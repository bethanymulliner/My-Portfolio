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1CC5" w:rsidRDefault="00440C1B">
      <w:r>
        <w:rPr>
          <w:noProof/>
          <w:lang w:eastAsia="en-GB"/>
        </w:rPr>
        <mc:AlternateContent>
          <mc:Choice Requires="wpg">
            <w:drawing>
              <wp:anchor distT="0" distB="0" distL="114300" distR="114300" simplePos="0" relativeHeight="251662336" behindDoc="0" locked="0" layoutInCell="1" allowOverlap="1">
                <wp:simplePos x="0" y="0"/>
                <wp:positionH relativeFrom="page">
                  <wp:align>right</wp:align>
                </wp:positionH>
                <wp:positionV relativeFrom="page">
                  <wp:align>top</wp:align>
                </wp:positionV>
                <wp:extent cx="7559631" cy="1215393"/>
                <wp:effectExtent l="0" t="0" r="3810" b="3810"/>
                <wp:wrapNone/>
                <wp:docPr id="1" name="Group 149"/>
                <wp:cNvGraphicFramePr/>
                <a:graphic xmlns:a="http://schemas.openxmlformats.org/drawingml/2006/main">
                  <a:graphicData uri="http://schemas.microsoft.com/office/word/2010/wordprocessingGroup">
                    <wpg:wgp>
                      <wpg:cNvGrpSpPr/>
                      <wpg:grpSpPr>
                        <a:xfrm>
                          <a:off x="0" y="0"/>
                          <a:ext cx="7559631" cy="1215393"/>
                          <a:chOff x="0" y="0"/>
                          <a:chExt cx="7315200" cy="1215393"/>
                        </a:xfrm>
                      </wpg:grpSpPr>
                      <wps:wsp>
                        <wps:cNvPr id="2" name="Rectangle 51"/>
                        <wps:cNvSpPr/>
                        <wps:spPr>
                          <a:xfrm>
                            <a:off x="0" y="0"/>
                            <a:ext cx="7315200" cy="1129668"/>
                          </a:xfrm>
                          <a:custGeom>
                            <a:avLst/>
                            <a:gdLst>
                              <a:gd name="f0" fmla="val 10800000"/>
                              <a:gd name="f1" fmla="val 5400000"/>
                              <a:gd name="f2" fmla="val 180"/>
                              <a:gd name="f3" fmla="val w"/>
                              <a:gd name="f4" fmla="val h"/>
                              <a:gd name="f5" fmla="val 0"/>
                              <a:gd name="f6" fmla="val 7312660"/>
                              <a:gd name="f7" fmla="val 1129665"/>
                              <a:gd name="f8" fmla="val 3619500"/>
                              <a:gd name="f9" fmla="val 733425"/>
                              <a:gd name="f10" fmla="val 1091565"/>
                              <a:gd name="f11" fmla="+- 0 0 -90"/>
                              <a:gd name="f12" fmla="*/ f3 1 7312660"/>
                              <a:gd name="f13" fmla="*/ f4 1 1129665"/>
                              <a:gd name="f14" fmla="val f5"/>
                              <a:gd name="f15" fmla="val f6"/>
                              <a:gd name="f16" fmla="val f7"/>
                              <a:gd name="f17" fmla="*/ f11 f0 1"/>
                              <a:gd name="f18" fmla="+- f16 0 f14"/>
                              <a:gd name="f19" fmla="+- f15 0 f14"/>
                              <a:gd name="f20" fmla="*/ f17 1 f2"/>
                              <a:gd name="f21" fmla="*/ f19 1 7312660"/>
                              <a:gd name="f22" fmla="*/ f18 1 1129665"/>
                              <a:gd name="f23" fmla="*/ 0 f19 1"/>
                              <a:gd name="f24" fmla="*/ 7312660 f19 1"/>
                              <a:gd name="f25" fmla="*/ 3619500 f19 1"/>
                              <a:gd name="f26" fmla="*/ 0 f18 1"/>
                              <a:gd name="f27" fmla="*/ 1129665 f18 1"/>
                              <a:gd name="f28" fmla="*/ 733425 f18 1"/>
                              <a:gd name="f29" fmla="*/ 1091565 f18 1"/>
                              <a:gd name="f30" fmla="+- f20 0 f1"/>
                              <a:gd name="f31" fmla="*/ f23 1 7312660"/>
                              <a:gd name="f32" fmla="*/ f24 1 7312660"/>
                              <a:gd name="f33" fmla="*/ f25 1 7312660"/>
                              <a:gd name="f34" fmla="*/ f26 1 1129665"/>
                              <a:gd name="f35" fmla="*/ f27 1 1129665"/>
                              <a:gd name="f36" fmla="*/ f28 1 1129665"/>
                              <a:gd name="f37" fmla="*/ f29 1 1129665"/>
                              <a:gd name="f38" fmla="*/ f14 1 f21"/>
                              <a:gd name="f39" fmla="*/ f15 1 f21"/>
                              <a:gd name="f40" fmla="*/ f14 1 f22"/>
                              <a:gd name="f41" fmla="*/ f16 1 f22"/>
                              <a:gd name="f42" fmla="*/ f31 1 f21"/>
                              <a:gd name="f43" fmla="*/ f34 1 f22"/>
                              <a:gd name="f44" fmla="*/ f32 1 f21"/>
                              <a:gd name="f45" fmla="*/ f35 1 f22"/>
                              <a:gd name="f46" fmla="*/ f33 1 f21"/>
                              <a:gd name="f47" fmla="*/ f36 1 f22"/>
                              <a:gd name="f48" fmla="*/ f37 1 f22"/>
                              <a:gd name="f49" fmla="*/ f38 f12 1"/>
                              <a:gd name="f50" fmla="*/ f39 f12 1"/>
                              <a:gd name="f51" fmla="*/ f41 f13 1"/>
                              <a:gd name="f52" fmla="*/ f40 f13 1"/>
                              <a:gd name="f53" fmla="*/ f42 f12 1"/>
                              <a:gd name="f54" fmla="*/ f43 f13 1"/>
                              <a:gd name="f55" fmla="*/ f44 f12 1"/>
                              <a:gd name="f56" fmla="*/ f45 f13 1"/>
                              <a:gd name="f57" fmla="*/ f46 f12 1"/>
                              <a:gd name="f58" fmla="*/ f47 f13 1"/>
                              <a:gd name="f59" fmla="*/ f48 f13 1"/>
                            </a:gdLst>
                            <a:ahLst/>
                            <a:cxnLst>
                              <a:cxn ang="3cd4">
                                <a:pos x="hc" y="t"/>
                              </a:cxn>
                              <a:cxn ang="0">
                                <a:pos x="r" y="vc"/>
                              </a:cxn>
                              <a:cxn ang="cd4">
                                <a:pos x="hc" y="b"/>
                              </a:cxn>
                              <a:cxn ang="cd2">
                                <a:pos x="l" y="vc"/>
                              </a:cxn>
                              <a:cxn ang="f30">
                                <a:pos x="f53" y="f54"/>
                              </a:cxn>
                              <a:cxn ang="f30">
                                <a:pos x="f55" y="f54"/>
                              </a:cxn>
                              <a:cxn ang="f30">
                                <a:pos x="f55" y="f56"/>
                              </a:cxn>
                              <a:cxn ang="f30">
                                <a:pos x="f57" y="f58"/>
                              </a:cxn>
                              <a:cxn ang="f30">
                                <a:pos x="f53" y="f59"/>
                              </a:cxn>
                              <a:cxn ang="f30">
                                <a:pos x="f53" y="f54"/>
                              </a:cxn>
                            </a:cxnLst>
                            <a:rect l="f49" t="f52" r="f50" b="f51"/>
                            <a:pathLst>
                              <a:path w="7312660" h="1129665">
                                <a:moveTo>
                                  <a:pt x="f5" y="f5"/>
                                </a:moveTo>
                                <a:lnTo>
                                  <a:pt x="f6" y="f5"/>
                                </a:lnTo>
                                <a:lnTo>
                                  <a:pt x="f6" y="f7"/>
                                </a:lnTo>
                                <a:lnTo>
                                  <a:pt x="f8" y="f9"/>
                                </a:lnTo>
                                <a:lnTo>
                                  <a:pt x="f5" y="f10"/>
                                </a:lnTo>
                                <a:lnTo>
                                  <a:pt x="f5" y="f5"/>
                                </a:lnTo>
                                <a:close/>
                              </a:path>
                            </a:pathLst>
                          </a:custGeom>
                          <a:solidFill>
                            <a:srgbClr val="5B9BD5"/>
                          </a:solidFill>
                          <a:ln cap="flat">
                            <a:noFill/>
                            <a:prstDash val="solid"/>
                          </a:ln>
                        </wps:spPr>
                        <wps:bodyPr lIns="0" tIns="0" rIns="0" bIns="0"/>
                      </wps:wsp>
                      <wps:wsp>
                        <wps:cNvPr id="3" name="Rectangle 151"/>
                        <wps:cNvSpPr/>
                        <wps:spPr>
                          <a:xfrm>
                            <a:off x="0" y="0"/>
                            <a:ext cx="7315200" cy="1215393"/>
                          </a:xfrm>
                          <a:prstGeom prst="rect">
                            <a:avLst/>
                          </a:prstGeom>
                          <a:blipFill>
                            <a:blip r:embed="rId7">
                              <a:alphaModFix/>
                            </a:blip>
                            <a:stretch>
                              <a:fillRect/>
                            </a:stretch>
                          </a:blipFill>
                          <a:ln cap="flat">
                            <a:noFill/>
                            <a:prstDash val="solid"/>
                          </a:ln>
                        </wps:spPr>
                        <wps:bodyPr lIns="0" tIns="0" rIns="0" bIns="0"/>
                      </wps:wsp>
                    </wpg:wgp>
                  </a:graphicData>
                </a:graphic>
                <wp14:sizeRelH relativeFrom="margin">
                  <wp14:pctWidth>0</wp14:pctWidth>
                </wp14:sizeRelH>
              </wp:anchor>
            </w:drawing>
          </mc:Choice>
          <mc:Fallback>
            <w:pict>
              <v:group w14:anchorId="4E1AFF62" id="Group 149" o:spid="_x0000_s1026" style="position:absolute;margin-left:544.05pt;margin-top:0;width:595.25pt;height:95.7pt;z-index:251662336;mso-position-horizontal:right;mso-position-horizontal-relative:page;mso-position-vertical:top;mso-position-vertical-relative:page;mso-width-relative:margin" coordsize="73152,121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">
                <v:shape id="Rectangle 51" o:spid="_x0000_s1027" style="position:absolute;width:73152;height:11296;visibility:visible;mso-wrap-style:square;v-text-anchor:top"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" path="m,l7312660,r,1129665l3619500,733425,,1091565,,xe" fillcolor="#5b9bd5" stroked="f">
                  <v:path arrowok="t" o:connecttype="custom" o:connectlocs="3657600,0;7315200,564834;3657600,1129668;0,564834;0,0;7315200,0;7315200,1129668;3620757,733427;0,1091568;0,0" o:connectangles="270,0,90,180,0,0,0,0,0,0" textboxrect="0,0,7312660,1129665"/>
                </v:shape>
                <v:rect id="Rectangle 151" o:spid="_x0000_s1028" style="position:absolute;width:73152;height:12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" stroked="f">
                  <v:fill r:id="rId8" o:title="" recolor="t" rotate="t" type="frame"/>
                  <v:textbox inset="0,0,0,0"/>
                </v:rect>
                <w10:wrap anchorx="page" anchory="page"/>
              </v:group>
            </w:pict>
          </mc:Fallback>
        </mc:AlternateContent>
      </w:r>
    </w:p>
    <w:p w:rsidR="00BC1CC5" w:rsidRDefault="0073506E">
      <w:r>
        <w:rPr>
          <w:noProof/>
          <w:lang w:eastAsia="en-GB"/>
        </w:rPr>
        <mc:AlternateContent>
          <mc:Choice Requires="wps">
            <w:drawing>
              <wp:anchor distT="0" distB="0" distL="114300" distR="114300" simplePos="0" relativeHeight="251661312" behindDoc="0" locked="0" layoutInCell="1" allowOverlap="1" wp14:anchorId="66386217" wp14:editId="1C18067E">
                <wp:simplePos x="0" y="0"/>
                <wp:positionH relativeFrom="page">
                  <wp:align>right</wp:align>
                </wp:positionH>
                <wp:positionV relativeFrom="page">
                  <wp:posOffset>5804949</wp:posOffset>
                </wp:positionV>
                <wp:extent cx="7315200" cy="1009653"/>
                <wp:effectExtent l="0" t="0" r="0" b="3175"/>
                <wp:wrapSquare wrapText="bothSides"/>
                <wp:docPr id="4" name="Text Box 153"/>
                <wp:cNvGraphicFramePr/>
                <a:graphic xmlns:a="http://schemas.openxmlformats.org/drawingml/2006/main">
                  <a:graphicData uri="http://schemas.microsoft.com/office/word/2010/wordprocessingShape">
                    <wps:wsp>
                      <wps:cNvSpPr txBox="1"/>
                      <wps:spPr>
                        <a:xfrm>
                          <a:off x="0" y="0"/>
                          <a:ext cx="7315200" cy="1009653"/>
                        </a:xfrm>
                        <a:prstGeom prst="rect">
                          <a:avLst/>
                        </a:prstGeom>
                        <a:noFill/>
                        <a:ln>
                          <a:noFill/>
                          <a:prstDash/>
                        </a:ln>
                      </wps:spPr>
                      <wps:txbx>
                        <w:txbxContent>
                          <w:p w:rsidR="00BC1CC5" w:rsidRDefault="00440C1B">
                            <w:pPr>
                              <w:pStyle w:val="NoSpacing"/>
                              <w:jc w:val="right"/>
                              <w:rPr>
                                <w:rFonts w:ascii="Segoe UI Symbol" w:hAnsi="Segoe UI Symbol"/>
                                <w:color w:val="5B9BD5"/>
                                <w:sz w:val="28"/>
                                <w:szCs w:val="28"/>
                              </w:rPr>
                            </w:pPr>
                            <w:r>
                              <w:rPr>
                                <w:rFonts w:ascii="Segoe UI Symbol" w:hAnsi="Segoe UI Symbol"/>
                                <w:color w:val="5B9BD5"/>
                                <w:sz w:val="28"/>
                                <w:szCs w:val="28"/>
                              </w:rPr>
                              <w:t>Experiment Date: 02/10/2018</w:t>
                            </w:r>
                          </w:p>
                          <w:p w:rsidR="00BC1CC5" w:rsidRDefault="00440C1B">
                            <w:pPr>
                              <w:pStyle w:val="NoSpacing"/>
                              <w:jc w:val="right"/>
                            </w:pPr>
                            <w:r>
                              <w:rPr>
                                <w:rFonts w:ascii="Segoe UI Symbol" w:hAnsi="Segoe UI Symbol"/>
                                <w:color w:val="5B9BD5"/>
                                <w:sz w:val="28"/>
                                <w:szCs w:val="28"/>
                              </w:rPr>
                              <w:t>Date Submitted: 08/10/2018</w:t>
                            </w:r>
                            <w:r>
                              <w:rPr>
                                <w:color w:val="595959"/>
                                <w:sz w:val="20"/>
                                <w:szCs w:val="20"/>
                              </w:rPr>
                              <w:t xml:space="preserve">     </w:t>
                            </w:r>
                          </w:p>
                        </w:txbxContent>
                      </wps:txbx>
                      <wps:bodyPr vert="horz" wrap="square" lIns="1600200" tIns="0" rIns="685800" bIns="0" anchor="t" anchorCtr="0" compatLnSpc="1">
                        <a:spAutoFit/>
                      </wps:bodyPr>
                    </wps:wsp>
                  </a:graphicData>
                </a:graphic>
              </wp:anchor>
            </w:drawing>
          </mc:Choice>
          <mc:Fallback>
            <w:pict>
              <v:shapetype w14:anchorId="66386217" id="_x0000_t202" coordsize="21600,21600" o:spt="202" path="m,l,21600r21600,l21600,xe">
                <v:stroke joinstyle="miter"/>
                <v:path gradientshapeok="t" o:connecttype="rect"/>
              </v:shapetype>
              <v:shape id="Text Box 153" o:spid="_x0000_s1026" type="#_x0000_t202" style="position:absolute;margin-left:524.8pt;margin-top:457.1pt;width:8in;height:79.5pt;z-index:251661312;visibility:visible;mso-wrap-style:square;mso-wrap-distance-left:9pt;mso-wrap-distance-top:0;mso-wrap-distance-right:9pt;mso-wrap-distance-bottom:0;mso-position-horizontal:right;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" filled="f" stroked="f">
                <v:textbox style="mso-fit-shape-to-text:t" inset="126pt,0,54pt,0">
                  <w:txbxContent>
                    <w:p w:rsidR="00BC1CC5" w:rsidRDefault="00440C1B">
                      <w:pPr>
                        <w:pStyle w:val="NoSpacing"/>
                        <w:jc w:val="right"/>
                        <w:rPr>
                          <w:rFonts w:ascii="Segoe UI Symbol" w:hAnsi="Segoe UI Symbol"/>
                          <w:color w:val="5B9BD5"/>
                          <w:sz w:val="28"/>
                          <w:szCs w:val="28"/>
                        </w:rPr>
                      </w:pPr>
                      <w:r>
                        <w:rPr>
                          <w:rFonts w:ascii="Segoe UI Symbol" w:hAnsi="Segoe UI Symbol"/>
                          <w:color w:val="5B9BD5"/>
                          <w:sz w:val="28"/>
                          <w:szCs w:val="28"/>
                        </w:rPr>
                        <w:t>Experiment Date: 02/10/2018</w:t>
                      </w:r>
                    </w:p>
                    <w:p w:rsidR="00BC1CC5" w:rsidRDefault="00440C1B">
                      <w:pPr>
                        <w:pStyle w:val="NoSpacing"/>
                        <w:jc w:val="right"/>
                      </w:pPr>
                      <w:r>
                        <w:rPr>
                          <w:rFonts w:ascii="Segoe UI Symbol" w:hAnsi="Segoe UI Symbol"/>
                          <w:color w:val="5B9BD5"/>
                          <w:sz w:val="28"/>
                          <w:szCs w:val="28"/>
                        </w:rPr>
                        <w:t>Date Submitted: 08/10/2018</w:t>
                      </w:r>
                      <w:r>
                        <w:rPr>
                          <w:color w:val="595959"/>
                          <w:sz w:val="20"/>
                          <w:szCs w:val="20"/>
                        </w:rPr>
                        <w:t xml:space="preserve">     </w:t>
                      </w:r>
                    </w:p>
                  </w:txbxContent>
                </v:textbox>
                <w10:wrap type="square" anchorx="page" anchory="page"/>
              </v:shape>
            </w:pict>
          </mc:Fallback>
        </mc:AlternateContent>
      </w:r>
      <w:r w:rsidR="00440C1B">
        <w:rPr>
          <w:noProof/>
          <w:lang w:eastAsia="en-GB"/>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ge">
                  <wp:posOffset>2152653</wp:posOffset>
                </wp:positionV>
                <wp:extent cx="7315200" cy="3435345"/>
                <wp:effectExtent l="0" t="0" r="0" b="12705"/>
                <wp:wrapSquare wrapText="bothSides"/>
                <wp:docPr id="5" name="Text Box 154"/>
                <wp:cNvGraphicFramePr/>
                <a:graphic xmlns:a="http://schemas.openxmlformats.org/drawingml/2006/main">
                  <a:graphicData uri="http://schemas.microsoft.com/office/word/2010/wordprocessingShape">
                    <wps:wsp>
                      <wps:cNvSpPr txBox="1"/>
                      <wps:spPr>
                        <a:xfrm>
                          <a:off x="0" y="0"/>
                          <a:ext cx="7315200" cy="3435345"/>
                        </a:xfrm>
                        <a:prstGeom prst="rect">
                          <a:avLst/>
                        </a:prstGeom>
                        <a:noFill/>
                        <a:ln>
                          <a:noFill/>
                          <a:prstDash/>
                        </a:ln>
                      </wps:spPr>
                      <wps:txbx>
                        <w:txbxContent>
                          <w:p w:rsidR="00BC1CC5" w:rsidRDefault="00440C1B">
                            <w:pPr>
                              <w:jc w:val="right"/>
                            </w:pPr>
                            <w:r>
                              <w:rPr>
                                <w:rFonts w:ascii="Segoe UI Symbol" w:hAnsi="Segoe UI Symbol"/>
                                <w:caps/>
                                <w:color w:val="5B9BD5"/>
                                <w:sz w:val="56"/>
                                <w:szCs w:val="64"/>
                              </w:rPr>
                              <w:t xml:space="preserve">     e</w:t>
                            </w:r>
                            <w:r>
                              <w:rPr>
                                <w:rFonts w:ascii="Segoe UI Symbol" w:hAnsi="Segoe UI Symbol"/>
                                <w:color w:val="5B9BD5"/>
                                <w:sz w:val="56"/>
                                <w:szCs w:val="64"/>
                              </w:rPr>
                              <w:t>xperiment 17: Response Times of Temperature Sensors (Short Report)</w:t>
                            </w:r>
                          </w:p>
                          <w:p w:rsidR="00BC1CC5" w:rsidRDefault="0073506E">
                            <w:pPr>
                              <w:jc w:val="right"/>
                            </w:pPr>
                            <w:r>
                              <w:rPr>
                                <w:rFonts w:ascii="Segoe UI Symbol" w:hAnsi="Segoe UI Symbol"/>
                                <w:color w:val="404040"/>
                                <w:sz w:val="36"/>
                                <w:szCs w:val="36"/>
                              </w:rPr>
                              <w:t>Bethany</w:t>
                            </w:r>
                            <w:r w:rsidR="00440C1B">
                              <w:rPr>
                                <w:rFonts w:ascii="Segoe UI Symbol" w:hAnsi="Segoe UI Symbol"/>
                                <w:color w:val="404040"/>
                                <w:sz w:val="36"/>
                                <w:szCs w:val="36"/>
                              </w:rPr>
                              <w:t xml:space="preserve"> Mulliner – Group A4</w:t>
                            </w:r>
                          </w:p>
                        </w:txbxContent>
                      </wps:txbx>
                      <wps:bodyPr vert="horz" wrap="square" lIns="1600200" tIns="0" rIns="685800" bIns="0" anchor="b" anchorCtr="0" compatLnSpc="1">
                        <a:noAutofit/>
                      </wps:bodyPr>
                    </wps:wsp>
                  </a:graphicData>
                </a:graphic>
              </wp:anchor>
            </w:drawing>
          </mc:Choice>
          <mc:Fallback>
            <w:pict>
              <v:shape id="Text Box 154" o:spid="_x0000_s1027" type="#_x0000_t202" style="position:absolute;margin-left:524.8pt;margin-top:169.5pt;width:8in;height:270.5pt;z-index:251659264;visibility:visible;mso-wrap-style:square;mso-wrap-distance-left:9pt;mso-wrap-distance-top:0;mso-wrap-distance-right:9pt;mso-wrap-distance-bottom:0;mso-position-horizontal:right;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" filled="f" stroked="f">
                <v:textbox inset="126pt,0,54pt,0">
                  <w:txbxContent>
                    <w:p w:rsidR="00BC1CC5" w:rsidRDefault="00440C1B">
                      <w:pPr>
                        <w:jc w:val="right"/>
                      </w:pPr>
                      <w:r>
                        <w:rPr>
                          <w:rFonts w:ascii="Segoe UI Symbol" w:hAnsi="Segoe UI Symbol"/>
                          <w:caps/>
                          <w:color w:val="5B9BD5"/>
                          <w:sz w:val="56"/>
                          <w:szCs w:val="64"/>
                        </w:rPr>
                        <w:t xml:space="preserve">     e</w:t>
                      </w:r>
                      <w:r>
                        <w:rPr>
                          <w:rFonts w:ascii="Segoe UI Symbol" w:hAnsi="Segoe UI Symbol"/>
                          <w:color w:val="5B9BD5"/>
                          <w:sz w:val="56"/>
                          <w:szCs w:val="64"/>
                        </w:rPr>
                        <w:t>xperiment 17: Response Times of Temperature Sensors (Short Report)</w:t>
                      </w:r>
                    </w:p>
                    <w:p w:rsidR="00BC1CC5" w:rsidRDefault="0073506E">
                      <w:pPr>
                        <w:jc w:val="right"/>
                      </w:pPr>
                      <w:r>
                        <w:rPr>
                          <w:rFonts w:ascii="Segoe UI Symbol" w:hAnsi="Segoe UI Symbol"/>
                          <w:color w:val="404040"/>
                          <w:sz w:val="36"/>
                          <w:szCs w:val="36"/>
                        </w:rPr>
                        <w:t>Bethany</w:t>
                      </w:r>
                      <w:r w:rsidR="00440C1B">
                        <w:rPr>
                          <w:rFonts w:ascii="Segoe UI Symbol" w:hAnsi="Segoe UI Symbol"/>
                          <w:color w:val="404040"/>
                          <w:sz w:val="36"/>
                          <w:szCs w:val="36"/>
                        </w:rPr>
                        <w:t xml:space="preserve"> Mulliner – Group A4</w:t>
                      </w:r>
                    </w:p>
                  </w:txbxContent>
                </v:textbox>
                <w10:wrap type="square" anchorx="page" anchory="page"/>
              </v:shape>
            </w:pict>
          </mc:Fallback>
        </mc:AlternateContent>
      </w:r>
    </w:p>
    <w:p w:rsidR="00BC1CC5" w:rsidRDefault="00BC1CC5">
      <w:pPr>
        <w:pageBreakBefore/>
      </w:pPr>
    </w:p>
    <w:p w:rsidR="00BC1CC5" w:rsidRDefault="00440C1B">
      <w:pPr>
        <w:rPr>
          <w:rFonts w:ascii="Segoe UI Symbol" w:hAnsi="Segoe UI Symbol"/>
          <w:b/>
          <w:sz w:val="52"/>
        </w:rPr>
      </w:pPr>
      <w:r>
        <w:rPr>
          <w:rFonts w:ascii="Segoe UI Symbol" w:hAnsi="Segoe UI Symbol"/>
          <w:b/>
          <w:sz w:val="52"/>
        </w:rPr>
        <w:t>Contents</w:t>
      </w:r>
    </w:p>
    <w:tbl>
      <w:tblPr>
        <w:tblStyle w:val="GridTable2-Accent1"/>
        <w:tblpPr w:leftFromText="180" w:rightFromText="180" w:vertAnchor="page" w:horzAnchor="margin" w:tblpY="2780"/>
        <w:tblW w:w="9016" w:type="dxa"/>
        <w:tblLook w:val="0000" w:firstRow="0" w:lastRow="0" w:firstColumn="0" w:lastColumn="0" w:noHBand="0" w:noVBand="0"/>
      </w:tblPr>
      <w:tblGrid>
        <w:gridCol w:w="4508"/>
        <w:gridCol w:w="4508"/>
      </w:tblGrid>
      <w:tr w:rsidR="0073506E" w:rsidTr="0073506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508" w:type="dxa"/>
          </w:tcPr>
          <w:p w:rsidR="0073506E" w:rsidRDefault="0073506E" w:rsidP="0073506E">
            <w:pPr>
              <w:rPr>
                <w:rFonts w:ascii="Segoe UI Symbol" w:hAnsi="Segoe UI Symbol"/>
                <w:b/>
                <w:bCs/>
                <w:color w:val="FFFFFF"/>
                <w:sz w:val="48"/>
                <w:szCs w:val="48"/>
              </w:rPr>
            </w:pPr>
            <w:r>
              <w:rPr>
                <w:rFonts w:ascii="Segoe UI Symbol" w:hAnsi="Segoe UI Symbol"/>
                <w:b/>
                <w:bCs/>
                <w:color w:val="FFFFFF"/>
                <w:sz w:val="48"/>
                <w:szCs w:val="48"/>
              </w:rPr>
              <w:t>Topic</w:t>
            </w:r>
          </w:p>
        </w:tc>
        <w:tc>
          <w:tcPr>
            <w:tcW w:w="4508" w:type="dxa"/>
          </w:tcPr>
          <w:p w:rsidR="0073506E" w:rsidRDefault="0073506E" w:rsidP="0073506E">
            <w:pPr>
              <w:cnfStyle w:val="000000100000" w:firstRow="0" w:lastRow="0" w:firstColumn="0" w:lastColumn="0" w:oddVBand="0" w:evenVBand="0" w:oddHBand="1" w:evenHBand="0" w:firstRowFirstColumn="0" w:firstRowLastColumn="0" w:lastRowFirstColumn="0" w:lastRowLastColumn="0"/>
              <w:rPr>
                <w:rFonts w:ascii="Segoe UI Symbol" w:hAnsi="Segoe UI Symbol"/>
                <w:b/>
                <w:bCs/>
                <w:color w:val="FFFFFF"/>
                <w:sz w:val="48"/>
                <w:szCs w:val="48"/>
              </w:rPr>
            </w:pPr>
            <w:r>
              <w:rPr>
                <w:rFonts w:ascii="Segoe UI Symbol" w:hAnsi="Segoe UI Symbol"/>
                <w:b/>
                <w:bCs/>
                <w:color w:val="FFFFFF"/>
                <w:sz w:val="48"/>
                <w:szCs w:val="48"/>
              </w:rPr>
              <w:t>Page Number</w:t>
            </w:r>
          </w:p>
        </w:tc>
      </w:tr>
      <w:tr w:rsidR="0073506E" w:rsidTr="0073506E">
        <w:tc>
          <w:tcPr>
            <w:cnfStyle w:val="000010000000" w:firstRow="0" w:lastRow="0" w:firstColumn="0" w:lastColumn="0" w:oddVBand="1" w:evenVBand="0" w:oddHBand="0" w:evenHBand="0" w:firstRowFirstColumn="0" w:firstRowLastColumn="0" w:lastRowFirstColumn="0" w:lastRowLastColumn="0"/>
            <w:tcW w:w="4508" w:type="dxa"/>
          </w:tcPr>
          <w:p w:rsidR="0073506E" w:rsidRDefault="0073506E" w:rsidP="0073506E">
            <w:pPr>
              <w:rPr>
                <w:rFonts w:ascii="Segoe UI Symbol" w:hAnsi="Segoe UI Symbol"/>
                <w:b/>
                <w:bCs/>
                <w:sz w:val="48"/>
                <w:szCs w:val="48"/>
              </w:rPr>
            </w:pPr>
            <w:r>
              <w:rPr>
                <w:rFonts w:ascii="Segoe UI Symbol" w:hAnsi="Segoe UI Symbol"/>
                <w:b/>
                <w:bCs/>
                <w:sz w:val="48"/>
                <w:szCs w:val="48"/>
              </w:rPr>
              <w:t>Title Page</w:t>
            </w:r>
          </w:p>
        </w:tc>
        <w:tc>
          <w:tcPr>
            <w:tcW w:w="4508" w:type="dxa"/>
          </w:tcPr>
          <w:p w:rsidR="0073506E" w:rsidRDefault="0073506E" w:rsidP="0073506E">
            <w:pPr>
              <w:cnfStyle w:val="000000000000" w:firstRow="0" w:lastRow="0" w:firstColumn="0" w:lastColumn="0" w:oddVBand="0" w:evenVBand="0" w:oddHBand="0" w:evenHBand="0" w:firstRowFirstColumn="0" w:firstRowLastColumn="0" w:lastRowFirstColumn="0" w:lastRowLastColumn="0"/>
              <w:rPr>
                <w:rFonts w:ascii="Segoe UI Symbol" w:hAnsi="Segoe UI Symbol"/>
                <w:sz w:val="48"/>
                <w:szCs w:val="48"/>
              </w:rPr>
            </w:pPr>
            <w:r>
              <w:rPr>
                <w:rFonts w:ascii="Segoe UI Symbol" w:hAnsi="Segoe UI Symbol"/>
                <w:sz w:val="48"/>
                <w:szCs w:val="48"/>
              </w:rPr>
              <w:t>1</w:t>
            </w:r>
          </w:p>
        </w:tc>
      </w:tr>
      <w:tr w:rsidR="0073506E" w:rsidTr="0073506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508" w:type="dxa"/>
          </w:tcPr>
          <w:p w:rsidR="0073506E" w:rsidRDefault="0073506E" w:rsidP="0073506E">
            <w:pPr>
              <w:rPr>
                <w:rFonts w:ascii="Segoe UI Symbol" w:hAnsi="Segoe UI Symbol"/>
                <w:b/>
                <w:bCs/>
                <w:sz w:val="48"/>
                <w:szCs w:val="48"/>
              </w:rPr>
            </w:pPr>
            <w:r>
              <w:rPr>
                <w:rFonts w:ascii="Segoe UI Symbol" w:hAnsi="Segoe UI Symbol"/>
                <w:b/>
                <w:bCs/>
                <w:sz w:val="48"/>
                <w:szCs w:val="48"/>
              </w:rPr>
              <w:t>Contents Page</w:t>
            </w:r>
          </w:p>
        </w:tc>
        <w:tc>
          <w:tcPr>
            <w:tcW w:w="4508" w:type="dxa"/>
          </w:tcPr>
          <w:p w:rsidR="0073506E" w:rsidRDefault="0073506E" w:rsidP="0073506E">
            <w:pPr>
              <w:cnfStyle w:val="000000100000" w:firstRow="0" w:lastRow="0" w:firstColumn="0" w:lastColumn="0" w:oddVBand="0" w:evenVBand="0" w:oddHBand="1" w:evenHBand="0" w:firstRowFirstColumn="0" w:firstRowLastColumn="0" w:lastRowFirstColumn="0" w:lastRowLastColumn="0"/>
              <w:rPr>
                <w:rFonts w:ascii="Segoe UI Symbol" w:hAnsi="Segoe UI Symbol"/>
                <w:sz w:val="48"/>
                <w:szCs w:val="48"/>
              </w:rPr>
            </w:pPr>
            <w:r>
              <w:rPr>
                <w:rFonts w:ascii="Segoe UI Symbol" w:hAnsi="Segoe UI Symbol"/>
                <w:sz w:val="48"/>
                <w:szCs w:val="48"/>
              </w:rPr>
              <w:t>2</w:t>
            </w:r>
          </w:p>
        </w:tc>
      </w:tr>
      <w:tr w:rsidR="0073506E" w:rsidTr="0073506E">
        <w:tc>
          <w:tcPr>
            <w:cnfStyle w:val="000010000000" w:firstRow="0" w:lastRow="0" w:firstColumn="0" w:lastColumn="0" w:oddVBand="1" w:evenVBand="0" w:oddHBand="0" w:evenHBand="0" w:firstRowFirstColumn="0" w:firstRowLastColumn="0" w:lastRowFirstColumn="0" w:lastRowLastColumn="0"/>
            <w:tcW w:w="4508" w:type="dxa"/>
          </w:tcPr>
          <w:p w:rsidR="0073506E" w:rsidRDefault="0073506E" w:rsidP="0073506E">
            <w:pPr>
              <w:rPr>
                <w:rFonts w:ascii="Segoe UI Symbol" w:hAnsi="Segoe UI Symbol"/>
                <w:b/>
                <w:bCs/>
                <w:sz w:val="48"/>
                <w:szCs w:val="48"/>
              </w:rPr>
            </w:pPr>
            <w:r>
              <w:rPr>
                <w:rFonts w:ascii="Segoe UI Symbol" w:hAnsi="Segoe UI Symbol"/>
                <w:b/>
                <w:bCs/>
                <w:sz w:val="48"/>
                <w:szCs w:val="48"/>
              </w:rPr>
              <w:t>Results</w:t>
            </w:r>
          </w:p>
        </w:tc>
        <w:tc>
          <w:tcPr>
            <w:tcW w:w="4508" w:type="dxa"/>
          </w:tcPr>
          <w:p w:rsidR="0073506E" w:rsidRDefault="0073506E" w:rsidP="0073506E">
            <w:pPr>
              <w:cnfStyle w:val="000000000000" w:firstRow="0" w:lastRow="0" w:firstColumn="0" w:lastColumn="0" w:oddVBand="0" w:evenVBand="0" w:oddHBand="0" w:evenHBand="0" w:firstRowFirstColumn="0" w:firstRowLastColumn="0" w:lastRowFirstColumn="0" w:lastRowLastColumn="0"/>
              <w:rPr>
                <w:rFonts w:ascii="Segoe UI Symbol" w:hAnsi="Segoe UI Symbol"/>
                <w:sz w:val="48"/>
                <w:szCs w:val="48"/>
              </w:rPr>
            </w:pPr>
            <w:r>
              <w:rPr>
                <w:rFonts w:ascii="Segoe UI Symbol" w:hAnsi="Segoe UI Symbol"/>
                <w:sz w:val="48"/>
                <w:szCs w:val="48"/>
              </w:rPr>
              <w:t>3</w:t>
            </w:r>
          </w:p>
        </w:tc>
      </w:tr>
      <w:tr w:rsidR="0073506E" w:rsidTr="0073506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508" w:type="dxa"/>
          </w:tcPr>
          <w:p w:rsidR="0073506E" w:rsidRDefault="0073506E" w:rsidP="0073506E">
            <w:r>
              <w:rPr>
                <w:rFonts w:ascii="Segoe UI Symbol" w:hAnsi="Segoe UI Symbol"/>
                <w:b/>
                <w:bCs/>
                <w:sz w:val="44"/>
                <w:szCs w:val="48"/>
              </w:rPr>
              <w:t>Discussion of Results</w:t>
            </w:r>
          </w:p>
        </w:tc>
        <w:tc>
          <w:tcPr>
            <w:tcW w:w="4508" w:type="dxa"/>
          </w:tcPr>
          <w:p w:rsidR="0073506E" w:rsidRDefault="0073506E" w:rsidP="0073506E">
            <w:pPr>
              <w:cnfStyle w:val="000000100000" w:firstRow="0" w:lastRow="0" w:firstColumn="0" w:lastColumn="0" w:oddVBand="0" w:evenVBand="0" w:oddHBand="1" w:evenHBand="0" w:firstRowFirstColumn="0" w:firstRowLastColumn="0" w:lastRowFirstColumn="0" w:lastRowLastColumn="0"/>
              <w:rPr>
                <w:rFonts w:ascii="Segoe UI Symbol" w:hAnsi="Segoe UI Symbol"/>
                <w:sz w:val="48"/>
                <w:szCs w:val="48"/>
              </w:rPr>
            </w:pPr>
            <w:r>
              <w:rPr>
                <w:rFonts w:ascii="Segoe UI Symbol" w:hAnsi="Segoe UI Symbol"/>
                <w:sz w:val="48"/>
                <w:szCs w:val="48"/>
              </w:rPr>
              <w:t>9</w:t>
            </w:r>
          </w:p>
        </w:tc>
      </w:tr>
      <w:tr w:rsidR="0073506E" w:rsidTr="0073506E">
        <w:tc>
          <w:tcPr>
            <w:cnfStyle w:val="000010000000" w:firstRow="0" w:lastRow="0" w:firstColumn="0" w:lastColumn="0" w:oddVBand="1" w:evenVBand="0" w:oddHBand="0" w:evenHBand="0" w:firstRowFirstColumn="0" w:firstRowLastColumn="0" w:lastRowFirstColumn="0" w:lastRowLastColumn="0"/>
            <w:tcW w:w="4508" w:type="dxa"/>
          </w:tcPr>
          <w:p w:rsidR="0073506E" w:rsidRDefault="0073506E" w:rsidP="0073506E">
            <w:pPr>
              <w:rPr>
                <w:rFonts w:ascii="Segoe UI Symbol" w:hAnsi="Segoe UI Symbol"/>
                <w:b/>
                <w:bCs/>
                <w:sz w:val="48"/>
                <w:szCs w:val="48"/>
              </w:rPr>
            </w:pPr>
            <w:r>
              <w:rPr>
                <w:rFonts w:ascii="Segoe UI Symbol" w:hAnsi="Segoe UI Symbol"/>
                <w:b/>
                <w:bCs/>
                <w:sz w:val="48"/>
                <w:szCs w:val="48"/>
              </w:rPr>
              <w:t>Appendix I</w:t>
            </w:r>
          </w:p>
        </w:tc>
        <w:tc>
          <w:tcPr>
            <w:tcW w:w="4508" w:type="dxa"/>
          </w:tcPr>
          <w:p w:rsidR="0073506E" w:rsidRDefault="0073506E" w:rsidP="0073506E">
            <w:pPr>
              <w:cnfStyle w:val="000000000000" w:firstRow="0" w:lastRow="0" w:firstColumn="0" w:lastColumn="0" w:oddVBand="0" w:evenVBand="0" w:oddHBand="0" w:evenHBand="0" w:firstRowFirstColumn="0" w:firstRowLastColumn="0" w:lastRowFirstColumn="0" w:lastRowLastColumn="0"/>
              <w:rPr>
                <w:rFonts w:ascii="Segoe UI Symbol" w:hAnsi="Segoe UI Symbol"/>
                <w:sz w:val="48"/>
                <w:szCs w:val="48"/>
              </w:rPr>
            </w:pPr>
            <w:r>
              <w:rPr>
                <w:rFonts w:ascii="Segoe UI Symbol" w:hAnsi="Segoe UI Symbol"/>
                <w:sz w:val="48"/>
                <w:szCs w:val="48"/>
              </w:rPr>
              <w:t>10</w:t>
            </w:r>
          </w:p>
        </w:tc>
      </w:tr>
      <w:tr w:rsidR="0073506E" w:rsidTr="0073506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508" w:type="dxa"/>
          </w:tcPr>
          <w:p w:rsidR="0073506E" w:rsidRDefault="0073506E" w:rsidP="0073506E">
            <w:pPr>
              <w:rPr>
                <w:rFonts w:ascii="Segoe UI Symbol" w:hAnsi="Segoe UI Symbol"/>
                <w:b/>
                <w:bCs/>
                <w:sz w:val="48"/>
                <w:szCs w:val="48"/>
              </w:rPr>
            </w:pPr>
            <w:r>
              <w:rPr>
                <w:rFonts w:ascii="Segoe UI Symbol" w:hAnsi="Segoe UI Symbol"/>
                <w:b/>
                <w:bCs/>
                <w:sz w:val="48"/>
                <w:szCs w:val="48"/>
              </w:rPr>
              <w:t>References</w:t>
            </w:r>
          </w:p>
        </w:tc>
        <w:tc>
          <w:tcPr>
            <w:tcW w:w="4508" w:type="dxa"/>
          </w:tcPr>
          <w:p w:rsidR="0073506E" w:rsidRDefault="0073506E" w:rsidP="0073506E">
            <w:pPr>
              <w:cnfStyle w:val="000000100000" w:firstRow="0" w:lastRow="0" w:firstColumn="0" w:lastColumn="0" w:oddVBand="0" w:evenVBand="0" w:oddHBand="1" w:evenHBand="0" w:firstRowFirstColumn="0" w:firstRowLastColumn="0" w:lastRowFirstColumn="0" w:lastRowLastColumn="0"/>
              <w:rPr>
                <w:rFonts w:ascii="Segoe UI Symbol" w:hAnsi="Segoe UI Symbol"/>
                <w:sz w:val="48"/>
                <w:szCs w:val="48"/>
              </w:rPr>
            </w:pPr>
            <w:r>
              <w:rPr>
                <w:rFonts w:ascii="Segoe UI Symbol" w:hAnsi="Segoe UI Symbol"/>
                <w:sz w:val="48"/>
                <w:szCs w:val="48"/>
              </w:rPr>
              <w:t>11</w:t>
            </w:r>
          </w:p>
        </w:tc>
      </w:tr>
    </w:tbl>
    <w:p w:rsidR="00BC1CC5" w:rsidRDefault="00BC1CC5">
      <w:pPr>
        <w:rPr>
          <w:rFonts w:ascii="Segoe UI Symbol" w:hAnsi="Segoe UI Symbol"/>
          <w:sz w:val="72"/>
        </w:rPr>
      </w:pPr>
    </w:p>
    <w:p w:rsidR="00BC1CC5" w:rsidRDefault="00440C1B">
      <w:pPr>
        <w:tabs>
          <w:tab w:val="left" w:pos="1688"/>
        </w:tabs>
        <w:rPr>
          <w:rFonts w:ascii="Segoe UI Symbol" w:hAnsi="Segoe UI Symbol"/>
          <w:sz w:val="72"/>
        </w:rPr>
      </w:pPr>
      <w:r>
        <w:rPr>
          <w:rFonts w:ascii="Segoe UI Symbol" w:hAnsi="Segoe UI Symbol"/>
          <w:sz w:val="72"/>
        </w:rPr>
        <w:tab/>
      </w:r>
    </w:p>
    <w:p w:rsidR="00BC1CC5" w:rsidRDefault="00BC1CC5">
      <w:pPr>
        <w:tabs>
          <w:tab w:val="left" w:pos="1688"/>
        </w:tabs>
        <w:rPr>
          <w:rFonts w:ascii="Segoe UI Symbol" w:hAnsi="Segoe UI Symbol"/>
          <w:sz w:val="72"/>
        </w:rPr>
      </w:pPr>
    </w:p>
    <w:p w:rsidR="00BC1CC5" w:rsidRDefault="00BC1CC5">
      <w:pPr>
        <w:tabs>
          <w:tab w:val="left" w:pos="1688"/>
        </w:tabs>
        <w:rPr>
          <w:rFonts w:ascii="Segoe UI Symbol" w:hAnsi="Segoe UI Symbol"/>
          <w:sz w:val="72"/>
        </w:rPr>
      </w:pPr>
    </w:p>
    <w:p w:rsidR="00BC1CC5" w:rsidRDefault="00BC1CC5">
      <w:pPr>
        <w:tabs>
          <w:tab w:val="left" w:pos="1688"/>
        </w:tabs>
        <w:rPr>
          <w:rFonts w:ascii="Segoe UI Symbol" w:hAnsi="Segoe UI Symbol"/>
          <w:sz w:val="52"/>
        </w:rPr>
      </w:pPr>
    </w:p>
    <w:p w:rsidR="00BC1CC5" w:rsidRDefault="00BC1CC5">
      <w:pPr>
        <w:tabs>
          <w:tab w:val="left" w:pos="1688"/>
        </w:tabs>
        <w:rPr>
          <w:rFonts w:ascii="Segoe UI Symbol" w:hAnsi="Segoe UI Symbol"/>
          <w:b/>
          <w:sz w:val="52"/>
        </w:rPr>
      </w:pPr>
    </w:p>
    <w:p w:rsidR="00BC1CC5" w:rsidRDefault="00BC1CC5">
      <w:pPr>
        <w:tabs>
          <w:tab w:val="left" w:pos="1688"/>
        </w:tabs>
        <w:rPr>
          <w:rFonts w:ascii="Segoe UI Symbol" w:hAnsi="Segoe UI Symbol"/>
          <w:b/>
          <w:sz w:val="52"/>
        </w:rPr>
      </w:pPr>
    </w:p>
    <w:p w:rsidR="00BC1CC5" w:rsidRDefault="00BC1CC5">
      <w:pPr>
        <w:tabs>
          <w:tab w:val="left" w:pos="1688"/>
        </w:tabs>
        <w:rPr>
          <w:rFonts w:ascii="Segoe UI Symbol" w:hAnsi="Segoe UI Symbol"/>
          <w:b/>
          <w:sz w:val="52"/>
        </w:rPr>
      </w:pPr>
    </w:p>
    <w:p w:rsidR="00BC1CC5" w:rsidRDefault="00BC1CC5">
      <w:pPr>
        <w:tabs>
          <w:tab w:val="left" w:pos="1688"/>
        </w:tabs>
        <w:rPr>
          <w:rFonts w:ascii="Segoe UI Symbol" w:hAnsi="Segoe UI Symbol"/>
          <w:b/>
          <w:sz w:val="52"/>
        </w:rPr>
      </w:pPr>
    </w:p>
    <w:p w:rsidR="00BC1CC5" w:rsidRDefault="00BC1CC5">
      <w:pPr>
        <w:tabs>
          <w:tab w:val="left" w:pos="1688"/>
        </w:tabs>
        <w:rPr>
          <w:rFonts w:ascii="Segoe UI Symbol" w:hAnsi="Segoe UI Symbol"/>
          <w:b/>
          <w:sz w:val="52"/>
        </w:rPr>
      </w:pPr>
    </w:p>
    <w:p w:rsidR="00BC1CC5" w:rsidRDefault="00BC1CC5">
      <w:pPr>
        <w:tabs>
          <w:tab w:val="left" w:pos="1688"/>
        </w:tabs>
        <w:rPr>
          <w:rFonts w:ascii="Segoe UI Symbol" w:hAnsi="Segoe UI Symbol"/>
          <w:b/>
          <w:sz w:val="52"/>
        </w:rPr>
      </w:pPr>
    </w:p>
    <w:p w:rsidR="00BC1CC5" w:rsidRDefault="00BC1CC5">
      <w:pPr>
        <w:tabs>
          <w:tab w:val="left" w:pos="1688"/>
        </w:tabs>
        <w:rPr>
          <w:rFonts w:ascii="Segoe UI Symbol" w:hAnsi="Segoe UI Symbol"/>
          <w:b/>
          <w:sz w:val="52"/>
        </w:rPr>
      </w:pPr>
    </w:p>
    <w:p w:rsidR="00BC1CC5" w:rsidRDefault="00D00F55" w:rsidP="00D00F55">
      <w:pPr>
        <w:tabs>
          <w:tab w:val="left" w:pos="7937"/>
        </w:tabs>
        <w:rPr>
          <w:rFonts w:ascii="Segoe UI Symbol" w:hAnsi="Segoe UI Symbol"/>
          <w:b/>
          <w:sz w:val="52"/>
        </w:rPr>
      </w:pPr>
      <w:r>
        <w:rPr>
          <w:rFonts w:ascii="Segoe UI Symbol" w:hAnsi="Segoe UI Symbol"/>
          <w:b/>
          <w:sz w:val="52"/>
        </w:rPr>
        <w:tab/>
      </w:r>
    </w:p>
    <w:p w:rsidR="00BC1CC5" w:rsidRDefault="00440C1B">
      <w:pPr>
        <w:tabs>
          <w:tab w:val="left" w:pos="1688"/>
        </w:tabs>
        <w:rPr>
          <w:rFonts w:ascii="Segoe UI Symbol" w:hAnsi="Segoe UI Symbol"/>
          <w:b/>
          <w:sz w:val="52"/>
          <w:szCs w:val="52"/>
        </w:rPr>
      </w:pPr>
      <w:r>
        <w:rPr>
          <w:rFonts w:ascii="Segoe UI Symbol" w:hAnsi="Segoe UI Symbol"/>
          <w:b/>
          <w:sz w:val="52"/>
          <w:szCs w:val="52"/>
        </w:rPr>
        <w:lastRenderedPageBreak/>
        <w:t>Results</w:t>
      </w:r>
    </w:p>
    <w:p w:rsidR="00BC1CC5" w:rsidRDefault="00440C1B">
      <w:pPr>
        <w:tabs>
          <w:tab w:val="left" w:pos="1688"/>
        </w:tabs>
        <w:rPr>
          <w:rFonts w:ascii="Segoe UI Symbol" w:hAnsi="Segoe UI Symbol"/>
          <w:szCs w:val="52"/>
          <w:u w:val="single"/>
        </w:rPr>
      </w:pPr>
      <w:r>
        <w:rPr>
          <w:rFonts w:ascii="Segoe UI Symbol" w:hAnsi="Segoe UI Symbol"/>
          <w:szCs w:val="52"/>
          <w:u w:val="single"/>
        </w:rPr>
        <w:t>0.3mm Thermocouple</w:t>
      </w:r>
    </w:p>
    <w:p w:rsidR="00BC1CC5" w:rsidRDefault="00440C1B">
      <w:pPr>
        <w:tabs>
          <w:tab w:val="left" w:pos="1688"/>
        </w:tabs>
      </w:pPr>
      <w:r>
        <w:rPr>
          <w:noProof/>
          <w:lang w:eastAsia="en-GB"/>
        </w:rPr>
        <w:drawing>
          <wp:inline distT="0" distB="0" distL="0" distR="0">
            <wp:extent cx="6743700" cy="3571874"/>
            <wp:effectExtent l="0" t="0" r="0" b="10160"/>
            <wp:docPr id="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C1CC5" w:rsidRDefault="00440C1B">
      <w:pPr>
        <w:tabs>
          <w:tab w:val="left" w:pos="1688"/>
        </w:tabs>
      </w:pPr>
      <w:r>
        <w:rPr>
          <w:noProof/>
          <w:lang w:eastAsia="en-GB"/>
        </w:rPr>
        <w:drawing>
          <wp:inline distT="0" distB="0" distL="0" distR="0">
            <wp:extent cx="6867528" cy="3810003"/>
            <wp:effectExtent l="0" t="0" r="9525" b="0"/>
            <wp:docPr id="7"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40C1B" w:rsidRDefault="00440C1B">
      <w:pPr>
        <w:tabs>
          <w:tab w:val="left" w:pos="1688"/>
        </w:tabs>
      </w:pPr>
      <w:bookmarkStart w:id="0" w:name="_GoBack"/>
      <w:bookmarkEnd w:id="0"/>
    </w:p>
    <w:p w:rsidR="00BC1CC5" w:rsidRDefault="00440C1B">
      <w:pPr>
        <w:tabs>
          <w:tab w:val="left" w:pos="1688"/>
        </w:tabs>
        <w:rPr>
          <w:rFonts w:ascii="Segoe UI Symbol" w:hAnsi="Segoe UI Symbol"/>
          <w:szCs w:val="52"/>
          <w:u w:val="single"/>
        </w:rPr>
      </w:pPr>
      <w:r>
        <w:rPr>
          <w:rFonts w:ascii="Segoe UI Symbol" w:hAnsi="Segoe UI Symbol"/>
          <w:szCs w:val="52"/>
          <w:u w:val="single"/>
        </w:rPr>
        <w:lastRenderedPageBreak/>
        <w:t>1.1mm Thermocouple</w:t>
      </w:r>
    </w:p>
    <w:p w:rsidR="00BC1CC5" w:rsidRDefault="00440C1B">
      <w:pPr>
        <w:tabs>
          <w:tab w:val="left" w:pos="1688"/>
        </w:tabs>
      </w:pPr>
      <w:r>
        <w:rPr>
          <w:noProof/>
          <w:lang w:eastAsia="en-GB"/>
        </w:rPr>
        <w:drawing>
          <wp:inline distT="0" distB="0" distL="0" distR="0">
            <wp:extent cx="6829425" cy="3819521"/>
            <wp:effectExtent l="0" t="0" r="9525" b="10160"/>
            <wp:docPr id="8"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C1CC5" w:rsidRDefault="00440C1B">
      <w:pPr>
        <w:tabs>
          <w:tab w:val="left" w:pos="1688"/>
        </w:tabs>
      </w:pPr>
      <w:r>
        <w:rPr>
          <w:noProof/>
          <w:lang w:eastAsia="en-GB"/>
        </w:rPr>
        <w:drawing>
          <wp:inline distT="0" distB="0" distL="0" distR="0">
            <wp:extent cx="6829425" cy="3838578"/>
            <wp:effectExtent l="0" t="0" r="9525" b="9525"/>
            <wp:docPr id="9"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C1CC5" w:rsidRDefault="00BC1CC5">
      <w:pPr>
        <w:tabs>
          <w:tab w:val="left" w:pos="1688"/>
        </w:tabs>
        <w:rPr>
          <w:rFonts w:ascii="Segoe UI Symbol" w:hAnsi="Segoe UI Symbol"/>
          <w:sz w:val="20"/>
          <w:szCs w:val="52"/>
        </w:rPr>
      </w:pPr>
    </w:p>
    <w:p w:rsidR="00BC1CC5" w:rsidRDefault="00BC1CC5">
      <w:pPr>
        <w:tabs>
          <w:tab w:val="left" w:pos="1688"/>
        </w:tabs>
        <w:rPr>
          <w:rFonts w:ascii="Segoe UI Symbol" w:hAnsi="Segoe UI Symbol"/>
          <w:sz w:val="20"/>
          <w:szCs w:val="52"/>
        </w:rPr>
      </w:pPr>
    </w:p>
    <w:p w:rsidR="00BC1CC5" w:rsidRDefault="00440C1B">
      <w:pPr>
        <w:tabs>
          <w:tab w:val="left" w:pos="1688"/>
        </w:tabs>
        <w:rPr>
          <w:rFonts w:ascii="Segoe UI Symbol" w:hAnsi="Segoe UI Symbol"/>
          <w:szCs w:val="52"/>
          <w:u w:val="single"/>
        </w:rPr>
      </w:pPr>
      <w:r>
        <w:rPr>
          <w:rFonts w:ascii="Segoe UI Symbol" w:hAnsi="Segoe UI Symbol"/>
          <w:szCs w:val="52"/>
          <w:u w:val="single"/>
        </w:rPr>
        <w:lastRenderedPageBreak/>
        <w:t>2.5mm Thermocouple</w:t>
      </w:r>
    </w:p>
    <w:p w:rsidR="00BC1CC5" w:rsidRDefault="00440C1B">
      <w:pPr>
        <w:tabs>
          <w:tab w:val="left" w:pos="1688"/>
        </w:tabs>
      </w:pPr>
      <w:r>
        <w:rPr>
          <w:noProof/>
          <w:lang w:eastAsia="en-GB"/>
        </w:rPr>
        <w:drawing>
          <wp:inline distT="0" distB="0" distL="0" distR="0">
            <wp:extent cx="6734171" cy="3905246"/>
            <wp:effectExtent l="0" t="0" r="10160" b="635"/>
            <wp:docPr id="10"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C1CC5" w:rsidRDefault="00440C1B">
      <w:pPr>
        <w:tabs>
          <w:tab w:val="left" w:pos="1688"/>
        </w:tabs>
      </w:pPr>
      <w:r>
        <w:rPr>
          <w:noProof/>
          <w:lang w:eastAsia="en-GB"/>
        </w:rPr>
        <w:drawing>
          <wp:inline distT="0" distB="0" distL="0" distR="0">
            <wp:extent cx="6743700" cy="3486149"/>
            <wp:effectExtent l="0" t="0" r="0" b="635"/>
            <wp:docPr id="11"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C1CC5" w:rsidRDefault="00BC1CC5">
      <w:pPr>
        <w:tabs>
          <w:tab w:val="left" w:pos="1688"/>
        </w:tabs>
        <w:rPr>
          <w:rFonts w:ascii="Segoe UI Symbol" w:hAnsi="Segoe UI Symbol"/>
          <w:szCs w:val="52"/>
          <w:u w:val="single"/>
        </w:rPr>
      </w:pPr>
    </w:p>
    <w:p w:rsidR="00BC1CC5" w:rsidRDefault="00BC1CC5">
      <w:pPr>
        <w:tabs>
          <w:tab w:val="left" w:pos="1688"/>
        </w:tabs>
        <w:rPr>
          <w:rFonts w:ascii="Segoe UI Symbol" w:hAnsi="Segoe UI Symbol"/>
          <w:szCs w:val="52"/>
          <w:u w:val="single"/>
        </w:rPr>
      </w:pPr>
    </w:p>
    <w:p w:rsidR="00BC1CC5" w:rsidRDefault="00BC1CC5">
      <w:pPr>
        <w:tabs>
          <w:tab w:val="left" w:pos="1688"/>
        </w:tabs>
        <w:rPr>
          <w:rFonts w:ascii="Segoe UI Symbol" w:hAnsi="Segoe UI Symbol"/>
          <w:szCs w:val="52"/>
          <w:u w:val="single"/>
        </w:rPr>
      </w:pPr>
    </w:p>
    <w:p w:rsidR="00BC1CC5" w:rsidRDefault="00440C1B">
      <w:pPr>
        <w:tabs>
          <w:tab w:val="left" w:pos="1688"/>
        </w:tabs>
        <w:rPr>
          <w:rFonts w:ascii="Segoe UI Symbol" w:hAnsi="Segoe UI Symbol"/>
          <w:szCs w:val="52"/>
          <w:u w:val="single"/>
        </w:rPr>
      </w:pPr>
      <w:r>
        <w:rPr>
          <w:rFonts w:ascii="Segoe UI Symbol" w:hAnsi="Segoe UI Symbol"/>
          <w:szCs w:val="52"/>
          <w:u w:val="single"/>
        </w:rPr>
        <w:lastRenderedPageBreak/>
        <w:t>6mm Thermocouple</w:t>
      </w:r>
    </w:p>
    <w:p w:rsidR="00BC1CC5" w:rsidRDefault="00440C1B">
      <w:pPr>
        <w:tabs>
          <w:tab w:val="left" w:pos="1688"/>
        </w:tabs>
      </w:pPr>
      <w:r>
        <w:rPr>
          <w:noProof/>
          <w:lang w:eastAsia="en-GB"/>
        </w:rPr>
        <w:drawing>
          <wp:inline distT="0" distB="0" distL="0" distR="0">
            <wp:extent cx="6705596" cy="3505196"/>
            <wp:effectExtent l="0" t="0" r="635" b="635"/>
            <wp:docPr id="12"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BC1CC5" w:rsidRDefault="00440C1B">
      <w:pPr>
        <w:tabs>
          <w:tab w:val="left" w:pos="1688"/>
        </w:tabs>
      </w:pPr>
      <w:r>
        <w:rPr>
          <w:noProof/>
          <w:lang w:eastAsia="en-GB"/>
        </w:rPr>
        <w:drawing>
          <wp:inline distT="0" distB="0" distL="0" distR="0">
            <wp:extent cx="6734171" cy="3962396"/>
            <wp:effectExtent l="0" t="0" r="10160" b="635"/>
            <wp:docPr id="13"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BC1CC5" w:rsidRDefault="00BC1CC5">
      <w:pPr>
        <w:tabs>
          <w:tab w:val="left" w:pos="1688"/>
        </w:tabs>
        <w:rPr>
          <w:rFonts w:ascii="Segoe UI Symbol" w:hAnsi="Segoe UI Symbol"/>
          <w:szCs w:val="52"/>
          <w:u w:val="single"/>
        </w:rPr>
      </w:pPr>
    </w:p>
    <w:p w:rsidR="00BC1CC5" w:rsidRDefault="00BC1CC5">
      <w:pPr>
        <w:tabs>
          <w:tab w:val="left" w:pos="1688"/>
        </w:tabs>
        <w:rPr>
          <w:rFonts w:ascii="Segoe UI Symbol" w:hAnsi="Segoe UI Symbol"/>
          <w:szCs w:val="52"/>
          <w:u w:val="single"/>
        </w:rPr>
      </w:pPr>
    </w:p>
    <w:p w:rsidR="00BC1CC5" w:rsidRDefault="00BC1CC5">
      <w:pPr>
        <w:tabs>
          <w:tab w:val="left" w:pos="1688"/>
        </w:tabs>
        <w:rPr>
          <w:rFonts w:ascii="Segoe UI Symbol" w:hAnsi="Segoe UI Symbol"/>
          <w:szCs w:val="52"/>
          <w:u w:val="single"/>
        </w:rPr>
      </w:pPr>
    </w:p>
    <w:p w:rsidR="00BC1CC5" w:rsidRDefault="00440C1B">
      <w:pPr>
        <w:tabs>
          <w:tab w:val="left" w:pos="1688"/>
        </w:tabs>
        <w:rPr>
          <w:rFonts w:ascii="Segoe UI Symbol" w:hAnsi="Segoe UI Symbol"/>
          <w:szCs w:val="52"/>
          <w:u w:val="single"/>
        </w:rPr>
      </w:pPr>
      <w:r>
        <w:rPr>
          <w:rFonts w:ascii="Segoe UI Symbol" w:hAnsi="Segoe UI Symbol"/>
          <w:szCs w:val="52"/>
          <w:u w:val="single"/>
        </w:rPr>
        <w:lastRenderedPageBreak/>
        <w:t xml:space="preserve">2.5mm Thermocouple in 12.5mm </w:t>
      </w:r>
      <w:proofErr w:type="spellStart"/>
      <w:r>
        <w:rPr>
          <w:rFonts w:ascii="Segoe UI Symbol" w:hAnsi="Segoe UI Symbol"/>
          <w:szCs w:val="52"/>
          <w:u w:val="single"/>
        </w:rPr>
        <w:t>Thermowell</w:t>
      </w:r>
      <w:proofErr w:type="spellEnd"/>
    </w:p>
    <w:p w:rsidR="00BC1CC5" w:rsidRDefault="00440C1B">
      <w:pPr>
        <w:tabs>
          <w:tab w:val="left" w:pos="1688"/>
        </w:tabs>
      </w:pPr>
      <w:r>
        <w:rPr>
          <w:noProof/>
          <w:lang w:eastAsia="en-GB"/>
        </w:rPr>
        <w:drawing>
          <wp:inline distT="0" distB="0" distL="0" distR="0">
            <wp:extent cx="6667503" cy="3762371"/>
            <wp:effectExtent l="0" t="0" r="0" b="10160"/>
            <wp:docPr id="14"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BC1CC5" w:rsidRDefault="00440C1B">
      <w:pPr>
        <w:tabs>
          <w:tab w:val="left" w:pos="1688"/>
        </w:tabs>
      </w:pPr>
      <w:r>
        <w:rPr>
          <w:noProof/>
          <w:lang w:eastAsia="en-GB"/>
        </w:rPr>
        <w:drawing>
          <wp:inline distT="0" distB="0" distL="0" distR="0">
            <wp:extent cx="6667503" cy="3848096"/>
            <wp:effectExtent l="0" t="0" r="0" b="635"/>
            <wp:docPr id="15"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BC1CC5" w:rsidRDefault="00BC1CC5">
      <w:pPr>
        <w:tabs>
          <w:tab w:val="left" w:pos="1688"/>
        </w:tabs>
        <w:rPr>
          <w:rFonts w:ascii="Segoe UI Symbol" w:hAnsi="Segoe UI Symbol"/>
          <w:szCs w:val="52"/>
          <w:u w:val="single"/>
        </w:rPr>
      </w:pPr>
    </w:p>
    <w:p w:rsidR="00BC1CC5" w:rsidRDefault="00BC1CC5">
      <w:pPr>
        <w:tabs>
          <w:tab w:val="left" w:pos="1688"/>
        </w:tabs>
        <w:rPr>
          <w:rFonts w:ascii="Segoe UI Symbol" w:hAnsi="Segoe UI Symbol"/>
          <w:szCs w:val="52"/>
          <w:u w:val="single"/>
        </w:rPr>
      </w:pPr>
    </w:p>
    <w:p w:rsidR="00BC1CC5" w:rsidRDefault="00440C1B">
      <w:pPr>
        <w:tabs>
          <w:tab w:val="left" w:pos="1688"/>
        </w:tabs>
        <w:rPr>
          <w:rFonts w:ascii="Segoe UI Symbol" w:hAnsi="Segoe UI Symbol"/>
          <w:szCs w:val="52"/>
          <w:u w:val="single"/>
        </w:rPr>
      </w:pPr>
      <w:r>
        <w:rPr>
          <w:rFonts w:ascii="Segoe UI Symbol" w:hAnsi="Segoe UI Symbol"/>
          <w:szCs w:val="52"/>
          <w:u w:val="single"/>
        </w:rPr>
        <w:lastRenderedPageBreak/>
        <w:t xml:space="preserve">2.5mm Thermocouple in 19.5mm </w:t>
      </w:r>
      <w:proofErr w:type="spellStart"/>
      <w:r>
        <w:rPr>
          <w:rFonts w:ascii="Segoe UI Symbol" w:hAnsi="Segoe UI Symbol"/>
          <w:szCs w:val="52"/>
          <w:u w:val="single"/>
        </w:rPr>
        <w:t>Thermowell</w:t>
      </w:r>
      <w:proofErr w:type="spellEnd"/>
    </w:p>
    <w:p w:rsidR="00BC1CC5" w:rsidRDefault="00440C1B">
      <w:pPr>
        <w:tabs>
          <w:tab w:val="left" w:pos="1688"/>
        </w:tabs>
      </w:pPr>
      <w:r>
        <w:rPr>
          <w:noProof/>
          <w:lang w:eastAsia="en-GB"/>
        </w:rPr>
        <w:drawing>
          <wp:inline distT="0" distB="0" distL="0" distR="0">
            <wp:extent cx="6734171" cy="4105271"/>
            <wp:effectExtent l="0" t="0" r="10160" b="10160"/>
            <wp:docPr id="16"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BC1CC5" w:rsidRDefault="00440C1B">
      <w:pPr>
        <w:tabs>
          <w:tab w:val="left" w:pos="1688"/>
        </w:tabs>
      </w:pPr>
      <w:r>
        <w:rPr>
          <w:noProof/>
          <w:lang w:eastAsia="en-GB"/>
        </w:rPr>
        <w:drawing>
          <wp:inline distT="0" distB="0" distL="0" distR="0">
            <wp:extent cx="6696078" cy="4086225"/>
            <wp:effectExtent l="0" t="0" r="9525" b="9525"/>
            <wp:docPr id="17"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BC1CC5" w:rsidRDefault="00440C1B">
      <w:pPr>
        <w:tabs>
          <w:tab w:val="left" w:pos="1688"/>
        </w:tabs>
        <w:rPr>
          <w:rFonts w:ascii="Segoe UI Symbol" w:hAnsi="Segoe UI Symbol"/>
          <w:szCs w:val="52"/>
          <w:u w:val="single"/>
        </w:rPr>
      </w:pPr>
      <w:r>
        <w:rPr>
          <w:rFonts w:ascii="Segoe UI Symbol" w:hAnsi="Segoe UI Symbol"/>
          <w:szCs w:val="52"/>
          <w:u w:val="single"/>
        </w:rPr>
        <w:lastRenderedPageBreak/>
        <w:t>Response Times of the Sensors as a Function of their Diameters</w:t>
      </w:r>
    </w:p>
    <w:p w:rsidR="00BC1CC5" w:rsidRDefault="00440C1B">
      <w:pPr>
        <w:tabs>
          <w:tab w:val="left" w:pos="1688"/>
        </w:tabs>
      </w:pPr>
      <w:r>
        <w:rPr>
          <w:noProof/>
          <w:lang w:eastAsia="en-GB"/>
        </w:rPr>
        <w:drawing>
          <wp:inline distT="0" distB="0" distL="0" distR="0">
            <wp:extent cx="2247896" cy="1314449"/>
            <wp:effectExtent l="0" t="0" r="4" b="1"/>
            <wp:docPr id="18"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rcRect l="1257" t="3497" r="-1"/>
                    <a:stretch>
                      <a:fillRect/>
                    </a:stretch>
                  </pic:blipFill>
                  <pic:spPr>
                    <a:xfrm>
                      <a:off x="0" y="0"/>
                      <a:ext cx="2247896" cy="1314449"/>
                    </a:xfrm>
                    <a:prstGeom prst="rect">
                      <a:avLst/>
                    </a:prstGeom>
                    <a:noFill/>
                    <a:ln>
                      <a:noFill/>
                      <a:prstDash/>
                    </a:ln>
                  </pic:spPr>
                </pic:pic>
              </a:graphicData>
            </a:graphic>
          </wp:inline>
        </w:drawing>
      </w:r>
    </w:p>
    <w:p w:rsidR="00BC1CC5" w:rsidRDefault="00440C1B">
      <w:pPr>
        <w:tabs>
          <w:tab w:val="left" w:pos="1688"/>
        </w:tabs>
      </w:pPr>
      <w:r>
        <w:rPr>
          <w:noProof/>
          <w:lang w:eastAsia="en-GB"/>
        </w:rPr>
        <w:drawing>
          <wp:inline distT="0" distB="0" distL="0" distR="0">
            <wp:extent cx="6734171" cy="4143375"/>
            <wp:effectExtent l="0" t="0" r="10160" b="9525"/>
            <wp:docPr id="19"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BC1CC5" w:rsidRDefault="00440C1B">
      <w:pPr>
        <w:tabs>
          <w:tab w:val="left" w:pos="1688"/>
        </w:tabs>
        <w:rPr>
          <w:rFonts w:ascii="Segoe UI Symbol" w:hAnsi="Segoe UI Symbol"/>
          <w:b/>
          <w:sz w:val="52"/>
          <w:szCs w:val="52"/>
        </w:rPr>
      </w:pPr>
      <w:r>
        <w:rPr>
          <w:rFonts w:ascii="Segoe UI Symbol" w:hAnsi="Segoe UI Symbol"/>
          <w:b/>
          <w:sz w:val="52"/>
          <w:szCs w:val="52"/>
        </w:rPr>
        <w:t xml:space="preserve">Discussion of </w:t>
      </w:r>
      <w:r>
        <w:rPr>
          <w:rFonts w:ascii="Segoe UI Symbol" w:hAnsi="Segoe UI Symbol"/>
          <w:b/>
          <w:sz w:val="52"/>
          <w:szCs w:val="52"/>
        </w:rPr>
        <w:t>Results</w:t>
      </w:r>
    </w:p>
    <w:p w:rsidR="00BC1CC5" w:rsidRDefault="00440C1B">
      <w:pPr>
        <w:tabs>
          <w:tab w:val="left" w:pos="1688"/>
        </w:tabs>
      </w:pPr>
      <w:r>
        <w:rPr>
          <w:rFonts w:ascii="Segoe UI Symbol" w:hAnsi="Segoe UI Symbol"/>
          <w:sz w:val="20"/>
          <w:szCs w:val="52"/>
        </w:rPr>
        <w:t>For each dataset collected from the thermocouples/</w:t>
      </w:r>
      <w:proofErr w:type="spellStart"/>
      <w:r>
        <w:rPr>
          <w:rFonts w:ascii="Segoe UI Symbol" w:hAnsi="Segoe UI Symbol"/>
          <w:sz w:val="20"/>
          <w:szCs w:val="52"/>
        </w:rPr>
        <w:t>thermowells</w:t>
      </w:r>
      <w:proofErr w:type="spellEnd"/>
      <w:r>
        <w:rPr>
          <w:rFonts w:ascii="Segoe UI Symbol" w:hAnsi="Segoe UI Symbol"/>
          <w:sz w:val="20"/>
          <w:szCs w:val="52"/>
        </w:rPr>
        <w:t xml:space="preserve">, the objective was to plot a graph of the measured temperature as a function of time, and to also plot </w:t>
      </w:r>
      <m:oMath>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r>
                  <w:rPr>
                    <w:rFonts w:ascii="Cambria Math" w:hAnsi="Cambria Math"/>
                  </w:rPr>
                  <m:t>1-</m:t>
                </m:r>
                <m:f>
                  <m:fPr>
                    <m:ctrlPr>
                      <w:rPr>
                        <w:rFonts w:ascii="Cambria Math" w:hAnsi="Cambria Math"/>
                      </w:rPr>
                    </m:ctrlPr>
                  </m:fPr>
                  <m:num>
                    <m:d>
                      <m:dPr>
                        <m:ctrlPr>
                          <w:rPr>
                            <w:rFonts w:ascii="Cambria Math" w:hAnsi="Cambria Math"/>
                          </w:rPr>
                        </m:ctrlPr>
                      </m:dPr>
                      <m:e>
                        <m: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0</m:t>
                            </m:r>
                          </m:sub>
                        </m:sSub>
                      </m:e>
                    </m:d>
                  </m:num>
                  <m:den>
                    <m:r>
                      <w:rPr>
                        <w:rFonts w:ascii="Cambria Math" w:hAnsi="Cambria Math"/>
                      </w:rPr>
                      <m:t>∆</m:t>
                    </m:r>
                    <m:r>
                      <w:rPr>
                        <w:rFonts w:ascii="Cambria Math" w:hAnsi="Cambria Math"/>
                      </w:rPr>
                      <m:t>T</m:t>
                    </m:r>
                  </m:den>
                </m:f>
              </m:e>
            </m:d>
          </m:e>
        </m:func>
      </m:oMath>
      <w:r>
        <w:rPr>
          <w:rFonts w:ascii="Segoe UI Symbol" w:eastAsia="Yu Mincho" w:hAnsi="Segoe UI Symbol"/>
          <w:sz w:val="20"/>
          <w:szCs w:val="52"/>
        </w:rPr>
        <w:t xml:space="preserve"> as a function of time in order to gain an appreciation of system dynamics. </w:t>
      </w:r>
    </w:p>
    <w:p w:rsidR="00BC1CC5" w:rsidRDefault="00440C1B">
      <w:pPr>
        <w:tabs>
          <w:tab w:val="left" w:pos="1688"/>
        </w:tabs>
        <w:rPr>
          <w:rFonts w:ascii="Segoe UI Symbol" w:hAnsi="Segoe UI Symbol"/>
          <w:sz w:val="20"/>
          <w:szCs w:val="52"/>
        </w:rPr>
      </w:pPr>
      <w:r>
        <w:rPr>
          <w:rFonts w:ascii="Segoe UI Symbol" w:hAnsi="Segoe UI Symbol"/>
          <w:sz w:val="20"/>
          <w:szCs w:val="52"/>
        </w:rPr>
        <w:t>Where:</w:t>
      </w:r>
    </w:p>
    <w:p w:rsidR="00BC1CC5" w:rsidRDefault="00440C1B">
      <w:pPr>
        <w:tabs>
          <w:tab w:val="left" w:pos="1688"/>
        </w:tabs>
      </w:pPr>
      <w:r>
        <w:rPr>
          <w:rFonts w:ascii="Segoe UI Symbol" w:hAnsi="Segoe UI Symbol"/>
          <w:sz w:val="20"/>
          <w:szCs w:val="52"/>
        </w:rPr>
        <w:t>T – The temperature at any given time, t (</w:t>
      </w:r>
      <w:r>
        <w:rPr>
          <w:rFonts w:cs="Calibri"/>
          <w:sz w:val="20"/>
          <w:szCs w:val="52"/>
        </w:rPr>
        <w:t>˚</w:t>
      </w:r>
      <w:r>
        <w:rPr>
          <w:rFonts w:ascii="Segoe UI Symbol" w:hAnsi="Segoe UI Symbol"/>
          <w:sz w:val="20"/>
          <w:szCs w:val="52"/>
        </w:rPr>
        <w:t>C)</w:t>
      </w:r>
    </w:p>
    <w:p w:rsidR="00BC1CC5" w:rsidRDefault="00440C1B">
      <w:pPr>
        <w:tabs>
          <w:tab w:val="left" w:pos="1688"/>
        </w:tabs>
        <w:rPr>
          <w:rFonts w:ascii="Segoe UI Symbol" w:hAnsi="Segoe UI Symbol"/>
          <w:sz w:val="20"/>
          <w:szCs w:val="52"/>
        </w:rPr>
      </w:pPr>
      <w:r>
        <w:rPr>
          <w:rFonts w:ascii="Segoe UI Symbol" w:hAnsi="Segoe UI Symbol"/>
          <w:sz w:val="20"/>
          <w:szCs w:val="52"/>
        </w:rPr>
        <w:t>t – Time since the step change in the temperature was applied (</w:t>
      </w:r>
      <w:proofErr w:type="spellStart"/>
      <w:r>
        <w:rPr>
          <w:rFonts w:ascii="Segoe UI Symbol" w:hAnsi="Segoe UI Symbol"/>
          <w:sz w:val="20"/>
          <w:szCs w:val="52"/>
        </w:rPr>
        <w:t>ms</w:t>
      </w:r>
      <w:proofErr w:type="spellEnd"/>
      <w:r>
        <w:rPr>
          <w:rFonts w:ascii="Segoe UI Symbol" w:hAnsi="Segoe UI Symbol"/>
          <w:sz w:val="20"/>
          <w:szCs w:val="52"/>
        </w:rPr>
        <w:t>)</w:t>
      </w:r>
    </w:p>
    <w:p w:rsidR="00BC1CC5" w:rsidRDefault="00440C1B">
      <w:pPr>
        <w:tabs>
          <w:tab w:val="left" w:pos="1688"/>
        </w:tabs>
      </w:pPr>
      <w:r>
        <w:rPr>
          <w:rFonts w:ascii="Segoe UI Symbol" w:hAnsi="Segoe UI Symbol"/>
          <w:sz w:val="20"/>
          <w:szCs w:val="52"/>
        </w:rPr>
        <w:t>T</w:t>
      </w:r>
      <w:r>
        <w:rPr>
          <w:rFonts w:ascii="Segoe UI Symbol" w:hAnsi="Segoe UI Symbol"/>
          <w:sz w:val="20"/>
          <w:szCs w:val="52"/>
          <w:vertAlign w:val="subscript"/>
        </w:rPr>
        <w:t>0</w:t>
      </w:r>
      <w:r>
        <w:rPr>
          <w:rFonts w:ascii="Segoe UI Symbol" w:hAnsi="Segoe UI Symbol"/>
          <w:sz w:val="20"/>
          <w:szCs w:val="52"/>
        </w:rPr>
        <w:t xml:space="preserve"> – Temperature at the start of the experiment (</w:t>
      </w:r>
      <w:r>
        <w:rPr>
          <w:rFonts w:cs="Calibri"/>
          <w:sz w:val="20"/>
          <w:szCs w:val="52"/>
        </w:rPr>
        <w:t>˚</w:t>
      </w:r>
      <w:r>
        <w:rPr>
          <w:rFonts w:ascii="Segoe UI Symbol" w:hAnsi="Segoe UI Symbol"/>
          <w:sz w:val="20"/>
          <w:szCs w:val="52"/>
        </w:rPr>
        <w:t>C)</w:t>
      </w:r>
    </w:p>
    <w:p w:rsidR="00BC1CC5" w:rsidRDefault="00440C1B">
      <w:pPr>
        <w:tabs>
          <w:tab w:val="left" w:pos="1688"/>
        </w:tabs>
      </w:pPr>
      <w:r>
        <w:rPr>
          <w:rFonts w:ascii="Segoe UI Symbol" w:hAnsi="Segoe UI Symbol"/>
          <w:sz w:val="20"/>
          <w:szCs w:val="52"/>
        </w:rPr>
        <w:t>ΔT – Step change in temperature (</w:t>
      </w:r>
      <w:r>
        <w:rPr>
          <w:rFonts w:cs="Calibri"/>
          <w:sz w:val="20"/>
          <w:szCs w:val="52"/>
        </w:rPr>
        <w:t>˚</w:t>
      </w:r>
      <w:r>
        <w:rPr>
          <w:rFonts w:ascii="Segoe UI Symbol" w:hAnsi="Segoe UI Symbol"/>
          <w:sz w:val="20"/>
          <w:szCs w:val="52"/>
        </w:rPr>
        <w:t>C)</w:t>
      </w:r>
    </w:p>
    <w:p w:rsidR="00BC1CC5" w:rsidRDefault="00440C1B">
      <w:pPr>
        <w:tabs>
          <w:tab w:val="left" w:pos="1688"/>
        </w:tabs>
      </w:pPr>
      <w:r>
        <w:rPr>
          <w:rFonts w:ascii="Segoe UI Symbol" w:hAnsi="Segoe UI Symbol"/>
          <w:sz w:val="20"/>
          <w:szCs w:val="52"/>
        </w:rPr>
        <w:lastRenderedPageBreak/>
        <w:t xml:space="preserve">For the latter graph, this leads to a straight line </w:t>
      </w:r>
      <w:r>
        <w:rPr>
          <w:rFonts w:ascii="Segoe UI Symbol" w:hAnsi="Segoe UI Symbol"/>
          <w:sz w:val="20"/>
          <w:szCs w:val="52"/>
        </w:rPr>
        <w:t xml:space="preserve">with slope </w:t>
      </w:r>
      <m:oMath>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τ</m:t>
            </m:r>
          </m:den>
        </m:f>
      </m:oMath>
      <w:r>
        <w:rPr>
          <w:rFonts w:ascii="Segoe UI Symbol" w:eastAsia="Yu Mincho" w:hAnsi="Segoe UI Symbol"/>
          <w:sz w:val="20"/>
          <w:szCs w:val="52"/>
        </w:rPr>
        <w:t>.</w:t>
      </w:r>
    </w:p>
    <w:p w:rsidR="00BC1CC5" w:rsidRDefault="00440C1B">
      <w:pPr>
        <w:tabs>
          <w:tab w:val="left" w:pos="1688"/>
        </w:tabs>
        <w:rPr>
          <w:rFonts w:ascii="Segoe UI Symbol" w:hAnsi="Segoe UI Symbol"/>
          <w:sz w:val="20"/>
          <w:szCs w:val="52"/>
        </w:rPr>
      </w:pPr>
      <w:r>
        <w:rPr>
          <w:rFonts w:ascii="Segoe UI Symbol" w:hAnsi="Segoe UI Symbol"/>
          <w:sz w:val="20"/>
          <w:szCs w:val="52"/>
        </w:rPr>
        <w:t>Where:</w:t>
      </w:r>
    </w:p>
    <w:p w:rsidR="00BC1CC5" w:rsidRDefault="00440C1B">
      <w:pPr>
        <w:tabs>
          <w:tab w:val="left" w:pos="1688"/>
        </w:tabs>
      </w:pPr>
      <w:r>
        <w:rPr>
          <w:rFonts w:cs="Calibri"/>
          <w:sz w:val="20"/>
          <w:szCs w:val="52"/>
        </w:rPr>
        <w:t>τ</w:t>
      </w:r>
      <w:r>
        <w:rPr>
          <w:rFonts w:ascii="Segoe UI Symbol" w:hAnsi="Segoe UI Symbol"/>
          <w:sz w:val="20"/>
          <w:szCs w:val="52"/>
        </w:rPr>
        <w:t xml:space="preserve"> – Response Time (</w:t>
      </w:r>
      <w:proofErr w:type="spellStart"/>
      <w:r>
        <w:rPr>
          <w:rFonts w:ascii="Segoe UI Symbol" w:hAnsi="Segoe UI Symbol"/>
          <w:sz w:val="20"/>
          <w:szCs w:val="52"/>
        </w:rPr>
        <w:t>ms</w:t>
      </w:r>
      <w:proofErr w:type="spellEnd"/>
      <w:r>
        <w:rPr>
          <w:rFonts w:ascii="Segoe UI Symbol" w:hAnsi="Segoe UI Symbol"/>
          <w:sz w:val="20"/>
          <w:szCs w:val="52"/>
        </w:rPr>
        <w:t>)</w:t>
      </w:r>
    </w:p>
    <w:p w:rsidR="00BC1CC5" w:rsidRDefault="00440C1B">
      <w:pPr>
        <w:tabs>
          <w:tab w:val="left" w:pos="1688"/>
        </w:tabs>
      </w:pPr>
      <w:r>
        <w:rPr>
          <w:rFonts w:ascii="Segoe UI Symbol" w:hAnsi="Segoe UI Symbol"/>
          <w:sz w:val="20"/>
          <w:szCs w:val="52"/>
        </w:rPr>
        <w:t>(Heriot-Watt University School of Engineering &amp; Physical Sciences, 2018)</w:t>
      </w:r>
    </w:p>
    <w:p w:rsidR="00BC1CC5" w:rsidRDefault="00440C1B">
      <w:pPr>
        <w:tabs>
          <w:tab w:val="left" w:pos="1688"/>
        </w:tabs>
        <w:rPr>
          <w:rFonts w:ascii="Segoe UI Symbol" w:hAnsi="Segoe UI Symbol"/>
          <w:sz w:val="20"/>
          <w:szCs w:val="52"/>
        </w:rPr>
      </w:pPr>
      <w:r>
        <w:rPr>
          <w:rFonts w:ascii="Segoe UI Symbol" w:hAnsi="Segoe UI Symbol"/>
          <w:sz w:val="20"/>
          <w:szCs w:val="52"/>
        </w:rPr>
        <w:t xml:space="preserve">For the thermocouples with the smaller diameters, a rapid response time was observed. The 0.3mm thermocouple took merely 4 seconds to read </w:t>
      </w:r>
      <w:r>
        <w:rPr>
          <w:rFonts w:ascii="Segoe UI Symbol" w:hAnsi="Segoe UI Symbol"/>
          <w:sz w:val="20"/>
          <w:szCs w:val="52"/>
        </w:rPr>
        <w:t>the temperature of the water bath. The smaller thermocouples (0.3mm, 1.1mm and 2.5mm) reacted so quickly that the data appeared jagged when plotted. This could be due to limitations in the accuracy of the thermocouple when many readings are taking place, h</w:t>
      </w:r>
      <w:r>
        <w:rPr>
          <w:rFonts w:ascii="Segoe UI Symbol" w:hAnsi="Segoe UI Symbol"/>
          <w:sz w:val="20"/>
          <w:szCs w:val="52"/>
        </w:rPr>
        <w:t xml:space="preserve">owever, it is more likely to be due to the fact that the heat will transfer very quickly through the thin diameter of the smaller thermocouples, causing the probe to rapidly read the correct temperature. </w:t>
      </w:r>
    </w:p>
    <w:p w:rsidR="00BC1CC5" w:rsidRDefault="00440C1B">
      <w:pPr>
        <w:tabs>
          <w:tab w:val="left" w:pos="1688"/>
        </w:tabs>
        <w:rPr>
          <w:rFonts w:ascii="Segoe UI Symbol" w:hAnsi="Segoe UI Symbol"/>
          <w:sz w:val="20"/>
          <w:szCs w:val="52"/>
        </w:rPr>
      </w:pPr>
      <w:r>
        <w:rPr>
          <w:rFonts w:ascii="Segoe UI Symbol" w:hAnsi="Segoe UI Symbol"/>
          <w:sz w:val="20"/>
          <w:szCs w:val="52"/>
        </w:rPr>
        <w:t xml:space="preserve">However, the largest thermocouple and the </w:t>
      </w:r>
      <w:proofErr w:type="spellStart"/>
      <w:r>
        <w:rPr>
          <w:rFonts w:ascii="Segoe UI Symbol" w:hAnsi="Segoe UI Symbol"/>
          <w:sz w:val="20"/>
          <w:szCs w:val="52"/>
        </w:rPr>
        <w:t>thermowel</w:t>
      </w:r>
      <w:r>
        <w:rPr>
          <w:rFonts w:ascii="Segoe UI Symbol" w:hAnsi="Segoe UI Symbol"/>
          <w:sz w:val="20"/>
          <w:szCs w:val="52"/>
        </w:rPr>
        <w:t>ls</w:t>
      </w:r>
      <w:proofErr w:type="spellEnd"/>
      <w:r>
        <w:rPr>
          <w:rFonts w:ascii="Segoe UI Symbol" w:hAnsi="Segoe UI Symbol"/>
          <w:sz w:val="20"/>
          <w:szCs w:val="52"/>
        </w:rPr>
        <w:t xml:space="preserve"> showed the expected trends on the temperature-time graphs of the rate of change of temperature decreasing as time increased. As the thermocouple/</w:t>
      </w:r>
      <w:proofErr w:type="spellStart"/>
      <w:r>
        <w:rPr>
          <w:rFonts w:ascii="Segoe UI Symbol" w:hAnsi="Segoe UI Symbol"/>
          <w:sz w:val="20"/>
          <w:szCs w:val="52"/>
        </w:rPr>
        <w:t>thermowell</w:t>
      </w:r>
      <w:proofErr w:type="spellEnd"/>
      <w:r>
        <w:rPr>
          <w:rFonts w:ascii="Segoe UI Symbol" w:hAnsi="Segoe UI Symbol"/>
          <w:sz w:val="20"/>
          <w:szCs w:val="52"/>
        </w:rPr>
        <w:t xml:space="preserve"> gets closer to reading the true results, it becomes more difficult to read the exact temperature.</w:t>
      </w:r>
      <w:r>
        <w:rPr>
          <w:rFonts w:ascii="Segoe UI Symbol" w:hAnsi="Segoe UI Symbol"/>
          <w:sz w:val="20"/>
          <w:szCs w:val="52"/>
        </w:rPr>
        <w:t xml:space="preserve"> This is because the thicker diameters cause heat to be transferred more slowly through the device to the sensor.</w:t>
      </w:r>
    </w:p>
    <w:p w:rsidR="00BC1CC5" w:rsidRDefault="00440C1B">
      <w:pPr>
        <w:tabs>
          <w:tab w:val="left" w:pos="1688"/>
        </w:tabs>
      </w:pPr>
      <w:r>
        <w:rPr>
          <w:rFonts w:ascii="Segoe UI Symbol" w:hAnsi="Segoe UI Symbol"/>
          <w:sz w:val="20"/>
          <w:szCs w:val="52"/>
        </w:rPr>
        <w:t>As the thermocouple diameter was increased, it was clearly observed that the response time also increased closely in correlation to a power. T</w:t>
      </w:r>
      <w:r>
        <w:rPr>
          <w:rFonts w:ascii="Segoe UI Symbol" w:hAnsi="Segoe UI Symbol"/>
          <w:sz w:val="20"/>
          <w:szCs w:val="52"/>
        </w:rPr>
        <w:t>he correlation observed has an R</w:t>
      </w:r>
      <w:r>
        <w:rPr>
          <w:rFonts w:ascii="Segoe UI Symbol" w:hAnsi="Segoe UI Symbol"/>
          <w:sz w:val="20"/>
          <w:szCs w:val="52"/>
          <w:vertAlign w:val="superscript"/>
        </w:rPr>
        <w:t>2</w:t>
      </w:r>
      <w:r>
        <w:rPr>
          <w:rFonts w:ascii="Segoe UI Symbol" w:hAnsi="Segoe UI Symbol"/>
          <w:sz w:val="20"/>
          <w:szCs w:val="52"/>
        </w:rPr>
        <w:t xml:space="preserve"> value of 0.9898, implying a very strong positive correlation between thermocouple diameter and response time. </w:t>
      </w:r>
    </w:p>
    <w:p w:rsidR="00BC1CC5" w:rsidRDefault="00440C1B">
      <w:pPr>
        <w:tabs>
          <w:tab w:val="left" w:pos="1688"/>
        </w:tabs>
        <w:rPr>
          <w:rFonts w:ascii="Segoe UI Symbol" w:hAnsi="Segoe UI Symbol"/>
          <w:sz w:val="20"/>
          <w:szCs w:val="52"/>
        </w:rPr>
      </w:pPr>
      <w:r>
        <w:rPr>
          <w:rFonts w:ascii="Segoe UI Symbol" w:hAnsi="Segoe UI Symbol"/>
          <w:sz w:val="20"/>
          <w:szCs w:val="52"/>
        </w:rPr>
        <w:t>Thermocouples with larger diameters are required in situations where corrosion or a high fluid velocity would d</w:t>
      </w:r>
      <w:r>
        <w:rPr>
          <w:rFonts w:ascii="Segoe UI Symbol" w:hAnsi="Segoe UI Symbol"/>
          <w:sz w:val="20"/>
          <w:szCs w:val="52"/>
        </w:rPr>
        <w:t xml:space="preserve">amage a smaller diameter thermocouple, however, this comes with the trade-off that the probe will take a much longer time to report the correct temperature, which could make this unsuitable where the temperature needs to be reported very accurately within </w:t>
      </w:r>
      <w:r>
        <w:rPr>
          <w:rFonts w:ascii="Segoe UI Symbol" w:hAnsi="Segoe UI Symbol"/>
          <w:sz w:val="20"/>
          <w:szCs w:val="52"/>
        </w:rPr>
        <w:t xml:space="preserve">a very short time frame. </w:t>
      </w:r>
    </w:p>
    <w:p w:rsidR="00BC1CC5" w:rsidRDefault="00440C1B">
      <w:pPr>
        <w:tabs>
          <w:tab w:val="left" w:pos="1688"/>
        </w:tabs>
        <w:rPr>
          <w:rFonts w:ascii="Segoe UI Symbol" w:hAnsi="Segoe UI Symbol"/>
          <w:sz w:val="20"/>
          <w:szCs w:val="52"/>
        </w:rPr>
      </w:pPr>
      <w:r>
        <w:rPr>
          <w:rFonts w:ascii="Segoe UI Symbol" w:hAnsi="Segoe UI Symbol"/>
          <w:sz w:val="20"/>
          <w:szCs w:val="52"/>
        </w:rPr>
        <w:t>For the experiment, potential sources of error include the difficulty and inaccuracy of controlling the temperature of the water bath, which could potentially have affected the results despite efforts to keep it at a consistent te</w:t>
      </w:r>
      <w:r>
        <w:rPr>
          <w:rFonts w:ascii="Segoe UI Symbol" w:hAnsi="Segoe UI Symbol"/>
          <w:sz w:val="20"/>
          <w:szCs w:val="52"/>
        </w:rPr>
        <w:t xml:space="preserve">mperature. Another source of inaccuracy occurred when lowering the thermocouple or </w:t>
      </w:r>
      <w:proofErr w:type="spellStart"/>
      <w:r>
        <w:rPr>
          <w:rFonts w:ascii="Segoe UI Symbol" w:hAnsi="Segoe UI Symbol"/>
          <w:sz w:val="20"/>
          <w:szCs w:val="52"/>
        </w:rPr>
        <w:t>thermowell</w:t>
      </w:r>
      <w:proofErr w:type="spellEnd"/>
      <w:r>
        <w:rPr>
          <w:rFonts w:ascii="Segoe UI Symbol" w:hAnsi="Segoe UI Symbol"/>
          <w:sz w:val="20"/>
          <w:szCs w:val="52"/>
        </w:rPr>
        <w:t xml:space="preserve"> into the water bath, as it was physically impossible to do it the exact same way each time, however, by removing the data from before when the probe hit the water</w:t>
      </w:r>
      <w:r>
        <w:rPr>
          <w:rFonts w:ascii="Segoe UI Symbol" w:hAnsi="Segoe UI Symbol"/>
          <w:sz w:val="20"/>
          <w:szCs w:val="52"/>
        </w:rPr>
        <w:t xml:space="preserve"> and correcting the time scale, this source of error was mostly negated. </w:t>
      </w:r>
    </w:p>
    <w:p w:rsidR="00BC1CC5" w:rsidRDefault="00440C1B">
      <w:pPr>
        <w:tabs>
          <w:tab w:val="left" w:pos="1688"/>
        </w:tabs>
        <w:rPr>
          <w:rFonts w:ascii="Segoe UI Symbol" w:hAnsi="Segoe UI Symbol"/>
          <w:sz w:val="20"/>
          <w:szCs w:val="52"/>
        </w:rPr>
      </w:pPr>
      <w:r>
        <w:rPr>
          <w:rFonts w:ascii="Segoe UI Symbol" w:hAnsi="Segoe UI Symbol"/>
          <w:sz w:val="20"/>
          <w:szCs w:val="52"/>
        </w:rPr>
        <w:t xml:space="preserve">In conclusion, it was found that the thicker the diameter was of the thermocouple or the </w:t>
      </w:r>
      <w:proofErr w:type="spellStart"/>
      <w:r>
        <w:rPr>
          <w:rFonts w:ascii="Segoe UI Symbol" w:hAnsi="Segoe UI Symbol"/>
          <w:sz w:val="20"/>
          <w:szCs w:val="52"/>
        </w:rPr>
        <w:t>thermowell</w:t>
      </w:r>
      <w:proofErr w:type="spellEnd"/>
      <w:r>
        <w:rPr>
          <w:rFonts w:ascii="Segoe UI Symbol" w:hAnsi="Segoe UI Symbol"/>
          <w:sz w:val="20"/>
          <w:szCs w:val="52"/>
        </w:rPr>
        <w:t xml:space="preserve">, the slower the response time would be.  </w:t>
      </w:r>
    </w:p>
    <w:p w:rsidR="00BC1CC5" w:rsidRDefault="00440C1B">
      <w:pPr>
        <w:tabs>
          <w:tab w:val="left" w:pos="1688"/>
        </w:tabs>
      </w:pPr>
      <w:r>
        <w:rPr>
          <w:rFonts w:ascii="Segoe UI Symbol" w:hAnsi="Segoe UI Symbol"/>
          <w:sz w:val="20"/>
          <w:szCs w:val="52"/>
        </w:rPr>
        <w:t>(Heriot-Watt University School of Engine</w:t>
      </w:r>
      <w:r>
        <w:rPr>
          <w:rFonts w:ascii="Segoe UI Symbol" w:hAnsi="Segoe UI Symbol"/>
          <w:sz w:val="20"/>
          <w:szCs w:val="52"/>
        </w:rPr>
        <w:t>ering &amp; Physical Sciences, 2018) (</w:t>
      </w:r>
      <w:proofErr w:type="spellStart"/>
      <w:r>
        <w:rPr>
          <w:rFonts w:ascii="Segoe UI Symbol" w:hAnsi="Segoe UI Symbol"/>
          <w:sz w:val="20"/>
          <w:szCs w:val="52"/>
        </w:rPr>
        <w:t>pico</w:t>
      </w:r>
      <w:proofErr w:type="spellEnd"/>
      <w:r>
        <w:rPr>
          <w:rFonts w:ascii="Segoe UI Symbol" w:hAnsi="Segoe UI Symbol"/>
          <w:sz w:val="20"/>
          <w:szCs w:val="52"/>
        </w:rPr>
        <w:t xml:space="preserve"> Technology, </w:t>
      </w:r>
      <w:proofErr w:type="spellStart"/>
      <w:r>
        <w:rPr>
          <w:rFonts w:ascii="Segoe UI Symbol" w:hAnsi="Segoe UI Symbol"/>
          <w:sz w:val="20"/>
          <w:szCs w:val="52"/>
        </w:rPr>
        <w:t>n.d.</w:t>
      </w:r>
      <w:proofErr w:type="spellEnd"/>
      <w:r>
        <w:rPr>
          <w:rFonts w:ascii="Segoe UI Symbol" w:hAnsi="Segoe UI Symbol"/>
          <w:sz w:val="20"/>
          <w:szCs w:val="52"/>
        </w:rPr>
        <w:t>)</w:t>
      </w:r>
    </w:p>
    <w:p w:rsidR="00BC1CC5" w:rsidRDefault="00440C1B">
      <w:pPr>
        <w:tabs>
          <w:tab w:val="left" w:pos="1688"/>
        </w:tabs>
        <w:rPr>
          <w:rFonts w:ascii="Segoe UI Symbol" w:hAnsi="Segoe UI Symbol"/>
          <w:b/>
          <w:sz w:val="52"/>
          <w:szCs w:val="52"/>
        </w:rPr>
      </w:pPr>
      <w:r>
        <w:rPr>
          <w:rFonts w:ascii="Segoe UI Symbol" w:hAnsi="Segoe UI Symbol"/>
          <w:b/>
          <w:sz w:val="52"/>
          <w:szCs w:val="52"/>
        </w:rPr>
        <w:t>Appendix I</w:t>
      </w:r>
    </w:p>
    <w:p w:rsidR="00BC1CC5" w:rsidRDefault="00440C1B">
      <w:pPr>
        <w:tabs>
          <w:tab w:val="left" w:pos="1688"/>
        </w:tabs>
        <w:rPr>
          <w:rFonts w:ascii="Segoe UI Symbol" w:hAnsi="Segoe UI Symbol"/>
          <w:szCs w:val="52"/>
          <w:u w:val="single"/>
        </w:rPr>
      </w:pPr>
      <w:r>
        <w:rPr>
          <w:rFonts w:ascii="Segoe UI Symbol" w:hAnsi="Segoe UI Symbol"/>
          <w:szCs w:val="52"/>
          <w:u w:val="single"/>
        </w:rPr>
        <w:t>Example Calculations</w:t>
      </w:r>
    </w:p>
    <w:p w:rsidR="00BC1CC5" w:rsidRDefault="00440C1B">
      <w:pPr>
        <w:tabs>
          <w:tab w:val="left" w:pos="1688"/>
        </w:tabs>
        <w:jc w:val="center"/>
      </w:pPr>
      <m:oMathPara>
        <m:oMathParaPr>
          <m:jc m:val="center"/>
        </m:oMathParaPr>
        <m:oMath>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r>
                    <w:rPr>
                      <w:rFonts w:ascii="Cambria Math" w:hAnsi="Cambria Math"/>
                    </w:rPr>
                    <m:t>1-</m:t>
                  </m:r>
                  <m:f>
                    <m:fPr>
                      <m:ctrlPr>
                        <w:rPr>
                          <w:rFonts w:ascii="Cambria Math" w:hAnsi="Cambria Math"/>
                        </w:rPr>
                      </m:ctrlPr>
                    </m:fPr>
                    <m:num>
                      <m:d>
                        <m:dPr>
                          <m:ctrlPr>
                            <w:rPr>
                              <w:rFonts w:ascii="Cambria Math" w:hAnsi="Cambria Math"/>
                            </w:rPr>
                          </m:ctrlPr>
                        </m:dPr>
                        <m:e>
                          <m: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0</m:t>
                              </m:r>
                            </m:sub>
                          </m:sSub>
                        </m:e>
                      </m:d>
                    </m:num>
                    <m:den>
                      <m:r>
                        <w:rPr>
                          <w:rFonts w:ascii="Cambria Math" w:hAnsi="Cambria Math"/>
                        </w:rPr>
                        <m:t>∆</m:t>
                      </m:r>
                      <m:r>
                        <w:rPr>
                          <w:rFonts w:ascii="Cambria Math" w:hAnsi="Cambria Math"/>
                        </w:rPr>
                        <m:t>T</m:t>
                      </m:r>
                    </m:den>
                  </m:f>
                </m:e>
              </m:d>
            </m:e>
          </m:func>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r>
                    <w:rPr>
                      <w:rFonts w:ascii="Cambria Math" w:hAnsi="Cambria Math"/>
                    </w:rPr>
                    <m:t>1-</m:t>
                  </m:r>
                  <m:f>
                    <m:fPr>
                      <m:ctrlPr>
                        <w:rPr>
                          <w:rFonts w:ascii="Cambria Math" w:hAnsi="Cambria Math"/>
                        </w:rPr>
                      </m:ctrlPr>
                    </m:fPr>
                    <m:num>
                      <m:d>
                        <m:dPr>
                          <m:ctrlPr>
                            <w:rPr>
                              <w:rFonts w:ascii="Cambria Math" w:hAnsi="Cambria Math"/>
                            </w:rPr>
                          </m:ctrlPr>
                        </m:dPr>
                        <m:e>
                          <m:r>
                            <w:rPr>
                              <w:rFonts w:ascii="Cambria Math" w:hAnsi="Cambria Math"/>
                            </w:rPr>
                            <m:t>49.79-23.92</m:t>
                          </m:r>
                        </m:e>
                      </m:d>
                    </m:num>
                    <m:den>
                      <m:d>
                        <m:dPr>
                          <m:ctrlPr>
                            <w:rPr>
                              <w:rFonts w:ascii="Cambria Math" w:hAnsi="Cambria Math"/>
                            </w:rPr>
                          </m:ctrlPr>
                        </m:dPr>
                        <m:e>
                          <m:r>
                            <w:rPr>
                              <w:rFonts w:ascii="Cambria Math" w:hAnsi="Cambria Math"/>
                            </w:rPr>
                            <m:t>49.91-23.92</m:t>
                          </m:r>
                        </m:e>
                      </m:d>
                    </m:den>
                  </m:f>
                </m:e>
              </m:d>
            </m:e>
          </m:func>
          <m:r>
            <w:rPr>
              <w:rFonts w:ascii="Cambria Math" w:hAnsi="Cambria Math"/>
            </w:rPr>
            <m:t>=-5.377975385</m:t>
          </m:r>
        </m:oMath>
      </m:oMathPara>
    </w:p>
    <w:p w:rsidR="00BC1CC5" w:rsidRDefault="00440C1B">
      <w:pPr>
        <w:tabs>
          <w:tab w:val="left" w:pos="1688"/>
        </w:tabs>
        <w:jc w:val="center"/>
      </w:pPr>
      <m:oMathPara>
        <m:oMathParaPr>
          <m:jc m:val="center"/>
        </m:oMathParaPr>
        <m:oMath>
          <m:r>
            <w:rPr>
              <w:rFonts w:ascii="Cambria Math" w:hAnsi="Cambria Math"/>
            </w:rPr>
            <m:t>τ</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gradient</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t>
              </m:r>
              <m:r>
                <w:rPr>
                  <w:rFonts w:ascii="Cambria Math" w:hAnsi="Cambria Math"/>
                </w:rPr>
                <m:t>0.000005</m:t>
              </m:r>
            </m:den>
          </m:f>
          <m:r>
            <w:rPr>
              <w:rFonts w:ascii="Cambria Math" w:hAnsi="Cambria Math"/>
            </w:rPr>
            <m:t>=200000</m:t>
          </m:r>
        </m:oMath>
      </m:oMathPara>
    </w:p>
    <w:p w:rsidR="00BC1CC5" w:rsidRDefault="00BC1CC5">
      <w:pPr>
        <w:tabs>
          <w:tab w:val="left" w:pos="1688"/>
        </w:tabs>
        <w:rPr>
          <w:rFonts w:ascii="Segoe UI Symbol" w:hAnsi="Segoe UI Symbol"/>
          <w:sz w:val="20"/>
          <w:szCs w:val="52"/>
        </w:rPr>
      </w:pPr>
    </w:p>
    <w:p w:rsidR="00BC1CC5" w:rsidRDefault="00440C1B">
      <w:pPr>
        <w:pStyle w:val="Heading1"/>
      </w:pPr>
      <w:r>
        <w:rPr>
          <w:rFonts w:ascii="Segoe UI Symbol" w:hAnsi="Segoe UI Symbol"/>
          <w:b/>
          <w:color w:val="auto"/>
          <w:sz w:val="52"/>
          <w:szCs w:val="52"/>
        </w:rPr>
        <w:lastRenderedPageBreak/>
        <w:t>References</w:t>
      </w:r>
    </w:p>
    <w:p w:rsidR="00BC1CC5" w:rsidRDefault="00440C1B">
      <w:pPr>
        <w:pStyle w:val="Bibliography"/>
      </w:pPr>
      <w:r>
        <w:rPr>
          <w:lang w:val="en-US"/>
        </w:rPr>
        <w:t xml:space="preserve">Heriot-Watt University School of Engineering &amp; Physical Sciences, 2018. </w:t>
      </w:r>
      <w:r>
        <w:rPr>
          <w:i/>
          <w:iCs/>
          <w:lang w:val="en-US"/>
        </w:rPr>
        <w:t xml:space="preserve">Response times of temperature sensors. </w:t>
      </w:r>
      <w:r>
        <w:rPr>
          <w:lang w:val="en-US"/>
        </w:rPr>
        <w:t>Edinburgh: Heriot-Watt University.</w:t>
      </w:r>
    </w:p>
    <w:p w:rsidR="00BC1CC5" w:rsidRDefault="00440C1B">
      <w:pPr>
        <w:pStyle w:val="Bibliography"/>
      </w:pPr>
      <w:proofErr w:type="spellStart"/>
      <w:r>
        <w:rPr>
          <w:lang w:val="en-US"/>
        </w:rPr>
        <w:t>pico</w:t>
      </w:r>
      <w:proofErr w:type="spellEnd"/>
      <w:r>
        <w:rPr>
          <w:lang w:val="en-US"/>
        </w:rPr>
        <w:t xml:space="preserve"> </w:t>
      </w:r>
      <w:r>
        <w:rPr>
          <w:lang w:val="en-US"/>
        </w:rPr>
        <w:t xml:space="preserve">Technology, </w:t>
      </w:r>
      <w:proofErr w:type="spellStart"/>
      <w:r>
        <w:rPr>
          <w:lang w:val="en-US"/>
        </w:rPr>
        <w:t>n.d.</w:t>
      </w:r>
      <w:proofErr w:type="spellEnd"/>
      <w:r>
        <w:rPr>
          <w:lang w:val="en-US"/>
        </w:rPr>
        <w:t xml:space="preserve"> </w:t>
      </w:r>
      <w:r>
        <w:rPr>
          <w:i/>
          <w:iCs/>
          <w:lang w:val="en-US"/>
        </w:rPr>
        <w:t xml:space="preserve">8 channel thermocouple data logger. </w:t>
      </w:r>
      <w:r>
        <w:rPr>
          <w:lang w:val="en-US"/>
        </w:rPr>
        <w:t xml:space="preserve">[Online] </w:t>
      </w:r>
      <w:r>
        <w:rPr>
          <w:lang w:val="en-US"/>
        </w:rPr>
        <w:br/>
      </w:r>
      <w:r>
        <w:rPr>
          <w:lang w:val="en-US"/>
        </w:rPr>
        <w:t xml:space="preserve">Available at: </w:t>
      </w:r>
      <w:r>
        <w:rPr>
          <w:u w:val="single"/>
          <w:lang w:val="en-US"/>
        </w:rPr>
        <w:t>https://www.picotech.com/data-logger/tc-08/thermocouple-data-logger</w:t>
      </w:r>
      <w:r>
        <w:rPr>
          <w:lang w:val="en-US"/>
        </w:rPr>
        <w:br/>
      </w:r>
      <w:r>
        <w:rPr>
          <w:lang w:val="en-US"/>
        </w:rPr>
        <w:t>[Accessed 6 October 2018].</w:t>
      </w:r>
    </w:p>
    <w:p w:rsidR="00BC1CC5" w:rsidRDefault="00BC1CC5"/>
    <w:p w:rsidR="00BC1CC5" w:rsidRDefault="00BC1CC5"/>
    <w:p w:rsidR="00BC1CC5" w:rsidRDefault="00BC1CC5">
      <w:pPr>
        <w:rPr>
          <w:rFonts w:ascii="Segoe UI Symbol" w:hAnsi="Segoe UI Symbol"/>
          <w:sz w:val="72"/>
        </w:rPr>
      </w:pPr>
    </w:p>
    <w:sectPr w:rsidR="00BC1CC5">
      <w:headerReference w:type="even" r:id="rId23"/>
      <w:headerReference w:type="default" r:id="rId24"/>
      <w:footerReference w:type="even" r:id="rId25"/>
      <w:footerReference w:type="default" r:id="rId26"/>
      <w:headerReference w:type="first" r:id="rId27"/>
      <w:footerReference w:type="first" r:id="rId28"/>
      <w:pgSz w:w="11906" w:h="16838"/>
      <w:pgMar w:top="720" w:right="720" w:bottom="720" w:left="72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440C1B">
      <w:pPr>
        <w:spacing w:after="0" w:line="240" w:lineRule="auto"/>
      </w:pPr>
      <w:r>
        <w:separator/>
      </w:r>
    </w:p>
  </w:endnote>
  <w:endnote w:type="continuationSeparator" w:id="0">
    <w:p w:rsidR="00000000" w:rsidRDefault="00440C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AFF" w:usb1="C0007843" w:usb2="00000009" w:usb3="00000000" w:csb0="000001FF" w:csb1="00000000"/>
  </w:font>
  <w:font w:name="Yu Mincho">
    <w:charset w:val="00"/>
    <w:family w:val="roman"/>
    <w:pitch w:val="variable"/>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0F55" w:rsidRDefault="00D00F5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FF7" w:rsidRDefault="00440C1B">
    <w:pPr>
      <w:pStyle w:val="Footer"/>
      <w:rPr>
        <w:rFonts w:ascii="Segoe UI Symbol" w:hAnsi="Segoe UI Symbol"/>
      </w:rPr>
    </w:pPr>
    <w:r>
      <w:rPr>
        <w:rFonts w:ascii="Segoe UI Symbol" w:hAnsi="Segoe UI Symbol"/>
      </w:rPr>
      <w:tab/>
    </w:r>
    <w:r>
      <w:rPr>
        <w:rFonts w:ascii="Segoe UI Symbol" w:hAnsi="Segoe UI Symbol"/>
      </w:rPr>
      <w:tab/>
    </w:r>
    <w:r w:rsidR="00D00F55">
      <w:rPr>
        <w:rFonts w:ascii="Segoe UI Symbol" w:hAnsi="Segoe UI Symbol"/>
      </w:rPr>
      <w:t>Bethany</w:t>
    </w:r>
    <w:r>
      <w:rPr>
        <w:rFonts w:ascii="Segoe UI Symbol" w:hAnsi="Segoe UI Symbol"/>
      </w:rPr>
      <w:t xml:space="preserve"> Mulliner</w:t>
    </w:r>
  </w:p>
  <w:p w:rsidR="00653FF7" w:rsidRDefault="00440C1B">
    <w:pPr>
      <w:pStyle w:val="Footer"/>
      <w:rPr>
        <w:rFonts w:ascii="Segoe UI Symbol" w:hAnsi="Segoe UI Symbol"/>
      </w:rPr>
    </w:pPr>
    <w:r>
      <w:rPr>
        <w:rFonts w:ascii="Segoe UI Symbol" w:hAnsi="Segoe UI Symbol"/>
      </w:rPr>
      <w:tab/>
    </w:r>
    <w:r>
      <w:rPr>
        <w:rFonts w:ascii="Segoe UI Symbol" w:hAnsi="Segoe UI Symbol"/>
      </w:rPr>
      <w:tab/>
      <w:t>H00238016</w:t>
    </w:r>
  </w:p>
  <w:p w:rsidR="00653FF7" w:rsidRDefault="00440C1B">
    <w:pPr>
      <w:pStyle w:val="Footer"/>
      <w:rPr>
        <w:rFonts w:ascii="Segoe UI Symbol" w:hAnsi="Segoe UI Symbol"/>
      </w:rPr>
    </w:pPr>
    <w:r>
      <w:rPr>
        <w:rFonts w:ascii="Segoe UI Symbol" w:hAnsi="Segoe UI Symbol"/>
      </w:rPr>
      <w:tab/>
    </w:r>
    <w:r>
      <w:rPr>
        <w:rFonts w:ascii="Segoe UI Symbol" w:hAnsi="Segoe UI Symbol"/>
      </w:rPr>
      <w:tab/>
      <w:t>hgm1@hw.ac.uk</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FF7" w:rsidRDefault="00D00F55">
    <w:pPr>
      <w:pStyle w:val="Footer"/>
      <w:rPr>
        <w:rFonts w:ascii="Segoe UI Symbol" w:hAnsi="Segoe UI Symbol"/>
      </w:rPr>
    </w:pPr>
    <w:r>
      <w:rPr>
        <w:rFonts w:ascii="Segoe UI Symbol" w:hAnsi="Segoe UI Symbol"/>
      </w:rPr>
      <w:t>Bethany</w:t>
    </w:r>
    <w:r w:rsidR="00440C1B">
      <w:rPr>
        <w:rFonts w:ascii="Segoe UI Symbol" w:hAnsi="Segoe UI Symbol"/>
      </w:rPr>
      <w:t xml:space="preserve"> Mulliner</w:t>
    </w:r>
  </w:p>
  <w:p w:rsidR="00653FF7" w:rsidRDefault="00440C1B">
    <w:pPr>
      <w:pStyle w:val="Footer"/>
      <w:rPr>
        <w:rFonts w:ascii="Segoe UI Symbol" w:hAnsi="Segoe UI Symbol"/>
      </w:rPr>
    </w:pPr>
    <w:r>
      <w:rPr>
        <w:rFonts w:ascii="Segoe UI Symbol" w:hAnsi="Segoe UI Symbol"/>
      </w:rPr>
      <w:t>H00238016</w:t>
    </w:r>
  </w:p>
  <w:p w:rsidR="00653FF7" w:rsidRDefault="00440C1B">
    <w:pPr>
      <w:pStyle w:val="Footer"/>
      <w:rPr>
        <w:rFonts w:ascii="Segoe UI Symbol" w:hAnsi="Segoe UI Symbol"/>
      </w:rPr>
    </w:pPr>
    <w:r>
      <w:rPr>
        <w:rFonts w:ascii="Segoe UI Symbol" w:hAnsi="Segoe UI Symbol"/>
      </w:rPr>
      <w:t>hgm1@hw.ac.uk</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440C1B">
      <w:pPr>
        <w:spacing w:after="0" w:line="240" w:lineRule="auto"/>
      </w:pPr>
      <w:r>
        <w:rPr>
          <w:color w:val="000000"/>
        </w:rPr>
        <w:separator/>
      </w:r>
    </w:p>
  </w:footnote>
  <w:footnote w:type="continuationSeparator" w:id="0">
    <w:p w:rsidR="00000000" w:rsidRDefault="00440C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0F55" w:rsidRDefault="00D00F5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FF7" w:rsidRDefault="00440C1B">
    <w:pPr>
      <w:pStyle w:val="Header"/>
      <w:jc w:val="right"/>
    </w:pPr>
  </w:p>
  <w:p w:rsidR="00653FF7" w:rsidRDefault="00440C1B">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0F55" w:rsidRDefault="00D00F5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BC1CC5"/>
    <w:rsid w:val="00440C1B"/>
    <w:rsid w:val="0073506E"/>
    <w:rsid w:val="00BC1CC5"/>
    <w:rsid w:val="00D00F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F4B29F4"/>
  <w15:docId w15:val="{BE24ED73-6FD5-4B47-A281-F1F94AC92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sz w:val="22"/>
        <w:szCs w:val="22"/>
        <w:lang w:val="en-GB"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Heading1">
    <w:name w:val="heading 1"/>
    <w:basedOn w:val="Normal"/>
    <w:next w:val="Normal"/>
    <w:pPr>
      <w:keepNext/>
      <w:keepLines/>
      <w:spacing w:before="240" w:after="0"/>
      <w:outlineLvl w:val="0"/>
    </w:pPr>
    <w:rPr>
      <w:rFonts w:ascii="Calibri Light" w:eastAsia="Yu Gothic Light" w:hAnsi="Calibri Light" w:cs="Times New Roman"/>
      <w:color w:val="2E74B5"/>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pPr>
      <w:suppressAutoHyphens/>
      <w:spacing w:after="0" w:line="240" w:lineRule="auto"/>
    </w:pPr>
    <w:rPr>
      <w:rFonts w:eastAsia="Yu Mincho"/>
      <w:lang w:val="en-US"/>
    </w:rPr>
  </w:style>
  <w:style w:type="character" w:customStyle="1" w:styleId="NoSpacingChar">
    <w:name w:val="No Spacing Char"/>
    <w:basedOn w:val="DefaultParagraphFont"/>
    <w:rPr>
      <w:rFonts w:eastAsia="Yu Mincho"/>
      <w:lang w:val="en-US"/>
    </w:rPr>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paragraph" w:styleId="FootnoteText">
    <w:name w:val="footnote text"/>
    <w:basedOn w:val="Normal"/>
    <w:pPr>
      <w:spacing w:after="0" w:line="240" w:lineRule="auto"/>
    </w:pPr>
    <w:rPr>
      <w:sz w:val="20"/>
      <w:szCs w:val="20"/>
    </w:rPr>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rPr>
      <w:position w:val="0"/>
      <w:vertAlign w:val="superscript"/>
    </w:rPr>
  </w:style>
  <w:style w:type="character" w:styleId="Hyperlink">
    <w:name w:val="Hyperlink"/>
    <w:basedOn w:val="DefaultParagraphFont"/>
    <w:rPr>
      <w:color w:val="0563C1"/>
      <w:u w:val="single"/>
    </w:rPr>
  </w:style>
  <w:style w:type="paragraph" w:styleId="ListParagraph">
    <w:name w:val="List Paragraph"/>
    <w:basedOn w:val="Normal"/>
    <w:pPr>
      <w:ind w:left="720"/>
    </w:pPr>
  </w:style>
  <w:style w:type="character" w:customStyle="1" w:styleId="Heading1Char">
    <w:name w:val="Heading 1 Char"/>
    <w:basedOn w:val="DefaultParagraphFont"/>
    <w:rPr>
      <w:rFonts w:ascii="Calibri Light" w:eastAsia="Yu Gothic Light" w:hAnsi="Calibri Light" w:cs="Times New Roman"/>
      <w:color w:val="2E74B5"/>
      <w:sz w:val="32"/>
      <w:szCs w:val="32"/>
      <w:lang w:val="en-US"/>
    </w:rPr>
  </w:style>
  <w:style w:type="paragraph" w:styleId="Bibliography">
    <w:name w:val="Bibliography"/>
    <w:basedOn w:val="Normal"/>
    <w:next w:val="Normal"/>
  </w:style>
  <w:style w:type="character" w:styleId="PlaceholderText">
    <w:name w:val="Placeholder Text"/>
    <w:basedOn w:val="DefaultParagraphFont"/>
    <w:rPr>
      <w:color w:val="808080"/>
    </w:rPr>
  </w:style>
  <w:style w:type="paragraph" w:styleId="Caption">
    <w:name w:val="caption"/>
    <w:basedOn w:val="Normal"/>
    <w:next w:val="Normal"/>
    <w:pPr>
      <w:spacing w:after="200" w:line="240" w:lineRule="auto"/>
    </w:pPr>
    <w:rPr>
      <w:i/>
      <w:iCs/>
      <w:color w:val="44546A"/>
      <w:sz w:val="18"/>
      <w:szCs w:val="18"/>
    </w:rPr>
  </w:style>
  <w:style w:type="table" w:styleId="GridTable2-Accent1">
    <w:name w:val="Grid Table 2 Accent 1"/>
    <w:basedOn w:val="TableNormal"/>
    <w:uiPriority w:val="47"/>
    <w:rsid w:val="0073506E"/>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5.xml"/><Relationship Id="rId18" Type="http://schemas.openxmlformats.org/officeDocument/2006/relationships/chart" Target="charts/chart10.xm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image" Target="media/image1.png"/><Relationship Id="rId12" Type="http://schemas.openxmlformats.org/officeDocument/2006/relationships/chart" Target="charts/chart4.xml"/><Relationship Id="rId17" Type="http://schemas.openxmlformats.org/officeDocument/2006/relationships/chart" Target="charts/chart9.xm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chart" Target="charts/chart8.xml"/><Relationship Id="rId20" Type="http://schemas.openxmlformats.org/officeDocument/2006/relationships/chart" Target="charts/chart1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3.xm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chart" Target="charts/chart7.xm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chart" Target="charts/chart2.xml"/><Relationship Id="rId19" Type="http://schemas.openxmlformats.org/officeDocument/2006/relationships/chart" Target="charts/chart11.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chart" Target="charts/chart13.xml"/><Relationship Id="rId27" Type="http://schemas.openxmlformats.org/officeDocument/2006/relationships/header" Target="header3.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NULL"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en-GB" sz="1400" b="0" i="0" u="none" strike="noStrike" kern="1200" cap="none" spc="0" baseline="0">
                <a:solidFill>
                  <a:srgbClr val="595959"/>
                </a:solidFill>
                <a:uFillTx/>
                <a:latin typeface="Calibri"/>
              </a:rPr>
              <a:t>0.3mm Thermocouple</a:t>
            </a:r>
          </a:p>
        </c:rich>
      </c:tx>
      <c:layout/>
      <c:overlay val="0"/>
      <c:spPr>
        <a:noFill/>
        <a:ln>
          <a:noFill/>
        </a:ln>
      </c:spPr>
    </c:title>
    <c:autoTitleDeleted val="0"/>
    <c:plotArea>
      <c:layout/>
      <c:scatterChart>
        <c:scatterStyle val="lineMarker"/>
        <c:varyColors val="0"/>
        <c:ser>
          <c:idx val="0"/>
          <c:order val="0"/>
          <c:tx>
            <c:v>Series1</c:v>
          </c:tx>
          <c:spPr>
            <a:ln>
              <a:noFill/>
            </a:ln>
          </c:spPr>
          <c:marker>
            <c:symbol val="circle"/>
            <c:size val="5"/>
          </c:marker>
          <c:xVal>
            <c:numLit>
              <c:formatCode>General</c:formatCode>
              <c:ptCount val="58"/>
              <c:pt idx="0">
                <c:v>0</c:v>
              </c:pt>
              <c:pt idx="1">
                <c:v>93.66666666666697</c:v>
              </c:pt>
              <c:pt idx="2">
                <c:v>203</c:v>
              </c:pt>
              <c:pt idx="3">
                <c:v>297</c:v>
              </c:pt>
              <c:pt idx="4">
                <c:v>390.66666666666697</c:v>
              </c:pt>
              <c:pt idx="5">
                <c:v>500</c:v>
              </c:pt>
              <c:pt idx="6">
                <c:v>593.66666666666697</c:v>
              </c:pt>
              <c:pt idx="7">
                <c:v>703</c:v>
              </c:pt>
              <c:pt idx="8">
                <c:v>797</c:v>
              </c:pt>
              <c:pt idx="9">
                <c:v>890.66666666666697</c:v>
              </c:pt>
              <c:pt idx="10">
                <c:v>1000</c:v>
              </c:pt>
              <c:pt idx="11">
                <c:v>1093.666666666667</c:v>
              </c:pt>
              <c:pt idx="12">
                <c:v>1203</c:v>
              </c:pt>
              <c:pt idx="13">
                <c:v>1297</c:v>
              </c:pt>
              <c:pt idx="14">
                <c:v>1390.666666666667</c:v>
              </c:pt>
              <c:pt idx="15">
                <c:v>1500</c:v>
              </c:pt>
              <c:pt idx="16">
                <c:v>1593.666666666667</c:v>
              </c:pt>
              <c:pt idx="17">
                <c:v>1703</c:v>
              </c:pt>
              <c:pt idx="18">
                <c:v>1797</c:v>
              </c:pt>
              <c:pt idx="19">
                <c:v>1890.666666666667</c:v>
              </c:pt>
              <c:pt idx="20">
                <c:v>2000</c:v>
              </c:pt>
              <c:pt idx="21">
                <c:v>2093.666666666667</c:v>
              </c:pt>
              <c:pt idx="22">
                <c:v>2203</c:v>
              </c:pt>
              <c:pt idx="23">
                <c:v>2297</c:v>
              </c:pt>
              <c:pt idx="24">
                <c:v>2390.666666666667</c:v>
              </c:pt>
              <c:pt idx="25">
                <c:v>2500</c:v>
              </c:pt>
              <c:pt idx="26">
                <c:v>2593.666666666667</c:v>
              </c:pt>
              <c:pt idx="27">
                <c:v>2703</c:v>
              </c:pt>
              <c:pt idx="28">
                <c:v>2797</c:v>
              </c:pt>
              <c:pt idx="29">
                <c:v>2890.666666666667</c:v>
              </c:pt>
              <c:pt idx="30">
                <c:v>3000</c:v>
              </c:pt>
              <c:pt idx="31">
                <c:v>3093.666666666667</c:v>
              </c:pt>
              <c:pt idx="32">
                <c:v>3203.0000000000009</c:v>
              </c:pt>
              <c:pt idx="33">
                <c:v>3297.0000000000009</c:v>
              </c:pt>
              <c:pt idx="34">
                <c:v>3390.666666666667</c:v>
              </c:pt>
              <c:pt idx="35">
                <c:v>3500.0000000000009</c:v>
              </c:pt>
              <c:pt idx="36">
                <c:v>3593.666666666667</c:v>
              </c:pt>
              <c:pt idx="37">
                <c:v>3703.0000000000009</c:v>
              </c:pt>
              <c:pt idx="38">
                <c:v>3797.0000000000009</c:v>
              </c:pt>
              <c:pt idx="39">
                <c:v>3890.666666666667</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numLit>
          </c:xVal>
          <c:yVal>
            <c:numLit>
              <c:formatCode>General</c:formatCode>
              <c:ptCount val="58"/>
              <c:pt idx="0">
                <c:v>23.336666666666662</c:v>
              </c:pt>
              <c:pt idx="1">
                <c:v>23.326666666666664</c:v>
              </c:pt>
              <c:pt idx="2">
                <c:v>28.276666666666671</c:v>
              </c:pt>
              <c:pt idx="3">
                <c:v>28.263333333333335</c:v>
              </c:pt>
              <c:pt idx="4">
                <c:v>32.360000000000007</c:v>
              </c:pt>
              <c:pt idx="5">
                <c:v>32.356666666666669</c:v>
              </c:pt>
              <c:pt idx="6">
                <c:v>32.866666666666667</c:v>
              </c:pt>
              <c:pt idx="7">
                <c:v>32.883333333333333</c:v>
              </c:pt>
              <c:pt idx="8">
                <c:v>33.086666666666666</c:v>
              </c:pt>
              <c:pt idx="9">
                <c:v>33.076666666666661</c:v>
              </c:pt>
              <c:pt idx="10">
                <c:v>33.68</c:v>
              </c:pt>
              <c:pt idx="11">
                <c:v>33.666666666666664</c:v>
              </c:pt>
              <c:pt idx="12">
                <c:v>42.166666666666664</c:v>
              </c:pt>
              <c:pt idx="13">
                <c:v>42.16</c:v>
              </c:pt>
              <c:pt idx="14">
                <c:v>42.66</c:v>
              </c:pt>
              <c:pt idx="15">
                <c:v>42.656666666666666</c:v>
              </c:pt>
              <c:pt idx="16">
                <c:v>42.706666666666671</c:v>
              </c:pt>
              <c:pt idx="17">
                <c:v>42.73</c:v>
              </c:pt>
              <c:pt idx="18">
                <c:v>42.736666666666657</c:v>
              </c:pt>
              <c:pt idx="19">
                <c:v>42.75333333333333</c:v>
              </c:pt>
              <c:pt idx="20">
                <c:v>42.75333333333333</c:v>
              </c:pt>
              <c:pt idx="21">
                <c:v>42.763333333333328</c:v>
              </c:pt>
              <c:pt idx="22">
                <c:v>42.763333333333328</c:v>
              </c:pt>
              <c:pt idx="23">
                <c:v>42.773333333333333</c:v>
              </c:pt>
              <c:pt idx="24">
                <c:v>42.783333333333331</c:v>
              </c:pt>
              <c:pt idx="25">
                <c:v>42.796666666666674</c:v>
              </c:pt>
              <c:pt idx="26">
                <c:v>42.816666666666663</c:v>
              </c:pt>
              <c:pt idx="27">
                <c:v>42.85</c:v>
              </c:pt>
              <c:pt idx="28">
                <c:v>42.853333333333332</c:v>
              </c:pt>
              <c:pt idx="29">
                <c:v>42.860000000000007</c:v>
              </c:pt>
              <c:pt idx="30">
                <c:v>42.853333333333332</c:v>
              </c:pt>
              <c:pt idx="31">
                <c:v>43.683333333333337</c:v>
              </c:pt>
              <c:pt idx="32">
                <c:v>43.680000000000007</c:v>
              </c:pt>
              <c:pt idx="33">
                <c:v>50.686666666666667</c:v>
              </c:pt>
              <c:pt idx="34">
                <c:v>50.69</c:v>
              </c:pt>
              <c:pt idx="35">
                <c:v>51.713333333333331</c:v>
              </c:pt>
              <c:pt idx="36">
                <c:v>51.706666666666671</c:v>
              </c:pt>
              <c:pt idx="37">
                <c:v>51.863333333333337</c:v>
              </c:pt>
              <c:pt idx="38">
                <c:v>51.856666666666662</c:v>
              </c:pt>
              <c:pt idx="39">
                <c:v>51.903333333333336</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numLit>
          </c:yVal>
          <c:smooth val="0"/>
        </c:ser>
        <c:dLbls>
          <c:showLegendKey val="0"/>
          <c:showVal val="0"/>
          <c:showCatName val="0"/>
          <c:showSerName val="0"/>
          <c:showPercent val="0"/>
          <c:showBubbleSize val="0"/>
        </c:dLbls>
        <c:axId val="453892992"/>
        <c:axId val="453889248"/>
      </c:scatterChart>
      <c:valAx>
        <c:axId val="453889248"/>
        <c:scaling>
          <c:orientation val="minMax"/>
          <c:min val="20"/>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GB" sz="1000" b="0" i="0" u="none" strike="noStrike" kern="1200" cap="none" spc="0" baseline="0">
                    <a:solidFill>
                      <a:srgbClr val="595959"/>
                    </a:solidFill>
                    <a:uFillTx/>
                    <a:latin typeface="Calibri"/>
                  </a:rPr>
                  <a:t>Temperature (˚C)</a:t>
                </a:r>
              </a:p>
            </c:rich>
          </c:tx>
          <c:layout/>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453892992"/>
        <c:crosses val="autoZero"/>
        <c:crossBetween val="midCat"/>
      </c:valAx>
      <c:valAx>
        <c:axId val="453892992"/>
        <c:scaling>
          <c:orientation val="minMax"/>
        </c:scaling>
        <c:delete val="0"/>
        <c:axPos val="b"/>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GB" sz="1000" b="0" i="0" u="none" strike="noStrike" kern="1200" cap="none" spc="0" baseline="0">
                    <a:solidFill>
                      <a:srgbClr val="595959"/>
                    </a:solidFill>
                    <a:uFillTx/>
                    <a:latin typeface="Calibri"/>
                  </a:rPr>
                  <a:t>Time (ms)</a:t>
                </a:r>
              </a:p>
            </c:rich>
          </c:tx>
          <c:layout/>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453889248"/>
        <c:crosses val="autoZero"/>
        <c:crossBetween val="midCat"/>
      </c:val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GB" sz="1000" b="0" i="0" u="none" strike="noStrike" kern="1200" baseline="0">
          <a:solidFill>
            <a:srgbClr val="000000"/>
          </a:solidFill>
          <a:latin typeface="Calibri"/>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en-GB" sz="1400" b="0" i="0" u="none" strike="noStrike" kern="1200" cap="none" spc="0" baseline="0">
                <a:solidFill>
                  <a:srgbClr val="595959"/>
                </a:solidFill>
                <a:uFillTx/>
                <a:latin typeface="Calibri"/>
              </a:rPr>
              <a:t>2.5mm Thermocouple in 12.5mm Thermowell</a:t>
            </a:r>
          </a:p>
        </c:rich>
      </c:tx>
      <c:layout/>
      <c:overlay val="0"/>
      <c:spPr>
        <a:noFill/>
        <a:ln>
          <a:noFill/>
        </a:ln>
      </c:spPr>
    </c:title>
    <c:autoTitleDeleted val="0"/>
    <c:plotArea>
      <c:layout/>
      <c:scatterChart>
        <c:scatterStyle val="lineMarker"/>
        <c:varyColors val="0"/>
        <c:ser>
          <c:idx val="0"/>
          <c:order val="0"/>
          <c:tx>
            <c:v>Series1</c:v>
          </c:tx>
          <c:spPr>
            <a:ln>
              <a:noFill/>
            </a:ln>
          </c:spPr>
          <c:marker>
            <c:symbol val="circle"/>
            <c:size val="5"/>
          </c:marker>
          <c:trendline>
            <c:spPr>
              <a:ln w="19046" cap="rnd">
                <a:solidFill>
                  <a:srgbClr val="5B9BD5"/>
                </a:solidFill>
                <a:custDash>
                  <a:ds d="100000" sp="100000"/>
                </a:custDash>
              </a:ln>
            </c:spPr>
            <c:trendlineType val="linear"/>
            <c:dispRSqr val="0"/>
            <c:dispEq val="1"/>
            <c:trendlineLbl>
              <c:layout>
                <c:manualLayout>
                  <c:x val="2.7004124484439895E-3"/>
                  <c:y val="5.6600846335840505E-2"/>
                </c:manualLayout>
              </c:layout>
              <c:numFmt formatCode="General" sourceLinked="0"/>
              <c:spPr>
                <a:noFill/>
                <a:ln>
                  <a:noFill/>
                </a:ln>
              </c:spPr>
              <c:txPr>
                <a:bodyPr lIns="0" tIns="0" rIns="0" bIns="0"/>
                <a:lstStyle/>
                <a:p>
                  <a:pPr marL="0" marR="0" indent="0" algn="ctr"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trendlineLbl>
          </c:trendline>
          <c:xVal>
            <c:numLit>
              <c:formatCode>General</c:formatCode>
              <c:ptCount val="4376"/>
              <c:pt idx="0">
                <c:v>0</c:v>
              </c:pt>
              <c:pt idx="1">
                <c:v>109</c:v>
              </c:pt>
              <c:pt idx="2">
                <c:v>203</c:v>
              </c:pt>
              <c:pt idx="3">
                <c:v>313</c:v>
              </c:pt>
              <c:pt idx="4">
                <c:v>406</c:v>
              </c:pt>
              <c:pt idx="5">
                <c:v>500</c:v>
              </c:pt>
              <c:pt idx="6">
                <c:v>609</c:v>
              </c:pt>
              <c:pt idx="7">
                <c:v>703</c:v>
              </c:pt>
              <c:pt idx="8">
                <c:v>813</c:v>
              </c:pt>
              <c:pt idx="9">
                <c:v>906</c:v>
              </c:pt>
              <c:pt idx="10">
                <c:v>1000</c:v>
              </c:pt>
              <c:pt idx="11">
                <c:v>1109</c:v>
              </c:pt>
              <c:pt idx="12">
                <c:v>1203</c:v>
              </c:pt>
              <c:pt idx="13">
                <c:v>1313</c:v>
              </c:pt>
              <c:pt idx="14">
                <c:v>1406</c:v>
              </c:pt>
              <c:pt idx="15">
                <c:v>1500</c:v>
              </c:pt>
              <c:pt idx="16">
                <c:v>1609</c:v>
              </c:pt>
              <c:pt idx="17">
                <c:v>1703</c:v>
              </c:pt>
              <c:pt idx="18">
                <c:v>1813</c:v>
              </c:pt>
              <c:pt idx="19">
                <c:v>1906</c:v>
              </c:pt>
              <c:pt idx="20">
                <c:v>2000</c:v>
              </c:pt>
              <c:pt idx="21">
                <c:v>2109</c:v>
              </c:pt>
              <c:pt idx="22">
                <c:v>2203</c:v>
              </c:pt>
              <c:pt idx="23">
                <c:v>2313</c:v>
              </c:pt>
              <c:pt idx="24">
                <c:v>2406</c:v>
              </c:pt>
              <c:pt idx="25">
                <c:v>2500</c:v>
              </c:pt>
              <c:pt idx="26">
                <c:v>2609</c:v>
              </c:pt>
              <c:pt idx="27">
                <c:v>2703</c:v>
              </c:pt>
              <c:pt idx="28">
                <c:v>2813</c:v>
              </c:pt>
              <c:pt idx="29">
                <c:v>2906</c:v>
              </c:pt>
              <c:pt idx="30">
                <c:v>3000</c:v>
              </c:pt>
              <c:pt idx="31">
                <c:v>3109</c:v>
              </c:pt>
              <c:pt idx="32">
                <c:v>3203</c:v>
              </c:pt>
              <c:pt idx="33">
                <c:v>3313</c:v>
              </c:pt>
              <c:pt idx="34">
                <c:v>3406</c:v>
              </c:pt>
              <c:pt idx="35">
                <c:v>3500</c:v>
              </c:pt>
              <c:pt idx="36">
                <c:v>3609</c:v>
              </c:pt>
              <c:pt idx="37">
                <c:v>3703</c:v>
              </c:pt>
              <c:pt idx="38">
                <c:v>3813</c:v>
              </c:pt>
              <c:pt idx="39">
                <c:v>3906</c:v>
              </c:pt>
              <c:pt idx="40">
                <c:v>4000</c:v>
              </c:pt>
              <c:pt idx="41">
                <c:v>4109</c:v>
              </c:pt>
              <c:pt idx="42">
                <c:v>4203</c:v>
              </c:pt>
              <c:pt idx="43">
                <c:v>4313</c:v>
              </c:pt>
              <c:pt idx="44">
                <c:v>4406</c:v>
              </c:pt>
              <c:pt idx="45">
                <c:v>4500</c:v>
              </c:pt>
              <c:pt idx="46">
                <c:v>4609</c:v>
              </c:pt>
              <c:pt idx="47">
                <c:v>4703</c:v>
              </c:pt>
              <c:pt idx="48">
                <c:v>4813</c:v>
              </c:pt>
              <c:pt idx="49">
                <c:v>4906</c:v>
              </c:pt>
              <c:pt idx="50">
                <c:v>5000</c:v>
              </c:pt>
              <c:pt idx="51">
                <c:v>5109</c:v>
              </c:pt>
              <c:pt idx="52">
                <c:v>5203</c:v>
              </c:pt>
              <c:pt idx="53">
                <c:v>5313</c:v>
              </c:pt>
              <c:pt idx="54">
                <c:v>5406</c:v>
              </c:pt>
              <c:pt idx="55">
                <c:v>5500</c:v>
              </c:pt>
              <c:pt idx="56">
                <c:v>5609</c:v>
              </c:pt>
              <c:pt idx="57">
                <c:v>5703</c:v>
              </c:pt>
              <c:pt idx="58">
                <c:v>5813</c:v>
              </c:pt>
              <c:pt idx="59">
                <c:v>5906</c:v>
              </c:pt>
              <c:pt idx="60">
                <c:v>6000</c:v>
              </c:pt>
              <c:pt idx="61">
                <c:v>6109</c:v>
              </c:pt>
              <c:pt idx="62">
                <c:v>6203</c:v>
              </c:pt>
              <c:pt idx="63">
                <c:v>6313</c:v>
              </c:pt>
              <c:pt idx="64">
                <c:v>6406</c:v>
              </c:pt>
              <c:pt idx="65">
                <c:v>6500</c:v>
              </c:pt>
              <c:pt idx="66">
                <c:v>6609</c:v>
              </c:pt>
              <c:pt idx="67">
                <c:v>6703</c:v>
              </c:pt>
              <c:pt idx="68">
                <c:v>6813</c:v>
              </c:pt>
              <c:pt idx="69">
                <c:v>6906</c:v>
              </c:pt>
              <c:pt idx="70">
                <c:v>7000</c:v>
              </c:pt>
              <c:pt idx="71">
                <c:v>7109</c:v>
              </c:pt>
              <c:pt idx="72">
                <c:v>7203</c:v>
              </c:pt>
              <c:pt idx="73">
                <c:v>7313</c:v>
              </c:pt>
              <c:pt idx="74">
                <c:v>7406</c:v>
              </c:pt>
              <c:pt idx="75">
                <c:v>7500</c:v>
              </c:pt>
              <c:pt idx="76">
                <c:v>7609</c:v>
              </c:pt>
              <c:pt idx="77">
                <c:v>7703</c:v>
              </c:pt>
              <c:pt idx="78">
                <c:v>7813</c:v>
              </c:pt>
              <c:pt idx="79">
                <c:v>7906</c:v>
              </c:pt>
              <c:pt idx="80">
                <c:v>8000</c:v>
              </c:pt>
              <c:pt idx="81">
                <c:v>8109</c:v>
              </c:pt>
              <c:pt idx="82">
                <c:v>8203</c:v>
              </c:pt>
              <c:pt idx="83">
                <c:v>8313</c:v>
              </c:pt>
              <c:pt idx="84">
                <c:v>8406</c:v>
              </c:pt>
              <c:pt idx="85">
                <c:v>8500</c:v>
              </c:pt>
              <c:pt idx="86">
                <c:v>8609</c:v>
              </c:pt>
              <c:pt idx="87">
                <c:v>8703</c:v>
              </c:pt>
              <c:pt idx="88">
                <c:v>8813</c:v>
              </c:pt>
              <c:pt idx="89">
                <c:v>8906</c:v>
              </c:pt>
              <c:pt idx="90">
                <c:v>9000</c:v>
              </c:pt>
              <c:pt idx="91">
                <c:v>9109</c:v>
              </c:pt>
              <c:pt idx="92">
                <c:v>9203</c:v>
              </c:pt>
              <c:pt idx="93">
                <c:v>9313</c:v>
              </c:pt>
              <c:pt idx="94">
                <c:v>9406</c:v>
              </c:pt>
              <c:pt idx="95">
                <c:v>9500</c:v>
              </c:pt>
              <c:pt idx="96">
                <c:v>9609</c:v>
              </c:pt>
              <c:pt idx="97">
                <c:v>9703</c:v>
              </c:pt>
              <c:pt idx="98">
                <c:v>9813</c:v>
              </c:pt>
              <c:pt idx="99">
                <c:v>9906</c:v>
              </c:pt>
              <c:pt idx="100">
                <c:v>10000</c:v>
              </c:pt>
              <c:pt idx="101">
                <c:v>10109</c:v>
              </c:pt>
              <c:pt idx="102">
                <c:v>10203</c:v>
              </c:pt>
              <c:pt idx="103">
                <c:v>10313</c:v>
              </c:pt>
              <c:pt idx="104">
                <c:v>10406</c:v>
              </c:pt>
              <c:pt idx="105">
                <c:v>10500</c:v>
              </c:pt>
              <c:pt idx="106">
                <c:v>10609</c:v>
              </c:pt>
              <c:pt idx="107">
                <c:v>10703</c:v>
              </c:pt>
              <c:pt idx="108">
                <c:v>10813</c:v>
              </c:pt>
              <c:pt idx="109">
                <c:v>10906</c:v>
              </c:pt>
              <c:pt idx="110">
                <c:v>11000</c:v>
              </c:pt>
              <c:pt idx="111">
                <c:v>11109</c:v>
              </c:pt>
              <c:pt idx="112">
                <c:v>11203</c:v>
              </c:pt>
              <c:pt idx="113">
                <c:v>11313</c:v>
              </c:pt>
              <c:pt idx="114">
                <c:v>11406</c:v>
              </c:pt>
              <c:pt idx="115">
                <c:v>11500</c:v>
              </c:pt>
              <c:pt idx="116">
                <c:v>11609</c:v>
              </c:pt>
              <c:pt idx="117">
                <c:v>11703</c:v>
              </c:pt>
              <c:pt idx="118">
                <c:v>11813</c:v>
              </c:pt>
              <c:pt idx="119">
                <c:v>11906</c:v>
              </c:pt>
              <c:pt idx="120">
                <c:v>12000</c:v>
              </c:pt>
              <c:pt idx="121">
                <c:v>12109</c:v>
              </c:pt>
              <c:pt idx="122">
                <c:v>12203</c:v>
              </c:pt>
              <c:pt idx="123">
                <c:v>12313</c:v>
              </c:pt>
              <c:pt idx="124">
                <c:v>12406</c:v>
              </c:pt>
              <c:pt idx="125">
                <c:v>12500</c:v>
              </c:pt>
              <c:pt idx="126">
                <c:v>12609</c:v>
              </c:pt>
              <c:pt idx="127">
                <c:v>12703</c:v>
              </c:pt>
              <c:pt idx="128">
                <c:v>12813</c:v>
              </c:pt>
              <c:pt idx="129">
                <c:v>12906</c:v>
              </c:pt>
              <c:pt idx="130">
                <c:v>13000</c:v>
              </c:pt>
              <c:pt idx="131">
                <c:v>13109</c:v>
              </c:pt>
              <c:pt idx="132">
                <c:v>13203</c:v>
              </c:pt>
              <c:pt idx="133">
                <c:v>13313</c:v>
              </c:pt>
              <c:pt idx="134">
                <c:v>13406</c:v>
              </c:pt>
              <c:pt idx="135">
                <c:v>13500</c:v>
              </c:pt>
              <c:pt idx="136">
                <c:v>13609</c:v>
              </c:pt>
              <c:pt idx="137">
                <c:v>13703</c:v>
              </c:pt>
              <c:pt idx="138">
                <c:v>13813</c:v>
              </c:pt>
              <c:pt idx="139">
                <c:v>13906</c:v>
              </c:pt>
              <c:pt idx="140">
                <c:v>14000</c:v>
              </c:pt>
              <c:pt idx="141">
                <c:v>14109</c:v>
              </c:pt>
              <c:pt idx="142">
                <c:v>14203</c:v>
              </c:pt>
              <c:pt idx="143">
                <c:v>14313</c:v>
              </c:pt>
              <c:pt idx="144">
                <c:v>14406</c:v>
              </c:pt>
              <c:pt idx="145">
                <c:v>14500</c:v>
              </c:pt>
              <c:pt idx="146">
                <c:v>14609</c:v>
              </c:pt>
              <c:pt idx="147">
                <c:v>14703</c:v>
              </c:pt>
              <c:pt idx="148">
                <c:v>14813</c:v>
              </c:pt>
              <c:pt idx="149">
                <c:v>14906</c:v>
              </c:pt>
              <c:pt idx="150">
                <c:v>15000</c:v>
              </c:pt>
              <c:pt idx="151">
                <c:v>15109</c:v>
              </c:pt>
              <c:pt idx="152">
                <c:v>15203</c:v>
              </c:pt>
              <c:pt idx="153">
                <c:v>15313</c:v>
              </c:pt>
              <c:pt idx="154">
                <c:v>15406</c:v>
              </c:pt>
              <c:pt idx="155">
                <c:v>15500</c:v>
              </c:pt>
              <c:pt idx="156">
                <c:v>15609</c:v>
              </c:pt>
              <c:pt idx="157">
                <c:v>15703</c:v>
              </c:pt>
              <c:pt idx="158">
                <c:v>15813</c:v>
              </c:pt>
              <c:pt idx="159">
                <c:v>15906</c:v>
              </c:pt>
              <c:pt idx="160">
                <c:v>16000</c:v>
              </c:pt>
              <c:pt idx="161">
                <c:v>16109</c:v>
              </c:pt>
              <c:pt idx="162">
                <c:v>16203</c:v>
              </c:pt>
              <c:pt idx="163">
                <c:v>16313</c:v>
              </c:pt>
              <c:pt idx="164">
                <c:v>16406</c:v>
              </c:pt>
              <c:pt idx="165">
                <c:v>16500</c:v>
              </c:pt>
              <c:pt idx="166">
                <c:v>16609</c:v>
              </c:pt>
              <c:pt idx="167">
                <c:v>16703</c:v>
              </c:pt>
              <c:pt idx="168">
                <c:v>16813</c:v>
              </c:pt>
              <c:pt idx="169">
                <c:v>16906</c:v>
              </c:pt>
              <c:pt idx="170">
                <c:v>17000</c:v>
              </c:pt>
              <c:pt idx="171">
                <c:v>17109</c:v>
              </c:pt>
              <c:pt idx="172">
                <c:v>17203</c:v>
              </c:pt>
              <c:pt idx="173">
                <c:v>17313</c:v>
              </c:pt>
              <c:pt idx="174">
                <c:v>17406</c:v>
              </c:pt>
              <c:pt idx="175">
                <c:v>17500</c:v>
              </c:pt>
              <c:pt idx="176">
                <c:v>17609</c:v>
              </c:pt>
              <c:pt idx="177">
                <c:v>17703</c:v>
              </c:pt>
              <c:pt idx="178">
                <c:v>17813</c:v>
              </c:pt>
              <c:pt idx="179">
                <c:v>17906</c:v>
              </c:pt>
              <c:pt idx="180">
                <c:v>18000</c:v>
              </c:pt>
              <c:pt idx="181">
                <c:v>18109</c:v>
              </c:pt>
              <c:pt idx="182">
                <c:v>18203</c:v>
              </c:pt>
              <c:pt idx="183">
                <c:v>18313</c:v>
              </c:pt>
              <c:pt idx="184">
                <c:v>18406</c:v>
              </c:pt>
              <c:pt idx="185">
                <c:v>18500</c:v>
              </c:pt>
              <c:pt idx="186">
                <c:v>18609</c:v>
              </c:pt>
              <c:pt idx="187">
                <c:v>18703</c:v>
              </c:pt>
              <c:pt idx="188">
                <c:v>18813</c:v>
              </c:pt>
              <c:pt idx="189">
                <c:v>18906</c:v>
              </c:pt>
              <c:pt idx="190">
                <c:v>19000</c:v>
              </c:pt>
              <c:pt idx="191">
                <c:v>19109</c:v>
              </c:pt>
              <c:pt idx="192">
                <c:v>19203</c:v>
              </c:pt>
              <c:pt idx="193">
                <c:v>19313</c:v>
              </c:pt>
              <c:pt idx="194">
                <c:v>19406</c:v>
              </c:pt>
              <c:pt idx="195">
                <c:v>19500</c:v>
              </c:pt>
              <c:pt idx="196">
                <c:v>19609</c:v>
              </c:pt>
              <c:pt idx="197">
                <c:v>19703</c:v>
              </c:pt>
              <c:pt idx="198">
                <c:v>19813</c:v>
              </c:pt>
              <c:pt idx="199">
                <c:v>19906</c:v>
              </c:pt>
              <c:pt idx="200">
                <c:v>20000</c:v>
              </c:pt>
              <c:pt idx="201">
                <c:v>20109</c:v>
              </c:pt>
              <c:pt idx="202">
                <c:v>20203</c:v>
              </c:pt>
              <c:pt idx="203">
                <c:v>20313</c:v>
              </c:pt>
              <c:pt idx="204">
                <c:v>20406</c:v>
              </c:pt>
              <c:pt idx="205">
                <c:v>20500</c:v>
              </c:pt>
              <c:pt idx="206">
                <c:v>20609</c:v>
              </c:pt>
              <c:pt idx="207">
                <c:v>20703</c:v>
              </c:pt>
              <c:pt idx="208">
                <c:v>20813</c:v>
              </c:pt>
              <c:pt idx="209">
                <c:v>20906</c:v>
              </c:pt>
              <c:pt idx="210">
                <c:v>21000</c:v>
              </c:pt>
              <c:pt idx="211">
                <c:v>21109</c:v>
              </c:pt>
              <c:pt idx="212">
                <c:v>21203</c:v>
              </c:pt>
              <c:pt idx="213">
                <c:v>21313</c:v>
              </c:pt>
              <c:pt idx="214">
                <c:v>21406</c:v>
              </c:pt>
              <c:pt idx="215">
                <c:v>21500</c:v>
              </c:pt>
              <c:pt idx="216">
                <c:v>21609</c:v>
              </c:pt>
              <c:pt idx="217">
                <c:v>21703</c:v>
              </c:pt>
              <c:pt idx="218">
                <c:v>21813</c:v>
              </c:pt>
              <c:pt idx="219">
                <c:v>21906</c:v>
              </c:pt>
              <c:pt idx="220">
                <c:v>22000</c:v>
              </c:pt>
              <c:pt idx="221">
                <c:v>22109</c:v>
              </c:pt>
              <c:pt idx="222">
                <c:v>22203</c:v>
              </c:pt>
              <c:pt idx="223">
                <c:v>22313</c:v>
              </c:pt>
              <c:pt idx="224">
                <c:v>22406</c:v>
              </c:pt>
              <c:pt idx="225">
                <c:v>22500</c:v>
              </c:pt>
              <c:pt idx="226">
                <c:v>22609</c:v>
              </c:pt>
              <c:pt idx="227">
                <c:v>22703</c:v>
              </c:pt>
              <c:pt idx="228">
                <c:v>22813</c:v>
              </c:pt>
              <c:pt idx="229">
                <c:v>22906</c:v>
              </c:pt>
              <c:pt idx="230">
                <c:v>23000</c:v>
              </c:pt>
              <c:pt idx="231">
                <c:v>23109</c:v>
              </c:pt>
              <c:pt idx="232">
                <c:v>23203</c:v>
              </c:pt>
              <c:pt idx="233">
                <c:v>23313</c:v>
              </c:pt>
              <c:pt idx="234">
                <c:v>23406</c:v>
              </c:pt>
              <c:pt idx="235">
                <c:v>23500</c:v>
              </c:pt>
              <c:pt idx="236">
                <c:v>23609</c:v>
              </c:pt>
              <c:pt idx="237">
                <c:v>23703</c:v>
              </c:pt>
              <c:pt idx="238">
                <c:v>23813</c:v>
              </c:pt>
              <c:pt idx="239">
                <c:v>23906</c:v>
              </c:pt>
              <c:pt idx="240">
                <c:v>24000</c:v>
              </c:pt>
              <c:pt idx="241">
                <c:v>24109</c:v>
              </c:pt>
              <c:pt idx="242">
                <c:v>24203</c:v>
              </c:pt>
              <c:pt idx="243">
                <c:v>24313</c:v>
              </c:pt>
              <c:pt idx="244">
                <c:v>24406</c:v>
              </c:pt>
              <c:pt idx="245">
                <c:v>24500</c:v>
              </c:pt>
              <c:pt idx="246">
                <c:v>24609</c:v>
              </c:pt>
              <c:pt idx="247">
                <c:v>24703</c:v>
              </c:pt>
              <c:pt idx="248">
                <c:v>24813</c:v>
              </c:pt>
              <c:pt idx="249">
                <c:v>24906</c:v>
              </c:pt>
              <c:pt idx="250">
                <c:v>25000</c:v>
              </c:pt>
              <c:pt idx="251">
                <c:v>25109</c:v>
              </c:pt>
              <c:pt idx="252">
                <c:v>25203</c:v>
              </c:pt>
              <c:pt idx="253">
                <c:v>25313</c:v>
              </c:pt>
              <c:pt idx="254">
                <c:v>25406</c:v>
              </c:pt>
              <c:pt idx="255">
                <c:v>25500</c:v>
              </c:pt>
              <c:pt idx="256">
                <c:v>25609</c:v>
              </c:pt>
              <c:pt idx="257">
                <c:v>25703</c:v>
              </c:pt>
              <c:pt idx="258">
                <c:v>25813</c:v>
              </c:pt>
              <c:pt idx="259">
                <c:v>25906</c:v>
              </c:pt>
              <c:pt idx="260">
                <c:v>26000</c:v>
              </c:pt>
              <c:pt idx="261">
                <c:v>26109</c:v>
              </c:pt>
              <c:pt idx="262">
                <c:v>26203</c:v>
              </c:pt>
              <c:pt idx="263">
                <c:v>26313</c:v>
              </c:pt>
              <c:pt idx="264">
                <c:v>26406</c:v>
              </c:pt>
              <c:pt idx="265">
                <c:v>26500</c:v>
              </c:pt>
              <c:pt idx="266">
                <c:v>26609</c:v>
              </c:pt>
              <c:pt idx="267">
                <c:v>26703</c:v>
              </c:pt>
              <c:pt idx="268">
                <c:v>26813</c:v>
              </c:pt>
              <c:pt idx="269">
                <c:v>26906</c:v>
              </c:pt>
              <c:pt idx="270">
                <c:v>27000</c:v>
              </c:pt>
              <c:pt idx="271">
                <c:v>27109</c:v>
              </c:pt>
              <c:pt idx="272">
                <c:v>27203</c:v>
              </c:pt>
              <c:pt idx="273">
                <c:v>27313</c:v>
              </c:pt>
              <c:pt idx="274">
                <c:v>27406</c:v>
              </c:pt>
              <c:pt idx="275">
                <c:v>27500</c:v>
              </c:pt>
              <c:pt idx="276">
                <c:v>27609</c:v>
              </c:pt>
              <c:pt idx="277">
                <c:v>27703</c:v>
              </c:pt>
              <c:pt idx="278">
                <c:v>27813</c:v>
              </c:pt>
              <c:pt idx="279">
                <c:v>27906</c:v>
              </c:pt>
              <c:pt idx="280">
                <c:v>28000</c:v>
              </c:pt>
              <c:pt idx="281">
                <c:v>28109</c:v>
              </c:pt>
              <c:pt idx="282">
                <c:v>28203</c:v>
              </c:pt>
              <c:pt idx="283">
                <c:v>28313</c:v>
              </c:pt>
              <c:pt idx="284">
                <c:v>28406</c:v>
              </c:pt>
              <c:pt idx="285">
                <c:v>28500</c:v>
              </c:pt>
              <c:pt idx="286">
                <c:v>28609</c:v>
              </c:pt>
              <c:pt idx="287">
                <c:v>28703</c:v>
              </c:pt>
              <c:pt idx="288">
                <c:v>28813</c:v>
              </c:pt>
              <c:pt idx="289">
                <c:v>28906</c:v>
              </c:pt>
              <c:pt idx="290">
                <c:v>29000</c:v>
              </c:pt>
              <c:pt idx="291">
                <c:v>29109</c:v>
              </c:pt>
              <c:pt idx="292">
                <c:v>29203</c:v>
              </c:pt>
              <c:pt idx="293">
                <c:v>29313</c:v>
              </c:pt>
              <c:pt idx="294">
                <c:v>29406</c:v>
              </c:pt>
              <c:pt idx="295">
                <c:v>29500</c:v>
              </c:pt>
              <c:pt idx="296">
                <c:v>29609</c:v>
              </c:pt>
              <c:pt idx="297">
                <c:v>29703</c:v>
              </c:pt>
              <c:pt idx="298">
                <c:v>29813</c:v>
              </c:pt>
              <c:pt idx="299">
                <c:v>29906</c:v>
              </c:pt>
              <c:pt idx="300">
                <c:v>30000</c:v>
              </c:pt>
              <c:pt idx="301">
                <c:v>30109</c:v>
              </c:pt>
              <c:pt idx="302">
                <c:v>30203</c:v>
              </c:pt>
              <c:pt idx="303">
                <c:v>30313</c:v>
              </c:pt>
              <c:pt idx="304">
                <c:v>30406</c:v>
              </c:pt>
              <c:pt idx="305">
                <c:v>30500</c:v>
              </c:pt>
              <c:pt idx="306">
                <c:v>30609</c:v>
              </c:pt>
              <c:pt idx="307">
                <c:v>30703</c:v>
              </c:pt>
              <c:pt idx="308">
                <c:v>30813</c:v>
              </c:pt>
              <c:pt idx="309">
                <c:v>30906</c:v>
              </c:pt>
              <c:pt idx="310">
                <c:v>31000</c:v>
              </c:pt>
              <c:pt idx="311">
                <c:v>31109</c:v>
              </c:pt>
              <c:pt idx="312">
                <c:v>31203</c:v>
              </c:pt>
              <c:pt idx="313">
                <c:v>31313</c:v>
              </c:pt>
              <c:pt idx="314">
                <c:v>31406</c:v>
              </c:pt>
              <c:pt idx="315">
                <c:v>31500</c:v>
              </c:pt>
              <c:pt idx="316">
                <c:v>31609</c:v>
              </c:pt>
              <c:pt idx="317">
                <c:v>31703</c:v>
              </c:pt>
              <c:pt idx="318">
                <c:v>31813</c:v>
              </c:pt>
              <c:pt idx="319">
                <c:v>31906</c:v>
              </c:pt>
              <c:pt idx="320">
                <c:v>32000</c:v>
              </c:pt>
              <c:pt idx="321">
                <c:v>32109</c:v>
              </c:pt>
              <c:pt idx="322">
                <c:v>32203</c:v>
              </c:pt>
              <c:pt idx="323">
                <c:v>32313</c:v>
              </c:pt>
              <c:pt idx="324">
                <c:v>32406</c:v>
              </c:pt>
              <c:pt idx="325">
                <c:v>32500</c:v>
              </c:pt>
              <c:pt idx="326">
                <c:v>32609</c:v>
              </c:pt>
              <c:pt idx="327">
                <c:v>32703</c:v>
              </c:pt>
              <c:pt idx="328">
                <c:v>32813</c:v>
              </c:pt>
              <c:pt idx="329">
                <c:v>32906</c:v>
              </c:pt>
              <c:pt idx="330">
                <c:v>33000</c:v>
              </c:pt>
              <c:pt idx="331">
                <c:v>33109</c:v>
              </c:pt>
              <c:pt idx="332">
                <c:v>33203</c:v>
              </c:pt>
              <c:pt idx="333">
                <c:v>33313</c:v>
              </c:pt>
              <c:pt idx="334">
                <c:v>33406</c:v>
              </c:pt>
              <c:pt idx="335">
                <c:v>33500</c:v>
              </c:pt>
              <c:pt idx="336">
                <c:v>33609</c:v>
              </c:pt>
              <c:pt idx="337">
                <c:v>33703</c:v>
              </c:pt>
              <c:pt idx="338">
                <c:v>33813</c:v>
              </c:pt>
              <c:pt idx="339">
                <c:v>33906</c:v>
              </c:pt>
              <c:pt idx="340">
                <c:v>34000</c:v>
              </c:pt>
              <c:pt idx="341">
                <c:v>34109</c:v>
              </c:pt>
              <c:pt idx="342">
                <c:v>34203</c:v>
              </c:pt>
              <c:pt idx="343">
                <c:v>34313</c:v>
              </c:pt>
              <c:pt idx="344">
                <c:v>34406</c:v>
              </c:pt>
              <c:pt idx="345">
                <c:v>34500</c:v>
              </c:pt>
              <c:pt idx="346">
                <c:v>34609</c:v>
              </c:pt>
              <c:pt idx="347">
                <c:v>34703</c:v>
              </c:pt>
              <c:pt idx="348">
                <c:v>34813</c:v>
              </c:pt>
              <c:pt idx="349">
                <c:v>34906</c:v>
              </c:pt>
              <c:pt idx="350">
                <c:v>35000</c:v>
              </c:pt>
              <c:pt idx="351">
                <c:v>35109</c:v>
              </c:pt>
              <c:pt idx="352">
                <c:v>35203</c:v>
              </c:pt>
              <c:pt idx="353">
                <c:v>35313</c:v>
              </c:pt>
              <c:pt idx="354">
                <c:v>35406</c:v>
              </c:pt>
              <c:pt idx="355">
                <c:v>35500</c:v>
              </c:pt>
              <c:pt idx="356">
                <c:v>35609</c:v>
              </c:pt>
              <c:pt idx="357">
                <c:v>35703</c:v>
              </c:pt>
              <c:pt idx="358">
                <c:v>35813</c:v>
              </c:pt>
              <c:pt idx="359">
                <c:v>35906</c:v>
              </c:pt>
              <c:pt idx="360">
                <c:v>36000</c:v>
              </c:pt>
              <c:pt idx="361">
                <c:v>36109</c:v>
              </c:pt>
              <c:pt idx="362">
                <c:v>36203</c:v>
              </c:pt>
              <c:pt idx="363">
                <c:v>36313</c:v>
              </c:pt>
              <c:pt idx="364">
                <c:v>36406</c:v>
              </c:pt>
              <c:pt idx="365">
                <c:v>36500</c:v>
              </c:pt>
              <c:pt idx="366">
                <c:v>36609</c:v>
              </c:pt>
              <c:pt idx="367">
                <c:v>36703</c:v>
              </c:pt>
              <c:pt idx="368">
                <c:v>36813</c:v>
              </c:pt>
              <c:pt idx="369">
                <c:v>36906</c:v>
              </c:pt>
              <c:pt idx="370">
                <c:v>37000</c:v>
              </c:pt>
              <c:pt idx="371">
                <c:v>37109</c:v>
              </c:pt>
              <c:pt idx="372">
                <c:v>37203</c:v>
              </c:pt>
              <c:pt idx="373">
                <c:v>37313</c:v>
              </c:pt>
              <c:pt idx="374">
                <c:v>37406</c:v>
              </c:pt>
              <c:pt idx="375">
                <c:v>37500</c:v>
              </c:pt>
              <c:pt idx="376">
                <c:v>37609</c:v>
              </c:pt>
              <c:pt idx="377">
                <c:v>37703</c:v>
              </c:pt>
              <c:pt idx="378">
                <c:v>37813</c:v>
              </c:pt>
              <c:pt idx="379">
                <c:v>37906</c:v>
              </c:pt>
              <c:pt idx="380">
                <c:v>38000</c:v>
              </c:pt>
              <c:pt idx="381">
                <c:v>38109</c:v>
              </c:pt>
              <c:pt idx="382">
                <c:v>38203</c:v>
              </c:pt>
              <c:pt idx="383">
                <c:v>38313</c:v>
              </c:pt>
              <c:pt idx="384">
                <c:v>38406</c:v>
              </c:pt>
              <c:pt idx="385">
                <c:v>38500</c:v>
              </c:pt>
              <c:pt idx="386">
                <c:v>38609</c:v>
              </c:pt>
              <c:pt idx="387">
                <c:v>38703</c:v>
              </c:pt>
              <c:pt idx="388">
                <c:v>38813</c:v>
              </c:pt>
              <c:pt idx="389">
                <c:v>38906</c:v>
              </c:pt>
              <c:pt idx="390">
                <c:v>39000</c:v>
              </c:pt>
              <c:pt idx="391">
                <c:v>39109</c:v>
              </c:pt>
              <c:pt idx="392">
                <c:v>39203</c:v>
              </c:pt>
              <c:pt idx="393">
                <c:v>39313</c:v>
              </c:pt>
              <c:pt idx="394">
                <c:v>39406</c:v>
              </c:pt>
              <c:pt idx="395">
                <c:v>39500</c:v>
              </c:pt>
              <c:pt idx="396">
                <c:v>39609</c:v>
              </c:pt>
              <c:pt idx="397">
                <c:v>39703</c:v>
              </c:pt>
              <c:pt idx="398">
                <c:v>39813</c:v>
              </c:pt>
              <c:pt idx="399">
                <c:v>39906</c:v>
              </c:pt>
              <c:pt idx="400">
                <c:v>40000</c:v>
              </c:pt>
              <c:pt idx="401">
                <c:v>40109</c:v>
              </c:pt>
              <c:pt idx="402">
                <c:v>40203</c:v>
              </c:pt>
              <c:pt idx="403">
                <c:v>40313</c:v>
              </c:pt>
              <c:pt idx="404">
                <c:v>40406</c:v>
              </c:pt>
              <c:pt idx="405">
                <c:v>40500</c:v>
              </c:pt>
              <c:pt idx="406">
                <c:v>40609</c:v>
              </c:pt>
              <c:pt idx="407">
                <c:v>40703</c:v>
              </c:pt>
              <c:pt idx="408">
                <c:v>40813</c:v>
              </c:pt>
              <c:pt idx="409">
                <c:v>40906</c:v>
              </c:pt>
              <c:pt idx="410">
                <c:v>41000</c:v>
              </c:pt>
              <c:pt idx="411">
                <c:v>41109</c:v>
              </c:pt>
              <c:pt idx="412">
                <c:v>41203</c:v>
              </c:pt>
              <c:pt idx="413">
                <c:v>41313</c:v>
              </c:pt>
              <c:pt idx="414">
                <c:v>41406</c:v>
              </c:pt>
              <c:pt idx="415">
                <c:v>41500</c:v>
              </c:pt>
              <c:pt idx="416">
                <c:v>41609</c:v>
              </c:pt>
              <c:pt idx="417">
                <c:v>41703</c:v>
              </c:pt>
              <c:pt idx="418">
                <c:v>41813</c:v>
              </c:pt>
              <c:pt idx="419">
                <c:v>41906</c:v>
              </c:pt>
              <c:pt idx="420">
                <c:v>42000</c:v>
              </c:pt>
              <c:pt idx="421">
                <c:v>42109</c:v>
              </c:pt>
              <c:pt idx="422">
                <c:v>42203</c:v>
              </c:pt>
              <c:pt idx="423">
                <c:v>42313</c:v>
              </c:pt>
              <c:pt idx="424">
                <c:v>42406</c:v>
              </c:pt>
              <c:pt idx="425">
                <c:v>42500</c:v>
              </c:pt>
              <c:pt idx="426">
                <c:v>42609</c:v>
              </c:pt>
              <c:pt idx="427">
                <c:v>42703</c:v>
              </c:pt>
              <c:pt idx="428">
                <c:v>42813</c:v>
              </c:pt>
              <c:pt idx="429">
                <c:v>42906</c:v>
              </c:pt>
              <c:pt idx="430">
                <c:v>43000</c:v>
              </c:pt>
              <c:pt idx="431">
                <c:v>43109</c:v>
              </c:pt>
              <c:pt idx="432">
                <c:v>43203</c:v>
              </c:pt>
              <c:pt idx="433">
                <c:v>43313</c:v>
              </c:pt>
              <c:pt idx="434">
                <c:v>43406</c:v>
              </c:pt>
              <c:pt idx="435">
                <c:v>43500</c:v>
              </c:pt>
              <c:pt idx="436">
                <c:v>43609</c:v>
              </c:pt>
              <c:pt idx="437">
                <c:v>43703</c:v>
              </c:pt>
              <c:pt idx="438">
                <c:v>43813</c:v>
              </c:pt>
              <c:pt idx="439">
                <c:v>43906</c:v>
              </c:pt>
              <c:pt idx="440">
                <c:v>44000</c:v>
              </c:pt>
              <c:pt idx="441">
                <c:v>44109</c:v>
              </c:pt>
              <c:pt idx="442">
                <c:v>44203</c:v>
              </c:pt>
              <c:pt idx="443">
                <c:v>44313</c:v>
              </c:pt>
              <c:pt idx="444">
                <c:v>44406</c:v>
              </c:pt>
              <c:pt idx="445">
                <c:v>44500</c:v>
              </c:pt>
              <c:pt idx="446">
                <c:v>44609</c:v>
              </c:pt>
              <c:pt idx="447">
                <c:v>44703</c:v>
              </c:pt>
              <c:pt idx="448">
                <c:v>44813</c:v>
              </c:pt>
              <c:pt idx="449">
                <c:v>44906</c:v>
              </c:pt>
              <c:pt idx="450">
                <c:v>45000</c:v>
              </c:pt>
              <c:pt idx="451">
                <c:v>45109</c:v>
              </c:pt>
              <c:pt idx="452">
                <c:v>45203</c:v>
              </c:pt>
              <c:pt idx="453">
                <c:v>45313</c:v>
              </c:pt>
              <c:pt idx="454">
                <c:v>45406</c:v>
              </c:pt>
              <c:pt idx="455">
                <c:v>45500</c:v>
              </c:pt>
              <c:pt idx="456">
                <c:v>45609</c:v>
              </c:pt>
              <c:pt idx="457">
                <c:v>45703</c:v>
              </c:pt>
              <c:pt idx="458">
                <c:v>45813</c:v>
              </c:pt>
              <c:pt idx="459">
                <c:v>45906</c:v>
              </c:pt>
              <c:pt idx="460">
                <c:v>46000</c:v>
              </c:pt>
              <c:pt idx="461">
                <c:v>46109</c:v>
              </c:pt>
              <c:pt idx="462">
                <c:v>46203</c:v>
              </c:pt>
              <c:pt idx="463">
                <c:v>46313</c:v>
              </c:pt>
              <c:pt idx="464">
                <c:v>46406</c:v>
              </c:pt>
              <c:pt idx="465">
                <c:v>46500</c:v>
              </c:pt>
              <c:pt idx="466">
                <c:v>46609</c:v>
              </c:pt>
              <c:pt idx="467">
                <c:v>46703</c:v>
              </c:pt>
              <c:pt idx="468">
                <c:v>46813</c:v>
              </c:pt>
              <c:pt idx="469">
                <c:v>46906</c:v>
              </c:pt>
              <c:pt idx="470">
                <c:v>47000</c:v>
              </c:pt>
              <c:pt idx="471">
                <c:v>47109</c:v>
              </c:pt>
              <c:pt idx="472">
                <c:v>47203</c:v>
              </c:pt>
              <c:pt idx="473">
                <c:v>47313</c:v>
              </c:pt>
              <c:pt idx="474">
                <c:v>47406</c:v>
              </c:pt>
              <c:pt idx="475">
                <c:v>47500</c:v>
              </c:pt>
              <c:pt idx="476">
                <c:v>47609</c:v>
              </c:pt>
              <c:pt idx="477">
                <c:v>47703</c:v>
              </c:pt>
              <c:pt idx="478">
                <c:v>47813</c:v>
              </c:pt>
              <c:pt idx="479">
                <c:v>47906</c:v>
              </c:pt>
              <c:pt idx="480">
                <c:v>48000</c:v>
              </c:pt>
              <c:pt idx="481">
                <c:v>48109</c:v>
              </c:pt>
              <c:pt idx="482">
                <c:v>48203</c:v>
              </c:pt>
              <c:pt idx="483">
                <c:v>48313</c:v>
              </c:pt>
              <c:pt idx="484">
                <c:v>48406</c:v>
              </c:pt>
              <c:pt idx="485">
                <c:v>48500</c:v>
              </c:pt>
              <c:pt idx="486">
                <c:v>48609</c:v>
              </c:pt>
              <c:pt idx="487">
                <c:v>48703</c:v>
              </c:pt>
              <c:pt idx="488">
                <c:v>48813</c:v>
              </c:pt>
              <c:pt idx="489">
                <c:v>48906</c:v>
              </c:pt>
              <c:pt idx="490">
                <c:v>49000</c:v>
              </c:pt>
              <c:pt idx="491">
                <c:v>49109</c:v>
              </c:pt>
              <c:pt idx="492">
                <c:v>49203</c:v>
              </c:pt>
              <c:pt idx="493">
                <c:v>49313</c:v>
              </c:pt>
              <c:pt idx="494">
                <c:v>49406</c:v>
              </c:pt>
              <c:pt idx="495">
                <c:v>49500</c:v>
              </c:pt>
              <c:pt idx="496">
                <c:v>49609</c:v>
              </c:pt>
              <c:pt idx="497">
                <c:v>49703</c:v>
              </c:pt>
              <c:pt idx="498">
                <c:v>49813</c:v>
              </c:pt>
              <c:pt idx="499">
                <c:v>49906</c:v>
              </c:pt>
              <c:pt idx="500">
                <c:v>50000</c:v>
              </c:pt>
              <c:pt idx="501">
                <c:v>50109</c:v>
              </c:pt>
              <c:pt idx="502">
                <c:v>50203</c:v>
              </c:pt>
              <c:pt idx="503">
                <c:v>50313</c:v>
              </c:pt>
              <c:pt idx="504">
                <c:v>50406</c:v>
              </c:pt>
              <c:pt idx="505">
                <c:v>50500</c:v>
              </c:pt>
              <c:pt idx="506">
                <c:v>50609</c:v>
              </c:pt>
              <c:pt idx="507">
                <c:v>50703</c:v>
              </c:pt>
              <c:pt idx="508">
                <c:v>50813</c:v>
              </c:pt>
              <c:pt idx="509">
                <c:v>50906</c:v>
              </c:pt>
              <c:pt idx="510">
                <c:v>51000</c:v>
              </c:pt>
              <c:pt idx="511">
                <c:v>51109</c:v>
              </c:pt>
              <c:pt idx="512">
                <c:v>51203</c:v>
              </c:pt>
              <c:pt idx="513">
                <c:v>51313</c:v>
              </c:pt>
              <c:pt idx="514">
                <c:v>51406</c:v>
              </c:pt>
              <c:pt idx="515">
                <c:v>51500</c:v>
              </c:pt>
              <c:pt idx="516">
                <c:v>51609</c:v>
              </c:pt>
              <c:pt idx="517">
                <c:v>51703</c:v>
              </c:pt>
              <c:pt idx="518">
                <c:v>51813</c:v>
              </c:pt>
              <c:pt idx="519">
                <c:v>51906</c:v>
              </c:pt>
              <c:pt idx="520">
                <c:v>52000</c:v>
              </c:pt>
              <c:pt idx="521">
                <c:v>52109</c:v>
              </c:pt>
              <c:pt idx="522">
                <c:v>52203</c:v>
              </c:pt>
              <c:pt idx="523">
                <c:v>52313</c:v>
              </c:pt>
              <c:pt idx="524">
                <c:v>52406</c:v>
              </c:pt>
              <c:pt idx="525">
                <c:v>52500</c:v>
              </c:pt>
              <c:pt idx="526">
                <c:v>52609</c:v>
              </c:pt>
              <c:pt idx="527">
                <c:v>52703</c:v>
              </c:pt>
              <c:pt idx="528">
                <c:v>52813</c:v>
              </c:pt>
              <c:pt idx="529">
                <c:v>52906</c:v>
              </c:pt>
              <c:pt idx="530">
                <c:v>53000</c:v>
              </c:pt>
              <c:pt idx="531">
                <c:v>53109</c:v>
              </c:pt>
              <c:pt idx="532">
                <c:v>53203</c:v>
              </c:pt>
              <c:pt idx="533">
                <c:v>53313</c:v>
              </c:pt>
              <c:pt idx="534">
                <c:v>53406</c:v>
              </c:pt>
              <c:pt idx="535">
                <c:v>53500</c:v>
              </c:pt>
              <c:pt idx="536">
                <c:v>53609</c:v>
              </c:pt>
              <c:pt idx="537">
                <c:v>53703</c:v>
              </c:pt>
              <c:pt idx="538">
                <c:v>53813</c:v>
              </c:pt>
              <c:pt idx="539">
                <c:v>53906</c:v>
              </c:pt>
              <c:pt idx="540">
                <c:v>54000</c:v>
              </c:pt>
              <c:pt idx="541">
                <c:v>54109</c:v>
              </c:pt>
              <c:pt idx="542">
                <c:v>54203</c:v>
              </c:pt>
              <c:pt idx="543">
                <c:v>54313</c:v>
              </c:pt>
              <c:pt idx="544">
                <c:v>54406</c:v>
              </c:pt>
              <c:pt idx="545">
                <c:v>54500</c:v>
              </c:pt>
              <c:pt idx="546">
                <c:v>54609</c:v>
              </c:pt>
              <c:pt idx="547">
                <c:v>54703</c:v>
              </c:pt>
              <c:pt idx="548">
                <c:v>54813</c:v>
              </c:pt>
              <c:pt idx="549">
                <c:v>54906</c:v>
              </c:pt>
              <c:pt idx="550">
                <c:v>55000</c:v>
              </c:pt>
              <c:pt idx="551">
                <c:v>55109</c:v>
              </c:pt>
              <c:pt idx="552">
                <c:v>55203</c:v>
              </c:pt>
              <c:pt idx="553">
                <c:v>55313</c:v>
              </c:pt>
              <c:pt idx="554">
                <c:v>55406</c:v>
              </c:pt>
              <c:pt idx="555">
                <c:v>55500</c:v>
              </c:pt>
              <c:pt idx="556">
                <c:v>55609</c:v>
              </c:pt>
              <c:pt idx="557">
                <c:v>55703</c:v>
              </c:pt>
              <c:pt idx="558">
                <c:v>55813</c:v>
              </c:pt>
              <c:pt idx="559">
                <c:v>55906</c:v>
              </c:pt>
              <c:pt idx="560">
                <c:v>56000</c:v>
              </c:pt>
              <c:pt idx="561">
                <c:v>56109</c:v>
              </c:pt>
              <c:pt idx="562">
                <c:v>56203</c:v>
              </c:pt>
              <c:pt idx="563">
                <c:v>56313</c:v>
              </c:pt>
              <c:pt idx="564">
                <c:v>56406</c:v>
              </c:pt>
              <c:pt idx="565">
                <c:v>56500</c:v>
              </c:pt>
              <c:pt idx="566">
                <c:v>56609</c:v>
              </c:pt>
              <c:pt idx="567">
                <c:v>56703</c:v>
              </c:pt>
              <c:pt idx="568">
                <c:v>56813</c:v>
              </c:pt>
              <c:pt idx="569">
                <c:v>56906</c:v>
              </c:pt>
              <c:pt idx="570">
                <c:v>57000</c:v>
              </c:pt>
              <c:pt idx="571">
                <c:v>57109</c:v>
              </c:pt>
              <c:pt idx="572">
                <c:v>57203</c:v>
              </c:pt>
              <c:pt idx="573">
                <c:v>57313</c:v>
              </c:pt>
              <c:pt idx="574">
                <c:v>57406</c:v>
              </c:pt>
              <c:pt idx="575">
                <c:v>57500</c:v>
              </c:pt>
              <c:pt idx="576">
                <c:v>57609</c:v>
              </c:pt>
              <c:pt idx="577">
                <c:v>57703</c:v>
              </c:pt>
              <c:pt idx="578">
                <c:v>57813</c:v>
              </c:pt>
              <c:pt idx="579">
                <c:v>57906</c:v>
              </c:pt>
              <c:pt idx="580">
                <c:v>58000</c:v>
              </c:pt>
              <c:pt idx="581">
                <c:v>58109</c:v>
              </c:pt>
              <c:pt idx="582">
                <c:v>58203</c:v>
              </c:pt>
              <c:pt idx="583">
                <c:v>58313</c:v>
              </c:pt>
              <c:pt idx="584">
                <c:v>58406</c:v>
              </c:pt>
              <c:pt idx="585">
                <c:v>58500</c:v>
              </c:pt>
              <c:pt idx="586">
                <c:v>58609</c:v>
              </c:pt>
              <c:pt idx="587">
                <c:v>58703</c:v>
              </c:pt>
              <c:pt idx="588">
                <c:v>58813</c:v>
              </c:pt>
              <c:pt idx="589">
                <c:v>58906</c:v>
              </c:pt>
              <c:pt idx="590">
                <c:v>59000</c:v>
              </c:pt>
              <c:pt idx="591">
                <c:v>59109</c:v>
              </c:pt>
              <c:pt idx="592">
                <c:v>59203</c:v>
              </c:pt>
              <c:pt idx="593">
                <c:v>59313</c:v>
              </c:pt>
              <c:pt idx="594">
                <c:v>59406</c:v>
              </c:pt>
              <c:pt idx="595">
                <c:v>59500</c:v>
              </c:pt>
              <c:pt idx="596">
                <c:v>59609</c:v>
              </c:pt>
              <c:pt idx="597">
                <c:v>59703</c:v>
              </c:pt>
              <c:pt idx="598">
                <c:v>59813</c:v>
              </c:pt>
              <c:pt idx="599">
                <c:v>59906</c:v>
              </c:pt>
              <c:pt idx="600">
                <c:v>60000</c:v>
              </c:pt>
              <c:pt idx="601">
                <c:v>60109</c:v>
              </c:pt>
              <c:pt idx="602">
                <c:v>60203</c:v>
              </c:pt>
              <c:pt idx="603">
                <c:v>60313</c:v>
              </c:pt>
              <c:pt idx="604">
                <c:v>60406</c:v>
              </c:pt>
              <c:pt idx="605">
                <c:v>60500</c:v>
              </c:pt>
              <c:pt idx="606">
                <c:v>60609</c:v>
              </c:pt>
              <c:pt idx="607">
                <c:v>60703</c:v>
              </c:pt>
              <c:pt idx="608">
                <c:v>60813</c:v>
              </c:pt>
              <c:pt idx="609">
                <c:v>60906</c:v>
              </c:pt>
              <c:pt idx="610">
                <c:v>61000</c:v>
              </c:pt>
              <c:pt idx="611">
                <c:v>61109</c:v>
              </c:pt>
              <c:pt idx="612">
                <c:v>61203</c:v>
              </c:pt>
              <c:pt idx="613">
                <c:v>61313</c:v>
              </c:pt>
              <c:pt idx="614">
                <c:v>61406</c:v>
              </c:pt>
              <c:pt idx="615">
                <c:v>61500</c:v>
              </c:pt>
              <c:pt idx="616">
                <c:v>61609</c:v>
              </c:pt>
              <c:pt idx="617">
                <c:v>61703</c:v>
              </c:pt>
              <c:pt idx="618">
                <c:v>61813</c:v>
              </c:pt>
              <c:pt idx="619">
                <c:v>61906</c:v>
              </c:pt>
              <c:pt idx="620">
                <c:v>62000</c:v>
              </c:pt>
              <c:pt idx="621">
                <c:v>62109</c:v>
              </c:pt>
              <c:pt idx="622">
                <c:v>62203</c:v>
              </c:pt>
              <c:pt idx="623">
                <c:v>62313</c:v>
              </c:pt>
              <c:pt idx="624">
                <c:v>62406</c:v>
              </c:pt>
              <c:pt idx="625">
                <c:v>62500</c:v>
              </c:pt>
              <c:pt idx="626">
                <c:v>62609</c:v>
              </c:pt>
              <c:pt idx="627">
                <c:v>62703</c:v>
              </c:pt>
              <c:pt idx="628">
                <c:v>62813</c:v>
              </c:pt>
              <c:pt idx="629">
                <c:v>62906</c:v>
              </c:pt>
              <c:pt idx="630">
                <c:v>63000</c:v>
              </c:pt>
              <c:pt idx="631">
                <c:v>63109</c:v>
              </c:pt>
              <c:pt idx="632">
                <c:v>63203</c:v>
              </c:pt>
              <c:pt idx="633">
                <c:v>63313</c:v>
              </c:pt>
              <c:pt idx="634">
                <c:v>63406</c:v>
              </c:pt>
              <c:pt idx="635">
                <c:v>63500</c:v>
              </c:pt>
              <c:pt idx="636">
                <c:v>63609</c:v>
              </c:pt>
              <c:pt idx="637">
                <c:v>63703</c:v>
              </c:pt>
              <c:pt idx="638">
                <c:v>63813</c:v>
              </c:pt>
              <c:pt idx="639">
                <c:v>63906</c:v>
              </c:pt>
              <c:pt idx="640">
                <c:v>64000</c:v>
              </c:pt>
              <c:pt idx="641">
                <c:v>64109</c:v>
              </c:pt>
              <c:pt idx="642">
                <c:v>64203</c:v>
              </c:pt>
              <c:pt idx="643">
                <c:v>64313</c:v>
              </c:pt>
              <c:pt idx="644">
                <c:v>64406</c:v>
              </c:pt>
              <c:pt idx="645">
                <c:v>64500</c:v>
              </c:pt>
              <c:pt idx="646">
                <c:v>64609</c:v>
              </c:pt>
              <c:pt idx="647">
                <c:v>64703</c:v>
              </c:pt>
              <c:pt idx="648">
                <c:v>64813</c:v>
              </c:pt>
              <c:pt idx="649">
                <c:v>64906</c:v>
              </c:pt>
              <c:pt idx="650">
                <c:v>65000</c:v>
              </c:pt>
              <c:pt idx="651">
                <c:v>65109</c:v>
              </c:pt>
              <c:pt idx="652">
                <c:v>65203</c:v>
              </c:pt>
              <c:pt idx="653">
                <c:v>65313</c:v>
              </c:pt>
              <c:pt idx="654">
                <c:v>65406</c:v>
              </c:pt>
              <c:pt idx="655">
                <c:v>65500</c:v>
              </c:pt>
              <c:pt idx="656">
                <c:v>65609</c:v>
              </c:pt>
              <c:pt idx="657">
                <c:v>65703</c:v>
              </c:pt>
              <c:pt idx="658">
                <c:v>65813</c:v>
              </c:pt>
              <c:pt idx="659">
                <c:v>65906</c:v>
              </c:pt>
              <c:pt idx="660">
                <c:v>66000</c:v>
              </c:pt>
              <c:pt idx="661">
                <c:v>66109</c:v>
              </c:pt>
              <c:pt idx="662">
                <c:v>66203</c:v>
              </c:pt>
              <c:pt idx="663">
                <c:v>66313</c:v>
              </c:pt>
              <c:pt idx="664">
                <c:v>66406</c:v>
              </c:pt>
              <c:pt idx="665">
                <c:v>66500</c:v>
              </c:pt>
              <c:pt idx="666">
                <c:v>66609</c:v>
              </c:pt>
              <c:pt idx="667">
                <c:v>66703</c:v>
              </c:pt>
              <c:pt idx="668">
                <c:v>66813</c:v>
              </c:pt>
              <c:pt idx="669">
                <c:v>66906</c:v>
              </c:pt>
              <c:pt idx="670">
                <c:v>67000</c:v>
              </c:pt>
              <c:pt idx="671">
                <c:v>67109</c:v>
              </c:pt>
              <c:pt idx="672">
                <c:v>67203</c:v>
              </c:pt>
              <c:pt idx="673">
                <c:v>67313</c:v>
              </c:pt>
              <c:pt idx="674">
                <c:v>67406</c:v>
              </c:pt>
              <c:pt idx="675">
                <c:v>67500</c:v>
              </c:pt>
              <c:pt idx="676">
                <c:v>67609</c:v>
              </c:pt>
              <c:pt idx="677">
                <c:v>67703</c:v>
              </c:pt>
              <c:pt idx="678">
                <c:v>67813</c:v>
              </c:pt>
              <c:pt idx="679">
                <c:v>67906</c:v>
              </c:pt>
              <c:pt idx="680">
                <c:v>68000</c:v>
              </c:pt>
              <c:pt idx="681">
                <c:v>68109</c:v>
              </c:pt>
              <c:pt idx="682">
                <c:v>68203</c:v>
              </c:pt>
              <c:pt idx="683">
                <c:v>68313</c:v>
              </c:pt>
              <c:pt idx="684">
                <c:v>68406</c:v>
              </c:pt>
              <c:pt idx="685">
                <c:v>68500</c:v>
              </c:pt>
              <c:pt idx="686">
                <c:v>68609</c:v>
              </c:pt>
              <c:pt idx="687">
                <c:v>68703</c:v>
              </c:pt>
              <c:pt idx="688">
                <c:v>68813</c:v>
              </c:pt>
              <c:pt idx="689">
                <c:v>68906</c:v>
              </c:pt>
              <c:pt idx="690">
                <c:v>69000</c:v>
              </c:pt>
              <c:pt idx="691">
                <c:v>69109</c:v>
              </c:pt>
              <c:pt idx="692">
                <c:v>69203</c:v>
              </c:pt>
              <c:pt idx="693">
                <c:v>69313</c:v>
              </c:pt>
              <c:pt idx="694">
                <c:v>69406</c:v>
              </c:pt>
              <c:pt idx="695">
                <c:v>69500</c:v>
              </c:pt>
              <c:pt idx="696">
                <c:v>69609</c:v>
              </c:pt>
              <c:pt idx="697">
                <c:v>69703</c:v>
              </c:pt>
              <c:pt idx="698">
                <c:v>69813</c:v>
              </c:pt>
              <c:pt idx="699">
                <c:v>69906</c:v>
              </c:pt>
              <c:pt idx="700">
                <c:v>70000</c:v>
              </c:pt>
              <c:pt idx="701">
                <c:v>70109</c:v>
              </c:pt>
              <c:pt idx="702">
                <c:v>70203</c:v>
              </c:pt>
              <c:pt idx="703">
                <c:v>70313</c:v>
              </c:pt>
              <c:pt idx="704">
                <c:v>70406</c:v>
              </c:pt>
              <c:pt idx="705">
                <c:v>70500</c:v>
              </c:pt>
              <c:pt idx="706">
                <c:v>70609</c:v>
              </c:pt>
              <c:pt idx="707">
                <c:v>70703</c:v>
              </c:pt>
              <c:pt idx="708">
                <c:v>70813</c:v>
              </c:pt>
              <c:pt idx="709">
                <c:v>70906</c:v>
              </c:pt>
              <c:pt idx="710">
                <c:v>71000</c:v>
              </c:pt>
              <c:pt idx="711">
                <c:v>71109</c:v>
              </c:pt>
              <c:pt idx="712">
                <c:v>71203</c:v>
              </c:pt>
              <c:pt idx="713">
                <c:v>71313</c:v>
              </c:pt>
              <c:pt idx="714">
                <c:v>71406</c:v>
              </c:pt>
              <c:pt idx="715">
                <c:v>71500</c:v>
              </c:pt>
              <c:pt idx="716">
                <c:v>71609</c:v>
              </c:pt>
              <c:pt idx="717">
                <c:v>71703</c:v>
              </c:pt>
              <c:pt idx="718">
                <c:v>71813</c:v>
              </c:pt>
              <c:pt idx="719">
                <c:v>71906</c:v>
              </c:pt>
              <c:pt idx="720">
                <c:v>72000</c:v>
              </c:pt>
              <c:pt idx="721">
                <c:v>72109</c:v>
              </c:pt>
              <c:pt idx="722">
                <c:v>72203</c:v>
              </c:pt>
              <c:pt idx="723">
                <c:v>72313</c:v>
              </c:pt>
              <c:pt idx="724">
                <c:v>72406</c:v>
              </c:pt>
              <c:pt idx="725">
                <c:v>72500</c:v>
              </c:pt>
              <c:pt idx="726">
                <c:v>72609</c:v>
              </c:pt>
              <c:pt idx="727">
                <c:v>72703</c:v>
              </c:pt>
              <c:pt idx="728">
                <c:v>72813</c:v>
              </c:pt>
              <c:pt idx="729">
                <c:v>72906</c:v>
              </c:pt>
              <c:pt idx="730">
                <c:v>73000</c:v>
              </c:pt>
              <c:pt idx="731">
                <c:v>73109</c:v>
              </c:pt>
              <c:pt idx="732">
                <c:v>73203</c:v>
              </c:pt>
              <c:pt idx="733">
                <c:v>73313</c:v>
              </c:pt>
              <c:pt idx="734">
                <c:v>73406</c:v>
              </c:pt>
              <c:pt idx="735">
                <c:v>73500</c:v>
              </c:pt>
              <c:pt idx="736">
                <c:v>73609</c:v>
              </c:pt>
              <c:pt idx="737">
                <c:v>73703</c:v>
              </c:pt>
              <c:pt idx="738">
                <c:v>73813</c:v>
              </c:pt>
              <c:pt idx="739">
                <c:v>73906</c:v>
              </c:pt>
              <c:pt idx="740">
                <c:v>74000</c:v>
              </c:pt>
              <c:pt idx="741">
                <c:v>74109</c:v>
              </c:pt>
              <c:pt idx="742">
                <c:v>74203</c:v>
              </c:pt>
              <c:pt idx="743">
                <c:v>74313</c:v>
              </c:pt>
              <c:pt idx="744">
                <c:v>74406</c:v>
              </c:pt>
              <c:pt idx="745">
                <c:v>74500</c:v>
              </c:pt>
              <c:pt idx="746">
                <c:v>74609</c:v>
              </c:pt>
              <c:pt idx="747">
                <c:v>74703</c:v>
              </c:pt>
              <c:pt idx="748">
                <c:v>74813</c:v>
              </c:pt>
              <c:pt idx="749">
                <c:v>74906</c:v>
              </c:pt>
              <c:pt idx="750">
                <c:v>75000</c:v>
              </c:pt>
              <c:pt idx="751">
                <c:v>75109</c:v>
              </c:pt>
              <c:pt idx="752">
                <c:v>75203</c:v>
              </c:pt>
              <c:pt idx="753">
                <c:v>75313</c:v>
              </c:pt>
              <c:pt idx="754">
                <c:v>75406</c:v>
              </c:pt>
              <c:pt idx="755">
                <c:v>75500</c:v>
              </c:pt>
              <c:pt idx="756">
                <c:v>75609</c:v>
              </c:pt>
              <c:pt idx="757">
                <c:v>75703</c:v>
              </c:pt>
              <c:pt idx="758">
                <c:v>75813</c:v>
              </c:pt>
              <c:pt idx="759">
                <c:v>75906</c:v>
              </c:pt>
              <c:pt idx="760">
                <c:v>76000</c:v>
              </c:pt>
              <c:pt idx="761">
                <c:v>76109</c:v>
              </c:pt>
              <c:pt idx="762">
                <c:v>76203</c:v>
              </c:pt>
              <c:pt idx="763">
                <c:v>76313</c:v>
              </c:pt>
              <c:pt idx="764">
                <c:v>76406</c:v>
              </c:pt>
              <c:pt idx="765">
                <c:v>76500</c:v>
              </c:pt>
              <c:pt idx="766">
                <c:v>76609</c:v>
              </c:pt>
              <c:pt idx="767">
                <c:v>76703</c:v>
              </c:pt>
              <c:pt idx="768">
                <c:v>76813</c:v>
              </c:pt>
              <c:pt idx="769">
                <c:v>76906</c:v>
              </c:pt>
              <c:pt idx="770">
                <c:v>77000</c:v>
              </c:pt>
              <c:pt idx="771">
                <c:v>77109</c:v>
              </c:pt>
              <c:pt idx="772">
                <c:v>77203</c:v>
              </c:pt>
              <c:pt idx="773">
                <c:v>77313</c:v>
              </c:pt>
              <c:pt idx="774">
                <c:v>77406</c:v>
              </c:pt>
              <c:pt idx="775">
                <c:v>77500</c:v>
              </c:pt>
              <c:pt idx="776">
                <c:v>77609</c:v>
              </c:pt>
              <c:pt idx="777">
                <c:v>77703</c:v>
              </c:pt>
              <c:pt idx="778">
                <c:v>77813</c:v>
              </c:pt>
              <c:pt idx="779">
                <c:v>77906</c:v>
              </c:pt>
              <c:pt idx="780">
                <c:v>78000</c:v>
              </c:pt>
              <c:pt idx="781">
                <c:v>78109</c:v>
              </c:pt>
              <c:pt idx="782">
                <c:v>78203</c:v>
              </c:pt>
              <c:pt idx="783">
                <c:v>78313</c:v>
              </c:pt>
              <c:pt idx="784">
                <c:v>78406</c:v>
              </c:pt>
              <c:pt idx="785">
                <c:v>78500</c:v>
              </c:pt>
              <c:pt idx="786">
                <c:v>78609</c:v>
              </c:pt>
              <c:pt idx="787">
                <c:v>78703</c:v>
              </c:pt>
              <c:pt idx="788">
                <c:v>78813</c:v>
              </c:pt>
              <c:pt idx="789">
                <c:v>78906</c:v>
              </c:pt>
              <c:pt idx="790">
                <c:v>79000</c:v>
              </c:pt>
              <c:pt idx="791">
                <c:v>79109</c:v>
              </c:pt>
              <c:pt idx="792">
                <c:v>79203</c:v>
              </c:pt>
              <c:pt idx="793">
                <c:v>79313</c:v>
              </c:pt>
              <c:pt idx="794">
                <c:v>79406</c:v>
              </c:pt>
              <c:pt idx="795">
                <c:v>79500</c:v>
              </c:pt>
              <c:pt idx="796">
                <c:v>79609</c:v>
              </c:pt>
              <c:pt idx="797">
                <c:v>79703</c:v>
              </c:pt>
              <c:pt idx="798">
                <c:v>79813</c:v>
              </c:pt>
              <c:pt idx="799">
                <c:v>79906</c:v>
              </c:pt>
              <c:pt idx="800">
                <c:v>80000</c:v>
              </c:pt>
              <c:pt idx="801">
                <c:v>80109</c:v>
              </c:pt>
              <c:pt idx="802">
                <c:v>80203</c:v>
              </c:pt>
              <c:pt idx="803">
                <c:v>80313</c:v>
              </c:pt>
              <c:pt idx="804">
                <c:v>80406</c:v>
              </c:pt>
              <c:pt idx="805">
                <c:v>80500</c:v>
              </c:pt>
              <c:pt idx="806">
                <c:v>80609</c:v>
              </c:pt>
              <c:pt idx="807">
                <c:v>80703</c:v>
              </c:pt>
              <c:pt idx="808">
                <c:v>80813</c:v>
              </c:pt>
              <c:pt idx="809">
                <c:v>80906</c:v>
              </c:pt>
              <c:pt idx="810">
                <c:v>81000</c:v>
              </c:pt>
              <c:pt idx="811">
                <c:v>81109</c:v>
              </c:pt>
              <c:pt idx="812">
                <c:v>81203</c:v>
              </c:pt>
              <c:pt idx="813">
                <c:v>81313</c:v>
              </c:pt>
              <c:pt idx="814">
                <c:v>81406</c:v>
              </c:pt>
              <c:pt idx="815">
                <c:v>81500</c:v>
              </c:pt>
              <c:pt idx="816">
                <c:v>81609</c:v>
              </c:pt>
              <c:pt idx="817">
                <c:v>81703</c:v>
              </c:pt>
              <c:pt idx="818">
                <c:v>81813</c:v>
              </c:pt>
              <c:pt idx="819">
                <c:v>81906</c:v>
              </c:pt>
              <c:pt idx="820">
                <c:v>82000</c:v>
              </c:pt>
              <c:pt idx="821">
                <c:v>82109</c:v>
              </c:pt>
              <c:pt idx="822">
                <c:v>82203</c:v>
              </c:pt>
              <c:pt idx="823">
                <c:v>82313</c:v>
              </c:pt>
              <c:pt idx="824">
                <c:v>82406</c:v>
              </c:pt>
              <c:pt idx="825">
                <c:v>82500</c:v>
              </c:pt>
              <c:pt idx="826">
                <c:v>82609</c:v>
              </c:pt>
              <c:pt idx="827">
                <c:v>82703</c:v>
              </c:pt>
              <c:pt idx="828">
                <c:v>82813</c:v>
              </c:pt>
              <c:pt idx="829">
                <c:v>82906</c:v>
              </c:pt>
              <c:pt idx="830">
                <c:v>83000</c:v>
              </c:pt>
              <c:pt idx="831">
                <c:v>83109</c:v>
              </c:pt>
              <c:pt idx="832">
                <c:v>83203</c:v>
              </c:pt>
              <c:pt idx="833">
                <c:v>83313</c:v>
              </c:pt>
              <c:pt idx="834">
                <c:v>83406</c:v>
              </c:pt>
              <c:pt idx="835">
                <c:v>83500</c:v>
              </c:pt>
              <c:pt idx="836">
                <c:v>83609</c:v>
              </c:pt>
              <c:pt idx="837">
                <c:v>83703</c:v>
              </c:pt>
              <c:pt idx="838">
                <c:v>83813</c:v>
              </c:pt>
              <c:pt idx="839">
                <c:v>83906</c:v>
              </c:pt>
              <c:pt idx="840">
                <c:v>84000</c:v>
              </c:pt>
              <c:pt idx="841">
                <c:v>84109</c:v>
              </c:pt>
              <c:pt idx="842">
                <c:v>84203</c:v>
              </c:pt>
              <c:pt idx="843">
                <c:v>84313</c:v>
              </c:pt>
              <c:pt idx="844">
                <c:v>84406</c:v>
              </c:pt>
              <c:pt idx="845">
                <c:v>84500</c:v>
              </c:pt>
              <c:pt idx="846">
                <c:v>84609</c:v>
              </c:pt>
              <c:pt idx="847">
                <c:v>84703</c:v>
              </c:pt>
              <c:pt idx="848">
                <c:v>84813</c:v>
              </c:pt>
              <c:pt idx="849">
                <c:v>84906</c:v>
              </c:pt>
              <c:pt idx="850">
                <c:v>85000</c:v>
              </c:pt>
              <c:pt idx="851">
                <c:v>85109</c:v>
              </c:pt>
              <c:pt idx="852">
                <c:v>85203</c:v>
              </c:pt>
              <c:pt idx="853">
                <c:v>85313</c:v>
              </c:pt>
              <c:pt idx="854">
                <c:v>85406</c:v>
              </c:pt>
              <c:pt idx="855">
                <c:v>85500</c:v>
              </c:pt>
              <c:pt idx="856">
                <c:v>85609</c:v>
              </c:pt>
              <c:pt idx="857">
                <c:v>85703</c:v>
              </c:pt>
              <c:pt idx="858">
                <c:v>85813</c:v>
              </c:pt>
              <c:pt idx="859">
                <c:v>85906</c:v>
              </c:pt>
              <c:pt idx="860">
                <c:v>86000</c:v>
              </c:pt>
              <c:pt idx="861">
                <c:v>86109</c:v>
              </c:pt>
              <c:pt idx="862">
                <c:v>86203</c:v>
              </c:pt>
              <c:pt idx="863">
                <c:v>86313</c:v>
              </c:pt>
              <c:pt idx="864">
                <c:v>86406</c:v>
              </c:pt>
              <c:pt idx="865">
                <c:v>86500</c:v>
              </c:pt>
              <c:pt idx="866">
                <c:v>86609</c:v>
              </c:pt>
              <c:pt idx="867">
                <c:v>86703</c:v>
              </c:pt>
              <c:pt idx="868">
                <c:v>86813</c:v>
              </c:pt>
              <c:pt idx="869">
                <c:v>86906</c:v>
              </c:pt>
              <c:pt idx="870">
                <c:v>87000</c:v>
              </c:pt>
              <c:pt idx="871">
                <c:v>87109</c:v>
              </c:pt>
              <c:pt idx="872">
                <c:v>87203</c:v>
              </c:pt>
              <c:pt idx="873">
                <c:v>87313</c:v>
              </c:pt>
              <c:pt idx="874">
                <c:v>87406</c:v>
              </c:pt>
              <c:pt idx="875">
                <c:v>87500</c:v>
              </c:pt>
              <c:pt idx="876">
                <c:v>87609</c:v>
              </c:pt>
              <c:pt idx="877">
                <c:v>87703</c:v>
              </c:pt>
              <c:pt idx="878">
                <c:v>87813</c:v>
              </c:pt>
              <c:pt idx="879">
                <c:v>87906</c:v>
              </c:pt>
              <c:pt idx="880">
                <c:v>88000</c:v>
              </c:pt>
              <c:pt idx="881">
                <c:v>88109</c:v>
              </c:pt>
              <c:pt idx="882">
                <c:v>88203</c:v>
              </c:pt>
              <c:pt idx="883">
                <c:v>88313</c:v>
              </c:pt>
              <c:pt idx="884">
                <c:v>88406</c:v>
              </c:pt>
              <c:pt idx="885">
                <c:v>88500</c:v>
              </c:pt>
              <c:pt idx="886">
                <c:v>88609</c:v>
              </c:pt>
              <c:pt idx="887">
                <c:v>88703</c:v>
              </c:pt>
              <c:pt idx="888">
                <c:v>88813</c:v>
              </c:pt>
              <c:pt idx="889">
                <c:v>88906</c:v>
              </c:pt>
              <c:pt idx="890">
                <c:v>89000</c:v>
              </c:pt>
              <c:pt idx="891">
                <c:v>89109</c:v>
              </c:pt>
              <c:pt idx="892">
                <c:v>89203</c:v>
              </c:pt>
              <c:pt idx="893">
                <c:v>89313</c:v>
              </c:pt>
              <c:pt idx="894">
                <c:v>89406</c:v>
              </c:pt>
              <c:pt idx="895">
                <c:v>89500</c:v>
              </c:pt>
              <c:pt idx="896">
                <c:v>89609</c:v>
              </c:pt>
              <c:pt idx="897">
                <c:v>89703</c:v>
              </c:pt>
              <c:pt idx="898">
                <c:v>89813</c:v>
              </c:pt>
              <c:pt idx="899">
                <c:v>89906</c:v>
              </c:pt>
              <c:pt idx="900">
                <c:v>90000</c:v>
              </c:pt>
              <c:pt idx="901">
                <c:v>90109</c:v>
              </c:pt>
              <c:pt idx="902">
                <c:v>90203</c:v>
              </c:pt>
              <c:pt idx="903">
                <c:v>90313</c:v>
              </c:pt>
              <c:pt idx="904">
                <c:v>90406</c:v>
              </c:pt>
              <c:pt idx="905">
                <c:v>90500</c:v>
              </c:pt>
              <c:pt idx="906">
                <c:v>90609</c:v>
              </c:pt>
              <c:pt idx="907">
                <c:v>90703</c:v>
              </c:pt>
              <c:pt idx="908">
                <c:v>90813</c:v>
              </c:pt>
              <c:pt idx="909">
                <c:v>90906</c:v>
              </c:pt>
              <c:pt idx="910">
                <c:v>91000</c:v>
              </c:pt>
              <c:pt idx="911">
                <c:v>91109</c:v>
              </c:pt>
              <c:pt idx="912">
                <c:v>91203</c:v>
              </c:pt>
              <c:pt idx="913">
                <c:v>91313</c:v>
              </c:pt>
              <c:pt idx="914">
                <c:v>91406</c:v>
              </c:pt>
              <c:pt idx="915">
                <c:v>91500</c:v>
              </c:pt>
              <c:pt idx="916">
                <c:v>91609</c:v>
              </c:pt>
              <c:pt idx="917">
                <c:v>91703</c:v>
              </c:pt>
              <c:pt idx="918">
                <c:v>91813</c:v>
              </c:pt>
              <c:pt idx="919">
                <c:v>91906</c:v>
              </c:pt>
              <c:pt idx="920">
                <c:v>92000</c:v>
              </c:pt>
              <c:pt idx="921">
                <c:v>92109</c:v>
              </c:pt>
              <c:pt idx="922">
                <c:v>92203</c:v>
              </c:pt>
              <c:pt idx="923">
                <c:v>92313</c:v>
              </c:pt>
              <c:pt idx="924">
                <c:v>92406</c:v>
              </c:pt>
              <c:pt idx="925">
                <c:v>92500</c:v>
              </c:pt>
              <c:pt idx="926">
                <c:v>92609</c:v>
              </c:pt>
              <c:pt idx="927">
                <c:v>92703</c:v>
              </c:pt>
              <c:pt idx="928">
                <c:v>92813</c:v>
              </c:pt>
              <c:pt idx="929">
                <c:v>92906</c:v>
              </c:pt>
              <c:pt idx="930">
                <c:v>93000</c:v>
              </c:pt>
              <c:pt idx="931">
                <c:v>93109</c:v>
              </c:pt>
              <c:pt idx="932">
                <c:v>93203</c:v>
              </c:pt>
              <c:pt idx="933">
                <c:v>93313</c:v>
              </c:pt>
              <c:pt idx="934">
                <c:v>93406</c:v>
              </c:pt>
              <c:pt idx="935">
                <c:v>93500</c:v>
              </c:pt>
              <c:pt idx="936">
                <c:v>93609</c:v>
              </c:pt>
              <c:pt idx="937">
                <c:v>93703</c:v>
              </c:pt>
              <c:pt idx="938">
                <c:v>93813</c:v>
              </c:pt>
              <c:pt idx="939">
                <c:v>93906</c:v>
              </c:pt>
              <c:pt idx="940">
                <c:v>94000</c:v>
              </c:pt>
              <c:pt idx="941">
                <c:v>94109</c:v>
              </c:pt>
              <c:pt idx="942">
                <c:v>94203</c:v>
              </c:pt>
              <c:pt idx="943">
                <c:v>94313</c:v>
              </c:pt>
              <c:pt idx="944">
                <c:v>94406</c:v>
              </c:pt>
              <c:pt idx="945">
                <c:v>94500</c:v>
              </c:pt>
              <c:pt idx="946">
                <c:v>94609</c:v>
              </c:pt>
              <c:pt idx="947">
                <c:v>94703</c:v>
              </c:pt>
              <c:pt idx="948">
                <c:v>94813</c:v>
              </c:pt>
              <c:pt idx="949">
                <c:v>94906</c:v>
              </c:pt>
              <c:pt idx="950">
                <c:v>95000</c:v>
              </c:pt>
              <c:pt idx="951">
                <c:v>95109</c:v>
              </c:pt>
              <c:pt idx="952">
                <c:v>95203</c:v>
              </c:pt>
              <c:pt idx="953">
                <c:v>95313</c:v>
              </c:pt>
              <c:pt idx="954">
                <c:v>95406</c:v>
              </c:pt>
              <c:pt idx="955">
                <c:v>95500</c:v>
              </c:pt>
              <c:pt idx="956">
                <c:v>95609</c:v>
              </c:pt>
              <c:pt idx="957">
                <c:v>95703</c:v>
              </c:pt>
              <c:pt idx="958">
                <c:v>95813</c:v>
              </c:pt>
              <c:pt idx="959">
                <c:v>95906</c:v>
              </c:pt>
              <c:pt idx="960">
                <c:v>96000</c:v>
              </c:pt>
              <c:pt idx="961">
                <c:v>96109</c:v>
              </c:pt>
              <c:pt idx="962">
                <c:v>96203</c:v>
              </c:pt>
              <c:pt idx="963">
                <c:v>96313</c:v>
              </c:pt>
              <c:pt idx="964">
                <c:v>96406</c:v>
              </c:pt>
              <c:pt idx="965">
                <c:v>96500</c:v>
              </c:pt>
              <c:pt idx="966">
                <c:v>96609</c:v>
              </c:pt>
              <c:pt idx="967">
                <c:v>96703</c:v>
              </c:pt>
              <c:pt idx="968">
                <c:v>96813</c:v>
              </c:pt>
              <c:pt idx="969">
                <c:v>96906</c:v>
              </c:pt>
              <c:pt idx="970">
                <c:v>97000</c:v>
              </c:pt>
              <c:pt idx="971">
                <c:v>97109</c:v>
              </c:pt>
              <c:pt idx="972">
                <c:v>97203</c:v>
              </c:pt>
              <c:pt idx="973">
                <c:v>97313</c:v>
              </c:pt>
              <c:pt idx="974">
                <c:v>97406</c:v>
              </c:pt>
              <c:pt idx="975">
                <c:v>97500</c:v>
              </c:pt>
              <c:pt idx="976">
                <c:v>97609</c:v>
              </c:pt>
              <c:pt idx="977">
                <c:v>97703</c:v>
              </c:pt>
              <c:pt idx="978">
                <c:v>97813</c:v>
              </c:pt>
              <c:pt idx="979">
                <c:v>97906</c:v>
              </c:pt>
              <c:pt idx="980">
                <c:v>98000</c:v>
              </c:pt>
              <c:pt idx="981">
                <c:v>98109</c:v>
              </c:pt>
              <c:pt idx="982">
                <c:v>98203</c:v>
              </c:pt>
              <c:pt idx="983">
                <c:v>98313</c:v>
              </c:pt>
              <c:pt idx="984">
                <c:v>98406</c:v>
              </c:pt>
              <c:pt idx="985">
                <c:v>98500</c:v>
              </c:pt>
              <c:pt idx="986">
                <c:v>98609</c:v>
              </c:pt>
              <c:pt idx="987">
                <c:v>98703</c:v>
              </c:pt>
              <c:pt idx="988">
                <c:v>98813</c:v>
              </c:pt>
              <c:pt idx="989">
                <c:v>98906</c:v>
              </c:pt>
              <c:pt idx="990">
                <c:v>99000</c:v>
              </c:pt>
              <c:pt idx="991">
                <c:v>99109</c:v>
              </c:pt>
              <c:pt idx="992">
                <c:v>99203</c:v>
              </c:pt>
              <c:pt idx="993">
                <c:v>99313</c:v>
              </c:pt>
              <c:pt idx="994">
                <c:v>99406</c:v>
              </c:pt>
              <c:pt idx="995">
                <c:v>99500</c:v>
              </c:pt>
              <c:pt idx="996">
                <c:v>99609</c:v>
              </c:pt>
              <c:pt idx="997">
                <c:v>99703</c:v>
              </c:pt>
              <c:pt idx="998">
                <c:v>99813</c:v>
              </c:pt>
              <c:pt idx="999">
                <c:v>99906</c:v>
              </c:pt>
              <c:pt idx="1000">
                <c:v>100000</c:v>
              </c:pt>
              <c:pt idx="1001">
                <c:v>100109</c:v>
              </c:pt>
              <c:pt idx="1002">
                <c:v>100203</c:v>
              </c:pt>
              <c:pt idx="1003">
                <c:v>100313</c:v>
              </c:pt>
              <c:pt idx="1004">
                <c:v>100406</c:v>
              </c:pt>
              <c:pt idx="1005">
                <c:v>100500</c:v>
              </c:pt>
              <c:pt idx="1006">
                <c:v>100609</c:v>
              </c:pt>
              <c:pt idx="1007">
                <c:v>100703</c:v>
              </c:pt>
              <c:pt idx="1008">
                <c:v>100813</c:v>
              </c:pt>
              <c:pt idx="1009">
                <c:v>100906</c:v>
              </c:pt>
              <c:pt idx="1010">
                <c:v>101000</c:v>
              </c:pt>
              <c:pt idx="1011">
                <c:v>101109</c:v>
              </c:pt>
              <c:pt idx="1012">
                <c:v>101203</c:v>
              </c:pt>
              <c:pt idx="1013">
                <c:v>101313</c:v>
              </c:pt>
              <c:pt idx="1014">
                <c:v>101406</c:v>
              </c:pt>
              <c:pt idx="1015">
                <c:v>101500</c:v>
              </c:pt>
              <c:pt idx="1016">
                <c:v>101609</c:v>
              </c:pt>
              <c:pt idx="1017">
                <c:v>101703</c:v>
              </c:pt>
              <c:pt idx="1018">
                <c:v>101813</c:v>
              </c:pt>
              <c:pt idx="1019">
                <c:v>101906</c:v>
              </c:pt>
              <c:pt idx="1020">
                <c:v>102000</c:v>
              </c:pt>
              <c:pt idx="1021">
                <c:v>102109</c:v>
              </c:pt>
              <c:pt idx="1022">
                <c:v>102203</c:v>
              </c:pt>
              <c:pt idx="1023">
                <c:v>102313</c:v>
              </c:pt>
              <c:pt idx="1024">
                <c:v>102406</c:v>
              </c:pt>
              <c:pt idx="1025">
                <c:v>102500</c:v>
              </c:pt>
              <c:pt idx="1026">
                <c:v>102609</c:v>
              </c:pt>
              <c:pt idx="1027">
                <c:v>102703</c:v>
              </c:pt>
              <c:pt idx="1028">
                <c:v>102813</c:v>
              </c:pt>
              <c:pt idx="1029">
                <c:v>102906</c:v>
              </c:pt>
              <c:pt idx="1030">
                <c:v>103000</c:v>
              </c:pt>
              <c:pt idx="1031">
                <c:v>103109</c:v>
              </c:pt>
              <c:pt idx="1032">
                <c:v>103203</c:v>
              </c:pt>
              <c:pt idx="1033">
                <c:v>103313</c:v>
              </c:pt>
              <c:pt idx="1034">
                <c:v>103406</c:v>
              </c:pt>
              <c:pt idx="1035">
                <c:v>103500</c:v>
              </c:pt>
              <c:pt idx="1036">
                <c:v>103609</c:v>
              </c:pt>
              <c:pt idx="1037">
                <c:v>103703</c:v>
              </c:pt>
              <c:pt idx="1038">
                <c:v>103813</c:v>
              </c:pt>
              <c:pt idx="1039">
                <c:v>103906</c:v>
              </c:pt>
              <c:pt idx="1040">
                <c:v>104000</c:v>
              </c:pt>
              <c:pt idx="1041">
                <c:v>104109</c:v>
              </c:pt>
              <c:pt idx="1042">
                <c:v>104203</c:v>
              </c:pt>
              <c:pt idx="1043">
                <c:v>104313</c:v>
              </c:pt>
              <c:pt idx="1044">
                <c:v>104406</c:v>
              </c:pt>
              <c:pt idx="1045">
                <c:v>104500</c:v>
              </c:pt>
              <c:pt idx="1046">
                <c:v>104609</c:v>
              </c:pt>
              <c:pt idx="1047">
                <c:v>104703</c:v>
              </c:pt>
              <c:pt idx="1048">
                <c:v>104813</c:v>
              </c:pt>
              <c:pt idx="1049">
                <c:v>104906</c:v>
              </c:pt>
              <c:pt idx="1050">
                <c:v>105000</c:v>
              </c:pt>
              <c:pt idx="1051">
                <c:v>105109</c:v>
              </c:pt>
              <c:pt idx="1052">
                <c:v>105203</c:v>
              </c:pt>
              <c:pt idx="1053">
                <c:v>105313</c:v>
              </c:pt>
              <c:pt idx="1054">
                <c:v>105406</c:v>
              </c:pt>
              <c:pt idx="1055">
                <c:v>105500</c:v>
              </c:pt>
              <c:pt idx="1056">
                <c:v>105609</c:v>
              </c:pt>
              <c:pt idx="1057">
                <c:v>105703</c:v>
              </c:pt>
              <c:pt idx="1058">
                <c:v>105813</c:v>
              </c:pt>
              <c:pt idx="1059">
                <c:v>105906</c:v>
              </c:pt>
              <c:pt idx="1060">
                <c:v>106000</c:v>
              </c:pt>
              <c:pt idx="1061">
                <c:v>106109</c:v>
              </c:pt>
              <c:pt idx="1062">
                <c:v>106203</c:v>
              </c:pt>
              <c:pt idx="1063">
                <c:v>106313</c:v>
              </c:pt>
              <c:pt idx="1064">
                <c:v>106406</c:v>
              </c:pt>
              <c:pt idx="1065">
                <c:v>106500</c:v>
              </c:pt>
              <c:pt idx="1066">
                <c:v>106609</c:v>
              </c:pt>
              <c:pt idx="1067">
                <c:v>106703</c:v>
              </c:pt>
              <c:pt idx="1068">
                <c:v>106813</c:v>
              </c:pt>
              <c:pt idx="1069">
                <c:v>106906</c:v>
              </c:pt>
              <c:pt idx="1070">
                <c:v>107000</c:v>
              </c:pt>
              <c:pt idx="1071">
                <c:v>107109</c:v>
              </c:pt>
              <c:pt idx="1072">
                <c:v>107203</c:v>
              </c:pt>
              <c:pt idx="1073">
                <c:v>107313</c:v>
              </c:pt>
              <c:pt idx="1074">
                <c:v>107406</c:v>
              </c:pt>
              <c:pt idx="1075">
                <c:v>107500</c:v>
              </c:pt>
              <c:pt idx="1076">
                <c:v>107609</c:v>
              </c:pt>
              <c:pt idx="1077">
                <c:v>107703</c:v>
              </c:pt>
              <c:pt idx="1078">
                <c:v>107813</c:v>
              </c:pt>
              <c:pt idx="1079">
                <c:v>107906</c:v>
              </c:pt>
              <c:pt idx="1080">
                <c:v>108000</c:v>
              </c:pt>
              <c:pt idx="1081">
                <c:v>108109</c:v>
              </c:pt>
              <c:pt idx="1082">
                <c:v>108203</c:v>
              </c:pt>
              <c:pt idx="1083">
                <c:v>108313</c:v>
              </c:pt>
              <c:pt idx="1084">
                <c:v>108406</c:v>
              </c:pt>
              <c:pt idx="1085">
                <c:v>108500</c:v>
              </c:pt>
              <c:pt idx="1086">
                <c:v>108609</c:v>
              </c:pt>
              <c:pt idx="1087">
                <c:v>108703</c:v>
              </c:pt>
              <c:pt idx="1088">
                <c:v>108813</c:v>
              </c:pt>
              <c:pt idx="1089">
                <c:v>108906</c:v>
              </c:pt>
              <c:pt idx="1090">
                <c:v>109000</c:v>
              </c:pt>
              <c:pt idx="1091">
                <c:v>109109</c:v>
              </c:pt>
              <c:pt idx="1092">
                <c:v>109203</c:v>
              </c:pt>
              <c:pt idx="1093">
                <c:v>109313</c:v>
              </c:pt>
              <c:pt idx="1094">
                <c:v>109406</c:v>
              </c:pt>
              <c:pt idx="1095">
                <c:v>109500</c:v>
              </c:pt>
              <c:pt idx="1096">
                <c:v>109609</c:v>
              </c:pt>
              <c:pt idx="1097">
                <c:v>109703</c:v>
              </c:pt>
              <c:pt idx="1098">
                <c:v>109813</c:v>
              </c:pt>
              <c:pt idx="1099">
                <c:v>109906</c:v>
              </c:pt>
              <c:pt idx="1100">
                <c:v>110000</c:v>
              </c:pt>
              <c:pt idx="1101">
                <c:v>110109</c:v>
              </c:pt>
              <c:pt idx="1102">
                <c:v>110203</c:v>
              </c:pt>
              <c:pt idx="1103">
                <c:v>110313</c:v>
              </c:pt>
              <c:pt idx="1104">
                <c:v>110406</c:v>
              </c:pt>
              <c:pt idx="1105">
                <c:v>110500</c:v>
              </c:pt>
              <c:pt idx="1106">
                <c:v>110609</c:v>
              </c:pt>
              <c:pt idx="1107">
                <c:v>110703</c:v>
              </c:pt>
              <c:pt idx="1108">
                <c:v>110813</c:v>
              </c:pt>
              <c:pt idx="1109">
                <c:v>110906</c:v>
              </c:pt>
              <c:pt idx="1110">
                <c:v>111000</c:v>
              </c:pt>
              <c:pt idx="1111">
                <c:v>111109</c:v>
              </c:pt>
              <c:pt idx="1112">
                <c:v>111203</c:v>
              </c:pt>
              <c:pt idx="1113">
                <c:v>111313</c:v>
              </c:pt>
              <c:pt idx="1114">
                <c:v>111406</c:v>
              </c:pt>
              <c:pt idx="1115">
                <c:v>111500</c:v>
              </c:pt>
              <c:pt idx="1116">
                <c:v>111609</c:v>
              </c:pt>
              <c:pt idx="1117">
                <c:v>111703</c:v>
              </c:pt>
              <c:pt idx="1118">
                <c:v>111813</c:v>
              </c:pt>
              <c:pt idx="1119">
                <c:v>111906</c:v>
              </c:pt>
              <c:pt idx="1120">
                <c:v>112000</c:v>
              </c:pt>
              <c:pt idx="1121">
                <c:v>112109</c:v>
              </c:pt>
              <c:pt idx="1122">
                <c:v>112203</c:v>
              </c:pt>
              <c:pt idx="1123">
                <c:v>112313</c:v>
              </c:pt>
              <c:pt idx="1124">
                <c:v>112406</c:v>
              </c:pt>
              <c:pt idx="1125">
                <c:v>112500</c:v>
              </c:pt>
              <c:pt idx="1126">
                <c:v>112609</c:v>
              </c:pt>
              <c:pt idx="1127">
                <c:v>112703</c:v>
              </c:pt>
              <c:pt idx="1128">
                <c:v>112813</c:v>
              </c:pt>
              <c:pt idx="1129">
                <c:v>112906</c:v>
              </c:pt>
              <c:pt idx="1130">
                <c:v>113000</c:v>
              </c:pt>
              <c:pt idx="1131">
                <c:v>113109</c:v>
              </c:pt>
              <c:pt idx="1132">
                <c:v>113203</c:v>
              </c:pt>
              <c:pt idx="1133">
                <c:v>113313</c:v>
              </c:pt>
              <c:pt idx="1134">
                <c:v>113406</c:v>
              </c:pt>
              <c:pt idx="1135">
                <c:v>113500</c:v>
              </c:pt>
              <c:pt idx="1136">
                <c:v>113609</c:v>
              </c:pt>
              <c:pt idx="1137">
                <c:v>113703</c:v>
              </c:pt>
              <c:pt idx="1138">
                <c:v>113813</c:v>
              </c:pt>
              <c:pt idx="1139">
                <c:v>113906</c:v>
              </c:pt>
              <c:pt idx="1140">
                <c:v>114000</c:v>
              </c:pt>
              <c:pt idx="1141">
                <c:v>114109</c:v>
              </c:pt>
              <c:pt idx="1142">
                <c:v>114203</c:v>
              </c:pt>
              <c:pt idx="1143">
                <c:v>114313</c:v>
              </c:pt>
              <c:pt idx="1144">
                <c:v>114406</c:v>
              </c:pt>
              <c:pt idx="1145">
                <c:v>114500</c:v>
              </c:pt>
              <c:pt idx="1146">
                <c:v>114609</c:v>
              </c:pt>
              <c:pt idx="1147">
                <c:v>114703</c:v>
              </c:pt>
              <c:pt idx="1148">
                <c:v>114813</c:v>
              </c:pt>
              <c:pt idx="1149">
                <c:v>114906</c:v>
              </c:pt>
              <c:pt idx="1150">
                <c:v>115000</c:v>
              </c:pt>
              <c:pt idx="1151">
                <c:v>115109</c:v>
              </c:pt>
              <c:pt idx="1152">
                <c:v>115203</c:v>
              </c:pt>
              <c:pt idx="1153">
                <c:v>115313</c:v>
              </c:pt>
              <c:pt idx="1154">
                <c:v>115406</c:v>
              </c:pt>
              <c:pt idx="1155">
                <c:v>115500</c:v>
              </c:pt>
              <c:pt idx="1156">
                <c:v>115609</c:v>
              </c:pt>
              <c:pt idx="1157">
                <c:v>115703</c:v>
              </c:pt>
              <c:pt idx="1158">
                <c:v>115813</c:v>
              </c:pt>
              <c:pt idx="1159">
                <c:v>115906</c:v>
              </c:pt>
              <c:pt idx="1160">
                <c:v>116000</c:v>
              </c:pt>
              <c:pt idx="1161">
                <c:v>116109</c:v>
              </c:pt>
              <c:pt idx="1162">
                <c:v>116203</c:v>
              </c:pt>
              <c:pt idx="1163">
                <c:v>116313</c:v>
              </c:pt>
              <c:pt idx="1164">
                <c:v>116406</c:v>
              </c:pt>
              <c:pt idx="1165">
                <c:v>116500</c:v>
              </c:pt>
              <c:pt idx="1166">
                <c:v>116609</c:v>
              </c:pt>
              <c:pt idx="1167">
                <c:v>116703</c:v>
              </c:pt>
              <c:pt idx="1168">
                <c:v>116813</c:v>
              </c:pt>
              <c:pt idx="1169">
                <c:v>116906</c:v>
              </c:pt>
              <c:pt idx="1170">
                <c:v>117000</c:v>
              </c:pt>
              <c:pt idx="1171">
                <c:v>117109</c:v>
              </c:pt>
              <c:pt idx="1172">
                <c:v>117203</c:v>
              </c:pt>
              <c:pt idx="1173">
                <c:v>117313</c:v>
              </c:pt>
              <c:pt idx="1174">
                <c:v>117406</c:v>
              </c:pt>
              <c:pt idx="1175">
                <c:v>117500</c:v>
              </c:pt>
              <c:pt idx="1176">
                <c:v>117609</c:v>
              </c:pt>
              <c:pt idx="1177">
                <c:v>117703</c:v>
              </c:pt>
              <c:pt idx="1178">
                <c:v>117813</c:v>
              </c:pt>
              <c:pt idx="1179">
                <c:v>117906</c:v>
              </c:pt>
              <c:pt idx="1180">
                <c:v>118000</c:v>
              </c:pt>
              <c:pt idx="1181">
                <c:v>118109</c:v>
              </c:pt>
              <c:pt idx="1182">
                <c:v>118203</c:v>
              </c:pt>
              <c:pt idx="1183">
                <c:v>118313</c:v>
              </c:pt>
              <c:pt idx="1184">
                <c:v>118406</c:v>
              </c:pt>
              <c:pt idx="1185">
                <c:v>118500</c:v>
              </c:pt>
              <c:pt idx="1186">
                <c:v>118609</c:v>
              </c:pt>
              <c:pt idx="1187">
                <c:v>118703</c:v>
              </c:pt>
              <c:pt idx="1188">
                <c:v>118813</c:v>
              </c:pt>
              <c:pt idx="1189">
                <c:v>118906</c:v>
              </c:pt>
              <c:pt idx="1190">
                <c:v>119000</c:v>
              </c:pt>
              <c:pt idx="1191">
                <c:v>119109</c:v>
              </c:pt>
              <c:pt idx="1192">
                <c:v>119203</c:v>
              </c:pt>
              <c:pt idx="1193">
                <c:v>119313</c:v>
              </c:pt>
              <c:pt idx="1194">
                <c:v>119406</c:v>
              </c:pt>
              <c:pt idx="1195">
                <c:v>119500</c:v>
              </c:pt>
              <c:pt idx="1196">
                <c:v>119609</c:v>
              </c:pt>
              <c:pt idx="1197">
                <c:v>119703</c:v>
              </c:pt>
              <c:pt idx="1198">
                <c:v>119813</c:v>
              </c:pt>
              <c:pt idx="1199">
                <c:v>119906</c:v>
              </c:pt>
              <c:pt idx="1200">
                <c:v>120000</c:v>
              </c:pt>
              <c:pt idx="1201">
                <c:v>120109</c:v>
              </c:pt>
              <c:pt idx="1202">
                <c:v>120203</c:v>
              </c:pt>
              <c:pt idx="1203">
                <c:v>120313</c:v>
              </c:pt>
              <c:pt idx="1204">
                <c:v>120406</c:v>
              </c:pt>
              <c:pt idx="1205">
                <c:v>120500</c:v>
              </c:pt>
              <c:pt idx="1206">
                <c:v>120609</c:v>
              </c:pt>
              <c:pt idx="1207">
                <c:v>120703</c:v>
              </c:pt>
              <c:pt idx="1208">
                <c:v>120813</c:v>
              </c:pt>
              <c:pt idx="1209">
                <c:v>120906</c:v>
              </c:pt>
              <c:pt idx="1210">
                <c:v>121000</c:v>
              </c:pt>
              <c:pt idx="1211">
                <c:v>121109</c:v>
              </c:pt>
              <c:pt idx="1212">
                <c:v>121203</c:v>
              </c:pt>
              <c:pt idx="1213">
                <c:v>121313</c:v>
              </c:pt>
              <c:pt idx="1214">
                <c:v>121406</c:v>
              </c:pt>
              <c:pt idx="1215">
                <c:v>121500</c:v>
              </c:pt>
              <c:pt idx="1216">
                <c:v>121609</c:v>
              </c:pt>
              <c:pt idx="1217">
                <c:v>121703</c:v>
              </c:pt>
              <c:pt idx="1218">
                <c:v>121813</c:v>
              </c:pt>
              <c:pt idx="1219">
                <c:v>121906</c:v>
              </c:pt>
              <c:pt idx="1220">
                <c:v>122000</c:v>
              </c:pt>
              <c:pt idx="1221">
                <c:v>122109</c:v>
              </c:pt>
              <c:pt idx="1222">
                <c:v>122203</c:v>
              </c:pt>
              <c:pt idx="1223">
                <c:v>122313</c:v>
              </c:pt>
              <c:pt idx="1224">
                <c:v>122406</c:v>
              </c:pt>
              <c:pt idx="1225">
                <c:v>122500</c:v>
              </c:pt>
              <c:pt idx="1226">
                <c:v>122609</c:v>
              </c:pt>
              <c:pt idx="1227">
                <c:v>122703</c:v>
              </c:pt>
              <c:pt idx="1228">
                <c:v>122813</c:v>
              </c:pt>
              <c:pt idx="1229">
                <c:v>122906</c:v>
              </c:pt>
              <c:pt idx="1230">
                <c:v>123000</c:v>
              </c:pt>
              <c:pt idx="1231">
                <c:v>123109</c:v>
              </c:pt>
              <c:pt idx="1232">
                <c:v>123203</c:v>
              </c:pt>
              <c:pt idx="1233">
                <c:v>123313</c:v>
              </c:pt>
              <c:pt idx="1234">
                <c:v>123406</c:v>
              </c:pt>
              <c:pt idx="1235">
                <c:v>123500</c:v>
              </c:pt>
              <c:pt idx="1236">
                <c:v>123609</c:v>
              </c:pt>
              <c:pt idx="1237">
                <c:v>123703</c:v>
              </c:pt>
              <c:pt idx="1238">
                <c:v>123813</c:v>
              </c:pt>
              <c:pt idx="1239">
                <c:v>123906</c:v>
              </c:pt>
              <c:pt idx="1240">
                <c:v>124000</c:v>
              </c:pt>
              <c:pt idx="1241">
                <c:v>124109</c:v>
              </c:pt>
              <c:pt idx="1242">
                <c:v>124203</c:v>
              </c:pt>
              <c:pt idx="1243">
                <c:v>124313</c:v>
              </c:pt>
              <c:pt idx="1244">
                <c:v>124406</c:v>
              </c:pt>
              <c:pt idx="1245">
                <c:v>124500</c:v>
              </c:pt>
              <c:pt idx="1246">
                <c:v>124609</c:v>
              </c:pt>
              <c:pt idx="1247">
                <c:v>124703</c:v>
              </c:pt>
              <c:pt idx="1248">
                <c:v>124813</c:v>
              </c:pt>
              <c:pt idx="1249">
                <c:v>124906</c:v>
              </c:pt>
              <c:pt idx="1250">
                <c:v>125000</c:v>
              </c:pt>
              <c:pt idx="1251">
                <c:v>125109</c:v>
              </c:pt>
              <c:pt idx="1252">
                <c:v>125203</c:v>
              </c:pt>
              <c:pt idx="1253">
                <c:v>125313</c:v>
              </c:pt>
              <c:pt idx="1254">
                <c:v>125406</c:v>
              </c:pt>
              <c:pt idx="1255">
                <c:v>125500</c:v>
              </c:pt>
              <c:pt idx="1256">
                <c:v>125609</c:v>
              </c:pt>
              <c:pt idx="1257">
                <c:v>125703</c:v>
              </c:pt>
              <c:pt idx="1258">
                <c:v>125813</c:v>
              </c:pt>
              <c:pt idx="1259">
                <c:v>125906</c:v>
              </c:pt>
              <c:pt idx="1260">
                <c:v>126000</c:v>
              </c:pt>
              <c:pt idx="1261">
                <c:v>126109</c:v>
              </c:pt>
              <c:pt idx="1262">
                <c:v>126203</c:v>
              </c:pt>
              <c:pt idx="1263">
                <c:v>126313</c:v>
              </c:pt>
              <c:pt idx="1264">
                <c:v>126406</c:v>
              </c:pt>
              <c:pt idx="1265">
                <c:v>126500</c:v>
              </c:pt>
              <c:pt idx="1266">
                <c:v>126609</c:v>
              </c:pt>
              <c:pt idx="1267">
                <c:v>126703</c:v>
              </c:pt>
              <c:pt idx="1268">
                <c:v>126813</c:v>
              </c:pt>
              <c:pt idx="1269">
                <c:v>126906</c:v>
              </c:pt>
              <c:pt idx="1270">
                <c:v>127000</c:v>
              </c:pt>
              <c:pt idx="1271">
                <c:v>127109</c:v>
              </c:pt>
              <c:pt idx="1272">
                <c:v>127203</c:v>
              </c:pt>
              <c:pt idx="1273">
                <c:v>127313</c:v>
              </c:pt>
              <c:pt idx="1274">
                <c:v>127406</c:v>
              </c:pt>
              <c:pt idx="1275">
                <c:v>127500</c:v>
              </c:pt>
              <c:pt idx="1276">
                <c:v>127609</c:v>
              </c:pt>
              <c:pt idx="1277">
                <c:v>127703</c:v>
              </c:pt>
              <c:pt idx="1278">
                <c:v>127813</c:v>
              </c:pt>
              <c:pt idx="1279">
                <c:v>127906</c:v>
              </c:pt>
              <c:pt idx="1280">
                <c:v>128000</c:v>
              </c:pt>
              <c:pt idx="1281">
                <c:v>128109</c:v>
              </c:pt>
              <c:pt idx="1282">
                <c:v>128203</c:v>
              </c:pt>
              <c:pt idx="1283">
                <c:v>128313</c:v>
              </c:pt>
              <c:pt idx="1284">
                <c:v>128406</c:v>
              </c:pt>
              <c:pt idx="1285">
                <c:v>128500</c:v>
              </c:pt>
              <c:pt idx="1286">
                <c:v>128609</c:v>
              </c:pt>
              <c:pt idx="1287">
                <c:v>128703</c:v>
              </c:pt>
              <c:pt idx="1288">
                <c:v>128813</c:v>
              </c:pt>
              <c:pt idx="1289">
                <c:v>128906</c:v>
              </c:pt>
              <c:pt idx="1290">
                <c:v>129000</c:v>
              </c:pt>
              <c:pt idx="1291">
                <c:v>129109</c:v>
              </c:pt>
              <c:pt idx="1292">
                <c:v>129203</c:v>
              </c:pt>
              <c:pt idx="1293">
                <c:v>129313</c:v>
              </c:pt>
              <c:pt idx="1294">
                <c:v>129406</c:v>
              </c:pt>
              <c:pt idx="1295">
                <c:v>129500</c:v>
              </c:pt>
              <c:pt idx="1296">
                <c:v>129609</c:v>
              </c:pt>
              <c:pt idx="1297">
                <c:v>129703</c:v>
              </c:pt>
              <c:pt idx="1298">
                <c:v>129813</c:v>
              </c:pt>
              <c:pt idx="1299">
                <c:v>129906</c:v>
              </c:pt>
              <c:pt idx="1300">
                <c:v>130000</c:v>
              </c:pt>
              <c:pt idx="1301">
                <c:v>130109</c:v>
              </c:pt>
              <c:pt idx="1302">
                <c:v>130203</c:v>
              </c:pt>
              <c:pt idx="1303">
                <c:v>130313</c:v>
              </c:pt>
              <c:pt idx="1304">
                <c:v>130406</c:v>
              </c:pt>
              <c:pt idx="1305">
                <c:v>130500</c:v>
              </c:pt>
              <c:pt idx="1306">
                <c:v>130609</c:v>
              </c:pt>
              <c:pt idx="1307">
                <c:v>130703</c:v>
              </c:pt>
              <c:pt idx="1308">
                <c:v>130813</c:v>
              </c:pt>
              <c:pt idx="1309">
                <c:v>130906</c:v>
              </c:pt>
              <c:pt idx="1310">
                <c:v>131000</c:v>
              </c:pt>
              <c:pt idx="1311">
                <c:v>131109</c:v>
              </c:pt>
              <c:pt idx="1312">
                <c:v>131203</c:v>
              </c:pt>
              <c:pt idx="1313">
                <c:v>131313</c:v>
              </c:pt>
              <c:pt idx="1314">
                <c:v>131406</c:v>
              </c:pt>
              <c:pt idx="1315">
                <c:v>131500</c:v>
              </c:pt>
              <c:pt idx="1316">
                <c:v>131609</c:v>
              </c:pt>
              <c:pt idx="1317">
                <c:v>131703</c:v>
              </c:pt>
              <c:pt idx="1318">
                <c:v>131813</c:v>
              </c:pt>
              <c:pt idx="1319">
                <c:v>131906</c:v>
              </c:pt>
              <c:pt idx="1320">
                <c:v>132000</c:v>
              </c:pt>
              <c:pt idx="1321">
                <c:v>132109</c:v>
              </c:pt>
              <c:pt idx="1322">
                <c:v>132203</c:v>
              </c:pt>
              <c:pt idx="1323">
                <c:v>132313</c:v>
              </c:pt>
              <c:pt idx="1324">
                <c:v>132406</c:v>
              </c:pt>
              <c:pt idx="1325">
                <c:v>132500</c:v>
              </c:pt>
              <c:pt idx="1326">
                <c:v>132609</c:v>
              </c:pt>
              <c:pt idx="1327">
                <c:v>132703</c:v>
              </c:pt>
              <c:pt idx="1328">
                <c:v>132813</c:v>
              </c:pt>
              <c:pt idx="1329">
                <c:v>132906</c:v>
              </c:pt>
              <c:pt idx="1330">
                <c:v>133000</c:v>
              </c:pt>
              <c:pt idx="1331">
                <c:v>133109</c:v>
              </c:pt>
              <c:pt idx="1332">
                <c:v>133203</c:v>
              </c:pt>
              <c:pt idx="1333">
                <c:v>133313</c:v>
              </c:pt>
              <c:pt idx="1334">
                <c:v>133406</c:v>
              </c:pt>
              <c:pt idx="1335">
                <c:v>133500</c:v>
              </c:pt>
              <c:pt idx="1336">
                <c:v>133609</c:v>
              </c:pt>
              <c:pt idx="1337">
                <c:v>133703</c:v>
              </c:pt>
              <c:pt idx="1338">
                <c:v>133813</c:v>
              </c:pt>
              <c:pt idx="1339">
                <c:v>133906</c:v>
              </c:pt>
              <c:pt idx="1340">
                <c:v>134000</c:v>
              </c:pt>
              <c:pt idx="1341">
                <c:v>134109</c:v>
              </c:pt>
              <c:pt idx="1342">
                <c:v>134203</c:v>
              </c:pt>
              <c:pt idx="1343">
                <c:v>134313</c:v>
              </c:pt>
              <c:pt idx="1344">
                <c:v>134406</c:v>
              </c:pt>
              <c:pt idx="1345">
                <c:v>134500</c:v>
              </c:pt>
              <c:pt idx="1346">
                <c:v>134609</c:v>
              </c:pt>
              <c:pt idx="1347">
                <c:v>134703</c:v>
              </c:pt>
              <c:pt idx="1348">
                <c:v>134813</c:v>
              </c:pt>
              <c:pt idx="1349">
                <c:v>134906</c:v>
              </c:pt>
              <c:pt idx="1350">
                <c:v>135000</c:v>
              </c:pt>
              <c:pt idx="1351">
                <c:v>135109</c:v>
              </c:pt>
              <c:pt idx="1352">
                <c:v>135203</c:v>
              </c:pt>
              <c:pt idx="1353">
                <c:v>135313</c:v>
              </c:pt>
              <c:pt idx="1354">
                <c:v>135406</c:v>
              </c:pt>
              <c:pt idx="1355">
                <c:v>135500</c:v>
              </c:pt>
              <c:pt idx="1356">
                <c:v>135609</c:v>
              </c:pt>
              <c:pt idx="1357">
                <c:v>135703</c:v>
              </c:pt>
              <c:pt idx="1358">
                <c:v>135813</c:v>
              </c:pt>
              <c:pt idx="1359">
                <c:v>135906</c:v>
              </c:pt>
              <c:pt idx="1360">
                <c:v>136000</c:v>
              </c:pt>
              <c:pt idx="1361">
                <c:v>136109</c:v>
              </c:pt>
              <c:pt idx="1362">
                <c:v>136203</c:v>
              </c:pt>
              <c:pt idx="1363">
                <c:v>136313</c:v>
              </c:pt>
              <c:pt idx="1364">
                <c:v>136406</c:v>
              </c:pt>
              <c:pt idx="1365">
                <c:v>136500</c:v>
              </c:pt>
              <c:pt idx="1366">
                <c:v>136609</c:v>
              </c:pt>
              <c:pt idx="1367">
                <c:v>136703</c:v>
              </c:pt>
              <c:pt idx="1368">
                <c:v>136813</c:v>
              </c:pt>
              <c:pt idx="1369">
                <c:v>136906</c:v>
              </c:pt>
              <c:pt idx="1370">
                <c:v>137000</c:v>
              </c:pt>
              <c:pt idx="1371">
                <c:v>137109</c:v>
              </c:pt>
              <c:pt idx="1372">
                <c:v>137203</c:v>
              </c:pt>
              <c:pt idx="1373">
                <c:v>137313</c:v>
              </c:pt>
              <c:pt idx="1374">
                <c:v>137406</c:v>
              </c:pt>
              <c:pt idx="1375">
                <c:v>137500</c:v>
              </c:pt>
              <c:pt idx="1376">
                <c:v>137609</c:v>
              </c:pt>
              <c:pt idx="1377">
                <c:v>137703</c:v>
              </c:pt>
              <c:pt idx="1378">
                <c:v>137813</c:v>
              </c:pt>
              <c:pt idx="1379">
                <c:v>137906</c:v>
              </c:pt>
              <c:pt idx="1380">
                <c:v>138000</c:v>
              </c:pt>
              <c:pt idx="1381">
                <c:v>138109</c:v>
              </c:pt>
              <c:pt idx="1382">
                <c:v>138203</c:v>
              </c:pt>
              <c:pt idx="1383">
                <c:v>138313</c:v>
              </c:pt>
              <c:pt idx="1384">
                <c:v>138406</c:v>
              </c:pt>
              <c:pt idx="1385">
                <c:v>138500</c:v>
              </c:pt>
              <c:pt idx="1386">
                <c:v>138609</c:v>
              </c:pt>
              <c:pt idx="1387">
                <c:v>138703</c:v>
              </c:pt>
              <c:pt idx="1388">
                <c:v>138813</c:v>
              </c:pt>
              <c:pt idx="1389">
                <c:v>138906</c:v>
              </c:pt>
              <c:pt idx="1390">
                <c:v>139000</c:v>
              </c:pt>
              <c:pt idx="1391">
                <c:v>139109</c:v>
              </c:pt>
              <c:pt idx="1392">
                <c:v>139203</c:v>
              </c:pt>
              <c:pt idx="1393">
                <c:v>139313</c:v>
              </c:pt>
              <c:pt idx="1394">
                <c:v>139406</c:v>
              </c:pt>
              <c:pt idx="1395">
                <c:v>139500</c:v>
              </c:pt>
              <c:pt idx="1396">
                <c:v>139609</c:v>
              </c:pt>
              <c:pt idx="1397">
                <c:v>139703</c:v>
              </c:pt>
              <c:pt idx="1398">
                <c:v>139813</c:v>
              </c:pt>
              <c:pt idx="1399">
                <c:v>139906</c:v>
              </c:pt>
              <c:pt idx="1400">
                <c:v>140000</c:v>
              </c:pt>
              <c:pt idx="1401">
                <c:v>140109</c:v>
              </c:pt>
              <c:pt idx="1402">
                <c:v>140203</c:v>
              </c:pt>
              <c:pt idx="1403">
                <c:v>140313</c:v>
              </c:pt>
              <c:pt idx="1404">
                <c:v>140406</c:v>
              </c:pt>
              <c:pt idx="1405">
                <c:v>140500</c:v>
              </c:pt>
              <c:pt idx="1406">
                <c:v>140609</c:v>
              </c:pt>
              <c:pt idx="1407">
                <c:v>140703</c:v>
              </c:pt>
              <c:pt idx="1408">
                <c:v>140813</c:v>
              </c:pt>
              <c:pt idx="1409">
                <c:v>140906</c:v>
              </c:pt>
              <c:pt idx="1410">
                <c:v>141000</c:v>
              </c:pt>
              <c:pt idx="1411">
                <c:v>141109</c:v>
              </c:pt>
              <c:pt idx="1412">
                <c:v>141203</c:v>
              </c:pt>
              <c:pt idx="1413">
                <c:v>141313</c:v>
              </c:pt>
              <c:pt idx="1414">
                <c:v>141406</c:v>
              </c:pt>
              <c:pt idx="1415">
                <c:v>141500</c:v>
              </c:pt>
              <c:pt idx="1416">
                <c:v>141609</c:v>
              </c:pt>
              <c:pt idx="1417">
                <c:v>141703</c:v>
              </c:pt>
              <c:pt idx="1418">
                <c:v>141813</c:v>
              </c:pt>
              <c:pt idx="1419">
                <c:v>141906</c:v>
              </c:pt>
              <c:pt idx="1420">
                <c:v>142000</c:v>
              </c:pt>
              <c:pt idx="1421">
                <c:v>142109</c:v>
              </c:pt>
              <c:pt idx="1422">
                <c:v>142203</c:v>
              </c:pt>
              <c:pt idx="1423">
                <c:v>142313</c:v>
              </c:pt>
              <c:pt idx="1424">
                <c:v>142406</c:v>
              </c:pt>
              <c:pt idx="1425">
                <c:v>142500</c:v>
              </c:pt>
              <c:pt idx="1426">
                <c:v>142609</c:v>
              </c:pt>
              <c:pt idx="1427">
                <c:v>142703</c:v>
              </c:pt>
              <c:pt idx="1428">
                <c:v>142813</c:v>
              </c:pt>
              <c:pt idx="1429">
                <c:v>142906</c:v>
              </c:pt>
              <c:pt idx="1430">
                <c:v>143000</c:v>
              </c:pt>
              <c:pt idx="1431">
                <c:v>143109</c:v>
              </c:pt>
              <c:pt idx="1432">
                <c:v>143203</c:v>
              </c:pt>
              <c:pt idx="1433">
                <c:v>143313</c:v>
              </c:pt>
              <c:pt idx="1434">
                <c:v>143406</c:v>
              </c:pt>
              <c:pt idx="1435">
                <c:v>143500</c:v>
              </c:pt>
              <c:pt idx="1436">
                <c:v>143609</c:v>
              </c:pt>
              <c:pt idx="1437">
                <c:v>143703</c:v>
              </c:pt>
              <c:pt idx="1438">
                <c:v>143813</c:v>
              </c:pt>
              <c:pt idx="1439">
                <c:v>143906</c:v>
              </c:pt>
              <c:pt idx="1440">
                <c:v>144000</c:v>
              </c:pt>
              <c:pt idx="1441">
                <c:v>144109</c:v>
              </c:pt>
              <c:pt idx="1442">
                <c:v>144203</c:v>
              </c:pt>
              <c:pt idx="1443">
                <c:v>144313</c:v>
              </c:pt>
              <c:pt idx="1444">
                <c:v>144406</c:v>
              </c:pt>
              <c:pt idx="1445">
                <c:v>144500</c:v>
              </c:pt>
              <c:pt idx="1446">
                <c:v>144609</c:v>
              </c:pt>
              <c:pt idx="1447">
                <c:v>144703</c:v>
              </c:pt>
              <c:pt idx="1448">
                <c:v>144813</c:v>
              </c:pt>
              <c:pt idx="1449">
                <c:v>144906</c:v>
              </c:pt>
              <c:pt idx="1450">
                <c:v>145000</c:v>
              </c:pt>
              <c:pt idx="1451">
                <c:v>145109</c:v>
              </c:pt>
              <c:pt idx="1452">
                <c:v>145203</c:v>
              </c:pt>
              <c:pt idx="1453">
                <c:v>145313</c:v>
              </c:pt>
              <c:pt idx="1454">
                <c:v>145406</c:v>
              </c:pt>
              <c:pt idx="1455">
                <c:v>145500</c:v>
              </c:pt>
              <c:pt idx="1456">
                <c:v>145609</c:v>
              </c:pt>
              <c:pt idx="1457">
                <c:v>145703</c:v>
              </c:pt>
              <c:pt idx="1458">
                <c:v>145813</c:v>
              </c:pt>
              <c:pt idx="1459">
                <c:v>145906</c:v>
              </c:pt>
              <c:pt idx="1460">
                <c:v>146000</c:v>
              </c:pt>
              <c:pt idx="1461">
                <c:v>146109</c:v>
              </c:pt>
              <c:pt idx="1462">
                <c:v>146203</c:v>
              </c:pt>
              <c:pt idx="1463">
                <c:v>146313</c:v>
              </c:pt>
              <c:pt idx="1464">
                <c:v>146406</c:v>
              </c:pt>
              <c:pt idx="1465">
                <c:v>146500</c:v>
              </c:pt>
              <c:pt idx="1466">
                <c:v>146609</c:v>
              </c:pt>
              <c:pt idx="1467">
                <c:v>146703</c:v>
              </c:pt>
              <c:pt idx="1468">
                <c:v>146813</c:v>
              </c:pt>
              <c:pt idx="1469">
                <c:v>146906</c:v>
              </c:pt>
              <c:pt idx="1470">
                <c:v>147000</c:v>
              </c:pt>
              <c:pt idx="1471">
                <c:v>147109</c:v>
              </c:pt>
              <c:pt idx="1472">
                <c:v>147203</c:v>
              </c:pt>
              <c:pt idx="1473">
                <c:v>147313</c:v>
              </c:pt>
              <c:pt idx="1474">
                <c:v>147406</c:v>
              </c:pt>
              <c:pt idx="1475">
                <c:v>147500</c:v>
              </c:pt>
              <c:pt idx="1476">
                <c:v>147609</c:v>
              </c:pt>
              <c:pt idx="1477">
                <c:v>147703</c:v>
              </c:pt>
              <c:pt idx="1478">
                <c:v>147813</c:v>
              </c:pt>
              <c:pt idx="1479">
                <c:v>147906</c:v>
              </c:pt>
              <c:pt idx="1480">
                <c:v>148000</c:v>
              </c:pt>
              <c:pt idx="1481">
                <c:v>148109</c:v>
              </c:pt>
              <c:pt idx="1482">
                <c:v>148203</c:v>
              </c:pt>
              <c:pt idx="1483">
                <c:v>148313</c:v>
              </c:pt>
              <c:pt idx="1484">
                <c:v>148406</c:v>
              </c:pt>
              <c:pt idx="1485">
                <c:v>148500</c:v>
              </c:pt>
              <c:pt idx="1486">
                <c:v>148609</c:v>
              </c:pt>
              <c:pt idx="1487">
                <c:v>148703</c:v>
              </c:pt>
              <c:pt idx="1488">
                <c:v>148813</c:v>
              </c:pt>
              <c:pt idx="1489">
                <c:v>148906</c:v>
              </c:pt>
              <c:pt idx="1490">
                <c:v>149000</c:v>
              </c:pt>
              <c:pt idx="1491">
                <c:v>149109</c:v>
              </c:pt>
              <c:pt idx="1492">
                <c:v>149203</c:v>
              </c:pt>
              <c:pt idx="1493">
                <c:v>149313</c:v>
              </c:pt>
              <c:pt idx="1494">
                <c:v>149406</c:v>
              </c:pt>
              <c:pt idx="1495">
                <c:v>149500</c:v>
              </c:pt>
              <c:pt idx="1496">
                <c:v>149609</c:v>
              </c:pt>
              <c:pt idx="1497">
                <c:v>149703</c:v>
              </c:pt>
              <c:pt idx="1498">
                <c:v>149813</c:v>
              </c:pt>
              <c:pt idx="1499">
                <c:v>149906</c:v>
              </c:pt>
              <c:pt idx="1500">
                <c:v>150000</c:v>
              </c:pt>
              <c:pt idx="1501">
                <c:v>150109</c:v>
              </c:pt>
              <c:pt idx="1502">
                <c:v>150203</c:v>
              </c:pt>
              <c:pt idx="1503">
                <c:v>150313</c:v>
              </c:pt>
              <c:pt idx="1504">
                <c:v>150406</c:v>
              </c:pt>
              <c:pt idx="1505">
                <c:v>150500</c:v>
              </c:pt>
              <c:pt idx="1506">
                <c:v>150609</c:v>
              </c:pt>
              <c:pt idx="1507">
                <c:v>150703</c:v>
              </c:pt>
              <c:pt idx="1508">
                <c:v>150813</c:v>
              </c:pt>
              <c:pt idx="1509">
                <c:v>150906</c:v>
              </c:pt>
              <c:pt idx="1510">
                <c:v>151000</c:v>
              </c:pt>
              <c:pt idx="1511">
                <c:v>151109</c:v>
              </c:pt>
              <c:pt idx="1512">
                <c:v>151203</c:v>
              </c:pt>
              <c:pt idx="1513">
                <c:v>151313</c:v>
              </c:pt>
              <c:pt idx="1514">
                <c:v>151406</c:v>
              </c:pt>
              <c:pt idx="1515">
                <c:v>151500</c:v>
              </c:pt>
              <c:pt idx="1516">
                <c:v>151609</c:v>
              </c:pt>
              <c:pt idx="1517">
                <c:v>151703</c:v>
              </c:pt>
              <c:pt idx="1518">
                <c:v>151813</c:v>
              </c:pt>
              <c:pt idx="1519">
                <c:v>151906</c:v>
              </c:pt>
              <c:pt idx="1520">
                <c:v>152000</c:v>
              </c:pt>
              <c:pt idx="1521">
                <c:v>152109</c:v>
              </c:pt>
              <c:pt idx="1522">
                <c:v>152203</c:v>
              </c:pt>
              <c:pt idx="1523">
                <c:v>152313</c:v>
              </c:pt>
              <c:pt idx="1524">
                <c:v>152406</c:v>
              </c:pt>
              <c:pt idx="1525">
                <c:v>152500</c:v>
              </c:pt>
              <c:pt idx="1526">
                <c:v>152609</c:v>
              </c:pt>
              <c:pt idx="1527">
                <c:v>152703</c:v>
              </c:pt>
              <c:pt idx="1528">
                <c:v>152813</c:v>
              </c:pt>
              <c:pt idx="1529">
                <c:v>152906</c:v>
              </c:pt>
              <c:pt idx="1530">
                <c:v>153000</c:v>
              </c:pt>
              <c:pt idx="1531">
                <c:v>153109</c:v>
              </c:pt>
              <c:pt idx="1532">
                <c:v>153203</c:v>
              </c:pt>
              <c:pt idx="1533">
                <c:v>153313</c:v>
              </c:pt>
              <c:pt idx="1534">
                <c:v>153406</c:v>
              </c:pt>
              <c:pt idx="1535">
                <c:v>153500</c:v>
              </c:pt>
              <c:pt idx="1536">
                <c:v>153609</c:v>
              </c:pt>
              <c:pt idx="1537">
                <c:v>153703</c:v>
              </c:pt>
              <c:pt idx="1538">
                <c:v>153813</c:v>
              </c:pt>
              <c:pt idx="1539">
                <c:v>153906</c:v>
              </c:pt>
              <c:pt idx="1540">
                <c:v>154000</c:v>
              </c:pt>
              <c:pt idx="1541">
                <c:v>154109</c:v>
              </c:pt>
              <c:pt idx="1542">
                <c:v>154203</c:v>
              </c:pt>
              <c:pt idx="1543">
                <c:v>154313</c:v>
              </c:pt>
              <c:pt idx="1544">
                <c:v>154406</c:v>
              </c:pt>
              <c:pt idx="1545">
                <c:v>154500</c:v>
              </c:pt>
              <c:pt idx="1546">
                <c:v>154609</c:v>
              </c:pt>
              <c:pt idx="1547">
                <c:v>154703</c:v>
              </c:pt>
              <c:pt idx="1548">
                <c:v>154813</c:v>
              </c:pt>
              <c:pt idx="1549">
                <c:v>154906</c:v>
              </c:pt>
              <c:pt idx="1550">
                <c:v>155000</c:v>
              </c:pt>
              <c:pt idx="1551">
                <c:v>155109</c:v>
              </c:pt>
              <c:pt idx="1552">
                <c:v>155203</c:v>
              </c:pt>
              <c:pt idx="1553">
                <c:v>155313</c:v>
              </c:pt>
              <c:pt idx="1554">
                <c:v>155406</c:v>
              </c:pt>
              <c:pt idx="1555">
                <c:v>155500</c:v>
              </c:pt>
              <c:pt idx="1556">
                <c:v>155609</c:v>
              </c:pt>
              <c:pt idx="1557">
                <c:v>155703</c:v>
              </c:pt>
              <c:pt idx="1558">
                <c:v>155813</c:v>
              </c:pt>
              <c:pt idx="1559">
                <c:v>155906</c:v>
              </c:pt>
              <c:pt idx="1560">
                <c:v>156000</c:v>
              </c:pt>
              <c:pt idx="1561">
                <c:v>156109</c:v>
              </c:pt>
              <c:pt idx="1562">
                <c:v>156203</c:v>
              </c:pt>
              <c:pt idx="1563">
                <c:v>156313</c:v>
              </c:pt>
              <c:pt idx="1564">
                <c:v>156406</c:v>
              </c:pt>
              <c:pt idx="1565">
                <c:v>156500</c:v>
              </c:pt>
              <c:pt idx="1566">
                <c:v>156609</c:v>
              </c:pt>
              <c:pt idx="1567">
                <c:v>156703</c:v>
              </c:pt>
              <c:pt idx="1568">
                <c:v>156813</c:v>
              </c:pt>
              <c:pt idx="1569">
                <c:v>156906</c:v>
              </c:pt>
              <c:pt idx="1570">
                <c:v>157000</c:v>
              </c:pt>
              <c:pt idx="1571">
                <c:v>157109</c:v>
              </c:pt>
              <c:pt idx="1572">
                <c:v>157203</c:v>
              </c:pt>
              <c:pt idx="1573">
                <c:v>157313</c:v>
              </c:pt>
              <c:pt idx="1574">
                <c:v>157406</c:v>
              </c:pt>
              <c:pt idx="1575">
                <c:v>157500</c:v>
              </c:pt>
              <c:pt idx="1576">
                <c:v>157609</c:v>
              </c:pt>
              <c:pt idx="1577">
                <c:v>157703</c:v>
              </c:pt>
              <c:pt idx="1578">
                <c:v>157813</c:v>
              </c:pt>
              <c:pt idx="1579">
                <c:v>157906</c:v>
              </c:pt>
              <c:pt idx="1580">
                <c:v>158000</c:v>
              </c:pt>
              <c:pt idx="1581">
                <c:v>158109</c:v>
              </c:pt>
              <c:pt idx="1582">
                <c:v>158203</c:v>
              </c:pt>
              <c:pt idx="1583">
                <c:v>158313</c:v>
              </c:pt>
              <c:pt idx="1584">
                <c:v>158406</c:v>
              </c:pt>
              <c:pt idx="1585">
                <c:v>158500</c:v>
              </c:pt>
              <c:pt idx="1586">
                <c:v>158609</c:v>
              </c:pt>
              <c:pt idx="1587">
                <c:v>158703</c:v>
              </c:pt>
              <c:pt idx="1588">
                <c:v>158813</c:v>
              </c:pt>
              <c:pt idx="1589">
                <c:v>158906</c:v>
              </c:pt>
              <c:pt idx="1590">
                <c:v>159000</c:v>
              </c:pt>
              <c:pt idx="1591">
                <c:v>159109</c:v>
              </c:pt>
              <c:pt idx="1592">
                <c:v>159203</c:v>
              </c:pt>
              <c:pt idx="1593">
                <c:v>159313</c:v>
              </c:pt>
              <c:pt idx="1594">
                <c:v>159406</c:v>
              </c:pt>
              <c:pt idx="1595">
                <c:v>159500</c:v>
              </c:pt>
              <c:pt idx="1596">
                <c:v>159609</c:v>
              </c:pt>
              <c:pt idx="1597">
                <c:v>159703</c:v>
              </c:pt>
              <c:pt idx="1598">
                <c:v>159813</c:v>
              </c:pt>
              <c:pt idx="1599">
                <c:v>159906</c:v>
              </c:pt>
              <c:pt idx="1600">
                <c:v>160000</c:v>
              </c:pt>
              <c:pt idx="1601">
                <c:v>160109</c:v>
              </c:pt>
              <c:pt idx="1602">
                <c:v>160203</c:v>
              </c:pt>
              <c:pt idx="1603">
                <c:v>160313</c:v>
              </c:pt>
              <c:pt idx="1604">
                <c:v>160406</c:v>
              </c:pt>
              <c:pt idx="1605">
                <c:v>160500</c:v>
              </c:pt>
              <c:pt idx="1606">
                <c:v>160609</c:v>
              </c:pt>
              <c:pt idx="1607">
                <c:v>160703</c:v>
              </c:pt>
              <c:pt idx="1608">
                <c:v>160813</c:v>
              </c:pt>
              <c:pt idx="1609">
                <c:v>160906</c:v>
              </c:pt>
              <c:pt idx="1610">
                <c:v>161000</c:v>
              </c:pt>
              <c:pt idx="1611">
                <c:v>161109</c:v>
              </c:pt>
              <c:pt idx="1612">
                <c:v>161203</c:v>
              </c:pt>
              <c:pt idx="1613">
                <c:v>161313</c:v>
              </c:pt>
              <c:pt idx="1614">
                <c:v>161406</c:v>
              </c:pt>
              <c:pt idx="1615">
                <c:v>161500</c:v>
              </c:pt>
              <c:pt idx="1616">
                <c:v>161609</c:v>
              </c:pt>
              <c:pt idx="1617">
                <c:v>161703</c:v>
              </c:pt>
              <c:pt idx="1618">
                <c:v>161813</c:v>
              </c:pt>
              <c:pt idx="1619">
                <c:v>161906</c:v>
              </c:pt>
              <c:pt idx="1620">
                <c:v>162000</c:v>
              </c:pt>
              <c:pt idx="1621">
                <c:v>162109</c:v>
              </c:pt>
              <c:pt idx="1622">
                <c:v>162203</c:v>
              </c:pt>
              <c:pt idx="1623">
                <c:v>162313</c:v>
              </c:pt>
              <c:pt idx="1624">
                <c:v>162406</c:v>
              </c:pt>
              <c:pt idx="1625">
                <c:v>162500</c:v>
              </c:pt>
              <c:pt idx="1626">
                <c:v>162609</c:v>
              </c:pt>
              <c:pt idx="1627">
                <c:v>162703</c:v>
              </c:pt>
              <c:pt idx="1628">
                <c:v>162813</c:v>
              </c:pt>
              <c:pt idx="1629">
                <c:v>162906</c:v>
              </c:pt>
              <c:pt idx="1630">
                <c:v>163000</c:v>
              </c:pt>
              <c:pt idx="1631">
                <c:v>163109</c:v>
              </c:pt>
              <c:pt idx="1632">
                <c:v>163203</c:v>
              </c:pt>
              <c:pt idx="1633">
                <c:v>163313</c:v>
              </c:pt>
              <c:pt idx="1634">
                <c:v>163406</c:v>
              </c:pt>
              <c:pt idx="1635">
                <c:v>163500</c:v>
              </c:pt>
              <c:pt idx="1636">
                <c:v>163609</c:v>
              </c:pt>
              <c:pt idx="1637">
                <c:v>163703</c:v>
              </c:pt>
              <c:pt idx="1638">
                <c:v>163813</c:v>
              </c:pt>
              <c:pt idx="1639">
                <c:v>163906</c:v>
              </c:pt>
              <c:pt idx="1640">
                <c:v>164000</c:v>
              </c:pt>
              <c:pt idx="1641">
                <c:v>164109</c:v>
              </c:pt>
              <c:pt idx="1642">
                <c:v>164203</c:v>
              </c:pt>
              <c:pt idx="1643">
                <c:v>164313</c:v>
              </c:pt>
              <c:pt idx="1644">
                <c:v>164406</c:v>
              </c:pt>
              <c:pt idx="1645">
                <c:v>164500</c:v>
              </c:pt>
              <c:pt idx="1646">
                <c:v>164609</c:v>
              </c:pt>
              <c:pt idx="1647">
                <c:v>164703</c:v>
              </c:pt>
              <c:pt idx="1648">
                <c:v>164813</c:v>
              </c:pt>
              <c:pt idx="1649">
                <c:v>164906</c:v>
              </c:pt>
              <c:pt idx="1650">
                <c:v>165000</c:v>
              </c:pt>
              <c:pt idx="1651">
                <c:v>165109</c:v>
              </c:pt>
              <c:pt idx="1652">
                <c:v>165203</c:v>
              </c:pt>
              <c:pt idx="1653">
                <c:v>165313</c:v>
              </c:pt>
              <c:pt idx="1654">
                <c:v>165406</c:v>
              </c:pt>
              <c:pt idx="1655">
                <c:v>165500</c:v>
              </c:pt>
              <c:pt idx="1656">
                <c:v>165609</c:v>
              </c:pt>
              <c:pt idx="1657">
                <c:v>165703</c:v>
              </c:pt>
              <c:pt idx="1658">
                <c:v>165813</c:v>
              </c:pt>
              <c:pt idx="1659">
                <c:v>165906</c:v>
              </c:pt>
              <c:pt idx="1660">
                <c:v>166000</c:v>
              </c:pt>
              <c:pt idx="1661">
                <c:v>166109</c:v>
              </c:pt>
              <c:pt idx="1662">
                <c:v>166203</c:v>
              </c:pt>
              <c:pt idx="1663">
                <c:v>166313</c:v>
              </c:pt>
              <c:pt idx="1664">
                <c:v>166406</c:v>
              </c:pt>
              <c:pt idx="1665">
                <c:v>166500</c:v>
              </c:pt>
              <c:pt idx="1666">
                <c:v>166609</c:v>
              </c:pt>
              <c:pt idx="1667">
                <c:v>166703</c:v>
              </c:pt>
              <c:pt idx="1668">
                <c:v>166813</c:v>
              </c:pt>
              <c:pt idx="1669">
                <c:v>166906</c:v>
              </c:pt>
              <c:pt idx="1670">
                <c:v>167000</c:v>
              </c:pt>
              <c:pt idx="1671">
                <c:v>167109</c:v>
              </c:pt>
              <c:pt idx="1672">
                <c:v>167203</c:v>
              </c:pt>
              <c:pt idx="1673">
                <c:v>167313</c:v>
              </c:pt>
              <c:pt idx="1674">
                <c:v>167406</c:v>
              </c:pt>
              <c:pt idx="1675">
                <c:v>167500</c:v>
              </c:pt>
              <c:pt idx="1676">
                <c:v>167609</c:v>
              </c:pt>
              <c:pt idx="1677">
                <c:v>167703</c:v>
              </c:pt>
              <c:pt idx="1678">
                <c:v>167813</c:v>
              </c:pt>
              <c:pt idx="1679">
                <c:v>167906</c:v>
              </c:pt>
              <c:pt idx="1680">
                <c:v>168000</c:v>
              </c:pt>
              <c:pt idx="1681">
                <c:v>168109</c:v>
              </c:pt>
              <c:pt idx="1682">
                <c:v>168203</c:v>
              </c:pt>
              <c:pt idx="1683">
                <c:v>168313</c:v>
              </c:pt>
              <c:pt idx="1684">
                <c:v>168406</c:v>
              </c:pt>
              <c:pt idx="1685">
                <c:v>168500</c:v>
              </c:pt>
              <c:pt idx="1686">
                <c:v>168609</c:v>
              </c:pt>
              <c:pt idx="1687">
                <c:v>168703</c:v>
              </c:pt>
              <c:pt idx="1688">
                <c:v>168813</c:v>
              </c:pt>
              <c:pt idx="1689">
                <c:v>168906</c:v>
              </c:pt>
              <c:pt idx="1690">
                <c:v>169000</c:v>
              </c:pt>
              <c:pt idx="1691">
                <c:v>169109</c:v>
              </c:pt>
              <c:pt idx="1692">
                <c:v>169203</c:v>
              </c:pt>
              <c:pt idx="1693">
                <c:v>169313</c:v>
              </c:pt>
              <c:pt idx="1694">
                <c:v>169406</c:v>
              </c:pt>
              <c:pt idx="1695">
                <c:v>169500</c:v>
              </c:pt>
              <c:pt idx="1696">
                <c:v>169609</c:v>
              </c:pt>
              <c:pt idx="1697">
                <c:v>169703</c:v>
              </c:pt>
              <c:pt idx="1698">
                <c:v>169813</c:v>
              </c:pt>
              <c:pt idx="1699">
                <c:v>169906</c:v>
              </c:pt>
              <c:pt idx="1700">
                <c:v>170000</c:v>
              </c:pt>
              <c:pt idx="1701">
                <c:v>170109</c:v>
              </c:pt>
              <c:pt idx="1702">
                <c:v>170203</c:v>
              </c:pt>
              <c:pt idx="1703">
                <c:v>170313</c:v>
              </c:pt>
              <c:pt idx="1704">
                <c:v>170406</c:v>
              </c:pt>
              <c:pt idx="1705">
                <c:v>170500</c:v>
              </c:pt>
              <c:pt idx="1706">
                <c:v>170609</c:v>
              </c:pt>
              <c:pt idx="1707">
                <c:v>170703</c:v>
              </c:pt>
              <c:pt idx="1708">
                <c:v>170813</c:v>
              </c:pt>
              <c:pt idx="1709">
                <c:v>170906</c:v>
              </c:pt>
              <c:pt idx="1710">
                <c:v>171000</c:v>
              </c:pt>
              <c:pt idx="1711">
                <c:v>171109</c:v>
              </c:pt>
              <c:pt idx="1712">
                <c:v>171203</c:v>
              </c:pt>
              <c:pt idx="1713">
                <c:v>171313</c:v>
              </c:pt>
              <c:pt idx="1714">
                <c:v>171406</c:v>
              </c:pt>
              <c:pt idx="1715">
                <c:v>171500</c:v>
              </c:pt>
              <c:pt idx="1716">
                <c:v>171609</c:v>
              </c:pt>
              <c:pt idx="1717">
                <c:v>171703</c:v>
              </c:pt>
              <c:pt idx="1718">
                <c:v>171813</c:v>
              </c:pt>
              <c:pt idx="1719">
                <c:v>171906</c:v>
              </c:pt>
              <c:pt idx="1720">
                <c:v>172000</c:v>
              </c:pt>
              <c:pt idx="1721">
                <c:v>172109</c:v>
              </c:pt>
              <c:pt idx="1722">
                <c:v>172203</c:v>
              </c:pt>
              <c:pt idx="1723">
                <c:v>172313</c:v>
              </c:pt>
              <c:pt idx="1724">
                <c:v>172406</c:v>
              </c:pt>
              <c:pt idx="1725">
                <c:v>172500</c:v>
              </c:pt>
              <c:pt idx="1726">
                <c:v>172609</c:v>
              </c:pt>
              <c:pt idx="1727">
                <c:v>172703</c:v>
              </c:pt>
              <c:pt idx="1728">
                <c:v>172813</c:v>
              </c:pt>
              <c:pt idx="1729">
                <c:v>172906</c:v>
              </c:pt>
              <c:pt idx="1730">
                <c:v>173000</c:v>
              </c:pt>
              <c:pt idx="1731">
                <c:v>173109</c:v>
              </c:pt>
              <c:pt idx="1732">
                <c:v>173203</c:v>
              </c:pt>
              <c:pt idx="1733">
                <c:v>173313</c:v>
              </c:pt>
              <c:pt idx="1734">
                <c:v>173406</c:v>
              </c:pt>
              <c:pt idx="1735">
                <c:v>173500</c:v>
              </c:pt>
              <c:pt idx="1736">
                <c:v>173609</c:v>
              </c:pt>
              <c:pt idx="1737">
                <c:v>173703</c:v>
              </c:pt>
              <c:pt idx="1738">
                <c:v>173813</c:v>
              </c:pt>
              <c:pt idx="1739">
                <c:v>173906</c:v>
              </c:pt>
              <c:pt idx="1740">
                <c:v>174000</c:v>
              </c:pt>
              <c:pt idx="1741">
                <c:v>174109</c:v>
              </c:pt>
              <c:pt idx="1742">
                <c:v>174203</c:v>
              </c:pt>
              <c:pt idx="1743">
                <c:v>174313</c:v>
              </c:pt>
              <c:pt idx="1744">
                <c:v>174406</c:v>
              </c:pt>
              <c:pt idx="1745">
                <c:v>174500</c:v>
              </c:pt>
              <c:pt idx="1746">
                <c:v>174609</c:v>
              </c:pt>
              <c:pt idx="1747">
                <c:v>174703</c:v>
              </c:pt>
              <c:pt idx="1748">
                <c:v>174813</c:v>
              </c:pt>
              <c:pt idx="1749">
                <c:v>174906</c:v>
              </c:pt>
              <c:pt idx="1750">
                <c:v>175000</c:v>
              </c:pt>
              <c:pt idx="1751">
                <c:v>175109</c:v>
              </c:pt>
              <c:pt idx="1752">
                <c:v>175203</c:v>
              </c:pt>
              <c:pt idx="1753">
                <c:v>175313</c:v>
              </c:pt>
              <c:pt idx="1754">
                <c:v>175406</c:v>
              </c:pt>
              <c:pt idx="1755">
                <c:v>175500</c:v>
              </c:pt>
              <c:pt idx="1756">
                <c:v>175609</c:v>
              </c:pt>
              <c:pt idx="1757">
                <c:v>175703</c:v>
              </c:pt>
              <c:pt idx="1758">
                <c:v>175813</c:v>
              </c:pt>
              <c:pt idx="1759">
                <c:v>175906</c:v>
              </c:pt>
              <c:pt idx="1760">
                <c:v>176000</c:v>
              </c:pt>
              <c:pt idx="1761">
                <c:v>176109</c:v>
              </c:pt>
              <c:pt idx="1762">
                <c:v>176203</c:v>
              </c:pt>
              <c:pt idx="1763">
                <c:v>176313</c:v>
              </c:pt>
              <c:pt idx="1764">
                <c:v>176406</c:v>
              </c:pt>
              <c:pt idx="1765">
                <c:v>176500</c:v>
              </c:pt>
              <c:pt idx="1766">
                <c:v>176609</c:v>
              </c:pt>
              <c:pt idx="1767">
                <c:v>176703</c:v>
              </c:pt>
              <c:pt idx="1768">
                <c:v>176813</c:v>
              </c:pt>
              <c:pt idx="1769">
                <c:v>176906</c:v>
              </c:pt>
              <c:pt idx="1770">
                <c:v>177000</c:v>
              </c:pt>
              <c:pt idx="1771">
                <c:v>177109</c:v>
              </c:pt>
              <c:pt idx="1772">
                <c:v>177203</c:v>
              </c:pt>
              <c:pt idx="1773">
                <c:v>177313</c:v>
              </c:pt>
              <c:pt idx="1774">
                <c:v>177406</c:v>
              </c:pt>
              <c:pt idx="1775">
                <c:v>177500</c:v>
              </c:pt>
              <c:pt idx="1776">
                <c:v>177609</c:v>
              </c:pt>
              <c:pt idx="1777">
                <c:v>177703</c:v>
              </c:pt>
              <c:pt idx="1778">
                <c:v>177813</c:v>
              </c:pt>
              <c:pt idx="1779">
                <c:v>177906</c:v>
              </c:pt>
              <c:pt idx="1780">
                <c:v>178000</c:v>
              </c:pt>
              <c:pt idx="1781">
                <c:v>178109</c:v>
              </c:pt>
              <c:pt idx="1782">
                <c:v>178203</c:v>
              </c:pt>
              <c:pt idx="1783">
                <c:v>178313</c:v>
              </c:pt>
              <c:pt idx="1784">
                <c:v>178406</c:v>
              </c:pt>
              <c:pt idx="1785">
                <c:v>178500</c:v>
              </c:pt>
              <c:pt idx="1786">
                <c:v>178609</c:v>
              </c:pt>
              <c:pt idx="1787">
                <c:v>178703</c:v>
              </c:pt>
              <c:pt idx="1788">
                <c:v>178813</c:v>
              </c:pt>
              <c:pt idx="1789">
                <c:v>178906</c:v>
              </c:pt>
              <c:pt idx="1790">
                <c:v>179000</c:v>
              </c:pt>
              <c:pt idx="1791">
                <c:v>179109</c:v>
              </c:pt>
              <c:pt idx="1792">
                <c:v>179203</c:v>
              </c:pt>
              <c:pt idx="1793">
                <c:v>179313</c:v>
              </c:pt>
              <c:pt idx="1794">
                <c:v>179406</c:v>
              </c:pt>
              <c:pt idx="1795">
                <c:v>179500</c:v>
              </c:pt>
              <c:pt idx="1796">
                <c:v>179609</c:v>
              </c:pt>
              <c:pt idx="1797">
                <c:v>179703</c:v>
              </c:pt>
              <c:pt idx="1798">
                <c:v>179813</c:v>
              </c:pt>
              <c:pt idx="1799">
                <c:v>179906</c:v>
              </c:pt>
              <c:pt idx="1800">
                <c:v>180000</c:v>
              </c:pt>
              <c:pt idx="1801">
                <c:v>180109</c:v>
              </c:pt>
              <c:pt idx="1802">
                <c:v>180203</c:v>
              </c:pt>
              <c:pt idx="1803">
                <c:v>180313</c:v>
              </c:pt>
              <c:pt idx="1804">
                <c:v>180406</c:v>
              </c:pt>
              <c:pt idx="1805">
                <c:v>180500</c:v>
              </c:pt>
              <c:pt idx="1806">
                <c:v>180609</c:v>
              </c:pt>
              <c:pt idx="1807">
                <c:v>180703</c:v>
              </c:pt>
              <c:pt idx="1808">
                <c:v>180813</c:v>
              </c:pt>
              <c:pt idx="1809">
                <c:v>180906</c:v>
              </c:pt>
              <c:pt idx="1810">
                <c:v>181000</c:v>
              </c:pt>
              <c:pt idx="1811">
                <c:v>181109</c:v>
              </c:pt>
              <c:pt idx="1812">
                <c:v>181203</c:v>
              </c:pt>
              <c:pt idx="1813">
                <c:v>181313</c:v>
              </c:pt>
              <c:pt idx="1814">
                <c:v>181406</c:v>
              </c:pt>
              <c:pt idx="1815">
                <c:v>181500</c:v>
              </c:pt>
              <c:pt idx="1816">
                <c:v>181609</c:v>
              </c:pt>
              <c:pt idx="1817">
                <c:v>181703</c:v>
              </c:pt>
              <c:pt idx="1818">
                <c:v>181813</c:v>
              </c:pt>
              <c:pt idx="1819">
                <c:v>181906</c:v>
              </c:pt>
              <c:pt idx="1820">
                <c:v>182000</c:v>
              </c:pt>
              <c:pt idx="1821">
                <c:v>182109</c:v>
              </c:pt>
              <c:pt idx="1822">
                <c:v>182203</c:v>
              </c:pt>
              <c:pt idx="1823">
                <c:v>182313</c:v>
              </c:pt>
              <c:pt idx="1824">
                <c:v>182406</c:v>
              </c:pt>
              <c:pt idx="1825">
                <c:v>182500</c:v>
              </c:pt>
              <c:pt idx="1826">
                <c:v>182609</c:v>
              </c:pt>
              <c:pt idx="1827">
                <c:v>182703</c:v>
              </c:pt>
              <c:pt idx="1828">
                <c:v>182813</c:v>
              </c:pt>
              <c:pt idx="1829">
                <c:v>182906</c:v>
              </c:pt>
              <c:pt idx="1830">
                <c:v>183000</c:v>
              </c:pt>
              <c:pt idx="1831">
                <c:v>183109</c:v>
              </c:pt>
              <c:pt idx="1832">
                <c:v>183203</c:v>
              </c:pt>
              <c:pt idx="1833">
                <c:v>183313</c:v>
              </c:pt>
              <c:pt idx="1834">
                <c:v>183406</c:v>
              </c:pt>
              <c:pt idx="1835">
                <c:v>183500</c:v>
              </c:pt>
              <c:pt idx="1836">
                <c:v>183609</c:v>
              </c:pt>
              <c:pt idx="1837">
                <c:v>183703</c:v>
              </c:pt>
              <c:pt idx="1838">
                <c:v>183813</c:v>
              </c:pt>
              <c:pt idx="1839">
                <c:v>183906</c:v>
              </c:pt>
              <c:pt idx="1840">
                <c:v>184000</c:v>
              </c:pt>
              <c:pt idx="1841">
                <c:v>184109</c:v>
              </c:pt>
              <c:pt idx="1842">
                <c:v>184203</c:v>
              </c:pt>
              <c:pt idx="1843">
                <c:v>184313</c:v>
              </c:pt>
              <c:pt idx="1844">
                <c:v>184406</c:v>
              </c:pt>
              <c:pt idx="1845">
                <c:v>184500</c:v>
              </c:pt>
              <c:pt idx="1846">
                <c:v>184609</c:v>
              </c:pt>
              <c:pt idx="1847">
                <c:v>184703</c:v>
              </c:pt>
              <c:pt idx="1848">
                <c:v>184813</c:v>
              </c:pt>
              <c:pt idx="1849">
                <c:v>184906</c:v>
              </c:pt>
              <c:pt idx="1850">
                <c:v>185000</c:v>
              </c:pt>
              <c:pt idx="1851">
                <c:v>185109</c:v>
              </c:pt>
              <c:pt idx="1852">
                <c:v>185203</c:v>
              </c:pt>
              <c:pt idx="1853">
                <c:v>185313</c:v>
              </c:pt>
              <c:pt idx="1854">
                <c:v>185406</c:v>
              </c:pt>
              <c:pt idx="1855">
                <c:v>185500</c:v>
              </c:pt>
              <c:pt idx="1856">
                <c:v>185609</c:v>
              </c:pt>
              <c:pt idx="1857">
                <c:v>185703</c:v>
              </c:pt>
              <c:pt idx="1858">
                <c:v>185813</c:v>
              </c:pt>
              <c:pt idx="1859">
                <c:v>185906</c:v>
              </c:pt>
              <c:pt idx="1860">
                <c:v>186000</c:v>
              </c:pt>
              <c:pt idx="1861">
                <c:v>186109</c:v>
              </c:pt>
              <c:pt idx="1862">
                <c:v>186203</c:v>
              </c:pt>
              <c:pt idx="1863">
                <c:v>186313</c:v>
              </c:pt>
              <c:pt idx="1864">
                <c:v>186406</c:v>
              </c:pt>
              <c:pt idx="1865">
                <c:v>186500</c:v>
              </c:pt>
              <c:pt idx="1866">
                <c:v>186609</c:v>
              </c:pt>
              <c:pt idx="1867">
                <c:v>186703</c:v>
              </c:pt>
              <c:pt idx="1868">
                <c:v>186813</c:v>
              </c:pt>
              <c:pt idx="1869">
                <c:v>186906</c:v>
              </c:pt>
              <c:pt idx="1870">
                <c:v>187000</c:v>
              </c:pt>
              <c:pt idx="1871">
                <c:v>187109</c:v>
              </c:pt>
              <c:pt idx="1872">
                <c:v>187203</c:v>
              </c:pt>
              <c:pt idx="1873">
                <c:v>187313</c:v>
              </c:pt>
              <c:pt idx="1874">
                <c:v>187406</c:v>
              </c:pt>
              <c:pt idx="1875">
                <c:v>187500</c:v>
              </c:pt>
              <c:pt idx="1876">
                <c:v>187609</c:v>
              </c:pt>
              <c:pt idx="1877">
                <c:v>187703</c:v>
              </c:pt>
              <c:pt idx="1878">
                <c:v>187813</c:v>
              </c:pt>
              <c:pt idx="1879">
                <c:v>187906</c:v>
              </c:pt>
              <c:pt idx="1880">
                <c:v>188000</c:v>
              </c:pt>
              <c:pt idx="1881">
                <c:v>188109</c:v>
              </c:pt>
              <c:pt idx="1882">
                <c:v>188203</c:v>
              </c:pt>
              <c:pt idx="1883">
                <c:v>188313</c:v>
              </c:pt>
              <c:pt idx="1884">
                <c:v>188406</c:v>
              </c:pt>
              <c:pt idx="1885">
                <c:v>188500</c:v>
              </c:pt>
              <c:pt idx="1886">
                <c:v>188609</c:v>
              </c:pt>
              <c:pt idx="1887">
                <c:v>188703</c:v>
              </c:pt>
              <c:pt idx="1888">
                <c:v>188813</c:v>
              </c:pt>
              <c:pt idx="1889">
                <c:v>188906</c:v>
              </c:pt>
              <c:pt idx="1890">
                <c:v>189000</c:v>
              </c:pt>
              <c:pt idx="1891">
                <c:v>189109</c:v>
              </c:pt>
              <c:pt idx="1892">
                <c:v>189203</c:v>
              </c:pt>
              <c:pt idx="1893">
                <c:v>189313</c:v>
              </c:pt>
              <c:pt idx="1894">
                <c:v>189406</c:v>
              </c:pt>
              <c:pt idx="1895">
                <c:v>189500</c:v>
              </c:pt>
              <c:pt idx="1896">
                <c:v>189609</c:v>
              </c:pt>
              <c:pt idx="1897">
                <c:v>189703</c:v>
              </c:pt>
              <c:pt idx="1898">
                <c:v>189813</c:v>
              </c:pt>
              <c:pt idx="1899">
                <c:v>189906</c:v>
              </c:pt>
              <c:pt idx="1900">
                <c:v>190000</c:v>
              </c:pt>
              <c:pt idx="1901">
                <c:v>190109</c:v>
              </c:pt>
              <c:pt idx="1902">
                <c:v>190203</c:v>
              </c:pt>
              <c:pt idx="1903">
                <c:v>190313</c:v>
              </c:pt>
              <c:pt idx="1904">
                <c:v>190406</c:v>
              </c:pt>
              <c:pt idx="1905">
                <c:v>190500</c:v>
              </c:pt>
              <c:pt idx="1906">
                <c:v>190609</c:v>
              </c:pt>
              <c:pt idx="1907">
                <c:v>190703</c:v>
              </c:pt>
              <c:pt idx="1908">
                <c:v>190813</c:v>
              </c:pt>
              <c:pt idx="1909">
                <c:v>190906</c:v>
              </c:pt>
              <c:pt idx="1910">
                <c:v>191000</c:v>
              </c:pt>
              <c:pt idx="1911">
                <c:v>191109</c:v>
              </c:pt>
              <c:pt idx="1912">
                <c:v>191203</c:v>
              </c:pt>
              <c:pt idx="1913">
                <c:v>191313</c:v>
              </c:pt>
              <c:pt idx="1914">
                <c:v>191406</c:v>
              </c:pt>
              <c:pt idx="1915">
                <c:v>191500</c:v>
              </c:pt>
              <c:pt idx="1916">
                <c:v>191609</c:v>
              </c:pt>
              <c:pt idx="1917">
                <c:v>191703</c:v>
              </c:pt>
              <c:pt idx="1918">
                <c:v>191813</c:v>
              </c:pt>
              <c:pt idx="1919">
                <c:v>191906</c:v>
              </c:pt>
              <c:pt idx="1920">
                <c:v>192000</c:v>
              </c:pt>
              <c:pt idx="1921">
                <c:v>192109</c:v>
              </c:pt>
              <c:pt idx="1922">
                <c:v>192203</c:v>
              </c:pt>
              <c:pt idx="1923">
                <c:v>192313</c:v>
              </c:pt>
              <c:pt idx="1924">
                <c:v>192406</c:v>
              </c:pt>
              <c:pt idx="1925">
                <c:v>192500</c:v>
              </c:pt>
              <c:pt idx="1926">
                <c:v>192609</c:v>
              </c:pt>
              <c:pt idx="1927">
                <c:v>192703</c:v>
              </c:pt>
              <c:pt idx="1928">
                <c:v>192813</c:v>
              </c:pt>
              <c:pt idx="1929">
                <c:v>192906</c:v>
              </c:pt>
              <c:pt idx="1930">
                <c:v>193000</c:v>
              </c:pt>
              <c:pt idx="1931">
                <c:v>193109</c:v>
              </c:pt>
              <c:pt idx="1932">
                <c:v>193203</c:v>
              </c:pt>
              <c:pt idx="1933">
                <c:v>193313</c:v>
              </c:pt>
              <c:pt idx="1934">
                <c:v>193406</c:v>
              </c:pt>
              <c:pt idx="1935">
                <c:v>193500</c:v>
              </c:pt>
              <c:pt idx="1936">
                <c:v>193609</c:v>
              </c:pt>
              <c:pt idx="1937">
                <c:v>193703</c:v>
              </c:pt>
              <c:pt idx="1938">
                <c:v>193813</c:v>
              </c:pt>
              <c:pt idx="1939">
                <c:v>193906</c:v>
              </c:pt>
              <c:pt idx="1940">
                <c:v>194000</c:v>
              </c:pt>
              <c:pt idx="1941">
                <c:v>194109</c:v>
              </c:pt>
              <c:pt idx="1942">
                <c:v>194203</c:v>
              </c:pt>
              <c:pt idx="1943">
                <c:v>194313</c:v>
              </c:pt>
              <c:pt idx="1944">
                <c:v>194406</c:v>
              </c:pt>
              <c:pt idx="1945">
                <c:v>194500</c:v>
              </c:pt>
              <c:pt idx="1946">
                <c:v>194609</c:v>
              </c:pt>
              <c:pt idx="1947">
                <c:v>194703</c:v>
              </c:pt>
              <c:pt idx="1948">
                <c:v>194813</c:v>
              </c:pt>
              <c:pt idx="1949">
                <c:v>194906</c:v>
              </c:pt>
              <c:pt idx="1950">
                <c:v>195000</c:v>
              </c:pt>
              <c:pt idx="1951">
                <c:v>195109</c:v>
              </c:pt>
              <c:pt idx="1952">
                <c:v>195203</c:v>
              </c:pt>
              <c:pt idx="1953">
                <c:v>195313</c:v>
              </c:pt>
              <c:pt idx="1954">
                <c:v>195406</c:v>
              </c:pt>
              <c:pt idx="1955">
                <c:v>195500</c:v>
              </c:pt>
              <c:pt idx="1956">
                <c:v>195609</c:v>
              </c:pt>
              <c:pt idx="1957">
                <c:v>195703</c:v>
              </c:pt>
              <c:pt idx="1958">
                <c:v>195813</c:v>
              </c:pt>
              <c:pt idx="1959">
                <c:v>195906</c:v>
              </c:pt>
              <c:pt idx="1960">
                <c:v>196000</c:v>
              </c:pt>
              <c:pt idx="1961">
                <c:v>196109</c:v>
              </c:pt>
              <c:pt idx="1962">
                <c:v>196203</c:v>
              </c:pt>
              <c:pt idx="1963">
                <c:v>196313</c:v>
              </c:pt>
              <c:pt idx="1964">
                <c:v>196406</c:v>
              </c:pt>
              <c:pt idx="1965">
                <c:v>196500</c:v>
              </c:pt>
              <c:pt idx="1966">
                <c:v>196609</c:v>
              </c:pt>
              <c:pt idx="1967">
                <c:v>196703</c:v>
              </c:pt>
              <c:pt idx="1968">
                <c:v>196813</c:v>
              </c:pt>
              <c:pt idx="1969">
                <c:v>196906</c:v>
              </c:pt>
              <c:pt idx="1970">
                <c:v>197000</c:v>
              </c:pt>
              <c:pt idx="1971">
                <c:v>197109</c:v>
              </c:pt>
              <c:pt idx="1972">
                <c:v>197203</c:v>
              </c:pt>
              <c:pt idx="1973">
                <c:v>197313</c:v>
              </c:pt>
              <c:pt idx="1974">
                <c:v>197406</c:v>
              </c:pt>
              <c:pt idx="1975">
                <c:v>197500</c:v>
              </c:pt>
              <c:pt idx="1976">
                <c:v>197609</c:v>
              </c:pt>
              <c:pt idx="1977">
                <c:v>197703</c:v>
              </c:pt>
              <c:pt idx="1978">
                <c:v>197813</c:v>
              </c:pt>
              <c:pt idx="1979">
                <c:v>197906</c:v>
              </c:pt>
              <c:pt idx="1980">
                <c:v>198000</c:v>
              </c:pt>
              <c:pt idx="1981">
                <c:v>198109</c:v>
              </c:pt>
              <c:pt idx="1982">
                <c:v>198203</c:v>
              </c:pt>
              <c:pt idx="1983">
                <c:v>198313</c:v>
              </c:pt>
              <c:pt idx="1984">
                <c:v>198406</c:v>
              </c:pt>
              <c:pt idx="1985">
                <c:v>198500</c:v>
              </c:pt>
              <c:pt idx="1986">
                <c:v>198609</c:v>
              </c:pt>
              <c:pt idx="1987">
                <c:v>198703</c:v>
              </c:pt>
              <c:pt idx="1988">
                <c:v>198813</c:v>
              </c:pt>
              <c:pt idx="1989">
                <c:v>198906</c:v>
              </c:pt>
              <c:pt idx="1990">
                <c:v>199000</c:v>
              </c:pt>
              <c:pt idx="1991">
                <c:v>199109</c:v>
              </c:pt>
              <c:pt idx="1992">
                <c:v>199203</c:v>
              </c:pt>
              <c:pt idx="1993">
                <c:v>199313</c:v>
              </c:pt>
              <c:pt idx="1994">
                <c:v>199406</c:v>
              </c:pt>
              <c:pt idx="1995">
                <c:v>199500</c:v>
              </c:pt>
              <c:pt idx="1996">
                <c:v>199609</c:v>
              </c:pt>
              <c:pt idx="1997">
                <c:v>199703</c:v>
              </c:pt>
              <c:pt idx="1998">
                <c:v>199813</c:v>
              </c:pt>
              <c:pt idx="1999">
                <c:v>199906</c:v>
              </c:pt>
              <c:pt idx="2000">
                <c:v>200000</c:v>
              </c:pt>
              <c:pt idx="2001">
                <c:v>200109</c:v>
              </c:pt>
              <c:pt idx="2002">
                <c:v>200203</c:v>
              </c:pt>
              <c:pt idx="2003">
                <c:v>200313</c:v>
              </c:pt>
              <c:pt idx="2004">
                <c:v>200406</c:v>
              </c:pt>
              <c:pt idx="2005">
                <c:v>200500</c:v>
              </c:pt>
              <c:pt idx="2006">
                <c:v>200609</c:v>
              </c:pt>
              <c:pt idx="2007">
                <c:v>200703</c:v>
              </c:pt>
              <c:pt idx="2008">
                <c:v>200813</c:v>
              </c:pt>
              <c:pt idx="2009">
                <c:v>200906</c:v>
              </c:pt>
              <c:pt idx="2010">
                <c:v>201000</c:v>
              </c:pt>
              <c:pt idx="2011">
                <c:v>201109</c:v>
              </c:pt>
              <c:pt idx="2012">
                <c:v>201203</c:v>
              </c:pt>
              <c:pt idx="2013">
                <c:v>201313</c:v>
              </c:pt>
              <c:pt idx="2014">
                <c:v>201406</c:v>
              </c:pt>
              <c:pt idx="2015">
                <c:v>201500</c:v>
              </c:pt>
              <c:pt idx="2016">
                <c:v>201609</c:v>
              </c:pt>
              <c:pt idx="2017">
                <c:v>201703</c:v>
              </c:pt>
              <c:pt idx="2018">
                <c:v>201813</c:v>
              </c:pt>
              <c:pt idx="2019">
                <c:v>201906</c:v>
              </c:pt>
              <c:pt idx="2020">
                <c:v>202000</c:v>
              </c:pt>
              <c:pt idx="2021">
                <c:v>202109</c:v>
              </c:pt>
              <c:pt idx="2022">
                <c:v>202203</c:v>
              </c:pt>
              <c:pt idx="2023">
                <c:v>202313</c:v>
              </c:pt>
              <c:pt idx="2024">
                <c:v>202406</c:v>
              </c:pt>
              <c:pt idx="2025">
                <c:v>202500</c:v>
              </c:pt>
              <c:pt idx="2026">
                <c:v>202609</c:v>
              </c:pt>
              <c:pt idx="2027">
                <c:v>202703</c:v>
              </c:pt>
              <c:pt idx="2028">
                <c:v>202813</c:v>
              </c:pt>
              <c:pt idx="2029">
                <c:v>202906</c:v>
              </c:pt>
              <c:pt idx="2030">
                <c:v>203000</c:v>
              </c:pt>
              <c:pt idx="2031">
                <c:v>203109</c:v>
              </c:pt>
              <c:pt idx="2032">
                <c:v>203203</c:v>
              </c:pt>
              <c:pt idx="2033">
                <c:v>203313</c:v>
              </c:pt>
              <c:pt idx="2034">
                <c:v>203406</c:v>
              </c:pt>
              <c:pt idx="2035">
                <c:v>203500</c:v>
              </c:pt>
              <c:pt idx="2036">
                <c:v>203609</c:v>
              </c:pt>
              <c:pt idx="2037">
                <c:v>203703</c:v>
              </c:pt>
              <c:pt idx="2038">
                <c:v>203813</c:v>
              </c:pt>
              <c:pt idx="2039">
                <c:v>203906</c:v>
              </c:pt>
              <c:pt idx="2040">
                <c:v>204000</c:v>
              </c:pt>
              <c:pt idx="2041">
                <c:v>204109</c:v>
              </c:pt>
              <c:pt idx="2042">
                <c:v>204203</c:v>
              </c:pt>
              <c:pt idx="2043">
                <c:v>204313</c:v>
              </c:pt>
              <c:pt idx="2044">
                <c:v>204406</c:v>
              </c:pt>
              <c:pt idx="2045">
                <c:v>204500</c:v>
              </c:pt>
              <c:pt idx="2046">
                <c:v>204609</c:v>
              </c:pt>
              <c:pt idx="2047">
                <c:v>204703</c:v>
              </c:pt>
              <c:pt idx="2048">
                <c:v>204813</c:v>
              </c:pt>
              <c:pt idx="2049">
                <c:v>204906</c:v>
              </c:pt>
              <c:pt idx="2050">
                <c:v>205000</c:v>
              </c:pt>
              <c:pt idx="2051">
                <c:v>205109</c:v>
              </c:pt>
              <c:pt idx="2052">
                <c:v>205203</c:v>
              </c:pt>
              <c:pt idx="2053">
                <c:v>205313</c:v>
              </c:pt>
              <c:pt idx="2054">
                <c:v>205406</c:v>
              </c:pt>
              <c:pt idx="2055">
                <c:v>205500</c:v>
              </c:pt>
              <c:pt idx="2056">
                <c:v>205609</c:v>
              </c:pt>
              <c:pt idx="2057">
                <c:v>205703</c:v>
              </c:pt>
              <c:pt idx="2058">
                <c:v>205813</c:v>
              </c:pt>
              <c:pt idx="2059">
                <c:v>205906</c:v>
              </c:pt>
              <c:pt idx="2060">
                <c:v>206000</c:v>
              </c:pt>
              <c:pt idx="2061">
                <c:v>206109</c:v>
              </c:pt>
              <c:pt idx="2062">
                <c:v>206203</c:v>
              </c:pt>
              <c:pt idx="2063">
                <c:v>206313</c:v>
              </c:pt>
              <c:pt idx="2064">
                <c:v>206406</c:v>
              </c:pt>
              <c:pt idx="2065">
                <c:v>206500</c:v>
              </c:pt>
              <c:pt idx="2066">
                <c:v>206609</c:v>
              </c:pt>
              <c:pt idx="2067">
                <c:v>206703</c:v>
              </c:pt>
              <c:pt idx="2068">
                <c:v>206813</c:v>
              </c:pt>
              <c:pt idx="2069">
                <c:v>206906</c:v>
              </c:pt>
              <c:pt idx="2070">
                <c:v>207000</c:v>
              </c:pt>
              <c:pt idx="2071">
                <c:v>207109</c:v>
              </c:pt>
              <c:pt idx="2072">
                <c:v>207203</c:v>
              </c:pt>
              <c:pt idx="2073">
                <c:v>207313</c:v>
              </c:pt>
              <c:pt idx="2074">
                <c:v>207406</c:v>
              </c:pt>
              <c:pt idx="2075">
                <c:v>207500</c:v>
              </c:pt>
              <c:pt idx="2076">
                <c:v>207609</c:v>
              </c:pt>
              <c:pt idx="2077">
                <c:v>207703</c:v>
              </c:pt>
              <c:pt idx="2078">
                <c:v>207813</c:v>
              </c:pt>
              <c:pt idx="2079">
                <c:v>207906</c:v>
              </c:pt>
              <c:pt idx="2080">
                <c:v>208000</c:v>
              </c:pt>
              <c:pt idx="2081">
                <c:v>208109</c:v>
              </c:pt>
              <c:pt idx="2082">
                <c:v>208203</c:v>
              </c:pt>
              <c:pt idx="2083">
                <c:v>208313</c:v>
              </c:pt>
              <c:pt idx="2084">
                <c:v>208406</c:v>
              </c:pt>
              <c:pt idx="2085">
                <c:v>208500</c:v>
              </c:pt>
              <c:pt idx="2086">
                <c:v>208609</c:v>
              </c:pt>
              <c:pt idx="2087">
                <c:v>208703</c:v>
              </c:pt>
              <c:pt idx="2088">
                <c:v>208813</c:v>
              </c:pt>
              <c:pt idx="2089">
                <c:v>208906</c:v>
              </c:pt>
              <c:pt idx="2090">
                <c:v>209000</c:v>
              </c:pt>
              <c:pt idx="2091">
                <c:v>209109</c:v>
              </c:pt>
              <c:pt idx="2092">
                <c:v>209203</c:v>
              </c:pt>
              <c:pt idx="2093">
                <c:v>209313</c:v>
              </c:pt>
              <c:pt idx="2094">
                <c:v>209406</c:v>
              </c:pt>
              <c:pt idx="2095">
                <c:v>209500</c:v>
              </c:pt>
              <c:pt idx="2096">
                <c:v>209609</c:v>
              </c:pt>
              <c:pt idx="2097">
                <c:v>209703</c:v>
              </c:pt>
              <c:pt idx="2098">
                <c:v>209813</c:v>
              </c:pt>
              <c:pt idx="2099">
                <c:v>209906</c:v>
              </c:pt>
              <c:pt idx="2100">
                <c:v>210000</c:v>
              </c:pt>
              <c:pt idx="2101">
                <c:v>210109</c:v>
              </c:pt>
              <c:pt idx="2102">
                <c:v>210203</c:v>
              </c:pt>
              <c:pt idx="2103">
                <c:v>210313</c:v>
              </c:pt>
              <c:pt idx="2104">
                <c:v>210406</c:v>
              </c:pt>
              <c:pt idx="2105">
                <c:v>210500</c:v>
              </c:pt>
              <c:pt idx="2106">
                <c:v>210609</c:v>
              </c:pt>
              <c:pt idx="2107">
                <c:v>210703</c:v>
              </c:pt>
              <c:pt idx="2108">
                <c:v>210813</c:v>
              </c:pt>
              <c:pt idx="2109">
                <c:v>210906</c:v>
              </c:pt>
              <c:pt idx="2110">
                <c:v>211000</c:v>
              </c:pt>
              <c:pt idx="2111">
                <c:v>211109</c:v>
              </c:pt>
              <c:pt idx="2112">
                <c:v>211203</c:v>
              </c:pt>
              <c:pt idx="2113">
                <c:v>211313</c:v>
              </c:pt>
              <c:pt idx="2114">
                <c:v>211406</c:v>
              </c:pt>
              <c:pt idx="2115">
                <c:v>211500</c:v>
              </c:pt>
              <c:pt idx="2116">
                <c:v>211609</c:v>
              </c:pt>
              <c:pt idx="2117">
                <c:v>211703</c:v>
              </c:pt>
              <c:pt idx="2118">
                <c:v>211813</c:v>
              </c:pt>
              <c:pt idx="2119">
                <c:v>211906</c:v>
              </c:pt>
              <c:pt idx="2120">
                <c:v>212000</c:v>
              </c:pt>
              <c:pt idx="2121">
                <c:v>212109</c:v>
              </c:pt>
              <c:pt idx="2122">
                <c:v>212203</c:v>
              </c:pt>
              <c:pt idx="2123">
                <c:v>212313</c:v>
              </c:pt>
              <c:pt idx="2124">
                <c:v>212406</c:v>
              </c:pt>
              <c:pt idx="2125">
                <c:v>212500</c:v>
              </c:pt>
              <c:pt idx="2126">
                <c:v>212609</c:v>
              </c:pt>
              <c:pt idx="2127">
                <c:v>212703</c:v>
              </c:pt>
              <c:pt idx="2128">
                <c:v>212813</c:v>
              </c:pt>
              <c:pt idx="2129">
                <c:v>212906</c:v>
              </c:pt>
              <c:pt idx="2130">
                <c:v>213000</c:v>
              </c:pt>
              <c:pt idx="2131">
                <c:v>213109</c:v>
              </c:pt>
              <c:pt idx="2132">
                <c:v>213203</c:v>
              </c:pt>
              <c:pt idx="2133">
                <c:v>213313</c:v>
              </c:pt>
              <c:pt idx="2134">
                <c:v>213406</c:v>
              </c:pt>
              <c:pt idx="2135">
                <c:v>213500</c:v>
              </c:pt>
              <c:pt idx="2136">
                <c:v>213609</c:v>
              </c:pt>
              <c:pt idx="2137">
                <c:v>213703</c:v>
              </c:pt>
              <c:pt idx="2138">
                <c:v>213813</c:v>
              </c:pt>
              <c:pt idx="2139">
                <c:v>213906</c:v>
              </c:pt>
              <c:pt idx="2140">
                <c:v>214000</c:v>
              </c:pt>
              <c:pt idx="2141">
                <c:v>214109</c:v>
              </c:pt>
              <c:pt idx="2142">
                <c:v>214203</c:v>
              </c:pt>
              <c:pt idx="2143">
                <c:v>214313</c:v>
              </c:pt>
              <c:pt idx="2144">
                <c:v>214406</c:v>
              </c:pt>
              <c:pt idx="2145">
                <c:v>214500</c:v>
              </c:pt>
              <c:pt idx="2146">
                <c:v>214609</c:v>
              </c:pt>
              <c:pt idx="2147">
                <c:v>214703</c:v>
              </c:pt>
              <c:pt idx="2148">
                <c:v>214813</c:v>
              </c:pt>
              <c:pt idx="2149">
                <c:v>214906</c:v>
              </c:pt>
              <c:pt idx="2150">
                <c:v>215000</c:v>
              </c:pt>
              <c:pt idx="2151">
                <c:v>215109</c:v>
              </c:pt>
              <c:pt idx="2152">
                <c:v>215203</c:v>
              </c:pt>
              <c:pt idx="2153">
                <c:v>215313</c:v>
              </c:pt>
              <c:pt idx="2154">
                <c:v>215406</c:v>
              </c:pt>
              <c:pt idx="2155">
                <c:v>215500</c:v>
              </c:pt>
              <c:pt idx="2156">
                <c:v>215609</c:v>
              </c:pt>
              <c:pt idx="2157">
                <c:v>215703</c:v>
              </c:pt>
              <c:pt idx="2158">
                <c:v>215813</c:v>
              </c:pt>
              <c:pt idx="2159">
                <c:v>215906</c:v>
              </c:pt>
              <c:pt idx="2160">
                <c:v>216000</c:v>
              </c:pt>
              <c:pt idx="2161">
                <c:v>216109</c:v>
              </c:pt>
              <c:pt idx="2162">
                <c:v>216203</c:v>
              </c:pt>
              <c:pt idx="2163">
                <c:v>216313</c:v>
              </c:pt>
              <c:pt idx="2164">
                <c:v>216406</c:v>
              </c:pt>
              <c:pt idx="2165">
                <c:v>216500</c:v>
              </c:pt>
              <c:pt idx="2166">
                <c:v>216609</c:v>
              </c:pt>
              <c:pt idx="2167">
                <c:v>216703</c:v>
              </c:pt>
              <c:pt idx="2168">
                <c:v>216813</c:v>
              </c:pt>
              <c:pt idx="2169">
                <c:v>216906</c:v>
              </c:pt>
              <c:pt idx="2170">
                <c:v>217000</c:v>
              </c:pt>
              <c:pt idx="2171">
                <c:v>217109</c:v>
              </c:pt>
              <c:pt idx="2172">
                <c:v>217203</c:v>
              </c:pt>
              <c:pt idx="2173">
                <c:v>217313</c:v>
              </c:pt>
              <c:pt idx="2174">
                <c:v>217406</c:v>
              </c:pt>
              <c:pt idx="2175">
                <c:v>217500</c:v>
              </c:pt>
              <c:pt idx="2176">
                <c:v>217609</c:v>
              </c:pt>
              <c:pt idx="2177">
                <c:v>217703</c:v>
              </c:pt>
              <c:pt idx="2178">
                <c:v>217813</c:v>
              </c:pt>
              <c:pt idx="2179">
                <c:v>217906</c:v>
              </c:pt>
              <c:pt idx="2180">
                <c:v>218000</c:v>
              </c:pt>
              <c:pt idx="2181">
                <c:v>218109</c:v>
              </c:pt>
              <c:pt idx="2182">
                <c:v>218203</c:v>
              </c:pt>
              <c:pt idx="2183">
                <c:v>218313</c:v>
              </c:pt>
              <c:pt idx="2184">
                <c:v>218406</c:v>
              </c:pt>
              <c:pt idx="2185">
                <c:v>218500</c:v>
              </c:pt>
              <c:pt idx="2186">
                <c:v>218609</c:v>
              </c:pt>
              <c:pt idx="2187">
                <c:v>218703</c:v>
              </c:pt>
              <c:pt idx="2188">
                <c:v>218813</c:v>
              </c:pt>
              <c:pt idx="2189">
                <c:v>218906</c:v>
              </c:pt>
              <c:pt idx="2190">
                <c:v>219000</c:v>
              </c:pt>
              <c:pt idx="2191">
                <c:v>219109</c:v>
              </c:pt>
              <c:pt idx="2192">
                <c:v>219203</c:v>
              </c:pt>
              <c:pt idx="2193">
                <c:v>219313</c:v>
              </c:pt>
              <c:pt idx="2194">
                <c:v>219406</c:v>
              </c:pt>
              <c:pt idx="2195">
                <c:v>219500</c:v>
              </c:pt>
              <c:pt idx="2196">
                <c:v>219609</c:v>
              </c:pt>
              <c:pt idx="2197">
                <c:v>219703</c:v>
              </c:pt>
              <c:pt idx="2198">
                <c:v>219813</c:v>
              </c:pt>
              <c:pt idx="2199">
                <c:v>219906</c:v>
              </c:pt>
              <c:pt idx="2200">
                <c:v>220000</c:v>
              </c:pt>
              <c:pt idx="2201">
                <c:v>220109</c:v>
              </c:pt>
              <c:pt idx="2202">
                <c:v>220203</c:v>
              </c:pt>
              <c:pt idx="2203">
                <c:v>220313</c:v>
              </c:pt>
              <c:pt idx="2204">
                <c:v>220406</c:v>
              </c:pt>
              <c:pt idx="2205">
                <c:v>220500</c:v>
              </c:pt>
              <c:pt idx="2206">
                <c:v>220609</c:v>
              </c:pt>
              <c:pt idx="2207">
                <c:v>220703</c:v>
              </c:pt>
              <c:pt idx="2208">
                <c:v>220813</c:v>
              </c:pt>
              <c:pt idx="2209">
                <c:v>220906</c:v>
              </c:pt>
              <c:pt idx="2210">
                <c:v>221000</c:v>
              </c:pt>
              <c:pt idx="2211">
                <c:v>221109</c:v>
              </c:pt>
              <c:pt idx="2212">
                <c:v>221203</c:v>
              </c:pt>
              <c:pt idx="2213">
                <c:v>221313</c:v>
              </c:pt>
              <c:pt idx="2214">
                <c:v>221406</c:v>
              </c:pt>
              <c:pt idx="2215">
                <c:v>221500</c:v>
              </c:pt>
              <c:pt idx="2216">
                <c:v>221609</c:v>
              </c:pt>
              <c:pt idx="2217">
                <c:v>221703</c:v>
              </c:pt>
              <c:pt idx="2218">
                <c:v>221813</c:v>
              </c:pt>
              <c:pt idx="2219">
                <c:v>221906</c:v>
              </c:pt>
              <c:pt idx="2220">
                <c:v>222000</c:v>
              </c:pt>
              <c:pt idx="2221">
                <c:v>222109</c:v>
              </c:pt>
              <c:pt idx="2222">
                <c:v>222203</c:v>
              </c:pt>
              <c:pt idx="2223">
                <c:v>222313</c:v>
              </c:pt>
              <c:pt idx="2224">
                <c:v>222406</c:v>
              </c:pt>
              <c:pt idx="2225">
                <c:v>222500</c:v>
              </c:pt>
              <c:pt idx="2226">
                <c:v>222609</c:v>
              </c:pt>
              <c:pt idx="2227">
                <c:v>222703</c:v>
              </c:pt>
              <c:pt idx="2228">
                <c:v>222813</c:v>
              </c:pt>
              <c:pt idx="2229">
                <c:v>222906</c:v>
              </c:pt>
              <c:pt idx="2230">
                <c:v>223000</c:v>
              </c:pt>
              <c:pt idx="2231">
                <c:v>223109</c:v>
              </c:pt>
              <c:pt idx="2232">
                <c:v>223203</c:v>
              </c:pt>
              <c:pt idx="2233">
                <c:v>223313</c:v>
              </c:pt>
              <c:pt idx="2234">
                <c:v>223406</c:v>
              </c:pt>
              <c:pt idx="2235">
                <c:v>223500</c:v>
              </c:pt>
              <c:pt idx="2236">
                <c:v>223609</c:v>
              </c:pt>
              <c:pt idx="2237">
                <c:v>223703</c:v>
              </c:pt>
              <c:pt idx="2238">
                <c:v>223813</c:v>
              </c:pt>
              <c:pt idx="2239">
                <c:v>223906</c:v>
              </c:pt>
              <c:pt idx="2240">
                <c:v>224000</c:v>
              </c:pt>
              <c:pt idx="2241">
                <c:v>224109</c:v>
              </c:pt>
              <c:pt idx="2242">
                <c:v>224203</c:v>
              </c:pt>
              <c:pt idx="2243">
                <c:v>224313</c:v>
              </c:pt>
              <c:pt idx="2244">
                <c:v>224406</c:v>
              </c:pt>
              <c:pt idx="2245">
                <c:v>224500</c:v>
              </c:pt>
              <c:pt idx="2246">
                <c:v>224609</c:v>
              </c:pt>
              <c:pt idx="2247">
                <c:v>224703</c:v>
              </c:pt>
              <c:pt idx="2248">
                <c:v>224813</c:v>
              </c:pt>
              <c:pt idx="2249">
                <c:v>224906</c:v>
              </c:pt>
              <c:pt idx="2250">
                <c:v>225000</c:v>
              </c:pt>
              <c:pt idx="2251">
                <c:v>225109</c:v>
              </c:pt>
              <c:pt idx="2252">
                <c:v>225203</c:v>
              </c:pt>
              <c:pt idx="2253">
                <c:v>225313</c:v>
              </c:pt>
              <c:pt idx="2254">
                <c:v>225406</c:v>
              </c:pt>
              <c:pt idx="2255">
                <c:v>225500</c:v>
              </c:pt>
              <c:pt idx="2256">
                <c:v>225609</c:v>
              </c:pt>
              <c:pt idx="2257">
                <c:v>225703</c:v>
              </c:pt>
              <c:pt idx="2258">
                <c:v>225813</c:v>
              </c:pt>
              <c:pt idx="2259">
                <c:v>225906</c:v>
              </c:pt>
              <c:pt idx="2260">
                <c:v>226000</c:v>
              </c:pt>
              <c:pt idx="2261">
                <c:v>226109</c:v>
              </c:pt>
              <c:pt idx="2262">
                <c:v>226203</c:v>
              </c:pt>
              <c:pt idx="2263">
                <c:v>226313</c:v>
              </c:pt>
              <c:pt idx="2264">
                <c:v>226406</c:v>
              </c:pt>
              <c:pt idx="2265">
                <c:v>226500</c:v>
              </c:pt>
              <c:pt idx="2266">
                <c:v>226609</c:v>
              </c:pt>
              <c:pt idx="2267">
                <c:v>226703</c:v>
              </c:pt>
              <c:pt idx="2268">
                <c:v>226813</c:v>
              </c:pt>
              <c:pt idx="2269">
                <c:v>226906</c:v>
              </c:pt>
              <c:pt idx="2270">
                <c:v>227000</c:v>
              </c:pt>
              <c:pt idx="2271">
                <c:v>227109</c:v>
              </c:pt>
              <c:pt idx="2272">
                <c:v>227203</c:v>
              </c:pt>
              <c:pt idx="2273">
                <c:v>227313</c:v>
              </c:pt>
              <c:pt idx="2274">
                <c:v>227406</c:v>
              </c:pt>
              <c:pt idx="2275">
                <c:v>227500</c:v>
              </c:pt>
              <c:pt idx="2276">
                <c:v>227609</c:v>
              </c:pt>
              <c:pt idx="2277">
                <c:v>227703</c:v>
              </c:pt>
              <c:pt idx="2278">
                <c:v>227813</c:v>
              </c:pt>
              <c:pt idx="2279">
                <c:v>227906</c:v>
              </c:pt>
              <c:pt idx="2280">
                <c:v>228000</c:v>
              </c:pt>
              <c:pt idx="2281">
                <c:v>228109</c:v>
              </c:pt>
              <c:pt idx="2282">
                <c:v>228203</c:v>
              </c:pt>
              <c:pt idx="2283">
                <c:v>228313</c:v>
              </c:pt>
              <c:pt idx="2284">
                <c:v>228406</c:v>
              </c:pt>
              <c:pt idx="2285">
                <c:v>228500</c:v>
              </c:pt>
              <c:pt idx="2286">
                <c:v>228609</c:v>
              </c:pt>
              <c:pt idx="2287">
                <c:v>228703</c:v>
              </c:pt>
              <c:pt idx="2288">
                <c:v>228813</c:v>
              </c:pt>
              <c:pt idx="2289">
                <c:v>228906</c:v>
              </c:pt>
              <c:pt idx="2290">
                <c:v>229000</c:v>
              </c:pt>
              <c:pt idx="2291">
                <c:v>229109</c:v>
              </c:pt>
              <c:pt idx="2292">
                <c:v>229203</c:v>
              </c:pt>
              <c:pt idx="2293">
                <c:v>229313</c:v>
              </c:pt>
              <c:pt idx="2294">
                <c:v>229406</c:v>
              </c:pt>
              <c:pt idx="2295">
                <c:v>229500</c:v>
              </c:pt>
              <c:pt idx="2296">
                <c:v>229609</c:v>
              </c:pt>
              <c:pt idx="2297">
                <c:v>229703</c:v>
              </c:pt>
              <c:pt idx="2298">
                <c:v>229813</c:v>
              </c:pt>
              <c:pt idx="2299">
                <c:v>229906</c:v>
              </c:pt>
              <c:pt idx="2300">
                <c:v>230000</c:v>
              </c:pt>
              <c:pt idx="2301">
                <c:v>230109</c:v>
              </c:pt>
              <c:pt idx="2302">
                <c:v>230203</c:v>
              </c:pt>
              <c:pt idx="2303">
                <c:v>230313</c:v>
              </c:pt>
              <c:pt idx="2304">
                <c:v>230406</c:v>
              </c:pt>
              <c:pt idx="2305">
                <c:v>230500</c:v>
              </c:pt>
              <c:pt idx="2306">
                <c:v>230609</c:v>
              </c:pt>
              <c:pt idx="2307">
                <c:v>230703</c:v>
              </c:pt>
              <c:pt idx="2308">
                <c:v>230813</c:v>
              </c:pt>
              <c:pt idx="2309">
                <c:v>230906</c:v>
              </c:pt>
              <c:pt idx="2310">
                <c:v>231000</c:v>
              </c:pt>
              <c:pt idx="2311">
                <c:v>231109</c:v>
              </c:pt>
              <c:pt idx="2312">
                <c:v>231203</c:v>
              </c:pt>
              <c:pt idx="2313">
                <c:v>231313</c:v>
              </c:pt>
              <c:pt idx="2314">
                <c:v>231406</c:v>
              </c:pt>
              <c:pt idx="2315">
                <c:v>231500</c:v>
              </c:pt>
              <c:pt idx="2316">
                <c:v>231609</c:v>
              </c:pt>
              <c:pt idx="2317">
                <c:v>231703</c:v>
              </c:pt>
              <c:pt idx="2318">
                <c:v>231813</c:v>
              </c:pt>
              <c:pt idx="2319">
                <c:v>231906</c:v>
              </c:pt>
              <c:pt idx="2320">
                <c:v>232000</c:v>
              </c:pt>
              <c:pt idx="2321">
                <c:v>232109</c:v>
              </c:pt>
              <c:pt idx="2322">
                <c:v>232203</c:v>
              </c:pt>
              <c:pt idx="2323">
                <c:v>232313</c:v>
              </c:pt>
              <c:pt idx="2324">
                <c:v>232406</c:v>
              </c:pt>
              <c:pt idx="2325">
                <c:v>232500</c:v>
              </c:pt>
              <c:pt idx="2326">
                <c:v>232609</c:v>
              </c:pt>
              <c:pt idx="2327">
                <c:v>232703</c:v>
              </c:pt>
              <c:pt idx="2328">
                <c:v>232813</c:v>
              </c:pt>
              <c:pt idx="2329">
                <c:v>232906</c:v>
              </c:pt>
              <c:pt idx="2330">
                <c:v>233000</c:v>
              </c:pt>
              <c:pt idx="2331">
                <c:v>233109</c:v>
              </c:pt>
              <c:pt idx="2332">
                <c:v>233203</c:v>
              </c:pt>
              <c:pt idx="2333">
                <c:v>233313</c:v>
              </c:pt>
              <c:pt idx="2334">
                <c:v>233406</c:v>
              </c:pt>
              <c:pt idx="2335">
                <c:v>233500</c:v>
              </c:pt>
              <c:pt idx="2336">
                <c:v>233609</c:v>
              </c:pt>
              <c:pt idx="2337">
                <c:v>233703</c:v>
              </c:pt>
              <c:pt idx="2338">
                <c:v>233813</c:v>
              </c:pt>
              <c:pt idx="2339">
                <c:v>233906</c:v>
              </c:pt>
              <c:pt idx="2340">
                <c:v>234000</c:v>
              </c:pt>
              <c:pt idx="2341">
                <c:v>234109</c:v>
              </c:pt>
              <c:pt idx="2342">
                <c:v>234203</c:v>
              </c:pt>
              <c:pt idx="2343">
                <c:v>234313</c:v>
              </c:pt>
              <c:pt idx="2344">
                <c:v>234406</c:v>
              </c:pt>
              <c:pt idx="2345">
                <c:v>234500</c:v>
              </c:pt>
              <c:pt idx="2346">
                <c:v>234609</c:v>
              </c:pt>
              <c:pt idx="2347">
                <c:v>234703</c:v>
              </c:pt>
              <c:pt idx="2348">
                <c:v>234813</c:v>
              </c:pt>
              <c:pt idx="2349">
                <c:v>234906</c:v>
              </c:pt>
              <c:pt idx="2350">
                <c:v>235000</c:v>
              </c:pt>
              <c:pt idx="2351">
                <c:v>235109</c:v>
              </c:pt>
              <c:pt idx="2352">
                <c:v>235203</c:v>
              </c:pt>
              <c:pt idx="2353">
                <c:v>235313</c:v>
              </c:pt>
              <c:pt idx="2354">
                <c:v>235406</c:v>
              </c:pt>
              <c:pt idx="2355">
                <c:v>235500</c:v>
              </c:pt>
              <c:pt idx="2356">
                <c:v>235609</c:v>
              </c:pt>
              <c:pt idx="2357">
                <c:v>235703</c:v>
              </c:pt>
              <c:pt idx="2358">
                <c:v>235813</c:v>
              </c:pt>
              <c:pt idx="2359">
                <c:v>235906</c:v>
              </c:pt>
              <c:pt idx="2360">
                <c:v>236000</c:v>
              </c:pt>
              <c:pt idx="2361">
                <c:v>236109</c:v>
              </c:pt>
              <c:pt idx="2362">
                <c:v>236203</c:v>
              </c:pt>
              <c:pt idx="2363">
                <c:v>236313</c:v>
              </c:pt>
              <c:pt idx="2364">
                <c:v>236406</c:v>
              </c:pt>
              <c:pt idx="2365">
                <c:v>236500</c:v>
              </c:pt>
              <c:pt idx="2366">
                <c:v>236609</c:v>
              </c:pt>
              <c:pt idx="2367">
                <c:v>236703</c:v>
              </c:pt>
              <c:pt idx="2368">
                <c:v>236813</c:v>
              </c:pt>
              <c:pt idx="2369">
                <c:v>236906</c:v>
              </c:pt>
              <c:pt idx="2370">
                <c:v>237000</c:v>
              </c:pt>
              <c:pt idx="2371">
                <c:v>237109</c:v>
              </c:pt>
              <c:pt idx="2372">
                <c:v>237203</c:v>
              </c:pt>
              <c:pt idx="2373">
                <c:v>237313</c:v>
              </c:pt>
              <c:pt idx="2374">
                <c:v>237406</c:v>
              </c:pt>
              <c:pt idx="2375">
                <c:v>237500</c:v>
              </c:pt>
              <c:pt idx="2376">
                <c:v>237609</c:v>
              </c:pt>
              <c:pt idx="2377">
                <c:v>237703</c:v>
              </c:pt>
              <c:pt idx="2378">
                <c:v>237813</c:v>
              </c:pt>
              <c:pt idx="2379">
                <c:v>237906</c:v>
              </c:pt>
              <c:pt idx="2380">
                <c:v>238000</c:v>
              </c:pt>
              <c:pt idx="2381">
                <c:v>238109</c:v>
              </c:pt>
              <c:pt idx="2382">
                <c:v>238203</c:v>
              </c:pt>
              <c:pt idx="2383">
                <c:v>238313</c:v>
              </c:pt>
              <c:pt idx="2384">
                <c:v>238406</c:v>
              </c:pt>
              <c:pt idx="2385">
                <c:v>238500</c:v>
              </c:pt>
              <c:pt idx="2386">
                <c:v>238609</c:v>
              </c:pt>
              <c:pt idx="2387">
                <c:v>238703</c:v>
              </c:pt>
              <c:pt idx="2388">
                <c:v>238813</c:v>
              </c:pt>
              <c:pt idx="2389">
                <c:v>238906</c:v>
              </c:pt>
              <c:pt idx="2390">
                <c:v>239000</c:v>
              </c:pt>
              <c:pt idx="2391">
                <c:v>239109</c:v>
              </c:pt>
              <c:pt idx="2392">
                <c:v>239203</c:v>
              </c:pt>
              <c:pt idx="2393">
                <c:v>239313</c:v>
              </c:pt>
              <c:pt idx="2394">
                <c:v>239406</c:v>
              </c:pt>
              <c:pt idx="2395">
                <c:v>239500</c:v>
              </c:pt>
              <c:pt idx="2396">
                <c:v>239609</c:v>
              </c:pt>
              <c:pt idx="2397">
                <c:v>239703</c:v>
              </c:pt>
              <c:pt idx="2398">
                <c:v>239813</c:v>
              </c:pt>
              <c:pt idx="2399">
                <c:v>239906</c:v>
              </c:pt>
              <c:pt idx="2400">
                <c:v>240000</c:v>
              </c:pt>
              <c:pt idx="2401">
                <c:v>240109</c:v>
              </c:pt>
              <c:pt idx="2402">
                <c:v>240203</c:v>
              </c:pt>
              <c:pt idx="2403">
                <c:v>240313</c:v>
              </c:pt>
              <c:pt idx="2404">
                <c:v>240406</c:v>
              </c:pt>
              <c:pt idx="2405">
                <c:v>240500</c:v>
              </c:pt>
              <c:pt idx="2406">
                <c:v>240609</c:v>
              </c:pt>
              <c:pt idx="2407">
                <c:v>240703</c:v>
              </c:pt>
              <c:pt idx="2408">
                <c:v>240813</c:v>
              </c:pt>
              <c:pt idx="2409">
                <c:v>240906</c:v>
              </c:pt>
              <c:pt idx="2410">
                <c:v>241000</c:v>
              </c:pt>
              <c:pt idx="2411">
                <c:v>241109</c:v>
              </c:pt>
              <c:pt idx="2412">
                <c:v>241203</c:v>
              </c:pt>
              <c:pt idx="2413">
                <c:v>241313</c:v>
              </c:pt>
              <c:pt idx="2414">
                <c:v>241406</c:v>
              </c:pt>
              <c:pt idx="2415">
                <c:v>241500</c:v>
              </c:pt>
              <c:pt idx="2416">
                <c:v>241609</c:v>
              </c:pt>
              <c:pt idx="2417">
                <c:v>241703</c:v>
              </c:pt>
              <c:pt idx="2418">
                <c:v>241813</c:v>
              </c:pt>
              <c:pt idx="2419">
                <c:v>241906</c:v>
              </c:pt>
              <c:pt idx="2420">
                <c:v>242000</c:v>
              </c:pt>
              <c:pt idx="2421">
                <c:v>242109</c:v>
              </c:pt>
              <c:pt idx="2422">
                <c:v>242203</c:v>
              </c:pt>
              <c:pt idx="2423">
                <c:v>242313</c:v>
              </c:pt>
              <c:pt idx="2424">
                <c:v>242406</c:v>
              </c:pt>
              <c:pt idx="2425">
                <c:v>242500</c:v>
              </c:pt>
              <c:pt idx="2426">
                <c:v>242609</c:v>
              </c:pt>
              <c:pt idx="2427">
                <c:v>242703</c:v>
              </c:pt>
              <c:pt idx="2428">
                <c:v>242813</c:v>
              </c:pt>
              <c:pt idx="2429">
                <c:v>242906</c:v>
              </c:pt>
              <c:pt idx="2430">
                <c:v>243000</c:v>
              </c:pt>
              <c:pt idx="2431">
                <c:v>243109</c:v>
              </c:pt>
              <c:pt idx="2432">
                <c:v>243203</c:v>
              </c:pt>
              <c:pt idx="2433">
                <c:v>243313</c:v>
              </c:pt>
              <c:pt idx="2434">
                <c:v>243406</c:v>
              </c:pt>
              <c:pt idx="2435">
                <c:v>243500</c:v>
              </c:pt>
              <c:pt idx="2436">
                <c:v>243609</c:v>
              </c:pt>
              <c:pt idx="2437">
                <c:v>243703</c:v>
              </c:pt>
              <c:pt idx="2438">
                <c:v>243813</c:v>
              </c:pt>
              <c:pt idx="2439">
                <c:v>243906</c:v>
              </c:pt>
              <c:pt idx="2440">
                <c:v>244000</c:v>
              </c:pt>
              <c:pt idx="2441">
                <c:v>244109</c:v>
              </c:pt>
              <c:pt idx="2442">
                <c:v>244203</c:v>
              </c:pt>
              <c:pt idx="2443">
                <c:v>244313</c:v>
              </c:pt>
              <c:pt idx="2444">
                <c:v>244406</c:v>
              </c:pt>
              <c:pt idx="2445">
                <c:v>244500</c:v>
              </c:pt>
              <c:pt idx="2446">
                <c:v>244609</c:v>
              </c:pt>
              <c:pt idx="2447">
                <c:v>244703</c:v>
              </c:pt>
              <c:pt idx="2448">
                <c:v>244813</c:v>
              </c:pt>
              <c:pt idx="2449">
                <c:v>244906</c:v>
              </c:pt>
              <c:pt idx="2450">
                <c:v>245000</c:v>
              </c:pt>
              <c:pt idx="2451">
                <c:v>245109</c:v>
              </c:pt>
              <c:pt idx="2452">
                <c:v>245203</c:v>
              </c:pt>
              <c:pt idx="2453">
                <c:v>245313</c:v>
              </c:pt>
              <c:pt idx="2454">
                <c:v>245406</c:v>
              </c:pt>
              <c:pt idx="2455">
                <c:v>245500</c:v>
              </c:pt>
              <c:pt idx="2456">
                <c:v>245609</c:v>
              </c:pt>
              <c:pt idx="2457">
                <c:v>245703</c:v>
              </c:pt>
              <c:pt idx="2458">
                <c:v>245813</c:v>
              </c:pt>
              <c:pt idx="2459">
                <c:v>245906</c:v>
              </c:pt>
              <c:pt idx="2460">
                <c:v>246000</c:v>
              </c:pt>
              <c:pt idx="2461">
                <c:v>246109</c:v>
              </c:pt>
              <c:pt idx="2462">
                <c:v>246203</c:v>
              </c:pt>
              <c:pt idx="2463">
                <c:v>246313</c:v>
              </c:pt>
              <c:pt idx="2464">
                <c:v>246406</c:v>
              </c:pt>
              <c:pt idx="2465">
                <c:v>246500</c:v>
              </c:pt>
              <c:pt idx="2466">
                <c:v>246609</c:v>
              </c:pt>
              <c:pt idx="2467">
                <c:v>246703</c:v>
              </c:pt>
              <c:pt idx="2468">
                <c:v>246813</c:v>
              </c:pt>
              <c:pt idx="2469">
                <c:v>246906</c:v>
              </c:pt>
              <c:pt idx="2470">
                <c:v>247000</c:v>
              </c:pt>
              <c:pt idx="2471">
                <c:v>247109</c:v>
              </c:pt>
              <c:pt idx="2472">
                <c:v>247203</c:v>
              </c:pt>
              <c:pt idx="2473">
                <c:v>247313</c:v>
              </c:pt>
              <c:pt idx="2474">
                <c:v>247406</c:v>
              </c:pt>
              <c:pt idx="2475">
                <c:v>247500</c:v>
              </c:pt>
              <c:pt idx="2476">
                <c:v>247609</c:v>
              </c:pt>
              <c:pt idx="2477">
                <c:v>247703</c:v>
              </c:pt>
              <c:pt idx="2478">
                <c:v>247813</c:v>
              </c:pt>
              <c:pt idx="2479">
                <c:v>247906</c:v>
              </c:pt>
              <c:pt idx="2480">
                <c:v>248000</c:v>
              </c:pt>
              <c:pt idx="2481">
                <c:v>248109</c:v>
              </c:pt>
              <c:pt idx="2482">
                <c:v>248203</c:v>
              </c:pt>
              <c:pt idx="2483">
                <c:v>248313</c:v>
              </c:pt>
              <c:pt idx="2484">
                <c:v>248406</c:v>
              </c:pt>
              <c:pt idx="2485">
                <c:v>248500</c:v>
              </c:pt>
              <c:pt idx="2486">
                <c:v>248609</c:v>
              </c:pt>
              <c:pt idx="2487">
                <c:v>248703</c:v>
              </c:pt>
              <c:pt idx="2488">
                <c:v>248813</c:v>
              </c:pt>
              <c:pt idx="2489">
                <c:v>248906</c:v>
              </c:pt>
              <c:pt idx="2490">
                <c:v>249000</c:v>
              </c:pt>
              <c:pt idx="2491">
                <c:v>249109</c:v>
              </c:pt>
              <c:pt idx="2492">
                <c:v>249203</c:v>
              </c:pt>
              <c:pt idx="2493">
                <c:v>249313</c:v>
              </c:pt>
              <c:pt idx="2494">
                <c:v>249406</c:v>
              </c:pt>
              <c:pt idx="2495">
                <c:v>249500</c:v>
              </c:pt>
              <c:pt idx="2496">
                <c:v>249609</c:v>
              </c:pt>
              <c:pt idx="2497">
                <c:v>249703</c:v>
              </c:pt>
              <c:pt idx="2498">
                <c:v>249813</c:v>
              </c:pt>
              <c:pt idx="2499">
                <c:v>249906</c:v>
              </c:pt>
              <c:pt idx="2500">
                <c:v>250000</c:v>
              </c:pt>
              <c:pt idx="2501">
                <c:v>250109</c:v>
              </c:pt>
              <c:pt idx="2502">
                <c:v>250203</c:v>
              </c:pt>
              <c:pt idx="2503">
                <c:v>250313</c:v>
              </c:pt>
              <c:pt idx="2504">
                <c:v>250406</c:v>
              </c:pt>
              <c:pt idx="2505">
                <c:v>250500</c:v>
              </c:pt>
              <c:pt idx="2506">
                <c:v>250609</c:v>
              </c:pt>
              <c:pt idx="2507">
                <c:v>250703</c:v>
              </c:pt>
              <c:pt idx="2508">
                <c:v>250813</c:v>
              </c:pt>
              <c:pt idx="2509">
                <c:v>250906</c:v>
              </c:pt>
              <c:pt idx="2510">
                <c:v>251000</c:v>
              </c:pt>
              <c:pt idx="2511">
                <c:v>251109</c:v>
              </c:pt>
              <c:pt idx="2512">
                <c:v>251203</c:v>
              </c:pt>
              <c:pt idx="2513">
                <c:v>251313</c:v>
              </c:pt>
              <c:pt idx="2514">
                <c:v>251406</c:v>
              </c:pt>
              <c:pt idx="2515">
                <c:v>251500</c:v>
              </c:pt>
              <c:pt idx="2516">
                <c:v>251609</c:v>
              </c:pt>
              <c:pt idx="2517">
                <c:v>251703</c:v>
              </c:pt>
              <c:pt idx="2518">
                <c:v>251813</c:v>
              </c:pt>
              <c:pt idx="2519">
                <c:v>251906</c:v>
              </c:pt>
              <c:pt idx="2520">
                <c:v>252000</c:v>
              </c:pt>
              <c:pt idx="2521">
                <c:v>252109</c:v>
              </c:pt>
              <c:pt idx="2522">
                <c:v>252203</c:v>
              </c:pt>
              <c:pt idx="2523">
                <c:v>252313</c:v>
              </c:pt>
              <c:pt idx="2524">
                <c:v>252406</c:v>
              </c:pt>
              <c:pt idx="2525">
                <c:v>252500</c:v>
              </c:pt>
              <c:pt idx="2526">
                <c:v>252609</c:v>
              </c:pt>
              <c:pt idx="2527">
                <c:v>252703</c:v>
              </c:pt>
              <c:pt idx="2528">
                <c:v>252813</c:v>
              </c:pt>
              <c:pt idx="2529">
                <c:v>252906</c:v>
              </c:pt>
              <c:pt idx="2530">
                <c:v>253000</c:v>
              </c:pt>
              <c:pt idx="2531">
                <c:v>253109</c:v>
              </c:pt>
              <c:pt idx="2532">
                <c:v>253203</c:v>
              </c:pt>
              <c:pt idx="2533">
                <c:v>253313</c:v>
              </c:pt>
              <c:pt idx="2534">
                <c:v>253406</c:v>
              </c:pt>
              <c:pt idx="2535">
                <c:v>253500</c:v>
              </c:pt>
              <c:pt idx="2536">
                <c:v>253609</c:v>
              </c:pt>
              <c:pt idx="2537">
                <c:v>253703</c:v>
              </c:pt>
              <c:pt idx="2538">
                <c:v>253813</c:v>
              </c:pt>
              <c:pt idx="2539">
                <c:v>253906</c:v>
              </c:pt>
              <c:pt idx="2540">
                <c:v>254000</c:v>
              </c:pt>
              <c:pt idx="2541">
                <c:v>254109</c:v>
              </c:pt>
              <c:pt idx="2542">
                <c:v>254203</c:v>
              </c:pt>
              <c:pt idx="2543">
                <c:v>254313</c:v>
              </c:pt>
              <c:pt idx="2544">
                <c:v>254406</c:v>
              </c:pt>
              <c:pt idx="2545">
                <c:v>254500</c:v>
              </c:pt>
              <c:pt idx="2546">
                <c:v>254609</c:v>
              </c:pt>
              <c:pt idx="2547">
                <c:v>254703</c:v>
              </c:pt>
              <c:pt idx="2548">
                <c:v>254813</c:v>
              </c:pt>
              <c:pt idx="2549">
                <c:v>254906</c:v>
              </c:pt>
              <c:pt idx="2550">
                <c:v>255000</c:v>
              </c:pt>
              <c:pt idx="2551">
                <c:v>255109</c:v>
              </c:pt>
              <c:pt idx="2552">
                <c:v>255203</c:v>
              </c:pt>
              <c:pt idx="2553">
                <c:v>255313</c:v>
              </c:pt>
              <c:pt idx="2554">
                <c:v>255406</c:v>
              </c:pt>
              <c:pt idx="2555">
                <c:v>255500</c:v>
              </c:pt>
              <c:pt idx="2556">
                <c:v>255609</c:v>
              </c:pt>
              <c:pt idx="2557">
                <c:v>255703</c:v>
              </c:pt>
              <c:pt idx="2558">
                <c:v>255813</c:v>
              </c:pt>
              <c:pt idx="2559">
                <c:v>255906</c:v>
              </c:pt>
              <c:pt idx="2560">
                <c:v>256000</c:v>
              </c:pt>
              <c:pt idx="2561">
                <c:v>256109</c:v>
              </c:pt>
              <c:pt idx="2562">
                <c:v>256203</c:v>
              </c:pt>
              <c:pt idx="2563">
                <c:v>256313</c:v>
              </c:pt>
              <c:pt idx="2564">
                <c:v>256406</c:v>
              </c:pt>
              <c:pt idx="2565">
                <c:v>256500</c:v>
              </c:pt>
              <c:pt idx="2566">
                <c:v>256609</c:v>
              </c:pt>
              <c:pt idx="2567">
                <c:v>256703</c:v>
              </c:pt>
              <c:pt idx="2568">
                <c:v>256813</c:v>
              </c:pt>
              <c:pt idx="2569">
                <c:v>256906</c:v>
              </c:pt>
              <c:pt idx="2570">
                <c:v>257000</c:v>
              </c:pt>
              <c:pt idx="2571">
                <c:v>257109</c:v>
              </c:pt>
              <c:pt idx="2572">
                <c:v>257203</c:v>
              </c:pt>
              <c:pt idx="2573">
                <c:v>257313</c:v>
              </c:pt>
              <c:pt idx="2574">
                <c:v>257406</c:v>
              </c:pt>
              <c:pt idx="2575">
                <c:v>257500</c:v>
              </c:pt>
              <c:pt idx="2576">
                <c:v>257609</c:v>
              </c:pt>
              <c:pt idx="2577">
                <c:v>257703</c:v>
              </c:pt>
              <c:pt idx="2578">
                <c:v>257813</c:v>
              </c:pt>
              <c:pt idx="2579">
                <c:v>257906</c:v>
              </c:pt>
              <c:pt idx="2580">
                <c:v>258000</c:v>
              </c:pt>
              <c:pt idx="2581">
                <c:v>258109</c:v>
              </c:pt>
              <c:pt idx="2582">
                <c:v>258203</c:v>
              </c:pt>
              <c:pt idx="2583">
                <c:v>258313</c:v>
              </c:pt>
              <c:pt idx="2584">
                <c:v>258406</c:v>
              </c:pt>
              <c:pt idx="2585">
                <c:v>258500</c:v>
              </c:pt>
              <c:pt idx="2586">
                <c:v>258609</c:v>
              </c:pt>
              <c:pt idx="2587">
                <c:v>258703</c:v>
              </c:pt>
              <c:pt idx="2588">
                <c:v>258813</c:v>
              </c:pt>
              <c:pt idx="2589">
                <c:v>258906</c:v>
              </c:pt>
              <c:pt idx="2590">
                <c:v>259000</c:v>
              </c:pt>
              <c:pt idx="2591">
                <c:v>259109</c:v>
              </c:pt>
              <c:pt idx="2592">
                <c:v>259203</c:v>
              </c:pt>
              <c:pt idx="2593">
                <c:v>259313</c:v>
              </c:pt>
              <c:pt idx="2594">
                <c:v>259406</c:v>
              </c:pt>
              <c:pt idx="2595">
                <c:v>259500</c:v>
              </c:pt>
              <c:pt idx="2596">
                <c:v>259609</c:v>
              </c:pt>
              <c:pt idx="2597">
                <c:v>259703</c:v>
              </c:pt>
              <c:pt idx="2598">
                <c:v>259813</c:v>
              </c:pt>
              <c:pt idx="2599">
                <c:v>259906</c:v>
              </c:pt>
              <c:pt idx="2600">
                <c:v>260000</c:v>
              </c:pt>
              <c:pt idx="2601">
                <c:v>260109</c:v>
              </c:pt>
              <c:pt idx="2602">
                <c:v>260203</c:v>
              </c:pt>
              <c:pt idx="2603">
                <c:v>260313</c:v>
              </c:pt>
              <c:pt idx="2604">
                <c:v>260406</c:v>
              </c:pt>
              <c:pt idx="2605">
                <c:v>260500</c:v>
              </c:pt>
              <c:pt idx="2606">
                <c:v>260609</c:v>
              </c:pt>
              <c:pt idx="2607">
                <c:v>260703</c:v>
              </c:pt>
              <c:pt idx="2608">
                <c:v>260813</c:v>
              </c:pt>
              <c:pt idx="2609">
                <c:v>260906</c:v>
              </c:pt>
              <c:pt idx="2610">
                <c:v>261000</c:v>
              </c:pt>
              <c:pt idx="2611">
                <c:v>261109</c:v>
              </c:pt>
              <c:pt idx="2612">
                <c:v>261203</c:v>
              </c:pt>
              <c:pt idx="2613">
                <c:v>261313</c:v>
              </c:pt>
              <c:pt idx="2614">
                <c:v>261406</c:v>
              </c:pt>
              <c:pt idx="2615">
                <c:v>261500</c:v>
              </c:pt>
              <c:pt idx="2616">
                <c:v>261609</c:v>
              </c:pt>
              <c:pt idx="2617">
                <c:v>261703</c:v>
              </c:pt>
              <c:pt idx="2618">
                <c:v>261813</c:v>
              </c:pt>
              <c:pt idx="2619">
                <c:v>261906</c:v>
              </c:pt>
              <c:pt idx="2620">
                <c:v>262000</c:v>
              </c:pt>
              <c:pt idx="2621">
                <c:v>262109</c:v>
              </c:pt>
              <c:pt idx="2622">
                <c:v>262203</c:v>
              </c:pt>
              <c:pt idx="2623">
                <c:v>262313</c:v>
              </c:pt>
              <c:pt idx="2624">
                <c:v>262406</c:v>
              </c:pt>
              <c:pt idx="2625">
                <c:v>262500</c:v>
              </c:pt>
              <c:pt idx="2626">
                <c:v>262609</c:v>
              </c:pt>
              <c:pt idx="2627">
                <c:v>262703</c:v>
              </c:pt>
              <c:pt idx="2628">
                <c:v>262813</c:v>
              </c:pt>
              <c:pt idx="2629">
                <c:v>262906</c:v>
              </c:pt>
              <c:pt idx="2630">
                <c:v>263000</c:v>
              </c:pt>
              <c:pt idx="2631">
                <c:v>263109</c:v>
              </c:pt>
              <c:pt idx="2632">
                <c:v>263203</c:v>
              </c:pt>
              <c:pt idx="2633">
                <c:v>263313</c:v>
              </c:pt>
              <c:pt idx="2634">
                <c:v>263406</c:v>
              </c:pt>
              <c:pt idx="2635">
                <c:v>263500</c:v>
              </c:pt>
              <c:pt idx="2636">
                <c:v>263609</c:v>
              </c:pt>
              <c:pt idx="2637">
                <c:v>263703</c:v>
              </c:pt>
              <c:pt idx="2638">
                <c:v>263813</c:v>
              </c:pt>
              <c:pt idx="2639">
                <c:v>263906</c:v>
              </c:pt>
              <c:pt idx="2640">
                <c:v>264000</c:v>
              </c:pt>
              <c:pt idx="2641">
                <c:v>264109</c:v>
              </c:pt>
              <c:pt idx="2642">
                <c:v>264203</c:v>
              </c:pt>
              <c:pt idx="2643">
                <c:v>264313</c:v>
              </c:pt>
              <c:pt idx="2644">
                <c:v>264406</c:v>
              </c:pt>
              <c:pt idx="2645">
                <c:v>264500</c:v>
              </c:pt>
              <c:pt idx="2646">
                <c:v>264609</c:v>
              </c:pt>
              <c:pt idx="2647">
                <c:v>264703</c:v>
              </c:pt>
              <c:pt idx="2648">
                <c:v>264813</c:v>
              </c:pt>
              <c:pt idx="2649">
                <c:v>264906</c:v>
              </c:pt>
              <c:pt idx="2650">
                <c:v>265000</c:v>
              </c:pt>
              <c:pt idx="2651">
                <c:v>265109</c:v>
              </c:pt>
              <c:pt idx="2652">
                <c:v>265203</c:v>
              </c:pt>
              <c:pt idx="2653">
                <c:v>265313</c:v>
              </c:pt>
              <c:pt idx="2654">
                <c:v>265406</c:v>
              </c:pt>
              <c:pt idx="2655">
                <c:v>265500</c:v>
              </c:pt>
              <c:pt idx="2656">
                <c:v>265609</c:v>
              </c:pt>
              <c:pt idx="2657">
                <c:v>265703</c:v>
              </c:pt>
              <c:pt idx="2658">
                <c:v>265813</c:v>
              </c:pt>
              <c:pt idx="2659">
                <c:v>265906</c:v>
              </c:pt>
              <c:pt idx="2660">
                <c:v>266000</c:v>
              </c:pt>
              <c:pt idx="2661">
                <c:v>266109</c:v>
              </c:pt>
              <c:pt idx="2662">
                <c:v>266203</c:v>
              </c:pt>
              <c:pt idx="2663">
                <c:v>266313</c:v>
              </c:pt>
              <c:pt idx="2664">
                <c:v>266406</c:v>
              </c:pt>
              <c:pt idx="2665">
                <c:v>266500</c:v>
              </c:pt>
              <c:pt idx="2666">
                <c:v>266609</c:v>
              </c:pt>
              <c:pt idx="2667">
                <c:v>266703</c:v>
              </c:pt>
              <c:pt idx="2668">
                <c:v>266813</c:v>
              </c:pt>
              <c:pt idx="2669">
                <c:v>266906</c:v>
              </c:pt>
              <c:pt idx="2670">
                <c:v>267000</c:v>
              </c:pt>
              <c:pt idx="2671">
                <c:v>267109</c:v>
              </c:pt>
              <c:pt idx="2672">
                <c:v>267203</c:v>
              </c:pt>
              <c:pt idx="2673">
                <c:v>267313</c:v>
              </c:pt>
              <c:pt idx="2674">
                <c:v>267406</c:v>
              </c:pt>
              <c:pt idx="2675">
                <c:v>267500</c:v>
              </c:pt>
              <c:pt idx="2676">
                <c:v>267609</c:v>
              </c:pt>
              <c:pt idx="2677">
                <c:v>267703</c:v>
              </c:pt>
              <c:pt idx="2678">
                <c:v>267813</c:v>
              </c:pt>
              <c:pt idx="2679">
                <c:v>267906</c:v>
              </c:pt>
              <c:pt idx="2680">
                <c:v>268000</c:v>
              </c:pt>
              <c:pt idx="2681">
                <c:v>268109</c:v>
              </c:pt>
              <c:pt idx="2682">
                <c:v>268203</c:v>
              </c:pt>
              <c:pt idx="2683">
                <c:v>268313</c:v>
              </c:pt>
              <c:pt idx="2684">
                <c:v>268406</c:v>
              </c:pt>
              <c:pt idx="2685">
                <c:v>268500</c:v>
              </c:pt>
              <c:pt idx="2686">
                <c:v>268609</c:v>
              </c:pt>
              <c:pt idx="2687">
                <c:v>268703</c:v>
              </c:pt>
              <c:pt idx="2688">
                <c:v>268813</c:v>
              </c:pt>
              <c:pt idx="2689">
                <c:v>268906</c:v>
              </c:pt>
              <c:pt idx="2690">
                <c:v>269000</c:v>
              </c:pt>
              <c:pt idx="2691">
                <c:v>269109</c:v>
              </c:pt>
              <c:pt idx="2692">
                <c:v>269203</c:v>
              </c:pt>
              <c:pt idx="2693">
                <c:v>269313</c:v>
              </c:pt>
              <c:pt idx="2694">
                <c:v>269406</c:v>
              </c:pt>
              <c:pt idx="2695">
                <c:v>269500</c:v>
              </c:pt>
              <c:pt idx="2696">
                <c:v>269609</c:v>
              </c:pt>
              <c:pt idx="2697">
                <c:v>269703</c:v>
              </c:pt>
              <c:pt idx="2698">
                <c:v>269813</c:v>
              </c:pt>
              <c:pt idx="2699">
                <c:v>269906</c:v>
              </c:pt>
              <c:pt idx="2700">
                <c:v>270000</c:v>
              </c:pt>
              <c:pt idx="2701">
                <c:v>270109</c:v>
              </c:pt>
              <c:pt idx="2702">
                <c:v>270203</c:v>
              </c:pt>
              <c:pt idx="2703">
                <c:v>270313</c:v>
              </c:pt>
              <c:pt idx="2704">
                <c:v>270406</c:v>
              </c:pt>
              <c:pt idx="2705">
                <c:v>270500</c:v>
              </c:pt>
              <c:pt idx="2706">
                <c:v>270609</c:v>
              </c:pt>
              <c:pt idx="2707">
                <c:v>270703</c:v>
              </c:pt>
              <c:pt idx="2708">
                <c:v>270813</c:v>
              </c:pt>
              <c:pt idx="2709">
                <c:v>270906</c:v>
              </c:pt>
              <c:pt idx="2710">
                <c:v>271000</c:v>
              </c:pt>
              <c:pt idx="2711">
                <c:v>271109</c:v>
              </c:pt>
              <c:pt idx="2712">
                <c:v>271203</c:v>
              </c:pt>
              <c:pt idx="2713">
                <c:v>271313</c:v>
              </c:pt>
              <c:pt idx="2714">
                <c:v>271406</c:v>
              </c:pt>
              <c:pt idx="2715">
                <c:v>271500</c:v>
              </c:pt>
              <c:pt idx="2716">
                <c:v>271609</c:v>
              </c:pt>
              <c:pt idx="2717">
                <c:v>271703</c:v>
              </c:pt>
              <c:pt idx="2718">
                <c:v>271813</c:v>
              </c:pt>
              <c:pt idx="2719">
                <c:v>271906</c:v>
              </c:pt>
              <c:pt idx="2720">
                <c:v>272000</c:v>
              </c:pt>
              <c:pt idx="2721">
                <c:v>272109</c:v>
              </c:pt>
              <c:pt idx="2722">
                <c:v>272203</c:v>
              </c:pt>
              <c:pt idx="2723">
                <c:v>272313</c:v>
              </c:pt>
              <c:pt idx="2724">
                <c:v>272406</c:v>
              </c:pt>
              <c:pt idx="2725">
                <c:v>272500</c:v>
              </c:pt>
              <c:pt idx="2726">
                <c:v>272609</c:v>
              </c:pt>
              <c:pt idx="2727">
                <c:v>272703</c:v>
              </c:pt>
              <c:pt idx="2728">
                <c:v>272813</c:v>
              </c:pt>
              <c:pt idx="2729">
                <c:v>272906</c:v>
              </c:pt>
              <c:pt idx="2730">
                <c:v>273000</c:v>
              </c:pt>
              <c:pt idx="2731">
                <c:v>273109</c:v>
              </c:pt>
              <c:pt idx="2732">
                <c:v>273203</c:v>
              </c:pt>
              <c:pt idx="2733">
                <c:v>273313</c:v>
              </c:pt>
              <c:pt idx="2734">
                <c:v>273406</c:v>
              </c:pt>
              <c:pt idx="2735">
                <c:v>273500</c:v>
              </c:pt>
              <c:pt idx="2736">
                <c:v>273609</c:v>
              </c:pt>
              <c:pt idx="2737">
                <c:v>273703</c:v>
              </c:pt>
              <c:pt idx="2738">
                <c:v>273813</c:v>
              </c:pt>
              <c:pt idx="2739">
                <c:v>273906</c:v>
              </c:pt>
              <c:pt idx="2740">
                <c:v>274000</c:v>
              </c:pt>
              <c:pt idx="2741">
                <c:v>274109</c:v>
              </c:pt>
              <c:pt idx="2742">
                <c:v>274203</c:v>
              </c:pt>
              <c:pt idx="2743">
                <c:v>274313</c:v>
              </c:pt>
              <c:pt idx="2744">
                <c:v>274406</c:v>
              </c:pt>
              <c:pt idx="2745">
                <c:v>274500</c:v>
              </c:pt>
              <c:pt idx="2746">
                <c:v>274609</c:v>
              </c:pt>
              <c:pt idx="2747">
                <c:v>274703</c:v>
              </c:pt>
              <c:pt idx="2748">
                <c:v>274813</c:v>
              </c:pt>
              <c:pt idx="2749">
                <c:v>274906</c:v>
              </c:pt>
              <c:pt idx="2750">
                <c:v>275000</c:v>
              </c:pt>
              <c:pt idx="2751">
                <c:v>275109</c:v>
              </c:pt>
              <c:pt idx="2752">
                <c:v>275203</c:v>
              </c:pt>
              <c:pt idx="2753">
                <c:v>275313</c:v>
              </c:pt>
              <c:pt idx="2754">
                <c:v>275406</c:v>
              </c:pt>
              <c:pt idx="2755">
                <c:v>275500</c:v>
              </c:pt>
              <c:pt idx="2756">
                <c:v>275609</c:v>
              </c:pt>
              <c:pt idx="2757">
                <c:v>275703</c:v>
              </c:pt>
              <c:pt idx="2758">
                <c:v>275813</c:v>
              </c:pt>
              <c:pt idx="2759">
                <c:v>275906</c:v>
              </c:pt>
              <c:pt idx="2760">
                <c:v>276000</c:v>
              </c:pt>
              <c:pt idx="2761">
                <c:v>276109</c:v>
              </c:pt>
              <c:pt idx="2762">
                <c:v>276203</c:v>
              </c:pt>
              <c:pt idx="2763">
                <c:v>276313</c:v>
              </c:pt>
              <c:pt idx="2764">
                <c:v>276406</c:v>
              </c:pt>
              <c:pt idx="2765">
                <c:v>276500</c:v>
              </c:pt>
              <c:pt idx="2766">
                <c:v>276609</c:v>
              </c:pt>
              <c:pt idx="2767">
                <c:v>276703</c:v>
              </c:pt>
              <c:pt idx="2768">
                <c:v>276813</c:v>
              </c:pt>
              <c:pt idx="2769">
                <c:v>276906</c:v>
              </c:pt>
              <c:pt idx="2770">
                <c:v>277000</c:v>
              </c:pt>
              <c:pt idx="2771">
                <c:v>277109</c:v>
              </c:pt>
              <c:pt idx="2772">
                <c:v>277203</c:v>
              </c:pt>
              <c:pt idx="2773">
                <c:v>277313</c:v>
              </c:pt>
              <c:pt idx="2774">
                <c:v>277406</c:v>
              </c:pt>
              <c:pt idx="2775">
                <c:v>277500</c:v>
              </c:pt>
              <c:pt idx="2776">
                <c:v>277609</c:v>
              </c:pt>
              <c:pt idx="2777">
                <c:v>277703</c:v>
              </c:pt>
              <c:pt idx="2778">
                <c:v>277813</c:v>
              </c:pt>
              <c:pt idx="2779">
                <c:v>277906</c:v>
              </c:pt>
              <c:pt idx="2780">
                <c:v>278000</c:v>
              </c:pt>
              <c:pt idx="2781">
                <c:v>278109</c:v>
              </c:pt>
              <c:pt idx="2782">
                <c:v>278203</c:v>
              </c:pt>
              <c:pt idx="2783">
                <c:v>278313</c:v>
              </c:pt>
              <c:pt idx="2784">
                <c:v>278406</c:v>
              </c:pt>
              <c:pt idx="2785">
                <c:v>278500</c:v>
              </c:pt>
              <c:pt idx="2786">
                <c:v>278609</c:v>
              </c:pt>
              <c:pt idx="2787">
                <c:v>278703</c:v>
              </c:pt>
              <c:pt idx="2788">
                <c:v>278813</c:v>
              </c:pt>
              <c:pt idx="2789">
                <c:v>278906</c:v>
              </c:pt>
              <c:pt idx="2790">
                <c:v>279000</c:v>
              </c:pt>
              <c:pt idx="2791">
                <c:v>279109</c:v>
              </c:pt>
              <c:pt idx="2792">
                <c:v>279203</c:v>
              </c:pt>
              <c:pt idx="2793">
                <c:v>279313</c:v>
              </c:pt>
              <c:pt idx="2794">
                <c:v>279406</c:v>
              </c:pt>
              <c:pt idx="2795">
                <c:v>279500</c:v>
              </c:pt>
              <c:pt idx="2796">
                <c:v>279609</c:v>
              </c:pt>
              <c:pt idx="2797">
                <c:v>279703</c:v>
              </c:pt>
              <c:pt idx="2798">
                <c:v>279813</c:v>
              </c:pt>
              <c:pt idx="2799">
                <c:v>279906</c:v>
              </c:pt>
              <c:pt idx="2800">
                <c:v>280000</c:v>
              </c:pt>
              <c:pt idx="2801">
                <c:v>280109</c:v>
              </c:pt>
              <c:pt idx="2802">
                <c:v>280203</c:v>
              </c:pt>
              <c:pt idx="2803">
                <c:v>280313</c:v>
              </c:pt>
              <c:pt idx="2804">
                <c:v>280406</c:v>
              </c:pt>
              <c:pt idx="2805">
                <c:v>280500</c:v>
              </c:pt>
              <c:pt idx="2806">
                <c:v>280609</c:v>
              </c:pt>
              <c:pt idx="2807">
                <c:v>280703</c:v>
              </c:pt>
              <c:pt idx="2808">
                <c:v>280813</c:v>
              </c:pt>
              <c:pt idx="2809">
                <c:v>280906</c:v>
              </c:pt>
              <c:pt idx="2810">
                <c:v>281000</c:v>
              </c:pt>
              <c:pt idx="2811">
                <c:v>281109</c:v>
              </c:pt>
              <c:pt idx="2812">
                <c:v>281203</c:v>
              </c:pt>
              <c:pt idx="2813">
                <c:v>281313</c:v>
              </c:pt>
              <c:pt idx="2814">
                <c:v>281406</c:v>
              </c:pt>
              <c:pt idx="2815">
                <c:v>281500</c:v>
              </c:pt>
              <c:pt idx="2816">
                <c:v>281609</c:v>
              </c:pt>
              <c:pt idx="2817">
                <c:v>281703</c:v>
              </c:pt>
              <c:pt idx="2818">
                <c:v>281813</c:v>
              </c:pt>
              <c:pt idx="2819">
                <c:v>281906</c:v>
              </c:pt>
              <c:pt idx="2820">
                <c:v>282000</c:v>
              </c:pt>
              <c:pt idx="2821">
                <c:v>282109</c:v>
              </c:pt>
              <c:pt idx="2822">
                <c:v>282203</c:v>
              </c:pt>
              <c:pt idx="2823">
                <c:v>282313</c:v>
              </c:pt>
              <c:pt idx="2824">
                <c:v>282406</c:v>
              </c:pt>
              <c:pt idx="2825">
                <c:v>282500</c:v>
              </c:pt>
              <c:pt idx="2826">
                <c:v>282609</c:v>
              </c:pt>
              <c:pt idx="2827">
                <c:v>282703</c:v>
              </c:pt>
              <c:pt idx="2828">
                <c:v>282813</c:v>
              </c:pt>
              <c:pt idx="2829">
                <c:v>282906</c:v>
              </c:pt>
              <c:pt idx="2830">
                <c:v>283000</c:v>
              </c:pt>
              <c:pt idx="2831">
                <c:v>283109</c:v>
              </c:pt>
              <c:pt idx="2832">
                <c:v>283203</c:v>
              </c:pt>
              <c:pt idx="2833">
                <c:v>283313</c:v>
              </c:pt>
              <c:pt idx="2834">
                <c:v>283406</c:v>
              </c:pt>
              <c:pt idx="2835">
                <c:v>283500</c:v>
              </c:pt>
              <c:pt idx="2836">
                <c:v>283609</c:v>
              </c:pt>
              <c:pt idx="2837">
                <c:v>283703</c:v>
              </c:pt>
              <c:pt idx="2838">
                <c:v>283813</c:v>
              </c:pt>
              <c:pt idx="2839">
                <c:v>283906</c:v>
              </c:pt>
              <c:pt idx="2840">
                <c:v>284000</c:v>
              </c:pt>
              <c:pt idx="2841">
                <c:v>284109</c:v>
              </c:pt>
              <c:pt idx="2842">
                <c:v>284203</c:v>
              </c:pt>
              <c:pt idx="2843">
                <c:v>284313</c:v>
              </c:pt>
              <c:pt idx="2844">
                <c:v>284406</c:v>
              </c:pt>
              <c:pt idx="2845">
                <c:v>284500</c:v>
              </c:pt>
              <c:pt idx="2846">
                <c:v>284609</c:v>
              </c:pt>
              <c:pt idx="2847">
                <c:v>284703</c:v>
              </c:pt>
              <c:pt idx="2848">
                <c:v>284813</c:v>
              </c:pt>
              <c:pt idx="2849">
                <c:v>284906</c:v>
              </c:pt>
              <c:pt idx="2850">
                <c:v>285000</c:v>
              </c:pt>
              <c:pt idx="2851">
                <c:v>285109</c:v>
              </c:pt>
              <c:pt idx="2852">
                <c:v>285203</c:v>
              </c:pt>
              <c:pt idx="2853">
                <c:v>285313</c:v>
              </c:pt>
              <c:pt idx="2854">
                <c:v>285406</c:v>
              </c:pt>
              <c:pt idx="2855">
                <c:v>285500</c:v>
              </c:pt>
              <c:pt idx="2856">
                <c:v>285609</c:v>
              </c:pt>
              <c:pt idx="2857">
                <c:v>285703</c:v>
              </c:pt>
              <c:pt idx="2858">
                <c:v>285813</c:v>
              </c:pt>
              <c:pt idx="2859">
                <c:v>285906</c:v>
              </c:pt>
              <c:pt idx="2860">
                <c:v>286000</c:v>
              </c:pt>
              <c:pt idx="2861">
                <c:v>286109</c:v>
              </c:pt>
              <c:pt idx="2862">
                <c:v>286203</c:v>
              </c:pt>
              <c:pt idx="2863">
                <c:v>286313</c:v>
              </c:pt>
              <c:pt idx="2864">
                <c:v>286406</c:v>
              </c:pt>
              <c:pt idx="2865">
                <c:v>286500</c:v>
              </c:pt>
              <c:pt idx="2866">
                <c:v>286609</c:v>
              </c:pt>
              <c:pt idx="2867">
                <c:v>286703</c:v>
              </c:pt>
              <c:pt idx="2868">
                <c:v>286813</c:v>
              </c:pt>
              <c:pt idx="2869">
                <c:v>286906</c:v>
              </c:pt>
              <c:pt idx="2870">
                <c:v>287000</c:v>
              </c:pt>
              <c:pt idx="2871">
                <c:v>287109</c:v>
              </c:pt>
              <c:pt idx="2872">
                <c:v>287203</c:v>
              </c:pt>
              <c:pt idx="2873">
                <c:v>287313</c:v>
              </c:pt>
              <c:pt idx="2874">
                <c:v>287406</c:v>
              </c:pt>
              <c:pt idx="2875">
                <c:v>287500</c:v>
              </c:pt>
              <c:pt idx="2876">
                <c:v>287609</c:v>
              </c:pt>
              <c:pt idx="2877">
                <c:v>287703</c:v>
              </c:pt>
              <c:pt idx="2878">
                <c:v>287813</c:v>
              </c:pt>
              <c:pt idx="2879">
                <c:v>287906</c:v>
              </c:pt>
              <c:pt idx="2880">
                <c:v>288000</c:v>
              </c:pt>
              <c:pt idx="2881">
                <c:v>288109</c:v>
              </c:pt>
              <c:pt idx="2882">
                <c:v>288203</c:v>
              </c:pt>
              <c:pt idx="2883">
                <c:v>288313</c:v>
              </c:pt>
              <c:pt idx="2884">
                <c:v>288406</c:v>
              </c:pt>
              <c:pt idx="2885">
                <c:v>288500</c:v>
              </c:pt>
              <c:pt idx="2886">
                <c:v>288609</c:v>
              </c:pt>
              <c:pt idx="2887">
                <c:v>288703</c:v>
              </c:pt>
              <c:pt idx="2888">
                <c:v>288813</c:v>
              </c:pt>
              <c:pt idx="2889">
                <c:v>288906</c:v>
              </c:pt>
              <c:pt idx="2890">
                <c:v>289000</c:v>
              </c:pt>
              <c:pt idx="2891">
                <c:v>289109</c:v>
              </c:pt>
              <c:pt idx="2892">
                <c:v>289203</c:v>
              </c:pt>
              <c:pt idx="2893">
                <c:v>289313</c:v>
              </c:pt>
              <c:pt idx="2894">
                <c:v>289406</c:v>
              </c:pt>
              <c:pt idx="2895">
                <c:v>289500</c:v>
              </c:pt>
              <c:pt idx="2896">
                <c:v>289609</c:v>
              </c:pt>
              <c:pt idx="2897">
                <c:v>289703</c:v>
              </c:pt>
              <c:pt idx="2898">
                <c:v>289813</c:v>
              </c:pt>
              <c:pt idx="2899">
                <c:v>289906</c:v>
              </c:pt>
              <c:pt idx="2900">
                <c:v>290000</c:v>
              </c:pt>
              <c:pt idx="2901">
                <c:v>290109</c:v>
              </c:pt>
              <c:pt idx="2902">
                <c:v>290203</c:v>
              </c:pt>
              <c:pt idx="2903">
                <c:v>290313</c:v>
              </c:pt>
              <c:pt idx="2904">
                <c:v>290406</c:v>
              </c:pt>
              <c:pt idx="2905">
                <c:v>290500</c:v>
              </c:pt>
              <c:pt idx="2906">
                <c:v>290609</c:v>
              </c:pt>
              <c:pt idx="2907">
                <c:v>290703</c:v>
              </c:pt>
              <c:pt idx="2908">
                <c:v>290813</c:v>
              </c:pt>
              <c:pt idx="2909">
                <c:v>290906</c:v>
              </c:pt>
              <c:pt idx="2910">
                <c:v>291000</c:v>
              </c:pt>
              <c:pt idx="2911">
                <c:v>291109</c:v>
              </c:pt>
              <c:pt idx="2912">
                <c:v>291203</c:v>
              </c:pt>
              <c:pt idx="2913">
                <c:v>291313</c:v>
              </c:pt>
              <c:pt idx="2914">
                <c:v>291406</c:v>
              </c:pt>
              <c:pt idx="2915">
                <c:v>291500</c:v>
              </c:pt>
              <c:pt idx="2916">
                <c:v>291609</c:v>
              </c:pt>
              <c:pt idx="2917">
                <c:v>291703</c:v>
              </c:pt>
              <c:pt idx="2918">
                <c:v>291813</c:v>
              </c:pt>
              <c:pt idx="2919">
                <c:v>291906</c:v>
              </c:pt>
              <c:pt idx="2920">
                <c:v>292000</c:v>
              </c:pt>
              <c:pt idx="2921">
                <c:v>292109</c:v>
              </c:pt>
              <c:pt idx="2922">
                <c:v>292203</c:v>
              </c:pt>
              <c:pt idx="2923">
                <c:v>292313</c:v>
              </c:pt>
              <c:pt idx="2924">
                <c:v>292406</c:v>
              </c:pt>
              <c:pt idx="2925">
                <c:v>292500</c:v>
              </c:pt>
              <c:pt idx="2926">
                <c:v>292609</c:v>
              </c:pt>
              <c:pt idx="2927">
                <c:v>292703</c:v>
              </c:pt>
              <c:pt idx="2928">
                <c:v>292813</c:v>
              </c:pt>
              <c:pt idx="2929">
                <c:v>292906</c:v>
              </c:pt>
              <c:pt idx="2930">
                <c:v>293000</c:v>
              </c:pt>
              <c:pt idx="2931">
                <c:v>293109</c:v>
              </c:pt>
              <c:pt idx="2932">
                <c:v>293203</c:v>
              </c:pt>
              <c:pt idx="2933">
                <c:v>293313</c:v>
              </c:pt>
              <c:pt idx="2934">
                <c:v>293406</c:v>
              </c:pt>
              <c:pt idx="2935">
                <c:v>293500</c:v>
              </c:pt>
              <c:pt idx="2936">
                <c:v>293609</c:v>
              </c:pt>
              <c:pt idx="2937">
                <c:v>293703</c:v>
              </c:pt>
              <c:pt idx="2938">
                <c:v>293813</c:v>
              </c:pt>
              <c:pt idx="2939">
                <c:v>293906</c:v>
              </c:pt>
              <c:pt idx="2940">
                <c:v>294000</c:v>
              </c:pt>
              <c:pt idx="2941">
                <c:v>294109</c:v>
              </c:pt>
              <c:pt idx="2942">
                <c:v>294203</c:v>
              </c:pt>
              <c:pt idx="2943">
                <c:v>294313</c:v>
              </c:pt>
              <c:pt idx="2944">
                <c:v>294406</c:v>
              </c:pt>
              <c:pt idx="2945">
                <c:v>294500</c:v>
              </c:pt>
              <c:pt idx="2946">
                <c:v>294609</c:v>
              </c:pt>
              <c:pt idx="2947">
                <c:v>294703</c:v>
              </c:pt>
              <c:pt idx="2948">
                <c:v>294813</c:v>
              </c:pt>
              <c:pt idx="2949">
                <c:v>294906</c:v>
              </c:pt>
              <c:pt idx="2950">
                <c:v>295000</c:v>
              </c:pt>
              <c:pt idx="2951">
                <c:v>295109</c:v>
              </c:pt>
              <c:pt idx="2952">
                <c:v>295203</c:v>
              </c:pt>
              <c:pt idx="2953">
                <c:v>295313</c:v>
              </c:pt>
              <c:pt idx="2954">
                <c:v>295406</c:v>
              </c:pt>
              <c:pt idx="2955">
                <c:v>295500</c:v>
              </c:pt>
              <c:pt idx="2956">
                <c:v>295609</c:v>
              </c:pt>
              <c:pt idx="2957">
                <c:v>295703</c:v>
              </c:pt>
              <c:pt idx="2958">
                <c:v>295813</c:v>
              </c:pt>
              <c:pt idx="2959">
                <c:v>295906</c:v>
              </c:pt>
              <c:pt idx="2960">
                <c:v>296000</c:v>
              </c:pt>
              <c:pt idx="2961">
                <c:v>296109</c:v>
              </c:pt>
              <c:pt idx="2962">
                <c:v>296203</c:v>
              </c:pt>
              <c:pt idx="2963">
                <c:v>296313</c:v>
              </c:pt>
              <c:pt idx="2964">
                <c:v>296406</c:v>
              </c:pt>
              <c:pt idx="2965">
                <c:v>296500</c:v>
              </c:pt>
              <c:pt idx="2966">
                <c:v>296609</c:v>
              </c:pt>
              <c:pt idx="2967">
                <c:v>296703</c:v>
              </c:pt>
              <c:pt idx="2968">
                <c:v>296813</c:v>
              </c:pt>
              <c:pt idx="2969">
                <c:v>296906</c:v>
              </c:pt>
              <c:pt idx="2970">
                <c:v>297000</c:v>
              </c:pt>
              <c:pt idx="2971">
                <c:v>297109</c:v>
              </c:pt>
              <c:pt idx="2972">
                <c:v>297203</c:v>
              </c:pt>
              <c:pt idx="2973">
                <c:v>297313</c:v>
              </c:pt>
              <c:pt idx="2974">
                <c:v>297406</c:v>
              </c:pt>
              <c:pt idx="2975">
                <c:v>297500</c:v>
              </c:pt>
              <c:pt idx="2976">
                <c:v>297609</c:v>
              </c:pt>
              <c:pt idx="2977">
                <c:v>297703</c:v>
              </c:pt>
              <c:pt idx="2978">
                <c:v>297813</c:v>
              </c:pt>
              <c:pt idx="2979">
                <c:v>297906</c:v>
              </c:pt>
              <c:pt idx="2980">
                <c:v>298000</c:v>
              </c:pt>
              <c:pt idx="2981">
                <c:v>298109</c:v>
              </c:pt>
              <c:pt idx="2982">
                <c:v>298203</c:v>
              </c:pt>
              <c:pt idx="2983">
                <c:v>298313</c:v>
              </c:pt>
              <c:pt idx="2984">
                <c:v>298406</c:v>
              </c:pt>
              <c:pt idx="2985">
                <c:v>298500</c:v>
              </c:pt>
              <c:pt idx="2986">
                <c:v>298609</c:v>
              </c:pt>
              <c:pt idx="2987">
                <c:v>298703</c:v>
              </c:pt>
              <c:pt idx="2988">
                <c:v>298813</c:v>
              </c:pt>
              <c:pt idx="2989">
                <c:v>298906</c:v>
              </c:pt>
              <c:pt idx="2990">
                <c:v>299000</c:v>
              </c:pt>
              <c:pt idx="2991">
                <c:v>299109</c:v>
              </c:pt>
              <c:pt idx="2992">
                <c:v>299203</c:v>
              </c:pt>
              <c:pt idx="2993">
                <c:v>299313</c:v>
              </c:pt>
              <c:pt idx="2994">
                <c:v>299406</c:v>
              </c:pt>
              <c:pt idx="2995">
                <c:v>299500</c:v>
              </c:pt>
              <c:pt idx="2996">
                <c:v>299609</c:v>
              </c:pt>
              <c:pt idx="2997">
                <c:v>299703</c:v>
              </c:pt>
              <c:pt idx="2998">
                <c:v>299813</c:v>
              </c:pt>
              <c:pt idx="2999">
                <c:v>299906</c:v>
              </c:pt>
              <c:pt idx="3000">
                <c:v>300000</c:v>
              </c:pt>
              <c:pt idx="3001">
                <c:v>300109</c:v>
              </c:pt>
              <c:pt idx="3002">
                <c:v>300203</c:v>
              </c:pt>
              <c:pt idx="3003">
                <c:v>300313</c:v>
              </c:pt>
              <c:pt idx="3004">
                <c:v>300406</c:v>
              </c:pt>
              <c:pt idx="3005">
                <c:v>300500</c:v>
              </c:pt>
              <c:pt idx="3006">
                <c:v>300609</c:v>
              </c:pt>
              <c:pt idx="3007">
                <c:v>300703</c:v>
              </c:pt>
              <c:pt idx="3008">
                <c:v>300813</c:v>
              </c:pt>
              <c:pt idx="3009">
                <c:v>300906</c:v>
              </c:pt>
              <c:pt idx="3010">
                <c:v>301000</c:v>
              </c:pt>
              <c:pt idx="3011">
                <c:v>301109</c:v>
              </c:pt>
              <c:pt idx="3012">
                <c:v>301203</c:v>
              </c:pt>
              <c:pt idx="3013">
                <c:v>301313</c:v>
              </c:pt>
              <c:pt idx="3014">
                <c:v>301406</c:v>
              </c:pt>
              <c:pt idx="3015">
                <c:v>301500</c:v>
              </c:pt>
              <c:pt idx="3016">
                <c:v>301609</c:v>
              </c:pt>
              <c:pt idx="3017">
                <c:v>301703</c:v>
              </c:pt>
              <c:pt idx="3018">
                <c:v>301813</c:v>
              </c:pt>
              <c:pt idx="3019">
                <c:v>301906</c:v>
              </c:pt>
              <c:pt idx="3020">
                <c:v>302000</c:v>
              </c:pt>
              <c:pt idx="3021">
                <c:v>302109</c:v>
              </c:pt>
              <c:pt idx="3022">
                <c:v>302203</c:v>
              </c:pt>
              <c:pt idx="3023">
                <c:v>302313</c:v>
              </c:pt>
              <c:pt idx="3024">
                <c:v>302406</c:v>
              </c:pt>
              <c:pt idx="3025">
                <c:v>302500</c:v>
              </c:pt>
              <c:pt idx="3026">
                <c:v>302609</c:v>
              </c:pt>
              <c:pt idx="3027">
                <c:v>302703</c:v>
              </c:pt>
              <c:pt idx="3028">
                <c:v>302813</c:v>
              </c:pt>
              <c:pt idx="3029">
                <c:v>302906</c:v>
              </c:pt>
              <c:pt idx="3030">
                <c:v>303000</c:v>
              </c:pt>
              <c:pt idx="3031">
                <c:v>303109</c:v>
              </c:pt>
              <c:pt idx="3032">
                <c:v>303203</c:v>
              </c:pt>
              <c:pt idx="3033">
                <c:v>303313</c:v>
              </c:pt>
              <c:pt idx="3034">
                <c:v>303406</c:v>
              </c:pt>
              <c:pt idx="3035">
                <c:v>303500</c:v>
              </c:pt>
              <c:pt idx="3036">
                <c:v>303609</c:v>
              </c:pt>
              <c:pt idx="3037">
                <c:v>303703</c:v>
              </c:pt>
              <c:pt idx="3038">
                <c:v>303813</c:v>
              </c:pt>
              <c:pt idx="3039">
                <c:v>303906</c:v>
              </c:pt>
              <c:pt idx="3040">
                <c:v>304000</c:v>
              </c:pt>
              <c:pt idx="3041">
                <c:v>304109</c:v>
              </c:pt>
              <c:pt idx="3042">
                <c:v>304203</c:v>
              </c:pt>
              <c:pt idx="3043">
                <c:v>304313</c:v>
              </c:pt>
              <c:pt idx="3044">
                <c:v>304406</c:v>
              </c:pt>
              <c:pt idx="3045">
                <c:v>304500</c:v>
              </c:pt>
              <c:pt idx="3046">
                <c:v>304609</c:v>
              </c:pt>
              <c:pt idx="3047">
                <c:v>304703</c:v>
              </c:pt>
              <c:pt idx="3048">
                <c:v>304813</c:v>
              </c:pt>
              <c:pt idx="3049">
                <c:v>304906</c:v>
              </c:pt>
              <c:pt idx="3050">
                <c:v>305000</c:v>
              </c:pt>
              <c:pt idx="3051">
                <c:v>305109</c:v>
              </c:pt>
              <c:pt idx="3052">
                <c:v>305203</c:v>
              </c:pt>
              <c:pt idx="3053">
                <c:v>305313</c:v>
              </c:pt>
              <c:pt idx="3054">
                <c:v>305406</c:v>
              </c:pt>
              <c:pt idx="3055">
                <c:v>305500</c:v>
              </c:pt>
              <c:pt idx="3056">
                <c:v>305609</c:v>
              </c:pt>
              <c:pt idx="3057">
                <c:v>305703</c:v>
              </c:pt>
              <c:pt idx="3058">
                <c:v>305813</c:v>
              </c:pt>
              <c:pt idx="3059">
                <c:v>305906</c:v>
              </c:pt>
              <c:pt idx="3060">
                <c:v>306000</c:v>
              </c:pt>
              <c:pt idx="3061">
                <c:v>306109</c:v>
              </c:pt>
              <c:pt idx="3062">
                <c:v>306203</c:v>
              </c:pt>
              <c:pt idx="3063">
                <c:v>306313</c:v>
              </c:pt>
              <c:pt idx="3064">
                <c:v>306406</c:v>
              </c:pt>
              <c:pt idx="3065">
                <c:v>306500</c:v>
              </c:pt>
              <c:pt idx="3066">
                <c:v>306609</c:v>
              </c:pt>
              <c:pt idx="3067">
                <c:v>306703</c:v>
              </c:pt>
              <c:pt idx="3068">
                <c:v>306813</c:v>
              </c:pt>
              <c:pt idx="3069">
                <c:v>306906</c:v>
              </c:pt>
              <c:pt idx="3070">
                <c:v>307000</c:v>
              </c:pt>
              <c:pt idx="3071">
                <c:v>307109</c:v>
              </c:pt>
              <c:pt idx="3072">
                <c:v>307203</c:v>
              </c:pt>
              <c:pt idx="3073">
                <c:v>307313</c:v>
              </c:pt>
              <c:pt idx="3074">
                <c:v>307406</c:v>
              </c:pt>
              <c:pt idx="3075">
                <c:v>307500</c:v>
              </c:pt>
              <c:pt idx="3076">
                <c:v>307609</c:v>
              </c:pt>
              <c:pt idx="3077">
                <c:v>307703</c:v>
              </c:pt>
              <c:pt idx="3078">
                <c:v>307813</c:v>
              </c:pt>
              <c:pt idx="3079">
                <c:v>307906</c:v>
              </c:pt>
              <c:pt idx="3080">
                <c:v>308000</c:v>
              </c:pt>
              <c:pt idx="3081">
                <c:v>308109</c:v>
              </c:pt>
              <c:pt idx="3082">
                <c:v>308203</c:v>
              </c:pt>
              <c:pt idx="3083">
                <c:v>308313</c:v>
              </c:pt>
              <c:pt idx="3084">
                <c:v>308406</c:v>
              </c:pt>
              <c:pt idx="3085">
                <c:v>308500</c:v>
              </c:pt>
              <c:pt idx="3086">
                <c:v>308609</c:v>
              </c:pt>
              <c:pt idx="3087">
                <c:v>308703</c:v>
              </c:pt>
              <c:pt idx="3088">
                <c:v>308813</c:v>
              </c:pt>
              <c:pt idx="3089">
                <c:v>308906</c:v>
              </c:pt>
              <c:pt idx="3090">
                <c:v>309000</c:v>
              </c:pt>
              <c:pt idx="3091">
                <c:v>309109</c:v>
              </c:pt>
              <c:pt idx="3092">
                <c:v>309203</c:v>
              </c:pt>
              <c:pt idx="3093">
                <c:v>309313</c:v>
              </c:pt>
              <c:pt idx="3094">
                <c:v>309406</c:v>
              </c:pt>
              <c:pt idx="3095">
                <c:v>309500</c:v>
              </c:pt>
              <c:pt idx="3096">
                <c:v>309609</c:v>
              </c:pt>
              <c:pt idx="3097">
                <c:v>309703</c:v>
              </c:pt>
              <c:pt idx="3098">
                <c:v>309813</c:v>
              </c:pt>
              <c:pt idx="3099">
                <c:v>309906</c:v>
              </c:pt>
              <c:pt idx="3100">
                <c:v>310000</c:v>
              </c:pt>
              <c:pt idx="3101">
                <c:v>310109</c:v>
              </c:pt>
              <c:pt idx="3102">
                <c:v>310203</c:v>
              </c:pt>
              <c:pt idx="3103">
                <c:v>310313</c:v>
              </c:pt>
              <c:pt idx="3104">
                <c:v>310406</c:v>
              </c:pt>
              <c:pt idx="3105">
                <c:v>310500</c:v>
              </c:pt>
              <c:pt idx="3106">
                <c:v>310609</c:v>
              </c:pt>
              <c:pt idx="3107">
                <c:v>310703</c:v>
              </c:pt>
              <c:pt idx="3108">
                <c:v>310813</c:v>
              </c:pt>
              <c:pt idx="3109">
                <c:v>310906</c:v>
              </c:pt>
              <c:pt idx="3110">
                <c:v>311000</c:v>
              </c:pt>
              <c:pt idx="3111">
                <c:v>311109</c:v>
              </c:pt>
              <c:pt idx="3112">
                <c:v>311203</c:v>
              </c:pt>
              <c:pt idx="3113">
                <c:v>311313</c:v>
              </c:pt>
              <c:pt idx="3114">
                <c:v>311406</c:v>
              </c:pt>
              <c:pt idx="3115">
                <c:v>311500</c:v>
              </c:pt>
              <c:pt idx="3116">
                <c:v>311609</c:v>
              </c:pt>
              <c:pt idx="3117">
                <c:v>311703</c:v>
              </c:pt>
              <c:pt idx="3118">
                <c:v>311813</c:v>
              </c:pt>
              <c:pt idx="3119">
                <c:v>311906</c:v>
              </c:pt>
              <c:pt idx="3120">
                <c:v>312000</c:v>
              </c:pt>
              <c:pt idx="3121">
                <c:v>312109</c:v>
              </c:pt>
              <c:pt idx="3122">
                <c:v>312203</c:v>
              </c:pt>
              <c:pt idx="3123">
                <c:v>312313</c:v>
              </c:pt>
              <c:pt idx="3124">
                <c:v>312406</c:v>
              </c:pt>
              <c:pt idx="3125">
                <c:v>312500</c:v>
              </c:pt>
              <c:pt idx="3126">
                <c:v>312609</c:v>
              </c:pt>
              <c:pt idx="3127">
                <c:v>312703</c:v>
              </c:pt>
              <c:pt idx="3128">
                <c:v>312813</c:v>
              </c:pt>
              <c:pt idx="3129">
                <c:v>312906</c:v>
              </c:pt>
              <c:pt idx="3130">
                <c:v>313000</c:v>
              </c:pt>
              <c:pt idx="3131">
                <c:v>313109</c:v>
              </c:pt>
              <c:pt idx="3132">
                <c:v>313203</c:v>
              </c:pt>
              <c:pt idx="3133">
                <c:v>313313</c:v>
              </c:pt>
              <c:pt idx="3134">
                <c:v>313406</c:v>
              </c:pt>
              <c:pt idx="3135">
                <c:v>313500</c:v>
              </c:pt>
              <c:pt idx="3136">
                <c:v>313609</c:v>
              </c:pt>
              <c:pt idx="3137">
                <c:v>313703</c:v>
              </c:pt>
              <c:pt idx="3138">
                <c:v>313813</c:v>
              </c:pt>
              <c:pt idx="3139">
                <c:v>313906</c:v>
              </c:pt>
              <c:pt idx="3140">
                <c:v>314000</c:v>
              </c:pt>
              <c:pt idx="3141">
                <c:v>314109</c:v>
              </c:pt>
              <c:pt idx="3142">
                <c:v>314203</c:v>
              </c:pt>
              <c:pt idx="3143">
                <c:v>314313</c:v>
              </c:pt>
              <c:pt idx="3144">
                <c:v>314406</c:v>
              </c:pt>
              <c:pt idx="3145">
                <c:v>314500</c:v>
              </c:pt>
              <c:pt idx="3146">
                <c:v>314609</c:v>
              </c:pt>
              <c:pt idx="3147">
                <c:v>314703</c:v>
              </c:pt>
              <c:pt idx="3148">
                <c:v>314813</c:v>
              </c:pt>
              <c:pt idx="3149">
                <c:v>314906</c:v>
              </c:pt>
              <c:pt idx="3150">
                <c:v>315000</c:v>
              </c:pt>
              <c:pt idx="3151">
                <c:v>315109</c:v>
              </c:pt>
              <c:pt idx="3152">
                <c:v>315203</c:v>
              </c:pt>
              <c:pt idx="3153">
                <c:v>315313</c:v>
              </c:pt>
              <c:pt idx="3154">
                <c:v>315406</c:v>
              </c:pt>
              <c:pt idx="3155">
                <c:v>315500</c:v>
              </c:pt>
              <c:pt idx="3156">
                <c:v>315609</c:v>
              </c:pt>
              <c:pt idx="3157">
                <c:v>315703</c:v>
              </c:pt>
              <c:pt idx="3158">
                <c:v>315813</c:v>
              </c:pt>
              <c:pt idx="3159">
                <c:v>315906</c:v>
              </c:pt>
              <c:pt idx="3160">
                <c:v>316000</c:v>
              </c:pt>
              <c:pt idx="3161">
                <c:v>316109</c:v>
              </c:pt>
              <c:pt idx="3162">
                <c:v>316203</c:v>
              </c:pt>
              <c:pt idx="3163">
                <c:v>316313</c:v>
              </c:pt>
              <c:pt idx="3164">
                <c:v>316406</c:v>
              </c:pt>
              <c:pt idx="3165">
                <c:v>316500</c:v>
              </c:pt>
              <c:pt idx="3166">
                <c:v>316609</c:v>
              </c:pt>
              <c:pt idx="3167">
                <c:v>316703</c:v>
              </c:pt>
              <c:pt idx="3168">
                <c:v>316813</c:v>
              </c:pt>
              <c:pt idx="3169">
                <c:v>316906</c:v>
              </c:pt>
              <c:pt idx="3170">
                <c:v>317000</c:v>
              </c:pt>
              <c:pt idx="3171">
                <c:v>317109</c:v>
              </c:pt>
              <c:pt idx="3172">
                <c:v>317203</c:v>
              </c:pt>
              <c:pt idx="3173">
                <c:v>317313</c:v>
              </c:pt>
              <c:pt idx="3174">
                <c:v>317406</c:v>
              </c:pt>
              <c:pt idx="3175">
                <c:v>317500</c:v>
              </c:pt>
              <c:pt idx="3176">
                <c:v>317609</c:v>
              </c:pt>
              <c:pt idx="3177">
                <c:v>317703</c:v>
              </c:pt>
              <c:pt idx="3178">
                <c:v>317813</c:v>
              </c:pt>
              <c:pt idx="3179">
                <c:v>317906</c:v>
              </c:pt>
              <c:pt idx="3180">
                <c:v>318000</c:v>
              </c:pt>
              <c:pt idx="3181">
                <c:v>318109</c:v>
              </c:pt>
              <c:pt idx="3182">
                <c:v>318203</c:v>
              </c:pt>
              <c:pt idx="3183">
                <c:v>318313</c:v>
              </c:pt>
              <c:pt idx="3184">
                <c:v>318406</c:v>
              </c:pt>
              <c:pt idx="3185">
                <c:v>318500</c:v>
              </c:pt>
              <c:pt idx="3186">
                <c:v>318609</c:v>
              </c:pt>
              <c:pt idx="3187">
                <c:v>318703</c:v>
              </c:pt>
              <c:pt idx="3188">
                <c:v>318813</c:v>
              </c:pt>
              <c:pt idx="3189">
                <c:v>318906</c:v>
              </c:pt>
              <c:pt idx="3190">
                <c:v>319000</c:v>
              </c:pt>
              <c:pt idx="3191">
                <c:v>319109</c:v>
              </c:pt>
              <c:pt idx="3192">
                <c:v>319203</c:v>
              </c:pt>
              <c:pt idx="3193">
                <c:v>319313</c:v>
              </c:pt>
              <c:pt idx="3194">
                <c:v>319406</c:v>
              </c:pt>
              <c:pt idx="3195">
                <c:v>319500</c:v>
              </c:pt>
              <c:pt idx="3196">
                <c:v>319609</c:v>
              </c:pt>
              <c:pt idx="3197">
                <c:v>319703</c:v>
              </c:pt>
              <c:pt idx="3198">
                <c:v>319813</c:v>
              </c:pt>
              <c:pt idx="3199">
                <c:v>319906</c:v>
              </c:pt>
              <c:pt idx="3200">
                <c:v>320000</c:v>
              </c:pt>
              <c:pt idx="3201">
                <c:v>320109</c:v>
              </c:pt>
              <c:pt idx="3202">
                <c:v>320203</c:v>
              </c:pt>
              <c:pt idx="3203">
                <c:v>320313</c:v>
              </c:pt>
              <c:pt idx="3204">
                <c:v>320406</c:v>
              </c:pt>
              <c:pt idx="3205">
                <c:v>320500</c:v>
              </c:pt>
              <c:pt idx="3206">
                <c:v>320609</c:v>
              </c:pt>
              <c:pt idx="3207">
                <c:v>320703</c:v>
              </c:pt>
              <c:pt idx="3208">
                <c:v>320813</c:v>
              </c:pt>
              <c:pt idx="3209">
                <c:v>320906</c:v>
              </c:pt>
              <c:pt idx="3210">
                <c:v>321000</c:v>
              </c:pt>
              <c:pt idx="3211">
                <c:v>321109</c:v>
              </c:pt>
              <c:pt idx="3212">
                <c:v>321203</c:v>
              </c:pt>
              <c:pt idx="3213">
                <c:v>321313</c:v>
              </c:pt>
              <c:pt idx="3214">
                <c:v>321406</c:v>
              </c:pt>
              <c:pt idx="3215">
                <c:v>321500</c:v>
              </c:pt>
              <c:pt idx="3216">
                <c:v>321609</c:v>
              </c:pt>
              <c:pt idx="3217">
                <c:v>321703</c:v>
              </c:pt>
              <c:pt idx="3218">
                <c:v>321813</c:v>
              </c:pt>
              <c:pt idx="3219">
                <c:v>321906</c:v>
              </c:pt>
              <c:pt idx="3220">
                <c:v>322000</c:v>
              </c:pt>
              <c:pt idx="3221">
                <c:v>322109</c:v>
              </c:pt>
              <c:pt idx="3222">
                <c:v>322203</c:v>
              </c:pt>
              <c:pt idx="3223">
                <c:v>322313</c:v>
              </c:pt>
              <c:pt idx="3224">
                <c:v>322406</c:v>
              </c:pt>
              <c:pt idx="3225">
                <c:v>322500</c:v>
              </c:pt>
              <c:pt idx="3226">
                <c:v>322609</c:v>
              </c:pt>
              <c:pt idx="3227">
                <c:v>322703</c:v>
              </c:pt>
              <c:pt idx="3228">
                <c:v>322813</c:v>
              </c:pt>
              <c:pt idx="3229">
                <c:v>322906</c:v>
              </c:pt>
              <c:pt idx="3230">
                <c:v>323000</c:v>
              </c:pt>
              <c:pt idx="3231">
                <c:v>323109</c:v>
              </c:pt>
              <c:pt idx="3232">
                <c:v>323203</c:v>
              </c:pt>
              <c:pt idx="3233">
                <c:v>323313</c:v>
              </c:pt>
              <c:pt idx="3234">
                <c:v>323406</c:v>
              </c:pt>
              <c:pt idx="3235">
                <c:v>323500</c:v>
              </c:pt>
              <c:pt idx="3236">
                <c:v>323609</c:v>
              </c:pt>
              <c:pt idx="3237">
                <c:v>323703</c:v>
              </c:pt>
              <c:pt idx="3238">
                <c:v>323813</c:v>
              </c:pt>
              <c:pt idx="3239">
                <c:v>323906</c:v>
              </c:pt>
              <c:pt idx="3240">
                <c:v>324000</c:v>
              </c:pt>
              <c:pt idx="3241">
                <c:v>324109</c:v>
              </c:pt>
              <c:pt idx="3242">
                <c:v>324203</c:v>
              </c:pt>
              <c:pt idx="3243">
                <c:v>324313</c:v>
              </c:pt>
              <c:pt idx="3244">
                <c:v>324406</c:v>
              </c:pt>
              <c:pt idx="3245">
                <c:v>324500</c:v>
              </c:pt>
              <c:pt idx="3246">
                <c:v>324609</c:v>
              </c:pt>
              <c:pt idx="3247">
                <c:v>324703</c:v>
              </c:pt>
              <c:pt idx="3248">
                <c:v>324813</c:v>
              </c:pt>
              <c:pt idx="3249">
                <c:v>324906</c:v>
              </c:pt>
              <c:pt idx="3250">
                <c:v>325000</c:v>
              </c:pt>
              <c:pt idx="3251">
                <c:v>325109</c:v>
              </c:pt>
              <c:pt idx="3252">
                <c:v>325203</c:v>
              </c:pt>
              <c:pt idx="3253">
                <c:v>325313</c:v>
              </c:pt>
              <c:pt idx="3254">
                <c:v>325406</c:v>
              </c:pt>
              <c:pt idx="3255">
                <c:v>325500</c:v>
              </c:pt>
              <c:pt idx="3256">
                <c:v>325609</c:v>
              </c:pt>
              <c:pt idx="3257">
                <c:v>325703</c:v>
              </c:pt>
              <c:pt idx="3258">
                <c:v>325813</c:v>
              </c:pt>
              <c:pt idx="3259">
                <c:v>325906</c:v>
              </c:pt>
              <c:pt idx="3260">
                <c:v>326000</c:v>
              </c:pt>
              <c:pt idx="3261">
                <c:v>326109</c:v>
              </c:pt>
              <c:pt idx="3262">
                <c:v>326203</c:v>
              </c:pt>
              <c:pt idx="3263">
                <c:v>326313</c:v>
              </c:pt>
              <c:pt idx="3264">
                <c:v>326406</c:v>
              </c:pt>
              <c:pt idx="3265">
                <c:v>326500</c:v>
              </c:pt>
              <c:pt idx="3266">
                <c:v>326609</c:v>
              </c:pt>
              <c:pt idx="3267">
                <c:v>326703</c:v>
              </c:pt>
              <c:pt idx="3268">
                <c:v>326813</c:v>
              </c:pt>
              <c:pt idx="3269">
                <c:v>326906</c:v>
              </c:pt>
              <c:pt idx="3270">
                <c:v>327000</c:v>
              </c:pt>
              <c:pt idx="3271">
                <c:v>327109</c:v>
              </c:pt>
              <c:pt idx="3272">
                <c:v>327203</c:v>
              </c:pt>
              <c:pt idx="3273">
                <c:v>327313</c:v>
              </c:pt>
              <c:pt idx="3274">
                <c:v>327406</c:v>
              </c:pt>
              <c:pt idx="3275">
                <c:v>327500</c:v>
              </c:pt>
              <c:pt idx="3276">
                <c:v>327609</c:v>
              </c:pt>
              <c:pt idx="3277">
                <c:v>327703</c:v>
              </c:pt>
              <c:pt idx="3278">
                <c:v>327813</c:v>
              </c:pt>
              <c:pt idx="3279">
                <c:v>327906</c:v>
              </c:pt>
              <c:pt idx="3280">
                <c:v>328000</c:v>
              </c:pt>
              <c:pt idx="3281">
                <c:v>328109</c:v>
              </c:pt>
              <c:pt idx="3282">
                <c:v>328203</c:v>
              </c:pt>
              <c:pt idx="3283">
                <c:v>328313</c:v>
              </c:pt>
              <c:pt idx="3284">
                <c:v>328406</c:v>
              </c:pt>
              <c:pt idx="3285">
                <c:v>328500</c:v>
              </c:pt>
              <c:pt idx="3286">
                <c:v>328609</c:v>
              </c:pt>
              <c:pt idx="3287">
                <c:v>328703</c:v>
              </c:pt>
              <c:pt idx="3288">
                <c:v>328813</c:v>
              </c:pt>
              <c:pt idx="3289">
                <c:v>328906</c:v>
              </c:pt>
              <c:pt idx="3290">
                <c:v>329000</c:v>
              </c:pt>
              <c:pt idx="3291">
                <c:v>329109</c:v>
              </c:pt>
              <c:pt idx="3292">
                <c:v>329203</c:v>
              </c:pt>
              <c:pt idx="3293">
                <c:v>329313</c:v>
              </c:pt>
              <c:pt idx="3294">
                <c:v>329406</c:v>
              </c:pt>
              <c:pt idx="3295">
                <c:v>329500</c:v>
              </c:pt>
              <c:pt idx="3296">
                <c:v>329609</c:v>
              </c:pt>
              <c:pt idx="3297">
                <c:v>329703</c:v>
              </c:pt>
              <c:pt idx="3298">
                <c:v>329813</c:v>
              </c:pt>
              <c:pt idx="3299">
                <c:v>329906</c:v>
              </c:pt>
              <c:pt idx="3300">
                <c:v>330000</c:v>
              </c:pt>
              <c:pt idx="3301">
                <c:v>330109</c:v>
              </c:pt>
              <c:pt idx="3302">
                <c:v>330203</c:v>
              </c:pt>
              <c:pt idx="3303">
                <c:v>330313</c:v>
              </c:pt>
              <c:pt idx="3304">
                <c:v>330406</c:v>
              </c:pt>
              <c:pt idx="3305">
                <c:v>330500</c:v>
              </c:pt>
              <c:pt idx="3306">
                <c:v>330609</c:v>
              </c:pt>
              <c:pt idx="3307">
                <c:v>330703</c:v>
              </c:pt>
              <c:pt idx="3308">
                <c:v>330813</c:v>
              </c:pt>
              <c:pt idx="3309">
                <c:v>330906</c:v>
              </c:pt>
              <c:pt idx="3310">
                <c:v>331000</c:v>
              </c:pt>
              <c:pt idx="3311">
                <c:v>331109</c:v>
              </c:pt>
              <c:pt idx="3312">
                <c:v>331203</c:v>
              </c:pt>
              <c:pt idx="3313">
                <c:v>331313</c:v>
              </c:pt>
              <c:pt idx="3314">
                <c:v>331406</c:v>
              </c:pt>
              <c:pt idx="3315">
                <c:v>331500</c:v>
              </c:pt>
              <c:pt idx="3316">
                <c:v>331609</c:v>
              </c:pt>
              <c:pt idx="3317">
                <c:v>331703</c:v>
              </c:pt>
              <c:pt idx="3318">
                <c:v>331813</c:v>
              </c:pt>
              <c:pt idx="3319">
                <c:v>331906</c:v>
              </c:pt>
              <c:pt idx="3320">
                <c:v>332000</c:v>
              </c:pt>
              <c:pt idx="3321">
                <c:v>332109</c:v>
              </c:pt>
              <c:pt idx="3322">
                <c:v>332203</c:v>
              </c:pt>
              <c:pt idx="3323">
                <c:v>332313</c:v>
              </c:pt>
              <c:pt idx="3324">
                <c:v>332406</c:v>
              </c:pt>
              <c:pt idx="3325">
                <c:v>332500</c:v>
              </c:pt>
              <c:pt idx="3326">
                <c:v>332609</c:v>
              </c:pt>
              <c:pt idx="3327">
                <c:v>332703</c:v>
              </c:pt>
              <c:pt idx="3328">
                <c:v>332813</c:v>
              </c:pt>
              <c:pt idx="3329">
                <c:v>332906</c:v>
              </c:pt>
              <c:pt idx="3330">
                <c:v>333000</c:v>
              </c:pt>
              <c:pt idx="3331">
                <c:v>333109</c:v>
              </c:pt>
              <c:pt idx="3332">
                <c:v>333203</c:v>
              </c:pt>
              <c:pt idx="3333">
                <c:v>333313</c:v>
              </c:pt>
              <c:pt idx="3334">
                <c:v>333406</c:v>
              </c:pt>
              <c:pt idx="3335">
                <c:v>333500</c:v>
              </c:pt>
              <c:pt idx="3336">
                <c:v>333609</c:v>
              </c:pt>
              <c:pt idx="3337">
                <c:v>333703</c:v>
              </c:pt>
              <c:pt idx="3338">
                <c:v>333813</c:v>
              </c:pt>
              <c:pt idx="3339">
                <c:v>333906</c:v>
              </c:pt>
              <c:pt idx="3340">
                <c:v>334000</c:v>
              </c:pt>
              <c:pt idx="3341">
                <c:v>334109</c:v>
              </c:pt>
              <c:pt idx="3342">
                <c:v>334203</c:v>
              </c:pt>
              <c:pt idx="3343">
                <c:v>334313</c:v>
              </c:pt>
              <c:pt idx="3344">
                <c:v>334406</c:v>
              </c:pt>
              <c:pt idx="3345">
                <c:v>334500</c:v>
              </c:pt>
              <c:pt idx="3346">
                <c:v>334609</c:v>
              </c:pt>
              <c:pt idx="3347">
                <c:v>334703</c:v>
              </c:pt>
              <c:pt idx="3348">
                <c:v>334813</c:v>
              </c:pt>
              <c:pt idx="3349">
                <c:v>334906</c:v>
              </c:pt>
              <c:pt idx="3350">
                <c:v>335000</c:v>
              </c:pt>
              <c:pt idx="3351">
                <c:v>335109</c:v>
              </c:pt>
              <c:pt idx="3352">
                <c:v>335203</c:v>
              </c:pt>
              <c:pt idx="3353">
                <c:v>335313</c:v>
              </c:pt>
              <c:pt idx="3354">
                <c:v>335406</c:v>
              </c:pt>
              <c:pt idx="3355">
                <c:v>335500</c:v>
              </c:pt>
              <c:pt idx="3356">
                <c:v>335609</c:v>
              </c:pt>
              <c:pt idx="3357">
                <c:v>335703</c:v>
              </c:pt>
              <c:pt idx="3358">
                <c:v>335813</c:v>
              </c:pt>
              <c:pt idx="3359">
                <c:v>335906</c:v>
              </c:pt>
              <c:pt idx="3360">
                <c:v>336000</c:v>
              </c:pt>
              <c:pt idx="3361">
                <c:v>336109</c:v>
              </c:pt>
              <c:pt idx="3362">
                <c:v>336203</c:v>
              </c:pt>
              <c:pt idx="3363">
                <c:v>336313</c:v>
              </c:pt>
              <c:pt idx="3364">
                <c:v>336406</c:v>
              </c:pt>
              <c:pt idx="3365">
                <c:v>336500</c:v>
              </c:pt>
              <c:pt idx="3366">
                <c:v>336609</c:v>
              </c:pt>
              <c:pt idx="3367">
                <c:v>336703</c:v>
              </c:pt>
              <c:pt idx="3368">
                <c:v>336813</c:v>
              </c:pt>
              <c:pt idx="3369">
                <c:v>336906</c:v>
              </c:pt>
              <c:pt idx="3370">
                <c:v>337000</c:v>
              </c:pt>
              <c:pt idx="3371">
                <c:v>337109</c:v>
              </c:pt>
              <c:pt idx="3372">
                <c:v>337203</c:v>
              </c:pt>
              <c:pt idx="3373">
                <c:v>337313</c:v>
              </c:pt>
              <c:pt idx="3374">
                <c:v>337406</c:v>
              </c:pt>
              <c:pt idx="3375">
                <c:v>337500</c:v>
              </c:pt>
              <c:pt idx="3376">
                <c:v>337609</c:v>
              </c:pt>
              <c:pt idx="3377">
                <c:v>337703</c:v>
              </c:pt>
              <c:pt idx="3378">
                <c:v>337813</c:v>
              </c:pt>
              <c:pt idx="3379">
                <c:v>337906</c:v>
              </c:pt>
              <c:pt idx="3380">
                <c:v>338000</c:v>
              </c:pt>
              <c:pt idx="3381">
                <c:v>338109</c:v>
              </c:pt>
              <c:pt idx="3382">
                <c:v>338203</c:v>
              </c:pt>
              <c:pt idx="3383">
                <c:v>338313</c:v>
              </c:pt>
              <c:pt idx="3384">
                <c:v>338406</c:v>
              </c:pt>
              <c:pt idx="3385">
                <c:v>338500</c:v>
              </c:pt>
              <c:pt idx="3386">
                <c:v>338609</c:v>
              </c:pt>
              <c:pt idx="3387">
                <c:v>338703</c:v>
              </c:pt>
              <c:pt idx="3388">
                <c:v>338813</c:v>
              </c:pt>
              <c:pt idx="3389">
                <c:v>338906</c:v>
              </c:pt>
              <c:pt idx="3390">
                <c:v>339000</c:v>
              </c:pt>
              <c:pt idx="3391">
                <c:v>339109</c:v>
              </c:pt>
              <c:pt idx="3392">
                <c:v>339203</c:v>
              </c:pt>
              <c:pt idx="3393">
                <c:v>339313</c:v>
              </c:pt>
              <c:pt idx="3394">
                <c:v>339406</c:v>
              </c:pt>
              <c:pt idx="3395">
                <c:v>339500</c:v>
              </c:pt>
              <c:pt idx="3396">
                <c:v>339609</c:v>
              </c:pt>
              <c:pt idx="3397">
                <c:v>339703</c:v>
              </c:pt>
              <c:pt idx="3398">
                <c:v>339813</c:v>
              </c:pt>
              <c:pt idx="3399">
                <c:v>339906</c:v>
              </c:pt>
              <c:pt idx="3400">
                <c:v>340000</c:v>
              </c:pt>
              <c:pt idx="3401">
                <c:v>340109</c:v>
              </c:pt>
              <c:pt idx="3402">
                <c:v>340203</c:v>
              </c:pt>
              <c:pt idx="3403">
                <c:v>340313</c:v>
              </c:pt>
              <c:pt idx="3404">
                <c:v>340406</c:v>
              </c:pt>
              <c:pt idx="3405">
                <c:v>340500</c:v>
              </c:pt>
              <c:pt idx="3406">
                <c:v>340609</c:v>
              </c:pt>
              <c:pt idx="3407">
                <c:v>340703</c:v>
              </c:pt>
              <c:pt idx="3408">
                <c:v>340813</c:v>
              </c:pt>
              <c:pt idx="3409">
                <c:v>340906</c:v>
              </c:pt>
              <c:pt idx="3410">
                <c:v>341000</c:v>
              </c:pt>
              <c:pt idx="3411">
                <c:v>341109</c:v>
              </c:pt>
              <c:pt idx="3412">
                <c:v>341203</c:v>
              </c:pt>
              <c:pt idx="3413">
                <c:v>341313</c:v>
              </c:pt>
              <c:pt idx="3414">
                <c:v>341406</c:v>
              </c:pt>
              <c:pt idx="3415">
                <c:v>341500</c:v>
              </c:pt>
              <c:pt idx="3416">
                <c:v>341609</c:v>
              </c:pt>
              <c:pt idx="3417">
                <c:v>341703</c:v>
              </c:pt>
              <c:pt idx="3418">
                <c:v>341813</c:v>
              </c:pt>
              <c:pt idx="3419">
                <c:v>341906</c:v>
              </c:pt>
              <c:pt idx="3420">
                <c:v>342000</c:v>
              </c:pt>
              <c:pt idx="3421">
                <c:v>342109</c:v>
              </c:pt>
              <c:pt idx="3422">
                <c:v>342203</c:v>
              </c:pt>
              <c:pt idx="3423">
                <c:v>342313</c:v>
              </c:pt>
              <c:pt idx="3424">
                <c:v>342406</c:v>
              </c:pt>
              <c:pt idx="3425">
                <c:v>342500</c:v>
              </c:pt>
              <c:pt idx="3426">
                <c:v>342609</c:v>
              </c:pt>
              <c:pt idx="3427">
                <c:v>342703</c:v>
              </c:pt>
              <c:pt idx="3428">
                <c:v>342813</c:v>
              </c:pt>
              <c:pt idx="3429">
                <c:v>342906</c:v>
              </c:pt>
              <c:pt idx="3430">
                <c:v>343000</c:v>
              </c:pt>
              <c:pt idx="3431">
                <c:v>343109</c:v>
              </c:pt>
              <c:pt idx="3432">
                <c:v>343203</c:v>
              </c:pt>
              <c:pt idx="3433">
                <c:v>343313</c:v>
              </c:pt>
              <c:pt idx="3434">
                <c:v>343406</c:v>
              </c:pt>
              <c:pt idx="3435">
                <c:v>343500</c:v>
              </c:pt>
              <c:pt idx="3436">
                <c:v>343609</c:v>
              </c:pt>
              <c:pt idx="3437">
                <c:v>343703</c:v>
              </c:pt>
              <c:pt idx="3438">
                <c:v>343813</c:v>
              </c:pt>
              <c:pt idx="3439">
                <c:v>343906</c:v>
              </c:pt>
              <c:pt idx="3440">
                <c:v>344000</c:v>
              </c:pt>
              <c:pt idx="3441">
                <c:v>344109</c:v>
              </c:pt>
              <c:pt idx="3442">
                <c:v>344203</c:v>
              </c:pt>
              <c:pt idx="3443">
                <c:v>344313</c:v>
              </c:pt>
              <c:pt idx="3444">
                <c:v>344406</c:v>
              </c:pt>
              <c:pt idx="3445">
                <c:v>344500</c:v>
              </c:pt>
              <c:pt idx="3446">
                <c:v>344609</c:v>
              </c:pt>
              <c:pt idx="3447">
                <c:v>344703</c:v>
              </c:pt>
              <c:pt idx="3448">
                <c:v>344813</c:v>
              </c:pt>
              <c:pt idx="3449">
                <c:v>344906</c:v>
              </c:pt>
              <c:pt idx="3450">
                <c:v>345000</c:v>
              </c:pt>
              <c:pt idx="3451">
                <c:v>345109</c:v>
              </c:pt>
              <c:pt idx="3452">
                <c:v>345203</c:v>
              </c:pt>
              <c:pt idx="3453">
                <c:v>345313</c:v>
              </c:pt>
              <c:pt idx="3454">
                <c:v>345406</c:v>
              </c:pt>
              <c:pt idx="3455">
                <c:v>345500</c:v>
              </c:pt>
              <c:pt idx="3456">
                <c:v>345609</c:v>
              </c:pt>
              <c:pt idx="3457">
                <c:v>345703</c:v>
              </c:pt>
              <c:pt idx="3458">
                <c:v>345813</c:v>
              </c:pt>
              <c:pt idx="3459">
                <c:v>345906</c:v>
              </c:pt>
              <c:pt idx="3460">
                <c:v>346000</c:v>
              </c:pt>
              <c:pt idx="3461">
                <c:v>346109</c:v>
              </c:pt>
              <c:pt idx="3462">
                <c:v>346203</c:v>
              </c:pt>
              <c:pt idx="3463">
                <c:v>346313</c:v>
              </c:pt>
              <c:pt idx="3464">
                <c:v>346406</c:v>
              </c:pt>
              <c:pt idx="3465">
                <c:v>346500</c:v>
              </c:pt>
              <c:pt idx="3466">
                <c:v>346609</c:v>
              </c:pt>
              <c:pt idx="3467">
                <c:v>346703</c:v>
              </c:pt>
              <c:pt idx="3468">
                <c:v>346813</c:v>
              </c:pt>
              <c:pt idx="3469">
                <c:v>346906</c:v>
              </c:pt>
              <c:pt idx="3470">
                <c:v>347000</c:v>
              </c:pt>
              <c:pt idx="3471">
                <c:v>347109</c:v>
              </c:pt>
              <c:pt idx="3472">
                <c:v>347203</c:v>
              </c:pt>
              <c:pt idx="3473">
                <c:v>347313</c:v>
              </c:pt>
              <c:pt idx="3474">
                <c:v>347406</c:v>
              </c:pt>
              <c:pt idx="3475">
                <c:v>347500</c:v>
              </c:pt>
              <c:pt idx="3476">
                <c:v>347609</c:v>
              </c:pt>
              <c:pt idx="3477">
                <c:v>347703</c:v>
              </c:pt>
              <c:pt idx="3478">
                <c:v>347813</c:v>
              </c:pt>
              <c:pt idx="3479">
                <c:v>347906</c:v>
              </c:pt>
              <c:pt idx="3480">
                <c:v>348000</c:v>
              </c:pt>
              <c:pt idx="3481">
                <c:v>348109</c:v>
              </c:pt>
              <c:pt idx="3482">
                <c:v>348203</c:v>
              </c:pt>
              <c:pt idx="3483">
                <c:v>348313</c:v>
              </c:pt>
              <c:pt idx="3484">
                <c:v>348406</c:v>
              </c:pt>
              <c:pt idx="3485">
                <c:v>348500</c:v>
              </c:pt>
              <c:pt idx="3486">
                <c:v>348609</c:v>
              </c:pt>
              <c:pt idx="3487">
                <c:v>348703</c:v>
              </c:pt>
              <c:pt idx="3488">
                <c:v>348813</c:v>
              </c:pt>
              <c:pt idx="3489">
                <c:v>348906</c:v>
              </c:pt>
              <c:pt idx="3490">
                <c:v>349000</c:v>
              </c:pt>
              <c:pt idx="3491">
                <c:v>349109</c:v>
              </c:pt>
              <c:pt idx="3492">
                <c:v>349203</c:v>
              </c:pt>
              <c:pt idx="3493">
                <c:v>349313</c:v>
              </c:pt>
              <c:pt idx="3494">
                <c:v>349406</c:v>
              </c:pt>
              <c:pt idx="3495">
                <c:v>349500</c:v>
              </c:pt>
              <c:pt idx="3496">
                <c:v>349609</c:v>
              </c:pt>
              <c:pt idx="3497">
                <c:v>349703</c:v>
              </c:pt>
              <c:pt idx="3498">
                <c:v>349813</c:v>
              </c:pt>
              <c:pt idx="3499">
                <c:v>349906</c:v>
              </c:pt>
              <c:pt idx="3500">
                <c:v>350000</c:v>
              </c:pt>
              <c:pt idx="3501">
                <c:v>350109</c:v>
              </c:pt>
              <c:pt idx="3502">
                <c:v>350203</c:v>
              </c:pt>
              <c:pt idx="3503">
                <c:v>350313</c:v>
              </c:pt>
              <c:pt idx="3504">
                <c:v>350406</c:v>
              </c:pt>
              <c:pt idx="3505">
                <c:v>350500</c:v>
              </c:pt>
              <c:pt idx="3506">
                <c:v>350609</c:v>
              </c:pt>
              <c:pt idx="3507">
                <c:v>350703</c:v>
              </c:pt>
              <c:pt idx="3508">
                <c:v>350813</c:v>
              </c:pt>
              <c:pt idx="3509">
                <c:v>350906</c:v>
              </c:pt>
              <c:pt idx="3510">
                <c:v>351000</c:v>
              </c:pt>
              <c:pt idx="3511">
                <c:v>351109</c:v>
              </c:pt>
              <c:pt idx="3512">
                <c:v>351203</c:v>
              </c:pt>
              <c:pt idx="3513">
                <c:v>351313</c:v>
              </c:pt>
              <c:pt idx="3514">
                <c:v>351406</c:v>
              </c:pt>
              <c:pt idx="3515">
                <c:v>351500</c:v>
              </c:pt>
              <c:pt idx="3516">
                <c:v>351609</c:v>
              </c:pt>
              <c:pt idx="3517">
                <c:v>351703</c:v>
              </c:pt>
              <c:pt idx="3518">
                <c:v>351813</c:v>
              </c:pt>
              <c:pt idx="3519">
                <c:v>351906</c:v>
              </c:pt>
              <c:pt idx="3520">
                <c:v>352000</c:v>
              </c:pt>
              <c:pt idx="3521">
                <c:v>352109</c:v>
              </c:pt>
              <c:pt idx="3522">
                <c:v>352203</c:v>
              </c:pt>
              <c:pt idx="3523">
                <c:v>352313</c:v>
              </c:pt>
              <c:pt idx="3524">
                <c:v>352406</c:v>
              </c:pt>
              <c:pt idx="3525">
                <c:v>352500</c:v>
              </c:pt>
              <c:pt idx="3526">
                <c:v>352609</c:v>
              </c:pt>
              <c:pt idx="3527">
                <c:v>352703</c:v>
              </c:pt>
              <c:pt idx="3528">
                <c:v>352813</c:v>
              </c:pt>
              <c:pt idx="3529">
                <c:v>352906</c:v>
              </c:pt>
              <c:pt idx="3530">
                <c:v>353000</c:v>
              </c:pt>
              <c:pt idx="3531">
                <c:v>353109</c:v>
              </c:pt>
              <c:pt idx="3532">
                <c:v>353203</c:v>
              </c:pt>
              <c:pt idx="3533">
                <c:v>353313</c:v>
              </c:pt>
              <c:pt idx="3534">
                <c:v>353406</c:v>
              </c:pt>
              <c:pt idx="3535">
                <c:v>353500</c:v>
              </c:pt>
              <c:pt idx="3536">
                <c:v>353609</c:v>
              </c:pt>
              <c:pt idx="3537">
                <c:v>353703</c:v>
              </c:pt>
              <c:pt idx="3538">
                <c:v>353813</c:v>
              </c:pt>
              <c:pt idx="3539">
                <c:v>353906</c:v>
              </c:pt>
              <c:pt idx="3540">
                <c:v>354000</c:v>
              </c:pt>
              <c:pt idx="3541">
                <c:v>354109</c:v>
              </c:pt>
              <c:pt idx="3542">
                <c:v>354203</c:v>
              </c:pt>
              <c:pt idx="3543">
                <c:v>354313</c:v>
              </c:pt>
              <c:pt idx="3544">
                <c:v>354406</c:v>
              </c:pt>
              <c:pt idx="3545">
                <c:v>354500</c:v>
              </c:pt>
              <c:pt idx="3546">
                <c:v>354609</c:v>
              </c:pt>
              <c:pt idx="3547">
                <c:v>354703</c:v>
              </c:pt>
              <c:pt idx="3548">
                <c:v>354813</c:v>
              </c:pt>
              <c:pt idx="3549">
                <c:v>354906</c:v>
              </c:pt>
              <c:pt idx="3550">
                <c:v>355000</c:v>
              </c:pt>
              <c:pt idx="3551">
                <c:v>355109</c:v>
              </c:pt>
              <c:pt idx="3552">
                <c:v>355203</c:v>
              </c:pt>
              <c:pt idx="3553">
                <c:v>355313</c:v>
              </c:pt>
              <c:pt idx="3554">
                <c:v>355406</c:v>
              </c:pt>
              <c:pt idx="3555">
                <c:v>355500</c:v>
              </c:pt>
              <c:pt idx="3556">
                <c:v>355609</c:v>
              </c:pt>
              <c:pt idx="3557">
                <c:v>355703</c:v>
              </c:pt>
              <c:pt idx="3558">
                <c:v>355813</c:v>
              </c:pt>
              <c:pt idx="3559">
                <c:v>355906</c:v>
              </c:pt>
              <c:pt idx="3560">
                <c:v>356000</c:v>
              </c:pt>
              <c:pt idx="3561">
                <c:v>356109</c:v>
              </c:pt>
              <c:pt idx="3562">
                <c:v>356203</c:v>
              </c:pt>
              <c:pt idx="3563">
                <c:v>356313</c:v>
              </c:pt>
              <c:pt idx="3564">
                <c:v>356406</c:v>
              </c:pt>
              <c:pt idx="3565">
                <c:v>356500</c:v>
              </c:pt>
              <c:pt idx="3566">
                <c:v>356609</c:v>
              </c:pt>
              <c:pt idx="3567">
                <c:v>356703</c:v>
              </c:pt>
              <c:pt idx="3568">
                <c:v>356813</c:v>
              </c:pt>
              <c:pt idx="3569">
                <c:v>356906</c:v>
              </c:pt>
              <c:pt idx="3570">
                <c:v>357000</c:v>
              </c:pt>
              <c:pt idx="3571">
                <c:v>357109</c:v>
              </c:pt>
              <c:pt idx="3572">
                <c:v>357203</c:v>
              </c:pt>
              <c:pt idx="3573">
                <c:v>357313</c:v>
              </c:pt>
              <c:pt idx="3574">
                <c:v>357406</c:v>
              </c:pt>
              <c:pt idx="3575">
                <c:v>357500</c:v>
              </c:pt>
              <c:pt idx="3576">
                <c:v>357609</c:v>
              </c:pt>
              <c:pt idx="3577">
                <c:v>357703</c:v>
              </c:pt>
              <c:pt idx="3578">
                <c:v>357813</c:v>
              </c:pt>
              <c:pt idx="3579">
                <c:v>357906</c:v>
              </c:pt>
              <c:pt idx="3580">
                <c:v>358000</c:v>
              </c:pt>
              <c:pt idx="3581">
                <c:v>358109</c:v>
              </c:pt>
              <c:pt idx="3582">
                <c:v>358203</c:v>
              </c:pt>
              <c:pt idx="3583">
                <c:v>358313</c:v>
              </c:pt>
              <c:pt idx="3584">
                <c:v>358406</c:v>
              </c:pt>
              <c:pt idx="3585">
                <c:v>358500</c:v>
              </c:pt>
              <c:pt idx="3586">
                <c:v>358609</c:v>
              </c:pt>
              <c:pt idx="3587">
                <c:v>358703</c:v>
              </c:pt>
              <c:pt idx="3588">
                <c:v>358813</c:v>
              </c:pt>
              <c:pt idx="3589">
                <c:v>358906</c:v>
              </c:pt>
              <c:pt idx="3590">
                <c:v>359000</c:v>
              </c:pt>
              <c:pt idx="3591">
                <c:v>359109</c:v>
              </c:pt>
              <c:pt idx="3592">
                <c:v>359203</c:v>
              </c:pt>
              <c:pt idx="3593">
                <c:v>359313</c:v>
              </c:pt>
              <c:pt idx="3594">
                <c:v>359406</c:v>
              </c:pt>
              <c:pt idx="3595">
                <c:v>359500</c:v>
              </c:pt>
              <c:pt idx="3596">
                <c:v>359609</c:v>
              </c:pt>
              <c:pt idx="3597">
                <c:v>359703</c:v>
              </c:pt>
              <c:pt idx="3598">
                <c:v>359813</c:v>
              </c:pt>
              <c:pt idx="3599">
                <c:v>359906</c:v>
              </c:pt>
              <c:pt idx="3600">
                <c:v>360000</c:v>
              </c:pt>
              <c:pt idx="3601">
                <c:v>360109</c:v>
              </c:pt>
              <c:pt idx="3602">
                <c:v>360203</c:v>
              </c:pt>
              <c:pt idx="3603">
                <c:v>360313</c:v>
              </c:pt>
              <c:pt idx="3604">
                <c:v>360406</c:v>
              </c:pt>
              <c:pt idx="3605">
                <c:v>360500</c:v>
              </c:pt>
              <c:pt idx="3606">
                <c:v>360609</c:v>
              </c:pt>
              <c:pt idx="3607">
                <c:v>360703</c:v>
              </c:pt>
              <c:pt idx="3608">
                <c:v>360813</c:v>
              </c:pt>
              <c:pt idx="3609">
                <c:v>360906</c:v>
              </c:pt>
              <c:pt idx="3610">
                <c:v>361000</c:v>
              </c:pt>
              <c:pt idx="3611">
                <c:v>361109</c:v>
              </c:pt>
              <c:pt idx="3612">
                <c:v>361203</c:v>
              </c:pt>
              <c:pt idx="3613">
                <c:v>361313</c:v>
              </c:pt>
              <c:pt idx="3614">
                <c:v>361406</c:v>
              </c:pt>
              <c:pt idx="3615">
                <c:v>361500</c:v>
              </c:pt>
              <c:pt idx="3616">
                <c:v>361609</c:v>
              </c:pt>
              <c:pt idx="3617">
                <c:v>361703</c:v>
              </c:pt>
              <c:pt idx="3618">
                <c:v>361813</c:v>
              </c:pt>
              <c:pt idx="3619">
                <c:v>361906</c:v>
              </c:pt>
              <c:pt idx="3620">
                <c:v>362000</c:v>
              </c:pt>
              <c:pt idx="3621">
                <c:v>362109</c:v>
              </c:pt>
              <c:pt idx="3622">
                <c:v>362203</c:v>
              </c:pt>
              <c:pt idx="3623">
                <c:v>362313</c:v>
              </c:pt>
              <c:pt idx="3624">
                <c:v>362406</c:v>
              </c:pt>
              <c:pt idx="3625">
                <c:v>362500</c:v>
              </c:pt>
              <c:pt idx="3626">
                <c:v>362609</c:v>
              </c:pt>
              <c:pt idx="3627">
                <c:v>362703</c:v>
              </c:pt>
              <c:pt idx="3628">
                <c:v>362813</c:v>
              </c:pt>
              <c:pt idx="3629">
                <c:v>362906</c:v>
              </c:pt>
              <c:pt idx="3630">
                <c:v>363000</c:v>
              </c:pt>
              <c:pt idx="3631">
                <c:v>363109</c:v>
              </c:pt>
              <c:pt idx="3632">
                <c:v>363203</c:v>
              </c:pt>
              <c:pt idx="3633">
                <c:v>363313</c:v>
              </c:pt>
              <c:pt idx="3634">
                <c:v>363406</c:v>
              </c:pt>
              <c:pt idx="3635">
                <c:v>363500</c:v>
              </c:pt>
              <c:pt idx="3636">
                <c:v>363609</c:v>
              </c:pt>
              <c:pt idx="3637">
                <c:v>363703</c:v>
              </c:pt>
              <c:pt idx="3638">
                <c:v>363813</c:v>
              </c:pt>
              <c:pt idx="3639">
                <c:v>363906</c:v>
              </c:pt>
              <c:pt idx="3640">
                <c:v>364000</c:v>
              </c:pt>
              <c:pt idx="3641">
                <c:v>364109</c:v>
              </c:pt>
              <c:pt idx="3642">
                <c:v>364203</c:v>
              </c:pt>
              <c:pt idx="3643">
                <c:v>364313</c:v>
              </c:pt>
              <c:pt idx="3644">
                <c:v>364406</c:v>
              </c:pt>
              <c:pt idx="3645">
                <c:v>364500</c:v>
              </c:pt>
              <c:pt idx="3646">
                <c:v>364609</c:v>
              </c:pt>
              <c:pt idx="3647">
                <c:v>364703</c:v>
              </c:pt>
              <c:pt idx="3648">
                <c:v>364813</c:v>
              </c:pt>
              <c:pt idx="3649">
                <c:v>364906</c:v>
              </c:pt>
              <c:pt idx="3650">
                <c:v>365000</c:v>
              </c:pt>
              <c:pt idx="3651">
                <c:v>365109</c:v>
              </c:pt>
              <c:pt idx="3652">
                <c:v>365203</c:v>
              </c:pt>
              <c:pt idx="3653">
                <c:v>365313</c:v>
              </c:pt>
              <c:pt idx="3654">
                <c:v>365406</c:v>
              </c:pt>
              <c:pt idx="3655">
                <c:v>365500</c:v>
              </c:pt>
              <c:pt idx="3656">
                <c:v>365609</c:v>
              </c:pt>
              <c:pt idx="3657">
                <c:v>365703</c:v>
              </c:pt>
              <c:pt idx="3658">
                <c:v>365813</c:v>
              </c:pt>
              <c:pt idx="3659">
                <c:v>365906</c:v>
              </c:pt>
              <c:pt idx="3660">
                <c:v>366000</c:v>
              </c:pt>
              <c:pt idx="3661">
                <c:v>366109</c:v>
              </c:pt>
              <c:pt idx="3662">
                <c:v>366203</c:v>
              </c:pt>
              <c:pt idx="3663">
                <c:v>366313</c:v>
              </c:pt>
              <c:pt idx="3664">
                <c:v>366406</c:v>
              </c:pt>
              <c:pt idx="3665">
                <c:v>366500</c:v>
              </c:pt>
              <c:pt idx="3666">
                <c:v>366609</c:v>
              </c:pt>
              <c:pt idx="3667">
                <c:v>366703</c:v>
              </c:pt>
              <c:pt idx="3668">
                <c:v>366813</c:v>
              </c:pt>
              <c:pt idx="3669">
                <c:v>366906</c:v>
              </c:pt>
              <c:pt idx="3670">
                <c:v>367000</c:v>
              </c:pt>
              <c:pt idx="3671">
                <c:v>367109</c:v>
              </c:pt>
              <c:pt idx="3672">
                <c:v>367203</c:v>
              </c:pt>
              <c:pt idx="3673">
                <c:v>367313</c:v>
              </c:pt>
              <c:pt idx="3674">
                <c:v>367406</c:v>
              </c:pt>
              <c:pt idx="3675">
                <c:v>367500</c:v>
              </c:pt>
              <c:pt idx="3676">
                <c:v>367609</c:v>
              </c:pt>
              <c:pt idx="3677">
                <c:v>367703</c:v>
              </c:pt>
              <c:pt idx="3678">
                <c:v>367813</c:v>
              </c:pt>
              <c:pt idx="3679">
                <c:v>367906</c:v>
              </c:pt>
              <c:pt idx="3680">
                <c:v>368000</c:v>
              </c:pt>
              <c:pt idx="3681">
                <c:v>368109</c:v>
              </c:pt>
              <c:pt idx="3682">
                <c:v>368203</c:v>
              </c:pt>
              <c:pt idx="3683">
                <c:v>368313</c:v>
              </c:pt>
              <c:pt idx="3684">
                <c:v>368406</c:v>
              </c:pt>
              <c:pt idx="3685">
                <c:v>368500</c:v>
              </c:pt>
              <c:pt idx="3686">
                <c:v>368609</c:v>
              </c:pt>
              <c:pt idx="3687">
                <c:v>368703</c:v>
              </c:pt>
              <c:pt idx="3688">
                <c:v>368813</c:v>
              </c:pt>
              <c:pt idx="3689">
                <c:v>368906</c:v>
              </c:pt>
              <c:pt idx="3690">
                <c:v>369000</c:v>
              </c:pt>
              <c:pt idx="3691">
                <c:v>369109</c:v>
              </c:pt>
              <c:pt idx="3692">
                <c:v>369203</c:v>
              </c:pt>
              <c:pt idx="3693">
                <c:v>369313</c:v>
              </c:pt>
              <c:pt idx="3694">
                <c:v>369406</c:v>
              </c:pt>
              <c:pt idx="3695">
                <c:v>369500</c:v>
              </c:pt>
              <c:pt idx="3696">
                <c:v>369609</c:v>
              </c:pt>
              <c:pt idx="3697">
                <c:v>369703</c:v>
              </c:pt>
              <c:pt idx="3698">
                <c:v>369813</c:v>
              </c:pt>
              <c:pt idx="3699">
                <c:v>369906</c:v>
              </c:pt>
              <c:pt idx="3700">
                <c:v>370000</c:v>
              </c:pt>
              <c:pt idx="3701">
                <c:v>370109</c:v>
              </c:pt>
              <c:pt idx="3702">
                <c:v>370203</c:v>
              </c:pt>
              <c:pt idx="3703">
                <c:v>370313</c:v>
              </c:pt>
              <c:pt idx="3704">
                <c:v>370406</c:v>
              </c:pt>
              <c:pt idx="3705">
                <c:v>370500</c:v>
              </c:pt>
              <c:pt idx="3706">
                <c:v>370609</c:v>
              </c:pt>
              <c:pt idx="3707">
                <c:v>370703</c:v>
              </c:pt>
              <c:pt idx="3708">
                <c:v>370813</c:v>
              </c:pt>
              <c:pt idx="3709">
                <c:v>370906</c:v>
              </c:pt>
              <c:pt idx="3710">
                <c:v>371000</c:v>
              </c:pt>
              <c:pt idx="3711">
                <c:v>371109</c:v>
              </c:pt>
              <c:pt idx="3712">
                <c:v>371203</c:v>
              </c:pt>
              <c:pt idx="3713">
                <c:v>371313</c:v>
              </c:pt>
              <c:pt idx="3714">
                <c:v>371406</c:v>
              </c:pt>
              <c:pt idx="3715">
                <c:v>371500</c:v>
              </c:pt>
              <c:pt idx="3716">
                <c:v>371609</c:v>
              </c:pt>
              <c:pt idx="3717">
                <c:v>371703</c:v>
              </c:pt>
              <c:pt idx="3718">
                <c:v>371813</c:v>
              </c:pt>
              <c:pt idx="3719">
                <c:v>371906</c:v>
              </c:pt>
              <c:pt idx="3720">
                <c:v>372000</c:v>
              </c:pt>
              <c:pt idx="3721">
                <c:v>372109</c:v>
              </c:pt>
              <c:pt idx="3722">
                <c:v>372203</c:v>
              </c:pt>
              <c:pt idx="3723">
                <c:v>372313</c:v>
              </c:pt>
              <c:pt idx="3724">
                <c:v>372406</c:v>
              </c:pt>
              <c:pt idx="3725">
                <c:v>372500</c:v>
              </c:pt>
              <c:pt idx="3726">
                <c:v>372609</c:v>
              </c:pt>
              <c:pt idx="3727">
                <c:v>372703</c:v>
              </c:pt>
              <c:pt idx="3728">
                <c:v>372813</c:v>
              </c:pt>
              <c:pt idx="3729">
                <c:v>372906</c:v>
              </c:pt>
              <c:pt idx="3730">
                <c:v>373000</c:v>
              </c:pt>
              <c:pt idx="3731">
                <c:v>373109</c:v>
              </c:pt>
              <c:pt idx="3732">
                <c:v>373203</c:v>
              </c:pt>
              <c:pt idx="3733">
                <c:v>373313</c:v>
              </c:pt>
              <c:pt idx="3734">
                <c:v>373406</c:v>
              </c:pt>
              <c:pt idx="3735">
                <c:v>373500</c:v>
              </c:pt>
              <c:pt idx="3736">
                <c:v>373609</c:v>
              </c:pt>
              <c:pt idx="3737">
                <c:v>373703</c:v>
              </c:pt>
              <c:pt idx="3738">
                <c:v>373813</c:v>
              </c:pt>
              <c:pt idx="3739">
                <c:v>373906</c:v>
              </c:pt>
              <c:pt idx="3740">
                <c:v>374000</c:v>
              </c:pt>
              <c:pt idx="3741">
                <c:v>374109</c:v>
              </c:pt>
              <c:pt idx="3742">
                <c:v>374203</c:v>
              </c:pt>
              <c:pt idx="3743">
                <c:v>374313</c:v>
              </c:pt>
              <c:pt idx="3744">
                <c:v>374406</c:v>
              </c:pt>
              <c:pt idx="3745">
                <c:v>374500</c:v>
              </c:pt>
              <c:pt idx="3746">
                <c:v>374609</c:v>
              </c:pt>
              <c:pt idx="3747">
                <c:v>374703</c:v>
              </c:pt>
              <c:pt idx="3748">
                <c:v>374813</c:v>
              </c:pt>
              <c:pt idx="3749">
                <c:v>374906</c:v>
              </c:pt>
              <c:pt idx="3750">
                <c:v>375000</c:v>
              </c:pt>
              <c:pt idx="3751">
                <c:v>375109</c:v>
              </c:pt>
              <c:pt idx="3752">
                <c:v>375203</c:v>
              </c:pt>
              <c:pt idx="3753">
                <c:v>375313</c:v>
              </c:pt>
              <c:pt idx="3754">
                <c:v>375406</c:v>
              </c:pt>
              <c:pt idx="3755">
                <c:v>375500</c:v>
              </c:pt>
              <c:pt idx="3756">
                <c:v>375609</c:v>
              </c:pt>
              <c:pt idx="3757">
                <c:v>375703</c:v>
              </c:pt>
              <c:pt idx="3758">
                <c:v>375813</c:v>
              </c:pt>
              <c:pt idx="3759">
                <c:v>375906</c:v>
              </c:pt>
              <c:pt idx="3760">
                <c:v>376000</c:v>
              </c:pt>
              <c:pt idx="3761">
                <c:v>376109</c:v>
              </c:pt>
              <c:pt idx="3762">
                <c:v>376203</c:v>
              </c:pt>
              <c:pt idx="3763">
                <c:v>376313</c:v>
              </c:pt>
              <c:pt idx="3764">
                <c:v>376406</c:v>
              </c:pt>
              <c:pt idx="3765">
                <c:v>376500</c:v>
              </c:pt>
              <c:pt idx="3766">
                <c:v>376609</c:v>
              </c:pt>
              <c:pt idx="3767">
                <c:v>376703</c:v>
              </c:pt>
              <c:pt idx="3768">
                <c:v>376813</c:v>
              </c:pt>
              <c:pt idx="3769">
                <c:v>376906</c:v>
              </c:pt>
              <c:pt idx="3770">
                <c:v>377000</c:v>
              </c:pt>
              <c:pt idx="3771">
                <c:v>377109</c:v>
              </c:pt>
              <c:pt idx="3772">
                <c:v>377203</c:v>
              </c:pt>
              <c:pt idx="3773">
                <c:v>377313</c:v>
              </c:pt>
              <c:pt idx="3774">
                <c:v>377406</c:v>
              </c:pt>
              <c:pt idx="3775">
                <c:v>377500</c:v>
              </c:pt>
              <c:pt idx="3776">
                <c:v>377609</c:v>
              </c:pt>
              <c:pt idx="3777">
                <c:v>377703</c:v>
              </c:pt>
              <c:pt idx="3778">
                <c:v>377813</c:v>
              </c:pt>
              <c:pt idx="3779">
                <c:v>377906</c:v>
              </c:pt>
              <c:pt idx="3780">
                <c:v>378000</c:v>
              </c:pt>
              <c:pt idx="3781">
                <c:v>378109</c:v>
              </c:pt>
              <c:pt idx="3782">
                <c:v>378203</c:v>
              </c:pt>
              <c:pt idx="3783">
                <c:v>378313</c:v>
              </c:pt>
              <c:pt idx="3784">
                <c:v>378406</c:v>
              </c:pt>
              <c:pt idx="3785">
                <c:v>378500</c:v>
              </c:pt>
              <c:pt idx="3786">
                <c:v>378609</c:v>
              </c:pt>
              <c:pt idx="3787">
                <c:v>378703</c:v>
              </c:pt>
              <c:pt idx="3788">
                <c:v>378813</c:v>
              </c:pt>
              <c:pt idx="3789">
                <c:v>378906</c:v>
              </c:pt>
              <c:pt idx="3790">
                <c:v>379000</c:v>
              </c:pt>
              <c:pt idx="3791">
                <c:v>379109</c:v>
              </c:pt>
              <c:pt idx="3792">
                <c:v>379203</c:v>
              </c:pt>
              <c:pt idx="3793">
                <c:v>379313</c:v>
              </c:pt>
              <c:pt idx="3794">
                <c:v>379406</c:v>
              </c:pt>
              <c:pt idx="3795">
                <c:v>379500</c:v>
              </c:pt>
              <c:pt idx="3796">
                <c:v>379609</c:v>
              </c:pt>
              <c:pt idx="3797">
                <c:v>379703</c:v>
              </c:pt>
              <c:pt idx="3798">
                <c:v>379813</c:v>
              </c:pt>
              <c:pt idx="3799">
                <c:v>379906</c:v>
              </c:pt>
              <c:pt idx="3800">
                <c:v>380000</c:v>
              </c:pt>
              <c:pt idx="3801">
                <c:v>380109</c:v>
              </c:pt>
              <c:pt idx="3802">
                <c:v>380203</c:v>
              </c:pt>
              <c:pt idx="3803">
                <c:v>380313</c:v>
              </c:pt>
              <c:pt idx="3804">
                <c:v>380406</c:v>
              </c:pt>
              <c:pt idx="3805">
                <c:v>380500</c:v>
              </c:pt>
              <c:pt idx="3806">
                <c:v>380609</c:v>
              </c:pt>
              <c:pt idx="3807">
                <c:v>380703</c:v>
              </c:pt>
              <c:pt idx="3808">
                <c:v>380813</c:v>
              </c:pt>
              <c:pt idx="3809">
                <c:v>380906</c:v>
              </c:pt>
              <c:pt idx="3810">
                <c:v>381000</c:v>
              </c:pt>
              <c:pt idx="3811">
                <c:v>381109</c:v>
              </c:pt>
              <c:pt idx="3812">
                <c:v>381203</c:v>
              </c:pt>
              <c:pt idx="3813">
                <c:v>381313</c:v>
              </c:pt>
              <c:pt idx="3814">
                <c:v>381406</c:v>
              </c:pt>
              <c:pt idx="3815">
                <c:v>381500</c:v>
              </c:pt>
              <c:pt idx="3816">
                <c:v>381609</c:v>
              </c:pt>
              <c:pt idx="3817">
                <c:v>381703</c:v>
              </c:pt>
              <c:pt idx="3818">
                <c:v>381813</c:v>
              </c:pt>
              <c:pt idx="3819">
                <c:v>381906</c:v>
              </c:pt>
              <c:pt idx="3820">
                <c:v>382000</c:v>
              </c:pt>
              <c:pt idx="3821">
                <c:v>382109</c:v>
              </c:pt>
              <c:pt idx="3822">
                <c:v>382203</c:v>
              </c:pt>
              <c:pt idx="3823">
                <c:v>382313</c:v>
              </c:pt>
              <c:pt idx="3824">
                <c:v>382406</c:v>
              </c:pt>
              <c:pt idx="3825">
                <c:v>382500</c:v>
              </c:pt>
              <c:pt idx="3826">
                <c:v>382609</c:v>
              </c:pt>
              <c:pt idx="3827">
                <c:v>382703</c:v>
              </c:pt>
              <c:pt idx="3828">
                <c:v>382813</c:v>
              </c:pt>
              <c:pt idx="3829">
                <c:v>382906</c:v>
              </c:pt>
              <c:pt idx="3830">
                <c:v>383000</c:v>
              </c:pt>
              <c:pt idx="3831">
                <c:v>383109</c:v>
              </c:pt>
              <c:pt idx="3832">
                <c:v>383203</c:v>
              </c:pt>
              <c:pt idx="3833">
                <c:v>383313</c:v>
              </c:pt>
              <c:pt idx="3834">
                <c:v>383406</c:v>
              </c:pt>
              <c:pt idx="3835">
                <c:v>383500</c:v>
              </c:pt>
              <c:pt idx="3836">
                <c:v>383609</c:v>
              </c:pt>
              <c:pt idx="3837">
                <c:v>383703</c:v>
              </c:pt>
              <c:pt idx="3838">
                <c:v>383813</c:v>
              </c:pt>
              <c:pt idx="3839">
                <c:v>383906</c:v>
              </c:pt>
              <c:pt idx="3840">
                <c:v>384000</c:v>
              </c:pt>
              <c:pt idx="3841">
                <c:v>384109</c:v>
              </c:pt>
              <c:pt idx="3842">
                <c:v>384203</c:v>
              </c:pt>
              <c:pt idx="3843">
                <c:v>384313</c:v>
              </c:pt>
              <c:pt idx="3844">
                <c:v>384406</c:v>
              </c:pt>
              <c:pt idx="3845">
                <c:v>384500</c:v>
              </c:pt>
              <c:pt idx="3846">
                <c:v>384609</c:v>
              </c:pt>
              <c:pt idx="3847">
                <c:v>384703</c:v>
              </c:pt>
              <c:pt idx="3848">
                <c:v>384813</c:v>
              </c:pt>
              <c:pt idx="3849">
                <c:v>384906</c:v>
              </c:pt>
              <c:pt idx="3850">
                <c:v>385000</c:v>
              </c:pt>
              <c:pt idx="3851">
                <c:v>385109</c:v>
              </c:pt>
              <c:pt idx="3852">
                <c:v>385203</c:v>
              </c:pt>
              <c:pt idx="3853">
                <c:v>385313</c:v>
              </c:pt>
              <c:pt idx="3854">
                <c:v>385406</c:v>
              </c:pt>
              <c:pt idx="3855">
                <c:v>385500</c:v>
              </c:pt>
              <c:pt idx="3856">
                <c:v>385609</c:v>
              </c:pt>
              <c:pt idx="3857">
                <c:v>385703</c:v>
              </c:pt>
              <c:pt idx="3858">
                <c:v>385813</c:v>
              </c:pt>
              <c:pt idx="3859">
                <c:v>385906</c:v>
              </c:pt>
              <c:pt idx="3860">
                <c:v>386000</c:v>
              </c:pt>
              <c:pt idx="3861">
                <c:v>386109</c:v>
              </c:pt>
              <c:pt idx="3862">
                <c:v>386203</c:v>
              </c:pt>
              <c:pt idx="3863">
                <c:v>386313</c:v>
              </c:pt>
              <c:pt idx="3864">
                <c:v>386406</c:v>
              </c:pt>
              <c:pt idx="3865">
                <c:v>386500</c:v>
              </c:pt>
              <c:pt idx="3866">
                <c:v>386609</c:v>
              </c:pt>
              <c:pt idx="3867">
                <c:v>386703</c:v>
              </c:pt>
              <c:pt idx="3868">
                <c:v>386813</c:v>
              </c:pt>
              <c:pt idx="3869">
                <c:v>386906</c:v>
              </c:pt>
              <c:pt idx="3870">
                <c:v>387000</c:v>
              </c:pt>
              <c:pt idx="3871">
                <c:v>387109</c:v>
              </c:pt>
              <c:pt idx="3872">
                <c:v>387203</c:v>
              </c:pt>
              <c:pt idx="3873">
                <c:v>387313</c:v>
              </c:pt>
              <c:pt idx="3874">
                <c:v>387406</c:v>
              </c:pt>
              <c:pt idx="3875">
                <c:v>387500</c:v>
              </c:pt>
              <c:pt idx="3876">
                <c:v>387609</c:v>
              </c:pt>
              <c:pt idx="3877">
                <c:v>387703</c:v>
              </c:pt>
              <c:pt idx="3878">
                <c:v>387813</c:v>
              </c:pt>
              <c:pt idx="3879">
                <c:v>387906</c:v>
              </c:pt>
              <c:pt idx="3880">
                <c:v>388000</c:v>
              </c:pt>
              <c:pt idx="3881">
                <c:v>388109</c:v>
              </c:pt>
              <c:pt idx="3882">
                <c:v>388203</c:v>
              </c:pt>
              <c:pt idx="3883">
                <c:v>388313</c:v>
              </c:pt>
              <c:pt idx="3884">
                <c:v>388406</c:v>
              </c:pt>
              <c:pt idx="3885">
                <c:v>388500</c:v>
              </c:pt>
              <c:pt idx="3886">
                <c:v>388609</c:v>
              </c:pt>
              <c:pt idx="3887">
                <c:v>388703</c:v>
              </c:pt>
              <c:pt idx="3888">
                <c:v>388813</c:v>
              </c:pt>
              <c:pt idx="3889">
                <c:v>388906</c:v>
              </c:pt>
              <c:pt idx="3890">
                <c:v>389000</c:v>
              </c:pt>
              <c:pt idx="3891">
                <c:v>389109</c:v>
              </c:pt>
              <c:pt idx="3892">
                <c:v>389203</c:v>
              </c:pt>
              <c:pt idx="3893">
                <c:v>389313</c:v>
              </c:pt>
              <c:pt idx="3894">
                <c:v>389406</c:v>
              </c:pt>
              <c:pt idx="3895">
                <c:v>389500</c:v>
              </c:pt>
              <c:pt idx="3896">
                <c:v>389609</c:v>
              </c:pt>
              <c:pt idx="3897">
                <c:v>389703</c:v>
              </c:pt>
              <c:pt idx="3898">
                <c:v>389813</c:v>
              </c:pt>
              <c:pt idx="3899">
                <c:v>389906</c:v>
              </c:pt>
              <c:pt idx="3900">
                <c:v>390000</c:v>
              </c:pt>
              <c:pt idx="3901">
                <c:v>390109</c:v>
              </c:pt>
              <c:pt idx="3902">
                <c:v>390203</c:v>
              </c:pt>
              <c:pt idx="3903">
                <c:v>390313</c:v>
              </c:pt>
              <c:pt idx="3904">
                <c:v>390406</c:v>
              </c:pt>
              <c:pt idx="3905">
                <c:v>390500</c:v>
              </c:pt>
              <c:pt idx="3906">
                <c:v>390609</c:v>
              </c:pt>
              <c:pt idx="3907">
                <c:v>390703</c:v>
              </c:pt>
              <c:pt idx="3908">
                <c:v>390813</c:v>
              </c:pt>
              <c:pt idx="3909">
                <c:v>390906</c:v>
              </c:pt>
              <c:pt idx="3910">
                <c:v>391000</c:v>
              </c:pt>
              <c:pt idx="3911">
                <c:v>391109</c:v>
              </c:pt>
              <c:pt idx="3912">
                <c:v>391203</c:v>
              </c:pt>
              <c:pt idx="3913">
                <c:v>391313</c:v>
              </c:pt>
              <c:pt idx="3914">
                <c:v>391406</c:v>
              </c:pt>
              <c:pt idx="3915">
                <c:v>391500</c:v>
              </c:pt>
              <c:pt idx="3916">
                <c:v>391609</c:v>
              </c:pt>
              <c:pt idx="3917">
                <c:v>391703</c:v>
              </c:pt>
              <c:pt idx="3918">
                <c:v>391813</c:v>
              </c:pt>
              <c:pt idx="3919">
                <c:v>391906</c:v>
              </c:pt>
              <c:pt idx="3920">
                <c:v>392000</c:v>
              </c:pt>
              <c:pt idx="3921">
                <c:v>392109</c:v>
              </c:pt>
              <c:pt idx="3922">
                <c:v>392203</c:v>
              </c:pt>
              <c:pt idx="3923">
                <c:v>392313</c:v>
              </c:pt>
              <c:pt idx="3924">
                <c:v>392406</c:v>
              </c:pt>
              <c:pt idx="3925">
                <c:v>392500</c:v>
              </c:pt>
              <c:pt idx="3926">
                <c:v>392609</c:v>
              </c:pt>
              <c:pt idx="3927">
                <c:v>392703</c:v>
              </c:pt>
              <c:pt idx="3928">
                <c:v>392813</c:v>
              </c:pt>
              <c:pt idx="3929">
                <c:v>392906</c:v>
              </c:pt>
              <c:pt idx="3930">
                <c:v>393000</c:v>
              </c:pt>
              <c:pt idx="3931">
                <c:v>393109</c:v>
              </c:pt>
              <c:pt idx="3932">
                <c:v>393203</c:v>
              </c:pt>
              <c:pt idx="3933">
                <c:v>393313</c:v>
              </c:pt>
              <c:pt idx="3934">
                <c:v>393406</c:v>
              </c:pt>
              <c:pt idx="3935">
                <c:v>393500</c:v>
              </c:pt>
              <c:pt idx="3936">
                <c:v>393609</c:v>
              </c:pt>
              <c:pt idx="3937">
                <c:v>393703</c:v>
              </c:pt>
              <c:pt idx="3938">
                <c:v>393813</c:v>
              </c:pt>
              <c:pt idx="3939">
                <c:v>393906</c:v>
              </c:pt>
              <c:pt idx="3940">
                <c:v>394000</c:v>
              </c:pt>
              <c:pt idx="3941">
                <c:v>394109</c:v>
              </c:pt>
              <c:pt idx="3942">
                <c:v>394203</c:v>
              </c:pt>
              <c:pt idx="3943">
                <c:v>394313</c:v>
              </c:pt>
              <c:pt idx="3944">
                <c:v>394406</c:v>
              </c:pt>
              <c:pt idx="3945">
                <c:v>394500</c:v>
              </c:pt>
              <c:pt idx="3946">
                <c:v>394609</c:v>
              </c:pt>
              <c:pt idx="3947">
                <c:v>394703</c:v>
              </c:pt>
              <c:pt idx="3948">
                <c:v>394813</c:v>
              </c:pt>
              <c:pt idx="3949">
                <c:v>394906</c:v>
              </c:pt>
              <c:pt idx="3950">
                <c:v>395000</c:v>
              </c:pt>
              <c:pt idx="3951">
                <c:v>395109</c:v>
              </c:pt>
              <c:pt idx="3952">
                <c:v>395203</c:v>
              </c:pt>
              <c:pt idx="3953">
                <c:v>395313</c:v>
              </c:pt>
              <c:pt idx="3954">
                <c:v>395406</c:v>
              </c:pt>
              <c:pt idx="3955">
                <c:v>395500</c:v>
              </c:pt>
              <c:pt idx="3956">
                <c:v>395609</c:v>
              </c:pt>
              <c:pt idx="3957">
                <c:v>395703</c:v>
              </c:pt>
              <c:pt idx="3958">
                <c:v>395813</c:v>
              </c:pt>
              <c:pt idx="3959">
                <c:v>395906</c:v>
              </c:pt>
              <c:pt idx="3960">
                <c:v>396000</c:v>
              </c:pt>
              <c:pt idx="3961">
                <c:v>396109</c:v>
              </c:pt>
              <c:pt idx="3962">
                <c:v>396203</c:v>
              </c:pt>
              <c:pt idx="3963">
                <c:v>396313</c:v>
              </c:pt>
              <c:pt idx="3964">
                <c:v>396406</c:v>
              </c:pt>
              <c:pt idx="3965">
                <c:v>396500</c:v>
              </c:pt>
              <c:pt idx="3966">
                <c:v>396609</c:v>
              </c:pt>
              <c:pt idx="3967">
                <c:v>396703</c:v>
              </c:pt>
              <c:pt idx="3968">
                <c:v>396813</c:v>
              </c:pt>
              <c:pt idx="3969">
                <c:v>396906</c:v>
              </c:pt>
              <c:pt idx="3970">
                <c:v>397000</c:v>
              </c:pt>
              <c:pt idx="3971">
                <c:v>397109</c:v>
              </c:pt>
              <c:pt idx="3972">
                <c:v>397203</c:v>
              </c:pt>
              <c:pt idx="3973">
                <c:v>397313</c:v>
              </c:pt>
              <c:pt idx="3974">
                <c:v>397406</c:v>
              </c:pt>
              <c:pt idx="3975">
                <c:v>397500</c:v>
              </c:pt>
              <c:pt idx="3976">
                <c:v>397609</c:v>
              </c:pt>
              <c:pt idx="3977">
                <c:v>397703</c:v>
              </c:pt>
              <c:pt idx="3978">
                <c:v>397813</c:v>
              </c:pt>
              <c:pt idx="3979">
                <c:v>397906</c:v>
              </c:pt>
              <c:pt idx="3980">
                <c:v>398000</c:v>
              </c:pt>
              <c:pt idx="3981">
                <c:v>398109</c:v>
              </c:pt>
              <c:pt idx="3982">
                <c:v>398203</c:v>
              </c:pt>
              <c:pt idx="3983">
                <c:v>398313</c:v>
              </c:pt>
              <c:pt idx="3984">
                <c:v>398406</c:v>
              </c:pt>
              <c:pt idx="3985">
                <c:v>398500</c:v>
              </c:pt>
              <c:pt idx="3986">
                <c:v>398609</c:v>
              </c:pt>
              <c:pt idx="3987">
                <c:v>398703</c:v>
              </c:pt>
              <c:pt idx="3988">
                <c:v>398813</c:v>
              </c:pt>
              <c:pt idx="3989">
                <c:v>398906</c:v>
              </c:pt>
              <c:pt idx="3990">
                <c:v>399000</c:v>
              </c:pt>
              <c:pt idx="3991">
                <c:v>399109</c:v>
              </c:pt>
              <c:pt idx="3992">
                <c:v>399203</c:v>
              </c:pt>
              <c:pt idx="3993">
                <c:v>399313</c:v>
              </c:pt>
              <c:pt idx="3994">
                <c:v>399406</c:v>
              </c:pt>
              <c:pt idx="3995">
                <c:v>399500</c:v>
              </c:pt>
              <c:pt idx="3996">
                <c:v>399609</c:v>
              </c:pt>
              <c:pt idx="3997">
                <c:v>399703</c:v>
              </c:pt>
              <c:pt idx="3998">
                <c:v>399813</c:v>
              </c:pt>
              <c:pt idx="3999">
                <c:v>399906</c:v>
              </c:pt>
              <c:pt idx="4000">
                <c:v>400000</c:v>
              </c:pt>
              <c:pt idx="4001">
                <c:v>400109</c:v>
              </c:pt>
              <c:pt idx="4002">
                <c:v>400203</c:v>
              </c:pt>
              <c:pt idx="4003">
                <c:v>400313</c:v>
              </c:pt>
              <c:pt idx="4004">
                <c:v>400406</c:v>
              </c:pt>
              <c:pt idx="4005">
                <c:v>400500</c:v>
              </c:pt>
              <c:pt idx="4006">
                <c:v>400609</c:v>
              </c:pt>
              <c:pt idx="4007">
                <c:v>400703</c:v>
              </c:pt>
              <c:pt idx="4008">
                <c:v>400813</c:v>
              </c:pt>
              <c:pt idx="4009">
                <c:v>400906</c:v>
              </c:pt>
              <c:pt idx="4010">
                <c:v>401000</c:v>
              </c:pt>
              <c:pt idx="4011">
                <c:v>401109</c:v>
              </c:pt>
              <c:pt idx="4012">
                <c:v>401203</c:v>
              </c:pt>
              <c:pt idx="4013">
                <c:v>401313</c:v>
              </c:pt>
              <c:pt idx="4014">
                <c:v>401406</c:v>
              </c:pt>
              <c:pt idx="4015">
                <c:v>401500</c:v>
              </c:pt>
              <c:pt idx="4016">
                <c:v>401609</c:v>
              </c:pt>
              <c:pt idx="4017">
                <c:v>401703</c:v>
              </c:pt>
              <c:pt idx="4018">
                <c:v>401813</c:v>
              </c:pt>
              <c:pt idx="4019">
                <c:v>401906</c:v>
              </c:pt>
              <c:pt idx="4020">
                <c:v>402000</c:v>
              </c:pt>
              <c:pt idx="4021">
                <c:v>402109</c:v>
              </c:pt>
              <c:pt idx="4022">
                <c:v>402203</c:v>
              </c:pt>
              <c:pt idx="4023">
                <c:v>402313</c:v>
              </c:pt>
              <c:pt idx="4024">
                <c:v>402406</c:v>
              </c:pt>
              <c:pt idx="4025">
                <c:v>402500</c:v>
              </c:pt>
              <c:pt idx="4026">
                <c:v>402609</c:v>
              </c:pt>
              <c:pt idx="4027">
                <c:v>402703</c:v>
              </c:pt>
              <c:pt idx="4028">
                <c:v>402813</c:v>
              </c:pt>
              <c:pt idx="4029">
                <c:v>402906</c:v>
              </c:pt>
              <c:pt idx="4030">
                <c:v>403000</c:v>
              </c:pt>
              <c:pt idx="4031">
                <c:v>403109</c:v>
              </c:pt>
              <c:pt idx="4032">
                <c:v>403203</c:v>
              </c:pt>
              <c:pt idx="4033">
                <c:v>403313</c:v>
              </c:pt>
              <c:pt idx="4034">
                <c:v>403406</c:v>
              </c:pt>
              <c:pt idx="4035">
                <c:v>403500</c:v>
              </c:pt>
              <c:pt idx="4036">
                <c:v>403609</c:v>
              </c:pt>
              <c:pt idx="4037">
                <c:v>403703</c:v>
              </c:pt>
              <c:pt idx="4038">
                <c:v>403813</c:v>
              </c:pt>
              <c:pt idx="4039">
                <c:v>403906</c:v>
              </c:pt>
              <c:pt idx="4040">
                <c:v>404000</c:v>
              </c:pt>
              <c:pt idx="4041">
                <c:v>404109</c:v>
              </c:pt>
              <c:pt idx="4042">
                <c:v>404203</c:v>
              </c:pt>
              <c:pt idx="4043">
                <c:v>404313</c:v>
              </c:pt>
              <c:pt idx="4044">
                <c:v>404406</c:v>
              </c:pt>
              <c:pt idx="4045">
                <c:v>404500</c:v>
              </c:pt>
              <c:pt idx="4046">
                <c:v>404609</c:v>
              </c:pt>
              <c:pt idx="4047">
                <c:v>404703</c:v>
              </c:pt>
              <c:pt idx="4048">
                <c:v>404813</c:v>
              </c:pt>
              <c:pt idx="4049">
                <c:v>404906</c:v>
              </c:pt>
              <c:pt idx="4050">
                <c:v>405000</c:v>
              </c:pt>
              <c:pt idx="4051">
                <c:v>405109</c:v>
              </c:pt>
              <c:pt idx="4052">
                <c:v>405203</c:v>
              </c:pt>
              <c:pt idx="4053">
                <c:v>405313</c:v>
              </c:pt>
              <c:pt idx="4054">
                <c:v>405406</c:v>
              </c:pt>
              <c:pt idx="4055">
                <c:v>405500</c:v>
              </c:pt>
              <c:pt idx="4056">
                <c:v>405609</c:v>
              </c:pt>
              <c:pt idx="4057">
                <c:v>405703</c:v>
              </c:pt>
              <c:pt idx="4058">
                <c:v>405813</c:v>
              </c:pt>
              <c:pt idx="4059">
                <c:v>405906</c:v>
              </c:pt>
              <c:pt idx="4060">
                <c:v>406000</c:v>
              </c:pt>
              <c:pt idx="4061">
                <c:v>406109</c:v>
              </c:pt>
              <c:pt idx="4062">
                <c:v>406203</c:v>
              </c:pt>
              <c:pt idx="4063">
                <c:v>406313</c:v>
              </c:pt>
              <c:pt idx="4064">
                <c:v>406406</c:v>
              </c:pt>
              <c:pt idx="4065">
                <c:v>406500</c:v>
              </c:pt>
              <c:pt idx="4066">
                <c:v>406609</c:v>
              </c:pt>
              <c:pt idx="4067">
                <c:v>406703</c:v>
              </c:pt>
              <c:pt idx="4068">
                <c:v>406813</c:v>
              </c:pt>
              <c:pt idx="4069">
                <c:v>406906</c:v>
              </c:pt>
              <c:pt idx="4070">
                <c:v>407000</c:v>
              </c:pt>
              <c:pt idx="4071">
                <c:v>407109</c:v>
              </c:pt>
              <c:pt idx="4072">
                <c:v>407203</c:v>
              </c:pt>
              <c:pt idx="4073">
                <c:v>407313</c:v>
              </c:pt>
              <c:pt idx="4074">
                <c:v>407406</c:v>
              </c:pt>
              <c:pt idx="4075">
                <c:v>407500</c:v>
              </c:pt>
              <c:pt idx="4076">
                <c:v>407609</c:v>
              </c:pt>
              <c:pt idx="4077">
                <c:v>407703</c:v>
              </c:pt>
              <c:pt idx="4078">
                <c:v>407813</c:v>
              </c:pt>
              <c:pt idx="4079">
                <c:v>407906</c:v>
              </c:pt>
              <c:pt idx="4080">
                <c:v>408000</c:v>
              </c:pt>
              <c:pt idx="4081">
                <c:v>408109</c:v>
              </c:pt>
              <c:pt idx="4082">
                <c:v>408203</c:v>
              </c:pt>
              <c:pt idx="4083">
                <c:v>408313</c:v>
              </c:pt>
              <c:pt idx="4084">
                <c:v>408406</c:v>
              </c:pt>
              <c:pt idx="4085">
                <c:v>408500</c:v>
              </c:pt>
              <c:pt idx="4086">
                <c:v>408609</c:v>
              </c:pt>
              <c:pt idx="4087">
                <c:v>408703</c:v>
              </c:pt>
              <c:pt idx="4088">
                <c:v>408813</c:v>
              </c:pt>
              <c:pt idx="4089">
                <c:v>408906</c:v>
              </c:pt>
              <c:pt idx="4090">
                <c:v>409000</c:v>
              </c:pt>
              <c:pt idx="4091">
                <c:v>409109</c:v>
              </c:pt>
              <c:pt idx="4092">
                <c:v>409203</c:v>
              </c:pt>
              <c:pt idx="4093">
                <c:v>409313</c:v>
              </c:pt>
              <c:pt idx="4094">
                <c:v>409406</c:v>
              </c:pt>
              <c:pt idx="4095">
                <c:v>409500</c:v>
              </c:pt>
              <c:pt idx="4096">
                <c:v>409609</c:v>
              </c:pt>
              <c:pt idx="4097">
                <c:v>409703</c:v>
              </c:pt>
              <c:pt idx="4098">
                <c:v>409813</c:v>
              </c:pt>
              <c:pt idx="4099">
                <c:v>409906</c:v>
              </c:pt>
              <c:pt idx="4100">
                <c:v>410000</c:v>
              </c:pt>
              <c:pt idx="4101">
                <c:v>410109</c:v>
              </c:pt>
              <c:pt idx="4102">
                <c:v>410203</c:v>
              </c:pt>
              <c:pt idx="4103">
                <c:v>410313</c:v>
              </c:pt>
              <c:pt idx="4104">
                <c:v>410406</c:v>
              </c:pt>
              <c:pt idx="4105">
                <c:v>410500</c:v>
              </c:pt>
              <c:pt idx="4106">
                <c:v>410609</c:v>
              </c:pt>
              <c:pt idx="4107">
                <c:v>410703</c:v>
              </c:pt>
              <c:pt idx="4108">
                <c:v>410813</c:v>
              </c:pt>
              <c:pt idx="4109">
                <c:v>410906</c:v>
              </c:pt>
              <c:pt idx="4110">
                <c:v>411000</c:v>
              </c:pt>
              <c:pt idx="4111">
                <c:v>411109</c:v>
              </c:pt>
              <c:pt idx="4112">
                <c:v>411203</c:v>
              </c:pt>
              <c:pt idx="4113">
                <c:v>411313</c:v>
              </c:pt>
              <c:pt idx="4114">
                <c:v>411406</c:v>
              </c:pt>
              <c:pt idx="4115">
                <c:v>411500</c:v>
              </c:pt>
              <c:pt idx="4116">
                <c:v>411609</c:v>
              </c:pt>
              <c:pt idx="4117">
                <c:v>411703</c:v>
              </c:pt>
              <c:pt idx="4118">
                <c:v>411813</c:v>
              </c:pt>
              <c:pt idx="4119">
                <c:v>411906</c:v>
              </c:pt>
              <c:pt idx="4120">
                <c:v>412000</c:v>
              </c:pt>
              <c:pt idx="4121">
                <c:v>412109</c:v>
              </c:pt>
              <c:pt idx="4122">
                <c:v>412203</c:v>
              </c:pt>
              <c:pt idx="4123">
                <c:v>412313</c:v>
              </c:pt>
              <c:pt idx="4124">
                <c:v>412406</c:v>
              </c:pt>
              <c:pt idx="4125">
                <c:v>412500</c:v>
              </c:pt>
              <c:pt idx="4126">
                <c:v>412609</c:v>
              </c:pt>
              <c:pt idx="4127">
                <c:v>412703</c:v>
              </c:pt>
              <c:pt idx="4128">
                <c:v>412813</c:v>
              </c:pt>
              <c:pt idx="4129">
                <c:v>412906</c:v>
              </c:pt>
              <c:pt idx="4130">
                <c:v>413000</c:v>
              </c:pt>
              <c:pt idx="4131">
                <c:v>413109</c:v>
              </c:pt>
              <c:pt idx="4132">
                <c:v>413203</c:v>
              </c:pt>
              <c:pt idx="4133">
                <c:v>413313</c:v>
              </c:pt>
              <c:pt idx="4134">
                <c:v>413406</c:v>
              </c:pt>
              <c:pt idx="4135">
                <c:v>413500</c:v>
              </c:pt>
              <c:pt idx="4136">
                <c:v>413609</c:v>
              </c:pt>
              <c:pt idx="4137">
                <c:v>413703</c:v>
              </c:pt>
              <c:pt idx="4138">
                <c:v>413813</c:v>
              </c:pt>
              <c:pt idx="4139">
                <c:v>413906</c:v>
              </c:pt>
              <c:pt idx="4140">
                <c:v>414000</c:v>
              </c:pt>
              <c:pt idx="4141">
                <c:v>414109</c:v>
              </c:pt>
              <c:pt idx="4142">
                <c:v>414203</c:v>
              </c:pt>
              <c:pt idx="4143">
                <c:v>414313</c:v>
              </c:pt>
              <c:pt idx="4144">
                <c:v>414406</c:v>
              </c:pt>
              <c:pt idx="4145">
                <c:v>414500</c:v>
              </c:pt>
              <c:pt idx="4146">
                <c:v>414609</c:v>
              </c:pt>
              <c:pt idx="4147">
                <c:v>414703</c:v>
              </c:pt>
              <c:pt idx="4148">
                <c:v>414813</c:v>
              </c:pt>
              <c:pt idx="4149">
                <c:v>414906</c:v>
              </c:pt>
              <c:pt idx="4150">
                <c:v>415000</c:v>
              </c:pt>
              <c:pt idx="4151">
                <c:v>415109</c:v>
              </c:pt>
              <c:pt idx="4152">
                <c:v>415203</c:v>
              </c:pt>
              <c:pt idx="4153">
                <c:v>415313</c:v>
              </c:pt>
              <c:pt idx="4154">
                <c:v>415406</c:v>
              </c:pt>
              <c:pt idx="4155">
                <c:v>415500</c:v>
              </c:pt>
              <c:pt idx="4156">
                <c:v>415609</c:v>
              </c:pt>
              <c:pt idx="4157">
                <c:v>415703</c:v>
              </c:pt>
              <c:pt idx="4158">
                <c:v>415813</c:v>
              </c:pt>
              <c:pt idx="4159">
                <c:v>415906</c:v>
              </c:pt>
              <c:pt idx="4160">
                <c:v>416000</c:v>
              </c:pt>
              <c:pt idx="4161">
                <c:v>416109</c:v>
              </c:pt>
              <c:pt idx="4162">
                <c:v>416203</c:v>
              </c:pt>
              <c:pt idx="4163">
                <c:v>416313</c:v>
              </c:pt>
              <c:pt idx="4164">
                <c:v>416406</c:v>
              </c:pt>
              <c:pt idx="4165">
                <c:v>416500</c:v>
              </c:pt>
              <c:pt idx="4166">
                <c:v>416609</c:v>
              </c:pt>
              <c:pt idx="4167">
                <c:v>416703</c:v>
              </c:pt>
              <c:pt idx="4168">
                <c:v>416813</c:v>
              </c:pt>
              <c:pt idx="4169">
                <c:v>416906</c:v>
              </c:pt>
              <c:pt idx="4170">
                <c:v>417000</c:v>
              </c:pt>
              <c:pt idx="4171">
                <c:v>417109</c:v>
              </c:pt>
              <c:pt idx="4172">
                <c:v>417203</c:v>
              </c:pt>
              <c:pt idx="4173">
                <c:v>417313</c:v>
              </c:pt>
              <c:pt idx="4174">
                <c:v>417406</c:v>
              </c:pt>
              <c:pt idx="4175">
                <c:v>417500</c:v>
              </c:pt>
              <c:pt idx="4176">
                <c:v>417609</c:v>
              </c:pt>
              <c:pt idx="4177">
                <c:v>417703</c:v>
              </c:pt>
              <c:pt idx="4178">
                <c:v>417813</c:v>
              </c:pt>
              <c:pt idx="4179">
                <c:v>417906</c:v>
              </c:pt>
              <c:pt idx="4180">
                <c:v>418000</c:v>
              </c:pt>
              <c:pt idx="4181">
                <c:v>418109</c:v>
              </c:pt>
              <c:pt idx="4182">
                <c:v>418203</c:v>
              </c:pt>
              <c:pt idx="4183">
                <c:v>418313</c:v>
              </c:pt>
              <c:pt idx="4184">
                <c:v>418406</c:v>
              </c:pt>
              <c:pt idx="4185">
                <c:v>418500</c:v>
              </c:pt>
              <c:pt idx="4186">
                <c:v>418609</c:v>
              </c:pt>
              <c:pt idx="4187">
                <c:v>418703</c:v>
              </c:pt>
              <c:pt idx="4188">
                <c:v>418813</c:v>
              </c:pt>
              <c:pt idx="4189">
                <c:v>418906</c:v>
              </c:pt>
              <c:pt idx="4190">
                <c:v>419000</c:v>
              </c:pt>
              <c:pt idx="4191">
                <c:v>419109</c:v>
              </c:pt>
              <c:pt idx="4192">
                <c:v>419203</c:v>
              </c:pt>
              <c:pt idx="4193">
                <c:v>419313</c:v>
              </c:pt>
              <c:pt idx="4194">
                <c:v>419406</c:v>
              </c:pt>
              <c:pt idx="4195">
                <c:v>419500</c:v>
              </c:pt>
              <c:pt idx="4196">
                <c:v>419609</c:v>
              </c:pt>
              <c:pt idx="4197">
                <c:v>419703</c:v>
              </c:pt>
              <c:pt idx="4198">
                <c:v>419813</c:v>
              </c:pt>
              <c:pt idx="4199">
                <c:v>419906</c:v>
              </c:pt>
              <c:pt idx="4200">
                <c:v>420000</c:v>
              </c:pt>
              <c:pt idx="4201">
                <c:v>420109</c:v>
              </c:pt>
              <c:pt idx="4202">
                <c:v>420203</c:v>
              </c:pt>
              <c:pt idx="4203">
                <c:v>420313</c:v>
              </c:pt>
              <c:pt idx="4204">
                <c:v>420406</c:v>
              </c:pt>
              <c:pt idx="4205">
                <c:v>420500</c:v>
              </c:pt>
              <c:pt idx="4206">
                <c:v>420609</c:v>
              </c:pt>
              <c:pt idx="4207">
                <c:v>420703</c:v>
              </c:pt>
              <c:pt idx="4208">
                <c:v>420813</c:v>
              </c:pt>
              <c:pt idx="4209">
                <c:v>0</c:v>
              </c:pt>
              <c:pt idx="4210">
                <c:v>0</c:v>
              </c:pt>
              <c:pt idx="4211">
                <c:v>0</c:v>
              </c:pt>
              <c:pt idx="4212">
                <c:v>0</c:v>
              </c:pt>
              <c:pt idx="4213">
                <c:v>0</c:v>
              </c:pt>
              <c:pt idx="4214">
                <c:v>0</c:v>
              </c:pt>
              <c:pt idx="4215">
                <c:v>0</c:v>
              </c:pt>
              <c:pt idx="4216">
                <c:v>0</c:v>
              </c:pt>
              <c:pt idx="4217">
                <c:v>0</c:v>
              </c:pt>
              <c:pt idx="4218">
                <c:v>0</c:v>
              </c:pt>
              <c:pt idx="4219">
                <c:v>0</c:v>
              </c:pt>
              <c:pt idx="4220">
                <c:v>0</c:v>
              </c:pt>
              <c:pt idx="4221">
                <c:v>0</c:v>
              </c:pt>
              <c:pt idx="4222">
                <c:v>0</c:v>
              </c:pt>
              <c:pt idx="4223">
                <c:v>0</c:v>
              </c:pt>
              <c:pt idx="4224">
                <c:v>0</c:v>
              </c:pt>
              <c:pt idx="4225">
                <c:v>0</c:v>
              </c:pt>
              <c:pt idx="4226">
                <c:v>0</c:v>
              </c:pt>
              <c:pt idx="4227">
                <c:v>0</c:v>
              </c:pt>
              <c:pt idx="4228">
                <c:v>0</c:v>
              </c:pt>
              <c:pt idx="4229">
                <c:v>0</c:v>
              </c:pt>
              <c:pt idx="4230">
                <c:v>0</c:v>
              </c:pt>
              <c:pt idx="4231">
                <c:v>0</c:v>
              </c:pt>
              <c:pt idx="4232">
                <c:v>0</c:v>
              </c:pt>
              <c:pt idx="4233">
                <c:v>0</c:v>
              </c:pt>
              <c:pt idx="4234">
                <c:v>0</c:v>
              </c:pt>
              <c:pt idx="4235">
                <c:v>0</c:v>
              </c:pt>
              <c:pt idx="4236">
                <c:v>0</c:v>
              </c:pt>
              <c:pt idx="4237">
                <c:v>0</c:v>
              </c:pt>
              <c:pt idx="4238">
                <c:v>0</c:v>
              </c:pt>
              <c:pt idx="4239">
                <c:v>0</c:v>
              </c:pt>
              <c:pt idx="4240">
                <c:v>0</c:v>
              </c:pt>
              <c:pt idx="4241">
                <c:v>0</c:v>
              </c:pt>
              <c:pt idx="4242">
                <c:v>0</c:v>
              </c:pt>
              <c:pt idx="4243">
                <c:v>0</c:v>
              </c:pt>
              <c:pt idx="4244">
                <c:v>0</c:v>
              </c:pt>
              <c:pt idx="4245">
                <c:v>0</c:v>
              </c:pt>
              <c:pt idx="4246">
                <c:v>0</c:v>
              </c:pt>
              <c:pt idx="4247">
                <c:v>0</c:v>
              </c:pt>
              <c:pt idx="4248">
                <c:v>0</c:v>
              </c:pt>
              <c:pt idx="4249">
                <c:v>0</c:v>
              </c:pt>
              <c:pt idx="4250">
                <c:v>0</c:v>
              </c:pt>
              <c:pt idx="4251">
                <c:v>0</c:v>
              </c:pt>
              <c:pt idx="4252">
                <c:v>0</c:v>
              </c:pt>
              <c:pt idx="4253">
                <c:v>0</c:v>
              </c:pt>
              <c:pt idx="4254">
                <c:v>0</c:v>
              </c:pt>
              <c:pt idx="4255">
                <c:v>0</c:v>
              </c:pt>
              <c:pt idx="4256">
                <c:v>0</c:v>
              </c:pt>
              <c:pt idx="4257">
                <c:v>0</c:v>
              </c:pt>
              <c:pt idx="4258">
                <c:v>0</c:v>
              </c:pt>
              <c:pt idx="4259">
                <c:v>0</c:v>
              </c:pt>
              <c:pt idx="4260">
                <c:v>0</c:v>
              </c:pt>
              <c:pt idx="4261">
                <c:v>0</c:v>
              </c:pt>
              <c:pt idx="4262">
                <c:v>0</c:v>
              </c:pt>
              <c:pt idx="4263">
                <c:v>0</c:v>
              </c:pt>
              <c:pt idx="4264">
                <c:v>0</c:v>
              </c:pt>
              <c:pt idx="4265">
                <c:v>0</c:v>
              </c:pt>
              <c:pt idx="4266">
                <c:v>0</c:v>
              </c:pt>
              <c:pt idx="4267">
                <c:v>0</c:v>
              </c:pt>
              <c:pt idx="4268">
                <c:v>0</c:v>
              </c:pt>
              <c:pt idx="4269">
                <c:v>0</c:v>
              </c:pt>
              <c:pt idx="4270">
                <c:v>0</c:v>
              </c:pt>
              <c:pt idx="4271">
                <c:v>0</c:v>
              </c:pt>
              <c:pt idx="4272">
                <c:v>0</c:v>
              </c:pt>
              <c:pt idx="4273">
                <c:v>0</c:v>
              </c:pt>
              <c:pt idx="4274">
                <c:v>0</c:v>
              </c:pt>
              <c:pt idx="4275">
                <c:v>0</c:v>
              </c:pt>
              <c:pt idx="4276">
                <c:v>0</c:v>
              </c:pt>
              <c:pt idx="4277">
                <c:v>0</c:v>
              </c:pt>
              <c:pt idx="4278">
                <c:v>0</c:v>
              </c:pt>
              <c:pt idx="4279">
                <c:v>0</c:v>
              </c:pt>
              <c:pt idx="4280">
                <c:v>0</c:v>
              </c:pt>
              <c:pt idx="4281">
                <c:v>0</c:v>
              </c:pt>
              <c:pt idx="4282">
                <c:v>0</c:v>
              </c:pt>
              <c:pt idx="4283">
                <c:v>0</c:v>
              </c:pt>
              <c:pt idx="4284">
                <c:v>0</c:v>
              </c:pt>
              <c:pt idx="4285">
                <c:v>0</c:v>
              </c:pt>
              <c:pt idx="4286">
                <c:v>0</c:v>
              </c:pt>
              <c:pt idx="4287">
                <c:v>0</c:v>
              </c:pt>
              <c:pt idx="4288">
                <c:v>0</c:v>
              </c:pt>
              <c:pt idx="4289">
                <c:v>0</c:v>
              </c:pt>
              <c:pt idx="4290">
                <c:v>0</c:v>
              </c:pt>
              <c:pt idx="4291">
                <c:v>0</c:v>
              </c:pt>
              <c:pt idx="4292">
                <c:v>0</c:v>
              </c:pt>
              <c:pt idx="4293">
                <c:v>0</c:v>
              </c:pt>
              <c:pt idx="4294">
                <c:v>0</c:v>
              </c:pt>
              <c:pt idx="4295">
                <c:v>0</c:v>
              </c:pt>
              <c:pt idx="4296">
                <c:v>0</c:v>
              </c:pt>
              <c:pt idx="4297">
                <c:v>0</c:v>
              </c:pt>
              <c:pt idx="4298">
                <c:v>0</c:v>
              </c:pt>
              <c:pt idx="4299">
                <c:v>0</c:v>
              </c:pt>
              <c:pt idx="4300">
                <c:v>0</c:v>
              </c:pt>
              <c:pt idx="4301">
                <c:v>0</c:v>
              </c:pt>
              <c:pt idx="4302">
                <c:v>0</c:v>
              </c:pt>
              <c:pt idx="4303">
                <c:v>0</c:v>
              </c:pt>
              <c:pt idx="4304">
                <c:v>0</c:v>
              </c:pt>
              <c:pt idx="4305">
                <c:v>0</c:v>
              </c:pt>
              <c:pt idx="4306">
                <c:v>0</c:v>
              </c:pt>
              <c:pt idx="4307">
                <c:v>0</c:v>
              </c:pt>
              <c:pt idx="4308">
                <c:v>0</c:v>
              </c:pt>
              <c:pt idx="4309">
                <c:v>0</c:v>
              </c:pt>
              <c:pt idx="4310">
                <c:v>0</c:v>
              </c:pt>
              <c:pt idx="4311">
                <c:v>0</c:v>
              </c:pt>
              <c:pt idx="4312">
                <c:v>0</c:v>
              </c:pt>
              <c:pt idx="4313">
                <c:v>0</c:v>
              </c:pt>
              <c:pt idx="4314">
                <c:v>0</c:v>
              </c:pt>
              <c:pt idx="4315">
                <c:v>0</c:v>
              </c:pt>
              <c:pt idx="4316">
                <c:v>0</c:v>
              </c:pt>
              <c:pt idx="4317">
                <c:v>0</c:v>
              </c:pt>
              <c:pt idx="4318">
                <c:v>0</c:v>
              </c:pt>
              <c:pt idx="4319">
                <c:v>0</c:v>
              </c:pt>
              <c:pt idx="4320">
                <c:v>0</c:v>
              </c:pt>
              <c:pt idx="4321">
                <c:v>0</c:v>
              </c:pt>
              <c:pt idx="4322">
                <c:v>0</c:v>
              </c:pt>
              <c:pt idx="4323">
                <c:v>0</c:v>
              </c:pt>
              <c:pt idx="4324">
                <c:v>0</c:v>
              </c:pt>
              <c:pt idx="4325">
                <c:v>0</c:v>
              </c:pt>
              <c:pt idx="4326">
                <c:v>0</c:v>
              </c:pt>
              <c:pt idx="4327">
                <c:v>0</c:v>
              </c:pt>
              <c:pt idx="4328">
                <c:v>0</c:v>
              </c:pt>
              <c:pt idx="4329">
                <c:v>0</c:v>
              </c:pt>
              <c:pt idx="4330">
                <c:v>0</c:v>
              </c:pt>
              <c:pt idx="4331">
                <c:v>0</c:v>
              </c:pt>
              <c:pt idx="4332">
                <c:v>0</c:v>
              </c:pt>
              <c:pt idx="4333">
                <c:v>0</c:v>
              </c:pt>
              <c:pt idx="4334">
                <c:v>0</c:v>
              </c:pt>
              <c:pt idx="4335">
                <c:v>0</c:v>
              </c:pt>
              <c:pt idx="4336">
                <c:v>0</c:v>
              </c:pt>
              <c:pt idx="4337">
                <c:v>0</c:v>
              </c:pt>
              <c:pt idx="4338">
                <c:v>0</c:v>
              </c:pt>
              <c:pt idx="4339">
                <c:v>0</c:v>
              </c:pt>
              <c:pt idx="4340">
                <c:v>0</c:v>
              </c:pt>
              <c:pt idx="4341">
                <c:v>0</c:v>
              </c:pt>
              <c:pt idx="4342">
                <c:v>0</c:v>
              </c:pt>
              <c:pt idx="4343">
                <c:v>0</c:v>
              </c:pt>
              <c:pt idx="4344">
                <c:v>0</c:v>
              </c:pt>
              <c:pt idx="4345">
                <c:v>0</c:v>
              </c:pt>
              <c:pt idx="4346">
                <c:v>0</c:v>
              </c:pt>
              <c:pt idx="4347">
                <c:v>0</c:v>
              </c:pt>
              <c:pt idx="4348">
                <c:v>0</c:v>
              </c:pt>
              <c:pt idx="4349">
                <c:v>0</c:v>
              </c:pt>
              <c:pt idx="4350">
                <c:v>0</c:v>
              </c:pt>
              <c:pt idx="4351">
                <c:v>0</c:v>
              </c:pt>
              <c:pt idx="4352">
                <c:v>0</c:v>
              </c:pt>
              <c:pt idx="4353">
                <c:v>0</c:v>
              </c:pt>
              <c:pt idx="4354">
                <c:v>0</c:v>
              </c:pt>
              <c:pt idx="4355">
                <c:v>0</c:v>
              </c:pt>
              <c:pt idx="4356">
                <c:v>0</c:v>
              </c:pt>
              <c:pt idx="4357">
                <c:v>0</c:v>
              </c:pt>
              <c:pt idx="4358">
                <c:v>0</c:v>
              </c:pt>
              <c:pt idx="4359">
                <c:v>0</c:v>
              </c:pt>
              <c:pt idx="4360">
                <c:v>0</c:v>
              </c:pt>
              <c:pt idx="4361">
                <c:v>0</c:v>
              </c:pt>
              <c:pt idx="4362">
                <c:v>0</c:v>
              </c:pt>
              <c:pt idx="4363">
                <c:v>0</c:v>
              </c:pt>
              <c:pt idx="4364">
                <c:v>0</c:v>
              </c:pt>
              <c:pt idx="4365">
                <c:v>0</c:v>
              </c:pt>
              <c:pt idx="4366">
                <c:v>0</c:v>
              </c:pt>
              <c:pt idx="4367">
                <c:v>0</c:v>
              </c:pt>
              <c:pt idx="4368">
                <c:v>0</c:v>
              </c:pt>
              <c:pt idx="4369">
                <c:v>0</c:v>
              </c:pt>
              <c:pt idx="4370">
                <c:v>0</c:v>
              </c:pt>
              <c:pt idx="4371">
                <c:v>0</c:v>
              </c:pt>
              <c:pt idx="4372">
                <c:v>0</c:v>
              </c:pt>
              <c:pt idx="4373">
                <c:v>0</c:v>
              </c:pt>
              <c:pt idx="4374">
                <c:v>0</c:v>
              </c:pt>
              <c:pt idx="4375">
                <c:v>0</c:v>
              </c:pt>
            </c:numLit>
          </c:xVal>
          <c:yVal>
            <c:numLit>
              <c:formatCode>General</c:formatCode>
              <c:ptCount val="4376"/>
              <c:pt idx="0">
                <c:v>0</c:v>
              </c:pt>
              <c:pt idx="1">
                <c:v>0</c:v>
              </c:pt>
              <c:pt idx="2">
                <c:v>-7.8033558388108666E-4</c:v>
              </c:pt>
              <c:pt idx="3">
                <c:v>-7.8033558388108666E-4</c:v>
              </c:pt>
              <c:pt idx="4">
                <c:v>-7.8033558388108666E-4</c:v>
              </c:pt>
              <c:pt idx="5">
                <c:v>-7.8033558388108666E-4</c:v>
              </c:pt>
              <c:pt idx="6">
                <c:v>-1.1707318410355009E-3</c:v>
              </c:pt>
              <c:pt idx="7">
                <c:v>-1.1707318410355009E-3</c:v>
              </c:pt>
              <c:pt idx="8">
                <c:v>-1.9519818807719172E-3</c:v>
              </c:pt>
              <c:pt idx="9">
                <c:v>-1.9519818807719172E-3</c:v>
              </c:pt>
              <c:pt idx="10">
                <c:v>-2.7338427493740899E-3</c:v>
              </c:pt>
              <c:pt idx="11">
                <c:v>-2.7338427493740899E-3</c:v>
              </c:pt>
              <c:pt idx="12">
                <c:v>-3.5163154027558832E-3</c:v>
              </c:pt>
              <c:pt idx="13">
                <c:v>-3.5163154027558832E-3</c:v>
              </c:pt>
              <c:pt idx="14">
                <c:v>-4.2994007990768482E-3</c:v>
              </c:pt>
              <c:pt idx="15">
                <c:v>-4.2994007990768482E-3</c:v>
              </c:pt>
              <c:pt idx="16">
                <c:v>-5.4751798880888179E-3</c:v>
              </c:pt>
              <c:pt idx="17">
                <c:v>-5.4751798880888179E-3</c:v>
              </c:pt>
              <c:pt idx="18">
                <c:v>-6.652343061103615E-3</c:v>
              </c:pt>
              <c:pt idx="19">
                <c:v>-6.652343061103615E-3</c:v>
              </c:pt>
              <c:pt idx="20">
                <c:v>-8.224052618441063E-3</c:v>
              </c:pt>
              <c:pt idx="21">
                <c:v>-8.224052618441063E-3</c:v>
              </c:pt>
              <c:pt idx="22">
                <c:v>-1.0586258441278773E-2</c:v>
              </c:pt>
              <c:pt idx="23">
                <c:v>-1.0586258441278773E-2</c:v>
              </c:pt>
              <c:pt idx="24">
                <c:v>-1.2164168038885391E-2</c:v>
              </c:pt>
              <c:pt idx="25">
                <c:v>-1.2164168038885391E-2</c:v>
              </c:pt>
              <c:pt idx="26">
                <c:v>-1.4140062773812639E-2</c:v>
              </c:pt>
              <c:pt idx="27">
                <c:v>-1.4140062773812639E-2</c:v>
              </c:pt>
              <c:pt idx="28">
                <c:v>-1.6119869399502891E-2</c:v>
              </c:pt>
              <c:pt idx="29">
                <c:v>-1.6119869399502891E-2</c:v>
              </c:pt>
              <c:pt idx="30">
                <c:v>-1.8500822905244716E-2</c:v>
              </c:pt>
              <c:pt idx="31">
                <c:v>-1.8500822905244716E-2</c:v>
              </c:pt>
              <c:pt idx="32">
                <c:v>-2.0091280496968598E-2</c:v>
              </c:pt>
              <c:pt idx="33">
                <c:v>-2.0091280496968598E-2</c:v>
              </c:pt>
              <c:pt idx="34">
                <c:v>-2.1684271674138451E-2</c:v>
              </c:pt>
              <c:pt idx="35">
                <c:v>-2.1684271674138451E-2</c:v>
              </c:pt>
              <c:pt idx="36">
                <c:v>-2.4078526608786472E-2</c:v>
              </c:pt>
              <c:pt idx="37">
                <c:v>-2.4078526608786472E-2</c:v>
              </c:pt>
              <c:pt idx="38">
                <c:v>-2.6078127355037655E-2</c:v>
              </c:pt>
              <c:pt idx="39">
                <c:v>-2.6078127355037655E-2</c:v>
              </c:pt>
              <c:pt idx="40">
                <c:v>-2.8482938133216826E-2</c:v>
              </c:pt>
              <c:pt idx="41">
                <c:v>-2.8482938133216826E-2</c:v>
              </c:pt>
              <c:pt idx="42">
                <c:v>-3.0491374237155991E-2</c:v>
              </c:pt>
              <c:pt idx="43">
                <c:v>-3.0491374237155991E-2</c:v>
              </c:pt>
              <c:pt idx="44">
                <c:v>-3.29068343487596E-2</c:v>
              </c:pt>
              <c:pt idx="45">
                <c:v>-3.29068343487596E-2</c:v>
              </c:pt>
              <c:pt idx="46">
                <c:v>-3.5328143037769988E-2</c:v>
              </c:pt>
              <c:pt idx="47">
                <c:v>-3.5328143037769988E-2</c:v>
              </c:pt>
              <c:pt idx="48">
                <c:v>-3.7755328695381112E-2</c:v>
              </c:pt>
              <c:pt idx="49">
                <c:v>-3.7755328695381112E-2</c:v>
              </c:pt>
              <c:pt idx="50">
                <c:v>-4.0188419920022762E-2</c:v>
              </c:pt>
              <c:pt idx="51">
                <c:v>-4.0188419920022762E-2</c:v>
              </c:pt>
              <c:pt idx="52">
                <c:v>-4.2220527914580495E-2</c:v>
              </c:pt>
              <c:pt idx="53">
                <c:v>-4.2220527914580495E-2</c:v>
              </c:pt>
              <c:pt idx="54">
                <c:v>-4.5072434512447988E-2</c:v>
              </c:pt>
              <c:pt idx="55">
                <c:v>-4.5072434512447988E-2</c:v>
              </c:pt>
              <c:pt idx="56">
                <c:v>-4.7523416131588343E-2</c:v>
              </c:pt>
              <c:pt idx="57">
                <c:v>-4.7523416131588343E-2</c:v>
              </c:pt>
              <c:pt idx="58">
                <c:v>-5.0390507999343845E-2</c:v>
              </c:pt>
              <c:pt idx="59">
                <c:v>-5.0390507999343845E-2</c:v>
              </c:pt>
              <c:pt idx="60">
                <c:v>-5.2854574954502999E-2</c:v>
              </c:pt>
              <c:pt idx="61">
                <c:v>-5.2854574954502999E-2</c:v>
              </c:pt>
              <c:pt idx="62">
                <c:v>-5.5324728536565129E-2</c:v>
              </c:pt>
              <c:pt idx="63">
                <c:v>-5.5324728536565129E-2</c:v>
              </c:pt>
              <c:pt idx="64">
                <c:v>-5.8627786865822748E-2</c:v>
              </c:pt>
              <c:pt idx="65">
                <c:v>-5.8627786865822748E-2</c:v>
              </c:pt>
              <c:pt idx="66">
                <c:v>-6.1112260193484612E-2</c:v>
              </c:pt>
              <c:pt idx="67">
                <c:v>-6.1112260193484612E-2</c:v>
              </c:pt>
              <c:pt idx="68">
                <c:v>-6.4018635500699056E-2</c:v>
              </c:pt>
              <c:pt idx="69">
                <c:v>-6.4018635500699056E-2</c:v>
              </c:pt>
              <c:pt idx="70">
                <c:v>-6.6933482453101115E-2</c:v>
              </c:pt>
              <c:pt idx="71">
                <c:v>-6.6933482453101115E-2</c:v>
              </c:pt>
              <c:pt idx="72">
                <c:v>-6.9856850582235994E-2</c:v>
              </c:pt>
              <c:pt idx="73">
                <c:v>-6.9856850582235994E-2</c:v>
              </c:pt>
              <c:pt idx="74">
                <c:v>-7.2788789855320279E-2</c:v>
              </c:pt>
              <c:pt idx="75">
                <c:v>-7.2788789855320279E-2</c:v>
              </c:pt>
              <c:pt idx="76">
                <c:v>-7.5729350680366792E-2</c:v>
              </c:pt>
              <c:pt idx="77">
                <c:v>-7.5729350680366792E-2</c:v>
              </c:pt>
              <c:pt idx="78">
                <c:v>-7.9100613881775167E-2</c:v>
              </c:pt>
              <c:pt idx="79">
                <c:v>-7.9100613881775167E-2</c:v>
              </c:pt>
              <c:pt idx="80">
                <c:v>-8.1636540853652864E-2</c:v>
              </c:pt>
              <c:pt idx="81">
                <c:v>-8.1636540853652864E-2</c:v>
              </c:pt>
              <c:pt idx="82">
                <c:v>-8.5027811590042496E-2</c:v>
              </c:pt>
              <c:pt idx="83">
                <c:v>-8.5027811590042496E-2</c:v>
              </c:pt>
              <c:pt idx="84">
                <c:v>-8.8004637092573612E-2</c:v>
              </c:pt>
              <c:pt idx="85">
                <c:v>-8.8004637092573612E-2</c:v>
              </c:pt>
              <c:pt idx="86">
                <c:v>-9.1417609688813489E-2</c:v>
              </c:pt>
              <c:pt idx="87">
                <c:v>-9.1417609688813489E-2</c:v>
              </c:pt>
              <c:pt idx="88">
                <c:v>-9.4413546019130684E-2</c:v>
              </c:pt>
              <c:pt idx="89">
                <c:v>-9.4413546019130684E-2</c:v>
              </c:pt>
              <c:pt idx="90">
                <c:v>-9.7848500019104015E-2</c:v>
              </c:pt>
              <c:pt idx="91">
                <c:v>-9.7848500019104015E-2</c:v>
              </c:pt>
              <c:pt idx="92">
                <c:v>-0.10086379414086374</c:v>
              </c:pt>
              <c:pt idx="93">
                <c:v>-0.10388820776617996</c:v>
              </c:pt>
              <c:pt idx="94">
                <c:v>-0.10388820776617996</c:v>
              </c:pt>
              <c:pt idx="95">
                <c:v>-0.10388820776617996</c:v>
              </c:pt>
              <c:pt idx="96">
                <c:v>-0.10822472800519471</c:v>
              </c:pt>
              <c:pt idx="97">
                <c:v>-0.10822472800519471</c:v>
              </c:pt>
              <c:pt idx="98">
                <c:v>-0.11083569554591526</c:v>
              </c:pt>
              <c:pt idx="99">
                <c:v>-0.11083569554591526</c:v>
              </c:pt>
              <c:pt idx="100">
                <c:v>-0.11432762401777957</c:v>
              </c:pt>
              <c:pt idx="101">
                <c:v>-0.11432762401777957</c:v>
              </c:pt>
              <c:pt idx="102">
                <c:v>-0.11739309609207418</c:v>
              </c:pt>
              <c:pt idx="103">
                <c:v>-0.12134827593500221</c:v>
              </c:pt>
              <c:pt idx="104">
                <c:v>-0.12134827593500221</c:v>
              </c:pt>
              <c:pt idx="105">
                <c:v>-0.12134827593500221</c:v>
              </c:pt>
              <c:pt idx="106">
                <c:v>-0.12443537871748718</c:v>
              </c:pt>
              <c:pt idx="107">
                <c:v>-0.12443537871748718</c:v>
              </c:pt>
              <c:pt idx="108">
                <c:v>-0.12797520542261115</c:v>
              </c:pt>
              <c:pt idx="109">
                <c:v>-0.12797520542261115</c:v>
              </c:pt>
              <c:pt idx="110">
                <c:v>-0.13197254585523141</c:v>
              </c:pt>
              <c:pt idx="111">
                <c:v>-0.13197254585523141</c:v>
              </c:pt>
              <c:pt idx="112">
                <c:v>-0.13553920144180592</c:v>
              </c:pt>
              <c:pt idx="113">
                <c:v>-0.13911862360802815</c:v>
              </c:pt>
              <c:pt idx="114">
                <c:v>-0.13911862360802815</c:v>
              </c:pt>
              <c:pt idx="115">
                <c:v>-0.13911862360802815</c:v>
              </c:pt>
              <c:pt idx="116">
                <c:v>-0.14181162344022014</c:v>
              </c:pt>
              <c:pt idx="117">
                <c:v>-0.14181162344022014</c:v>
              </c:pt>
              <c:pt idx="118">
                <c:v>-0.14631613556132461</c:v>
              </c:pt>
              <c:pt idx="119">
                <c:v>-0.14631613556132461</c:v>
              </c:pt>
              <c:pt idx="120">
                <c:v>-0.14993441178382427</c:v>
              </c:pt>
              <c:pt idx="121">
                <c:v>-0.14993441178382427</c:v>
              </c:pt>
              <c:pt idx="122">
                <c:v>-0.15311117869415353</c:v>
              </c:pt>
              <c:pt idx="123">
                <c:v>-0.15675416997265451</c:v>
              </c:pt>
              <c:pt idx="124">
                <c:v>-0.15675416997265451</c:v>
              </c:pt>
              <c:pt idx="125">
                <c:v>-0.15675416997265451</c:v>
              </c:pt>
              <c:pt idx="126">
                <c:v>-0.16041048117576504</c:v>
              </c:pt>
              <c:pt idx="127">
                <c:v>-0.16041048117576504</c:v>
              </c:pt>
              <c:pt idx="128">
                <c:v>-0.16408021006472737</c:v>
              </c:pt>
              <c:pt idx="129">
                <c:v>-0.16408021006472737</c:v>
              </c:pt>
              <c:pt idx="130">
                <c:v>-0.16822481650420162</c:v>
              </c:pt>
              <c:pt idx="131">
                <c:v>-0.16822481650420162</c:v>
              </c:pt>
              <c:pt idx="132">
                <c:v>-0.17146031736235004</c:v>
              </c:pt>
              <c:pt idx="133">
                <c:v>-0.17517089675888572</c:v>
              </c:pt>
              <c:pt idx="134">
                <c:v>-0.17517089675888572</c:v>
              </c:pt>
              <c:pt idx="135">
                <c:v>-0.17517089675888572</c:v>
              </c:pt>
              <c:pt idx="136">
                <c:v>-0.17842898667844334</c:v>
              </c:pt>
              <c:pt idx="137">
                <c:v>-0.17842898667844334</c:v>
              </c:pt>
              <c:pt idx="138">
                <c:v>-0.18216556272141299</c:v>
              </c:pt>
              <c:pt idx="139">
                <c:v>-0.18216556272141299</c:v>
              </c:pt>
              <c:pt idx="140">
                <c:v>-0.18638596757902565</c:v>
              </c:pt>
              <c:pt idx="141">
                <c:v>-0.18638596757902565</c:v>
              </c:pt>
              <c:pt idx="142">
                <c:v>-0.19015245037450257</c:v>
              </c:pt>
              <c:pt idx="143">
                <c:v>-0.19015245037450257</c:v>
              </c:pt>
              <c:pt idx="144">
                <c:v>-0.19345980042450406</c:v>
              </c:pt>
              <c:pt idx="145">
                <c:v>-0.19345980042450406</c:v>
              </c:pt>
              <c:pt idx="146">
                <c:v>-0.19677812534663974</c:v>
              </c:pt>
              <c:pt idx="147">
                <c:v>-0.19677812534663974</c:v>
              </c:pt>
              <c:pt idx="148">
                <c:v>-0.20106078713864065</c:v>
              </c:pt>
              <c:pt idx="149">
                <c:v>-0.20106078713864065</c:v>
              </c:pt>
              <c:pt idx="150">
                <c:v>-0.20488305648399485</c:v>
              </c:pt>
              <c:pt idx="151">
                <c:v>-0.20488305648399485</c:v>
              </c:pt>
              <c:pt idx="152">
                <c:v>-0.20871999164692615</c:v>
              </c:pt>
              <c:pt idx="153">
                <c:v>-0.20871999164692615</c:v>
              </c:pt>
              <c:pt idx="154">
                <c:v>-0.21257170560478103</c:v>
              </c:pt>
              <c:pt idx="155">
                <c:v>-0.21257170560478103</c:v>
              </c:pt>
              <c:pt idx="156">
                <c:v>-0.21595416836097683</c:v>
              </c:pt>
              <c:pt idx="157">
                <c:v>-0.21595416836097683</c:v>
              </c:pt>
              <c:pt idx="158">
                <c:v>-0.21983390164656569</c:v>
              </c:pt>
              <c:pt idx="159">
                <c:v>-0.21983390164656569</c:v>
              </c:pt>
              <c:pt idx="160">
                <c:v>-0.22372874590810679</c:v>
              </c:pt>
              <c:pt idx="161">
                <c:v>-0.22372874590810679</c:v>
              </c:pt>
              <c:pt idx="162">
                <c:v>-0.22714922322293865</c:v>
              </c:pt>
              <c:pt idx="163">
                <c:v>-0.22714922322293865</c:v>
              </c:pt>
              <c:pt idx="164">
                <c:v>-0.23107272016386526</c:v>
              </c:pt>
              <c:pt idx="165">
                <c:v>-0.23107272016386526</c:v>
              </c:pt>
              <c:pt idx="166">
                <c:v>-0.23501167158856065</c:v>
              </c:pt>
              <c:pt idx="167">
                <c:v>-0.23501167158856065</c:v>
              </c:pt>
              <c:pt idx="168">
                <c:v>-0.23896619972772309</c:v>
              </c:pt>
              <c:pt idx="169">
                <c:v>-0.23896619972772309</c:v>
              </c:pt>
              <c:pt idx="170">
                <c:v>-0.24293642826790873</c:v>
              </c:pt>
              <c:pt idx="171">
                <c:v>-0.24293642826790873</c:v>
              </c:pt>
              <c:pt idx="172">
                <c:v>-0.2464233558358053</c:v>
              </c:pt>
              <c:pt idx="173">
                <c:v>-0.2464233558358053</c:v>
              </c:pt>
              <c:pt idx="174">
                <c:v>-0.24992248462474542</c:v>
              </c:pt>
              <c:pt idx="175">
                <c:v>-0.24992248462474542</c:v>
              </c:pt>
              <c:pt idx="176">
                <c:v>-0.25343390032202245</c:v>
              </c:pt>
              <c:pt idx="177">
                <c:v>-0.25343390032202245</c:v>
              </c:pt>
              <c:pt idx="178">
                <c:v>-0.25746210315062745</c:v>
              </c:pt>
              <c:pt idx="179">
                <c:v>-0.25746210315062745</c:v>
              </c:pt>
              <c:pt idx="180">
                <c:v>-0.26150659804713378</c:v>
              </c:pt>
              <c:pt idx="181">
                <c:v>-0.26150659804713378</c:v>
              </c:pt>
              <c:pt idx="182">
                <c:v>-0.26556751733344885</c:v>
              </c:pt>
              <c:pt idx="183">
                <c:v>-0.26556751733344885</c:v>
              </c:pt>
              <c:pt idx="184">
                <c:v>-0.26913440009602002</c:v>
              </c:pt>
              <c:pt idx="185">
                <c:v>-0.26913440009602002</c:v>
              </c:pt>
              <c:pt idx="186">
                <c:v>-0.27271405106752289</c:v>
              </c:pt>
              <c:pt idx="187">
                <c:v>-0.27271405106752289</c:v>
              </c:pt>
              <c:pt idx="188">
                <c:v>-0.27682083302017624</c:v>
              </c:pt>
              <c:pt idx="189">
                <c:v>-0.27682083302017624</c:v>
              </c:pt>
              <c:pt idx="190">
                <c:v>-0.2804281546335648</c:v>
              </c:pt>
              <c:pt idx="191">
                <c:v>-0.2804281546335648</c:v>
              </c:pt>
              <c:pt idx="192">
                <c:v>-0.28456680513483162</c:v>
              </c:pt>
              <c:pt idx="193">
                <c:v>-0.28456680513483162</c:v>
              </c:pt>
              <c:pt idx="194">
                <c:v>-0.28820222851032284</c:v>
              </c:pt>
              <c:pt idx="195">
                <c:v>-0.28820222851032284</c:v>
              </c:pt>
              <c:pt idx="196">
                <c:v>-0.29185091642581418</c:v>
              </c:pt>
              <c:pt idx="197">
                <c:v>-0.29185091642581418</c:v>
              </c:pt>
              <c:pt idx="198">
                <c:v>-0.29551296603232879</c:v>
              </c:pt>
              <c:pt idx="199">
                <c:v>-0.29551296603232879</c:v>
              </c:pt>
              <c:pt idx="200">
                <c:v>-0.29918847555213152</c:v>
              </c:pt>
              <c:pt idx="201">
                <c:v>-0.29918847555213152</c:v>
              </c:pt>
              <c:pt idx="202">
                <c:v>-0.30287754429453706</c:v>
              </c:pt>
              <c:pt idx="203">
                <c:v>-0.30287754429453706</c:v>
              </c:pt>
              <c:pt idx="204">
                <c:v>-0.30711035484715804</c:v>
              </c:pt>
              <c:pt idx="205">
                <c:v>-0.30711035484715804</c:v>
              </c:pt>
              <c:pt idx="206">
                <c:v>-0.31029676221656588</c:v>
              </c:pt>
              <c:pt idx="207">
                <c:v>-0.31029676221656588</c:v>
              </c:pt>
              <c:pt idx="208">
                <c:v>-0.31456116100302328</c:v>
              </c:pt>
              <c:pt idx="209">
                <c:v>-0.31456116100302328</c:v>
              </c:pt>
              <c:pt idx="210">
                <c:v>-0.31777143663327162</c:v>
              </c:pt>
              <c:pt idx="211">
                <c:v>-0.31777143663327162</c:v>
              </c:pt>
              <c:pt idx="212">
                <c:v>-0.32152983031911681</c:v>
              </c:pt>
              <c:pt idx="213">
                <c:v>-0.32152983031911681</c:v>
              </c:pt>
              <c:pt idx="214">
                <c:v>-0.32584250546706323</c:v>
              </c:pt>
              <c:pt idx="215">
                <c:v>-0.32584250546706323</c:v>
              </c:pt>
              <c:pt idx="216">
                <c:v>-0.32963141392402151</c:v>
              </c:pt>
              <c:pt idx="217">
                <c:v>-0.32963141392402151</c:v>
              </c:pt>
              <c:pt idx="218">
                <c:v>-0.33343473282543507</c:v>
              </c:pt>
              <c:pt idx="219">
                <c:v>-0.33343473282543507</c:v>
              </c:pt>
              <c:pt idx="220">
                <c:v>-0.33670627336604991</c:v>
              </c:pt>
              <c:pt idx="221">
                <c:v>-0.33670627336604991</c:v>
              </c:pt>
              <c:pt idx="222">
                <c:v>-0.34053664740628398</c:v>
              </c:pt>
              <c:pt idx="223">
                <c:v>-0.34053664740628398</c:v>
              </c:pt>
              <c:pt idx="224">
                <c:v>-0.34438174964438945</c:v>
              </c:pt>
              <c:pt idx="225">
                <c:v>-0.34438174964438945</c:v>
              </c:pt>
              <c:pt idx="226">
                <c:v>-0.34824169378068925</c:v>
              </c:pt>
              <c:pt idx="227">
                <c:v>-0.34824169378068925</c:v>
              </c:pt>
              <c:pt idx="228">
                <c:v>-0.3521165948372435</c:v>
              </c:pt>
              <c:pt idx="229">
                <c:v>-0.3521165948372435</c:v>
              </c:pt>
              <c:pt idx="230">
                <c:v>-0.35600656917841578</c:v>
              </c:pt>
              <c:pt idx="231">
                <c:v>-0.35600656917841578</c:v>
              </c:pt>
              <c:pt idx="232">
                <c:v>-0.35991173453184161</c:v>
              </c:pt>
              <c:pt idx="233">
                <c:v>-0.35991173453184161</c:v>
              </c:pt>
              <c:pt idx="234">
                <c:v>-0.36327120017742026</c:v>
              </c:pt>
              <c:pt idx="235">
                <c:v>-0.36327120017742026</c:v>
              </c:pt>
              <c:pt idx="236">
                <c:v>-0.36720489448844534</c:v>
              </c:pt>
              <c:pt idx="237">
                <c:v>-0.36720489448844534</c:v>
              </c:pt>
              <c:pt idx="238">
                <c:v>-0.3711541238807754</c:v>
              </c:pt>
              <c:pt idx="239">
                <c:v>-0.3711541238807754</c:v>
              </c:pt>
              <c:pt idx="240">
                <c:v>-0.37455163564269067</c:v>
              </c:pt>
              <c:pt idx="241">
                <c:v>-0.37455163564269067</c:v>
              </c:pt>
              <c:pt idx="242">
                <c:v>-0.37853004384549871</c:v>
              </c:pt>
              <c:pt idx="243">
                <c:v>-0.37853004384549871</c:v>
              </c:pt>
              <c:pt idx="244">
                <c:v>-0.38252434302195865</c:v>
              </c:pt>
              <c:pt idx="245">
                <c:v>-0.38252434302195865</c:v>
              </c:pt>
              <c:pt idx="246">
                <c:v>-0.38596077252053973</c:v>
              </c:pt>
              <c:pt idx="247">
                <c:v>-0.38596077252053973</c:v>
              </c:pt>
              <c:pt idx="248">
                <c:v>-0.38940905179945562</c:v>
              </c:pt>
              <c:pt idx="249">
                <c:v>-0.38940905179945562</c:v>
              </c:pt>
              <c:pt idx="250">
                <c:v>-0.3934471305487362</c:v>
              </c:pt>
              <c:pt idx="251">
                <c:v>-0.39692136681692231</c:v>
              </c:pt>
              <c:pt idx="252">
                <c:v>-0.39692136681692231</c:v>
              </c:pt>
              <c:pt idx="253">
                <c:v>-0.40040771549636001</c:v>
              </c:pt>
              <c:pt idx="254">
                <c:v>-0.40040771549636001</c:v>
              </c:pt>
              <c:pt idx="255">
                <c:v>-0.40040771549636001</c:v>
              </c:pt>
              <c:pt idx="256">
                <c:v>-0.4044905441483671</c:v>
              </c:pt>
              <c:pt idx="257">
                <c:v>-0.4044905441483671</c:v>
              </c:pt>
              <c:pt idx="258">
                <c:v>-0.40859011065129941</c:v>
              </c:pt>
              <c:pt idx="259">
                <c:v>-0.40859011065129941</c:v>
              </c:pt>
              <c:pt idx="260">
                <c:v>-0.41270655280633439</c:v>
              </c:pt>
              <c:pt idx="261">
                <c:v>-0.41624846914198033</c:v>
              </c:pt>
              <c:pt idx="262">
                <c:v>-0.41624846914198033</c:v>
              </c:pt>
              <c:pt idx="263">
                <c:v>-0.41980297525409882</c:v>
              </c:pt>
              <c:pt idx="264">
                <c:v>-0.41980297525409882</c:v>
              </c:pt>
              <c:pt idx="265">
                <c:v>-0.41980297525409882</c:v>
              </c:pt>
              <c:pt idx="266">
                <c:v>-0.42337016096301966</c:v>
              </c:pt>
              <c:pt idx="267">
                <c:v>-0.42337016096301966</c:v>
              </c:pt>
              <c:pt idx="268">
                <c:v>-0.42695011705373676</c:v>
              </c:pt>
              <c:pt idx="269">
                <c:v>-0.42695011705373676</c:v>
              </c:pt>
              <c:pt idx="270">
                <c:v>-0.43114299531377265</c:v>
              </c:pt>
              <c:pt idx="271">
                <c:v>-0.43114299531377265</c:v>
              </c:pt>
              <c:pt idx="272">
                <c:v>-0.434750936689972</c:v>
              </c:pt>
              <c:pt idx="273">
                <c:v>-0.43837194245692385</c:v>
              </c:pt>
              <c:pt idx="274">
                <c:v>-0.43837194245692385</c:v>
              </c:pt>
              <c:pt idx="275">
                <c:v>-0.43837194245692385</c:v>
              </c:pt>
              <c:pt idx="276">
                <c:v>-0.44139949548096186</c:v>
              </c:pt>
              <c:pt idx="277">
                <c:v>-0.44139949548096186</c:v>
              </c:pt>
              <c:pt idx="278">
                <c:v>-0.44565352802818731</c:v>
              </c:pt>
              <c:pt idx="279">
                <c:v>-0.44565352802818731</c:v>
              </c:pt>
              <c:pt idx="280">
                <c:v>-0.44992573470920716</c:v>
              </c:pt>
              <c:pt idx="281">
                <c:v>-0.44992573470920716</c:v>
              </c:pt>
              <c:pt idx="282">
                <c:v>-0.45298852423975267</c:v>
              </c:pt>
              <c:pt idx="283">
                <c:v>-0.4566762973189375</c:v>
              </c:pt>
              <c:pt idx="284">
                <c:v>-0.4566762973189375</c:v>
              </c:pt>
              <c:pt idx="285">
                <c:v>-0.4566762973189375</c:v>
              </c:pt>
              <c:pt idx="286">
                <c:v>-0.46037772042212349</c:v>
              </c:pt>
              <c:pt idx="287">
                <c:v>-0.46037772042212349</c:v>
              </c:pt>
              <c:pt idx="288">
                <c:v>-0.46471343486358624</c:v>
              </c:pt>
              <c:pt idx="289">
                <c:v>-0.46471343486358624</c:v>
              </c:pt>
              <c:pt idx="290">
                <c:v>-0.46782192353385388</c:v>
              </c:pt>
              <c:pt idx="291">
                <c:v>-0.46782192353385388</c:v>
              </c:pt>
              <c:pt idx="292">
                <c:v>-0.47156490981268784</c:v>
              </c:pt>
              <c:pt idx="293">
                <c:v>-0.47532195869040039</c:v>
              </c:pt>
              <c:pt idx="294">
                <c:v>-0.47532195869040039</c:v>
              </c:pt>
              <c:pt idx="295">
                <c:v>-0.47532195869040039</c:v>
              </c:pt>
              <c:pt idx="296">
                <c:v>-0.47972309751415154</c:v>
              </c:pt>
              <c:pt idx="297">
                <c:v>-0.47972309751415154</c:v>
              </c:pt>
              <c:pt idx="298">
                <c:v>-0.48224675815954843</c:v>
              </c:pt>
              <c:pt idx="299">
                <c:v>-0.48224675815954843</c:v>
              </c:pt>
              <c:pt idx="300">
                <c:v>-0.48604423107752248</c:v>
              </c:pt>
              <c:pt idx="301">
                <c:v>-0.48604423107752248</c:v>
              </c:pt>
              <c:pt idx="302">
                <c:v>-0.48985617978493978</c:v>
              </c:pt>
              <c:pt idx="303">
                <c:v>-0.49368271506630707</c:v>
              </c:pt>
              <c:pt idx="304">
                <c:v>-0.49368271506630707</c:v>
              </c:pt>
              <c:pt idx="305">
                <c:v>-0.49368271506630707</c:v>
              </c:pt>
              <c:pt idx="306">
                <c:v>-0.49688271779697823</c:v>
              </c:pt>
              <c:pt idx="307">
                <c:v>-0.49688271779697823</c:v>
              </c:pt>
              <c:pt idx="308">
                <c:v>-0.5007362871129678</c:v>
              </c:pt>
              <c:pt idx="309">
                <c:v>-0.5007362871129678</c:v>
              </c:pt>
              <c:pt idx="310">
                <c:v>-0.50460476389088837</c:v>
              </c:pt>
              <c:pt idx="311">
                <c:v>-0.50460476389088837</c:v>
              </c:pt>
              <c:pt idx="312">
                <c:v>-0.50783996567739975</c:v>
              </c:pt>
              <c:pt idx="313">
                <c:v>-0.51173607450196479</c:v>
              </c:pt>
              <c:pt idx="314">
                <c:v>-0.51173607450196479</c:v>
              </c:pt>
              <c:pt idx="315">
                <c:v>-0.51173607450196479</c:v>
              </c:pt>
              <c:pt idx="316">
                <c:v>-0.514994467740024</c:v>
              </c:pt>
              <c:pt idx="317">
                <c:v>-0.514994467740024</c:v>
              </c:pt>
              <c:pt idx="318">
                <c:v>-0.51891860619615837</c:v>
              </c:pt>
              <c:pt idx="319">
                <c:v>-0.51891860619615837</c:v>
              </c:pt>
              <c:pt idx="320">
                <c:v>-0.52220052578126808</c:v>
              </c:pt>
              <c:pt idx="321">
                <c:v>-0.52220052578126808</c:v>
              </c:pt>
              <c:pt idx="322">
                <c:v>-0.52615310009709115</c:v>
              </c:pt>
              <c:pt idx="323">
                <c:v>-0.52615310009709115</c:v>
              </c:pt>
              <c:pt idx="324">
                <c:v>-0.53012135927271187</c:v>
              </c:pt>
              <c:pt idx="325">
                <c:v>-0.53012135927271187</c:v>
              </c:pt>
              <c:pt idx="326">
                <c:v>-0.53344031353077537</c:v>
              </c:pt>
              <c:pt idx="327">
                <c:v>-0.53344031353077537</c:v>
              </c:pt>
              <c:pt idx="328">
                <c:v>-0.53677031993796309</c:v>
              </c:pt>
              <c:pt idx="329">
                <c:v>-0.53677031993796309</c:v>
              </c:pt>
              <c:pt idx="330">
                <c:v>-0.54078102050137022</c:v>
              </c:pt>
              <c:pt idx="331">
                <c:v>-0.54078102050137022</c:v>
              </c:pt>
              <c:pt idx="332">
                <c:v>-0.5441356026475237</c:v>
              </c:pt>
              <c:pt idx="333">
                <c:v>-0.5441356026475237</c:v>
              </c:pt>
              <c:pt idx="334">
                <c:v>-0.54817601218452838</c:v>
              </c:pt>
              <c:pt idx="335">
                <c:v>-0.54817601218452838</c:v>
              </c:pt>
              <c:pt idx="336">
                <c:v>-0.55155553550918113</c:v>
              </c:pt>
              <c:pt idx="337">
                <c:v>-0.55155553550918113</c:v>
              </c:pt>
              <c:pt idx="338">
                <c:v>-0.55494651875173906</c:v>
              </c:pt>
              <c:pt idx="339">
                <c:v>-0.55494651875173906</c:v>
              </c:pt>
              <c:pt idx="340">
                <c:v>-0.55834903989757922</c:v>
              </c:pt>
              <c:pt idx="341">
                <c:v>-0.55834903989757922</c:v>
              </c:pt>
              <c:pt idx="342">
                <c:v>-0.56176317773083684</c:v>
              </c:pt>
              <c:pt idx="343">
                <c:v>-0.56176317773083684</c:v>
              </c:pt>
              <c:pt idx="344">
                <c:v>-0.56518901184535575</c:v>
              </c:pt>
              <c:pt idx="345">
                <c:v>-0.56518901184535575</c:v>
              </c:pt>
              <c:pt idx="346">
                <c:v>-0.56931556515637283</c:v>
              </c:pt>
              <c:pt idx="347">
                <c:v>-0.56931556515637283</c:v>
              </c:pt>
              <c:pt idx="348">
                <c:v>-0.57276741532185105</c:v>
              </c:pt>
              <c:pt idx="349">
                <c:v>-0.57276741532185105</c:v>
              </c:pt>
              <c:pt idx="350">
                <c:v>-0.5769254254705144</c:v>
              </c:pt>
              <c:pt idx="351">
                <c:v>-0.5769254254705144</c:v>
              </c:pt>
              <c:pt idx="352">
                <c:v>-0.58040368984683954</c:v>
              </c:pt>
              <c:pt idx="353">
                <c:v>-0.58040368984683954</c:v>
              </c:pt>
              <c:pt idx="354">
                <c:v>-0.58319503848411003</c:v>
              </c:pt>
              <c:pt idx="355">
                <c:v>-0.58319503848411003</c:v>
              </c:pt>
              <c:pt idx="356">
                <c:v>-0.58739672533780962</c:v>
              </c:pt>
              <c:pt idx="357">
                <c:v>-0.58739672533780962</c:v>
              </c:pt>
              <c:pt idx="358">
                <c:v>-0.59091166744525436</c:v>
              </c:pt>
              <c:pt idx="359">
                <c:v>-0.59091166744525436</c:v>
              </c:pt>
              <c:pt idx="360">
                <c:v>-0.59443900796322269</c:v>
              </c:pt>
              <c:pt idx="361">
                <c:v>-0.59443900796322269</c:v>
              </c:pt>
              <c:pt idx="362">
                <c:v>-0.59868830614188062</c:v>
              </c:pt>
              <c:pt idx="363">
                <c:v>-0.59868830614188062</c:v>
              </c:pt>
              <c:pt idx="364">
                <c:v>-0.60153123627271465</c:v>
              </c:pt>
              <c:pt idx="365">
                <c:v>-0.60153123627271465</c:v>
              </c:pt>
              <c:pt idx="366">
                <c:v>-0.60509630243721046</c:v>
              </c:pt>
              <c:pt idx="367">
                <c:v>-0.60509630243721046</c:v>
              </c:pt>
              <c:pt idx="368">
                <c:v>-0.60867412378509478</c:v>
              </c:pt>
              <c:pt idx="369">
                <c:v>-0.60867412378509478</c:v>
              </c:pt>
              <c:pt idx="370">
                <c:v>-0.61226479191582328</c:v>
              </c:pt>
              <c:pt idx="371">
                <c:v>-0.61226479191582328</c:v>
              </c:pt>
              <c:pt idx="372">
                <c:v>-0.61659068186294597</c:v>
              </c:pt>
              <c:pt idx="373">
                <c:v>-0.61659068186294597</c:v>
              </c:pt>
              <c:pt idx="374">
                <c:v>-0.62020994024725873</c:v>
              </c:pt>
              <c:pt idx="375">
                <c:v>-0.62020994024725873</c:v>
              </c:pt>
              <c:pt idx="376">
                <c:v>-0.62311480793988883</c:v>
              </c:pt>
              <c:pt idx="377">
                <c:v>-0.62311480793988883</c:v>
              </c:pt>
              <c:pt idx="378">
                <c:v>-0.62675779921839025</c:v>
              </c:pt>
              <c:pt idx="379">
                <c:v>-0.62675779921839025</c:v>
              </c:pt>
              <c:pt idx="380">
                <c:v>-0.63114697963715316</c:v>
              </c:pt>
              <c:pt idx="381">
                <c:v>-0.63114697963715316</c:v>
              </c:pt>
              <c:pt idx="382">
                <c:v>-0.63408383931046342</c:v>
              </c:pt>
              <c:pt idx="383">
                <c:v>-0.63408383931046342</c:v>
              </c:pt>
              <c:pt idx="384">
                <c:v>-0.63776708472675958</c:v>
              </c:pt>
              <c:pt idx="385">
                <c:v>-0.63776708472675958</c:v>
              </c:pt>
              <c:pt idx="386">
                <c:v>-0.64146394660808537</c:v>
              </c:pt>
              <c:pt idx="387">
                <c:v>-0.64146394660808537</c:v>
              </c:pt>
              <c:pt idx="388">
                <c:v>-0.64443130783588776</c:v>
              </c:pt>
              <c:pt idx="389">
                <c:v>-0.64443130783588776</c:v>
              </c:pt>
              <c:pt idx="390">
                <c:v>-0.64815293475888225</c:v>
              </c:pt>
              <c:pt idx="391">
                <c:v>-0.64815293475888225</c:v>
              </c:pt>
              <c:pt idx="392">
                <c:v>-0.65114024093861755</c:v>
              </c:pt>
              <c:pt idx="393">
                <c:v>-0.65114024093861755</c:v>
              </c:pt>
              <c:pt idx="394">
                <c:v>-0.65563799964544944</c:v>
              </c:pt>
              <c:pt idx="395">
                <c:v>-0.65563799964544944</c:v>
              </c:pt>
              <c:pt idx="396">
                <c:v>-0.65864778370835342</c:v>
              </c:pt>
              <c:pt idx="397">
                <c:v>-0.65864778370835342</c:v>
              </c:pt>
              <c:pt idx="398">
                <c:v>-0.66242279762892886</c:v>
              </c:pt>
              <c:pt idx="399">
                <c:v>-0.66242279762892886</c:v>
              </c:pt>
              <c:pt idx="400">
                <c:v>-0.66621211629727972</c:v>
              </c:pt>
              <c:pt idx="401">
                <c:v>-0.66621211629727972</c:v>
              </c:pt>
              <c:pt idx="402">
                <c:v>-0.6700158485365264</c:v>
              </c:pt>
              <c:pt idx="403">
                <c:v>-0.6700158485365264</c:v>
              </c:pt>
              <c:pt idx="404">
                <c:v>-0.67306928602341665</c:v>
              </c:pt>
              <c:pt idx="405">
                <c:v>-0.67306928602341665</c:v>
              </c:pt>
              <c:pt idx="406">
                <c:v>-0.67689924091571585</c:v>
              </c:pt>
              <c:pt idx="407">
                <c:v>-0.67689924091571585</c:v>
              </c:pt>
              <c:pt idx="408">
                <c:v>-0.68074392077652568</c:v>
              </c:pt>
              <c:pt idx="409">
                <c:v>-0.68074392077652568</c:v>
              </c:pt>
              <c:pt idx="410">
                <c:v>-0.68383034297971501</c:v>
              </c:pt>
              <c:pt idx="411">
                <c:v>-0.68692632068484305</c:v>
              </c:pt>
              <c:pt idx="412">
                <c:v>-0.68692632068484305</c:v>
              </c:pt>
              <c:pt idx="413">
                <c:v>-0.69158833379065421</c:v>
              </c:pt>
              <c:pt idx="414">
                <c:v>-0.69158833379065421</c:v>
              </c:pt>
              <c:pt idx="415">
                <c:v>-0.69158833379065421</c:v>
              </c:pt>
              <c:pt idx="416">
                <c:v>-0.69470846112689799</c:v>
              </c:pt>
              <c:pt idx="417">
                <c:v>-0.69470846112689799</c:v>
              </c:pt>
              <c:pt idx="418">
                <c:v>-0.69783835413582562</c:v>
              </c:pt>
              <c:pt idx="419">
                <c:v>-0.69783835413582562</c:v>
              </c:pt>
              <c:pt idx="420">
                <c:v>-0.70176454685110712</c:v>
              </c:pt>
              <c:pt idx="421">
                <c:v>-0.70491663771942203</c:v>
              </c:pt>
              <c:pt idx="422">
                <c:v>-0.70491663771942203</c:v>
              </c:pt>
              <c:pt idx="423">
                <c:v>-0.70807869569006987</c:v>
              </c:pt>
              <c:pt idx="424">
                <c:v>-0.70807869569006987</c:v>
              </c:pt>
              <c:pt idx="425">
                <c:v>-0.70807869569006987</c:v>
              </c:pt>
              <c:pt idx="426">
                <c:v>-0.71204538078017487</c:v>
              </c:pt>
              <c:pt idx="427">
                <c:v>-0.71204538078017487</c:v>
              </c:pt>
              <c:pt idx="428">
                <c:v>-0.71602786314449274</c:v>
              </c:pt>
              <c:pt idx="429">
                <c:v>-0.71602786314449274</c:v>
              </c:pt>
              <c:pt idx="430">
                <c:v>-0.71922530791498329</c:v>
              </c:pt>
              <c:pt idx="431">
                <c:v>-0.7224330091417529</c:v>
              </c:pt>
              <c:pt idx="432">
                <c:v>-0.7224330091417529</c:v>
              </c:pt>
              <c:pt idx="433">
                <c:v>-0.72645715944147804</c:v>
              </c:pt>
              <c:pt idx="434">
                <c:v>-0.72645715944147804</c:v>
              </c:pt>
              <c:pt idx="435">
                <c:v>-0.72645715944147804</c:v>
              </c:pt>
              <c:pt idx="436">
                <c:v>-0.72968818002292446</c:v>
              </c:pt>
              <c:pt idx="437">
                <c:v>-0.72968818002292446</c:v>
              </c:pt>
              <c:pt idx="438">
                <c:v>-0.73374169185610738</c:v>
              </c:pt>
              <c:pt idx="439">
                <c:v>-0.73374169185610738</c:v>
              </c:pt>
              <c:pt idx="440">
                <c:v>-0.73618170933347327</c:v>
              </c:pt>
              <c:pt idx="441">
                <c:v>-0.73944435496828964</c:v>
              </c:pt>
              <c:pt idx="442">
                <c:v>-0.73944435496828964</c:v>
              </c:pt>
              <c:pt idx="443">
                <c:v>-0.74353768855928914</c:v>
              </c:pt>
              <c:pt idx="444">
                <c:v>-0.74353768855928914</c:v>
              </c:pt>
              <c:pt idx="445">
                <c:v>-0.74353768855928914</c:v>
              </c:pt>
              <c:pt idx="446">
                <c:v>-0.74682446226591181</c:v>
              </c:pt>
              <c:pt idx="447">
                <c:v>-0.74682446226591181</c:v>
              </c:pt>
              <c:pt idx="448">
                <c:v>-0.75094817944977421</c:v>
              </c:pt>
              <c:pt idx="449">
                <c:v>-0.75094817944977421</c:v>
              </c:pt>
              <c:pt idx="450">
                <c:v>-0.75343059694302894</c:v>
              </c:pt>
              <c:pt idx="451">
                <c:v>-0.75758170294540794</c:v>
              </c:pt>
              <c:pt idx="452">
                <c:v>-0.75758170294540794</c:v>
              </c:pt>
              <c:pt idx="453">
                <c:v>-0.76091503936516613</c:v>
              </c:pt>
              <c:pt idx="454">
                <c:v>-0.76091503936516613</c:v>
              </c:pt>
              <c:pt idx="455">
                <c:v>-0.76091503936516613</c:v>
              </c:pt>
              <c:pt idx="456">
                <c:v>-0.76342235367494993</c:v>
              </c:pt>
              <c:pt idx="457">
                <c:v>-0.76342235367494993</c:v>
              </c:pt>
              <c:pt idx="458">
                <c:v>-0.7676152319349856</c:v>
              </c:pt>
              <c:pt idx="459">
                <c:v>-0.7676152319349856</c:v>
              </c:pt>
              <c:pt idx="460">
                <c:v>-0.77013942343089281</c:v>
              </c:pt>
              <c:pt idx="461">
                <c:v>-0.77013942343089281</c:v>
              </c:pt>
              <c:pt idx="462">
                <c:v>-0.774360620074517</c:v>
              </c:pt>
              <c:pt idx="463">
                <c:v>-0.77690191750318971</c:v>
              </c:pt>
              <c:pt idx="464">
                <c:v>-0.77690191750318971</c:v>
              </c:pt>
              <c:pt idx="465">
                <c:v>-0.77690191750318971</c:v>
              </c:pt>
              <c:pt idx="466">
                <c:v>-0.78030039146230123</c:v>
              </c:pt>
              <c:pt idx="467">
                <c:v>-0.78030039146230123</c:v>
              </c:pt>
              <c:pt idx="468">
                <c:v>-0.7837104544428436</c:v>
              </c:pt>
              <c:pt idx="469">
                <c:v>-0.7837104544428436</c:v>
              </c:pt>
              <c:pt idx="470">
                <c:v>-0.7871321857540049</c:v>
              </c:pt>
              <c:pt idx="471">
                <c:v>-0.7871321857540049</c:v>
              </c:pt>
              <c:pt idx="472">
                <c:v>-0.79142588062870423</c:v>
              </c:pt>
              <c:pt idx="473">
                <c:v>-0.79401097470080906</c:v>
              </c:pt>
              <c:pt idx="474">
                <c:v>-0.79401097470080906</c:v>
              </c:pt>
              <c:pt idx="475">
                <c:v>-0.79401097470080906</c:v>
              </c:pt>
              <c:pt idx="476">
                <c:v>-0.79746819508466682</c:v>
              </c:pt>
              <c:pt idx="477">
                <c:v>-0.79746819508466682</c:v>
              </c:pt>
              <c:pt idx="478">
                <c:v>-0.80006897678472433</c:v>
              </c:pt>
              <c:pt idx="479">
                <c:v>-0.80006897678472433</c:v>
              </c:pt>
              <c:pt idx="480">
                <c:v>-0.80354724116104903</c:v>
              </c:pt>
              <c:pt idx="481">
                <c:v>-0.80354724116104903</c:v>
              </c:pt>
              <c:pt idx="482">
                <c:v>-0.80703764610081752</c:v>
              </c:pt>
              <c:pt idx="483">
                <c:v>-0.81054027665201944</c:v>
              </c:pt>
              <c:pt idx="484">
                <c:v>-0.81054027665201944</c:v>
              </c:pt>
              <c:pt idx="485">
                <c:v>-0.81054027665201944</c:v>
              </c:pt>
              <c:pt idx="486">
                <c:v>-0.81317532429002481</c:v>
              </c:pt>
              <c:pt idx="487">
                <c:v>-0.81317532429002481</c:v>
              </c:pt>
              <c:pt idx="488">
                <c:v>-0.81758255927743229</c:v>
              </c:pt>
              <c:pt idx="489">
                <c:v>-0.81758255927743229</c:v>
              </c:pt>
              <c:pt idx="490">
                <c:v>-0.8202362538908986</c:v>
              </c:pt>
              <c:pt idx="491">
                <c:v>-0.8202362538908986</c:v>
              </c:pt>
              <c:pt idx="492">
                <c:v>-0.82289700934092491</c:v>
              </c:pt>
              <c:pt idx="493">
                <c:v>-0.82734739496840115</c:v>
              </c:pt>
              <c:pt idx="494">
                <c:v>-0.82734739496840115</c:v>
              </c:pt>
              <c:pt idx="495">
                <c:v>-0.82734739496840115</c:v>
              </c:pt>
              <c:pt idx="496">
                <c:v>-0.8309220189713602</c:v>
              </c:pt>
              <c:pt idx="497">
                <c:v>-0.8309220189713602</c:v>
              </c:pt>
              <c:pt idx="498">
                <c:v>-0.83361139755333102</c:v>
              </c:pt>
              <c:pt idx="499">
                <c:v>-0.83361139755333102</c:v>
              </c:pt>
              <c:pt idx="500">
                <c:v>-0.8372085237341812</c:v>
              </c:pt>
              <c:pt idx="501">
                <c:v>-0.8372085237341812</c:v>
              </c:pt>
              <c:pt idx="502">
                <c:v>-0.84081863595828088</c:v>
              </c:pt>
              <c:pt idx="503">
                <c:v>-0.84444182832770109</c:v>
              </c:pt>
              <c:pt idx="504">
                <c:v>-0.84444182832770109</c:v>
              </c:pt>
              <c:pt idx="505">
                <c:v>-0.84444182832770109</c:v>
              </c:pt>
              <c:pt idx="506">
                <c:v>-0.84716786363693974</c:v>
              </c:pt>
              <c:pt idx="507">
                <c:v>-0.84716786363693974</c:v>
              </c:pt>
              <c:pt idx="508">
                <c:v>-0.85081417578995988</c:v>
              </c:pt>
              <c:pt idx="509">
                <c:v>-0.85081417578995988</c:v>
              </c:pt>
              <c:pt idx="510">
                <c:v>-0.85355766173571057</c:v>
              </c:pt>
              <c:pt idx="511">
                <c:v>-0.85355766173571057</c:v>
              </c:pt>
              <c:pt idx="512">
                <c:v>-0.8572273906246729</c:v>
              </c:pt>
              <c:pt idx="513">
                <c:v>-0.8572273906246729</c:v>
              </c:pt>
              <c:pt idx="514">
                <c:v>-0.86091063604096929</c:v>
              </c:pt>
              <c:pt idx="515">
                <c:v>-0.86091063604096929</c:v>
              </c:pt>
              <c:pt idx="516">
                <c:v>-0.86368200040135268</c:v>
              </c:pt>
              <c:pt idx="517">
                <c:v>-0.86368200040135268</c:v>
              </c:pt>
              <c:pt idx="518">
                <c:v>-0.8673891408841724</c:v>
              </c:pt>
              <c:pt idx="519">
                <c:v>-0.8673891408841724</c:v>
              </c:pt>
              <c:pt idx="520">
                <c:v>-0.87111007540986241</c:v>
              </c:pt>
              <c:pt idx="521">
                <c:v>-0.87111007540986241</c:v>
              </c:pt>
              <c:pt idx="522">
                <c:v>-0.87390989058460922</c:v>
              </c:pt>
              <c:pt idx="523">
                <c:v>-0.87390989058460922</c:v>
              </c:pt>
              <c:pt idx="524">
                <c:v>-0.87671756673880763</c:v>
              </c:pt>
              <c:pt idx="525">
                <c:v>-0.87671756673880763</c:v>
              </c:pt>
              <c:pt idx="526">
                <c:v>-0.88047343969861303</c:v>
              </c:pt>
              <c:pt idx="527">
                <c:v>-0.88047343969861303</c:v>
              </c:pt>
              <c:pt idx="528">
                <c:v>-0.8832996309344483</c:v>
              </c:pt>
              <c:pt idx="529">
                <c:v>-0.8832996309344483</c:v>
              </c:pt>
              <c:pt idx="530">
                <c:v>-0.88708035377435424</c:v>
              </c:pt>
              <c:pt idx="531">
                <c:v>-0.88708035377435424</c:v>
              </c:pt>
              <c:pt idx="532">
                <c:v>-0.89087542474290582</c:v>
              </c:pt>
              <c:pt idx="533">
                <c:v>-0.89087542474290582</c:v>
              </c:pt>
              <c:pt idx="534">
                <c:v>-0.893731209644264</c:v>
              </c:pt>
              <c:pt idx="535">
                <c:v>-0.893731209644264</c:v>
              </c:pt>
              <c:pt idx="536">
                <c:v>-0.89755165364164968</c:v>
              </c:pt>
              <c:pt idx="537">
                <c:v>-0.89755165364164968</c:v>
              </c:pt>
              <c:pt idx="538">
                <c:v>-0.90042659572724881</c:v>
              </c:pt>
              <c:pt idx="539">
                <c:v>-0.90042659572724881</c:v>
              </c:pt>
              <c:pt idx="540">
                <c:v>-0.90330982694133299</c:v>
              </c:pt>
              <c:pt idx="541">
                <c:v>-0.90330982694133299</c:v>
              </c:pt>
              <c:pt idx="542">
                <c:v>-0.90716711234109171</c:v>
              </c:pt>
              <c:pt idx="543">
                <c:v>-0.90716711234109171</c:v>
              </c:pt>
              <c:pt idx="544">
                <c:v>-0.90910134892092231</c:v>
              </c:pt>
              <c:pt idx="545">
                <c:v>-0.90910134892092231</c:v>
              </c:pt>
              <c:pt idx="546">
                <c:v>-0.91395337202545057</c:v>
              </c:pt>
              <c:pt idx="547">
                <c:v>-0.91395337202545057</c:v>
              </c:pt>
              <c:pt idx="548">
                <c:v>-0.91687592646805205</c:v>
              </c:pt>
              <c:pt idx="549">
                <c:v>-0.91687592646805205</c:v>
              </c:pt>
              <c:pt idx="550">
                <c:v>-0.91980704727691087</c:v>
              </c:pt>
              <c:pt idx="551">
                <c:v>-0.91980704727691087</c:v>
              </c:pt>
              <c:pt idx="552">
                <c:v>-0.92372862093009245</c:v>
              </c:pt>
              <c:pt idx="553">
                <c:v>-0.92372862093009245</c:v>
              </c:pt>
              <c:pt idx="554">
                <c:v>-0.92667992656467302</c:v>
              </c:pt>
              <c:pt idx="555">
                <c:v>-0.92667992656467302</c:v>
              </c:pt>
              <c:pt idx="556">
                <c:v>-0.92963996819315009</c:v>
              </c:pt>
              <c:pt idx="557">
                <c:v>-0.92963996819315009</c:v>
              </c:pt>
              <c:pt idx="558">
                <c:v>-0.93360036940924696</c:v>
              </c:pt>
              <c:pt idx="559">
                <c:v>-0.93360036940924696</c:v>
              </c:pt>
              <c:pt idx="560">
                <c:v>-0.93658099754738466</c:v>
              </c:pt>
              <c:pt idx="561">
                <c:v>-0.93658099754738466</c:v>
              </c:pt>
              <c:pt idx="562">
                <c:v>-0.93957053639575083</c:v>
              </c:pt>
              <c:pt idx="563">
                <c:v>-0.93957053639575083</c:v>
              </c:pt>
              <c:pt idx="564">
                <c:v>-0.94357054172909693</c:v>
              </c:pt>
              <c:pt idx="565">
                <c:v>-0.94357054172909693</c:v>
              </c:pt>
              <c:pt idx="566">
                <c:v>-0.94658108088196802</c:v>
              </c:pt>
              <c:pt idx="567">
                <c:v>-0.94658108088196802</c:v>
              </c:pt>
              <c:pt idx="568">
                <c:v>-0.9496007107556883</c:v>
              </c:pt>
              <c:pt idx="569">
                <c:v>-0.95262948641784828</c:v>
              </c:pt>
              <c:pt idx="570">
                <c:v>-0.95262948641784828</c:v>
              </c:pt>
              <c:pt idx="571">
                <c:v>-0.95566746343792519</c:v>
              </c:pt>
              <c:pt idx="572">
                <c:v>-0.95566746343792519</c:v>
              </c:pt>
              <c:pt idx="573">
                <c:v>-0.95973250968609469</c:v>
              </c:pt>
              <c:pt idx="574">
                <c:v>-0.95973250968609469</c:v>
              </c:pt>
              <c:pt idx="575">
                <c:v>-0.95973250968609469</c:v>
              </c:pt>
              <c:pt idx="576">
                <c:v>-0.96177124637594313</c:v>
              </c:pt>
              <c:pt idx="577">
                <c:v>-0.96177124637594313</c:v>
              </c:pt>
              <c:pt idx="578">
                <c:v>-0.96586123162746818</c:v>
              </c:pt>
              <c:pt idx="579">
                <c:v>-0.96893973585455584</c:v>
              </c:pt>
              <c:pt idx="580">
                <c:v>-0.96893973585455584</c:v>
              </c:pt>
              <c:pt idx="581">
                <c:v>-0.97305920614979458</c:v>
              </c:pt>
              <c:pt idx="582">
                <c:v>-0.97305920614979458</c:v>
              </c:pt>
              <c:pt idx="583">
                <c:v>-0.97615998382804281</c:v>
              </c:pt>
              <c:pt idx="584">
                <c:v>-0.97615998382804281</c:v>
              </c:pt>
              <c:pt idx="585">
                <c:v>-0.97615998382804281</c:v>
              </c:pt>
              <c:pt idx="586">
                <c:v>-0.97823252343001477</c:v>
              </c:pt>
              <c:pt idx="587">
                <c:v>-0.97823252343001477</c:v>
              </c:pt>
              <c:pt idx="588">
                <c:v>-0.98239053357867934</c:v>
              </c:pt>
              <c:pt idx="589">
                <c:v>-0.98239053357867934</c:v>
              </c:pt>
              <c:pt idx="590">
                <c:v>-0.9855204265876063</c:v>
              </c:pt>
              <c:pt idx="591">
                <c:v>-0.989708914386359</c:v>
              </c:pt>
              <c:pt idx="592">
                <c:v>-0.989708914386359</c:v>
              </c:pt>
              <c:pt idx="593">
                <c:v>-0.99286183344597412</c:v>
              </c:pt>
              <c:pt idx="594">
                <c:v>-0.99286183344597412</c:v>
              </c:pt>
              <c:pt idx="595">
                <c:v>-0.99286183344597412</c:v>
              </c:pt>
              <c:pt idx="596">
                <c:v>-0.99602472485448235</c:v>
              </c:pt>
              <c:pt idx="597">
                <c:v>-0.99602472485448235</c:v>
              </c:pt>
              <c:pt idx="598">
                <c:v>-0.99813889054681815</c:v>
              </c:pt>
              <c:pt idx="599">
                <c:v>-0.99813889054681815</c:v>
              </c:pt>
              <c:pt idx="600">
                <c:v>-1.001318543464198</c:v>
              </c:pt>
              <c:pt idx="601">
                <c:v>-1.0055738690343363</c:v>
              </c:pt>
              <c:pt idx="602">
                <c:v>-1.0055738690343363</c:v>
              </c:pt>
              <c:pt idx="603">
                <c:v>-1.0077083415629686</c:v>
              </c:pt>
              <c:pt idx="604">
                <c:v>-1.0077083415629686</c:v>
              </c:pt>
              <c:pt idx="605">
                <c:v>-1.0077083415629686</c:v>
              </c:pt>
              <c:pt idx="606">
                <c:v>-1.0109186171932167</c:v>
              </c:pt>
              <c:pt idx="607">
                <c:v>-1.0109186171932167</c:v>
              </c:pt>
              <c:pt idx="608">
                <c:v>-1.0141392318932592</c:v>
              </c:pt>
              <c:pt idx="609">
                <c:v>-1.0141392318932592</c:v>
              </c:pt>
              <c:pt idx="610">
                <c:v>-1.0184495833943814</c:v>
              </c:pt>
              <c:pt idx="611">
                <c:v>-1.0216945835377087</c:v>
              </c:pt>
              <c:pt idx="612">
                <c:v>-1.0216945835377087</c:v>
              </c:pt>
              <c:pt idx="613">
                <c:v>-1.024950147997475</c:v>
              </c:pt>
              <c:pt idx="614">
                <c:v>-1.024950147997475</c:v>
              </c:pt>
              <c:pt idx="615">
                <c:v>-1.024950147997475</c:v>
              </c:pt>
              <c:pt idx="616">
                <c:v>-1.0282163457840963</c:v>
              </c:pt>
              <c:pt idx="617">
                <c:v>-1.0282163457840963</c:v>
              </c:pt>
              <c:pt idx="618">
                <c:v>-1.0314932465864104</c:v>
              </c:pt>
              <c:pt idx="619">
                <c:v>-1.0314932465864104</c:v>
              </c:pt>
              <c:pt idx="620">
                <c:v>-1.0336838279662293</c:v>
              </c:pt>
              <c:pt idx="621">
                <c:v>-1.0380794394392674</c:v>
              </c:pt>
              <c:pt idx="622">
                <c:v>-1.0380794394392674</c:v>
              </c:pt>
              <c:pt idx="623">
                <c:v>-1.0402845119975819</c:v>
              </c:pt>
              <c:pt idx="624">
                <c:v>-1.0402845119975819</c:v>
              </c:pt>
              <c:pt idx="625">
                <c:v>-1.0402845119975819</c:v>
              </c:pt>
              <c:pt idx="626">
                <c:v>-1.0424944576483841</c:v>
              </c:pt>
              <c:pt idx="627">
                <c:v>-1.0424944576483841</c:v>
              </c:pt>
              <c:pt idx="628">
                <c:v>-1.0458185604322228</c:v>
              </c:pt>
              <c:pt idx="629">
                <c:v>-1.0458185604322228</c:v>
              </c:pt>
              <c:pt idx="630">
                <c:v>-1.0502679559817645</c:v>
              </c:pt>
              <c:pt idx="631">
                <c:v>-1.0513834050656308</c:v>
              </c:pt>
              <c:pt idx="632">
                <c:v>-1.0513834050656308</c:v>
              </c:pt>
              <c:pt idx="633">
                <c:v>-1.0558576854605517</c:v>
              </c:pt>
              <c:pt idx="634">
                <c:v>-1.0558576854605517</c:v>
              </c:pt>
              <c:pt idx="635">
                <c:v>-1.0558576854605517</c:v>
              </c:pt>
              <c:pt idx="636">
                <c:v>-1.0581023553143754</c:v>
              </c:pt>
              <c:pt idx="637">
                <c:v>-1.0581023553143754</c:v>
              </c:pt>
              <c:pt idx="638">
                <c:v>-1.0614788357309812</c:v>
              </c:pt>
              <c:pt idx="639">
                <c:v>-1.0614788357309812</c:v>
              </c:pt>
              <c:pt idx="640">
                <c:v>-1.0648667554029176</c:v>
              </c:pt>
              <c:pt idx="641">
                <c:v>-1.0648667554029176</c:v>
              </c:pt>
              <c:pt idx="642">
                <c:v>-1.0671317620337692</c:v>
              </c:pt>
              <c:pt idx="643">
                <c:v>-1.0705389203553834</c:v>
              </c:pt>
              <c:pt idx="644">
                <c:v>-1.0705389203553834</c:v>
              </c:pt>
              <c:pt idx="645">
                <c:v>-1.0705389203553834</c:v>
              </c:pt>
              <c:pt idx="646">
                <c:v>-1.0728168256683781</c:v>
              </c:pt>
              <c:pt idx="647">
                <c:v>-1.0728168256683781</c:v>
              </c:pt>
              <c:pt idx="648">
                <c:v>-1.0773882622009587</c:v>
              </c:pt>
              <c:pt idx="649">
                <c:v>-1.0773882622009587</c:v>
              </c:pt>
              <c:pt idx="650">
                <c:v>-1.0796818411880584</c:v>
              </c:pt>
              <c:pt idx="651">
                <c:v>-1.0796818411880584</c:v>
              </c:pt>
              <c:pt idx="652">
                <c:v>-1.0831321033802104</c:v>
              </c:pt>
              <c:pt idx="653">
                <c:v>-1.0854389094781256</c:v>
              </c:pt>
              <c:pt idx="654">
                <c:v>-1.0854389094781256</c:v>
              </c:pt>
              <c:pt idx="655">
                <c:v>-1.0854389094781256</c:v>
              </c:pt>
              <c:pt idx="656">
                <c:v>-1.0889091269571332</c:v>
              </c:pt>
              <c:pt idx="657">
                <c:v>-1.0889091269571332</c:v>
              </c:pt>
              <c:pt idx="658">
                <c:v>-1.0923914287930079</c:v>
              </c:pt>
              <c:pt idx="659">
                <c:v>-1.0923914287930079</c:v>
              </c:pt>
              <c:pt idx="660">
                <c:v>-1.0958858994427809</c:v>
              </c:pt>
              <c:pt idx="661">
                <c:v>-1.0958858994427809</c:v>
              </c:pt>
              <c:pt idx="662">
                <c:v>-1.0982223491038006</c:v>
              </c:pt>
              <c:pt idx="663">
                <c:v>-1.1029116894671867</c:v>
              </c:pt>
              <c:pt idx="664">
                <c:v>-1.1029116894671867</c:v>
              </c:pt>
              <c:pt idx="665">
                <c:v>-1.1029116894671867</c:v>
              </c:pt>
              <c:pt idx="666">
                <c:v>-1.106443182248658</c:v>
              </c:pt>
              <c:pt idx="667">
                <c:v>-1.106443182248658</c:v>
              </c:pt>
              <c:pt idx="668">
                <c:v>-1.1088044584343379</c:v>
              </c:pt>
              <c:pt idx="669">
                <c:v>-1.1088044584343379</c:v>
              </c:pt>
              <c:pt idx="670">
                <c:v>-1.1111713234446039</c:v>
              </c:pt>
              <c:pt idx="671">
                <c:v>-1.1111713234446039</c:v>
              </c:pt>
              <c:pt idx="672">
                <c:v>-1.1135438037982346</c:v>
              </c:pt>
              <c:pt idx="673">
                <c:v>-1.1171131115733544</c:v>
              </c:pt>
              <c:pt idx="674">
                <c:v>-1.1171131115733544</c:v>
              </c:pt>
              <c:pt idx="675">
                <c:v>-1.1171131115733544</c:v>
              </c:pt>
              <c:pt idx="676">
                <c:v>-1.1206952049558592</c:v>
              </c:pt>
              <c:pt idx="677">
                <c:v>-1.1206952049558592</c:v>
              </c:pt>
              <c:pt idx="678">
                <c:v>-1.124290175873718</c:v>
              </c:pt>
              <c:pt idx="679">
                <c:v>-1.124290175873718</c:v>
              </c:pt>
              <c:pt idx="680">
                <c:v>-1.1278981172499174</c:v>
              </c:pt>
              <c:pt idx="681">
                <c:v>-1.1278981172499174</c:v>
              </c:pt>
              <c:pt idx="682">
                <c:v>-1.1303106636553015</c:v>
              </c:pt>
              <c:pt idx="683">
                <c:v>-1.1327290445195828</c:v>
              </c:pt>
              <c:pt idx="684">
                <c:v>-1.1327290445195828</c:v>
              </c:pt>
              <c:pt idx="685">
                <c:v>-1.1327290445195828</c:v>
              </c:pt>
              <c:pt idx="686">
                <c:v>-1.1351532881310895</c:v>
              </c:pt>
              <c:pt idx="687">
                <c:v>-1.1351532881310895</c:v>
              </c:pt>
              <c:pt idx="688">
                <c:v>-1.1388007085881331</c:v>
              </c:pt>
              <c:pt idx="689">
                <c:v>-1.1388007085881331</c:v>
              </c:pt>
              <c:pt idx="690">
                <c:v>-1.1412397341874916</c:v>
              </c:pt>
              <c:pt idx="691">
                <c:v>-1.1412397341874916</c:v>
              </c:pt>
              <c:pt idx="692">
                <c:v>-1.1449094630764538</c:v>
              </c:pt>
              <c:pt idx="693">
                <c:v>-1.1473634520380203</c:v>
              </c:pt>
              <c:pt idx="694">
                <c:v>-1.1473634520380203</c:v>
              </c:pt>
              <c:pt idx="695">
                <c:v>-1.1473634520380203</c:v>
              </c:pt>
              <c:pt idx="696">
                <c:v>-1.1510557639251477</c:v>
              </c:pt>
              <c:pt idx="697">
                <c:v>-1.1510557639251477</c:v>
              </c:pt>
              <c:pt idx="698">
                <c:v>-1.1535249009820694</c:v>
              </c:pt>
              <c:pt idx="699">
                <c:v>-1.1535249009820694</c:v>
              </c:pt>
              <c:pt idx="700">
                <c:v>-1.1572400755339327</c:v>
              </c:pt>
              <c:pt idx="701">
                <c:v>-1.1572400755339327</c:v>
              </c:pt>
              <c:pt idx="702">
                <c:v>-1.1597245488615942</c:v>
              </c:pt>
              <c:pt idx="703">
                <c:v>-1.1597245488615942</c:v>
              </c:pt>
              <c:pt idx="704">
                <c:v>-1.1634628709722017</c:v>
              </c:pt>
              <c:pt idx="705">
                <c:v>-1.1634628709722017</c:v>
              </c:pt>
              <c:pt idx="706">
                <c:v>-1.1672152205907524</c:v>
              </c:pt>
              <c:pt idx="707">
                <c:v>-1.1672152205907524</c:v>
              </c:pt>
              <c:pt idx="708">
                <c:v>-1.1697246321961783</c:v>
              </c:pt>
              <c:pt idx="709">
                <c:v>-1.1697246321961783</c:v>
              </c:pt>
              <c:pt idx="710">
                <c:v>-1.1722403567934252</c:v>
              </c:pt>
              <c:pt idx="711">
                <c:v>-1.1722403567934252</c:v>
              </c:pt>
              <c:pt idx="712">
                <c:v>-1.1760258502729071</c:v>
              </c:pt>
              <c:pt idx="713">
                <c:v>-1.1760258502729071</c:v>
              </c:pt>
              <c:pt idx="714">
                <c:v>-1.1785574971946862</c:v>
              </c:pt>
              <c:pt idx="715">
                <c:v>-1.1785574971946862</c:v>
              </c:pt>
              <c:pt idx="716">
                <c:v>-1.1810955696231575</c:v>
              </c:pt>
              <c:pt idx="717">
                <c:v>-1.1810955696231575</c:v>
              </c:pt>
              <c:pt idx="718">
                <c:v>-1.1849147976901533</c:v>
              </c:pt>
              <c:pt idx="719">
                <c:v>-1.1849147976901533</c:v>
              </c:pt>
              <c:pt idx="720">
                <c:v>-1.188748668200875</c:v>
              </c:pt>
              <c:pt idx="721">
                <c:v>-1.188748668200875</c:v>
              </c:pt>
              <c:pt idx="722">
                <c:v>-1.1900298983569235</c:v>
              </c:pt>
              <c:pt idx="723">
                <c:v>-1.1900298983569235</c:v>
              </c:pt>
              <c:pt idx="724">
                <c:v>-1.1925972938621696</c:v>
              </c:pt>
              <c:pt idx="725">
                <c:v>-1.1925972938621696</c:v>
              </c:pt>
              <c:pt idx="726">
                <c:v>-1.1964607886872134</c:v>
              </c:pt>
              <c:pt idx="727">
                <c:v>-1.1964607886872134</c:v>
              </c:pt>
              <c:pt idx="728">
                <c:v>-1.1990447694531388</c:v>
              </c:pt>
              <c:pt idx="729">
                <c:v>-1.2016354444772319</c:v>
              </c:pt>
              <c:pt idx="730">
                <c:v>-1.2016354444772319</c:v>
              </c:pt>
              <c:pt idx="731">
                <c:v>-1.2042328485349167</c:v>
              </c:pt>
              <c:pt idx="732">
                <c:v>-1.2042328485349167</c:v>
              </c:pt>
              <c:pt idx="733">
                <c:v>-1.2068370166733051</c:v>
              </c:pt>
              <c:pt idx="734">
                <c:v>-1.2068370166733051</c:v>
              </c:pt>
              <c:pt idx="735">
                <c:v>-1.2068370166733051</c:v>
              </c:pt>
              <c:pt idx="736">
                <c:v>-1.2094479842140251</c:v>
              </c:pt>
              <c:pt idx="737">
                <c:v>-1.2094479842140251</c:v>
              </c:pt>
              <c:pt idx="738">
                <c:v>-1.2133772623539145</c:v>
              </c:pt>
              <c:pt idx="739">
                <c:v>-1.2160053847601844</c:v>
              </c:pt>
              <c:pt idx="740">
                <c:v>-1.2160053847601844</c:v>
              </c:pt>
              <c:pt idx="741">
                <c:v>-1.219960564603112</c:v>
              </c:pt>
              <c:pt idx="742">
                <c:v>-1.219960564603112</c:v>
              </c:pt>
              <c:pt idx="743">
                <c:v>-1.2239314500326046</c:v>
              </c:pt>
              <c:pt idx="744">
                <c:v>-1.2239314500326046</c:v>
              </c:pt>
              <c:pt idx="745">
                <c:v>-1.2239314500326046</c:v>
              </c:pt>
              <c:pt idx="746">
                <c:v>-1.2252585902406676</c:v>
              </c:pt>
              <c:pt idx="747">
                <c:v>-1.2252585902406676</c:v>
              </c:pt>
              <c:pt idx="748">
                <c:v>-1.2292506115102044</c:v>
              </c:pt>
              <c:pt idx="749">
                <c:v>-1.2305848345233417</c:v>
              </c:pt>
              <c:pt idx="750">
                <c:v>-1.2305848345233417</c:v>
              </c:pt>
              <c:pt idx="751">
                <c:v>-1.2345982178368007</c:v>
              </c:pt>
              <c:pt idx="752">
                <c:v>-1.2345982178368007</c:v>
              </c:pt>
              <c:pt idx="753">
                <c:v>-1.2372827832074689</c:v>
              </c:pt>
              <c:pt idx="754">
                <c:v>-1.2372827832074689</c:v>
              </c:pt>
              <c:pt idx="755">
                <c:v>-1.2372827832074689</c:v>
              </c:pt>
              <c:pt idx="756">
                <c:v>-1.239974574873181</c:v>
              </c:pt>
              <c:pt idx="757">
                <c:v>-1.239974574873181</c:v>
              </c:pt>
              <c:pt idx="758">
                <c:v>-1.2440258970923588</c:v>
              </c:pt>
              <c:pt idx="759">
                <c:v>-1.2467359258512243</c:v>
              </c:pt>
              <c:pt idx="760">
                <c:v>-1.2467359258512243</c:v>
              </c:pt>
              <c:pt idx="761">
                <c:v>-1.2480936993116842</c:v>
              </c:pt>
              <c:pt idx="762">
                <c:v>-1.2480936993116842</c:v>
              </c:pt>
              <c:pt idx="763">
                <c:v>-1.2508147894260455</c:v>
              </c:pt>
              <c:pt idx="764">
                <c:v>-1.2508147894260455</c:v>
              </c:pt>
              <c:pt idx="765">
                <c:v>-1.2508147894260455</c:v>
              </c:pt>
              <c:pt idx="766">
                <c:v>-1.2549103582907826</c:v>
              </c:pt>
              <c:pt idx="767">
                <c:v>-1.2549103582907826</c:v>
              </c:pt>
              <c:pt idx="768">
                <c:v>-1.2576500860319024</c:v>
              </c:pt>
              <c:pt idx="769">
                <c:v>-1.2576500860319024</c:v>
              </c:pt>
              <c:pt idx="770">
                <c:v>-1.2590227698438754</c:v>
              </c:pt>
              <c:pt idx="771">
                <c:v>-1.2631521631858857</c:v>
              </c:pt>
              <c:pt idx="772">
                <c:v>-1.2631521631858857</c:v>
              </c:pt>
              <c:pt idx="773">
                <c:v>-1.2659145958817961</c:v>
              </c:pt>
              <c:pt idx="774">
                <c:v>-1.2659145958817961</c:v>
              </c:pt>
              <c:pt idx="775">
                <c:v>-1.2659145958817961</c:v>
              </c:pt>
              <c:pt idx="776">
                <c:v>-1.2686846807556125</c:v>
              </c:pt>
              <c:pt idx="777">
                <c:v>-1.2686846807556125</c:v>
              </c:pt>
              <c:pt idx="778">
                <c:v>-1.2714624603195139</c:v>
              </c:pt>
              <c:pt idx="779">
                <c:v>-1.2714624603195139</c:v>
              </c:pt>
              <c:pt idx="780">
                <c:v>-1.274247977440941</c:v>
              </c:pt>
              <c:pt idx="781">
                <c:v>-1.2784408557009761</c:v>
              </c:pt>
              <c:pt idx="782">
                <c:v>-1.2784408557009761</c:v>
              </c:pt>
              <c:pt idx="783">
                <c:v>-1.2812459066285851</c:v>
              </c:pt>
              <c:pt idx="784">
                <c:v>-1.2812459066285851</c:v>
              </c:pt>
              <c:pt idx="785">
                <c:v>-1.2812459066285851</c:v>
              </c:pt>
              <c:pt idx="786">
                <c:v>-1.2826513882373196</c:v>
              </c:pt>
              <c:pt idx="787">
                <c:v>-1.2826513882373196</c:v>
              </c:pt>
              <c:pt idx="788">
                <c:v>-1.2854682915084337</c:v>
              </c:pt>
              <c:pt idx="789">
                <c:v>-1.2854682915084337</c:v>
              </c:pt>
              <c:pt idx="790">
                <c:v>-1.2882931521439875</c:v>
              </c:pt>
              <c:pt idx="791">
                <c:v>-1.2911260152282924</c:v>
              </c:pt>
              <c:pt idx="792">
                <c:v>-1.2911260152282924</c:v>
              </c:pt>
              <c:pt idx="793">
                <c:v>-1.2939669262298965</c:v>
              </c:pt>
              <c:pt idx="794">
                <c:v>-1.2939669262298965</c:v>
              </c:pt>
              <c:pt idx="795">
                <c:v>-1.2939669262298965</c:v>
              </c:pt>
              <c:pt idx="796">
                <c:v>-1.2968159310059708</c:v>
              </c:pt>
              <c:pt idx="797">
                <c:v>-1.2968159310059708</c:v>
              </c:pt>
              <c:pt idx="798">
                <c:v>-1.3011047152781883</c:v>
              </c:pt>
              <c:pt idx="799">
                <c:v>-1.3011047152781883</c:v>
              </c:pt>
              <c:pt idx="800">
                <c:v>-1.302538407280037</c:v>
              </c:pt>
              <c:pt idx="801">
                <c:v>-1.3068518575337562</c:v>
              </c:pt>
              <c:pt idx="802">
                <c:v>-1.3068518575337562</c:v>
              </c:pt>
              <c:pt idx="803">
                <c:v>-1.3097378624228919</c:v>
              </c:pt>
              <c:pt idx="804">
                <c:v>-1.3097378624228919</c:v>
              </c:pt>
              <c:pt idx="805">
                <c:v>-1.3097378624228919</c:v>
              </c:pt>
              <c:pt idx="806">
                <c:v>-1.3111839942728911</c:v>
              </c:pt>
              <c:pt idx="807">
                <c:v>-1.3111839942728911</c:v>
              </c:pt>
              <c:pt idx="808">
                <c:v>-1.3155349801072176</c:v>
              </c:pt>
              <c:pt idx="809">
                <c:v>-1.3155349801072176</c:v>
              </c:pt>
              <c:pt idx="810">
                <c:v>-1.3169895258182116</c:v>
              </c:pt>
              <c:pt idx="811">
                <c:v>-1.3213659004180107</c:v>
              </c:pt>
              <c:pt idx="812">
                <c:v>-1.3213659004180107</c:v>
              </c:pt>
              <c:pt idx="813">
                <c:v>-1.3228289584697708</c:v>
              </c:pt>
              <c:pt idx="814">
                <c:v>-1.3228289584697708</c:v>
              </c:pt>
              <c:pt idx="815">
                <c:v>-1.3228289584697708</c:v>
              </c:pt>
              <c:pt idx="816">
                <c:v>-1.3257615118910488</c:v>
              </c:pt>
              <c:pt idx="817">
                <c:v>-1.3257615118910488</c:v>
              </c:pt>
              <c:pt idx="818">
                <c:v>-1.3287026904818646</c:v>
              </c:pt>
              <c:pt idx="819">
                <c:v>-1.3287026904818646</c:v>
              </c:pt>
              <c:pt idx="820">
                <c:v>-1.3331307419975968</c:v>
              </c:pt>
              <c:pt idx="821">
                <c:v>-1.3346111271680308</c:v>
              </c:pt>
              <c:pt idx="822">
                <c:v>-1.3346111271680308</c:v>
              </c:pt>
              <c:pt idx="823">
                <c:v>-1.3390654775174113</c:v>
              </c:pt>
              <c:pt idx="824">
                <c:v>-1.3390654775174113</c:v>
              </c:pt>
              <c:pt idx="825">
                <c:v>-1.3390654775174113</c:v>
              </c:pt>
              <c:pt idx="826">
                <c:v>-1.3405546810688798</c:v>
              </c:pt>
              <c:pt idx="827">
                <c:v>-1.3405546810688798</c:v>
              </c:pt>
              <c:pt idx="828">
                <c:v>-1.3450356445039149</c:v>
              </c:pt>
              <c:pt idx="829">
                <c:v>-1.3450356445039149</c:v>
              </c:pt>
              <c:pt idx="830">
                <c:v>-1.3465337721249377</c:v>
              </c:pt>
              <c:pt idx="831">
                <c:v>-1.3465337721249377</c:v>
              </c:pt>
              <c:pt idx="832">
                <c:v>-1.348034147500172</c:v>
              </c:pt>
              <c:pt idx="833">
                <c:v>-1.3525488278546989</c:v>
              </c:pt>
              <c:pt idx="834">
                <c:v>-1.3525488278546989</c:v>
              </c:pt>
              <c:pt idx="835">
                <c:v>-1.3525488278546989</c:v>
              </c:pt>
              <c:pt idx="836">
                <c:v>-1.3540582621035526</c:v>
              </c:pt>
              <c:pt idx="837">
                <c:v>-1.3540582621035526</c:v>
              </c:pt>
              <c:pt idx="838">
                <c:v>-1.358600283538054</c:v>
              </c:pt>
              <c:pt idx="839">
                <c:v>-1.358600283538054</c:v>
              </c:pt>
              <c:pt idx="840">
                <c:v>-1.3601188867152436</c:v>
              </c:pt>
              <c:pt idx="841">
                <c:v>-1.3601188867152436</c:v>
              </c:pt>
              <c:pt idx="842">
                <c:v>-1.3646885824053092</c:v>
              </c:pt>
              <c:pt idx="843">
                <c:v>-1.366216466583362</c:v>
              </c:pt>
              <c:pt idx="844">
                <c:v>-1.366216466583362</c:v>
              </c:pt>
              <c:pt idx="845">
                <c:v>-1.366216466583362</c:v>
              </c:pt>
              <c:pt idx="846">
                <c:v>-1.3708141758319918</c:v>
              </c:pt>
              <c:pt idx="847">
                <c:v>-1.3708141758319918</c:v>
              </c:pt>
              <c:pt idx="848">
                <c:v>-1.3738911013364714</c:v>
              </c:pt>
              <c:pt idx="849">
                <c:v>-1.3738911013364714</c:v>
              </c:pt>
              <c:pt idx="850">
                <c:v>-1.3769775235396604</c:v>
              </c:pt>
              <c:pt idx="851">
                <c:v>-1.3769775235396604</c:v>
              </c:pt>
              <c:pt idx="852">
                <c:v>-1.37852431425796</c:v>
              </c:pt>
              <c:pt idx="853">
                <c:v>-1.3831790938029414</c:v>
              </c:pt>
              <c:pt idx="854">
                <c:v>-1.3831790938029414</c:v>
              </c:pt>
              <c:pt idx="855">
                <c:v>-1.3831790938029414</c:v>
              </c:pt>
              <c:pt idx="856">
                <c:v>-1.3847355143506004</c:v>
              </c:pt>
              <c:pt idx="857">
                <c:v>-1.3847355143506004</c:v>
              </c:pt>
              <c:pt idx="858">
                <c:v>-1.3878556416868431</c:v>
              </c:pt>
              <c:pt idx="859">
                <c:v>-1.3878556416868431</c:v>
              </c:pt>
              <c:pt idx="860">
                <c:v>-1.3909855346957716</c:v>
              </c:pt>
              <c:pt idx="861">
                <c:v>-1.3909855346957716</c:v>
              </c:pt>
              <c:pt idx="862">
                <c:v>-1.3925541624683977</c:v>
              </c:pt>
              <c:pt idx="863">
                <c:v>-1.3956988191478696</c:v>
              </c:pt>
              <c:pt idx="864">
                <c:v>-1.3956988191478696</c:v>
              </c:pt>
              <c:pt idx="865">
                <c:v>-1.3956988191478696</c:v>
              </c:pt>
              <c:pt idx="866">
                <c:v>-1.3988533958963847</c:v>
              </c:pt>
              <c:pt idx="867">
                <c:v>-1.3988533958963847</c:v>
              </c:pt>
              <c:pt idx="868">
                <c:v>-1.4020179554993482</c:v>
              </c:pt>
              <c:pt idx="869">
                <c:v>-1.4020179554993482</c:v>
              </c:pt>
              <c:pt idx="870">
                <c:v>-1.4051925613401202</c:v>
              </c:pt>
              <c:pt idx="871">
                <c:v>-1.4051925613401202</c:v>
              </c:pt>
              <c:pt idx="872">
                <c:v>-1.4083772774076404</c:v>
              </c:pt>
              <c:pt idx="873">
                <c:v>-1.4099734469404626</c:v>
              </c:pt>
              <c:pt idx="874">
                <c:v>-1.4099734469404626</c:v>
              </c:pt>
              <c:pt idx="875">
                <c:v>-1.4099734469404626</c:v>
              </c:pt>
              <c:pt idx="876">
                <c:v>-1.4131734496711337</c:v>
              </c:pt>
              <c:pt idx="877">
                <c:v>-1.4131734496711337</c:v>
              </c:pt>
              <c:pt idx="878">
                <c:v>-1.4147772992531078</c:v>
              </c:pt>
              <c:pt idx="879">
                <c:v>-1.4147772992531078</c:v>
              </c:pt>
              <c:pt idx="880">
                <c:v>-1.417992736107083</c:v>
              </c:pt>
              <c:pt idx="881">
                <c:v>-1.417992736107083</c:v>
              </c:pt>
              <c:pt idx="882">
                <c:v>-1.4212185453559647</c:v>
              </c:pt>
              <c:pt idx="883">
                <c:v>-1.4244547941351737</c:v>
              </c:pt>
              <c:pt idx="884">
                <c:v>-1.4244547941351737</c:v>
              </c:pt>
              <c:pt idx="885">
                <c:v>-1.4244547941351737</c:v>
              </c:pt>
              <c:pt idx="886">
                <c:v>-1.4277015502340429</c:v>
              </c:pt>
              <c:pt idx="887">
                <c:v>-1.4309588821043502</c:v>
              </c:pt>
              <c:pt idx="888">
                <c:v>-1.4309588821043502</c:v>
              </c:pt>
              <c:pt idx="889">
                <c:v>-1.4325915355282348</c:v>
              </c:pt>
              <c:pt idx="890">
                <c:v>-1.4325915355282348</c:v>
              </c:pt>
              <c:pt idx="891">
                <c:v>-1.4342268588689653</c:v>
              </c:pt>
              <c:pt idx="892">
                <c:v>-1.4342268588689653</c:v>
              </c:pt>
              <c:pt idx="893">
                <c:v>-1.4375055503306644</c:v>
              </c:pt>
              <c:pt idx="894">
                <c:v>-1.4375055503306644</c:v>
              </c:pt>
              <c:pt idx="895">
                <c:v>-1.4375055503306644</c:v>
              </c:pt>
              <c:pt idx="896">
                <c:v>-1.4407950269810621</c:v>
              </c:pt>
              <c:pt idx="897">
                <c:v>-1.4407950269810621</c:v>
              </c:pt>
              <c:pt idx="898">
                <c:v>-1.4440953600097197</c:v>
              </c:pt>
              <c:pt idx="899">
                <c:v>-1.4457496201057458</c:v>
              </c:pt>
              <c:pt idx="900">
                <c:v>-1.4457496201057458</c:v>
              </c:pt>
              <c:pt idx="901">
                <c:v>-1.4507288835053536</c:v>
              </c:pt>
              <c:pt idx="902">
                <c:v>-1.4507288835053536</c:v>
              </c:pt>
              <c:pt idx="903">
                <c:v>-1.4523941628244141</c:v>
              </c:pt>
              <c:pt idx="904">
                <c:v>-1.4523941628244141</c:v>
              </c:pt>
              <c:pt idx="905">
                <c:v>-1.4523941628244141</c:v>
              </c:pt>
              <c:pt idx="906">
                <c:v>-1.4557330640899293</c:v>
              </c:pt>
              <c:pt idx="907">
                <c:v>-1.4557330640899293</c:v>
              </c:pt>
              <c:pt idx="908">
                <c:v>-1.4574067046479589</c:v>
              </c:pt>
              <c:pt idx="909">
                <c:v>-1.4607624124949317</c:v>
              </c:pt>
              <c:pt idx="910">
                <c:v>-1.4607624124949317</c:v>
              </c:pt>
              <c:pt idx="911">
                <c:v>-1.4641294190428353</c:v>
              </c:pt>
              <c:pt idx="912">
                <c:v>-1.4641294190428353</c:v>
              </c:pt>
              <c:pt idx="913">
                <c:v>-1.4658171831565556</c:v>
              </c:pt>
              <c:pt idx="914">
                <c:v>-1.4658171831565556</c:v>
              </c:pt>
              <c:pt idx="915">
                <c:v>-1.4658171831565556</c:v>
              </c:pt>
              <c:pt idx="916">
                <c:v>-1.4675078006344631</c:v>
              </c:pt>
              <c:pt idx="917">
                <c:v>-1.4675078006344631</c:v>
              </c:pt>
              <c:pt idx="918">
                <c:v>-1.4708976343889739</c:v>
              </c:pt>
              <c:pt idx="919">
                <c:v>-1.4742989982124646</c:v>
              </c:pt>
              <c:pt idx="920">
                <c:v>-1.4742989982124646</c:v>
              </c:pt>
              <c:pt idx="921">
                <c:v>-1.477711970808705</c:v>
              </c:pt>
              <c:pt idx="922">
                <c:v>-1.477711970808705</c:v>
              </c:pt>
              <c:pt idx="923">
                <c:v>-1.4811366316900685</c:v>
              </c:pt>
              <c:pt idx="924">
                <c:v>-1.4811366316900685</c:v>
              </c:pt>
              <c:pt idx="925">
                <c:v>-1.4811366316900685</c:v>
              </c:pt>
              <c:pt idx="926">
                <c:v>-1.4828533703091225</c:v>
              </c:pt>
              <c:pt idx="927">
                <c:v>-1.4828533703091225</c:v>
              </c:pt>
              <c:pt idx="928">
                <c:v>-1.4845730611886501</c:v>
              </c:pt>
              <c:pt idx="929">
                <c:v>-1.4880213404675655</c:v>
              </c:pt>
              <c:pt idx="930">
                <c:v>-1.4880213404675655</c:v>
              </c:pt>
              <c:pt idx="931">
                <c:v>-1.4914815515324615</c:v>
              </c:pt>
              <c:pt idx="932">
                <c:v>-1.4914815515324615</c:v>
              </c:pt>
              <c:pt idx="933">
                <c:v>-1.4949537772432102</c:v>
              </c:pt>
              <c:pt idx="934">
                <c:v>-1.4949537772432102</c:v>
              </c:pt>
              <c:pt idx="935">
                <c:v>-1.4949537772432102</c:v>
              </c:pt>
              <c:pt idx="936">
                <c:v>-1.4966944217209952</c:v>
              </c:pt>
              <c:pt idx="937">
                <c:v>-1.4966944217209952</c:v>
              </c:pt>
              <c:pt idx="938">
                <c:v>-1.5001848266607631</c:v>
              </c:pt>
              <c:pt idx="939">
                <c:v>-1.5036874572119656</c:v>
              </c:pt>
              <c:pt idx="940">
                <c:v>-1.5036874572119656</c:v>
              </c:pt>
              <c:pt idx="941">
                <c:v>-1.5089645143128092</c:v>
              </c:pt>
              <c:pt idx="942">
                <c:v>-1.5089645143128092</c:v>
              </c:pt>
              <c:pt idx="943">
                <c:v>-1.5089645143128092</c:v>
              </c:pt>
              <c:pt idx="944">
                <c:v>-1.5089645143128092</c:v>
              </c:pt>
              <c:pt idx="945">
                <c:v>-1.5089645143128092</c:v>
              </c:pt>
              <c:pt idx="946">
                <c:v>-1.5124980868941198</c:v>
              </c:pt>
              <c:pt idx="947">
                <c:v>-1.5124980868941198</c:v>
              </c:pt>
              <c:pt idx="948">
                <c:v>-1.5142695665425017</c:v>
              </c:pt>
              <c:pt idx="949">
                <c:v>-1.5178219681468701</c:v>
              </c:pt>
              <c:pt idx="950">
                <c:v>-1.5178219681468701</c:v>
              </c:pt>
              <c:pt idx="951">
                <c:v>-1.5213870343113667</c:v>
              </c:pt>
              <c:pt idx="952">
                <c:v>-1.5213870343113667</c:v>
              </c:pt>
              <c:pt idx="953">
                <c:v>-1.5231743448854618</c:v>
              </c:pt>
              <c:pt idx="954">
                <c:v>-1.5231743448854618</c:v>
              </c:pt>
              <c:pt idx="955">
                <c:v>-1.5231743448854618</c:v>
              </c:pt>
              <c:pt idx="956">
                <c:v>-1.5267585781132764</c:v>
              </c:pt>
              <c:pt idx="957">
                <c:v>-1.5267585781132764</c:v>
              </c:pt>
              <c:pt idx="958">
                <c:v>-1.5303557042941263</c:v>
              </c:pt>
              <c:pt idx="959">
                <c:v>-1.5303557042941263</c:v>
              </c:pt>
              <c:pt idx="960">
                <c:v>-1.532159131293277</c:v>
              </c:pt>
              <c:pt idx="961">
                <c:v>-1.5339658165182271</c:v>
              </c:pt>
              <c:pt idx="962">
                <c:v>-1.5339658165182271</c:v>
              </c:pt>
              <c:pt idx="963">
                <c:v>-1.5375890088876463</c:v>
              </c:pt>
              <c:pt idx="964">
                <c:v>-1.5375890088876463</c:v>
              </c:pt>
              <c:pt idx="965">
                <c:v>-1.5375890088876463</c:v>
              </c:pt>
              <c:pt idx="966">
                <c:v>-1.5412253765310309</c:v>
              </c:pt>
              <c:pt idx="967">
                <c:v>-1.5412253765310309</c:v>
              </c:pt>
              <c:pt idx="968">
                <c:v>-1.5430485310925455</c:v>
              </c:pt>
              <c:pt idx="969">
                <c:v>-1.5430485310925455</c:v>
              </c:pt>
              <c:pt idx="970">
                <c:v>-1.5467048422956564</c:v>
              </c:pt>
              <c:pt idx="971">
                <c:v>-1.5485380233773174</c:v>
              </c:pt>
              <c:pt idx="972">
                <c:v>-1.5485380233773174</c:v>
              </c:pt>
              <c:pt idx="973">
                <c:v>-1.5503745711846182</c:v>
              </c:pt>
              <c:pt idx="974">
                <c:v>-1.5503745711846182</c:v>
              </c:pt>
              <c:pt idx="975">
                <c:v>-1.5503745711846182</c:v>
              </c:pt>
              <c:pt idx="976">
                <c:v>-1.5540578166009151</c:v>
              </c:pt>
              <c:pt idx="977">
                <c:v>-1.5540578166009151</c:v>
              </c:pt>
              <c:pt idx="978">
                <c:v>-1.5559045391940798</c:v>
              </c:pt>
              <c:pt idx="979">
                <c:v>-1.5559045391940798</c:v>
              </c:pt>
              <c:pt idx="980">
                <c:v>-1.5614652578787767</c:v>
              </c:pt>
              <c:pt idx="981">
                <c:v>-1.5614652578787767</c:v>
              </c:pt>
              <c:pt idx="982">
                <c:v>-1.5614652578787767</c:v>
              </c:pt>
              <c:pt idx="983">
                <c:v>-1.5633257235316964</c:v>
              </c:pt>
              <c:pt idx="984">
                <c:v>-1.5633257235316964</c:v>
              </c:pt>
              <c:pt idx="985">
                <c:v>-1.5633257235316964</c:v>
              </c:pt>
              <c:pt idx="986">
                <c:v>-1.5689279790803661</c:v>
              </c:pt>
              <c:pt idx="987">
                <c:v>-1.5689279790803661</c:v>
              </c:pt>
              <c:pt idx="988">
                <c:v>-1.5708023938747164</c:v>
              </c:pt>
              <c:pt idx="989">
                <c:v>-1.5708023938747164</c:v>
              </c:pt>
              <c:pt idx="990">
                <c:v>-1.5726803286989159</c:v>
              </c:pt>
              <c:pt idx="991">
                <c:v>-1.5764468114943933</c:v>
              </c:pt>
              <c:pt idx="992">
                <c:v>-1.5764468114943933</c:v>
              </c:pt>
              <c:pt idx="993">
                <c:v>-1.5783353861822613</c:v>
              </c:pt>
              <c:pt idx="994">
                <c:v>-1.5783353861822613</c:v>
              </c:pt>
              <c:pt idx="995">
                <c:v>-1.5783353861822613</c:v>
              </c:pt>
              <c:pt idx="996">
                <c:v>-1.5821232694991989</c:v>
              </c:pt>
              <c:pt idx="997">
                <c:v>-1.5821232694991989</c:v>
              </c:pt>
              <c:pt idx="998">
                <c:v>-1.5859255554489369</c:v>
              </c:pt>
              <c:pt idx="999">
                <c:v>-1.5859255554489369</c:v>
              </c:pt>
              <c:pt idx="1000">
                <c:v>-1.5878321337195196</c:v>
              </c:pt>
              <c:pt idx="1001">
                <c:v>-1.5935737762871947</c:v>
              </c:pt>
              <c:pt idx="1002">
                <c:v>-1.5935737762871947</c:v>
              </c:pt>
              <c:pt idx="1003">
                <c:v>-1.5954950064650886</c:v>
              </c:pt>
              <c:pt idx="1004">
                <c:v>-1.5954950064650886</c:v>
              </c:pt>
              <c:pt idx="1005">
                <c:v>-1.5954950064650886</c:v>
              </c:pt>
              <c:pt idx="1006">
                <c:v>-1.5974199348746723</c:v>
              </c:pt>
              <c:pt idx="1007">
                <c:v>-1.5974199348746723</c:v>
              </c:pt>
              <c:pt idx="1008">
                <c:v>-1.5993485757810773</c:v>
              </c:pt>
              <c:pt idx="1009">
                <c:v>-1.5993485757810773</c:v>
              </c:pt>
              <c:pt idx="1010">
                <c:v>-1.6032170525589986</c:v>
              </c:pt>
              <c:pt idx="1011">
                <c:v>-1.607100552585395</c:v>
              </c:pt>
              <c:pt idx="1012">
                <c:v>-1.607100552585395</c:v>
              </c:pt>
              <c:pt idx="1013">
                <c:v>-1.6090479728697917</c:v>
              </c:pt>
              <c:pt idx="1014">
                <c:v>-1.6090479728697917</c:v>
              </c:pt>
              <c:pt idx="1015">
                <c:v>-1.6090479728697917</c:v>
              </c:pt>
              <c:pt idx="1016">
                <c:v>-1.6090479728697917</c:v>
              </c:pt>
              <c:pt idx="1017">
                <c:v>-1.6090479728697917</c:v>
              </c:pt>
              <c:pt idx="1018">
                <c:v>-1.612954227836856</c:v>
              </c:pt>
              <c:pt idx="1019">
                <c:v>-1.612954227836856</c:v>
              </c:pt>
              <c:pt idx="1020">
                <c:v>-1.6149130923221902</c:v>
              </c:pt>
              <c:pt idx="1021">
                <c:v>-1.6149130923221902</c:v>
              </c:pt>
              <c:pt idx="1022">
                <c:v>-1.6188423704620791</c:v>
              </c:pt>
              <c:pt idx="1023">
                <c:v>-1.6208128144493772</c:v>
              </c:pt>
              <c:pt idx="1024">
                <c:v>-1.6208128144493772</c:v>
              </c:pt>
              <c:pt idx="1025">
                <c:v>-1.6208128144493772</c:v>
              </c:pt>
              <c:pt idx="1026">
                <c:v>-1.622787148753096</c:v>
              </c:pt>
              <c:pt idx="1027">
                <c:v>-1.622787148753096</c:v>
              </c:pt>
              <c:pt idx="1028">
                <c:v>-1.6267475499691921</c:v>
              </c:pt>
              <c:pt idx="1029">
                <c:v>-1.6267475499691921</c:v>
              </c:pt>
              <c:pt idx="1030">
                <c:v>-1.6287336479408228</c:v>
              </c:pt>
              <c:pt idx="1031">
                <c:v>-1.6287336479408228</c:v>
              </c:pt>
              <c:pt idx="1032">
                <c:v>-1.6327177169556959</c:v>
              </c:pt>
              <c:pt idx="1033">
                <c:v>-1.6347157196183688</c:v>
              </c:pt>
              <c:pt idx="1034">
                <c:v>-1.6347157196183688</c:v>
              </c:pt>
              <c:pt idx="1035">
                <c:v>-1.6347157196183688</c:v>
              </c:pt>
              <c:pt idx="1036">
                <c:v>-1.6387237410159081</c:v>
              </c:pt>
              <c:pt idx="1037">
                <c:v>-1.6387237410159081</c:v>
              </c:pt>
              <c:pt idx="1038">
                <c:v>-1.6407337919439318</c:v>
              </c:pt>
              <c:pt idx="1039">
                <c:v>-1.6407337919439318</c:v>
              </c:pt>
              <c:pt idx="1040">
                <c:v>-1.6427478913156341</c:v>
              </c:pt>
              <c:pt idx="1041">
                <c:v>-1.6427478913156341</c:v>
              </c:pt>
              <c:pt idx="1042">
                <c:v>-1.6467883008526385</c:v>
              </c:pt>
              <c:pt idx="1043">
                <c:v>-1.6488146439978701</c:v>
              </c:pt>
              <c:pt idx="1044">
                <c:v>-1.6488146439978701</c:v>
              </c:pt>
              <c:pt idx="1045">
                <c:v>-1.6488146439978701</c:v>
              </c:pt>
              <c:pt idx="1046">
                <c:v>-1.6508451015482533</c:v>
              </c:pt>
              <c:pt idx="1047">
                <c:v>-1.6528796902460408</c:v>
              </c:pt>
              <c:pt idx="1048">
                <c:v>-1.6528796902460408</c:v>
              </c:pt>
              <c:pt idx="1049">
                <c:v>-1.6549184269358885</c:v>
              </c:pt>
              <c:pt idx="1050">
                <c:v>-1.6549184269358885</c:v>
              </c:pt>
              <c:pt idx="1051">
                <c:v>-1.6569613285656881</c:v>
              </c:pt>
              <c:pt idx="1052">
                <c:v>-1.6569613285656881</c:v>
              </c:pt>
              <c:pt idx="1053">
                <c:v>-1.6610596949579715</c:v>
              </c:pt>
              <c:pt idx="1054">
                <c:v>-1.6610596949579715</c:v>
              </c:pt>
              <c:pt idx="1055">
                <c:v>-1.6610596949579715</c:v>
              </c:pt>
              <c:pt idx="1056">
                <c:v>-1.6631151941400668</c:v>
              </c:pt>
              <c:pt idx="1057">
                <c:v>-1.6651749271030785</c:v>
              </c:pt>
              <c:pt idx="1058">
                <c:v>-1.6651749271030785</c:v>
              </c:pt>
              <c:pt idx="1059">
                <c:v>-1.6672389113239294</c:v>
              </c:pt>
              <c:pt idx="1060">
                <c:v>-1.6672389113239294</c:v>
              </c:pt>
              <c:pt idx="1061">
                <c:v>-1.6693071643879884</c:v>
              </c:pt>
              <c:pt idx="1062">
                <c:v>-1.6693071643879884</c:v>
              </c:pt>
              <c:pt idx="1063">
                <c:v>-1.6713797039899601</c:v>
              </c:pt>
              <c:pt idx="1064">
                <c:v>-1.6713797039899601</c:v>
              </c:pt>
              <c:pt idx="1065">
                <c:v>-1.6713797039899601</c:v>
              </c:pt>
              <c:pt idx="1066">
                <c:v>-1.6755377141386243</c:v>
              </c:pt>
              <c:pt idx="1067">
                <c:v>-1.6776232206296458</c:v>
              </c:pt>
              <c:pt idx="1068">
                <c:v>-1.6776232206296458</c:v>
              </c:pt>
              <c:pt idx="1069">
                <c:v>-1.6818073271522203</c:v>
              </c:pt>
              <c:pt idx="1070">
                <c:v>-1.6818073271522203</c:v>
              </c:pt>
              <c:pt idx="1071">
                <c:v>-1.6818073271522203</c:v>
              </c:pt>
              <c:pt idx="1072">
                <c:v>-1.6818073271522203</c:v>
              </c:pt>
              <c:pt idx="1073">
                <c:v>-1.6839059638091407</c:v>
              </c:pt>
              <c:pt idx="1074">
                <c:v>-1.6839059638091407</c:v>
              </c:pt>
              <c:pt idx="1075">
                <c:v>-1.6839059638091407</c:v>
              </c:pt>
              <c:pt idx="1076">
                <c:v>-1.6881164963454853</c:v>
              </c:pt>
              <c:pt idx="1077">
                <c:v>-1.6923448324550052</c:v>
              </c:pt>
              <c:pt idx="1078">
                <c:v>-1.6923448324550052</c:v>
              </c:pt>
              <c:pt idx="1079">
                <c:v>-1.6944657240241439</c:v>
              </c:pt>
              <c:pt idx="1080">
                <c:v>-1.6944657240241439</c:v>
              </c:pt>
              <c:pt idx="1081">
                <c:v>-1.6944657240241439</c:v>
              </c:pt>
              <c:pt idx="1082">
                <c:v>-1.6944657240241439</c:v>
              </c:pt>
              <c:pt idx="1083">
                <c:v>-1.6987210495942817</c:v>
              </c:pt>
              <c:pt idx="1084">
                <c:v>-1.6987210495942817</c:v>
              </c:pt>
              <c:pt idx="1085">
                <c:v>-1.6987210495942817</c:v>
              </c:pt>
              <c:pt idx="1086">
                <c:v>-1.7008555221229136</c:v>
              </c:pt>
              <c:pt idx="1087">
                <c:v>-1.7008555221229136</c:v>
              </c:pt>
              <c:pt idx="1088">
                <c:v>-1.7051381839149156</c:v>
              </c:pt>
              <c:pt idx="1089">
                <c:v>-1.7072864124532046</c:v>
              </c:pt>
              <c:pt idx="1090">
                <c:v>-1.7072864124532046</c:v>
              </c:pt>
              <c:pt idx="1091">
                <c:v>-1.7094392658143049</c:v>
              </c:pt>
              <c:pt idx="1092">
                <c:v>-1.7094392658143049</c:v>
              </c:pt>
              <c:pt idx="1093">
                <c:v>-1.7115967639543272</c:v>
              </c:pt>
              <c:pt idx="1094">
                <c:v>-1.7115967639543272</c:v>
              </c:pt>
              <c:pt idx="1095">
                <c:v>-1.7115967639543272</c:v>
              </c:pt>
              <c:pt idx="1096">
                <c:v>-1.7159257750439121</c:v>
              </c:pt>
              <c:pt idx="1097">
                <c:v>-1.7159257750439121</c:v>
              </c:pt>
              <c:pt idx="1098">
                <c:v>-1.7159257750439121</c:v>
              </c:pt>
              <c:pt idx="1099">
                <c:v>-1.7202736079800161</c:v>
              </c:pt>
              <c:pt idx="1100">
                <c:v>-1.7202736079800161</c:v>
              </c:pt>
              <c:pt idx="1101">
                <c:v>-1.7224546339263762</c:v>
              </c:pt>
              <c:pt idx="1102">
                <c:v>-1.7224546339263762</c:v>
              </c:pt>
              <c:pt idx="1103">
                <c:v>-1.7246404271463558</c:v>
              </c:pt>
              <c:pt idx="1104">
                <c:v>-1.7246404271463558</c:v>
              </c:pt>
              <c:pt idx="1105">
                <c:v>-1.7246404271463558</c:v>
              </c:pt>
              <c:pt idx="1106">
                <c:v>-1.7268310085261755</c:v>
              </c:pt>
              <c:pt idx="1107">
                <c:v>-1.7268310085261755</c:v>
              </c:pt>
              <c:pt idx="1108">
                <c:v>-1.7290263990896106</c:v>
              </c:pt>
              <c:pt idx="1109">
                <c:v>-1.731226619999213</c:v>
              </c:pt>
              <c:pt idx="1110">
                <c:v>-1.731226619999213</c:v>
              </c:pt>
              <c:pt idx="1111">
                <c:v>-1.7334316925575282</c:v>
              </c:pt>
              <c:pt idx="1112">
                <c:v>-1.7334316925575282</c:v>
              </c:pt>
              <c:pt idx="1113">
                <c:v>-1.7378564785378825</c:v>
              </c:pt>
              <c:pt idx="1114">
                <c:v>-1.7378564785378825</c:v>
              </c:pt>
              <c:pt idx="1115">
                <c:v>-1.7378564785378825</c:v>
              </c:pt>
              <c:pt idx="1116">
                <c:v>-1.7400762352761954</c:v>
              </c:pt>
              <c:pt idx="1117">
                <c:v>-1.7400762352761954</c:v>
              </c:pt>
              <c:pt idx="1118">
                <c:v>-1.7423009302983077</c:v>
              </c:pt>
              <c:pt idx="1119">
                <c:v>-1.7467652234269917</c:v>
              </c:pt>
              <c:pt idx="1120">
                <c:v>-1.7467652234269917</c:v>
              </c:pt>
              <c:pt idx="1121">
                <c:v>-1.7467652234269917</c:v>
              </c:pt>
              <c:pt idx="1122">
                <c:v>-1.7467652234269917</c:v>
              </c:pt>
              <c:pt idx="1123">
                <c:v>-1.7512495358743216</c:v>
              </c:pt>
              <c:pt idx="1124">
                <c:v>-1.7512495358743216</c:v>
              </c:pt>
              <c:pt idx="1125">
                <c:v>-1.7512495358743216</c:v>
              </c:pt>
              <c:pt idx="1126">
                <c:v>-1.7534992556083364</c:v>
              </c:pt>
              <c:pt idx="1127">
                <c:v>-1.7534992556083364</c:v>
              </c:pt>
              <c:pt idx="1128">
                <c:v>-1.7557540479954248</c:v>
              </c:pt>
              <c:pt idx="1129">
                <c:v>-1.7580139359628635</c:v>
              </c:pt>
              <c:pt idx="1130">
                <c:v>-1.7580139359628635</c:v>
              </c:pt>
              <c:pt idx="1131">
                <c:v>-1.7602789425937155</c:v>
              </c:pt>
              <c:pt idx="1132">
                <c:v>-1.7602789425937155</c:v>
              </c:pt>
              <c:pt idx="1133">
                <c:v>-1.762549091128254</c:v>
              </c:pt>
              <c:pt idx="1134">
                <c:v>-1.762549091128254</c:v>
              </c:pt>
              <c:pt idx="1135">
                <c:v>-1.762549091128254</c:v>
              </c:pt>
              <c:pt idx="1136">
                <c:v>-1.762549091128254</c:v>
              </c:pt>
              <c:pt idx="1137">
                <c:v>-1.762549091128254</c:v>
              </c:pt>
              <c:pt idx="1138">
                <c:v>-1.7671049076641152</c:v>
              </c:pt>
              <c:pt idx="1139">
                <c:v>-1.7693906229449712</c:v>
              </c:pt>
              <c:pt idx="1140">
                <c:v>-1.7693906229449712</c:v>
              </c:pt>
              <c:pt idx="1141">
                <c:v>-1.7716815746915264</c:v>
              </c:pt>
              <c:pt idx="1142">
                <c:v>-1.7716815746915264</c:v>
              </c:pt>
              <c:pt idx="1143">
                <c:v>-1.7739777869518778</c:v>
              </c:pt>
              <c:pt idx="1144">
                <c:v>-1.7739777869518778</c:v>
              </c:pt>
              <c:pt idx="1145">
                <c:v>-1.7739777869518778</c:v>
              </c:pt>
              <c:pt idx="1146">
                <c:v>-1.7762792839401564</c:v>
              </c:pt>
              <c:pt idx="1147">
                <c:v>-1.7762792839401564</c:v>
              </c:pt>
              <c:pt idx="1148">
                <c:v>-1.7785860900380712</c:v>
              </c:pt>
              <c:pt idx="1149">
                <c:v>-1.7785860900380712</c:v>
              </c:pt>
              <c:pt idx="1150">
                <c:v>-1.7808982297964502</c:v>
              </c:pt>
              <c:pt idx="1151">
                <c:v>-1.7832157279368139</c:v>
              </c:pt>
              <c:pt idx="1152">
                <c:v>-1.7832157279368139</c:v>
              </c:pt>
              <c:pt idx="1153">
                <c:v>-1.7878668991125439</c:v>
              </c:pt>
              <c:pt idx="1154">
                <c:v>-1.7878668991125439</c:v>
              </c:pt>
              <c:pt idx="1155">
                <c:v>-1.7878668991125439</c:v>
              </c:pt>
              <c:pt idx="1156">
                <c:v>-1.7878668991125439</c:v>
              </c:pt>
              <c:pt idx="1157">
                <c:v>-1.7878668991125439</c:v>
              </c:pt>
              <c:pt idx="1158">
                <c:v>-1.7902006224587654</c:v>
              </c:pt>
              <c:pt idx="1159">
                <c:v>-1.7902006224587654</c:v>
              </c:pt>
              <c:pt idx="1160">
                <c:v>-1.792539804811937</c:v>
              </c:pt>
              <c:pt idx="1161">
                <c:v>-1.7948844717711905</c:v>
              </c:pt>
              <c:pt idx="1162">
                <c:v>-1.7948844717711905</c:v>
              </c:pt>
              <c:pt idx="1163">
                <c:v>-1.7995903628086043</c:v>
              </c:pt>
              <c:pt idx="1164">
                <c:v>-1.7995903628086043</c:v>
              </c:pt>
              <c:pt idx="1165">
                <c:v>-1.7995903628086043</c:v>
              </c:pt>
              <c:pt idx="1166">
                <c:v>-1.7995903628086043</c:v>
              </c:pt>
              <c:pt idx="1167">
                <c:v>-1.7995903628086043</c:v>
              </c:pt>
              <c:pt idx="1168">
                <c:v>-1.8043185040045489</c:v>
              </c:pt>
              <c:pt idx="1169">
                <c:v>-1.8043185040045489</c:v>
              </c:pt>
              <c:pt idx="1170">
                <c:v>-1.8066909843581804</c:v>
              </c:pt>
              <c:pt idx="1171">
                <c:v>-1.8090691067631479</c:v>
              </c:pt>
              <c:pt idx="1172">
                <c:v>-1.8090691067631479</c:v>
              </c:pt>
              <c:pt idx="1173">
                <c:v>-1.8114528981184235</c:v>
              </c:pt>
              <c:pt idx="1174">
                <c:v>-1.8114528981184235</c:v>
              </c:pt>
              <c:pt idx="1175">
                <c:v>-1.8114528981184235</c:v>
              </c:pt>
              <c:pt idx="1176">
                <c:v>-1.8162375962417603</c:v>
              </c:pt>
              <c:pt idx="1177">
                <c:v>-1.8162375962417603</c:v>
              </c:pt>
              <c:pt idx="1178">
                <c:v>-1.8162375962417603</c:v>
              </c:pt>
              <c:pt idx="1179">
                <c:v>-1.8162375962417603</c:v>
              </c:pt>
              <c:pt idx="1180">
                <c:v>-1.8186385577792983</c:v>
              </c:pt>
              <c:pt idx="1181">
                <c:v>-1.8210452978098626</c:v>
              </c:pt>
              <c:pt idx="1182">
                <c:v>-1.8210452978098626</c:v>
              </c:pt>
              <c:pt idx="1183">
                <c:v>-1.8234578442152458</c:v>
              </c:pt>
              <c:pt idx="1184">
                <c:v>-1.8234578442152458</c:v>
              </c:pt>
              <c:pt idx="1185">
                <c:v>-1.8234578442152458</c:v>
              </c:pt>
              <c:pt idx="1186">
                <c:v>-1.8234578442152458</c:v>
              </c:pt>
              <c:pt idx="1187">
                <c:v>-1.8234578442152458</c:v>
              </c:pt>
              <c:pt idx="1188">
                <c:v>-1.8283004686910351</c:v>
              </c:pt>
              <c:pt idx="1189">
                <c:v>-1.8283004686910351</c:v>
              </c:pt>
              <c:pt idx="1190">
                <c:v>-1.830730603544326</c:v>
              </c:pt>
              <c:pt idx="1191">
                <c:v>-1.830730603544326</c:v>
              </c:pt>
              <c:pt idx="1192">
                <c:v>-1.830730603544326</c:v>
              </c:pt>
              <c:pt idx="1193">
                <c:v>-1.8331666583422086</c:v>
              </c:pt>
              <c:pt idx="1194">
                <c:v>-1.8331666583422086</c:v>
              </c:pt>
              <c:pt idx="1195">
                <c:v>-1.8331666583422086</c:v>
              </c:pt>
              <c:pt idx="1196">
                <c:v>-1.8380566436363996</c:v>
              </c:pt>
              <c:pt idx="1197">
                <c:v>-1.8380566436363996</c:v>
              </c:pt>
              <c:pt idx="1198">
                <c:v>-1.8405106325979654</c:v>
              </c:pt>
              <c:pt idx="1199">
                <c:v>-1.8405106325979654</c:v>
              </c:pt>
              <c:pt idx="1200">
                <c:v>-1.8429706584388292</c:v>
              </c:pt>
              <c:pt idx="1201">
                <c:v>-1.8454367509340219</c:v>
              </c:pt>
              <c:pt idx="1202">
                <c:v>-1.8454367509340219</c:v>
              </c:pt>
              <c:pt idx="1203">
                <c:v>-1.8479089400794109</c:v>
              </c:pt>
              <c:pt idx="1204">
                <c:v>-1.8479089400794109</c:v>
              </c:pt>
              <c:pt idx="1205">
                <c:v>-1.8479089400794109</c:v>
              </c:pt>
              <c:pt idx="1206">
                <c:v>-1.8479089400794109</c:v>
              </c:pt>
              <c:pt idx="1207">
                <c:v>-1.8528717294215407</c:v>
              </c:pt>
              <c:pt idx="1208">
                <c:v>-1.8528717294215407</c:v>
              </c:pt>
              <c:pt idx="1209">
                <c:v>-1.8553623907339916</c:v>
              </c:pt>
              <c:pt idx="1210">
                <c:v>-1.8553623907339916</c:v>
              </c:pt>
              <c:pt idx="1211">
                <c:v>-1.8578592709325787</c:v>
              </c:pt>
              <c:pt idx="1212">
                <c:v>-1.8578592709325787</c:v>
              </c:pt>
              <c:pt idx="1213">
                <c:v>-1.8578592709325787</c:v>
              </c:pt>
              <c:pt idx="1214">
                <c:v>-1.8578592709325787</c:v>
              </c:pt>
              <c:pt idx="1215">
                <c:v>-1.8578592709325787</c:v>
              </c:pt>
              <c:pt idx="1216">
                <c:v>-1.8603624011506987</c:v>
              </c:pt>
              <c:pt idx="1217">
                <c:v>-1.8628718127561237</c:v>
              </c:pt>
              <c:pt idx="1218">
                <c:v>-1.8628718127561237</c:v>
              </c:pt>
              <c:pt idx="1219">
                <c:v>-1.8653875373533702</c:v>
              </c:pt>
              <c:pt idx="1220">
                <c:v>-1.8653875373533702</c:v>
              </c:pt>
              <c:pt idx="1221">
                <c:v>-1.8679096067860814</c:v>
              </c:pt>
              <c:pt idx="1222">
                <c:v>-1.8679096067860814</c:v>
              </c:pt>
              <c:pt idx="1223">
                <c:v>-1.87043805313944</c:v>
              </c:pt>
              <c:pt idx="1224">
                <c:v>-1.87043805313944</c:v>
              </c:pt>
              <c:pt idx="1225">
                <c:v>-1.87043805313944</c:v>
              </c:pt>
              <c:pt idx="1226">
                <c:v>-1.8755142061712993</c:v>
              </c:pt>
              <c:pt idx="1227">
                <c:v>-1.8780619782500994</c:v>
              </c:pt>
              <c:pt idx="1228">
                <c:v>-1.8780619782500994</c:v>
              </c:pt>
              <c:pt idx="1229">
                <c:v>-1.8806162580551959</c:v>
              </c:pt>
              <c:pt idx="1230">
                <c:v>-1.8806162580551959</c:v>
              </c:pt>
              <c:pt idx="1231">
                <c:v>-1.8831770789168689</c:v>
              </c:pt>
              <c:pt idx="1232">
                <c:v>-1.8831770789168689</c:v>
              </c:pt>
              <c:pt idx="1233">
                <c:v>-1.8831770789168689</c:v>
              </c:pt>
              <c:pt idx="1234">
                <c:v>-1.8831770789168689</c:v>
              </c:pt>
              <c:pt idx="1235">
                <c:v>-1.8831770789168689</c:v>
              </c:pt>
              <c:pt idx="1236">
                <c:v>-1.8857444744221139</c:v>
              </c:pt>
              <c:pt idx="1237">
                <c:v>-1.8908991250107798</c:v>
              </c:pt>
              <c:pt idx="1238">
                <c:v>-1.8908991250107798</c:v>
              </c:pt>
              <c:pt idx="1239">
                <c:v>-1.8908991250107798</c:v>
              </c:pt>
              <c:pt idx="1240">
                <c:v>-1.8908991250107798</c:v>
              </c:pt>
              <c:pt idx="1241">
                <c:v>-1.8934864485757299</c:v>
              </c:pt>
              <c:pt idx="1242">
                <c:v>-1.8934864485757299</c:v>
              </c:pt>
              <c:pt idx="1243">
                <c:v>-1.896080483752778</c:v>
              </c:pt>
              <c:pt idx="1244">
                <c:v>-1.896080483752778</c:v>
              </c:pt>
              <c:pt idx="1245">
                <c:v>-1.896080483752778</c:v>
              </c:pt>
              <c:pt idx="1246">
                <c:v>-1.8986812654528344</c:v>
              </c:pt>
              <c:pt idx="1247">
                <c:v>-1.8986812654528344</c:v>
              </c:pt>
              <c:pt idx="1248">
                <c:v>-1.8986812654528344</c:v>
              </c:pt>
              <c:pt idx="1249">
                <c:v>-1.9012888288599152</c:v>
              </c:pt>
              <c:pt idx="1250">
                <c:v>-1.9012888288599152</c:v>
              </c:pt>
              <c:pt idx="1251">
                <c:v>-1.9039032094339854</c:v>
              </c:pt>
              <c:pt idx="1252">
                <c:v>-1.9039032094339854</c:v>
              </c:pt>
              <c:pt idx="1253">
                <c:v>-1.906524442913861</c:v>
              </c:pt>
              <c:pt idx="1254">
                <c:v>-1.906524442913861</c:v>
              </c:pt>
              <c:pt idx="1255">
                <c:v>-1.906524442913861</c:v>
              </c:pt>
              <c:pt idx="1256">
                <c:v>-1.9091525653201298</c:v>
              </c:pt>
              <c:pt idx="1257">
                <c:v>-1.9117876129581348</c:v>
              </c:pt>
              <c:pt idx="1258">
                <c:v>-1.9117876129581348</c:v>
              </c:pt>
              <c:pt idx="1259">
                <c:v>-1.9117876129581348</c:v>
              </c:pt>
              <c:pt idx="1260">
                <c:v>-1.9117876129581348</c:v>
              </c:pt>
              <c:pt idx="1261">
                <c:v>-1.9170786305925509</c:v>
              </c:pt>
              <c:pt idx="1262">
                <c:v>-1.9170786305925509</c:v>
              </c:pt>
              <c:pt idx="1263">
                <c:v>-1.9170786305925509</c:v>
              </c:pt>
              <c:pt idx="1264">
                <c:v>-1.9170786305925509</c:v>
              </c:pt>
              <c:pt idx="1265">
                <c:v>-1.9170786305925509</c:v>
              </c:pt>
              <c:pt idx="1266">
                <c:v>-1.9197346746506665</c:v>
              </c:pt>
              <c:pt idx="1267">
                <c:v>-1.9197346746506665</c:v>
              </c:pt>
              <c:pt idx="1268">
                <c:v>-1.9197346746506665</c:v>
              </c:pt>
              <c:pt idx="1269">
                <c:v>-1.92239779207015</c:v>
              </c:pt>
              <c:pt idx="1270">
                <c:v>-1.92239779207015</c:v>
              </c:pt>
              <c:pt idx="1271">
                <c:v>-1.9277453983967459</c:v>
              </c:pt>
              <c:pt idx="1272">
                <c:v>-1.9277453983967459</c:v>
              </c:pt>
              <c:pt idx="1273">
                <c:v>-1.9277453983967459</c:v>
              </c:pt>
              <c:pt idx="1274">
                <c:v>-1.9277453983967459</c:v>
              </c:pt>
              <c:pt idx="1275">
                <c:v>-1.9277453983967459</c:v>
              </c:pt>
              <c:pt idx="1276">
                <c:v>-1.930429963767414</c:v>
              </c:pt>
              <c:pt idx="1277">
                <c:v>-1.930429963767414</c:v>
              </c:pt>
              <c:pt idx="1278">
                <c:v>-1.933121755433127</c:v>
              </c:pt>
              <c:pt idx="1279">
                <c:v>-1.9358208124022911</c:v>
              </c:pt>
              <c:pt idx="1280">
                <c:v>-1.9358208124022911</c:v>
              </c:pt>
              <c:pt idx="1281">
                <c:v>-1.9358208124022911</c:v>
              </c:pt>
              <c:pt idx="1282">
                <c:v>-1.9358208124022911</c:v>
              </c:pt>
              <c:pt idx="1283">
                <c:v>-1.938527174000034</c:v>
              </c:pt>
              <c:pt idx="1284">
                <c:v>-1.938527174000034</c:v>
              </c:pt>
              <c:pt idx="1285">
                <c:v>-1.938527174000034</c:v>
              </c:pt>
              <c:pt idx="1286">
                <c:v>-1.9412408798716294</c:v>
              </c:pt>
              <c:pt idx="1287">
                <c:v>-1.9412408798716294</c:v>
              </c:pt>
              <c:pt idx="1288">
                <c:v>-1.9439619699859916</c:v>
              </c:pt>
              <c:pt idx="1289">
                <c:v>-1.9439619699859916</c:v>
              </c:pt>
              <c:pt idx="1290">
                <c:v>-1.9439619699859916</c:v>
              </c:pt>
              <c:pt idx="1291">
                <c:v>-1.9466904846391948</c:v>
              </c:pt>
              <c:pt idx="1292">
                <c:v>-1.9466904846391948</c:v>
              </c:pt>
              <c:pt idx="1293">
                <c:v>-1.9494264644580694</c:v>
              </c:pt>
              <c:pt idx="1294">
                <c:v>-1.9494264644580694</c:v>
              </c:pt>
              <c:pt idx="1295">
                <c:v>-1.9494264644580694</c:v>
              </c:pt>
              <c:pt idx="1296">
                <c:v>-1.9521699504038195</c:v>
              </c:pt>
              <c:pt idx="1297">
                <c:v>-1.9521699504038195</c:v>
              </c:pt>
              <c:pt idx="1298">
                <c:v>-1.9549209837757109</c:v>
              </c:pt>
              <c:pt idx="1299">
                <c:v>-1.9549209837757109</c:v>
              </c:pt>
              <c:pt idx="1300">
                <c:v>-1.9549209837757109</c:v>
              </c:pt>
              <c:pt idx="1301">
                <c:v>-1.9604458597076799</c:v>
              </c:pt>
              <c:pt idx="1302">
                <c:v>-1.9604458597076799</c:v>
              </c:pt>
              <c:pt idx="1303">
                <c:v>-1.9604458597076799</c:v>
              </c:pt>
              <c:pt idx="1304">
                <c:v>-1.9604458597076799</c:v>
              </c:pt>
              <c:pt idx="1305">
                <c:v>-1.9604458597076799</c:v>
              </c:pt>
              <c:pt idx="1306">
                <c:v>-1.9632197865904066</c:v>
              </c:pt>
              <c:pt idx="1307">
                <c:v>-1.9632197865904066</c:v>
              </c:pt>
              <c:pt idx="1308">
                <c:v>-1.9660014295522825</c:v>
              </c:pt>
              <c:pt idx="1309">
                <c:v>-1.968790831639861</c:v>
              </c:pt>
              <c:pt idx="1310">
                <c:v>-1.968790831639861</c:v>
              </c:pt>
              <c:pt idx="1311">
                <c:v>-1.9715880362609215</c:v>
              </c:pt>
              <c:pt idx="1312">
                <c:v>-1.9715880362609215</c:v>
              </c:pt>
              <c:pt idx="1313">
                <c:v>-1.9743930871885316</c:v>
              </c:pt>
              <c:pt idx="1314">
                <c:v>-1.9743930871885316</c:v>
              </c:pt>
              <c:pt idx="1315">
                <c:v>-1.9743930871885316</c:v>
              </c:pt>
              <c:pt idx="1316">
                <c:v>-1.9772060285651454</c:v>
              </c:pt>
              <c:pt idx="1317">
                <c:v>-1.9772060285651454</c:v>
              </c:pt>
              <c:pt idx="1318">
                <c:v>-1.9772060285651454</c:v>
              </c:pt>
              <c:pt idx="1319">
                <c:v>-1.9800269049067867</c:v>
              </c:pt>
              <c:pt idx="1320">
                <c:v>-1.9800269049067867</c:v>
              </c:pt>
              <c:pt idx="1321">
                <c:v>-1.982855761107265</c:v>
              </c:pt>
              <c:pt idx="1322">
                <c:v>-1.982855761107265</c:v>
              </c:pt>
              <c:pt idx="1323">
                <c:v>-1.9856926424424648</c:v>
              </c:pt>
              <c:pt idx="1324">
                <c:v>-1.9856926424424648</c:v>
              </c:pt>
              <c:pt idx="1325">
                <c:v>-1.9856926424424648</c:v>
              </c:pt>
              <c:pt idx="1326">
                <c:v>-1.9856926424424648</c:v>
              </c:pt>
              <c:pt idx="1327">
                <c:v>-1.9856926424424648</c:v>
              </c:pt>
              <c:pt idx="1328">
                <c:v>-1.9885375945746953</c:v>
              </c:pt>
              <c:pt idx="1329">
                <c:v>-1.9885375945746953</c:v>
              </c:pt>
              <c:pt idx="1330">
                <c:v>-1.9885375945746953</c:v>
              </c:pt>
              <c:pt idx="1331">
                <c:v>-1.9942518958381346</c:v>
              </c:pt>
              <c:pt idx="1332">
                <c:v>-1.9942518958381346</c:v>
              </c:pt>
              <c:pt idx="1333">
                <c:v>-1.9942518958381346</c:v>
              </c:pt>
              <c:pt idx="1334">
                <c:v>-1.9942518958381346</c:v>
              </c:pt>
              <c:pt idx="1335">
                <c:v>-1.9942518958381346</c:v>
              </c:pt>
              <c:pt idx="1336">
                <c:v>-1.9971213382660873</c:v>
              </c:pt>
              <c:pt idx="1337">
                <c:v>-1.9971213382660873</c:v>
              </c:pt>
              <c:pt idx="1338">
                <c:v>-1.9971213382660873</c:v>
              </c:pt>
              <c:pt idx="1339">
                <c:v>-1.9971213382660873</c:v>
              </c:pt>
              <c:pt idx="1340">
                <c:v>-1.9999990380937016</c:v>
              </c:pt>
              <c:pt idx="1341">
                <c:v>-2.0057794010092018</c:v>
              </c:pt>
              <c:pt idx="1342">
                <c:v>-2.0057794010092018</c:v>
              </c:pt>
              <c:pt idx="1343">
                <c:v>-2.0057794010092018</c:v>
              </c:pt>
              <c:pt idx="1344">
                <c:v>-2.0057794010092018</c:v>
              </c:pt>
              <c:pt idx="1345">
                <c:v>-2.0057794010092018</c:v>
              </c:pt>
              <c:pt idx="1346">
                <c:v>-2.008682160667163</c:v>
              </c:pt>
              <c:pt idx="1347">
                <c:v>-2.008682160667163</c:v>
              </c:pt>
              <c:pt idx="1348">
                <c:v>-2.0057794010092018</c:v>
              </c:pt>
              <c:pt idx="1349">
                <c:v>-2.0057794010092018</c:v>
              </c:pt>
              <c:pt idx="1350">
                <c:v>-2.0115933708746208</c:v>
              </c:pt>
              <c:pt idx="1351">
                <c:v>-2.0145130809779568</c:v>
              </c:pt>
              <c:pt idx="1352">
                <c:v>-2.0145130809779568</c:v>
              </c:pt>
              <c:pt idx="1353">
                <c:v>-2.0174413407570442</c:v>
              </c:pt>
              <c:pt idx="1354">
                <c:v>-2.0174413407570442</c:v>
              </c:pt>
              <c:pt idx="1355">
                <c:v>-2.0174413407570442</c:v>
              </c:pt>
              <c:pt idx="1356">
                <c:v>-2.0203782004303541</c:v>
              </c:pt>
              <c:pt idx="1357">
                <c:v>-2.0203782004303541</c:v>
              </c:pt>
              <c:pt idx="1358">
                <c:v>-2.0203782004303541</c:v>
              </c:pt>
              <c:pt idx="1359">
                <c:v>-2.0262779225575431</c:v>
              </c:pt>
              <c:pt idx="1360">
                <c:v>-2.0262779225575431</c:v>
              </c:pt>
              <c:pt idx="1361">
                <c:v>-2.0262779225575431</c:v>
              </c:pt>
              <c:pt idx="1362">
                <c:v>-2.0262779225575431</c:v>
              </c:pt>
              <c:pt idx="1363">
                <c:v>-2.0292408876881991</c:v>
              </c:pt>
              <c:pt idx="1364">
                <c:v>-2.0292408876881991</c:v>
              </c:pt>
              <c:pt idx="1365">
                <c:v>-2.0292408876881991</c:v>
              </c:pt>
              <c:pt idx="1366">
                <c:v>-2.0292408876881991</c:v>
              </c:pt>
              <c:pt idx="1367">
                <c:v>-2.0322126580773565</c:v>
              </c:pt>
              <c:pt idx="1368">
                <c:v>-2.0322126580773565</c:v>
              </c:pt>
              <c:pt idx="1369">
                <c:v>-2.0351932862154962</c:v>
              </c:pt>
              <c:pt idx="1370">
                <c:v>-2.0351932862154962</c:v>
              </c:pt>
              <c:pt idx="1371">
                <c:v>-2.0351932862154962</c:v>
              </c:pt>
              <c:pt idx="1372">
                <c:v>-2.0351932862154962</c:v>
              </c:pt>
              <c:pt idx="1373">
                <c:v>-2.0381828250638612</c:v>
              </c:pt>
              <c:pt idx="1374">
                <c:v>-2.0381828250638612</c:v>
              </c:pt>
              <c:pt idx="1375">
                <c:v>-2.0411813280601168</c:v>
              </c:pt>
              <c:pt idx="1376">
                <c:v>-2.0411813280601168</c:v>
              </c:pt>
              <c:pt idx="1377">
                <c:v>-2.0441888491240721</c:v>
              </c:pt>
              <c:pt idx="1378">
                <c:v>-2.0441888491240721</c:v>
              </c:pt>
              <c:pt idx="1379">
                <c:v>-2.0441888491240721</c:v>
              </c:pt>
              <c:pt idx="1380">
                <c:v>-2.0441888491240721</c:v>
              </c:pt>
              <c:pt idx="1381">
                <c:v>-2.0472054426634991</c:v>
              </c:pt>
              <c:pt idx="1382">
                <c:v>-2.0472054426634991</c:v>
              </c:pt>
              <c:pt idx="1383">
                <c:v>-2.0502311635800354</c:v>
              </c:pt>
              <c:pt idx="1384">
                <c:v>-2.0502311635800354</c:v>
              </c:pt>
              <c:pt idx="1385">
                <c:v>-2.0532660672751892</c:v>
              </c:pt>
              <c:pt idx="1386">
                <c:v>-2.0532660672751892</c:v>
              </c:pt>
              <c:pt idx="1387">
                <c:v>-2.0563102096564183</c:v>
              </c:pt>
              <c:pt idx="1388">
                <c:v>-2.0563102096564183</c:v>
              </c:pt>
              <c:pt idx="1389">
                <c:v>-2.0563102096564183</c:v>
              </c:pt>
              <c:pt idx="1390">
                <c:v>-2.0563102096564183</c:v>
              </c:pt>
              <c:pt idx="1391">
                <c:v>-2.0593636471433086</c:v>
              </c:pt>
              <c:pt idx="1392">
                <c:v>-2.0593636471433086</c:v>
              </c:pt>
              <c:pt idx="1393">
                <c:v>-2.0593636471433086</c:v>
              </c:pt>
              <c:pt idx="1394">
                <c:v>-2.0593636471433086</c:v>
              </c:pt>
              <c:pt idx="1395">
                <c:v>-2.0624264366738534</c:v>
              </c:pt>
              <c:pt idx="1396">
                <c:v>-2.0624264366738534</c:v>
              </c:pt>
              <c:pt idx="1397">
                <c:v>-2.0624264366738534</c:v>
              </c:pt>
              <c:pt idx="1398">
                <c:v>-2.0624264366738534</c:v>
              </c:pt>
              <c:pt idx="1399">
                <c:v>-2.0654986357108234</c:v>
              </c:pt>
              <c:pt idx="1400">
                <c:v>-2.0654986357108234</c:v>
              </c:pt>
              <c:pt idx="1401">
                <c:v>-2.0685803022482325</c:v>
              </c:pt>
              <c:pt idx="1402">
                <c:v>-2.0685803022482325</c:v>
              </c:pt>
              <c:pt idx="1403">
                <c:v>-2.0685803022482325</c:v>
              </c:pt>
              <c:pt idx="1404">
                <c:v>-2.0685803022482325</c:v>
              </c:pt>
              <c:pt idx="1405">
                <c:v>-2.0685803022482325</c:v>
              </c:pt>
              <c:pt idx="1406">
                <c:v>-2.0685803022482325</c:v>
              </c:pt>
              <c:pt idx="1407">
                <c:v>-2.0747722724961526</c:v>
              </c:pt>
              <c:pt idx="1408">
                <c:v>-2.0747722724961526</c:v>
              </c:pt>
              <c:pt idx="1409">
                <c:v>-2.0747722724961526</c:v>
              </c:pt>
              <c:pt idx="1410">
                <c:v>-2.0747722724961526</c:v>
              </c:pt>
              <c:pt idx="1411">
                <c:v>-2.0747722724961526</c:v>
              </c:pt>
              <c:pt idx="1412">
                <c:v>-2.0747722724961526</c:v>
              </c:pt>
              <c:pt idx="1413">
                <c:v>-2.0778826949105467</c:v>
              </c:pt>
              <c:pt idx="1414">
                <c:v>-2.0778826949105467</c:v>
              </c:pt>
              <c:pt idx="1415">
                <c:v>-2.0778826949105467</c:v>
              </c:pt>
              <c:pt idx="1416">
                <c:v>-2.0778826949105467</c:v>
              </c:pt>
              <c:pt idx="1417">
                <c:v>-2.0841327152557168</c:v>
              </c:pt>
              <c:pt idx="1418">
                <c:v>-2.0841327152557168</c:v>
              </c:pt>
              <c:pt idx="1419">
                <c:v>-2.0841327152557168</c:v>
              </c:pt>
              <c:pt idx="1420">
                <c:v>-2.0841327152557168</c:v>
              </c:pt>
              <c:pt idx="1421">
                <c:v>-2.0872724352603838</c:v>
              </c:pt>
              <c:pt idx="1422">
                <c:v>-2.0872724352603838</c:v>
              </c:pt>
              <c:pt idx="1423">
                <c:v>-2.0872724352603838</c:v>
              </c:pt>
              <c:pt idx="1424">
                <c:v>-2.0872724352603838</c:v>
              </c:pt>
              <c:pt idx="1425">
                <c:v>-2.0872724352603838</c:v>
              </c:pt>
              <c:pt idx="1426">
                <c:v>-2.0904220441632817</c:v>
              </c:pt>
              <c:pt idx="1427">
                <c:v>-2.0935816044536493</c:v>
              </c:pt>
              <c:pt idx="1428">
                <c:v>-2.0935816044536493</c:v>
              </c:pt>
              <c:pt idx="1429">
                <c:v>-2.0935816044536493</c:v>
              </c:pt>
              <c:pt idx="1430">
                <c:v>-2.0935816044536493</c:v>
              </c:pt>
              <c:pt idx="1431">
                <c:v>-2.096751179214928</c:v>
              </c:pt>
              <c:pt idx="1432">
                <c:v>-2.096751179214928</c:v>
              </c:pt>
              <c:pt idx="1433">
                <c:v>-2.096751179214928</c:v>
              </c:pt>
              <c:pt idx="1434">
                <c:v>-2.096751179214928</c:v>
              </c:pt>
              <c:pt idx="1435">
                <c:v>-2.096751179214928</c:v>
              </c:pt>
              <c:pt idx="1436">
                <c:v>-2.0999308321323067</c:v>
              </c:pt>
              <c:pt idx="1437">
                <c:v>-2.1031206275004086</c:v>
              </c:pt>
              <c:pt idx="1438">
                <c:v>-2.1031206275004086</c:v>
              </c:pt>
              <c:pt idx="1439">
                <c:v>-2.1063206302310786</c:v>
              </c:pt>
              <c:pt idx="1440">
                <c:v>-2.1063206302310786</c:v>
              </c:pt>
              <c:pt idx="1441">
                <c:v>-2.1063206302310786</c:v>
              </c:pt>
              <c:pt idx="1442">
                <c:v>-2.1063206302310786</c:v>
              </c:pt>
              <c:pt idx="1443">
                <c:v>-2.1063206302310786</c:v>
              </c:pt>
              <c:pt idx="1444">
                <c:v>-2.1063206302310786</c:v>
              </c:pt>
              <c:pt idx="1445">
                <c:v>-2.1063206302310786</c:v>
              </c:pt>
              <c:pt idx="1446">
                <c:v>-2.1095309058613267</c:v>
              </c:pt>
              <c:pt idx="1447">
                <c:v>-2.1159825411428161</c:v>
              </c:pt>
              <c:pt idx="1448">
                <c:v>-2.1159825411428161</c:v>
              </c:pt>
              <c:pt idx="1449">
                <c:v>-2.1192240350669862</c:v>
              </c:pt>
              <c:pt idx="1450">
                <c:v>-2.1192240350669862</c:v>
              </c:pt>
              <c:pt idx="1451">
                <c:v>-2.1159825411428161</c:v>
              </c:pt>
              <c:pt idx="1452">
                <c:v>-2.1159825411428161</c:v>
              </c:pt>
              <c:pt idx="1453">
                <c:v>-2.1192240350669862</c:v>
              </c:pt>
              <c:pt idx="1454">
                <c:v>-2.1192240350669862</c:v>
              </c:pt>
              <c:pt idx="1455">
                <c:v>-2.1192240350669862</c:v>
              </c:pt>
              <c:pt idx="1456">
                <c:v>-2.1224760704533634</c:v>
              </c:pt>
              <c:pt idx="1457">
                <c:v>-2.1224760704533634</c:v>
              </c:pt>
              <c:pt idx="1458">
                <c:v>-2.1224760704533634</c:v>
              </c:pt>
              <c:pt idx="1459">
                <c:v>-2.1257387160881818</c:v>
              </c:pt>
              <c:pt idx="1460">
                <c:v>-2.1257387160881818</c:v>
              </c:pt>
              <c:pt idx="1461">
                <c:v>-2.1290120414331497</c:v>
              </c:pt>
              <c:pt idx="1462">
                <c:v>-2.1290120414331497</c:v>
              </c:pt>
              <c:pt idx="1463">
                <c:v>-2.1290120414331497</c:v>
              </c:pt>
              <c:pt idx="1464">
                <c:v>-2.1290120414331497</c:v>
              </c:pt>
              <c:pt idx="1465">
                <c:v>-2.1290120414331497</c:v>
              </c:pt>
              <c:pt idx="1466">
                <c:v>-2.1322961166343388</c:v>
              </c:pt>
              <c:pt idx="1467">
                <c:v>-2.1322961166343388</c:v>
              </c:pt>
              <c:pt idx="1468">
                <c:v>-2.1355910125311932</c:v>
              </c:pt>
              <c:pt idx="1469">
                <c:v>-2.1388968006656923</c:v>
              </c:pt>
              <c:pt idx="1470">
                <c:v>-2.1388968006656923</c:v>
              </c:pt>
              <c:pt idx="1471">
                <c:v>-2.1422135532916853</c:v>
              </c:pt>
              <c:pt idx="1472">
                <c:v>-2.1422135532916853</c:v>
              </c:pt>
              <c:pt idx="1473">
                <c:v>-2.1455413433843589</c:v>
              </c:pt>
              <c:pt idx="1474">
                <c:v>-2.1455413433843589</c:v>
              </c:pt>
              <c:pt idx="1475">
                <c:v>-2.1455413433843589</c:v>
              </c:pt>
              <c:pt idx="1476">
                <c:v>-2.1455413433843589</c:v>
              </c:pt>
              <c:pt idx="1477">
                <c:v>-2.1455413433843589</c:v>
              </c:pt>
              <c:pt idx="1478">
                <c:v>-2.1455413433843589</c:v>
              </c:pt>
              <c:pt idx="1479">
                <c:v>-2.1455413433843589</c:v>
              </c:pt>
              <c:pt idx="1480">
                <c:v>-2.1455413433843589</c:v>
              </c:pt>
              <c:pt idx="1481">
                <c:v>-2.1522303315351574</c:v>
              </c:pt>
              <c:pt idx="1482">
                <c:v>-2.1522303315351574</c:v>
              </c:pt>
              <c:pt idx="1483">
                <c:v>-2.1522303315351574</c:v>
              </c:pt>
              <c:pt idx="1484">
                <c:v>-2.1522303315351574</c:v>
              </c:pt>
              <c:pt idx="1485">
                <c:v>-2.1522303315351574</c:v>
              </c:pt>
              <c:pt idx="1486">
                <c:v>-2.1589643637165024</c:v>
              </c:pt>
              <c:pt idx="1487">
                <c:v>-2.1589643637165024</c:v>
              </c:pt>
              <c:pt idx="1488">
                <c:v>-2.1589643637165024</c:v>
              </c:pt>
              <c:pt idx="1489">
                <c:v>-2.1623484617007418</c:v>
              </c:pt>
              <c:pt idx="1490">
                <c:v>-2.1623484617007418</c:v>
              </c:pt>
              <c:pt idx="1491">
                <c:v>-2.1623484617007418</c:v>
              </c:pt>
              <c:pt idx="1492">
                <c:v>-2.1623484617007418</c:v>
              </c:pt>
              <c:pt idx="1493">
                <c:v>-2.1623484617007418</c:v>
              </c:pt>
              <c:pt idx="1494">
                <c:v>-2.1623484617007418</c:v>
              </c:pt>
              <c:pt idx="1495">
                <c:v>-2.1623484617007418</c:v>
              </c:pt>
              <c:pt idx="1496">
                <c:v>-2.169151209023493</c:v>
              </c:pt>
              <c:pt idx="1497">
                <c:v>-2.169151209023493</c:v>
              </c:pt>
              <c:pt idx="1498">
                <c:v>-2.169151209023493</c:v>
              </c:pt>
              <c:pt idx="1499">
                <c:v>-2.169151209023493</c:v>
              </c:pt>
              <c:pt idx="1500">
                <c:v>-2.169151209023493</c:v>
              </c:pt>
              <c:pt idx="1501">
                <c:v>-2.1725700157722807</c:v>
              </c:pt>
              <c:pt idx="1502">
                <c:v>-2.1725700157722807</c:v>
              </c:pt>
              <c:pt idx="1503">
                <c:v>-2.1760005508690687</c:v>
              </c:pt>
              <c:pt idx="1504">
                <c:v>-2.1760005508690687</c:v>
              </c:pt>
              <c:pt idx="1505">
                <c:v>-2.1760005508690687</c:v>
              </c:pt>
              <c:pt idx="1506">
                <c:v>-2.1760005508690687</c:v>
              </c:pt>
              <c:pt idx="1507">
                <c:v>-2.1760005508690687</c:v>
              </c:pt>
              <c:pt idx="1508">
                <c:v>-2.1794428950600415</c:v>
              </c:pt>
              <c:pt idx="1509">
                <c:v>-2.1828971299281279</c:v>
              </c:pt>
              <c:pt idx="1510">
                <c:v>-2.1828971299281279</c:v>
              </c:pt>
              <c:pt idx="1511">
                <c:v>-2.1828971299281279</c:v>
              </c:pt>
              <c:pt idx="1512">
                <c:v>-2.1828971299281279</c:v>
              </c:pt>
              <c:pt idx="1513">
                <c:v>-2.1863633379046163</c:v>
              </c:pt>
              <c:pt idx="1514">
                <c:v>-2.1863633379046163</c:v>
              </c:pt>
              <c:pt idx="1515">
                <c:v>-2.1863633379046163</c:v>
              </c:pt>
              <c:pt idx="1516">
                <c:v>-2.1898416022809397</c:v>
              </c:pt>
              <c:pt idx="1517">
                <c:v>-2.1898416022809397</c:v>
              </c:pt>
              <c:pt idx="1518">
                <c:v>-2.1898416022809397</c:v>
              </c:pt>
              <c:pt idx="1519">
                <c:v>-2.1933320072207083</c:v>
              </c:pt>
              <c:pt idx="1520">
                <c:v>-2.1933320072207083</c:v>
              </c:pt>
              <c:pt idx="1521">
                <c:v>-2.1968346377719126</c:v>
              </c:pt>
              <c:pt idx="1522">
                <c:v>-2.1968346377719126</c:v>
              </c:pt>
              <c:pt idx="1523">
                <c:v>-2.1968346377719126</c:v>
              </c:pt>
              <c:pt idx="1524">
                <c:v>-2.1968346377719126</c:v>
              </c:pt>
              <c:pt idx="1525">
                <c:v>-2.2003495798793558</c:v>
              </c:pt>
              <c:pt idx="1526">
                <c:v>-2.2003495798793558</c:v>
              </c:pt>
              <c:pt idx="1527">
                <c:v>-2.203876920397323</c:v>
              </c:pt>
              <c:pt idx="1528">
                <c:v>-2.203876920397323</c:v>
              </c:pt>
              <c:pt idx="1529">
                <c:v>-2.203876920397323</c:v>
              </c:pt>
              <c:pt idx="1530">
                <c:v>-2.203876920397323</c:v>
              </c:pt>
              <c:pt idx="1531">
                <c:v>-2.2074167471024473</c:v>
              </c:pt>
              <c:pt idx="1532">
                <c:v>-2.2074167471024473</c:v>
              </c:pt>
              <c:pt idx="1533">
                <c:v>-2.2074167471024473</c:v>
              </c:pt>
              <c:pt idx="1534">
                <c:v>-2.2074167471024473</c:v>
              </c:pt>
              <c:pt idx="1535">
                <c:v>-2.2074167471024473</c:v>
              </c:pt>
              <c:pt idx="1536">
                <c:v>-2.2074167471024473</c:v>
              </c:pt>
              <c:pt idx="1537">
                <c:v>-2.2145342148713119</c:v>
              </c:pt>
              <c:pt idx="1538">
                <c:v>-2.2145342148713119</c:v>
              </c:pt>
              <c:pt idx="1539">
                <c:v>-2.210969148706817</c:v>
              </c:pt>
              <c:pt idx="1540">
                <c:v>-2.210969148706817</c:v>
              </c:pt>
              <c:pt idx="1541">
                <c:v>-2.2145342148713119</c:v>
              </c:pt>
              <c:pt idx="1542">
                <c:v>-2.2145342148713119</c:v>
              </c:pt>
              <c:pt idx="1543">
                <c:v>-2.2181120362191948</c:v>
              </c:pt>
              <c:pt idx="1544">
                <c:v>-2.2181120362191948</c:v>
              </c:pt>
              <c:pt idx="1545">
                <c:v>-2.2181120362191948</c:v>
              </c:pt>
              <c:pt idx="1546">
                <c:v>-2.2181120362191948</c:v>
              </c:pt>
              <c:pt idx="1547">
                <c:v>-2.2217027043499251</c:v>
              </c:pt>
              <c:pt idx="1548">
                <c:v>-2.2217027043499251</c:v>
              </c:pt>
              <c:pt idx="1549">
                <c:v>-2.2217027043499251</c:v>
              </c:pt>
              <c:pt idx="1550">
                <c:v>-2.2217027043499251</c:v>
              </c:pt>
              <c:pt idx="1551">
                <c:v>-2.2217027043499251</c:v>
              </c:pt>
              <c:pt idx="1552">
                <c:v>-2.2217027043499251</c:v>
              </c:pt>
              <c:pt idx="1553">
                <c:v>-2.2289229523234111</c:v>
              </c:pt>
              <c:pt idx="1554">
                <c:v>-2.2289229523234111</c:v>
              </c:pt>
              <c:pt idx="1555">
                <c:v>-2.232552720373989</c:v>
              </c:pt>
              <c:pt idx="1556">
                <c:v>-2.232552720373989</c:v>
              </c:pt>
              <c:pt idx="1557">
                <c:v>-2.236195711652492</c:v>
              </c:pt>
              <c:pt idx="1558">
                <c:v>-2.236195711652492</c:v>
              </c:pt>
              <c:pt idx="1559">
                <c:v>-2.236195711652492</c:v>
              </c:pt>
              <c:pt idx="1560">
                <c:v>-2.236195711652492</c:v>
              </c:pt>
              <c:pt idx="1561">
                <c:v>-2.236195711652492</c:v>
              </c:pt>
              <c:pt idx="1562">
                <c:v>-2.236195711652492</c:v>
              </c:pt>
              <c:pt idx="1563">
                <c:v>-2.2398520228556023</c:v>
              </c:pt>
              <c:pt idx="1564">
                <c:v>-2.2398520228556023</c:v>
              </c:pt>
              <c:pt idx="1565">
                <c:v>-2.2398520228556023</c:v>
              </c:pt>
              <c:pt idx="1566">
                <c:v>-2.2398520228556023</c:v>
              </c:pt>
              <c:pt idx="1567">
                <c:v>-2.2435217517445634</c:v>
              </c:pt>
              <c:pt idx="1568">
                <c:v>-2.2435217517445634</c:v>
              </c:pt>
              <c:pt idx="1569">
                <c:v>-2.2435217517445634</c:v>
              </c:pt>
              <c:pt idx="1570">
                <c:v>-2.2435217517445634</c:v>
              </c:pt>
              <c:pt idx="1571">
                <c:v>-2.2435217517445634</c:v>
              </c:pt>
              <c:pt idx="1572">
                <c:v>-2.2435217517445634</c:v>
              </c:pt>
              <c:pt idx="1573">
                <c:v>-2.2472049971608619</c:v>
              </c:pt>
              <c:pt idx="1574">
                <c:v>-2.2472049971608619</c:v>
              </c:pt>
              <c:pt idx="1575">
                <c:v>-2.250901859042187</c:v>
              </c:pt>
              <c:pt idx="1576">
                <c:v>-2.250901859042187</c:v>
              </c:pt>
              <c:pt idx="1577">
                <c:v>-2.250901859042187</c:v>
              </c:pt>
              <c:pt idx="1578">
                <c:v>-2.250901859042187</c:v>
              </c:pt>
              <c:pt idx="1579">
                <c:v>-2.250901859042187</c:v>
              </c:pt>
              <c:pt idx="1580">
                <c:v>-2.250901859042187</c:v>
              </c:pt>
              <c:pt idx="1581">
                <c:v>-2.250901859042187</c:v>
              </c:pt>
              <c:pt idx="1582">
                <c:v>-2.250901859042187</c:v>
              </c:pt>
              <c:pt idx="1583">
                <c:v>-2.2583368375297037</c:v>
              </c:pt>
              <c:pt idx="1584">
                <c:v>-2.2583368375297037</c:v>
              </c:pt>
              <c:pt idx="1585">
                <c:v>-2.2583368375297037</c:v>
              </c:pt>
              <c:pt idx="1586">
                <c:v>-2.2583368375297037</c:v>
              </c:pt>
              <c:pt idx="1587">
                <c:v>-2.2658275092588624</c:v>
              </c:pt>
              <c:pt idx="1588">
                <c:v>-2.2658275092588624</c:v>
              </c:pt>
              <c:pt idx="1589">
                <c:v>-2.2658275092588624</c:v>
              </c:pt>
              <c:pt idx="1590">
                <c:v>-2.2658275092588624</c:v>
              </c:pt>
              <c:pt idx="1591">
                <c:v>-2.2658275092588624</c:v>
              </c:pt>
              <c:pt idx="1592">
                <c:v>-2.2658275092588624</c:v>
              </c:pt>
              <c:pt idx="1593">
                <c:v>-2.2695939920543391</c:v>
              </c:pt>
              <c:pt idx="1594">
                <c:v>-2.2695939920543391</c:v>
              </c:pt>
              <c:pt idx="1595">
                <c:v>-2.2695939920543391</c:v>
              </c:pt>
              <c:pt idx="1596">
                <c:v>-2.2695939920543391</c:v>
              </c:pt>
              <c:pt idx="1597">
                <c:v>-2.2733747148942443</c:v>
              </c:pt>
              <c:pt idx="1598">
                <c:v>-2.2733747148942443</c:v>
              </c:pt>
              <c:pt idx="1599">
                <c:v>-2.2733747148942443</c:v>
              </c:pt>
              <c:pt idx="1600">
                <c:v>-2.2733747148942443</c:v>
              </c:pt>
              <c:pt idx="1601">
                <c:v>-2.2771697858627977</c:v>
              </c:pt>
              <c:pt idx="1602">
                <c:v>-2.2771697858627977</c:v>
              </c:pt>
              <c:pt idx="1603">
                <c:v>-2.2809793142794641</c:v>
              </c:pt>
              <c:pt idx="1604">
                <c:v>-2.2809793142794641</c:v>
              </c:pt>
              <c:pt idx="1605">
                <c:v>-2.2809793142794641</c:v>
              </c:pt>
              <c:pt idx="1606">
                <c:v>-2.2809793142794641</c:v>
              </c:pt>
              <c:pt idx="1607">
                <c:v>-2.2809793142794641</c:v>
              </c:pt>
              <c:pt idx="1608">
                <c:v>-2.2809793142794641</c:v>
              </c:pt>
              <c:pt idx="1609">
                <c:v>-2.2809793142794641</c:v>
              </c:pt>
              <c:pt idx="1610">
                <c:v>-2.2809793142794641</c:v>
              </c:pt>
              <c:pt idx="1611">
                <c:v>-2.2848034107178679</c:v>
              </c:pt>
              <c:pt idx="1612">
                <c:v>-2.2848034107178679</c:v>
              </c:pt>
              <c:pt idx="1613">
                <c:v>-2.2886421870250353</c:v>
              </c:pt>
              <c:pt idx="1614">
                <c:v>-2.2886421870250353</c:v>
              </c:pt>
              <c:pt idx="1615">
                <c:v>-2.2886421870250353</c:v>
              </c:pt>
              <c:pt idx="1616">
                <c:v>-2.2886421870250353</c:v>
              </c:pt>
              <c:pt idx="1617">
                <c:v>-2.2924957563410242</c:v>
              </c:pt>
              <c:pt idx="1618">
                <c:v>-2.2924957563410242</c:v>
              </c:pt>
              <c:pt idx="1619">
                <c:v>-2.2886421870250353</c:v>
              </c:pt>
              <c:pt idx="1620">
                <c:v>-2.2886421870250353</c:v>
              </c:pt>
              <c:pt idx="1621">
                <c:v>-2.2963642331189433</c:v>
              </c:pt>
              <c:pt idx="1622">
                <c:v>-2.2963642331189433</c:v>
              </c:pt>
              <c:pt idx="1623">
                <c:v>-2.2963642331189433</c:v>
              </c:pt>
              <c:pt idx="1624">
                <c:v>-2.2963642331189433</c:v>
              </c:pt>
              <c:pt idx="1625">
                <c:v>-2.2963642331189433</c:v>
              </c:pt>
              <c:pt idx="1626">
                <c:v>-2.300247733145341</c:v>
              </c:pt>
              <c:pt idx="1627">
                <c:v>-2.300247733145341</c:v>
              </c:pt>
              <c:pt idx="1628">
                <c:v>-2.300247733145341</c:v>
              </c:pt>
              <c:pt idx="1629">
                <c:v>-2.300247733145341</c:v>
              </c:pt>
              <c:pt idx="1630">
                <c:v>-2.300247733145341</c:v>
              </c:pt>
              <c:pt idx="1631">
                <c:v>-2.3041463735610002</c:v>
              </c:pt>
              <c:pt idx="1632">
                <c:v>-2.3041463735610002</c:v>
              </c:pt>
              <c:pt idx="1633">
                <c:v>-2.3041463735610002</c:v>
              </c:pt>
              <c:pt idx="1634">
                <c:v>-2.3041463735610002</c:v>
              </c:pt>
              <c:pt idx="1635">
                <c:v>-2.3041463735610002</c:v>
              </c:pt>
              <c:pt idx="1636">
                <c:v>-2.3080602728821353</c:v>
              </c:pt>
              <c:pt idx="1637">
                <c:v>-2.3080602728821353</c:v>
              </c:pt>
              <c:pt idx="1638">
                <c:v>-2.3080602728821353</c:v>
              </c:pt>
              <c:pt idx="1639">
                <c:v>-2.3080602728821353</c:v>
              </c:pt>
              <c:pt idx="1640">
                <c:v>-2.3080602728821353</c:v>
              </c:pt>
              <c:pt idx="1641">
                <c:v>-2.3119895510220241</c:v>
              </c:pt>
              <c:pt idx="1642">
                <c:v>-2.3119895510220241</c:v>
              </c:pt>
              <c:pt idx="1643">
                <c:v>-2.3119895510220241</c:v>
              </c:pt>
              <c:pt idx="1644">
                <c:v>-2.3119895510220241</c:v>
              </c:pt>
              <c:pt idx="1645">
                <c:v>-2.3119895510220241</c:v>
              </c:pt>
              <c:pt idx="1646">
                <c:v>-2.3159343293130426</c:v>
              </c:pt>
              <c:pt idx="1647">
                <c:v>-2.3159343293130426</c:v>
              </c:pt>
              <c:pt idx="1648">
                <c:v>-2.3159343293130426</c:v>
              </c:pt>
              <c:pt idx="1649">
                <c:v>-2.3198947305291391</c:v>
              </c:pt>
              <c:pt idx="1650">
                <c:v>-2.3198947305291391</c:v>
              </c:pt>
              <c:pt idx="1651">
                <c:v>-2.3238708789087776</c:v>
              </c:pt>
              <c:pt idx="1652">
                <c:v>-2.3238708789087776</c:v>
              </c:pt>
              <c:pt idx="1653">
                <c:v>-2.3198947305291391</c:v>
              </c:pt>
              <c:pt idx="1654">
                <c:v>-2.3198947305291391</c:v>
              </c:pt>
              <c:pt idx="1655">
                <c:v>-2.3198947305291391</c:v>
              </c:pt>
              <c:pt idx="1656">
                <c:v>-2.3278629001783138</c:v>
              </c:pt>
              <c:pt idx="1657">
                <c:v>-2.3278629001783138</c:v>
              </c:pt>
              <c:pt idx="1658">
                <c:v>-2.3278629001783138</c:v>
              </c:pt>
              <c:pt idx="1659">
                <c:v>-2.3278629001783138</c:v>
              </c:pt>
              <c:pt idx="1660">
                <c:v>-2.3278629001783138</c:v>
              </c:pt>
              <c:pt idx="1661">
                <c:v>-2.3318709215758546</c:v>
              </c:pt>
              <c:pt idx="1662">
                <c:v>-2.3318709215758546</c:v>
              </c:pt>
              <c:pt idx="1663">
                <c:v>-2.33589507187558</c:v>
              </c:pt>
              <c:pt idx="1664">
                <c:v>-2.33589507187558</c:v>
              </c:pt>
              <c:pt idx="1665">
                <c:v>-2.33589507187558</c:v>
              </c:pt>
              <c:pt idx="1666">
                <c:v>-2.33589507187558</c:v>
              </c:pt>
              <c:pt idx="1667">
                <c:v>-2.33589507187558</c:v>
              </c:pt>
              <c:pt idx="1668">
                <c:v>-2.33589507187558</c:v>
              </c:pt>
              <c:pt idx="1669">
                <c:v>-2.33589507187558</c:v>
              </c:pt>
              <c:pt idx="1670">
                <c:v>-2.33589507187558</c:v>
              </c:pt>
              <c:pt idx="1671">
                <c:v>-2.3399354814125837</c:v>
              </c:pt>
              <c:pt idx="1672">
                <c:v>-2.3399354814125837</c:v>
              </c:pt>
              <c:pt idx="1673">
                <c:v>-2.3439922821082004</c:v>
              </c:pt>
              <c:pt idx="1674">
                <c:v>-2.3439922821082004</c:v>
              </c:pt>
              <c:pt idx="1675">
                <c:v>-2.3439922821082004</c:v>
              </c:pt>
              <c:pt idx="1676">
                <c:v>-2.348065607495835</c:v>
              </c:pt>
              <c:pt idx="1677">
                <c:v>-2.348065607495835</c:v>
              </c:pt>
              <c:pt idx="1678">
                <c:v>-2.348065607495835</c:v>
              </c:pt>
              <c:pt idx="1679">
                <c:v>-2.3521555927473599</c:v>
              </c:pt>
              <c:pt idx="1680">
                <c:v>-2.3521555927473599</c:v>
              </c:pt>
              <c:pt idx="1681">
                <c:v>-2.356262374700012</c:v>
              </c:pt>
              <c:pt idx="1682">
                <c:v>-2.356262374700012</c:v>
              </c:pt>
              <c:pt idx="1683">
                <c:v>-2.356262374700012</c:v>
              </c:pt>
              <c:pt idx="1684">
                <c:v>-2.356262374700012</c:v>
              </c:pt>
              <c:pt idx="1685">
                <c:v>-2.356262374700012</c:v>
              </c:pt>
              <c:pt idx="1686">
                <c:v>-2.356262374700012</c:v>
              </c:pt>
              <c:pt idx="1687">
                <c:v>-2.3603860918838766</c:v>
              </c:pt>
              <c:pt idx="1688">
                <c:v>-2.3603860918838766</c:v>
              </c:pt>
              <c:pt idx="1689">
                <c:v>-2.3603860918838766</c:v>
              </c:pt>
              <c:pt idx="1690">
                <c:v>-2.3603860918838766</c:v>
              </c:pt>
              <c:pt idx="1691">
                <c:v>-2.3603860918838766</c:v>
              </c:pt>
              <c:pt idx="1692">
                <c:v>-2.3603860918838766</c:v>
              </c:pt>
              <c:pt idx="1693">
                <c:v>-2.3645268845499068</c:v>
              </c:pt>
              <c:pt idx="1694">
                <c:v>-2.3645268845499068</c:v>
              </c:pt>
              <c:pt idx="1695">
                <c:v>-2.3645268845499068</c:v>
              </c:pt>
              <c:pt idx="1696">
                <c:v>-2.3645268845499068</c:v>
              </c:pt>
              <c:pt idx="1697">
                <c:v>-2.3645268845499068</c:v>
              </c:pt>
              <c:pt idx="1698">
                <c:v>-2.3645268845499068</c:v>
              </c:pt>
              <c:pt idx="1699">
                <c:v>-2.3686848946985704</c:v>
              </c:pt>
              <c:pt idx="1700">
                <c:v>-2.3686848946985704</c:v>
              </c:pt>
              <c:pt idx="1701">
                <c:v>-2.3728602661090497</c:v>
              </c:pt>
              <c:pt idx="1702">
                <c:v>-2.3728602661090497</c:v>
              </c:pt>
              <c:pt idx="1703">
                <c:v>-2.3686848946985704</c:v>
              </c:pt>
              <c:pt idx="1704">
                <c:v>-2.3686848946985704</c:v>
              </c:pt>
              <c:pt idx="1705">
                <c:v>-2.3728602661090497</c:v>
              </c:pt>
              <c:pt idx="1706">
                <c:v>-2.3728602661090497</c:v>
              </c:pt>
              <c:pt idx="1707">
                <c:v>-2.3770531443690879</c:v>
              </c:pt>
              <c:pt idx="1708">
                <c:v>-2.3770531443690879</c:v>
              </c:pt>
              <c:pt idx="1709">
                <c:v>-2.3770531443690879</c:v>
              </c:pt>
              <c:pt idx="1710">
                <c:v>-2.3770531443690879</c:v>
              </c:pt>
              <c:pt idx="1711">
                <c:v>-2.3812636769054301</c:v>
              </c:pt>
              <c:pt idx="1712">
                <c:v>-2.3812636769054301</c:v>
              </c:pt>
              <c:pt idx="1713">
                <c:v>-2.3854920130149511</c:v>
              </c:pt>
              <c:pt idx="1714">
                <c:v>-2.3854920130149511</c:v>
              </c:pt>
              <c:pt idx="1715">
                <c:v>-2.3812636769054301</c:v>
              </c:pt>
              <c:pt idx="1716">
                <c:v>-2.3812636769054301</c:v>
              </c:pt>
              <c:pt idx="1717">
                <c:v>-2.3854920130149511</c:v>
              </c:pt>
              <c:pt idx="1718">
                <c:v>-2.3854920130149511</c:v>
              </c:pt>
              <c:pt idx="1719">
                <c:v>-2.3897383038964044</c:v>
              </c:pt>
              <c:pt idx="1720">
                <c:v>-2.3897383038964044</c:v>
              </c:pt>
              <c:pt idx="1721">
                <c:v>-2.3854920130149511</c:v>
              </c:pt>
              <c:pt idx="1722">
                <c:v>-2.3854920130149511</c:v>
              </c:pt>
              <c:pt idx="1723">
                <c:v>-2.3897383038964044</c:v>
              </c:pt>
              <c:pt idx="1724">
                <c:v>-2.3897383038964044</c:v>
              </c:pt>
              <c:pt idx="1725">
                <c:v>-2.3940027026828608</c:v>
              </c:pt>
              <c:pt idx="1726">
                <c:v>-2.3940027026828608</c:v>
              </c:pt>
              <c:pt idx="1727">
                <c:v>-2.3940027026828608</c:v>
              </c:pt>
              <c:pt idx="1728">
                <c:v>-2.3940027026828608</c:v>
              </c:pt>
              <c:pt idx="1729">
                <c:v>-2.3982853644748605</c:v>
              </c:pt>
              <c:pt idx="1730">
                <c:v>-2.3982853644748605</c:v>
              </c:pt>
              <c:pt idx="1731">
                <c:v>-2.3982853644748605</c:v>
              </c:pt>
              <c:pt idx="1732">
                <c:v>-2.3982853644748605</c:v>
              </c:pt>
              <c:pt idx="1733">
                <c:v>-2.4025864463742508</c:v>
              </c:pt>
              <c:pt idx="1734">
                <c:v>-2.4025864463742508</c:v>
              </c:pt>
              <c:pt idx="1735">
                <c:v>-2.4025864463742508</c:v>
              </c:pt>
              <c:pt idx="1736">
                <c:v>-2.4025864463742508</c:v>
              </c:pt>
              <c:pt idx="1737">
                <c:v>-2.4025864463742508</c:v>
              </c:pt>
              <c:pt idx="1738">
                <c:v>-2.4025864463742508</c:v>
              </c:pt>
              <c:pt idx="1739">
                <c:v>-2.4069061075187697</c:v>
              </c:pt>
              <c:pt idx="1740">
                <c:v>-2.4069061075187697</c:v>
              </c:pt>
              <c:pt idx="1741">
                <c:v>-2.4112445091173664</c:v>
              </c:pt>
              <c:pt idx="1742">
                <c:v>-2.4112445091173664</c:v>
              </c:pt>
              <c:pt idx="1743">
                <c:v>-2.4112445091173664</c:v>
              </c:pt>
              <c:pt idx="1744">
                <c:v>-2.4112445091173664</c:v>
              </c:pt>
              <c:pt idx="1745">
                <c:v>-2.4112445091173664</c:v>
              </c:pt>
              <c:pt idx="1746">
                <c:v>-2.4112445091173664</c:v>
              </c:pt>
              <c:pt idx="1747">
                <c:v>-2.4156018144863207</c:v>
              </c:pt>
              <c:pt idx="1748">
                <c:v>-2.4156018144863207</c:v>
              </c:pt>
              <c:pt idx="1749">
                <c:v>-2.4156018144863207</c:v>
              </c:pt>
              <c:pt idx="1750">
                <c:v>-2.4156018144863207</c:v>
              </c:pt>
              <c:pt idx="1751">
                <c:v>-2.4199781890861223</c:v>
              </c:pt>
              <c:pt idx="1752">
                <c:v>-2.4199781890861223</c:v>
              </c:pt>
              <c:pt idx="1753">
                <c:v>-2.4199781890861223</c:v>
              </c:pt>
              <c:pt idx="1754">
                <c:v>-2.4199781890861223</c:v>
              </c:pt>
              <c:pt idx="1755">
                <c:v>-2.4287888187682758</c:v>
              </c:pt>
              <c:pt idx="1756">
                <c:v>-2.4287888187682758</c:v>
              </c:pt>
              <c:pt idx="1757">
                <c:v>-2.42437380055916</c:v>
              </c:pt>
              <c:pt idx="1758">
                <c:v>-2.42437380055916</c:v>
              </c:pt>
              <c:pt idx="1759">
                <c:v>-2.4287888187682758</c:v>
              </c:pt>
              <c:pt idx="1760">
                <c:v>-2.4287888187682758</c:v>
              </c:pt>
              <c:pt idx="1761">
                <c:v>-2.42437380055916</c:v>
              </c:pt>
              <c:pt idx="1762">
                <c:v>-2.42437380055916</c:v>
              </c:pt>
              <c:pt idx="1763">
                <c:v>-2.4332234158361401</c:v>
              </c:pt>
              <c:pt idx="1764">
                <c:v>-2.4332234158361401</c:v>
              </c:pt>
              <c:pt idx="1765">
                <c:v>-2.4332234158361401</c:v>
              </c:pt>
              <c:pt idx="1766">
                <c:v>-2.4332234158361401</c:v>
              </c:pt>
              <c:pt idx="1767">
                <c:v>-2.4332234158361401</c:v>
              </c:pt>
              <c:pt idx="1768">
                <c:v>-2.4332234158361401</c:v>
              </c:pt>
              <c:pt idx="1769">
                <c:v>-2.4332234158361401</c:v>
              </c:pt>
              <c:pt idx="1770">
                <c:v>-2.4332234158361401</c:v>
              </c:pt>
              <c:pt idx="1771">
                <c:v>-2.4376777661855229</c:v>
              </c:pt>
              <c:pt idx="1772">
                <c:v>-2.4376777661855229</c:v>
              </c:pt>
              <c:pt idx="1773">
                <c:v>-2.4376777661855229</c:v>
              </c:pt>
              <c:pt idx="1774">
                <c:v>-2.4376777661855229</c:v>
              </c:pt>
              <c:pt idx="1775">
                <c:v>-2.4376777661855229</c:v>
              </c:pt>
              <c:pt idx="1776">
                <c:v>-2.4421520465804436</c:v>
              </c:pt>
              <c:pt idx="1777">
                <c:v>-2.4466464361682818</c:v>
              </c:pt>
              <c:pt idx="1778">
                <c:v>-2.4466464361682818</c:v>
              </c:pt>
              <c:pt idx="1779">
                <c:v>-2.4511611165228109</c:v>
              </c:pt>
              <c:pt idx="1780">
                <c:v>-2.4511611165228109</c:v>
              </c:pt>
              <c:pt idx="1781">
                <c:v>-2.4511611165228109</c:v>
              </c:pt>
              <c:pt idx="1782">
                <c:v>-2.4511611165228109</c:v>
              </c:pt>
              <c:pt idx="1783">
                <c:v>-2.4511611165228109</c:v>
              </c:pt>
              <c:pt idx="1784">
                <c:v>-2.4511611165228109</c:v>
              </c:pt>
              <c:pt idx="1785">
                <c:v>-2.4511611165228109</c:v>
              </c:pt>
              <c:pt idx="1786">
                <c:v>-2.4511611165228109</c:v>
              </c:pt>
              <c:pt idx="1787">
                <c:v>-2.4556962716882005</c:v>
              </c:pt>
              <c:pt idx="1788">
                <c:v>-2.4556962716882005</c:v>
              </c:pt>
              <c:pt idx="1789">
                <c:v>-2.4556962716882005</c:v>
              </c:pt>
              <c:pt idx="1790">
                <c:v>-2.4556962716882005</c:v>
              </c:pt>
              <c:pt idx="1791">
                <c:v>-2.4602520882240611</c:v>
              </c:pt>
              <c:pt idx="1792">
                <c:v>-2.4602520882240611</c:v>
              </c:pt>
              <c:pt idx="1793">
                <c:v>-2.4602520882240611</c:v>
              </c:pt>
              <c:pt idx="1794">
                <c:v>-2.4602520882240611</c:v>
              </c:pt>
              <c:pt idx="1795">
                <c:v>-2.4602520882240611</c:v>
              </c:pt>
              <c:pt idx="1796">
                <c:v>-2.4602520882240611</c:v>
              </c:pt>
              <c:pt idx="1797">
                <c:v>-2.4648287552514718</c:v>
              </c:pt>
              <c:pt idx="1798">
                <c:v>-2.4648287552514718</c:v>
              </c:pt>
              <c:pt idx="1799">
                <c:v>-2.4648287552514718</c:v>
              </c:pt>
              <c:pt idx="1800">
                <c:v>-2.4648287552514718</c:v>
              </c:pt>
              <c:pt idx="1801">
                <c:v>-2.4648287552514718</c:v>
              </c:pt>
              <c:pt idx="1802">
                <c:v>-2.4648287552514718</c:v>
              </c:pt>
              <c:pt idx="1803">
                <c:v>-2.4694264645001036</c:v>
              </c:pt>
              <c:pt idx="1804">
                <c:v>-2.4694264645001036</c:v>
              </c:pt>
              <c:pt idx="1805">
                <c:v>-2.4694264645001036</c:v>
              </c:pt>
              <c:pt idx="1806">
                <c:v>-2.4694264645001036</c:v>
              </c:pt>
              <c:pt idx="1807">
                <c:v>-2.4740454103563967</c:v>
              </c:pt>
              <c:pt idx="1808">
                <c:v>-2.4740454103563967</c:v>
              </c:pt>
              <c:pt idx="1809">
                <c:v>-2.4740454103563967</c:v>
              </c:pt>
              <c:pt idx="1810">
                <c:v>-2.4740454103563967</c:v>
              </c:pt>
              <c:pt idx="1811">
                <c:v>-2.4786857899128987</c:v>
              </c:pt>
              <c:pt idx="1812">
                <c:v>-2.4786857899128987</c:v>
              </c:pt>
              <c:pt idx="1813">
                <c:v>-2.4786857899128987</c:v>
              </c:pt>
              <c:pt idx="1814">
                <c:v>-2.4786857899128987</c:v>
              </c:pt>
              <c:pt idx="1815">
                <c:v>-2.4786857899128987</c:v>
              </c:pt>
              <c:pt idx="1816">
                <c:v>-2.4833478030187086</c:v>
              </c:pt>
              <c:pt idx="1817">
                <c:v>-2.4833478030187086</c:v>
              </c:pt>
              <c:pt idx="1818">
                <c:v>-2.4833478030187086</c:v>
              </c:pt>
              <c:pt idx="1819">
                <c:v>-2.4833478030187086</c:v>
              </c:pt>
              <c:pt idx="1820">
                <c:v>-2.4833478030187086</c:v>
              </c:pt>
              <c:pt idx="1821">
                <c:v>-2.4833478030187086</c:v>
              </c:pt>
              <c:pt idx="1822">
                <c:v>-2.4833478030187086</c:v>
              </c:pt>
              <c:pt idx="1823">
                <c:v>-2.4880316523311379</c:v>
              </c:pt>
              <c:pt idx="1824">
                <c:v>-2.4880316523311379</c:v>
              </c:pt>
              <c:pt idx="1825">
                <c:v>-2.4880316523311379</c:v>
              </c:pt>
              <c:pt idx="1826">
                <c:v>-2.4880316523311379</c:v>
              </c:pt>
              <c:pt idx="1827">
                <c:v>-2.4880316523311379</c:v>
              </c:pt>
              <c:pt idx="1828">
                <c:v>-2.4880316523311379</c:v>
              </c:pt>
              <c:pt idx="1829">
                <c:v>-2.4880316523311379</c:v>
              </c:pt>
              <c:pt idx="1830">
                <c:v>-2.4880316523311379</c:v>
              </c:pt>
              <c:pt idx="1831">
                <c:v>-2.4927375433685488</c:v>
              </c:pt>
              <c:pt idx="1832">
                <c:v>-2.4927375433685488</c:v>
              </c:pt>
              <c:pt idx="1833">
                <c:v>-2.4974656845644949</c:v>
              </c:pt>
              <c:pt idx="1834">
                <c:v>-2.4974656845644949</c:v>
              </c:pt>
              <c:pt idx="1835">
                <c:v>-2.4974656845644949</c:v>
              </c:pt>
              <c:pt idx="1836">
                <c:v>-2.4974656845644949</c:v>
              </c:pt>
              <c:pt idx="1837">
                <c:v>-2.4974656845644949</c:v>
              </c:pt>
              <c:pt idx="1838">
                <c:v>-2.4974656845644949</c:v>
              </c:pt>
              <c:pt idx="1839">
                <c:v>-2.4974656845644949</c:v>
              </c:pt>
              <c:pt idx="1840">
                <c:v>-2.4974656845644949</c:v>
              </c:pt>
              <c:pt idx="1841">
                <c:v>-2.4974656845644949</c:v>
              </c:pt>
              <c:pt idx="1842">
                <c:v>-2.4974656845644949</c:v>
              </c:pt>
              <c:pt idx="1843">
                <c:v>-2.5022162873230953</c:v>
              </c:pt>
              <c:pt idx="1844">
                <c:v>-2.5022162873230953</c:v>
              </c:pt>
              <c:pt idx="1845">
                <c:v>-2.5069895660757515</c:v>
              </c:pt>
              <c:pt idx="1846">
                <c:v>-2.5069895660757515</c:v>
              </c:pt>
              <c:pt idx="1847">
                <c:v>-2.5069895660757515</c:v>
              </c:pt>
              <c:pt idx="1848">
                <c:v>-2.5069895660757515</c:v>
              </c:pt>
              <c:pt idx="1849">
                <c:v>-2.5069895660757515</c:v>
              </c:pt>
              <c:pt idx="1850">
                <c:v>-2.5069895660757515</c:v>
              </c:pt>
              <c:pt idx="1851">
                <c:v>-2.5117857383392428</c:v>
              </c:pt>
              <c:pt idx="1852">
                <c:v>-2.5117857383392428</c:v>
              </c:pt>
              <c:pt idx="1853">
                <c:v>-2.5166050247751919</c:v>
              </c:pt>
              <c:pt idx="1854">
                <c:v>-2.5166050247751919</c:v>
              </c:pt>
              <c:pt idx="1855">
                <c:v>-2.5166050247751919</c:v>
              </c:pt>
              <c:pt idx="1856">
                <c:v>-2.5166050247751919</c:v>
              </c:pt>
              <c:pt idx="1857">
                <c:v>-2.5166050247751919</c:v>
              </c:pt>
              <c:pt idx="1858">
                <c:v>-2.5166050247751919</c:v>
              </c:pt>
              <c:pt idx="1859">
                <c:v>-2.5166050247751919</c:v>
              </c:pt>
              <c:pt idx="1860">
                <c:v>-2.5166050247751919</c:v>
              </c:pt>
              <c:pt idx="1861">
                <c:v>-2.5166050247751919</c:v>
              </c:pt>
              <c:pt idx="1862">
                <c:v>-2.5166050247751919</c:v>
              </c:pt>
              <c:pt idx="1863">
                <c:v>-2.5214476492509825</c:v>
              </c:pt>
              <c:pt idx="1864">
                <c:v>-2.5214476492509825</c:v>
              </c:pt>
              <c:pt idx="1865">
                <c:v>-2.5214476492509825</c:v>
              </c:pt>
              <c:pt idx="1866">
                <c:v>-2.5214476492509825</c:v>
              </c:pt>
              <c:pt idx="1867">
                <c:v>-2.526313838902154</c:v>
              </c:pt>
              <c:pt idx="1868">
                <c:v>-2.526313838902154</c:v>
              </c:pt>
              <c:pt idx="1869">
                <c:v>-2.5214476492509825</c:v>
              </c:pt>
              <c:pt idx="1870">
                <c:v>-2.5214476492509825</c:v>
              </c:pt>
              <c:pt idx="1871">
                <c:v>-2.526313838902154</c:v>
              </c:pt>
              <c:pt idx="1872">
                <c:v>-2.526313838902154</c:v>
              </c:pt>
              <c:pt idx="1873">
                <c:v>-2.526313838902154</c:v>
              </c:pt>
              <c:pt idx="1874">
                <c:v>-2.526313838902154</c:v>
              </c:pt>
              <c:pt idx="1875">
                <c:v>-2.526313838902154</c:v>
              </c:pt>
              <c:pt idx="1876">
                <c:v>-2.526313838902154</c:v>
              </c:pt>
              <c:pt idx="1877">
                <c:v>-2.5312038241963442</c:v>
              </c:pt>
              <c:pt idx="1878">
                <c:v>-2.5312038241963442</c:v>
              </c:pt>
              <c:pt idx="1879">
                <c:v>-2.5361178389987757</c:v>
              </c:pt>
              <c:pt idx="1880">
                <c:v>-2.5361178389987757</c:v>
              </c:pt>
              <c:pt idx="1881">
                <c:v>-2.5361178389987757</c:v>
              </c:pt>
              <c:pt idx="1882">
                <c:v>-2.5361178389987757</c:v>
              </c:pt>
              <c:pt idx="1883">
                <c:v>-2.5361178389987757</c:v>
              </c:pt>
              <c:pt idx="1884">
                <c:v>-2.5361178389987757</c:v>
              </c:pt>
              <c:pt idx="1885">
                <c:v>-2.5410561206393583</c:v>
              </c:pt>
              <c:pt idx="1886">
                <c:v>-2.5410561206393583</c:v>
              </c:pt>
              <c:pt idx="1887">
                <c:v>-2.5361178389987757</c:v>
              </c:pt>
              <c:pt idx="1888">
                <c:v>-2.5361178389987757</c:v>
              </c:pt>
              <c:pt idx="1889">
                <c:v>-2.5410561206393583</c:v>
              </c:pt>
              <c:pt idx="1890">
                <c:v>-2.5410561206393583</c:v>
              </c:pt>
              <c:pt idx="1891">
                <c:v>-2.5460189099814858</c:v>
              </c:pt>
              <c:pt idx="1892">
                <c:v>-2.5460189099814858</c:v>
              </c:pt>
              <c:pt idx="1893">
                <c:v>-2.5460189099814858</c:v>
              </c:pt>
              <c:pt idx="1894">
                <c:v>-2.5460189099814858</c:v>
              </c:pt>
              <c:pt idx="1895">
                <c:v>-2.5460189099814858</c:v>
              </c:pt>
              <c:pt idx="1896">
                <c:v>-2.5460189099814858</c:v>
              </c:pt>
              <c:pt idx="1897">
                <c:v>-2.5560189933160706</c:v>
              </c:pt>
              <c:pt idx="1898">
                <c:v>-2.5560189933160706</c:v>
              </c:pt>
              <c:pt idx="1899">
                <c:v>-2.5510064514925235</c:v>
              </c:pt>
              <c:pt idx="1900">
                <c:v>-2.5510064514925235</c:v>
              </c:pt>
              <c:pt idx="1901">
                <c:v>-2.5560189933160706</c:v>
              </c:pt>
              <c:pt idx="1902">
                <c:v>-2.5560189933160706</c:v>
              </c:pt>
              <c:pt idx="1903">
                <c:v>-2.5560189933160706</c:v>
              </c:pt>
              <c:pt idx="1904">
                <c:v>-2.5560189933160706</c:v>
              </c:pt>
              <c:pt idx="1905">
                <c:v>-2.5610567873460277</c:v>
              </c:pt>
              <c:pt idx="1906">
                <c:v>-2.5610567873460277</c:v>
              </c:pt>
              <c:pt idx="1907">
                <c:v>-2.5560189933160706</c:v>
              </c:pt>
              <c:pt idx="1908">
                <c:v>-2.5560189933160706</c:v>
              </c:pt>
              <c:pt idx="1909">
                <c:v>-2.5610567873460277</c:v>
              </c:pt>
              <c:pt idx="1910">
                <c:v>-2.5610567873460277</c:v>
              </c:pt>
              <c:pt idx="1911">
                <c:v>-2.5610567873460277</c:v>
              </c:pt>
              <c:pt idx="1912">
                <c:v>-2.5610567873460277</c:v>
              </c:pt>
              <c:pt idx="1913">
                <c:v>-2.5610567873460277</c:v>
              </c:pt>
              <c:pt idx="1914">
                <c:v>-2.5610567873460277</c:v>
              </c:pt>
              <c:pt idx="1915">
                <c:v>-2.5661200893025726</c:v>
              </c:pt>
              <c:pt idx="1916">
                <c:v>-2.5661200893025726</c:v>
              </c:pt>
              <c:pt idx="1917">
                <c:v>-2.5661200893025726</c:v>
              </c:pt>
              <c:pt idx="1918">
                <c:v>-2.5661200893025726</c:v>
              </c:pt>
              <c:pt idx="1919">
                <c:v>-2.5763242594768156</c:v>
              </c:pt>
              <c:pt idx="1920">
                <c:v>-2.5763242594768156</c:v>
              </c:pt>
              <c:pt idx="1921">
                <c:v>-2.5763242594768156</c:v>
              </c:pt>
              <c:pt idx="1922">
                <c:v>-2.5763242594768156</c:v>
              </c:pt>
              <c:pt idx="1923">
                <c:v>-2.571209158810047</c:v>
              </c:pt>
              <c:pt idx="1924">
                <c:v>-2.571209158810047</c:v>
              </c:pt>
              <c:pt idx="1925">
                <c:v>-2.5763242594768156</c:v>
              </c:pt>
              <c:pt idx="1926">
                <c:v>-2.5763242594768156</c:v>
              </c:pt>
              <c:pt idx="1927">
                <c:v>-2.5763242594768156</c:v>
              </c:pt>
              <c:pt idx="1928">
                <c:v>-2.5763242594768156</c:v>
              </c:pt>
              <c:pt idx="1929">
                <c:v>-2.5814656589772342</c:v>
              </c:pt>
              <c:pt idx="1930">
                <c:v>-2.5814656589772342</c:v>
              </c:pt>
              <c:pt idx="1931">
                <c:v>-2.5763242594768156</c:v>
              </c:pt>
              <c:pt idx="1932">
                <c:v>-2.5763242594768156</c:v>
              </c:pt>
              <c:pt idx="1933">
                <c:v>-2.5866336291356751</c:v>
              </c:pt>
              <c:pt idx="1934">
                <c:v>-2.5866336291356751</c:v>
              </c:pt>
              <c:pt idx="1935">
                <c:v>-2.5866336291356751</c:v>
              </c:pt>
              <c:pt idx="1936">
                <c:v>-2.5866336291356751</c:v>
              </c:pt>
              <c:pt idx="1937">
                <c:v>-2.5866336291356751</c:v>
              </c:pt>
              <c:pt idx="1938">
                <c:v>-2.5866336291356751</c:v>
              </c:pt>
              <c:pt idx="1939">
                <c:v>-2.5918284460127818</c:v>
              </c:pt>
              <c:pt idx="1940">
                <c:v>-2.5918284460127818</c:v>
              </c:pt>
              <c:pt idx="1941">
                <c:v>-2.5866336291356751</c:v>
              </c:pt>
              <c:pt idx="1942">
                <c:v>-2.5866336291356751</c:v>
              </c:pt>
              <c:pt idx="1943">
                <c:v>-2.5970503899939321</c:v>
              </c:pt>
              <c:pt idx="1944">
                <c:v>-2.5970503899939321</c:v>
              </c:pt>
              <c:pt idx="1945">
                <c:v>-2.5918284460127818</c:v>
              </c:pt>
              <c:pt idx="1946">
                <c:v>-2.5918284460127818</c:v>
              </c:pt>
              <c:pt idx="1947">
                <c:v>-2.5970503899939321</c:v>
              </c:pt>
              <c:pt idx="1948">
                <c:v>-2.5970503899939321</c:v>
              </c:pt>
              <c:pt idx="1949">
                <c:v>-2.5970503899939321</c:v>
              </c:pt>
              <c:pt idx="1950">
                <c:v>-2.5970503899939321</c:v>
              </c:pt>
              <c:pt idx="1951">
                <c:v>-2.6022997458800758</c:v>
              </c:pt>
              <c:pt idx="1952">
                <c:v>-2.6022997458800758</c:v>
              </c:pt>
              <c:pt idx="1953">
                <c:v>-2.6022997458800758</c:v>
              </c:pt>
              <c:pt idx="1954">
                <c:v>-2.6022997458800758</c:v>
              </c:pt>
              <c:pt idx="1955">
                <c:v>-2.6075768029809181</c:v>
              </c:pt>
              <c:pt idx="1956">
                <c:v>-2.6075768029809181</c:v>
              </c:pt>
              <c:pt idx="1957">
                <c:v>-2.6075768029809181</c:v>
              </c:pt>
              <c:pt idx="1958">
                <c:v>-2.6075768029809181</c:v>
              </c:pt>
              <c:pt idx="1959">
                <c:v>-2.6075768029809181</c:v>
              </c:pt>
              <c:pt idx="1960">
                <c:v>-2.6075768029809181</c:v>
              </c:pt>
              <c:pt idx="1961">
                <c:v>-2.6128818552106141</c:v>
              </c:pt>
              <c:pt idx="1962">
                <c:v>-2.6128818552106141</c:v>
              </c:pt>
              <c:pt idx="1963">
                <c:v>-2.6128818552106141</c:v>
              </c:pt>
              <c:pt idx="1964">
                <c:v>-2.6128818552106141</c:v>
              </c:pt>
              <c:pt idx="1965">
                <c:v>-2.6128818552106141</c:v>
              </c:pt>
              <c:pt idx="1966">
                <c:v>-2.6128818552106141</c:v>
              </c:pt>
              <c:pt idx="1967">
                <c:v>-2.6182152011859747</c:v>
              </c:pt>
              <c:pt idx="1968">
                <c:v>-2.6182152011859747</c:v>
              </c:pt>
              <c:pt idx="1969">
                <c:v>-2.6182152011859747</c:v>
              </c:pt>
              <c:pt idx="1970">
                <c:v>-2.6182152011859747</c:v>
              </c:pt>
              <c:pt idx="1971">
                <c:v>-2.6235771443273603</c:v>
              </c:pt>
              <c:pt idx="1972">
                <c:v>-2.6235771443273603</c:v>
              </c:pt>
              <c:pt idx="1973">
                <c:v>-2.6235771443273603</c:v>
              </c:pt>
              <c:pt idx="1974">
                <c:v>-2.6235771443273603</c:v>
              </c:pt>
              <c:pt idx="1975">
                <c:v>-2.6235771443273603</c:v>
              </c:pt>
              <c:pt idx="1976">
                <c:v>-2.6235771443273603</c:v>
              </c:pt>
              <c:pt idx="1977">
                <c:v>-2.6235771443273603</c:v>
              </c:pt>
              <c:pt idx="1978">
                <c:v>-2.6235771443273603</c:v>
              </c:pt>
              <c:pt idx="1979">
                <c:v>-2.6235771443273603</c:v>
              </c:pt>
              <c:pt idx="1980">
                <c:v>-2.6235771443273603</c:v>
              </c:pt>
              <c:pt idx="1981">
                <c:v>-2.634388060431577</c:v>
              </c:pt>
              <c:pt idx="1982">
                <c:v>-2.634388060431577</c:v>
              </c:pt>
              <c:pt idx="1983">
                <c:v>-2.628967992962238</c:v>
              </c:pt>
              <c:pt idx="1984">
                <c:v>-2.628967992962238</c:v>
              </c:pt>
              <c:pt idx="1985">
                <c:v>-2.628967992962238</c:v>
              </c:pt>
              <c:pt idx="1986">
                <c:v>-2.628967992962238</c:v>
              </c:pt>
              <c:pt idx="1987">
                <c:v>-2.628967992962238</c:v>
              </c:pt>
              <c:pt idx="1988">
                <c:v>-2.628967992962238</c:v>
              </c:pt>
              <c:pt idx="1989">
                <c:v>-2.634388060431577</c:v>
              </c:pt>
              <c:pt idx="1990">
                <c:v>-2.634388060431577</c:v>
              </c:pt>
              <c:pt idx="1991">
                <c:v>-2.634388060431577</c:v>
              </c:pt>
              <c:pt idx="1992">
                <c:v>-2.634388060431577</c:v>
              </c:pt>
              <c:pt idx="1993">
                <c:v>-2.6398376651991402</c:v>
              </c:pt>
              <c:pt idx="1994">
                <c:v>-2.6398376651991402</c:v>
              </c:pt>
              <c:pt idx="1995">
                <c:v>-2.634388060431577</c:v>
              </c:pt>
              <c:pt idx="1996">
                <c:v>-2.634388060431577</c:v>
              </c:pt>
              <c:pt idx="1997">
                <c:v>-2.6398376651991402</c:v>
              </c:pt>
              <c:pt idx="1998">
                <c:v>-2.6398376651991402</c:v>
              </c:pt>
              <c:pt idx="1999">
                <c:v>-2.6398376651991402</c:v>
              </c:pt>
              <c:pt idx="2000">
                <c:v>-2.6398376651991402</c:v>
              </c:pt>
              <c:pt idx="2001">
                <c:v>-2.6398376651991402</c:v>
              </c:pt>
              <c:pt idx="2002">
                <c:v>-2.6398376651991402</c:v>
              </c:pt>
              <c:pt idx="2003">
                <c:v>-2.6398376651991402</c:v>
              </c:pt>
              <c:pt idx="2004">
                <c:v>-2.6398376651991402</c:v>
              </c:pt>
              <c:pt idx="2005">
                <c:v>-2.6453171309637655</c:v>
              </c:pt>
              <c:pt idx="2006">
                <c:v>-2.6453171309637655</c:v>
              </c:pt>
              <c:pt idx="2007">
                <c:v>-2.6453171309637655</c:v>
              </c:pt>
              <c:pt idx="2008">
                <c:v>-2.6453171309637655</c:v>
              </c:pt>
              <c:pt idx="2009">
                <c:v>-2.6508267867747382</c:v>
              </c:pt>
              <c:pt idx="2010">
                <c:v>-2.6508267867747382</c:v>
              </c:pt>
              <c:pt idx="2011">
                <c:v>-2.6508267867747382</c:v>
              </c:pt>
              <c:pt idx="2012">
                <c:v>-2.6508267867747382</c:v>
              </c:pt>
              <c:pt idx="2013">
                <c:v>-2.6508267867747382</c:v>
              </c:pt>
              <c:pt idx="2014">
                <c:v>-2.6508267867747382</c:v>
              </c:pt>
              <c:pt idx="2015">
                <c:v>-2.656366967150352</c:v>
              </c:pt>
              <c:pt idx="2016">
                <c:v>-2.656366967150352</c:v>
              </c:pt>
              <c:pt idx="2017">
                <c:v>-2.656366967150352</c:v>
              </c:pt>
              <c:pt idx="2018">
                <c:v>-2.656366967150352</c:v>
              </c:pt>
              <c:pt idx="2019">
                <c:v>-2.656366967150352</c:v>
              </c:pt>
              <c:pt idx="2020">
                <c:v>-2.656366967150352</c:v>
              </c:pt>
              <c:pt idx="2021">
                <c:v>-2.656366967150352</c:v>
              </c:pt>
              <c:pt idx="2022">
                <c:v>-2.656366967150352</c:v>
              </c:pt>
              <c:pt idx="2023">
                <c:v>-2.6619380121998057</c:v>
              </c:pt>
              <c:pt idx="2024">
                <c:v>-2.6619380121998057</c:v>
              </c:pt>
              <c:pt idx="2025">
                <c:v>-2.6619380121998057</c:v>
              </c:pt>
              <c:pt idx="2026">
                <c:v>-2.6619380121998057</c:v>
              </c:pt>
              <c:pt idx="2027">
                <c:v>-2.6619380121998057</c:v>
              </c:pt>
              <c:pt idx="2028">
                <c:v>-2.6619380121998057</c:v>
              </c:pt>
              <c:pt idx="2029">
                <c:v>-2.6619380121998057</c:v>
              </c:pt>
              <c:pt idx="2030">
                <c:v>-2.6619380121998057</c:v>
              </c:pt>
              <c:pt idx="2031">
                <c:v>-2.6619380121998057</c:v>
              </c:pt>
              <c:pt idx="2032">
                <c:v>-2.6619380121998057</c:v>
              </c:pt>
              <c:pt idx="2033">
                <c:v>-2.6675402677484787</c:v>
              </c:pt>
              <c:pt idx="2034">
                <c:v>-2.6675402677484787</c:v>
              </c:pt>
              <c:pt idx="2035">
                <c:v>-2.6619380121998057</c:v>
              </c:pt>
              <c:pt idx="2036">
                <c:v>-2.6619380121998057</c:v>
              </c:pt>
              <c:pt idx="2037">
                <c:v>-2.6731740854667345</c:v>
              </c:pt>
              <c:pt idx="2038">
                <c:v>-2.6731740854667345</c:v>
              </c:pt>
              <c:pt idx="2039">
                <c:v>-2.6675402677484787</c:v>
              </c:pt>
              <c:pt idx="2040">
                <c:v>-2.6675402677484787</c:v>
              </c:pt>
              <c:pt idx="2041">
                <c:v>-2.6731740854667345</c:v>
              </c:pt>
              <c:pt idx="2042">
                <c:v>-2.6731740854667345</c:v>
              </c:pt>
              <c:pt idx="2043">
                <c:v>-2.6731740854667345</c:v>
              </c:pt>
              <c:pt idx="2044">
                <c:v>-2.6731740854667345</c:v>
              </c:pt>
              <c:pt idx="2045">
                <c:v>-2.6731740854667345</c:v>
              </c:pt>
              <c:pt idx="2046">
                <c:v>-2.6731740854667345</c:v>
              </c:pt>
              <c:pt idx="2047">
                <c:v>-2.6731740854667345</c:v>
              </c:pt>
              <c:pt idx="2048">
                <c:v>-2.6731740854667345</c:v>
              </c:pt>
              <c:pt idx="2049">
                <c:v>-2.6788398230024102</c:v>
              </c:pt>
              <c:pt idx="2050">
                <c:v>-2.6788398230024102</c:v>
              </c:pt>
              <c:pt idx="2051">
                <c:v>-2.6788398230024102</c:v>
              </c:pt>
              <c:pt idx="2052">
                <c:v>-2.6788398230024102</c:v>
              </c:pt>
              <c:pt idx="2053">
                <c:v>-2.6788398230024102</c:v>
              </c:pt>
              <c:pt idx="2054">
                <c:v>-2.6788398230024102</c:v>
              </c:pt>
              <c:pt idx="2055">
                <c:v>-2.6788398230024102</c:v>
              </c:pt>
              <c:pt idx="2056">
                <c:v>-2.6788398230024102</c:v>
              </c:pt>
              <c:pt idx="2057">
                <c:v>-2.6845378441170462</c:v>
              </c:pt>
              <c:pt idx="2058">
                <c:v>-2.6845378441170462</c:v>
              </c:pt>
              <c:pt idx="2059">
                <c:v>-2.6845378441170462</c:v>
              </c:pt>
              <c:pt idx="2060">
                <c:v>-2.6845378441170462</c:v>
              </c:pt>
              <c:pt idx="2061">
                <c:v>-2.6845378441170462</c:v>
              </c:pt>
              <c:pt idx="2062">
                <c:v>-2.6845378441170462</c:v>
              </c:pt>
              <c:pt idx="2063">
                <c:v>-2.6845378441170462</c:v>
              </c:pt>
              <c:pt idx="2064">
                <c:v>-2.6845378441170462</c:v>
              </c:pt>
              <c:pt idx="2065">
                <c:v>-2.6902685188260342</c:v>
              </c:pt>
              <c:pt idx="2066">
                <c:v>-2.6902685188260342</c:v>
              </c:pt>
              <c:pt idx="2067">
                <c:v>-2.6845378441170462</c:v>
              </c:pt>
              <c:pt idx="2068">
                <c:v>-2.6845378441170462</c:v>
              </c:pt>
              <c:pt idx="2069">
                <c:v>-2.6902685188260342</c:v>
              </c:pt>
              <c:pt idx="2070">
                <c:v>-2.6902685188260342</c:v>
              </c:pt>
              <c:pt idx="2071">
                <c:v>-2.6902685188260342</c:v>
              </c:pt>
              <c:pt idx="2072">
                <c:v>-2.6902685188260342</c:v>
              </c:pt>
              <c:pt idx="2073">
                <c:v>-2.6902685188260342</c:v>
              </c:pt>
              <c:pt idx="2074">
                <c:v>-2.6902685188260342</c:v>
              </c:pt>
              <c:pt idx="2075">
                <c:v>-2.7018293412271084</c:v>
              </c:pt>
              <c:pt idx="2076">
                <c:v>-2.7018293412271084</c:v>
              </c:pt>
              <c:pt idx="2077">
                <c:v>-2.7018293412271084</c:v>
              </c:pt>
              <c:pt idx="2078">
                <c:v>-2.7018293412271084</c:v>
              </c:pt>
              <c:pt idx="2079">
                <c:v>-2.7018293412271084</c:v>
              </c:pt>
              <c:pt idx="2080">
                <c:v>-2.7018293412271084</c:v>
              </c:pt>
              <c:pt idx="2081">
                <c:v>-2.7018293412271084</c:v>
              </c:pt>
              <c:pt idx="2082">
                <c:v>-2.7018293412271084</c:v>
              </c:pt>
              <c:pt idx="2083">
                <c:v>-2.7076602615379048</c:v>
              </c:pt>
              <c:pt idx="2084">
                <c:v>-2.7076602615379048</c:v>
              </c:pt>
              <c:pt idx="2085">
                <c:v>-2.7018293412271084</c:v>
              </c:pt>
              <c:pt idx="2086">
                <c:v>-2.7018293412271084</c:v>
              </c:pt>
              <c:pt idx="2087">
                <c:v>-2.7018293412271084</c:v>
              </c:pt>
              <c:pt idx="2088">
                <c:v>-2.7018293412271084</c:v>
              </c:pt>
              <c:pt idx="2089">
                <c:v>-2.7018293412271084</c:v>
              </c:pt>
              <c:pt idx="2090">
                <c:v>-2.7018293412271084</c:v>
              </c:pt>
              <c:pt idx="2091">
                <c:v>-2.7076602615379048</c:v>
              </c:pt>
              <c:pt idx="2092">
                <c:v>-2.7076602615379048</c:v>
              </c:pt>
              <c:pt idx="2093">
                <c:v>-2.7076602615379048</c:v>
              </c:pt>
              <c:pt idx="2094">
                <c:v>-2.7076602615379048</c:v>
              </c:pt>
              <c:pt idx="2095">
                <c:v>-2.7135253809903008</c:v>
              </c:pt>
              <c:pt idx="2096">
                <c:v>-2.7135253809903008</c:v>
              </c:pt>
              <c:pt idx="2097">
                <c:v>-2.7076602615379048</c:v>
              </c:pt>
              <c:pt idx="2098">
                <c:v>-2.7076602615379048</c:v>
              </c:pt>
              <c:pt idx="2099">
                <c:v>-2.7135253809903008</c:v>
              </c:pt>
              <c:pt idx="2100">
                <c:v>-2.7135253809903008</c:v>
              </c:pt>
              <c:pt idx="2101">
                <c:v>-2.7135253809903008</c:v>
              </c:pt>
              <c:pt idx="2102">
                <c:v>-2.7135253809903008</c:v>
              </c:pt>
              <c:pt idx="2103">
                <c:v>-2.7135253809903008</c:v>
              </c:pt>
              <c:pt idx="2104">
                <c:v>-2.7135253809903008</c:v>
              </c:pt>
              <c:pt idx="2105">
                <c:v>-2.719425103117489</c:v>
              </c:pt>
              <c:pt idx="2106">
                <c:v>-2.719425103117489</c:v>
              </c:pt>
              <c:pt idx="2107">
                <c:v>-2.719425103117489</c:v>
              </c:pt>
              <c:pt idx="2108">
                <c:v>-2.719425103117489</c:v>
              </c:pt>
              <c:pt idx="2109">
                <c:v>-2.719425103117489</c:v>
              </c:pt>
              <c:pt idx="2110">
                <c:v>-2.719425103117489</c:v>
              </c:pt>
              <c:pt idx="2111">
                <c:v>-2.719425103117489</c:v>
              </c:pt>
              <c:pt idx="2112">
                <c:v>-2.719425103117489</c:v>
              </c:pt>
              <c:pt idx="2113">
                <c:v>-2.7253598386373019</c:v>
              </c:pt>
              <c:pt idx="2114">
                <c:v>-2.7253598386373019</c:v>
              </c:pt>
              <c:pt idx="2115">
                <c:v>-2.7253598386373019</c:v>
              </c:pt>
              <c:pt idx="2116">
                <c:v>-2.7253598386373019</c:v>
              </c:pt>
              <c:pt idx="2117">
                <c:v>-2.7313300056238088</c:v>
              </c:pt>
              <c:pt idx="2118">
                <c:v>-2.7313300056238088</c:v>
              </c:pt>
              <c:pt idx="2119">
                <c:v>-2.7313300056238088</c:v>
              </c:pt>
              <c:pt idx="2120">
                <c:v>-2.7313300056238088</c:v>
              </c:pt>
              <c:pt idx="2121">
                <c:v>-2.7313300056238088</c:v>
              </c:pt>
              <c:pt idx="2122">
                <c:v>-2.7313300056238088</c:v>
              </c:pt>
              <c:pt idx="2123">
                <c:v>-2.7313300056238088</c:v>
              </c:pt>
              <c:pt idx="2124">
                <c:v>-2.7313300056238088</c:v>
              </c:pt>
              <c:pt idx="2125">
                <c:v>-2.7373360296840192</c:v>
              </c:pt>
              <c:pt idx="2126">
                <c:v>-2.7373360296840192</c:v>
              </c:pt>
              <c:pt idx="2127">
                <c:v>-2.7313300056238088</c:v>
              </c:pt>
              <c:pt idx="2128">
                <c:v>-2.7313300056238088</c:v>
              </c:pt>
              <c:pt idx="2129">
                <c:v>-2.7313300056238088</c:v>
              </c:pt>
              <c:pt idx="2130">
                <c:v>-2.7313300056238088</c:v>
              </c:pt>
              <c:pt idx="2131">
                <c:v>-2.7373360296840192</c:v>
              </c:pt>
              <c:pt idx="2132">
                <c:v>-2.7373360296840192</c:v>
              </c:pt>
              <c:pt idx="2133">
                <c:v>-2.7373360296840192</c:v>
              </c:pt>
              <c:pt idx="2134">
                <c:v>-2.7373360296840192</c:v>
              </c:pt>
              <c:pt idx="2135">
                <c:v>-2.7494573902163619</c:v>
              </c:pt>
              <c:pt idx="2136">
                <c:v>-2.7494573902163619</c:v>
              </c:pt>
              <c:pt idx="2137">
                <c:v>-2.7373360296840192</c:v>
              </c:pt>
              <c:pt idx="2138">
                <c:v>-2.7373360296840192</c:v>
              </c:pt>
              <c:pt idx="2139">
                <c:v>-2.7433783441399817</c:v>
              </c:pt>
              <c:pt idx="2140">
                <c:v>-2.7433783441399817</c:v>
              </c:pt>
              <c:pt idx="2141">
                <c:v>-2.7433783441399817</c:v>
              </c:pt>
              <c:pt idx="2142">
                <c:v>-2.7433783441399817</c:v>
              </c:pt>
              <c:pt idx="2143">
                <c:v>-2.7433783441399817</c:v>
              </c:pt>
              <c:pt idx="2144">
                <c:v>-2.7433783441399817</c:v>
              </c:pt>
              <c:pt idx="2145">
                <c:v>-2.7433783441399817</c:v>
              </c:pt>
              <c:pt idx="2146">
                <c:v>-2.7433783441399817</c:v>
              </c:pt>
              <c:pt idx="2147">
                <c:v>-2.7494573902163619</c:v>
              </c:pt>
              <c:pt idx="2148">
                <c:v>-2.7494573902163619</c:v>
              </c:pt>
              <c:pt idx="2149">
                <c:v>-2.7494573902163619</c:v>
              </c:pt>
              <c:pt idx="2150">
                <c:v>-2.7494573902163619</c:v>
              </c:pt>
              <c:pt idx="2151">
                <c:v>-2.7494573902163619</c:v>
              </c:pt>
              <c:pt idx="2152">
                <c:v>-2.7494573902163619</c:v>
              </c:pt>
              <c:pt idx="2153">
                <c:v>-2.7494573902163619</c:v>
              </c:pt>
              <c:pt idx="2154">
                <c:v>-2.7494573902163619</c:v>
              </c:pt>
              <c:pt idx="2155">
                <c:v>-2.7555736172338015</c:v>
              </c:pt>
              <c:pt idx="2156">
                <c:v>-2.7555736172338015</c:v>
              </c:pt>
              <c:pt idx="2157">
                <c:v>-2.7555736172338015</c:v>
              </c:pt>
              <c:pt idx="2158">
                <c:v>-2.7555736172338015</c:v>
              </c:pt>
              <c:pt idx="2159">
                <c:v>-2.7555736172338015</c:v>
              </c:pt>
              <c:pt idx="2160">
                <c:v>-2.7555736172338015</c:v>
              </c:pt>
              <c:pt idx="2161">
                <c:v>-2.7555736172338015</c:v>
              </c:pt>
              <c:pt idx="2162">
                <c:v>-2.7555736172338015</c:v>
              </c:pt>
              <c:pt idx="2163">
                <c:v>-2.7679194530560984</c:v>
              </c:pt>
              <c:pt idx="2164">
                <c:v>-2.7679194530560984</c:v>
              </c:pt>
              <c:pt idx="2165">
                <c:v>-2.7679194530560984</c:v>
              </c:pt>
              <c:pt idx="2166">
                <c:v>-2.7679194530560984</c:v>
              </c:pt>
              <c:pt idx="2167">
                <c:v>-2.7679194530560984</c:v>
              </c:pt>
              <c:pt idx="2168">
                <c:v>-2.7679194530560984</c:v>
              </c:pt>
              <c:pt idx="2169">
                <c:v>-2.7741500028067363</c:v>
              </c:pt>
              <c:pt idx="2170">
                <c:v>-2.7741500028067363</c:v>
              </c:pt>
              <c:pt idx="2171">
                <c:v>-2.7741500028067363</c:v>
              </c:pt>
              <c:pt idx="2172">
                <c:v>-2.7741500028067363</c:v>
              </c:pt>
              <c:pt idx="2173">
                <c:v>-2.7741500028067363</c:v>
              </c:pt>
              <c:pt idx="2174">
                <c:v>-2.7741500028067363</c:v>
              </c:pt>
              <c:pt idx="2175">
                <c:v>-2.7741500028067363</c:v>
              </c:pt>
              <c:pt idx="2176">
                <c:v>-2.7741500028067363</c:v>
              </c:pt>
              <c:pt idx="2177">
                <c:v>-2.7804196158203318</c:v>
              </c:pt>
              <c:pt idx="2178">
                <c:v>-2.7804196158203318</c:v>
              </c:pt>
              <c:pt idx="2179">
                <c:v>-2.7804196158203318</c:v>
              </c:pt>
              <c:pt idx="2180">
                <c:v>-2.7804196158203318</c:v>
              </c:pt>
              <c:pt idx="2181">
                <c:v>-2.7804196158203318</c:v>
              </c:pt>
              <c:pt idx="2182">
                <c:v>-2.7804196158203318</c:v>
              </c:pt>
              <c:pt idx="2183">
                <c:v>-2.7804196158203318</c:v>
              </c:pt>
              <c:pt idx="2184">
                <c:v>-2.7804196158203318</c:v>
              </c:pt>
              <c:pt idx="2185">
                <c:v>-2.7741500028067363</c:v>
              </c:pt>
              <c:pt idx="2186">
                <c:v>-2.7741500028067363</c:v>
              </c:pt>
              <c:pt idx="2187">
                <c:v>-2.7804196158203318</c:v>
              </c:pt>
              <c:pt idx="2188">
                <c:v>-2.7804196158203318</c:v>
              </c:pt>
              <c:pt idx="2189">
                <c:v>-2.7804196158203318</c:v>
              </c:pt>
              <c:pt idx="2190">
                <c:v>-2.7804196158203318</c:v>
              </c:pt>
              <c:pt idx="2191">
                <c:v>-2.7804196158203318</c:v>
              </c:pt>
              <c:pt idx="2192">
                <c:v>-2.7804196158203318</c:v>
              </c:pt>
              <c:pt idx="2193">
                <c:v>-2.7804196158203318</c:v>
              </c:pt>
              <c:pt idx="2194">
                <c:v>-2.7804196158203318</c:v>
              </c:pt>
              <c:pt idx="2195">
                <c:v>-2.7867287850135942</c:v>
              </c:pt>
              <c:pt idx="2196">
                <c:v>-2.7867287850135942</c:v>
              </c:pt>
              <c:pt idx="2197">
                <c:v>-2.7867287850135942</c:v>
              </c:pt>
              <c:pt idx="2198">
                <c:v>-2.7867287850135942</c:v>
              </c:pt>
              <c:pt idx="2199">
                <c:v>-2.7867287850135942</c:v>
              </c:pt>
              <c:pt idx="2200">
                <c:v>-2.7867287850135942</c:v>
              </c:pt>
              <c:pt idx="2201">
                <c:v>-2.7867287850135942</c:v>
              </c:pt>
              <c:pt idx="2202">
                <c:v>-2.7867287850135942</c:v>
              </c:pt>
              <c:pt idx="2203">
                <c:v>-2.793078012692253</c:v>
              </c:pt>
              <c:pt idx="2204">
                <c:v>-2.793078012692253</c:v>
              </c:pt>
              <c:pt idx="2205">
                <c:v>-2.793078012692253</c:v>
              </c:pt>
              <c:pt idx="2206">
                <c:v>-2.793078012692253</c:v>
              </c:pt>
              <c:pt idx="2207">
                <c:v>-2.793078012692253</c:v>
              </c:pt>
              <c:pt idx="2208">
                <c:v>-2.793078012692253</c:v>
              </c:pt>
              <c:pt idx="2209">
                <c:v>-2.7867287850135942</c:v>
              </c:pt>
              <c:pt idx="2210">
                <c:v>-2.7867287850135942</c:v>
              </c:pt>
              <c:pt idx="2211">
                <c:v>-2.793078012692253</c:v>
              </c:pt>
              <c:pt idx="2212">
                <c:v>-2.793078012692253</c:v>
              </c:pt>
              <c:pt idx="2213">
                <c:v>-2.7994678107910258</c:v>
              </c:pt>
              <c:pt idx="2214">
                <c:v>-2.7994678107910258</c:v>
              </c:pt>
              <c:pt idx="2215">
                <c:v>-2.793078012692253</c:v>
              </c:pt>
              <c:pt idx="2216">
                <c:v>-2.793078012692253</c:v>
              </c:pt>
              <c:pt idx="2217">
                <c:v>-2.7994678107910258</c:v>
              </c:pt>
              <c:pt idx="2218">
                <c:v>-2.7994678107910258</c:v>
              </c:pt>
              <c:pt idx="2219">
                <c:v>-2.7994678107910258</c:v>
              </c:pt>
              <c:pt idx="2220">
                <c:v>-2.7994678107910258</c:v>
              </c:pt>
              <c:pt idx="2221">
                <c:v>-2.7994678107910258</c:v>
              </c:pt>
              <c:pt idx="2222">
                <c:v>-2.7994678107910258</c:v>
              </c:pt>
              <c:pt idx="2223">
                <c:v>-2.793078012692253</c:v>
              </c:pt>
              <c:pt idx="2224">
                <c:v>-2.793078012692253</c:v>
              </c:pt>
              <c:pt idx="2225">
                <c:v>-2.7994678107910258</c:v>
              </c:pt>
              <c:pt idx="2226">
                <c:v>-2.7994678107910258</c:v>
              </c:pt>
              <c:pt idx="2227">
                <c:v>-2.8058987011213161</c:v>
              </c:pt>
              <c:pt idx="2228">
                <c:v>-2.8058987011213161</c:v>
              </c:pt>
              <c:pt idx="2229">
                <c:v>-2.7994678107910258</c:v>
              </c:pt>
              <c:pt idx="2230">
                <c:v>-2.7994678107910258</c:v>
              </c:pt>
              <c:pt idx="2231">
                <c:v>-2.8058987011213161</c:v>
              </c:pt>
              <c:pt idx="2232">
                <c:v>-2.8058987011213161</c:v>
              </c:pt>
              <c:pt idx="2233">
                <c:v>-2.8058987011213161</c:v>
              </c:pt>
              <c:pt idx="2234">
                <c:v>-2.8058987011213161</c:v>
              </c:pt>
              <c:pt idx="2235">
                <c:v>-2.8123712156269316</c:v>
              </c:pt>
              <c:pt idx="2236">
                <c:v>-2.8123712156269316</c:v>
              </c:pt>
              <c:pt idx="2237">
                <c:v>-2.8058987011213161</c:v>
              </c:pt>
              <c:pt idx="2238">
                <c:v>-2.8058987011213161</c:v>
              </c:pt>
              <c:pt idx="2239">
                <c:v>-2.8188858966481289</c:v>
              </c:pt>
              <c:pt idx="2240">
                <c:v>-2.8188858966481289</c:v>
              </c:pt>
              <c:pt idx="2241">
                <c:v>-2.8123712156269316</c:v>
              </c:pt>
              <c:pt idx="2242">
                <c:v>-2.8123712156269316</c:v>
              </c:pt>
              <c:pt idx="2243">
                <c:v>-2.8188858966481289</c:v>
              </c:pt>
              <c:pt idx="2244">
                <c:v>-2.8188858966481289</c:v>
              </c:pt>
              <c:pt idx="2245">
                <c:v>-2.825443297194286</c:v>
              </c:pt>
              <c:pt idx="2246">
                <c:v>-2.825443297194286</c:v>
              </c:pt>
              <c:pt idx="2247">
                <c:v>-2.825443297194286</c:v>
              </c:pt>
              <c:pt idx="2248">
                <c:v>-2.825443297194286</c:v>
              </c:pt>
              <c:pt idx="2249">
                <c:v>-2.825443297194286</c:v>
              </c:pt>
              <c:pt idx="2250">
                <c:v>-2.825443297194286</c:v>
              </c:pt>
              <c:pt idx="2251">
                <c:v>-2.825443297194286</c:v>
              </c:pt>
              <c:pt idx="2252">
                <c:v>-2.825443297194286</c:v>
              </c:pt>
              <c:pt idx="2253">
                <c:v>-2.8320439812256377</c:v>
              </c:pt>
              <c:pt idx="2254">
                <c:v>-2.8320439812256377</c:v>
              </c:pt>
              <c:pt idx="2255">
                <c:v>-2.825443297194286</c:v>
              </c:pt>
              <c:pt idx="2256">
                <c:v>-2.825443297194286</c:v>
              </c:pt>
              <c:pt idx="2257">
                <c:v>-2.825443297194286</c:v>
              </c:pt>
              <c:pt idx="2258">
                <c:v>-2.825443297194286</c:v>
              </c:pt>
              <c:pt idx="2259">
                <c:v>-2.8320439812256377</c:v>
              </c:pt>
              <c:pt idx="2260">
                <c:v>-2.8320439812256377</c:v>
              </c:pt>
              <c:pt idx="2261">
                <c:v>-2.8320439812256377</c:v>
              </c:pt>
              <c:pt idx="2262">
                <c:v>-2.8320439812256377</c:v>
              </c:pt>
              <c:pt idx="2263">
                <c:v>-2.8320439812256377</c:v>
              </c:pt>
              <c:pt idx="2264">
                <c:v>-2.8320439812256377</c:v>
              </c:pt>
              <c:pt idx="2265">
                <c:v>-2.8386885239443043</c:v>
              </c:pt>
              <c:pt idx="2266">
                <c:v>-2.8386885239443043</c:v>
              </c:pt>
              <c:pt idx="2267">
                <c:v>-2.8320439812256377</c:v>
              </c:pt>
              <c:pt idx="2268">
                <c:v>-2.8320439812256377</c:v>
              </c:pt>
              <c:pt idx="2269">
                <c:v>-2.8386885239443043</c:v>
              </c:pt>
              <c:pt idx="2270">
                <c:v>-2.8386885239443043</c:v>
              </c:pt>
              <c:pt idx="2271">
                <c:v>-2.8386885239443043</c:v>
              </c:pt>
              <c:pt idx="2272">
                <c:v>-2.8386885239443043</c:v>
              </c:pt>
              <c:pt idx="2273">
                <c:v>-2.8386885239443043</c:v>
              </c:pt>
              <c:pt idx="2274">
                <c:v>-2.8386885239443043</c:v>
              </c:pt>
              <c:pt idx="2275">
                <c:v>-2.8453775120951046</c:v>
              </c:pt>
              <c:pt idx="2276">
                <c:v>-2.8453775120951046</c:v>
              </c:pt>
              <c:pt idx="2277">
                <c:v>-2.8453775120951046</c:v>
              </c:pt>
              <c:pt idx="2278">
                <c:v>-2.8453775120951046</c:v>
              </c:pt>
              <c:pt idx="2279">
                <c:v>-2.8453775120951046</c:v>
              </c:pt>
              <c:pt idx="2280">
                <c:v>-2.8453775120951046</c:v>
              </c:pt>
              <c:pt idx="2281">
                <c:v>-2.8521115442764469</c:v>
              </c:pt>
              <c:pt idx="2282">
                <c:v>-2.8521115442764469</c:v>
              </c:pt>
              <c:pt idx="2283">
                <c:v>-2.8521115442764469</c:v>
              </c:pt>
              <c:pt idx="2284">
                <c:v>-2.8521115442764469</c:v>
              </c:pt>
              <c:pt idx="2285">
                <c:v>-2.8521115442764469</c:v>
              </c:pt>
              <c:pt idx="2286">
                <c:v>-2.8521115442764469</c:v>
              </c:pt>
              <c:pt idx="2287">
                <c:v>-2.8521115442764469</c:v>
              </c:pt>
              <c:pt idx="2288">
                <c:v>-2.8521115442764469</c:v>
              </c:pt>
              <c:pt idx="2289">
                <c:v>-2.8521115442764469</c:v>
              </c:pt>
              <c:pt idx="2290">
                <c:v>-2.8521115442764469</c:v>
              </c:pt>
              <c:pt idx="2291">
                <c:v>-2.8521115442764469</c:v>
              </c:pt>
              <c:pt idx="2292">
                <c:v>-2.8521115442764469</c:v>
              </c:pt>
              <c:pt idx="2293">
                <c:v>-2.8521115442764469</c:v>
              </c:pt>
              <c:pt idx="2294">
                <c:v>-2.8521115442764469</c:v>
              </c:pt>
              <c:pt idx="2295">
                <c:v>-2.8521115442764469</c:v>
              </c:pt>
              <c:pt idx="2296">
                <c:v>-2.8521115442764469</c:v>
              </c:pt>
              <c:pt idx="2297">
                <c:v>-2.8521115442764469</c:v>
              </c:pt>
              <c:pt idx="2298">
                <c:v>-2.8521115442764469</c:v>
              </c:pt>
              <c:pt idx="2299">
                <c:v>-2.8588912312618251</c:v>
              </c:pt>
              <c:pt idx="2300">
                <c:v>-2.8588912312618251</c:v>
              </c:pt>
              <c:pt idx="2301">
                <c:v>-2.8588912312618251</c:v>
              </c:pt>
              <c:pt idx="2302">
                <c:v>-2.8588912312618251</c:v>
              </c:pt>
              <c:pt idx="2303">
                <c:v>-2.8588912312618251</c:v>
              </c:pt>
              <c:pt idx="2304">
                <c:v>-2.8588912312618251</c:v>
              </c:pt>
              <c:pt idx="2305">
                <c:v>-2.8657171963322288</c:v>
              </c:pt>
              <c:pt idx="2306">
                <c:v>-2.8657171963322288</c:v>
              </c:pt>
              <c:pt idx="2307">
                <c:v>-2.8657171963322288</c:v>
              </c:pt>
              <c:pt idx="2308">
                <c:v>-2.8657171963322288</c:v>
              </c:pt>
              <c:pt idx="2309">
                <c:v>-2.8657171963322288</c:v>
              </c:pt>
              <c:pt idx="2310">
                <c:v>-2.8657171963322288</c:v>
              </c:pt>
              <c:pt idx="2311">
                <c:v>-2.8657171963322288</c:v>
              </c:pt>
              <c:pt idx="2312">
                <c:v>-2.8657171963322288</c:v>
              </c:pt>
              <c:pt idx="2313">
                <c:v>-2.8588912312618251</c:v>
              </c:pt>
              <c:pt idx="2314">
                <c:v>-2.8588912312618251</c:v>
              </c:pt>
              <c:pt idx="2315">
                <c:v>-2.8588912312618251</c:v>
              </c:pt>
              <c:pt idx="2316">
                <c:v>-2.8588912312618251</c:v>
              </c:pt>
              <c:pt idx="2317">
                <c:v>-2.8657171963322288</c:v>
              </c:pt>
              <c:pt idx="2318">
                <c:v>-2.8657171963322288</c:v>
              </c:pt>
              <c:pt idx="2319">
                <c:v>-2.8725900756199887</c:v>
              </c:pt>
              <c:pt idx="2320">
                <c:v>-2.8725900756199887</c:v>
              </c:pt>
              <c:pt idx="2321">
                <c:v>-2.8725900756199887</c:v>
              </c:pt>
              <c:pt idx="2322">
                <c:v>-2.8725900756199887</c:v>
              </c:pt>
              <c:pt idx="2323">
                <c:v>-2.8725900756199887</c:v>
              </c:pt>
              <c:pt idx="2324">
                <c:v>-2.8725900756199887</c:v>
              </c:pt>
              <c:pt idx="2325">
                <c:v>-2.8725900756199887</c:v>
              </c:pt>
              <c:pt idx="2326">
                <c:v>-2.8725900756199887</c:v>
              </c:pt>
              <c:pt idx="2327">
                <c:v>-2.8725900756199887</c:v>
              </c:pt>
              <c:pt idx="2328">
                <c:v>-2.8725900756199887</c:v>
              </c:pt>
              <c:pt idx="2329">
                <c:v>-2.8795105184645626</c:v>
              </c:pt>
              <c:pt idx="2330">
                <c:v>-2.8795105184645626</c:v>
              </c:pt>
              <c:pt idx="2331">
                <c:v>-2.8795105184645626</c:v>
              </c:pt>
              <c:pt idx="2332">
                <c:v>-2.8795105184645626</c:v>
              </c:pt>
              <c:pt idx="2333">
                <c:v>-2.8795105184645626</c:v>
              </c:pt>
              <c:pt idx="2334">
                <c:v>-2.8795105184645626</c:v>
              </c:pt>
              <c:pt idx="2335">
                <c:v>-2.8795105184645626</c:v>
              </c:pt>
              <c:pt idx="2336">
                <c:v>-2.8795105184645626</c:v>
              </c:pt>
              <c:pt idx="2337">
                <c:v>-2.8795105184645626</c:v>
              </c:pt>
              <c:pt idx="2338">
                <c:v>-2.8795105184645626</c:v>
              </c:pt>
              <c:pt idx="2339">
                <c:v>-2.8864791877806537</c:v>
              </c:pt>
              <c:pt idx="2340">
                <c:v>-2.8864791877806537</c:v>
              </c:pt>
              <c:pt idx="2341">
                <c:v>-2.8795105184645626</c:v>
              </c:pt>
              <c:pt idx="2342">
                <c:v>-2.8795105184645626</c:v>
              </c:pt>
              <c:pt idx="2343">
                <c:v>-2.8864791877806537</c:v>
              </c:pt>
              <c:pt idx="2344">
                <c:v>-2.8864791877806537</c:v>
              </c:pt>
              <c:pt idx="2345">
                <c:v>-2.8864791877806537</c:v>
              </c:pt>
              <c:pt idx="2346">
                <c:v>-2.8864791877806537</c:v>
              </c:pt>
              <c:pt idx="2347">
                <c:v>-2.8864791877806537</c:v>
              </c:pt>
              <c:pt idx="2348">
                <c:v>-2.8864791877806537</c:v>
              </c:pt>
              <c:pt idx="2349">
                <c:v>-2.8934967604393043</c:v>
              </c:pt>
              <c:pt idx="2350">
                <c:v>-2.8934967604393043</c:v>
              </c:pt>
              <c:pt idx="2351">
                <c:v>-2.8864791877806537</c:v>
              </c:pt>
              <c:pt idx="2352">
                <c:v>-2.8864791877806537</c:v>
              </c:pt>
              <c:pt idx="2353">
                <c:v>-2.8934967604393043</c:v>
              </c:pt>
              <c:pt idx="2354">
                <c:v>-2.8934967604393043</c:v>
              </c:pt>
              <c:pt idx="2355">
                <c:v>-2.8934967604393043</c:v>
              </c:pt>
              <c:pt idx="2356">
                <c:v>-2.8934967604393043</c:v>
              </c:pt>
              <c:pt idx="2357">
                <c:v>-2.8934967604393043</c:v>
              </c:pt>
              <c:pt idx="2358">
                <c:v>-2.8934967604393043</c:v>
              </c:pt>
              <c:pt idx="2359">
                <c:v>-2.8934967604393043</c:v>
              </c:pt>
              <c:pt idx="2360">
                <c:v>-2.8934967604393043</c:v>
              </c:pt>
              <c:pt idx="2361">
                <c:v>-2.9005639276623945</c:v>
              </c:pt>
              <c:pt idx="2362">
                <c:v>-2.9005639276623945</c:v>
              </c:pt>
              <c:pt idx="2363">
                <c:v>-2.9005639276623945</c:v>
              </c:pt>
              <c:pt idx="2364">
                <c:v>-2.9005639276623945</c:v>
              </c:pt>
              <c:pt idx="2365">
                <c:v>-2.9005639276623945</c:v>
              </c:pt>
              <c:pt idx="2366">
                <c:v>-2.9005639276623945</c:v>
              </c:pt>
              <c:pt idx="2367">
                <c:v>-2.9005639276623945</c:v>
              </c:pt>
              <c:pt idx="2368">
                <c:v>-2.9005639276623945</c:v>
              </c:pt>
              <c:pt idx="2369">
                <c:v>-2.9076813954312581</c:v>
              </c:pt>
              <c:pt idx="2370">
                <c:v>-2.9076813954312581</c:v>
              </c:pt>
              <c:pt idx="2371">
                <c:v>-2.9076813954312581</c:v>
              </c:pt>
              <c:pt idx="2372">
                <c:v>-2.9076813954312581</c:v>
              </c:pt>
              <c:pt idx="2373">
                <c:v>-2.9076813954312581</c:v>
              </c:pt>
              <c:pt idx="2374">
                <c:v>-2.9076813954312581</c:v>
              </c:pt>
              <c:pt idx="2375">
                <c:v>-2.9148498849098687</c:v>
              </c:pt>
              <c:pt idx="2376">
                <c:v>-2.9148498849098687</c:v>
              </c:pt>
              <c:pt idx="2377">
                <c:v>-2.9076813954312581</c:v>
              </c:pt>
              <c:pt idx="2378">
                <c:v>-2.9076813954312581</c:v>
              </c:pt>
              <c:pt idx="2379">
                <c:v>-2.9148498849098687</c:v>
              </c:pt>
              <c:pt idx="2380">
                <c:v>-2.9148498849098687</c:v>
              </c:pt>
              <c:pt idx="2381">
                <c:v>-2.9148498849098687</c:v>
              </c:pt>
              <c:pt idx="2382">
                <c:v>-2.9148498849098687</c:v>
              </c:pt>
              <c:pt idx="2383">
                <c:v>-2.9148498849098687</c:v>
              </c:pt>
              <c:pt idx="2384">
                <c:v>-2.9148498849098687</c:v>
              </c:pt>
              <c:pt idx="2385">
                <c:v>-2.9076813954312581</c:v>
              </c:pt>
              <c:pt idx="2386">
                <c:v>-2.9076813954312581</c:v>
              </c:pt>
              <c:pt idx="2387">
                <c:v>-2.9148498849098687</c:v>
              </c:pt>
              <c:pt idx="2388">
                <c:v>-2.9148498849098687</c:v>
              </c:pt>
              <c:pt idx="2389">
                <c:v>-2.9148498849098687</c:v>
              </c:pt>
              <c:pt idx="2390">
                <c:v>-2.9148498849098687</c:v>
              </c:pt>
              <c:pt idx="2391">
                <c:v>-2.9148498849098687</c:v>
              </c:pt>
              <c:pt idx="2392">
                <c:v>-2.9148498849098687</c:v>
              </c:pt>
              <c:pt idx="2393">
                <c:v>-2.9220701328833596</c:v>
              </c:pt>
              <c:pt idx="2394">
                <c:v>-2.9220701328833596</c:v>
              </c:pt>
              <c:pt idx="2395">
                <c:v>-2.9293428922124374</c:v>
              </c:pt>
              <c:pt idx="2396">
                <c:v>-2.9293428922124374</c:v>
              </c:pt>
              <c:pt idx="2397">
                <c:v>-2.9220701328833596</c:v>
              </c:pt>
              <c:pt idx="2398">
                <c:v>-2.9220701328833596</c:v>
              </c:pt>
              <c:pt idx="2399">
                <c:v>-2.9293428922124374</c:v>
              </c:pt>
              <c:pt idx="2400">
                <c:v>-2.9293428922124374</c:v>
              </c:pt>
              <c:pt idx="2401">
                <c:v>-2.9293428922124374</c:v>
              </c:pt>
              <c:pt idx="2402">
                <c:v>-2.9293428922124374</c:v>
              </c:pt>
              <c:pt idx="2403">
                <c:v>-2.9293428922124374</c:v>
              </c:pt>
              <c:pt idx="2404">
                <c:v>-2.9293428922124374</c:v>
              </c:pt>
              <c:pt idx="2405">
                <c:v>-2.9293428922124374</c:v>
              </c:pt>
              <c:pt idx="2406">
                <c:v>-2.9293428922124374</c:v>
              </c:pt>
              <c:pt idx="2407">
                <c:v>-2.9293428922124374</c:v>
              </c:pt>
              <c:pt idx="2408">
                <c:v>-2.9293428922124374</c:v>
              </c:pt>
              <c:pt idx="2409">
                <c:v>-2.9366689323045101</c:v>
              </c:pt>
              <c:pt idx="2410">
                <c:v>-2.9366689323045101</c:v>
              </c:pt>
              <c:pt idx="2411">
                <c:v>-2.9293428922124374</c:v>
              </c:pt>
              <c:pt idx="2412">
                <c:v>-2.9293428922124374</c:v>
              </c:pt>
              <c:pt idx="2413">
                <c:v>-2.9293428922124374</c:v>
              </c:pt>
              <c:pt idx="2414">
                <c:v>-2.9293428922124374</c:v>
              </c:pt>
              <c:pt idx="2415">
                <c:v>-2.9366689323045101</c:v>
              </c:pt>
              <c:pt idx="2416">
                <c:v>-2.9366689323045101</c:v>
              </c:pt>
              <c:pt idx="2417">
                <c:v>-2.9366689323045101</c:v>
              </c:pt>
              <c:pt idx="2418">
                <c:v>-2.9366689323045101</c:v>
              </c:pt>
              <c:pt idx="2419">
                <c:v>-2.9293428922124374</c:v>
              </c:pt>
              <c:pt idx="2420">
                <c:v>-2.9293428922124374</c:v>
              </c:pt>
              <c:pt idx="2421">
                <c:v>-2.9440490396021346</c:v>
              </c:pt>
              <c:pt idx="2422">
                <c:v>-2.9440490396021346</c:v>
              </c:pt>
              <c:pt idx="2423">
                <c:v>-2.9440490396021346</c:v>
              </c:pt>
              <c:pt idx="2424">
                <c:v>-2.9440490396021346</c:v>
              </c:pt>
              <c:pt idx="2425">
                <c:v>-2.9366689323045101</c:v>
              </c:pt>
              <c:pt idx="2426">
                <c:v>-2.9366689323045101</c:v>
              </c:pt>
              <c:pt idx="2427">
                <c:v>-2.9440490396021346</c:v>
              </c:pt>
              <c:pt idx="2428">
                <c:v>-2.9440490396021346</c:v>
              </c:pt>
              <c:pt idx="2429">
                <c:v>-2.9440490396021346</c:v>
              </c:pt>
              <c:pt idx="2430">
                <c:v>-2.9440490396021346</c:v>
              </c:pt>
              <c:pt idx="2431">
                <c:v>-2.9366689323045101</c:v>
              </c:pt>
              <c:pt idx="2432">
                <c:v>-2.9366689323045101</c:v>
              </c:pt>
              <c:pt idx="2433">
                <c:v>-2.9440490396021346</c:v>
              </c:pt>
              <c:pt idx="2434">
                <c:v>-2.9440490396021346</c:v>
              </c:pt>
              <c:pt idx="2435">
                <c:v>-2.9440490396021346</c:v>
              </c:pt>
              <c:pt idx="2436">
                <c:v>-2.9440490396021346</c:v>
              </c:pt>
              <c:pt idx="2437">
                <c:v>-2.9440490396021346</c:v>
              </c:pt>
              <c:pt idx="2438">
                <c:v>-2.9440490396021346</c:v>
              </c:pt>
              <c:pt idx="2439">
                <c:v>-2.9514840180896522</c:v>
              </c:pt>
              <c:pt idx="2440">
                <c:v>-2.9514840180896522</c:v>
              </c:pt>
              <c:pt idx="2441">
                <c:v>-2.9514840180896522</c:v>
              </c:pt>
              <c:pt idx="2442">
                <c:v>-2.9514840180896522</c:v>
              </c:pt>
              <c:pt idx="2443">
                <c:v>-2.9514840180896522</c:v>
              </c:pt>
              <c:pt idx="2444">
                <c:v>-2.9514840180896522</c:v>
              </c:pt>
              <c:pt idx="2445">
                <c:v>-2.9665218954541905</c:v>
              </c:pt>
              <c:pt idx="2446">
                <c:v>-2.9665218954541905</c:v>
              </c:pt>
              <c:pt idx="2447">
                <c:v>-2.9589746898188078</c:v>
              </c:pt>
              <c:pt idx="2448">
                <c:v>-2.9589746898188078</c:v>
              </c:pt>
              <c:pt idx="2449">
                <c:v>-2.9589746898188078</c:v>
              </c:pt>
              <c:pt idx="2450">
                <c:v>-2.9589746898188078</c:v>
              </c:pt>
              <c:pt idx="2451">
                <c:v>-2.9665218954541905</c:v>
              </c:pt>
              <c:pt idx="2452">
                <c:v>-2.9665218954541905</c:v>
              </c:pt>
              <c:pt idx="2453">
                <c:v>-2.9589746898188078</c:v>
              </c:pt>
              <c:pt idx="2454">
                <c:v>-2.9589746898188078</c:v>
              </c:pt>
              <c:pt idx="2455">
                <c:v>-2.9589746898188078</c:v>
              </c:pt>
              <c:pt idx="2456">
                <c:v>-2.9589746898188078</c:v>
              </c:pt>
              <c:pt idx="2457">
                <c:v>-2.9589746898188078</c:v>
              </c:pt>
              <c:pt idx="2458">
                <c:v>-2.9589746898188078</c:v>
              </c:pt>
              <c:pt idx="2459">
                <c:v>-2.9589746898188078</c:v>
              </c:pt>
              <c:pt idx="2460">
                <c:v>-2.9589746898188078</c:v>
              </c:pt>
              <c:pt idx="2461">
                <c:v>-2.9589746898188078</c:v>
              </c:pt>
              <c:pt idx="2462">
                <c:v>-2.9589746898188078</c:v>
              </c:pt>
              <c:pt idx="2463">
                <c:v>-2.9665218954541905</c:v>
              </c:pt>
              <c:pt idx="2464">
                <c:v>-2.9665218954541905</c:v>
              </c:pt>
              <c:pt idx="2465">
                <c:v>-2.9665218954541905</c:v>
              </c:pt>
              <c:pt idx="2466">
                <c:v>-2.9665218954541905</c:v>
              </c:pt>
              <c:pt idx="2467">
                <c:v>-2.9665218954541905</c:v>
              </c:pt>
              <c:pt idx="2468">
                <c:v>-2.9665218954541905</c:v>
              </c:pt>
              <c:pt idx="2469">
                <c:v>-2.9741264948394117</c:v>
              </c:pt>
              <c:pt idx="2470">
                <c:v>-2.9741264948394117</c:v>
              </c:pt>
              <c:pt idx="2471">
                <c:v>-2.9665218954541905</c:v>
              </c:pt>
              <c:pt idx="2472">
                <c:v>-2.9665218954541905</c:v>
              </c:pt>
              <c:pt idx="2473">
                <c:v>-2.9665218954541905</c:v>
              </c:pt>
              <c:pt idx="2474">
                <c:v>-2.9665218954541905</c:v>
              </c:pt>
              <c:pt idx="2475">
                <c:v>-2.9665218954541905</c:v>
              </c:pt>
              <c:pt idx="2476">
                <c:v>-2.9665218954541905</c:v>
              </c:pt>
              <c:pt idx="2477">
                <c:v>-2.9665218954541905</c:v>
              </c:pt>
              <c:pt idx="2478">
                <c:v>-2.9665218954541905</c:v>
              </c:pt>
              <c:pt idx="2479">
                <c:v>-2.9741264948394117</c:v>
              </c:pt>
              <c:pt idx="2480">
                <c:v>-2.9741264948394117</c:v>
              </c:pt>
              <c:pt idx="2481">
                <c:v>-2.9817893675849807</c:v>
              </c:pt>
              <c:pt idx="2482">
                <c:v>-2.9817893675849807</c:v>
              </c:pt>
              <c:pt idx="2483">
                <c:v>-2.9741264948394117</c:v>
              </c:pt>
              <c:pt idx="2484">
                <c:v>-2.9741264948394117</c:v>
              </c:pt>
              <c:pt idx="2485">
                <c:v>-2.9741264948394117</c:v>
              </c:pt>
              <c:pt idx="2486">
                <c:v>-2.9741264948394117</c:v>
              </c:pt>
              <c:pt idx="2487">
                <c:v>-2.9741264948394117</c:v>
              </c:pt>
              <c:pt idx="2488">
                <c:v>-2.9741264948394117</c:v>
              </c:pt>
              <c:pt idx="2489">
                <c:v>-2.9741264948394117</c:v>
              </c:pt>
              <c:pt idx="2490">
                <c:v>-2.9741264948394117</c:v>
              </c:pt>
              <c:pt idx="2491">
                <c:v>-2.9817893675849807</c:v>
              </c:pt>
              <c:pt idx="2492">
                <c:v>-2.9817893675849807</c:v>
              </c:pt>
              <c:pt idx="2493">
                <c:v>-2.9741264948394117</c:v>
              </c:pt>
              <c:pt idx="2494">
                <c:v>-2.9741264948394117</c:v>
              </c:pt>
              <c:pt idx="2495">
                <c:v>-2.9817893675849807</c:v>
              </c:pt>
              <c:pt idx="2496">
                <c:v>-2.9817893675849807</c:v>
              </c:pt>
              <c:pt idx="2497">
                <c:v>-2.9895114136788887</c:v>
              </c:pt>
              <c:pt idx="2498">
                <c:v>-2.9895114136788887</c:v>
              </c:pt>
              <c:pt idx="2499">
                <c:v>-2.9817893675849807</c:v>
              </c:pt>
              <c:pt idx="2500">
                <c:v>-2.9817893675849807</c:v>
              </c:pt>
              <c:pt idx="2501">
                <c:v>-2.9817893675849807</c:v>
              </c:pt>
              <c:pt idx="2502">
                <c:v>-2.9817893675849807</c:v>
              </c:pt>
              <c:pt idx="2503">
                <c:v>-2.9895114136788887</c:v>
              </c:pt>
              <c:pt idx="2504">
                <c:v>-2.9895114136788887</c:v>
              </c:pt>
              <c:pt idx="2505">
                <c:v>-2.9895114136788887</c:v>
              </c:pt>
              <c:pt idx="2506">
                <c:v>-2.9895114136788887</c:v>
              </c:pt>
              <c:pt idx="2507">
                <c:v>-2.9817893675849807</c:v>
              </c:pt>
              <c:pt idx="2508">
                <c:v>-2.9817893675849807</c:v>
              </c:pt>
              <c:pt idx="2509">
                <c:v>-2.9895114136788887</c:v>
              </c:pt>
              <c:pt idx="2510">
                <c:v>-2.9895114136788887</c:v>
              </c:pt>
              <c:pt idx="2511">
                <c:v>-2.9895114136788887</c:v>
              </c:pt>
              <c:pt idx="2512">
                <c:v>-2.9895114136788887</c:v>
              </c:pt>
              <c:pt idx="2513">
                <c:v>-2.9895114136788887</c:v>
              </c:pt>
              <c:pt idx="2514">
                <c:v>-2.9895114136788887</c:v>
              </c:pt>
              <c:pt idx="2515">
                <c:v>-2.9972935541209478</c:v>
              </c:pt>
              <c:pt idx="2516">
                <c:v>-2.9972935541209478</c:v>
              </c:pt>
              <c:pt idx="2517">
                <c:v>-2.9972935541209478</c:v>
              </c:pt>
              <c:pt idx="2518">
                <c:v>-2.9972935541209478</c:v>
              </c:pt>
              <c:pt idx="2519">
                <c:v>-2.9972935541209478</c:v>
              </c:pt>
              <c:pt idx="2520">
                <c:v>-2.9972935541209478</c:v>
              </c:pt>
              <c:pt idx="2521">
                <c:v>-2.9972935541209478</c:v>
              </c:pt>
              <c:pt idx="2522">
                <c:v>-2.9972935541209478</c:v>
              </c:pt>
              <c:pt idx="2523">
                <c:v>-2.9972935541209478</c:v>
              </c:pt>
              <c:pt idx="2524">
                <c:v>-2.9972935541209478</c:v>
              </c:pt>
              <c:pt idx="2525">
                <c:v>-2.9972935541209478</c:v>
              </c:pt>
              <c:pt idx="2526">
                <c:v>-2.9972935541209478</c:v>
              </c:pt>
              <c:pt idx="2527">
                <c:v>-3.0051367315819713</c:v>
              </c:pt>
              <c:pt idx="2528">
                <c:v>-3.0051367315819713</c:v>
              </c:pt>
              <c:pt idx="2529">
                <c:v>-3.0051367315819713</c:v>
              </c:pt>
              <c:pt idx="2530">
                <c:v>-3.0051367315819713</c:v>
              </c:pt>
              <c:pt idx="2531">
                <c:v>-2.9972935541209478</c:v>
              </c:pt>
              <c:pt idx="2532">
                <c:v>-2.9972935541209478</c:v>
              </c:pt>
              <c:pt idx="2533">
                <c:v>-3.0051367315819713</c:v>
              </c:pt>
              <c:pt idx="2534">
                <c:v>-3.0051367315819713</c:v>
              </c:pt>
              <c:pt idx="2535">
                <c:v>-3.0051367315819713</c:v>
              </c:pt>
              <c:pt idx="2536">
                <c:v>-3.0051367315819713</c:v>
              </c:pt>
              <c:pt idx="2537">
                <c:v>-3.0051367315819713</c:v>
              </c:pt>
              <c:pt idx="2538">
                <c:v>-3.0051367315819713</c:v>
              </c:pt>
              <c:pt idx="2539">
                <c:v>-3.0051367315819713</c:v>
              </c:pt>
              <c:pt idx="2540">
                <c:v>-3.0051367315819713</c:v>
              </c:pt>
              <c:pt idx="2541">
                <c:v>-3.0051367315819713</c:v>
              </c:pt>
              <c:pt idx="2542">
                <c:v>-3.0051367315819713</c:v>
              </c:pt>
              <c:pt idx="2543">
                <c:v>-3.0130419110890845</c:v>
              </c:pt>
              <c:pt idx="2544">
                <c:v>-3.0130419110890845</c:v>
              </c:pt>
              <c:pt idx="2545">
                <c:v>-3.0210100807382592</c:v>
              </c:pt>
              <c:pt idx="2546">
                <c:v>-3.0210100807382592</c:v>
              </c:pt>
              <c:pt idx="2547">
                <c:v>-3.0210100807382592</c:v>
              </c:pt>
              <c:pt idx="2548">
                <c:v>-3.0210100807382592</c:v>
              </c:pt>
              <c:pt idx="2549">
                <c:v>-3.0210100807382592</c:v>
              </c:pt>
              <c:pt idx="2550">
                <c:v>-3.0210100807382592</c:v>
              </c:pt>
              <c:pt idx="2551">
                <c:v>-3.0210100807382592</c:v>
              </c:pt>
              <c:pt idx="2552">
                <c:v>-3.0210100807382592</c:v>
              </c:pt>
              <c:pt idx="2553">
                <c:v>-3.0210100807382592</c:v>
              </c:pt>
              <c:pt idx="2554">
                <c:v>-3.0210100807382592</c:v>
              </c:pt>
              <c:pt idx="2555">
                <c:v>-3.0290422524355276</c:v>
              </c:pt>
              <c:pt idx="2556">
                <c:v>-3.0290422524355276</c:v>
              </c:pt>
              <c:pt idx="2557">
                <c:v>-3.0290422524355276</c:v>
              </c:pt>
              <c:pt idx="2558">
                <c:v>-3.0290422524355276</c:v>
              </c:pt>
              <c:pt idx="2559">
                <c:v>-3.0290422524355276</c:v>
              </c:pt>
              <c:pt idx="2560">
                <c:v>-3.0290422524355276</c:v>
              </c:pt>
              <c:pt idx="2561">
                <c:v>-3.0290422524355276</c:v>
              </c:pt>
              <c:pt idx="2562">
                <c:v>-3.0290422524355276</c:v>
              </c:pt>
              <c:pt idx="2563">
                <c:v>-3.0210100807382592</c:v>
              </c:pt>
              <c:pt idx="2564">
                <c:v>-3.0210100807382592</c:v>
              </c:pt>
              <c:pt idx="2565">
                <c:v>-3.0290422524355276</c:v>
              </c:pt>
              <c:pt idx="2566">
                <c:v>-3.0290422524355276</c:v>
              </c:pt>
              <c:pt idx="2567">
                <c:v>-3.0290422524355276</c:v>
              </c:pt>
              <c:pt idx="2568">
                <c:v>-3.0290422524355276</c:v>
              </c:pt>
              <c:pt idx="2569">
                <c:v>-3.0290422524355276</c:v>
              </c:pt>
              <c:pt idx="2570">
                <c:v>-3.0290422524355276</c:v>
              </c:pt>
              <c:pt idx="2571">
                <c:v>-3.0290422524355276</c:v>
              </c:pt>
              <c:pt idx="2572">
                <c:v>-3.0290422524355276</c:v>
              </c:pt>
              <c:pt idx="2573">
                <c:v>-3.0290422524355276</c:v>
              </c:pt>
              <c:pt idx="2574">
                <c:v>-3.0290422524355276</c:v>
              </c:pt>
              <c:pt idx="2575">
                <c:v>-3.0371394626681445</c:v>
              </c:pt>
              <c:pt idx="2576">
                <c:v>-3.0371394626681445</c:v>
              </c:pt>
              <c:pt idx="2577">
                <c:v>-3.0371394626681445</c:v>
              </c:pt>
              <c:pt idx="2578">
                <c:v>-3.0371394626681445</c:v>
              </c:pt>
              <c:pt idx="2579">
                <c:v>-3.0371394626681445</c:v>
              </c:pt>
              <c:pt idx="2580">
                <c:v>-3.0371394626681445</c:v>
              </c:pt>
              <c:pt idx="2581">
                <c:v>-3.0453027733073053</c:v>
              </c:pt>
              <c:pt idx="2582">
                <c:v>-3.0453027733073053</c:v>
              </c:pt>
              <c:pt idx="2583">
                <c:v>-3.0453027733073053</c:v>
              </c:pt>
              <c:pt idx="2584">
                <c:v>-3.0453027733073053</c:v>
              </c:pt>
              <c:pt idx="2585">
                <c:v>-3.0453027733073053</c:v>
              </c:pt>
              <c:pt idx="2586">
                <c:v>-3.0453027733073053</c:v>
              </c:pt>
              <c:pt idx="2587">
                <c:v>-3.0535332724438251</c:v>
              </c:pt>
              <c:pt idx="2588">
                <c:v>-3.0535332724438251</c:v>
              </c:pt>
              <c:pt idx="2589">
                <c:v>-3.0535332724438251</c:v>
              </c:pt>
              <c:pt idx="2590">
                <c:v>-3.0535332724438251</c:v>
              </c:pt>
              <c:pt idx="2591">
                <c:v>-3.0453027733073053</c:v>
              </c:pt>
              <c:pt idx="2592">
                <c:v>-3.0453027733073053</c:v>
              </c:pt>
              <c:pt idx="2593">
                <c:v>-3.0453027733073053</c:v>
              </c:pt>
              <c:pt idx="2594">
                <c:v>-3.0453027733073053</c:v>
              </c:pt>
              <c:pt idx="2595">
                <c:v>-3.0535332724438251</c:v>
              </c:pt>
              <c:pt idx="2596">
                <c:v>-3.0535332724438251</c:v>
              </c:pt>
              <c:pt idx="2597">
                <c:v>-3.0535332724438251</c:v>
              </c:pt>
              <c:pt idx="2598">
                <c:v>-3.0535332724438251</c:v>
              </c:pt>
              <c:pt idx="2599">
                <c:v>-3.0535332724438251</c:v>
              </c:pt>
              <c:pt idx="2600">
                <c:v>-3.0535332724438251</c:v>
              </c:pt>
              <c:pt idx="2601">
                <c:v>-3.0535332724438251</c:v>
              </c:pt>
              <c:pt idx="2602">
                <c:v>-3.0535332724438251</c:v>
              </c:pt>
              <c:pt idx="2603">
                <c:v>-3.061832075258518</c:v>
              </c:pt>
              <c:pt idx="2604">
                <c:v>-3.061832075258518</c:v>
              </c:pt>
              <c:pt idx="2605">
                <c:v>-3.0535332724438251</c:v>
              </c:pt>
              <c:pt idx="2606">
                <c:v>-3.0535332724438251</c:v>
              </c:pt>
              <c:pt idx="2607">
                <c:v>-3.0535332724438251</c:v>
              </c:pt>
              <c:pt idx="2608">
                <c:v>-3.0535332724438251</c:v>
              </c:pt>
              <c:pt idx="2609">
                <c:v>-3.061832075258518</c:v>
              </c:pt>
              <c:pt idx="2610">
                <c:v>-3.061832075258518</c:v>
              </c:pt>
              <c:pt idx="2611">
                <c:v>-3.061832075258518</c:v>
              </c:pt>
              <c:pt idx="2612">
                <c:v>-3.061832075258518</c:v>
              </c:pt>
              <c:pt idx="2613">
                <c:v>-3.061832075258518</c:v>
              </c:pt>
              <c:pt idx="2614">
                <c:v>-3.061832075258518</c:v>
              </c:pt>
              <c:pt idx="2615">
                <c:v>-3.0786391935748965</c:v>
              </c:pt>
              <c:pt idx="2616">
                <c:v>-3.0786391935748965</c:v>
              </c:pt>
              <c:pt idx="2617">
                <c:v>-3.0702003249290319</c:v>
              </c:pt>
              <c:pt idx="2618">
                <c:v>-3.0702003249290319</c:v>
              </c:pt>
              <c:pt idx="2619">
                <c:v>-3.0702003249290319</c:v>
              </c:pt>
              <c:pt idx="2620">
                <c:v>-3.0702003249290319</c:v>
              </c:pt>
              <c:pt idx="2621">
                <c:v>-3.0702003249290319</c:v>
              </c:pt>
              <c:pt idx="2622">
                <c:v>-3.0702003249290319</c:v>
              </c:pt>
              <c:pt idx="2623">
                <c:v>-3.0702003249290319</c:v>
              </c:pt>
              <c:pt idx="2624">
                <c:v>-3.0702003249290319</c:v>
              </c:pt>
              <c:pt idx="2625">
                <c:v>-3.0786391935748965</c:v>
              </c:pt>
              <c:pt idx="2626">
                <c:v>-3.0786391935748965</c:v>
              </c:pt>
              <c:pt idx="2627">
                <c:v>-3.0702003249290319</c:v>
              </c:pt>
              <c:pt idx="2628">
                <c:v>-3.0702003249290319</c:v>
              </c:pt>
              <c:pt idx="2629">
                <c:v>-3.0786391935748965</c:v>
              </c:pt>
              <c:pt idx="2630">
                <c:v>-3.0786391935748965</c:v>
              </c:pt>
              <c:pt idx="2631">
                <c:v>-3.0786391935748965</c:v>
              </c:pt>
              <c:pt idx="2632">
                <c:v>-3.0786391935748965</c:v>
              </c:pt>
              <c:pt idx="2633">
                <c:v>-3.0871498832428097</c:v>
              </c:pt>
              <c:pt idx="2634">
                <c:v>-3.0871498832428097</c:v>
              </c:pt>
              <c:pt idx="2635">
                <c:v>-3.0871498832428097</c:v>
              </c:pt>
              <c:pt idx="2636">
                <c:v>-3.0871498832428097</c:v>
              </c:pt>
              <c:pt idx="2637">
                <c:v>-3.0871498832428097</c:v>
              </c:pt>
              <c:pt idx="2638">
                <c:v>-3.0871498832428097</c:v>
              </c:pt>
              <c:pt idx="2639">
                <c:v>-3.0786391935748965</c:v>
              </c:pt>
              <c:pt idx="2640">
                <c:v>-3.0786391935748965</c:v>
              </c:pt>
              <c:pt idx="2641">
                <c:v>-3.0786391935748965</c:v>
              </c:pt>
              <c:pt idx="2642">
                <c:v>-3.0786391935748965</c:v>
              </c:pt>
              <c:pt idx="2643">
                <c:v>-3.0786391935748965</c:v>
              </c:pt>
              <c:pt idx="2644">
                <c:v>-3.0786391935748965</c:v>
              </c:pt>
              <c:pt idx="2645">
                <c:v>-3.0786391935748965</c:v>
              </c:pt>
              <c:pt idx="2646">
                <c:v>-3.0786391935748965</c:v>
              </c:pt>
              <c:pt idx="2647">
                <c:v>-3.0786391935748965</c:v>
              </c:pt>
              <c:pt idx="2648">
                <c:v>-3.0786391935748965</c:v>
              </c:pt>
              <c:pt idx="2649">
                <c:v>-3.0786391935748965</c:v>
              </c:pt>
              <c:pt idx="2650">
                <c:v>-3.0786391935748965</c:v>
              </c:pt>
              <c:pt idx="2651">
                <c:v>-3.0871498832428097</c:v>
              </c:pt>
              <c:pt idx="2652">
                <c:v>-3.0871498832428097</c:v>
              </c:pt>
              <c:pt idx="2653">
                <c:v>-3.0786391935748965</c:v>
              </c:pt>
              <c:pt idx="2654">
                <c:v>-3.0786391935748965</c:v>
              </c:pt>
              <c:pt idx="2655">
                <c:v>-3.0871498832428097</c:v>
              </c:pt>
              <c:pt idx="2656">
                <c:v>-3.0871498832428097</c:v>
              </c:pt>
              <c:pt idx="2657">
                <c:v>-3.0871498832428097</c:v>
              </c:pt>
              <c:pt idx="2658">
                <c:v>-3.0871498832428097</c:v>
              </c:pt>
              <c:pt idx="2659">
                <c:v>-3.0871498832428097</c:v>
              </c:pt>
              <c:pt idx="2660">
                <c:v>-3.0871498832428097</c:v>
              </c:pt>
              <c:pt idx="2661">
                <c:v>-3.0871498832428097</c:v>
              </c:pt>
              <c:pt idx="2662">
                <c:v>-3.0871498832428097</c:v>
              </c:pt>
              <c:pt idx="2663">
                <c:v>-3.0871498832428097</c:v>
              </c:pt>
              <c:pt idx="2664">
                <c:v>-3.0871498832428097</c:v>
              </c:pt>
              <c:pt idx="2665">
                <c:v>-3.0957336269341984</c:v>
              </c:pt>
              <c:pt idx="2666">
                <c:v>-3.0957336269341984</c:v>
              </c:pt>
              <c:pt idx="2667">
                <c:v>-3.0957336269341984</c:v>
              </c:pt>
              <c:pt idx="2668">
                <c:v>-3.0957336269341984</c:v>
              </c:pt>
              <c:pt idx="2669">
                <c:v>-3.0957336269341984</c:v>
              </c:pt>
              <c:pt idx="2670">
                <c:v>-3.0957336269341984</c:v>
              </c:pt>
              <c:pt idx="2671">
                <c:v>-3.0957336269341984</c:v>
              </c:pt>
              <c:pt idx="2672">
                <c:v>-3.0957336269341984</c:v>
              </c:pt>
              <c:pt idx="2673">
                <c:v>-3.0957336269341984</c:v>
              </c:pt>
              <c:pt idx="2674">
                <c:v>-3.0957336269341984</c:v>
              </c:pt>
              <c:pt idx="2675">
                <c:v>-3.0957336269341984</c:v>
              </c:pt>
              <c:pt idx="2676">
                <c:v>-3.0957336269341984</c:v>
              </c:pt>
              <c:pt idx="2677">
                <c:v>-3.0957336269341984</c:v>
              </c:pt>
              <c:pt idx="2678">
                <c:v>-3.0957336269341984</c:v>
              </c:pt>
              <c:pt idx="2679">
                <c:v>-3.0957336269341984</c:v>
              </c:pt>
              <c:pt idx="2680">
                <c:v>-3.0957336269341984</c:v>
              </c:pt>
              <c:pt idx="2681">
                <c:v>-3.0871498832428097</c:v>
              </c:pt>
              <c:pt idx="2682">
                <c:v>-3.0871498832428097</c:v>
              </c:pt>
              <c:pt idx="2683">
                <c:v>-3.0957336269341984</c:v>
              </c:pt>
              <c:pt idx="2684">
                <c:v>-3.0957336269341984</c:v>
              </c:pt>
              <c:pt idx="2685">
                <c:v>-3.0957336269341984</c:v>
              </c:pt>
              <c:pt idx="2686">
                <c:v>-3.0957336269341984</c:v>
              </c:pt>
              <c:pt idx="2687">
                <c:v>-3.0957336269341984</c:v>
              </c:pt>
              <c:pt idx="2688">
                <c:v>-3.0957336269341984</c:v>
              </c:pt>
              <c:pt idx="2689">
                <c:v>-3.113125369646065</c:v>
              </c:pt>
              <c:pt idx="2690">
                <c:v>-3.113125369646065</c:v>
              </c:pt>
              <c:pt idx="2691">
                <c:v>-3.0957336269341984</c:v>
              </c:pt>
              <c:pt idx="2692">
                <c:v>-3.0957336269341984</c:v>
              </c:pt>
              <c:pt idx="2693">
                <c:v>-3.1043916896773105</c:v>
              </c:pt>
              <c:pt idx="2694">
                <c:v>-3.1043916896773105</c:v>
              </c:pt>
              <c:pt idx="2695">
                <c:v>-3.1043916896773105</c:v>
              </c:pt>
              <c:pt idx="2696">
                <c:v>-3.1043916896773105</c:v>
              </c:pt>
              <c:pt idx="2697">
                <c:v>-3.0957336269341984</c:v>
              </c:pt>
              <c:pt idx="2698">
                <c:v>-3.0957336269341984</c:v>
              </c:pt>
              <c:pt idx="2699">
                <c:v>-3.1043916896773105</c:v>
              </c:pt>
              <c:pt idx="2700">
                <c:v>-3.1043916896773105</c:v>
              </c:pt>
              <c:pt idx="2701">
                <c:v>-3.1043916896773105</c:v>
              </c:pt>
              <c:pt idx="2702">
                <c:v>-3.1043916896773105</c:v>
              </c:pt>
              <c:pt idx="2703">
                <c:v>-3.113125369646065</c:v>
              </c:pt>
              <c:pt idx="2704">
                <c:v>-3.113125369646065</c:v>
              </c:pt>
              <c:pt idx="2705">
                <c:v>-3.113125369646065</c:v>
              </c:pt>
              <c:pt idx="2706">
                <c:v>-3.113125369646065</c:v>
              </c:pt>
              <c:pt idx="2707">
                <c:v>-3.113125369646065</c:v>
              </c:pt>
              <c:pt idx="2708">
                <c:v>-3.113125369646065</c:v>
              </c:pt>
              <c:pt idx="2709">
                <c:v>-3.113125369646065</c:v>
              </c:pt>
              <c:pt idx="2710">
                <c:v>-3.113125369646065</c:v>
              </c:pt>
              <c:pt idx="2711">
                <c:v>-3.113125369646065</c:v>
              </c:pt>
              <c:pt idx="2712">
                <c:v>-3.113125369646065</c:v>
              </c:pt>
              <c:pt idx="2713">
                <c:v>-3.113125369646065</c:v>
              </c:pt>
              <c:pt idx="2714">
                <c:v>-3.113125369646065</c:v>
              </c:pt>
              <c:pt idx="2715">
                <c:v>-3.113125369646065</c:v>
              </c:pt>
              <c:pt idx="2716">
                <c:v>-3.113125369646065</c:v>
              </c:pt>
              <c:pt idx="2717">
                <c:v>-3.1219359993282247</c:v>
              </c:pt>
              <c:pt idx="2718">
                <c:v>-3.1219359993282247</c:v>
              </c:pt>
              <c:pt idx="2719">
                <c:v>-3.1219359993282247</c:v>
              </c:pt>
              <c:pt idx="2720">
                <c:v>-3.1219359993282247</c:v>
              </c:pt>
              <c:pt idx="2721">
                <c:v>-3.1219359993282247</c:v>
              </c:pt>
              <c:pt idx="2722">
                <c:v>-3.1219359993282247</c:v>
              </c:pt>
              <c:pt idx="2723">
                <c:v>-3.1219359993282247</c:v>
              </c:pt>
              <c:pt idx="2724">
                <c:v>-3.1219359993282247</c:v>
              </c:pt>
              <c:pt idx="2725">
                <c:v>-3.1219359993282247</c:v>
              </c:pt>
              <c:pt idx="2726">
                <c:v>-3.1219359993282247</c:v>
              </c:pt>
              <c:pt idx="2727">
                <c:v>-3.1219359993282247</c:v>
              </c:pt>
              <c:pt idx="2728">
                <c:v>-3.1219359993282247</c:v>
              </c:pt>
              <c:pt idx="2729">
                <c:v>-3.1397936167282254</c:v>
              </c:pt>
              <c:pt idx="2730">
                <c:v>-3.1397936167282254</c:v>
              </c:pt>
              <c:pt idx="2731">
                <c:v>-3.1397936167282254</c:v>
              </c:pt>
              <c:pt idx="2732">
                <c:v>-3.1397936167282254</c:v>
              </c:pt>
              <c:pt idx="2733">
                <c:v>-3.1397936167282254</c:v>
              </c:pt>
              <c:pt idx="2734">
                <c:v>-3.1397936167282254</c:v>
              </c:pt>
              <c:pt idx="2735">
                <c:v>-3.1397936167282254</c:v>
              </c:pt>
              <c:pt idx="2736">
                <c:v>-3.1397936167282254</c:v>
              </c:pt>
              <c:pt idx="2737">
                <c:v>-3.1397936167282254</c:v>
              </c:pt>
              <c:pt idx="2738">
                <c:v>-3.1397936167282254</c:v>
              </c:pt>
              <c:pt idx="2739">
                <c:v>-3.1397936167282254</c:v>
              </c:pt>
              <c:pt idx="2740">
                <c:v>-3.1397936167282254</c:v>
              </c:pt>
              <c:pt idx="2741">
                <c:v>-3.1397936167282254</c:v>
              </c:pt>
              <c:pt idx="2742">
                <c:v>-3.1397936167282254</c:v>
              </c:pt>
              <c:pt idx="2743">
                <c:v>-3.1397936167282254</c:v>
              </c:pt>
              <c:pt idx="2744">
                <c:v>-3.1397936167282254</c:v>
              </c:pt>
              <c:pt idx="2745">
                <c:v>-3.1397936167282254</c:v>
              </c:pt>
              <c:pt idx="2746">
                <c:v>-3.1397936167282254</c:v>
              </c:pt>
              <c:pt idx="2747">
                <c:v>-3.1488434522481485</c:v>
              </c:pt>
              <c:pt idx="2748">
                <c:v>-3.1488434522481485</c:v>
              </c:pt>
              <c:pt idx="2749">
                <c:v>-3.1488434522481485</c:v>
              </c:pt>
              <c:pt idx="2750">
                <c:v>-3.1488434522481485</c:v>
              </c:pt>
              <c:pt idx="2751">
                <c:v>-3.1488434522481485</c:v>
              </c:pt>
              <c:pt idx="2752">
                <c:v>-3.1488434522481485</c:v>
              </c:pt>
              <c:pt idx="2753">
                <c:v>-3.1488434522481485</c:v>
              </c:pt>
              <c:pt idx="2754">
                <c:v>-3.1488434522481485</c:v>
              </c:pt>
              <c:pt idx="2755">
                <c:v>-3.1579759358114208</c:v>
              </c:pt>
              <c:pt idx="2756">
                <c:v>-3.1579759358114208</c:v>
              </c:pt>
              <c:pt idx="2757">
                <c:v>-3.1488434522481485</c:v>
              </c:pt>
              <c:pt idx="2758">
                <c:v>-3.1488434522481485</c:v>
              </c:pt>
              <c:pt idx="2759">
                <c:v>-3.1579759358114208</c:v>
              </c:pt>
              <c:pt idx="2760">
                <c:v>-3.1579759358114208</c:v>
              </c:pt>
              <c:pt idx="2761">
                <c:v>-3.1579759358114208</c:v>
              </c:pt>
              <c:pt idx="2762">
                <c:v>-3.1579759358114208</c:v>
              </c:pt>
              <c:pt idx="2763">
                <c:v>-3.1579759358114208</c:v>
              </c:pt>
              <c:pt idx="2764">
                <c:v>-3.1579759358114208</c:v>
              </c:pt>
              <c:pt idx="2765">
                <c:v>-3.1488434522481485</c:v>
              </c:pt>
              <c:pt idx="2766">
                <c:v>-3.1488434522481485</c:v>
              </c:pt>
              <c:pt idx="2767">
                <c:v>-3.1579759358114208</c:v>
              </c:pt>
              <c:pt idx="2768">
                <c:v>-3.1579759358114208</c:v>
              </c:pt>
              <c:pt idx="2769">
                <c:v>-3.1671925909163421</c:v>
              </c:pt>
              <c:pt idx="2770">
                <c:v>-3.1671925909163421</c:v>
              </c:pt>
              <c:pt idx="2771">
                <c:v>-3.1579759358114208</c:v>
              </c:pt>
              <c:pt idx="2772">
                <c:v>-3.1579759358114208</c:v>
              </c:pt>
              <c:pt idx="2773">
                <c:v>-3.1671925909163421</c:v>
              </c:pt>
              <c:pt idx="2774">
                <c:v>-3.1671925909163421</c:v>
              </c:pt>
              <c:pt idx="2775">
                <c:v>-3.1764949835786553</c:v>
              </c:pt>
              <c:pt idx="2776">
                <c:v>-3.1764949835786553</c:v>
              </c:pt>
              <c:pt idx="2777">
                <c:v>-3.1671925909163421</c:v>
              </c:pt>
              <c:pt idx="2778">
                <c:v>-3.1671925909163421</c:v>
              </c:pt>
              <c:pt idx="2779">
                <c:v>-3.1764949835786553</c:v>
              </c:pt>
              <c:pt idx="2780">
                <c:v>-3.1764949835786553</c:v>
              </c:pt>
              <c:pt idx="2781">
                <c:v>-3.1764949835786553</c:v>
              </c:pt>
              <c:pt idx="2782">
                <c:v>-3.1764949835786553</c:v>
              </c:pt>
              <c:pt idx="2783">
                <c:v>-3.1764949835786553</c:v>
              </c:pt>
              <c:pt idx="2784">
                <c:v>-3.1764949835786553</c:v>
              </c:pt>
              <c:pt idx="2785">
                <c:v>-3.1764949835786553</c:v>
              </c:pt>
              <c:pt idx="2786">
                <c:v>-3.1764949835786553</c:v>
              </c:pt>
              <c:pt idx="2787">
                <c:v>-3.1764949835786553</c:v>
              </c:pt>
              <c:pt idx="2788">
                <c:v>-3.1764949835786553</c:v>
              </c:pt>
              <c:pt idx="2789">
                <c:v>-3.1764949835786553</c:v>
              </c:pt>
              <c:pt idx="2790">
                <c:v>-3.1764949835786553</c:v>
              </c:pt>
              <c:pt idx="2791">
                <c:v>-3.1764949835786553</c:v>
              </c:pt>
              <c:pt idx="2792">
                <c:v>-3.1764949835786553</c:v>
              </c:pt>
              <c:pt idx="2793">
                <c:v>-3.1764949835786553</c:v>
              </c:pt>
              <c:pt idx="2794">
                <c:v>-3.1764949835786553</c:v>
              </c:pt>
              <c:pt idx="2795">
                <c:v>-3.1858847239284969</c:v>
              </c:pt>
              <c:pt idx="2796">
                <c:v>-3.1858847239284969</c:v>
              </c:pt>
              <c:pt idx="2797">
                <c:v>-3.1858847239284969</c:v>
              </c:pt>
              <c:pt idx="2798">
                <c:v>-3.1858847239284969</c:v>
              </c:pt>
              <c:pt idx="2799">
                <c:v>-3.1764949835786553</c:v>
              </c:pt>
              <c:pt idx="2800">
                <c:v>-3.1764949835786553</c:v>
              </c:pt>
              <c:pt idx="2801">
                <c:v>-3.1764949835786553</c:v>
              </c:pt>
              <c:pt idx="2802">
                <c:v>-3.1764949835786553</c:v>
              </c:pt>
              <c:pt idx="2803">
                <c:v>-3.1858847239284969</c:v>
              </c:pt>
              <c:pt idx="2804">
                <c:v>-3.1858847239284969</c:v>
              </c:pt>
              <c:pt idx="2805">
                <c:v>-3.1858847239284969</c:v>
              </c:pt>
              <c:pt idx="2806">
                <c:v>-3.1858847239284969</c:v>
              </c:pt>
              <c:pt idx="2807">
                <c:v>-3.1858847239284969</c:v>
              </c:pt>
              <c:pt idx="2808">
                <c:v>-3.1858847239284969</c:v>
              </c:pt>
              <c:pt idx="2809">
                <c:v>-3.1858847239284969</c:v>
              </c:pt>
              <c:pt idx="2810">
                <c:v>-3.1858847239284969</c:v>
              </c:pt>
              <c:pt idx="2811">
                <c:v>-3.1953634678830407</c:v>
              </c:pt>
              <c:pt idx="2812">
                <c:v>-3.1953634678830407</c:v>
              </c:pt>
              <c:pt idx="2813">
                <c:v>-3.1953634678830407</c:v>
              </c:pt>
              <c:pt idx="2814">
                <c:v>-3.1953634678830407</c:v>
              </c:pt>
              <c:pt idx="2815">
                <c:v>-3.1953634678830407</c:v>
              </c:pt>
              <c:pt idx="2816">
                <c:v>-3.1953634678830407</c:v>
              </c:pt>
              <c:pt idx="2817">
                <c:v>-3.2049329188991882</c:v>
              </c:pt>
              <c:pt idx="2818">
                <c:v>-3.2049329188991882</c:v>
              </c:pt>
              <c:pt idx="2819">
                <c:v>-3.2049329188991882</c:v>
              </c:pt>
              <c:pt idx="2820">
                <c:v>-3.2049329188991882</c:v>
              </c:pt>
              <c:pt idx="2821">
                <c:v>-3.1953634678830407</c:v>
              </c:pt>
              <c:pt idx="2822">
                <c:v>-3.1953634678830407</c:v>
              </c:pt>
              <c:pt idx="2823">
                <c:v>-3.2049329188991882</c:v>
              </c:pt>
              <c:pt idx="2824">
                <c:v>-3.2049329188991882</c:v>
              </c:pt>
              <c:pt idx="2825">
                <c:v>-3.2049329188991882</c:v>
              </c:pt>
              <c:pt idx="2826">
                <c:v>-3.2049329188991882</c:v>
              </c:pt>
              <c:pt idx="2827">
                <c:v>-3.2049329188991882</c:v>
              </c:pt>
              <c:pt idx="2828">
                <c:v>-3.2049329188991882</c:v>
              </c:pt>
              <c:pt idx="2829">
                <c:v>-3.2145948298109306</c:v>
              </c:pt>
              <c:pt idx="2830">
                <c:v>-3.2145948298109306</c:v>
              </c:pt>
              <c:pt idx="2831">
                <c:v>-3.2145948298109306</c:v>
              </c:pt>
              <c:pt idx="2832">
                <c:v>-3.2145948298109306</c:v>
              </c:pt>
              <c:pt idx="2833">
                <c:v>-3.2145948298109306</c:v>
              </c:pt>
              <c:pt idx="2834">
                <c:v>-3.2145948298109306</c:v>
              </c:pt>
              <c:pt idx="2835">
                <c:v>-3.2145948298109306</c:v>
              </c:pt>
              <c:pt idx="2836">
                <c:v>-3.2145948298109306</c:v>
              </c:pt>
              <c:pt idx="2837">
                <c:v>-3.2145948298109306</c:v>
              </c:pt>
              <c:pt idx="2838">
                <c:v>-3.2145948298109306</c:v>
              </c:pt>
              <c:pt idx="2839">
                <c:v>-3.2145948298109306</c:v>
              </c:pt>
              <c:pt idx="2840">
                <c:v>-3.2145948298109306</c:v>
              </c:pt>
              <c:pt idx="2841">
                <c:v>-3.2243510047562922</c:v>
              </c:pt>
              <c:pt idx="2842">
                <c:v>-3.2243510047562922</c:v>
              </c:pt>
              <c:pt idx="2843">
                <c:v>-3.2145948298109306</c:v>
              </c:pt>
              <c:pt idx="2844">
                <c:v>-3.2145948298109306</c:v>
              </c:pt>
              <c:pt idx="2845">
                <c:v>-3.2342033011993037</c:v>
              </c:pt>
              <c:pt idx="2846">
                <c:v>-3.2342033011993037</c:v>
              </c:pt>
              <c:pt idx="2847">
                <c:v>-3.2342033011993037</c:v>
              </c:pt>
              <c:pt idx="2848">
                <c:v>-3.2342033011993037</c:v>
              </c:pt>
              <c:pt idx="2849">
                <c:v>-3.2342033011993037</c:v>
              </c:pt>
              <c:pt idx="2850">
                <c:v>-3.2342033011993037</c:v>
              </c:pt>
              <c:pt idx="2851">
                <c:v>-3.2243510047562922</c:v>
              </c:pt>
              <c:pt idx="2852">
                <c:v>-3.2243510047562922</c:v>
              </c:pt>
              <c:pt idx="2853">
                <c:v>-3.2441536320524689</c:v>
              </c:pt>
              <c:pt idx="2854">
                <c:v>-3.2441536320524689</c:v>
              </c:pt>
              <c:pt idx="2855">
                <c:v>-3.2342033011993037</c:v>
              </c:pt>
              <c:pt idx="2856">
                <c:v>-3.2342033011993037</c:v>
              </c:pt>
              <c:pt idx="2857">
                <c:v>-3.2441536320524689</c:v>
              </c:pt>
              <c:pt idx="2858">
                <c:v>-3.2441536320524689</c:v>
              </c:pt>
              <c:pt idx="2859">
                <c:v>-3.2441536320524689</c:v>
              </c:pt>
              <c:pt idx="2860">
                <c:v>-3.2441536320524689</c:v>
              </c:pt>
              <c:pt idx="2861">
                <c:v>-3.2441536320524689</c:v>
              </c:pt>
              <c:pt idx="2862">
                <c:v>-3.2441536320524689</c:v>
              </c:pt>
              <c:pt idx="2863">
                <c:v>-3.2441536320524689</c:v>
              </c:pt>
              <c:pt idx="2864">
                <c:v>-3.2441536320524689</c:v>
              </c:pt>
              <c:pt idx="2865">
                <c:v>-3.2441536320524689</c:v>
              </c:pt>
              <c:pt idx="2866">
                <c:v>-3.2441536320524689</c:v>
              </c:pt>
              <c:pt idx="2867">
                <c:v>-3.2441536320524689</c:v>
              </c:pt>
              <c:pt idx="2868">
                <c:v>-3.2441536320524689</c:v>
              </c:pt>
              <c:pt idx="2869">
                <c:v>-3.2441536320524689</c:v>
              </c:pt>
              <c:pt idx="2870">
                <c:v>-3.2441536320524689</c:v>
              </c:pt>
              <c:pt idx="2871">
                <c:v>-3.2441536320524689</c:v>
              </c:pt>
              <c:pt idx="2872">
                <c:v>-3.2441536320524689</c:v>
              </c:pt>
              <c:pt idx="2873">
                <c:v>-3.2441536320524689</c:v>
              </c:pt>
              <c:pt idx="2874">
                <c:v>-3.2441536320524689</c:v>
              </c:pt>
              <c:pt idx="2875">
                <c:v>-3.2542039679059758</c:v>
              </c:pt>
              <c:pt idx="2876">
                <c:v>-3.2542039679059758</c:v>
              </c:pt>
              <c:pt idx="2877">
                <c:v>-3.2542039679059758</c:v>
              </c:pt>
              <c:pt idx="2878">
                <c:v>-3.2542039679059758</c:v>
              </c:pt>
              <c:pt idx="2879">
                <c:v>-3.2542039679059758</c:v>
              </c:pt>
              <c:pt idx="2880">
                <c:v>-3.2542039679059758</c:v>
              </c:pt>
              <c:pt idx="2881">
                <c:v>-3.2542039679059758</c:v>
              </c:pt>
              <c:pt idx="2882">
                <c:v>-3.2542039679059758</c:v>
              </c:pt>
              <c:pt idx="2883">
                <c:v>-3.2542039679059758</c:v>
              </c:pt>
              <c:pt idx="2884">
                <c:v>-3.2542039679059758</c:v>
              </c:pt>
              <c:pt idx="2885">
                <c:v>-3.2542039679059758</c:v>
              </c:pt>
              <c:pt idx="2886">
                <c:v>-3.2542039679059758</c:v>
              </c:pt>
              <c:pt idx="2887">
                <c:v>-3.2643563393699906</c:v>
              </c:pt>
              <c:pt idx="2888">
                <c:v>-3.2643563393699906</c:v>
              </c:pt>
              <c:pt idx="2889">
                <c:v>-3.2542039679059758</c:v>
              </c:pt>
              <c:pt idx="2890">
                <c:v>-3.2542039679059758</c:v>
              </c:pt>
              <c:pt idx="2891">
                <c:v>-3.2643563393699906</c:v>
              </c:pt>
              <c:pt idx="2892">
                <c:v>-3.2643563393699906</c:v>
              </c:pt>
              <c:pt idx="2893">
                <c:v>-3.2542039679059758</c:v>
              </c:pt>
              <c:pt idx="2894">
                <c:v>-3.2542039679059758</c:v>
              </c:pt>
              <c:pt idx="2895">
                <c:v>-3.2643563393699906</c:v>
              </c:pt>
              <c:pt idx="2896">
                <c:v>-3.2643563393699906</c:v>
              </c:pt>
              <c:pt idx="2897">
                <c:v>-3.2643563393699906</c:v>
              </c:pt>
              <c:pt idx="2898">
                <c:v>-3.2643563393699906</c:v>
              </c:pt>
              <c:pt idx="2899">
                <c:v>-3.2643563393699906</c:v>
              </c:pt>
              <c:pt idx="2900">
                <c:v>-3.2643563393699906</c:v>
              </c:pt>
              <c:pt idx="2901">
                <c:v>-3.2643563393699906</c:v>
              </c:pt>
              <c:pt idx="2902">
                <c:v>-3.2643563393699906</c:v>
              </c:pt>
              <c:pt idx="2903">
                <c:v>-3.2746128395371796</c:v>
              </c:pt>
              <c:pt idx="2904">
                <c:v>-3.2746128395371796</c:v>
              </c:pt>
              <c:pt idx="2905">
                <c:v>-3.2643563393699906</c:v>
              </c:pt>
              <c:pt idx="2906">
                <c:v>-3.2643563393699906</c:v>
              </c:pt>
              <c:pt idx="2907">
                <c:v>-3.2643563393699906</c:v>
              </c:pt>
              <c:pt idx="2908">
                <c:v>-3.2643563393699906</c:v>
              </c:pt>
              <c:pt idx="2909">
                <c:v>-3.2542039679059758</c:v>
              </c:pt>
              <c:pt idx="2910">
                <c:v>-3.2542039679059758</c:v>
              </c:pt>
              <c:pt idx="2911">
                <c:v>-3.2643563393699906</c:v>
              </c:pt>
              <c:pt idx="2912">
                <c:v>-3.2643563393699906</c:v>
              </c:pt>
              <c:pt idx="2913">
                <c:v>-3.2643563393699906</c:v>
              </c:pt>
              <c:pt idx="2914">
                <c:v>-3.2643563393699906</c:v>
              </c:pt>
              <c:pt idx="2915">
                <c:v>-3.2746128395371796</c:v>
              </c:pt>
              <c:pt idx="2916">
                <c:v>-3.2746128395371796</c:v>
              </c:pt>
              <c:pt idx="2917">
                <c:v>-3.2849756265727317</c:v>
              </c:pt>
              <c:pt idx="2918">
                <c:v>-3.2849756265727317</c:v>
              </c:pt>
              <c:pt idx="2919">
                <c:v>-3.2849756265727317</c:v>
              </c:pt>
              <c:pt idx="2920">
                <c:v>-3.2849756265727317</c:v>
              </c:pt>
              <c:pt idx="2921">
                <c:v>-3.2849756265727317</c:v>
              </c:pt>
              <c:pt idx="2922">
                <c:v>-3.2849756265727317</c:v>
              </c:pt>
              <c:pt idx="2923">
                <c:v>-3.2849756265727317</c:v>
              </c:pt>
              <c:pt idx="2924">
                <c:v>-3.2849756265727317</c:v>
              </c:pt>
              <c:pt idx="2925">
                <c:v>-3.2849756265727317</c:v>
              </c:pt>
              <c:pt idx="2926">
                <c:v>-3.2849756265727317</c:v>
              </c:pt>
              <c:pt idx="2927">
                <c:v>-3.2954469264400239</c:v>
              </c:pt>
              <c:pt idx="2928">
                <c:v>-3.2954469264400239</c:v>
              </c:pt>
              <c:pt idx="2929">
                <c:v>-3.2954469264400239</c:v>
              </c:pt>
              <c:pt idx="2930">
                <c:v>-3.2954469264400239</c:v>
              </c:pt>
              <c:pt idx="2931">
                <c:v>-3.2954469264400239</c:v>
              </c:pt>
              <c:pt idx="2932">
                <c:v>-3.2954469264400239</c:v>
              </c:pt>
              <c:pt idx="2933">
                <c:v>-3.2954469264400239</c:v>
              </c:pt>
              <c:pt idx="2934">
                <c:v>-3.2954469264400239</c:v>
              </c:pt>
              <c:pt idx="2935">
                <c:v>-3.2954469264400239</c:v>
              </c:pt>
              <c:pt idx="2936">
                <c:v>-3.2954469264400239</c:v>
              </c:pt>
              <c:pt idx="2937">
                <c:v>-3.2954469264400239</c:v>
              </c:pt>
              <c:pt idx="2938">
                <c:v>-3.2954469264400239</c:v>
              </c:pt>
              <c:pt idx="2939">
                <c:v>-3.2954469264400239</c:v>
              </c:pt>
              <c:pt idx="2940">
                <c:v>-3.2954469264400239</c:v>
              </c:pt>
              <c:pt idx="2941">
                <c:v>-3.3060290357705577</c:v>
              </c:pt>
              <c:pt idx="2942">
                <c:v>-3.3060290357705577</c:v>
              </c:pt>
              <c:pt idx="2943">
                <c:v>-3.3167243248873053</c:v>
              </c:pt>
              <c:pt idx="2944">
                <c:v>-3.3167243248873053</c:v>
              </c:pt>
              <c:pt idx="2945">
                <c:v>-3.3275352409915269</c:v>
              </c:pt>
              <c:pt idx="2946">
                <c:v>-3.3275352409915269</c:v>
              </c:pt>
              <c:pt idx="2947">
                <c:v>-3.3167243248873053</c:v>
              </c:pt>
              <c:pt idx="2948">
                <c:v>-3.3167243248873053</c:v>
              </c:pt>
              <c:pt idx="2949">
                <c:v>-3.3060290357705577</c:v>
              </c:pt>
              <c:pt idx="2950">
                <c:v>-3.3060290357705577</c:v>
              </c:pt>
              <c:pt idx="2951">
                <c:v>-3.3060290357705577</c:v>
              </c:pt>
              <c:pt idx="2952">
                <c:v>-3.3060290357705577</c:v>
              </c:pt>
              <c:pt idx="2953">
                <c:v>-3.3060290357705577</c:v>
              </c:pt>
              <c:pt idx="2954">
                <c:v>-3.3060290357705577</c:v>
              </c:pt>
              <c:pt idx="2955">
                <c:v>-3.3060290357705577</c:v>
              </c:pt>
              <c:pt idx="2956">
                <c:v>-3.3060290357705577</c:v>
              </c:pt>
              <c:pt idx="2957">
                <c:v>-3.3167243248873053</c:v>
              </c:pt>
              <c:pt idx="2958">
                <c:v>-3.3167243248873053</c:v>
              </c:pt>
              <c:pt idx="2959">
                <c:v>-3.3167243248873053</c:v>
              </c:pt>
              <c:pt idx="2960">
                <c:v>-3.3167243248873053</c:v>
              </c:pt>
              <c:pt idx="2961">
                <c:v>-3.3167243248873053</c:v>
              </c:pt>
              <c:pt idx="2962">
                <c:v>-3.3167243248873053</c:v>
              </c:pt>
              <c:pt idx="2963">
                <c:v>-3.3060290357705577</c:v>
              </c:pt>
              <c:pt idx="2964">
                <c:v>-3.3060290357705577</c:v>
              </c:pt>
              <c:pt idx="2965">
                <c:v>-3.3167243248873053</c:v>
              </c:pt>
              <c:pt idx="2966">
                <c:v>-3.3167243248873053</c:v>
              </c:pt>
              <c:pt idx="2967">
                <c:v>-3.3275352409915269</c:v>
              </c:pt>
              <c:pt idx="2968">
                <c:v>-3.3275352409915269</c:v>
              </c:pt>
              <c:pt idx="2969">
                <c:v>-3.3275352409915269</c:v>
              </c:pt>
              <c:pt idx="2970">
                <c:v>-3.3275352409915269</c:v>
              </c:pt>
              <c:pt idx="2971">
                <c:v>-3.3275352409915269</c:v>
              </c:pt>
              <c:pt idx="2972">
                <c:v>-3.3275352409915269</c:v>
              </c:pt>
              <c:pt idx="2973">
                <c:v>-3.3275352409915269</c:v>
              </c:pt>
              <c:pt idx="2974">
                <c:v>-3.3275352409915269</c:v>
              </c:pt>
              <c:pt idx="2975">
                <c:v>-3.3275352409915269</c:v>
              </c:pt>
              <c:pt idx="2976">
                <c:v>-3.3275352409915269</c:v>
              </c:pt>
              <c:pt idx="2977">
                <c:v>-3.3275352409915269</c:v>
              </c:pt>
              <c:pt idx="2978">
                <c:v>-3.3275352409915269</c:v>
              </c:pt>
              <c:pt idx="2979">
                <c:v>-3.3275352409915269</c:v>
              </c:pt>
              <c:pt idx="2980">
                <c:v>-3.3275352409915269</c:v>
              </c:pt>
              <c:pt idx="2981">
                <c:v>-3.3275352409915269</c:v>
              </c:pt>
              <c:pt idx="2982">
                <c:v>-3.3275352409915269</c:v>
              </c:pt>
              <c:pt idx="2983">
                <c:v>-3.3275352409915269</c:v>
              </c:pt>
              <c:pt idx="2984">
                <c:v>-3.3275352409915269</c:v>
              </c:pt>
              <c:pt idx="2985">
                <c:v>-3.338464311523714</c:v>
              </c:pt>
              <c:pt idx="2986">
                <c:v>-3.338464311523714</c:v>
              </c:pt>
              <c:pt idx="2987">
                <c:v>-3.3275352409915269</c:v>
              </c:pt>
              <c:pt idx="2988">
                <c:v>-3.3275352409915269</c:v>
              </c:pt>
              <c:pt idx="2989">
                <c:v>-3.3275352409915269</c:v>
              </c:pt>
              <c:pt idx="2990">
                <c:v>-3.3275352409915269</c:v>
              </c:pt>
              <c:pt idx="2991">
                <c:v>-3.338464311523714</c:v>
              </c:pt>
              <c:pt idx="2992">
                <c:v>-3.338464311523714</c:v>
              </c:pt>
              <c:pt idx="2993">
                <c:v>-3.338464311523714</c:v>
              </c:pt>
              <c:pt idx="2994">
                <c:v>-3.338464311523714</c:v>
              </c:pt>
              <c:pt idx="2995">
                <c:v>-3.338464311523714</c:v>
              </c:pt>
              <c:pt idx="2996">
                <c:v>-3.338464311523714</c:v>
              </c:pt>
              <c:pt idx="2997">
                <c:v>-3.338464311523714</c:v>
              </c:pt>
              <c:pt idx="2998">
                <c:v>-3.338464311523714</c:v>
              </c:pt>
              <c:pt idx="2999">
                <c:v>-3.338464311523714</c:v>
              </c:pt>
              <c:pt idx="3000">
                <c:v>-3.338464311523714</c:v>
              </c:pt>
              <c:pt idx="3001">
                <c:v>-3.3495141477102957</c:v>
              </c:pt>
              <c:pt idx="3002">
                <c:v>-3.3495141477102957</c:v>
              </c:pt>
              <c:pt idx="3003">
                <c:v>-3.3495141477102957</c:v>
              </c:pt>
              <c:pt idx="3004">
                <c:v>-3.3495141477102957</c:v>
              </c:pt>
              <c:pt idx="3005">
                <c:v>-3.3606874483084206</c:v>
              </c:pt>
              <c:pt idx="3006">
                <c:v>-3.3606874483084206</c:v>
              </c:pt>
              <c:pt idx="3007">
                <c:v>-3.3606874483084206</c:v>
              </c:pt>
              <c:pt idx="3008">
                <c:v>-3.3606874483084206</c:v>
              </c:pt>
              <c:pt idx="3009">
                <c:v>-3.3606874483084206</c:v>
              </c:pt>
              <c:pt idx="3010">
                <c:v>-3.3606874483084206</c:v>
              </c:pt>
              <c:pt idx="3011">
                <c:v>-3.3606874483084206</c:v>
              </c:pt>
              <c:pt idx="3012">
                <c:v>-3.3606874483084206</c:v>
              </c:pt>
              <c:pt idx="3013">
                <c:v>-3.3606874483084206</c:v>
              </c:pt>
              <c:pt idx="3014">
                <c:v>-3.3606874483084206</c:v>
              </c:pt>
              <c:pt idx="3015">
                <c:v>-3.3606874483084206</c:v>
              </c:pt>
              <c:pt idx="3016">
                <c:v>-3.3606874483084206</c:v>
              </c:pt>
              <c:pt idx="3017">
                <c:v>-3.3606874483084206</c:v>
              </c:pt>
              <c:pt idx="3018">
                <c:v>-3.3606874483084206</c:v>
              </c:pt>
              <c:pt idx="3019">
                <c:v>-3.3606874483084206</c:v>
              </c:pt>
              <c:pt idx="3020">
                <c:v>-3.3606874483084206</c:v>
              </c:pt>
              <c:pt idx="3021">
                <c:v>-3.3495141477102957</c:v>
              </c:pt>
              <c:pt idx="3022">
                <c:v>-3.3495141477102957</c:v>
              </c:pt>
              <c:pt idx="3023">
                <c:v>-3.338464311523714</c:v>
              </c:pt>
              <c:pt idx="3024">
                <c:v>-3.338464311523714</c:v>
              </c:pt>
              <c:pt idx="3025">
                <c:v>-3.3606874483084206</c:v>
              </c:pt>
              <c:pt idx="3026">
                <c:v>-3.3606874483084206</c:v>
              </c:pt>
              <c:pt idx="3027">
                <c:v>-3.3606874483084206</c:v>
              </c:pt>
              <c:pt idx="3028">
                <c:v>-3.3606874483084206</c:v>
              </c:pt>
              <c:pt idx="3029">
                <c:v>-3.3606874483084206</c:v>
              </c:pt>
              <c:pt idx="3030">
                <c:v>-3.3606874483084206</c:v>
              </c:pt>
              <c:pt idx="3031">
                <c:v>-3.3606874483084206</c:v>
              </c:pt>
              <c:pt idx="3032">
                <c:v>-3.3606874483084206</c:v>
              </c:pt>
              <c:pt idx="3033">
                <c:v>-3.37198700356236</c:v>
              </c:pt>
              <c:pt idx="3034">
                <c:v>-3.37198700356236</c:v>
              </c:pt>
              <c:pt idx="3035">
                <c:v>-3.3606874483084206</c:v>
              </c:pt>
              <c:pt idx="3036">
                <c:v>-3.3606874483084206</c:v>
              </c:pt>
              <c:pt idx="3037">
                <c:v>-3.3606874483084206</c:v>
              </c:pt>
              <c:pt idx="3038">
                <c:v>-3.3606874483084206</c:v>
              </c:pt>
              <c:pt idx="3039">
                <c:v>-3.3606874483084206</c:v>
              </c:pt>
              <c:pt idx="3040">
                <c:v>-3.3606874483084206</c:v>
              </c:pt>
              <c:pt idx="3041">
                <c:v>-3.37198700356236</c:v>
              </c:pt>
              <c:pt idx="3042">
                <c:v>-3.37198700356236</c:v>
              </c:pt>
              <c:pt idx="3043">
                <c:v>-3.3606874483084206</c:v>
              </c:pt>
              <c:pt idx="3044">
                <c:v>-3.3606874483084206</c:v>
              </c:pt>
              <c:pt idx="3045">
                <c:v>-3.37198700356236</c:v>
              </c:pt>
              <c:pt idx="3046">
                <c:v>-3.37198700356236</c:v>
              </c:pt>
              <c:pt idx="3047">
                <c:v>-3.37198700356236</c:v>
              </c:pt>
              <c:pt idx="3048">
                <c:v>-3.37198700356236</c:v>
              </c:pt>
              <c:pt idx="3049">
                <c:v>-3.37198700356236</c:v>
              </c:pt>
              <c:pt idx="3050">
                <c:v>-3.37198700356236</c:v>
              </c:pt>
              <c:pt idx="3051">
                <c:v>-3.37198700356236</c:v>
              </c:pt>
              <c:pt idx="3052">
                <c:v>-3.37198700356236</c:v>
              </c:pt>
              <c:pt idx="3053">
                <c:v>-3.37198700356236</c:v>
              </c:pt>
              <c:pt idx="3054">
                <c:v>-3.37198700356236</c:v>
              </c:pt>
              <c:pt idx="3055">
                <c:v>-3.3834156993859796</c:v>
              </c:pt>
              <c:pt idx="3056">
                <c:v>-3.3834156993859796</c:v>
              </c:pt>
              <c:pt idx="3057">
                <c:v>-3.37198700356236</c:v>
              </c:pt>
              <c:pt idx="3058">
                <c:v>-3.37198700356236</c:v>
              </c:pt>
              <c:pt idx="3059">
                <c:v>-3.3834156993859796</c:v>
              </c:pt>
              <c:pt idx="3060">
                <c:v>-3.3834156993859796</c:v>
              </c:pt>
              <c:pt idx="3061">
                <c:v>-3.3834156993859796</c:v>
              </c:pt>
              <c:pt idx="3062">
                <c:v>-3.3834156993859796</c:v>
              </c:pt>
              <c:pt idx="3063">
                <c:v>-3.37198700356236</c:v>
              </c:pt>
              <c:pt idx="3064">
                <c:v>-3.37198700356236</c:v>
              </c:pt>
              <c:pt idx="3065">
                <c:v>-3.37198700356236</c:v>
              </c:pt>
              <c:pt idx="3066">
                <c:v>-3.37198700356236</c:v>
              </c:pt>
              <c:pt idx="3067">
                <c:v>-3.37198700356236</c:v>
              </c:pt>
              <c:pt idx="3068">
                <c:v>-3.37198700356236</c:v>
              </c:pt>
              <c:pt idx="3069">
                <c:v>-3.3834156993859796</c:v>
              </c:pt>
              <c:pt idx="3070">
                <c:v>-3.3834156993859796</c:v>
              </c:pt>
              <c:pt idx="3071">
                <c:v>-3.3834156993859796</c:v>
              </c:pt>
              <c:pt idx="3072">
                <c:v>-3.3834156993859796</c:v>
              </c:pt>
              <c:pt idx="3073">
                <c:v>-3.394976521787052</c:v>
              </c:pt>
              <c:pt idx="3074">
                <c:v>-3.394976521787052</c:v>
              </c:pt>
              <c:pt idx="3075">
                <c:v>-3.394976521787052</c:v>
              </c:pt>
              <c:pt idx="3076">
                <c:v>-3.394976521787052</c:v>
              </c:pt>
              <c:pt idx="3077">
                <c:v>-3.3834156993859796</c:v>
              </c:pt>
              <c:pt idx="3078">
                <c:v>-3.3834156993859796</c:v>
              </c:pt>
              <c:pt idx="3079">
                <c:v>-3.394976521787052</c:v>
              </c:pt>
              <c:pt idx="3080">
                <c:v>-3.394976521787052</c:v>
              </c:pt>
              <c:pt idx="3081">
                <c:v>-3.3834156993859796</c:v>
              </c:pt>
              <c:pt idx="3082">
                <c:v>-3.3834156993859796</c:v>
              </c:pt>
              <c:pt idx="3083">
                <c:v>-3.394976521787052</c:v>
              </c:pt>
              <c:pt idx="3084">
                <c:v>-3.394976521787052</c:v>
              </c:pt>
              <c:pt idx="3085">
                <c:v>-3.394976521787052</c:v>
              </c:pt>
              <c:pt idx="3086">
                <c:v>-3.394976521787052</c:v>
              </c:pt>
              <c:pt idx="3087">
                <c:v>-3.4066725615502498</c:v>
              </c:pt>
              <c:pt idx="3088">
                <c:v>-3.4066725615502498</c:v>
              </c:pt>
              <c:pt idx="3089">
                <c:v>-3.394976521787052</c:v>
              </c:pt>
              <c:pt idx="3090">
                <c:v>-3.394976521787052</c:v>
              </c:pt>
              <c:pt idx="3091">
                <c:v>-3.394976521787052</c:v>
              </c:pt>
              <c:pt idx="3092">
                <c:v>-3.394976521787052</c:v>
              </c:pt>
              <c:pt idx="3093">
                <c:v>-3.394976521787052</c:v>
              </c:pt>
              <c:pt idx="3094">
                <c:v>-3.394976521787052</c:v>
              </c:pt>
              <c:pt idx="3095">
                <c:v>-3.394976521787052</c:v>
              </c:pt>
              <c:pt idx="3096">
                <c:v>-3.394976521787052</c:v>
              </c:pt>
              <c:pt idx="3097">
                <c:v>-3.394976521787052</c:v>
              </c:pt>
              <c:pt idx="3098">
                <c:v>-3.394976521787052</c:v>
              </c:pt>
              <c:pt idx="3099">
                <c:v>-3.394976521787052</c:v>
              </c:pt>
              <c:pt idx="3100">
                <c:v>-3.394976521787052</c:v>
              </c:pt>
              <c:pt idx="3101">
                <c:v>-3.394976521787052</c:v>
              </c:pt>
              <c:pt idx="3102">
                <c:v>-3.394976521787052</c:v>
              </c:pt>
              <c:pt idx="3103">
                <c:v>-3.394976521787052</c:v>
              </c:pt>
              <c:pt idx="3104">
                <c:v>-3.394976521787052</c:v>
              </c:pt>
              <c:pt idx="3105">
                <c:v>-3.394976521787052</c:v>
              </c:pt>
              <c:pt idx="3106">
                <c:v>-3.394976521787052</c:v>
              </c:pt>
              <c:pt idx="3107">
                <c:v>-3.394976521787052</c:v>
              </c:pt>
              <c:pt idx="3108">
                <c:v>-3.394976521787052</c:v>
              </c:pt>
              <c:pt idx="3109">
                <c:v>-3.394976521787052</c:v>
              </c:pt>
              <c:pt idx="3110">
                <c:v>-3.394976521787052</c:v>
              </c:pt>
              <c:pt idx="3111">
                <c:v>-3.394976521787052</c:v>
              </c:pt>
              <c:pt idx="3112">
                <c:v>-3.394976521787052</c:v>
              </c:pt>
              <c:pt idx="3113">
                <c:v>-3.4066725615502498</c:v>
              </c:pt>
              <c:pt idx="3114">
                <c:v>-3.4066725615502498</c:v>
              </c:pt>
              <c:pt idx="3115">
                <c:v>-3.4066725615502498</c:v>
              </c:pt>
              <c:pt idx="3116">
                <c:v>-3.4066725615502498</c:v>
              </c:pt>
              <c:pt idx="3117">
                <c:v>-3.394976521787052</c:v>
              </c:pt>
              <c:pt idx="3118">
                <c:v>-3.394976521787052</c:v>
              </c:pt>
              <c:pt idx="3119">
                <c:v>-3.4066725615502498</c:v>
              </c:pt>
              <c:pt idx="3120">
                <c:v>-3.4066725615502498</c:v>
              </c:pt>
              <c:pt idx="3121">
                <c:v>-3.394976521787052</c:v>
              </c:pt>
              <c:pt idx="3122">
                <c:v>-3.394976521787052</c:v>
              </c:pt>
              <c:pt idx="3123">
                <c:v>-3.4066725615502498</c:v>
              </c:pt>
              <c:pt idx="3124">
                <c:v>-3.4066725615502498</c:v>
              </c:pt>
              <c:pt idx="3125">
                <c:v>-3.394976521787052</c:v>
              </c:pt>
              <c:pt idx="3126">
                <c:v>-3.394976521787052</c:v>
              </c:pt>
              <c:pt idx="3127">
                <c:v>-3.4066725615502498</c:v>
              </c:pt>
              <c:pt idx="3128">
                <c:v>-3.4066725615502498</c:v>
              </c:pt>
              <c:pt idx="3129">
                <c:v>-3.4066725615502498</c:v>
              </c:pt>
              <c:pt idx="3130">
                <c:v>-3.4066725615502498</c:v>
              </c:pt>
              <c:pt idx="3131">
                <c:v>-3.4066725615502498</c:v>
              </c:pt>
              <c:pt idx="3132">
                <c:v>-3.4066725615502498</c:v>
              </c:pt>
              <c:pt idx="3133">
                <c:v>-3.4066725615502498</c:v>
              </c:pt>
              <c:pt idx="3134">
                <c:v>-3.4066725615502498</c:v>
              </c:pt>
              <c:pt idx="3135">
                <c:v>-3.4066725615502498</c:v>
              </c:pt>
              <c:pt idx="3136">
                <c:v>-3.4066725615502498</c:v>
              </c:pt>
              <c:pt idx="3137">
                <c:v>-3.4066725615502498</c:v>
              </c:pt>
              <c:pt idx="3138">
                <c:v>-3.4066725615502498</c:v>
              </c:pt>
              <c:pt idx="3139">
                <c:v>-3.4066725615502498</c:v>
              </c:pt>
              <c:pt idx="3140">
                <c:v>-3.4066725615502498</c:v>
              </c:pt>
              <c:pt idx="3141">
                <c:v>-3.4066725615502498</c:v>
              </c:pt>
              <c:pt idx="3142">
                <c:v>-3.4066725615502498</c:v>
              </c:pt>
              <c:pt idx="3143">
                <c:v>-3.4066725615502498</c:v>
              </c:pt>
              <c:pt idx="3144">
                <c:v>-3.4066725615502498</c:v>
              </c:pt>
              <c:pt idx="3145">
                <c:v>-3.4066725615502498</c:v>
              </c:pt>
              <c:pt idx="3146">
                <c:v>-3.4066725615502498</c:v>
              </c:pt>
              <c:pt idx="3147">
                <c:v>-3.4185070191972522</c:v>
              </c:pt>
              <c:pt idx="3148">
                <c:v>-3.4185070191972522</c:v>
              </c:pt>
              <c:pt idx="3149">
                <c:v>-3.4185070191972522</c:v>
              </c:pt>
              <c:pt idx="3150">
                <c:v>-3.4185070191972522</c:v>
              </c:pt>
              <c:pt idx="3151">
                <c:v>-3.4185070191972522</c:v>
              </c:pt>
              <c:pt idx="3152">
                <c:v>-3.4185070191972522</c:v>
              </c:pt>
              <c:pt idx="3153">
                <c:v>-3.4185070191972522</c:v>
              </c:pt>
              <c:pt idx="3154">
                <c:v>-3.4185070191972522</c:v>
              </c:pt>
              <c:pt idx="3155">
                <c:v>-3.4304832102439642</c:v>
              </c:pt>
              <c:pt idx="3156">
                <c:v>-3.4304832102439642</c:v>
              </c:pt>
              <c:pt idx="3157">
                <c:v>-3.4304832102439642</c:v>
              </c:pt>
              <c:pt idx="3158">
                <c:v>-3.4304832102439642</c:v>
              </c:pt>
              <c:pt idx="3159">
                <c:v>-3.4185070191972522</c:v>
              </c:pt>
              <c:pt idx="3160">
                <c:v>-3.4185070191972522</c:v>
              </c:pt>
              <c:pt idx="3161">
                <c:v>-3.4304832102439642</c:v>
              </c:pt>
              <c:pt idx="3162">
                <c:v>-3.4304832102439642</c:v>
              </c:pt>
              <c:pt idx="3163">
                <c:v>-3.4304832102439642</c:v>
              </c:pt>
              <c:pt idx="3164">
                <c:v>-3.4304832102439642</c:v>
              </c:pt>
              <c:pt idx="3165">
                <c:v>-3.4185070191972522</c:v>
              </c:pt>
              <c:pt idx="3166">
                <c:v>-3.4185070191972522</c:v>
              </c:pt>
              <c:pt idx="3167">
                <c:v>-3.4185070191972522</c:v>
              </c:pt>
              <c:pt idx="3168">
                <c:v>-3.4185070191972522</c:v>
              </c:pt>
              <c:pt idx="3169">
                <c:v>-3.4185070191972522</c:v>
              </c:pt>
              <c:pt idx="3170">
                <c:v>-3.4185070191972522</c:v>
              </c:pt>
              <c:pt idx="3171">
                <c:v>-3.4185070191972522</c:v>
              </c:pt>
              <c:pt idx="3172">
                <c:v>-3.4185070191972522</c:v>
              </c:pt>
              <c:pt idx="3173">
                <c:v>-3.4304832102439642</c:v>
              </c:pt>
              <c:pt idx="3174">
                <c:v>-3.4304832102439642</c:v>
              </c:pt>
              <c:pt idx="3175">
                <c:v>-3.4304832102439642</c:v>
              </c:pt>
              <c:pt idx="3176">
                <c:v>-3.4304832102439642</c:v>
              </c:pt>
              <c:pt idx="3177">
                <c:v>-3.4304832102439642</c:v>
              </c:pt>
              <c:pt idx="3178">
                <c:v>-3.4304832102439642</c:v>
              </c:pt>
              <c:pt idx="3179">
                <c:v>-3.4304832102439642</c:v>
              </c:pt>
              <c:pt idx="3180">
                <c:v>-3.4304832102439642</c:v>
              </c:pt>
              <c:pt idx="3181">
                <c:v>-3.4185070191972522</c:v>
              </c:pt>
              <c:pt idx="3182">
                <c:v>-3.4185070191972522</c:v>
              </c:pt>
              <c:pt idx="3183">
                <c:v>-3.4304832102439642</c:v>
              </c:pt>
              <c:pt idx="3184">
                <c:v>-3.4304832102439642</c:v>
              </c:pt>
              <c:pt idx="3185">
                <c:v>-3.4304832102439642</c:v>
              </c:pt>
              <c:pt idx="3186">
                <c:v>-3.4304832102439642</c:v>
              </c:pt>
              <c:pt idx="3187">
                <c:v>-3.4185070191972522</c:v>
              </c:pt>
              <c:pt idx="3188">
                <c:v>-3.4185070191972522</c:v>
              </c:pt>
              <c:pt idx="3189">
                <c:v>-3.4304832102439642</c:v>
              </c:pt>
              <c:pt idx="3190">
                <c:v>-3.4304832102439642</c:v>
              </c:pt>
              <c:pt idx="3191">
                <c:v>-3.4304832102439642</c:v>
              </c:pt>
              <c:pt idx="3192">
                <c:v>-3.4304832102439642</c:v>
              </c:pt>
              <c:pt idx="3193">
                <c:v>-3.4304832102439642</c:v>
              </c:pt>
              <c:pt idx="3194">
                <c:v>-3.4304832102439642</c:v>
              </c:pt>
              <c:pt idx="3195">
                <c:v>-3.4426045707763056</c:v>
              </c:pt>
              <c:pt idx="3196">
                <c:v>-3.4426045707763056</c:v>
              </c:pt>
              <c:pt idx="3197">
                <c:v>-3.4304832102439642</c:v>
              </c:pt>
              <c:pt idx="3198">
                <c:v>-3.4304832102439642</c:v>
              </c:pt>
              <c:pt idx="3199">
                <c:v>-3.4304832102439642</c:v>
              </c:pt>
              <c:pt idx="3200">
                <c:v>-3.4304832102439642</c:v>
              </c:pt>
              <c:pt idx="3201">
                <c:v>-3.4304832102439642</c:v>
              </c:pt>
              <c:pt idx="3202">
                <c:v>-3.4304832102439642</c:v>
              </c:pt>
              <c:pt idx="3203">
                <c:v>-3.4426045707763056</c:v>
              </c:pt>
              <c:pt idx="3204">
                <c:v>-3.4426045707763056</c:v>
              </c:pt>
              <c:pt idx="3205">
                <c:v>-3.4304832102439642</c:v>
              </c:pt>
              <c:pt idx="3206">
                <c:v>-3.4304832102439642</c:v>
              </c:pt>
              <c:pt idx="3207">
                <c:v>-3.4426045707763056</c:v>
              </c:pt>
              <c:pt idx="3208">
                <c:v>-3.4426045707763056</c:v>
              </c:pt>
              <c:pt idx="3209">
                <c:v>-3.4426045707763056</c:v>
              </c:pt>
              <c:pt idx="3210">
                <c:v>-3.4426045707763056</c:v>
              </c:pt>
              <c:pt idx="3211">
                <c:v>-3.4304832102439642</c:v>
              </c:pt>
              <c:pt idx="3212">
                <c:v>-3.4304832102439642</c:v>
              </c:pt>
              <c:pt idx="3213">
                <c:v>-3.4304832102439642</c:v>
              </c:pt>
              <c:pt idx="3214">
                <c:v>-3.4304832102439642</c:v>
              </c:pt>
              <c:pt idx="3215">
                <c:v>-3.4304832102439642</c:v>
              </c:pt>
              <c:pt idx="3216">
                <c:v>-3.4304832102439642</c:v>
              </c:pt>
              <c:pt idx="3217">
                <c:v>-3.4426045707763056</c:v>
              </c:pt>
              <c:pt idx="3218">
                <c:v>-3.4426045707763056</c:v>
              </c:pt>
              <c:pt idx="3219">
                <c:v>-3.4426045707763056</c:v>
              </c:pt>
              <c:pt idx="3220">
                <c:v>-3.4426045707763056</c:v>
              </c:pt>
              <c:pt idx="3221">
                <c:v>-3.4426045707763056</c:v>
              </c:pt>
              <c:pt idx="3222">
                <c:v>-3.4426045707763056</c:v>
              </c:pt>
              <c:pt idx="3223">
                <c:v>-3.4304832102439642</c:v>
              </c:pt>
              <c:pt idx="3224">
                <c:v>-3.4304832102439642</c:v>
              </c:pt>
              <c:pt idx="3225">
                <c:v>-3.4426045707763056</c:v>
              </c:pt>
              <c:pt idx="3226">
                <c:v>-3.4426045707763056</c:v>
              </c:pt>
              <c:pt idx="3227">
                <c:v>-3.4548746633681264</c:v>
              </c:pt>
              <c:pt idx="3228">
                <c:v>-3.4548746633681264</c:v>
              </c:pt>
              <c:pt idx="3229">
                <c:v>-3.4548746633681264</c:v>
              </c:pt>
              <c:pt idx="3230">
                <c:v>-3.4548746633681264</c:v>
              </c:pt>
              <c:pt idx="3231">
                <c:v>-3.4548746633681264</c:v>
              </c:pt>
              <c:pt idx="3232">
                <c:v>-3.4548746633681264</c:v>
              </c:pt>
              <c:pt idx="3233">
                <c:v>-3.4548746633681264</c:v>
              </c:pt>
              <c:pt idx="3234">
                <c:v>-3.4548746633681264</c:v>
              </c:pt>
              <c:pt idx="3235">
                <c:v>-3.4672971833666835</c:v>
              </c:pt>
              <c:pt idx="3236">
                <c:v>-3.4672971833666835</c:v>
              </c:pt>
              <c:pt idx="3237">
                <c:v>-3.4798759655735396</c:v>
              </c:pt>
              <c:pt idx="3238">
                <c:v>-3.4798759655735396</c:v>
              </c:pt>
              <c:pt idx="3239">
                <c:v>-3.4798759655735396</c:v>
              </c:pt>
              <c:pt idx="3240">
                <c:v>-3.4798759655735396</c:v>
              </c:pt>
              <c:pt idx="3241">
                <c:v>-3.4926149913509765</c:v>
              </c:pt>
              <c:pt idx="3242">
                <c:v>-3.4926149913509765</c:v>
              </c:pt>
              <c:pt idx="3243">
                <c:v>-3.5055183961868805</c:v>
              </c:pt>
              <c:pt idx="3244">
                <c:v>-3.5055183961868805</c:v>
              </c:pt>
              <c:pt idx="3245">
                <c:v>-3.5055183961868805</c:v>
              </c:pt>
              <c:pt idx="3246">
                <c:v>-3.5055183961868805</c:v>
              </c:pt>
              <c:pt idx="3247">
                <c:v>-3.5185904777542332</c:v>
              </c:pt>
              <c:pt idx="3248">
                <c:v>-3.5185904777542332</c:v>
              </c:pt>
              <c:pt idx="3249">
                <c:v>-3.5185904777542332</c:v>
              </c:pt>
              <c:pt idx="3250">
                <c:v>-3.5185904777542332</c:v>
              </c:pt>
              <c:pt idx="3251">
                <c:v>-3.5185904777542332</c:v>
              </c:pt>
              <c:pt idx="3252">
                <c:v>-3.5185904777542332</c:v>
              </c:pt>
              <c:pt idx="3253">
                <c:v>-3.5318357045042497</c:v>
              </c:pt>
              <c:pt idx="3254">
                <c:v>-3.5318357045042497</c:v>
              </c:pt>
              <c:pt idx="3255">
                <c:v>-3.5318357045042497</c:v>
              </c:pt>
              <c:pt idx="3256">
                <c:v>-3.5318357045042497</c:v>
              </c:pt>
              <c:pt idx="3257">
                <c:v>-3.5318357045042497</c:v>
              </c:pt>
              <c:pt idx="3258">
                <c:v>-3.5318357045042497</c:v>
              </c:pt>
              <c:pt idx="3259">
                <c:v>-3.5452587248363976</c:v>
              </c:pt>
              <c:pt idx="3260">
                <c:v>-3.5452587248363976</c:v>
              </c:pt>
              <c:pt idx="3261">
                <c:v>-3.5452587248363976</c:v>
              </c:pt>
              <c:pt idx="3262">
                <c:v>-3.5452587248363976</c:v>
              </c:pt>
              <c:pt idx="3263">
                <c:v>-3.5588643768921724</c:v>
              </c:pt>
              <c:pt idx="3264">
                <c:v>-3.5588643768921724</c:v>
              </c:pt>
              <c:pt idx="3265">
                <c:v>-3.5588643768921724</c:v>
              </c:pt>
              <c:pt idx="3266">
                <c:v>-3.5588643768921724</c:v>
              </c:pt>
              <c:pt idx="3267">
                <c:v>-3.5588643768921724</c:v>
              </c:pt>
              <c:pt idx="3268">
                <c:v>-3.5588643768921724</c:v>
              </c:pt>
              <c:pt idx="3269">
                <c:v>-3.5726576990245076</c:v>
              </c:pt>
              <c:pt idx="3270">
                <c:v>-3.5726576990245076</c:v>
              </c:pt>
              <c:pt idx="3271">
                <c:v>-3.5866439409992554</c:v>
              </c:pt>
              <c:pt idx="3272">
                <c:v>-3.5866439409992554</c:v>
              </c:pt>
              <c:pt idx="3273">
                <c:v>-3.5866439409992554</c:v>
              </c:pt>
              <c:pt idx="3274">
                <c:v>-3.5866439409992554</c:v>
              </c:pt>
              <c:pt idx="3275">
                <c:v>-3.6008285759912075</c:v>
              </c:pt>
              <c:pt idx="3276">
                <c:v>-3.6008285759912075</c:v>
              </c:pt>
              <c:pt idx="3277">
                <c:v>-3.6008285759912075</c:v>
              </c:pt>
              <c:pt idx="3278">
                <c:v>-3.6008285759912075</c:v>
              </c:pt>
              <c:pt idx="3279">
                <c:v>-3.6152173134433028</c:v>
              </c:pt>
              <c:pt idx="3280">
                <c:v>-3.6152173134433028</c:v>
              </c:pt>
              <c:pt idx="3281">
                <c:v>-3.6152173134433028</c:v>
              </c:pt>
              <c:pt idx="3282">
                <c:v>-3.6152173134433028</c:v>
              </c:pt>
              <c:pt idx="3283">
                <c:v>-3.6008285759912075</c:v>
              </c:pt>
              <c:pt idx="3284">
                <c:v>-3.6008285759912075</c:v>
              </c:pt>
              <c:pt idx="3285">
                <c:v>-3.6152173134433028</c:v>
              </c:pt>
              <c:pt idx="3286">
                <c:v>-3.6152173134433028</c:v>
              </c:pt>
              <c:pt idx="3287">
                <c:v>-3.6152173134433028</c:v>
              </c:pt>
              <c:pt idx="3288">
                <c:v>-3.6152173134433028</c:v>
              </c:pt>
              <c:pt idx="3289">
                <c:v>-3.629816112864455</c:v>
              </c:pt>
              <c:pt idx="3290">
                <c:v>-3.629816112864455</c:v>
              </c:pt>
              <c:pt idx="3291">
                <c:v>-3.629816112864455</c:v>
              </c:pt>
              <c:pt idx="3292">
                <c:v>-3.629816112864455</c:v>
              </c:pt>
              <c:pt idx="3293">
                <c:v>-3.6446311986496043</c:v>
              </c:pt>
              <c:pt idx="3294">
                <c:v>-3.6446311986496043</c:v>
              </c:pt>
              <c:pt idx="3295">
                <c:v>-3.6446311986496043</c:v>
              </c:pt>
              <c:pt idx="3296">
                <c:v>-3.6446311986496043</c:v>
              </c:pt>
              <c:pt idx="3297">
                <c:v>-3.6446311986496043</c:v>
              </c:pt>
              <c:pt idx="3298">
                <c:v>-3.6446311986496043</c:v>
              </c:pt>
              <c:pt idx="3299">
                <c:v>-3.6596690760141399</c:v>
              </c:pt>
              <c:pt idx="3300">
                <c:v>-3.6596690760141399</c:v>
              </c:pt>
              <c:pt idx="3301">
                <c:v>-3.6596690760141399</c:v>
              </c:pt>
              <c:pt idx="3302">
                <c:v>-3.6596690760141399</c:v>
              </c:pt>
              <c:pt idx="3303">
                <c:v>-3.6904407346808887</c:v>
              </c:pt>
              <c:pt idx="3304">
                <c:v>-3.6904407346808887</c:v>
              </c:pt>
              <c:pt idx="3305">
                <c:v>-3.6749365481449239</c:v>
              </c:pt>
              <c:pt idx="3306">
                <c:v>-3.6749365481449239</c:v>
              </c:pt>
              <c:pt idx="3307">
                <c:v>-3.6749365481449239</c:v>
              </c:pt>
              <c:pt idx="3308">
                <c:v>-3.6749365481449239</c:v>
              </c:pt>
              <c:pt idx="3309">
                <c:v>-3.6749365481449239</c:v>
              </c:pt>
              <c:pt idx="3310">
                <c:v>-3.6749365481449239</c:v>
              </c:pt>
              <c:pt idx="3311">
                <c:v>-3.7061890916490365</c:v>
              </c:pt>
              <c:pt idx="3312">
                <c:v>-3.7061890916490365</c:v>
              </c:pt>
              <c:pt idx="3313">
                <c:v>-3.6904407346808887</c:v>
              </c:pt>
              <c:pt idx="3314">
                <c:v>-3.6904407346808887</c:v>
              </c:pt>
              <c:pt idx="3315">
                <c:v>-3.722189432995473</c:v>
              </c:pt>
              <c:pt idx="3316">
                <c:v>-3.722189432995473</c:v>
              </c:pt>
              <c:pt idx="3317">
                <c:v>-3.7061890916490365</c:v>
              </c:pt>
              <c:pt idx="3318">
                <c:v>-3.7061890916490365</c:v>
              </c:pt>
              <c:pt idx="3319">
                <c:v>-3.722189432995473</c:v>
              </c:pt>
              <c:pt idx="3320">
                <c:v>-3.722189432995473</c:v>
              </c:pt>
              <c:pt idx="3321">
                <c:v>-3.722189432995473</c:v>
              </c:pt>
              <c:pt idx="3322">
                <c:v>-3.722189432995473</c:v>
              </c:pt>
              <c:pt idx="3323">
                <c:v>-3.722189432995473</c:v>
              </c:pt>
              <c:pt idx="3324">
                <c:v>-3.722189432995473</c:v>
              </c:pt>
              <c:pt idx="3325">
                <c:v>-3.722189432995473</c:v>
              </c:pt>
              <c:pt idx="3326">
                <c:v>-3.722189432995473</c:v>
              </c:pt>
              <c:pt idx="3327">
                <c:v>-3.7549792558184678</c:v>
              </c:pt>
              <c:pt idx="3328">
                <c:v>-3.7549792558184678</c:v>
              </c:pt>
              <c:pt idx="3329">
                <c:v>-3.7384499538672484</c:v>
              </c:pt>
              <c:pt idx="3330">
                <c:v>-3.7384499538672484</c:v>
              </c:pt>
              <c:pt idx="3331">
                <c:v>-3.771786374134849</c:v>
              </c:pt>
              <c:pt idx="3332">
                <c:v>-3.771786374134849</c:v>
              </c:pt>
              <c:pt idx="3333">
                <c:v>-3.771786374134849</c:v>
              </c:pt>
              <c:pt idx="3334">
                <c:v>-3.771786374134849</c:v>
              </c:pt>
              <c:pt idx="3335">
                <c:v>-3.771786374134849</c:v>
              </c:pt>
              <c:pt idx="3336">
                <c:v>-3.771786374134849</c:v>
              </c:pt>
              <c:pt idx="3337">
                <c:v>-3.7549792558184678</c:v>
              </c:pt>
              <c:pt idx="3338">
                <c:v>-3.7549792558184678</c:v>
              </c:pt>
              <c:pt idx="3339">
                <c:v>-3.771786374134849</c:v>
              </c:pt>
              <c:pt idx="3340">
                <c:v>-3.771786374134849</c:v>
              </c:pt>
              <c:pt idx="3341">
                <c:v>-3.771786374134849</c:v>
              </c:pt>
              <c:pt idx="3342">
                <c:v>-3.771786374134849</c:v>
              </c:pt>
              <c:pt idx="3343">
                <c:v>-3.7888808074941438</c:v>
              </c:pt>
              <c:pt idx="3344">
                <c:v>-3.7888808074941438</c:v>
              </c:pt>
              <c:pt idx="3345">
                <c:v>-3.7888808074941438</c:v>
              </c:pt>
              <c:pt idx="3346">
                <c:v>-3.7888808074941438</c:v>
              </c:pt>
              <c:pt idx="3347">
                <c:v>-3.7888808074941438</c:v>
              </c:pt>
              <c:pt idx="3348">
                <c:v>-3.7888808074941438</c:v>
              </c:pt>
              <c:pt idx="3349">
                <c:v>-3.8062725502060077</c:v>
              </c:pt>
              <c:pt idx="3350">
                <c:v>-3.8062725502060077</c:v>
              </c:pt>
              <c:pt idx="3351">
                <c:v>-3.8062725502060077</c:v>
              </c:pt>
              <c:pt idx="3352">
                <c:v>-3.8062725502060077</c:v>
              </c:pt>
              <c:pt idx="3353">
                <c:v>-3.8239721273054186</c:v>
              </c:pt>
              <c:pt idx="3354">
                <c:v>-3.8239721273054186</c:v>
              </c:pt>
              <c:pt idx="3355">
                <c:v>-3.8239721273054186</c:v>
              </c:pt>
              <c:pt idx="3356">
                <c:v>-3.8239721273054186</c:v>
              </c:pt>
              <c:pt idx="3357">
                <c:v>-3.8239721273054186</c:v>
              </c:pt>
              <c:pt idx="3358">
                <c:v>-3.8239721273054186</c:v>
              </c:pt>
              <c:pt idx="3359">
                <c:v>-3.8239721273054186</c:v>
              </c:pt>
              <c:pt idx="3360">
                <c:v>-3.8239721273054186</c:v>
              </c:pt>
              <c:pt idx="3361">
                <c:v>-3.8419906328080966</c:v>
              </c:pt>
              <c:pt idx="3362">
                <c:v>-3.8419906328080966</c:v>
              </c:pt>
              <c:pt idx="3363">
                <c:v>-3.8419906328080966</c:v>
              </c:pt>
              <c:pt idx="3364">
                <c:v>-3.8419906328080966</c:v>
              </c:pt>
              <c:pt idx="3365">
                <c:v>-3.8419906328080966</c:v>
              </c:pt>
              <c:pt idx="3366">
                <c:v>-3.8419906328080966</c:v>
              </c:pt>
              <c:pt idx="3367">
                <c:v>-3.8603397714762875</c:v>
              </c:pt>
              <c:pt idx="3368">
                <c:v>-3.8603397714762875</c:v>
              </c:pt>
              <c:pt idx="3369">
                <c:v>-3.8419906328080966</c:v>
              </c:pt>
              <c:pt idx="3370">
                <c:v>-3.8419906328080966</c:v>
              </c:pt>
              <c:pt idx="3371">
                <c:v>-3.8603397714762875</c:v>
              </c:pt>
              <c:pt idx="3372">
                <c:v>-3.8603397714762875</c:v>
              </c:pt>
              <c:pt idx="3373">
                <c:v>-3.8790319044884503</c:v>
              </c:pt>
              <c:pt idx="3374">
                <c:v>-3.8790319044884503</c:v>
              </c:pt>
              <c:pt idx="3375">
                <c:v>-3.8603397714762875</c:v>
              </c:pt>
              <c:pt idx="3376">
                <c:v>-3.8603397714762875</c:v>
              </c:pt>
              <c:pt idx="3377">
                <c:v>-3.8790319044884503</c:v>
              </c:pt>
              <c:pt idx="3378">
                <c:v>-3.8790319044884503</c:v>
              </c:pt>
              <c:pt idx="3379">
                <c:v>-3.8603397714762875</c:v>
              </c:pt>
              <c:pt idx="3380">
                <c:v>-3.8603397714762875</c:v>
              </c:pt>
              <c:pt idx="3381">
                <c:v>-3.8790319044884503</c:v>
              </c:pt>
              <c:pt idx="3382">
                <c:v>-3.8790319044884503</c:v>
              </c:pt>
              <c:pt idx="3383">
                <c:v>-3.8790319044884503</c:v>
              </c:pt>
              <c:pt idx="3384">
                <c:v>-3.8790319044884503</c:v>
              </c:pt>
              <c:pt idx="3385">
                <c:v>-3.9174981853162403</c:v>
              </c:pt>
              <c:pt idx="3386">
                <c:v>-3.9174981853162403</c:v>
              </c:pt>
              <c:pt idx="3387">
                <c:v>-3.8790319044884503</c:v>
              </c:pt>
              <c:pt idx="3388">
                <c:v>-3.8790319044884503</c:v>
              </c:pt>
              <c:pt idx="3389">
                <c:v>-3.8980800994591389</c:v>
              </c:pt>
              <c:pt idx="3390">
                <c:v>-3.8980800994591389</c:v>
              </c:pt>
              <c:pt idx="3391">
                <c:v>-3.8980800994591389</c:v>
              </c:pt>
              <c:pt idx="3392">
                <c:v>-3.8980800994591389</c:v>
              </c:pt>
              <c:pt idx="3393">
                <c:v>-3.9174981853162403</c:v>
              </c:pt>
              <c:pt idx="3394">
                <c:v>-3.9174981853162403</c:v>
              </c:pt>
              <c:pt idx="3395">
                <c:v>-3.9174981853162403</c:v>
              </c:pt>
              <c:pt idx="3396">
                <c:v>-3.9174981853162403</c:v>
              </c:pt>
              <c:pt idx="3397">
                <c:v>-3.9174981853162403</c:v>
              </c:pt>
              <c:pt idx="3398">
                <c:v>-3.9174981853162403</c:v>
              </c:pt>
              <c:pt idx="3399">
                <c:v>-3.9174981853162403</c:v>
              </c:pt>
              <c:pt idx="3400">
                <c:v>-3.9174981853162403</c:v>
              </c:pt>
              <c:pt idx="3401">
                <c:v>-3.9575035199299444</c:v>
              </c:pt>
              <c:pt idx="3402">
                <c:v>-3.9575035199299444</c:v>
              </c:pt>
              <c:pt idx="3403">
                <c:v>-3.9373008126124138</c:v>
              </c:pt>
              <c:pt idx="3404">
                <c:v>-3.9373008126124138</c:v>
              </c:pt>
              <c:pt idx="3405">
                <c:v>-3.9174981853162403</c:v>
              </c:pt>
              <c:pt idx="3406">
                <c:v>-3.9174981853162403</c:v>
              </c:pt>
              <c:pt idx="3407">
                <c:v>-3.9373008126124138</c:v>
              </c:pt>
              <c:pt idx="3408">
                <c:v>-3.9373008126124138</c:v>
              </c:pt>
              <c:pt idx="3409">
                <c:v>-3.9373008126124138</c:v>
              </c:pt>
              <c:pt idx="3410">
                <c:v>-3.9373008126124138</c:v>
              </c:pt>
              <c:pt idx="3411">
                <c:v>-3.9575035199299444</c:v>
              </c:pt>
              <c:pt idx="3412">
                <c:v>-3.9575035199299444</c:v>
              </c:pt>
              <c:pt idx="3413">
                <c:v>-3.978122807132674</c:v>
              </c:pt>
              <c:pt idx="3414">
                <c:v>-3.978122807132674</c:v>
              </c:pt>
              <c:pt idx="3415">
                <c:v>-3.9575035199299444</c:v>
              </c:pt>
              <c:pt idx="3416">
                <c:v>-3.9575035199299444</c:v>
              </c:pt>
              <c:pt idx="3417">
                <c:v>-3.9575035199299444</c:v>
              </c:pt>
              <c:pt idx="3418">
                <c:v>-3.9575035199299444</c:v>
              </c:pt>
              <c:pt idx="3419">
                <c:v>-3.978122807132674</c:v>
              </c:pt>
              <c:pt idx="3420">
                <c:v>-3.978122807132674</c:v>
              </c:pt>
              <c:pt idx="3421">
                <c:v>-3.978122807132674</c:v>
              </c:pt>
              <c:pt idx="3422">
                <c:v>-3.978122807132674</c:v>
              </c:pt>
              <c:pt idx="3423">
                <c:v>-3.9991762163305062</c:v>
              </c:pt>
              <c:pt idx="3424">
                <c:v>-3.9991762163305062</c:v>
              </c:pt>
              <c:pt idx="3425">
                <c:v>-3.978122807132674</c:v>
              </c:pt>
              <c:pt idx="3426">
                <c:v>-3.978122807132674</c:v>
              </c:pt>
              <c:pt idx="3427">
                <c:v>-3.9991762163305062</c:v>
              </c:pt>
              <c:pt idx="3428">
                <c:v>-3.9991762163305062</c:v>
              </c:pt>
              <c:pt idx="3429">
                <c:v>-3.9991762163305062</c:v>
              </c:pt>
              <c:pt idx="3430">
                <c:v>-3.9991762163305062</c:v>
              </c:pt>
              <c:pt idx="3431">
                <c:v>-4.0206824215514816</c:v>
              </c:pt>
              <c:pt idx="3432">
                <c:v>-4.0206824215514816</c:v>
              </c:pt>
              <c:pt idx="3433">
                <c:v>-4.0426613282702508</c:v>
              </c:pt>
              <c:pt idx="3434">
                <c:v>-4.0426613282702508</c:v>
              </c:pt>
              <c:pt idx="3435">
                <c:v>-4.0206824215514816</c:v>
              </c:pt>
              <c:pt idx="3436">
                <c:v>-4.0206824215514816</c:v>
              </c:pt>
              <c:pt idx="3437">
                <c:v>-4.0206824215514816</c:v>
              </c:pt>
              <c:pt idx="3438">
                <c:v>-4.0206824215514816</c:v>
              </c:pt>
              <c:pt idx="3439">
                <c:v>-4.0426613282702508</c:v>
              </c:pt>
              <c:pt idx="3440">
                <c:v>-4.0426613282702508</c:v>
              </c:pt>
              <c:pt idx="3441">
                <c:v>-4.0426613282702508</c:v>
              </c:pt>
              <c:pt idx="3442">
                <c:v>-4.0426613282702508</c:v>
              </c:pt>
              <c:pt idx="3443">
                <c:v>-4.0426613282702508</c:v>
              </c:pt>
              <c:pt idx="3444">
                <c:v>-4.0426613282702508</c:v>
              </c:pt>
              <c:pt idx="3445">
                <c:v>-4.0426613282702508</c:v>
              </c:pt>
              <c:pt idx="3446">
                <c:v>-4.0426613282702508</c:v>
              </c:pt>
              <c:pt idx="3447">
                <c:v>-4.0426613282702508</c:v>
              </c:pt>
              <c:pt idx="3448">
                <c:v>-4.0426613282702508</c:v>
              </c:pt>
              <c:pt idx="3449">
                <c:v>-4.0426613282702508</c:v>
              </c:pt>
              <c:pt idx="3450">
                <c:v>-4.0426613282702508</c:v>
              </c:pt>
              <c:pt idx="3451">
                <c:v>-4.0651341841223019</c:v>
              </c:pt>
              <c:pt idx="3452">
                <c:v>-4.0651341841223019</c:v>
              </c:pt>
              <c:pt idx="3453">
                <c:v>-4.0426613282702508</c:v>
              </c:pt>
              <c:pt idx="3454">
                <c:v>-4.0426613282702508</c:v>
              </c:pt>
              <c:pt idx="3455">
                <c:v>-4.0651341841223019</c:v>
              </c:pt>
              <c:pt idx="3456">
                <c:v>-4.0651341841223019</c:v>
              </c:pt>
              <c:pt idx="3457">
                <c:v>-4.0881237023470005</c:v>
              </c:pt>
              <c:pt idx="3458">
                <c:v>-4.0881237023470005</c:v>
              </c:pt>
              <c:pt idx="3459">
                <c:v>-4.0881237023470005</c:v>
              </c:pt>
              <c:pt idx="3460">
                <c:v>-4.0881237023470005</c:v>
              </c:pt>
              <c:pt idx="3461">
                <c:v>-4.0881237023470005</c:v>
              </c:pt>
              <c:pt idx="3462">
                <c:v>-4.0881237023470005</c:v>
              </c:pt>
              <c:pt idx="3463">
                <c:v>-4.0881237023470005</c:v>
              </c:pt>
              <c:pt idx="3464">
                <c:v>-4.0881237023470005</c:v>
              </c:pt>
              <c:pt idx="3465">
                <c:v>-4.1116541997572078</c:v>
              </c:pt>
              <c:pt idx="3466">
                <c:v>-4.1116541997572078</c:v>
              </c:pt>
              <c:pt idx="3467">
                <c:v>-4.1116541997572078</c:v>
              </c:pt>
              <c:pt idx="3468">
                <c:v>-4.1116541997572078</c:v>
              </c:pt>
              <c:pt idx="3469">
                <c:v>-4.1116541997572078</c:v>
              </c:pt>
              <c:pt idx="3470">
                <c:v>-4.1116541997572078</c:v>
              </c:pt>
              <c:pt idx="3471">
                <c:v>-4.1357517513362616</c:v>
              </c:pt>
              <c:pt idx="3472">
                <c:v>-4.1357517513362616</c:v>
              </c:pt>
              <c:pt idx="3473">
                <c:v>-4.1357517513362616</c:v>
              </c:pt>
              <c:pt idx="3474">
                <c:v>-4.1357517513362616</c:v>
              </c:pt>
              <c:pt idx="3475">
                <c:v>-4.1357517513362616</c:v>
              </c:pt>
              <c:pt idx="3476">
                <c:v>-4.1357517513362616</c:v>
              </c:pt>
              <c:pt idx="3477">
                <c:v>-4.1357517513362616</c:v>
              </c:pt>
              <c:pt idx="3478">
                <c:v>-4.1357517513362616</c:v>
              </c:pt>
              <c:pt idx="3479">
                <c:v>-4.1604443639266249</c:v>
              </c:pt>
              <c:pt idx="3480">
                <c:v>-4.1604443639266249</c:v>
              </c:pt>
              <c:pt idx="3481">
                <c:v>-4.1357517513362616</c:v>
              </c:pt>
              <c:pt idx="3482">
                <c:v>-4.1357517513362616</c:v>
              </c:pt>
              <c:pt idx="3483">
                <c:v>-4.1357517513362616</c:v>
              </c:pt>
              <c:pt idx="3484">
                <c:v>-4.1357517513362616</c:v>
              </c:pt>
              <c:pt idx="3485">
                <c:v>-4.1357517513362616</c:v>
              </c:pt>
              <c:pt idx="3486">
                <c:v>-4.1357517513362616</c:v>
              </c:pt>
              <c:pt idx="3487">
                <c:v>-4.1604443639266249</c:v>
              </c:pt>
              <c:pt idx="3488">
                <c:v>-4.1604443639266249</c:v>
              </c:pt>
              <c:pt idx="3489">
                <c:v>-4.1604443639266249</c:v>
              </c:pt>
              <c:pt idx="3490">
                <c:v>-4.1604443639266249</c:v>
              </c:pt>
              <c:pt idx="3491">
                <c:v>-4.1857621719109144</c:v>
              </c:pt>
              <c:pt idx="3492">
                <c:v>-4.1857621719109144</c:v>
              </c:pt>
              <c:pt idx="3493">
                <c:v>-4.1857621719109144</c:v>
              </c:pt>
              <c:pt idx="3494">
                <c:v>-4.1857621719109144</c:v>
              </c:pt>
              <c:pt idx="3495">
                <c:v>-4.1857621719109144</c:v>
              </c:pt>
              <c:pt idx="3496">
                <c:v>-4.1857621719109144</c:v>
              </c:pt>
              <c:pt idx="3497">
                <c:v>-4.2117376583141892</c:v>
              </c:pt>
              <c:pt idx="3498">
                <c:v>-4.2117376583141892</c:v>
              </c:pt>
              <c:pt idx="3499">
                <c:v>-4.2117376583141892</c:v>
              </c:pt>
              <c:pt idx="3500">
                <c:v>-4.2117376583141892</c:v>
              </c:pt>
              <c:pt idx="3501">
                <c:v>-4.2117376583141892</c:v>
              </c:pt>
              <c:pt idx="3502">
                <c:v>-4.2117376583141892</c:v>
              </c:pt>
              <c:pt idx="3503">
                <c:v>-4.238405905396343</c:v>
              </c:pt>
              <c:pt idx="3504">
                <c:v>-4.238405905396343</c:v>
              </c:pt>
              <c:pt idx="3505">
                <c:v>-4.2117376583141892</c:v>
              </c:pt>
              <c:pt idx="3506">
                <c:v>-4.2117376583141892</c:v>
              </c:pt>
              <c:pt idx="3507">
                <c:v>-4.2117376583141892</c:v>
              </c:pt>
              <c:pt idx="3508">
                <c:v>-4.2117376583141892</c:v>
              </c:pt>
              <c:pt idx="3509">
                <c:v>-4.238405905396343</c:v>
              </c:pt>
              <c:pt idx="3510">
                <c:v>-4.238405905396343</c:v>
              </c:pt>
              <c:pt idx="3511">
                <c:v>-4.238405905396343</c:v>
              </c:pt>
              <c:pt idx="3512">
                <c:v>-4.238405905396343</c:v>
              </c:pt>
              <c:pt idx="3513">
                <c:v>-4.238405905396343</c:v>
              </c:pt>
              <c:pt idx="3514">
                <c:v>-4.238405905396343</c:v>
              </c:pt>
              <c:pt idx="3515">
                <c:v>-4.238405905396343</c:v>
              </c:pt>
              <c:pt idx="3516">
                <c:v>-4.238405905396343</c:v>
              </c:pt>
              <c:pt idx="3517">
                <c:v>-4.238405905396343</c:v>
              </c:pt>
              <c:pt idx="3518">
                <c:v>-4.238405905396343</c:v>
              </c:pt>
              <c:pt idx="3519">
                <c:v>-4.265804879584449</c:v>
              </c:pt>
              <c:pt idx="3520">
                <c:v>-4.265804879584449</c:v>
              </c:pt>
              <c:pt idx="3521">
                <c:v>-4.265804879584449</c:v>
              </c:pt>
              <c:pt idx="3522">
                <c:v>-4.265804879584449</c:v>
              </c:pt>
              <c:pt idx="3523">
                <c:v>-4.265804879584449</c:v>
              </c:pt>
              <c:pt idx="3524">
                <c:v>-4.265804879584449</c:v>
              </c:pt>
              <c:pt idx="3525">
                <c:v>-4.265804879584449</c:v>
              </c:pt>
              <c:pt idx="3526">
                <c:v>-4.265804879584449</c:v>
              </c:pt>
              <c:pt idx="3527">
                <c:v>-4.265804879584449</c:v>
              </c:pt>
              <c:pt idx="3528">
                <c:v>-4.265804879584449</c:v>
              </c:pt>
              <c:pt idx="3529">
                <c:v>-4.2939757565511609</c:v>
              </c:pt>
              <c:pt idx="3530">
                <c:v>-4.2939757565511609</c:v>
              </c:pt>
              <c:pt idx="3531">
                <c:v>-4.265804879584449</c:v>
              </c:pt>
              <c:pt idx="3532">
                <c:v>-4.265804879584449</c:v>
              </c:pt>
              <c:pt idx="3533">
                <c:v>-4.2939757565511609</c:v>
              </c:pt>
              <c:pt idx="3534">
                <c:v>-4.2939757565511609</c:v>
              </c:pt>
              <c:pt idx="3535">
                <c:v>-4.3229632934244133</c:v>
              </c:pt>
              <c:pt idx="3536">
                <c:v>-4.3229632934244133</c:v>
              </c:pt>
              <c:pt idx="3537">
                <c:v>-4.3528162565740853</c:v>
              </c:pt>
              <c:pt idx="3538">
                <c:v>-4.3528162565740853</c:v>
              </c:pt>
              <c:pt idx="3539">
                <c:v>-4.3229632934244133</c:v>
              </c:pt>
              <c:pt idx="3540">
                <c:v>-4.3229632934244133</c:v>
              </c:pt>
              <c:pt idx="3541">
                <c:v>-4.3229632934244133</c:v>
              </c:pt>
              <c:pt idx="3542">
                <c:v>-4.3229632934244133</c:v>
              </c:pt>
              <c:pt idx="3543">
                <c:v>-4.3229632934244133</c:v>
              </c:pt>
              <c:pt idx="3544">
                <c:v>-4.3229632934244133</c:v>
              </c:pt>
              <c:pt idx="3545">
                <c:v>-4.3229632934244133</c:v>
              </c:pt>
              <c:pt idx="3546">
                <c:v>-4.3229632934244133</c:v>
              </c:pt>
              <c:pt idx="3547">
                <c:v>-4.3528162565740853</c:v>
              </c:pt>
              <c:pt idx="3548">
                <c:v>-4.3528162565740853</c:v>
              </c:pt>
              <c:pt idx="3549">
                <c:v>-4.3528162565740853</c:v>
              </c:pt>
              <c:pt idx="3550">
                <c:v>-4.3528162565740853</c:v>
              </c:pt>
              <c:pt idx="3551">
                <c:v>-4.3528162565740853</c:v>
              </c:pt>
              <c:pt idx="3552">
                <c:v>-4.3528162565740853</c:v>
              </c:pt>
              <c:pt idx="3553">
                <c:v>-4.3528162565740853</c:v>
              </c:pt>
              <c:pt idx="3554">
                <c:v>-4.3528162565740853</c:v>
              </c:pt>
              <c:pt idx="3555">
                <c:v>-4.3835879152408292</c:v>
              </c:pt>
              <c:pt idx="3556">
                <c:v>-4.3835879152408292</c:v>
              </c:pt>
              <c:pt idx="3557">
                <c:v>-4.3835879152408292</c:v>
              </c:pt>
              <c:pt idx="3558">
                <c:v>-4.3835879152408292</c:v>
              </c:pt>
              <c:pt idx="3559">
                <c:v>-4.3835879152408292</c:v>
              </c:pt>
              <c:pt idx="3560">
                <c:v>-4.3835879152408292</c:v>
              </c:pt>
              <c:pt idx="3561">
                <c:v>-4.3835879152408292</c:v>
              </c:pt>
              <c:pt idx="3562">
                <c:v>-4.3835879152408292</c:v>
              </c:pt>
              <c:pt idx="3563">
                <c:v>-4.3835879152408292</c:v>
              </c:pt>
              <c:pt idx="3564">
                <c:v>-4.3835879152408292</c:v>
              </c:pt>
              <c:pt idx="3565">
                <c:v>-4.3835879152408292</c:v>
              </c:pt>
              <c:pt idx="3566">
                <c:v>-4.3835879152408292</c:v>
              </c:pt>
              <c:pt idx="3567">
                <c:v>-4.4153366135554277</c:v>
              </c:pt>
              <c:pt idx="3568">
                <c:v>-4.4153366135554277</c:v>
              </c:pt>
              <c:pt idx="3569">
                <c:v>-4.4153366135554277</c:v>
              </c:pt>
              <c:pt idx="3570">
                <c:v>-4.4153366135554277</c:v>
              </c:pt>
              <c:pt idx="3571">
                <c:v>-4.4481264363784181</c:v>
              </c:pt>
              <c:pt idx="3572">
                <c:v>-4.4481264363784181</c:v>
              </c:pt>
              <c:pt idx="3573">
                <c:v>-4.4481264363784181</c:v>
              </c:pt>
              <c:pt idx="3574">
                <c:v>-4.4481264363784181</c:v>
              </c:pt>
              <c:pt idx="3575">
                <c:v>-4.4481264363784181</c:v>
              </c:pt>
              <c:pt idx="3576">
                <c:v>-4.4481264363784181</c:v>
              </c:pt>
              <c:pt idx="3577">
                <c:v>-4.4481264363784181</c:v>
              </c:pt>
              <c:pt idx="3578">
                <c:v>-4.4481264363784181</c:v>
              </c:pt>
              <c:pt idx="3579">
                <c:v>-4.4481264363784181</c:v>
              </c:pt>
              <c:pt idx="3580">
                <c:v>-4.4481264363784181</c:v>
              </c:pt>
              <c:pt idx="3581">
                <c:v>-4.4820279880540896</c:v>
              </c:pt>
              <c:pt idx="3582">
                <c:v>-4.4820279880540896</c:v>
              </c:pt>
              <c:pt idx="3583">
                <c:v>-4.4820279880540896</c:v>
              </c:pt>
              <c:pt idx="3584">
                <c:v>-4.4820279880540896</c:v>
              </c:pt>
              <c:pt idx="3585">
                <c:v>-4.4820279880540896</c:v>
              </c:pt>
              <c:pt idx="3586">
                <c:v>-4.4820279880540896</c:v>
              </c:pt>
              <c:pt idx="3587">
                <c:v>-4.4820279880540896</c:v>
              </c:pt>
              <c:pt idx="3588">
                <c:v>-4.4820279880540896</c:v>
              </c:pt>
              <c:pt idx="3589">
                <c:v>-4.4820279880540896</c:v>
              </c:pt>
              <c:pt idx="3590">
                <c:v>-4.4820279880540896</c:v>
              </c:pt>
              <c:pt idx="3591">
                <c:v>-4.4820279880540896</c:v>
              </c:pt>
              <c:pt idx="3592">
                <c:v>-4.4820279880540896</c:v>
              </c:pt>
              <c:pt idx="3593">
                <c:v>-4.4820279880540896</c:v>
              </c:pt>
              <c:pt idx="3594">
                <c:v>-4.4820279880540896</c:v>
              </c:pt>
              <c:pt idx="3595">
                <c:v>-4.5171193078653786</c:v>
              </c:pt>
              <c:pt idx="3596">
                <c:v>-4.5171193078653786</c:v>
              </c:pt>
              <c:pt idx="3597">
                <c:v>-4.5171193078653786</c:v>
              </c:pt>
              <c:pt idx="3598">
                <c:v>-4.5171193078653786</c:v>
              </c:pt>
              <c:pt idx="3599">
                <c:v>-4.5171193078653786</c:v>
              </c:pt>
              <c:pt idx="3600">
                <c:v>-4.5171193078653786</c:v>
              </c:pt>
              <c:pt idx="3601">
                <c:v>-4.5171193078653786</c:v>
              </c:pt>
              <c:pt idx="3602">
                <c:v>-4.5171193078653786</c:v>
              </c:pt>
              <c:pt idx="3603">
                <c:v>-4.5534869520362431</c:v>
              </c:pt>
              <c:pt idx="3604">
                <c:v>-4.5534869520362431</c:v>
              </c:pt>
              <c:pt idx="3605">
                <c:v>-4.5534869520362431</c:v>
              </c:pt>
              <c:pt idx="3606">
                <c:v>-4.5534869520362431</c:v>
              </c:pt>
              <c:pt idx="3607">
                <c:v>-4.5534869520362431</c:v>
              </c:pt>
              <c:pt idx="3608">
                <c:v>-4.5534869520362431</c:v>
              </c:pt>
              <c:pt idx="3609">
                <c:v>-4.5912272800190896</c:v>
              </c:pt>
              <c:pt idx="3610">
                <c:v>-4.5912272800190896</c:v>
              </c:pt>
              <c:pt idx="3611">
                <c:v>-4.5912272800190896</c:v>
              </c:pt>
              <c:pt idx="3612">
                <c:v>-4.5912272800190896</c:v>
              </c:pt>
              <c:pt idx="3613">
                <c:v>-4.6304479931723597</c:v>
              </c:pt>
              <c:pt idx="3614">
                <c:v>-4.6304479931723597</c:v>
              </c:pt>
              <c:pt idx="3615">
                <c:v>-4.5912272800190896</c:v>
              </c:pt>
              <c:pt idx="3616">
                <c:v>-4.5912272800190896</c:v>
              </c:pt>
              <c:pt idx="3617">
                <c:v>-4.5912272800190896</c:v>
              </c:pt>
              <c:pt idx="3618">
                <c:v>-4.5912272800190896</c:v>
              </c:pt>
              <c:pt idx="3619">
                <c:v>-4.6304479931723597</c:v>
              </c:pt>
              <c:pt idx="3620">
                <c:v>-4.6304479931723597</c:v>
              </c:pt>
              <c:pt idx="3621">
                <c:v>-4.6304479931723597</c:v>
              </c:pt>
              <c:pt idx="3622">
                <c:v>-4.6304479931723597</c:v>
              </c:pt>
              <c:pt idx="3623">
                <c:v>-4.6304479931723597</c:v>
              </c:pt>
              <c:pt idx="3624">
                <c:v>-4.6304479931723597</c:v>
              </c:pt>
              <c:pt idx="3625">
                <c:v>-4.6304479931723597</c:v>
              </c:pt>
              <c:pt idx="3626">
                <c:v>-4.6304479931723597</c:v>
              </c:pt>
              <c:pt idx="3627">
                <c:v>-4.6304479931723597</c:v>
              </c:pt>
              <c:pt idx="3628">
                <c:v>-4.6304479931723597</c:v>
              </c:pt>
              <c:pt idx="3629">
                <c:v>-4.6304479931723597</c:v>
              </c:pt>
              <c:pt idx="3630">
                <c:v>-4.6304479931723597</c:v>
              </c:pt>
              <c:pt idx="3631">
                <c:v>-4.6712699876926376</c:v>
              </c:pt>
              <c:pt idx="3632">
                <c:v>-4.6712699876926376</c:v>
              </c:pt>
              <c:pt idx="3633">
                <c:v>-4.6304479931723597</c:v>
              </c:pt>
              <c:pt idx="3634">
                <c:v>-4.6304479931723597</c:v>
              </c:pt>
              <c:pt idx="3635">
                <c:v>-4.6304479931723597</c:v>
              </c:pt>
              <c:pt idx="3636">
                <c:v>-4.6304479931723597</c:v>
              </c:pt>
              <c:pt idx="3637">
                <c:v>-4.6712699876926376</c:v>
              </c:pt>
              <c:pt idx="3638">
                <c:v>-4.6712699876926376</c:v>
              </c:pt>
              <c:pt idx="3639">
                <c:v>-4.6712699876926376</c:v>
              </c:pt>
              <c:pt idx="3640">
                <c:v>-4.6712699876926376</c:v>
              </c:pt>
              <c:pt idx="3641">
                <c:v>-4.6712699876926376</c:v>
              </c:pt>
              <c:pt idx="3642">
                <c:v>-4.6712699876926376</c:v>
              </c:pt>
              <c:pt idx="3643">
                <c:v>-4.6712699876926376</c:v>
              </c:pt>
              <c:pt idx="3644">
                <c:v>-4.6712699876926376</c:v>
              </c:pt>
              <c:pt idx="3645">
                <c:v>-4.7138296021114208</c:v>
              </c:pt>
              <c:pt idx="3646">
                <c:v>-4.7138296021114208</c:v>
              </c:pt>
              <c:pt idx="3647">
                <c:v>-4.7138296021114208</c:v>
              </c:pt>
              <c:pt idx="3648">
                <c:v>-4.7138296021114208</c:v>
              </c:pt>
              <c:pt idx="3649">
                <c:v>-4.6712699876926376</c:v>
              </c:pt>
              <c:pt idx="3650">
                <c:v>-4.6712699876926376</c:v>
              </c:pt>
              <c:pt idx="3651">
                <c:v>-4.7138296021114208</c:v>
              </c:pt>
              <c:pt idx="3652">
                <c:v>-4.7138296021114208</c:v>
              </c:pt>
              <c:pt idx="3653">
                <c:v>-4.7138296021114208</c:v>
              </c:pt>
              <c:pt idx="3654">
                <c:v>-4.7138296021114208</c:v>
              </c:pt>
              <c:pt idx="3655">
                <c:v>-4.7138296021114208</c:v>
              </c:pt>
              <c:pt idx="3656">
                <c:v>-4.7138296021114208</c:v>
              </c:pt>
              <c:pt idx="3657">
                <c:v>-4.7138296021114208</c:v>
              </c:pt>
              <c:pt idx="3658">
                <c:v>-4.7138296021114208</c:v>
              </c:pt>
              <c:pt idx="3659">
                <c:v>-4.7138296021114208</c:v>
              </c:pt>
              <c:pt idx="3660">
                <c:v>-4.7138296021114208</c:v>
              </c:pt>
              <c:pt idx="3661">
                <c:v>-4.7138296021114208</c:v>
              </c:pt>
              <c:pt idx="3662">
                <c:v>-4.7138296021114208</c:v>
              </c:pt>
              <c:pt idx="3663">
                <c:v>-4.7582813646822544</c:v>
              </c:pt>
              <c:pt idx="3664">
                <c:v>-4.7582813646822544</c:v>
              </c:pt>
              <c:pt idx="3665">
                <c:v>-4.7138296021114208</c:v>
              </c:pt>
              <c:pt idx="3666">
                <c:v>-4.7138296021114208</c:v>
              </c:pt>
              <c:pt idx="3667">
                <c:v>-4.7138296021114208</c:v>
              </c:pt>
              <c:pt idx="3668">
                <c:v>-4.7138296021114208</c:v>
              </c:pt>
              <c:pt idx="3669">
                <c:v>-4.7582813646822544</c:v>
              </c:pt>
              <c:pt idx="3670">
                <c:v>-4.7582813646822544</c:v>
              </c:pt>
              <c:pt idx="3671">
                <c:v>-4.7138296021114208</c:v>
              </c:pt>
              <c:pt idx="3672">
                <c:v>-4.7138296021114208</c:v>
              </c:pt>
              <c:pt idx="3673">
                <c:v>-4.7582813646822544</c:v>
              </c:pt>
              <c:pt idx="3674">
                <c:v>-4.7582813646822544</c:v>
              </c:pt>
              <c:pt idx="3675">
                <c:v>-4.7138296021114208</c:v>
              </c:pt>
              <c:pt idx="3676">
                <c:v>-4.7138296021114208</c:v>
              </c:pt>
              <c:pt idx="3677">
                <c:v>-4.7582813646822544</c:v>
              </c:pt>
              <c:pt idx="3678">
                <c:v>-4.7582813646822544</c:v>
              </c:pt>
              <c:pt idx="3679">
                <c:v>-4.7582813646822544</c:v>
              </c:pt>
              <c:pt idx="3680">
                <c:v>-4.7582813646822544</c:v>
              </c:pt>
              <c:pt idx="3681">
                <c:v>-4.7582813646822544</c:v>
              </c:pt>
              <c:pt idx="3682">
                <c:v>-4.7582813646822544</c:v>
              </c:pt>
              <c:pt idx="3683">
                <c:v>-4.7582813646822544</c:v>
              </c:pt>
              <c:pt idx="3684">
                <c:v>-4.7582813646822544</c:v>
              </c:pt>
              <c:pt idx="3685">
                <c:v>-4.8048013803171736</c:v>
              </c:pt>
              <c:pt idx="3686">
                <c:v>-4.8048013803171736</c:v>
              </c:pt>
              <c:pt idx="3687">
                <c:v>-4.7582813646822544</c:v>
              </c:pt>
              <c:pt idx="3688">
                <c:v>-4.7582813646822544</c:v>
              </c:pt>
              <c:pt idx="3689">
                <c:v>-4.8048013803171736</c:v>
              </c:pt>
              <c:pt idx="3690">
                <c:v>-4.8048013803171736</c:v>
              </c:pt>
              <c:pt idx="3691">
                <c:v>-4.8048013803171736</c:v>
              </c:pt>
              <c:pt idx="3692">
                <c:v>-4.8048013803171736</c:v>
              </c:pt>
              <c:pt idx="3693">
                <c:v>-4.8048013803171736</c:v>
              </c:pt>
              <c:pt idx="3694">
                <c:v>-4.8048013803171736</c:v>
              </c:pt>
              <c:pt idx="3695">
                <c:v>-4.8048013803171736</c:v>
              </c:pt>
              <c:pt idx="3696">
                <c:v>-4.8048013803171736</c:v>
              </c:pt>
              <c:pt idx="3697">
                <c:v>-4.8535915444865916</c:v>
              </c:pt>
              <c:pt idx="3698">
                <c:v>-4.8535915444865916</c:v>
              </c:pt>
              <c:pt idx="3699">
                <c:v>-4.8535915444865916</c:v>
              </c:pt>
              <c:pt idx="3700">
                <c:v>-4.8535915444865916</c:v>
              </c:pt>
              <c:pt idx="3701">
                <c:v>-4.8535915444865916</c:v>
              </c:pt>
              <c:pt idx="3702">
                <c:v>-4.8535915444865916</c:v>
              </c:pt>
              <c:pt idx="3703">
                <c:v>-4.8535915444865916</c:v>
              </c:pt>
              <c:pt idx="3704">
                <c:v>-4.8535915444865916</c:v>
              </c:pt>
              <c:pt idx="3705">
                <c:v>-4.8535915444865916</c:v>
              </c:pt>
              <c:pt idx="3706">
                <c:v>-4.8535915444865916</c:v>
              </c:pt>
              <c:pt idx="3707">
                <c:v>-4.8535915444865916</c:v>
              </c:pt>
              <c:pt idx="3708">
                <c:v>-4.8535915444865916</c:v>
              </c:pt>
              <c:pt idx="3709">
                <c:v>-4.8535915444865916</c:v>
              </c:pt>
              <c:pt idx="3710">
                <c:v>-4.8535915444865916</c:v>
              </c:pt>
              <c:pt idx="3711">
                <c:v>-4.8535915444865916</c:v>
              </c:pt>
              <c:pt idx="3712">
                <c:v>-4.8535915444865916</c:v>
              </c:pt>
              <c:pt idx="3713">
                <c:v>-4.8535915444865916</c:v>
              </c:pt>
              <c:pt idx="3714">
                <c:v>-4.8535915444865916</c:v>
              </c:pt>
              <c:pt idx="3715">
                <c:v>-4.8535915444865916</c:v>
              </c:pt>
              <c:pt idx="3716">
                <c:v>-4.8535915444865916</c:v>
              </c:pt>
              <c:pt idx="3717">
                <c:v>-4.8535915444865916</c:v>
              </c:pt>
              <c:pt idx="3718">
                <c:v>-4.8535915444865916</c:v>
              </c:pt>
              <c:pt idx="3719">
                <c:v>-4.8535915444865916</c:v>
              </c:pt>
              <c:pt idx="3720">
                <c:v>-4.8535915444865916</c:v>
              </c:pt>
              <c:pt idx="3721">
                <c:v>-4.9048848388741275</c:v>
              </c:pt>
              <c:pt idx="3722">
                <c:v>-4.9048848388741275</c:v>
              </c:pt>
              <c:pt idx="3723">
                <c:v>-4.9048848388741275</c:v>
              </c:pt>
              <c:pt idx="3724">
                <c:v>-4.9048848388741275</c:v>
              </c:pt>
              <c:pt idx="3725">
                <c:v>-4.9048848388741275</c:v>
              </c:pt>
              <c:pt idx="3726">
                <c:v>-4.9048848388741275</c:v>
              </c:pt>
              <c:pt idx="3727">
                <c:v>-4.9048848388741275</c:v>
              </c:pt>
              <c:pt idx="3728">
                <c:v>-4.9048848388741275</c:v>
              </c:pt>
              <c:pt idx="3729">
                <c:v>-4.9048848388741275</c:v>
              </c:pt>
              <c:pt idx="3730">
                <c:v>-4.9048848388741275</c:v>
              </c:pt>
              <c:pt idx="3731">
                <c:v>-4.9048848388741275</c:v>
              </c:pt>
              <c:pt idx="3732">
                <c:v>-4.9048848388741275</c:v>
              </c:pt>
              <c:pt idx="3733">
                <c:v>-4.9048848388741275</c:v>
              </c:pt>
              <c:pt idx="3734">
                <c:v>-4.9048848388741275</c:v>
              </c:pt>
              <c:pt idx="3735">
                <c:v>-4.9048848388741275</c:v>
              </c:pt>
              <c:pt idx="3736">
                <c:v>-4.9048848388741275</c:v>
              </c:pt>
              <c:pt idx="3737">
                <c:v>-4.9048848388741275</c:v>
              </c:pt>
              <c:pt idx="3738">
                <c:v>-4.9048848388741275</c:v>
              </c:pt>
              <c:pt idx="3739">
                <c:v>-4.9048848388741275</c:v>
              </c:pt>
              <c:pt idx="3740">
                <c:v>-4.9048848388741275</c:v>
              </c:pt>
              <c:pt idx="3741">
                <c:v>-4.9048848388741275</c:v>
              </c:pt>
              <c:pt idx="3742">
                <c:v>-4.9048848388741275</c:v>
              </c:pt>
              <c:pt idx="3743">
                <c:v>-4.9048848388741275</c:v>
              </c:pt>
              <c:pt idx="3744">
                <c:v>-4.9048848388741275</c:v>
              </c:pt>
              <c:pt idx="3745">
                <c:v>-4.9048848388741275</c:v>
              </c:pt>
              <c:pt idx="3746">
                <c:v>-4.9048848388741275</c:v>
              </c:pt>
              <c:pt idx="3747">
                <c:v>-4.9048848388741275</c:v>
              </c:pt>
              <c:pt idx="3748">
                <c:v>-4.9048848388741275</c:v>
              </c:pt>
              <c:pt idx="3749">
                <c:v>-4.9048848388741275</c:v>
              </c:pt>
              <c:pt idx="3750">
                <c:v>-4.9048848388741275</c:v>
              </c:pt>
              <c:pt idx="3751">
                <c:v>-4.9048848388741275</c:v>
              </c:pt>
              <c:pt idx="3752">
                <c:v>-4.9048848388741275</c:v>
              </c:pt>
              <c:pt idx="3753">
                <c:v>-4.9589520601444024</c:v>
              </c:pt>
              <c:pt idx="3754">
                <c:v>-4.9589520601444024</c:v>
              </c:pt>
              <c:pt idx="3755">
                <c:v>-4.9589520601444024</c:v>
              </c:pt>
              <c:pt idx="3756">
                <c:v>-4.9589520601444024</c:v>
              </c:pt>
              <c:pt idx="3757">
                <c:v>-4.9048848388741275</c:v>
              </c:pt>
              <c:pt idx="3758">
                <c:v>-4.9048848388741275</c:v>
              </c:pt>
              <c:pt idx="3759">
                <c:v>-4.9589520601444024</c:v>
              </c:pt>
              <c:pt idx="3760">
                <c:v>-4.9589520601444024</c:v>
              </c:pt>
              <c:pt idx="3761">
                <c:v>-4.9048848388741275</c:v>
              </c:pt>
              <c:pt idx="3762">
                <c:v>-4.9048848388741275</c:v>
              </c:pt>
              <c:pt idx="3763">
                <c:v>-4.9048848388741275</c:v>
              </c:pt>
              <c:pt idx="3764">
                <c:v>-4.9048848388741275</c:v>
              </c:pt>
              <c:pt idx="3765">
                <c:v>-4.9048848388741275</c:v>
              </c:pt>
              <c:pt idx="3766">
                <c:v>-4.9048848388741275</c:v>
              </c:pt>
              <c:pt idx="3767">
                <c:v>-4.9048848388741275</c:v>
              </c:pt>
              <c:pt idx="3768">
                <c:v>-4.9048848388741275</c:v>
              </c:pt>
              <c:pt idx="3769">
                <c:v>-4.9048848388741275</c:v>
              </c:pt>
              <c:pt idx="3770">
                <c:v>-4.9048848388741275</c:v>
              </c:pt>
              <c:pt idx="3771">
                <c:v>-4.9589520601444024</c:v>
              </c:pt>
              <c:pt idx="3772">
                <c:v>-4.9589520601444024</c:v>
              </c:pt>
              <c:pt idx="3773">
                <c:v>-4.9048848388741275</c:v>
              </c:pt>
              <c:pt idx="3774">
                <c:v>-4.9048848388741275</c:v>
              </c:pt>
              <c:pt idx="3775">
                <c:v>-4.9589520601444024</c:v>
              </c:pt>
              <c:pt idx="3776">
                <c:v>-4.9589520601444024</c:v>
              </c:pt>
              <c:pt idx="3777">
                <c:v>-4.9589520601444024</c:v>
              </c:pt>
              <c:pt idx="3778">
                <c:v>-4.9589520601444024</c:v>
              </c:pt>
              <c:pt idx="3779">
                <c:v>-4.9589520601444024</c:v>
              </c:pt>
              <c:pt idx="3780">
                <c:v>-4.9589520601444024</c:v>
              </c:pt>
              <c:pt idx="3781">
                <c:v>-4.9589520601444024</c:v>
              </c:pt>
              <c:pt idx="3782">
                <c:v>-4.9589520601444024</c:v>
              </c:pt>
              <c:pt idx="3783">
                <c:v>-4.9589520601444024</c:v>
              </c:pt>
              <c:pt idx="3784">
                <c:v>-4.9589520601444024</c:v>
              </c:pt>
              <c:pt idx="3785">
                <c:v>-4.9589520601444024</c:v>
              </c:pt>
              <c:pt idx="3786">
                <c:v>-4.9589520601444024</c:v>
              </c:pt>
              <c:pt idx="3787">
                <c:v>-5.0161104739843836</c:v>
              </c:pt>
              <c:pt idx="3788">
                <c:v>-5.0161104739843836</c:v>
              </c:pt>
              <c:pt idx="3789">
                <c:v>-4.9589520601444024</c:v>
              </c:pt>
              <c:pt idx="3790">
                <c:v>-4.9589520601444024</c:v>
              </c:pt>
              <c:pt idx="3791">
                <c:v>-4.9589520601444024</c:v>
              </c:pt>
              <c:pt idx="3792">
                <c:v>-4.9589520601444024</c:v>
              </c:pt>
              <c:pt idx="3793">
                <c:v>-4.9589520601444024</c:v>
              </c:pt>
              <c:pt idx="3794">
                <c:v>-4.9589520601444024</c:v>
              </c:pt>
              <c:pt idx="3795">
                <c:v>-4.9589520601444024</c:v>
              </c:pt>
              <c:pt idx="3796">
                <c:v>-4.9589520601444024</c:v>
              </c:pt>
              <c:pt idx="3797">
                <c:v>-5.0161104739843836</c:v>
              </c:pt>
              <c:pt idx="3798">
                <c:v>-5.0161104739843836</c:v>
              </c:pt>
              <c:pt idx="3799">
                <c:v>-5.0161104739843836</c:v>
              </c:pt>
              <c:pt idx="3800">
                <c:v>-5.0161104739843836</c:v>
              </c:pt>
              <c:pt idx="3801">
                <c:v>-4.9048848388741275</c:v>
              </c:pt>
              <c:pt idx="3802">
                <c:v>-4.9048848388741275</c:v>
              </c:pt>
              <c:pt idx="3803">
                <c:v>-4.9589520601444024</c:v>
              </c:pt>
              <c:pt idx="3804">
                <c:v>-4.9589520601444024</c:v>
              </c:pt>
              <c:pt idx="3805">
                <c:v>-4.9589520601444024</c:v>
              </c:pt>
              <c:pt idx="3806">
                <c:v>-4.9589520601444024</c:v>
              </c:pt>
              <c:pt idx="3807">
                <c:v>-5.0161104739843836</c:v>
              </c:pt>
              <c:pt idx="3808">
                <c:v>-5.0161104739843836</c:v>
              </c:pt>
              <c:pt idx="3809">
                <c:v>-5.0161104739843836</c:v>
              </c:pt>
              <c:pt idx="3810">
                <c:v>-5.0161104739843836</c:v>
              </c:pt>
              <c:pt idx="3811">
                <c:v>-5.0161104739843836</c:v>
              </c:pt>
              <c:pt idx="3812">
                <c:v>-5.0161104739843836</c:v>
              </c:pt>
              <c:pt idx="3813">
                <c:v>-5.0161104739843836</c:v>
              </c:pt>
              <c:pt idx="3814">
                <c:v>-5.0161104739843836</c:v>
              </c:pt>
              <c:pt idx="3815">
                <c:v>-5.0161104739843836</c:v>
              </c:pt>
              <c:pt idx="3816">
                <c:v>-5.0161104739843836</c:v>
              </c:pt>
              <c:pt idx="3817">
                <c:v>-5.0767350958008013</c:v>
              </c:pt>
              <c:pt idx="3818">
                <c:v>-5.0767350958008013</c:v>
              </c:pt>
              <c:pt idx="3819">
                <c:v>-5.0161104739843836</c:v>
              </c:pt>
              <c:pt idx="3820">
                <c:v>-5.0161104739843836</c:v>
              </c:pt>
              <c:pt idx="3821">
                <c:v>-5.0161104739843836</c:v>
              </c:pt>
              <c:pt idx="3822">
                <c:v>-5.0161104739843836</c:v>
              </c:pt>
              <c:pt idx="3823">
                <c:v>-5.0161104739843836</c:v>
              </c:pt>
              <c:pt idx="3824">
                <c:v>-5.0161104739843836</c:v>
              </c:pt>
              <c:pt idx="3825">
                <c:v>-5.0161104739843836</c:v>
              </c:pt>
              <c:pt idx="3826">
                <c:v>-5.0161104739843836</c:v>
              </c:pt>
              <c:pt idx="3827">
                <c:v>-5.0767350958008013</c:v>
              </c:pt>
              <c:pt idx="3828">
                <c:v>-5.0767350958008013</c:v>
              </c:pt>
              <c:pt idx="3829">
                <c:v>-5.0767350958008013</c:v>
              </c:pt>
              <c:pt idx="3830">
                <c:v>-5.0767350958008013</c:v>
              </c:pt>
              <c:pt idx="3831">
                <c:v>-5.0161104739843836</c:v>
              </c:pt>
              <c:pt idx="3832">
                <c:v>-5.0161104739843836</c:v>
              </c:pt>
              <c:pt idx="3833">
                <c:v>-5.0767350958008013</c:v>
              </c:pt>
              <c:pt idx="3834">
                <c:v>-5.0767350958008013</c:v>
              </c:pt>
              <c:pt idx="3835">
                <c:v>-5.0161104739843836</c:v>
              </c:pt>
              <c:pt idx="3836">
                <c:v>-5.0161104739843836</c:v>
              </c:pt>
              <c:pt idx="3837">
                <c:v>-5.0767350958008013</c:v>
              </c:pt>
              <c:pt idx="3838">
                <c:v>-5.0767350958008013</c:v>
              </c:pt>
              <c:pt idx="3839">
                <c:v>-5.0161104739843836</c:v>
              </c:pt>
              <c:pt idx="3840">
                <c:v>-5.0161104739843836</c:v>
              </c:pt>
              <c:pt idx="3841">
                <c:v>-5.0767350958008013</c:v>
              </c:pt>
              <c:pt idx="3842">
                <c:v>-5.0767350958008013</c:v>
              </c:pt>
              <c:pt idx="3843">
                <c:v>-5.0161104739843836</c:v>
              </c:pt>
              <c:pt idx="3844">
                <c:v>-5.0161104739843836</c:v>
              </c:pt>
              <c:pt idx="3845">
                <c:v>-5.0161104739843836</c:v>
              </c:pt>
              <c:pt idx="3846">
                <c:v>-5.0161104739843836</c:v>
              </c:pt>
              <c:pt idx="3847">
                <c:v>-5.0767350958008013</c:v>
              </c:pt>
              <c:pt idx="3848">
                <c:v>-5.0767350958008013</c:v>
              </c:pt>
              <c:pt idx="3849">
                <c:v>-5.0767350958008013</c:v>
              </c:pt>
              <c:pt idx="3850">
                <c:v>-5.0767350958008013</c:v>
              </c:pt>
              <c:pt idx="3851">
                <c:v>-5.0767350958008013</c:v>
              </c:pt>
              <c:pt idx="3852">
                <c:v>-5.0767350958008013</c:v>
              </c:pt>
              <c:pt idx="3853">
                <c:v>-5.0161104739843836</c:v>
              </c:pt>
              <c:pt idx="3854">
                <c:v>-5.0161104739843836</c:v>
              </c:pt>
              <c:pt idx="3855">
                <c:v>-5.0767350958008013</c:v>
              </c:pt>
              <c:pt idx="3856">
                <c:v>-5.0767350958008013</c:v>
              </c:pt>
              <c:pt idx="3857">
                <c:v>-5.0161104739843836</c:v>
              </c:pt>
              <c:pt idx="3858">
                <c:v>-5.0161104739843836</c:v>
              </c:pt>
              <c:pt idx="3859">
                <c:v>-5.0161104739843836</c:v>
              </c:pt>
              <c:pt idx="3860">
                <c:v>-5.0161104739843836</c:v>
              </c:pt>
              <c:pt idx="3861">
                <c:v>-5.0161104739843836</c:v>
              </c:pt>
              <c:pt idx="3862">
                <c:v>-5.0161104739843836</c:v>
              </c:pt>
              <c:pt idx="3863">
                <c:v>-5.0767350958008013</c:v>
              </c:pt>
              <c:pt idx="3864">
                <c:v>-5.0767350958008013</c:v>
              </c:pt>
              <c:pt idx="3865">
                <c:v>-5.0161104739843836</c:v>
              </c:pt>
              <c:pt idx="3866">
                <c:v>-5.0161104739843836</c:v>
              </c:pt>
              <c:pt idx="3867">
                <c:v>-5.0161104739843836</c:v>
              </c:pt>
              <c:pt idx="3868">
                <c:v>-5.0161104739843836</c:v>
              </c:pt>
              <c:pt idx="3869">
                <c:v>-5.0161104739843836</c:v>
              </c:pt>
              <c:pt idx="3870">
                <c:v>-5.0161104739843836</c:v>
              </c:pt>
              <c:pt idx="3871">
                <c:v>-5.0161104739843836</c:v>
              </c:pt>
              <c:pt idx="3872">
                <c:v>-5.0161104739843836</c:v>
              </c:pt>
              <c:pt idx="3873">
                <c:v>-5.0161104739843836</c:v>
              </c:pt>
              <c:pt idx="3874">
                <c:v>-5.0161104739843836</c:v>
              </c:pt>
              <c:pt idx="3875">
                <c:v>-5.0161104739843836</c:v>
              </c:pt>
              <c:pt idx="3876">
                <c:v>-5.0161104739843836</c:v>
              </c:pt>
              <c:pt idx="3877">
                <c:v>-5.0161104739843836</c:v>
              </c:pt>
              <c:pt idx="3878">
                <c:v>-5.0161104739843836</c:v>
              </c:pt>
              <c:pt idx="3879">
                <c:v>-5.0161104739843836</c:v>
              </c:pt>
              <c:pt idx="3880">
                <c:v>-5.0161104739843836</c:v>
              </c:pt>
              <c:pt idx="3881">
                <c:v>-5.0767350958008013</c:v>
              </c:pt>
              <c:pt idx="3882">
                <c:v>-5.0767350958008013</c:v>
              </c:pt>
              <c:pt idx="3883">
                <c:v>-5.0161104739843836</c:v>
              </c:pt>
              <c:pt idx="3884">
                <c:v>-5.0161104739843836</c:v>
              </c:pt>
              <c:pt idx="3885">
                <c:v>-5.0161104739843836</c:v>
              </c:pt>
              <c:pt idx="3886">
                <c:v>-5.0161104739843836</c:v>
              </c:pt>
              <c:pt idx="3887">
                <c:v>-5.0161104739843836</c:v>
              </c:pt>
              <c:pt idx="3888">
                <c:v>-5.0161104739843836</c:v>
              </c:pt>
              <c:pt idx="3889">
                <c:v>-5.0767350958008013</c:v>
              </c:pt>
              <c:pt idx="3890">
                <c:v>-5.0767350958008013</c:v>
              </c:pt>
              <c:pt idx="3891">
                <c:v>-5.0767350958008013</c:v>
              </c:pt>
              <c:pt idx="3892">
                <c:v>-5.0767350958008013</c:v>
              </c:pt>
              <c:pt idx="3893">
                <c:v>-5.0767350958008013</c:v>
              </c:pt>
              <c:pt idx="3894">
                <c:v>-5.0767350958008013</c:v>
              </c:pt>
              <c:pt idx="3895">
                <c:v>-5.0767350958008013</c:v>
              </c:pt>
              <c:pt idx="3896">
                <c:v>-5.0767350958008013</c:v>
              </c:pt>
              <c:pt idx="3897">
                <c:v>-5.0161104739843836</c:v>
              </c:pt>
              <c:pt idx="3898">
                <c:v>-5.0161104739843836</c:v>
              </c:pt>
              <c:pt idx="3899">
                <c:v>-5.0767350958008013</c:v>
              </c:pt>
              <c:pt idx="3900">
                <c:v>-5.0767350958008013</c:v>
              </c:pt>
              <c:pt idx="3901">
                <c:v>-5.0767350958008013</c:v>
              </c:pt>
              <c:pt idx="3902">
                <c:v>-5.0767350958008013</c:v>
              </c:pt>
              <c:pt idx="3903">
                <c:v>-5.0767350958008013</c:v>
              </c:pt>
              <c:pt idx="3904">
                <c:v>-5.0767350958008013</c:v>
              </c:pt>
              <c:pt idx="3905">
                <c:v>-5.0161104739843836</c:v>
              </c:pt>
              <c:pt idx="3906">
                <c:v>-5.0161104739843836</c:v>
              </c:pt>
              <c:pt idx="3907">
                <c:v>-5.0767350958008013</c:v>
              </c:pt>
              <c:pt idx="3908">
                <c:v>-5.0767350958008013</c:v>
              </c:pt>
              <c:pt idx="3909">
                <c:v>-5.0767350958008013</c:v>
              </c:pt>
              <c:pt idx="3910">
                <c:v>-5.0767350958008013</c:v>
              </c:pt>
              <c:pt idx="3911">
                <c:v>-5.0161104739843836</c:v>
              </c:pt>
              <c:pt idx="3912">
                <c:v>-5.0161104739843836</c:v>
              </c:pt>
              <c:pt idx="3913">
                <c:v>-5.0161104739843836</c:v>
              </c:pt>
              <c:pt idx="3914">
                <c:v>-5.0161104739843836</c:v>
              </c:pt>
              <c:pt idx="3915">
                <c:v>-5.0161104739843836</c:v>
              </c:pt>
              <c:pt idx="3916">
                <c:v>-5.0161104739843836</c:v>
              </c:pt>
              <c:pt idx="3917">
                <c:v>-5.0767350958008013</c:v>
              </c:pt>
              <c:pt idx="3918">
                <c:v>-5.0767350958008013</c:v>
              </c:pt>
              <c:pt idx="3919">
                <c:v>-5.0161104739843836</c:v>
              </c:pt>
              <c:pt idx="3920">
                <c:v>-5.0161104739843836</c:v>
              </c:pt>
              <c:pt idx="3921">
                <c:v>-5.0161104739843836</c:v>
              </c:pt>
              <c:pt idx="3922">
                <c:v>-5.0161104739843836</c:v>
              </c:pt>
              <c:pt idx="3923">
                <c:v>-5.0767350958008013</c:v>
              </c:pt>
              <c:pt idx="3924">
                <c:v>-5.0767350958008013</c:v>
              </c:pt>
              <c:pt idx="3925">
                <c:v>-5.0767350958008013</c:v>
              </c:pt>
              <c:pt idx="3926">
                <c:v>-5.0767350958008013</c:v>
              </c:pt>
              <c:pt idx="3927">
                <c:v>-5.0767350958008013</c:v>
              </c:pt>
              <c:pt idx="3928">
                <c:v>-5.0767350958008013</c:v>
              </c:pt>
              <c:pt idx="3929">
                <c:v>-5.0767350958008013</c:v>
              </c:pt>
              <c:pt idx="3930">
                <c:v>-5.0767350958008013</c:v>
              </c:pt>
              <c:pt idx="3931">
                <c:v>-5.0767350958008013</c:v>
              </c:pt>
              <c:pt idx="3932">
                <c:v>-5.0767350958008013</c:v>
              </c:pt>
              <c:pt idx="3933">
                <c:v>-5.0767350958008013</c:v>
              </c:pt>
              <c:pt idx="3934">
                <c:v>-5.0767350958008013</c:v>
              </c:pt>
              <c:pt idx="3935">
                <c:v>-5.0767350958008013</c:v>
              </c:pt>
              <c:pt idx="3936">
                <c:v>-5.0767350958008013</c:v>
              </c:pt>
              <c:pt idx="3937">
                <c:v>-5.0767350958008013</c:v>
              </c:pt>
              <c:pt idx="3938">
                <c:v>-5.0767350958008013</c:v>
              </c:pt>
              <c:pt idx="3939">
                <c:v>-5.1412736169383537</c:v>
              </c:pt>
              <c:pt idx="3940">
                <c:v>-5.1412736169383537</c:v>
              </c:pt>
              <c:pt idx="3941">
                <c:v>-5.0767350958008013</c:v>
              </c:pt>
              <c:pt idx="3942">
                <c:v>-5.0767350958008013</c:v>
              </c:pt>
              <c:pt idx="3943">
                <c:v>-5.0767350958008013</c:v>
              </c:pt>
              <c:pt idx="3944">
                <c:v>-5.0767350958008013</c:v>
              </c:pt>
              <c:pt idx="3945">
                <c:v>-5.1412736169383537</c:v>
              </c:pt>
              <c:pt idx="3946">
                <c:v>-5.1412736169383537</c:v>
              </c:pt>
              <c:pt idx="3947">
                <c:v>-5.0767350958008013</c:v>
              </c:pt>
              <c:pt idx="3948">
                <c:v>-5.0767350958008013</c:v>
              </c:pt>
              <c:pt idx="3949">
                <c:v>-5.0767350958008013</c:v>
              </c:pt>
              <c:pt idx="3950">
                <c:v>-5.0767350958008013</c:v>
              </c:pt>
              <c:pt idx="3951">
                <c:v>-5.0767350958008013</c:v>
              </c:pt>
              <c:pt idx="3952">
                <c:v>-5.0767350958008013</c:v>
              </c:pt>
              <c:pt idx="3953">
                <c:v>-5.1412736169383537</c:v>
              </c:pt>
              <c:pt idx="3954">
                <c:v>-5.1412736169383537</c:v>
              </c:pt>
              <c:pt idx="3955">
                <c:v>-5.1412736169383537</c:v>
              </c:pt>
              <c:pt idx="3956">
                <c:v>-5.1412736169383537</c:v>
              </c:pt>
              <c:pt idx="3957">
                <c:v>-5.1412736169383537</c:v>
              </c:pt>
              <c:pt idx="3958">
                <c:v>-5.1412736169383537</c:v>
              </c:pt>
              <c:pt idx="3959">
                <c:v>-5.1412736169383537</c:v>
              </c:pt>
              <c:pt idx="3960">
                <c:v>-5.1412736169383537</c:v>
              </c:pt>
              <c:pt idx="3961">
                <c:v>-5.1412736169383537</c:v>
              </c:pt>
              <c:pt idx="3962">
                <c:v>-5.1412736169383537</c:v>
              </c:pt>
              <c:pt idx="3963">
                <c:v>-5.2102664884253036</c:v>
              </c:pt>
              <c:pt idx="3964">
                <c:v>-5.2102664884253036</c:v>
              </c:pt>
              <c:pt idx="3965">
                <c:v>-5.1412736169383537</c:v>
              </c:pt>
              <c:pt idx="3966">
                <c:v>-5.1412736169383537</c:v>
              </c:pt>
              <c:pt idx="3967">
                <c:v>-5.1412736169383537</c:v>
              </c:pt>
              <c:pt idx="3968">
                <c:v>-5.1412736169383537</c:v>
              </c:pt>
              <c:pt idx="3969">
                <c:v>-5.1412736169383537</c:v>
              </c:pt>
              <c:pt idx="3970">
                <c:v>-5.1412736169383537</c:v>
              </c:pt>
              <c:pt idx="3971">
                <c:v>-5.2102664884253036</c:v>
              </c:pt>
              <c:pt idx="3972">
                <c:v>-5.2102664884253036</c:v>
              </c:pt>
              <c:pt idx="3973">
                <c:v>-5.2102664884253036</c:v>
              </c:pt>
              <c:pt idx="3974">
                <c:v>-5.2102664884253036</c:v>
              </c:pt>
              <c:pt idx="3975">
                <c:v>-5.2102664884253036</c:v>
              </c:pt>
              <c:pt idx="3976">
                <c:v>-5.2102664884253036</c:v>
              </c:pt>
              <c:pt idx="3977">
                <c:v>-5.2102664884253036</c:v>
              </c:pt>
              <c:pt idx="3978">
                <c:v>-5.2102664884253036</c:v>
              </c:pt>
              <c:pt idx="3979">
                <c:v>-5.2102664884253036</c:v>
              </c:pt>
              <c:pt idx="3980">
                <c:v>-5.2102664884253036</c:v>
              </c:pt>
              <c:pt idx="3981">
                <c:v>-5.2843744605790679</c:v>
              </c:pt>
              <c:pt idx="3982">
                <c:v>-5.2843744605790679</c:v>
              </c:pt>
              <c:pt idx="3983">
                <c:v>-5.2102664884253036</c:v>
              </c:pt>
              <c:pt idx="3984">
                <c:v>-5.2102664884253036</c:v>
              </c:pt>
              <c:pt idx="3985">
                <c:v>-5.2102664884253036</c:v>
              </c:pt>
              <c:pt idx="3986">
                <c:v>-5.2102664884253036</c:v>
              </c:pt>
              <c:pt idx="3987">
                <c:v>-5.2843744605790679</c:v>
              </c:pt>
              <c:pt idx="3988">
                <c:v>-5.2843744605790679</c:v>
              </c:pt>
              <c:pt idx="3989">
                <c:v>-5.2843744605790679</c:v>
              </c:pt>
              <c:pt idx="3990">
                <c:v>-5.2843744605790679</c:v>
              </c:pt>
              <c:pt idx="3991">
                <c:v>-5.2843744605790679</c:v>
              </c:pt>
              <c:pt idx="3992">
                <c:v>-5.2843744605790679</c:v>
              </c:pt>
              <c:pt idx="3993">
                <c:v>-5.2843744605790679</c:v>
              </c:pt>
              <c:pt idx="3994">
                <c:v>-5.2843744605790679</c:v>
              </c:pt>
              <c:pt idx="3995">
                <c:v>-5.2843744605790679</c:v>
              </c:pt>
              <c:pt idx="3996">
                <c:v>-5.2843744605790679</c:v>
              </c:pt>
              <c:pt idx="3997">
                <c:v>-5.364417168252583</c:v>
              </c:pt>
              <c:pt idx="3998">
                <c:v>-5.364417168252583</c:v>
              </c:pt>
              <c:pt idx="3999">
                <c:v>-5.2843744605790679</c:v>
              </c:pt>
              <c:pt idx="4000">
                <c:v>-5.2843744605790679</c:v>
              </c:pt>
              <c:pt idx="4001">
                <c:v>-5.364417168252583</c:v>
              </c:pt>
              <c:pt idx="4002">
                <c:v>-5.364417168252583</c:v>
              </c:pt>
              <c:pt idx="4003">
                <c:v>-5.364417168252583</c:v>
              </c:pt>
              <c:pt idx="4004">
                <c:v>-5.364417168252583</c:v>
              </c:pt>
              <c:pt idx="4005">
                <c:v>-5.364417168252583</c:v>
              </c:pt>
              <c:pt idx="4006">
                <c:v>-5.364417168252583</c:v>
              </c:pt>
              <c:pt idx="4007">
                <c:v>-5.364417168252583</c:v>
              </c:pt>
              <c:pt idx="4008">
                <c:v>-5.364417168252583</c:v>
              </c:pt>
              <c:pt idx="4009">
                <c:v>-5.364417168252583</c:v>
              </c:pt>
              <c:pt idx="4010">
                <c:v>-5.364417168252583</c:v>
              </c:pt>
              <c:pt idx="4011">
                <c:v>-5.364417168252583</c:v>
              </c:pt>
              <c:pt idx="4012">
                <c:v>-5.364417168252583</c:v>
              </c:pt>
              <c:pt idx="4013">
                <c:v>-5.4514285452421865</c:v>
              </c:pt>
              <c:pt idx="4014">
                <c:v>-5.4514285452421865</c:v>
              </c:pt>
              <c:pt idx="4015">
                <c:v>-5.364417168252583</c:v>
              </c:pt>
              <c:pt idx="4016">
                <c:v>-5.364417168252583</c:v>
              </c:pt>
              <c:pt idx="4017">
                <c:v>-5.4514285452421865</c:v>
              </c:pt>
              <c:pt idx="4018">
                <c:v>-5.4514285452421865</c:v>
              </c:pt>
              <c:pt idx="4019">
                <c:v>-5.364417168252583</c:v>
              </c:pt>
              <c:pt idx="4020">
                <c:v>-5.364417168252583</c:v>
              </c:pt>
              <c:pt idx="4021">
                <c:v>-5.4514285452421865</c:v>
              </c:pt>
              <c:pt idx="4022">
                <c:v>-5.4514285452421865</c:v>
              </c:pt>
              <c:pt idx="4023">
                <c:v>-5.4514285452421865</c:v>
              </c:pt>
              <c:pt idx="4024">
                <c:v>-5.4514285452421865</c:v>
              </c:pt>
              <c:pt idx="4025">
                <c:v>-5.5467387250465654</c:v>
              </c:pt>
              <c:pt idx="4026">
                <c:v>-5.5467387250465654</c:v>
              </c:pt>
              <c:pt idx="4027">
                <c:v>-5.4514285452421865</c:v>
              </c:pt>
              <c:pt idx="4028">
                <c:v>-5.4514285452421865</c:v>
              </c:pt>
              <c:pt idx="4029">
                <c:v>-5.4514285452421865</c:v>
              </c:pt>
              <c:pt idx="4030">
                <c:v>-5.4514285452421865</c:v>
              </c:pt>
              <c:pt idx="4031">
                <c:v>-5.5467387250465654</c:v>
              </c:pt>
              <c:pt idx="4032">
                <c:v>-5.5467387250465654</c:v>
              </c:pt>
              <c:pt idx="4033">
                <c:v>-5.5467387250465654</c:v>
              </c:pt>
              <c:pt idx="4034">
                <c:v>-5.5467387250465654</c:v>
              </c:pt>
              <c:pt idx="4035">
                <c:v>-5.5467387250465654</c:v>
              </c:pt>
              <c:pt idx="4036">
                <c:v>-5.5467387250465654</c:v>
              </c:pt>
              <c:pt idx="4037">
                <c:v>-5.5467387250465654</c:v>
              </c:pt>
              <c:pt idx="4038">
                <c:v>-5.5467387250465654</c:v>
              </c:pt>
              <c:pt idx="4039">
                <c:v>-5.5467387250465654</c:v>
              </c:pt>
              <c:pt idx="4040">
                <c:v>-5.5467387250465654</c:v>
              </c:pt>
              <c:pt idx="4041">
                <c:v>-5.5467387250465654</c:v>
              </c:pt>
              <c:pt idx="4042">
                <c:v>-5.5467387250465654</c:v>
              </c:pt>
              <c:pt idx="4043">
                <c:v>-5.5467387250465654</c:v>
              </c:pt>
              <c:pt idx="4044">
                <c:v>-5.5467387250465654</c:v>
              </c:pt>
              <c:pt idx="4045">
                <c:v>-5.5467387250465654</c:v>
              </c:pt>
              <c:pt idx="4046">
                <c:v>-5.5467387250465654</c:v>
              </c:pt>
              <c:pt idx="4047">
                <c:v>-5.5467387250465654</c:v>
              </c:pt>
              <c:pt idx="4048">
                <c:v>-5.5467387250465654</c:v>
              </c:pt>
              <c:pt idx="4049">
                <c:v>-5.5467387250465654</c:v>
              </c:pt>
              <c:pt idx="4050">
                <c:v>-5.5467387250465654</c:v>
              </c:pt>
              <c:pt idx="4051">
                <c:v>-5.6520992407043948</c:v>
              </c:pt>
              <c:pt idx="4052">
                <c:v>-5.6520992407043948</c:v>
              </c:pt>
              <c:pt idx="4053">
                <c:v>-5.6520992407043948</c:v>
              </c:pt>
              <c:pt idx="4054">
                <c:v>-5.6520992407043948</c:v>
              </c:pt>
              <c:pt idx="4055">
                <c:v>-5.5467387250465654</c:v>
              </c:pt>
              <c:pt idx="4056">
                <c:v>-5.5467387250465654</c:v>
              </c:pt>
              <c:pt idx="4057">
                <c:v>-5.6520992407043948</c:v>
              </c:pt>
              <c:pt idx="4058">
                <c:v>-5.6520992407043948</c:v>
              </c:pt>
              <c:pt idx="4059">
                <c:v>-5.6520992407043948</c:v>
              </c:pt>
              <c:pt idx="4060">
                <c:v>-5.6520992407043948</c:v>
              </c:pt>
              <c:pt idx="4061">
                <c:v>-5.6520992407043948</c:v>
              </c:pt>
              <c:pt idx="4062">
                <c:v>-5.6520992407043948</c:v>
              </c:pt>
              <c:pt idx="4063">
                <c:v>-5.6520992407043948</c:v>
              </c:pt>
              <c:pt idx="4064">
                <c:v>-5.6520992407043948</c:v>
              </c:pt>
              <c:pt idx="4065">
                <c:v>-5.6520992407043948</c:v>
              </c:pt>
              <c:pt idx="4066">
                <c:v>-5.6520992407043948</c:v>
              </c:pt>
              <c:pt idx="4067">
                <c:v>-5.7698822763607467</c:v>
              </c:pt>
              <c:pt idx="4068">
                <c:v>-5.7698822763607467</c:v>
              </c:pt>
              <c:pt idx="4069">
                <c:v>-5.6520992407043948</c:v>
              </c:pt>
              <c:pt idx="4070">
                <c:v>-5.6520992407043948</c:v>
              </c:pt>
              <c:pt idx="4071">
                <c:v>-5.9034136689852286</c:v>
              </c:pt>
              <c:pt idx="4072">
                <c:v>-5.9034136689852286</c:v>
              </c:pt>
              <c:pt idx="4073">
                <c:v>-5.7698822763607467</c:v>
              </c:pt>
              <c:pt idx="4074">
                <c:v>-5.7698822763607467</c:v>
              </c:pt>
              <c:pt idx="4075">
                <c:v>-5.7698822763607467</c:v>
              </c:pt>
              <c:pt idx="4076">
                <c:v>-5.7698822763607467</c:v>
              </c:pt>
              <c:pt idx="4077">
                <c:v>-5.9034136689852286</c:v>
              </c:pt>
              <c:pt idx="4078">
                <c:v>-5.9034136689852286</c:v>
              </c:pt>
              <c:pt idx="4079">
                <c:v>-5.9034136689852286</c:v>
              </c:pt>
              <c:pt idx="4080">
                <c:v>-5.9034136689852286</c:v>
              </c:pt>
              <c:pt idx="4081">
                <c:v>-5.9034136689852286</c:v>
              </c:pt>
              <c:pt idx="4082">
                <c:v>-5.9034136689852286</c:v>
              </c:pt>
              <c:pt idx="4083">
                <c:v>-5.9034136689852286</c:v>
              </c:pt>
              <c:pt idx="4084">
                <c:v>-5.9034136689852286</c:v>
              </c:pt>
              <c:pt idx="4085">
                <c:v>-5.9034136689852286</c:v>
              </c:pt>
              <c:pt idx="4086">
                <c:v>-5.9034136689852286</c:v>
              </c:pt>
              <c:pt idx="4087">
                <c:v>-5.9034136689852286</c:v>
              </c:pt>
              <c:pt idx="4088">
                <c:v>-5.9034136689852286</c:v>
              </c:pt>
              <c:pt idx="4089">
                <c:v>-5.9034136689852286</c:v>
              </c:pt>
              <c:pt idx="4090">
                <c:v>-5.9034136689852286</c:v>
              </c:pt>
              <c:pt idx="4091">
                <c:v>-6.0575643488125754</c:v>
              </c:pt>
              <c:pt idx="4092">
                <c:v>-6.0575643488125754</c:v>
              </c:pt>
              <c:pt idx="4093">
                <c:v>-6.0575643488125754</c:v>
              </c:pt>
              <c:pt idx="4094">
                <c:v>-6.0575643488125754</c:v>
              </c:pt>
              <c:pt idx="4095">
                <c:v>-5.9034136689852286</c:v>
              </c:pt>
              <c:pt idx="4096">
                <c:v>-5.9034136689852286</c:v>
              </c:pt>
              <c:pt idx="4097">
                <c:v>-6.0575643488125754</c:v>
              </c:pt>
              <c:pt idx="4098">
                <c:v>-6.0575643488125754</c:v>
              </c:pt>
              <c:pt idx="4099">
                <c:v>-6.0575643488125754</c:v>
              </c:pt>
              <c:pt idx="4100">
                <c:v>-6.0575643488125754</c:v>
              </c:pt>
              <c:pt idx="4101">
                <c:v>-5.9034136689852286</c:v>
              </c:pt>
              <c:pt idx="4102">
                <c:v>-5.9034136689852286</c:v>
              </c:pt>
              <c:pt idx="4103">
                <c:v>-6.0575643488125754</c:v>
              </c:pt>
              <c:pt idx="4104">
                <c:v>-6.0575643488125754</c:v>
              </c:pt>
              <c:pt idx="4105">
                <c:v>-6.0575643488125754</c:v>
              </c:pt>
              <c:pt idx="4106">
                <c:v>-6.0575643488125754</c:v>
              </c:pt>
              <c:pt idx="4107">
                <c:v>-6.2398859056065392</c:v>
              </c:pt>
              <c:pt idx="4108">
                <c:v>-6.2398859056065392</c:v>
              </c:pt>
              <c:pt idx="4109">
                <c:v>-6.0575643488125754</c:v>
              </c:pt>
              <c:pt idx="4110">
                <c:v>-6.0575643488125754</c:v>
              </c:pt>
              <c:pt idx="4111">
                <c:v>-6.2398859056065392</c:v>
              </c:pt>
              <c:pt idx="4112">
                <c:v>-6.2398859056065392</c:v>
              </c:pt>
              <c:pt idx="4113">
                <c:v>-6.0575643488125754</c:v>
              </c:pt>
              <c:pt idx="4114">
                <c:v>-6.0575643488125754</c:v>
              </c:pt>
              <c:pt idx="4115">
                <c:v>-6.0575643488125754</c:v>
              </c:pt>
              <c:pt idx="4116">
                <c:v>-6.0575643488125754</c:v>
              </c:pt>
              <c:pt idx="4117">
                <c:v>-6.0575643488125754</c:v>
              </c:pt>
              <c:pt idx="4118">
                <c:v>-6.0575643488125754</c:v>
              </c:pt>
              <c:pt idx="4119">
                <c:v>-6.2398859056065392</c:v>
              </c:pt>
              <c:pt idx="4120">
                <c:v>-6.2398859056065392</c:v>
              </c:pt>
              <c:pt idx="4121">
                <c:v>-6.0575643488125754</c:v>
              </c:pt>
              <c:pt idx="4122">
                <c:v>-6.0575643488125754</c:v>
              </c:pt>
              <c:pt idx="4123">
                <c:v>-6.2398859056065392</c:v>
              </c:pt>
              <c:pt idx="4124">
                <c:v>-6.2398859056065392</c:v>
              </c:pt>
              <c:pt idx="4125">
                <c:v>-6.2398859056065392</c:v>
              </c:pt>
              <c:pt idx="4126">
                <c:v>-6.2398859056065392</c:v>
              </c:pt>
              <c:pt idx="4127">
                <c:v>-6.0575643488125754</c:v>
              </c:pt>
              <c:pt idx="4128">
                <c:v>-6.0575643488125754</c:v>
              </c:pt>
              <c:pt idx="4129">
                <c:v>-6.2398859056065392</c:v>
              </c:pt>
              <c:pt idx="4130">
                <c:v>-6.2398859056065392</c:v>
              </c:pt>
              <c:pt idx="4131">
                <c:v>-6.0575643488125754</c:v>
              </c:pt>
              <c:pt idx="4132">
                <c:v>-6.0575643488125754</c:v>
              </c:pt>
              <c:pt idx="4133">
                <c:v>-6.2398859056065392</c:v>
              </c:pt>
              <c:pt idx="4134">
                <c:v>-6.2398859056065392</c:v>
              </c:pt>
              <c:pt idx="4135">
                <c:v>-6.2398859056065392</c:v>
              </c:pt>
              <c:pt idx="4136">
                <c:v>-6.2398859056065392</c:v>
              </c:pt>
              <c:pt idx="4137">
                <c:v>-6.2398859056065392</c:v>
              </c:pt>
              <c:pt idx="4138">
                <c:v>-6.2398859056065392</c:v>
              </c:pt>
              <c:pt idx="4139">
                <c:v>-6.2398859056065392</c:v>
              </c:pt>
              <c:pt idx="4140">
                <c:v>-6.2398859056065392</c:v>
              </c:pt>
              <c:pt idx="4141">
                <c:v>-6.2398859056065392</c:v>
              </c:pt>
              <c:pt idx="4142">
                <c:v>-6.2398859056065392</c:v>
              </c:pt>
              <c:pt idx="4143">
                <c:v>-6.2398859056065392</c:v>
              </c:pt>
              <c:pt idx="4144">
                <c:v>-6.2398859056065392</c:v>
              </c:pt>
              <c:pt idx="4145">
                <c:v>-6.2398859056065392</c:v>
              </c:pt>
              <c:pt idx="4146">
                <c:v>-6.2398859056065392</c:v>
              </c:pt>
              <c:pt idx="4147">
                <c:v>-6.2398859056065392</c:v>
              </c:pt>
              <c:pt idx="4148">
                <c:v>-6.2398859056065392</c:v>
              </c:pt>
              <c:pt idx="4149">
                <c:v>-6.2398859056065392</c:v>
              </c:pt>
              <c:pt idx="4150">
                <c:v>-6.2398859056065392</c:v>
              </c:pt>
              <c:pt idx="4151">
                <c:v>-6.2398859056065392</c:v>
              </c:pt>
              <c:pt idx="4152">
                <c:v>-6.2398859056065392</c:v>
              </c:pt>
              <c:pt idx="4153">
                <c:v>-6.4630294569206921</c:v>
              </c:pt>
              <c:pt idx="4154">
                <c:v>-6.4630294569206921</c:v>
              </c:pt>
              <c:pt idx="4155">
                <c:v>-6.2398859056065392</c:v>
              </c:pt>
              <c:pt idx="4156">
                <c:v>-6.2398859056065392</c:v>
              </c:pt>
              <c:pt idx="4157">
                <c:v>-6.4630294569206921</c:v>
              </c:pt>
              <c:pt idx="4158">
                <c:v>-6.4630294569206921</c:v>
              </c:pt>
              <c:pt idx="4159">
                <c:v>-6.4630294569206921</c:v>
              </c:pt>
              <c:pt idx="4160">
                <c:v>-6.4630294569206921</c:v>
              </c:pt>
              <c:pt idx="4161">
                <c:v>-6.4630294569206921</c:v>
              </c:pt>
              <c:pt idx="4162">
                <c:v>-6.4630294569206921</c:v>
              </c:pt>
              <c:pt idx="4163">
                <c:v>-6.4630294569206921</c:v>
              </c:pt>
              <c:pt idx="4164">
                <c:v>-6.4630294569206921</c:v>
              </c:pt>
              <c:pt idx="4165">
                <c:v>-6.7507115293726629</c:v>
              </c:pt>
              <c:pt idx="4166">
                <c:v>-6.7507115293726629</c:v>
              </c:pt>
              <c:pt idx="4167">
                <c:v>-6.4630294569206921</c:v>
              </c:pt>
              <c:pt idx="4168">
                <c:v>-6.4630294569206921</c:v>
              </c:pt>
              <c:pt idx="4169">
                <c:v>-6.4630294569206921</c:v>
              </c:pt>
              <c:pt idx="4170">
                <c:v>-6.4630294569206921</c:v>
              </c:pt>
              <c:pt idx="4171">
                <c:v>-6.7507115293726629</c:v>
              </c:pt>
              <c:pt idx="4172">
                <c:v>-6.7507115293726629</c:v>
              </c:pt>
              <c:pt idx="4173">
                <c:v>-6.7507115293726629</c:v>
              </c:pt>
              <c:pt idx="4174">
                <c:v>-6.7507115293726629</c:v>
              </c:pt>
              <c:pt idx="4175">
                <c:v>-6.7507115293726629</c:v>
              </c:pt>
              <c:pt idx="4176">
                <c:v>-6.7507115293726629</c:v>
              </c:pt>
              <c:pt idx="4177">
                <c:v>-6.7507115293726629</c:v>
              </c:pt>
              <c:pt idx="4178">
                <c:v>-6.7507115293726629</c:v>
              </c:pt>
              <c:pt idx="4179">
                <c:v>-7.1561766374807796</c:v>
              </c:pt>
              <c:pt idx="4180">
                <c:v>-7.1561766374807796</c:v>
              </c:pt>
              <c:pt idx="4181">
                <c:v>-7.1561766374807796</c:v>
              </c:pt>
              <c:pt idx="4182">
                <c:v>-7.1561766374807796</c:v>
              </c:pt>
              <c:pt idx="4183">
                <c:v>-7.1561766374807796</c:v>
              </c:pt>
              <c:pt idx="4184">
                <c:v>-7.1561766374807796</c:v>
              </c:pt>
              <c:pt idx="4185">
                <c:v>-6.7507115293726629</c:v>
              </c:pt>
              <c:pt idx="4186">
                <c:v>-6.7507115293726629</c:v>
              </c:pt>
              <c:pt idx="4187">
                <c:v>-7.1561766374807796</c:v>
              </c:pt>
              <c:pt idx="4188">
                <c:v>-7.1561766374807796</c:v>
              </c:pt>
              <c:pt idx="4189">
                <c:v>-6.7507115293726629</c:v>
              </c:pt>
              <c:pt idx="4190">
                <c:v>-6.7507115293726629</c:v>
              </c:pt>
              <c:pt idx="4191">
                <c:v>-6.7507115293726629</c:v>
              </c:pt>
              <c:pt idx="4192">
                <c:v>-6.7507115293726629</c:v>
              </c:pt>
              <c:pt idx="4193">
                <c:v>-7.1561766374807796</c:v>
              </c:pt>
              <c:pt idx="4194">
                <c:v>-7.1561766374807796</c:v>
              </c:pt>
              <c:pt idx="4195">
                <c:v>-7.1561766374807796</c:v>
              </c:pt>
              <c:pt idx="4196">
                <c:v>-7.1561766374807796</c:v>
              </c:pt>
              <c:pt idx="4197">
                <c:v>-7.1561766374807796</c:v>
              </c:pt>
              <c:pt idx="4198">
                <c:v>-7.1561766374807796</c:v>
              </c:pt>
              <c:pt idx="4199">
                <c:v>-7.1561766374807796</c:v>
              </c:pt>
              <c:pt idx="4200">
                <c:v>-7.1561766374807796</c:v>
              </c:pt>
              <c:pt idx="4201">
                <c:v>-7.1561766374807796</c:v>
              </c:pt>
              <c:pt idx="4202">
                <c:v>-7.1561766374807796</c:v>
              </c:pt>
              <c:pt idx="4203">
                <c:v>-7.1561766374807796</c:v>
              </c:pt>
              <c:pt idx="4204">
                <c:v>-7.1561766374807796</c:v>
              </c:pt>
              <c:pt idx="4205">
                <c:v>-7.1561766374807796</c:v>
              </c:pt>
              <c:pt idx="4206">
                <c:v>-7.1561766374807796</c:v>
              </c:pt>
              <c:pt idx="4207">
                <c:v>-7.1561766374807796</c:v>
              </c:pt>
              <c:pt idx="4208">
                <c:v>-7.1561766374807796</c:v>
              </c:pt>
              <c:pt idx="4209">
                <c:v>0</c:v>
              </c:pt>
              <c:pt idx="4210">
                <c:v>0</c:v>
              </c:pt>
              <c:pt idx="4211">
                <c:v>0</c:v>
              </c:pt>
              <c:pt idx="4212">
                <c:v>0</c:v>
              </c:pt>
              <c:pt idx="4213">
                <c:v>0</c:v>
              </c:pt>
              <c:pt idx="4214">
                <c:v>0</c:v>
              </c:pt>
              <c:pt idx="4215">
                <c:v>0</c:v>
              </c:pt>
              <c:pt idx="4216">
                <c:v>0</c:v>
              </c:pt>
              <c:pt idx="4217">
                <c:v>0</c:v>
              </c:pt>
              <c:pt idx="4218">
                <c:v>0</c:v>
              </c:pt>
              <c:pt idx="4219">
                <c:v>0</c:v>
              </c:pt>
              <c:pt idx="4220">
                <c:v>0</c:v>
              </c:pt>
              <c:pt idx="4221">
                <c:v>0</c:v>
              </c:pt>
              <c:pt idx="4222">
                <c:v>0</c:v>
              </c:pt>
              <c:pt idx="4223">
                <c:v>0</c:v>
              </c:pt>
              <c:pt idx="4224">
                <c:v>0</c:v>
              </c:pt>
              <c:pt idx="4225">
                <c:v>0</c:v>
              </c:pt>
              <c:pt idx="4226">
                <c:v>0</c:v>
              </c:pt>
              <c:pt idx="4227">
                <c:v>0</c:v>
              </c:pt>
              <c:pt idx="4228">
                <c:v>0</c:v>
              </c:pt>
              <c:pt idx="4229">
                <c:v>0</c:v>
              </c:pt>
              <c:pt idx="4230">
                <c:v>0</c:v>
              </c:pt>
              <c:pt idx="4231">
                <c:v>0</c:v>
              </c:pt>
              <c:pt idx="4232">
                <c:v>0</c:v>
              </c:pt>
              <c:pt idx="4233">
                <c:v>0</c:v>
              </c:pt>
              <c:pt idx="4234">
                <c:v>0</c:v>
              </c:pt>
              <c:pt idx="4235">
                <c:v>0</c:v>
              </c:pt>
              <c:pt idx="4236">
                <c:v>0</c:v>
              </c:pt>
              <c:pt idx="4237">
                <c:v>0</c:v>
              </c:pt>
              <c:pt idx="4238">
                <c:v>0</c:v>
              </c:pt>
              <c:pt idx="4239">
                <c:v>0</c:v>
              </c:pt>
              <c:pt idx="4240">
                <c:v>0</c:v>
              </c:pt>
              <c:pt idx="4241">
                <c:v>0</c:v>
              </c:pt>
              <c:pt idx="4242">
                <c:v>0</c:v>
              </c:pt>
              <c:pt idx="4243">
                <c:v>0</c:v>
              </c:pt>
              <c:pt idx="4244">
                <c:v>0</c:v>
              </c:pt>
              <c:pt idx="4245">
                <c:v>0</c:v>
              </c:pt>
              <c:pt idx="4246">
                <c:v>0</c:v>
              </c:pt>
              <c:pt idx="4247">
                <c:v>0</c:v>
              </c:pt>
              <c:pt idx="4248">
                <c:v>0</c:v>
              </c:pt>
              <c:pt idx="4249">
                <c:v>0</c:v>
              </c:pt>
              <c:pt idx="4250">
                <c:v>0</c:v>
              </c:pt>
              <c:pt idx="4251">
                <c:v>0</c:v>
              </c:pt>
              <c:pt idx="4252">
                <c:v>0</c:v>
              </c:pt>
              <c:pt idx="4253">
                <c:v>0</c:v>
              </c:pt>
              <c:pt idx="4254">
                <c:v>0</c:v>
              </c:pt>
              <c:pt idx="4255">
                <c:v>0</c:v>
              </c:pt>
              <c:pt idx="4256">
                <c:v>0</c:v>
              </c:pt>
              <c:pt idx="4257">
                <c:v>0</c:v>
              </c:pt>
              <c:pt idx="4258">
                <c:v>0</c:v>
              </c:pt>
              <c:pt idx="4259">
                <c:v>0</c:v>
              </c:pt>
              <c:pt idx="4260">
                <c:v>0</c:v>
              </c:pt>
              <c:pt idx="4261">
                <c:v>0</c:v>
              </c:pt>
              <c:pt idx="4262">
                <c:v>0</c:v>
              </c:pt>
              <c:pt idx="4263">
                <c:v>0</c:v>
              </c:pt>
              <c:pt idx="4264">
                <c:v>0</c:v>
              </c:pt>
              <c:pt idx="4265">
                <c:v>0</c:v>
              </c:pt>
              <c:pt idx="4266">
                <c:v>0</c:v>
              </c:pt>
              <c:pt idx="4267">
                <c:v>0</c:v>
              </c:pt>
              <c:pt idx="4268">
                <c:v>0</c:v>
              </c:pt>
              <c:pt idx="4269">
                <c:v>0</c:v>
              </c:pt>
              <c:pt idx="4270">
                <c:v>0</c:v>
              </c:pt>
              <c:pt idx="4271">
                <c:v>0</c:v>
              </c:pt>
              <c:pt idx="4272">
                <c:v>0</c:v>
              </c:pt>
              <c:pt idx="4273">
                <c:v>0</c:v>
              </c:pt>
              <c:pt idx="4274">
                <c:v>0</c:v>
              </c:pt>
              <c:pt idx="4275">
                <c:v>0</c:v>
              </c:pt>
              <c:pt idx="4276">
                <c:v>0</c:v>
              </c:pt>
              <c:pt idx="4277">
                <c:v>0</c:v>
              </c:pt>
              <c:pt idx="4278">
                <c:v>0</c:v>
              </c:pt>
              <c:pt idx="4279">
                <c:v>0</c:v>
              </c:pt>
              <c:pt idx="4280">
                <c:v>0</c:v>
              </c:pt>
              <c:pt idx="4281">
                <c:v>0</c:v>
              </c:pt>
              <c:pt idx="4282">
                <c:v>0</c:v>
              </c:pt>
              <c:pt idx="4283">
                <c:v>0</c:v>
              </c:pt>
              <c:pt idx="4284">
                <c:v>0</c:v>
              </c:pt>
              <c:pt idx="4285">
                <c:v>0</c:v>
              </c:pt>
              <c:pt idx="4286">
                <c:v>0</c:v>
              </c:pt>
              <c:pt idx="4287">
                <c:v>0</c:v>
              </c:pt>
              <c:pt idx="4288">
                <c:v>0</c:v>
              </c:pt>
              <c:pt idx="4289">
                <c:v>0</c:v>
              </c:pt>
              <c:pt idx="4290">
                <c:v>0</c:v>
              </c:pt>
              <c:pt idx="4291">
                <c:v>0</c:v>
              </c:pt>
              <c:pt idx="4292">
                <c:v>0</c:v>
              </c:pt>
              <c:pt idx="4293">
                <c:v>0</c:v>
              </c:pt>
              <c:pt idx="4294">
                <c:v>0</c:v>
              </c:pt>
              <c:pt idx="4295">
                <c:v>0</c:v>
              </c:pt>
              <c:pt idx="4296">
                <c:v>0</c:v>
              </c:pt>
              <c:pt idx="4297">
                <c:v>0</c:v>
              </c:pt>
              <c:pt idx="4298">
                <c:v>0</c:v>
              </c:pt>
              <c:pt idx="4299">
                <c:v>0</c:v>
              </c:pt>
              <c:pt idx="4300">
                <c:v>0</c:v>
              </c:pt>
              <c:pt idx="4301">
                <c:v>0</c:v>
              </c:pt>
              <c:pt idx="4302">
                <c:v>0</c:v>
              </c:pt>
              <c:pt idx="4303">
                <c:v>0</c:v>
              </c:pt>
              <c:pt idx="4304">
                <c:v>0</c:v>
              </c:pt>
              <c:pt idx="4305">
                <c:v>0</c:v>
              </c:pt>
              <c:pt idx="4306">
                <c:v>0</c:v>
              </c:pt>
              <c:pt idx="4307">
                <c:v>0</c:v>
              </c:pt>
              <c:pt idx="4308">
                <c:v>0</c:v>
              </c:pt>
              <c:pt idx="4309">
                <c:v>0</c:v>
              </c:pt>
              <c:pt idx="4310">
                <c:v>0</c:v>
              </c:pt>
              <c:pt idx="4311">
                <c:v>0</c:v>
              </c:pt>
              <c:pt idx="4312">
                <c:v>0</c:v>
              </c:pt>
              <c:pt idx="4313">
                <c:v>0</c:v>
              </c:pt>
              <c:pt idx="4314">
                <c:v>0</c:v>
              </c:pt>
              <c:pt idx="4315">
                <c:v>0</c:v>
              </c:pt>
              <c:pt idx="4316">
                <c:v>0</c:v>
              </c:pt>
              <c:pt idx="4317">
                <c:v>0</c:v>
              </c:pt>
              <c:pt idx="4318">
                <c:v>0</c:v>
              </c:pt>
              <c:pt idx="4319">
                <c:v>0</c:v>
              </c:pt>
              <c:pt idx="4320">
                <c:v>0</c:v>
              </c:pt>
              <c:pt idx="4321">
                <c:v>0</c:v>
              </c:pt>
              <c:pt idx="4322">
                <c:v>0</c:v>
              </c:pt>
              <c:pt idx="4323">
                <c:v>0</c:v>
              </c:pt>
              <c:pt idx="4324">
                <c:v>0</c:v>
              </c:pt>
              <c:pt idx="4325">
                <c:v>0</c:v>
              </c:pt>
              <c:pt idx="4326">
                <c:v>0</c:v>
              </c:pt>
              <c:pt idx="4327">
                <c:v>0</c:v>
              </c:pt>
              <c:pt idx="4328">
                <c:v>0</c:v>
              </c:pt>
              <c:pt idx="4329">
                <c:v>0</c:v>
              </c:pt>
              <c:pt idx="4330">
                <c:v>0</c:v>
              </c:pt>
              <c:pt idx="4331">
                <c:v>0</c:v>
              </c:pt>
              <c:pt idx="4332">
                <c:v>0</c:v>
              </c:pt>
              <c:pt idx="4333">
                <c:v>0</c:v>
              </c:pt>
              <c:pt idx="4334">
                <c:v>0</c:v>
              </c:pt>
              <c:pt idx="4335">
                <c:v>0</c:v>
              </c:pt>
              <c:pt idx="4336">
                <c:v>0</c:v>
              </c:pt>
              <c:pt idx="4337">
                <c:v>0</c:v>
              </c:pt>
              <c:pt idx="4338">
                <c:v>0</c:v>
              </c:pt>
              <c:pt idx="4339">
                <c:v>0</c:v>
              </c:pt>
              <c:pt idx="4340">
                <c:v>0</c:v>
              </c:pt>
              <c:pt idx="4341">
                <c:v>0</c:v>
              </c:pt>
              <c:pt idx="4342">
                <c:v>0</c:v>
              </c:pt>
              <c:pt idx="4343">
                <c:v>0</c:v>
              </c:pt>
              <c:pt idx="4344">
                <c:v>0</c:v>
              </c:pt>
              <c:pt idx="4345">
                <c:v>0</c:v>
              </c:pt>
              <c:pt idx="4346">
                <c:v>0</c:v>
              </c:pt>
              <c:pt idx="4347">
                <c:v>0</c:v>
              </c:pt>
              <c:pt idx="4348">
                <c:v>0</c:v>
              </c:pt>
              <c:pt idx="4349">
                <c:v>0</c:v>
              </c:pt>
              <c:pt idx="4350">
                <c:v>0</c:v>
              </c:pt>
              <c:pt idx="4351">
                <c:v>0</c:v>
              </c:pt>
              <c:pt idx="4352">
                <c:v>0</c:v>
              </c:pt>
              <c:pt idx="4353">
                <c:v>0</c:v>
              </c:pt>
              <c:pt idx="4354">
                <c:v>0</c:v>
              </c:pt>
              <c:pt idx="4355">
                <c:v>0</c:v>
              </c:pt>
              <c:pt idx="4356">
                <c:v>0</c:v>
              </c:pt>
              <c:pt idx="4357">
                <c:v>0</c:v>
              </c:pt>
              <c:pt idx="4358">
                <c:v>0</c:v>
              </c:pt>
              <c:pt idx="4359">
                <c:v>0</c:v>
              </c:pt>
              <c:pt idx="4360">
                <c:v>0</c:v>
              </c:pt>
              <c:pt idx="4361">
                <c:v>0</c:v>
              </c:pt>
              <c:pt idx="4362">
                <c:v>0</c:v>
              </c:pt>
              <c:pt idx="4363">
                <c:v>0</c:v>
              </c:pt>
              <c:pt idx="4364">
                <c:v>0</c:v>
              </c:pt>
              <c:pt idx="4365">
                <c:v>0</c:v>
              </c:pt>
              <c:pt idx="4366">
                <c:v>0</c:v>
              </c:pt>
              <c:pt idx="4367">
                <c:v>0</c:v>
              </c:pt>
              <c:pt idx="4368">
                <c:v>0</c:v>
              </c:pt>
              <c:pt idx="4369">
                <c:v>0</c:v>
              </c:pt>
              <c:pt idx="4370">
                <c:v>0</c:v>
              </c:pt>
              <c:pt idx="4371">
                <c:v>0</c:v>
              </c:pt>
              <c:pt idx="4372">
                <c:v>0</c:v>
              </c:pt>
              <c:pt idx="4373">
                <c:v>0</c:v>
              </c:pt>
              <c:pt idx="4374">
                <c:v>0</c:v>
              </c:pt>
              <c:pt idx="4375">
                <c:v>0</c:v>
              </c:pt>
            </c:numLit>
          </c:yVal>
          <c:smooth val="0"/>
        </c:ser>
        <c:dLbls>
          <c:showLegendKey val="0"/>
          <c:showVal val="0"/>
          <c:showCatName val="0"/>
          <c:showSerName val="0"/>
          <c:showPercent val="0"/>
          <c:showBubbleSize val="0"/>
        </c:dLbls>
        <c:axId val="456652992"/>
        <c:axId val="456655072"/>
      </c:scatterChart>
      <c:valAx>
        <c:axId val="456655072"/>
        <c:scaling>
          <c:orientation val="minMax"/>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GB" sz="1000" b="0" i="0" u="none" strike="noStrike" kern="1200" cap="none" spc="0" baseline="0">
                    <a:solidFill>
                      <a:srgbClr val="595959"/>
                    </a:solidFill>
                    <a:uFillTx/>
                    <a:latin typeface="Calibri"/>
                  </a:rPr>
                  <a:t>ln(1-(T-To)/∆T) </a:t>
                </a:r>
              </a:p>
            </c:rich>
          </c:tx>
          <c:layout/>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456652992"/>
        <c:crosses val="autoZero"/>
        <c:crossBetween val="midCat"/>
      </c:valAx>
      <c:valAx>
        <c:axId val="456652992"/>
        <c:scaling>
          <c:orientation val="minMax"/>
        </c:scaling>
        <c:delete val="0"/>
        <c:axPos val="b"/>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GB" sz="1000" b="0" i="0" u="none" strike="noStrike" kern="1200" cap="none" spc="0" baseline="0">
                    <a:solidFill>
                      <a:srgbClr val="595959"/>
                    </a:solidFill>
                    <a:uFillTx/>
                    <a:latin typeface="Calibri"/>
                  </a:rPr>
                  <a:t>Time (ms)</a:t>
                </a:r>
              </a:p>
            </c:rich>
          </c:tx>
          <c:layout/>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456655072"/>
        <c:crosses val="autoZero"/>
        <c:crossBetween val="midCat"/>
      </c:val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GB" sz="1000" b="0" i="0" u="none" strike="noStrike" kern="1200" baseline="0">
          <a:solidFill>
            <a:srgbClr val="000000"/>
          </a:solidFill>
          <a:latin typeface="Calibri"/>
        </a:defRPr>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en-GB" sz="1400" b="0" i="0" u="none" strike="noStrike" kern="1200" cap="none" spc="0" baseline="0">
                <a:solidFill>
                  <a:srgbClr val="595959"/>
                </a:solidFill>
                <a:uFillTx/>
                <a:latin typeface="Calibri"/>
              </a:rPr>
              <a:t>2.5mm Thermocouple in 19.5mm Thermowell</a:t>
            </a:r>
          </a:p>
        </c:rich>
      </c:tx>
      <c:layout/>
      <c:overlay val="0"/>
      <c:spPr>
        <a:noFill/>
        <a:ln>
          <a:noFill/>
        </a:ln>
      </c:spPr>
    </c:title>
    <c:autoTitleDeleted val="0"/>
    <c:plotArea>
      <c:layout/>
      <c:scatterChart>
        <c:scatterStyle val="lineMarker"/>
        <c:varyColors val="0"/>
        <c:ser>
          <c:idx val="0"/>
          <c:order val="0"/>
          <c:tx>
            <c:v>Series1</c:v>
          </c:tx>
          <c:spPr>
            <a:ln>
              <a:noFill/>
            </a:ln>
          </c:spPr>
          <c:marker>
            <c:symbol val="circle"/>
            <c:size val="5"/>
          </c:marker>
          <c:xVal>
            <c:numLit>
              <c:formatCode>General</c:formatCode>
              <c:ptCount val="11595"/>
              <c:pt idx="0">
                <c:v>6900</c:v>
              </c:pt>
              <c:pt idx="1">
                <c:v>7009</c:v>
              </c:pt>
              <c:pt idx="2">
                <c:v>7103</c:v>
              </c:pt>
              <c:pt idx="3">
                <c:v>7212</c:v>
              </c:pt>
              <c:pt idx="4">
                <c:v>7306</c:v>
              </c:pt>
              <c:pt idx="5">
                <c:v>7400</c:v>
              </c:pt>
              <c:pt idx="6">
                <c:v>7509</c:v>
              </c:pt>
              <c:pt idx="7">
                <c:v>7603</c:v>
              </c:pt>
              <c:pt idx="8">
                <c:v>7712</c:v>
              </c:pt>
              <c:pt idx="9">
                <c:v>7806</c:v>
              </c:pt>
              <c:pt idx="10">
                <c:v>7900</c:v>
              </c:pt>
              <c:pt idx="11">
                <c:v>8009</c:v>
              </c:pt>
              <c:pt idx="12">
                <c:v>8103</c:v>
              </c:pt>
              <c:pt idx="13">
                <c:v>8212</c:v>
              </c:pt>
              <c:pt idx="14">
                <c:v>8306</c:v>
              </c:pt>
              <c:pt idx="15">
                <c:v>8400</c:v>
              </c:pt>
              <c:pt idx="16">
                <c:v>8509</c:v>
              </c:pt>
              <c:pt idx="17">
                <c:v>8603</c:v>
              </c:pt>
              <c:pt idx="18">
                <c:v>8712</c:v>
              </c:pt>
              <c:pt idx="19">
                <c:v>8806</c:v>
              </c:pt>
              <c:pt idx="20">
                <c:v>8900</c:v>
              </c:pt>
              <c:pt idx="21">
                <c:v>9009</c:v>
              </c:pt>
              <c:pt idx="22">
                <c:v>9103</c:v>
              </c:pt>
              <c:pt idx="23">
                <c:v>9212</c:v>
              </c:pt>
              <c:pt idx="24">
                <c:v>9306</c:v>
              </c:pt>
              <c:pt idx="25">
                <c:v>9400</c:v>
              </c:pt>
              <c:pt idx="26">
                <c:v>9509</c:v>
              </c:pt>
              <c:pt idx="27">
                <c:v>9603</c:v>
              </c:pt>
              <c:pt idx="28">
                <c:v>9712</c:v>
              </c:pt>
              <c:pt idx="29">
                <c:v>9806</c:v>
              </c:pt>
              <c:pt idx="30">
                <c:v>9900</c:v>
              </c:pt>
              <c:pt idx="31">
                <c:v>10009</c:v>
              </c:pt>
              <c:pt idx="32">
                <c:v>10103</c:v>
              </c:pt>
              <c:pt idx="33">
                <c:v>10212</c:v>
              </c:pt>
              <c:pt idx="34">
                <c:v>10306</c:v>
              </c:pt>
              <c:pt idx="35">
                <c:v>10400</c:v>
              </c:pt>
              <c:pt idx="36">
                <c:v>10509</c:v>
              </c:pt>
              <c:pt idx="37">
                <c:v>10603</c:v>
              </c:pt>
              <c:pt idx="38">
                <c:v>10712</c:v>
              </c:pt>
              <c:pt idx="39">
                <c:v>10806</c:v>
              </c:pt>
              <c:pt idx="40">
                <c:v>10900</c:v>
              </c:pt>
              <c:pt idx="41">
                <c:v>11009</c:v>
              </c:pt>
              <c:pt idx="42">
                <c:v>11103</c:v>
              </c:pt>
              <c:pt idx="43">
                <c:v>11212</c:v>
              </c:pt>
              <c:pt idx="44">
                <c:v>11306</c:v>
              </c:pt>
              <c:pt idx="45">
                <c:v>11400</c:v>
              </c:pt>
              <c:pt idx="46">
                <c:v>11509</c:v>
              </c:pt>
              <c:pt idx="47">
                <c:v>11603</c:v>
              </c:pt>
              <c:pt idx="48">
                <c:v>11712</c:v>
              </c:pt>
              <c:pt idx="49">
                <c:v>11806</c:v>
              </c:pt>
              <c:pt idx="50">
                <c:v>11900</c:v>
              </c:pt>
              <c:pt idx="51">
                <c:v>12009</c:v>
              </c:pt>
              <c:pt idx="52">
                <c:v>12103</c:v>
              </c:pt>
              <c:pt idx="53">
                <c:v>12212</c:v>
              </c:pt>
              <c:pt idx="54">
                <c:v>12306</c:v>
              </c:pt>
              <c:pt idx="55">
                <c:v>12400</c:v>
              </c:pt>
              <c:pt idx="56">
                <c:v>12509</c:v>
              </c:pt>
              <c:pt idx="57">
                <c:v>12603</c:v>
              </c:pt>
              <c:pt idx="58">
                <c:v>12712</c:v>
              </c:pt>
              <c:pt idx="59">
                <c:v>12806</c:v>
              </c:pt>
              <c:pt idx="60">
                <c:v>12900</c:v>
              </c:pt>
              <c:pt idx="61">
                <c:v>13009</c:v>
              </c:pt>
              <c:pt idx="62">
                <c:v>13103</c:v>
              </c:pt>
              <c:pt idx="63">
                <c:v>13212</c:v>
              </c:pt>
              <c:pt idx="64">
                <c:v>13306</c:v>
              </c:pt>
              <c:pt idx="65">
                <c:v>13400</c:v>
              </c:pt>
              <c:pt idx="66">
                <c:v>13509</c:v>
              </c:pt>
              <c:pt idx="67">
                <c:v>13603</c:v>
              </c:pt>
              <c:pt idx="68">
                <c:v>13712</c:v>
              </c:pt>
              <c:pt idx="69">
                <c:v>13806</c:v>
              </c:pt>
              <c:pt idx="70">
                <c:v>13900</c:v>
              </c:pt>
              <c:pt idx="71">
                <c:v>14009</c:v>
              </c:pt>
              <c:pt idx="72">
                <c:v>14103</c:v>
              </c:pt>
              <c:pt idx="73">
                <c:v>14212</c:v>
              </c:pt>
              <c:pt idx="74">
                <c:v>14306</c:v>
              </c:pt>
              <c:pt idx="75">
                <c:v>14400</c:v>
              </c:pt>
              <c:pt idx="76">
                <c:v>14509</c:v>
              </c:pt>
              <c:pt idx="77">
                <c:v>14603</c:v>
              </c:pt>
              <c:pt idx="78">
                <c:v>14712</c:v>
              </c:pt>
              <c:pt idx="79">
                <c:v>14806</c:v>
              </c:pt>
              <c:pt idx="80">
                <c:v>14900</c:v>
              </c:pt>
              <c:pt idx="81">
                <c:v>15009</c:v>
              </c:pt>
              <c:pt idx="82">
                <c:v>15103</c:v>
              </c:pt>
              <c:pt idx="83">
                <c:v>15212</c:v>
              </c:pt>
              <c:pt idx="84">
                <c:v>15306</c:v>
              </c:pt>
              <c:pt idx="85">
                <c:v>15400</c:v>
              </c:pt>
              <c:pt idx="86">
                <c:v>15509</c:v>
              </c:pt>
              <c:pt idx="87">
                <c:v>15603</c:v>
              </c:pt>
              <c:pt idx="88">
                <c:v>15712</c:v>
              </c:pt>
              <c:pt idx="89">
                <c:v>15806</c:v>
              </c:pt>
              <c:pt idx="90">
                <c:v>15900</c:v>
              </c:pt>
              <c:pt idx="91">
                <c:v>16009</c:v>
              </c:pt>
              <c:pt idx="92">
                <c:v>16103</c:v>
              </c:pt>
              <c:pt idx="93">
                <c:v>16212</c:v>
              </c:pt>
              <c:pt idx="94">
                <c:v>16306</c:v>
              </c:pt>
              <c:pt idx="95">
                <c:v>16400</c:v>
              </c:pt>
              <c:pt idx="96">
                <c:v>16509</c:v>
              </c:pt>
              <c:pt idx="97">
                <c:v>16603</c:v>
              </c:pt>
              <c:pt idx="98">
                <c:v>16712</c:v>
              </c:pt>
              <c:pt idx="99">
                <c:v>16806</c:v>
              </c:pt>
              <c:pt idx="100">
                <c:v>16900</c:v>
              </c:pt>
              <c:pt idx="101">
                <c:v>17009</c:v>
              </c:pt>
              <c:pt idx="102">
                <c:v>17103</c:v>
              </c:pt>
              <c:pt idx="103">
                <c:v>17212</c:v>
              </c:pt>
              <c:pt idx="104">
                <c:v>17306</c:v>
              </c:pt>
              <c:pt idx="105">
                <c:v>17400</c:v>
              </c:pt>
              <c:pt idx="106">
                <c:v>17509</c:v>
              </c:pt>
              <c:pt idx="107">
                <c:v>17603</c:v>
              </c:pt>
              <c:pt idx="108">
                <c:v>17712</c:v>
              </c:pt>
              <c:pt idx="109">
                <c:v>17806</c:v>
              </c:pt>
              <c:pt idx="110">
                <c:v>17900</c:v>
              </c:pt>
              <c:pt idx="111">
                <c:v>18009</c:v>
              </c:pt>
              <c:pt idx="112">
                <c:v>18103</c:v>
              </c:pt>
              <c:pt idx="113">
                <c:v>18212</c:v>
              </c:pt>
              <c:pt idx="114">
                <c:v>18306</c:v>
              </c:pt>
              <c:pt idx="115">
                <c:v>18400</c:v>
              </c:pt>
              <c:pt idx="116">
                <c:v>18509</c:v>
              </c:pt>
              <c:pt idx="117">
                <c:v>18603</c:v>
              </c:pt>
              <c:pt idx="118">
                <c:v>18712</c:v>
              </c:pt>
              <c:pt idx="119">
                <c:v>18806</c:v>
              </c:pt>
              <c:pt idx="120">
                <c:v>18900</c:v>
              </c:pt>
              <c:pt idx="121">
                <c:v>19009</c:v>
              </c:pt>
              <c:pt idx="122">
                <c:v>19103</c:v>
              </c:pt>
              <c:pt idx="123">
                <c:v>19212</c:v>
              </c:pt>
              <c:pt idx="124">
                <c:v>19306</c:v>
              </c:pt>
              <c:pt idx="125">
                <c:v>19400</c:v>
              </c:pt>
              <c:pt idx="126">
                <c:v>19509</c:v>
              </c:pt>
              <c:pt idx="127">
                <c:v>19603</c:v>
              </c:pt>
              <c:pt idx="128">
                <c:v>19712</c:v>
              </c:pt>
              <c:pt idx="129">
                <c:v>19806</c:v>
              </c:pt>
              <c:pt idx="130">
                <c:v>19900</c:v>
              </c:pt>
              <c:pt idx="131">
                <c:v>20009</c:v>
              </c:pt>
              <c:pt idx="132">
                <c:v>20103</c:v>
              </c:pt>
              <c:pt idx="133">
                <c:v>20212</c:v>
              </c:pt>
              <c:pt idx="134">
                <c:v>20306</c:v>
              </c:pt>
              <c:pt idx="135">
                <c:v>20400</c:v>
              </c:pt>
              <c:pt idx="136">
                <c:v>20509</c:v>
              </c:pt>
              <c:pt idx="137">
                <c:v>20603</c:v>
              </c:pt>
              <c:pt idx="138">
                <c:v>20712</c:v>
              </c:pt>
              <c:pt idx="139">
                <c:v>20806</c:v>
              </c:pt>
              <c:pt idx="140">
                <c:v>20900</c:v>
              </c:pt>
              <c:pt idx="141">
                <c:v>21009</c:v>
              </c:pt>
              <c:pt idx="142">
                <c:v>21103</c:v>
              </c:pt>
              <c:pt idx="143">
                <c:v>21212</c:v>
              </c:pt>
              <c:pt idx="144">
                <c:v>21306</c:v>
              </c:pt>
              <c:pt idx="145">
                <c:v>21400</c:v>
              </c:pt>
              <c:pt idx="146">
                <c:v>21509</c:v>
              </c:pt>
              <c:pt idx="147">
                <c:v>21603</c:v>
              </c:pt>
              <c:pt idx="148">
                <c:v>21712</c:v>
              </c:pt>
              <c:pt idx="149">
                <c:v>21806</c:v>
              </c:pt>
              <c:pt idx="150">
                <c:v>21900</c:v>
              </c:pt>
              <c:pt idx="151">
                <c:v>22009</c:v>
              </c:pt>
              <c:pt idx="152">
                <c:v>22103</c:v>
              </c:pt>
              <c:pt idx="153">
                <c:v>22212</c:v>
              </c:pt>
              <c:pt idx="154">
                <c:v>22306</c:v>
              </c:pt>
              <c:pt idx="155">
                <c:v>22400</c:v>
              </c:pt>
              <c:pt idx="156">
                <c:v>22509</c:v>
              </c:pt>
              <c:pt idx="157">
                <c:v>22603</c:v>
              </c:pt>
              <c:pt idx="158">
                <c:v>22712</c:v>
              </c:pt>
              <c:pt idx="159">
                <c:v>22806</c:v>
              </c:pt>
              <c:pt idx="160">
                <c:v>22900</c:v>
              </c:pt>
              <c:pt idx="161">
                <c:v>23009</c:v>
              </c:pt>
              <c:pt idx="162">
                <c:v>23103</c:v>
              </c:pt>
              <c:pt idx="163">
                <c:v>23212</c:v>
              </c:pt>
              <c:pt idx="164">
                <c:v>23306</c:v>
              </c:pt>
              <c:pt idx="165">
                <c:v>23400</c:v>
              </c:pt>
              <c:pt idx="166">
                <c:v>23509</c:v>
              </c:pt>
              <c:pt idx="167">
                <c:v>23603</c:v>
              </c:pt>
              <c:pt idx="168">
                <c:v>23712</c:v>
              </c:pt>
              <c:pt idx="169">
                <c:v>23806</c:v>
              </c:pt>
              <c:pt idx="170">
                <c:v>23900</c:v>
              </c:pt>
              <c:pt idx="171">
                <c:v>24009</c:v>
              </c:pt>
              <c:pt idx="172">
                <c:v>24103</c:v>
              </c:pt>
              <c:pt idx="173">
                <c:v>24212</c:v>
              </c:pt>
              <c:pt idx="174">
                <c:v>24306</c:v>
              </c:pt>
              <c:pt idx="175">
                <c:v>24400</c:v>
              </c:pt>
              <c:pt idx="176">
                <c:v>24509</c:v>
              </c:pt>
              <c:pt idx="177">
                <c:v>24603</c:v>
              </c:pt>
              <c:pt idx="178">
                <c:v>24712</c:v>
              </c:pt>
              <c:pt idx="179">
                <c:v>24806</c:v>
              </c:pt>
              <c:pt idx="180">
                <c:v>24900</c:v>
              </c:pt>
              <c:pt idx="181">
                <c:v>25009</c:v>
              </c:pt>
              <c:pt idx="182">
                <c:v>25103</c:v>
              </c:pt>
              <c:pt idx="183">
                <c:v>25212</c:v>
              </c:pt>
              <c:pt idx="184">
                <c:v>25306</c:v>
              </c:pt>
              <c:pt idx="185">
                <c:v>25400</c:v>
              </c:pt>
              <c:pt idx="186">
                <c:v>25509</c:v>
              </c:pt>
              <c:pt idx="187">
                <c:v>25603</c:v>
              </c:pt>
              <c:pt idx="188">
                <c:v>25712</c:v>
              </c:pt>
              <c:pt idx="189">
                <c:v>25806</c:v>
              </c:pt>
              <c:pt idx="190">
                <c:v>25900</c:v>
              </c:pt>
              <c:pt idx="191">
                <c:v>26009</c:v>
              </c:pt>
              <c:pt idx="192">
                <c:v>26103</c:v>
              </c:pt>
              <c:pt idx="193">
                <c:v>26212</c:v>
              </c:pt>
              <c:pt idx="194">
                <c:v>26306</c:v>
              </c:pt>
              <c:pt idx="195">
                <c:v>26400</c:v>
              </c:pt>
              <c:pt idx="196">
                <c:v>26509</c:v>
              </c:pt>
              <c:pt idx="197">
                <c:v>26603</c:v>
              </c:pt>
              <c:pt idx="198">
                <c:v>26712</c:v>
              </c:pt>
              <c:pt idx="199">
                <c:v>26806</c:v>
              </c:pt>
              <c:pt idx="200">
                <c:v>26900</c:v>
              </c:pt>
              <c:pt idx="201">
                <c:v>27009</c:v>
              </c:pt>
              <c:pt idx="202">
                <c:v>27103</c:v>
              </c:pt>
              <c:pt idx="203">
                <c:v>27212</c:v>
              </c:pt>
              <c:pt idx="204">
                <c:v>27306</c:v>
              </c:pt>
              <c:pt idx="205">
                <c:v>27400</c:v>
              </c:pt>
              <c:pt idx="206">
                <c:v>27509</c:v>
              </c:pt>
              <c:pt idx="207">
                <c:v>27603</c:v>
              </c:pt>
              <c:pt idx="208">
                <c:v>27712</c:v>
              </c:pt>
              <c:pt idx="209">
                <c:v>27806</c:v>
              </c:pt>
              <c:pt idx="210">
                <c:v>27900</c:v>
              </c:pt>
              <c:pt idx="211">
                <c:v>28009</c:v>
              </c:pt>
              <c:pt idx="212">
                <c:v>28103</c:v>
              </c:pt>
              <c:pt idx="213">
                <c:v>28212</c:v>
              </c:pt>
              <c:pt idx="214">
                <c:v>28306</c:v>
              </c:pt>
              <c:pt idx="215">
                <c:v>28400</c:v>
              </c:pt>
              <c:pt idx="216">
                <c:v>28509</c:v>
              </c:pt>
              <c:pt idx="217">
                <c:v>28603</c:v>
              </c:pt>
              <c:pt idx="218">
                <c:v>28712</c:v>
              </c:pt>
              <c:pt idx="219">
                <c:v>28806</c:v>
              </c:pt>
              <c:pt idx="220">
                <c:v>28900</c:v>
              </c:pt>
              <c:pt idx="221">
                <c:v>29009</c:v>
              </c:pt>
              <c:pt idx="222">
                <c:v>29103</c:v>
              </c:pt>
              <c:pt idx="223">
                <c:v>29212</c:v>
              </c:pt>
              <c:pt idx="224">
                <c:v>29306</c:v>
              </c:pt>
              <c:pt idx="225">
                <c:v>29400</c:v>
              </c:pt>
              <c:pt idx="226">
                <c:v>29509</c:v>
              </c:pt>
              <c:pt idx="227">
                <c:v>29603</c:v>
              </c:pt>
              <c:pt idx="228">
                <c:v>29712</c:v>
              </c:pt>
              <c:pt idx="229">
                <c:v>29806</c:v>
              </c:pt>
              <c:pt idx="230">
                <c:v>29900</c:v>
              </c:pt>
              <c:pt idx="231">
                <c:v>30009</c:v>
              </c:pt>
              <c:pt idx="232">
                <c:v>30103</c:v>
              </c:pt>
              <c:pt idx="233">
                <c:v>30212</c:v>
              </c:pt>
              <c:pt idx="234">
                <c:v>30306</c:v>
              </c:pt>
              <c:pt idx="235">
                <c:v>30400</c:v>
              </c:pt>
              <c:pt idx="236">
                <c:v>30509</c:v>
              </c:pt>
              <c:pt idx="237">
                <c:v>30603</c:v>
              </c:pt>
              <c:pt idx="238">
                <c:v>30712</c:v>
              </c:pt>
              <c:pt idx="239">
                <c:v>30806</c:v>
              </c:pt>
              <c:pt idx="240">
                <c:v>30900</c:v>
              </c:pt>
              <c:pt idx="241">
                <c:v>31009</c:v>
              </c:pt>
              <c:pt idx="242">
                <c:v>31103</c:v>
              </c:pt>
              <c:pt idx="243">
                <c:v>31212</c:v>
              </c:pt>
              <c:pt idx="244">
                <c:v>31306</c:v>
              </c:pt>
              <c:pt idx="245">
                <c:v>31400</c:v>
              </c:pt>
              <c:pt idx="246">
                <c:v>31509</c:v>
              </c:pt>
              <c:pt idx="247">
                <c:v>31603</c:v>
              </c:pt>
              <c:pt idx="248">
                <c:v>31712</c:v>
              </c:pt>
              <c:pt idx="249">
                <c:v>31806</c:v>
              </c:pt>
              <c:pt idx="250">
                <c:v>31900</c:v>
              </c:pt>
              <c:pt idx="251">
                <c:v>32009</c:v>
              </c:pt>
              <c:pt idx="252">
                <c:v>32103</c:v>
              </c:pt>
              <c:pt idx="253">
                <c:v>32212</c:v>
              </c:pt>
              <c:pt idx="254">
                <c:v>32306</c:v>
              </c:pt>
              <c:pt idx="255">
                <c:v>32400</c:v>
              </c:pt>
              <c:pt idx="256">
                <c:v>32509</c:v>
              </c:pt>
              <c:pt idx="257">
                <c:v>32603</c:v>
              </c:pt>
              <c:pt idx="258">
                <c:v>32712</c:v>
              </c:pt>
              <c:pt idx="259">
                <c:v>32806</c:v>
              </c:pt>
              <c:pt idx="260">
                <c:v>32900</c:v>
              </c:pt>
              <c:pt idx="261">
                <c:v>33009</c:v>
              </c:pt>
              <c:pt idx="262">
                <c:v>33103</c:v>
              </c:pt>
              <c:pt idx="263">
                <c:v>33212</c:v>
              </c:pt>
              <c:pt idx="264">
                <c:v>33306</c:v>
              </c:pt>
              <c:pt idx="265">
                <c:v>33400</c:v>
              </c:pt>
              <c:pt idx="266">
                <c:v>33509</c:v>
              </c:pt>
              <c:pt idx="267">
                <c:v>33603</c:v>
              </c:pt>
              <c:pt idx="268">
                <c:v>33712</c:v>
              </c:pt>
              <c:pt idx="269">
                <c:v>33806</c:v>
              </c:pt>
              <c:pt idx="270">
                <c:v>33900</c:v>
              </c:pt>
              <c:pt idx="271">
                <c:v>34009</c:v>
              </c:pt>
              <c:pt idx="272">
                <c:v>34103</c:v>
              </c:pt>
              <c:pt idx="273">
                <c:v>34212</c:v>
              </c:pt>
              <c:pt idx="274">
                <c:v>34306</c:v>
              </c:pt>
              <c:pt idx="275">
                <c:v>34400</c:v>
              </c:pt>
              <c:pt idx="276">
                <c:v>34509</c:v>
              </c:pt>
              <c:pt idx="277">
                <c:v>34603</c:v>
              </c:pt>
              <c:pt idx="278">
                <c:v>34712</c:v>
              </c:pt>
              <c:pt idx="279">
                <c:v>34806</c:v>
              </c:pt>
              <c:pt idx="280">
                <c:v>34900</c:v>
              </c:pt>
              <c:pt idx="281">
                <c:v>35009</c:v>
              </c:pt>
              <c:pt idx="282">
                <c:v>35103</c:v>
              </c:pt>
              <c:pt idx="283">
                <c:v>35212</c:v>
              </c:pt>
              <c:pt idx="284">
                <c:v>35306</c:v>
              </c:pt>
              <c:pt idx="285">
                <c:v>35400</c:v>
              </c:pt>
              <c:pt idx="286">
                <c:v>35509</c:v>
              </c:pt>
              <c:pt idx="287">
                <c:v>35603</c:v>
              </c:pt>
              <c:pt idx="288">
                <c:v>35712</c:v>
              </c:pt>
              <c:pt idx="289">
                <c:v>35806</c:v>
              </c:pt>
              <c:pt idx="290">
                <c:v>35900</c:v>
              </c:pt>
              <c:pt idx="291">
                <c:v>36009</c:v>
              </c:pt>
              <c:pt idx="292">
                <c:v>36103</c:v>
              </c:pt>
              <c:pt idx="293">
                <c:v>36212</c:v>
              </c:pt>
              <c:pt idx="294">
                <c:v>36306</c:v>
              </c:pt>
              <c:pt idx="295">
                <c:v>36400</c:v>
              </c:pt>
              <c:pt idx="296">
                <c:v>36509</c:v>
              </c:pt>
              <c:pt idx="297">
                <c:v>36603</c:v>
              </c:pt>
              <c:pt idx="298">
                <c:v>36712</c:v>
              </c:pt>
              <c:pt idx="299">
                <c:v>36806</c:v>
              </c:pt>
              <c:pt idx="300">
                <c:v>36900</c:v>
              </c:pt>
              <c:pt idx="301">
                <c:v>37009</c:v>
              </c:pt>
              <c:pt idx="302">
                <c:v>37103</c:v>
              </c:pt>
              <c:pt idx="303">
                <c:v>37212</c:v>
              </c:pt>
              <c:pt idx="304">
                <c:v>37306</c:v>
              </c:pt>
              <c:pt idx="305">
                <c:v>37400</c:v>
              </c:pt>
              <c:pt idx="306">
                <c:v>37509</c:v>
              </c:pt>
              <c:pt idx="307">
                <c:v>37603</c:v>
              </c:pt>
              <c:pt idx="308">
                <c:v>37712</c:v>
              </c:pt>
              <c:pt idx="309">
                <c:v>37806</c:v>
              </c:pt>
              <c:pt idx="310">
                <c:v>37900</c:v>
              </c:pt>
              <c:pt idx="311">
                <c:v>38009</c:v>
              </c:pt>
              <c:pt idx="312">
                <c:v>38103</c:v>
              </c:pt>
              <c:pt idx="313">
                <c:v>38212</c:v>
              </c:pt>
              <c:pt idx="314">
                <c:v>38306</c:v>
              </c:pt>
              <c:pt idx="315">
                <c:v>38400</c:v>
              </c:pt>
              <c:pt idx="316">
                <c:v>38509</c:v>
              </c:pt>
              <c:pt idx="317">
                <c:v>38603</c:v>
              </c:pt>
              <c:pt idx="318">
                <c:v>38712</c:v>
              </c:pt>
              <c:pt idx="319">
                <c:v>38806</c:v>
              </c:pt>
              <c:pt idx="320">
                <c:v>38900</c:v>
              </c:pt>
              <c:pt idx="321">
                <c:v>39009</c:v>
              </c:pt>
              <c:pt idx="322">
                <c:v>39103</c:v>
              </c:pt>
              <c:pt idx="323">
                <c:v>39212</c:v>
              </c:pt>
              <c:pt idx="324">
                <c:v>39306</c:v>
              </c:pt>
              <c:pt idx="325">
                <c:v>39400</c:v>
              </c:pt>
              <c:pt idx="326">
                <c:v>39509</c:v>
              </c:pt>
              <c:pt idx="327">
                <c:v>39603</c:v>
              </c:pt>
              <c:pt idx="328">
                <c:v>39712</c:v>
              </c:pt>
              <c:pt idx="329">
                <c:v>39806</c:v>
              </c:pt>
              <c:pt idx="330">
                <c:v>39900</c:v>
              </c:pt>
              <c:pt idx="331">
                <c:v>40009</c:v>
              </c:pt>
              <c:pt idx="332">
                <c:v>40103</c:v>
              </c:pt>
              <c:pt idx="333">
                <c:v>40212</c:v>
              </c:pt>
              <c:pt idx="334">
                <c:v>40306</c:v>
              </c:pt>
              <c:pt idx="335">
                <c:v>40400</c:v>
              </c:pt>
              <c:pt idx="336">
                <c:v>40509</c:v>
              </c:pt>
              <c:pt idx="337">
                <c:v>40603</c:v>
              </c:pt>
              <c:pt idx="338">
                <c:v>40712</c:v>
              </c:pt>
              <c:pt idx="339">
                <c:v>40806</c:v>
              </c:pt>
              <c:pt idx="340">
                <c:v>40900</c:v>
              </c:pt>
              <c:pt idx="341">
                <c:v>41009</c:v>
              </c:pt>
              <c:pt idx="342">
                <c:v>41103</c:v>
              </c:pt>
              <c:pt idx="343">
                <c:v>41212</c:v>
              </c:pt>
              <c:pt idx="344">
                <c:v>41306</c:v>
              </c:pt>
              <c:pt idx="345">
                <c:v>41400</c:v>
              </c:pt>
              <c:pt idx="346">
                <c:v>41509</c:v>
              </c:pt>
              <c:pt idx="347">
                <c:v>41603</c:v>
              </c:pt>
              <c:pt idx="348">
                <c:v>41712</c:v>
              </c:pt>
              <c:pt idx="349">
                <c:v>41806</c:v>
              </c:pt>
              <c:pt idx="350">
                <c:v>41900</c:v>
              </c:pt>
              <c:pt idx="351">
                <c:v>42009</c:v>
              </c:pt>
              <c:pt idx="352">
                <c:v>42103</c:v>
              </c:pt>
              <c:pt idx="353">
                <c:v>42212</c:v>
              </c:pt>
              <c:pt idx="354">
                <c:v>42306</c:v>
              </c:pt>
              <c:pt idx="355">
                <c:v>42400</c:v>
              </c:pt>
              <c:pt idx="356">
                <c:v>42509</c:v>
              </c:pt>
              <c:pt idx="357">
                <c:v>42603</c:v>
              </c:pt>
              <c:pt idx="358">
                <c:v>42712</c:v>
              </c:pt>
              <c:pt idx="359">
                <c:v>42806</c:v>
              </c:pt>
              <c:pt idx="360">
                <c:v>42900</c:v>
              </c:pt>
              <c:pt idx="361">
                <c:v>43009</c:v>
              </c:pt>
              <c:pt idx="362">
                <c:v>43103</c:v>
              </c:pt>
              <c:pt idx="363">
                <c:v>43212</c:v>
              </c:pt>
              <c:pt idx="364">
                <c:v>43306</c:v>
              </c:pt>
              <c:pt idx="365">
                <c:v>43400</c:v>
              </c:pt>
              <c:pt idx="366">
                <c:v>43509</c:v>
              </c:pt>
              <c:pt idx="367">
                <c:v>43603</c:v>
              </c:pt>
              <c:pt idx="368">
                <c:v>43712</c:v>
              </c:pt>
              <c:pt idx="369">
                <c:v>43806</c:v>
              </c:pt>
              <c:pt idx="370">
                <c:v>43900</c:v>
              </c:pt>
              <c:pt idx="371">
                <c:v>44009</c:v>
              </c:pt>
              <c:pt idx="372">
                <c:v>44103</c:v>
              </c:pt>
              <c:pt idx="373">
                <c:v>44212</c:v>
              </c:pt>
              <c:pt idx="374">
                <c:v>44306</c:v>
              </c:pt>
              <c:pt idx="375">
                <c:v>44400</c:v>
              </c:pt>
              <c:pt idx="376">
                <c:v>44509</c:v>
              </c:pt>
              <c:pt idx="377">
                <c:v>44603</c:v>
              </c:pt>
              <c:pt idx="378">
                <c:v>44712</c:v>
              </c:pt>
              <c:pt idx="379">
                <c:v>44806</c:v>
              </c:pt>
              <c:pt idx="380">
                <c:v>44900</c:v>
              </c:pt>
              <c:pt idx="381">
                <c:v>45009</c:v>
              </c:pt>
              <c:pt idx="382">
                <c:v>45103</c:v>
              </c:pt>
              <c:pt idx="383">
                <c:v>45212</c:v>
              </c:pt>
              <c:pt idx="384">
                <c:v>45306</c:v>
              </c:pt>
              <c:pt idx="385">
                <c:v>45400</c:v>
              </c:pt>
              <c:pt idx="386">
                <c:v>45509</c:v>
              </c:pt>
              <c:pt idx="387">
                <c:v>45603</c:v>
              </c:pt>
              <c:pt idx="388">
                <c:v>45712</c:v>
              </c:pt>
              <c:pt idx="389">
                <c:v>45806</c:v>
              </c:pt>
              <c:pt idx="390">
                <c:v>45900</c:v>
              </c:pt>
              <c:pt idx="391">
                <c:v>46009</c:v>
              </c:pt>
              <c:pt idx="392">
                <c:v>46103</c:v>
              </c:pt>
              <c:pt idx="393">
                <c:v>46212</c:v>
              </c:pt>
              <c:pt idx="394">
                <c:v>46306</c:v>
              </c:pt>
              <c:pt idx="395">
                <c:v>46400</c:v>
              </c:pt>
              <c:pt idx="396">
                <c:v>46509</c:v>
              </c:pt>
              <c:pt idx="397">
                <c:v>46603</c:v>
              </c:pt>
              <c:pt idx="398">
                <c:v>46712</c:v>
              </c:pt>
              <c:pt idx="399">
                <c:v>46806</c:v>
              </c:pt>
              <c:pt idx="400">
                <c:v>46900</c:v>
              </c:pt>
              <c:pt idx="401">
                <c:v>47009</c:v>
              </c:pt>
              <c:pt idx="402">
                <c:v>47103</c:v>
              </c:pt>
              <c:pt idx="403">
                <c:v>47212</c:v>
              </c:pt>
              <c:pt idx="404">
                <c:v>47306</c:v>
              </c:pt>
              <c:pt idx="405">
                <c:v>47400</c:v>
              </c:pt>
              <c:pt idx="406">
                <c:v>47509</c:v>
              </c:pt>
              <c:pt idx="407">
                <c:v>47603</c:v>
              </c:pt>
              <c:pt idx="408">
                <c:v>47712</c:v>
              </c:pt>
              <c:pt idx="409">
                <c:v>47806</c:v>
              </c:pt>
              <c:pt idx="410">
                <c:v>47900</c:v>
              </c:pt>
              <c:pt idx="411">
                <c:v>48009</c:v>
              </c:pt>
              <c:pt idx="412">
                <c:v>48103</c:v>
              </c:pt>
              <c:pt idx="413">
                <c:v>48212</c:v>
              </c:pt>
              <c:pt idx="414">
                <c:v>48306</c:v>
              </c:pt>
              <c:pt idx="415">
                <c:v>48400</c:v>
              </c:pt>
              <c:pt idx="416">
                <c:v>48509</c:v>
              </c:pt>
              <c:pt idx="417">
                <c:v>48603</c:v>
              </c:pt>
              <c:pt idx="418">
                <c:v>48712</c:v>
              </c:pt>
              <c:pt idx="419">
                <c:v>48806</c:v>
              </c:pt>
              <c:pt idx="420">
                <c:v>48900</c:v>
              </c:pt>
              <c:pt idx="421">
                <c:v>49009</c:v>
              </c:pt>
              <c:pt idx="422">
                <c:v>49103</c:v>
              </c:pt>
              <c:pt idx="423">
                <c:v>49212</c:v>
              </c:pt>
              <c:pt idx="424">
                <c:v>49306</c:v>
              </c:pt>
              <c:pt idx="425">
                <c:v>49400</c:v>
              </c:pt>
              <c:pt idx="426">
                <c:v>49509</c:v>
              </c:pt>
              <c:pt idx="427">
                <c:v>49603</c:v>
              </c:pt>
              <c:pt idx="428">
                <c:v>49712</c:v>
              </c:pt>
              <c:pt idx="429">
                <c:v>49806</c:v>
              </c:pt>
              <c:pt idx="430">
                <c:v>49900</c:v>
              </c:pt>
              <c:pt idx="431">
                <c:v>50009</c:v>
              </c:pt>
              <c:pt idx="432">
                <c:v>50103</c:v>
              </c:pt>
              <c:pt idx="433">
                <c:v>50212</c:v>
              </c:pt>
              <c:pt idx="434">
                <c:v>50306</c:v>
              </c:pt>
              <c:pt idx="435">
                <c:v>50400</c:v>
              </c:pt>
              <c:pt idx="436">
                <c:v>50509</c:v>
              </c:pt>
              <c:pt idx="437">
                <c:v>50603</c:v>
              </c:pt>
              <c:pt idx="438">
                <c:v>50712</c:v>
              </c:pt>
              <c:pt idx="439">
                <c:v>50806</c:v>
              </c:pt>
              <c:pt idx="440">
                <c:v>50900</c:v>
              </c:pt>
              <c:pt idx="441">
                <c:v>51009</c:v>
              </c:pt>
              <c:pt idx="442">
                <c:v>51103</c:v>
              </c:pt>
              <c:pt idx="443">
                <c:v>51212</c:v>
              </c:pt>
              <c:pt idx="444">
                <c:v>51306</c:v>
              </c:pt>
              <c:pt idx="445">
                <c:v>51400</c:v>
              </c:pt>
              <c:pt idx="446">
                <c:v>51509</c:v>
              </c:pt>
              <c:pt idx="447">
                <c:v>51603</c:v>
              </c:pt>
              <c:pt idx="448">
                <c:v>51712</c:v>
              </c:pt>
              <c:pt idx="449">
                <c:v>51806</c:v>
              </c:pt>
              <c:pt idx="450">
                <c:v>51900</c:v>
              </c:pt>
              <c:pt idx="451">
                <c:v>52009</c:v>
              </c:pt>
              <c:pt idx="452">
                <c:v>52103</c:v>
              </c:pt>
              <c:pt idx="453">
                <c:v>52212</c:v>
              </c:pt>
              <c:pt idx="454">
                <c:v>52306</c:v>
              </c:pt>
              <c:pt idx="455">
                <c:v>52400</c:v>
              </c:pt>
              <c:pt idx="456">
                <c:v>52509</c:v>
              </c:pt>
              <c:pt idx="457">
                <c:v>52603</c:v>
              </c:pt>
              <c:pt idx="458">
                <c:v>52712</c:v>
              </c:pt>
              <c:pt idx="459">
                <c:v>52806</c:v>
              </c:pt>
              <c:pt idx="460">
                <c:v>52900</c:v>
              </c:pt>
              <c:pt idx="461">
                <c:v>53009</c:v>
              </c:pt>
              <c:pt idx="462">
                <c:v>53103</c:v>
              </c:pt>
              <c:pt idx="463">
                <c:v>53212</c:v>
              </c:pt>
              <c:pt idx="464">
                <c:v>53306</c:v>
              </c:pt>
              <c:pt idx="465">
                <c:v>53400</c:v>
              </c:pt>
              <c:pt idx="466">
                <c:v>53509</c:v>
              </c:pt>
              <c:pt idx="467">
                <c:v>53603</c:v>
              </c:pt>
              <c:pt idx="468">
                <c:v>53712</c:v>
              </c:pt>
              <c:pt idx="469">
                <c:v>53806</c:v>
              </c:pt>
              <c:pt idx="470">
                <c:v>53900</c:v>
              </c:pt>
              <c:pt idx="471">
                <c:v>54009</c:v>
              </c:pt>
              <c:pt idx="472">
                <c:v>54103</c:v>
              </c:pt>
              <c:pt idx="473">
                <c:v>54212</c:v>
              </c:pt>
              <c:pt idx="474">
                <c:v>54306</c:v>
              </c:pt>
              <c:pt idx="475">
                <c:v>54400</c:v>
              </c:pt>
              <c:pt idx="476">
                <c:v>54509</c:v>
              </c:pt>
              <c:pt idx="477">
                <c:v>54603</c:v>
              </c:pt>
              <c:pt idx="478">
                <c:v>54712</c:v>
              </c:pt>
              <c:pt idx="479">
                <c:v>54806</c:v>
              </c:pt>
              <c:pt idx="480">
                <c:v>54900</c:v>
              </c:pt>
              <c:pt idx="481">
                <c:v>55009</c:v>
              </c:pt>
              <c:pt idx="482">
                <c:v>55103</c:v>
              </c:pt>
              <c:pt idx="483">
                <c:v>55212</c:v>
              </c:pt>
              <c:pt idx="484">
                <c:v>55306</c:v>
              </c:pt>
              <c:pt idx="485">
                <c:v>55400</c:v>
              </c:pt>
              <c:pt idx="486">
                <c:v>55509</c:v>
              </c:pt>
              <c:pt idx="487">
                <c:v>55603</c:v>
              </c:pt>
              <c:pt idx="488">
                <c:v>55712</c:v>
              </c:pt>
              <c:pt idx="489">
                <c:v>55806</c:v>
              </c:pt>
              <c:pt idx="490">
                <c:v>55900</c:v>
              </c:pt>
              <c:pt idx="491">
                <c:v>56009</c:v>
              </c:pt>
              <c:pt idx="492">
                <c:v>56103</c:v>
              </c:pt>
              <c:pt idx="493">
                <c:v>56212</c:v>
              </c:pt>
              <c:pt idx="494">
                <c:v>56306</c:v>
              </c:pt>
              <c:pt idx="495">
                <c:v>56400</c:v>
              </c:pt>
              <c:pt idx="496">
                <c:v>56509</c:v>
              </c:pt>
              <c:pt idx="497">
                <c:v>56603</c:v>
              </c:pt>
              <c:pt idx="498">
                <c:v>56712</c:v>
              </c:pt>
              <c:pt idx="499">
                <c:v>56806</c:v>
              </c:pt>
              <c:pt idx="500">
                <c:v>56900</c:v>
              </c:pt>
              <c:pt idx="501">
                <c:v>57009</c:v>
              </c:pt>
              <c:pt idx="502">
                <c:v>57103</c:v>
              </c:pt>
              <c:pt idx="503">
                <c:v>57212</c:v>
              </c:pt>
              <c:pt idx="504">
                <c:v>57306</c:v>
              </c:pt>
              <c:pt idx="505">
                <c:v>57400</c:v>
              </c:pt>
              <c:pt idx="506">
                <c:v>57509</c:v>
              </c:pt>
              <c:pt idx="507">
                <c:v>57603</c:v>
              </c:pt>
              <c:pt idx="508">
                <c:v>57712</c:v>
              </c:pt>
              <c:pt idx="509">
                <c:v>57806</c:v>
              </c:pt>
              <c:pt idx="510">
                <c:v>57900</c:v>
              </c:pt>
              <c:pt idx="511">
                <c:v>58009</c:v>
              </c:pt>
              <c:pt idx="512">
                <c:v>58103</c:v>
              </c:pt>
              <c:pt idx="513">
                <c:v>58212</c:v>
              </c:pt>
              <c:pt idx="514">
                <c:v>58306</c:v>
              </c:pt>
              <c:pt idx="515">
                <c:v>58400</c:v>
              </c:pt>
              <c:pt idx="516">
                <c:v>58509</c:v>
              </c:pt>
              <c:pt idx="517">
                <c:v>58603</c:v>
              </c:pt>
              <c:pt idx="518">
                <c:v>58712</c:v>
              </c:pt>
              <c:pt idx="519">
                <c:v>58806</c:v>
              </c:pt>
              <c:pt idx="520">
                <c:v>58900</c:v>
              </c:pt>
              <c:pt idx="521">
                <c:v>59009</c:v>
              </c:pt>
              <c:pt idx="522">
                <c:v>59103</c:v>
              </c:pt>
              <c:pt idx="523">
                <c:v>59212</c:v>
              </c:pt>
              <c:pt idx="524">
                <c:v>59306</c:v>
              </c:pt>
              <c:pt idx="525">
                <c:v>59400</c:v>
              </c:pt>
              <c:pt idx="526">
                <c:v>59509</c:v>
              </c:pt>
              <c:pt idx="527">
                <c:v>59603</c:v>
              </c:pt>
              <c:pt idx="528">
                <c:v>59712</c:v>
              </c:pt>
              <c:pt idx="529">
                <c:v>59806</c:v>
              </c:pt>
              <c:pt idx="530">
                <c:v>59900</c:v>
              </c:pt>
              <c:pt idx="531">
                <c:v>60009</c:v>
              </c:pt>
              <c:pt idx="532">
                <c:v>60103</c:v>
              </c:pt>
              <c:pt idx="533">
                <c:v>60212</c:v>
              </c:pt>
              <c:pt idx="534">
                <c:v>60306</c:v>
              </c:pt>
              <c:pt idx="535">
                <c:v>60400</c:v>
              </c:pt>
              <c:pt idx="536">
                <c:v>60509</c:v>
              </c:pt>
              <c:pt idx="537">
                <c:v>60603</c:v>
              </c:pt>
              <c:pt idx="538">
                <c:v>60712</c:v>
              </c:pt>
              <c:pt idx="539">
                <c:v>60806</c:v>
              </c:pt>
              <c:pt idx="540">
                <c:v>60900</c:v>
              </c:pt>
              <c:pt idx="541">
                <c:v>61009</c:v>
              </c:pt>
              <c:pt idx="542">
                <c:v>61103</c:v>
              </c:pt>
              <c:pt idx="543">
                <c:v>61212</c:v>
              </c:pt>
              <c:pt idx="544">
                <c:v>61306</c:v>
              </c:pt>
              <c:pt idx="545">
                <c:v>61400</c:v>
              </c:pt>
              <c:pt idx="546">
                <c:v>61509</c:v>
              </c:pt>
              <c:pt idx="547">
                <c:v>61603</c:v>
              </c:pt>
              <c:pt idx="548">
                <c:v>61712</c:v>
              </c:pt>
              <c:pt idx="549">
                <c:v>61806</c:v>
              </c:pt>
              <c:pt idx="550">
                <c:v>61900</c:v>
              </c:pt>
              <c:pt idx="551">
                <c:v>62009</c:v>
              </c:pt>
              <c:pt idx="552">
                <c:v>62103</c:v>
              </c:pt>
              <c:pt idx="553">
                <c:v>62212</c:v>
              </c:pt>
              <c:pt idx="554">
                <c:v>62306</c:v>
              </c:pt>
              <c:pt idx="555">
                <c:v>62400</c:v>
              </c:pt>
              <c:pt idx="556">
                <c:v>62509</c:v>
              </c:pt>
              <c:pt idx="557">
                <c:v>62603</c:v>
              </c:pt>
              <c:pt idx="558">
                <c:v>62712</c:v>
              </c:pt>
              <c:pt idx="559">
                <c:v>62806</c:v>
              </c:pt>
              <c:pt idx="560">
                <c:v>62900</c:v>
              </c:pt>
              <c:pt idx="561">
                <c:v>63009</c:v>
              </c:pt>
              <c:pt idx="562">
                <c:v>63103</c:v>
              </c:pt>
              <c:pt idx="563">
                <c:v>63212</c:v>
              </c:pt>
              <c:pt idx="564">
                <c:v>63306</c:v>
              </c:pt>
              <c:pt idx="565">
                <c:v>63400</c:v>
              </c:pt>
              <c:pt idx="566">
                <c:v>63509</c:v>
              </c:pt>
              <c:pt idx="567">
                <c:v>63603</c:v>
              </c:pt>
              <c:pt idx="568">
                <c:v>63712</c:v>
              </c:pt>
              <c:pt idx="569">
                <c:v>63806</c:v>
              </c:pt>
              <c:pt idx="570">
                <c:v>63900</c:v>
              </c:pt>
              <c:pt idx="571">
                <c:v>64009</c:v>
              </c:pt>
              <c:pt idx="572">
                <c:v>64103</c:v>
              </c:pt>
              <c:pt idx="573">
                <c:v>64212</c:v>
              </c:pt>
              <c:pt idx="574">
                <c:v>64306</c:v>
              </c:pt>
              <c:pt idx="575">
                <c:v>64400</c:v>
              </c:pt>
              <c:pt idx="576">
                <c:v>64509</c:v>
              </c:pt>
              <c:pt idx="577">
                <c:v>64603</c:v>
              </c:pt>
              <c:pt idx="578">
                <c:v>64712</c:v>
              </c:pt>
              <c:pt idx="579">
                <c:v>64806</c:v>
              </c:pt>
              <c:pt idx="580">
                <c:v>64900</c:v>
              </c:pt>
              <c:pt idx="581">
                <c:v>65009</c:v>
              </c:pt>
              <c:pt idx="582">
                <c:v>65103</c:v>
              </c:pt>
              <c:pt idx="583">
                <c:v>65212</c:v>
              </c:pt>
              <c:pt idx="584">
                <c:v>65306</c:v>
              </c:pt>
              <c:pt idx="585">
                <c:v>65400</c:v>
              </c:pt>
              <c:pt idx="586">
                <c:v>65509</c:v>
              </c:pt>
              <c:pt idx="587">
                <c:v>65603</c:v>
              </c:pt>
              <c:pt idx="588">
                <c:v>65712</c:v>
              </c:pt>
              <c:pt idx="589">
                <c:v>65806</c:v>
              </c:pt>
              <c:pt idx="590">
                <c:v>65900</c:v>
              </c:pt>
              <c:pt idx="591">
                <c:v>66009</c:v>
              </c:pt>
              <c:pt idx="592">
                <c:v>66103</c:v>
              </c:pt>
              <c:pt idx="593">
                <c:v>66212</c:v>
              </c:pt>
              <c:pt idx="594">
                <c:v>66306</c:v>
              </c:pt>
              <c:pt idx="595">
                <c:v>66400</c:v>
              </c:pt>
              <c:pt idx="596">
                <c:v>66509</c:v>
              </c:pt>
              <c:pt idx="597">
                <c:v>66603</c:v>
              </c:pt>
              <c:pt idx="598">
                <c:v>66712</c:v>
              </c:pt>
              <c:pt idx="599">
                <c:v>66806</c:v>
              </c:pt>
              <c:pt idx="600">
                <c:v>66900</c:v>
              </c:pt>
              <c:pt idx="601">
                <c:v>67009</c:v>
              </c:pt>
              <c:pt idx="602">
                <c:v>67103</c:v>
              </c:pt>
              <c:pt idx="603">
                <c:v>67212</c:v>
              </c:pt>
              <c:pt idx="604">
                <c:v>67306</c:v>
              </c:pt>
              <c:pt idx="605">
                <c:v>67400</c:v>
              </c:pt>
              <c:pt idx="606">
                <c:v>67509</c:v>
              </c:pt>
              <c:pt idx="607">
                <c:v>67603</c:v>
              </c:pt>
              <c:pt idx="608">
                <c:v>67712</c:v>
              </c:pt>
              <c:pt idx="609">
                <c:v>67806</c:v>
              </c:pt>
              <c:pt idx="610">
                <c:v>67900</c:v>
              </c:pt>
              <c:pt idx="611">
                <c:v>68009</c:v>
              </c:pt>
              <c:pt idx="612">
                <c:v>68103</c:v>
              </c:pt>
              <c:pt idx="613">
                <c:v>68212</c:v>
              </c:pt>
              <c:pt idx="614">
                <c:v>68306</c:v>
              </c:pt>
              <c:pt idx="615">
                <c:v>68400</c:v>
              </c:pt>
              <c:pt idx="616">
                <c:v>68509</c:v>
              </c:pt>
              <c:pt idx="617">
                <c:v>68603</c:v>
              </c:pt>
              <c:pt idx="618">
                <c:v>68712</c:v>
              </c:pt>
              <c:pt idx="619">
                <c:v>68806</c:v>
              </c:pt>
              <c:pt idx="620">
                <c:v>68900</c:v>
              </c:pt>
              <c:pt idx="621">
                <c:v>69009</c:v>
              </c:pt>
              <c:pt idx="622">
                <c:v>69103</c:v>
              </c:pt>
              <c:pt idx="623">
                <c:v>69212</c:v>
              </c:pt>
              <c:pt idx="624">
                <c:v>69306</c:v>
              </c:pt>
              <c:pt idx="625">
                <c:v>69400</c:v>
              </c:pt>
              <c:pt idx="626">
                <c:v>69509</c:v>
              </c:pt>
              <c:pt idx="627">
                <c:v>69603</c:v>
              </c:pt>
              <c:pt idx="628">
                <c:v>69712</c:v>
              </c:pt>
              <c:pt idx="629">
                <c:v>69806</c:v>
              </c:pt>
              <c:pt idx="630">
                <c:v>69900</c:v>
              </c:pt>
              <c:pt idx="631">
                <c:v>70009</c:v>
              </c:pt>
              <c:pt idx="632">
                <c:v>70103</c:v>
              </c:pt>
              <c:pt idx="633">
                <c:v>70212</c:v>
              </c:pt>
              <c:pt idx="634">
                <c:v>70306</c:v>
              </c:pt>
              <c:pt idx="635">
                <c:v>70400</c:v>
              </c:pt>
              <c:pt idx="636">
                <c:v>70509</c:v>
              </c:pt>
              <c:pt idx="637">
                <c:v>70603</c:v>
              </c:pt>
              <c:pt idx="638">
                <c:v>70712</c:v>
              </c:pt>
              <c:pt idx="639">
                <c:v>70806</c:v>
              </c:pt>
              <c:pt idx="640">
                <c:v>70900</c:v>
              </c:pt>
              <c:pt idx="641">
                <c:v>71009</c:v>
              </c:pt>
              <c:pt idx="642">
                <c:v>71103</c:v>
              </c:pt>
              <c:pt idx="643">
                <c:v>71212</c:v>
              </c:pt>
              <c:pt idx="644">
                <c:v>71306</c:v>
              </c:pt>
              <c:pt idx="645">
                <c:v>71400</c:v>
              </c:pt>
              <c:pt idx="646">
                <c:v>71509</c:v>
              </c:pt>
              <c:pt idx="647">
                <c:v>71603</c:v>
              </c:pt>
              <c:pt idx="648">
                <c:v>71712</c:v>
              </c:pt>
              <c:pt idx="649">
                <c:v>71806</c:v>
              </c:pt>
              <c:pt idx="650">
                <c:v>71900</c:v>
              </c:pt>
              <c:pt idx="651">
                <c:v>72009</c:v>
              </c:pt>
              <c:pt idx="652">
                <c:v>72103</c:v>
              </c:pt>
              <c:pt idx="653">
                <c:v>72212</c:v>
              </c:pt>
              <c:pt idx="654">
                <c:v>72306</c:v>
              </c:pt>
              <c:pt idx="655">
                <c:v>72400</c:v>
              </c:pt>
              <c:pt idx="656">
                <c:v>72509</c:v>
              </c:pt>
              <c:pt idx="657">
                <c:v>72603</c:v>
              </c:pt>
              <c:pt idx="658">
                <c:v>72712</c:v>
              </c:pt>
              <c:pt idx="659">
                <c:v>72806</c:v>
              </c:pt>
              <c:pt idx="660">
                <c:v>72900</c:v>
              </c:pt>
              <c:pt idx="661">
                <c:v>73009</c:v>
              </c:pt>
              <c:pt idx="662">
                <c:v>73103</c:v>
              </c:pt>
              <c:pt idx="663">
                <c:v>73212</c:v>
              </c:pt>
              <c:pt idx="664">
                <c:v>73306</c:v>
              </c:pt>
              <c:pt idx="665">
                <c:v>73400</c:v>
              </c:pt>
              <c:pt idx="666">
                <c:v>73509</c:v>
              </c:pt>
              <c:pt idx="667">
                <c:v>73603</c:v>
              </c:pt>
              <c:pt idx="668">
                <c:v>73712</c:v>
              </c:pt>
              <c:pt idx="669">
                <c:v>73806</c:v>
              </c:pt>
              <c:pt idx="670">
                <c:v>73900</c:v>
              </c:pt>
              <c:pt idx="671">
                <c:v>74009</c:v>
              </c:pt>
              <c:pt idx="672">
                <c:v>74103</c:v>
              </c:pt>
              <c:pt idx="673">
                <c:v>74212</c:v>
              </c:pt>
              <c:pt idx="674">
                <c:v>74306</c:v>
              </c:pt>
              <c:pt idx="675">
                <c:v>74400</c:v>
              </c:pt>
              <c:pt idx="676">
                <c:v>74509</c:v>
              </c:pt>
              <c:pt idx="677">
                <c:v>74603</c:v>
              </c:pt>
              <c:pt idx="678">
                <c:v>74712</c:v>
              </c:pt>
              <c:pt idx="679">
                <c:v>74806</c:v>
              </c:pt>
              <c:pt idx="680">
                <c:v>74900</c:v>
              </c:pt>
              <c:pt idx="681">
                <c:v>75009</c:v>
              </c:pt>
              <c:pt idx="682">
                <c:v>75103</c:v>
              </c:pt>
              <c:pt idx="683">
                <c:v>75212</c:v>
              </c:pt>
              <c:pt idx="684">
                <c:v>75306</c:v>
              </c:pt>
              <c:pt idx="685">
                <c:v>75400</c:v>
              </c:pt>
              <c:pt idx="686">
                <c:v>75509</c:v>
              </c:pt>
              <c:pt idx="687">
                <c:v>75603</c:v>
              </c:pt>
              <c:pt idx="688">
                <c:v>75712</c:v>
              </c:pt>
              <c:pt idx="689">
                <c:v>75806</c:v>
              </c:pt>
              <c:pt idx="690">
                <c:v>75900</c:v>
              </c:pt>
              <c:pt idx="691">
                <c:v>76009</c:v>
              </c:pt>
              <c:pt idx="692">
                <c:v>76103</c:v>
              </c:pt>
              <c:pt idx="693">
                <c:v>76212</c:v>
              </c:pt>
              <c:pt idx="694">
                <c:v>76306</c:v>
              </c:pt>
              <c:pt idx="695">
                <c:v>76400</c:v>
              </c:pt>
              <c:pt idx="696">
                <c:v>76509</c:v>
              </c:pt>
              <c:pt idx="697">
                <c:v>76603</c:v>
              </c:pt>
              <c:pt idx="698">
                <c:v>76712</c:v>
              </c:pt>
              <c:pt idx="699">
                <c:v>76806</c:v>
              </c:pt>
              <c:pt idx="700">
                <c:v>76900</c:v>
              </c:pt>
              <c:pt idx="701">
                <c:v>77009</c:v>
              </c:pt>
              <c:pt idx="702">
                <c:v>77103</c:v>
              </c:pt>
              <c:pt idx="703">
                <c:v>77212</c:v>
              </c:pt>
              <c:pt idx="704">
                <c:v>77306</c:v>
              </c:pt>
              <c:pt idx="705">
                <c:v>77400</c:v>
              </c:pt>
              <c:pt idx="706">
                <c:v>77509</c:v>
              </c:pt>
              <c:pt idx="707">
                <c:v>77603</c:v>
              </c:pt>
              <c:pt idx="708">
                <c:v>77712</c:v>
              </c:pt>
              <c:pt idx="709">
                <c:v>77806</c:v>
              </c:pt>
              <c:pt idx="710">
                <c:v>77900</c:v>
              </c:pt>
              <c:pt idx="711">
                <c:v>78009</c:v>
              </c:pt>
              <c:pt idx="712">
                <c:v>78103</c:v>
              </c:pt>
              <c:pt idx="713">
                <c:v>78212</c:v>
              </c:pt>
              <c:pt idx="714">
                <c:v>78306</c:v>
              </c:pt>
              <c:pt idx="715">
                <c:v>78400</c:v>
              </c:pt>
              <c:pt idx="716">
                <c:v>78509</c:v>
              </c:pt>
              <c:pt idx="717">
                <c:v>78603</c:v>
              </c:pt>
              <c:pt idx="718">
                <c:v>78712</c:v>
              </c:pt>
              <c:pt idx="719">
                <c:v>78806</c:v>
              </c:pt>
              <c:pt idx="720">
                <c:v>78900</c:v>
              </c:pt>
              <c:pt idx="721">
                <c:v>79009</c:v>
              </c:pt>
              <c:pt idx="722">
                <c:v>79103</c:v>
              </c:pt>
              <c:pt idx="723">
                <c:v>79212</c:v>
              </c:pt>
              <c:pt idx="724">
                <c:v>79306</c:v>
              </c:pt>
              <c:pt idx="725">
                <c:v>79400</c:v>
              </c:pt>
              <c:pt idx="726">
                <c:v>79509</c:v>
              </c:pt>
              <c:pt idx="727">
                <c:v>79603</c:v>
              </c:pt>
              <c:pt idx="728">
                <c:v>79712</c:v>
              </c:pt>
              <c:pt idx="729">
                <c:v>79806</c:v>
              </c:pt>
              <c:pt idx="730">
                <c:v>79900</c:v>
              </c:pt>
              <c:pt idx="731">
                <c:v>80009</c:v>
              </c:pt>
              <c:pt idx="732">
                <c:v>80103</c:v>
              </c:pt>
              <c:pt idx="733">
                <c:v>80212</c:v>
              </c:pt>
              <c:pt idx="734">
                <c:v>80306</c:v>
              </c:pt>
              <c:pt idx="735">
                <c:v>80400</c:v>
              </c:pt>
              <c:pt idx="736">
                <c:v>80509</c:v>
              </c:pt>
              <c:pt idx="737">
                <c:v>80603</c:v>
              </c:pt>
              <c:pt idx="738">
                <c:v>80712</c:v>
              </c:pt>
              <c:pt idx="739">
                <c:v>80806</c:v>
              </c:pt>
              <c:pt idx="740">
                <c:v>80900</c:v>
              </c:pt>
              <c:pt idx="741">
                <c:v>81009</c:v>
              </c:pt>
              <c:pt idx="742">
                <c:v>81103</c:v>
              </c:pt>
              <c:pt idx="743">
                <c:v>81212</c:v>
              </c:pt>
              <c:pt idx="744">
                <c:v>81306</c:v>
              </c:pt>
              <c:pt idx="745">
                <c:v>81400</c:v>
              </c:pt>
              <c:pt idx="746">
                <c:v>81509</c:v>
              </c:pt>
              <c:pt idx="747">
                <c:v>81603</c:v>
              </c:pt>
              <c:pt idx="748">
                <c:v>81712</c:v>
              </c:pt>
              <c:pt idx="749">
                <c:v>81806</c:v>
              </c:pt>
              <c:pt idx="750">
                <c:v>81900</c:v>
              </c:pt>
              <c:pt idx="751">
                <c:v>82009</c:v>
              </c:pt>
              <c:pt idx="752">
                <c:v>82103</c:v>
              </c:pt>
              <c:pt idx="753">
                <c:v>82212</c:v>
              </c:pt>
              <c:pt idx="754">
                <c:v>82306</c:v>
              </c:pt>
              <c:pt idx="755">
                <c:v>82400</c:v>
              </c:pt>
              <c:pt idx="756">
                <c:v>82509</c:v>
              </c:pt>
              <c:pt idx="757">
                <c:v>82603</c:v>
              </c:pt>
              <c:pt idx="758">
                <c:v>82712</c:v>
              </c:pt>
              <c:pt idx="759">
                <c:v>82806</c:v>
              </c:pt>
              <c:pt idx="760">
                <c:v>82900</c:v>
              </c:pt>
              <c:pt idx="761">
                <c:v>83009</c:v>
              </c:pt>
              <c:pt idx="762">
                <c:v>83103</c:v>
              </c:pt>
              <c:pt idx="763">
                <c:v>83212</c:v>
              </c:pt>
              <c:pt idx="764">
                <c:v>83306</c:v>
              </c:pt>
              <c:pt idx="765">
                <c:v>83400</c:v>
              </c:pt>
              <c:pt idx="766">
                <c:v>83509</c:v>
              </c:pt>
              <c:pt idx="767">
                <c:v>83603</c:v>
              </c:pt>
              <c:pt idx="768">
                <c:v>83712</c:v>
              </c:pt>
              <c:pt idx="769">
                <c:v>83806</c:v>
              </c:pt>
              <c:pt idx="770">
                <c:v>83900</c:v>
              </c:pt>
              <c:pt idx="771">
                <c:v>84009</c:v>
              </c:pt>
              <c:pt idx="772">
                <c:v>84103</c:v>
              </c:pt>
              <c:pt idx="773">
                <c:v>84212</c:v>
              </c:pt>
              <c:pt idx="774">
                <c:v>84306</c:v>
              </c:pt>
              <c:pt idx="775">
                <c:v>84400</c:v>
              </c:pt>
              <c:pt idx="776">
                <c:v>84509</c:v>
              </c:pt>
              <c:pt idx="777">
                <c:v>84603</c:v>
              </c:pt>
              <c:pt idx="778">
                <c:v>84712</c:v>
              </c:pt>
              <c:pt idx="779">
                <c:v>84806</c:v>
              </c:pt>
              <c:pt idx="780">
                <c:v>84900</c:v>
              </c:pt>
              <c:pt idx="781">
                <c:v>85009</c:v>
              </c:pt>
              <c:pt idx="782">
                <c:v>85103</c:v>
              </c:pt>
              <c:pt idx="783">
                <c:v>85212</c:v>
              </c:pt>
              <c:pt idx="784">
                <c:v>85306</c:v>
              </c:pt>
              <c:pt idx="785">
                <c:v>85400</c:v>
              </c:pt>
              <c:pt idx="786">
                <c:v>85509</c:v>
              </c:pt>
              <c:pt idx="787">
                <c:v>85603</c:v>
              </c:pt>
              <c:pt idx="788">
                <c:v>85712</c:v>
              </c:pt>
              <c:pt idx="789">
                <c:v>85806</c:v>
              </c:pt>
              <c:pt idx="790">
                <c:v>85900</c:v>
              </c:pt>
              <c:pt idx="791">
                <c:v>86009</c:v>
              </c:pt>
              <c:pt idx="792">
                <c:v>86103</c:v>
              </c:pt>
              <c:pt idx="793">
                <c:v>86212</c:v>
              </c:pt>
              <c:pt idx="794">
                <c:v>86306</c:v>
              </c:pt>
              <c:pt idx="795">
                <c:v>86400</c:v>
              </c:pt>
              <c:pt idx="796">
                <c:v>86509</c:v>
              </c:pt>
              <c:pt idx="797">
                <c:v>86603</c:v>
              </c:pt>
              <c:pt idx="798">
                <c:v>86712</c:v>
              </c:pt>
              <c:pt idx="799">
                <c:v>86806</c:v>
              </c:pt>
              <c:pt idx="800">
                <c:v>86900</c:v>
              </c:pt>
              <c:pt idx="801">
                <c:v>87009</c:v>
              </c:pt>
              <c:pt idx="802">
                <c:v>87103</c:v>
              </c:pt>
              <c:pt idx="803">
                <c:v>87212</c:v>
              </c:pt>
              <c:pt idx="804">
                <c:v>87306</c:v>
              </c:pt>
              <c:pt idx="805">
                <c:v>87400</c:v>
              </c:pt>
              <c:pt idx="806">
                <c:v>87509</c:v>
              </c:pt>
              <c:pt idx="807">
                <c:v>87603</c:v>
              </c:pt>
              <c:pt idx="808">
                <c:v>87712</c:v>
              </c:pt>
              <c:pt idx="809">
                <c:v>87806</c:v>
              </c:pt>
              <c:pt idx="810">
                <c:v>87900</c:v>
              </c:pt>
              <c:pt idx="811">
                <c:v>88009</c:v>
              </c:pt>
              <c:pt idx="812">
                <c:v>88103</c:v>
              </c:pt>
              <c:pt idx="813">
                <c:v>88212</c:v>
              </c:pt>
              <c:pt idx="814">
                <c:v>88306</c:v>
              </c:pt>
              <c:pt idx="815">
                <c:v>88400</c:v>
              </c:pt>
              <c:pt idx="816">
                <c:v>88509</c:v>
              </c:pt>
              <c:pt idx="817">
                <c:v>88603</c:v>
              </c:pt>
              <c:pt idx="818">
                <c:v>88712</c:v>
              </c:pt>
              <c:pt idx="819">
                <c:v>88806</c:v>
              </c:pt>
              <c:pt idx="820">
                <c:v>88900</c:v>
              </c:pt>
              <c:pt idx="821">
                <c:v>89009</c:v>
              </c:pt>
              <c:pt idx="822">
                <c:v>89103</c:v>
              </c:pt>
              <c:pt idx="823">
                <c:v>89212</c:v>
              </c:pt>
              <c:pt idx="824">
                <c:v>89306</c:v>
              </c:pt>
              <c:pt idx="825">
                <c:v>89400</c:v>
              </c:pt>
              <c:pt idx="826">
                <c:v>89509</c:v>
              </c:pt>
              <c:pt idx="827">
                <c:v>89603</c:v>
              </c:pt>
              <c:pt idx="828">
                <c:v>89712</c:v>
              </c:pt>
              <c:pt idx="829">
                <c:v>89806</c:v>
              </c:pt>
              <c:pt idx="830">
                <c:v>89900</c:v>
              </c:pt>
              <c:pt idx="831">
                <c:v>90009</c:v>
              </c:pt>
              <c:pt idx="832">
                <c:v>90103</c:v>
              </c:pt>
              <c:pt idx="833">
                <c:v>90212</c:v>
              </c:pt>
              <c:pt idx="834">
                <c:v>90306</c:v>
              </c:pt>
              <c:pt idx="835">
                <c:v>90400</c:v>
              </c:pt>
              <c:pt idx="836">
                <c:v>90509</c:v>
              </c:pt>
              <c:pt idx="837">
                <c:v>90603</c:v>
              </c:pt>
              <c:pt idx="838">
                <c:v>90712</c:v>
              </c:pt>
              <c:pt idx="839">
                <c:v>90806</c:v>
              </c:pt>
              <c:pt idx="840">
                <c:v>90900</c:v>
              </c:pt>
              <c:pt idx="841">
                <c:v>91009</c:v>
              </c:pt>
              <c:pt idx="842">
                <c:v>91103</c:v>
              </c:pt>
              <c:pt idx="843">
                <c:v>91212</c:v>
              </c:pt>
              <c:pt idx="844">
                <c:v>91306</c:v>
              </c:pt>
              <c:pt idx="845">
                <c:v>91400</c:v>
              </c:pt>
              <c:pt idx="846">
                <c:v>91509</c:v>
              </c:pt>
              <c:pt idx="847">
                <c:v>91603</c:v>
              </c:pt>
              <c:pt idx="848">
                <c:v>91712</c:v>
              </c:pt>
              <c:pt idx="849">
                <c:v>91806</c:v>
              </c:pt>
              <c:pt idx="850">
                <c:v>91900</c:v>
              </c:pt>
              <c:pt idx="851">
                <c:v>92009</c:v>
              </c:pt>
              <c:pt idx="852">
                <c:v>92103</c:v>
              </c:pt>
              <c:pt idx="853">
                <c:v>92212</c:v>
              </c:pt>
              <c:pt idx="854">
                <c:v>92306</c:v>
              </c:pt>
              <c:pt idx="855">
                <c:v>92400</c:v>
              </c:pt>
              <c:pt idx="856">
                <c:v>92509</c:v>
              </c:pt>
              <c:pt idx="857">
                <c:v>92603</c:v>
              </c:pt>
              <c:pt idx="858">
                <c:v>92712</c:v>
              </c:pt>
              <c:pt idx="859">
                <c:v>92806</c:v>
              </c:pt>
              <c:pt idx="860">
                <c:v>92900</c:v>
              </c:pt>
              <c:pt idx="861">
                <c:v>93009</c:v>
              </c:pt>
              <c:pt idx="862">
                <c:v>93103</c:v>
              </c:pt>
              <c:pt idx="863">
                <c:v>93212</c:v>
              </c:pt>
              <c:pt idx="864">
                <c:v>93306</c:v>
              </c:pt>
              <c:pt idx="865">
                <c:v>93400</c:v>
              </c:pt>
              <c:pt idx="866">
                <c:v>93509</c:v>
              </c:pt>
              <c:pt idx="867">
                <c:v>93603</c:v>
              </c:pt>
              <c:pt idx="868">
                <c:v>93712</c:v>
              </c:pt>
              <c:pt idx="869">
                <c:v>93806</c:v>
              </c:pt>
              <c:pt idx="870">
                <c:v>93900</c:v>
              </c:pt>
              <c:pt idx="871">
                <c:v>94009</c:v>
              </c:pt>
              <c:pt idx="872">
                <c:v>94103</c:v>
              </c:pt>
              <c:pt idx="873">
                <c:v>94212</c:v>
              </c:pt>
              <c:pt idx="874">
                <c:v>94306</c:v>
              </c:pt>
              <c:pt idx="875">
                <c:v>94400</c:v>
              </c:pt>
              <c:pt idx="876">
                <c:v>94509</c:v>
              </c:pt>
              <c:pt idx="877">
                <c:v>94603</c:v>
              </c:pt>
              <c:pt idx="878">
                <c:v>94712</c:v>
              </c:pt>
              <c:pt idx="879">
                <c:v>94806</c:v>
              </c:pt>
              <c:pt idx="880">
                <c:v>94900</c:v>
              </c:pt>
              <c:pt idx="881">
                <c:v>95009</c:v>
              </c:pt>
              <c:pt idx="882">
                <c:v>95103</c:v>
              </c:pt>
              <c:pt idx="883">
                <c:v>95212</c:v>
              </c:pt>
              <c:pt idx="884">
                <c:v>95306</c:v>
              </c:pt>
              <c:pt idx="885">
                <c:v>95400</c:v>
              </c:pt>
              <c:pt idx="886">
                <c:v>95509</c:v>
              </c:pt>
              <c:pt idx="887">
                <c:v>95603</c:v>
              </c:pt>
              <c:pt idx="888">
                <c:v>95712</c:v>
              </c:pt>
              <c:pt idx="889">
                <c:v>95806</c:v>
              </c:pt>
              <c:pt idx="890">
                <c:v>95900</c:v>
              </c:pt>
              <c:pt idx="891">
                <c:v>96009</c:v>
              </c:pt>
              <c:pt idx="892">
                <c:v>96103</c:v>
              </c:pt>
              <c:pt idx="893">
                <c:v>96212</c:v>
              </c:pt>
              <c:pt idx="894">
                <c:v>96306</c:v>
              </c:pt>
              <c:pt idx="895">
                <c:v>96400</c:v>
              </c:pt>
              <c:pt idx="896">
                <c:v>96509</c:v>
              </c:pt>
              <c:pt idx="897">
                <c:v>96603</c:v>
              </c:pt>
              <c:pt idx="898">
                <c:v>96712</c:v>
              </c:pt>
              <c:pt idx="899">
                <c:v>96806</c:v>
              </c:pt>
              <c:pt idx="900">
                <c:v>96900</c:v>
              </c:pt>
              <c:pt idx="901">
                <c:v>97009</c:v>
              </c:pt>
              <c:pt idx="902">
                <c:v>97103</c:v>
              </c:pt>
              <c:pt idx="903">
                <c:v>97212</c:v>
              </c:pt>
              <c:pt idx="904">
                <c:v>97306</c:v>
              </c:pt>
              <c:pt idx="905">
                <c:v>97400</c:v>
              </c:pt>
              <c:pt idx="906">
                <c:v>97509</c:v>
              </c:pt>
              <c:pt idx="907">
                <c:v>97603</c:v>
              </c:pt>
              <c:pt idx="908">
                <c:v>97712</c:v>
              </c:pt>
              <c:pt idx="909">
                <c:v>97806</c:v>
              </c:pt>
              <c:pt idx="910">
                <c:v>97900</c:v>
              </c:pt>
              <c:pt idx="911">
                <c:v>98009</c:v>
              </c:pt>
              <c:pt idx="912">
                <c:v>98103</c:v>
              </c:pt>
              <c:pt idx="913">
                <c:v>98212</c:v>
              </c:pt>
              <c:pt idx="914">
                <c:v>98306</c:v>
              </c:pt>
              <c:pt idx="915">
                <c:v>98400</c:v>
              </c:pt>
              <c:pt idx="916">
                <c:v>98509</c:v>
              </c:pt>
              <c:pt idx="917">
                <c:v>98603</c:v>
              </c:pt>
              <c:pt idx="918">
                <c:v>98712</c:v>
              </c:pt>
              <c:pt idx="919">
                <c:v>98806</c:v>
              </c:pt>
              <c:pt idx="920">
                <c:v>98900</c:v>
              </c:pt>
              <c:pt idx="921">
                <c:v>99009</c:v>
              </c:pt>
              <c:pt idx="922">
                <c:v>99103</c:v>
              </c:pt>
              <c:pt idx="923">
                <c:v>99212</c:v>
              </c:pt>
              <c:pt idx="924">
                <c:v>99306</c:v>
              </c:pt>
              <c:pt idx="925">
                <c:v>99400</c:v>
              </c:pt>
              <c:pt idx="926">
                <c:v>99509</c:v>
              </c:pt>
              <c:pt idx="927">
                <c:v>99603</c:v>
              </c:pt>
              <c:pt idx="928">
                <c:v>99712</c:v>
              </c:pt>
              <c:pt idx="929">
                <c:v>99806</c:v>
              </c:pt>
              <c:pt idx="930">
                <c:v>99900</c:v>
              </c:pt>
              <c:pt idx="931">
                <c:v>100009</c:v>
              </c:pt>
              <c:pt idx="932">
                <c:v>100103</c:v>
              </c:pt>
              <c:pt idx="933">
                <c:v>100212</c:v>
              </c:pt>
              <c:pt idx="934">
                <c:v>100306</c:v>
              </c:pt>
              <c:pt idx="935">
                <c:v>100400</c:v>
              </c:pt>
              <c:pt idx="936">
                <c:v>100509</c:v>
              </c:pt>
              <c:pt idx="937">
                <c:v>100603</c:v>
              </c:pt>
              <c:pt idx="938">
                <c:v>100712</c:v>
              </c:pt>
              <c:pt idx="939">
                <c:v>100806</c:v>
              </c:pt>
              <c:pt idx="940">
                <c:v>100900</c:v>
              </c:pt>
              <c:pt idx="941">
                <c:v>101009</c:v>
              </c:pt>
              <c:pt idx="942">
                <c:v>101103</c:v>
              </c:pt>
              <c:pt idx="943">
                <c:v>101212</c:v>
              </c:pt>
              <c:pt idx="944">
                <c:v>101306</c:v>
              </c:pt>
              <c:pt idx="945">
                <c:v>101400</c:v>
              </c:pt>
              <c:pt idx="946">
                <c:v>101509</c:v>
              </c:pt>
              <c:pt idx="947">
                <c:v>101603</c:v>
              </c:pt>
              <c:pt idx="948">
                <c:v>101712</c:v>
              </c:pt>
              <c:pt idx="949">
                <c:v>101806</c:v>
              </c:pt>
              <c:pt idx="950">
                <c:v>101900</c:v>
              </c:pt>
              <c:pt idx="951">
                <c:v>102009</c:v>
              </c:pt>
              <c:pt idx="952">
                <c:v>102103</c:v>
              </c:pt>
              <c:pt idx="953">
                <c:v>102212</c:v>
              </c:pt>
              <c:pt idx="954">
                <c:v>102306</c:v>
              </c:pt>
              <c:pt idx="955">
                <c:v>102400</c:v>
              </c:pt>
              <c:pt idx="956">
                <c:v>102509</c:v>
              </c:pt>
              <c:pt idx="957">
                <c:v>102603</c:v>
              </c:pt>
              <c:pt idx="958">
                <c:v>102712</c:v>
              </c:pt>
              <c:pt idx="959">
                <c:v>102806</c:v>
              </c:pt>
              <c:pt idx="960">
                <c:v>102900</c:v>
              </c:pt>
              <c:pt idx="961">
                <c:v>103009</c:v>
              </c:pt>
              <c:pt idx="962">
                <c:v>103103</c:v>
              </c:pt>
              <c:pt idx="963">
                <c:v>103212</c:v>
              </c:pt>
              <c:pt idx="964">
                <c:v>103306</c:v>
              </c:pt>
              <c:pt idx="965">
                <c:v>103400</c:v>
              </c:pt>
              <c:pt idx="966">
                <c:v>103509</c:v>
              </c:pt>
              <c:pt idx="967">
                <c:v>103603</c:v>
              </c:pt>
              <c:pt idx="968">
                <c:v>103712</c:v>
              </c:pt>
              <c:pt idx="969">
                <c:v>103806</c:v>
              </c:pt>
              <c:pt idx="970">
                <c:v>103900</c:v>
              </c:pt>
              <c:pt idx="971">
                <c:v>104009</c:v>
              </c:pt>
              <c:pt idx="972">
                <c:v>104103</c:v>
              </c:pt>
              <c:pt idx="973">
                <c:v>104212</c:v>
              </c:pt>
              <c:pt idx="974">
                <c:v>104306</c:v>
              </c:pt>
              <c:pt idx="975">
                <c:v>104400</c:v>
              </c:pt>
              <c:pt idx="976">
                <c:v>104509</c:v>
              </c:pt>
              <c:pt idx="977">
                <c:v>104603</c:v>
              </c:pt>
              <c:pt idx="978">
                <c:v>104712</c:v>
              </c:pt>
              <c:pt idx="979">
                <c:v>104806</c:v>
              </c:pt>
              <c:pt idx="980">
                <c:v>104900</c:v>
              </c:pt>
              <c:pt idx="981">
                <c:v>105009</c:v>
              </c:pt>
              <c:pt idx="982">
                <c:v>105103</c:v>
              </c:pt>
              <c:pt idx="983">
                <c:v>105212</c:v>
              </c:pt>
              <c:pt idx="984">
                <c:v>105306</c:v>
              </c:pt>
              <c:pt idx="985">
                <c:v>105400</c:v>
              </c:pt>
              <c:pt idx="986">
                <c:v>105509</c:v>
              </c:pt>
              <c:pt idx="987">
                <c:v>105603</c:v>
              </c:pt>
              <c:pt idx="988">
                <c:v>105712</c:v>
              </c:pt>
              <c:pt idx="989">
                <c:v>105806</c:v>
              </c:pt>
              <c:pt idx="990">
                <c:v>105900</c:v>
              </c:pt>
              <c:pt idx="991">
                <c:v>106009</c:v>
              </c:pt>
              <c:pt idx="992">
                <c:v>106103</c:v>
              </c:pt>
              <c:pt idx="993">
                <c:v>106212</c:v>
              </c:pt>
              <c:pt idx="994">
                <c:v>106306</c:v>
              </c:pt>
              <c:pt idx="995">
                <c:v>106400</c:v>
              </c:pt>
              <c:pt idx="996">
                <c:v>106509</c:v>
              </c:pt>
              <c:pt idx="997">
                <c:v>106603</c:v>
              </c:pt>
              <c:pt idx="998">
                <c:v>106712</c:v>
              </c:pt>
              <c:pt idx="999">
                <c:v>106806</c:v>
              </c:pt>
              <c:pt idx="1000">
                <c:v>106900</c:v>
              </c:pt>
              <c:pt idx="1001">
                <c:v>107009</c:v>
              </c:pt>
              <c:pt idx="1002">
                <c:v>107103</c:v>
              </c:pt>
              <c:pt idx="1003">
                <c:v>107212</c:v>
              </c:pt>
              <c:pt idx="1004">
                <c:v>107306</c:v>
              </c:pt>
              <c:pt idx="1005">
                <c:v>107400</c:v>
              </c:pt>
              <c:pt idx="1006">
                <c:v>107509</c:v>
              </c:pt>
              <c:pt idx="1007">
                <c:v>107603</c:v>
              </c:pt>
              <c:pt idx="1008">
                <c:v>107712</c:v>
              </c:pt>
              <c:pt idx="1009">
                <c:v>107806</c:v>
              </c:pt>
              <c:pt idx="1010">
                <c:v>107900</c:v>
              </c:pt>
              <c:pt idx="1011">
                <c:v>108009</c:v>
              </c:pt>
              <c:pt idx="1012">
                <c:v>108103</c:v>
              </c:pt>
              <c:pt idx="1013">
                <c:v>108212</c:v>
              </c:pt>
              <c:pt idx="1014">
                <c:v>108306</c:v>
              </c:pt>
              <c:pt idx="1015">
                <c:v>108400</c:v>
              </c:pt>
              <c:pt idx="1016">
                <c:v>108509</c:v>
              </c:pt>
              <c:pt idx="1017">
                <c:v>108603</c:v>
              </c:pt>
              <c:pt idx="1018">
                <c:v>108712</c:v>
              </c:pt>
              <c:pt idx="1019">
                <c:v>108806</c:v>
              </c:pt>
              <c:pt idx="1020">
                <c:v>108900</c:v>
              </c:pt>
              <c:pt idx="1021">
                <c:v>109009</c:v>
              </c:pt>
              <c:pt idx="1022">
                <c:v>109103</c:v>
              </c:pt>
              <c:pt idx="1023">
                <c:v>109212</c:v>
              </c:pt>
              <c:pt idx="1024">
                <c:v>109306</c:v>
              </c:pt>
              <c:pt idx="1025">
                <c:v>109400</c:v>
              </c:pt>
              <c:pt idx="1026">
                <c:v>109509</c:v>
              </c:pt>
              <c:pt idx="1027">
                <c:v>109603</c:v>
              </c:pt>
              <c:pt idx="1028">
                <c:v>109712</c:v>
              </c:pt>
              <c:pt idx="1029">
                <c:v>109806</c:v>
              </c:pt>
              <c:pt idx="1030">
                <c:v>109900</c:v>
              </c:pt>
              <c:pt idx="1031">
                <c:v>110009</c:v>
              </c:pt>
              <c:pt idx="1032">
                <c:v>110103</c:v>
              </c:pt>
              <c:pt idx="1033">
                <c:v>110212</c:v>
              </c:pt>
              <c:pt idx="1034">
                <c:v>110306</c:v>
              </c:pt>
              <c:pt idx="1035">
                <c:v>110400</c:v>
              </c:pt>
              <c:pt idx="1036">
                <c:v>110509</c:v>
              </c:pt>
              <c:pt idx="1037">
                <c:v>110603</c:v>
              </c:pt>
              <c:pt idx="1038">
                <c:v>110712</c:v>
              </c:pt>
              <c:pt idx="1039">
                <c:v>110806</c:v>
              </c:pt>
              <c:pt idx="1040">
                <c:v>110900</c:v>
              </c:pt>
              <c:pt idx="1041">
                <c:v>111009</c:v>
              </c:pt>
              <c:pt idx="1042">
                <c:v>111103</c:v>
              </c:pt>
              <c:pt idx="1043">
                <c:v>111212</c:v>
              </c:pt>
              <c:pt idx="1044">
                <c:v>111306</c:v>
              </c:pt>
              <c:pt idx="1045">
                <c:v>111400</c:v>
              </c:pt>
              <c:pt idx="1046">
                <c:v>111509</c:v>
              </c:pt>
              <c:pt idx="1047">
                <c:v>111603</c:v>
              </c:pt>
              <c:pt idx="1048">
                <c:v>111712</c:v>
              </c:pt>
              <c:pt idx="1049">
                <c:v>111806</c:v>
              </c:pt>
              <c:pt idx="1050">
                <c:v>111900</c:v>
              </c:pt>
              <c:pt idx="1051">
                <c:v>112009</c:v>
              </c:pt>
              <c:pt idx="1052">
                <c:v>112103</c:v>
              </c:pt>
              <c:pt idx="1053">
                <c:v>112212</c:v>
              </c:pt>
              <c:pt idx="1054">
                <c:v>112306</c:v>
              </c:pt>
              <c:pt idx="1055">
                <c:v>112400</c:v>
              </c:pt>
              <c:pt idx="1056">
                <c:v>112509</c:v>
              </c:pt>
              <c:pt idx="1057">
                <c:v>112603</c:v>
              </c:pt>
              <c:pt idx="1058">
                <c:v>112712</c:v>
              </c:pt>
              <c:pt idx="1059">
                <c:v>112806</c:v>
              </c:pt>
              <c:pt idx="1060">
                <c:v>112900</c:v>
              </c:pt>
              <c:pt idx="1061">
                <c:v>113009</c:v>
              </c:pt>
              <c:pt idx="1062">
                <c:v>113103</c:v>
              </c:pt>
              <c:pt idx="1063">
                <c:v>113212</c:v>
              </c:pt>
              <c:pt idx="1064">
                <c:v>113306</c:v>
              </c:pt>
              <c:pt idx="1065">
                <c:v>113400</c:v>
              </c:pt>
              <c:pt idx="1066">
                <c:v>113509</c:v>
              </c:pt>
              <c:pt idx="1067">
                <c:v>113603</c:v>
              </c:pt>
              <c:pt idx="1068">
                <c:v>113712</c:v>
              </c:pt>
              <c:pt idx="1069">
                <c:v>113806</c:v>
              </c:pt>
              <c:pt idx="1070">
                <c:v>113900</c:v>
              </c:pt>
              <c:pt idx="1071">
                <c:v>114009</c:v>
              </c:pt>
              <c:pt idx="1072">
                <c:v>114103</c:v>
              </c:pt>
              <c:pt idx="1073">
                <c:v>114212</c:v>
              </c:pt>
              <c:pt idx="1074">
                <c:v>114306</c:v>
              </c:pt>
              <c:pt idx="1075">
                <c:v>114400</c:v>
              </c:pt>
              <c:pt idx="1076">
                <c:v>114509</c:v>
              </c:pt>
              <c:pt idx="1077">
                <c:v>114603</c:v>
              </c:pt>
              <c:pt idx="1078">
                <c:v>114712</c:v>
              </c:pt>
              <c:pt idx="1079">
                <c:v>114806</c:v>
              </c:pt>
              <c:pt idx="1080">
                <c:v>114900</c:v>
              </c:pt>
              <c:pt idx="1081">
                <c:v>115009</c:v>
              </c:pt>
              <c:pt idx="1082">
                <c:v>115103</c:v>
              </c:pt>
              <c:pt idx="1083">
                <c:v>115212</c:v>
              </c:pt>
              <c:pt idx="1084">
                <c:v>115306</c:v>
              </c:pt>
              <c:pt idx="1085">
                <c:v>115400</c:v>
              </c:pt>
              <c:pt idx="1086">
                <c:v>115509</c:v>
              </c:pt>
              <c:pt idx="1087">
                <c:v>115603</c:v>
              </c:pt>
              <c:pt idx="1088">
                <c:v>115712</c:v>
              </c:pt>
              <c:pt idx="1089">
                <c:v>115806</c:v>
              </c:pt>
              <c:pt idx="1090">
                <c:v>115900</c:v>
              </c:pt>
              <c:pt idx="1091">
                <c:v>116009</c:v>
              </c:pt>
              <c:pt idx="1092">
                <c:v>116103</c:v>
              </c:pt>
              <c:pt idx="1093">
                <c:v>116212</c:v>
              </c:pt>
              <c:pt idx="1094">
                <c:v>116306</c:v>
              </c:pt>
              <c:pt idx="1095">
                <c:v>116400</c:v>
              </c:pt>
              <c:pt idx="1096">
                <c:v>116509</c:v>
              </c:pt>
              <c:pt idx="1097">
                <c:v>116603</c:v>
              </c:pt>
              <c:pt idx="1098">
                <c:v>116712</c:v>
              </c:pt>
              <c:pt idx="1099">
                <c:v>116806</c:v>
              </c:pt>
              <c:pt idx="1100">
                <c:v>116900</c:v>
              </c:pt>
              <c:pt idx="1101">
                <c:v>117009</c:v>
              </c:pt>
              <c:pt idx="1102">
                <c:v>117103</c:v>
              </c:pt>
              <c:pt idx="1103">
                <c:v>117212</c:v>
              </c:pt>
              <c:pt idx="1104">
                <c:v>117306</c:v>
              </c:pt>
              <c:pt idx="1105">
                <c:v>117400</c:v>
              </c:pt>
              <c:pt idx="1106">
                <c:v>117509</c:v>
              </c:pt>
              <c:pt idx="1107">
                <c:v>117603</c:v>
              </c:pt>
              <c:pt idx="1108">
                <c:v>117712</c:v>
              </c:pt>
              <c:pt idx="1109">
                <c:v>117806</c:v>
              </c:pt>
              <c:pt idx="1110">
                <c:v>117900</c:v>
              </c:pt>
              <c:pt idx="1111">
                <c:v>118009</c:v>
              </c:pt>
              <c:pt idx="1112">
                <c:v>118103</c:v>
              </c:pt>
              <c:pt idx="1113">
                <c:v>118212</c:v>
              </c:pt>
              <c:pt idx="1114">
                <c:v>118306</c:v>
              </c:pt>
              <c:pt idx="1115">
                <c:v>118400</c:v>
              </c:pt>
              <c:pt idx="1116">
                <c:v>118509</c:v>
              </c:pt>
              <c:pt idx="1117">
                <c:v>118603</c:v>
              </c:pt>
              <c:pt idx="1118">
                <c:v>118712</c:v>
              </c:pt>
              <c:pt idx="1119">
                <c:v>118806</c:v>
              </c:pt>
              <c:pt idx="1120">
                <c:v>118900</c:v>
              </c:pt>
              <c:pt idx="1121">
                <c:v>119009</c:v>
              </c:pt>
              <c:pt idx="1122">
                <c:v>119103</c:v>
              </c:pt>
              <c:pt idx="1123">
                <c:v>119212</c:v>
              </c:pt>
              <c:pt idx="1124">
                <c:v>119306</c:v>
              </c:pt>
              <c:pt idx="1125">
                <c:v>119400</c:v>
              </c:pt>
              <c:pt idx="1126">
                <c:v>119509</c:v>
              </c:pt>
              <c:pt idx="1127">
                <c:v>119603</c:v>
              </c:pt>
              <c:pt idx="1128">
                <c:v>119712</c:v>
              </c:pt>
              <c:pt idx="1129">
                <c:v>119806</c:v>
              </c:pt>
              <c:pt idx="1130">
                <c:v>119900</c:v>
              </c:pt>
              <c:pt idx="1131">
                <c:v>120009</c:v>
              </c:pt>
              <c:pt idx="1132">
                <c:v>120103</c:v>
              </c:pt>
              <c:pt idx="1133">
                <c:v>120212</c:v>
              </c:pt>
              <c:pt idx="1134">
                <c:v>120306</c:v>
              </c:pt>
              <c:pt idx="1135">
                <c:v>120400</c:v>
              </c:pt>
              <c:pt idx="1136">
                <c:v>120509</c:v>
              </c:pt>
              <c:pt idx="1137">
                <c:v>120603</c:v>
              </c:pt>
              <c:pt idx="1138">
                <c:v>120712</c:v>
              </c:pt>
              <c:pt idx="1139">
                <c:v>120806</c:v>
              </c:pt>
              <c:pt idx="1140">
                <c:v>120900</c:v>
              </c:pt>
              <c:pt idx="1141">
                <c:v>121009</c:v>
              </c:pt>
              <c:pt idx="1142">
                <c:v>121103</c:v>
              </c:pt>
              <c:pt idx="1143">
                <c:v>121212</c:v>
              </c:pt>
              <c:pt idx="1144">
                <c:v>121306</c:v>
              </c:pt>
              <c:pt idx="1145">
                <c:v>121400</c:v>
              </c:pt>
              <c:pt idx="1146">
                <c:v>121509</c:v>
              </c:pt>
              <c:pt idx="1147">
                <c:v>121603</c:v>
              </c:pt>
              <c:pt idx="1148">
                <c:v>121712</c:v>
              </c:pt>
              <c:pt idx="1149">
                <c:v>121806</c:v>
              </c:pt>
              <c:pt idx="1150">
                <c:v>121900</c:v>
              </c:pt>
              <c:pt idx="1151">
                <c:v>122009</c:v>
              </c:pt>
              <c:pt idx="1152">
                <c:v>122103</c:v>
              </c:pt>
              <c:pt idx="1153">
                <c:v>122212</c:v>
              </c:pt>
              <c:pt idx="1154">
                <c:v>122306</c:v>
              </c:pt>
              <c:pt idx="1155">
                <c:v>122400</c:v>
              </c:pt>
              <c:pt idx="1156">
                <c:v>122509</c:v>
              </c:pt>
              <c:pt idx="1157">
                <c:v>122603</c:v>
              </c:pt>
              <c:pt idx="1158">
                <c:v>122712</c:v>
              </c:pt>
              <c:pt idx="1159">
                <c:v>122806</c:v>
              </c:pt>
              <c:pt idx="1160">
                <c:v>122900</c:v>
              </c:pt>
              <c:pt idx="1161">
                <c:v>123009</c:v>
              </c:pt>
              <c:pt idx="1162">
                <c:v>123103</c:v>
              </c:pt>
              <c:pt idx="1163">
                <c:v>123212</c:v>
              </c:pt>
              <c:pt idx="1164">
                <c:v>123306</c:v>
              </c:pt>
              <c:pt idx="1165">
                <c:v>123400</c:v>
              </c:pt>
              <c:pt idx="1166">
                <c:v>123509</c:v>
              </c:pt>
              <c:pt idx="1167">
                <c:v>123603</c:v>
              </c:pt>
              <c:pt idx="1168">
                <c:v>123712</c:v>
              </c:pt>
              <c:pt idx="1169">
                <c:v>123806</c:v>
              </c:pt>
              <c:pt idx="1170">
                <c:v>123900</c:v>
              </c:pt>
              <c:pt idx="1171">
                <c:v>124009</c:v>
              </c:pt>
              <c:pt idx="1172">
                <c:v>124103</c:v>
              </c:pt>
              <c:pt idx="1173">
                <c:v>124212</c:v>
              </c:pt>
              <c:pt idx="1174">
                <c:v>124306</c:v>
              </c:pt>
              <c:pt idx="1175">
                <c:v>124400</c:v>
              </c:pt>
              <c:pt idx="1176">
                <c:v>124509</c:v>
              </c:pt>
              <c:pt idx="1177">
                <c:v>124603</c:v>
              </c:pt>
              <c:pt idx="1178">
                <c:v>124712</c:v>
              </c:pt>
              <c:pt idx="1179">
                <c:v>124806</c:v>
              </c:pt>
              <c:pt idx="1180">
                <c:v>124900</c:v>
              </c:pt>
              <c:pt idx="1181">
                <c:v>125009</c:v>
              </c:pt>
              <c:pt idx="1182">
                <c:v>125103</c:v>
              </c:pt>
              <c:pt idx="1183">
                <c:v>125212</c:v>
              </c:pt>
              <c:pt idx="1184">
                <c:v>125306</c:v>
              </c:pt>
              <c:pt idx="1185">
                <c:v>125400</c:v>
              </c:pt>
              <c:pt idx="1186">
                <c:v>125509</c:v>
              </c:pt>
              <c:pt idx="1187">
                <c:v>125603</c:v>
              </c:pt>
              <c:pt idx="1188">
                <c:v>125712</c:v>
              </c:pt>
              <c:pt idx="1189">
                <c:v>125806</c:v>
              </c:pt>
              <c:pt idx="1190">
                <c:v>125900</c:v>
              </c:pt>
              <c:pt idx="1191">
                <c:v>126009</c:v>
              </c:pt>
              <c:pt idx="1192">
                <c:v>126103</c:v>
              </c:pt>
              <c:pt idx="1193">
                <c:v>126212</c:v>
              </c:pt>
              <c:pt idx="1194">
                <c:v>126306</c:v>
              </c:pt>
              <c:pt idx="1195">
                <c:v>126400</c:v>
              </c:pt>
              <c:pt idx="1196">
                <c:v>126509</c:v>
              </c:pt>
              <c:pt idx="1197">
                <c:v>126603</c:v>
              </c:pt>
              <c:pt idx="1198">
                <c:v>126712</c:v>
              </c:pt>
              <c:pt idx="1199">
                <c:v>126806</c:v>
              </c:pt>
              <c:pt idx="1200">
                <c:v>126900</c:v>
              </c:pt>
              <c:pt idx="1201">
                <c:v>127009</c:v>
              </c:pt>
              <c:pt idx="1202">
                <c:v>127103</c:v>
              </c:pt>
              <c:pt idx="1203">
                <c:v>127212</c:v>
              </c:pt>
              <c:pt idx="1204">
                <c:v>127306</c:v>
              </c:pt>
              <c:pt idx="1205">
                <c:v>127400</c:v>
              </c:pt>
              <c:pt idx="1206">
                <c:v>127509</c:v>
              </c:pt>
              <c:pt idx="1207">
                <c:v>127603</c:v>
              </c:pt>
              <c:pt idx="1208">
                <c:v>127712</c:v>
              </c:pt>
              <c:pt idx="1209">
                <c:v>127806</c:v>
              </c:pt>
              <c:pt idx="1210">
                <c:v>127900</c:v>
              </c:pt>
              <c:pt idx="1211">
                <c:v>128009</c:v>
              </c:pt>
              <c:pt idx="1212">
                <c:v>128103</c:v>
              </c:pt>
              <c:pt idx="1213">
                <c:v>128212</c:v>
              </c:pt>
              <c:pt idx="1214">
                <c:v>128306</c:v>
              </c:pt>
              <c:pt idx="1215">
                <c:v>128400</c:v>
              </c:pt>
              <c:pt idx="1216">
                <c:v>128509</c:v>
              </c:pt>
              <c:pt idx="1217">
                <c:v>128603</c:v>
              </c:pt>
              <c:pt idx="1218">
                <c:v>128712</c:v>
              </c:pt>
              <c:pt idx="1219">
                <c:v>128806</c:v>
              </c:pt>
              <c:pt idx="1220">
                <c:v>128900</c:v>
              </c:pt>
              <c:pt idx="1221">
                <c:v>129009</c:v>
              </c:pt>
              <c:pt idx="1222">
                <c:v>129103</c:v>
              </c:pt>
              <c:pt idx="1223">
                <c:v>129212</c:v>
              </c:pt>
              <c:pt idx="1224">
                <c:v>129306</c:v>
              </c:pt>
              <c:pt idx="1225">
                <c:v>129400</c:v>
              </c:pt>
              <c:pt idx="1226">
                <c:v>129509</c:v>
              </c:pt>
              <c:pt idx="1227">
                <c:v>129603</c:v>
              </c:pt>
              <c:pt idx="1228">
                <c:v>129712</c:v>
              </c:pt>
              <c:pt idx="1229">
                <c:v>129806</c:v>
              </c:pt>
              <c:pt idx="1230">
                <c:v>129900</c:v>
              </c:pt>
              <c:pt idx="1231">
                <c:v>130009</c:v>
              </c:pt>
              <c:pt idx="1232">
                <c:v>130103</c:v>
              </c:pt>
              <c:pt idx="1233">
                <c:v>130212</c:v>
              </c:pt>
              <c:pt idx="1234">
                <c:v>130306</c:v>
              </c:pt>
              <c:pt idx="1235">
                <c:v>130400</c:v>
              </c:pt>
              <c:pt idx="1236">
                <c:v>130509</c:v>
              </c:pt>
              <c:pt idx="1237">
                <c:v>130603</c:v>
              </c:pt>
              <c:pt idx="1238">
                <c:v>130712</c:v>
              </c:pt>
              <c:pt idx="1239">
                <c:v>130806</c:v>
              </c:pt>
              <c:pt idx="1240">
                <c:v>130900</c:v>
              </c:pt>
              <c:pt idx="1241">
                <c:v>131009</c:v>
              </c:pt>
              <c:pt idx="1242">
                <c:v>131103</c:v>
              </c:pt>
              <c:pt idx="1243">
                <c:v>131212</c:v>
              </c:pt>
              <c:pt idx="1244">
                <c:v>131306</c:v>
              </c:pt>
              <c:pt idx="1245">
                <c:v>131400</c:v>
              </c:pt>
              <c:pt idx="1246">
                <c:v>131509</c:v>
              </c:pt>
              <c:pt idx="1247">
                <c:v>131603</c:v>
              </c:pt>
              <c:pt idx="1248">
                <c:v>131712</c:v>
              </c:pt>
              <c:pt idx="1249">
                <c:v>131806</c:v>
              </c:pt>
              <c:pt idx="1250">
                <c:v>131900</c:v>
              </c:pt>
              <c:pt idx="1251">
                <c:v>132009</c:v>
              </c:pt>
              <c:pt idx="1252">
                <c:v>132103</c:v>
              </c:pt>
              <c:pt idx="1253">
                <c:v>132212</c:v>
              </c:pt>
              <c:pt idx="1254">
                <c:v>132306</c:v>
              </c:pt>
              <c:pt idx="1255">
                <c:v>132400</c:v>
              </c:pt>
              <c:pt idx="1256">
                <c:v>132509</c:v>
              </c:pt>
              <c:pt idx="1257">
                <c:v>132603</c:v>
              </c:pt>
              <c:pt idx="1258">
                <c:v>132712</c:v>
              </c:pt>
              <c:pt idx="1259">
                <c:v>132806</c:v>
              </c:pt>
              <c:pt idx="1260">
                <c:v>132900</c:v>
              </c:pt>
              <c:pt idx="1261">
                <c:v>133009</c:v>
              </c:pt>
              <c:pt idx="1262">
                <c:v>133103</c:v>
              </c:pt>
              <c:pt idx="1263">
                <c:v>133212</c:v>
              </c:pt>
              <c:pt idx="1264">
                <c:v>133306</c:v>
              </c:pt>
              <c:pt idx="1265">
                <c:v>133400</c:v>
              </c:pt>
              <c:pt idx="1266">
                <c:v>133509</c:v>
              </c:pt>
              <c:pt idx="1267">
                <c:v>133603</c:v>
              </c:pt>
              <c:pt idx="1268">
                <c:v>133712</c:v>
              </c:pt>
              <c:pt idx="1269">
                <c:v>133806</c:v>
              </c:pt>
              <c:pt idx="1270">
                <c:v>133900</c:v>
              </c:pt>
              <c:pt idx="1271">
                <c:v>134009</c:v>
              </c:pt>
              <c:pt idx="1272">
                <c:v>134103</c:v>
              </c:pt>
              <c:pt idx="1273">
                <c:v>134212</c:v>
              </c:pt>
              <c:pt idx="1274">
                <c:v>134306</c:v>
              </c:pt>
              <c:pt idx="1275">
                <c:v>134400</c:v>
              </c:pt>
              <c:pt idx="1276">
                <c:v>134509</c:v>
              </c:pt>
              <c:pt idx="1277">
                <c:v>134603</c:v>
              </c:pt>
              <c:pt idx="1278">
                <c:v>134712</c:v>
              </c:pt>
              <c:pt idx="1279">
                <c:v>134806</c:v>
              </c:pt>
              <c:pt idx="1280">
                <c:v>134900</c:v>
              </c:pt>
              <c:pt idx="1281">
                <c:v>135009</c:v>
              </c:pt>
              <c:pt idx="1282">
                <c:v>135103</c:v>
              </c:pt>
              <c:pt idx="1283">
                <c:v>135212</c:v>
              </c:pt>
              <c:pt idx="1284">
                <c:v>135306</c:v>
              </c:pt>
              <c:pt idx="1285">
                <c:v>135400</c:v>
              </c:pt>
              <c:pt idx="1286">
                <c:v>135509</c:v>
              </c:pt>
              <c:pt idx="1287">
                <c:v>135603</c:v>
              </c:pt>
              <c:pt idx="1288">
                <c:v>135712</c:v>
              </c:pt>
              <c:pt idx="1289">
                <c:v>135806</c:v>
              </c:pt>
              <c:pt idx="1290">
                <c:v>135900</c:v>
              </c:pt>
              <c:pt idx="1291">
                <c:v>136009</c:v>
              </c:pt>
              <c:pt idx="1292">
                <c:v>136103</c:v>
              </c:pt>
              <c:pt idx="1293">
                <c:v>136212</c:v>
              </c:pt>
              <c:pt idx="1294">
                <c:v>136306</c:v>
              </c:pt>
              <c:pt idx="1295">
                <c:v>136400</c:v>
              </c:pt>
              <c:pt idx="1296">
                <c:v>136509</c:v>
              </c:pt>
              <c:pt idx="1297">
                <c:v>136603</c:v>
              </c:pt>
              <c:pt idx="1298">
                <c:v>136712</c:v>
              </c:pt>
              <c:pt idx="1299">
                <c:v>136806</c:v>
              </c:pt>
              <c:pt idx="1300">
                <c:v>136900</c:v>
              </c:pt>
              <c:pt idx="1301">
                <c:v>137009</c:v>
              </c:pt>
              <c:pt idx="1302">
                <c:v>137103</c:v>
              </c:pt>
              <c:pt idx="1303">
                <c:v>137212</c:v>
              </c:pt>
              <c:pt idx="1304">
                <c:v>137306</c:v>
              </c:pt>
              <c:pt idx="1305">
                <c:v>137400</c:v>
              </c:pt>
              <c:pt idx="1306">
                <c:v>137509</c:v>
              </c:pt>
              <c:pt idx="1307">
                <c:v>137603</c:v>
              </c:pt>
              <c:pt idx="1308">
                <c:v>137712</c:v>
              </c:pt>
              <c:pt idx="1309">
                <c:v>137806</c:v>
              </c:pt>
              <c:pt idx="1310">
                <c:v>137900</c:v>
              </c:pt>
              <c:pt idx="1311">
                <c:v>138009</c:v>
              </c:pt>
              <c:pt idx="1312">
                <c:v>138103</c:v>
              </c:pt>
              <c:pt idx="1313">
                <c:v>138212</c:v>
              </c:pt>
              <c:pt idx="1314">
                <c:v>138306</c:v>
              </c:pt>
              <c:pt idx="1315">
                <c:v>138400</c:v>
              </c:pt>
              <c:pt idx="1316">
                <c:v>138509</c:v>
              </c:pt>
              <c:pt idx="1317">
                <c:v>138603</c:v>
              </c:pt>
              <c:pt idx="1318">
                <c:v>138712</c:v>
              </c:pt>
              <c:pt idx="1319">
                <c:v>138806</c:v>
              </c:pt>
              <c:pt idx="1320">
                <c:v>138900</c:v>
              </c:pt>
              <c:pt idx="1321">
                <c:v>139009</c:v>
              </c:pt>
              <c:pt idx="1322">
                <c:v>139103</c:v>
              </c:pt>
              <c:pt idx="1323">
                <c:v>139212</c:v>
              </c:pt>
              <c:pt idx="1324">
                <c:v>139306</c:v>
              </c:pt>
              <c:pt idx="1325">
                <c:v>139400</c:v>
              </c:pt>
              <c:pt idx="1326">
                <c:v>139509</c:v>
              </c:pt>
              <c:pt idx="1327">
                <c:v>139603</c:v>
              </c:pt>
              <c:pt idx="1328">
                <c:v>139712</c:v>
              </c:pt>
              <c:pt idx="1329">
                <c:v>139806</c:v>
              </c:pt>
              <c:pt idx="1330">
                <c:v>139900</c:v>
              </c:pt>
              <c:pt idx="1331">
                <c:v>140009</c:v>
              </c:pt>
              <c:pt idx="1332">
                <c:v>140103</c:v>
              </c:pt>
              <c:pt idx="1333">
                <c:v>140212</c:v>
              </c:pt>
              <c:pt idx="1334">
                <c:v>140306</c:v>
              </c:pt>
              <c:pt idx="1335">
                <c:v>140400</c:v>
              </c:pt>
              <c:pt idx="1336">
                <c:v>140509</c:v>
              </c:pt>
              <c:pt idx="1337">
                <c:v>140603</c:v>
              </c:pt>
              <c:pt idx="1338">
                <c:v>140712</c:v>
              </c:pt>
              <c:pt idx="1339">
                <c:v>140806</c:v>
              </c:pt>
              <c:pt idx="1340">
                <c:v>140900</c:v>
              </c:pt>
              <c:pt idx="1341">
                <c:v>141009</c:v>
              </c:pt>
              <c:pt idx="1342">
                <c:v>141103</c:v>
              </c:pt>
              <c:pt idx="1343">
                <c:v>141212</c:v>
              </c:pt>
              <c:pt idx="1344">
                <c:v>141306</c:v>
              </c:pt>
              <c:pt idx="1345">
                <c:v>141400</c:v>
              </c:pt>
              <c:pt idx="1346">
                <c:v>141509</c:v>
              </c:pt>
              <c:pt idx="1347">
                <c:v>141603</c:v>
              </c:pt>
              <c:pt idx="1348">
                <c:v>141712</c:v>
              </c:pt>
              <c:pt idx="1349">
                <c:v>141806</c:v>
              </c:pt>
              <c:pt idx="1350">
                <c:v>141900</c:v>
              </c:pt>
              <c:pt idx="1351">
                <c:v>142009</c:v>
              </c:pt>
              <c:pt idx="1352">
                <c:v>142103</c:v>
              </c:pt>
              <c:pt idx="1353">
                <c:v>142212</c:v>
              </c:pt>
              <c:pt idx="1354">
                <c:v>142306</c:v>
              </c:pt>
              <c:pt idx="1355">
                <c:v>142400</c:v>
              </c:pt>
              <c:pt idx="1356">
                <c:v>142509</c:v>
              </c:pt>
              <c:pt idx="1357">
                <c:v>142603</c:v>
              </c:pt>
              <c:pt idx="1358">
                <c:v>142712</c:v>
              </c:pt>
              <c:pt idx="1359">
                <c:v>142806</c:v>
              </c:pt>
              <c:pt idx="1360">
                <c:v>142900</c:v>
              </c:pt>
              <c:pt idx="1361">
                <c:v>143009</c:v>
              </c:pt>
              <c:pt idx="1362">
                <c:v>143103</c:v>
              </c:pt>
              <c:pt idx="1363">
                <c:v>143212</c:v>
              </c:pt>
              <c:pt idx="1364">
                <c:v>143306</c:v>
              </c:pt>
              <c:pt idx="1365">
                <c:v>143400</c:v>
              </c:pt>
              <c:pt idx="1366">
                <c:v>143509</c:v>
              </c:pt>
              <c:pt idx="1367">
                <c:v>143603</c:v>
              </c:pt>
              <c:pt idx="1368">
                <c:v>143712</c:v>
              </c:pt>
              <c:pt idx="1369">
                <c:v>143806</c:v>
              </c:pt>
              <c:pt idx="1370">
                <c:v>143900</c:v>
              </c:pt>
              <c:pt idx="1371">
                <c:v>144009</c:v>
              </c:pt>
              <c:pt idx="1372">
                <c:v>144103</c:v>
              </c:pt>
              <c:pt idx="1373">
                <c:v>144212</c:v>
              </c:pt>
              <c:pt idx="1374">
                <c:v>144306</c:v>
              </c:pt>
              <c:pt idx="1375">
                <c:v>144400</c:v>
              </c:pt>
              <c:pt idx="1376">
                <c:v>144509</c:v>
              </c:pt>
              <c:pt idx="1377">
                <c:v>144603</c:v>
              </c:pt>
              <c:pt idx="1378">
                <c:v>144712</c:v>
              </c:pt>
              <c:pt idx="1379">
                <c:v>144806</c:v>
              </c:pt>
              <c:pt idx="1380">
                <c:v>144900</c:v>
              </c:pt>
              <c:pt idx="1381">
                <c:v>145009</c:v>
              </c:pt>
              <c:pt idx="1382">
                <c:v>145103</c:v>
              </c:pt>
              <c:pt idx="1383">
                <c:v>145212</c:v>
              </c:pt>
              <c:pt idx="1384">
                <c:v>145306</c:v>
              </c:pt>
              <c:pt idx="1385">
                <c:v>145400</c:v>
              </c:pt>
              <c:pt idx="1386">
                <c:v>145509</c:v>
              </c:pt>
              <c:pt idx="1387">
                <c:v>145603</c:v>
              </c:pt>
              <c:pt idx="1388">
                <c:v>145712</c:v>
              </c:pt>
              <c:pt idx="1389">
                <c:v>145806</c:v>
              </c:pt>
              <c:pt idx="1390">
                <c:v>145900</c:v>
              </c:pt>
              <c:pt idx="1391">
                <c:v>146009</c:v>
              </c:pt>
              <c:pt idx="1392">
                <c:v>146103</c:v>
              </c:pt>
              <c:pt idx="1393">
                <c:v>146212</c:v>
              </c:pt>
              <c:pt idx="1394">
                <c:v>146306</c:v>
              </c:pt>
              <c:pt idx="1395">
                <c:v>146400</c:v>
              </c:pt>
              <c:pt idx="1396">
                <c:v>146509</c:v>
              </c:pt>
              <c:pt idx="1397">
                <c:v>146603</c:v>
              </c:pt>
              <c:pt idx="1398">
                <c:v>146712</c:v>
              </c:pt>
              <c:pt idx="1399">
                <c:v>146806</c:v>
              </c:pt>
              <c:pt idx="1400">
                <c:v>146900</c:v>
              </c:pt>
              <c:pt idx="1401">
                <c:v>147009</c:v>
              </c:pt>
              <c:pt idx="1402">
                <c:v>147103</c:v>
              </c:pt>
              <c:pt idx="1403">
                <c:v>147212</c:v>
              </c:pt>
              <c:pt idx="1404">
                <c:v>147306</c:v>
              </c:pt>
              <c:pt idx="1405">
                <c:v>147400</c:v>
              </c:pt>
              <c:pt idx="1406">
                <c:v>147509</c:v>
              </c:pt>
              <c:pt idx="1407">
                <c:v>147603</c:v>
              </c:pt>
              <c:pt idx="1408">
                <c:v>147712</c:v>
              </c:pt>
              <c:pt idx="1409">
                <c:v>147806</c:v>
              </c:pt>
              <c:pt idx="1410">
                <c:v>147900</c:v>
              </c:pt>
              <c:pt idx="1411">
                <c:v>148009</c:v>
              </c:pt>
              <c:pt idx="1412">
                <c:v>148103</c:v>
              </c:pt>
              <c:pt idx="1413">
                <c:v>148212</c:v>
              </c:pt>
              <c:pt idx="1414">
                <c:v>148306</c:v>
              </c:pt>
              <c:pt idx="1415">
                <c:v>148400</c:v>
              </c:pt>
              <c:pt idx="1416">
                <c:v>148509</c:v>
              </c:pt>
              <c:pt idx="1417">
                <c:v>148603</c:v>
              </c:pt>
              <c:pt idx="1418">
                <c:v>148712</c:v>
              </c:pt>
              <c:pt idx="1419">
                <c:v>148806</c:v>
              </c:pt>
              <c:pt idx="1420">
                <c:v>148900</c:v>
              </c:pt>
              <c:pt idx="1421">
                <c:v>149009</c:v>
              </c:pt>
              <c:pt idx="1422">
                <c:v>149103</c:v>
              </c:pt>
              <c:pt idx="1423">
                <c:v>149212</c:v>
              </c:pt>
              <c:pt idx="1424">
                <c:v>149306</c:v>
              </c:pt>
              <c:pt idx="1425">
                <c:v>149400</c:v>
              </c:pt>
              <c:pt idx="1426">
                <c:v>149509</c:v>
              </c:pt>
              <c:pt idx="1427">
                <c:v>149603</c:v>
              </c:pt>
              <c:pt idx="1428">
                <c:v>149712</c:v>
              </c:pt>
              <c:pt idx="1429">
                <c:v>149806</c:v>
              </c:pt>
              <c:pt idx="1430">
                <c:v>149900</c:v>
              </c:pt>
              <c:pt idx="1431">
                <c:v>150009</c:v>
              </c:pt>
              <c:pt idx="1432">
                <c:v>150103</c:v>
              </c:pt>
              <c:pt idx="1433">
                <c:v>150212</c:v>
              </c:pt>
              <c:pt idx="1434">
                <c:v>150306</c:v>
              </c:pt>
              <c:pt idx="1435">
                <c:v>150400</c:v>
              </c:pt>
              <c:pt idx="1436">
                <c:v>150509</c:v>
              </c:pt>
              <c:pt idx="1437">
                <c:v>150603</c:v>
              </c:pt>
              <c:pt idx="1438">
                <c:v>150712</c:v>
              </c:pt>
              <c:pt idx="1439">
                <c:v>150806</c:v>
              </c:pt>
              <c:pt idx="1440">
                <c:v>150900</c:v>
              </c:pt>
              <c:pt idx="1441">
                <c:v>151009</c:v>
              </c:pt>
              <c:pt idx="1442">
                <c:v>151103</c:v>
              </c:pt>
              <c:pt idx="1443">
                <c:v>151212</c:v>
              </c:pt>
              <c:pt idx="1444">
                <c:v>151306</c:v>
              </c:pt>
              <c:pt idx="1445">
                <c:v>151400</c:v>
              </c:pt>
              <c:pt idx="1446">
                <c:v>151509</c:v>
              </c:pt>
              <c:pt idx="1447">
                <c:v>151603</c:v>
              </c:pt>
              <c:pt idx="1448">
                <c:v>151712</c:v>
              </c:pt>
              <c:pt idx="1449">
                <c:v>151806</c:v>
              </c:pt>
              <c:pt idx="1450">
                <c:v>151900</c:v>
              </c:pt>
              <c:pt idx="1451">
                <c:v>152009</c:v>
              </c:pt>
              <c:pt idx="1452">
                <c:v>152103</c:v>
              </c:pt>
              <c:pt idx="1453">
                <c:v>152212</c:v>
              </c:pt>
              <c:pt idx="1454">
                <c:v>152306</c:v>
              </c:pt>
              <c:pt idx="1455">
                <c:v>152400</c:v>
              </c:pt>
              <c:pt idx="1456">
                <c:v>152509</c:v>
              </c:pt>
              <c:pt idx="1457">
                <c:v>152603</c:v>
              </c:pt>
              <c:pt idx="1458">
                <c:v>152712</c:v>
              </c:pt>
              <c:pt idx="1459">
                <c:v>152806</c:v>
              </c:pt>
              <c:pt idx="1460">
                <c:v>152900</c:v>
              </c:pt>
              <c:pt idx="1461">
                <c:v>153009</c:v>
              </c:pt>
              <c:pt idx="1462">
                <c:v>153103</c:v>
              </c:pt>
              <c:pt idx="1463">
                <c:v>153212</c:v>
              </c:pt>
              <c:pt idx="1464">
                <c:v>153306</c:v>
              </c:pt>
              <c:pt idx="1465">
                <c:v>153400</c:v>
              </c:pt>
              <c:pt idx="1466">
                <c:v>153509</c:v>
              </c:pt>
              <c:pt idx="1467">
                <c:v>153603</c:v>
              </c:pt>
              <c:pt idx="1468">
                <c:v>153712</c:v>
              </c:pt>
              <c:pt idx="1469">
                <c:v>153806</c:v>
              </c:pt>
              <c:pt idx="1470">
                <c:v>153900</c:v>
              </c:pt>
              <c:pt idx="1471">
                <c:v>154009</c:v>
              </c:pt>
              <c:pt idx="1472">
                <c:v>154103</c:v>
              </c:pt>
              <c:pt idx="1473">
                <c:v>154212</c:v>
              </c:pt>
              <c:pt idx="1474">
                <c:v>154306</c:v>
              </c:pt>
              <c:pt idx="1475">
                <c:v>154400</c:v>
              </c:pt>
              <c:pt idx="1476">
                <c:v>154509</c:v>
              </c:pt>
              <c:pt idx="1477">
                <c:v>154603</c:v>
              </c:pt>
              <c:pt idx="1478">
                <c:v>154712</c:v>
              </c:pt>
              <c:pt idx="1479">
                <c:v>154806</c:v>
              </c:pt>
              <c:pt idx="1480">
                <c:v>154900</c:v>
              </c:pt>
              <c:pt idx="1481">
                <c:v>155009</c:v>
              </c:pt>
              <c:pt idx="1482">
                <c:v>155103</c:v>
              </c:pt>
              <c:pt idx="1483">
                <c:v>155212</c:v>
              </c:pt>
              <c:pt idx="1484">
                <c:v>155306</c:v>
              </c:pt>
              <c:pt idx="1485">
                <c:v>155400</c:v>
              </c:pt>
              <c:pt idx="1486">
                <c:v>155509</c:v>
              </c:pt>
              <c:pt idx="1487">
                <c:v>155603</c:v>
              </c:pt>
              <c:pt idx="1488">
                <c:v>155712</c:v>
              </c:pt>
              <c:pt idx="1489">
                <c:v>155806</c:v>
              </c:pt>
              <c:pt idx="1490">
                <c:v>155900</c:v>
              </c:pt>
              <c:pt idx="1491">
                <c:v>156009</c:v>
              </c:pt>
              <c:pt idx="1492">
                <c:v>156103</c:v>
              </c:pt>
              <c:pt idx="1493">
                <c:v>156212</c:v>
              </c:pt>
              <c:pt idx="1494">
                <c:v>156306</c:v>
              </c:pt>
              <c:pt idx="1495">
                <c:v>156400</c:v>
              </c:pt>
              <c:pt idx="1496">
                <c:v>156509</c:v>
              </c:pt>
              <c:pt idx="1497">
                <c:v>156603</c:v>
              </c:pt>
              <c:pt idx="1498">
                <c:v>156712</c:v>
              </c:pt>
              <c:pt idx="1499">
                <c:v>156806</c:v>
              </c:pt>
              <c:pt idx="1500">
                <c:v>156900</c:v>
              </c:pt>
              <c:pt idx="1501">
                <c:v>157009</c:v>
              </c:pt>
              <c:pt idx="1502">
                <c:v>157103</c:v>
              </c:pt>
              <c:pt idx="1503">
                <c:v>157212</c:v>
              </c:pt>
              <c:pt idx="1504">
                <c:v>157306</c:v>
              </c:pt>
              <c:pt idx="1505">
                <c:v>157400</c:v>
              </c:pt>
              <c:pt idx="1506">
                <c:v>157509</c:v>
              </c:pt>
              <c:pt idx="1507">
                <c:v>157603</c:v>
              </c:pt>
              <c:pt idx="1508">
                <c:v>157712</c:v>
              </c:pt>
              <c:pt idx="1509">
                <c:v>157806</c:v>
              </c:pt>
              <c:pt idx="1510">
                <c:v>157900</c:v>
              </c:pt>
              <c:pt idx="1511">
                <c:v>158009</c:v>
              </c:pt>
              <c:pt idx="1512">
                <c:v>158103</c:v>
              </c:pt>
              <c:pt idx="1513">
                <c:v>158212</c:v>
              </c:pt>
              <c:pt idx="1514">
                <c:v>158306</c:v>
              </c:pt>
              <c:pt idx="1515">
                <c:v>158400</c:v>
              </c:pt>
              <c:pt idx="1516">
                <c:v>158509</c:v>
              </c:pt>
              <c:pt idx="1517">
                <c:v>158603</c:v>
              </c:pt>
              <c:pt idx="1518">
                <c:v>158712</c:v>
              </c:pt>
              <c:pt idx="1519">
                <c:v>158806</c:v>
              </c:pt>
              <c:pt idx="1520">
                <c:v>158900</c:v>
              </c:pt>
              <c:pt idx="1521">
                <c:v>159009</c:v>
              </c:pt>
              <c:pt idx="1522">
                <c:v>159103</c:v>
              </c:pt>
              <c:pt idx="1523">
                <c:v>159212</c:v>
              </c:pt>
              <c:pt idx="1524">
                <c:v>159306</c:v>
              </c:pt>
              <c:pt idx="1525">
                <c:v>159400</c:v>
              </c:pt>
              <c:pt idx="1526">
                <c:v>159509</c:v>
              </c:pt>
              <c:pt idx="1527">
                <c:v>159603</c:v>
              </c:pt>
              <c:pt idx="1528">
                <c:v>159712</c:v>
              </c:pt>
              <c:pt idx="1529">
                <c:v>159806</c:v>
              </c:pt>
              <c:pt idx="1530">
                <c:v>159900</c:v>
              </c:pt>
              <c:pt idx="1531">
                <c:v>160009</c:v>
              </c:pt>
              <c:pt idx="1532">
                <c:v>160103</c:v>
              </c:pt>
              <c:pt idx="1533">
                <c:v>160212</c:v>
              </c:pt>
              <c:pt idx="1534">
                <c:v>160306</c:v>
              </c:pt>
              <c:pt idx="1535">
                <c:v>160400</c:v>
              </c:pt>
              <c:pt idx="1536">
                <c:v>160509</c:v>
              </c:pt>
              <c:pt idx="1537">
                <c:v>160603</c:v>
              </c:pt>
              <c:pt idx="1538">
                <c:v>160712</c:v>
              </c:pt>
              <c:pt idx="1539">
                <c:v>160806</c:v>
              </c:pt>
              <c:pt idx="1540">
                <c:v>160900</c:v>
              </c:pt>
              <c:pt idx="1541">
                <c:v>161009</c:v>
              </c:pt>
              <c:pt idx="1542">
                <c:v>161103</c:v>
              </c:pt>
              <c:pt idx="1543">
                <c:v>161212</c:v>
              </c:pt>
              <c:pt idx="1544">
                <c:v>161306</c:v>
              </c:pt>
              <c:pt idx="1545">
                <c:v>161400</c:v>
              </c:pt>
              <c:pt idx="1546">
                <c:v>161509</c:v>
              </c:pt>
              <c:pt idx="1547">
                <c:v>161603</c:v>
              </c:pt>
              <c:pt idx="1548">
                <c:v>161712</c:v>
              </c:pt>
              <c:pt idx="1549">
                <c:v>161806</c:v>
              </c:pt>
              <c:pt idx="1550">
                <c:v>161900</c:v>
              </c:pt>
              <c:pt idx="1551">
                <c:v>162009</c:v>
              </c:pt>
              <c:pt idx="1552">
                <c:v>162103</c:v>
              </c:pt>
              <c:pt idx="1553">
                <c:v>162212</c:v>
              </c:pt>
              <c:pt idx="1554">
                <c:v>162306</c:v>
              </c:pt>
              <c:pt idx="1555">
                <c:v>162400</c:v>
              </c:pt>
              <c:pt idx="1556">
                <c:v>162509</c:v>
              </c:pt>
              <c:pt idx="1557">
                <c:v>162603</c:v>
              </c:pt>
              <c:pt idx="1558">
                <c:v>162712</c:v>
              </c:pt>
              <c:pt idx="1559">
                <c:v>162806</c:v>
              </c:pt>
              <c:pt idx="1560">
                <c:v>162900</c:v>
              </c:pt>
              <c:pt idx="1561">
                <c:v>163009</c:v>
              </c:pt>
              <c:pt idx="1562">
                <c:v>163103</c:v>
              </c:pt>
              <c:pt idx="1563">
                <c:v>163212</c:v>
              </c:pt>
              <c:pt idx="1564">
                <c:v>163306</c:v>
              </c:pt>
              <c:pt idx="1565">
                <c:v>163400</c:v>
              </c:pt>
              <c:pt idx="1566">
                <c:v>163509</c:v>
              </c:pt>
              <c:pt idx="1567">
                <c:v>163603</c:v>
              </c:pt>
              <c:pt idx="1568">
                <c:v>163712</c:v>
              </c:pt>
              <c:pt idx="1569">
                <c:v>163806</c:v>
              </c:pt>
              <c:pt idx="1570">
                <c:v>163900</c:v>
              </c:pt>
              <c:pt idx="1571">
                <c:v>164009</c:v>
              </c:pt>
              <c:pt idx="1572">
                <c:v>164103</c:v>
              </c:pt>
              <c:pt idx="1573">
                <c:v>164212</c:v>
              </c:pt>
              <c:pt idx="1574">
                <c:v>164306</c:v>
              </c:pt>
              <c:pt idx="1575">
                <c:v>164400</c:v>
              </c:pt>
              <c:pt idx="1576">
                <c:v>164509</c:v>
              </c:pt>
              <c:pt idx="1577">
                <c:v>164603</c:v>
              </c:pt>
              <c:pt idx="1578">
                <c:v>164712</c:v>
              </c:pt>
              <c:pt idx="1579">
                <c:v>164806</c:v>
              </c:pt>
              <c:pt idx="1580">
                <c:v>164900</c:v>
              </c:pt>
              <c:pt idx="1581">
                <c:v>165009</c:v>
              </c:pt>
              <c:pt idx="1582">
                <c:v>165103</c:v>
              </c:pt>
              <c:pt idx="1583">
                <c:v>165212</c:v>
              </c:pt>
              <c:pt idx="1584">
                <c:v>165306</c:v>
              </c:pt>
              <c:pt idx="1585">
                <c:v>165400</c:v>
              </c:pt>
              <c:pt idx="1586">
                <c:v>165509</c:v>
              </c:pt>
              <c:pt idx="1587">
                <c:v>165603</c:v>
              </c:pt>
              <c:pt idx="1588">
                <c:v>165712</c:v>
              </c:pt>
              <c:pt idx="1589">
                <c:v>165806</c:v>
              </c:pt>
              <c:pt idx="1590">
                <c:v>165900</c:v>
              </c:pt>
              <c:pt idx="1591">
                <c:v>166009</c:v>
              </c:pt>
              <c:pt idx="1592">
                <c:v>166103</c:v>
              </c:pt>
              <c:pt idx="1593">
                <c:v>166212</c:v>
              </c:pt>
              <c:pt idx="1594">
                <c:v>166306</c:v>
              </c:pt>
              <c:pt idx="1595">
                <c:v>166400</c:v>
              </c:pt>
              <c:pt idx="1596">
                <c:v>166509</c:v>
              </c:pt>
              <c:pt idx="1597">
                <c:v>166603</c:v>
              </c:pt>
              <c:pt idx="1598">
                <c:v>166712</c:v>
              </c:pt>
              <c:pt idx="1599">
                <c:v>166806</c:v>
              </c:pt>
              <c:pt idx="1600">
                <c:v>166900</c:v>
              </c:pt>
              <c:pt idx="1601">
                <c:v>167009</c:v>
              </c:pt>
              <c:pt idx="1602">
                <c:v>167103</c:v>
              </c:pt>
              <c:pt idx="1603">
                <c:v>167212</c:v>
              </c:pt>
              <c:pt idx="1604">
                <c:v>167306</c:v>
              </c:pt>
              <c:pt idx="1605">
                <c:v>167400</c:v>
              </c:pt>
              <c:pt idx="1606">
                <c:v>167509</c:v>
              </c:pt>
              <c:pt idx="1607">
                <c:v>167603</c:v>
              </c:pt>
              <c:pt idx="1608">
                <c:v>167712</c:v>
              </c:pt>
              <c:pt idx="1609">
                <c:v>167806</c:v>
              </c:pt>
              <c:pt idx="1610">
                <c:v>167900</c:v>
              </c:pt>
              <c:pt idx="1611">
                <c:v>168009</c:v>
              </c:pt>
              <c:pt idx="1612">
                <c:v>168103</c:v>
              </c:pt>
              <c:pt idx="1613">
                <c:v>168212</c:v>
              </c:pt>
              <c:pt idx="1614">
                <c:v>168306</c:v>
              </c:pt>
              <c:pt idx="1615">
                <c:v>168400</c:v>
              </c:pt>
              <c:pt idx="1616">
                <c:v>168509</c:v>
              </c:pt>
              <c:pt idx="1617">
                <c:v>168603</c:v>
              </c:pt>
              <c:pt idx="1618">
                <c:v>168712</c:v>
              </c:pt>
              <c:pt idx="1619">
                <c:v>168806</c:v>
              </c:pt>
              <c:pt idx="1620">
                <c:v>168900</c:v>
              </c:pt>
              <c:pt idx="1621">
                <c:v>169009</c:v>
              </c:pt>
              <c:pt idx="1622">
                <c:v>169103</c:v>
              </c:pt>
              <c:pt idx="1623">
                <c:v>169212</c:v>
              </c:pt>
              <c:pt idx="1624">
                <c:v>169306</c:v>
              </c:pt>
              <c:pt idx="1625">
                <c:v>169400</c:v>
              </c:pt>
              <c:pt idx="1626">
                <c:v>169509</c:v>
              </c:pt>
              <c:pt idx="1627">
                <c:v>169603</c:v>
              </c:pt>
              <c:pt idx="1628">
                <c:v>169712</c:v>
              </c:pt>
              <c:pt idx="1629">
                <c:v>169806</c:v>
              </c:pt>
              <c:pt idx="1630">
                <c:v>169900</c:v>
              </c:pt>
              <c:pt idx="1631">
                <c:v>170009</c:v>
              </c:pt>
              <c:pt idx="1632">
                <c:v>170103</c:v>
              </c:pt>
              <c:pt idx="1633">
                <c:v>170212</c:v>
              </c:pt>
              <c:pt idx="1634">
                <c:v>170306</c:v>
              </c:pt>
              <c:pt idx="1635">
                <c:v>170400</c:v>
              </c:pt>
              <c:pt idx="1636">
                <c:v>170509</c:v>
              </c:pt>
              <c:pt idx="1637">
                <c:v>170603</c:v>
              </c:pt>
              <c:pt idx="1638">
                <c:v>170712</c:v>
              </c:pt>
              <c:pt idx="1639">
                <c:v>170806</c:v>
              </c:pt>
              <c:pt idx="1640">
                <c:v>170900</c:v>
              </c:pt>
              <c:pt idx="1641">
                <c:v>171009</c:v>
              </c:pt>
              <c:pt idx="1642">
                <c:v>171103</c:v>
              </c:pt>
              <c:pt idx="1643">
                <c:v>171212</c:v>
              </c:pt>
              <c:pt idx="1644">
                <c:v>171306</c:v>
              </c:pt>
              <c:pt idx="1645">
                <c:v>171400</c:v>
              </c:pt>
              <c:pt idx="1646">
                <c:v>171509</c:v>
              </c:pt>
              <c:pt idx="1647">
                <c:v>171603</c:v>
              </c:pt>
              <c:pt idx="1648">
                <c:v>171712</c:v>
              </c:pt>
              <c:pt idx="1649">
                <c:v>171806</c:v>
              </c:pt>
              <c:pt idx="1650">
                <c:v>171900</c:v>
              </c:pt>
              <c:pt idx="1651">
                <c:v>172009</c:v>
              </c:pt>
              <c:pt idx="1652">
                <c:v>172103</c:v>
              </c:pt>
              <c:pt idx="1653">
                <c:v>172212</c:v>
              </c:pt>
              <c:pt idx="1654">
                <c:v>172306</c:v>
              </c:pt>
              <c:pt idx="1655">
                <c:v>172400</c:v>
              </c:pt>
              <c:pt idx="1656">
                <c:v>172509</c:v>
              </c:pt>
              <c:pt idx="1657">
                <c:v>172603</c:v>
              </c:pt>
              <c:pt idx="1658">
                <c:v>172712</c:v>
              </c:pt>
              <c:pt idx="1659">
                <c:v>172806</c:v>
              </c:pt>
              <c:pt idx="1660">
                <c:v>172900</c:v>
              </c:pt>
              <c:pt idx="1661">
                <c:v>173009</c:v>
              </c:pt>
              <c:pt idx="1662">
                <c:v>173103</c:v>
              </c:pt>
              <c:pt idx="1663">
                <c:v>173212</c:v>
              </c:pt>
              <c:pt idx="1664">
                <c:v>173306</c:v>
              </c:pt>
              <c:pt idx="1665">
                <c:v>173400</c:v>
              </c:pt>
              <c:pt idx="1666">
                <c:v>173509</c:v>
              </c:pt>
              <c:pt idx="1667">
                <c:v>173603</c:v>
              </c:pt>
              <c:pt idx="1668">
                <c:v>173712</c:v>
              </c:pt>
              <c:pt idx="1669">
                <c:v>173806</c:v>
              </c:pt>
              <c:pt idx="1670">
                <c:v>173900</c:v>
              </c:pt>
              <c:pt idx="1671">
                <c:v>174009</c:v>
              </c:pt>
              <c:pt idx="1672">
                <c:v>174103</c:v>
              </c:pt>
              <c:pt idx="1673">
                <c:v>174212</c:v>
              </c:pt>
              <c:pt idx="1674">
                <c:v>174306</c:v>
              </c:pt>
              <c:pt idx="1675">
                <c:v>174400</c:v>
              </c:pt>
              <c:pt idx="1676">
                <c:v>174509</c:v>
              </c:pt>
              <c:pt idx="1677">
                <c:v>174603</c:v>
              </c:pt>
              <c:pt idx="1678">
                <c:v>174712</c:v>
              </c:pt>
              <c:pt idx="1679">
                <c:v>174806</c:v>
              </c:pt>
              <c:pt idx="1680">
                <c:v>174900</c:v>
              </c:pt>
              <c:pt idx="1681">
                <c:v>175009</c:v>
              </c:pt>
              <c:pt idx="1682">
                <c:v>175103</c:v>
              </c:pt>
              <c:pt idx="1683">
                <c:v>175212</c:v>
              </c:pt>
              <c:pt idx="1684">
                <c:v>175306</c:v>
              </c:pt>
              <c:pt idx="1685">
                <c:v>175400</c:v>
              </c:pt>
              <c:pt idx="1686">
                <c:v>175509</c:v>
              </c:pt>
              <c:pt idx="1687">
                <c:v>175603</c:v>
              </c:pt>
              <c:pt idx="1688">
                <c:v>175712</c:v>
              </c:pt>
              <c:pt idx="1689">
                <c:v>175806</c:v>
              </c:pt>
              <c:pt idx="1690">
                <c:v>175900</c:v>
              </c:pt>
              <c:pt idx="1691">
                <c:v>176009</c:v>
              </c:pt>
              <c:pt idx="1692">
                <c:v>176103</c:v>
              </c:pt>
              <c:pt idx="1693">
                <c:v>176212</c:v>
              </c:pt>
              <c:pt idx="1694">
                <c:v>176306</c:v>
              </c:pt>
              <c:pt idx="1695">
                <c:v>176400</c:v>
              </c:pt>
              <c:pt idx="1696">
                <c:v>176509</c:v>
              </c:pt>
              <c:pt idx="1697">
                <c:v>176603</c:v>
              </c:pt>
              <c:pt idx="1698">
                <c:v>176712</c:v>
              </c:pt>
              <c:pt idx="1699">
                <c:v>176806</c:v>
              </c:pt>
              <c:pt idx="1700">
                <c:v>176900</c:v>
              </c:pt>
              <c:pt idx="1701">
                <c:v>177009</c:v>
              </c:pt>
              <c:pt idx="1702">
                <c:v>177103</c:v>
              </c:pt>
              <c:pt idx="1703">
                <c:v>177212</c:v>
              </c:pt>
              <c:pt idx="1704">
                <c:v>177306</c:v>
              </c:pt>
              <c:pt idx="1705">
                <c:v>177400</c:v>
              </c:pt>
              <c:pt idx="1706">
                <c:v>177509</c:v>
              </c:pt>
              <c:pt idx="1707">
                <c:v>177603</c:v>
              </c:pt>
              <c:pt idx="1708">
                <c:v>177712</c:v>
              </c:pt>
              <c:pt idx="1709">
                <c:v>177806</c:v>
              </c:pt>
              <c:pt idx="1710">
                <c:v>177900</c:v>
              </c:pt>
              <c:pt idx="1711">
                <c:v>178009</c:v>
              </c:pt>
              <c:pt idx="1712">
                <c:v>178103</c:v>
              </c:pt>
              <c:pt idx="1713">
                <c:v>178212</c:v>
              </c:pt>
              <c:pt idx="1714">
                <c:v>178306</c:v>
              </c:pt>
              <c:pt idx="1715">
                <c:v>178400</c:v>
              </c:pt>
              <c:pt idx="1716">
                <c:v>178509</c:v>
              </c:pt>
              <c:pt idx="1717">
                <c:v>178603</c:v>
              </c:pt>
              <c:pt idx="1718">
                <c:v>178712</c:v>
              </c:pt>
              <c:pt idx="1719">
                <c:v>178806</c:v>
              </c:pt>
              <c:pt idx="1720">
                <c:v>178900</c:v>
              </c:pt>
              <c:pt idx="1721">
                <c:v>179009</c:v>
              </c:pt>
              <c:pt idx="1722">
                <c:v>179103</c:v>
              </c:pt>
              <c:pt idx="1723">
                <c:v>179212</c:v>
              </c:pt>
              <c:pt idx="1724">
                <c:v>179306</c:v>
              </c:pt>
              <c:pt idx="1725">
                <c:v>179400</c:v>
              </c:pt>
              <c:pt idx="1726">
                <c:v>179509</c:v>
              </c:pt>
              <c:pt idx="1727">
                <c:v>179603</c:v>
              </c:pt>
              <c:pt idx="1728">
                <c:v>179712</c:v>
              </c:pt>
              <c:pt idx="1729">
                <c:v>179806</c:v>
              </c:pt>
              <c:pt idx="1730">
                <c:v>179900</c:v>
              </c:pt>
              <c:pt idx="1731">
                <c:v>180009</c:v>
              </c:pt>
              <c:pt idx="1732">
                <c:v>180103</c:v>
              </c:pt>
              <c:pt idx="1733">
                <c:v>180212</c:v>
              </c:pt>
              <c:pt idx="1734">
                <c:v>180306</c:v>
              </c:pt>
              <c:pt idx="1735">
                <c:v>180400</c:v>
              </c:pt>
              <c:pt idx="1736">
                <c:v>180509</c:v>
              </c:pt>
              <c:pt idx="1737">
                <c:v>180603</c:v>
              </c:pt>
              <c:pt idx="1738">
                <c:v>180712</c:v>
              </c:pt>
              <c:pt idx="1739">
                <c:v>180806</c:v>
              </c:pt>
              <c:pt idx="1740">
                <c:v>180900</c:v>
              </c:pt>
              <c:pt idx="1741">
                <c:v>181009</c:v>
              </c:pt>
              <c:pt idx="1742">
                <c:v>181103</c:v>
              </c:pt>
              <c:pt idx="1743">
                <c:v>181212</c:v>
              </c:pt>
              <c:pt idx="1744">
                <c:v>181306</c:v>
              </c:pt>
              <c:pt idx="1745">
                <c:v>181400</c:v>
              </c:pt>
              <c:pt idx="1746">
                <c:v>181509</c:v>
              </c:pt>
              <c:pt idx="1747">
                <c:v>181603</c:v>
              </c:pt>
              <c:pt idx="1748">
                <c:v>181712</c:v>
              </c:pt>
              <c:pt idx="1749">
                <c:v>181806</c:v>
              </c:pt>
              <c:pt idx="1750">
                <c:v>181900</c:v>
              </c:pt>
              <c:pt idx="1751">
                <c:v>182009</c:v>
              </c:pt>
              <c:pt idx="1752">
                <c:v>182103</c:v>
              </c:pt>
              <c:pt idx="1753">
                <c:v>182212</c:v>
              </c:pt>
              <c:pt idx="1754">
                <c:v>182306</c:v>
              </c:pt>
              <c:pt idx="1755">
                <c:v>182400</c:v>
              </c:pt>
              <c:pt idx="1756">
                <c:v>182509</c:v>
              </c:pt>
              <c:pt idx="1757">
                <c:v>182603</c:v>
              </c:pt>
              <c:pt idx="1758">
                <c:v>182712</c:v>
              </c:pt>
              <c:pt idx="1759">
                <c:v>182806</c:v>
              </c:pt>
              <c:pt idx="1760">
                <c:v>182900</c:v>
              </c:pt>
              <c:pt idx="1761">
                <c:v>183009</c:v>
              </c:pt>
              <c:pt idx="1762">
                <c:v>183103</c:v>
              </c:pt>
              <c:pt idx="1763">
                <c:v>183212</c:v>
              </c:pt>
              <c:pt idx="1764">
                <c:v>183306</c:v>
              </c:pt>
              <c:pt idx="1765">
                <c:v>183400</c:v>
              </c:pt>
              <c:pt idx="1766">
                <c:v>183509</c:v>
              </c:pt>
              <c:pt idx="1767">
                <c:v>183603</c:v>
              </c:pt>
              <c:pt idx="1768">
                <c:v>183712</c:v>
              </c:pt>
              <c:pt idx="1769">
                <c:v>183806</c:v>
              </c:pt>
              <c:pt idx="1770">
                <c:v>183900</c:v>
              </c:pt>
              <c:pt idx="1771">
                <c:v>184009</c:v>
              </c:pt>
              <c:pt idx="1772">
                <c:v>184103</c:v>
              </c:pt>
              <c:pt idx="1773">
                <c:v>184212</c:v>
              </c:pt>
              <c:pt idx="1774">
                <c:v>184306</c:v>
              </c:pt>
              <c:pt idx="1775">
                <c:v>184400</c:v>
              </c:pt>
              <c:pt idx="1776">
                <c:v>184509</c:v>
              </c:pt>
              <c:pt idx="1777">
                <c:v>184603</c:v>
              </c:pt>
              <c:pt idx="1778">
                <c:v>184712</c:v>
              </c:pt>
              <c:pt idx="1779">
                <c:v>184806</c:v>
              </c:pt>
              <c:pt idx="1780">
                <c:v>184900</c:v>
              </c:pt>
              <c:pt idx="1781">
                <c:v>185009</c:v>
              </c:pt>
              <c:pt idx="1782">
                <c:v>185103</c:v>
              </c:pt>
              <c:pt idx="1783">
                <c:v>185212</c:v>
              </c:pt>
              <c:pt idx="1784">
                <c:v>185306</c:v>
              </c:pt>
              <c:pt idx="1785">
                <c:v>185400</c:v>
              </c:pt>
              <c:pt idx="1786">
                <c:v>185509</c:v>
              </c:pt>
              <c:pt idx="1787">
                <c:v>185603</c:v>
              </c:pt>
              <c:pt idx="1788">
                <c:v>185712</c:v>
              </c:pt>
              <c:pt idx="1789">
                <c:v>185806</c:v>
              </c:pt>
              <c:pt idx="1790">
                <c:v>185900</c:v>
              </c:pt>
              <c:pt idx="1791">
                <c:v>186009</c:v>
              </c:pt>
              <c:pt idx="1792">
                <c:v>186103</c:v>
              </c:pt>
              <c:pt idx="1793">
                <c:v>186212</c:v>
              </c:pt>
              <c:pt idx="1794">
                <c:v>186306</c:v>
              </c:pt>
              <c:pt idx="1795">
                <c:v>186400</c:v>
              </c:pt>
              <c:pt idx="1796">
                <c:v>186509</c:v>
              </c:pt>
              <c:pt idx="1797">
                <c:v>186603</c:v>
              </c:pt>
              <c:pt idx="1798">
                <c:v>186712</c:v>
              </c:pt>
              <c:pt idx="1799">
                <c:v>186806</c:v>
              </c:pt>
              <c:pt idx="1800">
                <c:v>186900</c:v>
              </c:pt>
              <c:pt idx="1801">
                <c:v>187009</c:v>
              </c:pt>
              <c:pt idx="1802">
                <c:v>187103</c:v>
              </c:pt>
              <c:pt idx="1803">
                <c:v>187212</c:v>
              </c:pt>
              <c:pt idx="1804">
                <c:v>187306</c:v>
              </c:pt>
              <c:pt idx="1805">
                <c:v>187400</c:v>
              </c:pt>
              <c:pt idx="1806">
                <c:v>187509</c:v>
              </c:pt>
              <c:pt idx="1807">
                <c:v>187603</c:v>
              </c:pt>
              <c:pt idx="1808">
                <c:v>187712</c:v>
              </c:pt>
              <c:pt idx="1809">
                <c:v>187806</c:v>
              </c:pt>
              <c:pt idx="1810">
                <c:v>187900</c:v>
              </c:pt>
              <c:pt idx="1811">
                <c:v>188009</c:v>
              </c:pt>
              <c:pt idx="1812">
                <c:v>188103</c:v>
              </c:pt>
              <c:pt idx="1813">
                <c:v>188212</c:v>
              </c:pt>
              <c:pt idx="1814">
                <c:v>188306</c:v>
              </c:pt>
              <c:pt idx="1815">
                <c:v>188400</c:v>
              </c:pt>
              <c:pt idx="1816">
                <c:v>188509</c:v>
              </c:pt>
              <c:pt idx="1817">
                <c:v>188603</c:v>
              </c:pt>
              <c:pt idx="1818">
                <c:v>188712</c:v>
              </c:pt>
              <c:pt idx="1819">
                <c:v>188806</c:v>
              </c:pt>
              <c:pt idx="1820">
                <c:v>188900</c:v>
              </c:pt>
              <c:pt idx="1821">
                <c:v>189009</c:v>
              </c:pt>
              <c:pt idx="1822">
                <c:v>189103</c:v>
              </c:pt>
              <c:pt idx="1823">
                <c:v>189212</c:v>
              </c:pt>
              <c:pt idx="1824">
                <c:v>189306</c:v>
              </c:pt>
              <c:pt idx="1825">
                <c:v>189400</c:v>
              </c:pt>
              <c:pt idx="1826">
                <c:v>189509</c:v>
              </c:pt>
              <c:pt idx="1827">
                <c:v>189603</c:v>
              </c:pt>
              <c:pt idx="1828">
                <c:v>189712</c:v>
              </c:pt>
              <c:pt idx="1829">
                <c:v>189806</c:v>
              </c:pt>
              <c:pt idx="1830">
                <c:v>189900</c:v>
              </c:pt>
              <c:pt idx="1831">
                <c:v>190009</c:v>
              </c:pt>
              <c:pt idx="1832">
                <c:v>190103</c:v>
              </c:pt>
              <c:pt idx="1833">
                <c:v>190212</c:v>
              </c:pt>
              <c:pt idx="1834">
                <c:v>190306</c:v>
              </c:pt>
              <c:pt idx="1835">
                <c:v>190400</c:v>
              </c:pt>
              <c:pt idx="1836">
                <c:v>190509</c:v>
              </c:pt>
              <c:pt idx="1837">
                <c:v>190603</c:v>
              </c:pt>
              <c:pt idx="1838">
                <c:v>190712</c:v>
              </c:pt>
              <c:pt idx="1839">
                <c:v>190806</c:v>
              </c:pt>
              <c:pt idx="1840">
                <c:v>190900</c:v>
              </c:pt>
              <c:pt idx="1841">
                <c:v>191009</c:v>
              </c:pt>
              <c:pt idx="1842">
                <c:v>191103</c:v>
              </c:pt>
              <c:pt idx="1843">
                <c:v>191212</c:v>
              </c:pt>
              <c:pt idx="1844">
                <c:v>191306</c:v>
              </c:pt>
              <c:pt idx="1845">
                <c:v>191400</c:v>
              </c:pt>
              <c:pt idx="1846">
                <c:v>191509</c:v>
              </c:pt>
              <c:pt idx="1847">
                <c:v>191603</c:v>
              </c:pt>
              <c:pt idx="1848">
                <c:v>191712</c:v>
              </c:pt>
              <c:pt idx="1849">
                <c:v>191806</c:v>
              </c:pt>
              <c:pt idx="1850">
                <c:v>191900</c:v>
              </c:pt>
              <c:pt idx="1851">
                <c:v>192009</c:v>
              </c:pt>
              <c:pt idx="1852">
                <c:v>192103</c:v>
              </c:pt>
              <c:pt idx="1853">
                <c:v>192212</c:v>
              </c:pt>
              <c:pt idx="1854">
                <c:v>192306</c:v>
              </c:pt>
              <c:pt idx="1855">
                <c:v>192400</c:v>
              </c:pt>
              <c:pt idx="1856">
                <c:v>192509</c:v>
              </c:pt>
              <c:pt idx="1857">
                <c:v>192603</c:v>
              </c:pt>
              <c:pt idx="1858">
                <c:v>192712</c:v>
              </c:pt>
              <c:pt idx="1859">
                <c:v>192806</c:v>
              </c:pt>
              <c:pt idx="1860">
                <c:v>192900</c:v>
              </c:pt>
              <c:pt idx="1861">
                <c:v>193009</c:v>
              </c:pt>
              <c:pt idx="1862">
                <c:v>193103</c:v>
              </c:pt>
              <c:pt idx="1863">
                <c:v>193212</c:v>
              </c:pt>
              <c:pt idx="1864">
                <c:v>193306</c:v>
              </c:pt>
              <c:pt idx="1865">
                <c:v>193400</c:v>
              </c:pt>
              <c:pt idx="1866">
                <c:v>193509</c:v>
              </c:pt>
              <c:pt idx="1867">
                <c:v>193603</c:v>
              </c:pt>
              <c:pt idx="1868">
                <c:v>193712</c:v>
              </c:pt>
              <c:pt idx="1869">
                <c:v>193806</c:v>
              </c:pt>
              <c:pt idx="1870">
                <c:v>193900</c:v>
              </c:pt>
              <c:pt idx="1871">
                <c:v>194009</c:v>
              </c:pt>
              <c:pt idx="1872">
                <c:v>194103</c:v>
              </c:pt>
              <c:pt idx="1873">
                <c:v>194212</c:v>
              </c:pt>
              <c:pt idx="1874">
                <c:v>194306</c:v>
              </c:pt>
              <c:pt idx="1875">
                <c:v>194400</c:v>
              </c:pt>
              <c:pt idx="1876">
                <c:v>194509</c:v>
              </c:pt>
              <c:pt idx="1877">
                <c:v>194603</c:v>
              </c:pt>
              <c:pt idx="1878">
                <c:v>194712</c:v>
              </c:pt>
              <c:pt idx="1879">
                <c:v>194806</c:v>
              </c:pt>
              <c:pt idx="1880">
                <c:v>194900</c:v>
              </c:pt>
              <c:pt idx="1881">
                <c:v>195009</c:v>
              </c:pt>
              <c:pt idx="1882">
                <c:v>195103</c:v>
              </c:pt>
              <c:pt idx="1883">
                <c:v>195212</c:v>
              </c:pt>
              <c:pt idx="1884">
                <c:v>195306</c:v>
              </c:pt>
              <c:pt idx="1885">
                <c:v>195400</c:v>
              </c:pt>
              <c:pt idx="1886">
                <c:v>195509</c:v>
              </c:pt>
              <c:pt idx="1887">
                <c:v>195603</c:v>
              </c:pt>
              <c:pt idx="1888">
                <c:v>195712</c:v>
              </c:pt>
              <c:pt idx="1889">
                <c:v>195806</c:v>
              </c:pt>
              <c:pt idx="1890">
                <c:v>195900</c:v>
              </c:pt>
              <c:pt idx="1891">
                <c:v>196009</c:v>
              </c:pt>
              <c:pt idx="1892">
                <c:v>196103</c:v>
              </c:pt>
              <c:pt idx="1893">
                <c:v>196212</c:v>
              </c:pt>
              <c:pt idx="1894">
                <c:v>196306</c:v>
              </c:pt>
              <c:pt idx="1895">
                <c:v>196400</c:v>
              </c:pt>
              <c:pt idx="1896">
                <c:v>196509</c:v>
              </c:pt>
              <c:pt idx="1897">
                <c:v>196603</c:v>
              </c:pt>
              <c:pt idx="1898">
                <c:v>196712</c:v>
              </c:pt>
              <c:pt idx="1899">
                <c:v>196806</c:v>
              </c:pt>
              <c:pt idx="1900">
                <c:v>196900</c:v>
              </c:pt>
              <c:pt idx="1901">
                <c:v>197009</c:v>
              </c:pt>
              <c:pt idx="1902">
                <c:v>197103</c:v>
              </c:pt>
              <c:pt idx="1903">
                <c:v>197212</c:v>
              </c:pt>
              <c:pt idx="1904">
                <c:v>197306</c:v>
              </c:pt>
              <c:pt idx="1905">
                <c:v>197400</c:v>
              </c:pt>
              <c:pt idx="1906">
                <c:v>197509</c:v>
              </c:pt>
              <c:pt idx="1907">
                <c:v>197603</c:v>
              </c:pt>
              <c:pt idx="1908">
                <c:v>197712</c:v>
              </c:pt>
              <c:pt idx="1909">
                <c:v>197806</c:v>
              </c:pt>
              <c:pt idx="1910">
                <c:v>197900</c:v>
              </c:pt>
              <c:pt idx="1911">
                <c:v>198009</c:v>
              </c:pt>
              <c:pt idx="1912">
                <c:v>198103</c:v>
              </c:pt>
              <c:pt idx="1913">
                <c:v>198212</c:v>
              </c:pt>
              <c:pt idx="1914">
                <c:v>198306</c:v>
              </c:pt>
              <c:pt idx="1915">
                <c:v>198400</c:v>
              </c:pt>
              <c:pt idx="1916">
                <c:v>198509</c:v>
              </c:pt>
              <c:pt idx="1917">
                <c:v>198603</c:v>
              </c:pt>
              <c:pt idx="1918">
                <c:v>198712</c:v>
              </c:pt>
              <c:pt idx="1919">
                <c:v>198806</c:v>
              </c:pt>
              <c:pt idx="1920">
                <c:v>198900</c:v>
              </c:pt>
              <c:pt idx="1921">
                <c:v>199009</c:v>
              </c:pt>
              <c:pt idx="1922">
                <c:v>199103</c:v>
              </c:pt>
              <c:pt idx="1923">
                <c:v>199212</c:v>
              </c:pt>
              <c:pt idx="1924">
                <c:v>199306</c:v>
              </c:pt>
              <c:pt idx="1925">
                <c:v>199400</c:v>
              </c:pt>
              <c:pt idx="1926">
                <c:v>199509</c:v>
              </c:pt>
              <c:pt idx="1927">
                <c:v>199603</c:v>
              </c:pt>
              <c:pt idx="1928">
                <c:v>199712</c:v>
              </c:pt>
              <c:pt idx="1929">
                <c:v>199806</c:v>
              </c:pt>
              <c:pt idx="1930">
                <c:v>199900</c:v>
              </c:pt>
              <c:pt idx="1931">
                <c:v>200009</c:v>
              </c:pt>
              <c:pt idx="1932">
                <c:v>200103</c:v>
              </c:pt>
              <c:pt idx="1933">
                <c:v>200212</c:v>
              </c:pt>
              <c:pt idx="1934">
                <c:v>200306</c:v>
              </c:pt>
              <c:pt idx="1935">
                <c:v>200400</c:v>
              </c:pt>
              <c:pt idx="1936">
                <c:v>200509</c:v>
              </c:pt>
              <c:pt idx="1937">
                <c:v>200603</c:v>
              </c:pt>
              <c:pt idx="1938">
                <c:v>200712</c:v>
              </c:pt>
              <c:pt idx="1939">
                <c:v>200806</c:v>
              </c:pt>
              <c:pt idx="1940">
                <c:v>200900</c:v>
              </c:pt>
              <c:pt idx="1941">
                <c:v>201009</c:v>
              </c:pt>
              <c:pt idx="1942">
                <c:v>201103</c:v>
              </c:pt>
              <c:pt idx="1943">
                <c:v>201212</c:v>
              </c:pt>
              <c:pt idx="1944">
                <c:v>201306</c:v>
              </c:pt>
              <c:pt idx="1945">
                <c:v>201400</c:v>
              </c:pt>
              <c:pt idx="1946">
                <c:v>201509</c:v>
              </c:pt>
              <c:pt idx="1947">
                <c:v>201603</c:v>
              </c:pt>
              <c:pt idx="1948">
                <c:v>201712</c:v>
              </c:pt>
              <c:pt idx="1949">
                <c:v>201806</c:v>
              </c:pt>
              <c:pt idx="1950">
                <c:v>201900</c:v>
              </c:pt>
              <c:pt idx="1951">
                <c:v>202009</c:v>
              </c:pt>
              <c:pt idx="1952">
                <c:v>202103</c:v>
              </c:pt>
              <c:pt idx="1953">
                <c:v>202212</c:v>
              </c:pt>
              <c:pt idx="1954">
                <c:v>202306</c:v>
              </c:pt>
              <c:pt idx="1955">
                <c:v>202400</c:v>
              </c:pt>
              <c:pt idx="1956">
                <c:v>202509</c:v>
              </c:pt>
              <c:pt idx="1957">
                <c:v>202603</c:v>
              </c:pt>
              <c:pt idx="1958">
                <c:v>202712</c:v>
              </c:pt>
              <c:pt idx="1959">
                <c:v>202806</c:v>
              </c:pt>
              <c:pt idx="1960">
                <c:v>202900</c:v>
              </c:pt>
              <c:pt idx="1961">
                <c:v>203009</c:v>
              </c:pt>
              <c:pt idx="1962">
                <c:v>203103</c:v>
              </c:pt>
              <c:pt idx="1963">
                <c:v>203212</c:v>
              </c:pt>
              <c:pt idx="1964">
                <c:v>203306</c:v>
              </c:pt>
              <c:pt idx="1965">
                <c:v>203400</c:v>
              </c:pt>
              <c:pt idx="1966">
                <c:v>203509</c:v>
              </c:pt>
              <c:pt idx="1967">
                <c:v>203603</c:v>
              </c:pt>
              <c:pt idx="1968">
                <c:v>203712</c:v>
              </c:pt>
              <c:pt idx="1969">
                <c:v>203806</c:v>
              </c:pt>
              <c:pt idx="1970">
                <c:v>203900</c:v>
              </c:pt>
              <c:pt idx="1971">
                <c:v>204009</c:v>
              </c:pt>
              <c:pt idx="1972">
                <c:v>204103</c:v>
              </c:pt>
              <c:pt idx="1973">
                <c:v>204212</c:v>
              </c:pt>
              <c:pt idx="1974">
                <c:v>204306</c:v>
              </c:pt>
              <c:pt idx="1975">
                <c:v>204400</c:v>
              </c:pt>
              <c:pt idx="1976">
                <c:v>204509</c:v>
              </c:pt>
              <c:pt idx="1977">
                <c:v>204603</c:v>
              </c:pt>
              <c:pt idx="1978">
                <c:v>204712</c:v>
              </c:pt>
              <c:pt idx="1979">
                <c:v>204806</c:v>
              </c:pt>
              <c:pt idx="1980">
                <c:v>204900</c:v>
              </c:pt>
              <c:pt idx="1981">
                <c:v>205009</c:v>
              </c:pt>
              <c:pt idx="1982">
                <c:v>205103</c:v>
              </c:pt>
              <c:pt idx="1983">
                <c:v>205212</c:v>
              </c:pt>
              <c:pt idx="1984">
                <c:v>205306</c:v>
              </c:pt>
              <c:pt idx="1985">
                <c:v>205400</c:v>
              </c:pt>
              <c:pt idx="1986">
                <c:v>205509</c:v>
              </c:pt>
              <c:pt idx="1987">
                <c:v>205603</c:v>
              </c:pt>
              <c:pt idx="1988">
                <c:v>205712</c:v>
              </c:pt>
              <c:pt idx="1989">
                <c:v>205806</c:v>
              </c:pt>
              <c:pt idx="1990">
                <c:v>205900</c:v>
              </c:pt>
              <c:pt idx="1991">
                <c:v>206009</c:v>
              </c:pt>
              <c:pt idx="1992">
                <c:v>206103</c:v>
              </c:pt>
              <c:pt idx="1993">
                <c:v>206212</c:v>
              </c:pt>
              <c:pt idx="1994">
                <c:v>206306</c:v>
              </c:pt>
              <c:pt idx="1995">
                <c:v>206400</c:v>
              </c:pt>
              <c:pt idx="1996">
                <c:v>206509</c:v>
              </c:pt>
              <c:pt idx="1997">
                <c:v>206603</c:v>
              </c:pt>
              <c:pt idx="1998">
                <c:v>206712</c:v>
              </c:pt>
              <c:pt idx="1999">
                <c:v>206806</c:v>
              </c:pt>
              <c:pt idx="2000">
                <c:v>206900</c:v>
              </c:pt>
              <c:pt idx="2001">
                <c:v>207009</c:v>
              </c:pt>
              <c:pt idx="2002">
                <c:v>207103</c:v>
              </c:pt>
              <c:pt idx="2003">
                <c:v>207212</c:v>
              </c:pt>
              <c:pt idx="2004">
                <c:v>207306</c:v>
              </c:pt>
              <c:pt idx="2005">
                <c:v>207400</c:v>
              </c:pt>
              <c:pt idx="2006">
                <c:v>207509</c:v>
              </c:pt>
              <c:pt idx="2007">
                <c:v>207603</c:v>
              </c:pt>
              <c:pt idx="2008">
                <c:v>207712</c:v>
              </c:pt>
              <c:pt idx="2009">
                <c:v>207806</c:v>
              </c:pt>
              <c:pt idx="2010">
                <c:v>207900</c:v>
              </c:pt>
              <c:pt idx="2011">
                <c:v>208009</c:v>
              </c:pt>
              <c:pt idx="2012">
                <c:v>208103</c:v>
              </c:pt>
              <c:pt idx="2013">
                <c:v>208212</c:v>
              </c:pt>
              <c:pt idx="2014">
                <c:v>208306</c:v>
              </c:pt>
              <c:pt idx="2015">
                <c:v>208400</c:v>
              </c:pt>
              <c:pt idx="2016">
                <c:v>208509</c:v>
              </c:pt>
              <c:pt idx="2017">
                <c:v>208603</c:v>
              </c:pt>
              <c:pt idx="2018">
                <c:v>208712</c:v>
              </c:pt>
              <c:pt idx="2019">
                <c:v>208806</c:v>
              </c:pt>
              <c:pt idx="2020">
                <c:v>208900</c:v>
              </c:pt>
              <c:pt idx="2021">
                <c:v>209009</c:v>
              </c:pt>
              <c:pt idx="2022">
                <c:v>209103</c:v>
              </c:pt>
              <c:pt idx="2023">
                <c:v>209212</c:v>
              </c:pt>
              <c:pt idx="2024">
                <c:v>209306</c:v>
              </c:pt>
              <c:pt idx="2025">
                <c:v>209400</c:v>
              </c:pt>
              <c:pt idx="2026">
                <c:v>209509</c:v>
              </c:pt>
              <c:pt idx="2027">
                <c:v>209603</c:v>
              </c:pt>
              <c:pt idx="2028">
                <c:v>209712</c:v>
              </c:pt>
              <c:pt idx="2029">
                <c:v>209806</c:v>
              </c:pt>
              <c:pt idx="2030">
                <c:v>209900</c:v>
              </c:pt>
              <c:pt idx="2031">
                <c:v>210009</c:v>
              </c:pt>
              <c:pt idx="2032">
                <c:v>210103</c:v>
              </c:pt>
              <c:pt idx="2033">
                <c:v>210212</c:v>
              </c:pt>
              <c:pt idx="2034">
                <c:v>210306</c:v>
              </c:pt>
              <c:pt idx="2035">
                <c:v>210400</c:v>
              </c:pt>
              <c:pt idx="2036">
                <c:v>210509</c:v>
              </c:pt>
              <c:pt idx="2037">
                <c:v>210603</c:v>
              </c:pt>
              <c:pt idx="2038">
                <c:v>210712</c:v>
              </c:pt>
              <c:pt idx="2039">
                <c:v>210806</c:v>
              </c:pt>
              <c:pt idx="2040">
                <c:v>210900</c:v>
              </c:pt>
              <c:pt idx="2041">
                <c:v>211009</c:v>
              </c:pt>
              <c:pt idx="2042">
                <c:v>211103</c:v>
              </c:pt>
              <c:pt idx="2043">
                <c:v>211212</c:v>
              </c:pt>
              <c:pt idx="2044">
                <c:v>211306</c:v>
              </c:pt>
              <c:pt idx="2045">
                <c:v>211400</c:v>
              </c:pt>
              <c:pt idx="2046">
                <c:v>211509</c:v>
              </c:pt>
              <c:pt idx="2047">
                <c:v>211603</c:v>
              </c:pt>
              <c:pt idx="2048">
                <c:v>211712</c:v>
              </c:pt>
              <c:pt idx="2049">
                <c:v>211806</c:v>
              </c:pt>
              <c:pt idx="2050">
                <c:v>211900</c:v>
              </c:pt>
              <c:pt idx="2051">
                <c:v>212009</c:v>
              </c:pt>
              <c:pt idx="2052">
                <c:v>212103</c:v>
              </c:pt>
              <c:pt idx="2053">
                <c:v>212212</c:v>
              </c:pt>
              <c:pt idx="2054">
                <c:v>212306</c:v>
              </c:pt>
              <c:pt idx="2055">
                <c:v>212400</c:v>
              </c:pt>
              <c:pt idx="2056">
                <c:v>212509</c:v>
              </c:pt>
              <c:pt idx="2057">
                <c:v>212603</c:v>
              </c:pt>
              <c:pt idx="2058">
                <c:v>212712</c:v>
              </c:pt>
              <c:pt idx="2059">
                <c:v>212806</c:v>
              </c:pt>
              <c:pt idx="2060">
                <c:v>212900</c:v>
              </c:pt>
              <c:pt idx="2061">
                <c:v>213009</c:v>
              </c:pt>
              <c:pt idx="2062">
                <c:v>213103</c:v>
              </c:pt>
              <c:pt idx="2063">
                <c:v>213212</c:v>
              </c:pt>
              <c:pt idx="2064">
                <c:v>213306</c:v>
              </c:pt>
              <c:pt idx="2065">
                <c:v>213400</c:v>
              </c:pt>
              <c:pt idx="2066">
                <c:v>213509</c:v>
              </c:pt>
              <c:pt idx="2067">
                <c:v>213603</c:v>
              </c:pt>
              <c:pt idx="2068">
                <c:v>213712</c:v>
              </c:pt>
              <c:pt idx="2069">
                <c:v>213806</c:v>
              </c:pt>
              <c:pt idx="2070">
                <c:v>213900</c:v>
              </c:pt>
              <c:pt idx="2071">
                <c:v>214009</c:v>
              </c:pt>
              <c:pt idx="2072">
                <c:v>214103</c:v>
              </c:pt>
              <c:pt idx="2073">
                <c:v>214212</c:v>
              </c:pt>
              <c:pt idx="2074">
                <c:v>214306</c:v>
              </c:pt>
              <c:pt idx="2075">
                <c:v>214400</c:v>
              </c:pt>
              <c:pt idx="2076">
                <c:v>214509</c:v>
              </c:pt>
              <c:pt idx="2077">
                <c:v>214603</c:v>
              </c:pt>
              <c:pt idx="2078">
                <c:v>214712</c:v>
              </c:pt>
              <c:pt idx="2079">
                <c:v>214806</c:v>
              </c:pt>
              <c:pt idx="2080">
                <c:v>214900</c:v>
              </c:pt>
              <c:pt idx="2081">
                <c:v>215009</c:v>
              </c:pt>
              <c:pt idx="2082">
                <c:v>215103</c:v>
              </c:pt>
              <c:pt idx="2083">
                <c:v>215212</c:v>
              </c:pt>
              <c:pt idx="2084">
                <c:v>215306</c:v>
              </c:pt>
              <c:pt idx="2085">
                <c:v>215400</c:v>
              </c:pt>
              <c:pt idx="2086">
                <c:v>215509</c:v>
              </c:pt>
              <c:pt idx="2087">
                <c:v>215603</c:v>
              </c:pt>
              <c:pt idx="2088">
                <c:v>215712</c:v>
              </c:pt>
              <c:pt idx="2089">
                <c:v>215806</c:v>
              </c:pt>
              <c:pt idx="2090">
                <c:v>215900</c:v>
              </c:pt>
              <c:pt idx="2091">
                <c:v>216009</c:v>
              </c:pt>
              <c:pt idx="2092">
                <c:v>216103</c:v>
              </c:pt>
              <c:pt idx="2093">
                <c:v>216212</c:v>
              </c:pt>
              <c:pt idx="2094">
                <c:v>216306</c:v>
              </c:pt>
              <c:pt idx="2095">
                <c:v>216400</c:v>
              </c:pt>
              <c:pt idx="2096">
                <c:v>216509</c:v>
              </c:pt>
              <c:pt idx="2097">
                <c:v>216603</c:v>
              </c:pt>
              <c:pt idx="2098">
                <c:v>216712</c:v>
              </c:pt>
              <c:pt idx="2099">
                <c:v>216806</c:v>
              </c:pt>
              <c:pt idx="2100">
                <c:v>216900</c:v>
              </c:pt>
              <c:pt idx="2101">
                <c:v>217009</c:v>
              </c:pt>
              <c:pt idx="2102">
                <c:v>217103</c:v>
              </c:pt>
              <c:pt idx="2103">
                <c:v>217212</c:v>
              </c:pt>
              <c:pt idx="2104">
                <c:v>217306</c:v>
              </c:pt>
              <c:pt idx="2105">
                <c:v>217400</c:v>
              </c:pt>
              <c:pt idx="2106">
                <c:v>217509</c:v>
              </c:pt>
              <c:pt idx="2107">
                <c:v>217603</c:v>
              </c:pt>
              <c:pt idx="2108">
                <c:v>217712</c:v>
              </c:pt>
              <c:pt idx="2109">
                <c:v>217806</c:v>
              </c:pt>
              <c:pt idx="2110">
                <c:v>217900</c:v>
              </c:pt>
              <c:pt idx="2111">
                <c:v>218009</c:v>
              </c:pt>
              <c:pt idx="2112">
                <c:v>218103</c:v>
              </c:pt>
              <c:pt idx="2113">
                <c:v>218212</c:v>
              </c:pt>
              <c:pt idx="2114">
                <c:v>218306</c:v>
              </c:pt>
              <c:pt idx="2115">
                <c:v>218400</c:v>
              </c:pt>
              <c:pt idx="2116">
                <c:v>218509</c:v>
              </c:pt>
              <c:pt idx="2117">
                <c:v>218603</c:v>
              </c:pt>
              <c:pt idx="2118">
                <c:v>218712</c:v>
              </c:pt>
              <c:pt idx="2119">
                <c:v>218806</c:v>
              </c:pt>
              <c:pt idx="2120">
                <c:v>218900</c:v>
              </c:pt>
              <c:pt idx="2121">
                <c:v>219009</c:v>
              </c:pt>
              <c:pt idx="2122">
                <c:v>219103</c:v>
              </c:pt>
              <c:pt idx="2123">
                <c:v>219212</c:v>
              </c:pt>
              <c:pt idx="2124">
                <c:v>219306</c:v>
              </c:pt>
              <c:pt idx="2125">
                <c:v>219400</c:v>
              </c:pt>
              <c:pt idx="2126">
                <c:v>219509</c:v>
              </c:pt>
              <c:pt idx="2127">
                <c:v>219603</c:v>
              </c:pt>
              <c:pt idx="2128">
                <c:v>219712</c:v>
              </c:pt>
              <c:pt idx="2129">
                <c:v>219806</c:v>
              </c:pt>
              <c:pt idx="2130">
                <c:v>219900</c:v>
              </c:pt>
              <c:pt idx="2131">
                <c:v>220009</c:v>
              </c:pt>
              <c:pt idx="2132">
                <c:v>220103</c:v>
              </c:pt>
              <c:pt idx="2133">
                <c:v>220212</c:v>
              </c:pt>
              <c:pt idx="2134">
                <c:v>220306</c:v>
              </c:pt>
              <c:pt idx="2135">
                <c:v>220400</c:v>
              </c:pt>
              <c:pt idx="2136">
                <c:v>220509</c:v>
              </c:pt>
              <c:pt idx="2137">
                <c:v>220603</c:v>
              </c:pt>
              <c:pt idx="2138">
                <c:v>220712</c:v>
              </c:pt>
              <c:pt idx="2139">
                <c:v>220806</c:v>
              </c:pt>
              <c:pt idx="2140">
                <c:v>220900</c:v>
              </c:pt>
              <c:pt idx="2141">
                <c:v>221009</c:v>
              </c:pt>
              <c:pt idx="2142">
                <c:v>221103</c:v>
              </c:pt>
              <c:pt idx="2143">
                <c:v>221212</c:v>
              </c:pt>
              <c:pt idx="2144">
                <c:v>221306</c:v>
              </c:pt>
              <c:pt idx="2145">
                <c:v>221400</c:v>
              </c:pt>
              <c:pt idx="2146">
                <c:v>221509</c:v>
              </c:pt>
              <c:pt idx="2147">
                <c:v>221603</c:v>
              </c:pt>
              <c:pt idx="2148">
                <c:v>221712</c:v>
              </c:pt>
              <c:pt idx="2149">
                <c:v>221806</c:v>
              </c:pt>
              <c:pt idx="2150">
                <c:v>221900</c:v>
              </c:pt>
              <c:pt idx="2151">
                <c:v>222009</c:v>
              </c:pt>
              <c:pt idx="2152">
                <c:v>222103</c:v>
              </c:pt>
              <c:pt idx="2153">
                <c:v>222212</c:v>
              </c:pt>
              <c:pt idx="2154">
                <c:v>222306</c:v>
              </c:pt>
              <c:pt idx="2155">
                <c:v>222400</c:v>
              </c:pt>
              <c:pt idx="2156">
                <c:v>222509</c:v>
              </c:pt>
              <c:pt idx="2157">
                <c:v>222603</c:v>
              </c:pt>
              <c:pt idx="2158">
                <c:v>222712</c:v>
              </c:pt>
              <c:pt idx="2159">
                <c:v>222806</c:v>
              </c:pt>
              <c:pt idx="2160">
                <c:v>222900</c:v>
              </c:pt>
              <c:pt idx="2161">
                <c:v>223009</c:v>
              </c:pt>
              <c:pt idx="2162">
                <c:v>223103</c:v>
              </c:pt>
              <c:pt idx="2163">
                <c:v>223212</c:v>
              </c:pt>
              <c:pt idx="2164">
                <c:v>223306</c:v>
              </c:pt>
              <c:pt idx="2165">
                <c:v>223400</c:v>
              </c:pt>
              <c:pt idx="2166">
                <c:v>223509</c:v>
              </c:pt>
              <c:pt idx="2167">
                <c:v>223603</c:v>
              </c:pt>
              <c:pt idx="2168">
                <c:v>223712</c:v>
              </c:pt>
              <c:pt idx="2169">
                <c:v>223806</c:v>
              </c:pt>
              <c:pt idx="2170">
                <c:v>223900</c:v>
              </c:pt>
              <c:pt idx="2171">
                <c:v>224009</c:v>
              </c:pt>
              <c:pt idx="2172">
                <c:v>224103</c:v>
              </c:pt>
              <c:pt idx="2173">
                <c:v>224212</c:v>
              </c:pt>
              <c:pt idx="2174">
                <c:v>224306</c:v>
              </c:pt>
              <c:pt idx="2175">
                <c:v>224400</c:v>
              </c:pt>
              <c:pt idx="2176">
                <c:v>224509</c:v>
              </c:pt>
              <c:pt idx="2177">
                <c:v>224603</c:v>
              </c:pt>
              <c:pt idx="2178">
                <c:v>224712</c:v>
              </c:pt>
              <c:pt idx="2179">
                <c:v>224806</c:v>
              </c:pt>
              <c:pt idx="2180">
                <c:v>224900</c:v>
              </c:pt>
              <c:pt idx="2181">
                <c:v>225009</c:v>
              </c:pt>
              <c:pt idx="2182">
                <c:v>225103</c:v>
              </c:pt>
              <c:pt idx="2183">
                <c:v>225212</c:v>
              </c:pt>
              <c:pt idx="2184">
                <c:v>225306</c:v>
              </c:pt>
              <c:pt idx="2185">
                <c:v>225400</c:v>
              </c:pt>
              <c:pt idx="2186">
                <c:v>225509</c:v>
              </c:pt>
              <c:pt idx="2187">
                <c:v>225603</c:v>
              </c:pt>
              <c:pt idx="2188">
                <c:v>225712</c:v>
              </c:pt>
              <c:pt idx="2189">
                <c:v>225806</c:v>
              </c:pt>
              <c:pt idx="2190">
                <c:v>225900</c:v>
              </c:pt>
              <c:pt idx="2191">
                <c:v>226009</c:v>
              </c:pt>
              <c:pt idx="2192">
                <c:v>226103</c:v>
              </c:pt>
              <c:pt idx="2193">
                <c:v>226212</c:v>
              </c:pt>
              <c:pt idx="2194">
                <c:v>226306</c:v>
              </c:pt>
              <c:pt idx="2195">
                <c:v>226400</c:v>
              </c:pt>
              <c:pt idx="2196">
                <c:v>226509</c:v>
              </c:pt>
              <c:pt idx="2197">
                <c:v>226603</c:v>
              </c:pt>
              <c:pt idx="2198">
                <c:v>226712</c:v>
              </c:pt>
              <c:pt idx="2199">
                <c:v>226806</c:v>
              </c:pt>
              <c:pt idx="2200">
                <c:v>226900</c:v>
              </c:pt>
              <c:pt idx="2201">
                <c:v>227009</c:v>
              </c:pt>
              <c:pt idx="2202">
                <c:v>227103</c:v>
              </c:pt>
              <c:pt idx="2203">
                <c:v>227212</c:v>
              </c:pt>
              <c:pt idx="2204">
                <c:v>227306</c:v>
              </c:pt>
              <c:pt idx="2205">
                <c:v>227400</c:v>
              </c:pt>
              <c:pt idx="2206">
                <c:v>227509</c:v>
              </c:pt>
              <c:pt idx="2207">
                <c:v>227603</c:v>
              </c:pt>
              <c:pt idx="2208">
                <c:v>227712</c:v>
              </c:pt>
              <c:pt idx="2209">
                <c:v>227806</c:v>
              </c:pt>
              <c:pt idx="2210">
                <c:v>227900</c:v>
              </c:pt>
              <c:pt idx="2211">
                <c:v>228009</c:v>
              </c:pt>
              <c:pt idx="2212">
                <c:v>228103</c:v>
              </c:pt>
              <c:pt idx="2213">
                <c:v>228212</c:v>
              </c:pt>
              <c:pt idx="2214">
                <c:v>228306</c:v>
              </c:pt>
              <c:pt idx="2215">
                <c:v>228400</c:v>
              </c:pt>
              <c:pt idx="2216">
                <c:v>228509</c:v>
              </c:pt>
              <c:pt idx="2217">
                <c:v>228603</c:v>
              </c:pt>
              <c:pt idx="2218">
                <c:v>228712</c:v>
              </c:pt>
              <c:pt idx="2219">
                <c:v>228806</c:v>
              </c:pt>
              <c:pt idx="2220">
                <c:v>228900</c:v>
              </c:pt>
              <c:pt idx="2221">
                <c:v>229009</c:v>
              </c:pt>
              <c:pt idx="2222">
                <c:v>229103</c:v>
              </c:pt>
              <c:pt idx="2223">
                <c:v>229212</c:v>
              </c:pt>
              <c:pt idx="2224">
                <c:v>229306</c:v>
              </c:pt>
              <c:pt idx="2225">
                <c:v>229400</c:v>
              </c:pt>
              <c:pt idx="2226">
                <c:v>229509</c:v>
              </c:pt>
              <c:pt idx="2227">
                <c:v>229603</c:v>
              </c:pt>
              <c:pt idx="2228">
                <c:v>229712</c:v>
              </c:pt>
              <c:pt idx="2229">
                <c:v>229806</c:v>
              </c:pt>
              <c:pt idx="2230">
                <c:v>229900</c:v>
              </c:pt>
              <c:pt idx="2231">
                <c:v>230009</c:v>
              </c:pt>
              <c:pt idx="2232">
                <c:v>230103</c:v>
              </c:pt>
              <c:pt idx="2233">
                <c:v>230212</c:v>
              </c:pt>
              <c:pt idx="2234">
                <c:v>230306</c:v>
              </c:pt>
              <c:pt idx="2235">
                <c:v>230400</c:v>
              </c:pt>
              <c:pt idx="2236">
                <c:v>230509</c:v>
              </c:pt>
              <c:pt idx="2237">
                <c:v>230603</c:v>
              </c:pt>
              <c:pt idx="2238">
                <c:v>230712</c:v>
              </c:pt>
              <c:pt idx="2239">
                <c:v>230806</c:v>
              </c:pt>
              <c:pt idx="2240">
                <c:v>230900</c:v>
              </c:pt>
              <c:pt idx="2241">
                <c:v>231009</c:v>
              </c:pt>
              <c:pt idx="2242">
                <c:v>231103</c:v>
              </c:pt>
              <c:pt idx="2243">
                <c:v>231212</c:v>
              </c:pt>
              <c:pt idx="2244">
                <c:v>231306</c:v>
              </c:pt>
              <c:pt idx="2245">
                <c:v>231400</c:v>
              </c:pt>
              <c:pt idx="2246">
                <c:v>231509</c:v>
              </c:pt>
              <c:pt idx="2247">
                <c:v>231603</c:v>
              </c:pt>
              <c:pt idx="2248">
                <c:v>231712</c:v>
              </c:pt>
              <c:pt idx="2249">
                <c:v>231806</c:v>
              </c:pt>
              <c:pt idx="2250">
                <c:v>231900</c:v>
              </c:pt>
              <c:pt idx="2251">
                <c:v>232009</c:v>
              </c:pt>
              <c:pt idx="2252">
                <c:v>232103</c:v>
              </c:pt>
              <c:pt idx="2253">
                <c:v>232212</c:v>
              </c:pt>
              <c:pt idx="2254">
                <c:v>232306</c:v>
              </c:pt>
              <c:pt idx="2255">
                <c:v>232400</c:v>
              </c:pt>
              <c:pt idx="2256">
                <c:v>232509</c:v>
              </c:pt>
              <c:pt idx="2257">
                <c:v>232603</c:v>
              </c:pt>
              <c:pt idx="2258">
                <c:v>232712</c:v>
              </c:pt>
              <c:pt idx="2259">
                <c:v>232806</c:v>
              </c:pt>
              <c:pt idx="2260">
                <c:v>232900</c:v>
              </c:pt>
              <c:pt idx="2261">
                <c:v>233009</c:v>
              </c:pt>
              <c:pt idx="2262">
                <c:v>233103</c:v>
              </c:pt>
              <c:pt idx="2263">
                <c:v>233212</c:v>
              </c:pt>
              <c:pt idx="2264">
                <c:v>233306</c:v>
              </c:pt>
              <c:pt idx="2265">
                <c:v>233400</c:v>
              </c:pt>
              <c:pt idx="2266">
                <c:v>233509</c:v>
              </c:pt>
              <c:pt idx="2267">
                <c:v>233603</c:v>
              </c:pt>
              <c:pt idx="2268">
                <c:v>233712</c:v>
              </c:pt>
              <c:pt idx="2269">
                <c:v>233806</c:v>
              </c:pt>
              <c:pt idx="2270">
                <c:v>233900</c:v>
              </c:pt>
              <c:pt idx="2271">
                <c:v>234009</c:v>
              </c:pt>
              <c:pt idx="2272">
                <c:v>234103</c:v>
              </c:pt>
              <c:pt idx="2273">
                <c:v>234212</c:v>
              </c:pt>
              <c:pt idx="2274">
                <c:v>234306</c:v>
              </c:pt>
              <c:pt idx="2275">
                <c:v>234400</c:v>
              </c:pt>
              <c:pt idx="2276">
                <c:v>234509</c:v>
              </c:pt>
              <c:pt idx="2277">
                <c:v>234603</c:v>
              </c:pt>
              <c:pt idx="2278">
                <c:v>234712</c:v>
              </c:pt>
              <c:pt idx="2279">
                <c:v>234806</c:v>
              </c:pt>
              <c:pt idx="2280">
                <c:v>234900</c:v>
              </c:pt>
              <c:pt idx="2281">
                <c:v>235009</c:v>
              </c:pt>
              <c:pt idx="2282">
                <c:v>235103</c:v>
              </c:pt>
              <c:pt idx="2283">
                <c:v>235212</c:v>
              </c:pt>
              <c:pt idx="2284">
                <c:v>235306</c:v>
              </c:pt>
              <c:pt idx="2285">
                <c:v>235400</c:v>
              </c:pt>
              <c:pt idx="2286">
                <c:v>235509</c:v>
              </c:pt>
              <c:pt idx="2287">
                <c:v>235603</c:v>
              </c:pt>
              <c:pt idx="2288">
                <c:v>235712</c:v>
              </c:pt>
              <c:pt idx="2289">
                <c:v>235806</c:v>
              </c:pt>
              <c:pt idx="2290">
                <c:v>235900</c:v>
              </c:pt>
              <c:pt idx="2291">
                <c:v>236009</c:v>
              </c:pt>
              <c:pt idx="2292">
                <c:v>236103</c:v>
              </c:pt>
              <c:pt idx="2293">
                <c:v>236212</c:v>
              </c:pt>
              <c:pt idx="2294">
                <c:v>236306</c:v>
              </c:pt>
              <c:pt idx="2295">
                <c:v>236400</c:v>
              </c:pt>
              <c:pt idx="2296">
                <c:v>236509</c:v>
              </c:pt>
              <c:pt idx="2297">
                <c:v>236603</c:v>
              </c:pt>
              <c:pt idx="2298">
                <c:v>236712</c:v>
              </c:pt>
              <c:pt idx="2299">
                <c:v>236806</c:v>
              </c:pt>
              <c:pt idx="2300">
                <c:v>236900</c:v>
              </c:pt>
              <c:pt idx="2301">
                <c:v>237009</c:v>
              </c:pt>
              <c:pt idx="2302">
                <c:v>237103</c:v>
              </c:pt>
              <c:pt idx="2303">
                <c:v>237212</c:v>
              </c:pt>
              <c:pt idx="2304">
                <c:v>237306</c:v>
              </c:pt>
              <c:pt idx="2305">
                <c:v>237400</c:v>
              </c:pt>
              <c:pt idx="2306">
                <c:v>237509</c:v>
              </c:pt>
              <c:pt idx="2307">
                <c:v>237603</c:v>
              </c:pt>
              <c:pt idx="2308">
                <c:v>237712</c:v>
              </c:pt>
              <c:pt idx="2309">
                <c:v>237806</c:v>
              </c:pt>
              <c:pt idx="2310">
                <c:v>237900</c:v>
              </c:pt>
              <c:pt idx="2311">
                <c:v>238009</c:v>
              </c:pt>
              <c:pt idx="2312">
                <c:v>238103</c:v>
              </c:pt>
              <c:pt idx="2313">
                <c:v>238212</c:v>
              </c:pt>
              <c:pt idx="2314">
                <c:v>238306</c:v>
              </c:pt>
              <c:pt idx="2315">
                <c:v>238400</c:v>
              </c:pt>
              <c:pt idx="2316">
                <c:v>238509</c:v>
              </c:pt>
              <c:pt idx="2317">
                <c:v>238603</c:v>
              </c:pt>
              <c:pt idx="2318">
                <c:v>238712</c:v>
              </c:pt>
              <c:pt idx="2319">
                <c:v>238806</c:v>
              </c:pt>
              <c:pt idx="2320">
                <c:v>238900</c:v>
              </c:pt>
              <c:pt idx="2321">
                <c:v>239009</c:v>
              </c:pt>
              <c:pt idx="2322">
                <c:v>239103</c:v>
              </c:pt>
              <c:pt idx="2323">
                <c:v>239212</c:v>
              </c:pt>
              <c:pt idx="2324">
                <c:v>239306</c:v>
              </c:pt>
              <c:pt idx="2325">
                <c:v>239400</c:v>
              </c:pt>
              <c:pt idx="2326">
                <c:v>239509</c:v>
              </c:pt>
              <c:pt idx="2327">
                <c:v>239603</c:v>
              </c:pt>
              <c:pt idx="2328">
                <c:v>239712</c:v>
              </c:pt>
              <c:pt idx="2329">
                <c:v>239806</c:v>
              </c:pt>
              <c:pt idx="2330">
                <c:v>239900</c:v>
              </c:pt>
              <c:pt idx="2331">
                <c:v>240009</c:v>
              </c:pt>
              <c:pt idx="2332">
                <c:v>240103</c:v>
              </c:pt>
              <c:pt idx="2333">
                <c:v>240212</c:v>
              </c:pt>
              <c:pt idx="2334">
                <c:v>240306</c:v>
              </c:pt>
              <c:pt idx="2335">
                <c:v>240400</c:v>
              </c:pt>
              <c:pt idx="2336">
                <c:v>240509</c:v>
              </c:pt>
              <c:pt idx="2337">
                <c:v>240603</c:v>
              </c:pt>
              <c:pt idx="2338">
                <c:v>240712</c:v>
              </c:pt>
              <c:pt idx="2339">
                <c:v>240806</c:v>
              </c:pt>
              <c:pt idx="2340">
                <c:v>240900</c:v>
              </c:pt>
              <c:pt idx="2341">
                <c:v>241009</c:v>
              </c:pt>
              <c:pt idx="2342">
                <c:v>241103</c:v>
              </c:pt>
              <c:pt idx="2343">
                <c:v>241212</c:v>
              </c:pt>
              <c:pt idx="2344">
                <c:v>241306</c:v>
              </c:pt>
              <c:pt idx="2345">
                <c:v>241400</c:v>
              </c:pt>
              <c:pt idx="2346">
                <c:v>241509</c:v>
              </c:pt>
              <c:pt idx="2347">
                <c:v>241603</c:v>
              </c:pt>
              <c:pt idx="2348">
                <c:v>241712</c:v>
              </c:pt>
              <c:pt idx="2349">
                <c:v>241806</c:v>
              </c:pt>
              <c:pt idx="2350">
                <c:v>241900</c:v>
              </c:pt>
              <c:pt idx="2351">
                <c:v>242009</c:v>
              </c:pt>
              <c:pt idx="2352">
                <c:v>242103</c:v>
              </c:pt>
              <c:pt idx="2353">
                <c:v>242212</c:v>
              </c:pt>
              <c:pt idx="2354">
                <c:v>242306</c:v>
              </c:pt>
              <c:pt idx="2355">
                <c:v>242400</c:v>
              </c:pt>
              <c:pt idx="2356">
                <c:v>242509</c:v>
              </c:pt>
              <c:pt idx="2357">
                <c:v>242603</c:v>
              </c:pt>
              <c:pt idx="2358">
                <c:v>242712</c:v>
              </c:pt>
              <c:pt idx="2359">
                <c:v>242806</c:v>
              </c:pt>
              <c:pt idx="2360">
                <c:v>242900</c:v>
              </c:pt>
              <c:pt idx="2361">
                <c:v>243009</c:v>
              </c:pt>
              <c:pt idx="2362">
                <c:v>243103</c:v>
              </c:pt>
              <c:pt idx="2363">
                <c:v>243212</c:v>
              </c:pt>
              <c:pt idx="2364">
                <c:v>243306</c:v>
              </c:pt>
              <c:pt idx="2365">
                <c:v>243400</c:v>
              </c:pt>
              <c:pt idx="2366">
                <c:v>243509</c:v>
              </c:pt>
              <c:pt idx="2367">
                <c:v>243603</c:v>
              </c:pt>
              <c:pt idx="2368">
                <c:v>243712</c:v>
              </c:pt>
              <c:pt idx="2369">
                <c:v>243806</c:v>
              </c:pt>
              <c:pt idx="2370">
                <c:v>243900</c:v>
              </c:pt>
              <c:pt idx="2371">
                <c:v>244009</c:v>
              </c:pt>
              <c:pt idx="2372">
                <c:v>244103</c:v>
              </c:pt>
              <c:pt idx="2373">
                <c:v>244212</c:v>
              </c:pt>
              <c:pt idx="2374">
                <c:v>244306</c:v>
              </c:pt>
              <c:pt idx="2375">
                <c:v>244400</c:v>
              </c:pt>
              <c:pt idx="2376">
                <c:v>244509</c:v>
              </c:pt>
              <c:pt idx="2377">
                <c:v>244603</c:v>
              </c:pt>
              <c:pt idx="2378">
                <c:v>244712</c:v>
              </c:pt>
              <c:pt idx="2379">
                <c:v>244806</c:v>
              </c:pt>
              <c:pt idx="2380">
                <c:v>244900</c:v>
              </c:pt>
              <c:pt idx="2381">
                <c:v>245009</c:v>
              </c:pt>
              <c:pt idx="2382">
                <c:v>245103</c:v>
              </c:pt>
              <c:pt idx="2383">
                <c:v>245212</c:v>
              </c:pt>
              <c:pt idx="2384">
                <c:v>245306</c:v>
              </c:pt>
              <c:pt idx="2385">
                <c:v>245400</c:v>
              </c:pt>
              <c:pt idx="2386">
                <c:v>245509</c:v>
              </c:pt>
              <c:pt idx="2387">
                <c:v>245603</c:v>
              </c:pt>
              <c:pt idx="2388">
                <c:v>245712</c:v>
              </c:pt>
              <c:pt idx="2389">
                <c:v>245806</c:v>
              </c:pt>
              <c:pt idx="2390">
                <c:v>245900</c:v>
              </c:pt>
              <c:pt idx="2391">
                <c:v>246009</c:v>
              </c:pt>
              <c:pt idx="2392">
                <c:v>246103</c:v>
              </c:pt>
              <c:pt idx="2393">
                <c:v>246212</c:v>
              </c:pt>
              <c:pt idx="2394">
                <c:v>246306</c:v>
              </c:pt>
              <c:pt idx="2395">
                <c:v>246400</c:v>
              </c:pt>
              <c:pt idx="2396">
                <c:v>246509</c:v>
              </c:pt>
              <c:pt idx="2397">
                <c:v>246603</c:v>
              </c:pt>
              <c:pt idx="2398">
                <c:v>246712</c:v>
              </c:pt>
              <c:pt idx="2399">
                <c:v>246806</c:v>
              </c:pt>
              <c:pt idx="2400">
                <c:v>246900</c:v>
              </c:pt>
              <c:pt idx="2401">
                <c:v>247009</c:v>
              </c:pt>
              <c:pt idx="2402">
                <c:v>247103</c:v>
              </c:pt>
              <c:pt idx="2403">
                <c:v>247212</c:v>
              </c:pt>
              <c:pt idx="2404">
                <c:v>247306</c:v>
              </c:pt>
              <c:pt idx="2405">
                <c:v>247400</c:v>
              </c:pt>
              <c:pt idx="2406">
                <c:v>247509</c:v>
              </c:pt>
              <c:pt idx="2407">
                <c:v>247603</c:v>
              </c:pt>
              <c:pt idx="2408">
                <c:v>247712</c:v>
              </c:pt>
              <c:pt idx="2409">
                <c:v>247806</c:v>
              </c:pt>
              <c:pt idx="2410">
                <c:v>247900</c:v>
              </c:pt>
              <c:pt idx="2411">
                <c:v>248009</c:v>
              </c:pt>
              <c:pt idx="2412">
                <c:v>248103</c:v>
              </c:pt>
              <c:pt idx="2413">
                <c:v>248212</c:v>
              </c:pt>
              <c:pt idx="2414">
                <c:v>248306</c:v>
              </c:pt>
              <c:pt idx="2415">
                <c:v>248400</c:v>
              </c:pt>
              <c:pt idx="2416">
                <c:v>248509</c:v>
              </c:pt>
              <c:pt idx="2417">
                <c:v>248603</c:v>
              </c:pt>
              <c:pt idx="2418">
                <c:v>248712</c:v>
              </c:pt>
              <c:pt idx="2419">
                <c:v>248806</c:v>
              </c:pt>
              <c:pt idx="2420">
                <c:v>248900</c:v>
              </c:pt>
              <c:pt idx="2421">
                <c:v>249009</c:v>
              </c:pt>
              <c:pt idx="2422">
                <c:v>249103</c:v>
              </c:pt>
              <c:pt idx="2423">
                <c:v>249212</c:v>
              </c:pt>
              <c:pt idx="2424">
                <c:v>249306</c:v>
              </c:pt>
              <c:pt idx="2425">
                <c:v>249400</c:v>
              </c:pt>
              <c:pt idx="2426">
                <c:v>249509</c:v>
              </c:pt>
              <c:pt idx="2427">
                <c:v>249603</c:v>
              </c:pt>
              <c:pt idx="2428">
                <c:v>249712</c:v>
              </c:pt>
              <c:pt idx="2429">
                <c:v>249806</c:v>
              </c:pt>
              <c:pt idx="2430">
                <c:v>249900</c:v>
              </c:pt>
              <c:pt idx="2431">
                <c:v>250009</c:v>
              </c:pt>
              <c:pt idx="2432">
                <c:v>250103</c:v>
              </c:pt>
              <c:pt idx="2433">
                <c:v>250212</c:v>
              </c:pt>
              <c:pt idx="2434">
                <c:v>250306</c:v>
              </c:pt>
              <c:pt idx="2435">
                <c:v>250400</c:v>
              </c:pt>
              <c:pt idx="2436">
                <c:v>250509</c:v>
              </c:pt>
              <c:pt idx="2437">
                <c:v>250603</c:v>
              </c:pt>
              <c:pt idx="2438">
                <c:v>250712</c:v>
              </c:pt>
              <c:pt idx="2439">
                <c:v>250806</c:v>
              </c:pt>
              <c:pt idx="2440">
                <c:v>250900</c:v>
              </c:pt>
              <c:pt idx="2441">
                <c:v>251009</c:v>
              </c:pt>
              <c:pt idx="2442">
                <c:v>251103</c:v>
              </c:pt>
              <c:pt idx="2443">
                <c:v>251212</c:v>
              </c:pt>
              <c:pt idx="2444">
                <c:v>251306</c:v>
              </c:pt>
              <c:pt idx="2445">
                <c:v>251400</c:v>
              </c:pt>
              <c:pt idx="2446">
                <c:v>251509</c:v>
              </c:pt>
              <c:pt idx="2447">
                <c:v>251603</c:v>
              </c:pt>
              <c:pt idx="2448">
                <c:v>251712</c:v>
              </c:pt>
              <c:pt idx="2449">
                <c:v>251806</c:v>
              </c:pt>
              <c:pt idx="2450">
                <c:v>251900</c:v>
              </c:pt>
              <c:pt idx="2451">
                <c:v>252009</c:v>
              </c:pt>
              <c:pt idx="2452">
                <c:v>252103</c:v>
              </c:pt>
              <c:pt idx="2453">
                <c:v>252212</c:v>
              </c:pt>
              <c:pt idx="2454">
                <c:v>252306</c:v>
              </c:pt>
              <c:pt idx="2455">
                <c:v>252400</c:v>
              </c:pt>
              <c:pt idx="2456">
                <c:v>252509</c:v>
              </c:pt>
              <c:pt idx="2457">
                <c:v>252603</c:v>
              </c:pt>
              <c:pt idx="2458">
                <c:v>252712</c:v>
              </c:pt>
              <c:pt idx="2459">
                <c:v>252806</c:v>
              </c:pt>
              <c:pt idx="2460">
                <c:v>252900</c:v>
              </c:pt>
              <c:pt idx="2461">
                <c:v>253009</c:v>
              </c:pt>
              <c:pt idx="2462">
                <c:v>253103</c:v>
              </c:pt>
              <c:pt idx="2463">
                <c:v>253212</c:v>
              </c:pt>
              <c:pt idx="2464">
                <c:v>253306</c:v>
              </c:pt>
              <c:pt idx="2465">
                <c:v>253400</c:v>
              </c:pt>
              <c:pt idx="2466">
                <c:v>253509</c:v>
              </c:pt>
              <c:pt idx="2467">
                <c:v>253603</c:v>
              </c:pt>
              <c:pt idx="2468">
                <c:v>253712</c:v>
              </c:pt>
              <c:pt idx="2469">
                <c:v>253806</c:v>
              </c:pt>
              <c:pt idx="2470">
                <c:v>253900</c:v>
              </c:pt>
              <c:pt idx="2471">
                <c:v>254009</c:v>
              </c:pt>
              <c:pt idx="2472">
                <c:v>254103</c:v>
              </c:pt>
              <c:pt idx="2473">
                <c:v>254212</c:v>
              </c:pt>
              <c:pt idx="2474">
                <c:v>254306</c:v>
              </c:pt>
              <c:pt idx="2475">
                <c:v>254400</c:v>
              </c:pt>
              <c:pt idx="2476">
                <c:v>254509</c:v>
              </c:pt>
              <c:pt idx="2477">
                <c:v>254603</c:v>
              </c:pt>
              <c:pt idx="2478">
                <c:v>254712</c:v>
              </c:pt>
              <c:pt idx="2479">
                <c:v>254806</c:v>
              </c:pt>
              <c:pt idx="2480">
                <c:v>254900</c:v>
              </c:pt>
              <c:pt idx="2481">
                <c:v>255009</c:v>
              </c:pt>
              <c:pt idx="2482">
                <c:v>255103</c:v>
              </c:pt>
              <c:pt idx="2483">
                <c:v>255212</c:v>
              </c:pt>
              <c:pt idx="2484">
                <c:v>255306</c:v>
              </c:pt>
              <c:pt idx="2485">
                <c:v>255400</c:v>
              </c:pt>
              <c:pt idx="2486">
                <c:v>255509</c:v>
              </c:pt>
              <c:pt idx="2487">
                <c:v>255603</c:v>
              </c:pt>
              <c:pt idx="2488">
                <c:v>255712</c:v>
              </c:pt>
              <c:pt idx="2489">
                <c:v>255806</c:v>
              </c:pt>
              <c:pt idx="2490">
                <c:v>255900</c:v>
              </c:pt>
              <c:pt idx="2491">
                <c:v>256009</c:v>
              </c:pt>
              <c:pt idx="2492">
                <c:v>256103</c:v>
              </c:pt>
              <c:pt idx="2493">
                <c:v>256212</c:v>
              </c:pt>
              <c:pt idx="2494">
                <c:v>256306</c:v>
              </c:pt>
              <c:pt idx="2495">
                <c:v>256400</c:v>
              </c:pt>
              <c:pt idx="2496">
                <c:v>256509</c:v>
              </c:pt>
              <c:pt idx="2497">
                <c:v>256603</c:v>
              </c:pt>
              <c:pt idx="2498">
                <c:v>256712</c:v>
              </c:pt>
              <c:pt idx="2499">
                <c:v>256806</c:v>
              </c:pt>
              <c:pt idx="2500">
                <c:v>256900</c:v>
              </c:pt>
              <c:pt idx="2501">
                <c:v>257009</c:v>
              </c:pt>
              <c:pt idx="2502">
                <c:v>257103</c:v>
              </c:pt>
              <c:pt idx="2503">
                <c:v>257212</c:v>
              </c:pt>
              <c:pt idx="2504">
                <c:v>257306</c:v>
              </c:pt>
              <c:pt idx="2505">
                <c:v>257400</c:v>
              </c:pt>
              <c:pt idx="2506">
                <c:v>257509</c:v>
              </c:pt>
              <c:pt idx="2507">
                <c:v>257603</c:v>
              </c:pt>
              <c:pt idx="2508">
                <c:v>257712</c:v>
              </c:pt>
              <c:pt idx="2509">
                <c:v>257806</c:v>
              </c:pt>
              <c:pt idx="2510">
                <c:v>257900</c:v>
              </c:pt>
              <c:pt idx="2511">
                <c:v>258009</c:v>
              </c:pt>
              <c:pt idx="2512">
                <c:v>258103</c:v>
              </c:pt>
              <c:pt idx="2513">
                <c:v>258212</c:v>
              </c:pt>
              <c:pt idx="2514">
                <c:v>258306</c:v>
              </c:pt>
              <c:pt idx="2515">
                <c:v>258400</c:v>
              </c:pt>
              <c:pt idx="2516">
                <c:v>258509</c:v>
              </c:pt>
              <c:pt idx="2517">
                <c:v>258603</c:v>
              </c:pt>
              <c:pt idx="2518">
                <c:v>258712</c:v>
              </c:pt>
              <c:pt idx="2519">
                <c:v>258806</c:v>
              </c:pt>
              <c:pt idx="2520">
                <c:v>258900</c:v>
              </c:pt>
              <c:pt idx="2521">
                <c:v>259009</c:v>
              </c:pt>
              <c:pt idx="2522">
                <c:v>259103</c:v>
              </c:pt>
              <c:pt idx="2523">
                <c:v>259212</c:v>
              </c:pt>
              <c:pt idx="2524">
                <c:v>259306</c:v>
              </c:pt>
              <c:pt idx="2525">
                <c:v>259400</c:v>
              </c:pt>
              <c:pt idx="2526">
                <c:v>259509</c:v>
              </c:pt>
              <c:pt idx="2527">
                <c:v>259603</c:v>
              </c:pt>
              <c:pt idx="2528">
                <c:v>259712</c:v>
              </c:pt>
              <c:pt idx="2529">
                <c:v>259806</c:v>
              </c:pt>
              <c:pt idx="2530">
                <c:v>259900</c:v>
              </c:pt>
              <c:pt idx="2531">
                <c:v>260009</c:v>
              </c:pt>
              <c:pt idx="2532">
                <c:v>260103</c:v>
              </c:pt>
              <c:pt idx="2533">
                <c:v>260212</c:v>
              </c:pt>
              <c:pt idx="2534">
                <c:v>260306</c:v>
              </c:pt>
              <c:pt idx="2535">
                <c:v>260400</c:v>
              </c:pt>
              <c:pt idx="2536">
                <c:v>260509</c:v>
              </c:pt>
              <c:pt idx="2537">
                <c:v>260603</c:v>
              </c:pt>
              <c:pt idx="2538">
                <c:v>260712</c:v>
              </c:pt>
              <c:pt idx="2539">
                <c:v>260806</c:v>
              </c:pt>
              <c:pt idx="2540">
                <c:v>260900</c:v>
              </c:pt>
              <c:pt idx="2541">
                <c:v>261009</c:v>
              </c:pt>
              <c:pt idx="2542">
                <c:v>261103</c:v>
              </c:pt>
              <c:pt idx="2543">
                <c:v>261212</c:v>
              </c:pt>
              <c:pt idx="2544">
                <c:v>261306</c:v>
              </c:pt>
              <c:pt idx="2545">
                <c:v>261400</c:v>
              </c:pt>
              <c:pt idx="2546">
                <c:v>261509</c:v>
              </c:pt>
              <c:pt idx="2547">
                <c:v>261603</c:v>
              </c:pt>
              <c:pt idx="2548">
                <c:v>261712</c:v>
              </c:pt>
              <c:pt idx="2549">
                <c:v>261806</c:v>
              </c:pt>
              <c:pt idx="2550">
                <c:v>261900</c:v>
              </c:pt>
              <c:pt idx="2551">
                <c:v>262009</c:v>
              </c:pt>
              <c:pt idx="2552">
                <c:v>262103</c:v>
              </c:pt>
              <c:pt idx="2553">
                <c:v>262212</c:v>
              </c:pt>
              <c:pt idx="2554">
                <c:v>262306</c:v>
              </c:pt>
              <c:pt idx="2555">
                <c:v>262400</c:v>
              </c:pt>
              <c:pt idx="2556">
                <c:v>262509</c:v>
              </c:pt>
              <c:pt idx="2557">
                <c:v>262603</c:v>
              </c:pt>
              <c:pt idx="2558">
                <c:v>262712</c:v>
              </c:pt>
              <c:pt idx="2559">
                <c:v>262806</c:v>
              </c:pt>
              <c:pt idx="2560">
                <c:v>262900</c:v>
              </c:pt>
              <c:pt idx="2561">
                <c:v>263009</c:v>
              </c:pt>
              <c:pt idx="2562">
                <c:v>263103</c:v>
              </c:pt>
              <c:pt idx="2563">
                <c:v>263212</c:v>
              </c:pt>
              <c:pt idx="2564">
                <c:v>263306</c:v>
              </c:pt>
              <c:pt idx="2565">
                <c:v>263400</c:v>
              </c:pt>
              <c:pt idx="2566">
                <c:v>263509</c:v>
              </c:pt>
              <c:pt idx="2567">
                <c:v>263603</c:v>
              </c:pt>
              <c:pt idx="2568">
                <c:v>263712</c:v>
              </c:pt>
              <c:pt idx="2569">
                <c:v>263806</c:v>
              </c:pt>
              <c:pt idx="2570">
                <c:v>263900</c:v>
              </c:pt>
              <c:pt idx="2571">
                <c:v>264009</c:v>
              </c:pt>
              <c:pt idx="2572">
                <c:v>264103</c:v>
              </c:pt>
              <c:pt idx="2573">
                <c:v>264212</c:v>
              </c:pt>
              <c:pt idx="2574">
                <c:v>264306</c:v>
              </c:pt>
              <c:pt idx="2575">
                <c:v>264400</c:v>
              </c:pt>
              <c:pt idx="2576">
                <c:v>264509</c:v>
              </c:pt>
              <c:pt idx="2577">
                <c:v>264603</c:v>
              </c:pt>
              <c:pt idx="2578">
                <c:v>264712</c:v>
              </c:pt>
              <c:pt idx="2579">
                <c:v>264806</c:v>
              </c:pt>
              <c:pt idx="2580">
                <c:v>264900</c:v>
              </c:pt>
              <c:pt idx="2581">
                <c:v>265009</c:v>
              </c:pt>
              <c:pt idx="2582">
                <c:v>265103</c:v>
              </c:pt>
              <c:pt idx="2583">
                <c:v>265212</c:v>
              </c:pt>
              <c:pt idx="2584">
                <c:v>265306</c:v>
              </c:pt>
              <c:pt idx="2585">
                <c:v>265400</c:v>
              </c:pt>
              <c:pt idx="2586">
                <c:v>265509</c:v>
              </c:pt>
              <c:pt idx="2587">
                <c:v>265603</c:v>
              </c:pt>
              <c:pt idx="2588">
                <c:v>265712</c:v>
              </c:pt>
              <c:pt idx="2589">
                <c:v>265806</c:v>
              </c:pt>
              <c:pt idx="2590">
                <c:v>265900</c:v>
              </c:pt>
              <c:pt idx="2591">
                <c:v>266009</c:v>
              </c:pt>
              <c:pt idx="2592">
                <c:v>266103</c:v>
              </c:pt>
              <c:pt idx="2593">
                <c:v>266212</c:v>
              </c:pt>
              <c:pt idx="2594">
                <c:v>266306</c:v>
              </c:pt>
              <c:pt idx="2595">
                <c:v>266400</c:v>
              </c:pt>
              <c:pt idx="2596">
                <c:v>266509</c:v>
              </c:pt>
              <c:pt idx="2597">
                <c:v>266603</c:v>
              </c:pt>
              <c:pt idx="2598">
                <c:v>266712</c:v>
              </c:pt>
              <c:pt idx="2599">
                <c:v>266806</c:v>
              </c:pt>
              <c:pt idx="2600">
                <c:v>266900</c:v>
              </c:pt>
              <c:pt idx="2601">
                <c:v>267009</c:v>
              </c:pt>
              <c:pt idx="2602">
                <c:v>267103</c:v>
              </c:pt>
              <c:pt idx="2603">
                <c:v>267212</c:v>
              </c:pt>
              <c:pt idx="2604">
                <c:v>267306</c:v>
              </c:pt>
              <c:pt idx="2605">
                <c:v>267400</c:v>
              </c:pt>
              <c:pt idx="2606">
                <c:v>267509</c:v>
              </c:pt>
              <c:pt idx="2607">
                <c:v>267603</c:v>
              </c:pt>
              <c:pt idx="2608">
                <c:v>267712</c:v>
              </c:pt>
              <c:pt idx="2609">
                <c:v>267806</c:v>
              </c:pt>
              <c:pt idx="2610">
                <c:v>267900</c:v>
              </c:pt>
              <c:pt idx="2611">
                <c:v>268009</c:v>
              </c:pt>
              <c:pt idx="2612">
                <c:v>268103</c:v>
              </c:pt>
              <c:pt idx="2613">
                <c:v>268212</c:v>
              </c:pt>
              <c:pt idx="2614">
                <c:v>268306</c:v>
              </c:pt>
              <c:pt idx="2615">
                <c:v>268400</c:v>
              </c:pt>
              <c:pt idx="2616">
                <c:v>268509</c:v>
              </c:pt>
              <c:pt idx="2617">
                <c:v>268603</c:v>
              </c:pt>
              <c:pt idx="2618">
                <c:v>268712</c:v>
              </c:pt>
              <c:pt idx="2619">
                <c:v>268806</c:v>
              </c:pt>
              <c:pt idx="2620">
                <c:v>268900</c:v>
              </c:pt>
              <c:pt idx="2621">
                <c:v>269009</c:v>
              </c:pt>
              <c:pt idx="2622">
                <c:v>269103</c:v>
              </c:pt>
              <c:pt idx="2623">
                <c:v>269212</c:v>
              </c:pt>
              <c:pt idx="2624">
                <c:v>269306</c:v>
              </c:pt>
              <c:pt idx="2625">
                <c:v>269400</c:v>
              </c:pt>
              <c:pt idx="2626">
                <c:v>269509</c:v>
              </c:pt>
              <c:pt idx="2627">
                <c:v>269603</c:v>
              </c:pt>
              <c:pt idx="2628">
                <c:v>269712</c:v>
              </c:pt>
              <c:pt idx="2629">
                <c:v>269806</c:v>
              </c:pt>
              <c:pt idx="2630">
                <c:v>269900</c:v>
              </c:pt>
              <c:pt idx="2631">
                <c:v>270009</c:v>
              </c:pt>
              <c:pt idx="2632">
                <c:v>270103</c:v>
              </c:pt>
              <c:pt idx="2633">
                <c:v>270212</c:v>
              </c:pt>
              <c:pt idx="2634">
                <c:v>270306</c:v>
              </c:pt>
              <c:pt idx="2635">
                <c:v>270400</c:v>
              </c:pt>
              <c:pt idx="2636">
                <c:v>270509</c:v>
              </c:pt>
              <c:pt idx="2637">
                <c:v>270603</c:v>
              </c:pt>
              <c:pt idx="2638">
                <c:v>270712</c:v>
              </c:pt>
              <c:pt idx="2639">
                <c:v>270806</c:v>
              </c:pt>
              <c:pt idx="2640">
                <c:v>270900</c:v>
              </c:pt>
              <c:pt idx="2641">
                <c:v>271009</c:v>
              </c:pt>
              <c:pt idx="2642">
                <c:v>271103</c:v>
              </c:pt>
              <c:pt idx="2643">
                <c:v>271212</c:v>
              </c:pt>
              <c:pt idx="2644">
                <c:v>271306</c:v>
              </c:pt>
              <c:pt idx="2645">
                <c:v>271400</c:v>
              </c:pt>
              <c:pt idx="2646">
                <c:v>271509</c:v>
              </c:pt>
              <c:pt idx="2647">
                <c:v>271603</c:v>
              </c:pt>
              <c:pt idx="2648">
                <c:v>271712</c:v>
              </c:pt>
              <c:pt idx="2649">
                <c:v>271806</c:v>
              </c:pt>
              <c:pt idx="2650">
                <c:v>271900</c:v>
              </c:pt>
              <c:pt idx="2651">
                <c:v>272009</c:v>
              </c:pt>
              <c:pt idx="2652">
                <c:v>272103</c:v>
              </c:pt>
              <c:pt idx="2653">
                <c:v>272212</c:v>
              </c:pt>
              <c:pt idx="2654">
                <c:v>272306</c:v>
              </c:pt>
              <c:pt idx="2655">
                <c:v>272400</c:v>
              </c:pt>
              <c:pt idx="2656">
                <c:v>272509</c:v>
              </c:pt>
              <c:pt idx="2657">
                <c:v>272603</c:v>
              </c:pt>
              <c:pt idx="2658">
                <c:v>272712</c:v>
              </c:pt>
              <c:pt idx="2659">
                <c:v>272806</c:v>
              </c:pt>
              <c:pt idx="2660">
                <c:v>272900</c:v>
              </c:pt>
              <c:pt idx="2661">
                <c:v>273009</c:v>
              </c:pt>
              <c:pt idx="2662">
                <c:v>273103</c:v>
              </c:pt>
              <c:pt idx="2663">
                <c:v>273212</c:v>
              </c:pt>
              <c:pt idx="2664">
                <c:v>273306</c:v>
              </c:pt>
              <c:pt idx="2665">
                <c:v>273400</c:v>
              </c:pt>
              <c:pt idx="2666">
                <c:v>273509</c:v>
              </c:pt>
              <c:pt idx="2667">
                <c:v>273603</c:v>
              </c:pt>
              <c:pt idx="2668">
                <c:v>273712</c:v>
              </c:pt>
              <c:pt idx="2669">
                <c:v>273806</c:v>
              </c:pt>
              <c:pt idx="2670">
                <c:v>273900</c:v>
              </c:pt>
              <c:pt idx="2671">
                <c:v>274009</c:v>
              </c:pt>
              <c:pt idx="2672">
                <c:v>274103</c:v>
              </c:pt>
              <c:pt idx="2673">
                <c:v>274212</c:v>
              </c:pt>
              <c:pt idx="2674">
                <c:v>274306</c:v>
              </c:pt>
              <c:pt idx="2675">
                <c:v>274400</c:v>
              </c:pt>
              <c:pt idx="2676">
                <c:v>274509</c:v>
              </c:pt>
              <c:pt idx="2677">
                <c:v>274603</c:v>
              </c:pt>
              <c:pt idx="2678">
                <c:v>274712</c:v>
              </c:pt>
              <c:pt idx="2679">
                <c:v>274806</c:v>
              </c:pt>
              <c:pt idx="2680">
                <c:v>274900</c:v>
              </c:pt>
              <c:pt idx="2681">
                <c:v>275009</c:v>
              </c:pt>
              <c:pt idx="2682">
                <c:v>275103</c:v>
              </c:pt>
              <c:pt idx="2683">
                <c:v>275212</c:v>
              </c:pt>
              <c:pt idx="2684">
                <c:v>275306</c:v>
              </c:pt>
              <c:pt idx="2685">
                <c:v>275400</c:v>
              </c:pt>
              <c:pt idx="2686">
                <c:v>275509</c:v>
              </c:pt>
              <c:pt idx="2687">
                <c:v>275603</c:v>
              </c:pt>
              <c:pt idx="2688">
                <c:v>275712</c:v>
              </c:pt>
              <c:pt idx="2689">
                <c:v>275806</c:v>
              </c:pt>
              <c:pt idx="2690">
                <c:v>275900</c:v>
              </c:pt>
              <c:pt idx="2691">
                <c:v>276009</c:v>
              </c:pt>
              <c:pt idx="2692">
                <c:v>276103</c:v>
              </c:pt>
              <c:pt idx="2693">
                <c:v>276212</c:v>
              </c:pt>
              <c:pt idx="2694">
                <c:v>276306</c:v>
              </c:pt>
              <c:pt idx="2695">
                <c:v>276400</c:v>
              </c:pt>
              <c:pt idx="2696">
                <c:v>276509</c:v>
              </c:pt>
              <c:pt idx="2697">
                <c:v>276603</c:v>
              </c:pt>
              <c:pt idx="2698">
                <c:v>276712</c:v>
              </c:pt>
              <c:pt idx="2699">
                <c:v>276806</c:v>
              </c:pt>
              <c:pt idx="2700">
                <c:v>276900</c:v>
              </c:pt>
              <c:pt idx="2701">
                <c:v>277009</c:v>
              </c:pt>
              <c:pt idx="2702">
                <c:v>277103</c:v>
              </c:pt>
              <c:pt idx="2703">
                <c:v>277212</c:v>
              </c:pt>
              <c:pt idx="2704">
                <c:v>277306</c:v>
              </c:pt>
              <c:pt idx="2705">
                <c:v>277400</c:v>
              </c:pt>
              <c:pt idx="2706">
                <c:v>277509</c:v>
              </c:pt>
              <c:pt idx="2707">
                <c:v>277603</c:v>
              </c:pt>
              <c:pt idx="2708">
                <c:v>277712</c:v>
              </c:pt>
              <c:pt idx="2709">
                <c:v>277806</c:v>
              </c:pt>
              <c:pt idx="2710">
                <c:v>277900</c:v>
              </c:pt>
              <c:pt idx="2711">
                <c:v>278009</c:v>
              </c:pt>
              <c:pt idx="2712">
                <c:v>278103</c:v>
              </c:pt>
              <c:pt idx="2713">
                <c:v>278212</c:v>
              </c:pt>
              <c:pt idx="2714">
                <c:v>278306</c:v>
              </c:pt>
              <c:pt idx="2715">
                <c:v>278400</c:v>
              </c:pt>
              <c:pt idx="2716">
                <c:v>278509</c:v>
              </c:pt>
              <c:pt idx="2717">
                <c:v>278603</c:v>
              </c:pt>
              <c:pt idx="2718">
                <c:v>278712</c:v>
              </c:pt>
              <c:pt idx="2719">
                <c:v>278806</c:v>
              </c:pt>
              <c:pt idx="2720">
                <c:v>278900</c:v>
              </c:pt>
              <c:pt idx="2721">
                <c:v>279009</c:v>
              </c:pt>
              <c:pt idx="2722">
                <c:v>279103</c:v>
              </c:pt>
              <c:pt idx="2723">
                <c:v>279212</c:v>
              </c:pt>
              <c:pt idx="2724">
                <c:v>279306</c:v>
              </c:pt>
              <c:pt idx="2725">
                <c:v>279400</c:v>
              </c:pt>
              <c:pt idx="2726">
                <c:v>279509</c:v>
              </c:pt>
              <c:pt idx="2727">
                <c:v>279603</c:v>
              </c:pt>
              <c:pt idx="2728">
                <c:v>279712</c:v>
              </c:pt>
              <c:pt idx="2729">
                <c:v>279806</c:v>
              </c:pt>
              <c:pt idx="2730">
                <c:v>279900</c:v>
              </c:pt>
              <c:pt idx="2731">
                <c:v>280009</c:v>
              </c:pt>
              <c:pt idx="2732">
                <c:v>280103</c:v>
              </c:pt>
              <c:pt idx="2733">
                <c:v>280212</c:v>
              </c:pt>
              <c:pt idx="2734">
                <c:v>280306</c:v>
              </c:pt>
              <c:pt idx="2735">
                <c:v>280400</c:v>
              </c:pt>
              <c:pt idx="2736">
                <c:v>280509</c:v>
              </c:pt>
              <c:pt idx="2737">
                <c:v>280603</c:v>
              </c:pt>
              <c:pt idx="2738">
                <c:v>280712</c:v>
              </c:pt>
              <c:pt idx="2739">
                <c:v>280806</c:v>
              </c:pt>
              <c:pt idx="2740">
                <c:v>280900</c:v>
              </c:pt>
              <c:pt idx="2741">
                <c:v>281009</c:v>
              </c:pt>
              <c:pt idx="2742">
                <c:v>281103</c:v>
              </c:pt>
              <c:pt idx="2743">
                <c:v>281212</c:v>
              </c:pt>
              <c:pt idx="2744">
                <c:v>281306</c:v>
              </c:pt>
              <c:pt idx="2745">
                <c:v>281400</c:v>
              </c:pt>
              <c:pt idx="2746">
                <c:v>281509</c:v>
              </c:pt>
              <c:pt idx="2747">
                <c:v>281603</c:v>
              </c:pt>
              <c:pt idx="2748">
                <c:v>281712</c:v>
              </c:pt>
              <c:pt idx="2749">
                <c:v>281806</c:v>
              </c:pt>
              <c:pt idx="2750">
                <c:v>281900</c:v>
              </c:pt>
              <c:pt idx="2751">
                <c:v>282009</c:v>
              </c:pt>
              <c:pt idx="2752">
                <c:v>282103</c:v>
              </c:pt>
              <c:pt idx="2753">
                <c:v>282212</c:v>
              </c:pt>
              <c:pt idx="2754">
                <c:v>282306</c:v>
              </c:pt>
              <c:pt idx="2755">
                <c:v>282400</c:v>
              </c:pt>
              <c:pt idx="2756">
                <c:v>282509</c:v>
              </c:pt>
              <c:pt idx="2757">
                <c:v>282603</c:v>
              </c:pt>
              <c:pt idx="2758">
                <c:v>282712</c:v>
              </c:pt>
              <c:pt idx="2759">
                <c:v>282806</c:v>
              </c:pt>
              <c:pt idx="2760">
                <c:v>282900</c:v>
              </c:pt>
              <c:pt idx="2761">
                <c:v>283009</c:v>
              </c:pt>
              <c:pt idx="2762">
                <c:v>283103</c:v>
              </c:pt>
              <c:pt idx="2763">
                <c:v>283212</c:v>
              </c:pt>
              <c:pt idx="2764">
                <c:v>283306</c:v>
              </c:pt>
              <c:pt idx="2765">
                <c:v>283400</c:v>
              </c:pt>
              <c:pt idx="2766">
                <c:v>283509</c:v>
              </c:pt>
              <c:pt idx="2767">
                <c:v>283603</c:v>
              </c:pt>
              <c:pt idx="2768">
                <c:v>283712</c:v>
              </c:pt>
              <c:pt idx="2769">
                <c:v>283806</c:v>
              </c:pt>
              <c:pt idx="2770">
                <c:v>283900</c:v>
              </c:pt>
              <c:pt idx="2771">
                <c:v>284009</c:v>
              </c:pt>
              <c:pt idx="2772">
                <c:v>284103</c:v>
              </c:pt>
              <c:pt idx="2773">
                <c:v>284212</c:v>
              </c:pt>
              <c:pt idx="2774">
                <c:v>284306</c:v>
              </c:pt>
              <c:pt idx="2775">
                <c:v>284400</c:v>
              </c:pt>
              <c:pt idx="2776">
                <c:v>284509</c:v>
              </c:pt>
              <c:pt idx="2777">
                <c:v>284603</c:v>
              </c:pt>
              <c:pt idx="2778">
                <c:v>284712</c:v>
              </c:pt>
              <c:pt idx="2779">
                <c:v>284806</c:v>
              </c:pt>
              <c:pt idx="2780">
                <c:v>284900</c:v>
              </c:pt>
              <c:pt idx="2781">
                <c:v>285009</c:v>
              </c:pt>
              <c:pt idx="2782">
                <c:v>285103</c:v>
              </c:pt>
              <c:pt idx="2783">
                <c:v>285212</c:v>
              </c:pt>
              <c:pt idx="2784">
                <c:v>285306</c:v>
              </c:pt>
              <c:pt idx="2785">
                <c:v>285400</c:v>
              </c:pt>
              <c:pt idx="2786">
                <c:v>285509</c:v>
              </c:pt>
              <c:pt idx="2787">
                <c:v>285603</c:v>
              </c:pt>
              <c:pt idx="2788">
                <c:v>285712</c:v>
              </c:pt>
              <c:pt idx="2789">
                <c:v>285806</c:v>
              </c:pt>
              <c:pt idx="2790">
                <c:v>285900</c:v>
              </c:pt>
              <c:pt idx="2791">
                <c:v>286009</c:v>
              </c:pt>
              <c:pt idx="2792">
                <c:v>286103</c:v>
              </c:pt>
              <c:pt idx="2793">
                <c:v>286212</c:v>
              </c:pt>
              <c:pt idx="2794">
                <c:v>286306</c:v>
              </c:pt>
              <c:pt idx="2795">
                <c:v>286400</c:v>
              </c:pt>
              <c:pt idx="2796">
                <c:v>286509</c:v>
              </c:pt>
              <c:pt idx="2797">
                <c:v>286603</c:v>
              </c:pt>
              <c:pt idx="2798">
                <c:v>286712</c:v>
              </c:pt>
              <c:pt idx="2799">
                <c:v>286806</c:v>
              </c:pt>
              <c:pt idx="2800">
                <c:v>286900</c:v>
              </c:pt>
              <c:pt idx="2801">
                <c:v>287009</c:v>
              </c:pt>
              <c:pt idx="2802">
                <c:v>287103</c:v>
              </c:pt>
              <c:pt idx="2803">
                <c:v>287212</c:v>
              </c:pt>
              <c:pt idx="2804">
                <c:v>287306</c:v>
              </c:pt>
              <c:pt idx="2805">
                <c:v>287400</c:v>
              </c:pt>
              <c:pt idx="2806">
                <c:v>287509</c:v>
              </c:pt>
              <c:pt idx="2807">
                <c:v>287603</c:v>
              </c:pt>
              <c:pt idx="2808">
                <c:v>287712</c:v>
              </c:pt>
              <c:pt idx="2809">
                <c:v>287806</c:v>
              </c:pt>
              <c:pt idx="2810">
                <c:v>287900</c:v>
              </c:pt>
              <c:pt idx="2811">
                <c:v>288009</c:v>
              </c:pt>
              <c:pt idx="2812">
                <c:v>288103</c:v>
              </c:pt>
              <c:pt idx="2813">
                <c:v>288212</c:v>
              </c:pt>
              <c:pt idx="2814">
                <c:v>288306</c:v>
              </c:pt>
              <c:pt idx="2815">
                <c:v>288400</c:v>
              </c:pt>
              <c:pt idx="2816">
                <c:v>288509</c:v>
              </c:pt>
              <c:pt idx="2817">
                <c:v>288603</c:v>
              </c:pt>
              <c:pt idx="2818">
                <c:v>288712</c:v>
              </c:pt>
              <c:pt idx="2819">
                <c:v>288806</c:v>
              </c:pt>
              <c:pt idx="2820">
                <c:v>288900</c:v>
              </c:pt>
              <c:pt idx="2821">
                <c:v>289009</c:v>
              </c:pt>
              <c:pt idx="2822">
                <c:v>289103</c:v>
              </c:pt>
              <c:pt idx="2823">
                <c:v>289212</c:v>
              </c:pt>
              <c:pt idx="2824">
                <c:v>289306</c:v>
              </c:pt>
              <c:pt idx="2825">
                <c:v>289400</c:v>
              </c:pt>
              <c:pt idx="2826">
                <c:v>289509</c:v>
              </c:pt>
              <c:pt idx="2827">
                <c:v>289603</c:v>
              </c:pt>
              <c:pt idx="2828">
                <c:v>289712</c:v>
              </c:pt>
              <c:pt idx="2829">
                <c:v>289806</c:v>
              </c:pt>
              <c:pt idx="2830">
                <c:v>289900</c:v>
              </c:pt>
              <c:pt idx="2831">
                <c:v>290009</c:v>
              </c:pt>
              <c:pt idx="2832">
                <c:v>290103</c:v>
              </c:pt>
              <c:pt idx="2833">
                <c:v>290212</c:v>
              </c:pt>
              <c:pt idx="2834">
                <c:v>290306</c:v>
              </c:pt>
              <c:pt idx="2835">
                <c:v>290400</c:v>
              </c:pt>
              <c:pt idx="2836">
                <c:v>290509</c:v>
              </c:pt>
              <c:pt idx="2837">
                <c:v>290603</c:v>
              </c:pt>
              <c:pt idx="2838">
                <c:v>290712</c:v>
              </c:pt>
              <c:pt idx="2839">
                <c:v>290806</c:v>
              </c:pt>
              <c:pt idx="2840">
                <c:v>290900</c:v>
              </c:pt>
              <c:pt idx="2841">
                <c:v>291009</c:v>
              </c:pt>
              <c:pt idx="2842">
                <c:v>291103</c:v>
              </c:pt>
              <c:pt idx="2843">
                <c:v>291212</c:v>
              </c:pt>
              <c:pt idx="2844">
                <c:v>291306</c:v>
              </c:pt>
              <c:pt idx="2845">
                <c:v>291400</c:v>
              </c:pt>
              <c:pt idx="2846">
                <c:v>291509</c:v>
              </c:pt>
              <c:pt idx="2847">
                <c:v>291603</c:v>
              </c:pt>
              <c:pt idx="2848">
                <c:v>291712</c:v>
              </c:pt>
              <c:pt idx="2849">
                <c:v>291806</c:v>
              </c:pt>
              <c:pt idx="2850">
                <c:v>291900</c:v>
              </c:pt>
              <c:pt idx="2851">
                <c:v>292009</c:v>
              </c:pt>
              <c:pt idx="2852">
                <c:v>292103</c:v>
              </c:pt>
              <c:pt idx="2853">
                <c:v>292212</c:v>
              </c:pt>
              <c:pt idx="2854">
                <c:v>292306</c:v>
              </c:pt>
              <c:pt idx="2855">
                <c:v>292400</c:v>
              </c:pt>
              <c:pt idx="2856">
                <c:v>292509</c:v>
              </c:pt>
              <c:pt idx="2857">
                <c:v>292603</c:v>
              </c:pt>
              <c:pt idx="2858">
                <c:v>292712</c:v>
              </c:pt>
              <c:pt idx="2859">
                <c:v>292806</c:v>
              </c:pt>
              <c:pt idx="2860">
                <c:v>292900</c:v>
              </c:pt>
              <c:pt idx="2861">
                <c:v>293009</c:v>
              </c:pt>
              <c:pt idx="2862">
                <c:v>293103</c:v>
              </c:pt>
              <c:pt idx="2863">
                <c:v>293212</c:v>
              </c:pt>
              <c:pt idx="2864">
                <c:v>293306</c:v>
              </c:pt>
              <c:pt idx="2865">
                <c:v>293400</c:v>
              </c:pt>
              <c:pt idx="2866">
                <c:v>293509</c:v>
              </c:pt>
              <c:pt idx="2867">
                <c:v>293603</c:v>
              </c:pt>
              <c:pt idx="2868">
                <c:v>293712</c:v>
              </c:pt>
              <c:pt idx="2869">
                <c:v>293806</c:v>
              </c:pt>
              <c:pt idx="2870">
                <c:v>293900</c:v>
              </c:pt>
              <c:pt idx="2871">
                <c:v>294009</c:v>
              </c:pt>
              <c:pt idx="2872">
                <c:v>294103</c:v>
              </c:pt>
              <c:pt idx="2873">
                <c:v>294212</c:v>
              </c:pt>
              <c:pt idx="2874">
                <c:v>294306</c:v>
              </c:pt>
              <c:pt idx="2875">
                <c:v>294400</c:v>
              </c:pt>
              <c:pt idx="2876">
                <c:v>294509</c:v>
              </c:pt>
              <c:pt idx="2877">
                <c:v>294603</c:v>
              </c:pt>
              <c:pt idx="2878">
                <c:v>294712</c:v>
              </c:pt>
              <c:pt idx="2879">
                <c:v>294806</c:v>
              </c:pt>
              <c:pt idx="2880">
                <c:v>294900</c:v>
              </c:pt>
              <c:pt idx="2881">
                <c:v>295009</c:v>
              </c:pt>
              <c:pt idx="2882">
                <c:v>295103</c:v>
              </c:pt>
              <c:pt idx="2883">
                <c:v>295212</c:v>
              </c:pt>
              <c:pt idx="2884">
                <c:v>295306</c:v>
              </c:pt>
              <c:pt idx="2885">
                <c:v>295400</c:v>
              </c:pt>
              <c:pt idx="2886">
                <c:v>295509</c:v>
              </c:pt>
              <c:pt idx="2887">
                <c:v>295603</c:v>
              </c:pt>
              <c:pt idx="2888">
                <c:v>295712</c:v>
              </c:pt>
              <c:pt idx="2889">
                <c:v>295806</c:v>
              </c:pt>
              <c:pt idx="2890">
                <c:v>295900</c:v>
              </c:pt>
              <c:pt idx="2891">
                <c:v>296009</c:v>
              </c:pt>
              <c:pt idx="2892">
                <c:v>296103</c:v>
              </c:pt>
              <c:pt idx="2893">
                <c:v>296212</c:v>
              </c:pt>
              <c:pt idx="2894">
                <c:v>296306</c:v>
              </c:pt>
              <c:pt idx="2895">
                <c:v>296400</c:v>
              </c:pt>
              <c:pt idx="2896">
                <c:v>296509</c:v>
              </c:pt>
              <c:pt idx="2897">
                <c:v>296603</c:v>
              </c:pt>
              <c:pt idx="2898">
                <c:v>296712</c:v>
              </c:pt>
              <c:pt idx="2899">
                <c:v>296806</c:v>
              </c:pt>
              <c:pt idx="2900">
                <c:v>296900</c:v>
              </c:pt>
              <c:pt idx="2901">
                <c:v>297009</c:v>
              </c:pt>
              <c:pt idx="2902">
                <c:v>297103</c:v>
              </c:pt>
              <c:pt idx="2903">
                <c:v>297212</c:v>
              </c:pt>
              <c:pt idx="2904">
                <c:v>297306</c:v>
              </c:pt>
              <c:pt idx="2905">
                <c:v>297400</c:v>
              </c:pt>
              <c:pt idx="2906">
                <c:v>297509</c:v>
              </c:pt>
              <c:pt idx="2907">
                <c:v>297603</c:v>
              </c:pt>
              <c:pt idx="2908">
                <c:v>297712</c:v>
              </c:pt>
              <c:pt idx="2909">
                <c:v>297806</c:v>
              </c:pt>
              <c:pt idx="2910">
                <c:v>297900</c:v>
              </c:pt>
              <c:pt idx="2911">
                <c:v>298009</c:v>
              </c:pt>
              <c:pt idx="2912">
                <c:v>298103</c:v>
              </c:pt>
              <c:pt idx="2913">
                <c:v>298212</c:v>
              </c:pt>
              <c:pt idx="2914">
                <c:v>298306</c:v>
              </c:pt>
              <c:pt idx="2915">
                <c:v>298400</c:v>
              </c:pt>
              <c:pt idx="2916">
                <c:v>298509</c:v>
              </c:pt>
              <c:pt idx="2917">
                <c:v>298603</c:v>
              </c:pt>
              <c:pt idx="2918">
                <c:v>298712</c:v>
              </c:pt>
              <c:pt idx="2919">
                <c:v>298806</c:v>
              </c:pt>
              <c:pt idx="2920">
                <c:v>298900</c:v>
              </c:pt>
              <c:pt idx="2921">
                <c:v>299009</c:v>
              </c:pt>
              <c:pt idx="2922">
                <c:v>299103</c:v>
              </c:pt>
              <c:pt idx="2923">
                <c:v>299212</c:v>
              </c:pt>
              <c:pt idx="2924">
                <c:v>299306</c:v>
              </c:pt>
              <c:pt idx="2925">
                <c:v>299400</c:v>
              </c:pt>
              <c:pt idx="2926">
                <c:v>299509</c:v>
              </c:pt>
              <c:pt idx="2927">
                <c:v>299603</c:v>
              </c:pt>
              <c:pt idx="2928">
                <c:v>299712</c:v>
              </c:pt>
              <c:pt idx="2929">
                <c:v>299806</c:v>
              </c:pt>
              <c:pt idx="2930">
                <c:v>299900</c:v>
              </c:pt>
              <c:pt idx="2931">
                <c:v>300009</c:v>
              </c:pt>
              <c:pt idx="2932">
                <c:v>300103</c:v>
              </c:pt>
              <c:pt idx="2933">
                <c:v>300212</c:v>
              </c:pt>
              <c:pt idx="2934">
                <c:v>300306</c:v>
              </c:pt>
              <c:pt idx="2935">
                <c:v>300400</c:v>
              </c:pt>
              <c:pt idx="2936">
                <c:v>300509</c:v>
              </c:pt>
              <c:pt idx="2937">
                <c:v>300603</c:v>
              </c:pt>
              <c:pt idx="2938">
                <c:v>300712</c:v>
              </c:pt>
              <c:pt idx="2939">
                <c:v>300806</c:v>
              </c:pt>
              <c:pt idx="2940">
                <c:v>300900</c:v>
              </c:pt>
              <c:pt idx="2941">
                <c:v>301009</c:v>
              </c:pt>
              <c:pt idx="2942">
                <c:v>301103</c:v>
              </c:pt>
              <c:pt idx="2943">
                <c:v>301212</c:v>
              </c:pt>
              <c:pt idx="2944">
                <c:v>301306</c:v>
              </c:pt>
              <c:pt idx="2945">
                <c:v>301400</c:v>
              </c:pt>
              <c:pt idx="2946">
                <c:v>301509</c:v>
              </c:pt>
              <c:pt idx="2947">
                <c:v>301603</c:v>
              </c:pt>
              <c:pt idx="2948">
                <c:v>301712</c:v>
              </c:pt>
              <c:pt idx="2949">
                <c:v>301806</c:v>
              </c:pt>
              <c:pt idx="2950">
                <c:v>301900</c:v>
              </c:pt>
              <c:pt idx="2951">
                <c:v>302009</c:v>
              </c:pt>
              <c:pt idx="2952">
                <c:v>302103</c:v>
              </c:pt>
              <c:pt idx="2953">
                <c:v>302212</c:v>
              </c:pt>
              <c:pt idx="2954">
                <c:v>302306</c:v>
              </c:pt>
              <c:pt idx="2955">
                <c:v>302400</c:v>
              </c:pt>
              <c:pt idx="2956">
                <c:v>302509</c:v>
              </c:pt>
              <c:pt idx="2957">
                <c:v>302603</c:v>
              </c:pt>
              <c:pt idx="2958">
                <c:v>302712</c:v>
              </c:pt>
              <c:pt idx="2959">
                <c:v>302806</c:v>
              </c:pt>
              <c:pt idx="2960">
                <c:v>302900</c:v>
              </c:pt>
              <c:pt idx="2961">
                <c:v>303009</c:v>
              </c:pt>
              <c:pt idx="2962">
                <c:v>303103</c:v>
              </c:pt>
              <c:pt idx="2963">
                <c:v>303212</c:v>
              </c:pt>
              <c:pt idx="2964">
                <c:v>303306</c:v>
              </c:pt>
              <c:pt idx="2965">
                <c:v>303400</c:v>
              </c:pt>
              <c:pt idx="2966">
                <c:v>303509</c:v>
              </c:pt>
              <c:pt idx="2967">
                <c:v>303603</c:v>
              </c:pt>
              <c:pt idx="2968">
                <c:v>303712</c:v>
              </c:pt>
              <c:pt idx="2969">
                <c:v>303806</c:v>
              </c:pt>
              <c:pt idx="2970">
                <c:v>303900</c:v>
              </c:pt>
              <c:pt idx="2971">
                <c:v>304009</c:v>
              </c:pt>
              <c:pt idx="2972">
                <c:v>304103</c:v>
              </c:pt>
              <c:pt idx="2973">
                <c:v>304212</c:v>
              </c:pt>
              <c:pt idx="2974">
                <c:v>304306</c:v>
              </c:pt>
              <c:pt idx="2975">
                <c:v>304400</c:v>
              </c:pt>
              <c:pt idx="2976">
                <c:v>304509</c:v>
              </c:pt>
              <c:pt idx="2977">
                <c:v>304603</c:v>
              </c:pt>
              <c:pt idx="2978">
                <c:v>304712</c:v>
              </c:pt>
              <c:pt idx="2979">
                <c:v>304806</c:v>
              </c:pt>
              <c:pt idx="2980">
                <c:v>304900</c:v>
              </c:pt>
              <c:pt idx="2981">
                <c:v>305009</c:v>
              </c:pt>
              <c:pt idx="2982">
                <c:v>305103</c:v>
              </c:pt>
              <c:pt idx="2983">
                <c:v>305212</c:v>
              </c:pt>
              <c:pt idx="2984">
                <c:v>305306</c:v>
              </c:pt>
              <c:pt idx="2985">
                <c:v>305400</c:v>
              </c:pt>
              <c:pt idx="2986">
                <c:v>305509</c:v>
              </c:pt>
              <c:pt idx="2987">
                <c:v>305603</c:v>
              </c:pt>
              <c:pt idx="2988">
                <c:v>305712</c:v>
              </c:pt>
              <c:pt idx="2989">
                <c:v>305806</c:v>
              </c:pt>
              <c:pt idx="2990">
                <c:v>305900</c:v>
              </c:pt>
              <c:pt idx="2991">
                <c:v>306009</c:v>
              </c:pt>
              <c:pt idx="2992">
                <c:v>306103</c:v>
              </c:pt>
              <c:pt idx="2993">
                <c:v>306212</c:v>
              </c:pt>
              <c:pt idx="2994">
                <c:v>306306</c:v>
              </c:pt>
              <c:pt idx="2995">
                <c:v>306400</c:v>
              </c:pt>
              <c:pt idx="2996">
                <c:v>306509</c:v>
              </c:pt>
              <c:pt idx="2997">
                <c:v>306603</c:v>
              </c:pt>
              <c:pt idx="2998">
                <c:v>306712</c:v>
              </c:pt>
              <c:pt idx="2999">
                <c:v>306806</c:v>
              </c:pt>
              <c:pt idx="3000">
                <c:v>306900</c:v>
              </c:pt>
              <c:pt idx="3001">
                <c:v>307009</c:v>
              </c:pt>
              <c:pt idx="3002">
                <c:v>307103</c:v>
              </c:pt>
              <c:pt idx="3003">
                <c:v>307212</c:v>
              </c:pt>
              <c:pt idx="3004">
                <c:v>307306</c:v>
              </c:pt>
              <c:pt idx="3005">
                <c:v>307400</c:v>
              </c:pt>
              <c:pt idx="3006">
                <c:v>307509</c:v>
              </c:pt>
              <c:pt idx="3007">
                <c:v>307603</c:v>
              </c:pt>
              <c:pt idx="3008">
                <c:v>307712</c:v>
              </c:pt>
              <c:pt idx="3009">
                <c:v>307806</c:v>
              </c:pt>
              <c:pt idx="3010">
                <c:v>307900</c:v>
              </c:pt>
              <c:pt idx="3011">
                <c:v>308009</c:v>
              </c:pt>
              <c:pt idx="3012">
                <c:v>308103</c:v>
              </c:pt>
              <c:pt idx="3013">
                <c:v>308212</c:v>
              </c:pt>
              <c:pt idx="3014">
                <c:v>308306</c:v>
              </c:pt>
              <c:pt idx="3015">
                <c:v>308400</c:v>
              </c:pt>
              <c:pt idx="3016">
                <c:v>308509</c:v>
              </c:pt>
              <c:pt idx="3017">
                <c:v>308603</c:v>
              </c:pt>
              <c:pt idx="3018">
                <c:v>308712</c:v>
              </c:pt>
              <c:pt idx="3019">
                <c:v>308806</c:v>
              </c:pt>
              <c:pt idx="3020">
                <c:v>308900</c:v>
              </c:pt>
              <c:pt idx="3021">
                <c:v>309009</c:v>
              </c:pt>
              <c:pt idx="3022">
                <c:v>309103</c:v>
              </c:pt>
              <c:pt idx="3023">
                <c:v>309212</c:v>
              </c:pt>
              <c:pt idx="3024">
                <c:v>309306</c:v>
              </c:pt>
              <c:pt idx="3025">
                <c:v>309400</c:v>
              </c:pt>
              <c:pt idx="3026">
                <c:v>309509</c:v>
              </c:pt>
              <c:pt idx="3027">
                <c:v>309603</c:v>
              </c:pt>
              <c:pt idx="3028">
                <c:v>309712</c:v>
              </c:pt>
              <c:pt idx="3029">
                <c:v>309806</c:v>
              </c:pt>
              <c:pt idx="3030">
                <c:v>309900</c:v>
              </c:pt>
              <c:pt idx="3031">
                <c:v>310009</c:v>
              </c:pt>
              <c:pt idx="3032">
                <c:v>310103</c:v>
              </c:pt>
              <c:pt idx="3033">
                <c:v>310212</c:v>
              </c:pt>
              <c:pt idx="3034">
                <c:v>310306</c:v>
              </c:pt>
              <c:pt idx="3035">
                <c:v>310400</c:v>
              </c:pt>
              <c:pt idx="3036">
                <c:v>310509</c:v>
              </c:pt>
              <c:pt idx="3037">
                <c:v>310603</c:v>
              </c:pt>
              <c:pt idx="3038">
                <c:v>310712</c:v>
              </c:pt>
              <c:pt idx="3039">
                <c:v>310806</c:v>
              </c:pt>
              <c:pt idx="3040">
                <c:v>310900</c:v>
              </c:pt>
              <c:pt idx="3041">
                <c:v>311009</c:v>
              </c:pt>
              <c:pt idx="3042">
                <c:v>311103</c:v>
              </c:pt>
              <c:pt idx="3043">
                <c:v>311212</c:v>
              </c:pt>
              <c:pt idx="3044">
                <c:v>311306</c:v>
              </c:pt>
              <c:pt idx="3045">
                <c:v>311400</c:v>
              </c:pt>
              <c:pt idx="3046">
                <c:v>311509</c:v>
              </c:pt>
              <c:pt idx="3047">
                <c:v>311603</c:v>
              </c:pt>
              <c:pt idx="3048">
                <c:v>311712</c:v>
              </c:pt>
              <c:pt idx="3049">
                <c:v>311806</c:v>
              </c:pt>
              <c:pt idx="3050">
                <c:v>311900</c:v>
              </c:pt>
              <c:pt idx="3051">
                <c:v>312009</c:v>
              </c:pt>
              <c:pt idx="3052">
                <c:v>312103</c:v>
              </c:pt>
              <c:pt idx="3053">
                <c:v>312212</c:v>
              </c:pt>
              <c:pt idx="3054">
                <c:v>312306</c:v>
              </c:pt>
              <c:pt idx="3055">
                <c:v>312400</c:v>
              </c:pt>
              <c:pt idx="3056">
                <c:v>312509</c:v>
              </c:pt>
              <c:pt idx="3057">
                <c:v>312603</c:v>
              </c:pt>
              <c:pt idx="3058">
                <c:v>312712</c:v>
              </c:pt>
              <c:pt idx="3059">
                <c:v>312806</c:v>
              </c:pt>
              <c:pt idx="3060">
                <c:v>312900</c:v>
              </c:pt>
              <c:pt idx="3061">
                <c:v>313009</c:v>
              </c:pt>
              <c:pt idx="3062">
                <c:v>313103</c:v>
              </c:pt>
              <c:pt idx="3063">
                <c:v>313212</c:v>
              </c:pt>
              <c:pt idx="3064">
                <c:v>313306</c:v>
              </c:pt>
              <c:pt idx="3065">
                <c:v>313400</c:v>
              </c:pt>
              <c:pt idx="3066">
                <c:v>313509</c:v>
              </c:pt>
              <c:pt idx="3067">
                <c:v>313603</c:v>
              </c:pt>
              <c:pt idx="3068">
                <c:v>313712</c:v>
              </c:pt>
              <c:pt idx="3069">
                <c:v>313806</c:v>
              </c:pt>
              <c:pt idx="3070">
                <c:v>313900</c:v>
              </c:pt>
              <c:pt idx="3071">
                <c:v>314009</c:v>
              </c:pt>
              <c:pt idx="3072">
                <c:v>314103</c:v>
              </c:pt>
              <c:pt idx="3073">
                <c:v>314212</c:v>
              </c:pt>
              <c:pt idx="3074">
                <c:v>314306</c:v>
              </c:pt>
              <c:pt idx="3075">
                <c:v>314400</c:v>
              </c:pt>
              <c:pt idx="3076">
                <c:v>314509</c:v>
              </c:pt>
              <c:pt idx="3077">
                <c:v>314603</c:v>
              </c:pt>
              <c:pt idx="3078">
                <c:v>314712</c:v>
              </c:pt>
              <c:pt idx="3079">
                <c:v>314806</c:v>
              </c:pt>
              <c:pt idx="3080">
                <c:v>314900</c:v>
              </c:pt>
              <c:pt idx="3081">
                <c:v>315009</c:v>
              </c:pt>
              <c:pt idx="3082">
                <c:v>315103</c:v>
              </c:pt>
              <c:pt idx="3083">
                <c:v>315212</c:v>
              </c:pt>
              <c:pt idx="3084">
                <c:v>315306</c:v>
              </c:pt>
              <c:pt idx="3085">
                <c:v>315400</c:v>
              </c:pt>
              <c:pt idx="3086">
                <c:v>315509</c:v>
              </c:pt>
              <c:pt idx="3087">
                <c:v>315603</c:v>
              </c:pt>
              <c:pt idx="3088">
                <c:v>315712</c:v>
              </c:pt>
              <c:pt idx="3089">
                <c:v>315806</c:v>
              </c:pt>
              <c:pt idx="3090">
                <c:v>315900</c:v>
              </c:pt>
              <c:pt idx="3091">
                <c:v>316009</c:v>
              </c:pt>
              <c:pt idx="3092">
                <c:v>316103</c:v>
              </c:pt>
              <c:pt idx="3093">
                <c:v>316212</c:v>
              </c:pt>
              <c:pt idx="3094">
                <c:v>316306</c:v>
              </c:pt>
              <c:pt idx="3095">
                <c:v>316400</c:v>
              </c:pt>
              <c:pt idx="3096">
                <c:v>316509</c:v>
              </c:pt>
              <c:pt idx="3097">
                <c:v>316603</c:v>
              </c:pt>
              <c:pt idx="3098">
                <c:v>316712</c:v>
              </c:pt>
              <c:pt idx="3099">
                <c:v>316806</c:v>
              </c:pt>
              <c:pt idx="3100">
                <c:v>316900</c:v>
              </c:pt>
              <c:pt idx="3101">
                <c:v>317009</c:v>
              </c:pt>
              <c:pt idx="3102">
                <c:v>317103</c:v>
              </c:pt>
              <c:pt idx="3103">
                <c:v>317212</c:v>
              </c:pt>
              <c:pt idx="3104">
                <c:v>317306</c:v>
              </c:pt>
              <c:pt idx="3105">
                <c:v>317400</c:v>
              </c:pt>
              <c:pt idx="3106">
                <c:v>317509</c:v>
              </c:pt>
              <c:pt idx="3107">
                <c:v>317603</c:v>
              </c:pt>
              <c:pt idx="3108">
                <c:v>317712</c:v>
              </c:pt>
              <c:pt idx="3109">
                <c:v>317806</c:v>
              </c:pt>
              <c:pt idx="3110">
                <c:v>317900</c:v>
              </c:pt>
              <c:pt idx="3111">
                <c:v>318009</c:v>
              </c:pt>
              <c:pt idx="3112">
                <c:v>318103</c:v>
              </c:pt>
              <c:pt idx="3113">
                <c:v>318212</c:v>
              </c:pt>
              <c:pt idx="3114">
                <c:v>318306</c:v>
              </c:pt>
              <c:pt idx="3115">
                <c:v>318400</c:v>
              </c:pt>
              <c:pt idx="3116">
                <c:v>318509</c:v>
              </c:pt>
              <c:pt idx="3117">
                <c:v>318603</c:v>
              </c:pt>
              <c:pt idx="3118">
                <c:v>318712</c:v>
              </c:pt>
              <c:pt idx="3119">
                <c:v>318806</c:v>
              </c:pt>
              <c:pt idx="3120">
                <c:v>318900</c:v>
              </c:pt>
              <c:pt idx="3121">
                <c:v>319009</c:v>
              </c:pt>
              <c:pt idx="3122">
                <c:v>319103</c:v>
              </c:pt>
              <c:pt idx="3123">
                <c:v>319212</c:v>
              </c:pt>
              <c:pt idx="3124">
                <c:v>319306</c:v>
              </c:pt>
              <c:pt idx="3125">
                <c:v>319400</c:v>
              </c:pt>
              <c:pt idx="3126">
                <c:v>319509</c:v>
              </c:pt>
              <c:pt idx="3127">
                <c:v>319603</c:v>
              </c:pt>
              <c:pt idx="3128">
                <c:v>319712</c:v>
              </c:pt>
              <c:pt idx="3129">
                <c:v>319806</c:v>
              </c:pt>
              <c:pt idx="3130">
                <c:v>319900</c:v>
              </c:pt>
              <c:pt idx="3131">
                <c:v>320009</c:v>
              </c:pt>
              <c:pt idx="3132">
                <c:v>320103</c:v>
              </c:pt>
              <c:pt idx="3133">
                <c:v>320212</c:v>
              </c:pt>
              <c:pt idx="3134">
                <c:v>320306</c:v>
              </c:pt>
              <c:pt idx="3135">
                <c:v>320400</c:v>
              </c:pt>
              <c:pt idx="3136">
                <c:v>320509</c:v>
              </c:pt>
              <c:pt idx="3137">
                <c:v>320603</c:v>
              </c:pt>
              <c:pt idx="3138">
                <c:v>320712</c:v>
              </c:pt>
              <c:pt idx="3139">
                <c:v>320806</c:v>
              </c:pt>
              <c:pt idx="3140">
                <c:v>320900</c:v>
              </c:pt>
              <c:pt idx="3141">
                <c:v>321009</c:v>
              </c:pt>
              <c:pt idx="3142">
                <c:v>321103</c:v>
              </c:pt>
              <c:pt idx="3143">
                <c:v>321212</c:v>
              </c:pt>
              <c:pt idx="3144">
                <c:v>321306</c:v>
              </c:pt>
              <c:pt idx="3145">
                <c:v>321400</c:v>
              </c:pt>
              <c:pt idx="3146">
                <c:v>321509</c:v>
              </c:pt>
              <c:pt idx="3147">
                <c:v>321603</c:v>
              </c:pt>
              <c:pt idx="3148">
                <c:v>321712</c:v>
              </c:pt>
              <c:pt idx="3149">
                <c:v>321806</c:v>
              </c:pt>
              <c:pt idx="3150">
                <c:v>321900</c:v>
              </c:pt>
              <c:pt idx="3151">
                <c:v>322009</c:v>
              </c:pt>
              <c:pt idx="3152">
                <c:v>322103</c:v>
              </c:pt>
              <c:pt idx="3153">
                <c:v>322212</c:v>
              </c:pt>
              <c:pt idx="3154">
                <c:v>322306</c:v>
              </c:pt>
              <c:pt idx="3155">
                <c:v>322400</c:v>
              </c:pt>
              <c:pt idx="3156">
                <c:v>322509</c:v>
              </c:pt>
              <c:pt idx="3157">
                <c:v>322603</c:v>
              </c:pt>
              <c:pt idx="3158">
                <c:v>322712</c:v>
              </c:pt>
              <c:pt idx="3159">
                <c:v>322806</c:v>
              </c:pt>
              <c:pt idx="3160">
                <c:v>322900</c:v>
              </c:pt>
              <c:pt idx="3161">
                <c:v>323009</c:v>
              </c:pt>
              <c:pt idx="3162">
                <c:v>323103</c:v>
              </c:pt>
              <c:pt idx="3163">
                <c:v>323212</c:v>
              </c:pt>
              <c:pt idx="3164">
                <c:v>323306</c:v>
              </c:pt>
              <c:pt idx="3165">
                <c:v>323400</c:v>
              </c:pt>
              <c:pt idx="3166">
                <c:v>323509</c:v>
              </c:pt>
              <c:pt idx="3167">
                <c:v>323603</c:v>
              </c:pt>
              <c:pt idx="3168">
                <c:v>323712</c:v>
              </c:pt>
              <c:pt idx="3169">
                <c:v>323806</c:v>
              </c:pt>
              <c:pt idx="3170">
                <c:v>323900</c:v>
              </c:pt>
              <c:pt idx="3171">
                <c:v>324009</c:v>
              </c:pt>
              <c:pt idx="3172">
                <c:v>324103</c:v>
              </c:pt>
              <c:pt idx="3173">
                <c:v>324212</c:v>
              </c:pt>
              <c:pt idx="3174">
                <c:v>324306</c:v>
              </c:pt>
              <c:pt idx="3175">
                <c:v>324400</c:v>
              </c:pt>
              <c:pt idx="3176">
                <c:v>324509</c:v>
              </c:pt>
              <c:pt idx="3177">
                <c:v>324603</c:v>
              </c:pt>
              <c:pt idx="3178">
                <c:v>324712</c:v>
              </c:pt>
              <c:pt idx="3179">
                <c:v>324806</c:v>
              </c:pt>
              <c:pt idx="3180">
                <c:v>324900</c:v>
              </c:pt>
              <c:pt idx="3181">
                <c:v>325009</c:v>
              </c:pt>
              <c:pt idx="3182">
                <c:v>325103</c:v>
              </c:pt>
              <c:pt idx="3183">
                <c:v>325212</c:v>
              </c:pt>
              <c:pt idx="3184">
                <c:v>325306</c:v>
              </c:pt>
              <c:pt idx="3185">
                <c:v>325400</c:v>
              </c:pt>
              <c:pt idx="3186">
                <c:v>325509</c:v>
              </c:pt>
              <c:pt idx="3187">
                <c:v>325603</c:v>
              </c:pt>
              <c:pt idx="3188">
                <c:v>325712</c:v>
              </c:pt>
              <c:pt idx="3189">
                <c:v>325806</c:v>
              </c:pt>
              <c:pt idx="3190">
                <c:v>325900</c:v>
              </c:pt>
              <c:pt idx="3191">
                <c:v>326009</c:v>
              </c:pt>
              <c:pt idx="3192">
                <c:v>326103</c:v>
              </c:pt>
              <c:pt idx="3193">
                <c:v>326212</c:v>
              </c:pt>
              <c:pt idx="3194">
                <c:v>326306</c:v>
              </c:pt>
              <c:pt idx="3195">
                <c:v>326400</c:v>
              </c:pt>
              <c:pt idx="3196">
                <c:v>326509</c:v>
              </c:pt>
              <c:pt idx="3197">
                <c:v>326603</c:v>
              </c:pt>
              <c:pt idx="3198">
                <c:v>326712</c:v>
              </c:pt>
              <c:pt idx="3199">
                <c:v>326806</c:v>
              </c:pt>
              <c:pt idx="3200">
                <c:v>326900</c:v>
              </c:pt>
              <c:pt idx="3201">
                <c:v>327009</c:v>
              </c:pt>
              <c:pt idx="3202">
                <c:v>327103</c:v>
              </c:pt>
              <c:pt idx="3203">
                <c:v>327212</c:v>
              </c:pt>
              <c:pt idx="3204">
                <c:v>327306</c:v>
              </c:pt>
              <c:pt idx="3205">
                <c:v>327400</c:v>
              </c:pt>
              <c:pt idx="3206">
                <c:v>327509</c:v>
              </c:pt>
              <c:pt idx="3207">
                <c:v>327603</c:v>
              </c:pt>
              <c:pt idx="3208">
                <c:v>327712</c:v>
              </c:pt>
              <c:pt idx="3209">
                <c:v>327806</c:v>
              </c:pt>
              <c:pt idx="3210">
                <c:v>327900</c:v>
              </c:pt>
              <c:pt idx="3211">
                <c:v>328009</c:v>
              </c:pt>
              <c:pt idx="3212">
                <c:v>328103</c:v>
              </c:pt>
              <c:pt idx="3213">
                <c:v>328212</c:v>
              </c:pt>
              <c:pt idx="3214">
                <c:v>328306</c:v>
              </c:pt>
              <c:pt idx="3215">
                <c:v>328400</c:v>
              </c:pt>
              <c:pt idx="3216">
                <c:v>328509</c:v>
              </c:pt>
              <c:pt idx="3217">
                <c:v>328603</c:v>
              </c:pt>
              <c:pt idx="3218">
                <c:v>328712</c:v>
              </c:pt>
              <c:pt idx="3219">
                <c:v>328806</c:v>
              </c:pt>
              <c:pt idx="3220">
                <c:v>328900</c:v>
              </c:pt>
              <c:pt idx="3221">
                <c:v>329009</c:v>
              </c:pt>
              <c:pt idx="3222">
                <c:v>329103</c:v>
              </c:pt>
              <c:pt idx="3223">
                <c:v>329212</c:v>
              </c:pt>
              <c:pt idx="3224">
                <c:v>329306</c:v>
              </c:pt>
              <c:pt idx="3225">
                <c:v>329400</c:v>
              </c:pt>
              <c:pt idx="3226">
                <c:v>329509</c:v>
              </c:pt>
              <c:pt idx="3227">
                <c:v>329603</c:v>
              </c:pt>
              <c:pt idx="3228">
                <c:v>329712</c:v>
              </c:pt>
              <c:pt idx="3229">
                <c:v>329806</c:v>
              </c:pt>
              <c:pt idx="3230">
                <c:v>329900</c:v>
              </c:pt>
              <c:pt idx="3231">
                <c:v>330009</c:v>
              </c:pt>
              <c:pt idx="3232">
                <c:v>330103</c:v>
              </c:pt>
              <c:pt idx="3233">
                <c:v>330212</c:v>
              </c:pt>
              <c:pt idx="3234">
                <c:v>330306</c:v>
              </c:pt>
              <c:pt idx="3235">
                <c:v>330400</c:v>
              </c:pt>
              <c:pt idx="3236">
                <c:v>330509</c:v>
              </c:pt>
              <c:pt idx="3237">
                <c:v>330603</c:v>
              </c:pt>
              <c:pt idx="3238">
                <c:v>330712</c:v>
              </c:pt>
              <c:pt idx="3239">
                <c:v>330806</c:v>
              </c:pt>
              <c:pt idx="3240">
                <c:v>330900</c:v>
              </c:pt>
              <c:pt idx="3241">
                <c:v>331009</c:v>
              </c:pt>
              <c:pt idx="3242">
                <c:v>331103</c:v>
              </c:pt>
              <c:pt idx="3243">
                <c:v>331212</c:v>
              </c:pt>
              <c:pt idx="3244">
                <c:v>331306</c:v>
              </c:pt>
              <c:pt idx="3245">
                <c:v>331400</c:v>
              </c:pt>
              <c:pt idx="3246">
                <c:v>331509</c:v>
              </c:pt>
              <c:pt idx="3247">
                <c:v>331603</c:v>
              </c:pt>
              <c:pt idx="3248">
                <c:v>331712</c:v>
              </c:pt>
              <c:pt idx="3249">
                <c:v>331806</c:v>
              </c:pt>
              <c:pt idx="3250">
                <c:v>331900</c:v>
              </c:pt>
              <c:pt idx="3251">
                <c:v>332009</c:v>
              </c:pt>
              <c:pt idx="3252">
                <c:v>332103</c:v>
              </c:pt>
              <c:pt idx="3253">
                <c:v>332212</c:v>
              </c:pt>
              <c:pt idx="3254">
                <c:v>332306</c:v>
              </c:pt>
              <c:pt idx="3255">
                <c:v>332400</c:v>
              </c:pt>
              <c:pt idx="3256">
                <c:v>332509</c:v>
              </c:pt>
              <c:pt idx="3257">
                <c:v>332603</c:v>
              </c:pt>
              <c:pt idx="3258">
                <c:v>332712</c:v>
              </c:pt>
              <c:pt idx="3259">
                <c:v>332806</c:v>
              </c:pt>
              <c:pt idx="3260">
                <c:v>332900</c:v>
              </c:pt>
              <c:pt idx="3261">
                <c:v>333009</c:v>
              </c:pt>
              <c:pt idx="3262">
                <c:v>333103</c:v>
              </c:pt>
              <c:pt idx="3263">
                <c:v>333212</c:v>
              </c:pt>
              <c:pt idx="3264">
                <c:v>333306</c:v>
              </c:pt>
              <c:pt idx="3265">
                <c:v>333400</c:v>
              </c:pt>
              <c:pt idx="3266">
                <c:v>333509</c:v>
              </c:pt>
              <c:pt idx="3267">
                <c:v>333603</c:v>
              </c:pt>
              <c:pt idx="3268">
                <c:v>333712</c:v>
              </c:pt>
              <c:pt idx="3269">
                <c:v>333806</c:v>
              </c:pt>
              <c:pt idx="3270">
                <c:v>333900</c:v>
              </c:pt>
              <c:pt idx="3271">
                <c:v>334009</c:v>
              </c:pt>
              <c:pt idx="3272">
                <c:v>334103</c:v>
              </c:pt>
              <c:pt idx="3273">
                <c:v>334212</c:v>
              </c:pt>
              <c:pt idx="3274">
                <c:v>334306</c:v>
              </c:pt>
              <c:pt idx="3275">
                <c:v>334400</c:v>
              </c:pt>
              <c:pt idx="3276">
                <c:v>334509</c:v>
              </c:pt>
              <c:pt idx="3277">
                <c:v>334603</c:v>
              </c:pt>
              <c:pt idx="3278">
                <c:v>334712</c:v>
              </c:pt>
              <c:pt idx="3279">
                <c:v>334806</c:v>
              </c:pt>
              <c:pt idx="3280">
                <c:v>334900</c:v>
              </c:pt>
              <c:pt idx="3281">
                <c:v>335009</c:v>
              </c:pt>
              <c:pt idx="3282">
                <c:v>335103</c:v>
              </c:pt>
              <c:pt idx="3283">
                <c:v>335212</c:v>
              </c:pt>
              <c:pt idx="3284">
                <c:v>335306</c:v>
              </c:pt>
              <c:pt idx="3285">
                <c:v>335400</c:v>
              </c:pt>
              <c:pt idx="3286">
                <c:v>335509</c:v>
              </c:pt>
              <c:pt idx="3287">
                <c:v>335603</c:v>
              </c:pt>
              <c:pt idx="3288">
                <c:v>335712</c:v>
              </c:pt>
              <c:pt idx="3289">
                <c:v>335806</c:v>
              </c:pt>
              <c:pt idx="3290">
                <c:v>335900</c:v>
              </c:pt>
              <c:pt idx="3291">
                <c:v>336009</c:v>
              </c:pt>
              <c:pt idx="3292">
                <c:v>336103</c:v>
              </c:pt>
              <c:pt idx="3293">
                <c:v>336212</c:v>
              </c:pt>
              <c:pt idx="3294">
                <c:v>336306</c:v>
              </c:pt>
              <c:pt idx="3295">
                <c:v>336400</c:v>
              </c:pt>
              <c:pt idx="3296">
                <c:v>336509</c:v>
              </c:pt>
              <c:pt idx="3297">
                <c:v>336603</c:v>
              </c:pt>
              <c:pt idx="3298">
                <c:v>336712</c:v>
              </c:pt>
              <c:pt idx="3299">
                <c:v>336806</c:v>
              </c:pt>
              <c:pt idx="3300">
                <c:v>336900</c:v>
              </c:pt>
              <c:pt idx="3301">
                <c:v>337009</c:v>
              </c:pt>
              <c:pt idx="3302">
                <c:v>337103</c:v>
              </c:pt>
              <c:pt idx="3303">
                <c:v>337212</c:v>
              </c:pt>
              <c:pt idx="3304">
                <c:v>337306</c:v>
              </c:pt>
              <c:pt idx="3305">
                <c:v>337400</c:v>
              </c:pt>
              <c:pt idx="3306">
                <c:v>337509</c:v>
              </c:pt>
              <c:pt idx="3307">
                <c:v>337603</c:v>
              </c:pt>
              <c:pt idx="3308">
                <c:v>337712</c:v>
              </c:pt>
              <c:pt idx="3309">
                <c:v>337806</c:v>
              </c:pt>
              <c:pt idx="3310">
                <c:v>337900</c:v>
              </c:pt>
              <c:pt idx="3311">
                <c:v>338009</c:v>
              </c:pt>
              <c:pt idx="3312">
                <c:v>338103</c:v>
              </c:pt>
              <c:pt idx="3313">
                <c:v>338212</c:v>
              </c:pt>
              <c:pt idx="3314">
                <c:v>338306</c:v>
              </c:pt>
              <c:pt idx="3315">
                <c:v>338400</c:v>
              </c:pt>
              <c:pt idx="3316">
                <c:v>338509</c:v>
              </c:pt>
              <c:pt idx="3317">
                <c:v>338603</c:v>
              </c:pt>
              <c:pt idx="3318">
                <c:v>338712</c:v>
              </c:pt>
              <c:pt idx="3319">
                <c:v>338806</c:v>
              </c:pt>
              <c:pt idx="3320">
                <c:v>338900</c:v>
              </c:pt>
              <c:pt idx="3321">
                <c:v>339009</c:v>
              </c:pt>
              <c:pt idx="3322">
                <c:v>339103</c:v>
              </c:pt>
              <c:pt idx="3323">
                <c:v>339212</c:v>
              </c:pt>
              <c:pt idx="3324">
                <c:v>339306</c:v>
              </c:pt>
              <c:pt idx="3325">
                <c:v>339400</c:v>
              </c:pt>
              <c:pt idx="3326">
                <c:v>339509</c:v>
              </c:pt>
              <c:pt idx="3327">
                <c:v>339603</c:v>
              </c:pt>
              <c:pt idx="3328">
                <c:v>339712</c:v>
              </c:pt>
              <c:pt idx="3329">
                <c:v>339806</c:v>
              </c:pt>
              <c:pt idx="3330">
                <c:v>339900</c:v>
              </c:pt>
              <c:pt idx="3331">
                <c:v>340009</c:v>
              </c:pt>
              <c:pt idx="3332">
                <c:v>340103</c:v>
              </c:pt>
              <c:pt idx="3333">
                <c:v>340212</c:v>
              </c:pt>
              <c:pt idx="3334">
                <c:v>340306</c:v>
              </c:pt>
              <c:pt idx="3335">
                <c:v>340400</c:v>
              </c:pt>
              <c:pt idx="3336">
                <c:v>340509</c:v>
              </c:pt>
              <c:pt idx="3337">
                <c:v>340603</c:v>
              </c:pt>
              <c:pt idx="3338">
                <c:v>340712</c:v>
              </c:pt>
              <c:pt idx="3339">
                <c:v>340806</c:v>
              </c:pt>
              <c:pt idx="3340">
                <c:v>340900</c:v>
              </c:pt>
              <c:pt idx="3341">
                <c:v>341009</c:v>
              </c:pt>
              <c:pt idx="3342">
                <c:v>341103</c:v>
              </c:pt>
              <c:pt idx="3343">
                <c:v>341212</c:v>
              </c:pt>
              <c:pt idx="3344">
                <c:v>341306</c:v>
              </c:pt>
              <c:pt idx="3345">
                <c:v>341400</c:v>
              </c:pt>
              <c:pt idx="3346">
                <c:v>341509</c:v>
              </c:pt>
              <c:pt idx="3347">
                <c:v>341603</c:v>
              </c:pt>
              <c:pt idx="3348">
                <c:v>341712</c:v>
              </c:pt>
              <c:pt idx="3349">
                <c:v>341806</c:v>
              </c:pt>
              <c:pt idx="3350">
                <c:v>341900</c:v>
              </c:pt>
              <c:pt idx="3351">
                <c:v>342009</c:v>
              </c:pt>
              <c:pt idx="3352">
                <c:v>342103</c:v>
              </c:pt>
              <c:pt idx="3353">
                <c:v>342212</c:v>
              </c:pt>
              <c:pt idx="3354">
                <c:v>342306</c:v>
              </c:pt>
              <c:pt idx="3355">
                <c:v>342400</c:v>
              </c:pt>
              <c:pt idx="3356">
                <c:v>342509</c:v>
              </c:pt>
              <c:pt idx="3357">
                <c:v>342603</c:v>
              </c:pt>
              <c:pt idx="3358">
                <c:v>342712</c:v>
              </c:pt>
              <c:pt idx="3359">
                <c:v>342806</c:v>
              </c:pt>
              <c:pt idx="3360">
                <c:v>342900</c:v>
              </c:pt>
              <c:pt idx="3361">
                <c:v>343009</c:v>
              </c:pt>
              <c:pt idx="3362">
                <c:v>343103</c:v>
              </c:pt>
              <c:pt idx="3363">
                <c:v>343212</c:v>
              </c:pt>
              <c:pt idx="3364">
                <c:v>343306</c:v>
              </c:pt>
              <c:pt idx="3365">
                <c:v>343400</c:v>
              </c:pt>
              <c:pt idx="3366">
                <c:v>343509</c:v>
              </c:pt>
              <c:pt idx="3367">
                <c:v>343603</c:v>
              </c:pt>
              <c:pt idx="3368">
                <c:v>343712</c:v>
              </c:pt>
              <c:pt idx="3369">
                <c:v>343806</c:v>
              </c:pt>
              <c:pt idx="3370">
                <c:v>343900</c:v>
              </c:pt>
              <c:pt idx="3371">
                <c:v>344009</c:v>
              </c:pt>
              <c:pt idx="3372">
                <c:v>344103</c:v>
              </c:pt>
              <c:pt idx="3373">
                <c:v>344212</c:v>
              </c:pt>
              <c:pt idx="3374">
                <c:v>344306</c:v>
              </c:pt>
              <c:pt idx="3375">
                <c:v>344400</c:v>
              </c:pt>
              <c:pt idx="3376">
                <c:v>344509</c:v>
              </c:pt>
              <c:pt idx="3377">
                <c:v>344603</c:v>
              </c:pt>
              <c:pt idx="3378">
                <c:v>344712</c:v>
              </c:pt>
              <c:pt idx="3379">
                <c:v>344806</c:v>
              </c:pt>
              <c:pt idx="3380">
                <c:v>344900</c:v>
              </c:pt>
              <c:pt idx="3381">
                <c:v>345009</c:v>
              </c:pt>
              <c:pt idx="3382">
                <c:v>345103</c:v>
              </c:pt>
              <c:pt idx="3383">
                <c:v>345212</c:v>
              </c:pt>
              <c:pt idx="3384">
                <c:v>345306</c:v>
              </c:pt>
              <c:pt idx="3385">
                <c:v>345400</c:v>
              </c:pt>
              <c:pt idx="3386">
                <c:v>345509</c:v>
              </c:pt>
              <c:pt idx="3387">
                <c:v>345603</c:v>
              </c:pt>
              <c:pt idx="3388">
                <c:v>345712</c:v>
              </c:pt>
              <c:pt idx="3389">
                <c:v>345806</c:v>
              </c:pt>
              <c:pt idx="3390">
                <c:v>345900</c:v>
              </c:pt>
              <c:pt idx="3391">
                <c:v>346009</c:v>
              </c:pt>
              <c:pt idx="3392">
                <c:v>346103</c:v>
              </c:pt>
              <c:pt idx="3393">
                <c:v>346212</c:v>
              </c:pt>
              <c:pt idx="3394">
                <c:v>346306</c:v>
              </c:pt>
              <c:pt idx="3395">
                <c:v>346400</c:v>
              </c:pt>
              <c:pt idx="3396">
                <c:v>346509</c:v>
              </c:pt>
              <c:pt idx="3397">
                <c:v>346603</c:v>
              </c:pt>
              <c:pt idx="3398">
                <c:v>346712</c:v>
              </c:pt>
              <c:pt idx="3399">
                <c:v>346806</c:v>
              </c:pt>
              <c:pt idx="3400">
                <c:v>346900</c:v>
              </c:pt>
              <c:pt idx="3401">
                <c:v>347009</c:v>
              </c:pt>
              <c:pt idx="3402">
                <c:v>347103</c:v>
              </c:pt>
              <c:pt idx="3403">
                <c:v>347212</c:v>
              </c:pt>
              <c:pt idx="3404">
                <c:v>347306</c:v>
              </c:pt>
              <c:pt idx="3405">
                <c:v>347400</c:v>
              </c:pt>
              <c:pt idx="3406">
                <c:v>347509</c:v>
              </c:pt>
              <c:pt idx="3407">
                <c:v>347603</c:v>
              </c:pt>
              <c:pt idx="3408">
                <c:v>347712</c:v>
              </c:pt>
              <c:pt idx="3409">
                <c:v>347806</c:v>
              </c:pt>
              <c:pt idx="3410">
                <c:v>347900</c:v>
              </c:pt>
              <c:pt idx="3411">
                <c:v>348009</c:v>
              </c:pt>
              <c:pt idx="3412">
                <c:v>348103</c:v>
              </c:pt>
              <c:pt idx="3413">
                <c:v>348212</c:v>
              </c:pt>
              <c:pt idx="3414">
                <c:v>348306</c:v>
              </c:pt>
              <c:pt idx="3415">
                <c:v>348400</c:v>
              </c:pt>
              <c:pt idx="3416">
                <c:v>348509</c:v>
              </c:pt>
              <c:pt idx="3417">
                <c:v>348603</c:v>
              </c:pt>
              <c:pt idx="3418">
                <c:v>348712</c:v>
              </c:pt>
              <c:pt idx="3419">
                <c:v>348806</c:v>
              </c:pt>
              <c:pt idx="3420">
                <c:v>348900</c:v>
              </c:pt>
              <c:pt idx="3421">
                <c:v>349009</c:v>
              </c:pt>
              <c:pt idx="3422">
                <c:v>349103</c:v>
              </c:pt>
              <c:pt idx="3423">
                <c:v>349212</c:v>
              </c:pt>
              <c:pt idx="3424">
                <c:v>349306</c:v>
              </c:pt>
              <c:pt idx="3425">
                <c:v>349400</c:v>
              </c:pt>
              <c:pt idx="3426">
                <c:v>349509</c:v>
              </c:pt>
              <c:pt idx="3427">
                <c:v>349603</c:v>
              </c:pt>
              <c:pt idx="3428">
                <c:v>349712</c:v>
              </c:pt>
              <c:pt idx="3429">
                <c:v>349806</c:v>
              </c:pt>
              <c:pt idx="3430">
                <c:v>349900</c:v>
              </c:pt>
              <c:pt idx="3431">
                <c:v>350009</c:v>
              </c:pt>
              <c:pt idx="3432">
                <c:v>350103</c:v>
              </c:pt>
              <c:pt idx="3433">
                <c:v>350212</c:v>
              </c:pt>
              <c:pt idx="3434">
                <c:v>350306</c:v>
              </c:pt>
              <c:pt idx="3435">
                <c:v>350400</c:v>
              </c:pt>
              <c:pt idx="3436">
                <c:v>350509</c:v>
              </c:pt>
              <c:pt idx="3437">
                <c:v>350603</c:v>
              </c:pt>
              <c:pt idx="3438">
                <c:v>350712</c:v>
              </c:pt>
              <c:pt idx="3439">
                <c:v>350806</c:v>
              </c:pt>
              <c:pt idx="3440">
                <c:v>350900</c:v>
              </c:pt>
              <c:pt idx="3441">
                <c:v>351009</c:v>
              </c:pt>
              <c:pt idx="3442">
                <c:v>351103</c:v>
              </c:pt>
              <c:pt idx="3443">
                <c:v>351212</c:v>
              </c:pt>
              <c:pt idx="3444">
                <c:v>351306</c:v>
              </c:pt>
              <c:pt idx="3445">
                <c:v>351400</c:v>
              </c:pt>
              <c:pt idx="3446">
                <c:v>351509</c:v>
              </c:pt>
              <c:pt idx="3447">
                <c:v>351603</c:v>
              </c:pt>
              <c:pt idx="3448">
                <c:v>351712</c:v>
              </c:pt>
              <c:pt idx="3449">
                <c:v>351806</c:v>
              </c:pt>
              <c:pt idx="3450">
                <c:v>351900</c:v>
              </c:pt>
              <c:pt idx="3451">
                <c:v>352009</c:v>
              </c:pt>
              <c:pt idx="3452">
                <c:v>352103</c:v>
              </c:pt>
              <c:pt idx="3453">
                <c:v>352212</c:v>
              </c:pt>
              <c:pt idx="3454">
                <c:v>352306</c:v>
              </c:pt>
              <c:pt idx="3455">
                <c:v>352400</c:v>
              </c:pt>
              <c:pt idx="3456">
                <c:v>352509</c:v>
              </c:pt>
              <c:pt idx="3457">
                <c:v>352603</c:v>
              </c:pt>
              <c:pt idx="3458">
                <c:v>352712</c:v>
              </c:pt>
              <c:pt idx="3459">
                <c:v>352806</c:v>
              </c:pt>
              <c:pt idx="3460">
                <c:v>352900</c:v>
              </c:pt>
              <c:pt idx="3461">
                <c:v>353009</c:v>
              </c:pt>
              <c:pt idx="3462">
                <c:v>353103</c:v>
              </c:pt>
              <c:pt idx="3463">
                <c:v>353212</c:v>
              </c:pt>
              <c:pt idx="3464">
                <c:v>353306</c:v>
              </c:pt>
              <c:pt idx="3465">
                <c:v>353400</c:v>
              </c:pt>
              <c:pt idx="3466">
                <c:v>353509</c:v>
              </c:pt>
              <c:pt idx="3467">
                <c:v>353603</c:v>
              </c:pt>
              <c:pt idx="3468">
                <c:v>353712</c:v>
              </c:pt>
              <c:pt idx="3469">
                <c:v>353806</c:v>
              </c:pt>
              <c:pt idx="3470">
                <c:v>353900</c:v>
              </c:pt>
              <c:pt idx="3471">
                <c:v>354009</c:v>
              </c:pt>
              <c:pt idx="3472">
                <c:v>354103</c:v>
              </c:pt>
              <c:pt idx="3473">
                <c:v>354212</c:v>
              </c:pt>
              <c:pt idx="3474">
                <c:v>354306</c:v>
              </c:pt>
              <c:pt idx="3475">
                <c:v>354400</c:v>
              </c:pt>
              <c:pt idx="3476">
                <c:v>354509</c:v>
              </c:pt>
              <c:pt idx="3477">
                <c:v>354603</c:v>
              </c:pt>
              <c:pt idx="3478">
                <c:v>354712</c:v>
              </c:pt>
              <c:pt idx="3479">
                <c:v>354806</c:v>
              </c:pt>
              <c:pt idx="3480">
                <c:v>354900</c:v>
              </c:pt>
              <c:pt idx="3481">
                <c:v>355009</c:v>
              </c:pt>
              <c:pt idx="3482">
                <c:v>355103</c:v>
              </c:pt>
              <c:pt idx="3483">
                <c:v>355212</c:v>
              </c:pt>
              <c:pt idx="3484">
                <c:v>355306</c:v>
              </c:pt>
              <c:pt idx="3485">
                <c:v>355400</c:v>
              </c:pt>
              <c:pt idx="3486">
                <c:v>355509</c:v>
              </c:pt>
              <c:pt idx="3487">
                <c:v>355603</c:v>
              </c:pt>
              <c:pt idx="3488">
                <c:v>355712</c:v>
              </c:pt>
              <c:pt idx="3489">
                <c:v>355806</c:v>
              </c:pt>
              <c:pt idx="3490">
                <c:v>355900</c:v>
              </c:pt>
              <c:pt idx="3491">
                <c:v>356009</c:v>
              </c:pt>
              <c:pt idx="3492">
                <c:v>356103</c:v>
              </c:pt>
              <c:pt idx="3493">
                <c:v>356212</c:v>
              </c:pt>
              <c:pt idx="3494">
                <c:v>356306</c:v>
              </c:pt>
              <c:pt idx="3495">
                <c:v>356400</c:v>
              </c:pt>
              <c:pt idx="3496">
                <c:v>356509</c:v>
              </c:pt>
              <c:pt idx="3497">
                <c:v>356603</c:v>
              </c:pt>
              <c:pt idx="3498">
                <c:v>356712</c:v>
              </c:pt>
              <c:pt idx="3499">
                <c:v>356806</c:v>
              </c:pt>
              <c:pt idx="3500">
                <c:v>356900</c:v>
              </c:pt>
              <c:pt idx="3501">
                <c:v>357009</c:v>
              </c:pt>
              <c:pt idx="3502">
                <c:v>357103</c:v>
              </c:pt>
              <c:pt idx="3503">
                <c:v>357212</c:v>
              </c:pt>
              <c:pt idx="3504">
                <c:v>357306</c:v>
              </c:pt>
              <c:pt idx="3505">
                <c:v>357400</c:v>
              </c:pt>
              <c:pt idx="3506">
                <c:v>357509</c:v>
              </c:pt>
              <c:pt idx="3507">
                <c:v>357603</c:v>
              </c:pt>
              <c:pt idx="3508">
                <c:v>357712</c:v>
              </c:pt>
              <c:pt idx="3509">
                <c:v>357806</c:v>
              </c:pt>
              <c:pt idx="3510">
                <c:v>357900</c:v>
              </c:pt>
              <c:pt idx="3511">
                <c:v>358009</c:v>
              </c:pt>
              <c:pt idx="3512">
                <c:v>358103</c:v>
              </c:pt>
              <c:pt idx="3513">
                <c:v>358212</c:v>
              </c:pt>
              <c:pt idx="3514">
                <c:v>358306</c:v>
              </c:pt>
              <c:pt idx="3515">
                <c:v>358400</c:v>
              </c:pt>
              <c:pt idx="3516">
                <c:v>358509</c:v>
              </c:pt>
              <c:pt idx="3517">
                <c:v>358603</c:v>
              </c:pt>
              <c:pt idx="3518">
                <c:v>358712</c:v>
              </c:pt>
              <c:pt idx="3519">
                <c:v>358806</c:v>
              </c:pt>
              <c:pt idx="3520">
                <c:v>358900</c:v>
              </c:pt>
              <c:pt idx="3521">
                <c:v>359009</c:v>
              </c:pt>
              <c:pt idx="3522">
                <c:v>359103</c:v>
              </c:pt>
              <c:pt idx="3523">
                <c:v>359212</c:v>
              </c:pt>
              <c:pt idx="3524">
                <c:v>359306</c:v>
              </c:pt>
              <c:pt idx="3525">
                <c:v>359400</c:v>
              </c:pt>
              <c:pt idx="3526">
                <c:v>359509</c:v>
              </c:pt>
              <c:pt idx="3527">
                <c:v>359603</c:v>
              </c:pt>
              <c:pt idx="3528">
                <c:v>359712</c:v>
              </c:pt>
              <c:pt idx="3529">
                <c:v>359806</c:v>
              </c:pt>
              <c:pt idx="3530">
                <c:v>359900</c:v>
              </c:pt>
              <c:pt idx="3531">
                <c:v>360009</c:v>
              </c:pt>
              <c:pt idx="3532">
                <c:v>360103</c:v>
              </c:pt>
              <c:pt idx="3533">
                <c:v>360212</c:v>
              </c:pt>
              <c:pt idx="3534">
                <c:v>360306</c:v>
              </c:pt>
              <c:pt idx="3535">
                <c:v>360400</c:v>
              </c:pt>
              <c:pt idx="3536">
                <c:v>360509</c:v>
              </c:pt>
              <c:pt idx="3537">
                <c:v>360603</c:v>
              </c:pt>
              <c:pt idx="3538">
                <c:v>360712</c:v>
              </c:pt>
              <c:pt idx="3539">
                <c:v>360806</c:v>
              </c:pt>
              <c:pt idx="3540">
                <c:v>360900</c:v>
              </c:pt>
              <c:pt idx="3541">
                <c:v>361009</c:v>
              </c:pt>
              <c:pt idx="3542">
                <c:v>361103</c:v>
              </c:pt>
              <c:pt idx="3543">
                <c:v>361212</c:v>
              </c:pt>
              <c:pt idx="3544">
                <c:v>361306</c:v>
              </c:pt>
              <c:pt idx="3545">
                <c:v>361400</c:v>
              </c:pt>
              <c:pt idx="3546">
                <c:v>361509</c:v>
              </c:pt>
              <c:pt idx="3547">
                <c:v>361603</c:v>
              </c:pt>
              <c:pt idx="3548">
                <c:v>361712</c:v>
              </c:pt>
              <c:pt idx="3549">
                <c:v>361806</c:v>
              </c:pt>
              <c:pt idx="3550">
                <c:v>361900</c:v>
              </c:pt>
              <c:pt idx="3551">
                <c:v>362009</c:v>
              </c:pt>
              <c:pt idx="3552">
                <c:v>362103</c:v>
              </c:pt>
              <c:pt idx="3553">
                <c:v>362212</c:v>
              </c:pt>
              <c:pt idx="3554">
                <c:v>362306</c:v>
              </c:pt>
              <c:pt idx="3555">
                <c:v>362400</c:v>
              </c:pt>
              <c:pt idx="3556">
                <c:v>362509</c:v>
              </c:pt>
              <c:pt idx="3557">
                <c:v>362603</c:v>
              </c:pt>
              <c:pt idx="3558">
                <c:v>362712</c:v>
              </c:pt>
              <c:pt idx="3559">
                <c:v>362806</c:v>
              </c:pt>
              <c:pt idx="3560">
                <c:v>362900</c:v>
              </c:pt>
              <c:pt idx="3561">
                <c:v>363009</c:v>
              </c:pt>
              <c:pt idx="3562">
                <c:v>363103</c:v>
              </c:pt>
              <c:pt idx="3563">
                <c:v>363212</c:v>
              </c:pt>
              <c:pt idx="3564">
                <c:v>363306</c:v>
              </c:pt>
              <c:pt idx="3565">
                <c:v>363400</c:v>
              </c:pt>
              <c:pt idx="3566">
                <c:v>363509</c:v>
              </c:pt>
              <c:pt idx="3567">
                <c:v>363603</c:v>
              </c:pt>
              <c:pt idx="3568">
                <c:v>363712</c:v>
              </c:pt>
              <c:pt idx="3569">
                <c:v>363806</c:v>
              </c:pt>
              <c:pt idx="3570">
                <c:v>363900</c:v>
              </c:pt>
              <c:pt idx="3571">
                <c:v>364009</c:v>
              </c:pt>
              <c:pt idx="3572">
                <c:v>364103</c:v>
              </c:pt>
              <c:pt idx="3573">
                <c:v>364212</c:v>
              </c:pt>
              <c:pt idx="3574">
                <c:v>364306</c:v>
              </c:pt>
              <c:pt idx="3575">
                <c:v>364400</c:v>
              </c:pt>
              <c:pt idx="3576">
                <c:v>364509</c:v>
              </c:pt>
              <c:pt idx="3577">
                <c:v>364603</c:v>
              </c:pt>
              <c:pt idx="3578">
                <c:v>364712</c:v>
              </c:pt>
              <c:pt idx="3579">
                <c:v>364806</c:v>
              </c:pt>
              <c:pt idx="3580">
                <c:v>364900</c:v>
              </c:pt>
              <c:pt idx="3581">
                <c:v>365009</c:v>
              </c:pt>
              <c:pt idx="3582">
                <c:v>365103</c:v>
              </c:pt>
              <c:pt idx="3583">
                <c:v>365212</c:v>
              </c:pt>
              <c:pt idx="3584">
                <c:v>365306</c:v>
              </c:pt>
              <c:pt idx="3585">
                <c:v>365400</c:v>
              </c:pt>
              <c:pt idx="3586">
                <c:v>365509</c:v>
              </c:pt>
              <c:pt idx="3587">
                <c:v>365603</c:v>
              </c:pt>
              <c:pt idx="3588">
                <c:v>365712</c:v>
              </c:pt>
              <c:pt idx="3589">
                <c:v>365806</c:v>
              </c:pt>
              <c:pt idx="3590">
                <c:v>365900</c:v>
              </c:pt>
              <c:pt idx="3591">
                <c:v>366009</c:v>
              </c:pt>
              <c:pt idx="3592">
                <c:v>366103</c:v>
              </c:pt>
              <c:pt idx="3593">
                <c:v>366212</c:v>
              </c:pt>
              <c:pt idx="3594">
                <c:v>366306</c:v>
              </c:pt>
              <c:pt idx="3595">
                <c:v>366400</c:v>
              </c:pt>
              <c:pt idx="3596">
                <c:v>366509</c:v>
              </c:pt>
              <c:pt idx="3597">
                <c:v>366603</c:v>
              </c:pt>
              <c:pt idx="3598">
                <c:v>366712</c:v>
              </c:pt>
              <c:pt idx="3599">
                <c:v>366806</c:v>
              </c:pt>
              <c:pt idx="3600">
                <c:v>366900</c:v>
              </c:pt>
              <c:pt idx="3601">
                <c:v>367009</c:v>
              </c:pt>
              <c:pt idx="3602">
                <c:v>367103</c:v>
              </c:pt>
              <c:pt idx="3603">
                <c:v>367212</c:v>
              </c:pt>
              <c:pt idx="3604">
                <c:v>367306</c:v>
              </c:pt>
              <c:pt idx="3605">
                <c:v>367400</c:v>
              </c:pt>
              <c:pt idx="3606">
                <c:v>367509</c:v>
              </c:pt>
              <c:pt idx="3607">
                <c:v>367603</c:v>
              </c:pt>
              <c:pt idx="3608">
                <c:v>367712</c:v>
              </c:pt>
              <c:pt idx="3609">
                <c:v>367806</c:v>
              </c:pt>
              <c:pt idx="3610">
                <c:v>367900</c:v>
              </c:pt>
              <c:pt idx="3611">
                <c:v>368009</c:v>
              </c:pt>
              <c:pt idx="3612">
                <c:v>368103</c:v>
              </c:pt>
              <c:pt idx="3613">
                <c:v>368212</c:v>
              </c:pt>
              <c:pt idx="3614">
                <c:v>368306</c:v>
              </c:pt>
              <c:pt idx="3615">
                <c:v>368400</c:v>
              </c:pt>
              <c:pt idx="3616">
                <c:v>368509</c:v>
              </c:pt>
              <c:pt idx="3617">
                <c:v>368603</c:v>
              </c:pt>
              <c:pt idx="3618">
                <c:v>368712</c:v>
              </c:pt>
              <c:pt idx="3619">
                <c:v>368806</c:v>
              </c:pt>
              <c:pt idx="3620">
                <c:v>368900</c:v>
              </c:pt>
              <c:pt idx="3621">
                <c:v>369009</c:v>
              </c:pt>
              <c:pt idx="3622">
                <c:v>369103</c:v>
              </c:pt>
              <c:pt idx="3623">
                <c:v>369212</c:v>
              </c:pt>
              <c:pt idx="3624">
                <c:v>369306</c:v>
              </c:pt>
              <c:pt idx="3625">
                <c:v>369400</c:v>
              </c:pt>
              <c:pt idx="3626">
                <c:v>369509</c:v>
              </c:pt>
              <c:pt idx="3627">
                <c:v>369603</c:v>
              </c:pt>
              <c:pt idx="3628">
                <c:v>369712</c:v>
              </c:pt>
              <c:pt idx="3629">
                <c:v>369806</c:v>
              </c:pt>
              <c:pt idx="3630">
                <c:v>369900</c:v>
              </c:pt>
              <c:pt idx="3631">
                <c:v>370009</c:v>
              </c:pt>
              <c:pt idx="3632">
                <c:v>370103</c:v>
              </c:pt>
              <c:pt idx="3633">
                <c:v>370212</c:v>
              </c:pt>
              <c:pt idx="3634">
                <c:v>370306</c:v>
              </c:pt>
              <c:pt idx="3635">
                <c:v>370400</c:v>
              </c:pt>
              <c:pt idx="3636">
                <c:v>370509</c:v>
              </c:pt>
              <c:pt idx="3637">
                <c:v>370603</c:v>
              </c:pt>
              <c:pt idx="3638">
                <c:v>370712</c:v>
              </c:pt>
              <c:pt idx="3639">
                <c:v>370806</c:v>
              </c:pt>
              <c:pt idx="3640">
                <c:v>370900</c:v>
              </c:pt>
              <c:pt idx="3641">
                <c:v>371009</c:v>
              </c:pt>
              <c:pt idx="3642">
                <c:v>371103</c:v>
              </c:pt>
              <c:pt idx="3643">
                <c:v>371212</c:v>
              </c:pt>
              <c:pt idx="3644">
                <c:v>371306</c:v>
              </c:pt>
              <c:pt idx="3645">
                <c:v>371400</c:v>
              </c:pt>
              <c:pt idx="3646">
                <c:v>371509</c:v>
              </c:pt>
              <c:pt idx="3647">
                <c:v>371603</c:v>
              </c:pt>
              <c:pt idx="3648">
                <c:v>371712</c:v>
              </c:pt>
              <c:pt idx="3649">
                <c:v>371806</c:v>
              </c:pt>
              <c:pt idx="3650">
                <c:v>371900</c:v>
              </c:pt>
              <c:pt idx="3651">
                <c:v>372009</c:v>
              </c:pt>
              <c:pt idx="3652">
                <c:v>372103</c:v>
              </c:pt>
              <c:pt idx="3653">
                <c:v>372212</c:v>
              </c:pt>
              <c:pt idx="3654">
                <c:v>372306</c:v>
              </c:pt>
              <c:pt idx="3655">
                <c:v>372400</c:v>
              </c:pt>
              <c:pt idx="3656">
                <c:v>372509</c:v>
              </c:pt>
              <c:pt idx="3657">
                <c:v>372603</c:v>
              </c:pt>
              <c:pt idx="3658">
                <c:v>372712</c:v>
              </c:pt>
              <c:pt idx="3659">
                <c:v>372806</c:v>
              </c:pt>
              <c:pt idx="3660">
                <c:v>372900</c:v>
              </c:pt>
              <c:pt idx="3661">
                <c:v>373009</c:v>
              </c:pt>
              <c:pt idx="3662">
                <c:v>373103</c:v>
              </c:pt>
              <c:pt idx="3663">
                <c:v>373212</c:v>
              </c:pt>
              <c:pt idx="3664">
                <c:v>373306</c:v>
              </c:pt>
              <c:pt idx="3665">
                <c:v>373400</c:v>
              </c:pt>
              <c:pt idx="3666">
                <c:v>373509</c:v>
              </c:pt>
              <c:pt idx="3667">
                <c:v>373603</c:v>
              </c:pt>
              <c:pt idx="3668">
                <c:v>373712</c:v>
              </c:pt>
              <c:pt idx="3669">
                <c:v>373806</c:v>
              </c:pt>
              <c:pt idx="3670">
                <c:v>373900</c:v>
              </c:pt>
              <c:pt idx="3671">
                <c:v>374009</c:v>
              </c:pt>
              <c:pt idx="3672">
                <c:v>374103</c:v>
              </c:pt>
              <c:pt idx="3673">
                <c:v>374212</c:v>
              </c:pt>
              <c:pt idx="3674">
                <c:v>374306</c:v>
              </c:pt>
              <c:pt idx="3675">
                <c:v>374400</c:v>
              </c:pt>
              <c:pt idx="3676">
                <c:v>374509</c:v>
              </c:pt>
              <c:pt idx="3677">
                <c:v>374603</c:v>
              </c:pt>
              <c:pt idx="3678">
                <c:v>374712</c:v>
              </c:pt>
              <c:pt idx="3679">
                <c:v>374806</c:v>
              </c:pt>
              <c:pt idx="3680">
                <c:v>374900</c:v>
              </c:pt>
              <c:pt idx="3681">
                <c:v>375009</c:v>
              </c:pt>
              <c:pt idx="3682">
                <c:v>375103</c:v>
              </c:pt>
              <c:pt idx="3683">
                <c:v>375212</c:v>
              </c:pt>
              <c:pt idx="3684">
                <c:v>375306</c:v>
              </c:pt>
              <c:pt idx="3685">
                <c:v>375400</c:v>
              </c:pt>
              <c:pt idx="3686">
                <c:v>375509</c:v>
              </c:pt>
              <c:pt idx="3687">
                <c:v>375603</c:v>
              </c:pt>
              <c:pt idx="3688">
                <c:v>375712</c:v>
              </c:pt>
              <c:pt idx="3689">
                <c:v>375806</c:v>
              </c:pt>
              <c:pt idx="3690">
                <c:v>375900</c:v>
              </c:pt>
              <c:pt idx="3691">
                <c:v>376009</c:v>
              </c:pt>
              <c:pt idx="3692">
                <c:v>376103</c:v>
              </c:pt>
              <c:pt idx="3693">
                <c:v>376212</c:v>
              </c:pt>
              <c:pt idx="3694">
                <c:v>376306</c:v>
              </c:pt>
              <c:pt idx="3695">
                <c:v>376400</c:v>
              </c:pt>
              <c:pt idx="3696">
                <c:v>376509</c:v>
              </c:pt>
              <c:pt idx="3697">
                <c:v>376603</c:v>
              </c:pt>
              <c:pt idx="3698">
                <c:v>376712</c:v>
              </c:pt>
              <c:pt idx="3699">
                <c:v>376806</c:v>
              </c:pt>
              <c:pt idx="3700">
                <c:v>376900</c:v>
              </c:pt>
              <c:pt idx="3701">
                <c:v>377009</c:v>
              </c:pt>
              <c:pt idx="3702">
                <c:v>377103</c:v>
              </c:pt>
              <c:pt idx="3703">
                <c:v>377212</c:v>
              </c:pt>
              <c:pt idx="3704">
                <c:v>377306</c:v>
              </c:pt>
              <c:pt idx="3705">
                <c:v>377400</c:v>
              </c:pt>
              <c:pt idx="3706">
                <c:v>377509</c:v>
              </c:pt>
              <c:pt idx="3707">
                <c:v>377603</c:v>
              </c:pt>
              <c:pt idx="3708">
                <c:v>377712</c:v>
              </c:pt>
              <c:pt idx="3709">
                <c:v>377806</c:v>
              </c:pt>
              <c:pt idx="3710">
                <c:v>377900</c:v>
              </c:pt>
              <c:pt idx="3711">
                <c:v>378009</c:v>
              </c:pt>
              <c:pt idx="3712">
                <c:v>378103</c:v>
              </c:pt>
              <c:pt idx="3713">
                <c:v>378212</c:v>
              </c:pt>
              <c:pt idx="3714">
                <c:v>378306</c:v>
              </c:pt>
              <c:pt idx="3715">
                <c:v>378400</c:v>
              </c:pt>
              <c:pt idx="3716">
                <c:v>378509</c:v>
              </c:pt>
              <c:pt idx="3717">
                <c:v>378603</c:v>
              </c:pt>
              <c:pt idx="3718">
                <c:v>378712</c:v>
              </c:pt>
              <c:pt idx="3719">
                <c:v>378806</c:v>
              </c:pt>
              <c:pt idx="3720">
                <c:v>378900</c:v>
              </c:pt>
              <c:pt idx="3721">
                <c:v>379009</c:v>
              </c:pt>
              <c:pt idx="3722">
                <c:v>379103</c:v>
              </c:pt>
              <c:pt idx="3723">
                <c:v>379212</c:v>
              </c:pt>
              <c:pt idx="3724">
                <c:v>379306</c:v>
              </c:pt>
              <c:pt idx="3725">
                <c:v>379400</c:v>
              </c:pt>
              <c:pt idx="3726">
                <c:v>379509</c:v>
              </c:pt>
              <c:pt idx="3727">
                <c:v>379603</c:v>
              </c:pt>
              <c:pt idx="3728">
                <c:v>379712</c:v>
              </c:pt>
              <c:pt idx="3729">
                <c:v>379806</c:v>
              </c:pt>
              <c:pt idx="3730">
                <c:v>379900</c:v>
              </c:pt>
              <c:pt idx="3731">
                <c:v>380009</c:v>
              </c:pt>
              <c:pt idx="3732">
                <c:v>380103</c:v>
              </c:pt>
              <c:pt idx="3733">
                <c:v>380212</c:v>
              </c:pt>
              <c:pt idx="3734">
                <c:v>380306</c:v>
              </c:pt>
              <c:pt idx="3735">
                <c:v>380400</c:v>
              </c:pt>
              <c:pt idx="3736">
                <c:v>380509</c:v>
              </c:pt>
              <c:pt idx="3737">
                <c:v>380603</c:v>
              </c:pt>
              <c:pt idx="3738">
                <c:v>380712</c:v>
              </c:pt>
              <c:pt idx="3739">
                <c:v>380806</c:v>
              </c:pt>
              <c:pt idx="3740">
                <c:v>380900</c:v>
              </c:pt>
              <c:pt idx="3741">
                <c:v>381009</c:v>
              </c:pt>
              <c:pt idx="3742">
                <c:v>381103</c:v>
              </c:pt>
              <c:pt idx="3743">
                <c:v>381212</c:v>
              </c:pt>
              <c:pt idx="3744">
                <c:v>381306</c:v>
              </c:pt>
              <c:pt idx="3745">
                <c:v>381400</c:v>
              </c:pt>
              <c:pt idx="3746">
                <c:v>381509</c:v>
              </c:pt>
              <c:pt idx="3747">
                <c:v>381603</c:v>
              </c:pt>
              <c:pt idx="3748">
                <c:v>381712</c:v>
              </c:pt>
              <c:pt idx="3749">
                <c:v>381806</c:v>
              </c:pt>
              <c:pt idx="3750">
                <c:v>381900</c:v>
              </c:pt>
              <c:pt idx="3751">
                <c:v>382009</c:v>
              </c:pt>
              <c:pt idx="3752">
                <c:v>382103</c:v>
              </c:pt>
              <c:pt idx="3753">
                <c:v>382212</c:v>
              </c:pt>
              <c:pt idx="3754">
                <c:v>382306</c:v>
              </c:pt>
              <c:pt idx="3755">
                <c:v>382400</c:v>
              </c:pt>
              <c:pt idx="3756">
                <c:v>382509</c:v>
              </c:pt>
              <c:pt idx="3757">
                <c:v>382603</c:v>
              </c:pt>
              <c:pt idx="3758">
                <c:v>382712</c:v>
              </c:pt>
              <c:pt idx="3759">
                <c:v>382806</c:v>
              </c:pt>
              <c:pt idx="3760">
                <c:v>382900</c:v>
              </c:pt>
              <c:pt idx="3761">
                <c:v>383009</c:v>
              </c:pt>
              <c:pt idx="3762">
                <c:v>383103</c:v>
              </c:pt>
              <c:pt idx="3763">
                <c:v>383212</c:v>
              </c:pt>
              <c:pt idx="3764">
                <c:v>383306</c:v>
              </c:pt>
              <c:pt idx="3765">
                <c:v>383400</c:v>
              </c:pt>
              <c:pt idx="3766">
                <c:v>383509</c:v>
              </c:pt>
              <c:pt idx="3767">
                <c:v>383603</c:v>
              </c:pt>
              <c:pt idx="3768">
                <c:v>383712</c:v>
              </c:pt>
              <c:pt idx="3769">
                <c:v>383806</c:v>
              </c:pt>
              <c:pt idx="3770">
                <c:v>383900</c:v>
              </c:pt>
              <c:pt idx="3771">
                <c:v>384009</c:v>
              </c:pt>
              <c:pt idx="3772">
                <c:v>384103</c:v>
              </c:pt>
              <c:pt idx="3773">
                <c:v>384212</c:v>
              </c:pt>
              <c:pt idx="3774">
                <c:v>384306</c:v>
              </c:pt>
              <c:pt idx="3775">
                <c:v>384400</c:v>
              </c:pt>
              <c:pt idx="3776">
                <c:v>384509</c:v>
              </c:pt>
              <c:pt idx="3777">
                <c:v>384603</c:v>
              </c:pt>
              <c:pt idx="3778">
                <c:v>384712</c:v>
              </c:pt>
              <c:pt idx="3779">
                <c:v>384806</c:v>
              </c:pt>
              <c:pt idx="3780">
                <c:v>384900</c:v>
              </c:pt>
              <c:pt idx="3781">
                <c:v>385009</c:v>
              </c:pt>
              <c:pt idx="3782">
                <c:v>385103</c:v>
              </c:pt>
              <c:pt idx="3783">
                <c:v>385212</c:v>
              </c:pt>
              <c:pt idx="3784">
                <c:v>385306</c:v>
              </c:pt>
              <c:pt idx="3785">
                <c:v>385400</c:v>
              </c:pt>
              <c:pt idx="3786">
                <c:v>385509</c:v>
              </c:pt>
              <c:pt idx="3787">
                <c:v>385603</c:v>
              </c:pt>
              <c:pt idx="3788">
                <c:v>385712</c:v>
              </c:pt>
              <c:pt idx="3789">
                <c:v>385806</c:v>
              </c:pt>
              <c:pt idx="3790">
                <c:v>385900</c:v>
              </c:pt>
              <c:pt idx="3791">
                <c:v>386009</c:v>
              </c:pt>
              <c:pt idx="3792">
                <c:v>386103</c:v>
              </c:pt>
              <c:pt idx="3793">
                <c:v>386212</c:v>
              </c:pt>
              <c:pt idx="3794">
                <c:v>386306</c:v>
              </c:pt>
              <c:pt idx="3795">
                <c:v>386400</c:v>
              </c:pt>
              <c:pt idx="3796">
                <c:v>386509</c:v>
              </c:pt>
              <c:pt idx="3797">
                <c:v>386603</c:v>
              </c:pt>
              <c:pt idx="3798">
                <c:v>386712</c:v>
              </c:pt>
              <c:pt idx="3799">
                <c:v>386806</c:v>
              </c:pt>
              <c:pt idx="3800">
                <c:v>386900</c:v>
              </c:pt>
              <c:pt idx="3801">
                <c:v>387009</c:v>
              </c:pt>
              <c:pt idx="3802">
                <c:v>387103</c:v>
              </c:pt>
              <c:pt idx="3803">
                <c:v>387212</c:v>
              </c:pt>
              <c:pt idx="3804">
                <c:v>387306</c:v>
              </c:pt>
              <c:pt idx="3805">
                <c:v>387400</c:v>
              </c:pt>
              <c:pt idx="3806">
                <c:v>387509</c:v>
              </c:pt>
              <c:pt idx="3807">
                <c:v>387603</c:v>
              </c:pt>
              <c:pt idx="3808">
                <c:v>387712</c:v>
              </c:pt>
              <c:pt idx="3809">
                <c:v>387806</c:v>
              </c:pt>
              <c:pt idx="3810">
                <c:v>387900</c:v>
              </c:pt>
              <c:pt idx="3811">
                <c:v>388009</c:v>
              </c:pt>
              <c:pt idx="3812">
                <c:v>388103</c:v>
              </c:pt>
              <c:pt idx="3813">
                <c:v>388212</c:v>
              </c:pt>
              <c:pt idx="3814">
                <c:v>388306</c:v>
              </c:pt>
              <c:pt idx="3815">
                <c:v>388400</c:v>
              </c:pt>
              <c:pt idx="3816">
                <c:v>388509</c:v>
              </c:pt>
              <c:pt idx="3817">
                <c:v>388603</c:v>
              </c:pt>
              <c:pt idx="3818">
                <c:v>388712</c:v>
              </c:pt>
              <c:pt idx="3819">
                <c:v>388806</c:v>
              </c:pt>
              <c:pt idx="3820">
                <c:v>388900</c:v>
              </c:pt>
              <c:pt idx="3821">
                <c:v>389009</c:v>
              </c:pt>
              <c:pt idx="3822">
                <c:v>389103</c:v>
              </c:pt>
              <c:pt idx="3823">
                <c:v>389212</c:v>
              </c:pt>
              <c:pt idx="3824">
                <c:v>389306</c:v>
              </c:pt>
              <c:pt idx="3825">
                <c:v>389400</c:v>
              </c:pt>
              <c:pt idx="3826">
                <c:v>389509</c:v>
              </c:pt>
              <c:pt idx="3827">
                <c:v>389603</c:v>
              </c:pt>
              <c:pt idx="3828">
                <c:v>389712</c:v>
              </c:pt>
              <c:pt idx="3829">
                <c:v>389806</c:v>
              </c:pt>
              <c:pt idx="3830">
                <c:v>389900</c:v>
              </c:pt>
              <c:pt idx="3831">
                <c:v>390009</c:v>
              </c:pt>
              <c:pt idx="3832">
                <c:v>390103</c:v>
              </c:pt>
              <c:pt idx="3833">
                <c:v>390212</c:v>
              </c:pt>
              <c:pt idx="3834">
                <c:v>390306</c:v>
              </c:pt>
              <c:pt idx="3835">
                <c:v>390400</c:v>
              </c:pt>
              <c:pt idx="3836">
                <c:v>390509</c:v>
              </c:pt>
              <c:pt idx="3837">
                <c:v>390603</c:v>
              </c:pt>
              <c:pt idx="3838">
                <c:v>390712</c:v>
              </c:pt>
              <c:pt idx="3839">
                <c:v>390806</c:v>
              </c:pt>
              <c:pt idx="3840">
                <c:v>390900</c:v>
              </c:pt>
              <c:pt idx="3841">
                <c:v>391009</c:v>
              </c:pt>
              <c:pt idx="3842">
                <c:v>391103</c:v>
              </c:pt>
              <c:pt idx="3843">
                <c:v>391212</c:v>
              </c:pt>
              <c:pt idx="3844">
                <c:v>391306</c:v>
              </c:pt>
              <c:pt idx="3845">
                <c:v>391400</c:v>
              </c:pt>
              <c:pt idx="3846">
                <c:v>391509</c:v>
              </c:pt>
              <c:pt idx="3847">
                <c:v>391603</c:v>
              </c:pt>
              <c:pt idx="3848">
                <c:v>391712</c:v>
              </c:pt>
              <c:pt idx="3849">
                <c:v>391806</c:v>
              </c:pt>
              <c:pt idx="3850">
                <c:v>391900</c:v>
              </c:pt>
              <c:pt idx="3851">
                <c:v>392009</c:v>
              </c:pt>
              <c:pt idx="3852">
                <c:v>392103</c:v>
              </c:pt>
              <c:pt idx="3853">
                <c:v>392212</c:v>
              </c:pt>
              <c:pt idx="3854">
                <c:v>392306</c:v>
              </c:pt>
              <c:pt idx="3855">
                <c:v>392400</c:v>
              </c:pt>
              <c:pt idx="3856">
                <c:v>392509</c:v>
              </c:pt>
              <c:pt idx="3857">
                <c:v>392603</c:v>
              </c:pt>
              <c:pt idx="3858">
                <c:v>392712</c:v>
              </c:pt>
              <c:pt idx="3859">
                <c:v>392806</c:v>
              </c:pt>
              <c:pt idx="3860">
                <c:v>392900</c:v>
              </c:pt>
              <c:pt idx="3861">
                <c:v>393009</c:v>
              </c:pt>
              <c:pt idx="3862">
                <c:v>393103</c:v>
              </c:pt>
              <c:pt idx="3863">
                <c:v>393212</c:v>
              </c:pt>
              <c:pt idx="3864">
                <c:v>393306</c:v>
              </c:pt>
              <c:pt idx="3865">
                <c:v>393400</c:v>
              </c:pt>
              <c:pt idx="3866">
                <c:v>393509</c:v>
              </c:pt>
              <c:pt idx="3867">
                <c:v>393603</c:v>
              </c:pt>
              <c:pt idx="3868">
                <c:v>393712</c:v>
              </c:pt>
              <c:pt idx="3869">
                <c:v>393806</c:v>
              </c:pt>
              <c:pt idx="3870">
                <c:v>393900</c:v>
              </c:pt>
              <c:pt idx="3871">
                <c:v>394009</c:v>
              </c:pt>
              <c:pt idx="3872">
                <c:v>394103</c:v>
              </c:pt>
              <c:pt idx="3873">
                <c:v>394212</c:v>
              </c:pt>
              <c:pt idx="3874">
                <c:v>394306</c:v>
              </c:pt>
              <c:pt idx="3875">
                <c:v>394400</c:v>
              </c:pt>
              <c:pt idx="3876">
                <c:v>394509</c:v>
              </c:pt>
              <c:pt idx="3877">
                <c:v>394603</c:v>
              </c:pt>
              <c:pt idx="3878">
                <c:v>394712</c:v>
              </c:pt>
              <c:pt idx="3879">
                <c:v>394806</c:v>
              </c:pt>
              <c:pt idx="3880">
                <c:v>394900</c:v>
              </c:pt>
              <c:pt idx="3881">
                <c:v>395009</c:v>
              </c:pt>
              <c:pt idx="3882">
                <c:v>395103</c:v>
              </c:pt>
              <c:pt idx="3883">
                <c:v>395212</c:v>
              </c:pt>
              <c:pt idx="3884">
                <c:v>395306</c:v>
              </c:pt>
              <c:pt idx="3885">
                <c:v>395400</c:v>
              </c:pt>
              <c:pt idx="3886">
                <c:v>395509</c:v>
              </c:pt>
              <c:pt idx="3887">
                <c:v>395603</c:v>
              </c:pt>
              <c:pt idx="3888">
                <c:v>395712</c:v>
              </c:pt>
              <c:pt idx="3889">
                <c:v>395806</c:v>
              </c:pt>
              <c:pt idx="3890">
                <c:v>395900</c:v>
              </c:pt>
              <c:pt idx="3891">
                <c:v>396009</c:v>
              </c:pt>
              <c:pt idx="3892">
                <c:v>396103</c:v>
              </c:pt>
              <c:pt idx="3893">
                <c:v>396212</c:v>
              </c:pt>
              <c:pt idx="3894">
                <c:v>396306</c:v>
              </c:pt>
              <c:pt idx="3895">
                <c:v>396400</c:v>
              </c:pt>
              <c:pt idx="3896">
                <c:v>396509</c:v>
              </c:pt>
              <c:pt idx="3897">
                <c:v>396603</c:v>
              </c:pt>
              <c:pt idx="3898">
                <c:v>396712</c:v>
              </c:pt>
              <c:pt idx="3899">
                <c:v>396806</c:v>
              </c:pt>
              <c:pt idx="3900">
                <c:v>396900</c:v>
              </c:pt>
              <c:pt idx="3901">
                <c:v>397009</c:v>
              </c:pt>
              <c:pt idx="3902">
                <c:v>397103</c:v>
              </c:pt>
              <c:pt idx="3903">
                <c:v>397212</c:v>
              </c:pt>
              <c:pt idx="3904">
                <c:v>397306</c:v>
              </c:pt>
              <c:pt idx="3905">
                <c:v>397400</c:v>
              </c:pt>
              <c:pt idx="3906">
                <c:v>397509</c:v>
              </c:pt>
              <c:pt idx="3907">
                <c:v>397603</c:v>
              </c:pt>
              <c:pt idx="3908">
                <c:v>397712</c:v>
              </c:pt>
              <c:pt idx="3909">
                <c:v>397806</c:v>
              </c:pt>
              <c:pt idx="3910">
                <c:v>397900</c:v>
              </c:pt>
              <c:pt idx="3911">
                <c:v>398009</c:v>
              </c:pt>
              <c:pt idx="3912">
                <c:v>398103</c:v>
              </c:pt>
              <c:pt idx="3913">
                <c:v>398212</c:v>
              </c:pt>
              <c:pt idx="3914">
                <c:v>398306</c:v>
              </c:pt>
              <c:pt idx="3915">
                <c:v>398400</c:v>
              </c:pt>
              <c:pt idx="3916">
                <c:v>398509</c:v>
              </c:pt>
              <c:pt idx="3917">
                <c:v>398603</c:v>
              </c:pt>
              <c:pt idx="3918">
                <c:v>398712</c:v>
              </c:pt>
              <c:pt idx="3919">
                <c:v>398806</c:v>
              </c:pt>
              <c:pt idx="3920">
                <c:v>398900</c:v>
              </c:pt>
              <c:pt idx="3921">
                <c:v>399009</c:v>
              </c:pt>
              <c:pt idx="3922">
                <c:v>399103</c:v>
              </c:pt>
              <c:pt idx="3923">
                <c:v>399212</c:v>
              </c:pt>
              <c:pt idx="3924">
                <c:v>399306</c:v>
              </c:pt>
              <c:pt idx="3925">
                <c:v>399400</c:v>
              </c:pt>
              <c:pt idx="3926">
                <c:v>399509</c:v>
              </c:pt>
              <c:pt idx="3927">
                <c:v>399603</c:v>
              </c:pt>
              <c:pt idx="3928">
                <c:v>399712</c:v>
              </c:pt>
              <c:pt idx="3929">
                <c:v>399806</c:v>
              </c:pt>
              <c:pt idx="3930">
                <c:v>399900</c:v>
              </c:pt>
              <c:pt idx="3931">
                <c:v>400009</c:v>
              </c:pt>
              <c:pt idx="3932">
                <c:v>400103</c:v>
              </c:pt>
              <c:pt idx="3933">
                <c:v>400212</c:v>
              </c:pt>
              <c:pt idx="3934">
                <c:v>400306</c:v>
              </c:pt>
              <c:pt idx="3935">
                <c:v>400400</c:v>
              </c:pt>
              <c:pt idx="3936">
                <c:v>400509</c:v>
              </c:pt>
              <c:pt idx="3937">
                <c:v>400603</c:v>
              </c:pt>
              <c:pt idx="3938">
                <c:v>400712</c:v>
              </c:pt>
              <c:pt idx="3939">
                <c:v>400806</c:v>
              </c:pt>
              <c:pt idx="3940">
                <c:v>400900</c:v>
              </c:pt>
              <c:pt idx="3941">
                <c:v>401009</c:v>
              </c:pt>
              <c:pt idx="3942">
                <c:v>401103</c:v>
              </c:pt>
              <c:pt idx="3943">
                <c:v>401212</c:v>
              </c:pt>
              <c:pt idx="3944">
                <c:v>401306</c:v>
              </c:pt>
              <c:pt idx="3945">
                <c:v>401400</c:v>
              </c:pt>
              <c:pt idx="3946">
                <c:v>401509</c:v>
              </c:pt>
              <c:pt idx="3947">
                <c:v>401603</c:v>
              </c:pt>
              <c:pt idx="3948">
                <c:v>401712</c:v>
              </c:pt>
              <c:pt idx="3949">
                <c:v>401806</c:v>
              </c:pt>
              <c:pt idx="3950">
                <c:v>401900</c:v>
              </c:pt>
              <c:pt idx="3951">
                <c:v>402009</c:v>
              </c:pt>
              <c:pt idx="3952">
                <c:v>402103</c:v>
              </c:pt>
              <c:pt idx="3953">
                <c:v>402212</c:v>
              </c:pt>
              <c:pt idx="3954">
                <c:v>402306</c:v>
              </c:pt>
              <c:pt idx="3955">
                <c:v>402400</c:v>
              </c:pt>
              <c:pt idx="3956">
                <c:v>402509</c:v>
              </c:pt>
              <c:pt idx="3957">
                <c:v>402603</c:v>
              </c:pt>
              <c:pt idx="3958">
                <c:v>402712</c:v>
              </c:pt>
              <c:pt idx="3959">
                <c:v>402806</c:v>
              </c:pt>
              <c:pt idx="3960">
                <c:v>402900</c:v>
              </c:pt>
              <c:pt idx="3961">
                <c:v>403009</c:v>
              </c:pt>
              <c:pt idx="3962">
                <c:v>403103</c:v>
              </c:pt>
              <c:pt idx="3963">
                <c:v>403212</c:v>
              </c:pt>
              <c:pt idx="3964">
                <c:v>403306</c:v>
              </c:pt>
              <c:pt idx="3965">
                <c:v>403400</c:v>
              </c:pt>
              <c:pt idx="3966">
                <c:v>403509</c:v>
              </c:pt>
              <c:pt idx="3967">
                <c:v>403603</c:v>
              </c:pt>
              <c:pt idx="3968">
                <c:v>403712</c:v>
              </c:pt>
              <c:pt idx="3969">
                <c:v>403806</c:v>
              </c:pt>
              <c:pt idx="3970">
                <c:v>403900</c:v>
              </c:pt>
              <c:pt idx="3971">
                <c:v>404009</c:v>
              </c:pt>
              <c:pt idx="3972">
                <c:v>404103</c:v>
              </c:pt>
              <c:pt idx="3973">
                <c:v>404212</c:v>
              </c:pt>
              <c:pt idx="3974">
                <c:v>404306</c:v>
              </c:pt>
              <c:pt idx="3975">
                <c:v>404400</c:v>
              </c:pt>
              <c:pt idx="3976">
                <c:v>404509</c:v>
              </c:pt>
              <c:pt idx="3977">
                <c:v>404603</c:v>
              </c:pt>
              <c:pt idx="3978">
                <c:v>404712</c:v>
              </c:pt>
              <c:pt idx="3979">
                <c:v>404806</c:v>
              </c:pt>
              <c:pt idx="3980">
                <c:v>404900</c:v>
              </c:pt>
              <c:pt idx="3981">
                <c:v>405009</c:v>
              </c:pt>
              <c:pt idx="3982">
                <c:v>405103</c:v>
              </c:pt>
              <c:pt idx="3983">
                <c:v>405212</c:v>
              </c:pt>
              <c:pt idx="3984">
                <c:v>405306</c:v>
              </c:pt>
              <c:pt idx="3985">
                <c:v>405400</c:v>
              </c:pt>
              <c:pt idx="3986">
                <c:v>405509</c:v>
              </c:pt>
              <c:pt idx="3987">
                <c:v>405603</c:v>
              </c:pt>
              <c:pt idx="3988">
                <c:v>405712</c:v>
              </c:pt>
              <c:pt idx="3989">
                <c:v>405806</c:v>
              </c:pt>
              <c:pt idx="3990">
                <c:v>405900</c:v>
              </c:pt>
              <c:pt idx="3991">
                <c:v>406009</c:v>
              </c:pt>
              <c:pt idx="3992">
                <c:v>406103</c:v>
              </c:pt>
              <c:pt idx="3993">
                <c:v>406212</c:v>
              </c:pt>
              <c:pt idx="3994">
                <c:v>406306</c:v>
              </c:pt>
              <c:pt idx="3995">
                <c:v>406400</c:v>
              </c:pt>
              <c:pt idx="3996">
                <c:v>406509</c:v>
              </c:pt>
              <c:pt idx="3997">
                <c:v>406603</c:v>
              </c:pt>
              <c:pt idx="3998">
                <c:v>406712</c:v>
              </c:pt>
              <c:pt idx="3999">
                <c:v>406806</c:v>
              </c:pt>
              <c:pt idx="4000">
                <c:v>406900</c:v>
              </c:pt>
              <c:pt idx="4001">
                <c:v>407009</c:v>
              </c:pt>
              <c:pt idx="4002">
                <c:v>407103</c:v>
              </c:pt>
              <c:pt idx="4003">
                <c:v>407212</c:v>
              </c:pt>
              <c:pt idx="4004">
                <c:v>407306</c:v>
              </c:pt>
              <c:pt idx="4005">
                <c:v>407400</c:v>
              </c:pt>
              <c:pt idx="4006">
                <c:v>407509</c:v>
              </c:pt>
              <c:pt idx="4007">
                <c:v>407603</c:v>
              </c:pt>
              <c:pt idx="4008">
                <c:v>407712</c:v>
              </c:pt>
              <c:pt idx="4009">
                <c:v>407806</c:v>
              </c:pt>
              <c:pt idx="4010">
                <c:v>407900</c:v>
              </c:pt>
              <c:pt idx="4011">
                <c:v>408009</c:v>
              </c:pt>
              <c:pt idx="4012">
                <c:v>408103</c:v>
              </c:pt>
              <c:pt idx="4013">
                <c:v>408212</c:v>
              </c:pt>
              <c:pt idx="4014">
                <c:v>408306</c:v>
              </c:pt>
              <c:pt idx="4015">
                <c:v>408400</c:v>
              </c:pt>
              <c:pt idx="4016">
                <c:v>408509</c:v>
              </c:pt>
              <c:pt idx="4017">
                <c:v>408603</c:v>
              </c:pt>
              <c:pt idx="4018">
                <c:v>408712</c:v>
              </c:pt>
              <c:pt idx="4019">
                <c:v>408806</c:v>
              </c:pt>
              <c:pt idx="4020">
                <c:v>408900</c:v>
              </c:pt>
              <c:pt idx="4021">
                <c:v>409009</c:v>
              </c:pt>
              <c:pt idx="4022">
                <c:v>409103</c:v>
              </c:pt>
              <c:pt idx="4023">
                <c:v>409212</c:v>
              </c:pt>
              <c:pt idx="4024">
                <c:v>409306</c:v>
              </c:pt>
              <c:pt idx="4025">
                <c:v>409400</c:v>
              </c:pt>
              <c:pt idx="4026">
                <c:v>409509</c:v>
              </c:pt>
              <c:pt idx="4027">
                <c:v>409603</c:v>
              </c:pt>
              <c:pt idx="4028">
                <c:v>409712</c:v>
              </c:pt>
              <c:pt idx="4029">
                <c:v>409806</c:v>
              </c:pt>
              <c:pt idx="4030">
                <c:v>409900</c:v>
              </c:pt>
              <c:pt idx="4031">
                <c:v>410009</c:v>
              </c:pt>
              <c:pt idx="4032">
                <c:v>410103</c:v>
              </c:pt>
              <c:pt idx="4033">
                <c:v>410212</c:v>
              </c:pt>
              <c:pt idx="4034">
                <c:v>410306</c:v>
              </c:pt>
              <c:pt idx="4035">
                <c:v>410400</c:v>
              </c:pt>
              <c:pt idx="4036">
                <c:v>410509</c:v>
              </c:pt>
              <c:pt idx="4037">
                <c:v>410603</c:v>
              </c:pt>
              <c:pt idx="4038">
                <c:v>410712</c:v>
              </c:pt>
              <c:pt idx="4039">
                <c:v>410806</c:v>
              </c:pt>
              <c:pt idx="4040">
                <c:v>410900</c:v>
              </c:pt>
              <c:pt idx="4041">
                <c:v>411009</c:v>
              </c:pt>
              <c:pt idx="4042">
                <c:v>411103</c:v>
              </c:pt>
              <c:pt idx="4043">
                <c:v>411212</c:v>
              </c:pt>
              <c:pt idx="4044">
                <c:v>411306</c:v>
              </c:pt>
              <c:pt idx="4045">
                <c:v>411400</c:v>
              </c:pt>
              <c:pt idx="4046">
                <c:v>411509</c:v>
              </c:pt>
              <c:pt idx="4047">
                <c:v>411603</c:v>
              </c:pt>
              <c:pt idx="4048">
                <c:v>411712</c:v>
              </c:pt>
              <c:pt idx="4049">
                <c:v>411806</c:v>
              </c:pt>
              <c:pt idx="4050">
                <c:v>411900</c:v>
              </c:pt>
              <c:pt idx="4051">
                <c:v>412009</c:v>
              </c:pt>
              <c:pt idx="4052">
                <c:v>412103</c:v>
              </c:pt>
              <c:pt idx="4053">
                <c:v>412212</c:v>
              </c:pt>
              <c:pt idx="4054">
                <c:v>412306</c:v>
              </c:pt>
              <c:pt idx="4055">
                <c:v>412400</c:v>
              </c:pt>
              <c:pt idx="4056">
                <c:v>412509</c:v>
              </c:pt>
              <c:pt idx="4057">
                <c:v>412603</c:v>
              </c:pt>
              <c:pt idx="4058">
                <c:v>412712</c:v>
              </c:pt>
              <c:pt idx="4059">
                <c:v>412806</c:v>
              </c:pt>
              <c:pt idx="4060">
                <c:v>412900</c:v>
              </c:pt>
              <c:pt idx="4061">
                <c:v>413009</c:v>
              </c:pt>
              <c:pt idx="4062">
                <c:v>413103</c:v>
              </c:pt>
              <c:pt idx="4063">
                <c:v>413212</c:v>
              </c:pt>
              <c:pt idx="4064">
                <c:v>413306</c:v>
              </c:pt>
              <c:pt idx="4065">
                <c:v>413400</c:v>
              </c:pt>
              <c:pt idx="4066">
                <c:v>413509</c:v>
              </c:pt>
              <c:pt idx="4067">
                <c:v>413603</c:v>
              </c:pt>
              <c:pt idx="4068">
                <c:v>413712</c:v>
              </c:pt>
              <c:pt idx="4069">
                <c:v>413806</c:v>
              </c:pt>
              <c:pt idx="4070">
                <c:v>413900</c:v>
              </c:pt>
              <c:pt idx="4071">
                <c:v>414009</c:v>
              </c:pt>
              <c:pt idx="4072">
                <c:v>414103</c:v>
              </c:pt>
              <c:pt idx="4073">
                <c:v>414212</c:v>
              </c:pt>
              <c:pt idx="4074">
                <c:v>414306</c:v>
              </c:pt>
              <c:pt idx="4075">
                <c:v>414400</c:v>
              </c:pt>
              <c:pt idx="4076">
                <c:v>414509</c:v>
              </c:pt>
              <c:pt idx="4077">
                <c:v>414603</c:v>
              </c:pt>
              <c:pt idx="4078">
                <c:v>414712</c:v>
              </c:pt>
              <c:pt idx="4079">
                <c:v>414806</c:v>
              </c:pt>
              <c:pt idx="4080">
                <c:v>414900</c:v>
              </c:pt>
              <c:pt idx="4081">
                <c:v>415009</c:v>
              </c:pt>
              <c:pt idx="4082">
                <c:v>415103</c:v>
              </c:pt>
              <c:pt idx="4083">
                <c:v>415212</c:v>
              </c:pt>
              <c:pt idx="4084">
                <c:v>415306</c:v>
              </c:pt>
              <c:pt idx="4085">
                <c:v>415400</c:v>
              </c:pt>
              <c:pt idx="4086">
                <c:v>415509</c:v>
              </c:pt>
              <c:pt idx="4087">
                <c:v>415603</c:v>
              </c:pt>
              <c:pt idx="4088">
                <c:v>415712</c:v>
              </c:pt>
              <c:pt idx="4089">
                <c:v>415806</c:v>
              </c:pt>
              <c:pt idx="4090">
                <c:v>415900</c:v>
              </c:pt>
              <c:pt idx="4091">
                <c:v>416009</c:v>
              </c:pt>
              <c:pt idx="4092">
                <c:v>416103</c:v>
              </c:pt>
              <c:pt idx="4093">
                <c:v>416212</c:v>
              </c:pt>
              <c:pt idx="4094">
                <c:v>416306</c:v>
              </c:pt>
              <c:pt idx="4095">
                <c:v>416400</c:v>
              </c:pt>
              <c:pt idx="4096">
                <c:v>416509</c:v>
              </c:pt>
              <c:pt idx="4097">
                <c:v>416603</c:v>
              </c:pt>
              <c:pt idx="4098">
                <c:v>416712</c:v>
              </c:pt>
              <c:pt idx="4099">
                <c:v>416806</c:v>
              </c:pt>
              <c:pt idx="4100">
                <c:v>416900</c:v>
              </c:pt>
              <c:pt idx="4101">
                <c:v>417009</c:v>
              </c:pt>
              <c:pt idx="4102">
                <c:v>417103</c:v>
              </c:pt>
              <c:pt idx="4103">
                <c:v>417212</c:v>
              </c:pt>
              <c:pt idx="4104">
                <c:v>417306</c:v>
              </c:pt>
              <c:pt idx="4105">
                <c:v>417400</c:v>
              </c:pt>
              <c:pt idx="4106">
                <c:v>417509</c:v>
              </c:pt>
              <c:pt idx="4107">
                <c:v>417603</c:v>
              </c:pt>
              <c:pt idx="4108">
                <c:v>417712</c:v>
              </c:pt>
              <c:pt idx="4109">
                <c:v>417806</c:v>
              </c:pt>
              <c:pt idx="4110">
                <c:v>417900</c:v>
              </c:pt>
              <c:pt idx="4111">
                <c:v>418009</c:v>
              </c:pt>
              <c:pt idx="4112">
                <c:v>418103</c:v>
              </c:pt>
              <c:pt idx="4113">
                <c:v>418212</c:v>
              </c:pt>
              <c:pt idx="4114">
                <c:v>418306</c:v>
              </c:pt>
              <c:pt idx="4115">
                <c:v>418400</c:v>
              </c:pt>
              <c:pt idx="4116">
                <c:v>418509</c:v>
              </c:pt>
              <c:pt idx="4117">
                <c:v>418603</c:v>
              </c:pt>
              <c:pt idx="4118">
                <c:v>418712</c:v>
              </c:pt>
              <c:pt idx="4119">
                <c:v>418806</c:v>
              </c:pt>
              <c:pt idx="4120">
                <c:v>418900</c:v>
              </c:pt>
              <c:pt idx="4121">
                <c:v>419009</c:v>
              </c:pt>
              <c:pt idx="4122">
                <c:v>419103</c:v>
              </c:pt>
              <c:pt idx="4123">
                <c:v>419212</c:v>
              </c:pt>
              <c:pt idx="4124">
                <c:v>419306</c:v>
              </c:pt>
              <c:pt idx="4125">
                <c:v>419400</c:v>
              </c:pt>
              <c:pt idx="4126">
                <c:v>419509</c:v>
              </c:pt>
              <c:pt idx="4127">
                <c:v>419603</c:v>
              </c:pt>
              <c:pt idx="4128">
                <c:v>419712</c:v>
              </c:pt>
              <c:pt idx="4129">
                <c:v>419806</c:v>
              </c:pt>
              <c:pt idx="4130">
                <c:v>419900</c:v>
              </c:pt>
              <c:pt idx="4131">
                <c:v>420009</c:v>
              </c:pt>
              <c:pt idx="4132">
                <c:v>420103</c:v>
              </c:pt>
              <c:pt idx="4133">
                <c:v>420212</c:v>
              </c:pt>
              <c:pt idx="4134">
                <c:v>420306</c:v>
              </c:pt>
              <c:pt idx="4135">
                <c:v>420400</c:v>
              </c:pt>
              <c:pt idx="4136">
                <c:v>420509</c:v>
              </c:pt>
              <c:pt idx="4137">
                <c:v>420603</c:v>
              </c:pt>
              <c:pt idx="4138">
                <c:v>420712</c:v>
              </c:pt>
              <c:pt idx="4139">
                <c:v>420806</c:v>
              </c:pt>
              <c:pt idx="4140">
                <c:v>420900</c:v>
              </c:pt>
              <c:pt idx="4141">
                <c:v>421009</c:v>
              </c:pt>
              <c:pt idx="4142">
                <c:v>421103</c:v>
              </c:pt>
              <c:pt idx="4143">
                <c:v>421212</c:v>
              </c:pt>
              <c:pt idx="4144">
                <c:v>421306</c:v>
              </c:pt>
              <c:pt idx="4145">
                <c:v>421400</c:v>
              </c:pt>
              <c:pt idx="4146">
                <c:v>421509</c:v>
              </c:pt>
              <c:pt idx="4147">
                <c:v>421603</c:v>
              </c:pt>
              <c:pt idx="4148">
                <c:v>421712</c:v>
              </c:pt>
              <c:pt idx="4149">
                <c:v>421806</c:v>
              </c:pt>
              <c:pt idx="4150">
                <c:v>421900</c:v>
              </c:pt>
              <c:pt idx="4151">
                <c:v>422009</c:v>
              </c:pt>
              <c:pt idx="4152">
                <c:v>422103</c:v>
              </c:pt>
              <c:pt idx="4153">
                <c:v>422212</c:v>
              </c:pt>
              <c:pt idx="4154">
                <c:v>422306</c:v>
              </c:pt>
              <c:pt idx="4155">
                <c:v>422400</c:v>
              </c:pt>
              <c:pt idx="4156">
                <c:v>422509</c:v>
              </c:pt>
              <c:pt idx="4157">
                <c:v>422603</c:v>
              </c:pt>
              <c:pt idx="4158">
                <c:v>422712</c:v>
              </c:pt>
              <c:pt idx="4159">
                <c:v>422806</c:v>
              </c:pt>
              <c:pt idx="4160">
                <c:v>422900</c:v>
              </c:pt>
              <c:pt idx="4161">
                <c:v>423009</c:v>
              </c:pt>
              <c:pt idx="4162">
                <c:v>423103</c:v>
              </c:pt>
              <c:pt idx="4163">
                <c:v>423212</c:v>
              </c:pt>
              <c:pt idx="4164">
                <c:v>423306</c:v>
              </c:pt>
              <c:pt idx="4165">
                <c:v>423400</c:v>
              </c:pt>
              <c:pt idx="4166">
                <c:v>423509</c:v>
              </c:pt>
              <c:pt idx="4167">
                <c:v>423603</c:v>
              </c:pt>
              <c:pt idx="4168">
                <c:v>423712</c:v>
              </c:pt>
              <c:pt idx="4169">
                <c:v>423806</c:v>
              </c:pt>
              <c:pt idx="4170">
                <c:v>423900</c:v>
              </c:pt>
              <c:pt idx="4171">
                <c:v>424009</c:v>
              </c:pt>
              <c:pt idx="4172">
                <c:v>424103</c:v>
              </c:pt>
              <c:pt idx="4173">
                <c:v>424212</c:v>
              </c:pt>
              <c:pt idx="4174">
                <c:v>424306</c:v>
              </c:pt>
              <c:pt idx="4175">
                <c:v>424400</c:v>
              </c:pt>
              <c:pt idx="4176">
                <c:v>424509</c:v>
              </c:pt>
              <c:pt idx="4177">
                <c:v>424603</c:v>
              </c:pt>
              <c:pt idx="4178">
                <c:v>424712</c:v>
              </c:pt>
              <c:pt idx="4179">
                <c:v>424806</c:v>
              </c:pt>
              <c:pt idx="4180">
                <c:v>424900</c:v>
              </c:pt>
              <c:pt idx="4181">
                <c:v>425009</c:v>
              </c:pt>
              <c:pt idx="4182">
                <c:v>425103</c:v>
              </c:pt>
              <c:pt idx="4183">
                <c:v>425212</c:v>
              </c:pt>
              <c:pt idx="4184">
                <c:v>425306</c:v>
              </c:pt>
              <c:pt idx="4185">
                <c:v>425400</c:v>
              </c:pt>
              <c:pt idx="4186">
                <c:v>425509</c:v>
              </c:pt>
              <c:pt idx="4187">
                <c:v>425603</c:v>
              </c:pt>
              <c:pt idx="4188">
                <c:v>425712</c:v>
              </c:pt>
              <c:pt idx="4189">
                <c:v>425806</c:v>
              </c:pt>
              <c:pt idx="4190">
                <c:v>425900</c:v>
              </c:pt>
              <c:pt idx="4191">
                <c:v>426009</c:v>
              </c:pt>
              <c:pt idx="4192">
                <c:v>426103</c:v>
              </c:pt>
              <c:pt idx="4193">
                <c:v>426212</c:v>
              </c:pt>
              <c:pt idx="4194">
                <c:v>426306</c:v>
              </c:pt>
              <c:pt idx="4195">
                <c:v>426400</c:v>
              </c:pt>
              <c:pt idx="4196">
                <c:v>426509</c:v>
              </c:pt>
              <c:pt idx="4197">
                <c:v>426603</c:v>
              </c:pt>
              <c:pt idx="4198">
                <c:v>426712</c:v>
              </c:pt>
              <c:pt idx="4199">
                <c:v>426806</c:v>
              </c:pt>
              <c:pt idx="4200">
                <c:v>426900</c:v>
              </c:pt>
              <c:pt idx="4201">
                <c:v>427009</c:v>
              </c:pt>
              <c:pt idx="4202">
                <c:v>427103</c:v>
              </c:pt>
              <c:pt idx="4203">
                <c:v>427212</c:v>
              </c:pt>
              <c:pt idx="4204">
                <c:v>427306</c:v>
              </c:pt>
              <c:pt idx="4205">
                <c:v>427400</c:v>
              </c:pt>
              <c:pt idx="4206">
                <c:v>427509</c:v>
              </c:pt>
              <c:pt idx="4207">
                <c:v>427603</c:v>
              </c:pt>
              <c:pt idx="4208">
                <c:v>427712</c:v>
              </c:pt>
              <c:pt idx="4209">
                <c:v>427806</c:v>
              </c:pt>
              <c:pt idx="4210">
                <c:v>427900</c:v>
              </c:pt>
              <c:pt idx="4211">
                <c:v>428009</c:v>
              </c:pt>
              <c:pt idx="4212">
                <c:v>428103</c:v>
              </c:pt>
              <c:pt idx="4213">
                <c:v>428212</c:v>
              </c:pt>
              <c:pt idx="4214">
                <c:v>428306</c:v>
              </c:pt>
              <c:pt idx="4215">
                <c:v>428400</c:v>
              </c:pt>
              <c:pt idx="4216">
                <c:v>428509</c:v>
              </c:pt>
              <c:pt idx="4217">
                <c:v>428603</c:v>
              </c:pt>
              <c:pt idx="4218">
                <c:v>428712</c:v>
              </c:pt>
              <c:pt idx="4219">
                <c:v>428806</c:v>
              </c:pt>
              <c:pt idx="4220">
                <c:v>428900</c:v>
              </c:pt>
              <c:pt idx="4221">
                <c:v>429009</c:v>
              </c:pt>
              <c:pt idx="4222">
                <c:v>429103</c:v>
              </c:pt>
              <c:pt idx="4223">
                <c:v>429212</c:v>
              </c:pt>
              <c:pt idx="4224">
                <c:v>429306</c:v>
              </c:pt>
              <c:pt idx="4225">
                <c:v>429400</c:v>
              </c:pt>
              <c:pt idx="4226">
                <c:v>429509</c:v>
              </c:pt>
              <c:pt idx="4227">
                <c:v>429603</c:v>
              </c:pt>
              <c:pt idx="4228">
                <c:v>429712</c:v>
              </c:pt>
              <c:pt idx="4229">
                <c:v>429806</c:v>
              </c:pt>
              <c:pt idx="4230">
                <c:v>429900</c:v>
              </c:pt>
              <c:pt idx="4231">
                <c:v>430009</c:v>
              </c:pt>
              <c:pt idx="4232">
                <c:v>430103</c:v>
              </c:pt>
              <c:pt idx="4233">
                <c:v>430212</c:v>
              </c:pt>
              <c:pt idx="4234">
                <c:v>430306</c:v>
              </c:pt>
              <c:pt idx="4235">
                <c:v>430400</c:v>
              </c:pt>
              <c:pt idx="4236">
                <c:v>430509</c:v>
              </c:pt>
              <c:pt idx="4237">
                <c:v>430603</c:v>
              </c:pt>
              <c:pt idx="4238">
                <c:v>430712</c:v>
              </c:pt>
              <c:pt idx="4239">
                <c:v>430806</c:v>
              </c:pt>
              <c:pt idx="4240">
                <c:v>430900</c:v>
              </c:pt>
              <c:pt idx="4241">
                <c:v>431009</c:v>
              </c:pt>
              <c:pt idx="4242">
                <c:v>431103</c:v>
              </c:pt>
              <c:pt idx="4243">
                <c:v>431212</c:v>
              </c:pt>
              <c:pt idx="4244">
                <c:v>431306</c:v>
              </c:pt>
              <c:pt idx="4245">
                <c:v>431400</c:v>
              </c:pt>
              <c:pt idx="4246">
                <c:v>431509</c:v>
              </c:pt>
              <c:pt idx="4247">
                <c:v>431603</c:v>
              </c:pt>
              <c:pt idx="4248">
                <c:v>431712</c:v>
              </c:pt>
              <c:pt idx="4249">
                <c:v>431806</c:v>
              </c:pt>
              <c:pt idx="4250">
                <c:v>431900</c:v>
              </c:pt>
              <c:pt idx="4251">
                <c:v>432009</c:v>
              </c:pt>
              <c:pt idx="4252">
                <c:v>432103</c:v>
              </c:pt>
              <c:pt idx="4253">
                <c:v>432212</c:v>
              </c:pt>
              <c:pt idx="4254">
                <c:v>432306</c:v>
              </c:pt>
              <c:pt idx="4255">
                <c:v>432400</c:v>
              </c:pt>
              <c:pt idx="4256">
                <c:v>432509</c:v>
              </c:pt>
              <c:pt idx="4257">
                <c:v>432603</c:v>
              </c:pt>
              <c:pt idx="4258">
                <c:v>432712</c:v>
              </c:pt>
              <c:pt idx="4259">
                <c:v>432806</c:v>
              </c:pt>
              <c:pt idx="4260">
                <c:v>432900</c:v>
              </c:pt>
              <c:pt idx="4261">
                <c:v>433009</c:v>
              </c:pt>
              <c:pt idx="4262">
                <c:v>433103</c:v>
              </c:pt>
              <c:pt idx="4263">
                <c:v>433212</c:v>
              </c:pt>
              <c:pt idx="4264">
                <c:v>433306</c:v>
              </c:pt>
              <c:pt idx="4265">
                <c:v>433400</c:v>
              </c:pt>
              <c:pt idx="4266">
                <c:v>433509</c:v>
              </c:pt>
              <c:pt idx="4267">
                <c:v>433603</c:v>
              </c:pt>
              <c:pt idx="4268">
                <c:v>433712</c:v>
              </c:pt>
              <c:pt idx="4269">
                <c:v>433806</c:v>
              </c:pt>
              <c:pt idx="4270">
                <c:v>433900</c:v>
              </c:pt>
              <c:pt idx="4271">
                <c:v>434009</c:v>
              </c:pt>
              <c:pt idx="4272">
                <c:v>434103</c:v>
              </c:pt>
              <c:pt idx="4273">
                <c:v>434212</c:v>
              </c:pt>
              <c:pt idx="4274">
                <c:v>434306</c:v>
              </c:pt>
              <c:pt idx="4275">
                <c:v>434400</c:v>
              </c:pt>
              <c:pt idx="4276">
                <c:v>434509</c:v>
              </c:pt>
              <c:pt idx="4277">
                <c:v>434603</c:v>
              </c:pt>
              <c:pt idx="4278">
                <c:v>434712</c:v>
              </c:pt>
              <c:pt idx="4279">
                <c:v>434806</c:v>
              </c:pt>
              <c:pt idx="4280">
                <c:v>434900</c:v>
              </c:pt>
              <c:pt idx="4281">
                <c:v>435009</c:v>
              </c:pt>
              <c:pt idx="4282">
                <c:v>435103</c:v>
              </c:pt>
              <c:pt idx="4283">
                <c:v>435212</c:v>
              </c:pt>
              <c:pt idx="4284">
                <c:v>435306</c:v>
              </c:pt>
              <c:pt idx="4285">
                <c:v>435400</c:v>
              </c:pt>
              <c:pt idx="4286">
                <c:v>435509</c:v>
              </c:pt>
              <c:pt idx="4287">
                <c:v>435603</c:v>
              </c:pt>
              <c:pt idx="4288">
                <c:v>435712</c:v>
              </c:pt>
              <c:pt idx="4289">
                <c:v>435806</c:v>
              </c:pt>
              <c:pt idx="4290">
                <c:v>435900</c:v>
              </c:pt>
              <c:pt idx="4291">
                <c:v>436009</c:v>
              </c:pt>
              <c:pt idx="4292">
                <c:v>436103</c:v>
              </c:pt>
              <c:pt idx="4293">
                <c:v>436212</c:v>
              </c:pt>
              <c:pt idx="4294">
                <c:v>436306</c:v>
              </c:pt>
              <c:pt idx="4295">
                <c:v>436400</c:v>
              </c:pt>
              <c:pt idx="4296">
                <c:v>436509</c:v>
              </c:pt>
              <c:pt idx="4297">
                <c:v>436603</c:v>
              </c:pt>
              <c:pt idx="4298">
                <c:v>436712</c:v>
              </c:pt>
              <c:pt idx="4299">
                <c:v>436806</c:v>
              </c:pt>
              <c:pt idx="4300">
                <c:v>436900</c:v>
              </c:pt>
              <c:pt idx="4301">
                <c:v>437009</c:v>
              </c:pt>
              <c:pt idx="4302">
                <c:v>437103</c:v>
              </c:pt>
              <c:pt idx="4303">
                <c:v>437212</c:v>
              </c:pt>
              <c:pt idx="4304">
                <c:v>437306</c:v>
              </c:pt>
              <c:pt idx="4305">
                <c:v>437400</c:v>
              </c:pt>
              <c:pt idx="4306">
                <c:v>437509</c:v>
              </c:pt>
              <c:pt idx="4307">
                <c:v>437603</c:v>
              </c:pt>
              <c:pt idx="4308">
                <c:v>437712</c:v>
              </c:pt>
              <c:pt idx="4309">
                <c:v>437806</c:v>
              </c:pt>
              <c:pt idx="4310">
                <c:v>437900</c:v>
              </c:pt>
              <c:pt idx="4311">
                <c:v>438009</c:v>
              </c:pt>
              <c:pt idx="4312">
                <c:v>438103</c:v>
              </c:pt>
              <c:pt idx="4313">
                <c:v>438212</c:v>
              </c:pt>
              <c:pt idx="4314">
                <c:v>438306</c:v>
              </c:pt>
              <c:pt idx="4315">
                <c:v>438400</c:v>
              </c:pt>
              <c:pt idx="4316">
                <c:v>438509</c:v>
              </c:pt>
              <c:pt idx="4317">
                <c:v>438603</c:v>
              </c:pt>
              <c:pt idx="4318">
                <c:v>438712</c:v>
              </c:pt>
              <c:pt idx="4319">
                <c:v>438806</c:v>
              </c:pt>
              <c:pt idx="4320">
                <c:v>438900</c:v>
              </c:pt>
              <c:pt idx="4321">
                <c:v>439009</c:v>
              </c:pt>
              <c:pt idx="4322">
                <c:v>439103</c:v>
              </c:pt>
              <c:pt idx="4323">
                <c:v>439212</c:v>
              </c:pt>
              <c:pt idx="4324">
                <c:v>439306</c:v>
              </c:pt>
              <c:pt idx="4325">
                <c:v>439400</c:v>
              </c:pt>
              <c:pt idx="4326">
                <c:v>439509</c:v>
              </c:pt>
              <c:pt idx="4327">
                <c:v>439603</c:v>
              </c:pt>
              <c:pt idx="4328">
                <c:v>439712</c:v>
              </c:pt>
              <c:pt idx="4329">
                <c:v>439806</c:v>
              </c:pt>
              <c:pt idx="4330">
                <c:v>439900</c:v>
              </c:pt>
              <c:pt idx="4331">
                <c:v>440009</c:v>
              </c:pt>
              <c:pt idx="4332">
                <c:v>440103</c:v>
              </c:pt>
              <c:pt idx="4333">
                <c:v>440212</c:v>
              </c:pt>
              <c:pt idx="4334">
                <c:v>440306</c:v>
              </c:pt>
              <c:pt idx="4335">
                <c:v>440400</c:v>
              </c:pt>
              <c:pt idx="4336">
                <c:v>440509</c:v>
              </c:pt>
              <c:pt idx="4337">
                <c:v>440603</c:v>
              </c:pt>
              <c:pt idx="4338">
                <c:v>440712</c:v>
              </c:pt>
              <c:pt idx="4339">
                <c:v>440806</c:v>
              </c:pt>
              <c:pt idx="4340">
                <c:v>440900</c:v>
              </c:pt>
              <c:pt idx="4341">
                <c:v>441009</c:v>
              </c:pt>
              <c:pt idx="4342">
                <c:v>441103</c:v>
              </c:pt>
              <c:pt idx="4343">
                <c:v>441212</c:v>
              </c:pt>
              <c:pt idx="4344">
                <c:v>441306</c:v>
              </c:pt>
              <c:pt idx="4345">
                <c:v>441400</c:v>
              </c:pt>
              <c:pt idx="4346">
                <c:v>441509</c:v>
              </c:pt>
              <c:pt idx="4347">
                <c:v>441603</c:v>
              </c:pt>
              <c:pt idx="4348">
                <c:v>441712</c:v>
              </c:pt>
              <c:pt idx="4349">
                <c:v>441806</c:v>
              </c:pt>
              <c:pt idx="4350">
                <c:v>441900</c:v>
              </c:pt>
              <c:pt idx="4351">
                <c:v>442009</c:v>
              </c:pt>
              <c:pt idx="4352">
                <c:v>442103</c:v>
              </c:pt>
              <c:pt idx="4353">
                <c:v>442212</c:v>
              </c:pt>
              <c:pt idx="4354">
                <c:v>442306</c:v>
              </c:pt>
              <c:pt idx="4355">
                <c:v>442400</c:v>
              </c:pt>
              <c:pt idx="4356">
                <c:v>442509</c:v>
              </c:pt>
              <c:pt idx="4357">
                <c:v>442603</c:v>
              </c:pt>
              <c:pt idx="4358">
                <c:v>442712</c:v>
              </c:pt>
              <c:pt idx="4359">
                <c:v>442806</c:v>
              </c:pt>
              <c:pt idx="4360">
                <c:v>442900</c:v>
              </c:pt>
              <c:pt idx="4361">
                <c:v>443009</c:v>
              </c:pt>
              <c:pt idx="4362">
                <c:v>443103</c:v>
              </c:pt>
              <c:pt idx="4363">
                <c:v>443212</c:v>
              </c:pt>
              <c:pt idx="4364">
                <c:v>443306</c:v>
              </c:pt>
              <c:pt idx="4365">
                <c:v>443400</c:v>
              </c:pt>
              <c:pt idx="4366">
                <c:v>443509</c:v>
              </c:pt>
              <c:pt idx="4367">
                <c:v>443603</c:v>
              </c:pt>
              <c:pt idx="4368">
                <c:v>443712</c:v>
              </c:pt>
              <c:pt idx="4369">
                <c:v>443806</c:v>
              </c:pt>
              <c:pt idx="4370">
                <c:v>443900</c:v>
              </c:pt>
              <c:pt idx="4371">
                <c:v>444009</c:v>
              </c:pt>
              <c:pt idx="4372">
                <c:v>444103</c:v>
              </c:pt>
              <c:pt idx="4373">
                <c:v>444212</c:v>
              </c:pt>
              <c:pt idx="4374">
                <c:v>444306</c:v>
              </c:pt>
              <c:pt idx="4375">
                <c:v>444400</c:v>
              </c:pt>
              <c:pt idx="4376">
                <c:v>444509</c:v>
              </c:pt>
              <c:pt idx="4377">
                <c:v>444603</c:v>
              </c:pt>
              <c:pt idx="4378">
                <c:v>444712</c:v>
              </c:pt>
              <c:pt idx="4379">
                <c:v>444806</c:v>
              </c:pt>
              <c:pt idx="4380">
                <c:v>444900</c:v>
              </c:pt>
              <c:pt idx="4381">
                <c:v>445009</c:v>
              </c:pt>
              <c:pt idx="4382">
                <c:v>445103</c:v>
              </c:pt>
              <c:pt idx="4383">
                <c:v>445212</c:v>
              </c:pt>
              <c:pt idx="4384">
                <c:v>445306</c:v>
              </c:pt>
              <c:pt idx="4385">
                <c:v>445400</c:v>
              </c:pt>
              <c:pt idx="4386">
                <c:v>445509</c:v>
              </c:pt>
              <c:pt idx="4387">
                <c:v>445603</c:v>
              </c:pt>
              <c:pt idx="4388">
                <c:v>445712</c:v>
              </c:pt>
              <c:pt idx="4389">
                <c:v>445806</c:v>
              </c:pt>
              <c:pt idx="4390">
                <c:v>445900</c:v>
              </c:pt>
              <c:pt idx="4391">
                <c:v>446009</c:v>
              </c:pt>
              <c:pt idx="4392">
                <c:v>446103</c:v>
              </c:pt>
              <c:pt idx="4393">
                <c:v>446212</c:v>
              </c:pt>
              <c:pt idx="4394">
                <c:v>446306</c:v>
              </c:pt>
              <c:pt idx="4395">
                <c:v>446400</c:v>
              </c:pt>
              <c:pt idx="4396">
                <c:v>446509</c:v>
              </c:pt>
              <c:pt idx="4397">
                <c:v>446603</c:v>
              </c:pt>
              <c:pt idx="4398">
                <c:v>446712</c:v>
              </c:pt>
              <c:pt idx="4399">
                <c:v>446806</c:v>
              </c:pt>
              <c:pt idx="4400">
                <c:v>446900</c:v>
              </c:pt>
              <c:pt idx="4401">
                <c:v>447009</c:v>
              </c:pt>
              <c:pt idx="4402">
                <c:v>447103</c:v>
              </c:pt>
              <c:pt idx="4403">
                <c:v>447212</c:v>
              </c:pt>
              <c:pt idx="4404">
                <c:v>447306</c:v>
              </c:pt>
              <c:pt idx="4405">
                <c:v>447400</c:v>
              </c:pt>
              <c:pt idx="4406">
                <c:v>447509</c:v>
              </c:pt>
              <c:pt idx="4407">
                <c:v>447603</c:v>
              </c:pt>
              <c:pt idx="4408">
                <c:v>447712</c:v>
              </c:pt>
              <c:pt idx="4409">
                <c:v>447806</c:v>
              </c:pt>
              <c:pt idx="4410">
                <c:v>447900</c:v>
              </c:pt>
              <c:pt idx="4411">
                <c:v>448009</c:v>
              </c:pt>
              <c:pt idx="4412">
                <c:v>448103</c:v>
              </c:pt>
              <c:pt idx="4413">
                <c:v>448212</c:v>
              </c:pt>
              <c:pt idx="4414">
                <c:v>448306</c:v>
              </c:pt>
              <c:pt idx="4415">
                <c:v>448400</c:v>
              </c:pt>
              <c:pt idx="4416">
                <c:v>448509</c:v>
              </c:pt>
              <c:pt idx="4417">
                <c:v>448603</c:v>
              </c:pt>
              <c:pt idx="4418">
                <c:v>448712</c:v>
              </c:pt>
              <c:pt idx="4419">
                <c:v>448806</c:v>
              </c:pt>
              <c:pt idx="4420">
                <c:v>448900</c:v>
              </c:pt>
              <c:pt idx="4421">
                <c:v>449009</c:v>
              </c:pt>
              <c:pt idx="4422">
                <c:v>449103</c:v>
              </c:pt>
              <c:pt idx="4423">
                <c:v>449212</c:v>
              </c:pt>
              <c:pt idx="4424">
                <c:v>449306</c:v>
              </c:pt>
              <c:pt idx="4425">
                <c:v>449400</c:v>
              </c:pt>
              <c:pt idx="4426">
                <c:v>449509</c:v>
              </c:pt>
              <c:pt idx="4427">
                <c:v>449603</c:v>
              </c:pt>
              <c:pt idx="4428">
                <c:v>449712</c:v>
              </c:pt>
              <c:pt idx="4429">
                <c:v>449806</c:v>
              </c:pt>
              <c:pt idx="4430">
                <c:v>449900</c:v>
              </c:pt>
              <c:pt idx="4431">
                <c:v>450009</c:v>
              </c:pt>
              <c:pt idx="4432">
                <c:v>450103</c:v>
              </c:pt>
              <c:pt idx="4433">
                <c:v>450212</c:v>
              </c:pt>
              <c:pt idx="4434">
                <c:v>450306</c:v>
              </c:pt>
              <c:pt idx="4435">
                <c:v>450400</c:v>
              </c:pt>
              <c:pt idx="4436">
                <c:v>450509</c:v>
              </c:pt>
              <c:pt idx="4437">
                <c:v>450603</c:v>
              </c:pt>
              <c:pt idx="4438">
                <c:v>450712</c:v>
              </c:pt>
              <c:pt idx="4439">
                <c:v>450806</c:v>
              </c:pt>
              <c:pt idx="4440">
                <c:v>450900</c:v>
              </c:pt>
              <c:pt idx="4441">
                <c:v>451009</c:v>
              </c:pt>
              <c:pt idx="4442">
                <c:v>451103</c:v>
              </c:pt>
              <c:pt idx="4443">
                <c:v>451212</c:v>
              </c:pt>
              <c:pt idx="4444">
                <c:v>451306</c:v>
              </c:pt>
              <c:pt idx="4445">
                <c:v>451400</c:v>
              </c:pt>
              <c:pt idx="4446">
                <c:v>451509</c:v>
              </c:pt>
              <c:pt idx="4447">
                <c:v>451603</c:v>
              </c:pt>
              <c:pt idx="4448">
                <c:v>451712</c:v>
              </c:pt>
              <c:pt idx="4449">
                <c:v>451806</c:v>
              </c:pt>
              <c:pt idx="4450">
                <c:v>451900</c:v>
              </c:pt>
              <c:pt idx="4451">
                <c:v>452009</c:v>
              </c:pt>
              <c:pt idx="4452">
                <c:v>452103</c:v>
              </c:pt>
              <c:pt idx="4453">
                <c:v>452212</c:v>
              </c:pt>
              <c:pt idx="4454">
                <c:v>452306</c:v>
              </c:pt>
              <c:pt idx="4455">
                <c:v>452400</c:v>
              </c:pt>
              <c:pt idx="4456">
                <c:v>452509</c:v>
              </c:pt>
              <c:pt idx="4457">
                <c:v>452603</c:v>
              </c:pt>
              <c:pt idx="4458">
                <c:v>452712</c:v>
              </c:pt>
              <c:pt idx="4459">
                <c:v>452806</c:v>
              </c:pt>
              <c:pt idx="4460">
                <c:v>452900</c:v>
              </c:pt>
              <c:pt idx="4461">
                <c:v>453009</c:v>
              </c:pt>
              <c:pt idx="4462">
                <c:v>453103</c:v>
              </c:pt>
              <c:pt idx="4463">
                <c:v>453212</c:v>
              </c:pt>
              <c:pt idx="4464">
                <c:v>453306</c:v>
              </c:pt>
              <c:pt idx="4465">
                <c:v>453400</c:v>
              </c:pt>
              <c:pt idx="4466">
                <c:v>453509</c:v>
              </c:pt>
              <c:pt idx="4467">
                <c:v>453603</c:v>
              </c:pt>
              <c:pt idx="4468">
                <c:v>453712</c:v>
              </c:pt>
              <c:pt idx="4469">
                <c:v>453806</c:v>
              </c:pt>
              <c:pt idx="4470">
                <c:v>453900</c:v>
              </c:pt>
              <c:pt idx="4471">
                <c:v>454009</c:v>
              </c:pt>
              <c:pt idx="4472">
                <c:v>454103</c:v>
              </c:pt>
              <c:pt idx="4473">
                <c:v>454212</c:v>
              </c:pt>
              <c:pt idx="4474">
                <c:v>454306</c:v>
              </c:pt>
              <c:pt idx="4475">
                <c:v>454400</c:v>
              </c:pt>
              <c:pt idx="4476">
                <c:v>454509</c:v>
              </c:pt>
              <c:pt idx="4477">
                <c:v>454603</c:v>
              </c:pt>
              <c:pt idx="4478">
                <c:v>454712</c:v>
              </c:pt>
              <c:pt idx="4479">
                <c:v>454806</c:v>
              </c:pt>
              <c:pt idx="4480">
                <c:v>454900</c:v>
              </c:pt>
              <c:pt idx="4481">
                <c:v>455009</c:v>
              </c:pt>
              <c:pt idx="4482">
                <c:v>455103</c:v>
              </c:pt>
              <c:pt idx="4483">
                <c:v>455212</c:v>
              </c:pt>
              <c:pt idx="4484">
                <c:v>455306</c:v>
              </c:pt>
              <c:pt idx="4485">
                <c:v>455400</c:v>
              </c:pt>
              <c:pt idx="4486">
                <c:v>455509</c:v>
              </c:pt>
              <c:pt idx="4487">
                <c:v>455603</c:v>
              </c:pt>
              <c:pt idx="4488">
                <c:v>455712</c:v>
              </c:pt>
              <c:pt idx="4489">
                <c:v>455806</c:v>
              </c:pt>
              <c:pt idx="4490">
                <c:v>455900</c:v>
              </c:pt>
              <c:pt idx="4491">
                <c:v>456009</c:v>
              </c:pt>
              <c:pt idx="4492">
                <c:v>456103</c:v>
              </c:pt>
              <c:pt idx="4493">
                <c:v>456212</c:v>
              </c:pt>
              <c:pt idx="4494">
                <c:v>456306</c:v>
              </c:pt>
              <c:pt idx="4495">
                <c:v>456400</c:v>
              </c:pt>
              <c:pt idx="4496">
                <c:v>456509</c:v>
              </c:pt>
              <c:pt idx="4497">
                <c:v>456603</c:v>
              </c:pt>
              <c:pt idx="4498">
                <c:v>456712</c:v>
              </c:pt>
              <c:pt idx="4499">
                <c:v>456806</c:v>
              </c:pt>
              <c:pt idx="4500">
                <c:v>456900</c:v>
              </c:pt>
              <c:pt idx="4501">
                <c:v>457009</c:v>
              </c:pt>
              <c:pt idx="4502">
                <c:v>457103</c:v>
              </c:pt>
              <c:pt idx="4503">
                <c:v>457212</c:v>
              </c:pt>
              <c:pt idx="4504">
                <c:v>457306</c:v>
              </c:pt>
              <c:pt idx="4505">
                <c:v>457400</c:v>
              </c:pt>
              <c:pt idx="4506">
                <c:v>457509</c:v>
              </c:pt>
              <c:pt idx="4507">
                <c:v>457603</c:v>
              </c:pt>
              <c:pt idx="4508">
                <c:v>457712</c:v>
              </c:pt>
              <c:pt idx="4509">
                <c:v>457806</c:v>
              </c:pt>
              <c:pt idx="4510">
                <c:v>457900</c:v>
              </c:pt>
              <c:pt idx="4511">
                <c:v>458009</c:v>
              </c:pt>
              <c:pt idx="4512">
                <c:v>458103</c:v>
              </c:pt>
              <c:pt idx="4513">
                <c:v>458212</c:v>
              </c:pt>
              <c:pt idx="4514">
                <c:v>458306</c:v>
              </c:pt>
              <c:pt idx="4515">
                <c:v>458400</c:v>
              </c:pt>
              <c:pt idx="4516">
                <c:v>458509</c:v>
              </c:pt>
              <c:pt idx="4517">
                <c:v>458603</c:v>
              </c:pt>
              <c:pt idx="4518">
                <c:v>458712</c:v>
              </c:pt>
              <c:pt idx="4519">
                <c:v>458806</c:v>
              </c:pt>
              <c:pt idx="4520">
                <c:v>458900</c:v>
              </c:pt>
              <c:pt idx="4521">
                <c:v>459009</c:v>
              </c:pt>
              <c:pt idx="4522">
                <c:v>459103</c:v>
              </c:pt>
              <c:pt idx="4523">
                <c:v>459212</c:v>
              </c:pt>
              <c:pt idx="4524">
                <c:v>459306</c:v>
              </c:pt>
              <c:pt idx="4525">
                <c:v>459400</c:v>
              </c:pt>
              <c:pt idx="4526">
                <c:v>459509</c:v>
              </c:pt>
              <c:pt idx="4527">
                <c:v>459603</c:v>
              </c:pt>
              <c:pt idx="4528">
                <c:v>459712</c:v>
              </c:pt>
              <c:pt idx="4529">
                <c:v>459806</c:v>
              </c:pt>
              <c:pt idx="4530">
                <c:v>459900</c:v>
              </c:pt>
              <c:pt idx="4531">
                <c:v>460009</c:v>
              </c:pt>
              <c:pt idx="4532">
                <c:v>460103</c:v>
              </c:pt>
              <c:pt idx="4533">
                <c:v>460212</c:v>
              </c:pt>
              <c:pt idx="4534">
                <c:v>460306</c:v>
              </c:pt>
              <c:pt idx="4535">
                <c:v>460400</c:v>
              </c:pt>
              <c:pt idx="4536">
                <c:v>460509</c:v>
              </c:pt>
              <c:pt idx="4537">
                <c:v>460603</c:v>
              </c:pt>
              <c:pt idx="4538">
                <c:v>460712</c:v>
              </c:pt>
              <c:pt idx="4539">
                <c:v>460806</c:v>
              </c:pt>
              <c:pt idx="4540">
                <c:v>460900</c:v>
              </c:pt>
              <c:pt idx="4541">
                <c:v>461009</c:v>
              </c:pt>
              <c:pt idx="4542">
                <c:v>461103</c:v>
              </c:pt>
              <c:pt idx="4543">
                <c:v>461212</c:v>
              </c:pt>
              <c:pt idx="4544">
                <c:v>461306</c:v>
              </c:pt>
              <c:pt idx="4545">
                <c:v>461400</c:v>
              </c:pt>
              <c:pt idx="4546">
                <c:v>461509</c:v>
              </c:pt>
              <c:pt idx="4547">
                <c:v>461603</c:v>
              </c:pt>
              <c:pt idx="4548">
                <c:v>461712</c:v>
              </c:pt>
              <c:pt idx="4549">
                <c:v>461806</c:v>
              </c:pt>
              <c:pt idx="4550">
                <c:v>461900</c:v>
              </c:pt>
              <c:pt idx="4551">
                <c:v>462009</c:v>
              </c:pt>
              <c:pt idx="4552">
                <c:v>462103</c:v>
              </c:pt>
              <c:pt idx="4553">
                <c:v>462212</c:v>
              </c:pt>
              <c:pt idx="4554">
                <c:v>462306</c:v>
              </c:pt>
              <c:pt idx="4555">
                <c:v>462400</c:v>
              </c:pt>
              <c:pt idx="4556">
                <c:v>462509</c:v>
              </c:pt>
              <c:pt idx="4557">
                <c:v>462603</c:v>
              </c:pt>
              <c:pt idx="4558">
                <c:v>462712</c:v>
              </c:pt>
              <c:pt idx="4559">
                <c:v>462806</c:v>
              </c:pt>
              <c:pt idx="4560">
                <c:v>462900</c:v>
              </c:pt>
              <c:pt idx="4561">
                <c:v>463009</c:v>
              </c:pt>
              <c:pt idx="4562">
                <c:v>463103</c:v>
              </c:pt>
              <c:pt idx="4563">
                <c:v>463212</c:v>
              </c:pt>
              <c:pt idx="4564">
                <c:v>463306</c:v>
              </c:pt>
              <c:pt idx="4565">
                <c:v>463400</c:v>
              </c:pt>
              <c:pt idx="4566">
                <c:v>463509</c:v>
              </c:pt>
              <c:pt idx="4567">
                <c:v>463603</c:v>
              </c:pt>
              <c:pt idx="4568">
                <c:v>463712</c:v>
              </c:pt>
              <c:pt idx="4569">
                <c:v>463806</c:v>
              </c:pt>
              <c:pt idx="4570">
                <c:v>463900</c:v>
              </c:pt>
              <c:pt idx="4571">
                <c:v>464009</c:v>
              </c:pt>
              <c:pt idx="4572">
                <c:v>464103</c:v>
              </c:pt>
              <c:pt idx="4573">
                <c:v>464212</c:v>
              </c:pt>
              <c:pt idx="4574">
                <c:v>464306</c:v>
              </c:pt>
              <c:pt idx="4575">
                <c:v>464400</c:v>
              </c:pt>
              <c:pt idx="4576">
                <c:v>464509</c:v>
              </c:pt>
              <c:pt idx="4577">
                <c:v>464603</c:v>
              </c:pt>
              <c:pt idx="4578">
                <c:v>464712</c:v>
              </c:pt>
              <c:pt idx="4579">
                <c:v>464806</c:v>
              </c:pt>
              <c:pt idx="4580">
                <c:v>464900</c:v>
              </c:pt>
              <c:pt idx="4581">
                <c:v>465009</c:v>
              </c:pt>
              <c:pt idx="4582">
                <c:v>465103</c:v>
              </c:pt>
              <c:pt idx="4583">
                <c:v>465212</c:v>
              </c:pt>
              <c:pt idx="4584">
                <c:v>465306</c:v>
              </c:pt>
              <c:pt idx="4585">
                <c:v>465400</c:v>
              </c:pt>
              <c:pt idx="4586">
                <c:v>465509</c:v>
              </c:pt>
              <c:pt idx="4587">
                <c:v>465603</c:v>
              </c:pt>
              <c:pt idx="4588">
                <c:v>465712</c:v>
              </c:pt>
              <c:pt idx="4589">
                <c:v>465806</c:v>
              </c:pt>
              <c:pt idx="4590">
                <c:v>465900</c:v>
              </c:pt>
              <c:pt idx="4591">
                <c:v>466009</c:v>
              </c:pt>
              <c:pt idx="4592">
                <c:v>466103</c:v>
              </c:pt>
              <c:pt idx="4593">
                <c:v>466212</c:v>
              </c:pt>
              <c:pt idx="4594">
                <c:v>466306</c:v>
              </c:pt>
              <c:pt idx="4595">
                <c:v>466400</c:v>
              </c:pt>
              <c:pt idx="4596">
                <c:v>466509</c:v>
              </c:pt>
              <c:pt idx="4597">
                <c:v>466603</c:v>
              </c:pt>
              <c:pt idx="4598">
                <c:v>466712</c:v>
              </c:pt>
              <c:pt idx="4599">
                <c:v>466806</c:v>
              </c:pt>
              <c:pt idx="4600">
                <c:v>466900</c:v>
              </c:pt>
              <c:pt idx="4601">
                <c:v>467009</c:v>
              </c:pt>
              <c:pt idx="4602">
                <c:v>467103</c:v>
              </c:pt>
              <c:pt idx="4603">
                <c:v>467212</c:v>
              </c:pt>
              <c:pt idx="4604">
                <c:v>467306</c:v>
              </c:pt>
              <c:pt idx="4605">
                <c:v>467400</c:v>
              </c:pt>
              <c:pt idx="4606">
                <c:v>467509</c:v>
              </c:pt>
              <c:pt idx="4607">
                <c:v>467603</c:v>
              </c:pt>
              <c:pt idx="4608">
                <c:v>467712</c:v>
              </c:pt>
              <c:pt idx="4609">
                <c:v>467806</c:v>
              </c:pt>
              <c:pt idx="4610">
                <c:v>467900</c:v>
              </c:pt>
              <c:pt idx="4611">
                <c:v>468009</c:v>
              </c:pt>
              <c:pt idx="4612">
                <c:v>468103</c:v>
              </c:pt>
              <c:pt idx="4613">
                <c:v>468212</c:v>
              </c:pt>
              <c:pt idx="4614">
                <c:v>468306</c:v>
              </c:pt>
              <c:pt idx="4615">
                <c:v>468400</c:v>
              </c:pt>
              <c:pt idx="4616">
                <c:v>468509</c:v>
              </c:pt>
              <c:pt idx="4617">
                <c:v>468603</c:v>
              </c:pt>
              <c:pt idx="4618">
                <c:v>468712</c:v>
              </c:pt>
              <c:pt idx="4619">
                <c:v>468806</c:v>
              </c:pt>
              <c:pt idx="4620">
                <c:v>468900</c:v>
              </c:pt>
              <c:pt idx="4621">
                <c:v>469009</c:v>
              </c:pt>
              <c:pt idx="4622">
                <c:v>469103</c:v>
              </c:pt>
              <c:pt idx="4623">
                <c:v>469212</c:v>
              </c:pt>
              <c:pt idx="4624">
                <c:v>469306</c:v>
              </c:pt>
              <c:pt idx="4625">
                <c:v>469400</c:v>
              </c:pt>
              <c:pt idx="4626">
                <c:v>469509</c:v>
              </c:pt>
              <c:pt idx="4627">
                <c:v>469603</c:v>
              </c:pt>
              <c:pt idx="4628">
                <c:v>469712</c:v>
              </c:pt>
              <c:pt idx="4629">
                <c:v>469806</c:v>
              </c:pt>
              <c:pt idx="4630">
                <c:v>469900</c:v>
              </c:pt>
              <c:pt idx="4631">
                <c:v>470009</c:v>
              </c:pt>
              <c:pt idx="4632">
                <c:v>470103</c:v>
              </c:pt>
              <c:pt idx="4633">
                <c:v>470212</c:v>
              </c:pt>
              <c:pt idx="4634">
                <c:v>470306</c:v>
              </c:pt>
              <c:pt idx="4635">
                <c:v>470400</c:v>
              </c:pt>
              <c:pt idx="4636">
                <c:v>470509</c:v>
              </c:pt>
              <c:pt idx="4637">
                <c:v>470603</c:v>
              </c:pt>
              <c:pt idx="4638">
                <c:v>470712</c:v>
              </c:pt>
              <c:pt idx="4639">
                <c:v>470806</c:v>
              </c:pt>
              <c:pt idx="4640">
                <c:v>470900</c:v>
              </c:pt>
              <c:pt idx="4641">
                <c:v>471009</c:v>
              </c:pt>
              <c:pt idx="4642">
                <c:v>471103</c:v>
              </c:pt>
              <c:pt idx="4643">
                <c:v>471212</c:v>
              </c:pt>
              <c:pt idx="4644">
                <c:v>471306</c:v>
              </c:pt>
              <c:pt idx="4645">
                <c:v>471400</c:v>
              </c:pt>
              <c:pt idx="4646">
                <c:v>471509</c:v>
              </c:pt>
              <c:pt idx="4647">
                <c:v>471603</c:v>
              </c:pt>
              <c:pt idx="4648">
                <c:v>471712</c:v>
              </c:pt>
              <c:pt idx="4649">
                <c:v>471806</c:v>
              </c:pt>
              <c:pt idx="4650">
                <c:v>471900</c:v>
              </c:pt>
              <c:pt idx="4651">
                <c:v>472009</c:v>
              </c:pt>
              <c:pt idx="4652">
                <c:v>472103</c:v>
              </c:pt>
              <c:pt idx="4653">
                <c:v>472212</c:v>
              </c:pt>
              <c:pt idx="4654">
                <c:v>472306</c:v>
              </c:pt>
              <c:pt idx="4655">
                <c:v>472400</c:v>
              </c:pt>
              <c:pt idx="4656">
                <c:v>472509</c:v>
              </c:pt>
              <c:pt idx="4657">
                <c:v>472603</c:v>
              </c:pt>
              <c:pt idx="4658">
                <c:v>472712</c:v>
              </c:pt>
              <c:pt idx="4659">
                <c:v>472806</c:v>
              </c:pt>
              <c:pt idx="4660">
                <c:v>472900</c:v>
              </c:pt>
              <c:pt idx="4661">
                <c:v>473009</c:v>
              </c:pt>
              <c:pt idx="4662">
                <c:v>473103</c:v>
              </c:pt>
              <c:pt idx="4663">
                <c:v>473212</c:v>
              </c:pt>
              <c:pt idx="4664">
                <c:v>473306</c:v>
              </c:pt>
              <c:pt idx="4665">
                <c:v>473400</c:v>
              </c:pt>
              <c:pt idx="4666">
                <c:v>473509</c:v>
              </c:pt>
              <c:pt idx="4667">
                <c:v>473603</c:v>
              </c:pt>
              <c:pt idx="4668">
                <c:v>473712</c:v>
              </c:pt>
              <c:pt idx="4669">
                <c:v>473806</c:v>
              </c:pt>
              <c:pt idx="4670">
                <c:v>473900</c:v>
              </c:pt>
              <c:pt idx="4671">
                <c:v>474009</c:v>
              </c:pt>
              <c:pt idx="4672">
                <c:v>474103</c:v>
              </c:pt>
              <c:pt idx="4673">
                <c:v>474212</c:v>
              </c:pt>
              <c:pt idx="4674">
                <c:v>474306</c:v>
              </c:pt>
              <c:pt idx="4675">
                <c:v>474400</c:v>
              </c:pt>
              <c:pt idx="4676">
                <c:v>474509</c:v>
              </c:pt>
              <c:pt idx="4677">
                <c:v>474603</c:v>
              </c:pt>
              <c:pt idx="4678">
                <c:v>474712</c:v>
              </c:pt>
              <c:pt idx="4679">
                <c:v>474806</c:v>
              </c:pt>
              <c:pt idx="4680">
                <c:v>474900</c:v>
              </c:pt>
              <c:pt idx="4681">
                <c:v>475009</c:v>
              </c:pt>
              <c:pt idx="4682">
                <c:v>475103</c:v>
              </c:pt>
              <c:pt idx="4683">
                <c:v>475212</c:v>
              </c:pt>
              <c:pt idx="4684">
                <c:v>475306</c:v>
              </c:pt>
              <c:pt idx="4685">
                <c:v>475400</c:v>
              </c:pt>
              <c:pt idx="4686">
                <c:v>475509</c:v>
              </c:pt>
              <c:pt idx="4687">
                <c:v>475603</c:v>
              </c:pt>
              <c:pt idx="4688">
                <c:v>475712</c:v>
              </c:pt>
              <c:pt idx="4689">
                <c:v>475806</c:v>
              </c:pt>
              <c:pt idx="4690">
                <c:v>475900</c:v>
              </c:pt>
              <c:pt idx="4691">
                <c:v>476009</c:v>
              </c:pt>
              <c:pt idx="4692">
                <c:v>476103</c:v>
              </c:pt>
              <c:pt idx="4693">
                <c:v>476212</c:v>
              </c:pt>
              <c:pt idx="4694">
                <c:v>476306</c:v>
              </c:pt>
              <c:pt idx="4695">
                <c:v>476400</c:v>
              </c:pt>
              <c:pt idx="4696">
                <c:v>476509</c:v>
              </c:pt>
              <c:pt idx="4697">
                <c:v>476603</c:v>
              </c:pt>
              <c:pt idx="4698">
                <c:v>476712</c:v>
              </c:pt>
              <c:pt idx="4699">
                <c:v>476806</c:v>
              </c:pt>
              <c:pt idx="4700">
                <c:v>476900</c:v>
              </c:pt>
              <c:pt idx="4701">
                <c:v>477009</c:v>
              </c:pt>
              <c:pt idx="4702">
                <c:v>477103</c:v>
              </c:pt>
              <c:pt idx="4703">
                <c:v>477212</c:v>
              </c:pt>
              <c:pt idx="4704">
                <c:v>477306</c:v>
              </c:pt>
              <c:pt idx="4705">
                <c:v>477400</c:v>
              </c:pt>
              <c:pt idx="4706">
                <c:v>477509</c:v>
              </c:pt>
              <c:pt idx="4707">
                <c:v>477603</c:v>
              </c:pt>
              <c:pt idx="4708">
                <c:v>477712</c:v>
              </c:pt>
              <c:pt idx="4709">
                <c:v>477806</c:v>
              </c:pt>
              <c:pt idx="4710">
                <c:v>477900</c:v>
              </c:pt>
              <c:pt idx="4711">
                <c:v>478009</c:v>
              </c:pt>
              <c:pt idx="4712">
                <c:v>478103</c:v>
              </c:pt>
              <c:pt idx="4713">
                <c:v>478212</c:v>
              </c:pt>
              <c:pt idx="4714">
                <c:v>478306</c:v>
              </c:pt>
              <c:pt idx="4715">
                <c:v>478400</c:v>
              </c:pt>
              <c:pt idx="4716">
                <c:v>478509</c:v>
              </c:pt>
              <c:pt idx="4717">
                <c:v>478603</c:v>
              </c:pt>
              <c:pt idx="4718">
                <c:v>478712</c:v>
              </c:pt>
              <c:pt idx="4719">
                <c:v>478806</c:v>
              </c:pt>
              <c:pt idx="4720">
                <c:v>478900</c:v>
              </c:pt>
              <c:pt idx="4721">
                <c:v>479009</c:v>
              </c:pt>
              <c:pt idx="4722">
                <c:v>479103</c:v>
              </c:pt>
              <c:pt idx="4723">
                <c:v>479212</c:v>
              </c:pt>
              <c:pt idx="4724">
                <c:v>479306</c:v>
              </c:pt>
              <c:pt idx="4725">
                <c:v>479400</c:v>
              </c:pt>
              <c:pt idx="4726">
                <c:v>479509</c:v>
              </c:pt>
              <c:pt idx="4727">
                <c:v>479603</c:v>
              </c:pt>
              <c:pt idx="4728">
                <c:v>479712</c:v>
              </c:pt>
              <c:pt idx="4729">
                <c:v>479806</c:v>
              </c:pt>
              <c:pt idx="4730">
                <c:v>479900</c:v>
              </c:pt>
              <c:pt idx="4731">
                <c:v>480009</c:v>
              </c:pt>
              <c:pt idx="4732">
                <c:v>480103</c:v>
              </c:pt>
              <c:pt idx="4733">
                <c:v>480212</c:v>
              </c:pt>
              <c:pt idx="4734">
                <c:v>480306</c:v>
              </c:pt>
              <c:pt idx="4735">
                <c:v>480400</c:v>
              </c:pt>
              <c:pt idx="4736">
                <c:v>480509</c:v>
              </c:pt>
              <c:pt idx="4737">
                <c:v>480603</c:v>
              </c:pt>
              <c:pt idx="4738">
                <c:v>480712</c:v>
              </c:pt>
              <c:pt idx="4739">
                <c:v>480806</c:v>
              </c:pt>
              <c:pt idx="4740">
                <c:v>480900</c:v>
              </c:pt>
              <c:pt idx="4741">
                <c:v>481009</c:v>
              </c:pt>
              <c:pt idx="4742">
                <c:v>481103</c:v>
              </c:pt>
              <c:pt idx="4743">
                <c:v>481212</c:v>
              </c:pt>
              <c:pt idx="4744">
                <c:v>481306</c:v>
              </c:pt>
              <c:pt idx="4745">
                <c:v>481400</c:v>
              </c:pt>
              <c:pt idx="4746">
                <c:v>481509</c:v>
              </c:pt>
              <c:pt idx="4747">
                <c:v>481603</c:v>
              </c:pt>
              <c:pt idx="4748">
                <c:v>481712</c:v>
              </c:pt>
              <c:pt idx="4749">
                <c:v>481806</c:v>
              </c:pt>
              <c:pt idx="4750">
                <c:v>481900</c:v>
              </c:pt>
              <c:pt idx="4751">
                <c:v>482009</c:v>
              </c:pt>
              <c:pt idx="4752">
                <c:v>482103</c:v>
              </c:pt>
              <c:pt idx="4753">
                <c:v>482212</c:v>
              </c:pt>
              <c:pt idx="4754">
                <c:v>482306</c:v>
              </c:pt>
              <c:pt idx="4755">
                <c:v>482400</c:v>
              </c:pt>
              <c:pt idx="4756">
                <c:v>482509</c:v>
              </c:pt>
              <c:pt idx="4757">
                <c:v>482603</c:v>
              </c:pt>
              <c:pt idx="4758">
                <c:v>482712</c:v>
              </c:pt>
              <c:pt idx="4759">
                <c:v>482806</c:v>
              </c:pt>
              <c:pt idx="4760">
                <c:v>482900</c:v>
              </c:pt>
              <c:pt idx="4761">
                <c:v>483009</c:v>
              </c:pt>
              <c:pt idx="4762">
                <c:v>483103</c:v>
              </c:pt>
              <c:pt idx="4763">
                <c:v>483212</c:v>
              </c:pt>
              <c:pt idx="4764">
                <c:v>483306</c:v>
              </c:pt>
              <c:pt idx="4765">
                <c:v>483400</c:v>
              </c:pt>
              <c:pt idx="4766">
                <c:v>483509</c:v>
              </c:pt>
              <c:pt idx="4767">
                <c:v>483603</c:v>
              </c:pt>
              <c:pt idx="4768">
                <c:v>483712</c:v>
              </c:pt>
              <c:pt idx="4769">
                <c:v>483806</c:v>
              </c:pt>
              <c:pt idx="4770">
                <c:v>483900</c:v>
              </c:pt>
              <c:pt idx="4771">
                <c:v>484009</c:v>
              </c:pt>
              <c:pt idx="4772">
                <c:v>484103</c:v>
              </c:pt>
              <c:pt idx="4773">
                <c:v>484212</c:v>
              </c:pt>
              <c:pt idx="4774">
                <c:v>484306</c:v>
              </c:pt>
              <c:pt idx="4775">
                <c:v>484400</c:v>
              </c:pt>
              <c:pt idx="4776">
                <c:v>484509</c:v>
              </c:pt>
              <c:pt idx="4777">
                <c:v>484603</c:v>
              </c:pt>
              <c:pt idx="4778">
                <c:v>484712</c:v>
              </c:pt>
              <c:pt idx="4779">
                <c:v>484806</c:v>
              </c:pt>
              <c:pt idx="4780">
                <c:v>484900</c:v>
              </c:pt>
              <c:pt idx="4781">
                <c:v>485009</c:v>
              </c:pt>
              <c:pt idx="4782">
                <c:v>485103</c:v>
              </c:pt>
              <c:pt idx="4783">
                <c:v>485212</c:v>
              </c:pt>
              <c:pt idx="4784">
                <c:v>485306</c:v>
              </c:pt>
              <c:pt idx="4785">
                <c:v>485400</c:v>
              </c:pt>
              <c:pt idx="4786">
                <c:v>485509</c:v>
              </c:pt>
              <c:pt idx="4787">
                <c:v>485603</c:v>
              </c:pt>
              <c:pt idx="4788">
                <c:v>485712</c:v>
              </c:pt>
              <c:pt idx="4789">
                <c:v>485806</c:v>
              </c:pt>
              <c:pt idx="4790">
                <c:v>485900</c:v>
              </c:pt>
              <c:pt idx="4791">
                <c:v>486009</c:v>
              </c:pt>
              <c:pt idx="4792">
                <c:v>486103</c:v>
              </c:pt>
              <c:pt idx="4793">
                <c:v>486212</c:v>
              </c:pt>
              <c:pt idx="4794">
                <c:v>486306</c:v>
              </c:pt>
              <c:pt idx="4795">
                <c:v>486400</c:v>
              </c:pt>
              <c:pt idx="4796">
                <c:v>486509</c:v>
              </c:pt>
              <c:pt idx="4797">
                <c:v>486603</c:v>
              </c:pt>
              <c:pt idx="4798">
                <c:v>486712</c:v>
              </c:pt>
              <c:pt idx="4799">
                <c:v>486806</c:v>
              </c:pt>
              <c:pt idx="4800">
                <c:v>486900</c:v>
              </c:pt>
              <c:pt idx="4801">
                <c:v>487009</c:v>
              </c:pt>
              <c:pt idx="4802">
                <c:v>487103</c:v>
              </c:pt>
              <c:pt idx="4803">
                <c:v>487212</c:v>
              </c:pt>
              <c:pt idx="4804">
                <c:v>487306</c:v>
              </c:pt>
              <c:pt idx="4805">
                <c:v>487400</c:v>
              </c:pt>
              <c:pt idx="4806">
                <c:v>487509</c:v>
              </c:pt>
              <c:pt idx="4807">
                <c:v>487603</c:v>
              </c:pt>
              <c:pt idx="4808">
                <c:v>487712</c:v>
              </c:pt>
              <c:pt idx="4809">
                <c:v>487806</c:v>
              </c:pt>
              <c:pt idx="4810">
                <c:v>487900</c:v>
              </c:pt>
              <c:pt idx="4811">
                <c:v>488009</c:v>
              </c:pt>
              <c:pt idx="4812">
                <c:v>488103</c:v>
              </c:pt>
              <c:pt idx="4813">
                <c:v>488212</c:v>
              </c:pt>
              <c:pt idx="4814">
                <c:v>488306</c:v>
              </c:pt>
              <c:pt idx="4815">
                <c:v>488400</c:v>
              </c:pt>
              <c:pt idx="4816">
                <c:v>488509</c:v>
              </c:pt>
              <c:pt idx="4817">
                <c:v>488603</c:v>
              </c:pt>
              <c:pt idx="4818">
                <c:v>488712</c:v>
              </c:pt>
              <c:pt idx="4819">
                <c:v>488806</c:v>
              </c:pt>
              <c:pt idx="4820">
                <c:v>488900</c:v>
              </c:pt>
              <c:pt idx="4821">
                <c:v>489009</c:v>
              </c:pt>
              <c:pt idx="4822">
                <c:v>489103</c:v>
              </c:pt>
              <c:pt idx="4823">
                <c:v>489212</c:v>
              </c:pt>
              <c:pt idx="4824">
                <c:v>489306</c:v>
              </c:pt>
              <c:pt idx="4825">
                <c:v>489400</c:v>
              </c:pt>
              <c:pt idx="4826">
                <c:v>489509</c:v>
              </c:pt>
              <c:pt idx="4827">
                <c:v>489603</c:v>
              </c:pt>
              <c:pt idx="4828">
                <c:v>489712</c:v>
              </c:pt>
              <c:pt idx="4829">
                <c:v>489806</c:v>
              </c:pt>
              <c:pt idx="4830">
                <c:v>489900</c:v>
              </c:pt>
              <c:pt idx="4831">
                <c:v>490009</c:v>
              </c:pt>
              <c:pt idx="4832">
                <c:v>490103</c:v>
              </c:pt>
              <c:pt idx="4833">
                <c:v>490212</c:v>
              </c:pt>
              <c:pt idx="4834">
                <c:v>490306</c:v>
              </c:pt>
              <c:pt idx="4835">
                <c:v>490400</c:v>
              </c:pt>
              <c:pt idx="4836">
                <c:v>490509</c:v>
              </c:pt>
              <c:pt idx="4837">
                <c:v>490603</c:v>
              </c:pt>
              <c:pt idx="4838">
                <c:v>490712</c:v>
              </c:pt>
              <c:pt idx="4839">
                <c:v>490806</c:v>
              </c:pt>
              <c:pt idx="4840">
                <c:v>490900</c:v>
              </c:pt>
              <c:pt idx="4841">
                <c:v>491009</c:v>
              </c:pt>
              <c:pt idx="4842">
                <c:v>491103</c:v>
              </c:pt>
              <c:pt idx="4843">
                <c:v>491212</c:v>
              </c:pt>
              <c:pt idx="4844">
                <c:v>491306</c:v>
              </c:pt>
              <c:pt idx="4845">
                <c:v>491400</c:v>
              </c:pt>
              <c:pt idx="4846">
                <c:v>491509</c:v>
              </c:pt>
              <c:pt idx="4847">
                <c:v>491603</c:v>
              </c:pt>
              <c:pt idx="4848">
                <c:v>491712</c:v>
              </c:pt>
              <c:pt idx="4849">
                <c:v>491806</c:v>
              </c:pt>
              <c:pt idx="4850">
                <c:v>491900</c:v>
              </c:pt>
              <c:pt idx="4851">
                <c:v>492009</c:v>
              </c:pt>
              <c:pt idx="4852">
                <c:v>492103</c:v>
              </c:pt>
              <c:pt idx="4853">
                <c:v>492212</c:v>
              </c:pt>
              <c:pt idx="4854">
                <c:v>492306</c:v>
              </c:pt>
              <c:pt idx="4855">
                <c:v>492400</c:v>
              </c:pt>
              <c:pt idx="4856">
                <c:v>492509</c:v>
              </c:pt>
              <c:pt idx="4857">
                <c:v>492603</c:v>
              </c:pt>
              <c:pt idx="4858">
                <c:v>492712</c:v>
              </c:pt>
              <c:pt idx="4859">
                <c:v>492806</c:v>
              </c:pt>
              <c:pt idx="4860">
                <c:v>492900</c:v>
              </c:pt>
              <c:pt idx="4861">
                <c:v>493009</c:v>
              </c:pt>
              <c:pt idx="4862">
                <c:v>493103</c:v>
              </c:pt>
              <c:pt idx="4863">
                <c:v>493212</c:v>
              </c:pt>
              <c:pt idx="4864">
                <c:v>493306</c:v>
              </c:pt>
              <c:pt idx="4865">
                <c:v>493400</c:v>
              </c:pt>
              <c:pt idx="4866">
                <c:v>493509</c:v>
              </c:pt>
              <c:pt idx="4867">
                <c:v>493603</c:v>
              </c:pt>
              <c:pt idx="4868">
                <c:v>493712</c:v>
              </c:pt>
              <c:pt idx="4869">
                <c:v>493806</c:v>
              </c:pt>
              <c:pt idx="4870">
                <c:v>493900</c:v>
              </c:pt>
              <c:pt idx="4871">
                <c:v>494009</c:v>
              </c:pt>
              <c:pt idx="4872">
                <c:v>494103</c:v>
              </c:pt>
              <c:pt idx="4873">
                <c:v>494212</c:v>
              </c:pt>
              <c:pt idx="4874">
                <c:v>494306</c:v>
              </c:pt>
              <c:pt idx="4875">
                <c:v>494400</c:v>
              </c:pt>
              <c:pt idx="4876">
                <c:v>494509</c:v>
              </c:pt>
              <c:pt idx="4877">
                <c:v>494603</c:v>
              </c:pt>
              <c:pt idx="4878">
                <c:v>494712</c:v>
              </c:pt>
              <c:pt idx="4879">
                <c:v>494806</c:v>
              </c:pt>
              <c:pt idx="4880">
                <c:v>494900</c:v>
              </c:pt>
              <c:pt idx="4881">
                <c:v>495009</c:v>
              </c:pt>
              <c:pt idx="4882">
                <c:v>495103</c:v>
              </c:pt>
              <c:pt idx="4883">
                <c:v>495212</c:v>
              </c:pt>
              <c:pt idx="4884">
                <c:v>495306</c:v>
              </c:pt>
              <c:pt idx="4885">
                <c:v>495400</c:v>
              </c:pt>
              <c:pt idx="4886">
                <c:v>495509</c:v>
              </c:pt>
              <c:pt idx="4887">
                <c:v>495603</c:v>
              </c:pt>
              <c:pt idx="4888">
                <c:v>495712</c:v>
              </c:pt>
              <c:pt idx="4889">
                <c:v>495806</c:v>
              </c:pt>
              <c:pt idx="4890">
                <c:v>495900</c:v>
              </c:pt>
              <c:pt idx="4891">
                <c:v>496009</c:v>
              </c:pt>
              <c:pt idx="4892">
                <c:v>496103</c:v>
              </c:pt>
              <c:pt idx="4893">
                <c:v>496212</c:v>
              </c:pt>
              <c:pt idx="4894">
                <c:v>496306</c:v>
              </c:pt>
              <c:pt idx="4895">
                <c:v>496400</c:v>
              </c:pt>
              <c:pt idx="4896">
                <c:v>496509</c:v>
              </c:pt>
              <c:pt idx="4897">
                <c:v>496603</c:v>
              </c:pt>
              <c:pt idx="4898">
                <c:v>496712</c:v>
              </c:pt>
              <c:pt idx="4899">
                <c:v>496806</c:v>
              </c:pt>
              <c:pt idx="4900">
                <c:v>496900</c:v>
              </c:pt>
              <c:pt idx="4901">
                <c:v>497009</c:v>
              </c:pt>
              <c:pt idx="4902">
                <c:v>497103</c:v>
              </c:pt>
              <c:pt idx="4903">
                <c:v>497212</c:v>
              </c:pt>
              <c:pt idx="4904">
                <c:v>497306</c:v>
              </c:pt>
              <c:pt idx="4905">
                <c:v>497400</c:v>
              </c:pt>
              <c:pt idx="4906">
                <c:v>497509</c:v>
              </c:pt>
              <c:pt idx="4907">
                <c:v>497603</c:v>
              </c:pt>
              <c:pt idx="4908">
                <c:v>497712</c:v>
              </c:pt>
              <c:pt idx="4909">
                <c:v>497806</c:v>
              </c:pt>
              <c:pt idx="4910">
                <c:v>497900</c:v>
              </c:pt>
              <c:pt idx="4911">
                <c:v>498009</c:v>
              </c:pt>
              <c:pt idx="4912">
                <c:v>498103</c:v>
              </c:pt>
              <c:pt idx="4913">
                <c:v>498212</c:v>
              </c:pt>
              <c:pt idx="4914">
                <c:v>498306</c:v>
              </c:pt>
              <c:pt idx="4915">
                <c:v>498400</c:v>
              </c:pt>
              <c:pt idx="4916">
                <c:v>498509</c:v>
              </c:pt>
              <c:pt idx="4917">
                <c:v>498603</c:v>
              </c:pt>
              <c:pt idx="4918">
                <c:v>498712</c:v>
              </c:pt>
              <c:pt idx="4919">
                <c:v>498806</c:v>
              </c:pt>
              <c:pt idx="4920">
                <c:v>498900</c:v>
              </c:pt>
              <c:pt idx="4921">
                <c:v>499009</c:v>
              </c:pt>
              <c:pt idx="4922">
                <c:v>499103</c:v>
              </c:pt>
              <c:pt idx="4923">
                <c:v>499212</c:v>
              </c:pt>
              <c:pt idx="4924">
                <c:v>499306</c:v>
              </c:pt>
              <c:pt idx="4925">
                <c:v>499400</c:v>
              </c:pt>
              <c:pt idx="4926">
                <c:v>499509</c:v>
              </c:pt>
              <c:pt idx="4927">
                <c:v>499603</c:v>
              </c:pt>
              <c:pt idx="4928">
                <c:v>499712</c:v>
              </c:pt>
              <c:pt idx="4929">
                <c:v>499806</c:v>
              </c:pt>
              <c:pt idx="4930">
                <c:v>499900</c:v>
              </c:pt>
              <c:pt idx="4931">
                <c:v>500009</c:v>
              </c:pt>
              <c:pt idx="4932">
                <c:v>500103</c:v>
              </c:pt>
              <c:pt idx="4933">
                <c:v>500212</c:v>
              </c:pt>
              <c:pt idx="4934">
                <c:v>500306</c:v>
              </c:pt>
              <c:pt idx="4935">
                <c:v>500400</c:v>
              </c:pt>
              <c:pt idx="4936">
                <c:v>500509</c:v>
              </c:pt>
              <c:pt idx="4937">
                <c:v>500603</c:v>
              </c:pt>
              <c:pt idx="4938">
                <c:v>500712</c:v>
              </c:pt>
              <c:pt idx="4939">
                <c:v>500806</c:v>
              </c:pt>
              <c:pt idx="4940">
                <c:v>500900</c:v>
              </c:pt>
              <c:pt idx="4941">
                <c:v>501009</c:v>
              </c:pt>
              <c:pt idx="4942">
                <c:v>501103</c:v>
              </c:pt>
              <c:pt idx="4943">
                <c:v>501212</c:v>
              </c:pt>
              <c:pt idx="4944">
                <c:v>501306</c:v>
              </c:pt>
              <c:pt idx="4945">
                <c:v>501400</c:v>
              </c:pt>
              <c:pt idx="4946">
                <c:v>501509</c:v>
              </c:pt>
              <c:pt idx="4947">
                <c:v>501603</c:v>
              </c:pt>
              <c:pt idx="4948">
                <c:v>501712</c:v>
              </c:pt>
              <c:pt idx="4949">
                <c:v>501806</c:v>
              </c:pt>
              <c:pt idx="4950">
                <c:v>501900</c:v>
              </c:pt>
              <c:pt idx="4951">
                <c:v>502009</c:v>
              </c:pt>
              <c:pt idx="4952">
                <c:v>502103</c:v>
              </c:pt>
              <c:pt idx="4953">
                <c:v>502212</c:v>
              </c:pt>
              <c:pt idx="4954">
                <c:v>502306</c:v>
              </c:pt>
              <c:pt idx="4955">
                <c:v>502400</c:v>
              </c:pt>
              <c:pt idx="4956">
                <c:v>502509</c:v>
              </c:pt>
              <c:pt idx="4957">
                <c:v>502603</c:v>
              </c:pt>
              <c:pt idx="4958">
                <c:v>502712</c:v>
              </c:pt>
              <c:pt idx="4959">
                <c:v>502806</c:v>
              </c:pt>
              <c:pt idx="4960">
                <c:v>502900</c:v>
              </c:pt>
              <c:pt idx="4961">
                <c:v>503009</c:v>
              </c:pt>
              <c:pt idx="4962">
                <c:v>503103</c:v>
              </c:pt>
              <c:pt idx="4963">
                <c:v>503212</c:v>
              </c:pt>
              <c:pt idx="4964">
                <c:v>503306</c:v>
              </c:pt>
              <c:pt idx="4965">
                <c:v>503400</c:v>
              </c:pt>
              <c:pt idx="4966">
                <c:v>503509</c:v>
              </c:pt>
              <c:pt idx="4967">
                <c:v>503603</c:v>
              </c:pt>
              <c:pt idx="4968">
                <c:v>503712</c:v>
              </c:pt>
              <c:pt idx="4969">
                <c:v>503806</c:v>
              </c:pt>
              <c:pt idx="4970">
                <c:v>503900</c:v>
              </c:pt>
              <c:pt idx="4971">
                <c:v>504009</c:v>
              </c:pt>
              <c:pt idx="4972">
                <c:v>504103</c:v>
              </c:pt>
              <c:pt idx="4973">
                <c:v>504212</c:v>
              </c:pt>
              <c:pt idx="4974">
                <c:v>504306</c:v>
              </c:pt>
              <c:pt idx="4975">
                <c:v>504400</c:v>
              </c:pt>
              <c:pt idx="4976">
                <c:v>504509</c:v>
              </c:pt>
              <c:pt idx="4977">
                <c:v>504603</c:v>
              </c:pt>
              <c:pt idx="4978">
                <c:v>504712</c:v>
              </c:pt>
              <c:pt idx="4979">
                <c:v>504806</c:v>
              </c:pt>
              <c:pt idx="4980">
                <c:v>504900</c:v>
              </c:pt>
              <c:pt idx="4981">
                <c:v>505009</c:v>
              </c:pt>
              <c:pt idx="4982">
                <c:v>505103</c:v>
              </c:pt>
              <c:pt idx="4983">
                <c:v>505212</c:v>
              </c:pt>
              <c:pt idx="4984">
                <c:v>505306</c:v>
              </c:pt>
              <c:pt idx="4985">
                <c:v>505400</c:v>
              </c:pt>
              <c:pt idx="4986">
                <c:v>505509</c:v>
              </c:pt>
              <c:pt idx="4987">
                <c:v>505603</c:v>
              </c:pt>
              <c:pt idx="4988">
                <c:v>505712</c:v>
              </c:pt>
              <c:pt idx="4989">
                <c:v>505806</c:v>
              </c:pt>
              <c:pt idx="4990">
                <c:v>505900</c:v>
              </c:pt>
              <c:pt idx="4991">
                <c:v>506009</c:v>
              </c:pt>
              <c:pt idx="4992">
                <c:v>506103</c:v>
              </c:pt>
              <c:pt idx="4993">
                <c:v>506212</c:v>
              </c:pt>
              <c:pt idx="4994">
                <c:v>506306</c:v>
              </c:pt>
              <c:pt idx="4995">
                <c:v>506400</c:v>
              </c:pt>
              <c:pt idx="4996">
                <c:v>506509</c:v>
              </c:pt>
              <c:pt idx="4997">
                <c:v>506603</c:v>
              </c:pt>
              <c:pt idx="4998">
                <c:v>506712</c:v>
              </c:pt>
              <c:pt idx="4999">
                <c:v>506806</c:v>
              </c:pt>
              <c:pt idx="5000">
                <c:v>506900</c:v>
              </c:pt>
              <c:pt idx="5001">
                <c:v>507009</c:v>
              </c:pt>
              <c:pt idx="5002">
                <c:v>507103</c:v>
              </c:pt>
              <c:pt idx="5003">
                <c:v>507212</c:v>
              </c:pt>
              <c:pt idx="5004">
                <c:v>507306</c:v>
              </c:pt>
              <c:pt idx="5005">
                <c:v>507400</c:v>
              </c:pt>
              <c:pt idx="5006">
                <c:v>507509</c:v>
              </c:pt>
              <c:pt idx="5007">
                <c:v>507603</c:v>
              </c:pt>
              <c:pt idx="5008">
                <c:v>507712</c:v>
              </c:pt>
              <c:pt idx="5009">
                <c:v>507806</c:v>
              </c:pt>
              <c:pt idx="5010">
                <c:v>507900</c:v>
              </c:pt>
              <c:pt idx="5011">
                <c:v>508009</c:v>
              </c:pt>
              <c:pt idx="5012">
                <c:v>508103</c:v>
              </c:pt>
              <c:pt idx="5013">
                <c:v>508212</c:v>
              </c:pt>
              <c:pt idx="5014">
                <c:v>508306</c:v>
              </c:pt>
              <c:pt idx="5015">
                <c:v>508400</c:v>
              </c:pt>
              <c:pt idx="5016">
                <c:v>508509</c:v>
              </c:pt>
              <c:pt idx="5017">
                <c:v>508603</c:v>
              </c:pt>
              <c:pt idx="5018">
                <c:v>508712</c:v>
              </c:pt>
              <c:pt idx="5019">
                <c:v>508806</c:v>
              </c:pt>
              <c:pt idx="5020">
                <c:v>508900</c:v>
              </c:pt>
              <c:pt idx="5021">
                <c:v>509009</c:v>
              </c:pt>
              <c:pt idx="5022">
                <c:v>509103</c:v>
              </c:pt>
              <c:pt idx="5023">
                <c:v>509212</c:v>
              </c:pt>
              <c:pt idx="5024">
                <c:v>509306</c:v>
              </c:pt>
              <c:pt idx="5025">
                <c:v>509400</c:v>
              </c:pt>
              <c:pt idx="5026">
                <c:v>509509</c:v>
              </c:pt>
              <c:pt idx="5027">
                <c:v>509603</c:v>
              </c:pt>
              <c:pt idx="5028">
                <c:v>509712</c:v>
              </c:pt>
              <c:pt idx="5029">
                <c:v>509806</c:v>
              </c:pt>
              <c:pt idx="5030">
                <c:v>509900</c:v>
              </c:pt>
              <c:pt idx="5031">
                <c:v>510009</c:v>
              </c:pt>
              <c:pt idx="5032">
                <c:v>510103</c:v>
              </c:pt>
              <c:pt idx="5033">
                <c:v>510212</c:v>
              </c:pt>
              <c:pt idx="5034">
                <c:v>510306</c:v>
              </c:pt>
              <c:pt idx="5035">
                <c:v>510400</c:v>
              </c:pt>
              <c:pt idx="5036">
                <c:v>510509</c:v>
              </c:pt>
              <c:pt idx="5037">
                <c:v>510603</c:v>
              </c:pt>
              <c:pt idx="5038">
                <c:v>510712</c:v>
              </c:pt>
              <c:pt idx="5039">
                <c:v>510806</c:v>
              </c:pt>
              <c:pt idx="5040">
                <c:v>510900</c:v>
              </c:pt>
              <c:pt idx="5041">
                <c:v>511009</c:v>
              </c:pt>
              <c:pt idx="5042">
                <c:v>511103</c:v>
              </c:pt>
              <c:pt idx="5043">
                <c:v>511212</c:v>
              </c:pt>
              <c:pt idx="5044">
                <c:v>511306</c:v>
              </c:pt>
              <c:pt idx="5045">
                <c:v>511400</c:v>
              </c:pt>
              <c:pt idx="5046">
                <c:v>511509</c:v>
              </c:pt>
              <c:pt idx="5047">
                <c:v>511603</c:v>
              </c:pt>
              <c:pt idx="5048">
                <c:v>511712</c:v>
              </c:pt>
              <c:pt idx="5049">
                <c:v>511806</c:v>
              </c:pt>
              <c:pt idx="5050">
                <c:v>511900</c:v>
              </c:pt>
              <c:pt idx="5051">
                <c:v>512009</c:v>
              </c:pt>
              <c:pt idx="5052">
                <c:v>512103</c:v>
              </c:pt>
              <c:pt idx="5053">
                <c:v>512212</c:v>
              </c:pt>
              <c:pt idx="5054">
                <c:v>512306</c:v>
              </c:pt>
              <c:pt idx="5055">
                <c:v>512400</c:v>
              </c:pt>
              <c:pt idx="5056">
                <c:v>512509</c:v>
              </c:pt>
              <c:pt idx="5057">
                <c:v>512603</c:v>
              </c:pt>
              <c:pt idx="5058">
                <c:v>512712</c:v>
              </c:pt>
              <c:pt idx="5059">
                <c:v>512806</c:v>
              </c:pt>
              <c:pt idx="5060">
                <c:v>512900</c:v>
              </c:pt>
              <c:pt idx="5061">
                <c:v>513009</c:v>
              </c:pt>
              <c:pt idx="5062">
                <c:v>513103</c:v>
              </c:pt>
              <c:pt idx="5063">
                <c:v>513212</c:v>
              </c:pt>
              <c:pt idx="5064">
                <c:v>513306</c:v>
              </c:pt>
              <c:pt idx="5065">
                <c:v>513400</c:v>
              </c:pt>
              <c:pt idx="5066">
                <c:v>513509</c:v>
              </c:pt>
              <c:pt idx="5067">
                <c:v>513603</c:v>
              </c:pt>
              <c:pt idx="5068">
                <c:v>513712</c:v>
              </c:pt>
              <c:pt idx="5069">
                <c:v>513806</c:v>
              </c:pt>
              <c:pt idx="5070">
                <c:v>513900</c:v>
              </c:pt>
              <c:pt idx="5071">
                <c:v>514009</c:v>
              </c:pt>
              <c:pt idx="5072">
                <c:v>514103</c:v>
              </c:pt>
              <c:pt idx="5073">
                <c:v>514212</c:v>
              </c:pt>
              <c:pt idx="5074">
                <c:v>514306</c:v>
              </c:pt>
              <c:pt idx="5075">
                <c:v>514400</c:v>
              </c:pt>
              <c:pt idx="5076">
                <c:v>514509</c:v>
              </c:pt>
              <c:pt idx="5077">
                <c:v>514603</c:v>
              </c:pt>
              <c:pt idx="5078">
                <c:v>514712</c:v>
              </c:pt>
              <c:pt idx="5079">
                <c:v>514806</c:v>
              </c:pt>
              <c:pt idx="5080">
                <c:v>514900</c:v>
              </c:pt>
              <c:pt idx="5081">
                <c:v>515009</c:v>
              </c:pt>
              <c:pt idx="5082">
                <c:v>515103</c:v>
              </c:pt>
              <c:pt idx="5083">
                <c:v>515212</c:v>
              </c:pt>
              <c:pt idx="5084">
                <c:v>515306</c:v>
              </c:pt>
              <c:pt idx="5085">
                <c:v>515400</c:v>
              </c:pt>
              <c:pt idx="5086">
                <c:v>515509</c:v>
              </c:pt>
              <c:pt idx="5087">
                <c:v>515603</c:v>
              </c:pt>
              <c:pt idx="5088">
                <c:v>515712</c:v>
              </c:pt>
              <c:pt idx="5089">
                <c:v>515806</c:v>
              </c:pt>
              <c:pt idx="5090">
                <c:v>515900</c:v>
              </c:pt>
              <c:pt idx="5091">
                <c:v>516009</c:v>
              </c:pt>
              <c:pt idx="5092">
                <c:v>516103</c:v>
              </c:pt>
              <c:pt idx="5093">
                <c:v>516212</c:v>
              </c:pt>
              <c:pt idx="5094">
                <c:v>516306</c:v>
              </c:pt>
              <c:pt idx="5095">
                <c:v>516400</c:v>
              </c:pt>
              <c:pt idx="5096">
                <c:v>516509</c:v>
              </c:pt>
              <c:pt idx="5097">
                <c:v>516603</c:v>
              </c:pt>
              <c:pt idx="5098">
                <c:v>516712</c:v>
              </c:pt>
              <c:pt idx="5099">
                <c:v>516806</c:v>
              </c:pt>
              <c:pt idx="5100">
                <c:v>516900</c:v>
              </c:pt>
              <c:pt idx="5101">
                <c:v>517009</c:v>
              </c:pt>
              <c:pt idx="5102">
                <c:v>517103</c:v>
              </c:pt>
              <c:pt idx="5103">
                <c:v>517212</c:v>
              </c:pt>
              <c:pt idx="5104">
                <c:v>517306</c:v>
              </c:pt>
              <c:pt idx="5105">
                <c:v>517400</c:v>
              </c:pt>
              <c:pt idx="5106">
                <c:v>517509</c:v>
              </c:pt>
              <c:pt idx="5107">
                <c:v>517603</c:v>
              </c:pt>
              <c:pt idx="5108">
                <c:v>517712</c:v>
              </c:pt>
              <c:pt idx="5109">
                <c:v>517806</c:v>
              </c:pt>
              <c:pt idx="5110">
                <c:v>517900</c:v>
              </c:pt>
              <c:pt idx="5111">
                <c:v>518009</c:v>
              </c:pt>
              <c:pt idx="5112">
                <c:v>518103</c:v>
              </c:pt>
              <c:pt idx="5113">
                <c:v>518212</c:v>
              </c:pt>
              <c:pt idx="5114">
                <c:v>518306</c:v>
              </c:pt>
              <c:pt idx="5115">
                <c:v>518400</c:v>
              </c:pt>
              <c:pt idx="5116">
                <c:v>518509</c:v>
              </c:pt>
              <c:pt idx="5117">
                <c:v>518603</c:v>
              </c:pt>
              <c:pt idx="5118">
                <c:v>518712</c:v>
              </c:pt>
              <c:pt idx="5119">
                <c:v>518806</c:v>
              </c:pt>
              <c:pt idx="5120">
                <c:v>518900</c:v>
              </c:pt>
              <c:pt idx="5121">
                <c:v>519009</c:v>
              </c:pt>
              <c:pt idx="5122">
                <c:v>519103</c:v>
              </c:pt>
              <c:pt idx="5123">
                <c:v>519212</c:v>
              </c:pt>
              <c:pt idx="5124">
                <c:v>519306</c:v>
              </c:pt>
              <c:pt idx="5125">
                <c:v>519400</c:v>
              </c:pt>
              <c:pt idx="5126">
                <c:v>519509</c:v>
              </c:pt>
              <c:pt idx="5127">
                <c:v>519603</c:v>
              </c:pt>
              <c:pt idx="5128">
                <c:v>519712</c:v>
              </c:pt>
              <c:pt idx="5129">
                <c:v>519806</c:v>
              </c:pt>
              <c:pt idx="5130">
                <c:v>519900</c:v>
              </c:pt>
              <c:pt idx="5131">
                <c:v>520009</c:v>
              </c:pt>
              <c:pt idx="5132">
                <c:v>520103</c:v>
              </c:pt>
              <c:pt idx="5133">
                <c:v>520212</c:v>
              </c:pt>
              <c:pt idx="5134">
                <c:v>520306</c:v>
              </c:pt>
              <c:pt idx="5135">
                <c:v>520400</c:v>
              </c:pt>
              <c:pt idx="5136">
                <c:v>520509</c:v>
              </c:pt>
              <c:pt idx="5137">
                <c:v>520603</c:v>
              </c:pt>
              <c:pt idx="5138">
                <c:v>520712</c:v>
              </c:pt>
              <c:pt idx="5139">
                <c:v>520806</c:v>
              </c:pt>
              <c:pt idx="5140">
                <c:v>520900</c:v>
              </c:pt>
              <c:pt idx="5141">
                <c:v>521009</c:v>
              </c:pt>
              <c:pt idx="5142">
                <c:v>521103</c:v>
              </c:pt>
              <c:pt idx="5143">
                <c:v>521212</c:v>
              </c:pt>
              <c:pt idx="5144">
                <c:v>521306</c:v>
              </c:pt>
              <c:pt idx="5145">
                <c:v>521400</c:v>
              </c:pt>
              <c:pt idx="5146">
                <c:v>521509</c:v>
              </c:pt>
              <c:pt idx="5147">
                <c:v>521603</c:v>
              </c:pt>
              <c:pt idx="5148">
                <c:v>521712</c:v>
              </c:pt>
              <c:pt idx="5149">
                <c:v>521806</c:v>
              </c:pt>
              <c:pt idx="5150">
                <c:v>521900</c:v>
              </c:pt>
              <c:pt idx="5151">
                <c:v>522009</c:v>
              </c:pt>
              <c:pt idx="5152">
                <c:v>522103</c:v>
              </c:pt>
              <c:pt idx="5153">
                <c:v>522212</c:v>
              </c:pt>
              <c:pt idx="5154">
                <c:v>522306</c:v>
              </c:pt>
              <c:pt idx="5155">
                <c:v>522400</c:v>
              </c:pt>
              <c:pt idx="5156">
                <c:v>522509</c:v>
              </c:pt>
              <c:pt idx="5157">
                <c:v>522603</c:v>
              </c:pt>
              <c:pt idx="5158">
                <c:v>522712</c:v>
              </c:pt>
              <c:pt idx="5159">
                <c:v>522806</c:v>
              </c:pt>
              <c:pt idx="5160">
                <c:v>522900</c:v>
              </c:pt>
              <c:pt idx="5161">
                <c:v>523009</c:v>
              </c:pt>
              <c:pt idx="5162">
                <c:v>523103</c:v>
              </c:pt>
              <c:pt idx="5163">
                <c:v>523212</c:v>
              </c:pt>
              <c:pt idx="5164">
                <c:v>523306</c:v>
              </c:pt>
              <c:pt idx="5165">
                <c:v>523400</c:v>
              </c:pt>
              <c:pt idx="5166">
                <c:v>523509</c:v>
              </c:pt>
              <c:pt idx="5167">
                <c:v>523603</c:v>
              </c:pt>
              <c:pt idx="5168">
                <c:v>523712</c:v>
              </c:pt>
              <c:pt idx="5169">
                <c:v>523806</c:v>
              </c:pt>
              <c:pt idx="5170">
                <c:v>523900</c:v>
              </c:pt>
              <c:pt idx="5171">
                <c:v>524009</c:v>
              </c:pt>
              <c:pt idx="5172">
                <c:v>524103</c:v>
              </c:pt>
              <c:pt idx="5173">
                <c:v>524212</c:v>
              </c:pt>
              <c:pt idx="5174">
                <c:v>524306</c:v>
              </c:pt>
              <c:pt idx="5175">
                <c:v>524400</c:v>
              </c:pt>
              <c:pt idx="5176">
                <c:v>524509</c:v>
              </c:pt>
              <c:pt idx="5177">
                <c:v>524603</c:v>
              </c:pt>
              <c:pt idx="5178">
                <c:v>524712</c:v>
              </c:pt>
              <c:pt idx="5179">
                <c:v>524806</c:v>
              </c:pt>
              <c:pt idx="5180">
                <c:v>524900</c:v>
              </c:pt>
              <c:pt idx="5181">
                <c:v>525009</c:v>
              </c:pt>
              <c:pt idx="5182">
                <c:v>525103</c:v>
              </c:pt>
              <c:pt idx="5183">
                <c:v>525212</c:v>
              </c:pt>
              <c:pt idx="5184">
                <c:v>525306</c:v>
              </c:pt>
              <c:pt idx="5185">
                <c:v>525400</c:v>
              </c:pt>
              <c:pt idx="5186">
                <c:v>525509</c:v>
              </c:pt>
              <c:pt idx="5187">
                <c:v>525603</c:v>
              </c:pt>
              <c:pt idx="5188">
                <c:v>525712</c:v>
              </c:pt>
              <c:pt idx="5189">
                <c:v>525806</c:v>
              </c:pt>
              <c:pt idx="5190">
                <c:v>525900</c:v>
              </c:pt>
              <c:pt idx="5191">
                <c:v>526009</c:v>
              </c:pt>
              <c:pt idx="5192">
                <c:v>526103</c:v>
              </c:pt>
              <c:pt idx="5193">
                <c:v>526212</c:v>
              </c:pt>
              <c:pt idx="5194">
                <c:v>526306</c:v>
              </c:pt>
              <c:pt idx="5195">
                <c:v>526400</c:v>
              </c:pt>
              <c:pt idx="5196">
                <c:v>526509</c:v>
              </c:pt>
              <c:pt idx="5197">
                <c:v>526603</c:v>
              </c:pt>
              <c:pt idx="5198">
                <c:v>526712</c:v>
              </c:pt>
              <c:pt idx="5199">
                <c:v>526806</c:v>
              </c:pt>
              <c:pt idx="5200">
                <c:v>526900</c:v>
              </c:pt>
              <c:pt idx="5201">
                <c:v>527009</c:v>
              </c:pt>
              <c:pt idx="5202">
                <c:v>527103</c:v>
              </c:pt>
              <c:pt idx="5203">
                <c:v>527212</c:v>
              </c:pt>
              <c:pt idx="5204">
                <c:v>527306</c:v>
              </c:pt>
              <c:pt idx="5205">
                <c:v>527400</c:v>
              </c:pt>
              <c:pt idx="5206">
                <c:v>527509</c:v>
              </c:pt>
              <c:pt idx="5207">
                <c:v>527603</c:v>
              </c:pt>
              <c:pt idx="5208">
                <c:v>527712</c:v>
              </c:pt>
              <c:pt idx="5209">
                <c:v>527806</c:v>
              </c:pt>
              <c:pt idx="5210">
                <c:v>527900</c:v>
              </c:pt>
              <c:pt idx="5211">
                <c:v>528009</c:v>
              </c:pt>
              <c:pt idx="5212">
                <c:v>528103</c:v>
              </c:pt>
              <c:pt idx="5213">
                <c:v>528212</c:v>
              </c:pt>
              <c:pt idx="5214">
                <c:v>528306</c:v>
              </c:pt>
              <c:pt idx="5215">
                <c:v>528400</c:v>
              </c:pt>
              <c:pt idx="5216">
                <c:v>528509</c:v>
              </c:pt>
              <c:pt idx="5217">
                <c:v>528603</c:v>
              </c:pt>
              <c:pt idx="5218">
                <c:v>528712</c:v>
              </c:pt>
              <c:pt idx="5219">
                <c:v>528806</c:v>
              </c:pt>
              <c:pt idx="5220">
                <c:v>528900</c:v>
              </c:pt>
              <c:pt idx="5221">
                <c:v>529009</c:v>
              </c:pt>
              <c:pt idx="5222">
                <c:v>529103</c:v>
              </c:pt>
              <c:pt idx="5223">
                <c:v>529212</c:v>
              </c:pt>
              <c:pt idx="5224">
                <c:v>529306</c:v>
              </c:pt>
              <c:pt idx="5225">
                <c:v>529400</c:v>
              </c:pt>
              <c:pt idx="5226">
                <c:v>529509</c:v>
              </c:pt>
              <c:pt idx="5227">
                <c:v>529603</c:v>
              </c:pt>
              <c:pt idx="5228">
                <c:v>529712</c:v>
              </c:pt>
              <c:pt idx="5229">
                <c:v>529806</c:v>
              </c:pt>
              <c:pt idx="5230">
                <c:v>529900</c:v>
              </c:pt>
              <c:pt idx="5231">
                <c:v>530009</c:v>
              </c:pt>
              <c:pt idx="5232">
                <c:v>530103</c:v>
              </c:pt>
              <c:pt idx="5233">
                <c:v>530212</c:v>
              </c:pt>
              <c:pt idx="5234">
                <c:v>530306</c:v>
              </c:pt>
              <c:pt idx="5235">
                <c:v>530400</c:v>
              </c:pt>
              <c:pt idx="5236">
                <c:v>530509</c:v>
              </c:pt>
              <c:pt idx="5237">
                <c:v>530603</c:v>
              </c:pt>
              <c:pt idx="5238">
                <c:v>530712</c:v>
              </c:pt>
              <c:pt idx="5239">
                <c:v>530806</c:v>
              </c:pt>
              <c:pt idx="5240">
                <c:v>530900</c:v>
              </c:pt>
              <c:pt idx="5241">
                <c:v>531009</c:v>
              </c:pt>
              <c:pt idx="5242">
                <c:v>531103</c:v>
              </c:pt>
              <c:pt idx="5243">
                <c:v>531212</c:v>
              </c:pt>
              <c:pt idx="5244">
                <c:v>531306</c:v>
              </c:pt>
              <c:pt idx="5245">
                <c:v>531400</c:v>
              </c:pt>
              <c:pt idx="5246">
                <c:v>531509</c:v>
              </c:pt>
              <c:pt idx="5247">
                <c:v>531603</c:v>
              </c:pt>
              <c:pt idx="5248">
                <c:v>531712</c:v>
              </c:pt>
              <c:pt idx="5249">
                <c:v>531806</c:v>
              </c:pt>
              <c:pt idx="5250">
                <c:v>531900</c:v>
              </c:pt>
              <c:pt idx="5251">
                <c:v>532009</c:v>
              </c:pt>
              <c:pt idx="5252">
                <c:v>532103</c:v>
              </c:pt>
              <c:pt idx="5253">
                <c:v>532212</c:v>
              </c:pt>
              <c:pt idx="5254">
                <c:v>532306</c:v>
              </c:pt>
              <c:pt idx="5255">
                <c:v>532400</c:v>
              </c:pt>
              <c:pt idx="5256">
                <c:v>532509</c:v>
              </c:pt>
              <c:pt idx="5257">
                <c:v>532603</c:v>
              </c:pt>
              <c:pt idx="5258">
                <c:v>532712</c:v>
              </c:pt>
              <c:pt idx="5259">
                <c:v>532806</c:v>
              </c:pt>
              <c:pt idx="5260">
                <c:v>532900</c:v>
              </c:pt>
              <c:pt idx="5261">
                <c:v>533009</c:v>
              </c:pt>
              <c:pt idx="5262">
                <c:v>533103</c:v>
              </c:pt>
              <c:pt idx="5263">
                <c:v>533212</c:v>
              </c:pt>
              <c:pt idx="5264">
                <c:v>533306</c:v>
              </c:pt>
              <c:pt idx="5265">
                <c:v>533400</c:v>
              </c:pt>
              <c:pt idx="5266">
                <c:v>533509</c:v>
              </c:pt>
              <c:pt idx="5267">
                <c:v>533603</c:v>
              </c:pt>
              <c:pt idx="5268">
                <c:v>533712</c:v>
              </c:pt>
              <c:pt idx="5269">
                <c:v>533806</c:v>
              </c:pt>
              <c:pt idx="5270">
                <c:v>533900</c:v>
              </c:pt>
              <c:pt idx="5271">
                <c:v>534009</c:v>
              </c:pt>
              <c:pt idx="5272">
                <c:v>534103</c:v>
              </c:pt>
              <c:pt idx="5273">
                <c:v>534212</c:v>
              </c:pt>
              <c:pt idx="5274">
                <c:v>534306</c:v>
              </c:pt>
              <c:pt idx="5275">
                <c:v>534400</c:v>
              </c:pt>
              <c:pt idx="5276">
                <c:v>534509</c:v>
              </c:pt>
              <c:pt idx="5277">
                <c:v>534603</c:v>
              </c:pt>
              <c:pt idx="5278">
                <c:v>534712</c:v>
              </c:pt>
              <c:pt idx="5279">
                <c:v>534806</c:v>
              </c:pt>
              <c:pt idx="5280">
                <c:v>534900</c:v>
              </c:pt>
              <c:pt idx="5281">
                <c:v>535009</c:v>
              </c:pt>
              <c:pt idx="5282">
                <c:v>535103</c:v>
              </c:pt>
              <c:pt idx="5283">
                <c:v>535212</c:v>
              </c:pt>
              <c:pt idx="5284">
                <c:v>535306</c:v>
              </c:pt>
              <c:pt idx="5285">
                <c:v>535400</c:v>
              </c:pt>
              <c:pt idx="5286">
                <c:v>535509</c:v>
              </c:pt>
              <c:pt idx="5287">
                <c:v>535603</c:v>
              </c:pt>
              <c:pt idx="5288">
                <c:v>535712</c:v>
              </c:pt>
              <c:pt idx="5289">
                <c:v>535806</c:v>
              </c:pt>
              <c:pt idx="5290">
                <c:v>535900</c:v>
              </c:pt>
              <c:pt idx="5291">
                <c:v>536009</c:v>
              </c:pt>
              <c:pt idx="5292">
                <c:v>536103</c:v>
              </c:pt>
              <c:pt idx="5293">
                <c:v>536212</c:v>
              </c:pt>
              <c:pt idx="5294">
                <c:v>536306</c:v>
              </c:pt>
              <c:pt idx="5295">
                <c:v>536400</c:v>
              </c:pt>
              <c:pt idx="5296">
                <c:v>536509</c:v>
              </c:pt>
              <c:pt idx="5297">
                <c:v>536603</c:v>
              </c:pt>
              <c:pt idx="5298">
                <c:v>536712</c:v>
              </c:pt>
              <c:pt idx="5299">
                <c:v>536806</c:v>
              </c:pt>
              <c:pt idx="5300">
                <c:v>536900</c:v>
              </c:pt>
              <c:pt idx="5301">
                <c:v>537009</c:v>
              </c:pt>
              <c:pt idx="5302">
                <c:v>537103</c:v>
              </c:pt>
              <c:pt idx="5303">
                <c:v>537212</c:v>
              </c:pt>
              <c:pt idx="5304">
                <c:v>537306</c:v>
              </c:pt>
              <c:pt idx="5305">
                <c:v>537400</c:v>
              </c:pt>
              <c:pt idx="5306">
                <c:v>537509</c:v>
              </c:pt>
              <c:pt idx="5307">
                <c:v>537603</c:v>
              </c:pt>
              <c:pt idx="5308">
                <c:v>537712</c:v>
              </c:pt>
              <c:pt idx="5309">
                <c:v>537806</c:v>
              </c:pt>
              <c:pt idx="5310">
                <c:v>537900</c:v>
              </c:pt>
              <c:pt idx="5311">
                <c:v>538009</c:v>
              </c:pt>
              <c:pt idx="5312">
                <c:v>538103</c:v>
              </c:pt>
              <c:pt idx="5313">
                <c:v>538212</c:v>
              </c:pt>
              <c:pt idx="5314">
                <c:v>538306</c:v>
              </c:pt>
              <c:pt idx="5315">
                <c:v>538400</c:v>
              </c:pt>
              <c:pt idx="5316">
                <c:v>538509</c:v>
              </c:pt>
              <c:pt idx="5317">
                <c:v>538603</c:v>
              </c:pt>
              <c:pt idx="5318">
                <c:v>538712</c:v>
              </c:pt>
              <c:pt idx="5319">
                <c:v>538806</c:v>
              </c:pt>
              <c:pt idx="5320">
                <c:v>538900</c:v>
              </c:pt>
              <c:pt idx="5321">
                <c:v>539009</c:v>
              </c:pt>
              <c:pt idx="5322">
                <c:v>539103</c:v>
              </c:pt>
              <c:pt idx="5323">
                <c:v>539212</c:v>
              </c:pt>
              <c:pt idx="5324">
                <c:v>539306</c:v>
              </c:pt>
              <c:pt idx="5325">
                <c:v>539400</c:v>
              </c:pt>
              <c:pt idx="5326">
                <c:v>539509</c:v>
              </c:pt>
              <c:pt idx="5327">
                <c:v>539603</c:v>
              </c:pt>
              <c:pt idx="5328">
                <c:v>539712</c:v>
              </c:pt>
              <c:pt idx="5329">
                <c:v>539806</c:v>
              </c:pt>
              <c:pt idx="5330">
                <c:v>539900</c:v>
              </c:pt>
              <c:pt idx="5331">
                <c:v>540009</c:v>
              </c:pt>
              <c:pt idx="5332">
                <c:v>540103</c:v>
              </c:pt>
              <c:pt idx="5333">
                <c:v>540212</c:v>
              </c:pt>
              <c:pt idx="5334">
                <c:v>540306</c:v>
              </c:pt>
              <c:pt idx="5335">
                <c:v>540400</c:v>
              </c:pt>
              <c:pt idx="5336">
                <c:v>540509</c:v>
              </c:pt>
              <c:pt idx="5337">
                <c:v>540603</c:v>
              </c:pt>
              <c:pt idx="5338">
                <c:v>540712</c:v>
              </c:pt>
              <c:pt idx="5339">
                <c:v>540806</c:v>
              </c:pt>
              <c:pt idx="5340">
                <c:v>540900</c:v>
              </c:pt>
              <c:pt idx="5341">
                <c:v>541009</c:v>
              </c:pt>
              <c:pt idx="5342">
                <c:v>541103</c:v>
              </c:pt>
              <c:pt idx="5343">
                <c:v>541212</c:v>
              </c:pt>
              <c:pt idx="5344">
                <c:v>541306</c:v>
              </c:pt>
              <c:pt idx="5345">
                <c:v>541400</c:v>
              </c:pt>
              <c:pt idx="5346">
                <c:v>541509</c:v>
              </c:pt>
              <c:pt idx="5347">
                <c:v>541603</c:v>
              </c:pt>
              <c:pt idx="5348">
                <c:v>541712</c:v>
              </c:pt>
              <c:pt idx="5349">
                <c:v>541806</c:v>
              </c:pt>
              <c:pt idx="5350">
                <c:v>541900</c:v>
              </c:pt>
              <c:pt idx="5351">
                <c:v>542009</c:v>
              </c:pt>
              <c:pt idx="5352">
                <c:v>542103</c:v>
              </c:pt>
              <c:pt idx="5353">
                <c:v>542212</c:v>
              </c:pt>
              <c:pt idx="5354">
                <c:v>542306</c:v>
              </c:pt>
              <c:pt idx="5355">
                <c:v>542400</c:v>
              </c:pt>
              <c:pt idx="5356">
                <c:v>542509</c:v>
              </c:pt>
              <c:pt idx="5357">
                <c:v>542603</c:v>
              </c:pt>
              <c:pt idx="5358">
                <c:v>542712</c:v>
              </c:pt>
              <c:pt idx="5359">
                <c:v>542806</c:v>
              </c:pt>
              <c:pt idx="5360">
                <c:v>542900</c:v>
              </c:pt>
              <c:pt idx="5361">
                <c:v>543009</c:v>
              </c:pt>
              <c:pt idx="5362">
                <c:v>543103</c:v>
              </c:pt>
              <c:pt idx="5363">
                <c:v>543212</c:v>
              </c:pt>
              <c:pt idx="5364">
                <c:v>543306</c:v>
              </c:pt>
              <c:pt idx="5365">
                <c:v>543400</c:v>
              </c:pt>
              <c:pt idx="5366">
                <c:v>543509</c:v>
              </c:pt>
              <c:pt idx="5367">
                <c:v>543603</c:v>
              </c:pt>
              <c:pt idx="5368">
                <c:v>543712</c:v>
              </c:pt>
              <c:pt idx="5369">
                <c:v>543806</c:v>
              </c:pt>
              <c:pt idx="5370">
                <c:v>543900</c:v>
              </c:pt>
              <c:pt idx="5371">
                <c:v>544009</c:v>
              </c:pt>
              <c:pt idx="5372">
                <c:v>544103</c:v>
              </c:pt>
              <c:pt idx="5373">
                <c:v>544212</c:v>
              </c:pt>
              <c:pt idx="5374">
                <c:v>544306</c:v>
              </c:pt>
              <c:pt idx="5375">
                <c:v>544400</c:v>
              </c:pt>
              <c:pt idx="5376">
                <c:v>544509</c:v>
              </c:pt>
              <c:pt idx="5377">
                <c:v>544603</c:v>
              </c:pt>
              <c:pt idx="5378">
                <c:v>544712</c:v>
              </c:pt>
              <c:pt idx="5379">
                <c:v>544806</c:v>
              </c:pt>
              <c:pt idx="5380">
                <c:v>544900</c:v>
              </c:pt>
              <c:pt idx="5381">
                <c:v>545009</c:v>
              </c:pt>
              <c:pt idx="5382">
                <c:v>545103</c:v>
              </c:pt>
              <c:pt idx="5383">
                <c:v>545212</c:v>
              </c:pt>
              <c:pt idx="5384">
                <c:v>545306</c:v>
              </c:pt>
              <c:pt idx="5385">
                <c:v>545400</c:v>
              </c:pt>
              <c:pt idx="5386">
                <c:v>545509</c:v>
              </c:pt>
              <c:pt idx="5387">
                <c:v>545603</c:v>
              </c:pt>
              <c:pt idx="5388">
                <c:v>545712</c:v>
              </c:pt>
              <c:pt idx="5389">
                <c:v>545806</c:v>
              </c:pt>
              <c:pt idx="5390">
                <c:v>545900</c:v>
              </c:pt>
              <c:pt idx="5391">
                <c:v>546009</c:v>
              </c:pt>
              <c:pt idx="5392">
                <c:v>546103</c:v>
              </c:pt>
              <c:pt idx="5393">
                <c:v>546212</c:v>
              </c:pt>
              <c:pt idx="5394">
                <c:v>546306</c:v>
              </c:pt>
              <c:pt idx="5395">
                <c:v>546400</c:v>
              </c:pt>
              <c:pt idx="5396">
                <c:v>546509</c:v>
              </c:pt>
              <c:pt idx="5397">
                <c:v>546603</c:v>
              </c:pt>
              <c:pt idx="5398">
                <c:v>546712</c:v>
              </c:pt>
              <c:pt idx="5399">
                <c:v>546806</c:v>
              </c:pt>
              <c:pt idx="5400">
                <c:v>546900</c:v>
              </c:pt>
              <c:pt idx="5401">
                <c:v>547009</c:v>
              </c:pt>
              <c:pt idx="5402">
                <c:v>547103</c:v>
              </c:pt>
              <c:pt idx="5403">
                <c:v>547212</c:v>
              </c:pt>
              <c:pt idx="5404">
                <c:v>547306</c:v>
              </c:pt>
              <c:pt idx="5405">
                <c:v>547400</c:v>
              </c:pt>
              <c:pt idx="5406">
                <c:v>547509</c:v>
              </c:pt>
              <c:pt idx="5407">
                <c:v>547603</c:v>
              </c:pt>
              <c:pt idx="5408">
                <c:v>547712</c:v>
              </c:pt>
              <c:pt idx="5409">
                <c:v>547806</c:v>
              </c:pt>
              <c:pt idx="5410">
                <c:v>547900</c:v>
              </c:pt>
              <c:pt idx="5411">
                <c:v>548009</c:v>
              </c:pt>
              <c:pt idx="5412">
                <c:v>548103</c:v>
              </c:pt>
              <c:pt idx="5413">
                <c:v>548212</c:v>
              </c:pt>
              <c:pt idx="5414">
                <c:v>548306</c:v>
              </c:pt>
              <c:pt idx="5415">
                <c:v>548400</c:v>
              </c:pt>
              <c:pt idx="5416">
                <c:v>548509</c:v>
              </c:pt>
              <c:pt idx="5417">
                <c:v>548603</c:v>
              </c:pt>
              <c:pt idx="5418">
                <c:v>548712</c:v>
              </c:pt>
              <c:pt idx="5419">
                <c:v>548806</c:v>
              </c:pt>
              <c:pt idx="5420">
                <c:v>548900</c:v>
              </c:pt>
              <c:pt idx="5421">
                <c:v>549009</c:v>
              </c:pt>
              <c:pt idx="5422">
                <c:v>549103</c:v>
              </c:pt>
              <c:pt idx="5423">
                <c:v>549212</c:v>
              </c:pt>
              <c:pt idx="5424">
                <c:v>549306</c:v>
              </c:pt>
              <c:pt idx="5425">
                <c:v>549400</c:v>
              </c:pt>
              <c:pt idx="5426">
                <c:v>549509</c:v>
              </c:pt>
              <c:pt idx="5427">
                <c:v>549603</c:v>
              </c:pt>
              <c:pt idx="5428">
                <c:v>549712</c:v>
              </c:pt>
              <c:pt idx="5429">
                <c:v>549806</c:v>
              </c:pt>
              <c:pt idx="5430">
                <c:v>549900</c:v>
              </c:pt>
              <c:pt idx="5431">
                <c:v>550009</c:v>
              </c:pt>
              <c:pt idx="5432">
                <c:v>550103</c:v>
              </c:pt>
              <c:pt idx="5433">
                <c:v>550212</c:v>
              </c:pt>
              <c:pt idx="5434">
                <c:v>550306</c:v>
              </c:pt>
              <c:pt idx="5435">
                <c:v>550400</c:v>
              </c:pt>
              <c:pt idx="5436">
                <c:v>550509</c:v>
              </c:pt>
              <c:pt idx="5437">
                <c:v>550603</c:v>
              </c:pt>
              <c:pt idx="5438">
                <c:v>550712</c:v>
              </c:pt>
              <c:pt idx="5439">
                <c:v>550806</c:v>
              </c:pt>
              <c:pt idx="5440">
                <c:v>550900</c:v>
              </c:pt>
              <c:pt idx="5441">
                <c:v>551009</c:v>
              </c:pt>
              <c:pt idx="5442">
                <c:v>551103</c:v>
              </c:pt>
              <c:pt idx="5443">
                <c:v>551212</c:v>
              </c:pt>
              <c:pt idx="5444">
                <c:v>551306</c:v>
              </c:pt>
              <c:pt idx="5445">
                <c:v>551400</c:v>
              </c:pt>
              <c:pt idx="5446">
                <c:v>551509</c:v>
              </c:pt>
              <c:pt idx="5447">
                <c:v>551603</c:v>
              </c:pt>
              <c:pt idx="5448">
                <c:v>551712</c:v>
              </c:pt>
              <c:pt idx="5449">
                <c:v>551806</c:v>
              </c:pt>
              <c:pt idx="5450">
                <c:v>551900</c:v>
              </c:pt>
              <c:pt idx="5451">
                <c:v>552009</c:v>
              </c:pt>
              <c:pt idx="5452">
                <c:v>552103</c:v>
              </c:pt>
              <c:pt idx="5453">
                <c:v>552212</c:v>
              </c:pt>
              <c:pt idx="5454">
                <c:v>552306</c:v>
              </c:pt>
              <c:pt idx="5455">
                <c:v>552400</c:v>
              </c:pt>
              <c:pt idx="5456">
                <c:v>552509</c:v>
              </c:pt>
              <c:pt idx="5457">
                <c:v>552603</c:v>
              </c:pt>
              <c:pt idx="5458">
                <c:v>552712</c:v>
              </c:pt>
              <c:pt idx="5459">
                <c:v>552806</c:v>
              </c:pt>
              <c:pt idx="5460">
                <c:v>552900</c:v>
              </c:pt>
              <c:pt idx="5461">
                <c:v>553009</c:v>
              </c:pt>
              <c:pt idx="5462">
                <c:v>553103</c:v>
              </c:pt>
              <c:pt idx="5463">
                <c:v>553212</c:v>
              </c:pt>
              <c:pt idx="5464">
                <c:v>553306</c:v>
              </c:pt>
              <c:pt idx="5465">
                <c:v>553400</c:v>
              </c:pt>
              <c:pt idx="5466">
                <c:v>553509</c:v>
              </c:pt>
              <c:pt idx="5467">
                <c:v>553603</c:v>
              </c:pt>
              <c:pt idx="5468">
                <c:v>553712</c:v>
              </c:pt>
              <c:pt idx="5469">
                <c:v>553806</c:v>
              </c:pt>
              <c:pt idx="5470">
                <c:v>553900</c:v>
              </c:pt>
              <c:pt idx="5471">
                <c:v>554009</c:v>
              </c:pt>
              <c:pt idx="5472">
                <c:v>554103</c:v>
              </c:pt>
              <c:pt idx="5473">
                <c:v>554212</c:v>
              </c:pt>
              <c:pt idx="5474">
                <c:v>554306</c:v>
              </c:pt>
              <c:pt idx="5475">
                <c:v>554400</c:v>
              </c:pt>
              <c:pt idx="5476">
                <c:v>554509</c:v>
              </c:pt>
              <c:pt idx="5477">
                <c:v>554603</c:v>
              </c:pt>
              <c:pt idx="5478">
                <c:v>554712</c:v>
              </c:pt>
              <c:pt idx="5479">
                <c:v>554806</c:v>
              </c:pt>
              <c:pt idx="5480">
                <c:v>554900</c:v>
              </c:pt>
              <c:pt idx="5481">
                <c:v>555009</c:v>
              </c:pt>
              <c:pt idx="5482">
                <c:v>555103</c:v>
              </c:pt>
              <c:pt idx="5483">
                <c:v>555212</c:v>
              </c:pt>
              <c:pt idx="5484">
                <c:v>555306</c:v>
              </c:pt>
              <c:pt idx="5485">
                <c:v>555400</c:v>
              </c:pt>
              <c:pt idx="5486">
                <c:v>555509</c:v>
              </c:pt>
              <c:pt idx="5487">
                <c:v>555603</c:v>
              </c:pt>
              <c:pt idx="5488">
                <c:v>555712</c:v>
              </c:pt>
              <c:pt idx="5489">
                <c:v>555806</c:v>
              </c:pt>
              <c:pt idx="5490">
                <c:v>555900</c:v>
              </c:pt>
              <c:pt idx="5491">
                <c:v>556009</c:v>
              </c:pt>
              <c:pt idx="5492">
                <c:v>556103</c:v>
              </c:pt>
              <c:pt idx="5493">
                <c:v>556212</c:v>
              </c:pt>
              <c:pt idx="5494">
                <c:v>556306</c:v>
              </c:pt>
              <c:pt idx="5495">
                <c:v>556400</c:v>
              </c:pt>
              <c:pt idx="5496">
                <c:v>556509</c:v>
              </c:pt>
              <c:pt idx="5497">
                <c:v>556603</c:v>
              </c:pt>
              <c:pt idx="5498">
                <c:v>556712</c:v>
              </c:pt>
              <c:pt idx="5499">
                <c:v>556806</c:v>
              </c:pt>
              <c:pt idx="5500">
                <c:v>556900</c:v>
              </c:pt>
              <c:pt idx="5501">
                <c:v>557009</c:v>
              </c:pt>
              <c:pt idx="5502">
                <c:v>557103</c:v>
              </c:pt>
              <c:pt idx="5503">
                <c:v>557212</c:v>
              </c:pt>
              <c:pt idx="5504">
                <c:v>557306</c:v>
              </c:pt>
              <c:pt idx="5505">
                <c:v>557400</c:v>
              </c:pt>
              <c:pt idx="5506">
                <c:v>557509</c:v>
              </c:pt>
              <c:pt idx="5507">
                <c:v>557603</c:v>
              </c:pt>
              <c:pt idx="5508">
                <c:v>557712</c:v>
              </c:pt>
              <c:pt idx="5509">
                <c:v>557806</c:v>
              </c:pt>
              <c:pt idx="5510">
                <c:v>557900</c:v>
              </c:pt>
              <c:pt idx="5511">
                <c:v>558009</c:v>
              </c:pt>
              <c:pt idx="5512">
                <c:v>558103</c:v>
              </c:pt>
              <c:pt idx="5513">
                <c:v>558212</c:v>
              </c:pt>
              <c:pt idx="5514">
                <c:v>558306</c:v>
              </c:pt>
              <c:pt idx="5515">
                <c:v>558400</c:v>
              </c:pt>
              <c:pt idx="5516">
                <c:v>558509</c:v>
              </c:pt>
              <c:pt idx="5517">
                <c:v>558603</c:v>
              </c:pt>
              <c:pt idx="5518">
                <c:v>558712</c:v>
              </c:pt>
              <c:pt idx="5519">
                <c:v>558806</c:v>
              </c:pt>
              <c:pt idx="5520">
                <c:v>558900</c:v>
              </c:pt>
              <c:pt idx="5521">
                <c:v>559009</c:v>
              </c:pt>
              <c:pt idx="5522">
                <c:v>559103</c:v>
              </c:pt>
              <c:pt idx="5523">
                <c:v>559212</c:v>
              </c:pt>
              <c:pt idx="5524">
                <c:v>559306</c:v>
              </c:pt>
              <c:pt idx="5525">
                <c:v>559400</c:v>
              </c:pt>
              <c:pt idx="5526">
                <c:v>559509</c:v>
              </c:pt>
              <c:pt idx="5527">
                <c:v>559603</c:v>
              </c:pt>
              <c:pt idx="5528">
                <c:v>559712</c:v>
              </c:pt>
              <c:pt idx="5529">
                <c:v>559806</c:v>
              </c:pt>
              <c:pt idx="5530">
                <c:v>559900</c:v>
              </c:pt>
              <c:pt idx="5531">
                <c:v>560009</c:v>
              </c:pt>
              <c:pt idx="5532">
                <c:v>560103</c:v>
              </c:pt>
              <c:pt idx="5533">
                <c:v>560212</c:v>
              </c:pt>
              <c:pt idx="5534">
                <c:v>560306</c:v>
              </c:pt>
              <c:pt idx="5535">
                <c:v>560400</c:v>
              </c:pt>
              <c:pt idx="5536">
                <c:v>560509</c:v>
              </c:pt>
              <c:pt idx="5537">
                <c:v>560603</c:v>
              </c:pt>
              <c:pt idx="5538">
                <c:v>560712</c:v>
              </c:pt>
              <c:pt idx="5539">
                <c:v>560806</c:v>
              </c:pt>
              <c:pt idx="5540">
                <c:v>560900</c:v>
              </c:pt>
              <c:pt idx="5541">
                <c:v>561009</c:v>
              </c:pt>
              <c:pt idx="5542">
                <c:v>561103</c:v>
              </c:pt>
              <c:pt idx="5543">
                <c:v>561212</c:v>
              </c:pt>
              <c:pt idx="5544">
                <c:v>561306</c:v>
              </c:pt>
              <c:pt idx="5545">
                <c:v>561400</c:v>
              </c:pt>
              <c:pt idx="5546">
                <c:v>561509</c:v>
              </c:pt>
              <c:pt idx="5547">
                <c:v>561603</c:v>
              </c:pt>
              <c:pt idx="5548">
                <c:v>561712</c:v>
              </c:pt>
              <c:pt idx="5549">
                <c:v>561806</c:v>
              </c:pt>
              <c:pt idx="5550">
                <c:v>561900</c:v>
              </c:pt>
              <c:pt idx="5551">
                <c:v>562009</c:v>
              </c:pt>
              <c:pt idx="5552">
                <c:v>562103</c:v>
              </c:pt>
              <c:pt idx="5553">
                <c:v>562212</c:v>
              </c:pt>
              <c:pt idx="5554">
                <c:v>562306</c:v>
              </c:pt>
              <c:pt idx="5555">
                <c:v>562400</c:v>
              </c:pt>
              <c:pt idx="5556">
                <c:v>562509</c:v>
              </c:pt>
              <c:pt idx="5557">
                <c:v>562603</c:v>
              </c:pt>
              <c:pt idx="5558">
                <c:v>562712</c:v>
              </c:pt>
              <c:pt idx="5559">
                <c:v>562806</c:v>
              </c:pt>
              <c:pt idx="5560">
                <c:v>562900</c:v>
              </c:pt>
              <c:pt idx="5561">
                <c:v>563009</c:v>
              </c:pt>
              <c:pt idx="5562">
                <c:v>563103</c:v>
              </c:pt>
              <c:pt idx="5563">
                <c:v>563212</c:v>
              </c:pt>
              <c:pt idx="5564">
                <c:v>563306</c:v>
              </c:pt>
              <c:pt idx="5565">
                <c:v>563400</c:v>
              </c:pt>
              <c:pt idx="5566">
                <c:v>563509</c:v>
              </c:pt>
              <c:pt idx="5567">
                <c:v>563603</c:v>
              </c:pt>
              <c:pt idx="5568">
                <c:v>563712</c:v>
              </c:pt>
              <c:pt idx="5569">
                <c:v>563806</c:v>
              </c:pt>
              <c:pt idx="5570">
                <c:v>563900</c:v>
              </c:pt>
              <c:pt idx="5571">
                <c:v>564009</c:v>
              </c:pt>
              <c:pt idx="5572">
                <c:v>564103</c:v>
              </c:pt>
              <c:pt idx="5573">
                <c:v>564212</c:v>
              </c:pt>
              <c:pt idx="5574">
                <c:v>564306</c:v>
              </c:pt>
              <c:pt idx="5575">
                <c:v>564400</c:v>
              </c:pt>
              <c:pt idx="5576">
                <c:v>564509</c:v>
              </c:pt>
              <c:pt idx="5577">
                <c:v>564603</c:v>
              </c:pt>
              <c:pt idx="5578">
                <c:v>564712</c:v>
              </c:pt>
              <c:pt idx="5579">
                <c:v>564806</c:v>
              </c:pt>
              <c:pt idx="5580">
                <c:v>564900</c:v>
              </c:pt>
              <c:pt idx="5581">
                <c:v>565009</c:v>
              </c:pt>
              <c:pt idx="5582">
                <c:v>565103</c:v>
              </c:pt>
              <c:pt idx="5583">
                <c:v>565212</c:v>
              </c:pt>
              <c:pt idx="5584">
                <c:v>565306</c:v>
              </c:pt>
              <c:pt idx="5585">
                <c:v>565400</c:v>
              </c:pt>
              <c:pt idx="5586">
                <c:v>565509</c:v>
              </c:pt>
              <c:pt idx="5587">
                <c:v>565603</c:v>
              </c:pt>
              <c:pt idx="5588">
                <c:v>565712</c:v>
              </c:pt>
              <c:pt idx="5589">
                <c:v>565806</c:v>
              </c:pt>
              <c:pt idx="5590">
                <c:v>565900</c:v>
              </c:pt>
              <c:pt idx="5591">
                <c:v>566009</c:v>
              </c:pt>
              <c:pt idx="5592">
                <c:v>566103</c:v>
              </c:pt>
              <c:pt idx="5593">
                <c:v>566212</c:v>
              </c:pt>
              <c:pt idx="5594">
                <c:v>566306</c:v>
              </c:pt>
              <c:pt idx="5595">
                <c:v>566400</c:v>
              </c:pt>
              <c:pt idx="5596">
                <c:v>566509</c:v>
              </c:pt>
              <c:pt idx="5597">
                <c:v>566603</c:v>
              </c:pt>
              <c:pt idx="5598">
                <c:v>566712</c:v>
              </c:pt>
              <c:pt idx="5599">
                <c:v>566806</c:v>
              </c:pt>
              <c:pt idx="5600">
                <c:v>566900</c:v>
              </c:pt>
              <c:pt idx="5601">
                <c:v>567009</c:v>
              </c:pt>
              <c:pt idx="5602">
                <c:v>567103</c:v>
              </c:pt>
              <c:pt idx="5603">
                <c:v>567212</c:v>
              </c:pt>
              <c:pt idx="5604">
                <c:v>567306</c:v>
              </c:pt>
              <c:pt idx="5605">
                <c:v>567400</c:v>
              </c:pt>
              <c:pt idx="5606">
                <c:v>567509</c:v>
              </c:pt>
              <c:pt idx="5607">
                <c:v>567603</c:v>
              </c:pt>
              <c:pt idx="5608">
                <c:v>567712</c:v>
              </c:pt>
              <c:pt idx="5609">
                <c:v>567806</c:v>
              </c:pt>
              <c:pt idx="5610">
                <c:v>567900</c:v>
              </c:pt>
              <c:pt idx="5611">
                <c:v>568009</c:v>
              </c:pt>
              <c:pt idx="5612">
                <c:v>568103</c:v>
              </c:pt>
              <c:pt idx="5613">
                <c:v>568212</c:v>
              </c:pt>
              <c:pt idx="5614">
                <c:v>568306</c:v>
              </c:pt>
              <c:pt idx="5615">
                <c:v>568400</c:v>
              </c:pt>
              <c:pt idx="5616">
                <c:v>568509</c:v>
              </c:pt>
              <c:pt idx="5617">
                <c:v>568603</c:v>
              </c:pt>
              <c:pt idx="5618">
                <c:v>568712</c:v>
              </c:pt>
              <c:pt idx="5619">
                <c:v>568806</c:v>
              </c:pt>
              <c:pt idx="5620">
                <c:v>568900</c:v>
              </c:pt>
              <c:pt idx="5621">
                <c:v>569009</c:v>
              </c:pt>
              <c:pt idx="5622">
                <c:v>569103</c:v>
              </c:pt>
              <c:pt idx="5623">
                <c:v>569212</c:v>
              </c:pt>
              <c:pt idx="5624">
                <c:v>569306</c:v>
              </c:pt>
              <c:pt idx="5625">
                <c:v>569400</c:v>
              </c:pt>
              <c:pt idx="5626">
                <c:v>569509</c:v>
              </c:pt>
              <c:pt idx="5627">
                <c:v>569603</c:v>
              </c:pt>
              <c:pt idx="5628">
                <c:v>569712</c:v>
              </c:pt>
              <c:pt idx="5629">
                <c:v>569806</c:v>
              </c:pt>
              <c:pt idx="5630">
                <c:v>569900</c:v>
              </c:pt>
              <c:pt idx="5631">
                <c:v>570009</c:v>
              </c:pt>
              <c:pt idx="5632">
                <c:v>570103</c:v>
              </c:pt>
              <c:pt idx="5633">
                <c:v>570212</c:v>
              </c:pt>
              <c:pt idx="5634">
                <c:v>570306</c:v>
              </c:pt>
              <c:pt idx="5635">
                <c:v>570400</c:v>
              </c:pt>
              <c:pt idx="5636">
                <c:v>570509</c:v>
              </c:pt>
              <c:pt idx="5637">
                <c:v>570603</c:v>
              </c:pt>
              <c:pt idx="5638">
                <c:v>570712</c:v>
              </c:pt>
              <c:pt idx="5639">
                <c:v>570806</c:v>
              </c:pt>
              <c:pt idx="5640">
                <c:v>570900</c:v>
              </c:pt>
              <c:pt idx="5641">
                <c:v>571009</c:v>
              </c:pt>
              <c:pt idx="5642">
                <c:v>571103</c:v>
              </c:pt>
              <c:pt idx="5643">
                <c:v>571212</c:v>
              </c:pt>
              <c:pt idx="5644">
                <c:v>571306</c:v>
              </c:pt>
              <c:pt idx="5645">
                <c:v>571400</c:v>
              </c:pt>
              <c:pt idx="5646">
                <c:v>571509</c:v>
              </c:pt>
              <c:pt idx="5647">
                <c:v>571603</c:v>
              </c:pt>
              <c:pt idx="5648">
                <c:v>571712</c:v>
              </c:pt>
              <c:pt idx="5649">
                <c:v>571806</c:v>
              </c:pt>
              <c:pt idx="5650">
                <c:v>571900</c:v>
              </c:pt>
              <c:pt idx="5651">
                <c:v>572009</c:v>
              </c:pt>
              <c:pt idx="5652">
                <c:v>572103</c:v>
              </c:pt>
              <c:pt idx="5653">
                <c:v>572212</c:v>
              </c:pt>
              <c:pt idx="5654">
                <c:v>572306</c:v>
              </c:pt>
              <c:pt idx="5655">
                <c:v>572400</c:v>
              </c:pt>
              <c:pt idx="5656">
                <c:v>572509</c:v>
              </c:pt>
              <c:pt idx="5657">
                <c:v>572603</c:v>
              </c:pt>
              <c:pt idx="5658">
                <c:v>572712</c:v>
              </c:pt>
              <c:pt idx="5659">
                <c:v>572806</c:v>
              </c:pt>
              <c:pt idx="5660">
                <c:v>572900</c:v>
              </c:pt>
              <c:pt idx="5661">
                <c:v>573009</c:v>
              </c:pt>
              <c:pt idx="5662">
                <c:v>573103</c:v>
              </c:pt>
              <c:pt idx="5663">
                <c:v>573212</c:v>
              </c:pt>
              <c:pt idx="5664">
                <c:v>573306</c:v>
              </c:pt>
              <c:pt idx="5665">
                <c:v>573400</c:v>
              </c:pt>
              <c:pt idx="5666">
                <c:v>573509</c:v>
              </c:pt>
              <c:pt idx="5667">
                <c:v>573603</c:v>
              </c:pt>
              <c:pt idx="5668">
                <c:v>573712</c:v>
              </c:pt>
              <c:pt idx="5669">
                <c:v>573806</c:v>
              </c:pt>
              <c:pt idx="5670">
                <c:v>573900</c:v>
              </c:pt>
              <c:pt idx="5671">
                <c:v>574009</c:v>
              </c:pt>
              <c:pt idx="5672">
                <c:v>574103</c:v>
              </c:pt>
              <c:pt idx="5673">
                <c:v>574212</c:v>
              </c:pt>
              <c:pt idx="5674">
                <c:v>574306</c:v>
              </c:pt>
              <c:pt idx="5675">
                <c:v>574400</c:v>
              </c:pt>
              <c:pt idx="5676">
                <c:v>574509</c:v>
              </c:pt>
              <c:pt idx="5677">
                <c:v>574603</c:v>
              </c:pt>
              <c:pt idx="5678">
                <c:v>574712</c:v>
              </c:pt>
              <c:pt idx="5679">
                <c:v>574806</c:v>
              </c:pt>
              <c:pt idx="5680">
                <c:v>574900</c:v>
              </c:pt>
              <c:pt idx="5681">
                <c:v>575009</c:v>
              </c:pt>
              <c:pt idx="5682">
                <c:v>575103</c:v>
              </c:pt>
              <c:pt idx="5683">
                <c:v>575212</c:v>
              </c:pt>
              <c:pt idx="5684">
                <c:v>575306</c:v>
              </c:pt>
              <c:pt idx="5685">
                <c:v>575400</c:v>
              </c:pt>
              <c:pt idx="5686">
                <c:v>575509</c:v>
              </c:pt>
              <c:pt idx="5687">
                <c:v>575603</c:v>
              </c:pt>
              <c:pt idx="5688">
                <c:v>575712</c:v>
              </c:pt>
              <c:pt idx="5689">
                <c:v>575806</c:v>
              </c:pt>
              <c:pt idx="5690">
                <c:v>575900</c:v>
              </c:pt>
              <c:pt idx="5691">
                <c:v>576009</c:v>
              </c:pt>
              <c:pt idx="5692">
                <c:v>576103</c:v>
              </c:pt>
              <c:pt idx="5693">
                <c:v>576212</c:v>
              </c:pt>
              <c:pt idx="5694">
                <c:v>576306</c:v>
              </c:pt>
              <c:pt idx="5695">
                <c:v>576400</c:v>
              </c:pt>
              <c:pt idx="5696">
                <c:v>576509</c:v>
              </c:pt>
              <c:pt idx="5697">
                <c:v>576603</c:v>
              </c:pt>
              <c:pt idx="5698">
                <c:v>576712</c:v>
              </c:pt>
              <c:pt idx="5699">
                <c:v>576806</c:v>
              </c:pt>
              <c:pt idx="5700">
                <c:v>576900</c:v>
              </c:pt>
              <c:pt idx="5701">
                <c:v>577009</c:v>
              </c:pt>
              <c:pt idx="5702">
                <c:v>577103</c:v>
              </c:pt>
              <c:pt idx="5703">
                <c:v>577212</c:v>
              </c:pt>
              <c:pt idx="5704">
                <c:v>577306</c:v>
              </c:pt>
              <c:pt idx="5705">
                <c:v>577400</c:v>
              </c:pt>
              <c:pt idx="5706">
                <c:v>577509</c:v>
              </c:pt>
              <c:pt idx="5707">
                <c:v>577603</c:v>
              </c:pt>
              <c:pt idx="5708">
                <c:v>577712</c:v>
              </c:pt>
              <c:pt idx="5709">
                <c:v>577806</c:v>
              </c:pt>
              <c:pt idx="5710">
                <c:v>577900</c:v>
              </c:pt>
              <c:pt idx="5711">
                <c:v>578009</c:v>
              </c:pt>
              <c:pt idx="5712">
                <c:v>578103</c:v>
              </c:pt>
              <c:pt idx="5713">
                <c:v>578212</c:v>
              </c:pt>
              <c:pt idx="5714">
                <c:v>578306</c:v>
              </c:pt>
              <c:pt idx="5715">
                <c:v>578400</c:v>
              </c:pt>
              <c:pt idx="5716">
                <c:v>578509</c:v>
              </c:pt>
              <c:pt idx="5717">
                <c:v>578603</c:v>
              </c:pt>
              <c:pt idx="5718">
                <c:v>578712</c:v>
              </c:pt>
              <c:pt idx="5719">
                <c:v>578806</c:v>
              </c:pt>
              <c:pt idx="5720">
                <c:v>578900</c:v>
              </c:pt>
              <c:pt idx="5721">
                <c:v>579009</c:v>
              </c:pt>
              <c:pt idx="5722">
                <c:v>579103</c:v>
              </c:pt>
              <c:pt idx="5723">
                <c:v>579212</c:v>
              </c:pt>
              <c:pt idx="5724">
                <c:v>579306</c:v>
              </c:pt>
              <c:pt idx="5725">
                <c:v>579400</c:v>
              </c:pt>
              <c:pt idx="5726">
                <c:v>579509</c:v>
              </c:pt>
              <c:pt idx="5727">
                <c:v>579603</c:v>
              </c:pt>
              <c:pt idx="5728">
                <c:v>579712</c:v>
              </c:pt>
              <c:pt idx="5729">
                <c:v>579806</c:v>
              </c:pt>
              <c:pt idx="5730">
                <c:v>579900</c:v>
              </c:pt>
              <c:pt idx="5731">
                <c:v>580009</c:v>
              </c:pt>
              <c:pt idx="5732">
                <c:v>580103</c:v>
              </c:pt>
              <c:pt idx="5733">
                <c:v>580212</c:v>
              </c:pt>
              <c:pt idx="5734">
                <c:v>580306</c:v>
              </c:pt>
              <c:pt idx="5735">
                <c:v>580400</c:v>
              </c:pt>
              <c:pt idx="5736">
                <c:v>580509</c:v>
              </c:pt>
              <c:pt idx="5737">
                <c:v>580603</c:v>
              </c:pt>
              <c:pt idx="5738">
                <c:v>580712</c:v>
              </c:pt>
              <c:pt idx="5739">
                <c:v>580806</c:v>
              </c:pt>
              <c:pt idx="5740">
                <c:v>580900</c:v>
              </c:pt>
              <c:pt idx="5741">
                <c:v>581009</c:v>
              </c:pt>
              <c:pt idx="5742">
                <c:v>581103</c:v>
              </c:pt>
              <c:pt idx="5743">
                <c:v>581212</c:v>
              </c:pt>
              <c:pt idx="5744">
                <c:v>581306</c:v>
              </c:pt>
              <c:pt idx="5745">
                <c:v>581400</c:v>
              </c:pt>
              <c:pt idx="5746">
                <c:v>581509</c:v>
              </c:pt>
              <c:pt idx="5747">
                <c:v>581603</c:v>
              </c:pt>
              <c:pt idx="5748">
                <c:v>581712</c:v>
              </c:pt>
              <c:pt idx="5749">
                <c:v>581806</c:v>
              </c:pt>
              <c:pt idx="5750">
                <c:v>581900</c:v>
              </c:pt>
              <c:pt idx="5751">
                <c:v>582009</c:v>
              </c:pt>
              <c:pt idx="5752">
                <c:v>582103</c:v>
              </c:pt>
              <c:pt idx="5753">
                <c:v>582212</c:v>
              </c:pt>
              <c:pt idx="5754">
                <c:v>582306</c:v>
              </c:pt>
              <c:pt idx="5755">
                <c:v>582400</c:v>
              </c:pt>
              <c:pt idx="5756">
                <c:v>582509</c:v>
              </c:pt>
              <c:pt idx="5757">
                <c:v>582603</c:v>
              </c:pt>
              <c:pt idx="5758">
                <c:v>582712</c:v>
              </c:pt>
              <c:pt idx="5759">
                <c:v>582806</c:v>
              </c:pt>
              <c:pt idx="5760">
                <c:v>582900</c:v>
              </c:pt>
              <c:pt idx="5761">
                <c:v>583009</c:v>
              </c:pt>
              <c:pt idx="5762">
                <c:v>583103</c:v>
              </c:pt>
              <c:pt idx="5763">
                <c:v>583212</c:v>
              </c:pt>
              <c:pt idx="5764">
                <c:v>583306</c:v>
              </c:pt>
              <c:pt idx="5765">
                <c:v>583400</c:v>
              </c:pt>
              <c:pt idx="5766">
                <c:v>583509</c:v>
              </c:pt>
              <c:pt idx="5767">
                <c:v>583603</c:v>
              </c:pt>
              <c:pt idx="5768">
                <c:v>583712</c:v>
              </c:pt>
              <c:pt idx="5769">
                <c:v>583806</c:v>
              </c:pt>
              <c:pt idx="5770">
                <c:v>583900</c:v>
              </c:pt>
              <c:pt idx="5771">
                <c:v>584009</c:v>
              </c:pt>
              <c:pt idx="5772">
                <c:v>584103</c:v>
              </c:pt>
              <c:pt idx="5773">
                <c:v>584212</c:v>
              </c:pt>
              <c:pt idx="5774">
                <c:v>584306</c:v>
              </c:pt>
              <c:pt idx="5775">
                <c:v>584400</c:v>
              </c:pt>
              <c:pt idx="5776">
                <c:v>584509</c:v>
              </c:pt>
              <c:pt idx="5777">
                <c:v>584603</c:v>
              </c:pt>
              <c:pt idx="5778">
                <c:v>584712</c:v>
              </c:pt>
              <c:pt idx="5779">
                <c:v>584806</c:v>
              </c:pt>
              <c:pt idx="5780">
                <c:v>584900</c:v>
              </c:pt>
              <c:pt idx="5781">
                <c:v>585009</c:v>
              </c:pt>
              <c:pt idx="5782">
                <c:v>585103</c:v>
              </c:pt>
              <c:pt idx="5783">
                <c:v>585212</c:v>
              </c:pt>
              <c:pt idx="5784">
                <c:v>585306</c:v>
              </c:pt>
              <c:pt idx="5785">
                <c:v>585400</c:v>
              </c:pt>
              <c:pt idx="5786">
                <c:v>585509</c:v>
              </c:pt>
              <c:pt idx="5787">
                <c:v>585603</c:v>
              </c:pt>
              <c:pt idx="5788">
                <c:v>585712</c:v>
              </c:pt>
              <c:pt idx="5789">
                <c:v>585806</c:v>
              </c:pt>
              <c:pt idx="5790">
                <c:v>585900</c:v>
              </c:pt>
              <c:pt idx="5791">
                <c:v>586009</c:v>
              </c:pt>
              <c:pt idx="5792">
                <c:v>586103</c:v>
              </c:pt>
              <c:pt idx="5793">
                <c:v>586212</c:v>
              </c:pt>
              <c:pt idx="5794">
                <c:v>586306</c:v>
              </c:pt>
              <c:pt idx="5795">
                <c:v>586400</c:v>
              </c:pt>
              <c:pt idx="5796">
                <c:v>586509</c:v>
              </c:pt>
              <c:pt idx="5797">
                <c:v>586603</c:v>
              </c:pt>
              <c:pt idx="5798">
                <c:v>586712</c:v>
              </c:pt>
              <c:pt idx="5799">
                <c:v>586806</c:v>
              </c:pt>
              <c:pt idx="5800">
                <c:v>586900</c:v>
              </c:pt>
              <c:pt idx="5801">
                <c:v>587009</c:v>
              </c:pt>
              <c:pt idx="5802">
                <c:v>587103</c:v>
              </c:pt>
              <c:pt idx="5803">
                <c:v>587212</c:v>
              </c:pt>
              <c:pt idx="5804">
                <c:v>587306</c:v>
              </c:pt>
              <c:pt idx="5805">
                <c:v>587400</c:v>
              </c:pt>
              <c:pt idx="5806">
                <c:v>587509</c:v>
              </c:pt>
              <c:pt idx="5807">
                <c:v>587603</c:v>
              </c:pt>
              <c:pt idx="5808">
                <c:v>587712</c:v>
              </c:pt>
              <c:pt idx="5809">
                <c:v>587806</c:v>
              </c:pt>
              <c:pt idx="5810">
                <c:v>587900</c:v>
              </c:pt>
              <c:pt idx="5811">
                <c:v>588009</c:v>
              </c:pt>
              <c:pt idx="5812">
                <c:v>588103</c:v>
              </c:pt>
              <c:pt idx="5813">
                <c:v>588212</c:v>
              </c:pt>
              <c:pt idx="5814">
                <c:v>588306</c:v>
              </c:pt>
              <c:pt idx="5815">
                <c:v>588400</c:v>
              </c:pt>
              <c:pt idx="5816">
                <c:v>588509</c:v>
              </c:pt>
              <c:pt idx="5817">
                <c:v>588603</c:v>
              </c:pt>
              <c:pt idx="5818">
                <c:v>588712</c:v>
              </c:pt>
              <c:pt idx="5819">
                <c:v>588806</c:v>
              </c:pt>
              <c:pt idx="5820">
                <c:v>588900</c:v>
              </c:pt>
              <c:pt idx="5821">
                <c:v>589009</c:v>
              </c:pt>
              <c:pt idx="5822">
                <c:v>589103</c:v>
              </c:pt>
              <c:pt idx="5823">
                <c:v>589212</c:v>
              </c:pt>
              <c:pt idx="5824">
                <c:v>589306</c:v>
              </c:pt>
              <c:pt idx="5825">
                <c:v>589400</c:v>
              </c:pt>
              <c:pt idx="5826">
                <c:v>589509</c:v>
              </c:pt>
              <c:pt idx="5827">
                <c:v>589603</c:v>
              </c:pt>
              <c:pt idx="5828">
                <c:v>589712</c:v>
              </c:pt>
              <c:pt idx="5829">
                <c:v>589806</c:v>
              </c:pt>
              <c:pt idx="5830">
                <c:v>589900</c:v>
              </c:pt>
              <c:pt idx="5831">
                <c:v>590009</c:v>
              </c:pt>
              <c:pt idx="5832">
                <c:v>590103</c:v>
              </c:pt>
              <c:pt idx="5833">
                <c:v>590212</c:v>
              </c:pt>
              <c:pt idx="5834">
                <c:v>590306</c:v>
              </c:pt>
              <c:pt idx="5835">
                <c:v>590400</c:v>
              </c:pt>
              <c:pt idx="5836">
                <c:v>590509</c:v>
              </c:pt>
              <c:pt idx="5837">
                <c:v>590603</c:v>
              </c:pt>
              <c:pt idx="5838">
                <c:v>590712</c:v>
              </c:pt>
              <c:pt idx="5839">
                <c:v>590806</c:v>
              </c:pt>
              <c:pt idx="5840">
                <c:v>590900</c:v>
              </c:pt>
              <c:pt idx="5841">
                <c:v>591009</c:v>
              </c:pt>
              <c:pt idx="5842">
                <c:v>591103</c:v>
              </c:pt>
              <c:pt idx="5843">
                <c:v>591212</c:v>
              </c:pt>
              <c:pt idx="5844">
                <c:v>591306</c:v>
              </c:pt>
              <c:pt idx="5845">
                <c:v>591400</c:v>
              </c:pt>
              <c:pt idx="5846">
                <c:v>591509</c:v>
              </c:pt>
              <c:pt idx="5847">
                <c:v>591603</c:v>
              </c:pt>
              <c:pt idx="5848">
                <c:v>591712</c:v>
              </c:pt>
              <c:pt idx="5849">
                <c:v>591806</c:v>
              </c:pt>
              <c:pt idx="5850">
                <c:v>591900</c:v>
              </c:pt>
              <c:pt idx="5851">
                <c:v>592009</c:v>
              </c:pt>
              <c:pt idx="5852">
                <c:v>592103</c:v>
              </c:pt>
              <c:pt idx="5853">
                <c:v>592212</c:v>
              </c:pt>
              <c:pt idx="5854">
                <c:v>592306</c:v>
              </c:pt>
              <c:pt idx="5855">
                <c:v>592400</c:v>
              </c:pt>
              <c:pt idx="5856">
                <c:v>592509</c:v>
              </c:pt>
              <c:pt idx="5857">
                <c:v>592603</c:v>
              </c:pt>
              <c:pt idx="5858">
                <c:v>592712</c:v>
              </c:pt>
              <c:pt idx="5859">
                <c:v>592806</c:v>
              </c:pt>
              <c:pt idx="5860">
                <c:v>592900</c:v>
              </c:pt>
              <c:pt idx="5861">
                <c:v>593009</c:v>
              </c:pt>
              <c:pt idx="5862">
                <c:v>593103</c:v>
              </c:pt>
              <c:pt idx="5863">
                <c:v>593212</c:v>
              </c:pt>
              <c:pt idx="5864">
                <c:v>593306</c:v>
              </c:pt>
              <c:pt idx="5865">
                <c:v>593400</c:v>
              </c:pt>
              <c:pt idx="5866">
                <c:v>593509</c:v>
              </c:pt>
              <c:pt idx="5867">
                <c:v>593603</c:v>
              </c:pt>
              <c:pt idx="5868">
                <c:v>593712</c:v>
              </c:pt>
              <c:pt idx="5869">
                <c:v>593806</c:v>
              </c:pt>
              <c:pt idx="5870">
                <c:v>593900</c:v>
              </c:pt>
              <c:pt idx="5871">
                <c:v>594009</c:v>
              </c:pt>
              <c:pt idx="5872">
                <c:v>594103</c:v>
              </c:pt>
              <c:pt idx="5873">
                <c:v>594212</c:v>
              </c:pt>
              <c:pt idx="5874">
                <c:v>594306</c:v>
              </c:pt>
              <c:pt idx="5875">
                <c:v>594400</c:v>
              </c:pt>
              <c:pt idx="5876">
                <c:v>594509</c:v>
              </c:pt>
              <c:pt idx="5877">
                <c:v>594603</c:v>
              </c:pt>
              <c:pt idx="5878">
                <c:v>594712</c:v>
              </c:pt>
              <c:pt idx="5879">
                <c:v>594806</c:v>
              </c:pt>
              <c:pt idx="5880">
                <c:v>594900</c:v>
              </c:pt>
              <c:pt idx="5881">
                <c:v>595009</c:v>
              </c:pt>
              <c:pt idx="5882">
                <c:v>595103</c:v>
              </c:pt>
              <c:pt idx="5883">
                <c:v>595212</c:v>
              </c:pt>
              <c:pt idx="5884">
                <c:v>595306</c:v>
              </c:pt>
              <c:pt idx="5885">
                <c:v>595400</c:v>
              </c:pt>
              <c:pt idx="5886">
                <c:v>595509</c:v>
              </c:pt>
              <c:pt idx="5887">
                <c:v>595603</c:v>
              </c:pt>
              <c:pt idx="5888">
                <c:v>595712</c:v>
              </c:pt>
              <c:pt idx="5889">
                <c:v>595806</c:v>
              </c:pt>
              <c:pt idx="5890">
                <c:v>595900</c:v>
              </c:pt>
              <c:pt idx="5891">
                <c:v>596009</c:v>
              </c:pt>
              <c:pt idx="5892">
                <c:v>596103</c:v>
              </c:pt>
              <c:pt idx="5893">
                <c:v>596212</c:v>
              </c:pt>
              <c:pt idx="5894">
                <c:v>596306</c:v>
              </c:pt>
              <c:pt idx="5895">
                <c:v>596400</c:v>
              </c:pt>
              <c:pt idx="5896">
                <c:v>596509</c:v>
              </c:pt>
              <c:pt idx="5897">
                <c:v>596603</c:v>
              </c:pt>
              <c:pt idx="5898">
                <c:v>596712</c:v>
              </c:pt>
              <c:pt idx="5899">
                <c:v>596806</c:v>
              </c:pt>
              <c:pt idx="5900">
                <c:v>596900</c:v>
              </c:pt>
              <c:pt idx="5901">
                <c:v>597009</c:v>
              </c:pt>
              <c:pt idx="5902">
                <c:v>597103</c:v>
              </c:pt>
              <c:pt idx="5903">
                <c:v>597212</c:v>
              </c:pt>
              <c:pt idx="5904">
                <c:v>597306</c:v>
              </c:pt>
              <c:pt idx="5905">
                <c:v>597400</c:v>
              </c:pt>
              <c:pt idx="5906">
                <c:v>597509</c:v>
              </c:pt>
              <c:pt idx="5907">
                <c:v>597603</c:v>
              </c:pt>
              <c:pt idx="5908">
                <c:v>597712</c:v>
              </c:pt>
              <c:pt idx="5909">
                <c:v>597806</c:v>
              </c:pt>
              <c:pt idx="5910">
                <c:v>597900</c:v>
              </c:pt>
              <c:pt idx="5911">
                <c:v>598009</c:v>
              </c:pt>
              <c:pt idx="5912">
                <c:v>598103</c:v>
              </c:pt>
              <c:pt idx="5913">
                <c:v>598212</c:v>
              </c:pt>
              <c:pt idx="5914">
                <c:v>598306</c:v>
              </c:pt>
              <c:pt idx="5915">
                <c:v>598400</c:v>
              </c:pt>
              <c:pt idx="5916">
                <c:v>598509</c:v>
              </c:pt>
              <c:pt idx="5917">
                <c:v>598603</c:v>
              </c:pt>
              <c:pt idx="5918">
                <c:v>598712</c:v>
              </c:pt>
              <c:pt idx="5919">
                <c:v>598806</c:v>
              </c:pt>
              <c:pt idx="5920">
                <c:v>598900</c:v>
              </c:pt>
              <c:pt idx="5921">
                <c:v>599009</c:v>
              </c:pt>
              <c:pt idx="5922">
                <c:v>599103</c:v>
              </c:pt>
              <c:pt idx="5923">
                <c:v>599212</c:v>
              </c:pt>
              <c:pt idx="5924">
                <c:v>599306</c:v>
              </c:pt>
              <c:pt idx="5925">
                <c:v>599400</c:v>
              </c:pt>
              <c:pt idx="5926">
                <c:v>599509</c:v>
              </c:pt>
              <c:pt idx="5927">
                <c:v>599603</c:v>
              </c:pt>
              <c:pt idx="5928">
                <c:v>599712</c:v>
              </c:pt>
              <c:pt idx="5929">
                <c:v>599806</c:v>
              </c:pt>
              <c:pt idx="5930">
                <c:v>599900</c:v>
              </c:pt>
              <c:pt idx="5931">
                <c:v>600009</c:v>
              </c:pt>
              <c:pt idx="5932">
                <c:v>600103</c:v>
              </c:pt>
              <c:pt idx="5933">
                <c:v>600212</c:v>
              </c:pt>
              <c:pt idx="5934">
                <c:v>600306</c:v>
              </c:pt>
              <c:pt idx="5935">
                <c:v>600400</c:v>
              </c:pt>
              <c:pt idx="5936">
                <c:v>600509</c:v>
              </c:pt>
              <c:pt idx="5937">
                <c:v>600603</c:v>
              </c:pt>
              <c:pt idx="5938">
                <c:v>600712</c:v>
              </c:pt>
              <c:pt idx="5939">
                <c:v>600806</c:v>
              </c:pt>
              <c:pt idx="5940">
                <c:v>600900</c:v>
              </c:pt>
              <c:pt idx="5941">
                <c:v>601009</c:v>
              </c:pt>
              <c:pt idx="5942">
                <c:v>601103</c:v>
              </c:pt>
              <c:pt idx="5943">
                <c:v>601212</c:v>
              </c:pt>
              <c:pt idx="5944">
                <c:v>601306</c:v>
              </c:pt>
              <c:pt idx="5945">
                <c:v>601400</c:v>
              </c:pt>
              <c:pt idx="5946">
                <c:v>601509</c:v>
              </c:pt>
              <c:pt idx="5947">
                <c:v>601603</c:v>
              </c:pt>
              <c:pt idx="5948">
                <c:v>601712</c:v>
              </c:pt>
              <c:pt idx="5949">
                <c:v>601806</c:v>
              </c:pt>
              <c:pt idx="5950">
                <c:v>601900</c:v>
              </c:pt>
              <c:pt idx="5951">
                <c:v>602009</c:v>
              </c:pt>
              <c:pt idx="5952">
                <c:v>602103</c:v>
              </c:pt>
              <c:pt idx="5953">
                <c:v>602212</c:v>
              </c:pt>
              <c:pt idx="5954">
                <c:v>602306</c:v>
              </c:pt>
              <c:pt idx="5955">
                <c:v>602400</c:v>
              </c:pt>
              <c:pt idx="5956">
                <c:v>602509</c:v>
              </c:pt>
              <c:pt idx="5957">
                <c:v>602603</c:v>
              </c:pt>
              <c:pt idx="5958">
                <c:v>602712</c:v>
              </c:pt>
              <c:pt idx="5959">
                <c:v>602806</c:v>
              </c:pt>
              <c:pt idx="5960">
                <c:v>602900</c:v>
              </c:pt>
              <c:pt idx="5961">
                <c:v>603009</c:v>
              </c:pt>
              <c:pt idx="5962">
                <c:v>603103</c:v>
              </c:pt>
              <c:pt idx="5963">
                <c:v>603212</c:v>
              </c:pt>
              <c:pt idx="5964">
                <c:v>603306</c:v>
              </c:pt>
              <c:pt idx="5965">
                <c:v>603400</c:v>
              </c:pt>
              <c:pt idx="5966">
                <c:v>603509</c:v>
              </c:pt>
              <c:pt idx="5967">
                <c:v>603603</c:v>
              </c:pt>
              <c:pt idx="5968">
                <c:v>603712</c:v>
              </c:pt>
              <c:pt idx="5969">
                <c:v>603806</c:v>
              </c:pt>
              <c:pt idx="5970">
                <c:v>603900</c:v>
              </c:pt>
              <c:pt idx="5971">
                <c:v>604009</c:v>
              </c:pt>
              <c:pt idx="5972">
                <c:v>604103</c:v>
              </c:pt>
              <c:pt idx="5973">
                <c:v>604212</c:v>
              </c:pt>
              <c:pt idx="5974">
                <c:v>604306</c:v>
              </c:pt>
              <c:pt idx="5975">
                <c:v>604400</c:v>
              </c:pt>
              <c:pt idx="5976">
                <c:v>604509</c:v>
              </c:pt>
              <c:pt idx="5977">
                <c:v>604603</c:v>
              </c:pt>
              <c:pt idx="5978">
                <c:v>604712</c:v>
              </c:pt>
              <c:pt idx="5979">
                <c:v>604806</c:v>
              </c:pt>
              <c:pt idx="5980">
                <c:v>604900</c:v>
              </c:pt>
              <c:pt idx="5981">
                <c:v>605009</c:v>
              </c:pt>
              <c:pt idx="5982">
                <c:v>605103</c:v>
              </c:pt>
              <c:pt idx="5983">
                <c:v>605212</c:v>
              </c:pt>
              <c:pt idx="5984">
                <c:v>605306</c:v>
              </c:pt>
              <c:pt idx="5985">
                <c:v>605400</c:v>
              </c:pt>
              <c:pt idx="5986">
                <c:v>605509</c:v>
              </c:pt>
              <c:pt idx="5987">
                <c:v>605603</c:v>
              </c:pt>
              <c:pt idx="5988">
                <c:v>605712</c:v>
              </c:pt>
              <c:pt idx="5989">
                <c:v>605806</c:v>
              </c:pt>
              <c:pt idx="5990">
                <c:v>605900</c:v>
              </c:pt>
              <c:pt idx="5991">
                <c:v>606009</c:v>
              </c:pt>
              <c:pt idx="5992">
                <c:v>606103</c:v>
              </c:pt>
              <c:pt idx="5993">
                <c:v>606212</c:v>
              </c:pt>
              <c:pt idx="5994">
                <c:v>606306</c:v>
              </c:pt>
              <c:pt idx="5995">
                <c:v>606400</c:v>
              </c:pt>
              <c:pt idx="5996">
                <c:v>606509</c:v>
              </c:pt>
              <c:pt idx="5997">
                <c:v>606603</c:v>
              </c:pt>
              <c:pt idx="5998">
                <c:v>606712</c:v>
              </c:pt>
              <c:pt idx="5999">
                <c:v>606806</c:v>
              </c:pt>
              <c:pt idx="6000">
                <c:v>606900</c:v>
              </c:pt>
              <c:pt idx="6001">
                <c:v>607009</c:v>
              </c:pt>
              <c:pt idx="6002">
                <c:v>607103</c:v>
              </c:pt>
              <c:pt idx="6003">
                <c:v>607212</c:v>
              </c:pt>
              <c:pt idx="6004">
                <c:v>607306</c:v>
              </c:pt>
              <c:pt idx="6005">
                <c:v>607400</c:v>
              </c:pt>
              <c:pt idx="6006">
                <c:v>607509</c:v>
              </c:pt>
              <c:pt idx="6007">
                <c:v>607603</c:v>
              </c:pt>
              <c:pt idx="6008">
                <c:v>607712</c:v>
              </c:pt>
              <c:pt idx="6009">
                <c:v>607806</c:v>
              </c:pt>
              <c:pt idx="6010">
                <c:v>607900</c:v>
              </c:pt>
              <c:pt idx="6011">
                <c:v>608009</c:v>
              </c:pt>
              <c:pt idx="6012">
                <c:v>608103</c:v>
              </c:pt>
              <c:pt idx="6013">
                <c:v>608212</c:v>
              </c:pt>
              <c:pt idx="6014">
                <c:v>608306</c:v>
              </c:pt>
              <c:pt idx="6015">
                <c:v>608400</c:v>
              </c:pt>
              <c:pt idx="6016">
                <c:v>608509</c:v>
              </c:pt>
              <c:pt idx="6017">
                <c:v>608603</c:v>
              </c:pt>
              <c:pt idx="6018">
                <c:v>608712</c:v>
              </c:pt>
              <c:pt idx="6019">
                <c:v>608806</c:v>
              </c:pt>
              <c:pt idx="6020">
                <c:v>608900</c:v>
              </c:pt>
              <c:pt idx="6021">
                <c:v>609009</c:v>
              </c:pt>
              <c:pt idx="6022">
                <c:v>609103</c:v>
              </c:pt>
              <c:pt idx="6023">
                <c:v>609212</c:v>
              </c:pt>
              <c:pt idx="6024">
                <c:v>609306</c:v>
              </c:pt>
              <c:pt idx="6025">
                <c:v>609400</c:v>
              </c:pt>
              <c:pt idx="6026">
                <c:v>609509</c:v>
              </c:pt>
              <c:pt idx="6027">
                <c:v>609603</c:v>
              </c:pt>
              <c:pt idx="6028">
                <c:v>609712</c:v>
              </c:pt>
              <c:pt idx="6029">
                <c:v>609806</c:v>
              </c:pt>
              <c:pt idx="6030">
                <c:v>609900</c:v>
              </c:pt>
              <c:pt idx="6031">
                <c:v>610009</c:v>
              </c:pt>
              <c:pt idx="6032">
                <c:v>610103</c:v>
              </c:pt>
              <c:pt idx="6033">
                <c:v>610212</c:v>
              </c:pt>
              <c:pt idx="6034">
                <c:v>610306</c:v>
              </c:pt>
              <c:pt idx="6035">
                <c:v>610400</c:v>
              </c:pt>
              <c:pt idx="6036">
                <c:v>610509</c:v>
              </c:pt>
              <c:pt idx="6037">
                <c:v>610603</c:v>
              </c:pt>
              <c:pt idx="6038">
                <c:v>610712</c:v>
              </c:pt>
              <c:pt idx="6039">
                <c:v>610806</c:v>
              </c:pt>
              <c:pt idx="6040">
                <c:v>610900</c:v>
              </c:pt>
              <c:pt idx="6041">
                <c:v>611009</c:v>
              </c:pt>
              <c:pt idx="6042">
                <c:v>611103</c:v>
              </c:pt>
              <c:pt idx="6043">
                <c:v>611212</c:v>
              </c:pt>
              <c:pt idx="6044">
                <c:v>611306</c:v>
              </c:pt>
              <c:pt idx="6045">
                <c:v>611400</c:v>
              </c:pt>
              <c:pt idx="6046">
                <c:v>611509</c:v>
              </c:pt>
              <c:pt idx="6047">
                <c:v>611603</c:v>
              </c:pt>
              <c:pt idx="6048">
                <c:v>611712</c:v>
              </c:pt>
              <c:pt idx="6049">
                <c:v>611806</c:v>
              </c:pt>
              <c:pt idx="6050">
                <c:v>611900</c:v>
              </c:pt>
              <c:pt idx="6051">
                <c:v>612009</c:v>
              </c:pt>
              <c:pt idx="6052">
                <c:v>612103</c:v>
              </c:pt>
              <c:pt idx="6053">
                <c:v>612212</c:v>
              </c:pt>
              <c:pt idx="6054">
                <c:v>612306</c:v>
              </c:pt>
              <c:pt idx="6055">
                <c:v>612400</c:v>
              </c:pt>
              <c:pt idx="6056">
                <c:v>612509</c:v>
              </c:pt>
              <c:pt idx="6057">
                <c:v>612603</c:v>
              </c:pt>
              <c:pt idx="6058">
                <c:v>612712</c:v>
              </c:pt>
              <c:pt idx="6059">
                <c:v>612806</c:v>
              </c:pt>
              <c:pt idx="6060">
                <c:v>612900</c:v>
              </c:pt>
              <c:pt idx="6061">
                <c:v>613009</c:v>
              </c:pt>
              <c:pt idx="6062">
                <c:v>613103</c:v>
              </c:pt>
              <c:pt idx="6063">
                <c:v>613212</c:v>
              </c:pt>
              <c:pt idx="6064">
                <c:v>613306</c:v>
              </c:pt>
              <c:pt idx="6065">
                <c:v>613400</c:v>
              </c:pt>
              <c:pt idx="6066">
                <c:v>613509</c:v>
              </c:pt>
              <c:pt idx="6067">
                <c:v>613603</c:v>
              </c:pt>
              <c:pt idx="6068">
                <c:v>613712</c:v>
              </c:pt>
              <c:pt idx="6069">
                <c:v>613806</c:v>
              </c:pt>
              <c:pt idx="6070">
                <c:v>613900</c:v>
              </c:pt>
              <c:pt idx="6071">
                <c:v>614009</c:v>
              </c:pt>
              <c:pt idx="6072">
                <c:v>614103</c:v>
              </c:pt>
              <c:pt idx="6073">
                <c:v>614212</c:v>
              </c:pt>
              <c:pt idx="6074">
                <c:v>614306</c:v>
              </c:pt>
              <c:pt idx="6075">
                <c:v>614400</c:v>
              </c:pt>
              <c:pt idx="6076">
                <c:v>614509</c:v>
              </c:pt>
              <c:pt idx="6077">
                <c:v>614603</c:v>
              </c:pt>
              <c:pt idx="6078">
                <c:v>614712</c:v>
              </c:pt>
              <c:pt idx="6079">
                <c:v>614806</c:v>
              </c:pt>
              <c:pt idx="6080">
                <c:v>614900</c:v>
              </c:pt>
              <c:pt idx="6081">
                <c:v>615009</c:v>
              </c:pt>
              <c:pt idx="6082">
                <c:v>615103</c:v>
              </c:pt>
              <c:pt idx="6083">
                <c:v>615212</c:v>
              </c:pt>
              <c:pt idx="6084">
                <c:v>615306</c:v>
              </c:pt>
              <c:pt idx="6085">
                <c:v>615400</c:v>
              </c:pt>
              <c:pt idx="6086">
                <c:v>615509</c:v>
              </c:pt>
              <c:pt idx="6087">
                <c:v>615603</c:v>
              </c:pt>
              <c:pt idx="6088">
                <c:v>615712</c:v>
              </c:pt>
              <c:pt idx="6089">
                <c:v>615806</c:v>
              </c:pt>
              <c:pt idx="6090">
                <c:v>615900</c:v>
              </c:pt>
              <c:pt idx="6091">
                <c:v>616009</c:v>
              </c:pt>
              <c:pt idx="6092">
                <c:v>616103</c:v>
              </c:pt>
              <c:pt idx="6093">
                <c:v>616212</c:v>
              </c:pt>
              <c:pt idx="6094">
                <c:v>616306</c:v>
              </c:pt>
              <c:pt idx="6095">
                <c:v>616400</c:v>
              </c:pt>
              <c:pt idx="6096">
                <c:v>616509</c:v>
              </c:pt>
              <c:pt idx="6097">
                <c:v>616603</c:v>
              </c:pt>
              <c:pt idx="6098">
                <c:v>616712</c:v>
              </c:pt>
              <c:pt idx="6099">
                <c:v>616806</c:v>
              </c:pt>
              <c:pt idx="6100">
                <c:v>616900</c:v>
              </c:pt>
              <c:pt idx="6101">
                <c:v>617009</c:v>
              </c:pt>
              <c:pt idx="6102">
                <c:v>617103</c:v>
              </c:pt>
              <c:pt idx="6103">
                <c:v>617212</c:v>
              </c:pt>
              <c:pt idx="6104">
                <c:v>617306</c:v>
              </c:pt>
              <c:pt idx="6105">
                <c:v>617400</c:v>
              </c:pt>
              <c:pt idx="6106">
                <c:v>617509</c:v>
              </c:pt>
              <c:pt idx="6107">
                <c:v>617603</c:v>
              </c:pt>
              <c:pt idx="6108">
                <c:v>617712</c:v>
              </c:pt>
              <c:pt idx="6109">
                <c:v>617806</c:v>
              </c:pt>
              <c:pt idx="6110">
                <c:v>617900</c:v>
              </c:pt>
              <c:pt idx="6111">
                <c:v>618009</c:v>
              </c:pt>
              <c:pt idx="6112">
                <c:v>618103</c:v>
              </c:pt>
              <c:pt idx="6113">
                <c:v>618212</c:v>
              </c:pt>
              <c:pt idx="6114">
                <c:v>618306</c:v>
              </c:pt>
              <c:pt idx="6115">
                <c:v>618400</c:v>
              </c:pt>
              <c:pt idx="6116">
                <c:v>618509</c:v>
              </c:pt>
              <c:pt idx="6117">
                <c:v>618603</c:v>
              </c:pt>
              <c:pt idx="6118">
                <c:v>618712</c:v>
              </c:pt>
              <c:pt idx="6119">
                <c:v>618806</c:v>
              </c:pt>
              <c:pt idx="6120">
                <c:v>618900</c:v>
              </c:pt>
              <c:pt idx="6121">
                <c:v>619009</c:v>
              </c:pt>
              <c:pt idx="6122">
                <c:v>619103</c:v>
              </c:pt>
              <c:pt idx="6123">
                <c:v>619212</c:v>
              </c:pt>
              <c:pt idx="6124">
                <c:v>619306</c:v>
              </c:pt>
              <c:pt idx="6125">
                <c:v>619400</c:v>
              </c:pt>
              <c:pt idx="6126">
                <c:v>619509</c:v>
              </c:pt>
              <c:pt idx="6127">
                <c:v>619603</c:v>
              </c:pt>
              <c:pt idx="6128">
                <c:v>619712</c:v>
              </c:pt>
              <c:pt idx="6129">
                <c:v>619806</c:v>
              </c:pt>
              <c:pt idx="6130">
                <c:v>619900</c:v>
              </c:pt>
              <c:pt idx="6131">
                <c:v>620009</c:v>
              </c:pt>
              <c:pt idx="6132">
                <c:v>620103</c:v>
              </c:pt>
              <c:pt idx="6133">
                <c:v>620212</c:v>
              </c:pt>
              <c:pt idx="6134">
                <c:v>620306</c:v>
              </c:pt>
              <c:pt idx="6135">
                <c:v>620400</c:v>
              </c:pt>
              <c:pt idx="6136">
                <c:v>620509</c:v>
              </c:pt>
              <c:pt idx="6137">
                <c:v>620603</c:v>
              </c:pt>
              <c:pt idx="6138">
                <c:v>620712</c:v>
              </c:pt>
              <c:pt idx="6139">
                <c:v>620806</c:v>
              </c:pt>
              <c:pt idx="6140">
                <c:v>620900</c:v>
              </c:pt>
              <c:pt idx="6141">
                <c:v>621009</c:v>
              </c:pt>
              <c:pt idx="6142">
                <c:v>621103</c:v>
              </c:pt>
              <c:pt idx="6143">
                <c:v>621212</c:v>
              </c:pt>
              <c:pt idx="6144">
                <c:v>621306</c:v>
              </c:pt>
              <c:pt idx="6145">
                <c:v>621400</c:v>
              </c:pt>
              <c:pt idx="6146">
                <c:v>621509</c:v>
              </c:pt>
              <c:pt idx="6147">
                <c:v>621603</c:v>
              </c:pt>
              <c:pt idx="6148">
                <c:v>621712</c:v>
              </c:pt>
              <c:pt idx="6149">
                <c:v>621806</c:v>
              </c:pt>
              <c:pt idx="6150">
                <c:v>621900</c:v>
              </c:pt>
              <c:pt idx="6151">
                <c:v>622009</c:v>
              </c:pt>
              <c:pt idx="6152">
                <c:v>622103</c:v>
              </c:pt>
              <c:pt idx="6153">
                <c:v>622212</c:v>
              </c:pt>
              <c:pt idx="6154">
                <c:v>622306</c:v>
              </c:pt>
              <c:pt idx="6155">
                <c:v>622400</c:v>
              </c:pt>
              <c:pt idx="6156">
                <c:v>622509</c:v>
              </c:pt>
              <c:pt idx="6157">
                <c:v>622603</c:v>
              </c:pt>
              <c:pt idx="6158">
                <c:v>622712</c:v>
              </c:pt>
              <c:pt idx="6159">
                <c:v>622806</c:v>
              </c:pt>
              <c:pt idx="6160">
                <c:v>622900</c:v>
              </c:pt>
              <c:pt idx="6161">
                <c:v>623009</c:v>
              </c:pt>
              <c:pt idx="6162">
                <c:v>623103</c:v>
              </c:pt>
              <c:pt idx="6163">
                <c:v>623212</c:v>
              </c:pt>
              <c:pt idx="6164">
                <c:v>623306</c:v>
              </c:pt>
              <c:pt idx="6165">
                <c:v>623400</c:v>
              </c:pt>
              <c:pt idx="6166">
                <c:v>623509</c:v>
              </c:pt>
              <c:pt idx="6167">
                <c:v>623603</c:v>
              </c:pt>
              <c:pt idx="6168">
                <c:v>623712</c:v>
              </c:pt>
              <c:pt idx="6169">
                <c:v>623806</c:v>
              </c:pt>
              <c:pt idx="6170">
                <c:v>623900</c:v>
              </c:pt>
              <c:pt idx="6171">
                <c:v>624009</c:v>
              </c:pt>
              <c:pt idx="6172">
                <c:v>624103</c:v>
              </c:pt>
              <c:pt idx="6173">
                <c:v>624212</c:v>
              </c:pt>
              <c:pt idx="6174">
                <c:v>624306</c:v>
              </c:pt>
              <c:pt idx="6175">
                <c:v>624400</c:v>
              </c:pt>
              <c:pt idx="6176">
                <c:v>624509</c:v>
              </c:pt>
              <c:pt idx="6177">
                <c:v>624603</c:v>
              </c:pt>
              <c:pt idx="6178">
                <c:v>624712</c:v>
              </c:pt>
              <c:pt idx="6179">
                <c:v>624806</c:v>
              </c:pt>
              <c:pt idx="6180">
                <c:v>624900</c:v>
              </c:pt>
              <c:pt idx="6181">
                <c:v>625009</c:v>
              </c:pt>
              <c:pt idx="6182">
                <c:v>625103</c:v>
              </c:pt>
              <c:pt idx="6183">
                <c:v>625212</c:v>
              </c:pt>
              <c:pt idx="6184">
                <c:v>625306</c:v>
              </c:pt>
              <c:pt idx="6185">
                <c:v>625400</c:v>
              </c:pt>
              <c:pt idx="6186">
                <c:v>625509</c:v>
              </c:pt>
              <c:pt idx="6187">
                <c:v>625603</c:v>
              </c:pt>
              <c:pt idx="6188">
                <c:v>625712</c:v>
              </c:pt>
              <c:pt idx="6189">
                <c:v>625806</c:v>
              </c:pt>
              <c:pt idx="6190">
                <c:v>625900</c:v>
              </c:pt>
              <c:pt idx="6191">
                <c:v>626009</c:v>
              </c:pt>
              <c:pt idx="6192">
                <c:v>626103</c:v>
              </c:pt>
              <c:pt idx="6193">
                <c:v>626212</c:v>
              </c:pt>
              <c:pt idx="6194">
                <c:v>626306</c:v>
              </c:pt>
              <c:pt idx="6195">
                <c:v>626400</c:v>
              </c:pt>
              <c:pt idx="6196">
                <c:v>626509</c:v>
              </c:pt>
              <c:pt idx="6197">
                <c:v>626603</c:v>
              </c:pt>
              <c:pt idx="6198">
                <c:v>626712</c:v>
              </c:pt>
              <c:pt idx="6199">
                <c:v>626806</c:v>
              </c:pt>
              <c:pt idx="6200">
                <c:v>626900</c:v>
              </c:pt>
              <c:pt idx="6201">
                <c:v>627009</c:v>
              </c:pt>
              <c:pt idx="6202">
                <c:v>627103</c:v>
              </c:pt>
              <c:pt idx="6203">
                <c:v>627212</c:v>
              </c:pt>
              <c:pt idx="6204">
                <c:v>627306</c:v>
              </c:pt>
              <c:pt idx="6205">
                <c:v>627400</c:v>
              </c:pt>
              <c:pt idx="6206">
                <c:v>627509</c:v>
              </c:pt>
              <c:pt idx="6207">
                <c:v>627603</c:v>
              </c:pt>
              <c:pt idx="6208">
                <c:v>627712</c:v>
              </c:pt>
              <c:pt idx="6209">
                <c:v>627806</c:v>
              </c:pt>
              <c:pt idx="6210">
                <c:v>627900</c:v>
              </c:pt>
              <c:pt idx="6211">
                <c:v>628009</c:v>
              </c:pt>
              <c:pt idx="6212">
                <c:v>628103</c:v>
              </c:pt>
              <c:pt idx="6213">
                <c:v>628212</c:v>
              </c:pt>
              <c:pt idx="6214">
                <c:v>628306</c:v>
              </c:pt>
              <c:pt idx="6215">
                <c:v>628400</c:v>
              </c:pt>
              <c:pt idx="6216">
                <c:v>628509</c:v>
              </c:pt>
              <c:pt idx="6217">
                <c:v>628603</c:v>
              </c:pt>
              <c:pt idx="6218">
                <c:v>628712</c:v>
              </c:pt>
              <c:pt idx="6219">
                <c:v>628806</c:v>
              </c:pt>
              <c:pt idx="6220">
                <c:v>628900</c:v>
              </c:pt>
              <c:pt idx="6221">
                <c:v>629009</c:v>
              </c:pt>
              <c:pt idx="6222">
                <c:v>629103</c:v>
              </c:pt>
              <c:pt idx="6223">
                <c:v>629212</c:v>
              </c:pt>
              <c:pt idx="6224">
                <c:v>629306</c:v>
              </c:pt>
              <c:pt idx="6225">
                <c:v>629400</c:v>
              </c:pt>
              <c:pt idx="6226">
                <c:v>629509</c:v>
              </c:pt>
              <c:pt idx="6227">
                <c:v>629603</c:v>
              </c:pt>
              <c:pt idx="6228">
                <c:v>629712</c:v>
              </c:pt>
              <c:pt idx="6229">
                <c:v>629806</c:v>
              </c:pt>
              <c:pt idx="6230">
                <c:v>629900</c:v>
              </c:pt>
              <c:pt idx="6231">
                <c:v>630009</c:v>
              </c:pt>
              <c:pt idx="6232">
                <c:v>630103</c:v>
              </c:pt>
              <c:pt idx="6233">
                <c:v>630212</c:v>
              </c:pt>
              <c:pt idx="6234">
                <c:v>630306</c:v>
              </c:pt>
              <c:pt idx="6235">
                <c:v>630400</c:v>
              </c:pt>
              <c:pt idx="6236">
                <c:v>630509</c:v>
              </c:pt>
              <c:pt idx="6237">
                <c:v>630603</c:v>
              </c:pt>
              <c:pt idx="6238">
                <c:v>630712</c:v>
              </c:pt>
              <c:pt idx="6239">
                <c:v>630806</c:v>
              </c:pt>
              <c:pt idx="6240">
                <c:v>630900</c:v>
              </c:pt>
              <c:pt idx="6241">
                <c:v>631009</c:v>
              </c:pt>
              <c:pt idx="6242">
                <c:v>631103</c:v>
              </c:pt>
              <c:pt idx="6243">
                <c:v>631212</c:v>
              </c:pt>
              <c:pt idx="6244">
                <c:v>631306</c:v>
              </c:pt>
              <c:pt idx="6245">
                <c:v>631400</c:v>
              </c:pt>
              <c:pt idx="6246">
                <c:v>631509</c:v>
              </c:pt>
              <c:pt idx="6247">
                <c:v>631603</c:v>
              </c:pt>
              <c:pt idx="6248">
                <c:v>631712</c:v>
              </c:pt>
              <c:pt idx="6249">
                <c:v>631806</c:v>
              </c:pt>
              <c:pt idx="6250">
                <c:v>631900</c:v>
              </c:pt>
              <c:pt idx="6251">
                <c:v>632009</c:v>
              </c:pt>
              <c:pt idx="6252">
                <c:v>632103</c:v>
              </c:pt>
              <c:pt idx="6253">
                <c:v>632212</c:v>
              </c:pt>
              <c:pt idx="6254">
                <c:v>632306</c:v>
              </c:pt>
              <c:pt idx="6255">
                <c:v>632400</c:v>
              </c:pt>
              <c:pt idx="6256">
                <c:v>632509</c:v>
              </c:pt>
              <c:pt idx="6257">
                <c:v>632603</c:v>
              </c:pt>
              <c:pt idx="6258">
                <c:v>632712</c:v>
              </c:pt>
              <c:pt idx="6259">
                <c:v>632806</c:v>
              </c:pt>
              <c:pt idx="6260">
                <c:v>632900</c:v>
              </c:pt>
              <c:pt idx="6261">
                <c:v>633009</c:v>
              </c:pt>
              <c:pt idx="6262">
                <c:v>633103</c:v>
              </c:pt>
              <c:pt idx="6263">
                <c:v>633212</c:v>
              </c:pt>
              <c:pt idx="6264">
                <c:v>633306</c:v>
              </c:pt>
              <c:pt idx="6265">
                <c:v>633400</c:v>
              </c:pt>
              <c:pt idx="6266">
                <c:v>633509</c:v>
              </c:pt>
              <c:pt idx="6267">
                <c:v>633603</c:v>
              </c:pt>
              <c:pt idx="6268">
                <c:v>633712</c:v>
              </c:pt>
              <c:pt idx="6269">
                <c:v>633806</c:v>
              </c:pt>
              <c:pt idx="6270">
                <c:v>633900</c:v>
              </c:pt>
              <c:pt idx="6271">
                <c:v>634009</c:v>
              </c:pt>
              <c:pt idx="6272">
                <c:v>634103</c:v>
              </c:pt>
              <c:pt idx="6273">
                <c:v>634212</c:v>
              </c:pt>
              <c:pt idx="6274">
                <c:v>634306</c:v>
              </c:pt>
              <c:pt idx="6275">
                <c:v>634400</c:v>
              </c:pt>
              <c:pt idx="6276">
                <c:v>634509</c:v>
              </c:pt>
              <c:pt idx="6277">
                <c:v>634603</c:v>
              </c:pt>
              <c:pt idx="6278">
                <c:v>634712</c:v>
              </c:pt>
              <c:pt idx="6279">
                <c:v>634806</c:v>
              </c:pt>
              <c:pt idx="6280">
                <c:v>634900</c:v>
              </c:pt>
              <c:pt idx="6281">
                <c:v>635009</c:v>
              </c:pt>
              <c:pt idx="6282">
                <c:v>635103</c:v>
              </c:pt>
              <c:pt idx="6283">
                <c:v>635212</c:v>
              </c:pt>
              <c:pt idx="6284">
                <c:v>635306</c:v>
              </c:pt>
              <c:pt idx="6285">
                <c:v>635400</c:v>
              </c:pt>
              <c:pt idx="6286">
                <c:v>635509</c:v>
              </c:pt>
              <c:pt idx="6287">
                <c:v>635603</c:v>
              </c:pt>
              <c:pt idx="6288">
                <c:v>635712</c:v>
              </c:pt>
              <c:pt idx="6289">
                <c:v>635806</c:v>
              </c:pt>
              <c:pt idx="6290">
                <c:v>635900</c:v>
              </c:pt>
              <c:pt idx="6291">
                <c:v>636009</c:v>
              </c:pt>
              <c:pt idx="6292">
                <c:v>636103</c:v>
              </c:pt>
              <c:pt idx="6293">
                <c:v>636212</c:v>
              </c:pt>
              <c:pt idx="6294">
                <c:v>636306</c:v>
              </c:pt>
              <c:pt idx="6295">
                <c:v>636400</c:v>
              </c:pt>
              <c:pt idx="6296">
                <c:v>636509</c:v>
              </c:pt>
              <c:pt idx="6297">
                <c:v>636603</c:v>
              </c:pt>
              <c:pt idx="6298">
                <c:v>636712</c:v>
              </c:pt>
              <c:pt idx="6299">
                <c:v>636806</c:v>
              </c:pt>
              <c:pt idx="6300">
                <c:v>636900</c:v>
              </c:pt>
              <c:pt idx="6301">
                <c:v>637009</c:v>
              </c:pt>
              <c:pt idx="6302">
                <c:v>637103</c:v>
              </c:pt>
              <c:pt idx="6303">
                <c:v>637212</c:v>
              </c:pt>
              <c:pt idx="6304">
                <c:v>637306</c:v>
              </c:pt>
              <c:pt idx="6305">
                <c:v>637400</c:v>
              </c:pt>
              <c:pt idx="6306">
                <c:v>637509</c:v>
              </c:pt>
              <c:pt idx="6307">
                <c:v>637603</c:v>
              </c:pt>
              <c:pt idx="6308">
                <c:v>637712</c:v>
              </c:pt>
              <c:pt idx="6309">
                <c:v>637806</c:v>
              </c:pt>
              <c:pt idx="6310">
                <c:v>637900</c:v>
              </c:pt>
              <c:pt idx="6311">
                <c:v>638009</c:v>
              </c:pt>
              <c:pt idx="6312">
                <c:v>638103</c:v>
              </c:pt>
              <c:pt idx="6313">
                <c:v>638212</c:v>
              </c:pt>
              <c:pt idx="6314">
                <c:v>638306</c:v>
              </c:pt>
              <c:pt idx="6315">
                <c:v>638400</c:v>
              </c:pt>
              <c:pt idx="6316">
                <c:v>638509</c:v>
              </c:pt>
              <c:pt idx="6317">
                <c:v>638603</c:v>
              </c:pt>
              <c:pt idx="6318">
                <c:v>638712</c:v>
              </c:pt>
              <c:pt idx="6319">
                <c:v>638806</c:v>
              </c:pt>
              <c:pt idx="6320">
                <c:v>638900</c:v>
              </c:pt>
              <c:pt idx="6321">
                <c:v>639009</c:v>
              </c:pt>
              <c:pt idx="6322">
                <c:v>639103</c:v>
              </c:pt>
              <c:pt idx="6323">
                <c:v>639212</c:v>
              </c:pt>
              <c:pt idx="6324">
                <c:v>639306</c:v>
              </c:pt>
              <c:pt idx="6325">
                <c:v>639400</c:v>
              </c:pt>
              <c:pt idx="6326">
                <c:v>639509</c:v>
              </c:pt>
              <c:pt idx="6327">
                <c:v>639603</c:v>
              </c:pt>
              <c:pt idx="6328">
                <c:v>639712</c:v>
              </c:pt>
              <c:pt idx="6329">
                <c:v>639806</c:v>
              </c:pt>
              <c:pt idx="6330">
                <c:v>639900</c:v>
              </c:pt>
              <c:pt idx="6331">
                <c:v>640009</c:v>
              </c:pt>
              <c:pt idx="6332">
                <c:v>640103</c:v>
              </c:pt>
              <c:pt idx="6333">
                <c:v>640212</c:v>
              </c:pt>
              <c:pt idx="6334">
                <c:v>640306</c:v>
              </c:pt>
              <c:pt idx="6335">
                <c:v>640400</c:v>
              </c:pt>
              <c:pt idx="6336">
                <c:v>640509</c:v>
              </c:pt>
              <c:pt idx="6337">
                <c:v>640603</c:v>
              </c:pt>
              <c:pt idx="6338">
                <c:v>640712</c:v>
              </c:pt>
              <c:pt idx="6339">
                <c:v>640806</c:v>
              </c:pt>
              <c:pt idx="6340">
                <c:v>640900</c:v>
              </c:pt>
              <c:pt idx="6341">
                <c:v>641009</c:v>
              </c:pt>
              <c:pt idx="6342">
                <c:v>641103</c:v>
              </c:pt>
              <c:pt idx="6343">
                <c:v>641212</c:v>
              </c:pt>
              <c:pt idx="6344">
                <c:v>641306</c:v>
              </c:pt>
              <c:pt idx="6345">
                <c:v>641400</c:v>
              </c:pt>
              <c:pt idx="6346">
                <c:v>641509</c:v>
              </c:pt>
              <c:pt idx="6347">
                <c:v>641603</c:v>
              </c:pt>
              <c:pt idx="6348">
                <c:v>641712</c:v>
              </c:pt>
              <c:pt idx="6349">
                <c:v>641806</c:v>
              </c:pt>
              <c:pt idx="6350">
                <c:v>641900</c:v>
              </c:pt>
              <c:pt idx="6351">
                <c:v>642009</c:v>
              </c:pt>
              <c:pt idx="6352">
                <c:v>642103</c:v>
              </c:pt>
              <c:pt idx="6353">
                <c:v>642212</c:v>
              </c:pt>
              <c:pt idx="6354">
                <c:v>642306</c:v>
              </c:pt>
              <c:pt idx="6355">
                <c:v>642400</c:v>
              </c:pt>
              <c:pt idx="6356">
                <c:v>642509</c:v>
              </c:pt>
              <c:pt idx="6357">
                <c:v>642603</c:v>
              </c:pt>
              <c:pt idx="6358">
                <c:v>642712</c:v>
              </c:pt>
              <c:pt idx="6359">
                <c:v>642806</c:v>
              </c:pt>
              <c:pt idx="6360">
                <c:v>642900</c:v>
              </c:pt>
              <c:pt idx="6361">
                <c:v>643009</c:v>
              </c:pt>
              <c:pt idx="6362">
                <c:v>643103</c:v>
              </c:pt>
              <c:pt idx="6363">
                <c:v>643212</c:v>
              </c:pt>
              <c:pt idx="6364">
                <c:v>643306</c:v>
              </c:pt>
              <c:pt idx="6365">
                <c:v>643400</c:v>
              </c:pt>
              <c:pt idx="6366">
                <c:v>643509</c:v>
              </c:pt>
              <c:pt idx="6367">
                <c:v>643603</c:v>
              </c:pt>
              <c:pt idx="6368">
                <c:v>643712</c:v>
              </c:pt>
              <c:pt idx="6369">
                <c:v>643806</c:v>
              </c:pt>
              <c:pt idx="6370">
                <c:v>643900</c:v>
              </c:pt>
              <c:pt idx="6371">
                <c:v>644009</c:v>
              </c:pt>
              <c:pt idx="6372">
                <c:v>644103</c:v>
              </c:pt>
              <c:pt idx="6373">
                <c:v>644212</c:v>
              </c:pt>
              <c:pt idx="6374">
                <c:v>644306</c:v>
              </c:pt>
              <c:pt idx="6375">
                <c:v>644400</c:v>
              </c:pt>
              <c:pt idx="6376">
                <c:v>644509</c:v>
              </c:pt>
              <c:pt idx="6377">
                <c:v>644603</c:v>
              </c:pt>
              <c:pt idx="6378">
                <c:v>644712</c:v>
              </c:pt>
              <c:pt idx="6379">
                <c:v>644806</c:v>
              </c:pt>
              <c:pt idx="6380">
                <c:v>644900</c:v>
              </c:pt>
              <c:pt idx="6381">
                <c:v>645009</c:v>
              </c:pt>
              <c:pt idx="6382">
                <c:v>645103</c:v>
              </c:pt>
              <c:pt idx="6383">
                <c:v>645212</c:v>
              </c:pt>
              <c:pt idx="6384">
                <c:v>645306</c:v>
              </c:pt>
              <c:pt idx="6385">
                <c:v>645400</c:v>
              </c:pt>
              <c:pt idx="6386">
                <c:v>645509</c:v>
              </c:pt>
              <c:pt idx="6387">
                <c:v>645603</c:v>
              </c:pt>
              <c:pt idx="6388">
                <c:v>645712</c:v>
              </c:pt>
              <c:pt idx="6389">
                <c:v>645806</c:v>
              </c:pt>
              <c:pt idx="6390">
                <c:v>645900</c:v>
              </c:pt>
              <c:pt idx="6391">
                <c:v>646009</c:v>
              </c:pt>
              <c:pt idx="6392">
                <c:v>646103</c:v>
              </c:pt>
              <c:pt idx="6393">
                <c:v>646212</c:v>
              </c:pt>
              <c:pt idx="6394">
                <c:v>646306</c:v>
              </c:pt>
              <c:pt idx="6395">
                <c:v>646400</c:v>
              </c:pt>
              <c:pt idx="6396">
                <c:v>646509</c:v>
              </c:pt>
              <c:pt idx="6397">
                <c:v>646603</c:v>
              </c:pt>
              <c:pt idx="6398">
                <c:v>646712</c:v>
              </c:pt>
              <c:pt idx="6399">
                <c:v>646806</c:v>
              </c:pt>
              <c:pt idx="6400">
                <c:v>646900</c:v>
              </c:pt>
              <c:pt idx="6401">
                <c:v>647009</c:v>
              </c:pt>
              <c:pt idx="6402">
                <c:v>647103</c:v>
              </c:pt>
              <c:pt idx="6403">
                <c:v>647212</c:v>
              </c:pt>
              <c:pt idx="6404">
                <c:v>647306</c:v>
              </c:pt>
              <c:pt idx="6405">
                <c:v>647400</c:v>
              </c:pt>
              <c:pt idx="6406">
                <c:v>647509</c:v>
              </c:pt>
              <c:pt idx="6407">
                <c:v>647603</c:v>
              </c:pt>
              <c:pt idx="6408">
                <c:v>647712</c:v>
              </c:pt>
              <c:pt idx="6409">
                <c:v>647806</c:v>
              </c:pt>
              <c:pt idx="6410">
                <c:v>647900</c:v>
              </c:pt>
              <c:pt idx="6411">
                <c:v>648009</c:v>
              </c:pt>
              <c:pt idx="6412">
                <c:v>648103</c:v>
              </c:pt>
              <c:pt idx="6413">
                <c:v>648212</c:v>
              </c:pt>
              <c:pt idx="6414">
                <c:v>648306</c:v>
              </c:pt>
              <c:pt idx="6415">
                <c:v>648400</c:v>
              </c:pt>
              <c:pt idx="6416">
                <c:v>648509</c:v>
              </c:pt>
              <c:pt idx="6417">
                <c:v>648603</c:v>
              </c:pt>
              <c:pt idx="6418">
                <c:v>648712</c:v>
              </c:pt>
              <c:pt idx="6419">
                <c:v>648806</c:v>
              </c:pt>
              <c:pt idx="6420">
                <c:v>648900</c:v>
              </c:pt>
              <c:pt idx="6421">
                <c:v>649009</c:v>
              </c:pt>
              <c:pt idx="6422">
                <c:v>649103</c:v>
              </c:pt>
              <c:pt idx="6423">
                <c:v>649212</c:v>
              </c:pt>
              <c:pt idx="6424">
                <c:v>649306</c:v>
              </c:pt>
              <c:pt idx="6425">
                <c:v>649400</c:v>
              </c:pt>
              <c:pt idx="6426">
                <c:v>649509</c:v>
              </c:pt>
              <c:pt idx="6427">
                <c:v>649603</c:v>
              </c:pt>
              <c:pt idx="6428">
                <c:v>649712</c:v>
              </c:pt>
              <c:pt idx="6429">
                <c:v>649806</c:v>
              </c:pt>
              <c:pt idx="6430">
                <c:v>649900</c:v>
              </c:pt>
              <c:pt idx="6431">
                <c:v>650009</c:v>
              </c:pt>
              <c:pt idx="6432">
                <c:v>650103</c:v>
              </c:pt>
              <c:pt idx="6433">
                <c:v>650212</c:v>
              </c:pt>
              <c:pt idx="6434">
                <c:v>650306</c:v>
              </c:pt>
              <c:pt idx="6435">
                <c:v>650400</c:v>
              </c:pt>
              <c:pt idx="6436">
                <c:v>650509</c:v>
              </c:pt>
              <c:pt idx="6437">
                <c:v>650603</c:v>
              </c:pt>
              <c:pt idx="6438">
                <c:v>650712</c:v>
              </c:pt>
              <c:pt idx="6439">
                <c:v>650806</c:v>
              </c:pt>
              <c:pt idx="6440">
                <c:v>650900</c:v>
              </c:pt>
              <c:pt idx="6441">
                <c:v>651009</c:v>
              </c:pt>
              <c:pt idx="6442">
                <c:v>651103</c:v>
              </c:pt>
              <c:pt idx="6443">
                <c:v>651212</c:v>
              </c:pt>
              <c:pt idx="6444">
                <c:v>651306</c:v>
              </c:pt>
              <c:pt idx="6445">
                <c:v>651400</c:v>
              </c:pt>
              <c:pt idx="6446">
                <c:v>651509</c:v>
              </c:pt>
              <c:pt idx="6447">
                <c:v>651603</c:v>
              </c:pt>
              <c:pt idx="6448">
                <c:v>651712</c:v>
              </c:pt>
              <c:pt idx="6449">
                <c:v>651806</c:v>
              </c:pt>
              <c:pt idx="6450">
                <c:v>651900</c:v>
              </c:pt>
              <c:pt idx="6451">
                <c:v>652009</c:v>
              </c:pt>
              <c:pt idx="6452">
                <c:v>652103</c:v>
              </c:pt>
              <c:pt idx="6453">
                <c:v>652212</c:v>
              </c:pt>
              <c:pt idx="6454">
                <c:v>652306</c:v>
              </c:pt>
              <c:pt idx="6455">
                <c:v>652400</c:v>
              </c:pt>
              <c:pt idx="6456">
                <c:v>652509</c:v>
              </c:pt>
              <c:pt idx="6457">
                <c:v>652603</c:v>
              </c:pt>
              <c:pt idx="6458">
                <c:v>652712</c:v>
              </c:pt>
              <c:pt idx="6459">
                <c:v>652806</c:v>
              </c:pt>
              <c:pt idx="6460">
                <c:v>652900</c:v>
              </c:pt>
              <c:pt idx="6461">
                <c:v>653009</c:v>
              </c:pt>
              <c:pt idx="6462">
                <c:v>653103</c:v>
              </c:pt>
              <c:pt idx="6463">
                <c:v>653212</c:v>
              </c:pt>
              <c:pt idx="6464">
                <c:v>653306</c:v>
              </c:pt>
              <c:pt idx="6465">
                <c:v>653400</c:v>
              </c:pt>
              <c:pt idx="6466">
                <c:v>653509</c:v>
              </c:pt>
              <c:pt idx="6467">
                <c:v>653603</c:v>
              </c:pt>
              <c:pt idx="6468">
                <c:v>653712</c:v>
              </c:pt>
              <c:pt idx="6469">
                <c:v>653806</c:v>
              </c:pt>
              <c:pt idx="6470">
                <c:v>653900</c:v>
              </c:pt>
              <c:pt idx="6471">
                <c:v>654009</c:v>
              </c:pt>
              <c:pt idx="6472">
                <c:v>654103</c:v>
              </c:pt>
              <c:pt idx="6473">
                <c:v>654212</c:v>
              </c:pt>
              <c:pt idx="6474">
                <c:v>654306</c:v>
              </c:pt>
              <c:pt idx="6475">
                <c:v>654400</c:v>
              </c:pt>
              <c:pt idx="6476">
                <c:v>654509</c:v>
              </c:pt>
              <c:pt idx="6477">
                <c:v>654603</c:v>
              </c:pt>
              <c:pt idx="6478">
                <c:v>654712</c:v>
              </c:pt>
              <c:pt idx="6479">
                <c:v>654806</c:v>
              </c:pt>
              <c:pt idx="6480">
                <c:v>654900</c:v>
              </c:pt>
              <c:pt idx="6481">
                <c:v>655009</c:v>
              </c:pt>
              <c:pt idx="6482">
                <c:v>655103</c:v>
              </c:pt>
              <c:pt idx="6483">
                <c:v>655212</c:v>
              </c:pt>
              <c:pt idx="6484">
                <c:v>655306</c:v>
              </c:pt>
              <c:pt idx="6485">
                <c:v>655400</c:v>
              </c:pt>
              <c:pt idx="6486">
                <c:v>655509</c:v>
              </c:pt>
              <c:pt idx="6487">
                <c:v>655603</c:v>
              </c:pt>
              <c:pt idx="6488">
                <c:v>655712</c:v>
              </c:pt>
              <c:pt idx="6489">
                <c:v>655806</c:v>
              </c:pt>
              <c:pt idx="6490">
                <c:v>655900</c:v>
              </c:pt>
              <c:pt idx="6491">
                <c:v>656009</c:v>
              </c:pt>
              <c:pt idx="6492">
                <c:v>656103</c:v>
              </c:pt>
              <c:pt idx="6493">
                <c:v>656212</c:v>
              </c:pt>
              <c:pt idx="6494">
                <c:v>656306</c:v>
              </c:pt>
              <c:pt idx="6495">
                <c:v>656400</c:v>
              </c:pt>
              <c:pt idx="6496">
                <c:v>656509</c:v>
              </c:pt>
              <c:pt idx="6497">
                <c:v>656603</c:v>
              </c:pt>
              <c:pt idx="6498">
                <c:v>656712</c:v>
              </c:pt>
              <c:pt idx="6499">
                <c:v>656806</c:v>
              </c:pt>
              <c:pt idx="6500">
                <c:v>656900</c:v>
              </c:pt>
              <c:pt idx="6501">
                <c:v>657009</c:v>
              </c:pt>
              <c:pt idx="6502">
                <c:v>657103</c:v>
              </c:pt>
              <c:pt idx="6503">
                <c:v>657212</c:v>
              </c:pt>
              <c:pt idx="6504">
                <c:v>657306</c:v>
              </c:pt>
              <c:pt idx="6505">
                <c:v>657400</c:v>
              </c:pt>
              <c:pt idx="6506">
                <c:v>657509</c:v>
              </c:pt>
              <c:pt idx="6507">
                <c:v>657603</c:v>
              </c:pt>
              <c:pt idx="6508">
                <c:v>657712</c:v>
              </c:pt>
              <c:pt idx="6509">
                <c:v>657806</c:v>
              </c:pt>
              <c:pt idx="6510">
                <c:v>657900</c:v>
              </c:pt>
              <c:pt idx="6511">
                <c:v>658009</c:v>
              </c:pt>
              <c:pt idx="6512">
                <c:v>658103</c:v>
              </c:pt>
              <c:pt idx="6513">
                <c:v>658212</c:v>
              </c:pt>
              <c:pt idx="6514">
                <c:v>658306</c:v>
              </c:pt>
              <c:pt idx="6515">
                <c:v>658400</c:v>
              </c:pt>
              <c:pt idx="6516">
                <c:v>658509</c:v>
              </c:pt>
              <c:pt idx="6517">
                <c:v>658603</c:v>
              </c:pt>
              <c:pt idx="6518">
                <c:v>658712</c:v>
              </c:pt>
              <c:pt idx="6519">
                <c:v>658806</c:v>
              </c:pt>
              <c:pt idx="6520">
                <c:v>658900</c:v>
              </c:pt>
              <c:pt idx="6521">
                <c:v>659009</c:v>
              </c:pt>
              <c:pt idx="6522">
                <c:v>659103</c:v>
              </c:pt>
              <c:pt idx="6523">
                <c:v>659212</c:v>
              </c:pt>
              <c:pt idx="6524">
                <c:v>659306</c:v>
              </c:pt>
              <c:pt idx="6525">
                <c:v>659400</c:v>
              </c:pt>
              <c:pt idx="6526">
                <c:v>659509</c:v>
              </c:pt>
              <c:pt idx="6527">
                <c:v>659603</c:v>
              </c:pt>
              <c:pt idx="6528">
                <c:v>659712</c:v>
              </c:pt>
              <c:pt idx="6529">
                <c:v>659806</c:v>
              </c:pt>
              <c:pt idx="6530">
                <c:v>659900</c:v>
              </c:pt>
              <c:pt idx="6531">
                <c:v>660009</c:v>
              </c:pt>
              <c:pt idx="6532">
                <c:v>660103</c:v>
              </c:pt>
              <c:pt idx="6533">
                <c:v>660212</c:v>
              </c:pt>
              <c:pt idx="6534">
                <c:v>660306</c:v>
              </c:pt>
              <c:pt idx="6535">
                <c:v>660400</c:v>
              </c:pt>
              <c:pt idx="6536">
                <c:v>660509</c:v>
              </c:pt>
              <c:pt idx="6537">
                <c:v>660603</c:v>
              </c:pt>
              <c:pt idx="6538">
                <c:v>660712</c:v>
              </c:pt>
              <c:pt idx="6539">
                <c:v>660806</c:v>
              </c:pt>
              <c:pt idx="6540">
                <c:v>660900</c:v>
              </c:pt>
              <c:pt idx="6541">
                <c:v>661009</c:v>
              </c:pt>
              <c:pt idx="6542">
                <c:v>661103</c:v>
              </c:pt>
              <c:pt idx="6543">
                <c:v>661212</c:v>
              </c:pt>
              <c:pt idx="6544">
                <c:v>661306</c:v>
              </c:pt>
              <c:pt idx="6545">
                <c:v>661400</c:v>
              </c:pt>
              <c:pt idx="6546">
                <c:v>661509</c:v>
              </c:pt>
              <c:pt idx="6547">
                <c:v>661603</c:v>
              </c:pt>
              <c:pt idx="6548">
                <c:v>661712</c:v>
              </c:pt>
              <c:pt idx="6549">
                <c:v>661806</c:v>
              </c:pt>
              <c:pt idx="6550">
                <c:v>661900</c:v>
              </c:pt>
              <c:pt idx="6551">
                <c:v>662009</c:v>
              </c:pt>
              <c:pt idx="6552">
                <c:v>662103</c:v>
              </c:pt>
              <c:pt idx="6553">
                <c:v>662212</c:v>
              </c:pt>
              <c:pt idx="6554">
                <c:v>662306</c:v>
              </c:pt>
              <c:pt idx="6555">
                <c:v>662400</c:v>
              </c:pt>
              <c:pt idx="6556">
                <c:v>662509</c:v>
              </c:pt>
              <c:pt idx="6557">
                <c:v>662603</c:v>
              </c:pt>
              <c:pt idx="6558">
                <c:v>662712</c:v>
              </c:pt>
              <c:pt idx="6559">
                <c:v>662806</c:v>
              </c:pt>
              <c:pt idx="6560">
                <c:v>662900</c:v>
              </c:pt>
              <c:pt idx="6561">
                <c:v>663009</c:v>
              </c:pt>
              <c:pt idx="6562">
                <c:v>663103</c:v>
              </c:pt>
              <c:pt idx="6563">
                <c:v>663212</c:v>
              </c:pt>
              <c:pt idx="6564">
                <c:v>663306</c:v>
              </c:pt>
              <c:pt idx="6565">
                <c:v>663400</c:v>
              </c:pt>
              <c:pt idx="6566">
                <c:v>663509</c:v>
              </c:pt>
              <c:pt idx="6567">
                <c:v>663603</c:v>
              </c:pt>
              <c:pt idx="6568">
                <c:v>663712</c:v>
              </c:pt>
              <c:pt idx="6569">
                <c:v>663806</c:v>
              </c:pt>
              <c:pt idx="6570">
                <c:v>663900</c:v>
              </c:pt>
              <c:pt idx="6571">
                <c:v>664009</c:v>
              </c:pt>
              <c:pt idx="6572">
                <c:v>664103</c:v>
              </c:pt>
              <c:pt idx="6573">
                <c:v>664212</c:v>
              </c:pt>
              <c:pt idx="6574">
                <c:v>664306</c:v>
              </c:pt>
              <c:pt idx="6575">
                <c:v>664400</c:v>
              </c:pt>
              <c:pt idx="6576">
                <c:v>664509</c:v>
              </c:pt>
              <c:pt idx="6577">
                <c:v>664603</c:v>
              </c:pt>
              <c:pt idx="6578">
                <c:v>664712</c:v>
              </c:pt>
              <c:pt idx="6579">
                <c:v>664806</c:v>
              </c:pt>
              <c:pt idx="6580">
                <c:v>664900</c:v>
              </c:pt>
              <c:pt idx="6581">
                <c:v>665009</c:v>
              </c:pt>
              <c:pt idx="6582">
                <c:v>665103</c:v>
              </c:pt>
              <c:pt idx="6583">
                <c:v>665212</c:v>
              </c:pt>
              <c:pt idx="6584">
                <c:v>665306</c:v>
              </c:pt>
              <c:pt idx="6585">
                <c:v>665400</c:v>
              </c:pt>
              <c:pt idx="6586">
                <c:v>665509</c:v>
              </c:pt>
              <c:pt idx="6587">
                <c:v>665603</c:v>
              </c:pt>
              <c:pt idx="6588">
                <c:v>665712</c:v>
              </c:pt>
              <c:pt idx="6589">
                <c:v>665806</c:v>
              </c:pt>
              <c:pt idx="6590">
                <c:v>665900</c:v>
              </c:pt>
              <c:pt idx="6591">
                <c:v>666009</c:v>
              </c:pt>
              <c:pt idx="6592">
                <c:v>666103</c:v>
              </c:pt>
              <c:pt idx="6593">
                <c:v>666212</c:v>
              </c:pt>
              <c:pt idx="6594">
                <c:v>666306</c:v>
              </c:pt>
              <c:pt idx="6595">
                <c:v>666400</c:v>
              </c:pt>
              <c:pt idx="6596">
                <c:v>666509</c:v>
              </c:pt>
              <c:pt idx="6597">
                <c:v>666603</c:v>
              </c:pt>
              <c:pt idx="6598">
                <c:v>666712</c:v>
              </c:pt>
              <c:pt idx="6599">
                <c:v>666806</c:v>
              </c:pt>
              <c:pt idx="6600">
                <c:v>666900</c:v>
              </c:pt>
              <c:pt idx="6601">
                <c:v>667009</c:v>
              </c:pt>
              <c:pt idx="6602">
                <c:v>667103</c:v>
              </c:pt>
              <c:pt idx="6603">
                <c:v>667212</c:v>
              </c:pt>
              <c:pt idx="6604">
                <c:v>667306</c:v>
              </c:pt>
              <c:pt idx="6605">
                <c:v>667400</c:v>
              </c:pt>
              <c:pt idx="6606">
                <c:v>667509</c:v>
              </c:pt>
              <c:pt idx="6607">
                <c:v>667603</c:v>
              </c:pt>
              <c:pt idx="6608">
                <c:v>667712</c:v>
              </c:pt>
              <c:pt idx="6609">
                <c:v>667806</c:v>
              </c:pt>
              <c:pt idx="6610">
                <c:v>667900</c:v>
              </c:pt>
              <c:pt idx="6611">
                <c:v>668009</c:v>
              </c:pt>
              <c:pt idx="6612">
                <c:v>668103</c:v>
              </c:pt>
              <c:pt idx="6613">
                <c:v>668212</c:v>
              </c:pt>
              <c:pt idx="6614">
                <c:v>668306</c:v>
              </c:pt>
              <c:pt idx="6615">
                <c:v>668400</c:v>
              </c:pt>
              <c:pt idx="6616">
                <c:v>668509</c:v>
              </c:pt>
              <c:pt idx="6617">
                <c:v>668603</c:v>
              </c:pt>
              <c:pt idx="6618">
                <c:v>668712</c:v>
              </c:pt>
              <c:pt idx="6619">
                <c:v>668806</c:v>
              </c:pt>
              <c:pt idx="6620">
                <c:v>668900</c:v>
              </c:pt>
              <c:pt idx="6621">
                <c:v>669009</c:v>
              </c:pt>
              <c:pt idx="6622">
                <c:v>669103</c:v>
              </c:pt>
              <c:pt idx="6623">
                <c:v>669212</c:v>
              </c:pt>
              <c:pt idx="6624">
                <c:v>669306</c:v>
              </c:pt>
              <c:pt idx="6625">
                <c:v>669400</c:v>
              </c:pt>
              <c:pt idx="6626">
                <c:v>669509</c:v>
              </c:pt>
              <c:pt idx="6627">
                <c:v>669603</c:v>
              </c:pt>
              <c:pt idx="6628">
                <c:v>669712</c:v>
              </c:pt>
              <c:pt idx="6629">
                <c:v>669806</c:v>
              </c:pt>
              <c:pt idx="6630">
                <c:v>669900</c:v>
              </c:pt>
              <c:pt idx="6631">
                <c:v>670009</c:v>
              </c:pt>
              <c:pt idx="6632">
                <c:v>670103</c:v>
              </c:pt>
              <c:pt idx="6633">
                <c:v>670212</c:v>
              </c:pt>
              <c:pt idx="6634">
                <c:v>670306</c:v>
              </c:pt>
              <c:pt idx="6635">
                <c:v>670400</c:v>
              </c:pt>
              <c:pt idx="6636">
                <c:v>670509</c:v>
              </c:pt>
              <c:pt idx="6637">
                <c:v>670603</c:v>
              </c:pt>
              <c:pt idx="6638">
                <c:v>670712</c:v>
              </c:pt>
              <c:pt idx="6639">
                <c:v>670806</c:v>
              </c:pt>
              <c:pt idx="6640">
                <c:v>670900</c:v>
              </c:pt>
              <c:pt idx="6641">
                <c:v>671009</c:v>
              </c:pt>
              <c:pt idx="6642">
                <c:v>671103</c:v>
              </c:pt>
              <c:pt idx="6643">
                <c:v>671212</c:v>
              </c:pt>
              <c:pt idx="6644">
                <c:v>671306</c:v>
              </c:pt>
              <c:pt idx="6645">
                <c:v>671400</c:v>
              </c:pt>
              <c:pt idx="6646">
                <c:v>671509</c:v>
              </c:pt>
              <c:pt idx="6647">
                <c:v>671603</c:v>
              </c:pt>
              <c:pt idx="6648">
                <c:v>671712</c:v>
              </c:pt>
              <c:pt idx="6649">
                <c:v>671806</c:v>
              </c:pt>
              <c:pt idx="6650">
                <c:v>671900</c:v>
              </c:pt>
              <c:pt idx="6651">
                <c:v>672009</c:v>
              </c:pt>
              <c:pt idx="6652">
                <c:v>672103</c:v>
              </c:pt>
              <c:pt idx="6653">
                <c:v>672212</c:v>
              </c:pt>
              <c:pt idx="6654">
                <c:v>672306</c:v>
              </c:pt>
              <c:pt idx="6655">
                <c:v>672400</c:v>
              </c:pt>
              <c:pt idx="6656">
                <c:v>672509</c:v>
              </c:pt>
              <c:pt idx="6657">
                <c:v>672603</c:v>
              </c:pt>
              <c:pt idx="6658">
                <c:v>672712</c:v>
              </c:pt>
              <c:pt idx="6659">
                <c:v>672806</c:v>
              </c:pt>
              <c:pt idx="6660">
                <c:v>672900</c:v>
              </c:pt>
              <c:pt idx="6661">
                <c:v>673009</c:v>
              </c:pt>
              <c:pt idx="6662">
                <c:v>673103</c:v>
              </c:pt>
              <c:pt idx="6663">
                <c:v>673212</c:v>
              </c:pt>
              <c:pt idx="6664">
                <c:v>673306</c:v>
              </c:pt>
              <c:pt idx="6665">
                <c:v>673400</c:v>
              </c:pt>
              <c:pt idx="6666">
                <c:v>673509</c:v>
              </c:pt>
              <c:pt idx="6667">
                <c:v>673603</c:v>
              </c:pt>
              <c:pt idx="6668">
                <c:v>673712</c:v>
              </c:pt>
              <c:pt idx="6669">
                <c:v>673806</c:v>
              </c:pt>
              <c:pt idx="6670">
                <c:v>673900</c:v>
              </c:pt>
              <c:pt idx="6671">
                <c:v>674009</c:v>
              </c:pt>
              <c:pt idx="6672">
                <c:v>674103</c:v>
              </c:pt>
              <c:pt idx="6673">
                <c:v>674212</c:v>
              </c:pt>
              <c:pt idx="6674">
                <c:v>674306</c:v>
              </c:pt>
              <c:pt idx="6675">
                <c:v>674400</c:v>
              </c:pt>
              <c:pt idx="6676">
                <c:v>674509</c:v>
              </c:pt>
              <c:pt idx="6677">
                <c:v>674603</c:v>
              </c:pt>
              <c:pt idx="6678">
                <c:v>674712</c:v>
              </c:pt>
              <c:pt idx="6679">
                <c:v>674806</c:v>
              </c:pt>
              <c:pt idx="6680">
                <c:v>674900</c:v>
              </c:pt>
              <c:pt idx="6681">
                <c:v>675009</c:v>
              </c:pt>
              <c:pt idx="6682">
                <c:v>675103</c:v>
              </c:pt>
              <c:pt idx="6683">
                <c:v>675212</c:v>
              </c:pt>
              <c:pt idx="6684">
                <c:v>675306</c:v>
              </c:pt>
              <c:pt idx="6685">
                <c:v>675400</c:v>
              </c:pt>
              <c:pt idx="6686">
                <c:v>675509</c:v>
              </c:pt>
              <c:pt idx="6687">
                <c:v>675603</c:v>
              </c:pt>
              <c:pt idx="6688">
                <c:v>675712</c:v>
              </c:pt>
              <c:pt idx="6689">
                <c:v>675806</c:v>
              </c:pt>
              <c:pt idx="6690">
                <c:v>675900</c:v>
              </c:pt>
              <c:pt idx="6691">
                <c:v>676009</c:v>
              </c:pt>
              <c:pt idx="6692">
                <c:v>676103</c:v>
              </c:pt>
              <c:pt idx="6693">
                <c:v>676212</c:v>
              </c:pt>
              <c:pt idx="6694">
                <c:v>676306</c:v>
              </c:pt>
              <c:pt idx="6695">
                <c:v>676400</c:v>
              </c:pt>
              <c:pt idx="6696">
                <c:v>676509</c:v>
              </c:pt>
              <c:pt idx="6697">
                <c:v>676603</c:v>
              </c:pt>
              <c:pt idx="6698">
                <c:v>676712</c:v>
              </c:pt>
              <c:pt idx="6699">
                <c:v>676806</c:v>
              </c:pt>
              <c:pt idx="6700">
                <c:v>676900</c:v>
              </c:pt>
              <c:pt idx="6701">
                <c:v>677009</c:v>
              </c:pt>
              <c:pt idx="6702">
                <c:v>677103</c:v>
              </c:pt>
              <c:pt idx="6703">
                <c:v>677212</c:v>
              </c:pt>
              <c:pt idx="6704">
                <c:v>677306</c:v>
              </c:pt>
              <c:pt idx="6705">
                <c:v>677400</c:v>
              </c:pt>
              <c:pt idx="6706">
                <c:v>677509</c:v>
              </c:pt>
              <c:pt idx="6707">
                <c:v>677603</c:v>
              </c:pt>
              <c:pt idx="6708">
                <c:v>677712</c:v>
              </c:pt>
              <c:pt idx="6709">
                <c:v>677806</c:v>
              </c:pt>
              <c:pt idx="6710">
                <c:v>677900</c:v>
              </c:pt>
              <c:pt idx="6711">
                <c:v>678009</c:v>
              </c:pt>
              <c:pt idx="6712">
                <c:v>678103</c:v>
              </c:pt>
              <c:pt idx="6713">
                <c:v>678212</c:v>
              </c:pt>
              <c:pt idx="6714">
                <c:v>678306</c:v>
              </c:pt>
              <c:pt idx="6715">
                <c:v>678400</c:v>
              </c:pt>
              <c:pt idx="6716">
                <c:v>678509</c:v>
              </c:pt>
              <c:pt idx="6717">
                <c:v>678603</c:v>
              </c:pt>
              <c:pt idx="6718">
                <c:v>678712</c:v>
              </c:pt>
              <c:pt idx="6719">
                <c:v>678806</c:v>
              </c:pt>
              <c:pt idx="6720">
                <c:v>678900</c:v>
              </c:pt>
              <c:pt idx="6721">
                <c:v>679009</c:v>
              </c:pt>
              <c:pt idx="6722">
                <c:v>679103</c:v>
              </c:pt>
              <c:pt idx="6723">
                <c:v>679212</c:v>
              </c:pt>
              <c:pt idx="6724">
                <c:v>679306</c:v>
              </c:pt>
              <c:pt idx="6725">
                <c:v>679400</c:v>
              </c:pt>
              <c:pt idx="6726">
                <c:v>679509</c:v>
              </c:pt>
              <c:pt idx="6727">
                <c:v>679603</c:v>
              </c:pt>
              <c:pt idx="6728">
                <c:v>679712</c:v>
              </c:pt>
              <c:pt idx="6729">
                <c:v>679806</c:v>
              </c:pt>
              <c:pt idx="6730">
                <c:v>679900</c:v>
              </c:pt>
              <c:pt idx="6731">
                <c:v>680009</c:v>
              </c:pt>
              <c:pt idx="6732">
                <c:v>680103</c:v>
              </c:pt>
              <c:pt idx="6733">
                <c:v>680212</c:v>
              </c:pt>
              <c:pt idx="6734">
                <c:v>680306</c:v>
              </c:pt>
              <c:pt idx="6735">
                <c:v>680400</c:v>
              </c:pt>
              <c:pt idx="6736">
                <c:v>680509</c:v>
              </c:pt>
              <c:pt idx="6737">
                <c:v>680603</c:v>
              </c:pt>
              <c:pt idx="6738">
                <c:v>680712</c:v>
              </c:pt>
              <c:pt idx="6739">
                <c:v>680806</c:v>
              </c:pt>
              <c:pt idx="6740">
                <c:v>680900</c:v>
              </c:pt>
              <c:pt idx="6741">
                <c:v>681009</c:v>
              </c:pt>
              <c:pt idx="6742">
                <c:v>681103</c:v>
              </c:pt>
              <c:pt idx="6743">
                <c:v>681212</c:v>
              </c:pt>
              <c:pt idx="6744">
                <c:v>681306</c:v>
              </c:pt>
              <c:pt idx="6745">
                <c:v>681400</c:v>
              </c:pt>
              <c:pt idx="6746">
                <c:v>681509</c:v>
              </c:pt>
              <c:pt idx="6747">
                <c:v>681603</c:v>
              </c:pt>
              <c:pt idx="6748">
                <c:v>681712</c:v>
              </c:pt>
              <c:pt idx="6749">
                <c:v>681806</c:v>
              </c:pt>
              <c:pt idx="6750">
                <c:v>681900</c:v>
              </c:pt>
              <c:pt idx="6751">
                <c:v>682009</c:v>
              </c:pt>
              <c:pt idx="6752">
                <c:v>682103</c:v>
              </c:pt>
              <c:pt idx="6753">
                <c:v>682212</c:v>
              </c:pt>
              <c:pt idx="6754">
                <c:v>682306</c:v>
              </c:pt>
              <c:pt idx="6755">
                <c:v>682400</c:v>
              </c:pt>
              <c:pt idx="6756">
                <c:v>682509</c:v>
              </c:pt>
              <c:pt idx="6757">
                <c:v>682603</c:v>
              </c:pt>
              <c:pt idx="6758">
                <c:v>682712</c:v>
              </c:pt>
              <c:pt idx="6759">
                <c:v>682806</c:v>
              </c:pt>
              <c:pt idx="6760">
                <c:v>682900</c:v>
              </c:pt>
              <c:pt idx="6761">
                <c:v>683009</c:v>
              </c:pt>
              <c:pt idx="6762">
                <c:v>683103</c:v>
              </c:pt>
              <c:pt idx="6763">
                <c:v>683212</c:v>
              </c:pt>
              <c:pt idx="6764">
                <c:v>683306</c:v>
              </c:pt>
              <c:pt idx="6765">
                <c:v>683400</c:v>
              </c:pt>
              <c:pt idx="6766">
                <c:v>683509</c:v>
              </c:pt>
              <c:pt idx="6767">
                <c:v>683603</c:v>
              </c:pt>
              <c:pt idx="6768">
                <c:v>683712</c:v>
              </c:pt>
              <c:pt idx="6769">
                <c:v>683806</c:v>
              </c:pt>
              <c:pt idx="6770">
                <c:v>683900</c:v>
              </c:pt>
              <c:pt idx="6771">
                <c:v>684009</c:v>
              </c:pt>
              <c:pt idx="6772">
                <c:v>684103</c:v>
              </c:pt>
              <c:pt idx="6773">
                <c:v>684212</c:v>
              </c:pt>
              <c:pt idx="6774">
                <c:v>684306</c:v>
              </c:pt>
              <c:pt idx="6775">
                <c:v>684400</c:v>
              </c:pt>
              <c:pt idx="6776">
                <c:v>684509</c:v>
              </c:pt>
              <c:pt idx="6777">
                <c:v>684603</c:v>
              </c:pt>
              <c:pt idx="6778">
                <c:v>684712</c:v>
              </c:pt>
              <c:pt idx="6779">
                <c:v>684806</c:v>
              </c:pt>
              <c:pt idx="6780">
                <c:v>684900</c:v>
              </c:pt>
              <c:pt idx="6781">
                <c:v>685009</c:v>
              </c:pt>
              <c:pt idx="6782">
                <c:v>685103</c:v>
              </c:pt>
              <c:pt idx="6783">
                <c:v>685212</c:v>
              </c:pt>
              <c:pt idx="6784">
                <c:v>685306</c:v>
              </c:pt>
              <c:pt idx="6785">
                <c:v>685400</c:v>
              </c:pt>
              <c:pt idx="6786">
                <c:v>685509</c:v>
              </c:pt>
              <c:pt idx="6787">
                <c:v>685603</c:v>
              </c:pt>
              <c:pt idx="6788">
                <c:v>685712</c:v>
              </c:pt>
              <c:pt idx="6789">
                <c:v>685806</c:v>
              </c:pt>
              <c:pt idx="6790">
                <c:v>685900</c:v>
              </c:pt>
              <c:pt idx="6791">
                <c:v>686009</c:v>
              </c:pt>
              <c:pt idx="6792">
                <c:v>686103</c:v>
              </c:pt>
              <c:pt idx="6793">
                <c:v>686212</c:v>
              </c:pt>
              <c:pt idx="6794">
                <c:v>686306</c:v>
              </c:pt>
              <c:pt idx="6795">
                <c:v>686400</c:v>
              </c:pt>
              <c:pt idx="6796">
                <c:v>686509</c:v>
              </c:pt>
              <c:pt idx="6797">
                <c:v>686603</c:v>
              </c:pt>
              <c:pt idx="6798">
                <c:v>686712</c:v>
              </c:pt>
              <c:pt idx="6799">
                <c:v>686806</c:v>
              </c:pt>
              <c:pt idx="6800">
                <c:v>686900</c:v>
              </c:pt>
              <c:pt idx="6801">
                <c:v>687009</c:v>
              </c:pt>
              <c:pt idx="6802">
                <c:v>687103</c:v>
              </c:pt>
              <c:pt idx="6803">
                <c:v>687212</c:v>
              </c:pt>
              <c:pt idx="6804">
                <c:v>687306</c:v>
              </c:pt>
              <c:pt idx="6805">
                <c:v>687400</c:v>
              </c:pt>
              <c:pt idx="6806">
                <c:v>687509</c:v>
              </c:pt>
              <c:pt idx="6807">
                <c:v>687603</c:v>
              </c:pt>
              <c:pt idx="6808">
                <c:v>687712</c:v>
              </c:pt>
              <c:pt idx="6809">
                <c:v>687806</c:v>
              </c:pt>
              <c:pt idx="6810">
                <c:v>687900</c:v>
              </c:pt>
              <c:pt idx="6811">
                <c:v>688009</c:v>
              </c:pt>
              <c:pt idx="6812">
                <c:v>688103</c:v>
              </c:pt>
              <c:pt idx="6813">
                <c:v>688212</c:v>
              </c:pt>
              <c:pt idx="6814">
                <c:v>688306</c:v>
              </c:pt>
              <c:pt idx="6815">
                <c:v>688400</c:v>
              </c:pt>
              <c:pt idx="6816">
                <c:v>688509</c:v>
              </c:pt>
              <c:pt idx="6817">
                <c:v>688603</c:v>
              </c:pt>
              <c:pt idx="6818">
                <c:v>688712</c:v>
              </c:pt>
              <c:pt idx="6819">
                <c:v>688806</c:v>
              </c:pt>
              <c:pt idx="6820">
                <c:v>688900</c:v>
              </c:pt>
              <c:pt idx="6821">
                <c:v>689009</c:v>
              </c:pt>
              <c:pt idx="6822">
                <c:v>689103</c:v>
              </c:pt>
              <c:pt idx="6823">
                <c:v>689212</c:v>
              </c:pt>
              <c:pt idx="6824">
                <c:v>689306</c:v>
              </c:pt>
              <c:pt idx="6825">
                <c:v>689400</c:v>
              </c:pt>
              <c:pt idx="6826">
                <c:v>689509</c:v>
              </c:pt>
              <c:pt idx="6827">
                <c:v>689603</c:v>
              </c:pt>
              <c:pt idx="6828">
                <c:v>689712</c:v>
              </c:pt>
              <c:pt idx="6829">
                <c:v>689806</c:v>
              </c:pt>
              <c:pt idx="6830">
                <c:v>689900</c:v>
              </c:pt>
              <c:pt idx="6831">
                <c:v>690009</c:v>
              </c:pt>
              <c:pt idx="6832">
                <c:v>690103</c:v>
              </c:pt>
              <c:pt idx="6833">
                <c:v>690212</c:v>
              </c:pt>
              <c:pt idx="6834">
                <c:v>690306</c:v>
              </c:pt>
              <c:pt idx="6835">
                <c:v>690400</c:v>
              </c:pt>
              <c:pt idx="6836">
                <c:v>690509</c:v>
              </c:pt>
              <c:pt idx="6837">
                <c:v>690603</c:v>
              </c:pt>
              <c:pt idx="6838">
                <c:v>690712</c:v>
              </c:pt>
              <c:pt idx="6839">
                <c:v>690806</c:v>
              </c:pt>
              <c:pt idx="6840">
                <c:v>690900</c:v>
              </c:pt>
              <c:pt idx="6841">
                <c:v>691009</c:v>
              </c:pt>
              <c:pt idx="6842">
                <c:v>691103</c:v>
              </c:pt>
              <c:pt idx="6843">
                <c:v>691212</c:v>
              </c:pt>
              <c:pt idx="6844">
                <c:v>691306</c:v>
              </c:pt>
              <c:pt idx="6845">
                <c:v>691400</c:v>
              </c:pt>
              <c:pt idx="6846">
                <c:v>691509</c:v>
              </c:pt>
              <c:pt idx="6847">
                <c:v>691603</c:v>
              </c:pt>
              <c:pt idx="6848">
                <c:v>691712</c:v>
              </c:pt>
              <c:pt idx="6849">
                <c:v>691806</c:v>
              </c:pt>
              <c:pt idx="6850">
                <c:v>691900</c:v>
              </c:pt>
              <c:pt idx="6851">
                <c:v>692009</c:v>
              </c:pt>
              <c:pt idx="6852">
                <c:v>692103</c:v>
              </c:pt>
              <c:pt idx="6853">
                <c:v>692212</c:v>
              </c:pt>
              <c:pt idx="6854">
                <c:v>692306</c:v>
              </c:pt>
              <c:pt idx="6855">
                <c:v>692400</c:v>
              </c:pt>
              <c:pt idx="6856">
                <c:v>692509</c:v>
              </c:pt>
              <c:pt idx="6857">
                <c:v>692603</c:v>
              </c:pt>
              <c:pt idx="6858">
                <c:v>692712</c:v>
              </c:pt>
              <c:pt idx="6859">
                <c:v>692806</c:v>
              </c:pt>
              <c:pt idx="6860">
                <c:v>692900</c:v>
              </c:pt>
              <c:pt idx="6861">
                <c:v>693009</c:v>
              </c:pt>
              <c:pt idx="6862">
                <c:v>693103</c:v>
              </c:pt>
              <c:pt idx="6863">
                <c:v>693212</c:v>
              </c:pt>
              <c:pt idx="6864">
                <c:v>693306</c:v>
              </c:pt>
              <c:pt idx="6865">
                <c:v>693400</c:v>
              </c:pt>
              <c:pt idx="6866">
                <c:v>693509</c:v>
              </c:pt>
              <c:pt idx="6867">
                <c:v>693603</c:v>
              </c:pt>
              <c:pt idx="6868">
                <c:v>693712</c:v>
              </c:pt>
              <c:pt idx="6869">
                <c:v>693806</c:v>
              </c:pt>
              <c:pt idx="6870">
                <c:v>693900</c:v>
              </c:pt>
              <c:pt idx="6871">
                <c:v>694009</c:v>
              </c:pt>
              <c:pt idx="6872">
                <c:v>694103</c:v>
              </c:pt>
              <c:pt idx="6873">
                <c:v>694212</c:v>
              </c:pt>
              <c:pt idx="6874">
                <c:v>694306</c:v>
              </c:pt>
              <c:pt idx="6875">
                <c:v>694400</c:v>
              </c:pt>
              <c:pt idx="6876">
                <c:v>694509</c:v>
              </c:pt>
              <c:pt idx="6877">
                <c:v>694603</c:v>
              </c:pt>
              <c:pt idx="6878">
                <c:v>694712</c:v>
              </c:pt>
              <c:pt idx="6879">
                <c:v>694806</c:v>
              </c:pt>
              <c:pt idx="6880">
                <c:v>694900</c:v>
              </c:pt>
              <c:pt idx="6881">
                <c:v>695009</c:v>
              </c:pt>
              <c:pt idx="6882">
                <c:v>695103</c:v>
              </c:pt>
              <c:pt idx="6883">
                <c:v>695212</c:v>
              </c:pt>
              <c:pt idx="6884">
                <c:v>695306</c:v>
              </c:pt>
              <c:pt idx="6885">
                <c:v>695400</c:v>
              </c:pt>
              <c:pt idx="6886">
                <c:v>695509</c:v>
              </c:pt>
              <c:pt idx="6887">
                <c:v>695603</c:v>
              </c:pt>
              <c:pt idx="6888">
                <c:v>695712</c:v>
              </c:pt>
              <c:pt idx="6889">
                <c:v>695806</c:v>
              </c:pt>
              <c:pt idx="6890">
                <c:v>695900</c:v>
              </c:pt>
              <c:pt idx="6891">
                <c:v>696009</c:v>
              </c:pt>
              <c:pt idx="6892">
                <c:v>696103</c:v>
              </c:pt>
              <c:pt idx="6893">
                <c:v>696212</c:v>
              </c:pt>
              <c:pt idx="6894">
                <c:v>696306</c:v>
              </c:pt>
              <c:pt idx="6895">
                <c:v>696400</c:v>
              </c:pt>
              <c:pt idx="6896">
                <c:v>696509</c:v>
              </c:pt>
              <c:pt idx="6897">
                <c:v>696603</c:v>
              </c:pt>
              <c:pt idx="6898">
                <c:v>696712</c:v>
              </c:pt>
              <c:pt idx="6899">
                <c:v>696806</c:v>
              </c:pt>
              <c:pt idx="6900">
                <c:v>696900</c:v>
              </c:pt>
              <c:pt idx="6901">
                <c:v>697009</c:v>
              </c:pt>
              <c:pt idx="6902">
                <c:v>697103</c:v>
              </c:pt>
              <c:pt idx="6903">
                <c:v>697212</c:v>
              </c:pt>
              <c:pt idx="6904">
                <c:v>697306</c:v>
              </c:pt>
              <c:pt idx="6905">
                <c:v>697400</c:v>
              </c:pt>
              <c:pt idx="6906">
                <c:v>697509</c:v>
              </c:pt>
              <c:pt idx="6907">
                <c:v>697603</c:v>
              </c:pt>
              <c:pt idx="6908">
                <c:v>697712</c:v>
              </c:pt>
              <c:pt idx="6909">
                <c:v>697806</c:v>
              </c:pt>
              <c:pt idx="6910">
                <c:v>697900</c:v>
              </c:pt>
              <c:pt idx="6911">
                <c:v>698009</c:v>
              </c:pt>
              <c:pt idx="6912">
                <c:v>698103</c:v>
              </c:pt>
              <c:pt idx="6913">
                <c:v>698212</c:v>
              </c:pt>
              <c:pt idx="6914">
                <c:v>698306</c:v>
              </c:pt>
              <c:pt idx="6915">
                <c:v>698400</c:v>
              </c:pt>
              <c:pt idx="6916">
                <c:v>698509</c:v>
              </c:pt>
              <c:pt idx="6917">
                <c:v>698603</c:v>
              </c:pt>
              <c:pt idx="6918">
                <c:v>698712</c:v>
              </c:pt>
              <c:pt idx="6919">
                <c:v>698806</c:v>
              </c:pt>
              <c:pt idx="6920">
                <c:v>698900</c:v>
              </c:pt>
              <c:pt idx="6921">
                <c:v>699009</c:v>
              </c:pt>
              <c:pt idx="6922">
                <c:v>699103</c:v>
              </c:pt>
              <c:pt idx="6923">
                <c:v>699212</c:v>
              </c:pt>
              <c:pt idx="6924">
                <c:v>699306</c:v>
              </c:pt>
              <c:pt idx="6925">
                <c:v>699400</c:v>
              </c:pt>
              <c:pt idx="6926">
                <c:v>699509</c:v>
              </c:pt>
              <c:pt idx="6927">
                <c:v>699603</c:v>
              </c:pt>
              <c:pt idx="6928">
                <c:v>699712</c:v>
              </c:pt>
              <c:pt idx="6929">
                <c:v>699806</c:v>
              </c:pt>
              <c:pt idx="6930">
                <c:v>699900</c:v>
              </c:pt>
              <c:pt idx="6931">
                <c:v>700009</c:v>
              </c:pt>
              <c:pt idx="6932">
                <c:v>700103</c:v>
              </c:pt>
              <c:pt idx="6933">
                <c:v>700212</c:v>
              </c:pt>
              <c:pt idx="6934">
                <c:v>700306</c:v>
              </c:pt>
              <c:pt idx="6935">
                <c:v>700400</c:v>
              </c:pt>
              <c:pt idx="6936">
                <c:v>700509</c:v>
              </c:pt>
              <c:pt idx="6937">
                <c:v>700603</c:v>
              </c:pt>
              <c:pt idx="6938">
                <c:v>700712</c:v>
              </c:pt>
              <c:pt idx="6939">
                <c:v>700806</c:v>
              </c:pt>
              <c:pt idx="6940">
                <c:v>700900</c:v>
              </c:pt>
              <c:pt idx="6941">
                <c:v>701009</c:v>
              </c:pt>
              <c:pt idx="6942">
                <c:v>701103</c:v>
              </c:pt>
              <c:pt idx="6943">
                <c:v>701212</c:v>
              </c:pt>
              <c:pt idx="6944">
                <c:v>701306</c:v>
              </c:pt>
              <c:pt idx="6945">
                <c:v>701400</c:v>
              </c:pt>
              <c:pt idx="6946">
                <c:v>701509</c:v>
              </c:pt>
              <c:pt idx="6947">
                <c:v>701603</c:v>
              </c:pt>
              <c:pt idx="6948">
                <c:v>701712</c:v>
              </c:pt>
              <c:pt idx="6949">
                <c:v>701806</c:v>
              </c:pt>
              <c:pt idx="6950">
                <c:v>701900</c:v>
              </c:pt>
              <c:pt idx="6951">
                <c:v>702009</c:v>
              </c:pt>
              <c:pt idx="6952">
                <c:v>702103</c:v>
              </c:pt>
              <c:pt idx="6953">
                <c:v>702212</c:v>
              </c:pt>
              <c:pt idx="6954">
                <c:v>702306</c:v>
              </c:pt>
              <c:pt idx="6955">
                <c:v>702400</c:v>
              </c:pt>
              <c:pt idx="6956">
                <c:v>702509</c:v>
              </c:pt>
              <c:pt idx="6957">
                <c:v>702603</c:v>
              </c:pt>
              <c:pt idx="6958">
                <c:v>702712</c:v>
              </c:pt>
              <c:pt idx="6959">
                <c:v>702806</c:v>
              </c:pt>
              <c:pt idx="6960">
                <c:v>702900</c:v>
              </c:pt>
              <c:pt idx="6961">
                <c:v>703009</c:v>
              </c:pt>
              <c:pt idx="6962">
                <c:v>703103</c:v>
              </c:pt>
              <c:pt idx="6963">
                <c:v>703212</c:v>
              </c:pt>
              <c:pt idx="6964">
                <c:v>703306</c:v>
              </c:pt>
              <c:pt idx="6965">
                <c:v>703400</c:v>
              </c:pt>
              <c:pt idx="6966">
                <c:v>703509</c:v>
              </c:pt>
              <c:pt idx="6967">
                <c:v>703603</c:v>
              </c:pt>
              <c:pt idx="6968">
                <c:v>703712</c:v>
              </c:pt>
              <c:pt idx="6969">
                <c:v>703806</c:v>
              </c:pt>
              <c:pt idx="6970">
                <c:v>703900</c:v>
              </c:pt>
              <c:pt idx="6971">
                <c:v>704009</c:v>
              </c:pt>
              <c:pt idx="6972">
                <c:v>704103</c:v>
              </c:pt>
              <c:pt idx="6973">
                <c:v>704212</c:v>
              </c:pt>
              <c:pt idx="6974">
                <c:v>704306</c:v>
              </c:pt>
              <c:pt idx="6975">
                <c:v>704400</c:v>
              </c:pt>
              <c:pt idx="6976">
                <c:v>704509</c:v>
              </c:pt>
              <c:pt idx="6977">
                <c:v>704603</c:v>
              </c:pt>
              <c:pt idx="6978">
                <c:v>704712</c:v>
              </c:pt>
              <c:pt idx="6979">
                <c:v>704806</c:v>
              </c:pt>
              <c:pt idx="6980">
                <c:v>704900</c:v>
              </c:pt>
              <c:pt idx="6981">
                <c:v>705009</c:v>
              </c:pt>
              <c:pt idx="6982">
                <c:v>705103</c:v>
              </c:pt>
              <c:pt idx="6983">
                <c:v>705212</c:v>
              </c:pt>
              <c:pt idx="6984">
                <c:v>705306</c:v>
              </c:pt>
              <c:pt idx="6985">
                <c:v>705400</c:v>
              </c:pt>
              <c:pt idx="6986">
                <c:v>705509</c:v>
              </c:pt>
              <c:pt idx="6987">
                <c:v>705603</c:v>
              </c:pt>
              <c:pt idx="6988">
                <c:v>705712</c:v>
              </c:pt>
              <c:pt idx="6989">
                <c:v>705806</c:v>
              </c:pt>
              <c:pt idx="6990">
                <c:v>705900</c:v>
              </c:pt>
              <c:pt idx="6991">
                <c:v>706009</c:v>
              </c:pt>
              <c:pt idx="6992">
                <c:v>706103</c:v>
              </c:pt>
              <c:pt idx="6993">
                <c:v>706212</c:v>
              </c:pt>
              <c:pt idx="6994">
                <c:v>706306</c:v>
              </c:pt>
              <c:pt idx="6995">
                <c:v>706400</c:v>
              </c:pt>
              <c:pt idx="6996">
                <c:v>706509</c:v>
              </c:pt>
              <c:pt idx="6997">
                <c:v>706603</c:v>
              </c:pt>
              <c:pt idx="6998">
                <c:v>706712</c:v>
              </c:pt>
              <c:pt idx="6999">
                <c:v>706806</c:v>
              </c:pt>
              <c:pt idx="7000">
                <c:v>706900</c:v>
              </c:pt>
              <c:pt idx="7001">
                <c:v>707009</c:v>
              </c:pt>
              <c:pt idx="7002">
                <c:v>707103</c:v>
              </c:pt>
              <c:pt idx="7003">
                <c:v>707212</c:v>
              </c:pt>
              <c:pt idx="7004">
                <c:v>707306</c:v>
              </c:pt>
              <c:pt idx="7005">
                <c:v>707400</c:v>
              </c:pt>
              <c:pt idx="7006">
                <c:v>707509</c:v>
              </c:pt>
              <c:pt idx="7007">
                <c:v>707603</c:v>
              </c:pt>
              <c:pt idx="7008">
                <c:v>707712</c:v>
              </c:pt>
              <c:pt idx="7009">
                <c:v>707806</c:v>
              </c:pt>
              <c:pt idx="7010">
                <c:v>707900</c:v>
              </c:pt>
              <c:pt idx="7011">
                <c:v>708009</c:v>
              </c:pt>
              <c:pt idx="7012">
                <c:v>708103</c:v>
              </c:pt>
              <c:pt idx="7013">
                <c:v>708212</c:v>
              </c:pt>
              <c:pt idx="7014">
                <c:v>708306</c:v>
              </c:pt>
              <c:pt idx="7015">
                <c:v>708400</c:v>
              </c:pt>
              <c:pt idx="7016">
                <c:v>708509</c:v>
              </c:pt>
              <c:pt idx="7017">
                <c:v>708603</c:v>
              </c:pt>
              <c:pt idx="7018">
                <c:v>708712</c:v>
              </c:pt>
              <c:pt idx="7019">
                <c:v>708806</c:v>
              </c:pt>
              <c:pt idx="7020">
                <c:v>708900</c:v>
              </c:pt>
              <c:pt idx="7021">
                <c:v>709009</c:v>
              </c:pt>
              <c:pt idx="7022">
                <c:v>709103</c:v>
              </c:pt>
              <c:pt idx="7023">
                <c:v>709212</c:v>
              </c:pt>
              <c:pt idx="7024">
                <c:v>709306</c:v>
              </c:pt>
              <c:pt idx="7025">
                <c:v>709400</c:v>
              </c:pt>
              <c:pt idx="7026">
                <c:v>709509</c:v>
              </c:pt>
              <c:pt idx="7027">
                <c:v>709603</c:v>
              </c:pt>
              <c:pt idx="7028">
                <c:v>709712</c:v>
              </c:pt>
              <c:pt idx="7029">
                <c:v>709806</c:v>
              </c:pt>
              <c:pt idx="7030">
                <c:v>709900</c:v>
              </c:pt>
              <c:pt idx="7031">
                <c:v>710009</c:v>
              </c:pt>
              <c:pt idx="7032">
                <c:v>710103</c:v>
              </c:pt>
              <c:pt idx="7033">
                <c:v>710212</c:v>
              </c:pt>
              <c:pt idx="7034">
                <c:v>710306</c:v>
              </c:pt>
              <c:pt idx="7035">
                <c:v>710400</c:v>
              </c:pt>
              <c:pt idx="7036">
                <c:v>710509</c:v>
              </c:pt>
              <c:pt idx="7037">
                <c:v>710603</c:v>
              </c:pt>
              <c:pt idx="7038">
                <c:v>710712</c:v>
              </c:pt>
              <c:pt idx="7039">
                <c:v>710806</c:v>
              </c:pt>
              <c:pt idx="7040">
                <c:v>710900</c:v>
              </c:pt>
              <c:pt idx="7041">
                <c:v>711009</c:v>
              </c:pt>
              <c:pt idx="7042">
                <c:v>711103</c:v>
              </c:pt>
              <c:pt idx="7043">
                <c:v>711212</c:v>
              </c:pt>
              <c:pt idx="7044">
                <c:v>711306</c:v>
              </c:pt>
              <c:pt idx="7045">
                <c:v>711400</c:v>
              </c:pt>
              <c:pt idx="7046">
                <c:v>711509</c:v>
              </c:pt>
              <c:pt idx="7047">
                <c:v>711603</c:v>
              </c:pt>
              <c:pt idx="7048">
                <c:v>711712</c:v>
              </c:pt>
              <c:pt idx="7049">
                <c:v>711806</c:v>
              </c:pt>
              <c:pt idx="7050">
                <c:v>711900</c:v>
              </c:pt>
              <c:pt idx="7051">
                <c:v>712009</c:v>
              </c:pt>
              <c:pt idx="7052">
                <c:v>712103</c:v>
              </c:pt>
              <c:pt idx="7053">
                <c:v>712212</c:v>
              </c:pt>
              <c:pt idx="7054">
                <c:v>712306</c:v>
              </c:pt>
              <c:pt idx="7055">
                <c:v>712400</c:v>
              </c:pt>
              <c:pt idx="7056">
                <c:v>712509</c:v>
              </c:pt>
              <c:pt idx="7057">
                <c:v>712603</c:v>
              </c:pt>
              <c:pt idx="7058">
                <c:v>712712</c:v>
              </c:pt>
              <c:pt idx="7059">
                <c:v>712806</c:v>
              </c:pt>
              <c:pt idx="7060">
                <c:v>712900</c:v>
              </c:pt>
              <c:pt idx="7061">
                <c:v>713009</c:v>
              </c:pt>
              <c:pt idx="7062">
                <c:v>713103</c:v>
              </c:pt>
              <c:pt idx="7063">
                <c:v>713212</c:v>
              </c:pt>
              <c:pt idx="7064">
                <c:v>713306</c:v>
              </c:pt>
              <c:pt idx="7065">
                <c:v>713400</c:v>
              </c:pt>
              <c:pt idx="7066">
                <c:v>713509</c:v>
              </c:pt>
              <c:pt idx="7067">
                <c:v>713603</c:v>
              </c:pt>
              <c:pt idx="7068">
                <c:v>713712</c:v>
              </c:pt>
              <c:pt idx="7069">
                <c:v>713806</c:v>
              </c:pt>
              <c:pt idx="7070">
                <c:v>713900</c:v>
              </c:pt>
              <c:pt idx="7071">
                <c:v>714009</c:v>
              </c:pt>
              <c:pt idx="7072">
                <c:v>714103</c:v>
              </c:pt>
              <c:pt idx="7073">
                <c:v>714212</c:v>
              </c:pt>
              <c:pt idx="7074">
                <c:v>714306</c:v>
              </c:pt>
              <c:pt idx="7075">
                <c:v>714400</c:v>
              </c:pt>
              <c:pt idx="7076">
                <c:v>714509</c:v>
              </c:pt>
              <c:pt idx="7077">
                <c:v>714603</c:v>
              </c:pt>
              <c:pt idx="7078">
                <c:v>714712</c:v>
              </c:pt>
              <c:pt idx="7079">
                <c:v>714806</c:v>
              </c:pt>
              <c:pt idx="7080">
                <c:v>714900</c:v>
              </c:pt>
              <c:pt idx="7081">
                <c:v>715009</c:v>
              </c:pt>
              <c:pt idx="7082">
                <c:v>715103</c:v>
              </c:pt>
              <c:pt idx="7083">
                <c:v>715212</c:v>
              </c:pt>
              <c:pt idx="7084">
                <c:v>715306</c:v>
              </c:pt>
              <c:pt idx="7085">
                <c:v>715400</c:v>
              </c:pt>
              <c:pt idx="7086">
                <c:v>715509</c:v>
              </c:pt>
              <c:pt idx="7087">
                <c:v>715603</c:v>
              </c:pt>
              <c:pt idx="7088">
                <c:v>715712</c:v>
              </c:pt>
              <c:pt idx="7089">
                <c:v>715806</c:v>
              </c:pt>
              <c:pt idx="7090">
                <c:v>715900</c:v>
              </c:pt>
              <c:pt idx="7091">
                <c:v>716009</c:v>
              </c:pt>
              <c:pt idx="7092">
                <c:v>716103</c:v>
              </c:pt>
              <c:pt idx="7093">
                <c:v>716212</c:v>
              </c:pt>
              <c:pt idx="7094">
                <c:v>716306</c:v>
              </c:pt>
              <c:pt idx="7095">
                <c:v>716400</c:v>
              </c:pt>
              <c:pt idx="7096">
                <c:v>716509</c:v>
              </c:pt>
              <c:pt idx="7097">
                <c:v>716603</c:v>
              </c:pt>
              <c:pt idx="7098">
                <c:v>716712</c:v>
              </c:pt>
              <c:pt idx="7099">
                <c:v>716806</c:v>
              </c:pt>
              <c:pt idx="7100">
                <c:v>716900</c:v>
              </c:pt>
              <c:pt idx="7101">
                <c:v>717009</c:v>
              </c:pt>
              <c:pt idx="7102">
                <c:v>717103</c:v>
              </c:pt>
              <c:pt idx="7103">
                <c:v>717212</c:v>
              </c:pt>
              <c:pt idx="7104">
                <c:v>717306</c:v>
              </c:pt>
              <c:pt idx="7105">
                <c:v>717400</c:v>
              </c:pt>
              <c:pt idx="7106">
                <c:v>717509</c:v>
              </c:pt>
              <c:pt idx="7107">
                <c:v>717603</c:v>
              </c:pt>
              <c:pt idx="7108">
                <c:v>717712</c:v>
              </c:pt>
              <c:pt idx="7109">
                <c:v>717806</c:v>
              </c:pt>
              <c:pt idx="7110">
                <c:v>717900</c:v>
              </c:pt>
              <c:pt idx="7111">
                <c:v>718009</c:v>
              </c:pt>
              <c:pt idx="7112">
                <c:v>718103</c:v>
              </c:pt>
              <c:pt idx="7113">
                <c:v>718212</c:v>
              </c:pt>
              <c:pt idx="7114">
                <c:v>718306</c:v>
              </c:pt>
              <c:pt idx="7115">
                <c:v>718400</c:v>
              </c:pt>
              <c:pt idx="7116">
                <c:v>718509</c:v>
              </c:pt>
              <c:pt idx="7117">
                <c:v>718603</c:v>
              </c:pt>
              <c:pt idx="7118">
                <c:v>718712</c:v>
              </c:pt>
              <c:pt idx="7119">
                <c:v>718806</c:v>
              </c:pt>
              <c:pt idx="7120">
                <c:v>718900</c:v>
              </c:pt>
              <c:pt idx="7121">
                <c:v>719009</c:v>
              </c:pt>
              <c:pt idx="7122">
                <c:v>719103</c:v>
              </c:pt>
              <c:pt idx="7123">
                <c:v>719212</c:v>
              </c:pt>
              <c:pt idx="7124">
                <c:v>719306</c:v>
              </c:pt>
              <c:pt idx="7125">
                <c:v>719400</c:v>
              </c:pt>
              <c:pt idx="7126">
                <c:v>719509</c:v>
              </c:pt>
              <c:pt idx="7127">
                <c:v>719603</c:v>
              </c:pt>
              <c:pt idx="7128">
                <c:v>719712</c:v>
              </c:pt>
              <c:pt idx="7129">
                <c:v>719806</c:v>
              </c:pt>
              <c:pt idx="7130">
                <c:v>719900</c:v>
              </c:pt>
              <c:pt idx="7131">
                <c:v>720009</c:v>
              </c:pt>
              <c:pt idx="7132">
                <c:v>720103</c:v>
              </c:pt>
              <c:pt idx="7133">
                <c:v>720212</c:v>
              </c:pt>
              <c:pt idx="7134">
                <c:v>720306</c:v>
              </c:pt>
              <c:pt idx="7135">
                <c:v>720400</c:v>
              </c:pt>
              <c:pt idx="7136">
                <c:v>720509</c:v>
              </c:pt>
              <c:pt idx="7137">
                <c:v>720603</c:v>
              </c:pt>
              <c:pt idx="7138">
                <c:v>720712</c:v>
              </c:pt>
              <c:pt idx="7139">
                <c:v>720806</c:v>
              </c:pt>
              <c:pt idx="7140">
                <c:v>720900</c:v>
              </c:pt>
              <c:pt idx="7141">
                <c:v>721009</c:v>
              </c:pt>
              <c:pt idx="7142">
                <c:v>721103</c:v>
              </c:pt>
              <c:pt idx="7143">
                <c:v>721212</c:v>
              </c:pt>
              <c:pt idx="7144">
                <c:v>721306</c:v>
              </c:pt>
              <c:pt idx="7145">
                <c:v>721400</c:v>
              </c:pt>
              <c:pt idx="7146">
                <c:v>721509</c:v>
              </c:pt>
              <c:pt idx="7147">
                <c:v>721603</c:v>
              </c:pt>
              <c:pt idx="7148">
                <c:v>721712</c:v>
              </c:pt>
              <c:pt idx="7149">
                <c:v>721806</c:v>
              </c:pt>
              <c:pt idx="7150">
                <c:v>721900</c:v>
              </c:pt>
              <c:pt idx="7151">
                <c:v>722009</c:v>
              </c:pt>
              <c:pt idx="7152">
                <c:v>722103</c:v>
              </c:pt>
              <c:pt idx="7153">
                <c:v>722212</c:v>
              </c:pt>
              <c:pt idx="7154">
                <c:v>722306</c:v>
              </c:pt>
              <c:pt idx="7155">
                <c:v>722400</c:v>
              </c:pt>
              <c:pt idx="7156">
                <c:v>722509</c:v>
              </c:pt>
              <c:pt idx="7157">
                <c:v>722603</c:v>
              </c:pt>
              <c:pt idx="7158">
                <c:v>722712</c:v>
              </c:pt>
              <c:pt idx="7159">
                <c:v>722806</c:v>
              </c:pt>
              <c:pt idx="7160">
                <c:v>722900</c:v>
              </c:pt>
              <c:pt idx="7161">
                <c:v>723009</c:v>
              </c:pt>
              <c:pt idx="7162">
                <c:v>723103</c:v>
              </c:pt>
              <c:pt idx="7163">
                <c:v>723212</c:v>
              </c:pt>
              <c:pt idx="7164">
                <c:v>723306</c:v>
              </c:pt>
              <c:pt idx="7165">
                <c:v>723400</c:v>
              </c:pt>
              <c:pt idx="7166">
                <c:v>723509</c:v>
              </c:pt>
              <c:pt idx="7167">
                <c:v>723603</c:v>
              </c:pt>
              <c:pt idx="7168">
                <c:v>723712</c:v>
              </c:pt>
              <c:pt idx="7169">
                <c:v>723806</c:v>
              </c:pt>
              <c:pt idx="7170">
                <c:v>723900</c:v>
              </c:pt>
              <c:pt idx="7171">
                <c:v>724009</c:v>
              </c:pt>
              <c:pt idx="7172">
                <c:v>724103</c:v>
              </c:pt>
              <c:pt idx="7173">
                <c:v>724212</c:v>
              </c:pt>
              <c:pt idx="7174">
                <c:v>724306</c:v>
              </c:pt>
              <c:pt idx="7175">
                <c:v>724400</c:v>
              </c:pt>
              <c:pt idx="7176">
                <c:v>724509</c:v>
              </c:pt>
              <c:pt idx="7177">
                <c:v>724603</c:v>
              </c:pt>
              <c:pt idx="7178">
                <c:v>724712</c:v>
              </c:pt>
              <c:pt idx="7179">
                <c:v>724806</c:v>
              </c:pt>
              <c:pt idx="7180">
                <c:v>724900</c:v>
              </c:pt>
              <c:pt idx="7181">
                <c:v>725009</c:v>
              </c:pt>
              <c:pt idx="7182">
                <c:v>725103</c:v>
              </c:pt>
              <c:pt idx="7183">
                <c:v>725212</c:v>
              </c:pt>
              <c:pt idx="7184">
                <c:v>725306</c:v>
              </c:pt>
              <c:pt idx="7185">
                <c:v>725400</c:v>
              </c:pt>
              <c:pt idx="7186">
                <c:v>725509</c:v>
              </c:pt>
              <c:pt idx="7187">
                <c:v>725603</c:v>
              </c:pt>
              <c:pt idx="7188">
                <c:v>725712</c:v>
              </c:pt>
              <c:pt idx="7189">
                <c:v>725806</c:v>
              </c:pt>
              <c:pt idx="7190">
                <c:v>725900</c:v>
              </c:pt>
              <c:pt idx="7191">
                <c:v>726009</c:v>
              </c:pt>
              <c:pt idx="7192">
                <c:v>726103</c:v>
              </c:pt>
              <c:pt idx="7193">
                <c:v>726212</c:v>
              </c:pt>
              <c:pt idx="7194">
                <c:v>726306</c:v>
              </c:pt>
              <c:pt idx="7195">
                <c:v>726400</c:v>
              </c:pt>
              <c:pt idx="7196">
                <c:v>726509</c:v>
              </c:pt>
              <c:pt idx="7197">
                <c:v>726603</c:v>
              </c:pt>
              <c:pt idx="7198">
                <c:v>726712</c:v>
              </c:pt>
              <c:pt idx="7199">
                <c:v>726806</c:v>
              </c:pt>
              <c:pt idx="7200">
                <c:v>726900</c:v>
              </c:pt>
              <c:pt idx="7201">
                <c:v>727009</c:v>
              </c:pt>
              <c:pt idx="7202">
                <c:v>727103</c:v>
              </c:pt>
              <c:pt idx="7203">
                <c:v>727212</c:v>
              </c:pt>
              <c:pt idx="7204">
                <c:v>727306</c:v>
              </c:pt>
              <c:pt idx="7205">
                <c:v>727400</c:v>
              </c:pt>
              <c:pt idx="7206">
                <c:v>727509</c:v>
              </c:pt>
              <c:pt idx="7207">
                <c:v>727603</c:v>
              </c:pt>
              <c:pt idx="7208">
                <c:v>727712</c:v>
              </c:pt>
              <c:pt idx="7209">
                <c:v>727806</c:v>
              </c:pt>
              <c:pt idx="7210">
                <c:v>727900</c:v>
              </c:pt>
              <c:pt idx="7211">
                <c:v>728009</c:v>
              </c:pt>
              <c:pt idx="7212">
                <c:v>728103</c:v>
              </c:pt>
              <c:pt idx="7213">
                <c:v>728212</c:v>
              </c:pt>
              <c:pt idx="7214">
                <c:v>728306</c:v>
              </c:pt>
              <c:pt idx="7215">
                <c:v>728400</c:v>
              </c:pt>
              <c:pt idx="7216">
                <c:v>728509</c:v>
              </c:pt>
              <c:pt idx="7217">
                <c:v>728603</c:v>
              </c:pt>
              <c:pt idx="7218">
                <c:v>728712</c:v>
              </c:pt>
              <c:pt idx="7219">
                <c:v>728806</c:v>
              </c:pt>
              <c:pt idx="7220">
                <c:v>728900</c:v>
              </c:pt>
              <c:pt idx="7221">
                <c:v>729009</c:v>
              </c:pt>
              <c:pt idx="7222">
                <c:v>729103</c:v>
              </c:pt>
              <c:pt idx="7223">
                <c:v>729212</c:v>
              </c:pt>
              <c:pt idx="7224">
                <c:v>729306</c:v>
              </c:pt>
              <c:pt idx="7225">
                <c:v>729400</c:v>
              </c:pt>
              <c:pt idx="7226">
                <c:v>729509</c:v>
              </c:pt>
              <c:pt idx="7227">
                <c:v>729603</c:v>
              </c:pt>
              <c:pt idx="7228">
                <c:v>729712</c:v>
              </c:pt>
              <c:pt idx="7229">
                <c:v>729806</c:v>
              </c:pt>
              <c:pt idx="7230">
                <c:v>729900</c:v>
              </c:pt>
              <c:pt idx="7231">
                <c:v>730009</c:v>
              </c:pt>
              <c:pt idx="7232">
                <c:v>730103</c:v>
              </c:pt>
              <c:pt idx="7233">
                <c:v>730212</c:v>
              </c:pt>
              <c:pt idx="7234">
                <c:v>730306</c:v>
              </c:pt>
              <c:pt idx="7235">
                <c:v>730400</c:v>
              </c:pt>
              <c:pt idx="7236">
                <c:v>730509</c:v>
              </c:pt>
              <c:pt idx="7237">
                <c:v>730603</c:v>
              </c:pt>
              <c:pt idx="7238">
                <c:v>730712</c:v>
              </c:pt>
              <c:pt idx="7239">
                <c:v>730806</c:v>
              </c:pt>
              <c:pt idx="7240">
                <c:v>730900</c:v>
              </c:pt>
              <c:pt idx="7241">
                <c:v>731009</c:v>
              </c:pt>
              <c:pt idx="7242">
                <c:v>731103</c:v>
              </c:pt>
              <c:pt idx="7243">
                <c:v>731212</c:v>
              </c:pt>
              <c:pt idx="7244">
                <c:v>731306</c:v>
              </c:pt>
              <c:pt idx="7245">
                <c:v>731400</c:v>
              </c:pt>
              <c:pt idx="7246">
                <c:v>731509</c:v>
              </c:pt>
              <c:pt idx="7247">
                <c:v>731603</c:v>
              </c:pt>
              <c:pt idx="7248">
                <c:v>731712</c:v>
              </c:pt>
              <c:pt idx="7249">
                <c:v>731806</c:v>
              </c:pt>
              <c:pt idx="7250">
                <c:v>731900</c:v>
              </c:pt>
              <c:pt idx="7251">
                <c:v>732009</c:v>
              </c:pt>
              <c:pt idx="7252">
                <c:v>732103</c:v>
              </c:pt>
              <c:pt idx="7253">
                <c:v>732212</c:v>
              </c:pt>
              <c:pt idx="7254">
                <c:v>732306</c:v>
              </c:pt>
              <c:pt idx="7255">
                <c:v>732400</c:v>
              </c:pt>
              <c:pt idx="7256">
                <c:v>732509</c:v>
              </c:pt>
              <c:pt idx="7257">
                <c:v>732603</c:v>
              </c:pt>
              <c:pt idx="7258">
                <c:v>732712</c:v>
              </c:pt>
              <c:pt idx="7259">
                <c:v>732806</c:v>
              </c:pt>
              <c:pt idx="7260">
                <c:v>732900</c:v>
              </c:pt>
              <c:pt idx="7261">
                <c:v>733009</c:v>
              </c:pt>
              <c:pt idx="7262">
                <c:v>733103</c:v>
              </c:pt>
              <c:pt idx="7263">
                <c:v>733212</c:v>
              </c:pt>
              <c:pt idx="7264">
                <c:v>733306</c:v>
              </c:pt>
              <c:pt idx="7265">
                <c:v>733400</c:v>
              </c:pt>
              <c:pt idx="7266">
                <c:v>733509</c:v>
              </c:pt>
              <c:pt idx="7267">
                <c:v>733603</c:v>
              </c:pt>
              <c:pt idx="7268">
                <c:v>733712</c:v>
              </c:pt>
              <c:pt idx="7269">
                <c:v>733806</c:v>
              </c:pt>
              <c:pt idx="7270">
                <c:v>733900</c:v>
              </c:pt>
              <c:pt idx="7271">
                <c:v>734009</c:v>
              </c:pt>
              <c:pt idx="7272">
                <c:v>734103</c:v>
              </c:pt>
              <c:pt idx="7273">
                <c:v>734212</c:v>
              </c:pt>
              <c:pt idx="7274">
                <c:v>734306</c:v>
              </c:pt>
              <c:pt idx="7275">
                <c:v>734400</c:v>
              </c:pt>
              <c:pt idx="7276">
                <c:v>734509</c:v>
              </c:pt>
              <c:pt idx="7277">
                <c:v>734603</c:v>
              </c:pt>
              <c:pt idx="7278">
                <c:v>734712</c:v>
              </c:pt>
              <c:pt idx="7279">
                <c:v>734806</c:v>
              </c:pt>
              <c:pt idx="7280">
                <c:v>734900</c:v>
              </c:pt>
              <c:pt idx="7281">
                <c:v>735009</c:v>
              </c:pt>
              <c:pt idx="7282">
                <c:v>735103</c:v>
              </c:pt>
              <c:pt idx="7283">
                <c:v>735212</c:v>
              </c:pt>
              <c:pt idx="7284">
                <c:v>735306</c:v>
              </c:pt>
              <c:pt idx="7285">
                <c:v>735400</c:v>
              </c:pt>
              <c:pt idx="7286">
                <c:v>735509</c:v>
              </c:pt>
              <c:pt idx="7287">
                <c:v>735603</c:v>
              </c:pt>
              <c:pt idx="7288">
                <c:v>735712</c:v>
              </c:pt>
              <c:pt idx="7289">
                <c:v>735806</c:v>
              </c:pt>
              <c:pt idx="7290">
                <c:v>735900</c:v>
              </c:pt>
              <c:pt idx="7291">
                <c:v>736009</c:v>
              </c:pt>
              <c:pt idx="7292">
                <c:v>736103</c:v>
              </c:pt>
              <c:pt idx="7293">
                <c:v>736212</c:v>
              </c:pt>
              <c:pt idx="7294">
                <c:v>736306</c:v>
              </c:pt>
              <c:pt idx="7295">
                <c:v>736400</c:v>
              </c:pt>
              <c:pt idx="7296">
                <c:v>736509</c:v>
              </c:pt>
              <c:pt idx="7297">
                <c:v>736603</c:v>
              </c:pt>
              <c:pt idx="7298">
                <c:v>736712</c:v>
              </c:pt>
              <c:pt idx="7299">
                <c:v>736806</c:v>
              </c:pt>
              <c:pt idx="7300">
                <c:v>736900</c:v>
              </c:pt>
              <c:pt idx="7301">
                <c:v>737009</c:v>
              </c:pt>
              <c:pt idx="7302">
                <c:v>737103</c:v>
              </c:pt>
              <c:pt idx="7303">
                <c:v>737212</c:v>
              </c:pt>
              <c:pt idx="7304">
                <c:v>737306</c:v>
              </c:pt>
              <c:pt idx="7305">
                <c:v>737400</c:v>
              </c:pt>
              <c:pt idx="7306">
                <c:v>737509</c:v>
              </c:pt>
              <c:pt idx="7307">
                <c:v>737603</c:v>
              </c:pt>
              <c:pt idx="7308">
                <c:v>737712</c:v>
              </c:pt>
              <c:pt idx="7309">
                <c:v>737806</c:v>
              </c:pt>
              <c:pt idx="7310">
                <c:v>737900</c:v>
              </c:pt>
              <c:pt idx="7311">
                <c:v>738009</c:v>
              </c:pt>
              <c:pt idx="7312">
                <c:v>738103</c:v>
              </c:pt>
              <c:pt idx="7313">
                <c:v>738212</c:v>
              </c:pt>
              <c:pt idx="7314">
                <c:v>738306</c:v>
              </c:pt>
              <c:pt idx="7315">
                <c:v>738400</c:v>
              </c:pt>
              <c:pt idx="7316">
                <c:v>738509</c:v>
              </c:pt>
              <c:pt idx="7317">
                <c:v>738603</c:v>
              </c:pt>
              <c:pt idx="7318">
                <c:v>738712</c:v>
              </c:pt>
              <c:pt idx="7319">
                <c:v>738806</c:v>
              </c:pt>
              <c:pt idx="7320">
                <c:v>738900</c:v>
              </c:pt>
              <c:pt idx="7321">
                <c:v>739009</c:v>
              </c:pt>
              <c:pt idx="7322">
                <c:v>739103</c:v>
              </c:pt>
              <c:pt idx="7323">
                <c:v>739212</c:v>
              </c:pt>
              <c:pt idx="7324">
                <c:v>739306</c:v>
              </c:pt>
              <c:pt idx="7325">
                <c:v>739400</c:v>
              </c:pt>
              <c:pt idx="7326">
                <c:v>739509</c:v>
              </c:pt>
              <c:pt idx="7327">
                <c:v>739603</c:v>
              </c:pt>
              <c:pt idx="7328">
                <c:v>739712</c:v>
              </c:pt>
              <c:pt idx="7329">
                <c:v>739806</c:v>
              </c:pt>
              <c:pt idx="7330">
                <c:v>739900</c:v>
              </c:pt>
              <c:pt idx="7331">
                <c:v>740009</c:v>
              </c:pt>
              <c:pt idx="7332">
                <c:v>740103</c:v>
              </c:pt>
              <c:pt idx="7333">
                <c:v>740212</c:v>
              </c:pt>
              <c:pt idx="7334">
                <c:v>740306</c:v>
              </c:pt>
              <c:pt idx="7335">
                <c:v>740400</c:v>
              </c:pt>
              <c:pt idx="7336">
                <c:v>740509</c:v>
              </c:pt>
              <c:pt idx="7337">
                <c:v>740603</c:v>
              </c:pt>
              <c:pt idx="7338">
                <c:v>740712</c:v>
              </c:pt>
              <c:pt idx="7339">
                <c:v>740806</c:v>
              </c:pt>
              <c:pt idx="7340">
                <c:v>740900</c:v>
              </c:pt>
              <c:pt idx="7341">
                <c:v>741009</c:v>
              </c:pt>
              <c:pt idx="7342">
                <c:v>741103</c:v>
              </c:pt>
              <c:pt idx="7343">
                <c:v>741212</c:v>
              </c:pt>
              <c:pt idx="7344">
                <c:v>741306</c:v>
              </c:pt>
              <c:pt idx="7345">
                <c:v>741400</c:v>
              </c:pt>
              <c:pt idx="7346">
                <c:v>741509</c:v>
              </c:pt>
              <c:pt idx="7347">
                <c:v>741603</c:v>
              </c:pt>
              <c:pt idx="7348">
                <c:v>741712</c:v>
              </c:pt>
              <c:pt idx="7349">
                <c:v>741806</c:v>
              </c:pt>
              <c:pt idx="7350">
                <c:v>741900</c:v>
              </c:pt>
              <c:pt idx="7351">
                <c:v>742009</c:v>
              </c:pt>
              <c:pt idx="7352">
                <c:v>742103</c:v>
              </c:pt>
              <c:pt idx="7353">
                <c:v>742212</c:v>
              </c:pt>
              <c:pt idx="7354">
                <c:v>742306</c:v>
              </c:pt>
              <c:pt idx="7355">
                <c:v>742400</c:v>
              </c:pt>
              <c:pt idx="7356">
                <c:v>742509</c:v>
              </c:pt>
              <c:pt idx="7357">
                <c:v>742603</c:v>
              </c:pt>
              <c:pt idx="7358">
                <c:v>742712</c:v>
              </c:pt>
              <c:pt idx="7359">
                <c:v>742806</c:v>
              </c:pt>
              <c:pt idx="7360">
                <c:v>742900</c:v>
              </c:pt>
              <c:pt idx="7361">
                <c:v>743009</c:v>
              </c:pt>
              <c:pt idx="7362">
                <c:v>743103</c:v>
              </c:pt>
              <c:pt idx="7363">
                <c:v>743212</c:v>
              </c:pt>
              <c:pt idx="7364">
                <c:v>743306</c:v>
              </c:pt>
              <c:pt idx="7365">
                <c:v>743400</c:v>
              </c:pt>
              <c:pt idx="7366">
                <c:v>743509</c:v>
              </c:pt>
              <c:pt idx="7367">
                <c:v>743603</c:v>
              </c:pt>
              <c:pt idx="7368">
                <c:v>743712</c:v>
              </c:pt>
              <c:pt idx="7369">
                <c:v>743806</c:v>
              </c:pt>
              <c:pt idx="7370">
                <c:v>743900</c:v>
              </c:pt>
              <c:pt idx="7371">
                <c:v>744009</c:v>
              </c:pt>
              <c:pt idx="7372">
                <c:v>744103</c:v>
              </c:pt>
              <c:pt idx="7373">
                <c:v>744212</c:v>
              </c:pt>
              <c:pt idx="7374">
                <c:v>744306</c:v>
              </c:pt>
              <c:pt idx="7375">
                <c:v>744400</c:v>
              </c:pt>
              <c:pt idx="7376">
                <c:v>744509</c:v>
              </c:pt>
              <c:pt idx="7377">
                <c:v>744603</c:v>
              </c:pt>
              <c:pt idx="7378">
                <c:v>744712</c:v>
              </c:pt>
              <c:pt idx="7379">
                <c:v>744806</c:v>
              </c:pt>
              <c:pt idx="7380">
                <c:v>744900</c:v>
              </c:pt>
              <c:pt idx="7381">
                <c:v>745009</c:v>
              </c:pt>
              <c:pt idx="7382">
                <c:v>745103</c:v>
              </c:pt>
              <c:pt idx="7383">
                <c:v>745212</c:v>
              </c:pt>
              <c:pt idx="7384">
                <c:v>745306</c:v>
              </c:pt>
              <c:pt idx="7385">
                <c:v>745400</c:v>
              </c:pt>
              <c:pt idx="7386">
                <c:v>745509</c:v>
              </c:pt>
              <c:pt idx="7387">
                <c:v>745603</c:v>
              </c:pt>
              <c:pt idx="7388">
                <c:v>745712</c:v>
              </c:pt>
              <c:pt idx="7389">
                <c:v>745806</c:v>
              </c:pt>
              <c:pt idx="7390">
                <c:v>745900</c:v>
              </c:pt>
              <c:pt idx="7391">
                <c:v>746009</c:v>
              </c:pt>
              <c:pt idx="7392">
                <c:v>746103</c:v>
              </c:pt>
              <c:pt idx="7393">
                <c:v>746212</c:v>
              </c:pt>
              <c:pt idx="7394">
                <c:v>746306</c:v>
              </c:pt>
              <c:pt idx="7395">
                <c:v>746400</c:v>
              </c:pt>
              <c:pt idx="7396">
                <c:v>746509</c:v>
              </c:pt>
              <c:pt idx="7397">
                <c:v>746603</c:v>
              </c:pt>
              <c:pt idx="7398">
                <c:v>746712</c:v>
              </c:pt>
              <c:pt idx="7399">
                <c:v>746806</c:v>
              </c:pt>
              <c:pt idx="7400">
                <c:v>746900</c:v>
              </c:pt>
              <c:pt idx="7401">
                <c:v>747009</c:v>
              </c:pt>
              <c:pt idx="7402">
                <c:v>747103</c:v>
              </c:pt>
              <c:pt idx="7403">
                <c:v>747212</c:v>
              </c:pt>
              <c:pt idx="7404">
                <c:v>747306</c:v>
              </c:pt>
              <c:pt idx="7405">
                <c:v>747400</c:v>
              </c:pt>
              <c:pt idx="7406">
                <c:v>747509</c:v>
              </c:pt>
              <c:pt idx="7407">
                <c:v>747603</c:v>
              </c:pt>
              <c:pt idx="7408">
                <c:v>747712</c:v>
              </c:pt>
              <c:pt idx="7409">
                <c:v>747806</c:v>
              </c:pt>
              <c:pt idx="7410">
                <c:v>747900</c:v>
              </c:pt>
              <c:pt idx="7411">
                <c:v>748009</c:v>
              </c:pt>
              <c:pt idx="7412">
                <c:v>748103</c:v>
              </c:pt>
              <c:pt idx="7413">
                <c:v>748212</c:v>
              </c:pt>
              <c:pt idx="7414">
                <c:v>748306</c:v>
              </c:pt>
              <c:pt idx="7415">
                <c:v>748400</c:v>
              </c:pt>
              <c:pt idx="7416">
                <c:v>748509</c:v>
              </c:pt>
              <c:pt idx="7417">
                <c:v>748603</c:v>
              </c:pt>
              <c:pt idx="7418">
                <c:v>748712</c:v>
              </c:pt>
              <c:pt idx="7419">
                <c:v>748806</c:v>
              </c:pt>
              <c:pt idx="7420">
                <c:v>748900</c:v>
              </c:pt>
              <c:pt idx="7421">
                <c:v>749009</c:v>
              </c:pt>
              <c:pt idx="7422">
                <c:v>749103</c:v>
              </c:pt>
              <c:pt idx="7423">
                <c:v>749212</c:v>
              </c:pt>
              <c:pt idx="7424">
                <c:v>749306</c:v>
              </c:pt>
              <c:pt idx="7425">
                <c:v>749400</c:v>
              </c:pt>
              <c:pt idx="7426">
                <c:v>749509</c:v>
              </c:pt>
              <c:pt idx="7427">
                <c:v>749603</c:v>
              </c:pt>
              <c:pt idx="7428">
                <c:v>749712</c:v>
              </c:pt>
              <c:pt idx="7429">
                <c:v>749806</c:v>
              </c:pt>
              <c:pt idx="7430">
                <c:v>749900</c:v>
              </c:pt>
              <c:pt idx="7431">
                <c:v>750009</c:v>
              </c:pt>
              <c:pt idx="7432">
                <c:v>750103</c:v>
              </c:pt>
              <c:pt idx="7433">
                <c:v>750212</c:v>
              </c:pt>
              <c:pt idx="7434">
                <c:v>750306</c:v>
              </c:pt>
              <c:pt idx="7435">
                <c:v>750400</c:v>
              </c:pt>
              <c:pt idx="7436">
                <c:v>750509</c:v>
              </c:pt>
              <c:pt idx="7437">
                <c:v>750603</c:v>
              </c:pt>
              <c:pt idx="7438">
                <c:v>750712</c:v>
              </c:pt>
              <c:pt idx="7439">
                <c:v>750806</c:v>
              </c:pt>
              <c:pt idx="7440">
                <c:v>750900</c:v>
              </c:pt>
              <c:pt idx="7441">
                <c:v>751009</c:v>
              </c:pt>
              <c:pt idx="7442">
                <c:v>751103</c:v>
              </c:pt>
              <c:pt idx="7443">
                <c:v>751212</c:v>
              </c:pt>
              <c:pt idx="7444">
                <c:v>751306</c:v>
              </c:pt>
              <c:pt idx="7445">
                <c:v>751400</c:v>
              </c:pt>
              <c:pt idx="7446">
                <c:v>751509</c:v>
              </c:pt>
              <c:pt idx="7447">
                <c:v>751603</c:v>
              </c:pt>
              <c:pt idx="7448">
                <c:v>751712</c:v>
              </c:pt>
              <c:pt idx="7449">
                <c:v>751806</c:v>
              </c:pt>
              <c:pt idx="7450">
                <c:v>751900</c:v>
              </c:pt>
              <c:pt idx="7451">
                <c:v>752009</c:v>
              </c:pt>
              <c:pt idx="7452">
                <c:v>752103</c:v>
              </c:pt>
              <c:pt idx="7453">
                <c:v>752212</c:v>
              </c:pt>
              <c:pt idx="7454">
                <c:v>752306</c:v>
              </c:pt>
              <c:pt idx="7455">
                <c:v>752400</c:v>
              </c:pt>
              <c:pt idx="7456">
                <c:v>752509</c:v>
              </c:pt>
              <c:pt idx="7457">
                <c:v>752603</c:v>
              </c:pt>
              <c:pt idx="7458">
                <c:v>752712</c:v>
              </c:pt>
              <c:pt idx="7459">
                <c:v>752806</c:v>
              </c:pt>
              <c:pt idx="7460">
                <c:v>752900</c:v>
              </c:pt>
              <c:pt idx="7461">
                <c:v>753009</c:v>
              </c:pt>
              <c:pt idx="7462">
                <c:v>753103</c:v>
              </c:pt>
              <c:pt idx="7463">
                <c:v>753212</c:v>
              </c:pt>
              <c:pt idx="7464">
                <c:v>753306</c:v>
              </c:pt>
              <c:pt idx="7465">
                <c:v>753400</c:v>
              </c:pt>
              <c:pt idx="7466">
                <c:v>753509</c:v>
              </c:pt>
              <c:pt idx="7467">
                <c:v>753603</c:v>
              </c:pt>
              <c:pt idx="7468">
                <c:v>753712</c:v>
              </c:pt>
              <c:pt idx="7469">
                <c:v>753806</c:v>
              </c:pt>
              <c:pt idx="7470">
                <c:v>753900</c:v>
              </c:pt>
              <c:pt idx="7471">
                <c:v>754009</c:v>
              </c:pt>
              <c:pt idx="7472">
                <c:v>754103</c:v>
              </c:pt>
              <c:pt idx="7473">
                <c:v>754212</c:v>
              </c:pt>
              <c:pt idx="7474">
                <c:v>754306</c:v>
              </c:pt>
              <c:pt idx="7475">
                <c:v>754400</c:v>
              </c:pt>
              <c:pt idx="7476">
                <c:v>754509</c:v>
              </c:pt>
              <c:pt idx="7477">
                <c:v>754603</c:v>
              </c:pt>
              <c:pt idx="7478">
                <c:v>754712</c:v>
              </c:pt>
              <c:pt idx="7479">
                <c:v>754806</c:v>
              </c:pt>
              <c:pt idx="7480">
                <c:v>754900</c:v>
              </c:pt>
              <c:pt idx="7481">
                <c:v>755009</c:v>
              </c:pt>
              <c:pt idx="7482">
                <c:v>755103</c:v>
              </c:pt>
              <c:pt idx="7483">
                <c:v>755212</c:v>
              </c:pt>
              <c:pt idx="7484">
                <c:v>755306</c:v>
              </c:pt>
              <c:pt idx="7485">
                <c:v>755400</c:v>
              </c:pt>
              <c:pt idx="7486">
                <c:v>755509</c:v>
              </c:pt>
              <c:pt idx="7487">
                <c:v>755603</c:v>
              </c:pt>
              <c:pt idx="7488">
                <c:v>755712</c:v>
              </c:pt>
              <c:pt idx="7489">
                <c:v>755806</c:v>
              </c:pt>
              <c:pt idx="7490">
                <c:v>755900</c:v>
              </c:pt>
              <c:pt idx="7491">
                <c:v>756009</c:v>
              </c:pt>
              <c:pt idx="7492">
                <c:v>756103</c:v>
              </c:pt>
              <c:pt idx="7493">
                <c:v>756212</c:v>
              </c:pt>
              <c:pt idx="7494">
                <c:v>756306</c:v>
              </c:pt>
              <c:pt idx="7495">
                <c:v>756400</c:v>
              </c:pt>
              <c:pt idx="7496">
                <c:v>756509</c:v>
              </c:pt>
              <c:pt idx="7497">
                <c:v>756603</c:v>
              </c:pt>
              <c:pt idx="7498">
                <c:v>756712</c:v>
              </c:pt>
              <c:pt idx="7499">
                <c:v>756806</c:v>
              </c:pt>
              <c:pt idx="7500">
                <c:v>756900</c:v>
              </c:pt>
              <c:pt idx="7501">
                <c:v>757009</c:v>
              </c:pt>
              <c:pt idx="7502">
                <c:v>757103</c:v>
              </c:pt>
              <c:pt idx="7503">
                <c:v>757212</c:v>
              </c:pt>
              <c:pt idx="7504">
                <c:v>757306</c:v>
              </c:pt>
              <c:pt idx="7505">
                <c:v>757400</c:v>
              </c:pt>
              <c:pt idx="7506">
                <c:v>757509</c:v>
              </c:pt>
              <c:pt idx="7507">
                <c:v>757603</c:v>
              </c:pt>
              <c:pt idx="7508">
                <c:v>757712</c:v>
              </c:pt>
              <c:pt idx="7509">
                <c:v>757806</c:v>
              </c:pt>
              <c:pt idx="7510">
                <c:v>757900</c:v>
              </c:pt>
              <c:pt idx="7511">
                <c:v>758009</c:v>
              </c:pt>
              <c:pt idx="7512">
                <c:v>758103</c:v>
              </c:pt>
              <c:pt idx="7513">
                <c:v>758212</c:v>
              </c:pt>
              <c:pt idx="7514">
                <c:v>758306</c:v>
              </c:pt>
              <c:pt idx="7515">
                <c:v>758400</c:v>
              </c:pt>
              <c:pt idx="7516">
                <c:v>758509</c:v>
              </c:pt>
              <c:pt idx="7517">
                <c:v>758603</c:v>
              </c:pt>
              <c:pt idx="7518">
                <c:v>758712</c:v>
              </c:pt>
              <c:pt idx="7519">
                <c:v>758806</c:v>
              </c:pt>
              <c:pt idx="7520">
                <c:v>758900</c:v>
              </c:pt>
              <c:pt idx="7521">
                <c:v>759009</c:v>
              </c:pt>
              <c:pt idx="7522">
                <c:v>759103</c:v>
              </c:pt>
              <c:pt idx="7523">
                <c:v>759212</c:v>
              </c:pt>
              <c:pt idx="7524">
                <c:v>759306</c:v>
              </c:pt>
              <c:pt idx="7525">
                <c:v>759400</c:v>
              </c:pt>
              <c:pt idx="7526">
                <c:v>759509</c:v>
              </c:pt>
              <c:pt idx="7527">
                <c:v>759603</c:v>
              </c:pt>
              <c:pt idx="7528">
                <c:v>759712</c:v>
              </c:pt>
              <c:pt idx="7529">
                <c:v>759806</c:v>
              </c:pt>
              <c:pt idx="7530">
                <c:v>759900</c:v>
              </c:pt>
              <c:pt idx="7531">
                <c:v>760009</c:v>
              </c:pt>
              <c:pt idx="7532">
                <c:v>760103</c:v>
              </c:pt>
              <c:pt idx="7533">
                <c:v>760212</c:v>
              </c:pt>
              <c:pt idx="7534">
                <c:v>760306</c:v>
              </c:pt>
              <c:pt idx="7535">
                <c:v>760400</c:v>
              </c:pt>
              <c:pt idx="7536">
                <c:v>760509</c:v>
              </c:pt>
              <c:pt idx="7537">
                <c:v>760603</c:v>
              </c:pt>
              <c:pt idx="7538">
                <c:v>760712</c:v>
              </c:pt>
              <c:pt idx="7539">
                <c:v>760806</c:v>
              </c:pt>
              <c:pt idx="7540">
                <c:v>760900</c:v>
              </c:pt>
              <c:pt idx="7541">
                <c:v>761009</c:v>
              </c:pt>
              <c:pt idx="7542">
                <c:v>761103</c:v>
              </c:pt>
              <c:pt idx="7543">
                <c:v>761212</c:v>
              </c:pt>
              <c:pt idx="7544">
                <c:v>761306</c:v>
              </c:pt>
              <c:pt idx="7545">
                <c:v>761400</c:v>
              </c:pt>
              <c:pt idx="7546">
                <c:v>761509</c:v>
              </c:pt>
              <c:pt idx="7547">
                <c:v>761603</c:v>
              </c:pt>
              <c:pt idx="7548">
                <c:v>761712</c:v>
              </c:pt>
              <c:pt idx="7549">
                <c:v>761806</c:v>
              </c:pt>
              <c:pt idx="7550">
                <c:v>761900</c:v>
              </c:pt>
              <c:pt idx="7551">
                <c:v>762009</c:v>
              </c:pt>
              <c:pt idx="7552">
                <c:v>762103</c:v>
              </c:pt>
              <c:pt idx="7553">
                <c:v>762212</c:v>
              </c:pt>
              <c:pt idx="7554">
                <c:v>762306</c:v>
              </c:pt>
              <c:pt idx="7555">
                <c:v>762400</c:v>
              </c:pt>
              <c:pt idx="7556">
                <c:v>762509</c:v>
              </c:pt>
              <c:pt idx="7557">
                <c:v>762603</c:v>
              </c:pt>
              <c:pt idx="7558">
                <c:v>762712</c:v>
              </c:pt>
              <c:pt idx="7559">
                <c:v>762806</c:v>
              </c:pt>
              <c:pt idx="7560">
                <c:v>762900</c:v>
              </c:pt>
              <c:pt idx="7561">
                <c:v>763009</c:v>
              </c:pt>
              <c:pt idx="7562">
                <c:v>763103</c:v>
              </c:pt>
              <c:pt idx="7563">
                <c:v>763212</c:v>
              </c:pt>
              <c:pt idx="7564">
                <c:v>763306</c:v>
              </c:pt>
              <c:pt idx="7565">
                <c:v>763400</c:v>
              </c:pt>
              <c:pt idx="7566">
                <c:v>763509</c:v>
              </c:pt>
              <c:pt idx="7567">
                <c:v>763603</c:v>
              </c:pt>
              <c:pt idx="7568">
                <c:v>763712</c:v>
              </c:pt>
              <c:pt idx="7569">
                <c:v>763806</c:v>
              </c:pt>
              <c:pt idx="7570">
                <c:v>763900</c:v>
              </c:pt>
              <c:pt idx="7571">
                <c:v>764009</c:v>
              </c:pt>
              <c:pt idx="7572">
                <c:v>764103</c:v>
              </c:pt>
              <c:pt idx="7573">
                <c:v>764212</c:v>
              </c:pt>
              <c:pt idx="7574">
                <c:v>764306</c:v>
              </c:pt>
              <c:pt idx="7575">
                <c:v>764400</c:v>
              </c:pt>
              <c:pt idx="7576">
                <c:v>764509</c:v>
              </c:pt>
              <c:pt idx="7577">
                <c:v>764603</c:v>
              </c:pt>
              <c:pt idx="7578">
                <c:v>764712</c:v>
              </c:pt>
              <c:pt idx="7579">
                <c:v>764806</c:v>
              </c:pt>
              <c:pt idx="7580">
                <c:v>764900</c:v>
              </c:pt>
              <c:pt idx="7581">
                <c:v>765009</c:v>
              </c:pt>
              <c:pt idx="7582">
                <c:v>765103</c:v>
              </c:pt>
              <c:pt idx="7583">
                <c:v>765212</c:v>
              </c:pt>
              <c:pt idx="7584">
                <c:v>765306</c:v>
              </c:pt>
              <c:pt idx="7585">
                <c:v>765400</c:v>
              </c:pt>
              <c:pt idx="7586">
                <c:v>765509</c:v>
              </c:pt>
              <c:pt idx="7587">
                <c:v>765603</c:v>
              </c:pt>
              <c:pt idx="7588">
                <c:v>765712</c:v>
              </c:pt>
              <c:pt idx="7589">
                <c:v>765806</c:v>
              </c:pt>
              <c:pt idx="7590">
                <c:v>765900</c:v>
              </c:pt>
              <c:pt idx="7591">
                <c:v>766009</c:v>
              </c:pt>
              <c:pt idx="7592">
                <c:v>766103</c:v>
              </c:pt>
              <c:pt idx="7593">
                <c:v>766212</c:v>
              </c:pt>
              <c:pt idx="7594">
                <c:v>766306</c:v>
              </c:pt>
              <c:pt idx="7595">
                <c:v>766400</c:v>
              </c:pt>
              <c:pt idx="7596">
                <c:v>766509</c:v>
              </c:pt>
              <c:pt idx="7597">
                <c:v>766603</c:v>
              </c:pt>
              <c:pt idx="7598">
                <c:v>766712</c:v>
              </c:pt>
              <c:pt idx="7599">
                <c:v>766806</c:v>
              </c:pt>
              <c:pt idx="7600">
                <c:v>766900</c:v>
              </c:pt>
              <c:pt idx="7601">
                <c:v>767009</c:v>
              </c:pt>
              <c:pt idx="7602">
                <c:v>767103</c:v>
              </c:pt>
              <c:pt idx="7603">
                <c:v>767212</c:v>
              </c:pt>
              <c:pt idx="7604">
                <c:v>767306</c:v>
              </c:pt>
              <c:pt idx="7605">
                <c:v>767400</c:v>
              </c:pt>
              <c:pt idx="7606">
                <c:v>767509</c:v>
              </c:pt>
              <c:pt idx="7607">
                <c:v>767603</c:v>
              </c:pt>
              <c:pt idx="7608">
                <c:v>767712</c:v>
              </c:pt>
              <c:pt idx="7609">
                <c:v>767806</c:v>
              </c:pt>
              <c:pt idx="7610">
                <c:v>767900</c:v>
              </c:pt>
              <c:pt idx="7611">
                <c:v>768009</c:v>
              </c:pt>
              <c:pt idx="7612">
                <c:v>768103</c:v>
              </c:pt>
              <c:pt idx="7613">
                <c:v>768212</c:v>
              </c:pt>
              <c:pt idx="7614">
                <c:v>768306</c:v>
              </c:pt>
              <c:pt idx="7615">
                <c:v>768400</c:v>
              </c:pt>
              <c:pt idx="7616">
                <c:v>768509</c:v>
              </c:pt>
              <c:pt idx="7617">
                <c:v>768603</c:v>
              </c:pt>
              <c:pt idx="7618">
                <c:v>768712</c:v>
              </c:pt>
              <c:pt idx="7619">
                <c:v>768806</c:v>
              </c:pt>
              <c:pt idx="7620">
                <c:v>768900</c:v>
              </c:pt>
              <c:pt idx="7621">
                <c:v>769009</c:v>
              </c:pt>
              <c:pt idx="7622">
                <c:v>769103</c:v>
              </c:pt>
              <c:pt idx="7623">
                <c:v>769212</c:v>
              </c:pt>
              <c:pt idx="7624">
                <c:v>769306</c:v>
              </c:pt>
              <c:pt idx="7625">
                <c:v>769400</c:v>
              </c:pt>
              <c:pt idx="7626">
                <c:v>769509</c:v>
              </c:pt>
              <c:pt idx="7627">
                <c:v>769603</c:v>
              </c:pt>
              <c:pt idx="7628">
                <c:v>769712</c:v>
              </c:pt>
              <c:pt idx="7629">
                <c:v>769806</c:v>
              </c:pt>
              <c:pt idx="7630">
                <c:v>769900</c:v>
              </c:pt>
              <c:pt idx="7631">
                <c:v>770009</c:v>
              </c:pt>
              <c:pt idx="7632">
                <c:v>770103</c:v>
              </c:pt>
              <c:pt idx="7633">
                <c:v>770212</c:v>
              </c:pt>
              <c:pt idx="7634">
                <c:v>770306</c:v>
              </c:pt>
              <c:pt idx="7635">
                <c:v>770400</c:v>
              </c:pt>
              <c:pt idx="7636">
                <c:v>770509</c:v>
              </c:pt>
              <c:pt idx="7637">
                <c:v>770603</c:v>
              </c:pt>
              <c:pt idx="7638">
                <c:v>770712</c:v>
              </c:pt>
              <c:pt idx="7639">
                <c:v>770806</c:v>
              </c:pt>
              <c:pt idx="7640">
                <c:v>770900</c:v>
              </c:pt>
              <c:pt idx="7641">
                <c:v>771009</c:v>
              </c:pt>
              <c:pt idx="7642">
                <c:v>771103</c:v>
              </c:pt>
              <c:pt idx="7643">
                <c:v>771212</c:v>
              </c:pt>
              <c:pt idx="7644">
                <c:v>771306</c:v>
              </c:pt>
              <c:pt idx="7645">
                <c:v>771400</c:v>
              </c:pt>
              <c:pt idx="7646">
                <c:v>771509</c:v>
              </c:pt>
              <c:pt idx="7647">
                <c:v>771603</c:v>
              </c:pt>
              <c:pt idx="7648">
                <c:v>771712</c:v>
              </c:pt>
              <c:pt idx="7649">
                <c:v>771806</c:v>
              </c:pt>
              <c:pt idx="7650">
                <c:v>771900</c:v>
              </c:pt>
              <c:pt idx="7651">
                <c:v>772009</c:v>
              </c:pt>
              <c:pt idx="7652">
                <c:v>772103</c:v>
              </c:pt>
              <c:pt idx="7653">
                <c:v>772212</c:v>
              </c:pt>
              <c:pt idx="7654">
                <c:v>772306</c:v>
              </c:pt>
              <c:pt idx="7655">
                <c:v>772400</c:v>
              </c:pt>
              <c:pt idx="7656">
                <c:v>772509</c:v>
              </c:pt>
              <c:pt idx="7657">
                <c:v>772603</c:v>
              </c:pt>
              <c:pt idx="7658">
                <c:v>772712</c:v>
              </c:pt>
              <c:pt idx="7659">
                <c:v>772806</c:v>
              </c:pt>
              <c:pt idx="7660">
                <c:v>772900</c:v>
              </c:pt>
              <c:pt idx="7661">
                <c:v>773009</c:v>
              </c:pt>
              <c:pt idx="7662">
                <c:v>773103</c:v>
              </c:pt>
              <c:pt idx="7663">
                <c:v>773212</c:v>
              </c:pt>
              <c:pt idx="7664">
                <c:v>773306</c:v>
              </c:pt>
              <c:pt idx="7665">
                <c:v>773400</c:v>
              </c:pt>
              <c:pt idx="7666">
                <c:v>773509</c:v>
              </c:pt>
              <c:pt idx="7667">
                <c:v>773603</c:v>
              </c:pt>
              <c:pt idx="7668">
                <c:v>773712</c:v>
              </c:pt>
              <c:pt idx="7669">
                <c:v>773806</c:v>
              </c:pt>
              <c:pt idx="7670">
                <c:v>773900</c:v>
              </c:pt>
              <c:pt idx="7671">
                <c:v>774009</c:v>
              </c:pt>
              <c:pt idx="7672">
                <c:v>774103</c:v>
              </c:pt>
              <c:pt idx="7673">
                <c:v>774212</c:v>
              </c:pt>
              <c:pt idx="7674">
                <c:v>774306</c:v>
              </c:pt>
              <c:pt idx="7675">
                <c:v>774400</c:v>
              </c:pt>
              <c:pt idx="7676">
                <c:v>774509</c:v>
              </c:pt>
              <c:pt idx="7677">
                <c:v>774603</c:v>
              </c:pt>
              <c:pt idx="7678">
                <c:v>774712</c:v>
              </c:pt>
              <c:pt idx="7679">
                <c:v>774806</c:v>
              </c:pt>
              <c:pt idx="7680">
                <c:v>774900</c:v>
              </c:pt>
              <c:pt idx="7681">
                <c:v>775009</c:v>
              </c:pt>
              <c:pt idx="7682">
                <c:v>775103</c:v>
              </c:pt>
              <c:pt idx="7683">
                <c:v>775212</c:v>
              </c:pt>
              <c:pt idx="7684">
                <c:v>775306</c:v>
              </c:pt>
              <c:pt idx="7685">
                <c:v>775400</c:v>
              </c:pt>
              <c:pt idx="7686">
                <c:v>775509</c:v>
              </c:pt>
              <c:pt idx="7687">
                <c:v>775603</c:v>
              </c:pt>
              <c:pt idx="7688">
                <c:v>775712</c:v>
              </c:pt>
              <c:pt idx="7689">
                <c:v>775806</c:v>
              </c:pt>
              <c:pt idx="7690">
                <c:v>775900</c:v>
              </c:pt>
              <c:pt idx="7691">
                <c:v>776009</c:v>
              </c:pt>
              <c:pt idx="7692">
                <c:v>776103</c:v>
              </c:pt>
              <c:pt idx="7693">
                <c:v>776212</c:v>
              </c:pt>
              <c:pt idx="7694">
                <c:v>776306</c:v>
              </c:pt>
              <c:pt idx="7695">
                <c:v>776400</c:v>
              </c:pt>
              <c:pt idx="7696">
                <c:v>776509</c:v>
              </c:pt>
              <c:pt idx="7697">
                <c:v>776603</c:v>
              </c:pt>
              <c:pt idx="7698">
                <c:v>776712</c:v>
              </c:pt>
              <c:pt idx="7699">
                <c:v>776806</c:v>
              </c:pt>
              <c:pt idx="7700">
                <c:v>776900</c:v>
              </c:pt>
              <c:pt idx="7701">
                <c:v>777009</c:v>
              </c:pt>
              <c:pt idx="7702">
                <c:v>777103</c:v>
              </c:pt>
              <c:pt idx="7703">
                <c:v>777212</c:v>
              </c:pt>
              <c:pt idx="7704">
                <c:v>777306</c:v>
              </c:pt>
              <c:pt idx="7705">
                <c:v>777400</c:v>
              </c:pt>
              <c:pt idx="7706">
                <c:v>777509</c:v>
              </c:pt>
              <c:pt idx="7707">
                <c:v>777603</c:v>
              </c:pt>
              <c:pt idx="7708">
                <c:v>777712</c:v>
              </c:pt>
              <c:pt idx="7709">
                <c:v>777806</c:v>
              </c:pt>
              <c:pt idx="7710">
                <c:v>777900</c:v>
              </c:pt>
              <c:pt idx="7711">
                <c:v>778009</c:v>
              </c:pt>
              <c:pt idx="7712">
                <c:v>778103</c:v>
              </c:pt>
              <c:pt idx="7713">
                <c:v>778212</c:v>
              </c:pt>
              <c:pt idx="7714">
                <c:v>778306</c:v>
              </c:pt>
              <c:pt idx="7715">
                <c:v>778400</c:v>
              </c:pt>
              <c:pt idx="7716">
                <c:v>778509</c:v>
              </c:pt>
              <c:pt idx="7717">
                <c:v>778603</c:v>
              </c:pt>
              <c:pt idx="7718">
                <c:v>778712</c:v>
              </c:pt>
              <c:pt idx="7719">
                <c:v>778806</c:v>
              </c:pt>
              <c:pt idx="7720">
                <c:v>778900</c:v>
              </c:pt>
              <c:pt idx="7721">
                <c:v>779009</c:v>
              </c:pt>
              <c:pt idx="7722">
                <c:v>779103</c:v>
              </c:pt>
              <c:pt idx="7723">
                <c:v>779212</c:v>
              </c:pt>
              <c:pt idx="7724">
                <c:v>779306</c:v>
              </c:pt>
              <c:pt idx="7725">
                <c:v>779400</c:v>
              </c:pt>
              <c:pt idx="7726">
                <c:v>779509</c:v>
              </c:pt>
              <c:pt idx="7727">
                <c:v>779603</c:v>
              </c:pt>
              <c:pt idx="7728">
                <c:v>779712</c:v>
              </c:pt>
              <c:pt idx="7729">
                <c:v>779806</c:v>
              </c:pt>
              <c:pt idx="7730">
                <c:v>779900</c:v>
              </c:pt>
              <c:pt idx="7731">
                <c:v>780009</c:v>
              </c:pt>
              <c:pt idx="7732">
                <c:v>780103</c:v>
              </c:pt>
              <c:pt idx="7733">
                <c:v>780212</c:v>
              </c:pt>
              <c:pt idx="7734">
                <c:v>780306</c:v>
              </c:pt>
              <c:pt idx="7735">
                <c:v>780400</c:v>
              </c:pt>
              <c:pt idx="7736">
                <c:v>780509</c:v>
              </c:pt>
              <c:pt idx="7737">
                <c:v>780603</c:v>
              </c:pt>
              <c:pt idx="7738">
                <c:v>780712</c:v>
              </c:pt>
              <c:pt idx="7739">
                <c:v>780806</c:v>
              </c:pt>
              <c:pt idx="7740">
                <c:v>780900</c:v>
              </c:pt>
              <c:pt idx="7741">
                <c:v>781009</c:v>
              </c:pt>
              <c:pt idx="7742">
                <c:v>781103</c:v>
              </c:pt>
              <c:pt idx="7743">
                <c:v>781212</c:v>
              </c:pt>
              <c:pt idx="7744">
                <c:v>781306</c:v>
              </c:pt>
              <c:pt idx="7745">
                <c:v>781400</c:v>
              </c:pt>
              <c:pt idx="7746">
                <c:v>781509</c:v>
              </c:pt>
              <c:pt idx="7747">
                <c:v>781603</c:v>
              </c:pt>
              <c:pt idx="7748">
                <c:v>781712</c:v>
              </c:pt>
              <c:pt idx="7749">
                <c:v>781806</c:v>
              </c:pt>
              <c:pt idx="7750">
                <c:v>781900</c:v>
              </c:pt>
              <c:pt idx="7751">
                <c:v>782009</c:v>
              </c:pt>
              <c:pt idx="7752">
                <c:v>782103</c:v>
              </c:pt>
              <c:pt idx="7753">
                <c:v>782212</c:v>
              </c:pt>
              <c:pt idx="7754">
                <c:v>782306</c:v>
              </c:pt>
              <c:pt idx="7755">
                <c:v>782400</c:v>
              </c:pt>
              <c:pt idx="7756">
                <c:v>782509</c:v>
              </c:pt>
              <c:pt idx="7757">
                <c:v>782603</c:v>
              </c:pt>
              <c:pt idx="7758">
                <c:v>782712</c:v>
              </c:pt>
              <c:pt idx="7759">
                <c:v>782806</c:v>
              </c:pt>
              <c:pt idx="7760">
                <c:v>782900</c:v>
              </c:pt>
              <c:pt idx="7761">
                <c:v>783009</c:v>
              </c:pt>
              <c:pt idx="7762">
                <c:v>783103</c:v>
              </c:pt>
              <c:pt idx="7763">
                <c:v>783212</c:v>
              </c:pt>
              <c:pt idx="7764">
                <c:v>783306</c:v>
              </c:pt>
              <c:pt idx="7765">
                <c:v>783400</c:v>
              </c:pt>
              <c:pt idx="7766">
                <c:v>783509</c:v>
              </c:pt>
              <c:pt idx="7767">
                <c:v>783603</c:v>
              </c:pt>
              <c:pt idx="7768">
                <c:v>783712</c:v>
              </c:pt>
              <c:pt idx="7769">
                <c:v>783806</c:v>
              </c:pt>
              <c:pt idx="7770">
                <c:v>783900</c:v>
              </c:pt>
              <c:pt idx="7771">
                <c:v>784009</c:v>
              </c:pt>
              <c:pt idx="7772">
                <c:v>784103</c:v>
              </c:pt>
              <c:pt idx="7773">
                <c:v>784212</c:v>
              </c:pt>
              <c:pt idx="7774">
                <c:v>784306</c:v>
              </c:pt>
              <c:pt idx="7775">
                <c:v>784400</c:v>
              </c:pt>
              <c:pt idx="7776">
                <c:v>784509</c:v>
              </c:pt>
              <c:pt idx="7777">
                <c:v>784603</c:v>
              </c:pt>
              <c:pt idx="7778">
                <c:v>784712</c:v>
              </c:pt>
              <c:pt idx="7779">
                <c:v>784806</c:v>
              </c:pt>
              <c:pt idx="7780">
                <c:v>784900</c:v>
              </c:pt>
              <c:pt idx="7781">
                <c:v>785009</c:v>
              </c:pt>
              <c:pt idx="7782">
                <c:v>785103</c:v>
              </c:pt>
              <c:pt idx="7783">
                <c:v>785212</c:v>
              </c:pt>
              <c:pt idx="7784">
                <c:v>785306</c:v>
              </c:pt>
              <c:pt idx="7785">
                <c:v>785400</c:v>
              </c:pt>
              <c:pt idx="7786">
                <c:v>785509</c:v>
              </c:pt>
              <c:pt idx="7787">
                <c:v>785603</c:v>
              </c:pt>
              <c:pt idx="7788">
                <c:v>785712</c:v>
              </c:pt>
              <c:pt idx="7789">
                <c:v>785806</c:v>
              </c:pt>
              <c:pt idx="7790">
                <c:v>785900</c:v>
              </c:pt>
              <c:pt idx="7791">
                <c:v>786009</c:v>
              </c:pt>
              <c:pt idx="7792">
                <c:v>786103</c:v>
              </c:pt>
              <c:pt idx="7793">
                <c:v>786212</c:v>
              </c:pt>
              <c:pt idx="7794">
                <c:v>786306</c:v>
              </c:pt>
              <c:pt idx="7795">
                <c:v>786400</c:v>
              </c:pt>
              <c:pt idx="7796">
                <c:v>786509</c:v>
              </c:pt>
              <c:pt idx="7797">
                <c:v>786603</c:v>
              </c:pt>
              <c:pt idx="7798">
                <c:v>786712</c:v>
              </c:pt>
              <c:pt idx="7799">
                <c:v>786806</c:v>
              </c:pt>
              <c:pt idx="7800">
                <c:v>786900</c:v>
              </c:pt>
              <c:pt idx="7801">
                <c:v>787009</c:v>
              </c:pt>
              <c:pt idx="7802">
                <c:v>787103</c:v>
              </c:pt>
              <c:pt idx="7803">
                <c:v>787212</c:v>
              </c:pt>
              <c:pt idx="7804">
                <c:v>787306</c:v>
              </c:pt>
              <c:pt idx="7805">
                <c:v>787400</c:v>
              </c:pt>
              <c:pt idx="7806">
                <c:v>787509</c:v>
              </c:pt>
              <c:pt idx="7807">
                <c:v>787603</c:v>
              </c:pt>
              <c:pt idx="7808">
                <c:v>787712</c:v>
              </c:pt>
              <c:pt idx="7809">
                <c:v>787806</c:v>
              </c:pt>
              <c:pt idx="7810">
                <c:v>787900</c:v>
              </c:pt>
              <c:pt idx="7811">
                <c:v>788009</c:v>
              </c:pt>
              <c:pt idx="7812">
                <c:v>788103</c:v>
              </c:pt>
              <c:pt idx="7813">
                <c:v>788212</c:v>
              </c:pt>
              <c:pt idx="7814">
                <c:v>788306</c:v>
              </c:pt>
              <c:pt idx="7815">
                <c:v>788400</c:v>
              </c:pt>
              <c:pt idx="7816">
                <c:v>788509</c:v>
              </c:pt>
              <c:pt idx="7817">
                <c:v>788603</c:v>
              </c:pt>
              <c:pt idx="7818">
                <c:v>788712</c:v>
              </c:pt>
              <c:pt idx="7819">
                <c:v>788806</c:v>
              </c:pt>
              <c:pt idx="7820">
                <c:v>788900</c:v>
              </c:pt>
              <c:pt idx="7821">
                <c:v>789009</c:v>
              </c:pt>
              <c:pt idx="7822">
                <c:v>789103</c:v>
              </c:pt>
              <c:pt idx="7823">
                <c:v>789212</c:v>
              </c:pt>
              <c:pt idx="7824">
                <c:v>789306</c:v>
              </c:pt>
              <c:pt idx="7825">
                <c:v>789400</c:v>
              </c:pt>
              <c:pt idx="7826">
                <c:v>789509</c:v>
              </c:pt>
              <c:pt idx="7827">
                <c:v>789603</c:v>
              </c:pt>
              <c:pt idx="7828">
                <c:v>789712</c:v>
              </c:pt>
              <c:pt idx="7829">
                <c:v>789806</c:v>
              </c:pt>
              <c:pt idx="7830">
                <c:v>789900</c:v>
              </c:pt>
              <c:pt idx="7831">
                <c:v>790009</c:v>
              </c:pt>
              <c:pt idx="7832">
                <c:v>790103</c:v>
              </c:pt>
              <c:pt idx="7833">
                <c:v>790212</c:v>
              </c:pt>
              <c:pt idx="7834">
                <c:v>790306</c:v>
              </c:pt>
              <c:pt idx="7835">
                <c:v>790400</c:v>
              </c:pt>
              <c:pt idx="7836">
                <c:v>790509</c:v>
              </c:pt>
              <c:pt idx="7837">
                <c:v>790603</c:v>
              </c:pt>
              <c:pt idx="7838">
                <c:v>790712</c:v>
              </c:pt>
              <c:pt idx="7839">
                <c:v>790806</c:v>
              </c:pt>
              <c:pt idx="7840">
                <c:v>790900</c:v>
              </c:pt>
              <c:pt idx="7841">
                <c:v>791009</c:v>
              </c:pt>
              <c:pt idx="7842">
                <c:v>791103</c:v>
              </c:pt>
              <c:pt idx="7843">
                <c:v>791212</c:v>
              </c:pt>
              <c:pt idx="7844">
                <c:v>791306</c:v>
              </c:pt>
              <c:pt idx="7845">
                <c:v>791400</c:v>
              </c:pt>
              <c:pt idx="7846">
                <c:v>791509</c:v>
              </c:pt>
              <c:pt idx="7847">
                <c:v>791603</c:v>
              </c:pt>
              <c:pt idx="7848">
                <c:v>791712</c:v>
              </c:pt>
              <c:pt idx="7849">
                <c:v>791806</c:v>
              </c:pt>
              <c:pt idx="7850">
                <c:v>791900</c:v>
              </c:pt>
              <c:pt idx="7851">
                <c:v>792009</c:v>
              </c:pt>
              <c:pt idx="7852">
                <c:v>792103</c:v>
              </c:pt>
              <c:pt idx="7853">
                <c:v>792212</c:v>
              </c:pt>
              <c:pt idx="7854">
                <c:v>792306</c:v>
              </c:pt>
              <c:pt idx="7855">
                <c:v>792400</c:v>
              </c:pt>
              <c:pt idx="7856">
                <c:v>792509</c:v>
              </c:pt>
              <c:pt idx="7857">
                <c:v>792603</c:v>
              </c:pt>
              <c:pt idx="7858">
                <c:v>792712</c:v>
              </c:pt>
              <c:pt idx="7859">
                <c:v>792806</c:v>
              </c:pt>
              <c:pt idx="7860">
                <c:v>792900</c:v>
              </c:pt>
              <c:pt idx="7861">
                <c:v>793009</c:v>
              </c:pt>
              <c:pt idx="7862">
                <c:v>793103</c:v>
              </c:pt>
              <c:pt idx="7863">
                <c:v>793212</c:v>
              </c:pt>
              <c:pt idx="7864">
                <c:v>793306</c:v>
              </c:pt>
              <c:pt idx="7865">
                <c:v>793400</c:v>
              </c:pt>
              <c:pt idx="7866">
                <c:v>793509</c:v>
              </c:pt>
              <c:pt idx="7867">
                <c:v>793603</c:v>
              </c:pt>
              <c:pt idx="7868">
                <c:v>793712</c:v>
              </c:pt>
              <c:pt idx="7869">
                <c:v>793806</c:v>
              </c:pt>
              <c:pt idx="7870">
                <c:v>793900</c:v>
              </c:pt>
              <c:pt idx="7871">
                <c:v>794009</c:v>
              </c:pt>
              <c:pt idx="7872">
                <c:v>794103</c:v>
              </c:pt>
              <c:pt idx="7873">
                <c:v>794212</c:v>
              </c:pt>
              <c:pt idx="7874">
                <c:v>794306</c:v>
              </c:pt>
              <c:pt idx="7875">
                <c:v>794400</c:v>
              </c:pt>
              <c:pt idx="7876">
                <c:v>794509</c:v>
              </c:pt>
              <c:pt idx="7877">
                <c:v>794603</c:v>
              </c:pt>
              <c:pt idx="7878">
                <c:v>794712</c:v>
              </c:pt>
              <c:pt idx="7879">
                <c:v>794806</c:v>
              </c:pt>
              <c:pt idx="7880">
                <c:v>794900</c:v>
              </c:pt>
              <c:pt idx="7881">
                <c:v>795009</c:v>
              </c:pt>
              <c:pt idx="7882">
                <c:v>795103</c:v>
              </c:pt>
              <c:pt idx="7883">
                <c:v>795212</c:v>
              </c:pt>
              <c:pt idx="7884">
                <c:v>795306</c:v>
              </c:pt>
              <c:pt idx="7885">
                <c:v>795400</c:v>
              </c:pt>
              <c:pt idx="7886">
                <c:v>795509</c:v>
              </c:pt>
              <c:pt idx="7887">
                <c:v>795603</c:v>
              </c:pt>
              <c:pt idx="7888">
                <c:v>795712</c:v>
              </c:pt>
              <c:pt idx="7889">
                <c:v>795806</c:v>
              </c:pt>
              <c:pt idx="7890">
                <c:v>795900</c:v>
              </c:pt>
              <c:pt idx="7891">
                <c:v>796009</c:v>
              </c:pt>
              <c:pt idx="7892">
                <c:v>796103</c:v>
              </c:pt>
              <c:pt idx="7893">
                <c:v>796212</c:v>
              </c:pt>
              <c:pt idx="7894">
                <c:v>796306</c:v>
              </c:pt>
              <c:pt idx="7895">
                <c:v>796400</c:v>
              </c:pt>
              <c:pt idx="7896">
                <c:v>796509</c:v>
              </c:pt>
              <c:pt idx="7897">
                <c:v>796603</c:v>
              </c:pt>
              <c:pt idx="7898">
                <c:v>796712</c:v>
              </c:pt>
              <c:pt idx="7899">
                <c:v>796806</c:v>
              </c:pt>
              <c:pt idx="7900">
                <c:v>796900</c:v>
              </c:pt>
              <c:pt idx="7901">
                <c:v>797009</c:v>
              </c:pt>
              <c:pt idx="7902">
                <c:v>797103</c:v>
              </c:pt>
              <c:pt idx="7903">
                <c:v>797212</c:v>
              </c:pt>
              <c:pt idx="7904">
                <c:v>797306</c:v>
              </c:pt>
              <c:pt idx="7905">
                <c:v>797400</c:v>
              </c:pt>
              <c:pt idx="7906">
                <c:v>797509</c:v>
              </c:pt>
              <c:pt idx="7907">
                <c:v>797603</c:v>
              </c:pt>
              <c:pt idx="7908">
                <c:v>797712</c:v>
              </c:pt>
              <c:pt idx="7909">
                <c:v>797806</c:v>
              </c:pt>
              <c:pt idx="7910">
                <c:v>797900</c:v>
              </c:pt>
              <c:pt idx="7911">
                <c:v>798009</c:v>
              </c:pt>
              <c:pt idx="7912">
                <c:v>798103</c:v>
              </c:pt>
              <c:pt idx="7913">
                <c:v>798212</c:v>
              </c:pt>
              <c:pt idx="7914">
                <c:v>798306</c:v>
              </c:pt>
              <c:pt idx="7915">
                <c:v>798400</c:v>
              </c:pt>
              <c:pt idx="7916">
                <c:v>798509</c:v>
              </c:pt>
              <c:pt idx="7917">
                <c:v>798603</c:v>
              </c:pt>
              <c:pt idx="7918">
                <c:v>798712</c:v>
              </c:pt>
              <c:pt idx="7919">
                <c:v>798806</c:v>
              </c:pt>
              <c:pt idx="7920">
                <c:v>798900</c:v>
              </c:pt>
              <c:pt idx="7921">
                <c:v>799009</c:v>
              </c:pt>
              <c:pt idx="7922">
                <c:v>799103</c:v>
              </c:pt>
              <c:pt idx="7923">
                <c:v>799212</c:v>
              </c:pt>
              <c:pt idx="7924">
                <c:v>799306</c:v>
              </c:pt>
              <c:pt idx="7925">
                <c:v>799400</c:v>
              </c:pt>
              <c:pt idx="7926">
                <c:v>799509</c:v>
              </c:pt>
              <c:pt idx="7927">
                <c:v>799603</c:v>
              </c:pt>
              <c:pt idx="7928">
                <c:v>799712</c:v>
              </c:pt>
              <c:pt idx="7929">
                <c:v>799806</c:v>
              </c:pt>
              <c:pt idx="7930">
                <c:v>799900</c:v>
              </c:pt>
              <c:pt idx="7931">
                <c:v>800009</c:v>
              </c:pt>
              <c:pt idx="7932">
                <c:v>800103</c:v>
              </c:pt>
              <c:pt idx="7933">
                <c:v>800212</c:v>
              </c:pt>
              <c:pt idx="7934">
                <c:v>800306</c:v>
              </c:pt>
              <c:pt idx="7935">
                <c:v>800400</c:v>
              </c:pt>
              <c:pt idx="7936">
                <c:v>800509</c:v>
              </c:pt>
              <c:pt idx="7937">
                <c:v>800603</c:v>
              </c:pt>
              <c:pt idx="7938">
                <c:v>800712</c:v>
              </c:pt>
              <c:pt idx="7939">
                <c:v>800806</c:v>
              </c:pt>
              <c:pt idx="7940">
                <c:v>800900</c:v>
              </c:pt>
              <c:pt idx="7941">
                <c:v>801009</c:v>
              </c:pt>
              <c:pt idx="7942">
                <c:v>801103</c:v>
              </c:pt>
              <c:pt idx="7943">
                <c:v>801212</c:v>
              </c:pt>
              <c:pt idx="7944">
                <c:v>801306</c:v>
              </c:pt>
              <c:pt idx="7945">
                <c:v>801400</c:v>
              </c:pt>
              <c:pt idx="7946">
                <c:v>801509</c:v>
              </c:pt>
              <c:pt idx="7947">
                <c:v>801603</c:v>
              </c:pt>
              <c:pt idx="7948">
                <c:v>801712</c:v>
              </c:pt>
              <c:pt idx="7949">
                <c:v>801806</c:v>
              </c:pt>
              <c:pt idx="7950">
                <c:v>801900</c:v>
              </c:pt>
              <c:pt idx="7951">
                <c:v>802009</c:v>
              </c:pt>
              <c:pt idx="7952">
                <c:v>802103</c:v>
              </c:pt>
              <c:pt idx="7953">
                <c:v>802212</c:v>
              </c:pt>
              <c:pt idx="7954">
                <c:v>802306</c:v>
              </c:pt>
              <c:pt idx="7955">
                <c:v>802400</c:v>
              </c:pt>
              <c:pt idx="7956">
                <c:v>802509</c:v>
              </c:pt>
              <c:pt idx="7957">
                <c:v>802603</c:v>
              </c:pt>
              <c:pt idx="7958">
                <c:v>802712</c:v>
              </c:pt>
              <c:pt idx="7959">
                <c:v>802806</c:v>
              </c:pt>
              <c:pt idx="7960">
                <c:v>802900</c:v>
              </c:pt>
              <c:pt idx="7961">
                <c:v>803009</c:v>
              </c:pt>
              <c:pt idx="7962">
                <c:v>803103</c:v>
              </c:pt>
              <c:pt idx="7963">
                <c:v>803212</c:v>
              </c:pt>
              <c:pt idx="7964">
                <c:v>803306</c:v>
              </c:pt>
              <c:pt idx="7965">
                <c:v>803400</c:v>
              </c:pt>
              <c:pt idx="7966">
                <c:v>803509</c:v>
              </c:pt>
              <c:pt idx="7967">
                <c:v>803603</c:v>
              </c:pt>
              <c:pt idx="7968">
                <c:v>803712</c:v>
              </c:pt>
              <c:pt idx="7969">
                <c:v>803806</c:v>
              </c:pt>
              <c:pt idx="7970">
                <c:v>803900</c:v>
              </c:pt>
              <c:pt idx="7971">
                <c:v>804009</c:v>
              </c:pt>
              <c:pt idx="7972">
                <c:v>804103</c:v>
              </c:pt>
              <c:pt idx="7973">
                <c:v>804212</c:v>
              </c:pt>
              <c:pt idx="7974">
                <c:v>804306</c:v>
              </c:pt>
              <c:pt idx="7975">
                <c:v>804400</c:v>
              </c:pt>
              <c:pt idx="7976">
                <c:v>804509</c:v>
              </c:pt>
              <c:pt idx="7977">
                <c:v>804603</c:v>
              </c:pt>
              <c:pt idx="7978">
                <c:v>804712</c:v>
              </c:pt>
              <c:pt idx="7979">
                <c:v>804806</c:v>
              </c:pt>
              <c:pt idx="7980">
                <c:v>804900</c:v>
              </c:pt>
              <c:pt idx="7981">
                <c:v>805009</c:v>
              </c:pt>
              <c:pt idx="7982">
                <c:v>805103</c:v>
              </c:pt>
              <c:pt idx="7983">
                <c:v>805212</c:v>
              </c:pt>
              <c:pt idx="7984">
                <c:v>805306</c:v>
              </c:pt>
              <c:pt idx="7985">
                <c:v>805400</c:v>
              </c:pt>
              <c:pt idx="7986">
                <c:v>805509</c:v>
              </c:pt>
              <c:pt idx="7987">
                <c:v>805603</c:v>
              </c:pt>
              <c:pt idx="7988">
                <c:v>805712</c:v>
              </c:pt>
              <c:pt idx="7989">
                <c:v>805806</c:v>
              </c:pt>
              <c:pt idx="7990">
                <c:v>805900</c:v>
              </c:pt>
              <c:pt idx="7991">
                <c:v>806009</c:v>
              </c:pt>
              <c:pt idx="7992">
                <c:v>806103</c:v>
              </c:pt>
              <c:pt idx="7993">
                <c:v>806212</c:v>
              </c:pt>
              <c:pt idx="7994">
                <c:v>806306</c:v>
              </c:pt>
              <c:pt idx="7995">
                <c:v>806400</c:v>
              </c:pt>
              <c:pt idx="7996">
                <c:v>806509</c:v>
              </c:pt>
              <c:pt idx="7997">
                <c:v>806603</c:v>
              </c:pt>
              <c:pt idx="7998">
                <c:v>806712</c:v>
              </c:pt>
              <c:pt idx="7999">
                <c:v>806806</c:v>
              </c:pt>
              <c:pt idx="8000">
                <c:v>806900</c:v>
              </c:pt>
              <c:pt idx="8001">
                <c:v>807009</c:v>
              </c:pt>
              <c:pt idx="8002">
                <c:v>807103</c:v>
              </c:pt>
              <c:pt idx="8003">
                <c:v>807212</c:v>
              </c:pt>
              <c:pt idx="8004">
                <c:v>807306</c:v>
              </c:pt>
              <c:pt idx="8005">
                <c:v>807400</c:v>
              </c:pt>
              <c:pt idx="8006">
                <c:v>807509</c:v>
              </c:pt>
              <c:pt idx="8007">
                <c:v>807603</c:v>
              </c:pt>
              <c:pt idx="8008">
                <c:v>807712</c:v>
              </c:pt>
              <c:pt idx="8009">
                <c:v>807806</c:v>
              </c:pt>
              <c:pt idx="8010">
                <c:v>807900</c:v>
              </c:pt>
              <c:pt idx="8011">
                <c:v>808009</c:v>
              </c:pt>
              <c:pt idx="8012">
                <c:v>808103</c:v>
              </c:pt>
              <c:pt idx="8013">
                <c:v>808212</c:v>
              </c:pt>
              <c:pt idx="8014">
                <c:v>808306</c:v>
              </c:pt>
              <c:pt idx="8015">
                <c:v>808400</c:v>
              </c:pt>
              <c:pt idx="8016">
                <c:v>808509</c:v>
              </c:pt>
              <c:pt idx="8017">
                <c:v>808603</c:v>
              </c:pt>
              <c:pt idx="8018">
                <c:v>808712</c:v>
              </c:pt>
              <c:pt idx="8019">
                <c:v>808806</c:v>
              </c:pt>
              <c:pt idx="8020">
                <c:v>808900</c:v>
              </c:pt>
              <c:pt idx="8021">
                <c:v>809009</c:v>
              </c:pt>
              <c:pt idx="8022">
                <c:v>809103</c:v>
              </c:pt>
              <c:pt idx="8023">
                <c:v>809212</c:v>
              </c:pt>
              <c:pt idx="8024">
                <c:v>809306</c:v>
              </c:pt>
              <c:pt idx="8025">
                <c:v>809400</c:v>
              </c:pt>
              <c:pt idx="8026">
                <c:v>809509</c:v>
              </c:pt>
              <c:pt idx="8027">
                <c:v>809603</c:v>
              </c:pt>
              <c:pt idx="8028">
                <c:v>809712</c:v>
              </c:pt>
              <c:pt idx="8029">
                <c:v>809806</c:v>
              </c:pt>
              <c:pt idx="8030">
                <c:v>809900</c:v>
              </c:pt>
              <c:pt idx="8031">
                <c:v>810009</c:v>
              </c:pt>
              <c:pt idx="8032">
                <c:v>810103</c:v>
              </c:pt>
              <c:pt idx="8033">
                <c:v>810212</c:v>
              </c:pt>
              <c:pt idx="8034">
                <c:v>810306</c:v>
              </c:pt>
              <c:pt idx="8035">
                <c:v>810400</c:v>
              </c:pt>
              <c:pt idx="8036">
                <c:v>810509</c:v>
              </c:pt>
              <c:pt idx="8037">
                <c:v>810603</c:v>
              </c:pt>
              <c:pt idx="8038">
                <c:v>810712</c:v>
              </c:pt>
              <c:pt idx="8039">
                <c:v>810806</c:v>
              </c:pt>
              <c:pt idx="8040">
                <c:v>810900</c:v>
              </c:pt>
              <c:pt idx="8041">
                <c:v>811009</c:v>
              </c:pt>
              <c:pt idx="8042">
                <c:v>811103</c:v>
              </c:pt>
              <c:pt idx="8043">
                <c:v>811212</c:v>
              </c:pt>
              <c:pt idx="8044">
                <c:v>811306</c:v>
              </c:pt>
              <c:pt idx="8045">
                <c:v>811400</c:v>
              </c:pt>
              <c:pt idx="8046">
                <c:v>811509</c:v>
              </c:pt>
              <c:pt idx="8047">
                <c:v>811603</c:v>
              </c:pt>
              <c:pt idx="8048">
                <c:v>811712</c:v>
              </c:pt>
              <c:pt idx="8049">
                <c:v>811806</c:v>
              </c:pt>
              <c:pt idx="8050">
                <c:v>811900</c:v>
              </c:pt>
              <c:pt idx="8051">
                <c:v>812009</c:v>
              </c:pt>
              <c:pt idx="8052">
                <c:v>812103</c:v>
              </c:pt>
              <c:pt idx="8053">
                <c:v>812212</c:v>
              </c:pt>
              <c:pt idx="8054">
                <c:v>812306</c:v>
              </c:pt>
              <c:pt idx="8055">
                <c:v>812400</c:v>
              </c:pt>
              <c:pt idx="8056">
                <c:v>812509</c:v>
              </c:pt>
              <c:pt idx="8057">
                <c:v>812603</c:v>
              </c:pt>
              <c:pt idx="8058">
                <c:v>812712</c:v>
              </c:pt>
              <c:pt idx="8059">
                <c:v>812806</c:v>
              </c:pt>
              <c:pt idx="8060">
                <c:v>812900</c:v>
              </c:pt>
              <c:pt idx="8061">
                <c:v>813009</c:v>
              </c:pt>
              <c:pt idx="8062">
                <c:v>813103</c:v>
              </c:pt>
              <c:pt idx="8063">
                <c:v>813212</c:v>
              </c:pt>
              <c:pt idx="8064">
                <c:v>813306</c:v>
              </c:pt>
              <c:pt idx="8065">
                <c:v>813400</c:v>
              </c:pt>
              <c:pt idx="8066">
                <c:v>813509</c:v>
              </c:pt>
              <c:pt idx="8067">
                <c:v>813603</c:v>
              </c:pt>
              <c:pt idx="8068">
                <c:v>813712</c:v>
              </c:pt>
              <c:pt idx="8069">
                <c:v>813806</c:v>
              </c:pt>
              <c:pt idx="8070">
                <c:v>813900</c:v>
              </c:pt>
              <c:pt idx="8071">
                <c:v>814009</c:v>
              </c:pt>
              <c:pt idx="8072">
                <c:v>814103</c:v>
              </c:pt>
              <c:pt idx="8073">
                <c:v>814212</c:v>
              </c:pt>
              <c:pt idx="8074">
                <c:v>814306</c:v>
              </c:pt>
              <c:pt idx="8075">
                <c:v>814400</c:v>
              </c:pt>
              <c:pt idx="8076">
                <c:v>814509</c:v>
              </c:pt>
              <c:pt idx="8077">
                <c:v>814603</c:v>
              </c:pt>
              <c:pt idx="8078">
                <c:v>814712</c:v>
              </c:pt>
              <c:pt idx="8079">
                <c:v>814806</c:v>
              </c:pt>
              <c:pt idx="8080">
                <c:v>814900</c:v>
              </c:pt>
              <c:pt idx="8081">
                <c:v>815009</c:v>
              </c:pt>
              <c:pt idx="8082">
                <c:v>815103</c:v>
              </c:pt>
              <c:pt idx="8083">
                <c:v>815212</c:v>
              </c:pt>
              <c:pt idx="8084">
                <c:v>815306</c:v>
              </c:pt>
              <c:pt idx="8085">
                <c:v>815400</c:v>
              </c:pt>
              <c:pt idx="8086">
                <c:v>815509</c:v>
              </c:pt>
              <c:pt idx="8087">
                <c:v>815603</c:v>
              </c:pt>
              <c:pt idx="8088">
                <c:v>815712</c:v>
              </c:pt>
              <c:pt idx="8089">
                <c:v>815806</c:v>
              </c:pt>
              <c:pt idx="8090">
                <c:v>815900</c:v>
              </c:pt>
              <c:pt idx="8091">
                <c:v>816009</c:v>
              </c:pt>
              <c:pt idx="8092">
                <c:v>816103</c:v>
              </c:pt>
              <c:pt idx="8093">
                <c:v>816212</c:v>
              </c:pt>
              <c:pt idx="8094">
                <c:v>816306</c:v>
              </c:pt>
              <c:pt idx="8095">
                <c:v>816400</c:v>
              </c:pt>
              <c:pt idx="8096">
                <c:v>816509</c:v>
              </c:pt>
              <c:pt idx="8097">
                <c:v>816603</c:v>
              </c:pt>
              <c:pt idx="8098">
                <c:v>816712</c:v>
              </c:pt>
              <c:pt idx="8099">
                <c:v>816806</c:v>
              </c:pt>
              <c:pt idx="8100">
                <c:v>816900</c:v>
              </c:pt>
              <c:pt idx="8101">
                <c:v>817009</c:v>
              </c:pt>
              <c:pt idx="8102">
                <c:v>817103</c:v>
              </c:pt>
              <c:pt idx="8103">
                <c:v>817212</c:v>
              </c:pt>
              <c:pt idx="8104">
                <c:v>817306</c:v>
              </c:pt>
              <c:pt idx="8105">
                <c:v>817400</c:v>
              </c:pt>
              <c:pt idx="8106">
                <c:v>817509</c:v>
              </c:pt>
              <c:pt idx="8107">
                <c:v>817603</c:v>
              </c:pt>
              <c:pt idx="8108">
                <c:v>817712</c:v>
              </c:pt>
              <c:pt idx="8109">
                <c:v>817806</c:v>
              </c:pt>
              <c:pt idx="8110">
                <c:v>817900</c:v>
              </c:pt>
              <c:pt idx="8111">
                <c:v>818009</c:v>
              </c:pt>
              <c:pt idx="8112">
                <c:v>818103</c:v>
              </c:pt>
              <c:pt idx="8113">
                <c:v>818212</c:v>
              </c:pt>
              <c:pt idx="8114">
                <c:v>818306</c:v>
              </c:pt>
              <c:pt idx="8115">
                <c:v>818400</c:v>
              </c:pt>
              <c:pt idx="8116">
                <c:v>818509</c:v>
              </c:pt>
              <c:pt idx="8117">
                <c:v>818603</c:v>
              </c:pt>
              <c:pt idx="8118">
                <c:v>818712</c:v>
              </c:pt>
              <c:pt idx="8119">
                <c:v>818806</c:v>
              </c:pt>
              <c:pt idx="8120">
                <c:v>818900</c:v>
              </c:pt>
              <c:pt idx="8121">
                <c:v>819009</c:v>
              </c:pt>
              <c:pt idx="8122">
                <c:v>819103</c:v>
              </c:pt>
              <c:pt idx="8123">
                <c:v>819212</c:v>
              </c:pt>
              <c:pt idx="8124">
                <c:v>819306</c:v>
              </c:pt>
              <c:pt idx="8125">
                <c:v>819400</c:v>
              </c:pt>
              <c:pt idx="8126">
                <c:v>819509</c:v>
              </c:pt>
              <c:pt idx="8127">
                <c:v>819603</c:v>
              </c:pt>
              <c:pt idx="8128">
                <c:v>819712</c:v>
              </c:pt>
              <c:pt idx="8129">
                <c:v>819806</c:v>
              </c:pt>
              <c:pt idx="8130">
                <c:v>819900</c:v>
              </c:pt>
              <c:pt idx="8131">
                <c:v>820009</c:v>
              </c:pt>
              <c:pt idx="8132">
                <c:v>820103</c:v>
              </c:pt>
              <c:pt idx="8133">
                <c:v>820212</c:v>
              </c:pt>
              <c:pt idx="8134">
                <c:v>820306</c:v>
              </c:pt>
              <c:pt idx="8135">
                <c:v>820400</c:v>
              </c:pt>
              <c:pt idx="8136">
                <c:v>820509</c:v>
              </c:pt>
              <c:pt idx="8137">
                <c:v>820603</c:v>
              </c:pt>
              <c:pt idx="8138">
                <c:v>820712</c:v>
              </c:pt>
              <c:pt idx="8139">
                <c:v>820806</c:v>
              </c:pt>
              <c:pt idx="8140">
                <c:v>820900</c:v>
              </c:pt>
              <c:pt idx="8141">
                <c:v>821009</c:v>
              </c:pt>
              <c:pt idx="8142">
                <c:v>821103</c:v>
              </c:pt>
              <c:pt idx="8143">
                <c:v>821212</c:v>
              </c:pt>
              <c:pt idx="8144">
                <c:v>821306</c:v>
              </c:pt>
              <c:pt idx="8145">
                <c:v>821400</c:v>
              </c:pt>
              <c:pt idx="8146">
                <c:v>821509</c:v>
              </c:pt>
              <c:pt idx="8147">
                <c:v>821603</c:v>
              </c:pt>
              <c:pt idx="8148">
                <c:v>821712</c:v>
              </c:pt>
              <c:pt idx="8149">
                <c:v>821806</c:v>
              </c:pt>
              <c:pt idx="8150">
                <c:v>821900</c:v>
              </c:pt>
              <c:pt idx="8151">
                <c:v>822009</c:v>
              </c:pt>
              <c:pt idx="8152">
                <c:v>822103</c:v>
              </c:pt>
              <c:pt idx="8153">
                <c:v>822212</c:v>
              </c:pt>
              <c:pt idx="8154">
                <c:v>822306</c:v>
              </c:pt>
              <c:pt idx="8155">
                <c:v>822400</c:v>
              </c:pt>
              <c:pt idx="8156">
                <c:v>822509</c:v>
              </c:pt>
              <c:pt idx="8157">
                <c:v>822603</c:v>
              </c:pt>
              <c:pt idx="8158">
                <c:v>822712</c:v>
              </c:pt>
              <c:pt idx="8159">
                <c:v>822806</c:v>
              </c:pt>
              <c:pt idx="8160">
                <c:v>822900</c:v>
              </c:pt>
              <c:pt idx="8161">
                <c:v>823009</c:v>
              </c:pt>
              <c:pt idx="8162">
                <c:v>823103</c:v>
              </c:pt>
              <c:pt idx="8163">
                <c:v>823212</c:v>
              </c:pt>
              <c:pt idx="8164">
                <c:v>823306</c:v>
              </c:pt>
              <c:pt idx="8165">
                <c:v>823400</c:v>
              </c:pt>
              <c:pt idx="8166">
                <c:v>823509</c:v>
              </c:pt>
              <c:pt idx="8167">
                <c:v>823603</c:v>
              </c:pt>
              <c:pt idx="8168">
                <c:v>823712</c:v>
              </c:pt>
              <c:pt idx="8169">
                <c:v>823806</c:v>
              </c:pt>
              <c:pt idx="8170">
                <c:v>823900</c:v>
              </c:pt>
              <c:pt idx="8171">
                <c:v>824009</c:v>
              </c:pt>
              <c:pt idx="8172">
                <c:v>824103</c:v>
              </c:pt>
              <c:pt idx="8173">
                <c:v>824212</c:v>
              </c:pt>
              <c:pt idx="8174">
                <c:v>824306</c:v>
              </c:pt>
              <c:pt idx="8175">
                <c:v>824400</c:v>
              </c:pt>
              <c:pt idx="8176">
                <c:v>824509</c:v>
              </c:pt>
              <c:pt idx="8177">
                <c:v>824603</c:v>
              </c:pt>
              <c:pt idx="8178">
                <c:v>824712</c:v>
              </c:pt>
              <c:pt idx="8179">
                <c:v>824806</c:v>
              </c:pt>
              <c:pt idx="8180">
                <c:v>824900</c:v>
              </c:pt>
              <c:pt idx="8181">
                <c:v>825009</c:v>
              </c:pt>
              <c:pt idx="8182">
                <c:v>825103</c:v>
              </c:pt>
              <c:pt idx="8183">
                <c:v>825212</c:v>
              </c:pt>
              <c:pt idx="8184">
                <c:v>825306</c:v>
              </c:pt>
              <c:pt idx="8185">
                <c:v>825400</c:v>
              </c:pt>
              <c:pt idx="8186">
                <c:v>825509</c:v>
              </c:pt>
              <c:pt idx="8187">
                <c:v>825603</c:v>
              </c:pt>
              <c:pt idx="8188">
                <c:v>825712</c:v>
              </c:pt>
              <c:pt idx="8189">
                <c:v>825806</c:v>
              </c:pt>
              <c:pt idx="8190">
                <c:v>825900</c:v>
              </c:pt>
              <c:pt idx="8191">
                <c:v>826009</c:v>
              </c:pt>
              <c:pt idx="8192">
                <c:v>826103</c:v>
              </c:pt>
              <c:pt idx="8193">
                <c:v>826212</c:v>
              </c:pt>
              <c:pt idx="8194">
                <c:v>826306</c:v>
              </c:pt>
              <c:pt idx="8195">
                <c:v>826400</c:v>
              </c:pt>
              <c:pt idx="8196">
                <c:v>826509</c:v>
              </c:pt>
              <c:pt idx="8197">
                <c:v>826603</c:v>
              </c:pt>
              <c:pt idx="8198">
                <c:v>826712</c:v>
              </c:pt>
              <c:pt idx="8199">
                <c:v>826806</c:v>
              </c:pt>
              <c:pt idx="8200">
                <c:v>826900</c:v>
              </c:pt>
              <c:pt idx="8201">
                <c:v>827009</c:v>
              </c:pt>
              <c:pt idx="8202">
                <c:v>827103</c:v>
              </c:pt>
              <c:pt idx="8203">
                <c:v>827212</c:v>
              </c:pt>
              <c:pt idx="8204">
                <c:v>827306</c:v>
              </c:pt>
              <c:pt idx="8205">
                <c:v>827400</c:v>
              </c:pt>
              <c:pt idx="8206">
                <c:v>827509</c:v>
              </c:pt>
              <c:pt idx="8207">
                <c:v>827603</c:v>
              </c:pt>
              <c:pt idx="8208">
                <c:v>827712</c:v>
              </c:pt>
              <c:pt idx="8209">
                <c:v>827806</c:v>
              </c:pt>
              <c:pt idx="8210">
                <c:v>827900</c:v>
              </c:pt>
              <c:pt idx="8211">
                <c:v>828009</c:v>
              </c:pt>
              <c:pt idx="8212">
                <c:v>828103</c:v>
              </c:pt>
              <c:pt idx="8213">
                <c:v>828212</c:v>
              </c:pt>
              <c:pt idx="8214">
                <c:v>828306</c:v>
              </c:pt>
              <c:pt idx="8215">
                <c:v>828400</c:v>
              </c:pt>
              <c:pt idx="8216">
                <c:v>828509</c:v>
              </c:pt>
              <c:pt idx="8217">
                <c:v>828603</c:v>
              </c:pt>
              <c:pt idx="8218">
                <c:v>828712</c:v>
              </c:pt>
              <c:pt idx="8219">
                <c:v>828806</c:v>
              </c:pt>
              <c:pt idx="8220">
                <c:v>828900</c:v>
              </c:pt>
              <c:pt idx="8221">
                <c:v>829009</c:v>
              </c:pt>
              <c:pt idx="8222">
                <c:v>829103</c:v>
              </c:pt>
              <c:pt idx="8223">
                <c:v>829212</c:v>
              </c:pt>
              <c:pt idx="8224">
                <c:v>829306</c:v>
              </c:pt>
              <c:pt idx="8225">
                <c:v>829400</c:v>
              </c:pt>
              <c:pt idx="8226">
                <c:v>829509</c:v>
              </c:pt>
              <c:pt idx="8227">
                <c:v>829603</c:v>
              </c:pt>
              <c:pt idx="8228">
                <c:v>829712</c:v>
              </c:pt>
              <c:pt idx="8229">
                <c:v>829806</c:v>
              </c:pt>
              <c:pt idx="8230">
                <c:v>829900</c:v>
              </c:pt>
              <c:pt idx="8231">
                <c:v>830009</c:v>
              </c:pt>
              <c:pt idx="8232">
                <c:v>830103</c:v>
              </c:pt>
              <c:pt idx="8233">
                <c:v>830212</c:v>
              </c:pt>
              <c:pt idx="8234">
                <c:v>830306</c:v>
              </c:pt>
              <c:pt idx="8235">
                <c:v>830400</c:v>
              </c:pt>
              <c:pt idx="8236">
                <c:v>830509</c:v>
              </c:pt>
              <c:pt idx="8237">
                <c:v>830603</c:v>
              </c:pt>
              <c:pt idx="8238">
                <c:v>830712</c:v>
              </c:pt>
              <c:pt idx="8239">
                <c:v>830806</c:v>
              </c:pt>
              <c:pt idx="8240">
                <c:v>830900</c:v>
              </c:pt>
              <c:pt idx="8241">
                <c:v>831009</c:v>
              </c:pt>
              <c:pt idx="8242">
                <c:v>831103</c:v>
              </c:pt>
              <c:pt idx="8243">
                <c:v>831212</c:v>
              </c:pt>
              <c:pt idx="8244">
                <c:v>831306</c:v>
              </c:pt>
              <c:pt idx="8245">
                <c:v>831400</c:v>
              </c:pt>
              <c:pt idx="8246">
                <c:v>831509</c:v>
              </c:pt>
              <c:pt idx="8247">
                <c:v>831603</c:v>
              </c:pt>
              <c:pt idx="8248">
                <c:v>831712</c:v>
              </c:pt>
              <c:pt idx="8249">
                <c:v>831806</c:v>
              </c:pt>
              <c:pt idx="8250">
                <c:v>831900</c:v>
              </c:pt>
              <c:pt idx="8251">
                <c:v>832009</c:v>
              </c:pt>
              <c:pt idx="8252">
                <c:v>832103</c:v>
              </c:pt>
              <c:pt idx="8253">
                <c:v>832212</c:v>
              </c:pt>
              <c:pt idx="8254">
                <c:v>832306</c:v>
              </c:pt>
              <c:pt idx="8255">
                <c:v>832400</c:v>
              </c:pt>
              <c:pt idx="8256">
                <c:v>832509</c:v>
              </c:pt>
              <c:pt idx="8257">
                <c:v>832603</c:v>
              </c:pt>
              <c:pt idx="8258">
                <c:v>832712</c:v>
              </c:pt>
              <c:pt idx="8259">
                <c:v>832806</c:v>
              </c:pt>
              <c:pt idx="8260">
                <c:v>832900</c:v>
              </c:pt>
              <c:pt idx="8261">
                <c:v>833009</c:v>
              </c:pt>
              <c:pt idx="8262">
                <c:v>833103</c:v>
              </c:pt>
              <c:pt idx="8263">
                <c:v>833212</c:v>
              </c:pt>
              <c:pt idx="8264">
                <c:v>833306</c:v>
              </c:pt>
              <c:pt idx="8265">
                <c:v>833400</c:v>
              </c:pt>
              <c:pt idx="8266">
                <c:v>833509</c:v>
              </c:pt>
              <c:pt idx="8267">
                <c:v>833603</c:v>
              </c:pt>
              <c:pt idx="8268">
                <c:v>833712</c:v>
              </c:pt>
              <c:pt idx="8269">
                <c:v>833806</c:v>
              </c:pt>
              <c:pt idx="8270">
                <c:v>833900</c:v>
              </c:pt>
              <c:pt idx="8271">
                <c:v>834009</c:v>
              </c:pt>
              <c:pt idx="8272">
                <c:v>834103</c:v>
              </c:pt>
              <c:pt idx="8273">
                <c:v>834212</c:v>
              </c:pt>
              <c:pt idx="8274">
                <c:v>834306</c:v>
              </c:pt>
              <c:pt idx="8275">
                <c:v>834400</c:v>
              </c:pt>
              <c:pt idx="8276">
                <c:v>834509</c:v>
              </c:pt>
              <c:pt idx="8277">
                <c:v>834603</c:v>
              </c:pt>
              <c:pt idx="8278">
                <c:v>834712</c:v>
              </c:pt>
              <c:pt idx="8279">
                <c:v>834806</c:v>
              </c:pt>
              <c:pt idx="8280">
                <c:v>834900</c:v>
              </c:pt>
              <c:pt idx="8281">
                <c:v>835009</c:v>
              </c:pt>
              <c:pt idx="8282">
                <c:v>835103</c:v>
              </c:pt>
              <c:pt idx="8283">
                <c:v>835212</c:v>
              </c:pt>
              <c:pt idx="8284">
                <c:v>835306</c:v>
              </c:pt>
              <c:pt idx="8285">
                <c:v>835400</c:v>
              </c:pt>
              <c:pt idx="8286">
                <c:v>835509</c:v>
              </c:pt>
              <c:pt idx="8287">
                <c:v>835603</c:v>
              </c:pt>
              <c:pt idx="8288">
                <c:v>835712</c:v>
              </c:pt>
              <c:pt idx="8289">
                <c:v>835806</c:v>
              </c:pt>
              <c:pt idx="8290">
                <c:v>835900</c:v>
              </c:pt>
              <c:pt idx="8291">
                <c:v>836009</c:v>
              </c:pt>
              <c:pt idx="8292">
                <c:v>836103</c:v>
              </c:pt>
              <c:pt idx="8293">
                <c:v>836212</c:v>
              </c:pt>
              <c:pt idx="8294">
                <c:v>836306</c:v>
              </c:pt>
              <c:pt idx="8295">
                <c:v>836400</c:v>
              </c:pt>
              <c:pt idx="8296">
                <c:v>836509</c:v>
              </c:pt>
              <c:pt idx="8297">
                <c:v>836603</c:v>
              </c:pt>
              <c:pt idx="8298">
                <c:v>836712</c:v>
              </c:pt>
              <c:pt idx="8299">
                <c:v>836806</c:v>
              </c:pt>
              <c:pt idx="8300">
                <c:v>836900</c:v>
              </c:pt>
              <c:pt idx="8301">
                <c:v>837009</c:v>
              </c:pt>
              <c:pt idx="8302">
                <c:v>837103</c:v>
              </c:pt>
              <c:pt idx="8303">
                <c:v>837212</c:v>
              </c:pt>
              <c:pt idx="8304">
                <c:v>837306</c:v>
              </c:pt>
              <c:pt idx="8305">
                <c:v>837400</c:v>
              </c:pt>
              <c:pt idx="8306">
                <c:v>837509</c:v>
              </c:pt>
              <c:pt idx="8307">
                <c:v>837603</c:v>
              </c:pt>
              <c:pt idx="8308">
                <c:v>837712</c:v>
              </c:pt>
              <c:pt idx="8309">
                <c:v>837806</c:v>
              </c:pt>
              <c:pt idx="8310">
                <c:v>837900</c:v>
              </c:pt>
              <c:pt idx="8311">
                <c:v>838009</c:v>
              </c:pt>
              <c:pt idx="8312">
                <c:v>838103</c:v>
              </c:pt>
              <c:pt idx="8313">
                <c:v>838212</c:v>
              </c:pt>
              <c:pt idx="8314">
                <c:v>838306</c:v>
              </c:pt>
              <c:pt idx="8315">
                <c:v>838400</c:v>
              </c:pt>
              <c:pt idx="8316">
                <c:v>838509</c:v>
              </c:pt>
              <c:pt idx="8317">
                <c:v>838603</c:v>
              </c:pt>
              <c:pt idx="8318">
                <c:v>838712</c:v>
              </c:pt>
              <c:pt idx="8319">
                <c:v>838806</c:v>
              </c:pt>
              <c:pt idx="8320">
                <c:v>838900</c:v>
              </c:pt>
              <c:pt idx="8321">
                <c:v>839009</c:v>
              </c:pt>
              <c:pt idx="8322">
                <c:v>839103</c:v>
              </c:pt>
              <c:pt idx="8323">
                <c:v>839212</c:v>
              </c:pt>
              <c:pt idx="8324">
                <c:v>839306</c:v>
              </c:pt>
              <c:pt idx="8325">
                <c:v>839400</c:v>
              </c:pt>
              <c:pt idx="8326">
                <c:v>839509</c:v>
              </c:pt>
              <c:pt idx="8327">
                <c:v>839603</c:v>
              </c:pt>
              <c:pt idx="8328">
                <c:v>839712</c:v>
              </c:pt>
              <c:pt idx="8329">
                <c:v>839806</c:v>
              </c:pt>
              <c:pt idx="8330">
                <c:v>839900</c:v>
              </c:pt>
              <c:pt idx="8331">
                <c:v>840009</c:v>
              </c:pt>
              <c:pt idx="8332">
                <c:v>840103</c:v>
              </c:pt>
              <c:pt idx="8333">
                <c:v>840212</c:v>
              </c:pt>
              <c:pt idx="8334">
                <c:v>840306</c:v>
              </c:pt>
              <c:pt idx="8335">
                <c:v>840400</c:v>
              </c:pt>
              <c:pt idx="8336">
                <c:v>840509</c:v>
              </c:pt>
              <c:pt idx="8337">
                <c:v>840603</c:v>
              </c:pt>
              <c:pt idx="8338">
                <c:v>840712</c:v>
              </c:pt>
              <c:pt idx="8339">
                <c:v>840806</c:v>
              </c:pt>
              <c:pt idx="8340">
                <c:v>840900</c:v>
              </c:pt>
              <c:pt idx="8341">
                <c:v>841009</c:v>
              </c:pt>
              <c:pt idx="8342">
                <c:v>841103</c:v>
              </c:pt>
              <c:pt idx="8343">
                <c:v>841212</c:v>
              </c:pt>
              <c:pt idx="8344">
                <c:v>841306</c:v>
              </c:pt>
              <c:pt idx="8345">
                <c:v>841400</c:v>
              </c:pt>
              <c:pt idx="8346">
                <c:v>841509</c:v>
              </c:pt>
              <c:pt idx="8347">
                <c:v>841603</c:v>
              </c:pt>
              <c:pt idx="8348">
                <c:v>841712</c:v>
              </c:pt>
              <c:pt idx="8349">
                <c:v>841806</c:v>
              </c:pt>
              <c:pt idx="8350">
                <c:v>841900</c:v>
              </c:pt>
              <c:pt idx="8351">
                <c:v>842009</c:v>
              </c:pt>
              <c:pt idx="8352">
                <c:v>842103</c:v>
              </c:pt>
              <c:pt idx="8353">
                <c:v>842212</c:v>
              </c:pt>
              <c:pt idx="8354">
                <c:v>842306</c:v>
              </c:pt>
              <c:pt idx="8355">
                <c:v>842400</c:v>
              </c:pt>
              <c:pt idx="8356">
                <c:v>842509</c:v>
              </c:pt>
              <c:pt idx="8357">
                <c:v>842603</c:v>
              </c:pt>
              <c:pt idx="8358">
                <c:v>842712</c:v>
              </c:pt>
              <c:pt idx="8359">
                <c:v>842806</c:v>
              </c:pt>
              <c:pt idx="8360">
                <c:v>842900</c:v>
              </c:pt>
              <c:pt idx="8361">
                <c:v>843009</c:v>
              </c:pt>
              <c:pt idx="8362">
                <c:v>843103</c:v>
              </c:pt>
              <c:pt idx="8363">
                <c:v>843212</c:v>
              </c:pt>
              <c:pt idx="8364">
                <c:v>843306</c:v>
              </c:pt>
              <c:pt idx="8365">
                <c:v>843400</c:v>
              </c:pt>
              <c:pt idx="8366">
                <c:v>843509</c:v>
              </c:pt>
              <c:pt idx="8367">
                <c:v>843603</c:v>
              </c:pt>
              <c:pt idx="8368">
                <c:v>843712</c:v>
              </c:pt>
              <c:pt idx="8369">
                <c:v>843806</c:v>
              </c:pt>
              <c:pt idx="8370">
                <c:v>843900</c:v>
              </c:pt>
              <c:pt idx="8371">
                <c:v>844009</c:v>
              </c:pt>
              <c:pt idx="8372">
                <c:v>844103</c:v>
              </c:pt>
              <c:pt idx="8373">
                <c:v>844212</c:v>
              </c:pt>
              <c:pt idx="8374">
                <c:v>844306</c:v>
              </c:pt>
              <c:pt idx="8375">
                <c:v>844400</c:v>
              </c:pt>
              <c:pt idx="8376">
                <c:v>844509</c:v>
              </c:pt>
              <c:pt idx="8377">
                <c:v>844603</c:v>
              </c:pt>
              <c:pt idx="8378">
                <c:v>844712</c:v>
              </c:pt>
              <c:pt idx="8379">
                <c:v>844806</c:v>
              </c:pt>
              <c:pt idx="8380">
                <c:v>844900</c:v>
              </c:pt>
              <c:pt idx="8381">
                <c:v>845009</c:v>
              </c:pt>
              <c:pt idx="8382">
                <c:v>845103</c:v>
              </c:pt>
              <c:pt idx="8383">
                <c:v>845212</c:v>
              </c:pt>
              <c:pt idx="8384">
                <c:v>845306</c:v>
              </c:pt>
              <c:pt idx="8385">
                <c:v>845400</c:v>
              </c:pt>
              <c:pt idx="8386">
                <c:v>845509</c:v>
              </c:pt>
              <c:pt idx="8387">
                <c:v>845603</c:v>
              </c:pt>
              <c:pt idx="8388">
                <c:v>845712</c:v>
              </c:pt>
              <c:pt idx="8389">
                <c:v>845806</c:v>
              </c:pt>
              <c:pt idx="8390">
                <c:v>845900</c:v>
              </c:pt>
              <c:pt idx="8391">
                <c:v>846009</c:v>
              </c:pt>
              <c:pt idx="8392">
                <c:v>846103</c:v>
              </c:pt>
              <c:pt idx="8393">
                <c:v>846212</c:v>
              </c:pt>
              <c:pt idx="8394">
                <c:v>846306</c:v>
              </c:pt>
              <c:pt idx="8395">
                <c:v>846400</c:v>
              </c:pt>
              <c:pt idx="8396">
                <c:v>846509</c:v>
              </c:pt>
              <c:pt idx="8397">
                <c:v>846603</c:v>
              </c:pt>
              <c:pt idx="8398">
                <c:v>846712</c:v>
              </c:pt>
              <c:pt idx="8399">
                <c:v>846806</c:v>
              </c:pt>
              <c:pt idx="8400">
                <c:v>846900</c:v>
              </c:pt>
              <c:pt idx="8401">
                <c:v>847009</c:v>
              </c:pt>
              <c:pt idx="8402">
                <c:v>847103</c:v>
              </c:pt>
              <c:pt idx="8403">
                <c:v>847212</c:v>
              </c:pt>
              <c:pt idx="8404">
                <c:v>847306</c:v>
              </c:pt>
              <c:pt idx="8405">
                <c:v>847400</c:v>
              </c:pt>
              <c:pt idx="8406">
                <c:v>847509</c:v>
              </c:pt>
              <c:pt idx="8407">
                <c:v>847603</c:v>
              </c:pt>
              <c:pt idx="8408">
                <c:v>847712</c:v>
              </c:pt>
              <c:pt idx="8409">
                <c:v>847806</c:v>
              </c:pt>
              <c:pt idx="8410">
                <c:v>847900</c:v>
              </c:pt>
              <c:pt idx="8411">
                <c:v>848009</c:v>
              </c:pt>
              <c:pt idx="8412">
                <c:v>848103</c:v>
              </c:pt>
              <c:pt idx="8413">
                <c:v>848212</c:v>
              </c:pt>
              <c:pt idx="8414">
                <c:v>848306</c:v>
              </c:pt>
              <c:pt idx="8415">
                <c:v>848400</c:v>
              </c:pt>
              <c:pt idx="8416">
                <c:v>848509</c:v>
              </c:pt>
              <c:pt idx="8417">
                <c:v>848603</c:v>
              </c:pt>
              <c:pt idx="8418">
                <c:v>848712</c:v>
              </c:pt>
              <c:pt idx="8419">
                <c:v>848806</c:v>
              </c:pt>
              <c:pt idx="8420">
                <c:v>848900</c:v>
              </c:pt>
              <c:pt idx="8421">
                <c:v>849009</c:v>
              </c:pt>
              <c:pt idx="8422">
                <c:v>849103</c:v>
              </c:pt>
              <c:pt idx="8423">
                <c:v>849212</c:v>
              </c:pt>
              <c:pt idx="8424">
                <c:v>849306</c:v>
              </c:pt>
              <c:pt idx="8425">
                <c:v>849400</c:v>
              </c:pt>
              <c:pt idx="8426">
                <c:v>849509</c:v>
              </c:pt>
              <c:pt idx="8427">
                <c:v>849603</c:v>
              </c:pt>
              <c:pt idx="8428">
                <c:v>849712</c:v>
              </c:pt>
              <c:pt idx="8429">
                <c:v>849806</c:v>
              </c:pt>
              <c:pt idx="8430">
                <c:v>849900</c:v>
              </c:pt>
              <c:pt idx="8431">
                <c:v>850009</c:v>
              </c:pt>
              <c:pt idx="8432">
                <c:v>850103</c:v>
              </c:pt>
              <c:pt idx="8433">
                <c:v>850212</c:v>
              </c:pt>
              <c:pt idx="8434">
                <c:v>850306</c:v>
              </c:pt>
              <c:pt idx="8435">
                <c:v>850400</c:v>
              </c:pt>
              <c:pt idx="8436">
                <c:v>850509</c:v>
              </c:pt>
              <c:pt idx="8437">
                <c:v>850603</c:v>
              </c:pt>
              <c:pt idx="8438">
                <c:v>850712</c:v>
              </c:pt>
              <c:pt idx="8439">
                <c:v>850806</c:v>
              </c:pt>
              <c:pt idx="8440">
                <c:v>850900</c:v>
              </c:pt>
              <c:pt idx="8441">
                <c:v>851009</c:v>
              </c:pt>
              <c:pt idx="8442">
                <c:v>851103</c:v>
              </c:pt>
              <c:pt idx="8443">
                <c:v>851212</c:v>
              </c:pt>
              <c:pt idx="8444">
                <c:v>851306</c:v>
              </c:pt>
              <c:pt idx="8445">
                <c:v>851400</c:v>
              </c:pt>
              <c:pt idx="8446">
                <c:v>851509</c:v>
              </c:pt>
              <c:pt idx="8447">
                <c:v>851603</c:v>
              </c:pt>
              <c:pt idx="8448">
                <c:v>851712</c:v>
              </c:pt>
              <c:pt idx="8449">
                <c:v>851806</c:v>
              </c:pt>
              <c:pt idx="8450">
                <c:v>851900</c:v>
              </c:pt>
              <c:pt idx="8451">
                <c:v>852009</c:v>
              </c:pt>
              <c:pt idx="8452">
                <c:v>852103</c:v>
              </c:pt>
              <c:pt idx="8453">
                <c:v>852212</c:v>
              </c:pt>
              <c:pt idx="8454">
                <c:v>852306</c:v>
              </c:pt>
              <c:pt idx="8455">
                <c:v>852400</c:v>
              </c:pt>
              <c:pt idx="8456">
                <c:v>852509</c:v>
              </c:pt>
              <c:pt idx="8457">
                <c:v>852603</c:v>
              </c:pt>
              <c:pt idx="8458">
                <c:v>852712</c:v>
              </c:pt>
              <c:pt idx="8459">
                <c:v>852806</c:v>
              </c:pt>
              <c:pt idx="8460">
                <c:v>852900</c:v>
              </c:pt>
              <c:pt idx="8461">
                <c:v>853009</c:v>
              </c:pt>
              <c:pt idx="8462">
                <c:v>853103</c:v>
              </c:pt>
              <c:pt idx="8463">
                <c:v>853212</c:v>
              </c:pt>
              <c:pt idx="8464">
                <c:v>853306</c:v>
              </c:pt>
              <c:pt idx="8465">
                <c:v>853400</c:v>
              </c:pt>
              <c:pt idx="8466">
                <c:v>853509</c:v>
              </c:pt>
              <c:pt idx="8467">
                <c:v>853603</c:v>
              </c:pt>
              <c:pt idx="8468">
                <c:v>853712</c:v>
              </c:pt>
              <c:pt idx="8469">
                <c:v>853806</c:v>
              </c:pt>
              <c:pt idx="8470">
                <c:v>853900</c:v>
              </c:pt>
              <c:pt idx="8471">
                <c:v>854009</c:v>
              </c:pt>
              <c:pt idx="8472">
                <c:v>854103</c:v>
              </c:pt>
              <c:pt idx="8473">
                <c:v>854212</c:v>
              </c:pt>
              <c:pt idx="8474">
                <c:v>854306</c:v>
              </c:pt>
              <c:pt idx="8475">
                <c:v>854400</c:v>
              </c:pt>
              <c:pt idx="8476">
                <c:v>854509</c:v>
              </c:pt>
              <c:pt idx="8477">
                <c:v>854603</c:v>
              </c:pt>
              <c:pt idx="8478">
                <c:v>854712</c:v>
              </c:pt>
              <c:pt idx="8479">
                <c:v>854806</c:v>
              </c:pt>
              <c:pt idx="8480">
                <c:v>854900</c:v>
              </c:pt>
              <c:pt idx="8481">
                <c:v>855009</c:v>
              </c:pt>
              <c:pt idx="8482">
                <c:v>855103</c:v>
              </c:pt>
              <c:pt idx="8483">
                <c:v>855212</c:v>
              </c:pt>
              <c:pt idx="8484">
                <c:v>855306</c:v>
              </c:pt>
              <c:pt idx="8485">
                <c:v>855400</c:v>
              </c:pt>
              <c:pt idx="8486">
                <c:v>855509</c:v>
              </c:pt>
              <c:pt idx="8487">
                <c:v>855603</c:v>
              </c:pt>
              <c:pt idx="8488">
                <c:v>855712</c:v>
              </c:pt>
              <c:pt idx="8489">
                <c:v>855806</c:v>
              </c:pt>
              <c:pt idx="8490">
                <c:v>855900</c:v>
              </c:pt>
              <c:pt idx="8491">
                <c:v>856009</c:v>
              </c:pt>
              <c:pt idx="8492">
                <c:v>856103</c:v>
              </c:pt>
              <c:pt idx="8493">
                <c:v>856212</c:v>
              </c:pt>
              <c:pt idx="8494">
                <c:v>856306</c:v>
              </c:pt>
              <c:pt idx="8495">
                <c:v>856400</c:v>
              </c:pt>
              <c:pt idx="8496">
                <c:v>856509</c:v>
              </c:pt>
              <c:pt idx="8497">
                <c:v>856603</c:v>
              </c:pt>
              <c:pt idx="8498">
                <c:v>856712</c:v>
              </c:pt>
              <c:pt idx="8499">
                <c:v>856806</c:v>
              </c:pt>
              <c:pt idx="8500">
                <c:v>856900</c:v>
              </c:pt>
              <c:pt idx="8501">
                <c:v>857009</c:v>
              </c:pt>
              <c:pt idx="8502">
                <c:v>857103</c:v>
              </c:pt>
              <c:pt idx="8503">
                <c:v>857212</c:v>
              </c:pt>
              <c:pt idx="8504">
                <c:v>857306</c:v>
              </c:pt>
              <c:pt idx="8505">
                <c:v>857400</c:v>
              </c:pt>
              <c:pt idx="8506">
                <c:v>857509</c:v>
              </c:pt>
              <c:pt idx="8507">
                <c:v>857603</c:v>
              </c:pt>
              <c:pt idx="8508">
                <c:v>857712</c:v>
              </c:pt>
              <c:pt idx="8509">
                <c:v>857806</c:v>
              </c:pt>
              <c:pt idx="8510">
                <c:v>857900</c:v>
              </c:pt>
              <c:pt idx="8511">
                <c:v>858009</c:v>
              </c:pt>
              <c:pt idx="8512">
                <c:v>858103</c:v>
              </c:pt>
              <c:pt idx="8513">
                <c:v>858212</c:v>
              </c:pt>
              <c:pt idx="8514">
                <c:v>858306</c:v>
              </c:pt>
              <c:pt idx="8515">
                <c:v>858400</c:v>
              </c:pt>
              <c:pt idx="8516">
                <c:v>858509</c:v>
              </c:pt>
              <c:pt idx="8517">
                <c:v>858603</c:v>
              </c:pt>
              <c:pt idx="8518">
                <c:v>858712</c:v>
              </c:pt>
              <c:pt idx="8519">
                <c:v>858806</c:v>
              </c:pt>
              <c:pt idx="8520">
                <c:v>858900</c:v>
              </c:pt>
              <c:pt idx="8521">
                <c:v>859009</c:v>
              </c:pt>
              <c:pt idx="8522">
                <c:v>859103</c:v>
              </c:pt>
              <c:pt idx="8523">
                <c:v>859212</c:v>
              </c:pt>
              <c:pt idx="8524">
                <c:v>859306</c:v>
              </c:pt>
              <c:pt idx="8525">
                <c:v>859400</c:v>
              </c:pt>
              <c:pt idx="8526">
                <c:v>859509</c:v>
              </c:pt>
              <c:pt idx="8527">
                <c:v>859603</c:v>
              </c:pt>
              <c:pt idx="8528">
                <c:v>859712</c:v>
              </c:pt>
              <c:pt idx="8529">
                <c:v>859806</c:v>
              </c:pt>
              <c:pt idx="8530">
                <c:v>859900</c:v>
              </c:pt>
              <c:pt idx="8531">
                <c:v>860009</c:v>
              </c:pt>
              <c:pt idx="8532">
                <c:v>860103</c:v>
              </c:pt>
              <c:pt idx="8533">
                <c:v>860212</c:v>
              </c:pt>
              <c:pt idx="8534">
                <c:v>860306</c:v>
              </c:pt>
              <c:pt idx="8535">
                <c:v>860400</c:v>
              </c:pt>
              <c:pt idx="8536">
                <c:v>860509</c:v>
              </c:pt>
              <c:pt idx="8537">
                <c:v>860603</c:v>
              </c:pt>
              <c:pt idx="8538">
                <c:v>860712</c:v>
              </c:pt>
              <c:pt idx="8539">
                <c:v>860806</c:v>
              </c:pt>
              <c:pt idx="8540">
                <c:v>860900</c:v>
              </c:pt>
              <c:pt idx="8541">
                <c:v>861009</c:v>
              </c:pt>
              <c:pt idx="8542">
                <c:v>861103</c:v>
              </c:pt>
              <c:pt idx="8543">
                <c:v>861212</c:v>
              </c:pt>
              <c:pt idx="8544">
                <c:v>861306</c:v>
              </c:pt>
              <c:pt idx="8545">
                <c:v>861400</c:v>
              </c:pt>
              <c:pt idx="8546">
                <c:v>861509</c:v>
              </c:pt>
              <c:pt idx="8547">
                <c:v>861603</c:v>
              </c:pt>
              <c:pt idx="8548">
                <c:v>861712</c:v>
              </c:pt>
              <c:pt idx="8549">
                <c:v>861806</c:v>
              </c:pt>
              <c:pt idx="8550">
                <c:v>861900</c:v>
              </c:pt>
              <c:pt idx="8551">
                <c:v>862009</c:v>
              </c:pt>
              <c:pt idx="8552">
                <c:v>862103</c:v>
              </c:pt>
              <c:pt idx="8553">
                <c:v>862212</c:v>
              </c:pt>
              <c:pt idx="8554">
                <c:v>862306</c:v>
              </c:pt>
              <c:pt idx="8555">
                <c:v>862400</c:v>
              </c:pt>
              <c:pt idx="8556">
                <c:v>862509</c:v>
              </c:pt>
              <c:pt idx="8557">
                <c:v>862603</c:v>
              </c:pt>
              <c:pt idx="8558">
                <c:v>862712</c:v>
              </c:pt>
              <c:pt idx="8559">
                <c:v>862806</c:v>
              </c:pt>
              <c:pt idx="8560">
                <c:v>862900</c:v>
              </c:pt>
              <c:pt idx="8561">
                <c:v>863009</c:v>
              </c:pt>
              <c:pt idx="8562">
                <c:v>863103</c:v>
              </c:pt>
              <c:pt idx="8563">
                <c:v>863212</c:v>
              </c:pt>
              <c:pt idx="8564">
                <c:v>863306</c:v>
              </c:pt>
              <c:pt idx="8565">
                <c:v>863400</c:v>
              </c:pt>
              <c:pt idx="8566">
                <c:v>863509</c:v>
              </c:pt>
              <c:pt idx="8567">
                <c:v>863603</c:v>
              </c:pt>
              <c:pt idx="8568">
                <c:v>863712</c:v>
              </c:pt>
              <c:pt idx="8569">
                <c:v>863806</c:v>
              </c:pt>
              <c:pt idx="8570">
                <c:v>863900</c:v>
              </c:pt>
              <c:pt idx="8571">
                <c:v>864009</c:v>
              </c:pt>
              <c:pt idx="8572">
                <c:v>864103</c:v>
              </c:pt>
              <c:pt idx="8573">
                <c:v>864212</c:v>
              </c:pt>
              <c:pt idx="8574">
                <c:v>864306</c:v>
              </c:pt>
              <c:pt idx="8575">
                <c:v>864400</c:v>
              </c:pt>
              <c:pt idx="8576">
                <c:v>864509</c:v>
              </c:pt>
              <c:pt idx="8577">
                <c:v>864603</c:v>
              </c:pt>
              <c:pt idx="8578">
                <c:v>864712</c:v>
              </c:pt>
              <c:pt idx="8579">
                <c:v>864806</c:v>
              </c:pt>
              <c:pt idx="8580">
                <c:v>864900</c:v>
              </c:pt>
              <c:pt idx="8581">
                <c:v>865009</c:v>
              </c:pt>
              <c:pt idx="8582">
                <c:v>865103</c:v>
              </c:pt>
              <c:pt idx="8583">
                <c:v>865212</c:v>
              </c:pt>
              <c:pt idx="8584">
                <c:v>865306</c:v>
              </c:pt>
              <c:pt idx="8585">
                <c:v>865400</c:v>
              </c:pt>
              <c:pt idx="8586">
                <c:v>865509</c:v>
              </c:pt>
              <c:pt idx="8587">
                <c:v>865603</c:v>
              </c:pt>
              <c:pt idx="8588">
                <c:v>865712</c:v>
              </c:pt>
              <c:pt idx="8589">
                <c:v>865806</c:v>
              </c:pt>
              <c:pt idx="8590">
                <c:v>865900</c:v>
              </c:pt>
              <c:pt idx="8591">
                <c:v>866009</c:v>
              </c:pt>
              <c:pt idx="8592">
                <c:v>866103</c:v>
              </c:pt>
              <c:pt idx="8593">
                <c:v>866212</c:v>
              </c:pt>
              <c:pt idx="8594">
                <c:v>866306</c:v>
              </c:pt>
              <c:pt idx="8595">
                <c:v>866400</c:v>
              </c:pt>
              <c:pt idx="8596">
                <c:v>866509</c:v>
              </c:pt>
              <c:pt idx="8597">
                <c:v>866603</c:v>
              </c:pt>
              <c:pt idx="8598">
                <c:v>866712</c:v>
              </c:pt>
              <c:pt idx="8599">
                <c:v>866806</c:v>
              </c:pt>
              <c:pt idx="8600">
                <c:v>866900</c:v>
              </c:pt>
              <c:pt idx="8601">
                <c:v>867009</c:v>
              </c:pt>
              <c:pt idx="8602">
                <c:v>867103</c:v>
              </c:pt>
              <c:pt idx="8603">
                <c:v>867212</c:v>
              </c:pt>
              <c:pt idx="8604">
                <c:v>867306</c:v>
              </c:pt>
              <c:pt idx="8605">
                <c:v>867400</c:v>
              </c:pt>
              <c:pt idx="8606">
                <c:v>867509</c:v>
              </c:pt>
              <c:pt idx="8607">
                <c:v>867603</c:v>
              </c:pt>
              <c:pt idx="8608">
                <c:v>867712</c:v>
              </c:pt>
              <c:pt idx="8609">
                <c:v>867806</c:v>
              </c:pt>
              <c:pt idx="8610">
                <c:v>867900</c:v>
              </c:pt>
              <c:pt idx="8611">
                <c:v>868009</c:v>
              </c:pt>
              <c:pt idx="8612">
                <c:v>868103</c:v>
              </c:pt>
              <c:pt idx="8613">
                <c:v>868212</c:v>
              </c:pt>
              <c:pt idx="8614">
                <c:v>868306</c:v>
              </c:pt>
              <c:pt idx="8615">
                <c:v>868400</c:v>
              </c:pt>
              <c:pt idx="8616">
                <c:v>868509</c:v>
              </c:pt>
              <c:pt idx="8617">
                <c:v>868603</c:v>
              </c:pt>
              <c:pt idx="8618">
                <c:v>868712</c:v>
              </c:pt>
              <c:pt idx="8619">
                <c:v>868806</c:v>
              </c:pt>
              <c:pt idx="8620">
                <c:v>868900</c:v>
              </c:pt>
              <c:pt idx="8621">
                <c:v>869009</c:v>
              </c:pt>
              <c:pt idx="8622">
                <c:v>869103</c:v>
              </c:pt>
              <c:pt idx="8623">
                <c:v>869212</c:v>
              </c:pt>
              <c:pt idx="8624">
                <c:v>869306</c:v>
              </c:pt>
              <c:pt idx="8625">
                <c:v>869400</c:v>
              </c:pt>
              <c:pt idx="8626">
                <c:v>869509</c:v>
              </c:pt>
              <c:pt idx="8627">
                <c:v>869603</c:v>
              </c:pt>
              <c:pt idx="8628">
                <c:v>869712</c:v>
              </c:pt>
              <c:pt idx="8629">
                <c:v>869806</c:v>
              </c:pt>
              <c:pt idx="8630">
                <c:v>869900</c:v>
              </c:pt>
              <c:pt idx="8631">
                <c:v>870009</c:v>
              </c:pt>
              <c:pt idx="8632">
                <c:v>870103</c:v>
              </c:pt>
              <c:pt idx="8633">
                <c:v>870212</c:v>
              </c:pt>
              <c:pt idx="8634">
                <c:v>870306</c:v>
              </c:pt>
              <c:pt idx="8635">
                <c:v>870400</c:v>
              </c:pt>
              <c:pt idx="8636">
                <c:v>870509</c:v>
              </c:pt>
              <c:pt idx="8637">
                <c:v>870603</c:v>
              </c:pt>
              <c:pt idx="8638">
                <c:v>870712</c:v>
              </c:pt>
              <c:pt idx="8639">
                <c:v>870806</c:v>
              </c:pt>
              <c:pt idx="8640">
                <c:v>870900</c:v>
              </c:pt>
              <c:pt idx="8641">
                <c:v>871009</c:v>
              </c:pt>
              <c:pt idx="8642">
                <c:v>871103</c:v>
              </c:pt>
              <c:pt idx="8643">
                <c:v>871212</c:v>
              </c:pt>
              <c:pt idx="8644">
                <c:v>871306</c:v>
              </c:pt>
              <c:pt idx="8645">
                <c:v>871400</c:v>
              </c:pt>
              <c:pt idx="8646">
                <c:v>871509</c:v>
              </c:pt>
              <c:pt idx="8647">
                <c:v>871603</c:v>
              </c:pt>
              <c:pt idx="8648">
                <c:v>871712</c:v>
              </c:pt>
              <c:pt idx="8649">
                <c:v>871806</c:v>
              </c:pt>
              <c:pt idx="8650">
                <c:v>871900</c:v>
              </c:pt>
              <c:pt idx="8651">
                <c:v>872009</c:v>
              </c:pt>
              <c:pt idx="8652">
                <c:v>872103</c:v>
              </c:pt>
              <c:pt idx="8653">
                <c:v>872212</c:v>
              </c:pt>
              <c:pt idx="8654">
                <c:v>872306</c:v>
              </c:pt>
              <c:pt idx="8655">
                <c:v>872400</c:v>
              </c:pt>
              <c:pt idx="8656">
                <c:v>872509</c:v>
              </c:pt>
              <c:pt idx="8657">
                <c:v>872603</c:v>
              </c:pt>
              <c:pt idx="8658">
                <c:v>872712</c:v>
              </c:pt>
              <c:pt idx="8659">
                <c:v>872806</c:v>
              </c:pt>
              <c:pt idx="8660">
                <c:v>872900</c:v>
              </c:pt>
              <c:pt idx="8661">
                <c:v>873009</c:v>
              </c:pt>
              <c:pt idx="8662">
                <c:v>873103</c:v>
              </c:pt>
              <c:pt idx="8663">
                <c:v>873212</c:v>
              </c:pt>
              <c:pt idx="8664">
                <c:v>873306</c:v>
              </c:pt>
              <c:pt idx="8665">
                <c:v>873400</c:v>
              </c:pt>
              <c:pt idx="8666">
                <c:v>873509</c:v>
              </c:pt>
              <c:pt idx="8667">
                <c:v>873603</c:v>
              </c:pt>
              <c:pt idx="8668">
                <c:v>873712</c:v>
              </c:pt>
              <c:pt idx="8669">
                <c:v>873806</c:v>
              </c:pt>
              <c:pt idx="8670">
                <c:v>873900</c:v>
              </c:pt>
              <c:pt idx="8671">
                <c:v>874009</c:v>
              </c:pt>
              <c:pt idx="8672">
                <c:v>874103</c:v>
              </c:pt>
              <c:pt idx="8673">
                <c:v>874212</c:v>
              </c:pt>
              <c:pt idx="8674">
                <c:v>874306</c:v>
              </c:pt>
              <c:pt idx="8675">
                <c:v>874400</c:v>
              </c:pt>
              <c:pt idx="8676">
                <c:v>874509</c:v>
              </c:pt>
              <c:pt idx="8677">
                <c:v>874603</c:v>
              </c:pt>
              <c:pt idx="8678">
                <c:v>874712</c:v>
              </c:pt>
              <c:pt idx="8679">
                <c:v>874806</c:v>
              </c:pt>
              <c:pt idx="8680">
                <c:v>874900</c:v>
              </c:pt>
              <c:pt idx="8681">
                <c:v>875009</c:v>
              </c:pt>
              <c:pt idx="8682">
                <c:v>875103</c:v>
              </c:pt>
              <c:pt idx="8683">
                <c:v>875212</c:v>
              </c:pt>
              <c:pt idx="8684">
                <c:v>875306</c:v>
              </c:pt>
              <c:pt idx="8685">
                <c:v>875400</c:v>
              </c:pt>
              <c:pt idx="8686">
                <c:v>875509</c:v>
              </c:pt>
              <c:pt idx="8687">
                <c:v>875603</c:v>
              </c:pt>
              <c:pt idx="8688">
                <c:v>875712</c:v>
              </c:pt>
              <c:pt idx="8689">
                <c:v>875806</c:v>
              </c:pt>
              <c:pt idx="8690">
                <c:v>875900</c:v>
              </c:pt>
              <c:pt idx="8691">
                <c:v>876009</c:v>
              </c:pt>
              <c:pt idx="8692">
                <c:v>876103</c:v>
              </c:pt>
              <c:pt idx="8693">
                <c:v>876212</c:v>
              </c:pt>
              <c:pt idx="8694">
                <c:v>876306</c:v>
              </c:pt>
              <c:pt idx="8695">
                <c:v>876400</c:v>
              </c:pt>
              <c:pt idx="8696">
                <c:v>876509</c:v>
              </c:pt>
              <c:pt idx="8697">
                <c:v>876603</c:v>
              </c:pt>
              <c:pt idx="8698">
                <c:v>876712</c:v>
              </c:pt>
              <c:pt idx="8699">
                <c:v>876806</c:v>
              </c:pt>
              <c:pt idx="8700">
                <c:v>876900</c:v>
              </c:pt>
              <c:pt idx="8701">
                <c:v>877009</c:v>
              </c:pt>
              <c:pt idx="8702">
                <c:v>877103</c:v>
              </c:pt>
              <c:pt idx="8703">
                <c:v>877212</c:v>
              </c:pt>
              <c:pt idx="8704">
                <c:v>877306</c:v>
              </c:pt>
              <c:pt idx="8705">
                <c:v>877400</c:v>
              </c:pt>
              <c:pt idx="8706">
                <c:v>877509</c:v>
              </c:pt>
              <c:pt idx="8707">
                <c:v>877603</c:v>
              </c:pt>
              <c:pt idx="8708">
                <c:v>877712</c:v>
              </c:pt>
              <c:pt idx="8709">
                <c:v>877806</c:v>
              </c:pt>
              <c:pt idx="8710">
                <c:v>877900</c:v>
              </c:pt>
              <c:pt idx="8711">
                <c:v>878009</c:v>
              </c:pt>
              <c:pt idx="8712">
                <c:v>878103</c:v>
              </c:pt>
              <c:pt idx="8713">
                <c:v>878212</c:v>
              </c:pt>
              <c:pt idx="8714">
                <c:v>878306</c:v>
              </c:pt>
              <c:pt idx="8715">
                <c:v>878400</c:v>
              </c:pt>
              <c:pt idx="8716">
                <c:v>878509</c:v>
              </c:pt>
              <c:pt idx="8717">
                <c:v>878603</c:v>
              </c:pt>
              <c:pt idx="8718">
                <c:v>878712</c:v>
              </c:pt>
              <c:pt idx="8719">
                <c:v>878806</c:v>
              </c:pt>
              <c:pt idx="8720">
                <c:v>878900</c:v>
              </c:pt>
              <c:pt idx="8721">
                <c:v>879009</c:v>
              </c:pt>
              <c:pt idx="8722">
                <c:v>879103</c:v>
              </c:pt>
              <c:pt idx="8723">
                <c:v>879212</c:v>
              </c:pt>
              <c:pt idx="8724">
                <c:v>879306</c:v>
              </c:pt>
              <c:pt idx="8725">
                <c:v>879400</c:v>
              </c:pt>
              <c:pt idx="8726">
                <c:v>879509</c:v>
              </c:pt>
              <c:pt idx="8727">
                <c:v>879603</c:v>
              </c:pt>
              <c:pt idx="8728">
                <c:v>879712</c:v>
              </c:pt>
              <c:pt idx="8729">
                <c:v>879806</c:v>
              </c:pt>
              <c:pt idx="8730">
                <c:v>879900</c:v>
              </c:pt>
              <c:pt idx="8731">
                <c:v>880009</c:v>
              </c:pt>
              <c:pt idx="8732">
                <c:v>880103</c:v>
              </c:pt>
              <c:pt idx="8733">
                <c:v>880212</c:v>
              </c:pt>
              <c:pt idx="8734">
                <c:v>880306</c:v>
              </c:pt>
              <c:pt idx="8735">
                <c:v>880400</c:v>
              </c:pt>
              <c:pt idx="8736">
                <c:v>880509</c:v>
              </c:pt>
              <c:pt idx="8737">
                <c:v>880603</c:v>
              </c:pt>
              <c:pt idx="8738">
                <c:v>880712</c:v>
              </c:pt>
              <c:pt idx="8739">
                <c:v>880806</c:v>
              </c:pt>
              <c:pt idx="8740">
                <c:v>880900</c:v>
              </c:pt>
              <c:pt idx="8741">
                <c:v>881009</c:v>
              </c:pt>
              <c:pt idx="8742">
                <c:v>881103</c:v>
              </c:pt>
              <c:pt idx="8743">
                <c:v>881212</c:v>
              </c:pt>
              <c:pt idx="8744">
                <c:v>881306</c:v>
              </c:pt>
              <c:pt idx="8745">
                <c:v>881400</c:v>
              </c:pt>
              <c:pt idx="8746">
                <c:v>881509</c:v>
              </c:pt>
              <c:pt idx="8747">
                <c:v>881603</c:v>
              </c:pt>
              <c:pt idx="8748">
                <c:v>881712</c:v>
              </c:pt>
              <c:pt idx="8749">
                <c:v>881806</c:v>
              </c:pt>
              <c:pt idx="8750">
                <c:v>881900</c:v>
              </c:pt>
              <c:pt idx="8751">
                <c:v>882009</c:v>
              </c:pt>
              <c:pt idx="8752">
                <c:v>882103</c:v>
              </c:pt>
              <c:pt idx="8753">
                <c:v>882212</c:v>
              </c:pt>
              <c:pt idx="8754">
                <c:v>882306</c:v>
              </c:pt>
              <c:pt idx="8755">
                <c:v>882400</c:v>
              </c:pt>
              <c:pt idx="8756">
                <c:v>882509</c:v>
              </c:pt>
              <c:pt idx="8757">
                <c:v>882603</c:v>
              </c:pt>
              <c:pt idx="8758">
                <c:v>882712</c:v>
              </c:pt>
              <c:pt idx="8759">
                <c:v>882806</c:v>
              </c:pt>
              <c:pt idx="8760">
                <c:v>882900</c:v>
              </c:pt>
              <c:pt idx="8761">
                <c:v>883009</c:v>
              </c:pt>
              <c:pt idx="8762">
                <c:v>883103</c:v>
              </c:pt>
              <c:pt idx="8763">
                <c:v>883212</c:v>
              </c:pt>
              <c:pt idx="8764">
                <c:v>883306</c:v>
              </c:pt>
              <c:pt idx="8765">
                <c:v>883400</c:v>
              </c:pt>
              <c:pt idx="8766">
                <c:v>883509</c:v>
              </c:pt>
              <c:pt idx="8767">
                <c:v>883603</c:v>
              </c:pt>
              <c:pt idx="8768">
                <c:v>883712</c:v>
              </c:pt>
              <c:pt idx="8769">
                <c:v>883806</c:v>
              </c:pt>
              <c:pt idx="8770">
                <c:v>883900</c:v>
              </c:pt>
              <c:pt idx="8771">
                <c:v>884009</c:v>
              </c:pt>
              <c:pt idx="8772">
                <c:v>884103</c:v>
              </c:pt>
              <c:pt idx="8773">
                <c:v>884212</c:v>
              </c:pt>
              <c:pt idx="8774">
                <c:v>884306</c:v>
              </c:pt>
              <c:pt idx="8775">
                <c:v>884400</c:v>
              </c:pt>
              <c:pt idx="8776">
                <c:v>884509</c:v>
              </c:pt>
              <c:pt idx="8777">
                <c:v>884603</c:v>
              </c:pt>
              <c:pt idx="8778">
                <c:v>884712</c:v>
              </c:pt>
              <c:pt idx="8779">
                <c:v>884806</c:v>
              </c:pt>
              <c:pt idx="8780">
                <c:v>884900</c:v>
              </c:pt>
              <c:pt idx="8781">
                <c:v>885009</c:v>
              </c:pt>
              <c:pt idx="8782">
                <c:v>885103</c:v>
              </c:pt>
              <c:pt idx="8783">
                <c:v>885212</c:v>
              </c:pt>
              <c:pt idx="8784">
                <c:v>885306</c:v>
              </c:pt>
              <c:pt idx="8785">
                <c:v>885400</c:v>
              </c:pt>
              <c:pt idx="8786">
                <c:v>885509</c:v>
              </c:pt>
              <c:pt idx="8787">
                <c:v>885603</c:v>
              </c:pt>
              <c:pt idx="8788">
                <c:v>885712</c:v>
              </c:pt>
              <c:pt idx="8789">
                <c:v>885806</c:v>
              </c:pt>
              <c:pt idx="8790">
                <c:v>885900</c:v>
              </c:pt>
              <c:pt idx="8791">
                <c:v>886009</c:v>
              </c:pt>
              <c:pt idx="8792">
                <c:v>886103</c:v>
              </c:pt>
              <c:pt idx="8793">
                <c:v>886212</c:v>
              </c:pt>
              <c:pt idx="8794">
                <c:v>886306</c:v>
              </c:pt>
              <c:pt idx="8795">
                <c:v>886400</c:v>
              </c:pt>
              <c:pt idx="8796">
                <c:v>886509</c:v>
              </c:pt>
              <c:pt idx="8797">
                <c:v>886603</c:v>
              </c:pt>
              <c:pt idx="8798">
                <c:v>886712</c:v>
              </c:pt>
              <c:pt idx="8799">
                <c:v>886806</c:v>
              </c:pt>
              <c:pt idx="8800">
                <c:v>886900</c:v>
              </c:pt>
              <c:pt idx="8801">
                <c:v>887009</c:v>
              </c:pt>
              <c:pt idx="8802">
                <c:v>887103</c:v>
              </c:pt>
              <c:pt idx="8803">
                <c:v>887212</c:v>
              </c:pt>
              <c:pt idx="8804">
                <c:v>887306</c:v>
              </c:pt>
              <c:pt idx="8805">
                <c:v>887400</c:v>
              </c:pt>
              <c:pt idx="8806">
                <c:v>887509</c:v>
              </c:pt>
              <c:pt idx="8807">
                <c:v>887603</c:v>
              </c:pt>
              <c:pt idx="8808">
                <c:v>887712</c:v>
              </c:pt>
              <c:pt idx="8809">
                <c:v>887806</c:v>
              </c:pt>
              <c:pt idx="8810">
                <c:v>887900</c:v>
              </c:pt>
              <c:pt idx="8811">
                <c:v>888009</c:v>
              </c:pt>
              <c:pt idx="8812">
                <c:v>888103</c:v>
              </c:pt>
              <c:pt idx="8813">
                <c:v>888212</c:v>
              </c:pt>
              <c:pt idx="8814">
                <c:v>888306</c:v>
              </c:pt>
              <c:pt idx="8815">
                <c:v>888400</c:v>
              </c:pt>
              <c:pt idx="8816">
                <c:v>888509</c:v>
              </c:pt>
              <c:pt idx="8817">
                <c:v>888603</c:v>
              </c:pt>
              <c:pt idx="8818">
                <c:v>888712</c:v>
              </c:pt>
              <c:pt idx="8819">
                <c:v>888806</c:v>
              </c:pt>
              <c:pt idx="8820">
                <c:v>888900</c:v>
              </c:pt>
              <c:pt idx="8821">
                <c:v>889009</c:v>
              </c:pt>
              <c:pt idx="8822">
                <c:v>889103</c:v>
              </c:pt>
              <c:pt idx="8823">
                <c:v>889212</c:v>
              </c:pt>
              <c:pt idx="8824">
                <c:v>889306</c:v>
              </c:pt>
              <c:pt idx="8825">
                <c:v>889400</c:v>
              </c:pt>
              <c:pt idx="8826">
                <c:v>889509</c:v>
              </c:pt>
              <c:pt idx="8827">
                <c:v>889603</c:v>
              </c:pt>
              <c:pt idx="8828">
                <c:v>889712</c:v>
              </c:pt>
              <c:pt idx="8829">
                <c:v>889806</c:v>
              </c:pt>
              <c:pt idx="8830">
                <c:v>889900</c:v>
              </c:pt>
              <c:pt idx="8831">
                <c:v>890009</c:v>
              </c:pt>
              <c:pt idx="8832">
                <c:v>890103</c:v>
              </c:pt>
              <c:pt idx="8833">
                <c:v>890212</c:v>
              </c:pt>
              <c:pt idx="8834">
                <c:v>890306</c:v>
              </c:pt>
              <c:pt idx="8835">
                <c:v>890400</c:v>
              </c:pt>
              <c:pt idx="8836">
                <c:v>890509</c:v>
              </c:pt>
              <c:pt idx="8837">
                <c:v>890603</c:v>
              </c:pt>
              <c:pt idx="8838">
                <c:v>890712</c:v>
              </c:pt>
              <c:pt idx="8839">
                <c:v>890806</c:v>
              </c:pt>
              <c:pt idx="8840">
                <c:v>890900</c:v>
              </c:pt>
              <c:pt idx="8841">
                <c:v>891009</c:v>
              </c:pt>
              <c:pt idx="8842">
                <c:v>891103</c:v>
              </c:pt>
              <c:pt idx="8843">
                <c:v>891212</c:v>
              </c:pt>
              <c:pt idx="8844">
                <c:v>891306</c:v>
              </c:pt>
              <c:pt idx="8845">
                <c:v>891400</c:v>
              </c:pt>
              <c:pt idx="8846">
                <c:v>891509</c:v>
              </c:pt>
              <c:pt idx="8847">
                <c:v>891603</c:v>
              </c:pt>
              <c:pt idx="8848">
                <c:v>891712</c:v>
              </c:pt>
              <c:pt idx="8849">
                <c:v>891806</c:v>
              </c:pt>
              <c:pt idx="8850">
                <c:v>891900</c:v>
              </c:pt>
              <c:pt idx="8851">
                <c:v>892009</c:v>
              </c:pt>
              <c:pt idx="8852">
                <c:v>892103</c:v>
              </c:pt>
              <c:pt idx="8853">
                <c:v>892212</c:v>
              </c:pt>
              <c:pt idx="8854">
                <c:v>892306</c:v>
              </c:pt>
              <c:pt idx="8855">
                <c:v>892400</c:v>
              </c:pt>
              <c:pt idx="8856">
                <c:v>892509</c:v>
              </c:pt>
              <c:pt idx="8857">
                <c:v>892603</c:v>
              </c:pt>
              <c:pt idx="8858">
                <c:v>892712</c:v>
              </c:pt>
              <c:pt idx="8859">
                <c:v>892806</c:v>
              </c:pt>
              <c:pt idx="8860">
                <c:v>892900</c:v>
              </c:pt>
              <c:pt idx="8861">
                <c:v>893009</c:v>
              </c:pt>
              <c:pt idx="8862">
                <c:v>893103</c:v>
              </c:pt>
              <c:pt idx="8863">
                <c:v>893212</c:v>
              </c:pt>
              <c:pt idx="8864">
                <c:v>893306</c:v>
              </c:pt>
              <c:pt idx="8865">
                <c:v>893400</c:v>
              </c:pt>
              <c:pt idx="8866">
                <c:v>893509</c:v>
              </c:pt>
              <c:pt idx="8867">
                <c:v>893603</c:v>
              </c:pt>
              <c:pt idx="8868">
                <c:v>893712</c:v>
              </c:pt>
              <c:pt idx="8869">
                <c:v>893806</c:v>
              </c:pt>
              <c:pt idx="8870">
                <c:v>893900</c:v>
              </c:pt>
              <c:pt idx="8871">
                <c:v>894009</c:v>
              </c:pt>
              <c:pt idx="8872">
                <c:v>894103</c:v>
              </c:pt>
              <c:pt idx="8873">
                <c:v>894212</c:v>
              </c:pt>
              <c:pt idx="8874">
                <c:v>894306</c:v>
              </c:pt>
              <c:pt idx="8875">
                <c:v>894400</c:v>
              </c:pt>
              <c:pt idx="8876">
                <c:v>894509</c:v>
              </c:pt>
              <c:pt idx="8877">
                <c:v>894603</c:v>
              </c:pt>
              <c:pt idx="8878">
                <c:v>894712</c:v>
              </c:pt>
              <c:pt idx="8879">
                <c:v>894806</c:v>
              </c:pt>
              <c:pt idx="8880">
                <c:v>894900</c:v>
              </c:pt>
              <c:pt idx="8881">
                <c:v>895009</c:v>
              </c:pt>
              <c:pt idx="8882">
                <c:v>895103</c:v>
              </c:pt>
              <c:pt idx="8883">
                <c:v>895212</c:v>
              </c:pt>
              <c:pt idx="8884">
                <c:v>895306</c:v>
              </c:pt>
              <c:pt idx="8885">
                <c:v>895400</c:v>
              </c:pt>
              <c:pt idx="8886">
                <c:v>895509</c:v>
              </c:pt>
              <c:pt idx="8887">
                <c:v>895603</c:v>
              </c:pt>
              <c:pt idx="8888">
                <c:v>895712</c:v>
              </c:pt>
              <c:pt idx="8889">
                <c:v>895806</c:v>
              </c:pt>
              <c:pt idx="8890">
                <c:v>895900</c:v>
              </c:pt>
              <c:pt idx="8891">
                <c:v>896009</c:v>
              </c:pt>
              <c:pt idx="8892">
                <c:v>896103</c:v>
              </c:pt>
              <c:pt idx="8893">
                <c:v>896212</c:v>
              </c:pt>
              <c:pt idx="8894">
                <c:v>896306</c:v>
              </c:pt>
              <c:pt idx="8895">
                <c:v>896400</c:v>
              </c:pt>
              <c:pt idx="8896">
                <c:v>896509</c:v>
              </c:pt>
              <c:pt idx="8897">
                <c:v>896603</c:v>
              </c:pt>
              <c:pt idx="8898">
                <c:v>896712</c:v>
              </c:pt>
              <c:pt idx="8899">
                <c:v>896806</c:v>
              </c:pt>
              <c:pt idx="8900">
                <c:v>896900</c:v>
              </c:pt>
              <c:pt idx="8901">
                <c:v>897009</c:v>
              </c:pt>
              <c:pt idx="8902">
                <c:v>897103</c:v>
              </c:pt>
              <c:pt idx="8903">
                <c:v>897212</c:v>
              </c:pt>
              <c:pt idx="8904">
                <c:v>897306</c:v>
              </c:pt>
              <c:pt idx="8905">
                <c:v>897400</c:v>
              </c:pt>
              <c:pt idx="8906">
                <c:v>897509</c:v>
              </c:pt>
              <c:pt idx="8907">
                <c:v>897603</c:v>
              </c:pt>
              <c:pt idx="8908">
                <c:v>897712</c:v>
              </c:pt>
              <c:pt idx="8909">
                <c:v>897806</c:v>
              </c:pt>
              <c:pt idx="8910">
                <c:v>897900</c:v>
              </c:pt>
              <c:pt idx="8911">
                <c:v>898009</c:v>
              </c:pt>
              <c:pt idx="8912">
                <c:v>898103</c:v>
              </c:pt>
              <c:pt idx="8913">
                <c:v>898212</c:v>
              </c:pt>
              <c:pt idx="8914">
                <c:v>898306</c:v>
              </c:pt>
              <c:pt idx="8915">
                <c:v>898400</c:v>
              </c:pt>
              <c:pt idx="8916">
                <c:v>898509</c:v>
              </c:pt>
              <c:pt idx="8917">
                <c:v>898603</c:v>
              </c:pt>
              <c:pt idx="8918">
                <c:v>898712</c:v>
              </c:pt>
              <c:pt idx="8919">
                <c:v>898806</c:v>
              </c:pt>
              <c:pt idx="8920">
                <c:v>898900</c:v>
              </c:pt>
              <c:pt idx="8921">
                <c:v>899009</c:v>
              </c:pt>
              <c:pt idx="8922">
                <c:v>899103</c:v>
              </c:pt>
              <c:pt idx="8923">
                <c:v>899212</c:v>
              </c:pt>
              <c:pt idx="8924">
                <c:v>899306</c:v>
              </c:pt>
              <c:pt idx="8925">
                <c:v>899400</c:v>
              </c:pt>
              <c:pt idx="8926">
                <c:v>899509</c:v>
              </c:pt>
              <c:pt idx="8927">
                <c:v>899603</c:v>
              </c:pt>
              <c:pt idx="8928">
                <c:v>899712</c:v>
              </c:pt>
              <c:pt idx="8929">
                <c:v>899806</c:v>
              </c:pt>
              <c:pt idx="8930">
                <c:v>899900</c:v>
              </c:pt>
              <c:pt idx="8931">
                <c:v>900009</c:v>
              </c:pt>
              <c:pt idx="8932">
                <c:v>900103</c:v>
              </c:pt>
              <c:pt idx="8933">
                <c:v>900212</c:v>
              </c:pt>
              <c:pt idx="8934">
                <c:v>900306</c:v>
              </c:pt>
              <c:pt idx="8935">
                <c:v>900400</c:v>
              </c:pt>
              <c:pt idx="8936">
                <c:v>900509</c:v>
              </c:pt>
              <c:pt idx="8937">
                <c:v>900603</c:v>
              </c:pt>
              <c:pt idx="8938">
                <c:v>900712</c:v>
              </c:pt>
              <c:pt idx="8939">
                <c:v>900806</c:v>
              </c:pt>
              <c:pt idx="8940">
                <c:v>900900</c:v>
              </c:pt>
              <c:pt idx="8941">
                <c:v>901009</c:v>
              </c:pt>
              <c:pt idx="8942">
                <c:v>901103</c:v>
              </c:pt>
              <c:pt idx="8943">
                <c:v>901212</c:v>
              </c:pt>
              <c:pt idx="8944">
                <c:v>901306</c:v>
              </c:pt>
              <c:pt idx="8945">
                <c:v>901400</c:v>
              </c:pt>
              <c:pt idx="8946">
                <c:v>901509</c:v>
              </c:pt>
              <c:pt idx="8947">
                <c:v>901603</c:v>
              </c:pt>
              <c:pt idx="8948">
                <c:v>901712</c:v>
              </c:pt>
              <c:pt idx="8949">
                <c:v>901806</c:v>
              </c:pt>
              <c:pt idx="8950">
                <c:v>901900</c:v>
              </c:pt>
              <c:pt idx="8951">
                <c:v>902009</c:v>
              </c:pt>
              <c:pt idx="8952">
                <c:v>902103</c:v>
              </c:pt>
              <c:pt idx="8953">
                <c:v>902212</c:v>
              </c:pt>
              <c:pt idx="8954">
                <c:v>902306</c:v>
              </c:pt>
              <c:pt idx="8955">
                <c:v>902400</c:v>
              </c:pt>
              <c:pt idx="8956">
                <c:v>902509</c:v>
              </c:pt>
              <c:pt idx="8957">
                <c:v>902603</c:v>
              </c:pt>
              <c:pt idx="8958">
                <c:v>902712</c:v>
              </c:pt>
              <c:pt idx="8959">
                <c:v>902806</c:v>
              </c:pt>
              <c:pt idx="8960">
                <c:v>902900</c:v>
              </c:pt>
              <c:pt idx="8961">
                <c:v>903009</c:v>
              </c:pt>
              <c:pt idx="8962">
                <c:v>903103</c:v>
              </c:pt>
              <c:pt idx="8963">
                <c:v>903212</c:v>
              </c:pt>
              <c:pt idx="8964">
                <c:v>903306</c:v>
              </c:pt>
              <c:pt idx="8965">
                <c:v>903400</c:v>
              </c:pt>
              <c:pt idx="8966">
                <c:v>903509</c:v>
              </c:pt>
              <c:pt idx="8967">
                <c:v>903603</c:v>
              </c:pt>
              <c:pt idx="8968">
                <c:v>903712</c:v>
              </c:pt>
              <c:pt idx="8969">
                <c:v>903806</c:v>
              </c:pt>
              <c:pt idx="8970">
                <c:v>903900</c:v>
              </c:pt>
              <c:pt idx="8971">
                <c:v>904009</c:v>
              </c:pt>
              <c:pt idx="8972">
                <c:v>904103</c:v>
              </c:pt>
              <c:pt idx="8973">
                <c:v>904212</c:v>
              </c:pt>
              <c:pt idx="8974">
                <c:v>904306</c:v>
              </c:pt>
              <c:pt idx="8975">
                <c:v>904400</c:v>
              </c:pt>
              <c:pt idx="8976">
                <c:v>904509</c:v>
              </c:pt>
              <c:pt idx="8977">
                <c:v>904603</c:v>
              </c:pt>
              <c:pt idx="8978">
                <c:v>904712</c:v>
              </c:pt>
              <c:pt idx="8979">
                <c:v>904806</c:v>
              </c:pt>
              <c:pt idx="8980">
                <c:v>904900</c:v>
              </c:pt>
              <c:pt idx="8981">
                <c:v>905009</c:v>
              </c:pt>
              <c:pt idx="8982">
                <c:v>905103</c:v>
              </c:pt>
              <c:pt idx="8983">
                <c:v>905212</c:v>
              </c:pt>
              <c:pt idx="8984">
                <c:v>905306</c:v>
              </c:pt>
              <c:pt idx="8985">
                <c:v>905400</c:v>
              </c:pt>
              <c:pt idx="8986">
                <c:v>905509</c:v>
              </c:pt>
              <c:pt idx="8987">
                <c:v>905603</c:v>
              </c:pt>
              <c:pt idx="8988">
                <c:v>905712</c:v>
              </c:pt>
              <c:pt idx="8989">
                <c:v>905806</c:v>
              </c:pt>
              <c:pt idx="8990">
                <c:v>905900</c:v>
              </c:pt>
              <c:pt idx="8991">
                <c:v>906009</c:v>
              </c:pt>
              <c:pt idx="8992">
                <c:v>906103</c:v>
              </c:pt>
              <c:pt idx="8993">
                <c:v>906212</c:v>
              </c:pt>
              <c:pt idx="8994">
                <c:v>906306</c:v>
              </c:pt>
              <c:pt idx="8995">
                <c:v>906400</c:v>
              </c:pt>
              <c:pt idx="8996">
                <c:v>906509</c:v>
              </c:pt>
              <c:pt idx="8997">
                <c:v>906603</c:v>
              </c:pt>
              <c:pt idx="8998">
                <c:v>906712</c:v>
              </c:pt>
              <c:pt idx="8999">
                <c:v>906806</c:v>
              </c:pt>
              <c:pt idx="9000">
                <c:v>906900</c:v>
              </c:pt>
              <c:pt idx="9001">
                <c:v>907009</c:v>
              </c:pt>
              <c:pt idx="9002">
                <c:v>907103</c:v>
              </c:pt>
              <c:pt idx="9003">
                <c:v>907212</c:v>
              </c:pt>
              <c:pt idx="9004">
                <c:v>907306</c:v>
              </c:pt>
              <c:pt idx="9005">
                <c:v>907400</c:v>
              </c:pt>
              <c:pt idx="9006">
                <c:v>907509</c:v>
              </c:pt>
              <c:pt idx="9007">
                <c:v>907603</c:v>
              </c:pt>
              <c:pt idx="9008">
                <c:v>907712</c:v>
              </c:pt>
              <c:pt idx="9009">
                <c:v>907806</c:v>
              </c:pt>
              <c:pt idx="9010">
                <c:v>907900</c:v>
              </c:pt>
              <c:pt idx="9011">
                <c:v>908009</c:v>
              </c:pt>
              <c:pt idx="9012">
                <c:v>908103</c:v>
              </c:pt>
              <c:pt idx="9013">
                <c:v>908212</c:v>
              </c:pt>
              <c:pt idx="9014">
                <c:v>908306</c:v>
              </c:pt>
              <c:pt idx="9015">
                <c:v>908400</c:v>
              </c:pt>
              <c:pt idx="9016">
                <c:v>908509</c:v>
              </c:pt>
              <c:pt idx="9017">
                <c:v>908603</c:v>
              </c:pt>
              <c:pt idx="9018">
                <c:v>908712</c:v>
              </c:pt>
              <c:pt idx="9019">
                <c:v>908806</c:v>
              </c:pt>
              <c:pt idx="9020">
                <c:v>908900</c:v>
              </c:pt>
              <c:pt idx="9021">
                <c:v>909009</c:v>
              </c:pt>
              <c:pt idx="9022">
                <c:v>909103</c:v>
              </c:pt>
              <c:pt idx="9023">
                <c:v>909212</c:v>
              </c:pt>
              <c:pt idx="9024">
                <c:v>909306</c:v>
              </c:pt>
              <c:pt idx="9025">
                <c:v>909400</c:v>
              </c:pt>
              <c:pt idx="9026">
                <c:v>909509</c:v>
              </c:pt>
              <c:pt idx="9027">
                <c:v>909603</c:v>
              </c:pt>
              <c:pt idx="9028">
                <c:v>909712</c:v>
              </c:pt>
              <c:pt idx="9029">
                <c:v>909806</c:v>
              </c:pt>
              <c:pt idx="9030">
                <c:v>909900</c:v>
              </c:pt>
              <c:pt idx="9031">
                <c:v>910009</c:v>
              </c:pt>
              <c:pt idx="9032">
                <c:v>910103</c:v>
              </c:pt>
              <c:pt idx="9033">
                <c:v>910212</c:v>
              </c:pt>
              <c:pt idx="9034">
                <c:v>910306</c:v>
              </c:pt>
              <c:pt idx="9035">
                <c:v>910400</c:v>
              </c:pt>
              <c:pt idx="9036">
                <c:v>910509</c:v>
              </c:pt>
              <c:pt idx="9037">
                <c:v>910603</c:v>
              </c:pt>
              <c:pt idx="9038">
                <c:v>910712</c:v>
              </c:pt>
              <c:pt idx="9039">
                <c:v>910806</c:v>
              </c:pt>
              <c:pt idx="9040">
                <c:v>910900</c:v>
              </c:pt>
              <c:pt idx="9041">
                <c:v>911009</c:v>
              </c:pt>
              <c:pt idx="9042">
                <c:v>911103</c:v>
              </c:pt>
              <c:pt idx="9043">
                <c:v>911212</c:v>
              </c:pt>
              <c:pt idx="9044">
                <c:v>911306</c:v>
              </c:pt>
              <c:pt idx="9045">
                <c:v>911400</c:v>
              </c:pt>
              <c:pt idx="9046">
                <c:v>911509</c:v>
              </c:pt>
              <c:pt idx="9047">
                <c:v>911603</c:v>
              </c:pt>
              <c:pt idx="9048">
                <c:v>911712</c:v>
              </c:pt>
              <c:pt idx="9049">
                <c:v>911806</c:v>
              </c:pt>
              <c:pt idx="9050">
                <c:v>911900</c:v>
              </c:pt>
              <c:pt idx="9051">
                <c:v>912009</c:v>
              </c:pt>
              <c:pt idx="9052">
                <c:v>912103</c:v>
              </c:pt>
              <c:pt idx="9053">
                <c:v>912212</c:v>
              </c:pt>
              <c:pt idx="9054">
                <c:v>912306</c:v>
              </c:pt>
              <c:pt idx="9055">
                <c:v>912400</c:v>
              </c:pt>
              <c:pt idx="9056">
                <c:v>912509</c:v>
              </c:pt>
              <c:pt idx="9057">
                <c:v>912603</c:v>
              </c:pt>
              <c:pt idx="9058">
                <c:v>912712</c:v>
              </c:pt>
              <c:pt idx="9059">
                <c:v>912806</c:v>
              </c:pt>
              <c:pt idx="9060">
                <c:v>912900</c:v>
              </c:pt>
              <c:pt idx="9061">
                <c:v>913009</c:v>
              </c:pt>
              <c:pt idx="9062">
                <c:v>913103</c:v>
              </c:pt>
              <c:pt idx="9063">
                <c:v>913212</c:v>
              </c:pt>
              <c:pt idx="9064">
                <c:v>913306</c:v>
              </c:pt>
              <c:pt idx="9065">
                <c:v>913400</c:v>
              </c:pt>
              <c:pt idx="9066">
                <c:v>913509</c:v>
              </c:pt>
              <c:pt idx="9067">
                <c:v>913603</c:v>
              </c:pt>
              <c:pt idx="9068">
                <c:v>913712</c:v>
              </c:pt>
              <c:pt idx="9069">
                <c:v>913806</c:v>
              </c:pt>
              <c:pt idx="9070">
                <c:v>913900</c:v>
              </c:pt>
              <c:pt idx="9071">
                <c:v>914009</c:v>
              </c:pt>
              <c:pt idx="9072">
                <c:v>914103</c:v>
              </c:pt>
              <c:pt idx="9073">
                <c:v>914212</c:v>
              </c:pt>
              <c:pt idx="9074">
                <c:v>914306</c:v>
              </c:pt>
              <c:pt idx="9075">
                <c:v>914400</c:v>
              </c:pt>
              <c:pt idx="9076">
                <c:v>914509</c:v>
              </c:pt>
              <c:pt idx="9077">
                <c:v>914603</c:v>
              </c:pt>
              <c:pt idx="9078">
                <c:v>914712</c:v>
              </c:pt>
              <c:pt idx="9079">
                <c:v>914806</c:v>
              </c:pt>
              <c:pt idx="9080">
                <c:v>914900</c:v>
              </c:pt>
              <c:pt idx="9081">
                <c:v>915009</c:v>
              </c:pt>
              <c:pt idx="9082">
                <c:v>915103</c:v>
              </c:pt>
              <c:pt idx="9083">
                <c:v>915212</c:v>
              </c:pt>
              <c:pt idx="9084">
                <c:v>915306</c:v>
              </c:pt>
              <c:pt idx="9085">
                <c:v>915400</c:v>
              </c:pt>
              <c:pt idx="9086">
                <c:v>915509</c:v>
              </c:pt>
              <c:pt idx="9087">
                <c:v>915603</c:v>
              </c:pt>
              <c:pt idx="9088">
                <c:v>915712</c:v>
              </c:pt>
              <c:pt idx="9089">
                <c:v>915806</c:v>
              </c:pt>
              <c:pt idx="9090">
                <c:v>915900</c:v>
              </c:pt>
              <c:pt idx="9091">
                <c:v>916009</c:v>
              </c:pt>
              <c:pt idx="9092">
                <c:v>916103</c:v>
              </c:pt>
              <c:pt idx="9093">
                <c:v>916212</c:v>
              </c:pt>
              <c:pt idx="9094">
                <c:v>916306</c:v>
              </c:pt>
              <c:pt idx="9095">
                <c:v>916400</c:v>
              </c:pt>
              <c:pt idx="9096">
                <c:v>916509</c:v>
              </c:pt>
              <c:pt idx="9097">
                <c:v>916603</c:v>
              </c:pt>
              <c:pt idx="9098">
                <c:v>916712</c:v>
              </c:pt>
              <c:pt idx="9099">
                <c:v>916806</c:v>
              </c:pt>
              <c:pt idx="9100">
                <c:v>916900</c:v>
              </c:pt>
              <c:pt idx="9101">
                <c:v>917009</c:v>
              </c:pt>
              <c:pt idx="9102">
                <c:v>917103</c:v>
              </c:pt>
              <c:pt idx="9103">
                <c:v>917212</c:v>
              </c:pt>
              <c:pt idx="9104">
                <c:v>917306</c:v>
              </c:pt>
              <c:pt idx="9105">
                <c:v>917400</c:v>
              </c:pt>
              <c:pt idx="9106">
                <c:v>917509</c:v>
              </c:pt>
              <c:pt idx="9107">
                <c:v>917603</c:v>
              </c:pt>
              <c:pt idx="9108">
                <c:v>917712</c:v>
              </c:pt>
              <c:pt idx="9109">
                <c:v>917806</c:v>
              </c:pt>
              <c:pt idx="9110">
                <c:v>917900</c:v>
              </c:pt>
              <c:pt idx="9111">
                <c:v>918009</c:v>
              </c:pt>
              <c:pt idx="9112">
                <c:v>918103</c:v>
              </c:pt>
              <c:pt idx="9113">
                <c:v>918212</c:v>
              </c:pt>
              <c:pt idx="9114">
                <c:v>918306</c:v>
              </c:pt>
              <c:pt idx="9115">
                <c:v>918400</c:v>
              </c:pt>
              <c:pt idx="9116">
                <c:v>918509</c:v>
              </c:pt>
              <c:pt idx="9117">
                <c:v>918603</c:v>
              </c:pt>
              <c:pt idx="9118">
                <c:v>918712</c:v>
              </c:pt>
              <c:pt idx="9119">
                <c:v>918806</c:v>
              </c:pt>
              <c:pt idx="9120">
                <c:v>918900</c:v>
              </c:pt>
              <c:pt idx="9121">
                <c:v>919009</c:v>
              </c:pt>
              <c:pt idx="9122">
                <c:v>919103</c:v>
              </c:pt>
              <c:pt idx="9123">
                <c:v>919212</c:v>
              </c:pt>
              <c:pt idx="9124">
                <c:v>919306</c:v>
              </c:pt>
              <c:pt idx="9125">
                <c:v>919400</c:v>
              </c:pt>
              <c:pt idx="9126">
                <c:v>919509</c:v>
              </c:pt>
              <c:pt idx="9127">
                <c:v>919603</c:v>
              </c:pt>
              <c:pt idx="9128">
                <c:v>919712</c:v>
              </c:pt>
              <c:pt idx="9129">
                <c:v>919806</c:v>
              </c:pt>
              <c:pt idx="9130">
                <c:v>919900</c:v>
              </c:pt>
              <c:pt idx="9131">
                <c:v>920009</c:v>
              </c:pt>
              <c:pt idx="9132">
                <c:v>920103</c:v>
              </c:pt>
              <c:pt idx="9133">
                <c:v>920212</c:v>
              </c:pt>
              <c:pt idx="9134">
                <c:v>920306</c:v>
              </c:pt>
              <c:pt idx="9135">
                <c:v>920400</c:v>
              </c:pt>
              <c:pt idx="9136">
                <c:v>920509</c:v>
              </c:pt>
              <c:pt idx="9137">
                <c:v>920603</c:v>
              </c:pt>
              <c:pt idx="9138">
                <c:v>920712</c:v>
              </c:pt>
              <c:pt idx="9139">
                <c:v>920806</c:v>
              </c:pt>
              <c:pt idx="9140">
                <c:v>920900</c:v>
              </c:pt>
              <c:pt idx="9141">
                <c:v>921009</c:v>
              </c:pt>
              <c:pt idx="9142">
                <c:v>921103</c:v>
              </c:pt>
              <c:pt idx="9143">
                <c:v>921212</c:v>
              </c:pt>
              <c:pt idx="9144">
                <c:v>921306</c:v>
              </c:pt>
              <c:pt idx="9145">
                <c:v>921400</c:v>
              </c:pt>
              <c:pt idx="9146">
                <c:v>921509</c:v>
              </c:pt>
              <c:pt idx="9147">
                <c:v>921603</c:v>
              </c:pt>
              <c:pt idx="9148">
                <c:v>921712</c:v>
              </c:pt>
              <c:pt idx="9149">
                <c:v>921806</c:v>
              </c:pt>
              <c:pt idx="9150">
                <c:v>921900</c:v>
              </c:pt>
              <c:pt idx="9151">
                <c:v>922009</c:v>
              </c:pt>
              <c:pt idx="9152">
                <c:v>922103</c:v>
              </c:pt>
              <c:pt idx="9153">
                <c:v>922212</c:v>
              </c:pt>
              <c:pt idx="9154">
                <c:v>922306</c:v>
              </c:pt>
              <c:pt idx="9155">
                <c:v>922400</c:v>
              </c:pt>
              <c:pt idx="9156">
                <c:v>922509</c:v>
              </c:pt>
              <c:pt idx="9157">
                <c:v>922603</c:v>
              </c:pt>
              <c:pt idx="9158">
                <c:v>922712</c:v>
              </c:pt>
              <c:pt idx="9159">
                <c:v>922806</c:v>
              </c:pt>
              <c:pt idx="9160">
                <c:v>922900</c:v>
              </c:pt>
              <c:pt idx="9161">
                <c:v>923009</c:v>
              </c:pt>
              <c:pt idx="9162">
                <c:v>923103</c:v>
              </c:pt>
              <c:pt idx="9163">
                <c:v>923212</c:v>
              </c:pt>
              <c:pt idx="9164">
                <c:v>923306</c:v>
              </c:pt>
              <c:pt idx="9165">
                <c:v>923400</c:v>
              </c:pt>
              <c:pt idx="9166">
                <c:v>923509</c:v>
              </c:pt>
              <c:pt idx="9167">
                <c:v>923603</c:v>
              </c:pt>
              <c:pt idx="9168">
                <c:v>923712</c:v>
              </c:pt>
              <c:pt idx="9169">
                <c:v>923806</c:v>
              </c:pt>
              <c:pt idx="9170">
                <c:v>923900</c:v>
              </c:pt>
              <c:pt idx="9171">
                <c:v>924009</c:v>
              </c:pt>
              <c:pt idx="9172">
                <c:v>924103</c:v>
              </c:pt>
              <c:pt idx="9173">
                <c:v>924212</c:v>
              </c:pt>
              <c:pt idx="9174">
                <c:v>924306</c:v>
              </c:pt>
              <c:pt idx="9175">
                <c:v>924400</c:v>
              </c:pt>
              <c:pt idx="9176">
                <c:v>924509</c:v>
              </c:pt>
              <c:pt idx="9177">
                <c:v>924603</c:v>
              </c:pt>
              <c:pt idx="9178">
                <c:v>924712</c:v>
              </c:pt>
              <c:pt idx="9179">
                <c:v>924806</c:v>
              </c:pt>
              <c:pt idx="9180">
                <c:v>924900</c:v>
              </c:pt>
              <c:pt idx="9181">
                <c:v>925009</c:v>
              </c:pt>
              <c:pt idx="9182">
                <c:v>925103</c:v>
              </c:pt>
              <c:pt idx="9183">
                <c:v>925212</c:v>
              </c:pt>
              <c:pt idx="9184">
                <c:v>925306</c:v>
              </c:pt>
              <c:pt idx="9185">
                <c:v>925400</c:v>
              </c:pt>
              <c:pt idx="9186">
                <c:v>925509</c:v>
              </c:pt>
              <c:pt idx="9187">
                <c:v>925603</c:v>
              </c:pt>
              <c:pt idx="9188">
                <c:v>925712</c:v>
              </c:pt>
              <c:pt idx="9189">
                <c:v>925806</c:v>
              </c:pt>
              <c:pt idx="9190">
                <c:v>925900</c:v>
              </c:pt>
              <c:pt idx="9191">
                <c:v>926009</c:v>
              </c:pt>
              <c:pt idx="9192">
                <c:v>926103</c:v>
              </c:pt>
              <c:pt idx="9193">
                <c:v>926212</c:v>
              </c:pt>
              <c:pt idx="9194">
                <c:v>926306</c:v>
              </c:pt>
              <c:pt idx="9195">
                <c:v>926400</c:v>
              </c:pt>
              <c:pt idx="9196">
                <c:v>926509</c:v>
              </c:pt>
              <c:pt idx="9197">
                <c:v>926603</c:v>
              </c:pt>
              <c:pt idx="9198">
                <c:v>926712</c:v>
              </c:pt>
              <c:pt idx="9199">
                <c:v>926806</c:v>
              </c:pt>
              <c:pt idx="9200">
                <c:v>926900</c:v>
              </c:pt>
              <c:pt idx="9201">
                <c:v>927009</c:v>
              </c:pt>
              <c:pt idx="9202">
                <c:v>927103</c:v>
              </c:pt>
              <c:pt idx="9203">
                <c:v>927212</c:v>
              </c:pt>
              <c:pt idx="9204">
                <c:v>927306</c:v>
              </c:pt>
              <c:pt idx="9205">
                <c:v>927400</c:v>
              </c:pt>
              <c:pt idx="9206">
                <c:v>927509</c:v>
              </c:pt>
              <c:pt idx="9207">
                <c:v>927603</c:v>
              </c:pt>
              <c:pt idx="9208">
                <c:v>927712</c:v>
              </c:pt>
              <c:pt idx="9209">
                <c:v>927806</c:v>
              </c:pt>
              <c:pt idx="9210">
                <c:v>927900</c:v>
              </c:pt>
              <c:pt idx="9211">
                <c:v>928009</c:v>
              </c:pt>
              <c:pt idx="9212">
                <c:v>928103</c:v>
              </c:pt>
              <c:pt idx="9213">
                <c:v>928212</c:v>
              </c:pt>
              <c:pt idx="9214">
                <c:v>928306</c:v>
              </c:pt>
              <c:pt idx="9215">
                <c:v>928400</c:v>
              </c:pt>
              <c:pt idx="9216">
                <c:v>928509</c:v>
              </c:pt>
              <c:pt idx="9217">
                <c:v>928603</c:v>
              </c:pt>
              <c:pt idx="9218">
                <c:v>928712</c:v>
              </c:pt>
              <c:pt idx="9219">
                <c:v>928806</c:v>
              </c:pt>
              <c:pt idx="9220">
                <c:v>928900</c:v>
              </c:pt>
              <c:pt idx="9221">
                <c:v>929009</c:v>
              </c:pt>
              <c:pt idx="9222">
                <c:v>929103</c:v>
              </c:pt>
              <c:pt idx="9223">
                <c:v>929212</c:v>
              </c:pt>
              <c:pt idx="9224">
                <c:v>929306</c:v>
              </c:pt>
              <c:pt idx="9225">
                <c:v>929400</c:v>
              </c:pt>
              <c:pt idx="9226">
                <c:v>929509</c:v>
              </c:pt>
              <c:pt idx="9227">
                <c:v>929603</c:v>
              </c:pt>
              <c:pt idx="9228">
                <c:v>929712</c:v>
              </c:pt>
              <c:pt idx="9229">
                <c:v>929806</c:v>
              </c:pt>
              <c:pt idx="9230">
                <c:v>929900</c:v>
              </c:pt>
              <c:pt idx="9231">
                <c:v>930009</c:v>
              </c:pt>
              <c:pt idx="9232">
                <c:v>930103</c:v>
              </c:pt>
              <c:pt idx="9233">
                <c:v>930212</c:v>
              </c:pt>
              <c:pt idx="9234">
                <c:v>930306</c:v>
              </c:pt>
              <c:pt idx="9235">
                <c:v>930400</c:v>
              </c:pt>
              <c:pt idx="9236">
                <c:v>930509</c:v>
              </c:pt>
              <c:pt idx="9237">
                <c:v>930603</c:v>
              </c:pt>
              <c:pt idx="9238">
                <c:v>930712</c:v>
              </c:pt>
              <c:pt idx="9239">
                <c:v>930806</c:v>
              </c:pt>
              <c:pt idx="9240">
                <c:v>930900</c:v>
              </c:pt>
              <c:pt idx="9241">
                <c:v>931009</c:v>
              </c:pt>
              <c:pt idx="9242">
                <c:v>931103</c:v>
              </c:pt>
              <c:pt idx="9243">
                <c:v>931212</c:v>
              </c:pt>
              <c:pt idx="9244">
                <c:v>931306</c:v>
              </c:pt>
              <c:pt idx="9245">
                <c:v>931400</c:v>
              </c:pt>
              <c:pt idx="9246">
                <c:v>931509</c:v>
              </c:pt>
              <c:pt idx="9247">
                <c:v>931603</c:v>
              </c:pt>
              <c:pt idx="9248">
                <c:v>931712</c:v>
              </c:pt>
              <c:pt idx="9249">
                <c:v>931806</c:v>
              </c:pt>
              <c:pt idx="9250">
                <c:v>931900</c:v>
              </c:pt>
              <c:pt idx="9251">
                <c:v>932009</c:v>
              </c:pt>
              <c:pt idx="9252">
                <c:v>932103</c:v>
              </c:pt>
              <c:pt idx="9253">
                <c:v>932212</c:v>
              </c:pt>
              <c:pt idx="9254">
                <c:v>932306</c:v>
              </c:pt>
              <c:pt idx="9255">
                <c:v>932400</c:v>
              </c:pt>
              <c:pt idx="9256">
                <c:v>932509</c:v>
              </c:pt>
              <c:pt idx="9257">
                <c:v>932603</c:v>
              </c:pt>
              <c:pt idx="9258">
                <c:v>932712</c:v>
              </c:pt>
              <c:pt idx="9259">
                <c:v>932806</c:v>
              </c:pt>
              <c:pt idx="9260">
                <c:v>932900</c:v>
              </c:pt>
              <c:pt idx="9261">
                <c:v>933009</c:v>
              </c:pt>
              <c:pt idx="9262">
                <c:v>933103</c:v>
              </c:pt>
              <c:pt idx="9263">
                <c:v>933212</c:v>
              </c:pt>
              <c:pt idx="9264">
                <c:v>933306</c:v>
              </c:pt>
              <c:pt idx="9265">
                <c:v>933400</c:v>
              </c:pt>
              <c:pt idx="9266">
                <c:v>933509</c:v>
              </c:pt>
              <c:pt idx="9267">
                <c:v>933603</c:v>
              </c:pt>
              <c:pt idx="9268">
                <c:v>933712</c:v>
              </c:pt>
              <c:pt idx="9269">
                <c:v>933806</c:v>
              </c:pt>
              <c:pt idx="9270">
                <c:v>933900</c:v>
              </c:pt>
              <c:pt idx="9271">
                <c:v>934009</c:v>
              </c:pt>
              <c:pt idx="9272">
                <c:v>934103</c:v>
              </c:pt>
              <c:pt idx="9273">
                <c:v>934212</c:v>
              </c:pt>
              <c:pt idx="9274">
                <c:v>934306</c:v>
              </c:pt>
              <c:pt idx="9275">
                <c:v>934400</c:v>
              </c:pt>
              <c:pt idx="9276">
                <c:v>934509</c:v>
              </c:pt>
              <c:pt idx="9277">
                <c:v>934603</c:v>
              </c:pt>
              <c:pt idx="9278">
                <c:v>934712</c:v>
              </c:pt>
              <c:pt idx="9279">
                <c:v>934806</c:v>
              </c:pt>
              <c:pt idx="9280">
                <c:v>934900</c:v>
              </c:pt>
              <c:pt idx="9281">
                <c:v>935009</c:v>
              </c:pt>
              <c:pt idx="9282">
                <c:v>935103</c:v>
              </c:pt>
              <c:pt idx="9283">
                <c:v>935212</c:v>
              </c:pt>
              <c:pt idx="9284">
                <c:v>935306</c:v>
              </c:pt>
              <c:pt idx="9285">
                <c:v>935400</c:v>
              </c:pt>
              <c:pt idx="9286">
                <c:v>935509</c:v>
              </c:pt>
              <c:pt idx="9287">
                <c:v>935603</c:v>
              </c:pt>
              <c:pt idx="9288">
                <c:v>935712</c:v>
              </c:pt>
              <c:pt idx="9289">
                <c:v>935806</c:v>
              </c:pt>
              <c:pt idx="9290">
                <c:v>935900</c:v>
              </c:pt>
              <c:pt idx="9291">
                <c:v>936009</c:v>
              </c:pt>
              <c:pt idx="9292">
                <c:v>936103</c:v>
              </c:pt>
              <c:pt idx="9293">
                <c:v>936212</c:v>
              </c:pt>
              <c:pt idx="9294">
                <c:v>936306</c:v>
              </c:pt>
              <c:pt idx="9295">
                <c:v>936400</c:v>
              </c:pt>
              <c:pt idx="9296">
                <c:v>936509</c:v>
              </c:pt>
              <c:pt idx="9297">
                <c:v>936603</c:v>
              </c:pt>
              <c:pt idx="9298">
                <c:v>936712</c:v>
              </c:pt>
              <c:pt idx="9299">
                <c:v>936806</c:v>
              </c:pt>
              <c:pt idx="9300">
                <c:v>936900</c:v>
              </c:pt>
              <c:pt idx="9301">
                <c:v>937009</c:v>
              </c:pt>
              <c:pt idx="9302">
                <c:v>937103</c:v>
              </c:pt>
              <c:pt idx="9303">
                <c:v>937212</c:v>
              </c:pt>
              <c:pt idx="9304">
                <c:v>937306</c:v>
              </c:pt>
              <c:pt idx="9305">
                <c:v>937400</c:v>
              </c:pt>
              <c:pt idx="9306">
                <c:v>937509</c:v>
              </c:pt>
              <c:pt idx="9307">
                <c:v>937603</c:v>
              </c:pt>
              <c:pt idx="9308">
                <c:v>937712</c:v>
              </c:pt>
              <c:pt idx="9309">
                <c:v>937806</c:v>
              </c:pt>
              <c:pt idx="9310">
                <c:v>937900</c:v>
              </c:pt>
              <c:pt idx="9311">
                <c:v>938009</c:v>
              </c:pt>
              <c:pt idx="9312">
                <c:v>938103</c:v>
              </c:pt>
              <c:pt idx="9313">
                <c:v>938212</c:v>
              </c:pt>
              <c:pt idx="9314">
                <c:v>938306</c:v>
              </c:pt>
              <c:pt idx="9315">
                <c:v>938400</c:v>
              </c:pt>
              <c:pt idx="9316">
                <c:v>938509</c:v>
              </c:pt>
              <c:pt idx="9317">
                <c:v>938603</c:v>
              </c:pt>
              <c:pt idx="9318">
                <c:v>938712</c:v>
              </c:pt>
              <c:pt idx="9319">
                <c:v>938806</c:v>
              </c:pt>
              <c:pt idx="9320">
                <c:v>938900</c:v>
              </c:pt>
              <c:pt idx="9321">
                <c:v>939009</c:v>
              </c:pt>
              <c:pt idx="9322">
                <c:v>939103</c:v>
              </c:pt>
              <c:pt idx="9323">
                <c:v>939212</c:v>
              </c:pt>
              <c:pt idx="9324">
                <c:v>939306</c:v>
              </c:pt>
              <c:pt idx="9325">
                <c:v>939400</c:v>
              </c:pt>
              <c:pt idx="9326">
                <c:v>939509</c:v>
              </c:pt>
              <c:pt idx="9327">
                <c:v>939603</c:v>
              </c:pt>
              <c:pt idx="9328">
                <c:v>939712</c:v>
              </c:pt>
              <c:pt idx="9329">
                <c:v>939806</c:v>
              </c:pt>
              <c:pt idx="9330">
                <c:v>939900</c:v>
              </c:pt>
              <c:pt idx="9331">
                <c:v>940009</c:v>
              </c:pt>
              <c:pt idx="9332">
                <c:v>940103</c:v>
              </c:pt>
              <c:pt idx="9333">
                <c:v>940212</c:v>
              </c:pt>
              <c:pt idx="9334">
                <c:v>940306</c:v>
              </c:pt>
              <c:pt idx="9335">
                <c:v>940400</c:v>
              </c:pt>
              <c:pt idx="9336">
                <c:v>940509</c:v>
              </c:pt>
              <c:pt idx="9337">
                <c:v>940603</c:v>
              </c:pt>
              <c:pt idx="9338">
                <c:v>940712</c:v>
              </c:pt>
              <c:pt idx="9339">
                <c:v>940806</c:v>
              </c:pt>
              <c:pt idx="9340">
                <c:v>940900</c:v>
              </c:pt>
              <c:pt idx="9341">
                <c:v>941009</c:v>
              </c:pt>
              <c:pt idx="9342">
                <c:v>941103</c:v>
              </c:pt>
              <c:pt idx="9343">
                <c:v>941212</c:v>
              </c:pt>
              <c:pt idx="9344">
                <c:v>941306</c:v>
              </c:pt>
              <c:pt idx="9345">
                <c:v>941400</c:v>
              </c:pt>
              <c:pt idx="9346">
                <c:v>941509</c:v>
              </c:pt>
              <c:pt idx="9347">
                <c:v>941603</c:v>
              </c:pt>
              <c:pt idx="9348">
                <c:v>941712</c:v>
              </c:pt>
              <c:pt idx="9349">
                <c:v>941806</c:v>
              </c:pt>
              <c:pt idx="9350">
                <c:v>941900</c:v>
              </c:pt>
              <c:pt idx="9351">
                <c:v>942009</c:v>
              </c:pt>
              <c:pt idx="9352">
                <c:v>942103</c:v>
              </c:pt>
              <c:pt idx="9353">
                <c:v>942212</c:v>
              </c:pt>
              <c:pt idx="9354">
                <c:v>942306</c:v>
              </c:pt>
              <c:pt idx="9355">
                <c:v>942400</c:v>
              </c:pt>
              <c:pt idx="9356">
                <c:v>942509</c:v>
              </c:pt>
              <c:pt idx="9357">
                <c:v>942603</c:v>
              </c:pt>
              <c:pt idx="9358">
                <c:v>942712</c:v>
              </c:pt>
              <c:pt idx="9359">
                <c:v>942806</c:v>
              </c:pt>
              <c:pt idx="9360">
                <c:v>942900</c:v>
              </c:pt>
              <c:pt idx="9361">
                <c:v>943009</c:v>
              </c:pt>
              <c:pt idx="9362">
                <c:v>943103</c:v>
              </c:pt>
              <c:pt idx="9363">
                <c:v>943212</c:v>
              </c:pt>
              <c:pt idx="9364">
                <c:v>943306</c:v>
              </c:pt>
              <c:pt idx="9365">
                <c:v>943400</c:v>
              </c:pt>
              <c:pt idx="9366">
                <c:v>943509</c:v>
              </c:pt>
              <c:pt idx="9367">
                <c:v>943603</c:v>
              </c:pt>
              <c:pt idx="9368">
                <c:v>943712</c:v>
              </c:pt>
              <c:pt idx="9369">
                <c:v>943806</c:v>
              </c:pt>
              <c:pt idx="9370">
                <c:v>943900</c:v>
              </c:pt>
              <c:pt idx="9371">
                <c:v>944009</c:v>
              </c:pt>
              <c:pt idx="9372">
                <c:v>944103</c:v>
              </c:pt>
              <c:pt idx="9373">
                <c:v>944212</c:v>
              </c:pt>
              <c:pt idx="9374">
                <c:v>944306</c:v>
              </c:pt>
              <c:pt idx="9375">
                <c:v>944400</c:v>
              </c:pt>
              <c:pt idx="9376">
                <c:v>944509</c:v>
              </c:pt>
              <c:pt idx="9377">
                <c:v>944603</c:v>
              </c:pt>
              <c:pt idx="9378">
                <c:v>944712</c:v>
              </c:pt>
              <c:pt idx="9379">
                <c:v>944806</c:v>
              </c:pt>
              <c:pt idx="9380">
                <c:v>944900</c:v>
              </c:pt>
              <c:pt idx="9381">
                <c:v>945009</c:v>
              </c:pt>
              <c:pt idx="9382">
                <c:v>945103</c:v>
              </c:pt>
              <c:pt idx="9383">
                <c:v>945212</c:v>
              </c:pt>
              <c:pt idx="9384">
                <c:v>945306</c:v>
              </c:pt>
              <c:pt idx="9385">
                <c:v>945400</c:v>
              </c:pt>
              <c:pt idx="9386">
                <c:v>945509</c:v>
              </c:pt>
              <c:pt idx="9387">
                <c:v>945603</c:v>
              </c:pt>
              <c:pt idx="9388">
                <c:v>945712</c:v>
              </c:pt>
              <c:pt idx="9389">
                <c:v>945806</c:v>
              </c:pt>
              <c:pt idx="9390">
                <c:v>945900</c:v>
              </c:pt>
              <c:pt idx="9391">
                <c:v>946009</c:v>
              </c:pt>
              <c:pt idx="9392">
                <c:v>946103</c:v>
              </c:pt>
              <c:pt idx="9393">
                <c:v>946212</c:v>
              </c:pt>
              <c:pt idx="9394">
                <c:v>946306</c:v>
              </c:pt>
              <c:pt idx="9395">
                <c:v>946400</c:v>
              </c:pt>
              <c:pt idx="9396">
                <c:v>946509</c:v>
              </c:pt>
              <c:pt idx="9397">
                <c:v>946603</c:v>
              </c:pt>
              <c:pt idx="9398">
                <c:v>946712</c:v>
              </c:pt>
              <c:pt idx="9399">
                <c:v>946806</c:v>
              </c:pt>
              <c:pt idx="9400">
                <c:v>946900</c:v>
              </c:pt>
              <c:pt idx="9401">
                <c:v>947009</c:v>
              </c:pt>
              <c:pt idx="9402">
                <c:v>947103</c:v>
              </c:pt>
              <c:pt idx="9403">
                <c:v>947212</c:v>
              </c:pt>
              <c:pt idx="9404">
                <c:v>947306</c:v>
              </c:pt>
              <c:pt idx="9405">
                <c:v>947400</c:v>
              </c:pt>
              <c:pt idx="9406">
                <c:v>947509</c:v>
              </c:pt>
              <c:pt idx="9407">
                <c:v>947603</c:v>
              </c:pt>
              <c:pt idx="9408">
                <c:v>947712</c:v>
              </c:pt>
              <c:pt idx="9409">
                <c:v>947806</c:v>
              </c:pt>
              <c:pt idx="9410">
                <c:v>947900</c:v>
              </c:pt>
              <c:pt idx="9411">
                <c:v>948009</c:v>
              </c:pt>
              <c:pt idx="9412">
                <c:v>948103</c:v>
              </c:pt>
              <c:pt idx="9413">
                <c:v>948212</c:v>
              </c:pt>
              <c:pt idx="9414">
                <c:v>948306</c:v>
              </c:pt>
              <c:pt idx="9415">
                <c:v>948400</c:v>
              </c:pt>
              <c:pt idx="9416">
                <c:v>948509</c:v>
              </c:pt>
              <c:pt idx="9417">
                <c:v>948603</c:v>
              </c:pt>
              <c:pt idx="9418">
                <c:v>948712</c:v>
              </c:pt>
              <c:pt idx="9419">
                <c:v>948806</c:v>
              </c:pt>
              <c:pt idx="9420">
                <c:v>948900</c:v>
              </c:pt>
              <c:pt idx="9421">
                <c:v>949009</c:v>
              </c:pt>
              <c:pt idx="9422">
                <c:v>949103</c:v>
              </c:pt>
              <c:pt idx="9423">
                <c:v>949212</c:v>
              </c:pt>
              <c:pt idx="9424">
                <c:v>949306</c:v>
              </c:pt>
              <c:pt idx="9425">
                <c:v>949400</c:v>
              </c:pt>
              <c:pt idx="9426">
                <c:v>949509</c:v>
              </c:pt>
              <c:pt idx="9427">
                <c:v>949603</c:v>
              </c:pt>
              <c:pt idx="9428">
                <c:v>949712</c:v>
              </c:pt>
              <c:pt idx="9429">
                <c:v>949806</c:v>
              </c:pt>
              <c:pt idx="9430">
                <c:v>949900</c:v>
              </c:pt>
              <c:pt idx="9431">
                <c:v>950009</c:v>
              </c:pt>
              <c:pt idx="9432">
                <c:v>950103</c:v>
              </c:pt>
              <c:pt idx="9433">
                <c:v>950212</c:v>
              </c:pt>
              <c:pt idx="9434">
                <c:v>950306</c:v>
              </c:pt>
              <c:pt idx="9435">
                <c:v>950400</c:v>
              </c:pt>
              <c:pt idx="9436">
                <c:v>950509</c:v>
              </c:pt>
              <c:pt idx="9437">
                <c:v>950603</c:v>
              </c:pt>
              <c:pt idx="9438">
                <c:v>950712</c:v>
              </c:pt>
              <c:pt idx="9439">
                <c:v>950806</c:v>
              </c:pt>
              <c:pt idx="9440">
                <c:v>950900</c:v>
              </c:pt>
              <c:pt idx="9441">
                <c:v>951009</c:v>
              </c:pt>
              <c:pt idx="9442">
                <c:v>951103</c:v>
              </c:pt>
              <c:pt idx="9443">
                <c:v>951212</c:v>
              </c:pt>
              <c:pt idx="9444">
                <c:v>951306</c:v>
              </c:pt>
              <c:pt idx="9445">
                <c:v>951400</c:v>
              </c:pt>
              <c:pt idx="9446">
                <c:v>951509</c:v>
              </c:pt>
              <c:pt idx="9447">
                <c:v>951603</c:v>
              </c:pt>
              <c:pt idx="9448">
                <c:v>951712</c:v>
              </c:pt>
              <c:pt idx="9449">
                <c:v>951806</c:v>
              </c:pt>
              <c:pt idx="9450">
                <c:v>951900</c:v>
              </c:pt>
              <c:pt idx="9451">
                <c:v>952009</c:v>
              </c:pt>
              <c:pt idx="9452">
                <c:v>952103</c:v>
              </c:pt>
              <c:pt idx="9453">
                <c:v>952212</c:v>
              </c:pt>
              <c:pt idx="9454">
                <c:v>952306</c:v>
              </c:pt>
              <c:pt idx="9455">
                <c:v>952400</c:v>
              </c:pt>
              <c:pt idx="9456">
                <c:v>952509</c:v>
              </c:pt>
              <c:pt idx="9457">
                <c:v>952603</c:v>
              </c:pt>
              <c:pt idx="9458">
                <c:v>952712</c:v>
              </c:pt>
              <c:pt idx="9459">
                <c:v>952806</c:v>
              </c:pt>
              <c:pt idx="9460">
                <c:v>952900</c:v>
              </c:pt>
              <c:pt idx="9461">
                <c:v>953009</c:v>
              </c:pt>
              <c:pt idx="9462">
                <c:v>953103</c:v>
              </c:pt>
              <c:pt idx="9463">
                <c:v>953212</c:v>
              </c:pt>
              <c:pt idx="9464">
                <c:v>953306</c:v>
              </c:pt>
              <c:pt idx="9465">
                <c:v>953400</c:v>
              </c:pt>
              <c:pt idx="9466">
                <c:v>953509</c:v>
              </c:pt>
              <c:pt idx="9467">
                <c:v>953603</c:v>
              </c:pt>
              <c:pt idx="9468">
                <c:v>953712</c:v>
              </c:pt>
              <c:pt idx="9469">
                <c:v>953806</c:v>
              </c:pt>
              <c:pt idx="9470">
                <c:v>953900</c:v>
              </c:pt>
              <c:pt idx="9471">
                <c:v>954009</c:v>
              </c:pt>
              <c:pt idx="9472">
                <c:v>954103</c:v>
              </c:pt>
              <c:pt idx="9473">
                <c:v>954212</c:v>
              </c:pt>
              <c:pt idx="9474">
                <c:v>954306</c:v>
              </c:pt>
              <c:pt idx="9475">
                <c:v>954400</c:v>
              </c:pt>
              <c:pt idx="9476">
                <c:v>954509</c:v>
              </c:pt>
              <c:pt idx="9477">
                <c:v>954603</c:v>
              </c:pt>
              <c:pt idx="9478">
                <c:v>954712</c:v>
              </c:pt>
              <c:pt idx="9479">
                <c:v>954806</c:v>
              </c:pt>
              <c:pt idx="9480">
                <c:v>954900</c:v>
              </c:pt>
              <c:pt idx="9481">
                <c:v>955009</c:v>
              </c:pt>
              <c:pt idx="9482">
                <c:v>955103</c:v>
              </c:pt>
              <c:pt idx="9483">
                <c:v>955212</c:v>
              </c:pt>
              <c:pt idx="9484">
                <c:v>955306</c:v>
              </c:pt>
              <c:pt idx="9485">
                <c:v>955400</c:v>
              </c:pt>
              <c:pt idx="9486">
                <c:v>955509</c:v>
              </c:pt>
              <c:pt idx="9487">
                <c:v>955603</c:v>
              </c:pt>
              <c:pt idx="9488">
                <c:v>955712</c:v>
              </c:pt>
              <c:pt idx="9489">
                <c:v>955806</c:v>
              </c:pt>
              <c:pt idx="9490">
                <c:v>955900</c:v>
              </c:pt>
              <c:pt idx="9491">
                <c:v>956009</c:v>
              </c:pt>
              <c:pt idx="9492">
                <c:v>956103</c:v>
              </c:pt>
              <c:pt idx="9493">
                <c:v>956212</c:v>
              </c:pt>
              <c:pt idx="9494">
                <c:v>956306</c:v>
              </c:pt>
              <c:pt idx="9495">
                <c:v>956400</c:v>
              </c:pt>
              <c:pt idx="9496">
                <c:v>956509</c:v>
              </c:pt>
              <c:pt idx="9497">
                <c:v>956603</c:v>
              </c:pt>
              <c:pt idx="9498">
                <c:v>956712</c:v>
              </c:pt>
              <c:pt idx="9499">
                <c:v>956806</c:v>
              </c:pt>
              <c:pt idx="9500">
                <c:v>956900</c:v>
              </c:pt>
              <c:pt idx="9501">
                <c:v>957009</c:v>
              </c:pt>
              <c:pt idx="9502">
                <c:v>957103</c:v>
              </c:pt>
              <c:pt idx="9503">
                <c:v>957212</c:v>
              </c:pt>
              <c:pt idx="9504">
                <c:v>957306</c:v>
              </c:pt>
              <c:pt idx="9505">
                <c:v>957400</c:v>
              </c:pt>
              <c:pt idx="9506">
                <c:v>957509</c:v>
              </c:pt>
              <c:pt idx="9507">
                <c:v>957603</c:v>
              </c:pt>
              <c:pt idx="9508">
                <c:v>957712</c:v>
              </c:pt>
              <c:pt idx="9509">
                <c:v>957806</c:v>
              </c:pt>
              <c:pt idx="9510">
                <c:v>957900</c:v>
              </c:pt>
              <c:pt idx="9511">
                <c:v>958009</c:v>
              </c:pt>
              <c:pt idx="9512">
                <c:v>958103</c:v>
              </c:pt>
              <c:pt idx="9513">
                <c:v>958212</c:v>
              </c:pt>
              <c:pt idx="9514">
                <c:v>958306</c:v>
              </c:pt>
              <c:pt idx="9515">
                <c:v>958400</c:v>
              </c:pt>
              <c:pt idx="9516">
                <c:v>958509</c:v>
              </c:pt>
              <c:pt idx="9517">
                <c:v>958603</c:v>
              </c:pt>
              <c:pt idx="9518">
                <c:v>958712</c:v>
              </c:pt>
              <c:pt idx="9519">
                <c:v>958806</c:v>
              </c:pt>
              <c:pt idx="9520">
                <c:v>958900</c:v>
              </c:pt>
              <c:pt idx="9521">
                <c:v>959009</c:v>
              </c:pt>
              <c:pt idx="9522">
                <c:v>959103</c:v>
              </c:pt>
              <c:pt idx="9523">
                <c:v>959212</c:v>
              </c:pt>
              <c:pt idx="9524">
                <c:v>959306</c:v>
              </c:pt>
              <c:pt idx="9525">
                <c:v>959400</c:v>
              </c:pt>
              <c:pt idx="9526">
                <c:v>959509</c:v>
              </c:pt>
              <c:pt idx="9527">
                <c:v>959603</c:v>
              </c:pt>
              <c:pt idx="9528">
                <c:v>959712</c:v>
              </c:pt>
              <c:pt idx="9529">
                <c:v>959806</c:v>
              </c:pt>
              <c:pt idx="9530">
                <c:v>959900</c:v>
              </c:pt>
              <c:pt idx="9531">
                <c:v>960009</c:v>
              </c:pt>
              <c:pt idx="9532">
                <c:v>960103</c:v>
              </c:pt>
              <c:pt idx="9533">
                <c:v>960212</c:v>
              </c:pt>
              <c:pt idx="9534">
                <c:v>960306</c:v>
              </c:pt>
              <c:pt idx="9535">
                <c:v>960400</c:v>
              </c:pt>
              <c:pt idx="9536">
                <c:v>960509</c:v>
              </c:pt>
              <c:pt idx="9537">
                <c:v>960603</c:v>
              </c:pt>
              <c:pt idx="9538">
                <c:v>960712</c:v>
              </c:pt>
              <c:pt idx="9539">
                <c:v>960806</c:v>
              </c:pt>
              <c:pt idx="9540">
                <c:v>960900</c:v>
              </c:pt>
              <c:pt idx="9541">
                <c:v>961009</c:v>
              </c:pt>
              <c:pt idx="9542">
                <c:v>961103</c:v>
              </c:pt>
              <c:pt idx="9543">
                <c:v>961212</c:v>
              </c:pt>
              <c:pt idx="9544">
                <c:v>961306</c:v>
              </c:pt>
              <c:pt idx="9545">
                <c:v>961400</c:v>
              </c:pt>
              <c:pt idx="9546">
                <c:v>961509</c:v>
              </c:pt>
              <c:pt idx="9547">
                <c:v>961603</c:v>
              </c:pt>
              <c:pt idx="9548">
                <c:v>961712</c:v>
              </c:pt>
              <c:pt idx="9549">
                <c:v>961806</c:v>
              </c:pt>
              <c:pt idx="9550">
                <c:v>961900</c:v>
              </c:pt>
              <c:pt idx="9551">
                <c:v>962009</c:v>
              </c:pt>
              <c:pt idx="9552">
                <c:v>962103</c:v>
              </c:pt>
              <c:pt idx="9553">
                <c:v>962212</c:v>
              </c:pt>
              <c:pt idx="9554">
                <c:v>962306</c:v>
              </c:pt>
              <c:pt idx="9555">
                <c:v>962400</c:v>
              </c:pt>
              <c:pt idx="9556">
                <c:v>962509</c:v>
              </c:pt>
              <c:pt idx="9557">
                <c:v>962603</c:v>
              </c:pt>
              <c:pt idx="9558">
                <c:v>962712</c:v>
              </c:pt>
              <c:pt idx="9559">
                <c:v>962806</c:v>
              </c:pt>
              <c:pt idx="9560">
                <c:v>962900</c:v>
              </c:pt>
              <c:pt idx="9561">
                <c:v>963009</c:v>
              </c:pt>
              <c:pt idx="9562">
                <c:v>963103</c:v>
              </c:pt>
              <c:pt idx="9563">
                <c:v>963212</c:v>
              </c:pt>
              <c:pt idx="9564">
                <c:v>963306</c:v>
              </c:pt>
              <c:pt idx="9565">
                <c:v>963400</c:v>
              </c:pt>
              <c:pt idx="9566">
                <c:v>963509</c:v>
              </c:pt>
              <c:pt idx="9567">
                <c:v>963603</c:v>
              </c:pt>
              <c:pt idx="9568">
                <c:v>963712</c:v>
              </c:pt>
              <c:pt idx="9569">
                <c:v>963806</c:v>
              </c:pt>
              <c:pt idx="9570">
                <c:v>963900</c:v>
              </c:pt>
              <c:pt idx="9571">
                <c:v>964009</c:v>
              </c:pt>
              <c:pt idx="9572">
                <c:v>964103</c:v>
              </c:pt>
              <c:pt idx="9573">
                <c:v>964212</c:v>
              </c:pt>
              <c:pt idx="9574">
                <c:v>964306</c:v>
              </c:pt>
              <c:pt idx="9575">
                <c:v>964400</c:v>
              </c:pt>
              <c:pt idx="9576">
                <c:v>964509</c:v>
              </c:pt>
              <c:pt idx="9577">
                <c:v>964603</c:v>
              </c:pt>
              <c:pt idx="9578">
                <c:v>964712</c:v>
              </c:pt>
              <c:pt idx="9579">
                <c:v>964806</c:v>
              </c:pt>
              <c:pt idx="9580">
                <c:v>964900</c:v>
              </c:pt>
              <c:pt idx="9581">
                <c:v>965009</c:v>
              </c:pt>
              <c:pt idx="9582">
                <c:v>965103</c:v>
              </c:pt>
              <c:pt idx="9583">
                <c:v>965212</c:v>
              </c:pt>
              <c:pt idx="9584">
                <c:v>965306</c:v>
              </c:pt>
              <c:pt idx="9585">
                <c:v>965400</c:v>
              </c:pt>
              <c:pt idx="9586">
                <c:v>965509</c:v>
              </c:pt>
              <c:pt idx="9587">
                <c:v>965603</c:v>
              </c:pt>
              <c:pt idx="9588">
                <c:v>965712</c:v>
              </c:pt>
              <c:pt idx="9589">
                <c:v>965806</c:v>
              </c:pt>
              <c:pt idx="9590">
                <c:v>965900</c:v>
              </c:pt>
              <c:pt idx="9591">
                <c:v>966009</c:v>
              </c:pt>
              <c:pt idx="9592">
                <c:v>966103</c:v>
              </c:pt>
              <c:pt idx="9593">
                <c:v>966212</c:v>
              </c:pt>
              <c:pt idx="9594">
                <c:v>966306</c:v>
              </c:pt>
              <c:pt idx="9595">
                <c:v>966400</c:v>
              </c:pt>
              <c:pt idx="9596">
                <c:v>966509</c:v>
              </c:pt>
              <c:pt idx="9597">
                <c:v>966603</c:v>
              </c:pt>
              <c:pt idx="9598">
                <c:v>966712</c:v>
              </c:pt>
              <c:pt idx="9599">
                <c:v>966806</c:v>
              </c:pt>
              <c:pt idx="9600">
                <c:v>966900</c:v>
              </c:pt>
              <c:pt idx="9601">
                <c:v>967009</c:v>
              </c:pt>
              <c:pt idx="9602">
                <c:v>967103</c:v>
              </c:pt>
              <c:pt idx="9603">
                <c:v>967212</c:v>
              </c:pt>
              <c:pt idx="9604">
                <c:v>967306</c:v>
              </c:pt>
              <c:pt idx="9605">
                <c:v>967400</c:v>
              </c:pt>
              <c:pt idx="9606">
                <c:v>967509</c:v>
              </c:pt>
              <c:pt idx="9607">
                <c:v>967603</c:v>
              </c:pt>
              <c:pt idx="9608">
                <c:v>967712</c:v>
              </c:pt>
              <c:pt idx="9609">
                <c:v>967806</c:v>
              </c:pt>
              <c:pt idx="9610">
                <c:v>967900</c:v>
              </c:pt>
              <c:pt idx="9611">
                <c:v>968009</c:v>
              </c:pt>
              <c:pt idx="9612">
                <c:v>968103</c:v>
              </c:pt>
              <c:pt idx="9613">
                <c:v>968212</c:v>
              </c:pt>
              <c:pt idx="9614">
                <c:v>968306</c:v>
              </c:pt>
              <c:pt idx="9615">
                <c:v>968400</c:v>
              </c:pt>
              <c:pt idx="9616">
                <c:v>968509</c:v>
              </c:pt>
              <c:pt idx="9617">
                <c:v>968603</c:v>
              </c:pt>
              <c:pt idx="9618">
                <c:v>968712</c:v>
              </c:pt>
              <c:pt idx="9619">
                <c:v>968806</c:v>
              </c:pt>
              <c:pt idx="9620">
                <c:v>968900</c:v>
              </c:pt>
              <c:pt idx="9621">
                <c:v>969009</c:v>
              </c:pt>
              <c:pt idx="9622">
                <c:v>969103</c:v>
              </c:pt>
              <c:pt idx="9623">
                <c:v>969212</c:v>
              </c:pt>
              <c:pt idx="9624">
                <c:v>969306</c:v>
              </c:pt>
              <c:pt idx="9625">
                <c:v>969400</c:v>
              </c:pt>
              <c:pt idx="9626">
                <c:v>969509</c:v>
              </c:pt>
              <c:pt idx="9627">
                <c:v>969603</c:v>
              </c:pt>
              <c:pt idx="9628">
                <c:v>969712</c:v>
              </c:pt>
              <c:pt idx="9629">
                <c:v>969806</c:v>
              </c:pt>
              <c:pt idx="9630">
                <c:v>969900</c:v>
              </c:pt>
              <c:pt idx="9631">
                <c:v>970009</c:v>
              </c:pt>
              <c:pt idx="9632">
                <c:v>970103</c:v>
              </c:pt>
              <c:pt idx="9633">
                <c:v>970212</c:v>
              </c:pt>
              <c:pt idx="9634">
                <c:v>970306</c:v>
              </c:pt>
              <c:pt idx="9635">
                <c:v>970400</c:v>
              </c:pt>
              <c:pt idx="9636">
                <c:v>970509</c:v>
              </c:pt>
              <c:pt idx="9637">
                <c:v>970603</c:v>
              </c:pt>
              <c:pt idx="9638">
                <c:v>970712</c:v>
              </c:pt>
              <c:pt idx="9639">
                <c:v>970806</c:v>
              </c:pt>
              <c:pt idx="9640">
                <c:v>970900</c:v>
              </c:pt>
              <c:pt idx="9641">
                <c:v>971009</c:v>
              </c:pt>
              <c:pt idx="9642">
                <c:v>971103</c:v>
              </c:pt>
              <c:pt idx="9643">
                <c:v>971212</c:v>
              </c:pt>
              <c:pt idx="9644">
                <c:v>971306</c:v>
              </c:pt>
              <c:pt idx="9645">
                <c:v>971400</c:v>
              </c:pt>
              <c:pt idx="9646">
                <c:v>971509</c:v>
              </c:pt>
              <c:pt idx="9647">
                <c:v>971603</c:v>
              </c:pt>
              <c:pt idx="9648">
                <c:v>971712</c:v>
              </c:pt>
              <c:pt idx="9649">
                <c:v>971806</c:v>
              </c:pt>
              <c:pt idx="9650">
                <c:v>971900</c:v>
              </c:pt>
              <c:pt idx="9651">
                <c:v>972009</c:v>
              </c:pt>
              <c:pt idx="9652">
                <c:v>972103</c:v>
              </c:pt>
              <c:pt idx="9653">
                <c:v>972212</c:v>
              </c:pt>
              <c:pt idx="9654">
                <c:v>972306</c:v>
              </c:pt>
              <c:pt idx="9655">
                <c:v>972400</c:v>
              </c:pt>
              <c:pt idx="9656">
                <c:v>972509</c:v>
              </c:pt>
              <c:pt idx="9657">
                <c:v>972603</c:v>
              </c:pt>
              <c:pt idx="9658">
                <c:v>972712</c:v>
              </c:pt>
              <c:pt idx="9659">
                <c:v>972806</c:v>
              </c:pt>
              <c:pt idx="9660">
                <c:v>972900</c:v>
              </c:pt>
              <c:pt idx="9661">
                <c:v>973009</c:v>
              </c:pt>
              <c:pt idx="9662">
                <c:v>973103</c:v>
              </c:pt>
              <c:pt idx="9663">
                <c:v>973212</c:v>
              </c:pt>
              <c:pt idx="9664">
                <c:v>973306</c:v>
              </c:pt>
              <c:pt idx="9665">
                <c:v>973400</c:v>
              </c:pt>
              <c:pt idx="9666">
                <c:v>973509</c:v>
              </c:pt>
              <c:pt idx="9667">
                <c:v>973603</c:v>
              </c:pt>
              <c:pt idx="9668">
                <c:v>973712</c:v>
              </c:pt>
              <c:pt idx="9669">
                <c:v>973806</c:v>
              </c:pt>
              <c:pt idx="9670">
                <c:v>973900</c:v>
              </c:pt>
              <c:pt idx="9671">
                <c:v>974009</c:v>
              </c:pt>
              <c:pt idx="9672">
                <c:v>974103</c:v>
              </c:pt>
              <c:pt idx="9673">
                <c:v>974212</c:v>
              </c:pt>
              <c:pt idx="9674">
                <c:v>974306</c:v>
              </c:pt>
              <c:pt idx="9675">
                <c:v>974400</c:v>
              </c:pt>
              <c:pt idx="9676">
                <c:v>974509</c:v>
              </c:pt>
              <c:pt idx="9677">
                <c:v>974603</c:v>
              </c:pt>
              <c:pt idx="9678">
                <c:v>974712</c:v>
              </c:pt>
              <c:pt idx="9679">
                <c:v>974806</c:v>
              </c:pt>
              <c:pt idx="9680">
                <c:v>974900</c:v>
              </c:pt>
              <c:pt idx="9681">
                <c:v>975009</c:v>
              </c:pt>
              <c:pt idx="9682">
                <c:v>975103</c:v>
              </c:pt>
              <c:pt idx="9683">
                <c:v>975212</c:v>
              </c:pt>
              <c:pt idx="9684">
                <c:v>975306</c:v>
              </c:pt>
              <c:pt idx="9685">
                <c:v>975400</c:v>
              </c:pt>
              <c:pt idx="9686">
                <c:v>975509</c:v>
              </c:pt>
              <c:pt idx="9687">
                <c:v>975603</c:v>
              </c:pt>
              <c:pt idx="9688">
                <c:v>975712</c:v>
              </c:pt>
              <c:pt idx="9689">
                <c:v>975806</c:v>
              </c:pt>
              <c:pt idx="9690">
                <c:v>975900</c:v>
              </c:pt>
              <c:pt idx="9691">
                <c:v>976009</c:v>
              </c:pt>
              <c:pt idx="9692">
                <c:v>976103</c:v>
              </c:pt>
              <c:pt idx="9693">
                <c:v>976212</c:v>
              </c:pt>
              <c:pt idx="9694">
                <c:v>976306</c:v>
              </c:pt>
              <c:pt idx="9695">
                <c:v>976400</c:v>
              </c:pt>
              <c:pt idx="9696">
                <c:v>976509</c:v>
              </c:pt>
              <c:pt idx="9697">
                <c:v>976603</c:v>
              </c:pt>
              <c:pt idx="9698">
                <c:v>976712</c:v>
              </c:pt>
              <c:pt idx="9699">
                <c:v>976806</c:v>
              </c:pt>
              <c:pt idx="9700">
                <c:v>976900</c:v>
              </c:pt>
              <c:pt idx="9701">
                <c:v>977009</c:v>
              </c:pt>
              <c:pt idx="9702">
                <c:v>977103</c:v>
              </c:pt>
              <c:pt idx="9703">
                <c:v>977212</c:v>
              </c:pt>
              <c:pt idx="9704">
                <c:v>977306</c:v>
              </c:pt>
              <c:pt idx="9705">
                <c:v>977400</c:v>
              </c:pt>
              <c:pt idx="9706">
                <c:v>977509</c:v>
              </c:pt>
              <c:pt idx="9707">
                <c:v>977603</c:v>
              </c:pt>
              <c:pt idx="9708">
                <c:v>977712</c:v>
              </c:pt>
              <c:pt idx="9709">
                <c:v>977806</c:v>
              </c:pt>
              <c:pt idx="9710">
                <c:v>977900</c:v>
              </c:pt>
              <c:pt idx="9711">
                <c:v>978009</c:v>
              </c:pt>
              <c:pt idx="9712">
                <c:v>978103</c:v>
              </c:pt>
              <c:pt idx="9713">
                <c:v>978212</c:v>
              </c:pt>
              <c:pt idx="9714">
                <c:v>978306</c:v>
              </c:pt>
              <c:pt idx="9715">
                <c:v>978400</c:v>
              </c:pt>
              <c:pt idx="9716">
                <c:v>978509</c:v>
              </c:pt>
              <c:pt idx="9717">
                <c:v>978603</c:v>
              </c:pt>
              <c:pt idx="9718">
                <c:v>978712</c:v>
              </c:pt>
              <c:pt idx="9719">
                <c:v>978806</c:v>
              </c:pt>
              <c:pt idx="9720">
                <c:v>978900</c:v>
              </c:pt>
              <c:pt idx="9721">
                <c:v>979009</c:v>
              </c:pt>
              <c:pt idx="9722">
                <c:v>979103</c:v>
              </c:pt>
              <c:pt idx="9723">
                <c:v>979212</c:v>
              </c:pt>
              <c:pt idx="9724">
                <c:v>979306</c:v>
              </c:pt>
              <c:pt idx="9725">
                <c:v>979400</c:v>
              </c:pt>
              <c:pt idx="9726">
                <c:v>979509</c:v>
              </c:pt>
              <c:pt idx="9727">
                <c:v>979603</c:v>
              </c:pt>
              <c:pt idx="9728">
                <c:v>979712</c:v>
              </c:pt>
              <c:pt idx="9729">
                <c:v>979806</c:v>
              </c:pt>
              <c:pt idx="9730">
                <c:v>979900</c:v>
              </c:pt>
              <c:pt idx="9731">
                <c:v>980009</c:v>
              </c:pt>
              <c:pt idx="9732">
                <c:v>980103</c:v>
              </c:pt>
              <c:pt idx="9733">
                <c:v>980212</c:v>
              </c:pt>
              <c:pt idx="9734">
                <c:v>980306</c:v>
              </c:pt>
              <c:pt idx="9735">
                <c:v>980400</c:v>
              </c:pt>
              <c:pt idx="9736">
                <c:v>980509</c:v>
              </c:pt>
              <c:pt idx="9737">
                <c:v>980603</c:v>
              </c:pt>
              <c:pt idx="9738">
                <c:v>980712</c:v>
              </c:pt>
              <c:pt idx="9739">
                <c:v>980806</c:v>
              </c:pt>
              <c:pt idx="9740">
                <c:v>980900</c:v>
              </c:pt>
              <c:pt idx="9741">
                <c:v>981009</c:v>
              </c:pt>
              <c:pt idx="9742">
                <c:v>981103</c:v>
              </c:pt>
              <c:pt idx="9743">
                <c:v>981212</c:v>
              </c:pt>
              <c:pt idx="9744">
                <c:v>981306</c:v>
              </c:pt>
              <c:pt idx="9745">
                <c:v>981400</c:v>
              </c:pt>
              <c:pt idx="9746">
                <c:v>981509</c:v>
              </c:pt>
              <c:pt idx="9747">
                <c:v>981603</c:v>
              </c:pt>
              <c:pt idx="9748">
                <c:v>981712</c:v>
              </c:pt>
              <c:pt idx="9749">
                <c:v>981806</c:v>
              </c:pt>
              <c:pt idx="9750">
                <c:v>981900</c:v>
              </c:pt>
              <c:pt idx="9751">
                <c:v>982009</c:v>
              </c:pt>
              <c:pt idx="9752">
                <c:v>982103</c:v>
              </c:pt>
              <c:pt idx="9753">
                <c:v>982212</c:v>
              </c:pt>
              <c:pt idx="9754">
                <c:v>982306</c:v>
              </c:pt>
              <c:pt idx="9755">
                <c:v>982400</c:v>
              </c:pt>
              <c:pt idx="9756">
                <c:v>982509</c:v>
              </c:pt>
              <c:pt idx="9757">
                <c:v>982603</c:v>
              </c:pt>
              <c:pt idx="9758">
                <c:v>982712</c:v>
              </c:pt>
              <c:pt idx="9759">
                <c:v>982806</c:v>
              </c:pt>
              <c:pt idx="9760">
                <c:v>982900</c:v>
              </c:pt>
              <c:pt idx="9761">
                <c:v>983009</c:v>
              </c:pt>
              <c:pt idx="9762">
                <c:v>983103</c:v>
              </c:pt>
              <c:pt idx="9763">
                <c:v>983212</c:v>
              </c:pt>
              <c:pt idx="9764">
                <c:v>983306</c:v>
              </c:pt>
              <c:pt idx="9765">
                <c:v>983400</c:v>
              </c:pt>
              <c:pt idx="9766">
                <c:v>983509</c:v>
              </c:pt>
              <c:pt idx="9767">
                <c:v>983603</c:v>
              </c:pt>
              <c:pt idx="9768">
                <c:v>983712</c:v>
              </c:pt>
              <c:pt idx="9769">
                <c:v>983806</c:v>
              </c:pt>
              <c:pt idx="9770">
                <c:v>983900</c:v>
              </c:pt>
              <c:pt idx="9771">
                <c:v>984009</c:v>
              </c:pt>
              <c:pt idx="9772">
                <c:v>984103</c:v>
              </c:pt>
              <c:pt idx="9773">
                <c:v>984212</c:v>
              </c:pt>
              <c:pt idx="9774">
                <c:v>984306</c:v>
              </c:pt>
              <c:pt idx="9775">
                <c:v>984400</c:v>
              </c:pt>
              <c:pt idx="9776">
                <c:v>984509</c:v>
              </c:pt>
              <c:pt idx="9777">
                <c:v>984603</c:v>
              </c:pt>
              <c:pt idx="9778">
                <c:v>984712</c:v>
              </c:pt>
              <c:pt idx="9779">
                <c:v>984806</c:v>
              </c:pt>
              <c:pt idx="9780">
                <c:v>984900</c:v>
              </c:pt>
              <c:pt idx="9781">
                <c:v>985009</c:v>
              </c:pt>
              <c:pt idx="9782">
                <c:v>985103</c:v>
              </c:pt>
              <c:pt idx="9783">
                <c:v>985212</c:v>
              </c:pt>
              <c:pt idx="9784">
                <c:v>985306</c:v>
              </c:pt>
              <c:pt idx="9785">
                <c:v>985400</c:v>
              </c:pt>
              <c:pt idx="9786">
                <c:v>985509</c:v>
              </c:pt>
              <c:pt idx="9787">
                <c:v>985603</c:v>
              </c:pt>
              <c:pt idx="9788">
                <c:v>985712</c:v>
              </c:pt>
              <c:pt idx="9789">
                <c:v>985806</c:v>
              </c:pt>
              <c:pt idx="9790">
                <c:v>985900</c:v>
              </c:pt>
              <c:pt idx="9791">
                <c:v>986009</c:v>
              </c:pt>
              <c:pt idx="9792">
                <c:v>986103</c:v>
              </c:pt>
              <c:pt idx="9793">
                <c:v>986212</c:v>
              </c:pt>
              <c:pt idx="9794">
                <c:v>986306</c:v>
              </c:pt>
              <c:pt idx="9795">
                <c:v>986400</c:v>
              </c:pt>
              <c:pt idx="9796">
                <c:v>986509</c:v>
              </c:pt>
              <c:pt idx="9797">
                <c:v>986603</c:v>
              </c:pt>
              <c:pt idx="9798">
                <c:v>986712</c:v>
              </c:pt>
              <c:pt idx="9799">
                <c:v>986806</c:v>
              </c:pt>
              <c:pt idx="9800">
                <c:v>986900</c:v>
              </c:pt>
              <c:pt idx="9801">
                <c:v>987009</c:v>
              </c:pt>
              <c:pt idx="9802">
                <c:v>987103</c:v>
              </c:pt>
              <c:pt idx="9803">
                <c:v>987212</c:v>
              </c:pt>
              <c:pt idx="9804">
                <c:v>987306</c:v>
              </c:pt>
              <c:pt idx="9805">
                <c:v>987400</c:v>
              </c:pt>
              <c:pt idx="9806">
                <c:v>987509</c:v>
              </c:pt>
              <c:pt idx="9807">
                <c:v>987603</c:v>
              </c:pt>
              <c:pt idx="9808">
                <c:v>987712</c:v>
              </c:pt>
              <c:pt idx="9809">
                <c:v>987806</c:v>
              </c:pt>
              <c:pt idx="9810">
                <c:v>987900</c:v>
              </c:pt>
              <c:pt idx="9811">
                <c:v>988009</c:v>
              </c:pt>
              <c:pt idx="9812">
                <c:v>988103</c:v>
              </c:pt>
              <c:pt idx="9813">
                <c:v>988212</c:v>
              </c:pt>
              <c:pt idx="9814">
                <c:v>988306</c:v>
              </c:pt>
              <c:pt idx="9815">
                <c:v>988400</c:v>
              </c:pt>
              <c:pt idx="9816">
                <c:v>988509</c:v>
              </c:pt>
              <c:pt idx="9817">
                <c:v>988603</c:v>
              </c:pt>
              <c:pt idx="9818">
                <c:v>988712</c:v>
              </c:pt>
              <c:pt idx="9819">
                <c:v>988806</c:v>
              </c:pt>
              <c:pt idx="9820">
                <c:v>988900</c:v>
              </c:pt>
              <c:pt idx="9821">
                <c:v>989009</c:v>
              </c:pt>
              <c:pt idx="9822">
                <c:v>989103</c:v>
              </c:pt>
              <c:pt idx="9823">
                <c:v>989212</c:v>
              </c:pt>
              <c:pt idx="9824">
                <c:v>989306</c:v>
              </c:pt>
              <c:pt idx="9825">
                <c:v>989400</c:v>
              </c:pt>
              <c:pt idx="9826">
                <c:v>989509</c:v>
              </c:pt>
              <c:pt idx="9827">
                <c:v>989603</c:v>
              </c:pt>
              <c:pt idx="9828">
                <c:v>989712</c:v>
              </c:pt>
              <c:pt idx="9829">
                <c:v>989806</c:v>
              </c:pt>
              <c:pt idx="9830">
                <c:v>989900</c:v>
              </c:pt>
              <c:pt idx="9831">
                <c:v>990009</c:v>
              </c:pt>
              <c:pt idx="9832">
                <c:v>990103</c:v>
              </c:pt>
              <c:pt idx="9833">
                <c:v>990212</c:v>
              </c:pt>
              <c:pt idx="9834">
                <c:v>990306</c:v>
              </c:pt>
              <c:pt idx="9835">
                <c:v>990400</c:v>
              </c:pt>
              <c:pt idx="9836">
                <c:v>990509</c:v>
              </c:pt>
              <c:pt idx="9837">
                <c:v>990603</c:v>
              </c:pt>
              <c:pt idx="9838">
                <c:v>990712</c:v>
              </c:pt>
              <c:pt idx="9839">
                <c:v>990806</c:v>
              </c:pt>
              <c:pt idx="9840">
                <c:v>990900</c:v>
              </c:pt>
              <c:pt idx="9841">
                <c:v>991009</c:v>
              </c:pt>
              <c:pt idx="9842">
                <c:v>991103</c:v>
              </c:pt>
              <c:pt idx="9843">
                <c:v>991212</c:v>
              </c:pt>
              <c:pt idx="9844">
                <c:v>991306</c:v>
              </c:pt>
              <c:pt idx="9845">
                <c:v>991400</c:v>
              </c:pt>
              <c:pt idx="9846">
                <c:v>991509</c:v>
              </c:pt>
              <c:pt idx="9847">
                <c:v>991603</c:v>
              </c:pt>
              <c:pt idx="9848">
                <c:v>991712</c:v>
              </c:pt>
              <c:pt idx="9849">
                <c:v>991806</c:v>
              </c:pt>
              <c:pt idx="9850">
                <c:v>991900</c:v>
              </c:pt>
              <c:pt idx="9851">
                <c:v>992009</c:v>
              </c:pt>
              <c:pt idx="9852">
                <c:v>992103</c:v>
              </c:pt>
              <c:pt idx="9853">
                <c:v>992212</c:v>
              </c:pt>
              <c:pt idx="9854">
                <c:v>992306</c:v>
              </c:pt>
              <c:pt idx="9855">
                <c:v>992400</c:v>
              </c:pt>
              <c:pt idx="9856">
                <c:v>992509</c:v>
              </c:pt>
              <c:pt idx="9857">
                <c:v>992603</c:v>
              </c:pt>
              <c:pt idx="9858">
                <c:v>992712</c:v>
              </c:pt>
              <c:pt idx="9859">
                <c:v>992806</c:v>
              </c:pt>
              <c:pt idx="9860">
                <c:v>992900</c:v>
              </c:pt>
              <c:pt idx="9861">
                <c:v>993009</c:v>
              </c:pt>
              <c:pt idx="9862">
                <c:v>993103</c:v>
              </c:pt>
              <c:pt idx="9863">
                <c:v>993212</c:v>
              </c:pt>
              <c:pt idx="9864">
                <c:v>993306</c:v>
              </c:pt>
              <c:pt idx="9865">
                <c:v>993400</c:v>
              </c:pt>
              <c:pt idx="9866">
                <c:v>993509</c:v>
              </c:pt>
              <c:pt idx="9867">
                <c:v>993603</c:v>
              </c:pt>
              <c:pt idx="9868">
                <c:v>993712</c:v>
              </c:pt>
              <c:pt idx="9869">
                <c:v>993806</c:v>
              </c:pt>
              <c:pt idx="9870">
                <c:v>993900</c:v>
              </c:pt>
              <c:pt idx="9871">
                <c:v>994009</c:v>
              </c:pt>
              <c:pt idx="9872">
                <c:v>994103</c:v>
              </c:pt>
              <c:pt idx="9873">
                <c:v>994212</c:v>
              </c:pt>
              <c:pt idx="9874">
                <c:v>994306</c:v>
              </c:pt>
              <c:pt idx="9875">
                <c:v>994400</c:v>
              </c:pt>
              <c:pt idx="9876">
                <c:v>994509</c:v>
              </c:pt>
              <c:pt idx="9877">
                <c:v>994603</c:v>
              </c:pt>
              <c:pt idx="9878">
                <c:v>994712</c:v>
              </c:pt>
              <c:pt idx="9879">
                <c:v>994806</c:v>
              </c:pt>
              <c:pt idx="9880">
                <c:v>994900</c:v>
              </c:pt>
              <c:pt idx="9881">
                <c:v>995009</c:v>
              </c:pt>
              <c:pt idx="9882">
                <c:v>995103</c:v>
              </c:pt>
              <c:pt idx="9883">
                <c:v>995212</c:v>
              </c:pt>
              <c:pt idx="9884">
                <c:v>995306</c:v>
              </c:pt>
              <c:pt idx="9885">
                <c:v>995400</c:v>
              </c:pt>
              <c:pt idx="9886">
                <c:v>995509</c:v>
              </c:pt>
              <c:pt idx="9887">
                <c:v>995603</c:v>
              </c:pt>
              <c:pt idx="9888">
                <c:v>995712</c:v>
              </c:pt>
              <c:pt idx="9889">
                <c:v>995806</c:v>
              </c:pt>
              <c:pt idx="9890">
                <c:v>995900</c:v>
              </c:pt>
              <c:pt idx="9891">
                <c:v>996009</c:v>
              </c:pt>
              <c:pt idx="9892">
                <c:v>996103</c:v>
              </c:pt>
              <c:pt idx="9893">
                <c:v>996212</c:v>
              </c:pt>
              <c:pt idx="9894">
                <c:v>996306</c:v>
              </c:pt>
              <c:pt idx="9895">
                <c:v>996400</c:v>
              </c:pt>
              <c:pt idx="9896">
                <c:v>996509</c:v>
              </c:pt>
              <c:pt idx="9897">
                <c:v>996603</c:v>
              </c:pt>
              <c:pt idx="9898">
                <c:v>996712</c:v>
              </c:pt>
              <c:pt idx="9899">
                <c:v>996806</c:v>
              </c:pt>
              <c:pt idx="9900">
                <c:v>996900</c:v>
              </c:pt>
              <c:pt idx="9901">
                <c:v>997009</c:v>
              </c:pt>
              <c:pt idx="9902">
                <c:v>997103</c:v>
              </c:pt>
              <c:pt idx="9903">
                <c:v>997212</c:v>
              </c:pt>
              <c:pt idx="9904">
                <c:v>997306</c:v>
              </c:pt>
              <c:pt idx="9905">
                <c:v>997400</c:v>
              </c:pt>
              <c:pt idx="9906">
                <c:v>997509</c:v>
              </c:pt>
              <c:pt idx="9907">
                <c:v>997603</c:v>
              </c:pt>
              <c:pt idx="9908">
                <c:v>997712</c:v>
              </c:pt>
              <c:pt idx="9909">
                <c:v>997806</c:v>
              </c:pt>
              <c:pt idx="9910">
                <c:v>997900</c:v>
              </c:pt>
              <c:pt idx="9911">
                <c:v>998009</c:v>
              </c:pt>
              <c:pt idx="9912">
                <c:v>998103</c:v>
              </c:pt>
              <c:pt idx="9913">
                <c:v>998212</c:v>
              </c:pt>
              <c:pt idx="9914">
                <c:v>998306</c:v>
              </c:pt>
              <c:pt idx="9915">
                <c:v>998400</c:v>
              </c:pt>
              <c:pt idx="9916">
                <c:v>998509</c:v>
              </c:pt>
              <c:pt idx="9917">
                <c:v>998603</c:v>
              </c:pt>
              <c:pt idx="9918">
                <c:v>998712</c:v>
              </c:pt>
              <c:pt idx="9919">
                <c:v>998806</c:v>
              </c:pt>
              <c:pt idx="9920">
                <c:v>998900</c:v>
              </c:pt>
              <c:pt idx="9921">
                <c:v>999009</c:v>
              </c:pt>
              <c:pt idx="9922">
                <c:v>999103</c:v>
              </c:pt>
              <c:pt idx="9923">
                <c:v>999212</c:v>
              </c:pt>
              <c:pt idx="9924">
                <c:v>999306</c:v>
              </c:pt>
              <c:pt idx="9925">
                <c:v>999400</c:v>
              </c:pt>
              <c:pt idx="9926">
                <c:v>999509</c:v>
              </c:pt>
              <c:pt idx="9927">
                <c:v>999603</c:v>
              </c:pt>
              <c:pt idx="9928">
                <c:v>999712</c:v>
              </c:pt>
              <c:pt idx="9929">
                <c:v>999806</c:v>
              </c:pt>
              <c:pt idx="9930">
                <c:v>999900</c:v>
              </c:pt>
              <c:pt idx="9931">
                <c:v>1000009</c:v>
              </c:pt>
              <c:pt idx="9932">
                <c:v>1000103</c:v>
              </c:pt>
              <c:pt idx="9933">
                <c:v>1000212</c:v>
              </c:pt>
              <c:pt idx="9934">
                <c:v>1000306</c:v>
              </c:pt>
              <c:pt idx="9935">
                <c:v>1000400</c:v>
              </c:pt>
              <c:pt idx="9936">
                <c:v>1000509</c:v>
              </c:pt>
              <c:pt idx="9937">
                <c:v>1000603</c:v>
              </c:pt>
              <c:pt idx="9938">
                <c:v>1000712</c:v>
              </c:pt>
              <c:pt idx="9939">
                <c:v>1000806</c:v>
              </c:pt>
              <c:pt idx="9940">
                <c:v>1000900</c:v>
              </c:pt>
              <c:pt idx="9941">
                <c:v>1001009</c:v>
              </c:pt>
              <c:pt idx="9942">
                <c:v>1001103</c:v>
              </c:pt>
              <c:pt idx="9943">
                <c:v>1001212</c:v>
              </c:pt>
              <c:pt idx="9944">
                <c:v>1001306</c:v>
              </c:pt>
              <c:pt idx="9945">
                <c:v>1001400</c:v>
              </c:pt>
              <c:pt idx="9946">
                <c:v>1001509</c:v>
              </c:pt>
              <c:pt idx="9947">
                <c:v>1001603</c:v>
              </c:pt>
              <c:pt idx="9948">
                <c:v>1001712</c:v>
              </c:pt>
              <c:pt idx="9949">
                <c:v>1001806</c:v>
              </c:pt>
              <c:pt idx="9950">
                <c:v>1001900</c:v>
              </c:pt>
              <c:pt idx="9951">
                <c:v>1002009</c:v>
              </c:pt>
              <c:pt idx="9952">
                <c:v>1002103</c:v>
              </c:pt>
              <c:pt idx="9953">
                <c:v>1002212</c:v>
              </c:pt>
              <c:pt idx="9954">
                <c:v>1002306</c:v>
              </c:pt>
              <c:pt idx="9955">
                <c:v>1002400</c:v>
              </c:pt>
              <c:pt idx="9956">
                <c:v>1002509</c:v>
              </c:pt>
              <c:pt idx="9957">
                <c:v>1002603</c:v>
              </c:pt>
              <c:pt idx="9958">
                <c:v>1002712</c:v>
              </c:pt>
              <c:pt idx="9959">
                <c:v>1002806</c:v>
              </c:pt>
              <c:pt idx="9960">
                <c:v>1002900</c:v>
              </c:pt>
              <c:pt idx="9961">
                <c:v>1003009</c:v>
              </c:pt>
              <c:pt idx="9962">
                <c:v>1003103</c:v>
              </c:pt>
              <c:pt idx="9963">
                <c:v>1003212</c:v>
              </c:pt>
              <c:pt idx="9964">
                <c:v>1003306</c:v>
              </c:pt>
              <c:pt idx="9965">
                <c:v>1003400</c:v>
              </c:pt>
              <c:pt idx="9966">
                <c:v>1003509</c:v>
              </c:pt>
              <c:pt idx="9967">
                <c:v>1003603</c:v>
              </c:pt>
              <c:pt idx="9968">
                <c:v>1003712</c:v>
              </c:pt>
              <c:pt idx="9969">
                <c:v>1003806</c:v>
              </c:pt>
              <c:pt idx="9970">
                <c:v>1003900</c:v>
              </c:pt>
              <c:pt idx="9971">
                <c:v>1004009</c:v>
              </c:pt>
              <c:pt idx="9972">
                <c:v>1004103</c:v>
              </c:pt>
              <c:pt idx="9973">
                <c:v>1004212</c:v>
              </c:pt>
              <c:pt idx="9974">
                <c:v>1004306</c:v>
              </c:pt>
              <c:pt idx="9975">
                <c:v>1004400</c:v>
              </c:pt>
              <c:pt idx="9976">
                <c:v>1004509</c:v>
              </c:pt>
              <c:pt idx="9977">
                <c:v>1004603</c:v>
              </c:pt>
              <c:pt idx="9978">
                <c:v>1004712</c:v>
              </c:pt>
              <c:pt idx="9979">
                <c:v>1004806</c:v>
              </c:pt>
              <c:pt idx="9980">
                <c:v>1004900</c:v>
              </c:pt>
              <c:pt idx="9981">
                <c:v>1005009</c:v>
              </c:pt>
              <c:pt idx="9982">
                <c:v>1005103</c:v>
              </c:pt>
              <c:pt idx="9983">
                <c:v>1005212</c:v>
              </c:pt>
              <c:pt idx="9984">
                <c:v>1005306</c:v>
              </c:pt>
              <c:pt idx="9985">
                <c:v>1005400</c:v>
              </c:pt>
              <c:pt idx="9986">
                <c:v>1005509</c:v>
              </c:pt>
              <c:pt idx="9987">
                <c:v>1005603</c:v>
              </c:pt>
              <c:pt idx="9988">
                <c:v>1005712</c:v>
              </c:pt>
              <c:pt idx="9989">
                <c:v>1005806</c:v>
              </c:pt>
              <c:pt idx="9990">
                <c:v>1005900</c:v>
              </c:pt>
              <c:pt idx="9991">
                <c:v>1006009</c:v>
              </c:pt>
              <c:pt idx="9992">
                <c:v>1006103</c:v>
              </c:pt>
              <c:pt idx="9993">
                <c:v>1006212</c:v>
              </c:pt>
              <c:pt idx="9994">
                <c:v>1006306</c:v>
              </c:pt>
              <c:pt idx="9995">
                <c:v>1006400</c:v>
              </c:pt>
              <c:pt idx="9996">
                <c:v>1006509</c:v>
              </c:pt>
              <c:pt idx="9997">
                <c:v>1006603</c:v>
              </c:pt>
              <c:pt idx="9998">
                <c:v>1006712</c:v>
              </c:pt>
              <c:pt idx="9999">
                <c:v>1006806</c:v>
              </c:pt>
              <c:pt idx="10000">
                <c:v>1006900</c:v>
              </c:pt>
              <c:pt idx="10001">
                <c:v>1007009</c:v>
              </c:pt>
              <c:pt idx="10002">
                <c:v>1007103</c:v>
              </c:pt>
              <c:pt idx="10003">
                <c:v>1007212</c:v>
              </c:pt>
              <c:pt idx="10004">
                <c:v>1007306</c:v>
              </c:pt>
              <c:pt idx="10005">
                <c:v>1007400</c:v>
              </c:pt>
              <c:pt idx="10006">
                <c:v>1007509</c:v>
              </c:pt>
              <c:pt idx="10007">
                <c:v>1007603</c:v>
              </c:pt>
              <c:pt idx="10008">
                <c:v>1007712</c:v>
              </c:pt>
              <c:pt idx="10009">
                <c:v>1007806</c:v>
              </c:pt>
              <c:pt idx="10010">
                <c:v>1007900</c:v>
              </c:pt>
              <c:pt idx="10011">
                <c:v>1008009</c:v>
              </c:pt>
              <c:pt idx="10012">
                <c:v>1008103</c:v>
              </c:pt>
              <c:pt idx="10013">
                <c:v>1008212</c:v>
              </c:pt>
              <c:pt idx="10014">
                <c:v>1008306</c:v>
              </c:pt>
              <c:pt idx="10015">
                <c:v>1008400</c:v>
              </c:pt>
              <c:pt idx="10016">
                <c:v>1008509</c:v>
              </c:pt>
              <c:pt idx="10017">
                <c:v>1008603</c:v>
              </c:pt>
              <c:pt idx="10018">
                <c:v>1008712</c:v>
              </c:pt>
              <c:pt idx="10019">
                <c:v>1008806</c:v>
              </c:pt>
              <c:pt idx="10020">
                <c:v>1008900</c:v>
              </c:pt>
              <c:pt idx="10021">
                <c:v>1009009</c:v>
              </c:pt>
              <c:pt idx="10022">
                <c:v>1009103</c:v>
              </c:pt>
              <c:pt idx="10023">
                <c:v>1009212</c:v>
              </c:pt>
              <c:pt idx="10024">
                <c:v>1009306</c:v>
              </c:pt>
              <c:pt idx="10025">
                <c:v>1009400</c:v>
              </c:pt>
              <c:pt idx="10026">
                <c:v>1009509</c:v>
              </c:pt>
              <c:pt idx="10027">
                <c:v>1009603</c:v>
              </c:pt>
              <c:pt idx="10028">
                <c:v>1009712</c:v>
              </c:pt>
              <c:pt idx="10029">
                <c:v>1009806</c:v>
              </c:pt>
              <c:pt idx="10030">
                <c:v>1009900</c:v>
              </c:pt>
              <c:pt idx="10031">
                <c:v>1010009</c:v>
              </c:pt>
              <c:pt idx="10032">
                <c:v>1010103</c:v>
              </c:pt>
              <c:pt idx="10033">
                <c:v>1010212</c:v>
              </c:pt>
              <c:pt idx="10034">
                <c:v>1010306</c:v>
              </c:pt>
              <c:pt idx="10035">
                <c:v>1010400</c:v>
              </c:pt>
              <c:pt idx="10036">
                <c:v>1010509</c:v>
              </c:pt>
              <c:pt idx="10037">
                <c:v>1010603</c:v>
              </c:pt>
              <c:pt idx="10038">
                <c:v>1010712</c:v>
              </c:pt>
              <c:pt idx="10039">
                <c:v>1010806</c:v>
              </c:pt>
              <c:pt idx="10040">
                <c:v>1010900</c:v>
              </c:pt>
              <c:pt idx="10041">
                <c:v>1011009</c:v>
              </c:pt>
              <c:pt idx="10042">
                <c:v>1011103</c:v>
              </c:pt>
              <c:pt idx="10043">
                <c:v>1011212</c:v>
              </c:pt>
              <c:pt idx="10044">
                <c:v>1011306</c:v>
              </c:pt>
              <c:pt idx="10045">
                <c:v>1011400</c:v>
              </c:pt>
              <c:pt idx="10046">
                <c:v>1011509</c:v>
              </c:pt>
              <c:pt idx="10047">
                <c:v>1011603</c:v>
              </c:pt>
              <c:pt idx="10048">
                <c:v>1011712</c:v>
              </c:pt>
              <c:pt idx="10049">
                <c:v>1011806</c:v>
              </c:pt>
              <c:pt idx="10050">
                <c:v>1011900</c:v>
              </c:pt>
              <c:pt idx="10051">
                <c:v>1012009</c:v>
              </c:pt>
              <c:pt idx="10052">
                <c:v>1012103</c:v>
              </c:pt>
              <c:pt idx="10053">
                <c:v>1012212</c:v>
              </c:pt>
              <c:pt idx="10054">
                <c:v>1012306</c:v>
              </c:pt>
              <c:pt idx="10055">
                <c:v>1012400</c:v>
              </c:pt>
              <c:pt idx="10056">
                <c:v>1012509</c:v>
              </c:pt>
              <c:pt idx="10057">
                <c:v>1012603</c:v>
              </c:pt>
              <c:pt idx="10058">
                <c:v>1012712</c:v>
              </c:pt>
              <c:pt idx="10059">
                <c:v>1012806</c:v>
              </c:pt>
              <c:pt idx="10060">
                <c:v>1012900</c:v>
              </c:pt>
              <c:pt idx="10061">
                <c:v>1013009</c:v>
              </c:pt>
              <c:pt idx="10062">
                <c:v>1013103</c:v>
              </c:pt>
              <c:pt idx="10063">
                <c:v>1013212</c:v>
              </c:pt>
              <c:pt idx="10064">
                <c:v>1013306</c:v>
              </c:pt>
              <c:pt idx="10065">
                <c:v>1013400</c:v>
              </c:pt>
              <c:pt idx="10066">
                <c:v>1013509</c:v>
              </c:pt>
              <c:pt idx="10067">
                <c:v>1013603</c:v>
              </c:pt>
              <c:pt idx="10068">
                <c:v>1013712</c:v>
              </c:pt>
              <c:pt idx="10069">
                <c:v>1013806</c:v>
              </c:pt>
              <c:pt idx="10070">
                <c:v>1013900</c:v>
              </c:pt>
              <c:pt idx="10071">
                <c:v>1014009</c:v>
              </c:pt>
              <c:pt idx="10072">
                <c:v>1014103</c:v>
              </c:pt>
              <c:pt idx="10073">
                <c:v>1014212</c:v>
              </c:pt>
              <c:pt idx="10074">
                <c:v>1014306</c:v>
              </c:pt>
              <c:pt idx="10075">
                <c:v>1014400</c:v>
              </c:pt>
              <c:pt idx="10076">
                <c:v>1014509</c:v>
              </c:pt>
              <c:pt idx="10077">
                <c:v>1014603</c:v>
              </c:pt>
              <c:pt idx="10078">
                <c:v>1014712</c:v>
              </c:pt>
              <c:pt idx="10079">
                <c:v>1014806</c:v>
              </c:pt>
              <c:pt idx="10080">
                <c:v>1014900</c:v>
              </c:pt>
              <c:pt idx="10081">
                <c:v>1015009</c:v>
              </c:pt>
              <c:pt idx="10082">
                <c:v>1015103</c:v>
              </c:pt>
              <c:pt idx="10083">
                <c:v>1015212</c:v>
              </c:pt>
              <c:pt idx="10084">
                <c:v>1015306</c:v>
              </c:pt>
              <c:pt idx="10085">
                <c:v>1015400</c:v>
              </c:pt>
              <c:pt idx="10086">
                <c:v>1015509</c:v>
              </c:pt>
              <c:pt idx="10087">
                <c:v>1015603</c:v>
              </c:pt>
              <c:pt idx="10088">
                <c:v>1015712</c:v>
              </c:pt>
              <c:pt idx="10089">
                <c:v>1015806</c:v>
              </c:pt>
              <c:pt idx="10090">
                <c:v>1015900</c:v>
              </c:pt>
              <c:pt idx="10091">
                <c:v>1016009</c:v>
              </c:pt>
              <c:pt idx="10092">
                <c:v>1016103</c:v>
              </c:pt>
              <c:pt idx="10093">
                <c:v>1016212</c:v>
              </c:pt>
              <c:pt idx="10094">
                <c:v>1016306</c:v>
              </c:pt>
              <c:pt idx="10095">
                <c:v>1016400</c:v>
              </c:pt>
              <c:pt idx="10096">
                <c:v>1016509</c:v>
              </c:pt>
              <c:pt idx="10097">
                <c:v>1016603</c:v>
              </c:pt>
              <c:pt idx="10098">
                <c:v>1016712</c:v>
              </c:pt>
              <c:pt idx="10099">
                <c:v>1016806</c:v>
              </c:pt>
              <c:pt idx="10100">
                <c:v>1016900</c:v>
              </c:pt>
              <c:pt idx="10101">
                <c:v>1017009</c:v>
              </c:pt>
              <c:pt idx="10102">
                <c:v>1017103</c:v>
              </c:pt>
              <c:pt idx="10103">
                <c:v>1017212</c:v>
              </c:pt>
              <c:pt idx="10104">
                <c:v>1017306</c:v>
              </c:pt>
              <c:pt idx="10105">
                <c:v>1017400</c:v>
              </c:pt>
              <c:pt idx="10106">
                <c:v>1017509</c:v>
              </c:pt>
              <c:pt idx="10107">
                <c:v>1017603</c:v>
              </c:pt>
              <c:pt idx="10108">
                <c:v>1017712</c:v>
              </c:pt>
              <c:pt idx="10109">
                <c:v>1017806</c:v>
              </c:pt>
              <c:pt idx="10110">
                <c:v>1017900</c:v>
              </c:pt>
              <c:pt idx="10111">
                <c:v>1018009</c:v>
              </c:pt>
              <c:pt idx="10112">
                <c:v>1018103</c:v>
              </c:pt>
              <c:pt idx="10113">
                <c:v>1018212</c:v>
              </c:pt>
              <c:pt idx="10114">
                <c:v>1018306</c:v>
              </c:pt>
              <c:pt idx="10115">
                <c:v>1018400</c:v>
              </c:pt>
              <c:pt idx="10116">
                <c:v>1018509</c:v>
              </c:pt>
              <c:pt idx="10117">
                <c:v>1018603</c:v>
              </c:pt>
              <c:pt idx="10118">
                <c:v>1018712</c:v>
              </c:pt>
              <c:pt idx="10119">
                <c:v>1018806</c:v>
              </c:pt>
              <c:pt idx="10120">
                <c:v>1018900</c:v>
              </c:pt>
              <c:pt idx="10121">
                <c:v>1019009</c:v>
              </c:pt>
              <c:pt idx="10122">
                <c:v>1019103</c:v>
              </c:pt>
              <c:pt idx="10123">
                <c:v>1019212</c:v>
              </c:pt>
              <c:pt idx="10124">
                <c:v>1019306</c:v>
              </c:pt>
              <c:pt idx="10125">
                <c:v>1019400</c:v>
              </c:pt>
              <c:pt idx="10126">
                <c:v>1019509</c:v>
              </c:pt>
              <c:pt idx="10127">
                <c:v>1019603</c:v>
              </c:pt>
              <c:pt idx="10128">
                <c:v>1019712</c:v>
              </c:pt>
              <c:pt idx="10129">
                <c:v>1019806</c:v>
              </c:pt>
              <c:pt idx="10130">
                <c:v>1019900</c:v>
              </c:pt>
              <c:pt idx="10131">
                <c:v>1020009</c:v>
              </c:pt>
              <c:pt idx="10132">
                <c:v>1020103</c:v>
              </c:pt>
              <c:pt idx="10133">
                <c:v>1020212</c:v>
              </c:pt>
              <c:pt idx="10134">
                <c:v>1020306</c:v>
              </c:pt>
              <c:pt idx="10135">
                <c:v>1020400</c:v>
              </c:pt>
              <c:pt idx="10136">
                <c:v>1020509</c:v>
              </c:pt>
              <c:pt idx="10137">
                <c:v>1020603</c:v>
              </c:pt>
              <c:pt idx="10138">
                <c:v>1020712</c:v>
              </c:pt>
              <c:pt idx="10139">
                <c:v>1020806</c:v>
              </c:pt>
              <c:pt idx="10140">
                <c:v>1020900</c:v>
              </c:pt>
              <c:pt idx="10141">
                <c:v>1021009</c:v>
              </c:pt>
              <c:pt idx="10142">
                <c:v>1021103</c:v>
              </c:pt>
              <c:pt idx="10143">
                <c:v>1021212</c:v>
              </c:pt>
              <c:pt idx="10144">
                <c:v>1021306</c:v>
              </c:pt>
              <c:pt idx="10145">
                <c:v>1021400</c:v>
              </c:pt>
              <c:pt idx="10146">
                <c:v>1021509</c:v>
              </c:pt>
              <c:pt idx="10147">
                <c:v>1021603</c:v>
              </c:pt>
              <c:pt idx="10148">
                <c:v>1021712</c:v>
              </c:pt>
              <c:pt idx="10149">
                <c:v>1021806</c:v>
              </c:pt>
              <c:pt idx="10150">
                <c:v>1021900</c:v>
              </c:pt>
              <c:pt idx="10151">
                <c:v>1022009</c:v>
              </c:pt>
              <c:pt idx="10152">
                <c:v>1022103</c:v>
              </c:pt>
              <c:pt idx="10153">
                <c:v>1022212</c:v>
              </c:pt>
              <c:pt idx="10154">
                <c:v>1022306</c:v>
              </c:pt>
              <c:pt idx="10155">
                <c:v>1022400</c:v>
              </c:pt>
              <c:pt idx="10156">
                <c:v>1022509</c:v>
              </c:pt>
              <c:pt idx="10157">
                <c:v>1022603</c:v>
              </c:pt>
              <c:pt idx="10158">
                <c:v>1022712</c:v>
              </c:pt>
              <c:pt idx="10159">
                <c:v>1022806</c:v>
              </c:pt>
              <c:pt idx="10160">
                <c:v>1022900</c:v>
              </c:pt>
              <c:pt idx="10161">
                <c:v>1023009</c:v>
              </c:pt>
              <c:pt idx="10162">
                <c:v>1023103</c:v>
              </c:pt>
              <c:pt idx="10163">
                <c:v>1023212</c:v>
              </c:pt>
              <c:pt idx="10164">
                <c:v>1023306</c:v>
              </c:pt>
              <c:pt idx="10165">
                <c:v>1023400</c:v>
              </c:pt>
              <c:pt idx="10166">
                <c:v>1023509</c:v>
              </c:pt>
              <c:pt idx="10167">
                <c:v>1023603</c:v>
              </c:pt>
              <c:pt idx="10168">
                <c:v>1023712</c:v>
              </c:pt>
              <c:pt idx="10169">
                <c:v>1023806</c:v>
              </c:pt>
              <c:pt idx="10170">
                <c:v>1023900</c:v>
              </c:pt>
              <c:pt idx="10171">
                <c:v>1024009</c:v>
              </c:pt>
              <c:pt idx="10172">
                <c:v>1024103</c:v>
              </c:pt>
              <c:pt idx="10173">
                <c:v>1024212</c:v>
              </c:pt>
              <c:pt idx="10174">
                <c:v>1024306</c:v>
              </c:pt>
              <c:pt idx="10175">
                <c:v>1024400</c:v>
              </c:pt>
              <c:pt idx="10176">
                <c:v>1024509</c:v>
              </c:pt>
              <c:pt idx="10177">
                <c:v>1024603</c:v>
              </c:pt>
              <c:pt idx="10178">
                <c:v>1024712</c:v>
              </c:pt>
              <c:pt idx="10179">
                <c:v>1024806</c:v>
              </c:pt>
              <c:pt idx="10180">
                <c:v>1024900</c:v>
              </c:pt>
              <c:pt idx="10181">
                <c:v>1025009</c:v>
              </c:pt>
              <c:pt idx="10182">
                <c:v>1025103</c:v>
              </c:pt>
              <c:pt idx="10183">
                <c:v>1025212</c:v>
              </c:pt>
              <c:pt idx="10184">
                <c:v>1025306</c:v>
              </c:pt>
              <c:pt idx="10185">
                <c:v>1025400</c:v>
              </c:pt>
              <c:pt idx="10186">
                <c:v>1025509</c:v>
              </c:pt>
              <c:pt idx="10187">
                <c:v>1025603</c:v>
              </c:pt>
              <c:pt idx="10188">
                <c:v>1025712</c:v>
              </c:pt>
              <c:pt idx="10189">
                <c:v>1025806</c:v>
              </c:pt>
              <c:pt idx="10190">
                <c:v>1025900</c:v>
              </c:pt>
              <c:pt idx="10191">
                <c:v>1026009</c:v>
              </c:pt>
              <c:pt idx="10192">
                <c:v>1026103</c:v>
              </c:pt>
              <c:pt idx="10193">
                <c:v>1026212</c:v>
              </c:pt>
              <c:pt idx="10194">
                <c:v>1026306</c:v>
              </c:pt>
              <c:pt idx="10195">
                <c:v>1026400</c:v>
              </c:pt>
              <c:pt idx="10196">
                <c:v>1026509</c:v>
              </c:pt>
              <c:pt idx="10197">
                <c:v>1026603</c:v>
              </c:pt>
              <c:pt idx="10198">
                <c:v>1026712</c:v>
              </c:pt>
              <c:pt idx="10199">
                <c:v>1026806</c:v>
              </c:pt>
              <c:pt idx="10200">
                <c:v>1026900</c:v>
              </c:pt>
              <c:pt idx="10201">
                <c:v>1027009</c:v>
              </c:pt>
              <c:pt idx="10202">
                <c:v>1027103</c:v>
              </c:pt>
              <c:pt idx="10203">
                <c:v>1027212</c:v>
              </c:pt>
              <c:pt idx="10204">
                <c:v>1027306</c:v>
              </c:pt>
              <c:pt idx="10205">
                <c:v>1027400</c:v>
              </c:pt>
              <c:pt idx="10206">
                <c:v>1027509</c:v>
              </c:pt>
              <c:pt idx="10207">
                <c:v>1027603</c:v>
              </c:pt>
              <c:pt idx="10208">
                <c:v>1027712</c:v>
              </c:pt>
              <c:pt idx="10209">
                <c:v>1027806</c:v>
              </c:pt>
              <c:pt idx="10210">
                <c:v>1027900</c:v>
              </c:pt>
              <c:pt idx="10211">
                <c:v>1028009</c:v>
              </c:pt>
              <c:pt idx="10212">
                <c:v>1028103</c:v>
              </c:pt>
              <c:pt idx="10213">
                <c:v>1028212</c:v>
              </c:pt>
              <c:pt idx="10214">
                <c:v>1028306</c:v>
              </c:pt>
              <c:pt idx="10215">
                <c:v>1028400</c:v>
              </c:pt>
              <c:pt idx="10216">
                <c:v>1028509</c:v>
              </c:pt>
              <c:pt idx="10217">
                <c:v>1028603</c:v>
              </c:pt>
              <c:pt idx="10218">
                <c:v>1028712</c:v>
              </c:pt>
              <c:pt idx="10219">
                <c:v>1028806</c:v>
              </c:pt>
              <c:pt idx="10220">
                <c:v>1028900</c:v>
              </c:pt>
              <c:pt idx="10221">
                <c:v>1029009</c:v>
              </c:pt>
              <c:pt idx="10222">
                <c:v>1029103</c:v>
              </c:pt>
              <c:pt idx="10223">
                <c:v>1029212</c:v>
              </c:pt>
              <c:pt idx="10224">
                <c:v>1029306</c:v>
              </c:pt>
              <c:pt idx="10225">
                <c:v>1029400</c:v>
              </c:pt>
              <c:pt idx="10226">
                <c:v>1029509</c:v>
              </c:pt>
              <c:pt idx="10227">
                <c:v>1029603</c:v>
              </c:pt>
              <c:pt idx="10228">
                <c:v>1029712</c:v>
              </c:pt>
              <c:pt idx="10229">
                <c:v>1029806</c:v>
              </c:pt>
              <c:pt idx="10230">
                <c:v>1029900</c:v>
              </c:pt>
              <c:pt idx="10231">
                <c:v>1030009</c:v>
              </c:pt>
              <c:pt idx="10232">
                <c:v>1030103</c:v>
              </c:pt>
              <c:pt idx="10233">
                <c:v>1030212</c:v>
              </c:pt>
              <c:pt idx="10234">
                <c:v>1030306</c:v>
              </c:pt>
              <c:pt idx="10235">
                <c:v>1030400</c:v>
              </c:pt>
              <c:pt idx="10236">
                <c:v>1030509</c:v>
              </c:pt>
              <c:pt idx="10237">
                <c:v>1030603</c:v>
              </c:pt>
              <c:pt idx="10238">
                <c:v>1030712</c:v>
              </c:pt>
              <c:pt idx="10239">
                <c:v>1030806</c:v>
              </c:pt>
              <c:pt idx="10240">
                <c:v>1030900</c:v>
              </c:pt>
              <c:pt idx="10241">
                <c:v>1031009</c:v>
              </c:pt>
              <c:pt idx="10242">
                <c:v>1031103</c:v>
              </c:pt>
              <c:pt idx="10243">
                <c:v>1031212</c:v>
              </c:pt>
              <c:pt idx="10244">
                <c:v>1031306</c:v>
              </c:pt>
              <c:pt idx="10245">
                <c:v>1031400</c:v>
              </c:pt>
              <c:pt idx="10246">
                <c:v>1031509</c:v>
              </c:pt>
              <c:pt idx="10247">
                <c:v>1031603</c:v>
              </c:pt>
              <c:pt idx="10248">
                <c:v>1031712</c:v>
              </c:pt>
              <c:pt idx="10249">
                <c:v>1031806</c:v>
              </c:pt>
              <c:pt idx="10250">
                <c:v>1031900</c:v>
              </c:pt>
              <c:pt idx="10251">
                <c:v>1032009</c:v>
              </c:pt>
              <c:pt idx="10252">
                <c:v>1032103</c:v>
              </c:pt>
              <c:pt idx="10253">
                <c:v>1032212</c:v>
              </c:pt>
              <c:pt idx="10254">
                <c:v>1032306</c:v>
              </c:pt>
              <c:pt idx="10255">
                <c:v>1032400</c:v>
              </c:pt>
              <c:pt idx="10256">
                <c:v>1032509</c:v>
              </c:pt>
              <c:pt idx="10257">
                <c:v>1032603</c:v>
              </c:pt>
              <c:pt idx="10258">
                <c:v>1032712</c:v>
              </c:pt>
              <c:pt idx="10259">
                <c:v>1032806</c:v>
              </c:pt>
              <c:pt idx="10260">
                <c:v>1032900</c:v>
              </c:pt>
              <c:pt idx="10261">
                <c:v>1033009</c:v>
              </c:pt>
              <c:pt idx="10262">
                <c:v>1033103</c:v>
              </c:pt>
              <c:pt idx="10263">
                <c:v>1033212</c:v>
              </c:pt>
              <c:pt idx="10264">
                <c:v>1033306</c:v>
              </c:pt>
              <c:pt idx="10265">
                <c:v>1033400</c:v>
              </c:pt>
              <c:pt idx="10266">
                <c:v>1033509</c:v>
              </c:pt>
              <c:pt idx="10267">
                <c:v>1033603</c:v>
              </c:pt>
              <c:pt idx="10268">
                <c:v>1033712</c:v>
              </c:pt>
              <c:pt idx="10269">
                <c:v>1033806</c:v>
              </c:pt>
              <c:pt idx="10270">
                <c:v>1033900</c:v>
              </c:pt>
              <c:pt idx="10271">
                <c:v>1034009</c:v>
              </c:pt>
              <c:pt idx="10272">
                <c:v>1034103</c:v>
              </c:pt>
              <c:pt idx="10273">
                <c:v>1034212</c:v>
              </c:pt>
              <c:pt idx="10274">
                <c:v>1034306</c:v>
              </c:pt>
              <c:pt idx="10275">
                <c:v>1034400</c:v>
              </c:pt>
              <c:pt idx="10276">
                <c:v>1034509</c:v>
              </c:pt>
              <c:pt idx="10277">
                <c:v>1034603</c:v>
              </c:pt>
              <c:pt idx="10278">
                <c:v>1034712</c:v>
              </c:pt>
              <c:pt idx="10279">
                <c:v>1034806</c:v>
              </c:pt>
              <c:pt idx="10280">
                <c:v>1034900</c:v>
              </c:pt>
              <c:pt idx="10281">
                <c:v>1035009</c:v>
              </c:pt>
              <c:pt idx="10282">
                <c:v>1035103</c:v>
              </c:pt>
              <c:pt idx="10283">
                <c:v>1035212</c:v>
              </c:pt>
              <c:pt idx="10284">
                <c:v>1035306</c:v>
              </c:pt>
              <c:pt idx="10285">
                <c:v>1035400</c:v>
              </c:pt>
              <c:pt idx="10286">
                <c:v>1035509</c:v>
              </c:pt>
              <c:pt idx="10287">
                <c:v>1035603</c:v>
              </c:pt>
              <c:pt idx="10288">
                <c:v>1035712</c:v>
              </c:pt>
              <c:pt idx="10289">
                <c:v>1035806</c:v>
              </c:pt>
              <c:pt idx="10290">
                <c:v>1035900</c:v>
              </c:pt>
              <c:pt idx="10291">
                <c:v>1036009</c:v>
              </c:pt>
              <c:pt idx="10292">
                <c:v>1036103</c:v>
              </c:pt>
              <c:pt idx="10293">
                <c:v>1036212</c:v>
              </c:pt>
              <c:pt idx="10294">
                <c:v>1036306</c:v>
              </c:pt>
              <c:pt idx="10295">
                <c:v>1036400</c:v>
              </c:pt>
              <c:pt idx="10296">
                <c:v>1036509</c:v>
              </c:pt>
              <c:pt idx="10297">
                <c:v>1036603</c:v>
              </c:pt>
              <c:pt idx="10298">
                <c:v>1036712</c:v>
              </c:pt>
              <c:pt idx="10299">
                <c:v>1036806</c:v>
              </c:pt>
              <c:pt idx="10300">
                <c:v>1036900</c:v>
              </c:pt>
              <c:pt idx="10301">
                <c:v>1037009</c:v>
              </c:pt>
              <c:pt idx="10302">
                <c:v>1037103</c:v>
              </c:pt>
              <c:pt idx="10303">
                <c:v>1037212</c:v>
              </c:pt>
              <c:pt idx="10304">
                <c:v>1037306</c:v>
              </c:pt>
              <c:pt idx="10305">
                <c:v>1037400</c:v>
              </c:pt>
              <c:pt idx="10306">
                <c:v>1037509</c:v>
              </c:pt>
              <c:pt idx="10307">
                <c:v>1037603</c:v>
              </c:pt>
              <c:pt idx="10308">
                <c:v>1037712</c:v>
              </c:pt>
              <c:pt idx="10309">
                <c:v>1037806</c:v>
              </c:pt>
              <c:pt idx="10310">
                <c:v>1037900</c:v>
              </c:pt>
              <c:pt idx="10311">
                <c:v>1038009</c:v>
              </c:pt>
              <c:pt idx="10312">
                <c:v>1038103</c:v>
              </c:pt>
              <c:pt idx="10313">
                <c:v>1038212</c:v>
              </c:pt>
              <c:pt idx="10314">
                <c:v>1038306</c:v>
              </c:pt>
              <c:pt idx="10315">
                <c:v>1038400</c:v>
              </c:pt>
              <c:pt idx="10316">
                <c:v>1038509</c:v>
              </c:pt>
              <c:pt idx="10317">
                <c:v>1038603</c:v>
              </c:pt>
              <c:pt idx="10318">
                <c:v>1038712</c:v>
              </c:pt>
              <c:pt idx="10319">
                <c:v>1038806</c:v>
              </c:pt>
              <c:pt idx="10320">
                <c:v>1038900</c:v>
              </c:pt>
              <c:pt idx="10321">
                <c:v>1039009</c:v>
              </c:pt>
              <c:pt idx="10322">
                <c:v>1039103</c:v>
              </c:pt>
              <c:pt idx="10323">
                <c:v>1039212</c:v>
              </c:pt>
              <c:pt idx="10324">
                <c:v>1039306</c:v>
              </c:pt>
              <c:pt idx="10325">
                <c:v>1039400</c:v>
              </c:pt>
              <c:pt idx="10326">
                <c:v>1039509</c:v>
              </c:pt>
              <c:pt idx="10327">
                <c:v>1039603</c:v>
              </c:pt>
              <c:pt idx="10328">
                <c:v>1039712</c:v>
              </c:pt>
              <c:pt idx="10329">
                <c:v>1039806</c:v>
              </c:pt>
              <c:pt idx="10330">
                <c:v>1039900</c:v>
              </c:pt>
              <c:pt idx="10331">
                <c:v>1040009</c:v>
              </c:pt>
              <c:pt idx="10332">
                <c:v>1040103</c:v>
              </c:pt>
              <c:pt idx="10333">
                <c:v>1040212</c:v>
              </c:pt>
              <c:pt idx="10334">
                <c:v>1040306</c:v>
              </c:pt>
              <c:pt idx="10335">
                <c:v>1040400</c:v>
              </c:pt>
              <c:pt idx="10336">
                <c:v>1040509</c:v>
              </c:pt>
              <c:pt idx="10337">
                <c:v>1040603</c:v>
              </c:pt>
              <c:pt idx="10338">
                <c:v>1040712</c:v>
              </c:pt>
              <c:pt idx="10339">
                <c:v>1040806</c:v>
              </c:pt>
              <c:pt idx="10340">
                <c:v>1040900</c:v>
              </c:pt>
              <c:pt idx="10341">
                <c:v>1041009</c:v>
              </c:pt>
              <c:pt idx="10342">
                <c:v>1041103</c:v>
              </c:pt>
              <c:pt idx="10343">
                <c:v>1041212</c:v>
              </c:pt>
              <c:pt idx="10344">
                <c:v>1041306</c:v>
              </c:pt>
              <c:pt idx="10345">
                <c:v>1041400</c:v>
              </c:pt>
              <c:pt idx="10346">
                <c:v>1041509</c:v>
              </c:pt>
              <c:pt idx="10347">
                <c:v>1041603</c:v>
              </c:pt>
              <c:pt idx="10348">
                <c:v>1041712</c:v>
              </c:pt>
              <c:pt idx="10349">
                <c:v>1041806</c:v>
              </c:pt>
              <c:pt idx="10350">
                <c:v>1041900</c:v>
              </c:pt>
              <c:pt idx="10351">
                <c:v>1042009</c:v>
              </c:pt>
              <c:pt idx="10352">
                <c:v>1042103</c:v>
              </c:pt>
              <c:pt idx="10353">
                <c:v>1042212</c:v>
              </c:pt>
              <c:pt idx="10354">
                <c:v>1042306</c:v>
              </c:pt>
              <c:pt idx="10355">
                <c:v>1042400</c:v>
              </c:pt>
              <c:pt idx="10356">
                <c:v>1042509</c:v>
              </c:pt>
              <c:pt idx="10357">
                <c:v>1042603</c:v>
              </c:pt>
              <c:pt idx="10358">
                <c:v>1042712</c:v>
              </c:pt>
              <c:pt idx="10359">
                <c:v>1042806</c:v>
              </c:pt>
              <c:pt idx="10360">
                <c:v>1042900</c:v>
              </c:pt>
              <c:pt idx="10361">
                <c:v>1043009</c:v>
              </c:pt>
              <c:pt idx="10362">
                <c:v>1043103</c:v>
              </c:pt>
              <c:pt idx="10363">
                <c:v>1043212</c:v>
              </c:pt>
              <c:pt idx="10364">
                <c:v>1043306</c:v>
              </c:pt>
              <c:pt idx="10365">
                <c:v>1043400</c:v>
              </c:pt>
              <c:pt idx="10366">
                <c:v>1043509</c:v>
              </c:pt>
              <c:pt idx="10367">
                <c:v>1043603</c:v>
              </c:pt>
              <c:pt idx="10368">
                <c:v>1043712</c:v>
              </c:pt>
              <c:pt idx="10369">
                <c:v>1043806</c:v>
              </c:pt>
              <c:pt idx="10370">
                <c:v>1043900</c:v>
              </c:pt>
              <c:pt idx="10371">
                <c:v>1044009</c:v>
              </c:pt>
              <c:pt idx="10372">
                <c:v>1044103</c:v>
              </c:pt>
              <c:pt idx="10373">
                <c:v>1044212</c:v>
              </c:pt>
              <c:pt idx="10374">
                <c:v>1044306</c:v>
              </c:pt>
              <c:pt idx="10375">
                <c:v>1044400</c:v>
              </c:pt>
              <c:pt idx="10376">
                <c:v>1044509</c:v>
              </c:pt>
              <c:pt idx="10377">
                <c:v>1044603</c:v>
              </c:pt>
              <c:pt idx="10378">
                <c:v>1044712</c:v>
              </c:pt>
              <c:pt idx="10379">
                <c:v>1044806</c:v>
              </c:pt>
              <c:pt idx="10380">
                <c:v>1044900</c:v>
              </c:pt>
              <c:pt idx="10381">
                <c:v>1045009</c:v>
              </c:pt>
              <c:pt idx="10382">
                <c:v>1045103</c:v>
              </c:pt>
              <c:pt idx="10383">
                <c:v>1045212</c:v>
              </c:pt>
              <c:pt idx="10384">
                <c:v>1045306</c:v>
              </c:pt>
              <c:pt idx="10385">
                <c:v>1045400</c:v>
              </c:pt>
              <c:pt idx="10386">
                <c:v>1045509</c:v>
              </c:pt>
              <c:pt idx="10387">
                <c:v>1045603</c:v>
              </c:pt>
              <c:pt idx="10388">
                <c:v>1045712</c:v>
              </c:pt>
              <c:pt idx="10389">
                <c:v>1045806</c:v>
              </c:pt>
              <c:pt idx="10390">
                <c:v>1045900</c:v>
              </c:pt>
              <c:pt idx="10391">
                <c:v>1046009</c:v>
              </c:pt>
              <c:pt idx="10392">
                <c:v>1046103</c:v>
              </c:pt>
              <c:pt idx="10393">
                <c:v>1046212</c:v>
              </c:pt>
              <c:pt idx="10394">
                <c:v>1046306</c:v>
              </c:pt>
              <c:pt idx="10395">
                <c:v>1046400</c:v>
              </c:pt>
              <c:pt idx="10396">
                <c:v>1046509</c:v>
              </c:pt>
              <c:pt idx="10397">
                <c:v>1046603</c:v>
              </c:pt>
              <c:pt idx="10398">
                <c:v>1046712</c:v>
              </c:pt>
              <c:pt idx="10399">
                <c:v>1046806</c:v>
              </c:pt>
              <c:pt idx="10400">
                <c:v>1046900</c:v>
              </c:pt>
              <c:pt idx="10401">
                <c:v>1047009</c:v>
              </c:pt>
              <c:pt idx="10402">
                <c:v>1047103</c:v>
              </c:pt>
              <c:pt idx="10403">
                <c:v>1047212</c:v>
              </c:pt>
              <c:pt idx="10404">
                <c:v>1047306</c:v>
              </c:pt>
              <c:pt idx="10405">
                <c:v>1047400</c:v>
              </c:pt>
              <c:pt idx="10406">
                <c:v>1047509</c:v>
              </c:pt>
              <c:pt idx="10407">
                <c:v>1047603</c:v>
              </c:pt>
              <c:pt idx="10408">
                <c:v>1047712</c:v>
              </c:pt>
              <c:pt idx="10409">
                <c:v>1047806</c:v>
              </c:pt>
              <c:pt idx="10410">
                <c:v>1047900</c:v>
              </c:pt>
              <c:pt idx="10411">
                <c:v>1048009</c:v>
              </c:pt>
              <c:pt idx="10412">
                <c:v>1048103</c:v>
              </c:pt>
              <c:pt idx="10413">
                <c:v>1048212</c:v>
              </c:pt>
              <c:pt idx="10414">
                <c:v>1048306</c:v>
              </c:pt>
              <c:pt idx="10415">
                <c:v>1048400</c:v>
              </c:pt>
              <c:pt idx="10416">
                <c:v>1048509</c:v>
              </c:pt>
              <c:pt idx="10417">
                <c:v>1048603</c:v>
              </c:pt>
              <c:pt idx="10418">
                <c:v>1048712</c:v>
              </c:pt>
              <c:pt idx="10419">
                <c:v>1048806</c:v>
              </c:pt>
              <c:pt idx="10420">
                <c:v>1048900</c:v>
              </c:pt>
              <c:pt idx="10421">
                <c:v>1049009</c:v>
              </c:pt>
              <c:pt idx="10422">
                <c:v>1049103</c:v>
              </c:pt>
              <c:pt idx="10423">
                <c:v>1049212</c:v>
              </c:pt>
              <c:pt idx="10424">
                <c:v>1049306</c:v>
              </c:pt>
              <c:pt idx="10425">
                <c:v>1049400</c:v>
              </c:pt>
              <c:pt idx="10426">
                <c:v>1049509</c:v>
              </c:pt>
              <c:pt idx="10427">
                <c:v>1049603</c:v>
              </c:pt>
              <c:pt idx="10428">
                <c:v>1049712</c:v>
              </c:pt>
              <c:pt idx="10429">
                <c:v>1049806</c:v>
              </c:pt>
              <c:pt idx="10430">
                <c:v>1049900</c:v>
              </c:pt>
              <c:pt idx="10431">
                <c:v>1050009</c:v>
              </c:pt>
              <c:pt idx="10432">
                <c:v>1050103</c:v>
              </c:pt>
              <c:pt idx="10433">
                <c:v>1050212</c:v>
              </c:pt>
              <c:pt idx="10434">
                <c:v>1050306</c:v>
              </c:pt>
              <c:pt idx="10435">
                <c:v>1050400</c:v>
              </c:pt>
              <c:pt idx="10436">
                <c:v>1050509</c:v>
              </c:pt>
              <c:pt idx="10437">
                <c:v>1050603</c:v>
              </c:pt>
              <c:pt idx="10438">
                <c:v>1050712</c:v>
              </c:pt>
              <c:pt idx="10439">
                <c:v>1050806</c:v>
              </c:pt>
              <c:pt idx="10440">
                <c:v>1050900</c:v>
              </c:pt>
              <c:pt idx="10441">
                <c:v>1051009</c:v>
              </c:pt>
              <c:pt idx="10442">
                <c:v>1051103</c:v>
              </c:pt>
              <c:pt idx="10443">
                <c:v>1051212</c:v>
              </c:pt>
              <c:pt idx="10444">
                <c:v>1051306</c:v>
              </c:pt>
              <c:pt idx="10445">
                <c:v>1051400</c:v>
              </c:pt>
              <c:pt idx="10446">
                <c:v>1051509</c:v>
              </c:pt>
              <c:pt idx="10447">
                <c:v>1051603</c:v>
              </c:pt>
              <c:pt idx="10448">
                <c:v>1051712</c:v>
              </c:pt>
              <c:pt idx="10449">
                <c:v>1051806</c:v>
              </c:pt>
              <c:pt idx="10450">
                <c:v>1051900</c:v>
              </c:pt>
              <c:pt idx="10451">
                <c:v>1052009</c:v>
              </c:pt>
              <c:pt idx="10452">
                <c:v>1052103</c:v>
              </c:pt>
              <c:pt idx="10453">
                <c:v>1052212</c:v>
              </c:pt>
              <c:pt idx="10454">
                <c:v>1052306</c:v>
              </c:pt>
              <c:pt idx="10455">
                <c:v>1052400</c:v>
              </c:pt>
              <c:pt idx="10456">
                <c:v>1052509</c:v>
              </c:pt>
              <c:pt idx="10457">
                <c:v>1052603</c:v>
              </c:pt>
              <c:pt idx="10458">
                <c:v>1052712</c:v>
              </c:pt>
              <c:pt idx="10459">
                <c:v>1052806</c:v>
              </c:pt>
              <c:pt idx="10460">
                <c:v>1052900</c:v>
              </c:pt>
              <c:pt idx="10461">
                <c:v>1053009</c:v>
              </c:pt>
              <c:pt idx="10462">
                <c:v>1053103</c:v>
              </c:pt>
              <c:pt idx="10463">
                <c:v>1053212</c:v>
              </c:pt>
              <c:pt idx="10464">
                <c:v>1053306</c:v>
              </c:pt>
              <c:pt idx="10465">
                <c:v>1053400</c:v>
              </c:pt>
              <c:pt idx="10466">
                <c:v>1053509</c:v>
              </c:pt>
              <c:pt idx="10467">
                <c:v>1053603</c:v>
              </c:pt>
              <c:pt idx="10468">
                <c:v>1053712</c:v>
              </c:pt>
              <c:pt idx="10469">
                <c:v>1053806</c:v>
              </c:pt>
              <c:pt idx="10470">
                <c:v>1053900</c:v>
              </c:pt>
              <c:pt idx="10471">
                <c:v>1054009</c:v>
              </c:pt>
              <c:pt idx="10472">
                <c:v>1054103</c:v>
              </c:pt>
              <c:pt idx="10473">
                <c:v>1054212</c:v>
              </c:pt>
              <c:pt idx="10474">
                <c:v>1054306</c:v>
              </c:pt>
              <c:pt idx="10475">
                <c:v>1054400</c:v>
              </c:pt>
              <c:pt idx="10476">
                <c:v>1054509</c:v>
              </c:pt>
              <c:pt idx="10477">
                <c:v>1054603</c:v>
              </c:pt>
              <c:pt idx="10478">
                <c:v>1054712</c:v>
              </c:pt>
              <c:pt idx="10479">
                <c:v>1054806</c:v>
              </c:pt>
              <c:pt idx="10480">
                <c:v>1054900</c:v>
              </c:pt>
              <c:pt idx="10481">
                <c:v>1055009</c:v>
              </c:pt>
              <c:pt idx="10482">
                <c:v>1055103</c:v>
              </c:pt>
              <c:pt idx="10483">
                <c:v>1055212</c:v>
              </c:pt>
              <c:pt idx="10484">
                <c:v>1055306</c:v>
              </c:pt>
              <c:pt idx="10485">
                <c:v>1055400</c:v>
              </c:pt>
              <c:pt idx="10486">
                <c:v>1055509</c:v>
              </c:pt>
              <c:pt idx="10487">
                <c:v>1055603</c:v>
              </c:pt>
              <c:pt idx="10488">
                <c:v>1055712</c:v>
              </c:pt>
              <c:pt idx="10489">
                <c:v>1055806</c:v>
              </c:pt>
              <c:pt idx="10490">
                <c:v>1055900</c:v>
              </c:pt>
              <c:pt idx="10491">
                <c:v>1056009</c:v>
              </c:pt>
              <c:pt idx="10492">
                <c:v>1056103</c:v>
              </c:pt>
              <c:pt idx="10493">
                <c:v>1056212</c:v>
              </c:pt>
              <c:pt idx="10494">
                <c:v>1056306</c:v>
              </c:pt>
              <c:pt idx="10495">
                <c:v>1056400</c:v>
              </c:pt>
              <c:pt idx="10496">
                <c:v>1056509</c:v>
              </c:pt>
              <c:pt idx="10497">
                <c:v>1056603</c:v>
              </c:pt>
              <c:pt idx="10498">
                <c:v>1056712</c:v>
              </c:pt>
              <c:pt idx="10499">
                <c:v>1056806</c:v>
              </c:pt>
              <c:pt idx="10500">
                <c:v>1056900</c:v>
              </c:pt>
              <c:pt idx="10501">
                <c:v>1057009</c:v>
              </c:pt>
              <c:pt idx="10502">
                <c:v>1057103</c:v>
              </c:pt>
              <c:pt idx="10503">
                <c:v>1057212</c:v>
              </c:pt>
              <c:pt idx="10504">
                <c:v>1057306</c:v>
              </c:pt>
              <c:pt idx="10505">
                <c:v>1057400</c:v>
              </c:pt>
              <c:pt idx="10506">
                <c:v>1057509</c:v>
              </c:pt>
              <c:pt idx="10507">
                <c:v>1057603</c:v>
              </c:pt>
              <c:pt idx="10508">
                <c:v>1057712</c:v>
              </c:pt>
              <c:pt idx="10509">
                <c:v>1057806</c:v>
              </c:pt>
              <c:pt idx="10510">
                <c:v>1057900</c:v>
              </c:pt>
              <c:pt idx="10511">
                <c:v>1058009</c:v>
              </c:pt>
              <c:pt idx="10512">
                <c:v>1058103</c:v>
              </c:pt>
              <c:pt idx="10513">
                <c:v>1058212</c:v>
              </c:pt>
              <c:pt idx="10514">
                <c:v>1058306</c:v>
              </c:pt>
              <c:pt idx="10515">
                <c:v>1058400</c:v>
              </c:pt>
              <c:pt idx="10516">
                <c:v>1058509</c:v>
              </c:pt>
              <c:pt idx="10517">
                <c:v>1058603</c:v>
              </c:pt>
              <c:pt idx="10518">
                <c:v>1058712</c:v>
              </c:pt>
              <c:pt idx="10519">
                <c:v>1058806</c:v>
              </c:pt>
              <c:pt idx="10520">
                <c:v>1058900</c:v>
              </c:pt>
              <c:pt idx="10521">
                <c:v>1059009</c:v>
              </c:pt>
              <c:pt idx="10522">
                <c:v>1059103</c:v>
              </c:pt>
              <c:pt idx="10523">
                <c:v>1059212</c:v>
              </c:pt>
              <c:pt idx="10524">
                <c:v>1059306</c:v>
              </c:pt>
              <c:pt idx="10525">
                <c:v>1059400</c:v>
              </c:pt>
              <c:pt idx="10526">
                <c:v>1059509</c:v>
              </c:pt>
              <c:pt idx="10527">
                <c:v>1059603</c:v>
              </c:pt>
              <c:pt idx="10528">
                <c:v>1059712</c:v>
              </c:pt>
              <c:pt idx="10529">
                <c:v>1059806</c:v>
              </c:pt>
              <c:pt idx="10530">
                <c:v>1059900</c:v>
              </c:pt>
              <c:pt idx="10531">
                <c:v>1060009</c:v>
              </c:pt>
              <c:pt idx="10532">
                <c:v>1060103</c:v>
              </c:pt>
              <c:pt idx="10533">
                <c:v>1060212</c:v>
              </c:pt>
              <c:pt idx="10534">
                <c:v>1060306</c:v>
              </c:pt>
              <c:pt idx="10535">
                <c:v>1060400</c:v>
              </c:pt>
              <c:pt idx="10536">
                <c:v>1060509</c:v>
              </c:pt>
              <c:pt idx="10537">
                <c:v>1060603</c:v>
              </c:pt>
              <c:pt idx="10538">
                <c:v>1060712</c:v>
              </c:pt>
              <c:pt idx="10539">
                <c:v>1060806</c:v>
              </c:pt>
              <c:pt idx="10540">
                <c:v>1060900</c:v>
              </c:pt>
              <c:pt idx="10541">
                <c:v>1061009</c:v>
              </c:pt>
              <c:pt idx="10542">
                <c:v>1061103</c:v>
              </c:pt>
              <c:pt idx="10543">
                <c:v>1061212</c:v>
              </c:pt>
              <c:pt idx="10544">
                <c:v>1061306</c:v>
              </c:pt>
              <c:pt idx="10545">
                <c:v>1061400</c:v>
              </c:pt>
              <c:pt idx="10546">
                <c:v>1061509</c:v>
              </c:pt>
              <c:pt idx="10547">
                <c:v>1061603</c:v>
              </c:pt>
              <c:pt idx="10548">
                <c:v>1061712</c:v>
              </c:pt>
              <c:pt idx="10549">
                <c:v>1061806</c:v>
              </c:pt>
              <c:pt idx="10550">
                <c:v>1061900</c:v>
              </c:pt>
              <c:pt idx="10551">
                <c:v>1062009</c:v>
              </c:pt>
              <c:pt idx="10552">
                <c:v>1062103</c:v>
              </c:pt>
              <c:pt idx="10553">
                <c:v>1062212</c:v>
              </c:pt>
              <c:pt idx="10554">
                <c:v>1062306</c:v>
              </c:pt>
              <c:pt idx="10555">
                <c:v>1062400</c:v>
              </c:pt>
              <c:pt idx="10556">
                <c:v>1062509</c:v>
              </c:pt>
              <c:pt idx="10557">
                <c:v>1062603</c:v>
              </c:pt>
              <c:pt idx="10558">
                <c:v>1062712</c:v>
              </c:pt>
              <c:pt idx="10559">
                <c:v>1062806</c:v>
              </c:pt>
              <c:pt idx="10560">
                <c:v>1062900</c:v>
              </c:pt>
              <c:pt idx="10561">
                <c:v>1063009</c:v>
              </c:pt>
              <c:pt idx="10562">
                <c:v>1063103</c:v>
              </c:pt>
              <c:pt idx="10563">
                <c:v>1063212</c:v>
              </c:pt>
              <c:pt idx="10564">
                <c:v>1063306</c:v>
              </c:pt>
              <c:pt idx="10565">
                <c:v>1063400</c:v>
              </c:pt>
              <c:pt idx="10566">
                <c:v>1063509</c:v>
              </c:pt>
              <c:pt idx="10567">
                <c:v>1063603</c:v>
              </c:pt>
              <c:pt idx="10568">
                <c:v>1063712</c:v>
              </c:pt>
              <c:pt idx="10569">
                <c:v>1063806</c:v>
              </c:pt>
              <c:pt idx="10570">
                <c:v>1063900</c:v>
              </c:pt>
              <c:pt idx="10571">
                <c:v>1064009</c:v>
              </c:pt>
              <c:pt idx="10572">
                <c:v>1064103</c:v>
              </c:pt>
              <c:pt idx="10573">
                <c:v>1064212</c:v>
              </c:pt>
              <c:pt idx="10574">
                <c:v>1064306</c:v>
              </c:pt>
              <c:pt idx="10575">
                <c:v>1064400</c:v>
              </c:pt>
              <c:pt idx="10576">
                <c:v>1064509</c:v>
              </c:pt>
              <c:pt idx="10577">
                <c:v>1064603</c:v>
              </c:pt>
              <c:pt idx="10578">
                <c:v>1064712</c:v>
              </c:pt>
              <c:pt idx="10579">
                <c:v>1064806</c:v>
              </c:pt>
              <c:pt idx="10580">
                <c:v>1064900</c:v>
              </c:pt>
              <c:pt idx="10581">
                <c:v>1065009</c:v>
              </c:pt>
              <c:pt idx="10582">
                <c:v>1065103</c:v>
              </c:pt>
              <c:pt idx="10583">
                <c:v>1065212</c:v>
              </c:pt>
              <c:pt idx="10584">
                <c:v>1065306</c:v>
              </c:pt>
              <c:pt idx="10585">
                <c:v>1065400</c:v>
              </c:pt>
              <c:pt idx="10586">
                <c:v>1065509</c:v>
              </c:pt>
              <c:pt idx="10587">
                <c:v>1065603</c:v>
              </c:pt>
              <c:pt idx="10588">
                <c:v>1065712</c:v>
              </c:pt>
              <c:pt idx="10589">
                <c:v>1065806</c:v>
              </c:pt>
              <c:pt idx="10590">
                <c:v>1065900</c:v>
              </c:pt>
              <c:pt idx="10591">
                <c:v>1066009</c:v>
              </c:pt>
              <c:pt idx="10592">
                <c:v>0</c:v>
              </c:pt>
              <c:pt idx="10593">
                <c:v>0</c:v>
              </c:pt>
              <c:pt idx="10594">
                <c:v>0</c:v>
              </c:pt>
              <c:pt idx="10595">
                <c:v>0</c:v>
              </c:pt>
              <c:pt idx="10596">
                <c:v>0</c:v>
              </c:pt>
              <c:pt idx="10597">
                <c:v>0</c:v>
              </c:pt>
              <c:pt idx="10598">
                <c:v>0</c:v>
              </c:pt>
              <c:pt idx="10599">
                <c:v>0</c:v>
              </c:pt>
              <c:pt idx="10600">
                <c:v>0</c:v>
              </c:pt>
              <c:pt idx="10601">
                <c:v>0</c:v>
              </c:pt>
              <c:pt idx="10602">
                <c:v>0</c:v>
              </c:pt>
              <c:pt idx="10603">
                <c:v>0</c:v>
              </c:pt>
              <c:pt idx="10604">
                <c:v>0</c:v>
              </c:pt>
              <c:pt idx="10605">
                <c:v>0</c:v>
              </c:pt>
              <c:pt idx="10606">
                <c:v>0</c:v>
              </c:pt>
              <c:pt idx="10607">
                <c:v>0</c:v>
              </c:pt>
              <c:pt idx="10608">
                <c:v>0</c:v>
              </c:pt>
              <c:pt idx="10609">
                <c:v>0</c:v>
              </c:pt>
              <c:pt idx="10610">
                <c:v>0</c:v>
              </c:pt>
              <c:pt idx="10611">
                <c:v>0</c:v>
              </c:pt>
              <c:pt idx="10612">
                <c:v>0</c:v>
              </c:pt>
              <c:pt idx="10613">
                <c:v>0</c:v>
              </c:pt>
              <c:pt idx="10614">
                <c:v>0</c:v>
              </c:pt>
              <c:pt idx="10615">
                <c:v>0</c:v>
              </c:pt>
              <c:pt idx="10616">
                <c:v>0</c:v>
              </c:pt>
              <c:pt idx="10617">
                <c:v>0</c:v>
              </c:pt>
              <c:pt idx="10618">
                <c:v>0</c:v>
              </c:pt>
              <c:pt idx="10619">
                <c:v>0</c:v>
              </c:pt>
              <c:pt idx="10620">
                <c:v>0</c:v>
              </c:pt>
              <c:pt idx="10621">
                <c:v>0</c:v>
              </c:pt>
              <c:pt idx="10622">
                <c:v>0</c:v>
              </c:pt>
              <c:pt idx="10623">
                <c:v>0</c:v>
              </c:pt>
              <c:pt idx="10624">
                <c:v>0</c:v>
              </c:pt>
              <c:pt idx="10625">
                <c:v>0</c:v>
              </c:pt>
              <c:pt idx="10626">
                <c:v>0</c:v>
              </c:pt>
              <c:pt idx="10627">
                <c:v>0</c:v>
              </c:pt>
              <c:pt idx="10628">
                <c:v>0</c:v>
              </c:pt>
              <c:pt idx="10629">
                <c:v>0</c:v>
              </c:pt>
              <c:pt idx="10630">
                <c:v>0</c:v>
              </c:pt>
              <c:pt idx="10631">
                <c:v>0</c:v>
              </c:pt>
              <c:pt idx="10632">
                <c:v>0</c:v>
              </c:pt>
              <c:pt idx="10633">
                <c:v>0</c:v>
              </c:pt>
              <c:pt idx="10634">
                <c:v>0</c:v>
              </c:pt>
              <c:pt idx="10635">
                <c:v>0</c:v>
              </c:pt>
              <c:pt idx="10636">
                <c:v>0</c:v>
              </c:pt>
              <c:pt idx="10637">
                <c:v>0</c:v>
              </c:pt>
              <c:pt idx="10638">
                <c:v>0</c:v>
              </c:pt>
              <c:pt idx="10639">
                <c:v>0</c:v>
              </c:pt>
              <c:pt idx="10640">
                <c:v>0</c:v>
              </c:pt>
              <c:pt idx="10641">
                <c:v>0</c:v>
              </c:pt>
              <c:pt idx="10642">
                <c:v>0</c:v>
              </c:pt>
              <c:pt idx="10643">
                <c:v>0</c:v>
              </c:pt>
              <c:pt idx="10644">
                <c:v>0</c:v>
              </c:pt>
              <c:pt idx="10645">
                <c:v>0</c:v>
              </c:pt>
              <c:pt idx="10646">
                <c:v>0</c:v>
              </c:pt>
              <c:pt idx="10647">
                <c:v>0</c:v>
              </c:pt>
              <c:pt idx="10648">
                <c:v>0</c:v>
              </c:pt>
              <c:pt idx="10649">
                <c:v>0</c:v>
              </c:pt>
              <c:pt idx="10650">
                <c:v>0</c:v>
              </c:pt>
              <c:pt idx="10651">
                <c:v>0</c:v>
              </c:pt>
              <c:pt idx="10652">
                <c:v>0</c:v>
              </c:pt>
              <c:pt idx="10653">
                <c:v>0</c:v>
              </c:pt>
              <c:pt idx="10654">
                <c:v>0</c:v>
              </c:pt>
              <c:pt idx="10655">
                <c:v>0</c:v>
              </c:pt>
              <c:pt idx="10656">
                <c:v>0</c:v>
              </c:pt>
              <c:pt idx="10657">
                <c:v>0</c:v>
              </c:pt>
              <c:pt idx="10658">
                <c:v>0</c:v>
              </c:pt>
              <c:pt idx="10659">
                <c:v>0</c:v>
              </c:pt>
              <c:pt idx="10660">
                <c:v>0</c:v>
              </c:pt>
              <c:pt idx="10661">
                <c:v>0</c:v>
              </c:pt>
              <c:pt idx="10662">
                <c:v>0</c:v>
              </c:pt>
              <c:pt idx="10663">
                <c:v>0</c:v>
              </c:pt>
              <c:pt idx="10664">
                <c:v>0</c:v>
              </c:pt>
              <c:pt idx="10665">
                <c:v>0</c:v>
              </c:pt>
              <c:pt idx="10666">
                <c:v>0</c:v>
              </c:pt>
              <c:pt idx="10667">
                <c:v>0</c:v>
              </c:pt>
              <c:pt idx="10668">
                <c:v>0</c:v>
              </c:pt>
              <c:pt idx="10669">
                <c:v>0</c:v>
              </c:pt>
              <c:pt idx="10670">
                <c:v>0</c:v>
              </c:pt>
              <c:pt idx="10671">
                <c:v>0</c:v>
              </c:pt>
              <c:pt idx="10672">
                <c:v>0</c:v>
              </c:pt>
              <c:pt idx="10673">
                <c:v>0</c:v>
              </c:pt>
              <c:pt idx="10674">
                <c:v>0</c:v>
              </c:pt>
              <c:pt idx="10675">
                <c:v>0</c:v>
              </c:pt>
              <c:pt idx="10676">
                <c:v>0</c:v>
              </c:pt>
              <c:pt idx="10677">
                <c:v>0</c:v>
              </c:pt>
              <c:pt idx="10678">
                <c:v>0</c:v>
              </c:pt>
              <c:pt idx="10679">
                <c:v>0</c:v>
              </c:pt>
              <c:pt idx="10680">
                <c:v>0</c:v>
              </c:pt>
              <c:pt idx="10681">
                <c:v>0</c:v>
              </c:pt>
              <c:pt idx="10682">
                <c:v>0</c:v>
              </c:pt>
              <c:pt idx="10683">
                <c:v>0</c:v>
              </c:pt>
              <c:pt idx="10684">
                <c:v>0</c:v>
              </c:pt>
              <c:pt idx="10685">
                <c:v>0</c:v>
              </c:pt>
              <c:pt idx="10686">
                <c:v>0</c:v>
              </c:pt>
              <c:pt idx="10687">
                <c:v>0</c:v>
              </c:pt>
              <c:pt idx="10688">
                <c:v>0</c:v>
              </c:pt>
              <c:pt idx="10689">
                <c:v>0</c:v>
              </c:pt>
              <c:pt idx="10690">
                <c:v>0</c:v>
              </c:pt>
              <c:pt idx="10691">
                <c:v>0</c:v>
              </c:pt>
              <c:pt idx="10692">
                <c:v>0</c:v>
              </c:pt>
              <c:pt idx="10693">
                <c:v>0</c:v>
              </c:pt>
              <c:pt idx="10694">
                <c:v>0</c:v>
              </c:pt>
              <c:pt idx="10695">
                <c:v>0</c:v>
              </c:pt>
              <c:pt idx="10696">
                <c:v>0</c:v>
              </c:pt>
              <c:pt idx="10697">
                <c:v>0</c:v>
              </c:pt>
              <c:pt idx="10698">
                <c:v>0</c:v>
              </c:pt>
              <c:pt idx="10699">
                <c:v>0</c:v>
              </c:pt>
              <c:pt idx="10700">
                <c:v>0</c:v>
              </c:pt>
              <c:pt idx="10701">
                <c:v>0</c:v>
              </c:pt>
              <c:pt idx="10702">
                <c:v>0</c:v>
              </c:pt>
              <c:pt idx="10703">
                <c:v>0</c:v>
              </c:pt>
              <c:pt idx="10704">
                <c:v>0</c:v>
              </c:pt>
              <c:pt idx="10705">
                <c:v>0</c:v>
              </c:pt>
              <c:pt idx="10706">
                <c:v>0</c:v>
              </c:pt>
              <c:pt idx="10707">
                <c:v>0</c:v>
              </c:pt>
              <c:pt idx="10708">
                <c:v>0</c:v>
              </c:pt>
              <c:pt idx="10709">
                <c:v>0</c:v>
              </c:pt>
              <c:pt idx="10710">
                <c:v>0</c:v>
              </c:pt>
              <c:pt idx="10711">
                <c:v>0</c:v>
              </c:pt>
              <c:pt idx="10712">
                <c:v>0</c:v>
              </c:pt>
              <c:pt idx="10713">
                <c:v>0</c:v>
              </c:pt>
              <c:pt idx="10714">
                <c:v>0</c:v>
              </c:pt>
              <c:pt idx="10715">
                <c:v>0</c:v>
              </c:pt>
              <c:pt idx="10716">
                <c:v>0</c:v>
              </c:pt>
              <c:pt idx="10717">
                <c:v>0</c:v>
              </c:pt>
              <c:pt idx="10718">
                <c:v>0</c:v>
              </c:pt>
              <c:pt idx="10719">
                <c:v>0</c:v>
              </c:pt>
              <c:pt idx="10720">
                <c:v>0</c:v>
              </c:pt>
              <c:pt idx="10721">
                <c:v>0</c:v>
              </c:pt>
              <c:pt idx="10722">
                <c:v>0</c:v>
              </c:pt>
              <c:pt idx="10723">
                <c:v>0</c:v>
              </c:pt>
              <c:pt idx="10724">
                <c:v>0</c:v>
              </c:pt>
              <c:pt idx="10725">
                <c:v>0</c:v>
              </c:pt>
              <c:pt idx="10726">
                <c:v>0</c:v>
              </c:pt>
              <c:pt idx="10727">
                <c:v>0</c:v>
              </c:pt>
              <c:pt idx="10728">
                <c:v>0</c:v>
              </c:pt>
              <c:pt idx="10729">
                <c:v>0</c:v>
              </c:pt>
              <c:pt idx="10730">
                <c:v>0</c:v>
              </c:pt>
              <c:pt idx="10731">
                <c:v>0</c:v>
              </c:pt>
              <c:pt idx="10732">
                <c:v>0</c:v>
              </c:pt>
              <c:pt idx="10733">
                <c:v>0</c:v>
              </c:pt>
              <c:pt idx="10734">
                <c:v>0</c:v>
              </c:pt>
              <c:pt idx="10735">
                <c:v>0</c:v>
              </c:pt>
              <c:pt idx="10736">
                <c:v>0</c:v>
              </c:pt>
              <c:pt idx="10737">
                <c:v>0</c:v>
              </c:pt>
              <c:pt idx="10738">
                <c:v>0</c:v>
              </c:pt>
              <c:pt idx="10739">
                <c:v>0</c:v>
              </c:pt>
              <c:pt idx="10740">
                <c:v>0</c:v>
              </c:pt>
              <c:pt idx="10741">
                <c:v>0</c:v>
              </c:pt>
              <c:pt idx="10742">
                <c:v>0</c:v>
              </c:pt>
              <c:pt idx="10743">
                <c:v>0</c:v>
              </c:pt>
              <c:pt idx="10744">
                <c:v>0</c:v>
              </c:pt>
              <c:pt idx="10745">
                <c:v>0</c:v>
              </c:pt>
              <c:pt idx="10746">
                <c:v>0</c:v>
              </c:pt>
              <c:pt idx="10747">
                <c:v>0</c:v>
              </c:pt>
              <c:pt idx="10748">
                <c:v>0</c:v>
              </c:pt>
              <c:pt idx="10749">
                <c:v>0</c:v>
              </c:pt>
              <c:pt idx="10750">
                <c:v>0</c:v>
              </c:pt>
              <c:pt idx="10751">
                <c:v>0</c:v>
              </c:pt>
              <c:pt idx="10752">
                <c:v>0</c:v>
              </c:pt>
              <c:pt idx="10753">
                <c:v>0</c:v>
              </c:pt>
              <c:pt idx="10754">
                <c:v>0</c:v>
              </c:pt>
              <c:pt idx="10755">
                <c:v>0</c:v>
              </c:pt>
              <c:pt idx="10756">
                <c:v>0</c:v>
              </c:pt>
              <c:pt idx="10757">
                <c:v>0</c:v>
              </c:pt>
              <c:pt idx="10758">
                <c:v>0</c:v>
              </c:pt>
              <c:pt idx="10759">
                <c:v>0</c:v>
              </c:pt>
              <c:pt idx="10760">
                <c:v>0</c:v>
              </c:pt>
              <c:pt idx="10761">
                <c:v>0</c:v>
              </c:pt>
              <c:pt idx="10762">
                <c:v>0</c:v>
              </c:pt>
              <c:pt idx="10763">
                <c:v>0</c:v>
              </c:pt>
              <c:pt idx="10764">
                <c:v>0</c:v>
              </c:pt>
              <c:pt idx="10765">
                <c:v>0</c:v>
              </c:pt>
              <c:pt idx="10766">
                <c:v>0</c:v>
              </c:pt>
              <c:pt idx="10767">
                <c:v>0</c:v>
              </c:pt>
              <c:pt idx="10768">
                <c:v>0</c:v>
              </c:pt>
              <c:pt idx="10769">
                <c:v>0</c:v>
              </c:pt>
              <c:pt idx="10770">
                <c:v>0</c:v>
              </c:pt>
              <c:pt idx="10771">
                <c:v>0</c:v>
              </c:pt>
              <c:pt idx="10772">
                <c:v>0</c:v>
              </c:pt>
              <c:pt idx="10773">
                <c:v>0</c:v>
              </c:pt>
              <c:pt idx="10774">
                <c:v>0</c:v>
              </c:pt>
              <c:pt idx="10775">
                <c:v>0</c:v>
              </c:pt>
              <c:pt idx="10776">
                <c:v>0</c:v>
              </c:pt>
              <c:pt idx="10777">
                <c:v>0</c:v>
              </c:pt>
              <c:pt idx="10778">
                <c:v>0</c:v>
              </c:pt>
              <c:pt idx="10779">
                <c:v>0</c:v>
              </c:pt>
              <c:pt idx="10780">
                <c:v>0</c:v>
              </c:pt>
              <c:pt idx="10781">
                <c:v>0</c:v>
              </c:pt>
              <c:pt idx="10782">
                <c:v>0</c:v>
              </c:pt>
              <c:pt idx="10783">
                <c:v>0</c:v>
              </c:pt>
              <c:pt idx="10784">
                <c:v>0</c:v>
              </c:pt>
              <c:pt idx="10785">
                <c:v>0</c:v>
              </c:pt>
              <c:pt idx="10786">
                <c:v>0</c:v>
              </c:pt>
              <c:pt idx="10787">
                <c:v>0</c:v>
              </c:pt>
              <c:pt idx="10788">
                <c:v>0</c:v>
              </c:pt>
              <c:pt idx="10789">
                <c:v>0</c:v>
              </c:pt>
              <c:pt idx="10790">
                <c:v>0</c:v>
              </c:pt>
              <c:pt idx="10791">
                <c:v>0</c:v>
              </c:pt>
              <c:pt idx="10792">
                <c:v>0</c:v>
              </c:pt>
              <c:pt idx="10793">
                <c:v>0</c:v>
              </c:pt>
              <c:pt idx="10794">
                <c:v>0</c:v>
              </c:pt>
              <c:pt idx="10795">
                <c:v>0</c:v>
              </c:pt>
              <c:pt idx="10796">
                <c:v>0</c:v>
              </c:pt>
              <c:pt idx="10797">
                <c:v>0</c:v>
              </c:pt>
              <c:pt idx="10798">
                <c:v>0</c:v>
              </c:pt>
              <c:pt idx="10799">
                <c:v>0</c:v>
              </c:pt>
              <c:pt idx="10800">
                <c:v>0</c:v>
              </c:pt>
              <c:pt idx="10801">
                <c:v>0</c:v>
              </c:pt>
              <c:pt idx="10802">
                <c:v>0</c:v>
              </c:pt>
              <c:pt idx="10803">
                <c:v>0</c:v>
              </c:pt>
              <c:pt idx="10804">
                <c:v>0</c:v>
              </c:pt>
              <c:pt idx="10805">
                <c:v>0</c:v>
              </c:pt>
              <c:pt idx="10806">
                <c:v>0</c:v>
              </c:pt>
              <c:pt idx="10807">
                <c:v>0</c:v>
              </c:pt>
              <c:pt idx="10808">
                <c:v>0</c:v>
              </c:pt>
              <c:pt idx="10809">
                <c:v>0</c:v>
              </c:pt>
              <c:pt idx="10810">
                <c:v>0</c:v>
              </c:pt>
              <c:pt idx="10811">
                <c:v>0</c:v>
              </c:pt>
              <c:pt idx="10812">
                <c:v>0</c:v>
              </c:pt>
              <c:pt idx="10813">
                <c:v>0</c:v>
              </c:pt>
              <c:pt idx="10814">
                <c:v>0</c:v>
              </c:pt>
              <c:pt idx="10815">
                <c:v>0</c:v>
              </c:pt>
              <c:pt idx="10816">
                <c:v>0</c:v>
              </c:pt>
              <c:pt idx="10817">
                <c:v>0</c:v>
              </c:pt>
              <c:pt idx="10818">
                <c:v>0</c:v>
              </c:pt>
              <c:pt idx="10819">
                <c:v>0</c:v>
              </c:pt>
              <c:pt idx="10820">
                <c:v>0</c:v>
              </c:pt>
              <c:pt idx="10821">
                <c:v>0</c:v>
              </c:pt>
              <c:pt idx="10822">
                <c:v>0</c:v>
              </c:pt>
              <c:pt idx="10823">
                <c:v>0</c:v>
              </c:pt>
              <c:pt idx="10824">
                <c:v>0</c:v>
              </c:pt>
              <c:pt idx="10825">
                <c:v>0</c:v>
              </c:pt>
              <c:pt idx="10826">
                <c:v>0</c:v>
              </c:pt>
              <c:pt idx="10827">
                <c:v>0</c:v>
              </c:pt>
              <c:pt idx="10828">
                <c:v>0</c:v>
              </c:pt>
              <c:pt idx="10829">
                <c:v>0</c:v>
              </c:pt>
              <c:pt idx="10830">
                <c:v>0</c:v>
              </c:pt>
              <c:pt idx="10831">
                <c:v>0</c:v>
              </c:pt>
              <c:pt idx="10832">
                <c:v>0</c:v>
              </c:pt>
              <c:pt idx="10833">
                <c:v>0</c:v>
              </c:pt>
              <c:pt idx="10834">
                <c:v>0</c:v>
              </c:pt>
              <c:pt idx="10835">
                <c:v>0</c:v>
              </c:pt>
              <c:pt idx="10836">
                <c:v>0</c:v>
              </c:pt>
              <c:pt idx="10837">
                <c:v>0</c:v>
              </c:pt>
              <c:pt idx="10838">
                <c:v>0</c:v>
              </c:pt>
              <c:pt idx="10839">
                <c:v>0</c:v>
              </c:pt>
              <c:pt idx="10840">
                <c:v>0</c:v>
              </c:pt>
              <c:pt idx="10841">
                <c:v>0</c:v>
              </c:pt>
              <c:pt idx="10842">
                <c:v>0</c:v>
              </c:pt>
              <c:pt idx="10843">
                <c:v>0</c:v>
              </c:pt>
              <c:pt idx="10844">
                <c:v>0</c:v>
              </c:pt>
              <c:pt idx="10845">
                <c:v>0</c:v>
              </c:pt>
              <c:pt idx="10846">
                <c:v>0</c:v>
              </c:pt>
              <c:pt idx="10847">
                <c:v>0</c:v>
              </c:pt>
              <c:pt idx="10848">
                <c:v>0</c:v>
              </c:pt>
              <c:pt idx="10849">
                <c:v>0</c:v>
              </c:pt>
              <c:pt idx="10850">
                <c:v>0</c:v>
              </c:pt>
              <c:pt idx="10851">
                <c:v>0</c:v>
              </c:pt>
              <c:pt idx="10852">
                <c:v>0</c:v>
              </c:pt>
              <c:pt idx="10853">
                <c:v>0</c:v>
              </c:pt>
              <c:pt idx="10854">
                <c:v>0</c:v>
              </c:pt>
              <c:pt idx="10855">
                <c:v>0</c:v>
              </c:pt>
              <c:pt idx="10856">
                <c:v>0</c:v>
              </c:pt>
              <c:pt idx="10857">
                <c:v>0</c:v>
              </c:pt>
              <c:pt idx="10858">
                <c:v>0</c:v>
              </c:pt>
              <c:pt idx="10859">
                <c:v>0</c:v>
              </c:pt>
              <c:pt idx="10860">
                <c:v>0</c:v>
              </c:pt>
              <c:pt idx="10861">
                <c:v>0</c:v>
              </c:pt>
              <c:pt idx="10862">
                <c:v>0</c:v>
              </c:pt>
              <c:pt idx="10863">
                <c:v>0</c:v>
              </c:pt>
              <c:pt idx="10864">
                <c:v>0</c:v>
              </c:pt>
              <c:pt idx="10865">
                <c:v>0</c:v>
              </c:pt>
              <c:pt idx="10866">
                <c:v>0</c:v>
              </c:pt>
              <c:pt idx="10867">
                <c:v>0</c:v>
              </c:pt>
              <c:pt idx="10868">
                <c:v>0</c:v>
              </c:pt>
              <c:pt idx="10869">
                <c:v>0</c:v>
              </c:pt>
              <c:pt idx="10870">
                <c:v>0</c:v>
              </c:pt>
              <c:pt idx="10871">
                <c:v>0</c:v>
              </c:pt>
              <c:pt idx="10872">
                <c:v>0</c:v>
              </c:pt>
              <c:pt idx="10873">
                <c:v>0</c:v>
              </c:pt>
              <c:pt idx="10874">
                <c:v>0</c:v>
              </c:pt>
              <c:pt idx="10875">
                <c:v>0</c:v>
              </c:pt>
              <c:pt idx="10876">
                <c:v>0</c:v>
              </c:pt>
              <c:pt idx="10877">
                <c:v>0</c:v>
              </c:pt>
              <c:pt idx="10878">
                <c:v>0</c:v>
              </c:pt>
              <c:pt idx="10879">
                <c:v>0</c:v>
              </c:pt>
              <c:pt idx="10880">
                <c:v>0</c:v>
              </c:pt>
              <c:pt idx="10881">
                <c:v>0</c:v>
              </c:pt>
              <c:pt idx="10882">
                <c:v>0</c:v>
              </c:pt>
              <c:pt idx="10883">
                <c:v>0</c:v>
              </c:pt>
              <c:pt idx="10884">
                <c:v>0</c:v>
              </c:pt>
              <c:pt idx="10885">
                <c:v>0</c:v>
              </c:pt>
              <c:pt idx="10886">
                <c:v>0</c:v>
              </c:pt>
              <c:pt idx="10887">
                <c:v>0</c:v>
              </c:pt>
              <c:pt idx="10888">
                <c:v>0</c:v>
              </c:pt>
              <c:pt idx="10889">
                <c:v>0</c:v>
              </c:pt>
              <c:pt idx="10890">
                <c:v>0</c:v>
              </c:pt>
              <c:pt idx="10891">
                <c:v>0</c:v>
              </c:pt>
              <c:pt idx="10892">
                <c:v>0</c:v>
              </c:pt>
              <c:pt idx="10893">
                <c:v>0</c:v>
              </c:pt>
              <c:pt idx="10894">
                <c:v>0</c:v>
              </c:pt>
              <c:pt idx="10895">
                <c:v>0</c:v>
              </c:pt>
              <c:pt idx="10896">
                <c:v>0</c:v>
              </c:pt>
              <c:pt idx="10897">
                <c:v>0</c:v>
              </c:pt>
              <c:pt idx="10898">
                <c:v>0</c:v>
              </c:pt>
              <c:pt idx="10899">
                <c:v>0</c:v>
              </c:pt>
              <c:pt idx="10900">
                <c:v>0</c:v>
              </c:pt>
              <c:pt idx="10901">
                <c:v>0</c:v>
              </c:pt>
              <c:pt idx="10902">
                <c:v>0</c:v>
              </c:pt>
              <c:pt idx="10903">
                <c:v>0</c:v>
              </c:pt>
              <c:pt idx="10904">
                <c:v>0</c:v>
              </c:pt>
              <c:pt idx="10905">
                <c:v>0</c:v>
              </c:pt>
              <c:pt idx="10906">
                <c:v>0</c:v>
              </c:pt>
              <c:pt idx="10907">
                <c:v>0</c:v>
              </c:pt>
              <c:pt idx="10908">
                <c:v>0</c:v>
              </c:pt>
              <c:pt idx="10909">
                <c:v>0</c:v>
              </c:pt>
              <c:pt idx="10910">
                <c:v>0</c:v>
              </c:pt>
              <c:pt idx="10911">
                <c:v>0</c:v>
              </c:pt>
              <c:pt idx="10912">
                <c:v>0</c:v>
              </c:pt>
              <c:pt idx="10913">
                <c:v>0</c:v>
              </c:pt>
              <c:pt idx="10914">
                <c:v>0</c:v>
              </c:pt>
              <c:pt idx="10915">
                <c:v>0</c:v>
              </c:pt>
              <c:pt idx="10916">
                <c:v>0</c:v>
              </c:pt>
              <c:pt idx="10917">
                <c:v>0</c:v>
              </c:pt>
              <c:pt idx="10918">
                <c:v>0</c:v>
              </c:pt>
              <c:pt idx="10919">
                <c:v>0</c:v>
              </c:pt>
              <c:pt idx="10920">
                <c:v>0</c:v>
              </c:pt>
              <c:pt idx="10921">
                <c:v>0</c:v>
              </c:pt>
              <c:pt idx="10922">
                <c:v>0</c:v>
              </c:pt>
              <c:pt idx="10923">
                <c:v>0</c:v>
              </c:pt>
              <c:pt idx="10924">
                <c:v>0</c:v>
              </c:pt>
              <c:pt idx="10925">
                <c:v>0</c:v>
              </c:pt>
              <c:pt idx="10926">
                <c:v>0</c:v>
              </c:pt>
              <c:pt idx="10927">
                <c:v>0</c:v>
              </c:pt>
              <c:pt idx="10928">
                <c:v>0</c:v>
              </c:pt>
              <c:pt idx="10929">
                <c:v>0</c:v>
              </c:pt>
              <c:pt idx="10930">
                <c:v>0</c:v>
              </c:pt>
              <c:pt idx="10931">
                <c:v>0</c:v>
              </c:pt>
              <c:pt idx="10932">
                <c:v>0</c:v>
              </c:pt>
              <c:pt idx="10933">
                <c:v>0</c:v>
              </c:pt>
              <c:pt idx="10934">
                <c:v>0</c:v>
              </c:pt>
              <c:pt idx="10935">
                <c:v>0</c:v>
              </c:pt>
              <c:pt idx="10936">
                <c:v>0</c:v>
              </c:pt>
              <c:pt idx="10937">
                <c:v>0</c:v>
              </c:pt>
              <c:pt idx="10938">
                <c:v>0</c:v>
              </c:pt>
              <c:pt idx="10939">
                <c:v>0</c:v>
              </c:pt>
              <c:pt idx="10940">
                <c:v>0</c:v>
              </c:pt>
              <c:pt idx="10941">
                <c:v>0</c:v>
              </c:pt>
              <c:pt idx="10942">
                <c:v>0</c:v>
              </c:pt>
              <c:pt idx="10943">
                <c:v>0</c:v>
              </c:pt>
              <c:pt idx="10944">
                <c:v>0</c:v>
              </c:pt>
              <c:pt idx="10945">
                <c:v>0</c:v>
              </c:pt>
              <c:pt idx="10946">
                <c:v>0</c:v>
              </c:pt>
              <c:pt idx="10947">
                <c:v>0</c:v>
              </c:pt>
              <c:pt idx="10948">
                <c:v>0</c:v>
              </c:pt>
              <c:pt idx="10949">
                <c:v>0</c:v>
              </c:pt>
              <c:pt idx="10950">
                <c:v>0</c:v>
              </c:pt>
              <c:pt idx="10951">
                <c:v>0</c:v>
              </c:pt>
              <c:pt idx="10952">
                <c:v>0</c:v>
              </c:pt>
              <c:pt idx="10953">
                <c:v>0</c:v>
              </c:pt>
              <c:pt idx="10954">
                <c:v>0</c:v>
              </c:pt>
              <c:pt idx="10955">
                <c:v>0</c:v>
              </c:pt>
              <c:pt idx="10956">
                <c:v>0</c:v>
              </c:pt>
              <c:pt idx="10957">
                <c:v>0</c:v>
              </c:pt>
              <c:pt idx="10958">
                <c:v>0</c:v>
              </c:pt>
              <c:pt idx="10959">
                <c:v>0</c:v>
              </c:pt>
              <c:pt idx="10960">
                <c:v>0</c:v>
              </c:pt>
              <c:pt idx="10961">
                <c:v>0</c:v>
              </c:pt>
              <c:pt idx="10962">
                <c:v>0</c:v>
              </c:pt>
              <c:pt idx="10963">
                <c:v>0</c:v>
              </c:pt>
              <c:pt idx="10964">
                <c:v>0</c:v>
              </c:pt>
              <c:pt idx="10965">
                <c:v>0</c:v>
              </c:pt>
              <c:pt idx="10966">
                <c:v>0</c:v>
              </c:pt>
              <c:pt idx="10967">
                <c:v>0</c:v>
              </c:pt>
              <c:pt idx="10968">
                <c:v>0</c:v>
              </c:pt>
              <c:pt idx="10969">
                <c:v>0</c:v>
              </c:pt>
              <c:pt idx="10970">
                <c:v>0</c:v>
              </c:pt>
              <c:pt idx="10971">
                <c:v>0</c:v>
              </c:pt>
              <c:pt idx="10972">
                <c:v>0</c:v>
              </c:pt>
              <c:pt idx="10973">
                <c:v>0</c:v>
              </c:pt>
              <c:pt idx="10974">
                <c:v>0</c:v>
              </c:pt>
              <c:pt idx="10975">
                <c:v>0</c:v>
              </c:pt>
              <c:pt idx="10976">
                <c:v>0</c:v>
              </c:pt>
              <c:pt idx="10977">
                <c:v>0</c:v>
              </c:pt>
              <c:pt idx="10978">
                <c:v>0</c:v>
              </c:pt>
              <c:pt idx="10979">
                <c:v>0</c:v>
              </c:pt>
              <c:pt idx="10980">
                <c:v>0</c:v>
              </c:pt>
              <c:pt idx="10981">
                <c:v>0</c:v>
              </c:pt>
              <c:pt idx="10982">
                <c:v>0</c:v>
              </c:pt>
              <c:pt idx="10983">
                <c:v>0</c:v>
              </c:pt>
              <c:pt idx="10984">
                <c:v>0</c:v>
              </c:pt>
              <c:pt idx="10985">
                <c:v>0</c:v>
              </c:pt>
              <c:pt idx="10986">
                <c:v>0</c:v>
              </c:pt>
              <c:pt idx="10987">
                <c:v>0</c:v>
              </c:pt>
              <c:pt idx="10988">
                <c:v>0</c:v>
              </c:pt>
              <c:pt idx="10989">
                <c:v>0</c:v>
              </c:pt>
              <c:pt idx="10990">
                <c:v>0</c:v>
              </c:pt>
              <c:pt idx="10991">
                <c:v>0</c:v>
              </c:pt>
              <c:pt idx="10992">
                <c:v>0</c:v>
              </c:pt>
              <c:pt idx="10993">
                <c:v>0</c:v>
              </c:pt>
              <c:pt idx="10994">
                <c:v>0</c:v>
              </c:pt>
              <c:pt idx="10995">
                <c:v>0</c:v>
              </c:pt>
              <c:pt idx="10996">
                <c:v>0</c:v>
              </c:pt>
              <c:pt idx="10997">
                <c:v>0</c:v>
              </c:pt>
              <c:pt idx="10998">
                <c:v>0</c:v>
              </c:pt>
              <c:pt idx="10999">
                <c:v>0</c:v>
              </c:pt>
              <c:pt idx="11000">
                <c:v>0</c:v>
              </c:pt>
              <c:pt idx="11001">
                <c:v>0</c:v>
              </c:pt>
              <c:pt idx="11002">
                <c:v>0</c:v>
              </c:pt>
              <c:pt idx="11003">
                <c:v>0</c:v>
              </c:pt>
              <c:pt idx="11004">
                <c:v>0</c:v>
              </c:pt>
              <c:pt idx="11005">
                <c:v>0</c:v>
              </c:pt>
              <c:pt idx="11006">
                <c:v>0</c:v>
              </c:pt>
              <c:pt idx="11007">
                <c:v>0</c:v>
              </c:pt>
              <c:pt idx="11008">
                <c:v>0</c:v>
              </c:pt>
              <c:pt idx="11009">
                <c:v>0</c:v>
              </c:pt>
              <c:pt idx="11010">
                <c:v>0</c:v>
              </c:pt>
              <c:pt idx="11011">
                <c:v>0</c:v>
              </c:pt>
              <c:pt idx="11012">
                <c:v>0</c:v>
              </c:pt>
              <c:pt idx="11013">
                <c:v>0</c:v>
              </c:pt>
              <c:pt idx="11014">
                <c:v>0</c:v>
              </c:pt>
              <c:pt idx="11015">
                <c:v>0</c:v>
              </c:pt>
              <c:pt idx="11016">
                <c:v>0</c:v>
              </c:pt>
              <c:pt idx="11017">
                <c:v>0</c:v>
              </c:pt>
              <c:pt idx="11018">
                <c:v>0</c:v>
              </c:pt>
              <c:pt idx="11019">
                <c:v>0</c:v>
              </c:pt>
              <c:pt idx="11020">
                <c:v>0</c:v>
              </c:pt>
              <c:pt idx="11021">
                <c:v>0</c:v>
              </c:pt>
              <c:pt idx="11022">
                <c:v>0</c:v>
              </c:pt>
              <c:pt idx="11023">
                <c:v>0</c:v>
              </c:pt>
              <c:pt idx="11024">
                <c:v>0</c:v>
              </c:pt>
              <c:pt idx="11025">
                <c:v>0</c:v>
              </c:pt>
              <c:pt idx="11026">
                <c:v>0</c:v>
              </c:pt>
              <c:pt idx="11027">
                <c:v>0</c:v>
              </c:pt>
              <c:pt idx="11028">
                <c:v>0</c:v>
              </c:pt>
              <c:pt idx="11029">
                <c:v>0</c:v>
              </c:pt>
              <c:pt idx="11030">
                <c:v>0</c:v>
              </c:pt>
              <c:pt idx="11031">
                <c:v>0</c:v>
              </c:pt>
              <c:pt idx="11032">
                <c:v>0</c:v>
              </c:pt>
              <c:pt idx="11033">
                <c:v>0</c:v>
              </c:pt>
              <c:pt idx="11034">
                <c:v>0</c:v>
              </c:pt>
              <c:pt idx="11035">
                <c:v>0</c:v>
              </c:pt>
              <c:pt idx="11036">
                <c:v>0</c:v>
              </c:pt>
              <c:pt idx="11037">
                <c:v>0</c:v>
              </c:pt>
              <c:pt idx="11038">
                <c:v>0</c:v>
              </c:pt>
              <c:pt idx="11039">
                <c:v>0</c:v>
              </c:pt>
              <c:pt idx="11040">
                <c:v>0</c:v>
              </c:pt>
              <c:pt idx="11041">
                <c:v>0</c:v>
              </c:pt>
              <c:pt idx="11042">
                <c:v>0</c:v>
              </c:pt>
              <c:pt idx="11043">
                <c:v>0</c:v>
              </c:pt>
              <c:pt idx="11044">
                <c:v>0</c:v>
              </c:pt>
              <c:pt idx="11045">
                <c:v>0</c:v>
              </c:pt>
              <c:pt idx="11046">
                <c:v>0</c:v>
              </c:pt>
              <c:pt idx="11047">
                <c:v>0</c:v>
              </c:pt>
              <c:pt idx="11048">
                <c:v>0</c:v>
              </c:pt>
              <c:pt idx="11049">
                <c:v>0</c:v>
              </c:pt>
              <c:pt idx="11050">
                <c:v>0</c:v>
              </c:pt>
              <c:pt idx="11051">
                <c:v>0</c:v>
              </c:pt>
              <c:pt idx="11052">
                <c:v>0</c:v>
              </c:pt>
              <c:pt idx="11053">
                <c:v>0</c:v>
              </c:pt>
              <c:pt idx="11054">
                <c:v>0</c:v>
              </c:pt>
              <c:pt idx="11055">
                <c:v>0</c:v>
              </c:pt>
              <c:pt idx="11056">
                <c:v>0</c:v>
              </c:pt>
              <c:pt idx="11057">
                <c:v>0</c:v>
              </c:pt>
              <c:pt idx="11058">
                <c:v>0</c:v>
              </c:pt>
              <c:pt idx="11059">
                <c:v>0</c:v>
              </c:pt>
              <c:pt idx="11060">
                <c:v>0</c:v>
              </c:pt>
              <c:pt idx="11061">
                <c:v>0</c:v>
              </c:pt>
              <c:pt idx="11062">
                <c:v>0</c:v>
              </c:pt>
              <c:pt idx="11063">
                <c:v>0</c:v>
              </c:pt>
              <c:pt idx="11064">
                <c:v>0</c:v>
              </c:pt>
              <c:pt idx="11065">
                <c:v>0</c:v>
              </c:pt>
              <c:pt idx="11066">
                <c:v>0</c:v>
              </c:pt>
              <c:pt idx="11067">
                <c:v>0</c:v>
              </c:pt>
              <c:pt idx="11068">
                <c:v>0</c:v>
              </c:pt>
              <c:pt idx="11069">
                <c:v>0</c:v>
              </c:pt>
              <c:pt idx="11070">
                <c:v>0</c:v>
              </c:pt>
              <c:pt idx="11071">
                <c:v>0</c:v>
              </c:pt>
              <c:pt idx="11072">
                <c:v>0</c:v>
              </c:pt>
              <c:pt idx="11073">
                <c:v>0</c:v>
              </c:pt>
              <c:pt idx="11074">
                <c:v>0</c:v>
              </c:pt>
              <c:pt idx="11075">
                <c:v>0</c:v>
              </c:pt>
              <c:pt idx="11076">
                <c:v>0</c:v>
              </c:pt>
              <c:pt idx="11077">
                <c:v>0</c:v>
              </c:pt>
              <c:pt idx="11078">
                <c:v>0</c:v>
              </c:pt>
              <c:pt idx="11079">
                <c:v>0</c:v>
              </c:pt>
              <c:pt idx="11080">
                <c:v>0</c:v>
              </c:pt>
              <c:pt idx="11081">
                <c:v>0</c:v>
              </c:pt>
              <c:pt idx="11082">
                <c:v>0</c:v>
              </c:pt>
              <c:pt idx="11083">
                <c:v>0</c:v>
              </c:pt>
              <c:pt idx="11084">
                <c:v>0</c:v>
              </c:pt>
              <c:pt idx="11085">
                <c:v>0</c:v>
              </c:pt>
              <c:pt idx="11086">
                <c:v>0</c:v>
              </c:pt>
              <c:pt idx="11087">
                <c:v>0</c:v>
              </c:pt>
              <c:pt idx="11088">
                <c:v>0</c:v>
              </c:pt>
              <c:pt idx="11089">
                <c:v>0</c:v>
              </c:pt>
              <c:pt idx="11090">
                <c:v>0</c:v>
              </c:pt>
              <c:pt idx="11091">
                <c:v>0</c:v>
              </c:pt>
              <c:pt idx="11092">
                <c:v>0</c:v>
              </c:pt>
              <c:pt idx="11093">
                <c:v>0</c:v>
              </c:pt>
              <c:pt idx="11094">
                <c:v>0</c:v>
              </c:pt>
              <c:pt idx="11095">
                <c:v>0</c:v>
              </c:pt>
              <c:pt idx="11096">
                <c:v>0</c:v>
              </c:pt>
              <c:pt idx="11097">
                <c:v>0</c:v>
              </c:pt>
              <c:pt idx="11098">
                <c:v>0</c:v>
              </c:pt>
              <c:pt idx="11099">
                <c:v>0</c:v>
              </c:pt>
              <c:pt idx="11100">
                <c:v>0</c:v>
              </c:pt>
              <c:pt idx="11101">
                <c:v>0</c:v>
              </c:pt>
              <c:pt idx="11102">
                <c:v>0</c:v>
              </c:pt>
              <c:pt idx="11103">
                <c:v>0</c:v>
              </c:pt>
              <c:pt idx="11104">
                <c:v>0</c:v>
              </c:pt>
              <c:pt idx="11105">
                <c:v>0</c:v>
              </c:pt>
              <c:pt idx="11106">
                <c:v>0</c:v>
              </c:pt>
              <c:pt idx="11107">
                <c:v>0</c:v>
              </c:pt>
              <c:pt idx="11108">
                <c:v>0</c:v>
              </c:pt>
              <c:pt idx="11109">
                <c:v>0</c:v>
              </c:pt>
              <c:pt idx="11110">
                <c:v>0</c:v>
              </c:pt>
              <c:pt idx="11111">
                <c:v>0</c:v>
              </c:pt>
              <c:pt idx="11112">
                <c:v>0</c:v>
              </c:pt>
              <c:pt idx="11113">
                <c:v>0</c:v>
              </c:pt>
              <c:pt idx="11114">
                <c:v>0</c:v>
              </c:pt>
              <c:pt idx="11115">
                <c:v>0</c:v>
              </c:pt>
              <c:pt idx="11116">
                <c:v>0</c:v>
              </c:pt>
              <c:pt idx="11117">
                <c:v>0</c:v>
              </c:pt>
              <c:pt idx="11118">
                <c:v>0</c:v>
              </c:pt>
              <c:pt idx="11119">
                <c:v>0</c:v>
              </c:pt>
              <c:pt idx="11120">
                <c:v>0</c:v>
              </c:pt>
              <c:pt idx="11121">
                <c:v>0</c:v>
              </c:pt>
              <c:pt idx="11122">
                <c:v>0</c:v>
              </c:pt>
              <c:pt idx="11123">
                <c:v>0</c:v>
              </c:pt>
              <c:pt idx="11124">
                <c:v>0</c:v>
              </c:pt>
              <c:pt idx="11125">
                <c:v>0</c:v>
              </c:pt>
              <c:pt idx="11126">
                <c:v>0</c:v>
              </c:pt>
              <c:pt idx="11127">
                <c:v>0</c:v>
              </c:pt>
              <c:pt idx="11128">
                <c:v>0</c:v>
              </c:pt>
              <c:pt idx="11129">
                <c:v>0</c:v>
              </c:pt>
              <c:pt idx="11130">
                <c:v>0</c:v>
              </c:pt>
              <c:pt idx="11131">
                <c:v>0</c:v>
              </c:pt>
              <c:pt idx="11132">
                <c:v>0</c:v>
              </c:pt>
              <c:pt idx="11133">
                <c:v>0</c:v>
              </c:pt>
              <c:pt idx="11134">
                <c:v>0</c:v>
              </c:pt>
              <c:pt idx="11135">
                <c:v>0</c:v>
              </c:pt>
              <c:pt idx="11136">
                <c:v>0</c:v>
              </c:pt>
              <c:pt idx="11137">
                <c:v>0</c:v>
              </c:pt>
              <c:pt idx="11138">
                <c:v>0</c:v>
              </c:pt>
              <c:pt idx="11139">
                <c:v>0</c:v>
              </c:pt>
              <c:pt idx="11140">
                <c:v>0</c:v>
              </c:pt>
              <c:pt idx="11141">
                <c:v>0</c:v>
              </c:pt>
              <c:pt idx="11142">
                <c:v>0</c:v>
              </c:pt>
              <c:pt idx="11143">
                <c:v>0</c:v>
              </c:pt>
              <c:pt idx="11144">
                <c:v>0</c:v>
              </c:pt>
              <c:pt idx="11145">
                <c:v>0</c:v>
              </c:pt>
              <c:pt idx="11146">
                <c:v>0</c:v>
              </c:pt>
              <c:pt idx="11147">
                <c:v>0</c:v>
              </c:pt>
              <c:pt idx="11148">
                <c:v>0</c:v>
              </c:pt>
              <c:pt idx="11149">
                <c:v>0</c:v>
              </c:pt>
              <c:pt idx="11150">
                <c:v>0</c:v>
              </c:pt>
              <c:pt idx="11151">
                <c:v>0</c:v>
              </c:pt>
              <c:pt idx="11152">
                <c:v>0</c:v>
              </c:pt>
              <c:pt idx="11153">
                <c:v>0</c:v>
              </c:pt>
              <c:pt idx="11154">
                <c:v>0</c:v>
              </c:pt>
              <c:pt idx="11155">
                <c:v>0</c:v>
              </c:pt>
              <c:pt idx="11156">
                <c:v>0</c:v>
              </c:pt>
              <c:pt idx="11157">
                <c:v>0</c:v>
              </c:pt>
              <c:pt idx="11158">
                <c:v>0</c:v>
              </c:pt>
              <c:pt idx="11159">
                <c:v>0</c:v>
              </c:pt>
              <c:pt idx="11160">
                <c:v>0</c:v>
              </c:pt>
              <c:pt idx="11161">
                <c:v>0</c:v>
              </c:pt>
              <c:pt idx="11162">
                <c:v>0</c:v>
              </c:pt>
              <c:pt idx="11163">
                <c:v>0</c:v>
              </c:pt>
              <c:pt idx="11164">
                <c:v>0</c:v>
              </c:pt>
              <c:pt idx="11165">
                <c:v>0</c:v>
              </c:pt>
              <c:pt idx="11166">
                <c:v>0</c:v>
              </c:pt>
              <c:pt idx="11167">
                <c:v>0</c:v>
              </c:pt>
              <c:pt idx="11168">
                <c:v>0</c:v>
              </c:pt>
              <c:pt idx="11169">
                <c:v>0</c:v>
              </c:pt>
              <c:pt idx="11170">
                <c:v>0</c:v>
              </c:pt>
              <c:pt idx="11171">
                <c:v>0</c:v>
              </c:pt>
              <c:pt idx="11172">
                <c:v>0</c:v>
              </c:pt>
              <c:pt idx="11173">
                <c:v>0</c:v>
              </c:pt>
              <c:pt idx="11174">
                <c:v>0</c:v>
              </c:pt>
              <c:pt idx="11175">
                <c:v>0</c:v>
              </c:pt>
              <c:pt idx="11176">
                <c:v>0</c:v>
              </c:pt>
              <c:pt idx="11177">
                <c:v>0</c:v>
              </c:pt>
              <c:pt idx="11178">
                <c:v>0</c:v>
              </c:pt>
              <c:pt idx="11179">
                <c:v>0</c:v>
              </c:pt>
              <c:pt idx="11180">
                <c:v>0</c:v>
              </c:pt>
              <c:pt idx="11181">
                <c:v>0</c:v>
              </c:pt>
              <c:pt idx="11182">
                <c:v>0</c:v>
              </c:pt>
              <c:pt idx="11183">
                <c:v>0</c:v>
              </c:pt>
              <c:pt idx="11184">
                <c:v>0</c:v>
              </c:pt>
              <c:pt idx="11185">
                <c:v>0</c:v>
              </c:pt>
              <c:pt idx="11186">
                <c:v>0</c:v>
              </c:pt>
              <c:pt idx="11187">
                <c:v>0</c:v>
              </c:pt>
              <c:pt idx="11188">
                <c:v>0</c:v>
              </c:pt>
              <c:pt idx="11189">
                <c:v>0</c:v>
              </c:pt>
              <c:pt idx="11190">
                <c:v>0</c:v>
              </c:pt>
              <c:pt idx="11191">
                <c:v>0</c:v>
              </c:pt>
              <c:pt idx="11192">
                <c:v>0</c:v>
              </c:pt>
              <c:pt idx="11193">
                <c:v>0</c:v>
              </c:pt>
              <c:pt idx="11194">
                <c:v>0</c:v>
              </c:pt>
              <c:pt idx="11195">
                <c:v>0</c:v>
              </c:pt>
              <c:pt idx="11196">
                <c:v>0</c:v>
              </c:pt>
              <c:pt idx="11197">
                <c:v>0</c:v>
              </c:pt>
              <c:pt idx="11198">
                <c:v>0</c:v>
              </c:pt>
              <c:pt idx="11199">
                <c:v>0</c:v>
              </c:pt>
              <c:pt idx="11200">
                <c:v>0</c:v>
              </c:pt>
              <c:pt idx="11201">
                <c:v>0</c:v>
              </c:pt>
              <c:pt idx="11202">
                <c:v>0</c:v>
              </c:pt>
              <c:pt idx="11203">
                <c:v>0</c:v>
              </c:pt>
              <c:pt idx="11204">
                <c:v>0</c:v>
              </c:pt>
              <c:pt idx="11205">
                <c:v>0</c:v>
              </c:pt>
              <c:pt idx="11206">
                <c:v>0</c:v>
              </c:pt>
              <c:pt idx="11207">
                <c:v>0</c:v>
              </c:pt>
              <c:pt idx="11208">
                <c:v>0</c:v>
              </c:pt>
              <c:pt idx="11209">
                <c:v>0</c:v>
              </c:pt>
              <c:pt idx="11210">
                <c:v>0</c:v>
              </c:pt>
              <c:pt idx="11211">
                <c:v>0</c:v>
              </c:pt>
              <c:pt idx="11212">
                <c:v>0</c:v>
              </c:pt>
              <c:pt idx="11213">
                <c:v>0</c:v>
              </c:pt>
              <c:pt idx="11214">
                <c:v>0</c:v>
              </c:pt>
              <c:pt idx="11215">
                <c:v>0</c:v>
              </c:pt>
              <c:pt idx="11216">
                <c:v>0</c:v>
              </c:pt>
              <c:pt idx="11217">
                <c:v>0</c:v>
              </c:pt>
              <c:pt idx="11218">
                <c:v>0</c:v>
              </c:pt>
              <c:pt idx="11219">
                <c:v>0</c:v>
              </c:pt>
              <c:pt idx="11220">
                <c:v>0</c:v>
              </c:pt>
              <c:pt idx="11221">
                <c:v>0</c:v>
              </c:pt>
              <c:pt idx="11222">
                <c:v>0</c:v>
              </c:pt>
              <c:pt idx="11223">
                <c:v>0</c:v>
              </c:pt>
              <c:pt idx="11224">
                <c:v>0</c:v>
              </c:pt>
              <c:pt idx="11225">
                <c:v>0</c:v>
              </c:pt>
              <c:pt idx="11226">
                <c:v>0</c:v>
              </c:pt>
              <c:pt idx="11227">
                <c:v>0</c:v>
              </c:pt>
              <c:pt idx="11228">
                <c:v>0</c:v>
              </c:pt>
              <c:pt idx="11229">
                <c:v>0</c:v>
              </c:pt>
              <c:pt idx="11230">
                <c:v>0</c:v>
              </c:pt>
              <c:pt idx="11231">
                <c:v>0</c:v>
              </c:pt>
              <c:pt idx="11232">
                <c:v>0</c:v>
              </c:pt>
              <c:pt idx="11233">
                <c:v>0</c:v>
              </c:pt>
              <c:pt idx="11234">
                <c:v>0</c:v>
              </c:pt>
              <c:pt idx="11235">
                <c:v>0</c:v>
              </c:pt>
              <c:pt idx="11236">
                <c:v>0</c:v>
              </c:pt>
              <c:pt idx="11237">
                <c:v>0</c:v>
              </c:pt>
              <c:pt idx="11238">
                <c:v>0</c:v>
              </c:pt>
              <c:pt idx="11239">
                <c:v>0</c:v>
              </c:pt>
              <c:pt idx="11240">
                <c:v>0</c:v>
              </c:pt>
              <c:pt idx="11241">
                <c:v>0</c:v>
              </c:pt>
              <c:pt idx="11242">
                <c:v>0</c:v>
              </c:pt>
              <c:pt idx="11243">
                <c:v>0</c:v>
              </c:pt>
              <c:pt idx="11244">
                <c:v>0</c:v>
              </c:pt>
              <c:pt idx="11245">
                <c:v>0</c:v>
              </c:pt>
              <c:pt idx="11246">
                <c:v>0</c:v>
              </c:pt>
              <c:pt idx="11247">
                <c:v>0</c:v>
              </c:pt>
              <c:pt idx="11248">
                <c:v>0</c:v>
              </c:pt>
              <c:pt idx="11249">
                <c:v>0</c:v>
              </c:pt>
              <c:pt idx="11250">
                <c:v>0</c:v>
              </c:pt>
              <c:pt idx="11251">
                <c:v>0</c:v>
              </c:pt>
              <c:pt idx="11252">
                <c:v>0</c:v>
              </c:pt>
              <c:pt idx="11253">
                <c:v>0</c:v>
              </c:pt>
              <c:pt idx="11254">
                <c:v>0</c:v>
              </c:pt>
              <c:pt idx="11255">
                <c:v>0</c:v>
              </c:pt>
              <c:pt idx="11256">
                <c:v>0</c:v>
              </c:pt>
              <c:pt idx="11257">
                <c:v>0</c:v>
              </c:pt>
              <c:pt idx="11258">
                <c:v>0</c:v>
              </c:pt>
              <c:pt idx="11259">
                <c:v>0</c:v>
              </c:pt>
              <c:pt idx="11260">
                <c:v>0</c:v>
              </c:pt>
              <c:pt idx="11261">
                <c:v>0</c:v>
              </c:pt>
              <c:pt idx="11262">
                <c:v>0</c:v>
              </c:pt>
              <c:pt idx="11263">
                <c:v>0</c:v>
              </c:pt>
              <c:pt idx="11264">
                <c:v>0</c:v>
              </c:pt>
              <c:pt idx="11265">
                <c:v>0</c:v>
              </c:pt>
              <c:pt idx="11266">
                <c:v>0</c:v>
              </c:pt>
              <c:pt idx="11267">
                <c:v>0</c:v>
              </c:pt>
              <c:pt idx="11268">
                <c:v>0</c:v>
              </c:pt>
              <c:pt idx="11269">
                <c:v>0</c:v>
              </c:pt>
              <c:pt idx="11270">
                <c:v>0</c:v>
              </c:pt>
              <c:pt idx="11271">
                <c:v>0</c:v>
              </c:pt>
              <c:pt idx="11272">
                <c:v>0</c:v>
              </c:pt>
              <c:pt idx="11273">
                <c:v>0</c:v>
              </c:pt>
              <c:pt idx="11274">
                <c:v>0</c:v>
              </c:pt>
              <c:pt idx="11275">
                <c:v>0</c:v>
              </c:pt>
              <c:pt idx="11276">
                <c:v>0</c:v>
              </c:pt>
              <c:pt idx="11277">
                <c:v>0</c:v>
              </c:pt>
              <c:pt idx="11278">
                <c:v>0</c:v>
              </c:pt>
              <c:pt idx="11279">
                <c:v>0</c:v>
              </c:pt>
              <c:pt idx="11280">
                <c:v>0</c:v>
              </c:pt>
              <c:pt idx="11281">
                <c:v>0</c:v>
              </c:pt>
              <c:pt idx="11282">
                <c:v>0</c:v>
              </c:pt>
              <c:pt idx="11283">
                <c:v>0</c:v>
              </c:pt>
              <c:pt idx="11284">
                <c:v>0</c:v>
              </c:pt>
              <c:pt idx="11285">
                <c:v>0</c:v>
              </c:pt>
              <c:pt idx="11286">
                <c:v>0</c:v>
              </c:pt>
              <c:pt idx="11287">
                <c:v>0</c:v>
              </c:pt>
              <c:pt idx="11288">
                <c:v>0</c:v>
              </c:pt>
              <c:pt idx="11289">
                <c:v>0</c:v>
              </c:pt>
              <c:pt idx="11290">
                <c:v>0</c:v>
              </c:pt>
              <c:pt idx="11291">
                <c:v>0</c:v>
              </c:pt>
              <c:pt idx="11292">
                <c:v>0</c:v>
              </c:pt>
              <c:pt idx="11293">
                <c:v>0</c:v>
              </c:pt>
              <c:pt idx="11294">
                <c:v>0</c:v>
              </c:pt>
              <c:pt idx="11295">
                <c:v>0</c:v>
              </c:pt>
              <c:pt idx="11296">
                <c:v>0</c:v>
              </c:pt>
              <c:pt idx="11297">
                <c:v>0</c:v>
              </c:pt>
              <c:pt idx="11298">
                <c:v>0</c:v>
              </c:pt>
              <c:pt idx="11299">
                <c:v>0</c:v>
              </c:pt>
              <c:pt idx="11300">
                <c:v>0</c:v>
              </c:pt>
              <c:pt idx="11301">
                <c:v>0</c:v>
              </c:pt>
              <c:pt idx="11302">
                <c:v>0</c:v>
              </c:pt>
              <c:pt idx="11303">
                <c:v>0</c:v>
              </c:pt>
              <c:pt idx="11304">
                <c:v>0</c:v>
              </c:pt>
              <c:pt idx="11305">
                <c:v>0</c:v>
              </c:pt>
              <c:pt idx="11306">
                <c:v>0</c:v>
              </c:pt>
              <c:pt idx="11307">
                <c:v>0</c:v>
              </c:pt>
              <c:pt idx="11308">
                <c:v>0</c:v>
              </c:pt>
              <c:pt idx="11309">
                <c:v>0</c:v>
              </c:pt>
              <c:pt idx="11310">
                <c:v>0</c:v>
              </c:pt>
              <c:pt idx="11311">
                <c:v>0</c:v>
              </c:pt>
              <c:pt idx="11312">
                <c:v>0</c:v>
              </c:pt>
              <c:pt idx="11313">
                <c:v>0</c:v>
              </c:pt>
              <c:pt idx="11314">
                <c:v>0</c:v>
              </c:pt>
              <c:pt idx="11315">
                <c:v>0</c:v>
              </c:pt>
              <c:pt idx="11316">
                <c:v>0</c:v>
              </c:pt>
              <c:pt idx="11317">
                <c:v>0</c:v>
              </c:pt>
              <c:pt idx="11318">
                <c:v>0</c:v>
              </c:pt>
              <c:pt idx="11319">
                <c:v>0</c:v>
              </c:pt>
              <c:pt idx="11320">
                <c:v>0</c:v>
              </c:pt>
              <c:pt idx="11321">
                <c:v>0</c:v>
              </c:pt>
              <c:pt idx="11322">
                <c:v>0</c:v>
              </c:pt>
              <c:pt idx="11323">
                <c:v>0</c:v>
              </c:pt>
              <c:pt idx="11324">
                <c:v>0</c:v>
              </c:pt>
              <c:pt idx="11325">
                <c:v>0</c:v>
              </c:pt>
              <c:pt idx="11326">
                <c:v>0</c:v>
              </c:pt>
              <c:pt idx="11327">
                <c:v>0</c:v>
              </c:pt>
              <c:pt idx="11328">
                <c:v>0</c:v>
              </c:pt>
              <c:pt idx="11329">
                <c:v>0</c:v>
              </c:pt>
              <c:pt idx="11330">
                <c:v>0</c:v>
              </c:pt>
              <c:pt idx="11331">
                <c:v>0</c:v>
              </c:pt>
              <c:pt idx="11332">
                <c:v>0</c:v>
              </c:pt>
              <c:pt idx="11333">
                <c:v>0</c:v>
              </c:pt>
              <c:pt idx="11334">
                <c:v>0</c:v>
              </c:pt>
              <c:pt idx="11335">
                <c:v>0</c:v>
              </c:pt>
              <c:pt idx="11336">
                <c:v>0</c:v>
              </c:pt>
              <c:pt idx="11337">
                <c:v>0</c:v>
              </c:pt>
              <c:pt idx="11338">
                <c:v>0</c:v>
              </c:pt>
              <c:pt idx="11339">
                <c:v>0</c:v>
              </c:pt>
              <c:pt idx="11340">
                <c:v>0</c:v>
              </c:pt>
              <c:pt idx="11341">
                <c:v>0</c:v>
              </c:pt>
              <c:pt idx="11342">
                <c:v>0</c:v>
              </c:pt>
              <c:pt idx="11343">
                <c:v>0</c:v>
              </c:pt>
              <c:pt idx="11344">
                <c:v>0</c:v>
              </c:pt>
              <c:pt idx="11345">
                <c:v>0</c:v>
              </c:pt>
              <c:pt idx="11346">
                <c:v>0</c:v>
              </c:pt>
              <c:pt idx="11347">
                <c:v>0</c:v>
              </c:pt>
              <c:pt idx="11348">
                <c:v>0</c:v>
              </c:pt>
              <c:pt idx="11349">
                <c:v>0</c:v>
              </c:pt>
              <c:pt idx="11350">
                <c:v>0</c:v>
              </c:pt>
              <c:pt idx="11351">
                <c:v>0</c:v>
              </c:pt>
              <c:pt idx="11352">
                <c:v>0</c:v>
              </c:pt>
              <c:pt idx="11353">
                <c:v>0</c:v>
              </c:pt>
              <c:pt idx="11354">
                <c:v>0</c:v>
              </c:pt>
              <c:pt idx="11355">
                <c:v>0</c:v>
              </c:pt>
              <c:pt idx="11356">
                <c:v>0</c:v>
              </c:pt>
              <c:pt idx="11357">
                <c:v>0</c:v>
              </c:pt>
              <c:pt idx="11358">
                <c:v>0</c:v>
              </c:pt>
              <c:pt idx="11359">
                <c:v>0</c:v>
              </c:pt>
              <c:pt idx="11360">
                <c:v>0</c:v>
              </c:pt>
              <c:pt idx="11361">
                <c:v>0</c:v>
              </c:pt>
              <c:pt idx="11362">
                <c:v>0</c:v>
              </c:pt>
              <c:pt idx="11363">
                <c:v>0</c:v>
              </c:pt>
              <c:pt idx="11364">
                <c:v>0</c:v>
              </c:pt>
              <c:pt idx="11365">
                <c:v>0</c:v>
              </c:pt>
              <c:pt idx="11366">
                <c:v>0</c:v>
              </c:pt>
              <c:pt idx="11367">
                <c:v>0</c:v>
              </c:pt>
              <c:pt idx="11368">
                <c:v>0</c:v>
              </c:pt>
              <c:pt idx="11369">
                <c:v>0</c:v>
              </c:pt>
              <c:pt idx="11370">
                <c:v>0</c:v>
              </c:pt>
              <c:pt idx="11371">
                <c:v>0</c:v>
              </c:pt>
              <c:pt idx="11372">
                <c:v>0</c:v>
              </c:pt>
              <c:pt idx="11373">
                <c:v>0</c:v>
              </c:pt>
              <c:pt idx="11374">
                <c:v>0</c:v>
              </c:pt>
              <c:pt idx="11375">
                <c:v>0</c:v>
              </c:pt>
              <c:pt idx="11376">
                <c:v>0</c:v>
              </c:pt>
              <c:pt idx="11377">
                <c:v>0</c:v>
              </c:pt>
              <c:pt idx="11378">
                <c:v>0</c:v>
              </c:pt>
              <c:pt idx="11379">
                <c:v>0</c:v>
              </c:pt>
              <c:pt idx="11380">
                <c:v>0</c:v>
              </c:pt>
              <c:pt idx="11381">
                <c:v>0</c:v>
              </c:pt>
              <c:pt idx="11382">
                <c:v>0</c:v>
              </c:pt>
              <c:pt idx="11383">
                <c:v>0</c:v>
              </c:pt>
              <c:pt idx="11384">
                <c:v>0</c:v>
              </c:pt>
              <c:pt idx="11385">
                <c:v>0</c:v>
              </c:pt>
              <c:pt idx="11386">
                <c:v>0</c:v>
              </c:pt>
              <c:pt idx="11387">
                <c:v>0</c:v>
              </c:pt>
              <c:pt idx="11388">
                <c:v>0</c:v>
              </c:pt>
              <c:pt idx="11389">
                <c:v>0</c:v>
              </c:pt>
              <c:pt idx="11390">
                <c:v>0</c:v>
              </c:pt>
              <c:pt idx="11391">
                <c:v>0</c:v>
              </c:pt>
              <c:pt idx="11392">
                <c:v>0</c:v>
              </c:pt>
              <c:pt idx="11393">
                <c:v>0</c:v>
              </c:pt>
              <c:pt idx="11394">
                <c:v>0</c:v>
              </c:pt>
              <c:pt idx="11395">
                <c:v>0</c:v>
              </c:pt>
              <c:pt idx="11396">
                <c:v>0</c:v>
              </c:pt>
              <c:pt idx="11397">
                <c:v>0</c:v>
              </c:pt>
              <c:pt idx="11398">
                <c:v>0</c:v>
              </c:pt>
              <c:pt idx="11399">
                <c:v>0</c:v>
              </c:pt>
              <c:pt idx="11400">
                <c:v>0</c:v>
              </c:pt>
              <c:pt idx="11401">
                <c:v>0</c:v>
              </c:pt>
              <c:pt idx="11402">
                <c:v>0</c:v>
              </c:pt>
              <c:pt idx="11403">
                <c:v>0</c:v>
              </c:pt>
              <c:pt idx="11404">
                <c:v>0</c:v>
              </c:pt>
              <c:pt idx="11405">
                <c:v>0</c:v>
              </c:pt>
              <c:pt idx="11406">
                <c:v>0</c:v>
              </c:pt>
              <c:pt idx="11407">
                <c:v>0</c:v>
              </c:pt>
              <c:pt idx="11408">
                <c:v>0</c:v>
              </c:pt>
              <c:pt idx="11409">
                <c:v>0</c:v>
              </c:pt>
              <c:pt idx="11410">
                <c:v>0</c:v>
              </c:pt>
              <c:pt idx="11411">
                <c:v>0</c:v>
              </c:pt>
              <c:pt idx="11412">
                <c:v>0</c:v>
              </c:pt>
              <c:pt idx="11413">
                <c:v>0</c:v>
              </c:pt>
              <c:pt idx="11414">
                <c:v>0</c:v>
              </c:pt>
              <c:pt idx="11415">
                <c:v>0</c:v>
              </c:pt>
              <c:pt idx="11416">
                <c:v>0</c:v>
              </c:pt>
              <c:pt idx="11417">
                <c:v>0</c:v>
              </c:pt>
              <c:pt idx="11418">
                <c:v>0</c:v>
              </c:pt>
              <c:pt idx="11419">
                <c:v>0</c:v>
              </c:pt>
              <c:pt idx="11420">
                <c:v>0</c:v>
              </c:pt>
              <c:pt idx="11421">
                <c:v>0</c:v>
              </c:pt>
              <c:pt idx="11422">
                <c:v>0</c:v>
              </c:pt>
              <c:pt idx="11423">
                <c:v>0</c:v>
              </c:pt>
              <c:pt idx="11424">
                <c:v>0</c:v>
              </c:pt>
              <c:pt idx="11425">
                <c:v>0</c:v>
              </c:pt>
              <c:pt idx="11426">
                <c:v>0</c:v>
              </c:pt>
              <c:pt idx="11427">
                <c:v>0</c:v>
              </c:pt>
              <c:pt idx="11428">
                <c:v>0</c:v>
              </c:pt>
              <c:pt idx="11429">
                <c:v>0</c:v>
              </c:pt>
              <c:pt idx="11430">
                <c:v>0</c:v>
              </c:pt>
              <c:pt idx="11431">
                <c:v>0</c:v>
              </c:pt>
              <c:pt idx="11432">
                <c:v>0</c:v>
              </c:pt>
              <c:pt idx="11433">
                <c:v>0</c:v>
              </c:pt>
              <c:pt idx="11434">
                <c:v>0</c:v>
              </c:pt>
              <c:pt idx="11435">
                <c:v>0</c:v>
              </c:pt>
              <c:pt idx="11436">
                <c:v>0</c:v>
              </c:pt>
              <c:pt idx="11437">
                <c:v>0</c:v>
              </c:pt>
              <c:pt idx="11438">
                <c:v>0</c:v>
              </c:pt>
              <c:pt idx="11439">
                <c:v>0</c:v>
              </c:pt>
              <c:pt idx="11440">
                <c:v>0</c:v>
              </c:pt>
              <c:pt idx="11441">
                <c:v>0</c:v>
              </c:pt>
              <c:pt idx="11442">
                <c:v>0</c:v>
              </c:pt>
              <c:pt idx="11443">
                <c:v>0</c:v>
              </c:pt>
              <c:pt idx="11444">
                <c:v>0</c:v>
              </c:pt>
              <c:pt idx="11445">
                <c:v>0</c:v>
              </c:pt>
              <c:pt idx="11446">
                <c:v>0</c:v>
              </c:pt>
              <c:pt idx="11447">
                <c:v>0</c:v>
              </c:pt>
              <c:pt idx="11448">
                <c:v>0</c:v>
              </c:pt>
              <c:pt idx="11449">
                <c:v>0</c:v>
              </c:pt>
              <c:pt idx="11450">
                <c:v>0</c:v>
              </c:pt>
              <c:pt idx="11451">
                <c:v>0</c:v>
              </c:pt>
              <c:pt idx="11452">
                <c:v>0</c:v>
              </c:pt>
              <c:pt idx="11453">
                <c:v>0</c:v>
              </c:pt>
              <c:pt idx="11454">
                <c:v>0</c:v>
              </c:pt>
              <c:pt idx="11455">
                <c:v>0</c:v>
              </c:pt>
              <c:pt idx="11456">
                <c:v>0</c:v>
              </c:pt>
              <c:pt idx="11457">
                <c:v>0</c:v>
              </c:pt>
              <c:pt idx="11458">
                <c:v>0</c:v>
              </c:pt>
              <c:pt idx="11459">
                <c:v>0</c:v>
              </c:pt>
              <c:pt idx="11460">
                <c:v>0</c:v>
              </c:pt>
              <c:pt idx="11461">
                <c:v>0</c:v>
              </c:pt>
              <c:pt idx="11462">
                <c:v>0</c:v>
              </c:pt>
              <c:pt idx="11463">
                <c:v>0</c:v>
              </c:pt>
              <c:pt idx="11464">
                <c:v>0</c:v>
              </c:pt>
              <c:pt idx="11465">
                <c:v>0</c:v>
              </c:pt>
              <c:pt idx="11466">
                <c:v>0</c:v>
              </c:pt>
              <c:pt idx="11467">
                <c:v>0</c:v>
              </c:pt>
              <c:pt idx="11468">
                <c:v>0</c:v>
              </c:pt>
              <c:pt idx="11469">
                <c:v>0</c:v>
              </c:pt>
              <c:pt idx="11470">
                <c:v>0</c:v>
              </c:pt>
              <c:pt idx="11471">
                <c:v>0</c:v>
              </c:pt>
              <c:pt idx="11472">
                <c:v>0</c:v>
              </c:pt>
              <c:pt idx="11473">
                <c:v>0</c:v>
              </c:pt>
              <c:pt idx="11474">
                <c:v>0</c:v>
              </c:pt>
              <c:pt idx="11475">
                <c:v>0</c:v>
              </c:pt>
              <c:pt idx="11476">
                <c:v>0</c:v>
              </c:pt>
              <c:pt idx="11477">
                <c:v>0</c:v>
              </c:pt>
              <c:pt idx="11478">
                <c:v>0</c:v>
              </c:pt>
              <c:pt idx="11479">
                <c:v>0</c:v>
              </c:pt>
              <c:pt idx="11480">
                <c:v>0</c:v>
              </c:pt>
              <c:pt idx="11481">
                <c:v>0</c:v>
              </c:pt>
              <c:pt idx="11482">
                <c:v>0</c:v>
              </c:pt>
              <c:pt idx="11483">
                <c:v>0</c:v>
              </c:pt>
              <c:pt idx="11484">
                <c:v>0</c:v>
              </c:pt>
              <c:pt idx="11485">
                <c:v>0</c:v>
              </c:pt>
              <c:pt idx="11486">
                <c:v>0</c:v>
              </c:pt>
              <c:pt idx="11487">
                <c:v>0</c:v>
              </c:pt>
              <c:pt idx="11488">
                <c:v>0</c:v>
              </c:pt>
              <c:pt idx="11489">
                <c:v>0</c:v>
              </c:pt>
              <c:pt idx="11490">
                <c:v>0</c:v>
              </c:pt>
              <c:pt idx="11491">
                <c:v>0</c:v>
              </c:pt>
              <c:pt idx="11492">
                <c:v>0</c:v>
              </c:pt>
              <c:pt idx="11493">
                <c:v>0</c:v>
              </c:pt>
              <c:pt idx="11494">
                <c:v>0</c:v>
              </c:pt>
              <c:pt idx="11495">
                <c:v>0</c:v>
              </c:pt>
              <c:pt idx="11496">
                <c:v>0</c:v>
              </c:pt>
              <c:pt idx="11497">
                <c:v>0</c:v>
              </c:pt>
              <c:pt idx="11498">
                <c:v>0</c:v>
              </c:pt>
              <c:pt idx="11499">
                <c:v>0</c:v>
              </c:pt>
              <c:pt idx="11500">
                <c:v>0</c:v>
              </c:pt>
              <c:pt idx="11501">
                <c:v>0</c:v>
              </c:pt>
              <c:pt idx="11502">
                <c:v>0</c:v>
              </c:pt>
              <c:pt idx="11503">
                <c:v>0</c:v>
              </c:pt>
              <c:pt idx="11504">
                <c:v>0</c:v>
              </c:pt>
              <c:pt idx="11505">
                <c:v>0</c:v>
              </c:pt>
              <c:pt idx="11506">
                <c:v>0</c:v>
              </c:pt>
              <c:pt idx="11507">
                <c:v>0</c:v>
              </c:pt>
              <c:pt idx="11508">
                <c:v>0</c:v>
              </c:pt>
              <c:pt idx="11509">
                <c:v>0</c:v>
              </c:pt>
              <c:pt idx="11510">
                <c:v>0</c:v>
              </c:pt>
              <c:pt idx="11511">
                <c:v>0</c:v>
              </c:pt>
              <c:pt idx="11512">
                <c:v>0</c:v>
              </c:pt>
              <c:pt idx="11513">
                <c:v>0</c:v>
              </c:pt>
              <c:pt idx="11514">
                <c:v>0</c:v>
              </c:pt>
              <c:pt idx="11515">
                <c:v>0</c:v>
              </c:pt>
              <c:pt idx="11516">
                <c:v>0</c:v>
              </c:pt>
              <c:pt idx="11517">
                <c:v>0</c:v>
              </c:pt>
              <c:pt idx="11518">
                <c:v>0</c:v>
              </c:pt>
              <c:pt idx="11519">
                <c:v>0</c:v>
              </c:pt>
              <c:pt idx="11520">
                <c:v>0</c:v>
              </c:pt>
              <c:pt idx="11521">
                <c:v>0</c:v>
              </c:pt>
              <c:pt idx="11522">
                <c:v>0</c:v>
              </c:pt>
              <c:pt idx="11523">
                <c:v>0</c:v>
              </c:pt>
              <c:pt idx="11524">
                <c:v>0</c:v>
              </c:pt>
              <c:pt idx="11525">
                <c:v>0</c:v>
              </c:pt>
              <c:pt idx="11526">
                <c:v>0</c:v>
              </c:pt>
              <c:pt idx="11527">
                <c:v>0</c:v>
              </c:pt>
              <c:pt idx="11528">
                <c:v>0</c:v>
              </c:pt>
              <c:pt idx="11529">
                <c:v>0</c:v>
              </c:pt>
              <c:pt idx="11530">
                <c:v>0</c:v>
              </c:pt>
              <c:pt idx="11531">
                <c:v>0</c:v>
              </c:pt>
              <c:pt idx="11532">
                <c:v>0</c:v>
              </c:pt>
              <c:pt idx="11533">
                <c:v>0</c:v>
              </c:pt>
              <c:pt idx="11534">
                <c:v>0</c:v>
              </c:pt>
              <c:pt idx="11535">
                <c:v>0</c:v>
              </c:pt>
              <c:pt idx="11536">
                <c:v>0</c:v>
              </c:pt>
              <c:pt idx="11537">
                <c:v>0</c:v>
              </c:pt>
              <c:pt idx="11538">
                <c:v>0</c:v>
              </c:pt>
              <c:pt idx="11539">
                <c:v>0</c:v>
              </c:pt>
              <c:pt idx="11540">
                <c:v>0</c:v>
              </c:pt>
              <c:pt idx="11541">
                <c:v>0</c:v>
              </c:pt>
              <c:pt idx="11542">
                <c:v>0</c:v>
              </c:pt>
              <c:pt idx="11543">
                <c:v>0</c:v>
              </c:pt>
              <c:pt idx="11544">
                <c:v>0</c:v>
              </c:pt>
              <c:pt idx="11545">
                <c:v>0</c:v>
              </c:pt>
              <c:pt idx="11546">
                <c:v>0</c:v>
              </c:pt>
              <c:pt idx="11547">
                <c:v>0</c:v>
              </c:pt>
              <c:pt idx="11548">
                <c:v>0</c:v>
              </c:pt>
              <c:pt idx="11549">
                <c:v>0</c:v>
              </c:pt>
              <c:pt idx="11550">
                <c:v>0</c:v>
              </c:pt>
              <c:pt idx="11551">
                <c:v>0</c:v>
              </c:pt>
              <c:pt idx="11552">
                <c:v>0</c:v>
              </c:pt>
              <c:pt idx="11553">
                <c:v>0</c:v>
              </c:pt>
              <c:pt idx="11554">
                <c:v>0</c:v>
              </c:pt>
              <c:pt idx="11555">
                <c:v>0</c:v>
              </c:pt>
              <c:pt idx="11556">
                <c:v>0</c:v>
              </c:pt>
              <c:pt idx="11557">
                <c:v>0</c:v>
              </c:pt>
              <c:pt idx="11558">
                <c:v>0</c:v>
              </c:pt>
              <c:pt idx="11559">
                <c:v>0</c:v>
              </c:pt>
              <c:pt idx="11560">
                <c:v>0</c:v>
              </c:pt>
              <c:pt idx="11561">
                <c:v>0</c:v>
              </c:pt>
              <c:pt idx="11562">
                <c:v>0</c:v>
              </c:pt>
              <c:pt idx="11563">
                <c:v>0</c:v>
              </c:pt>
              <c:pt idx="11564">
                <c:v>0</c:v>
              </c:pt>
              <c:pt idx="11565">
                <c:v>0</c:v>
              </c:pt>
              <c:pt idx="11566">
                <c:v>0</c:v>
              </c:pt>
              <c:pt idx="11567">
                <c:v>0</c:v>
              </c:pt>
              <c:pt idx="11568">
                <c:v>0</c:v>
              </c:pt>
              <c:pt idx="11569">
                <c:v>0</c:v>
              </c:pt>
              <c:pt idx="11570">
                <c:v>0</c:v>
              </c:pt>
              <c:pt idx="11571">
                <c:v>0</c:v>
              </c:pt>
              <c:pt idx="11572">
                <c:v>0</c:v>
              </c:pt>
              <c:pt idx="11573">
                <c:v>0</c:v>
              </c:pt>
              <c:pt idx="11574">
                <c:v>0</c:v>
              </c:pt>
              <c:pt idx="11575">
                <c:v>0</c:v>
              </c:pt>
              <c:pt idx="11576">
                <c:v>0</c:v>
              </c:pt>
              <c:pt idx="11577">
                <c:v>0</c:v>
              </c:pt>
              <c:pt idx="11578">
                <c:v>0</c:v>
              </c:pt>
              <c:pt idx="11579">
                <c:v>0</c:v>
              </c:pt>
              <c:pt idx="11580">
                <c:v>0</c:v>
              </c:pt>
              <c:pt idx="11581">
                <c:v>0</c:v>
              </c:pt>
              <c:pt idx="11582">
                <c:v>0</c:v>
              </c:pt>
              <c:pt idx="11583">
                <c:v>0</c:v>
              </c:pt>
              <c:pt idx="11584">
                <c:v>0</c:v>
              </c:pt>
              <c:pt idx="11585">
                <c:v>0</c:v>
              </c:pt>
              <c:pt idx="11586">
                <c:v>0</c:v>
              </c:pt>
              <c:pt idx="11587">
                <c:v>0</c:v>
              </c:pt>
              <c:pt idx="11588">
                <c:v>0</c:v>
              </c:pt>
              <c:pt idx="11589">
                <c:v>0</c:v>
              </c:pt>
              <c:pt idx="11590">
                <c:v>0</c:v>
              </c:pt>
              <c:pt idx="11591">
                <c:v>0</c:v>
              </c:pt>
              <c:pt idx="11592">
                <c:v>0</c:v>
              </c:pt>
              <c:pt idx="11593">
                <c:v>0</c:v>
              </c:pt>
              <c:pt idx="11594">
                <c:v>0</c:v>
              </c:pt>
            </c:numLit>
          </c:xVal>
          <c:yVal>
            <c:numLit>
              <c:formatCode>General</c:formatCode>
              <c:ptCount val="11595"/>
              <c:pt idx="0">
                <c:v>23.4</c:v>
              </c:pt>
              <c:pt idx="1">
                <c:v>23.41</c:v>
              </c:pt>
              <c:pt idx="2">
                <c:v>23.41</c:v>
              </c:pt>
              <c:pt idx="3">
                <c:v>23.41</c:v>
              </c:pt>
              <c:pt idx="4">
                <c:v>23.41</c:v>
              </c:pt>
              <c:pt idx="5">
                <c:v>23.42</c:v>
              </c:pt>
              <c:pt idx="6">
                <c:v>23.42</c:v>
              </c:pt>
              <c:pt idx="7">
                <c:v>23.42</c:v>
              </c:pt>
              <c:pt idx="8">
                <c:v>23.42</c:v>
              </c:pt>
              <c:pt idx="9">
                <c:v>23.43</c:v>
              </c:pt>
              <c:pt idx="10">
                <c:v>23.43</c:v>
              </c:pt>
              <c:pt idx="11">
                <c:v>23.43</c:v>
              </c:pt>
              <c:pt idx="12">
                <c:v>23.43</c:v>
              </c:pt>
              <c:pt idx="13">
                <c:v>23.46</c:v>
              </c:pt>
              <c:pt idx="14">
                <c:v>23.46</c:v>
              </c:pt>
              <c:pt idx="15">
                <c:v>23.46</c:v>
              </c:pt>
              <c:pt idx="16">
                <c:v>23.46</c:v>
              </c:pt>
              <c:pt idx="17">
                <c:v>23.48</c:v>
              </c:pt>
              <c:pt idx="18">
                <c:v>23.48</c:v>
              </c:pt>
              <c:pt idx="19">
                <c:v>23.49</c:v>
              </c:pt>
              <c:pt idx="20">
                <c:v>23.49</c:v>
              </c:pt>
              <c:pt idx="21">
                <c:v>23.51</c:v>
              </c:pt>
              <c:pt idx="22">
                <c:v>23.51</c:v>
              </c:pt>
              <c:pt idx="23">
                <c:v>23.53</c:v>
              </c:pt>
              <c:pt idx="24">
                <c:v>23.53</c:v>
              </c:pt>
              <c:pt idx="25">
                <c:v>23.56</c:v>
              </c:pt>
              <c:pt idx="26">
                <c:v>23.56</c:v>
              </c:pt>
              <c:pt idx="27">
                <c:v>23.59</c:v>
              </c:pt>
              <c:pt idx="28">
                <c:v>23.59</c:v>
              </c:pt>
              <c:pt idx="29">
                <c:v>23.61</c:v>
              </c:pt>
              <c:pt idx="30">
                <c:v>23.61</c:v>
              </c:pt>
              <c:pt idx="31">
                <c:v>23.63</c:v>
              </c:pt>
              <c:pt idx="32">
                <c:v>23.63</c:v>
              </c:pt>
              <c:pt idx="33">
                <c:v>23.66</c:v>
              </c:pt>
              <c:pt idx="34">
                <c:v>23.66</c:v>
              </c:pt>
              <c:pt idx="35">
                <c:v>23.69</c:v>
              </c:pt>
              <c:pt idx="36">
                <c:v>23.69</c:v>
              </c:pt>
              <c:pt idx="37">
                <c:v>23.73</c:v>
              </c:pt>
              <c:pt idx="38">
                <c:v>23.73</c:v>
              </c:pt>
              <c:pt idx="39">
                <c:v>23.76</c:v>
              </c:pt>
              <c:pt idx="40">
                <c:v>23.76</c:v>
              </c:pt>
              <c:pt idx="41">
                <c:v>23.8</c:v>
              </c:pt>
              <c:pt idx="42">
                <c:v>23.8</c:v>
              </c:pt>
              <c:pt idx="43">
                <c:v>23.82</c:v>
              </c:pt>
              <c:pt idx="44">
                <c:v>23.82</c:v>
              </c:pt>
              <c:pt idx="45">
                <c:v>23.86</c:v>
              </c:pt>
              <c:pt idx="46">
                <c:v>23.86</c:v>
              </c:pt>
              <c:pt idx="47">
                <c:v>23.9</c:v>
              </c:pt>
              <c:pt idx="48">
                <c:v>23.9</c:v>
              </c:pt>
              <c:pt idx="49">
                <c:v>23.94</c:v>
              </c:pt>
              <c:pt idx="50">
                <c:v>23.94</c:v>
              </c:pt>
              <c:pt idx="51">
                <c:v>23.98</c:v>
              </c:pt>
              <c:pt idx="52">
                <c:v>23.98</c:v>
              </c:pt>
              <c:pt idx="53">
                <c:v>24.01</c:v>
              </c:pt>
              <c:pt idx="54">
                <c:v>24.01</c:v>
              </c:pt>
              <c:pt idx="55">
                <c:v>24.05</c:v>
              </c:pt>
              <c:pt idx="56">
                <c:v>24.05</c:v>
              </c:pt>
              <c:pt idx="57">
                <c:v>24.09</c:v>
              </c:pt>
              <c:pt idx="58">
                <c:v>24.09</c:v>
              </c:pt>
              <c:pt idx="59">
                <c:v>24.13</c:v>
              </c:pt>
              <c:pt idx="60">
                <c:v>24.13</c:v>
              </c:pt>
              <c:pt idx="61">
                <c:v>24.16</c:v>
              </c:pt>
              <c:pt idx="62">
                <c:v>24.16</c:v>
              </c:pt>
              <c:pt idx="63">
                <c:v>24.21</c:v>
              </c:pt>
              <c:pt idx="64">
                <c:v>24.21</c:v>
              </c:pt>
              <c:pt idx="65">
                <c:v>24.25</c:v>
              </c:pt>
              <c:pt idx="66">
                <c:v>24.25</c:v>
              </c:pt>
              <c:pt idx="67">
                <c:v>24.3</c:v>
              </c:pt>
              <c:pt idx="68">
                <c:v>24.3</c:v>
              </c:pt>
              <c:pt idx="69">
                <c:v>24.34</c:v>
              </c:pt>
              <c:pt idx="70">
                <c:v>24.34</c:v>
              </c:pt>
              <c:pt idx="71">
                <c:v>24.4</c:v>
              </c:pt>
              <c:pt idx="72">
                <c:v>24.4</c:v>
              </c:pt>
              <c:pt idx="73">
                <c:v>24.44</c:v>
              </c:pt>
              <c:pt idx="74">
                <c:v>24.44</c:v>
              </c:pt>
              <c:pt idx="75">
                <c:v>24.48</c:v>
              </c:pt>
              <c:pt idx="76">
                <c:v>24.48</c:v>
              </c:pt>
              <c:pt idx="77">
                <c:v>24.52</c:v>
              </c:pt>
              <c:pt idx="78">
                <c:v>24.52</c:v>
              </c:pt>
              <c:pt idx="79">
                <c:v>24.57</c:v>
              </c:pt>
              <c:pt idx="80">
                <c:v>24.57</c:v>
              </c:pt>
              <c:pt idx="81">
                <c:v>24.62</c:v>
              </c:pt>
              <c:pt idx="82">
                <c:v>24.62</c:v>
              </c:pt>
              <c:pt idx="83">
                <c:v>24.66</c:v>
              </c:pt>
              <c:pt idx="84">
                <c:v>24.66</c:v>
              </c:pt>
              <c:pt idx="85">
                <c:v>24.71</c:v>
              </c:pt>
              <c:pt idx="86">
                <c:v>24.71</c:v>
              </c:pt>
              <c:pt idx="87">
                <c:v>24.77</c:v>
              </c:pt>
              <c:pt idx="88">
                <c:v>24.77</c:v>
              </c:pt>
              <c:pt idx="89">
                <c:v>24.82</c:v>
              </c:pt>
              <c:pt idx="90">
                <c:v>24.82</c:v>
              </c:pt>
              <c:pt idx="91">
                <c:v>24.86</c:v>
              </c:pt>
              <c:pt idx="92">
                <c:v>24.86</c:v>
              </c:pt>
              <c:pt idx="93">
                <c:v>24.91</c:v>
              </c:pt>
              <c:pt idx="94">
                <c:v>24.91</c:v>
              </c:pt>
              <c:pt idx="95">
                <c:v>24.96</c:v>
              </c:pt>
              <c:pt idx="96">
                <c:v>24.96</c:v>
              </c:pt>
              <c:pt idx="97">
                <c:v>25.01</c:v>
              </c:pt>
              <c:pt idx="98">
                <c:v>25.01</c:v>
              </c:pt>
              <c:pt idx="99">
                <c:v>25.06</c:v>
              </c:pt>
              <c:pt idx="100">
                <c:v>25.06</c:v>
              </c:pt>
              <c:pt idx="101">
                <c:v>25.11</c:v>
              </c:pt>
              <c:pt idx="102">
                <c:v>25.11</c:v>
              </c:pt>
              <c:pt idx="103">
                <c:v>25.16</c:v>
              </c:pt>
              <c:pt idx="104">
                <c:v>25.16</c:v>
              </c:pt>
              <c:pt idx="105">
                <c:v>25.21</c:v>
              </c:pt>
              <c:pt idx="106">
                <c:v>25.21</c:v>
              </c:pt>
              <c:pt idx="107">
                <c:v>25.26</c:v>
              </c:pt>
              <c:pt idx="108">
                <c:v>25.26</c:v>
              </c:pt>
              <c:pt idx="109">
                <c:v>25.31</c:v>
              </c:pt>
              <c:pt idx="110">
                <c:v>25.31</c:v>
              </c:pt>
              <c:pt idx="111">
                <c:v>25.36</c:v>
              </c:pt>
              <c:pt idx="112">
                <c:v>25.36</c:v>
              </c:pt>
              <c:pt idx="113">
                <c:v>25.41</c:v>
              </c:pt>
              <c:pt idx="114">
                <c:v>25.41</c:v>
              </c:pt>
              <c:pt idx="115">
                <c:v>25.48</c:v>
              </c:pt>
              <c:pt idx="116">
                <c:v>25.48</c:v>
              </c:pt>
              <c:pt idx="117">
                <c:v>25.52</c:v>
              </c:pt>
              <c:pt idx="118">
                <c:v>25.52</c:v>
              </c:pt>
              <c:pt idx="119">
                <c:v>25.57</c:v>
              </c:pt>
              <c:pt idx="120">
                <c:v>25.57</c:v>
              </c:pt>
              <c:pt idx="121">
                <c:v>25.63</c:v>
              </c:pt>
              <c:pt idx="122">
                <c:v>25.63</c:v>
              </c:pt>
              <c:pt idx="123">
                <c:v>25.68</c:v>
              </c:pt>
              <c:pt idx="124">
                <c:v>25.68</c:v>
              </c:pt>
              <c:pt idx="125">
                <c:v>25.73</c:v>
              </c:pt>
              <c:pt idx="126">
                <c:v>25.73</c:v>
              </c:pt>
              <c:pt idx="127">
                <c:v>25.78</c:v>
              </c:pt>
              <c:pt idx="128">
                <c:v>25.78</c:v>
              </c:pt>
              <c:pt idx="129">
                <c:v>25.84</c:v>
              </c:pt>
              <c:pt idx="130">
                <c:v>25.84</c:v>
              </c:pt>
              <c:pt idx="131">
                <c:v>25.9</c:v>
              </c:pt>
              <c:pt idx="132">
                <c:v>25.9</c:v>
              </c:pt>
              <c:pt idx="133">
                <c:v>25.95</c:v>
              </c:pt>
              <c:pt idx="134">
                <c:v>25.95</c:v>
              </c:pt>
              <c:pt idx="135">
                <c:v>26.01</c:v>
              </c:pt>
              <c:pt idx="136">
                <c:v>26.01</c:v>
              </c:pt>
              <c:pt idx="137">
                <c:v>26.06</c:v>
              </c:pt>
              <c:pt idx="138">
                <c:v>26.06</c:v>
              </c:pt>
              <c:pt idx="139">
                <c:v>26.12</c:v>
              </c:pt>
              <c:pt idx="140">
                <c:v>26.12</c:v>
              </c:pt>
              <c:pt idx="141">
                <c:v>26.18</c:v>
              </c:pt>
              <c:pt idx="142">
                <c:v>26.18</c:v>
              </c:pt>
              <c:pt idx="143">
                <c:v>26.24</c:v>
              </c:pt>
              <c:pt idx="144">
                <c:v>26.24</c:v>
              </c:pt>
              <c:pt idx="145">
                <c:v>26.29</c:v>
              </c:pt>
              <c:pt idx="146">
                <c:v>26.29</c:v>
              </c:pt>
              <c:pt idx="147">
                <c:v>26.34</c:v>
              </c:pt>
              <c:pt idx="148">
                <c:v>26.34</c:v>
              </c:pt>
              <c:pt idx="149">
                <c:v>26.4</c:v>
              </c:pt>
              <c:pt idx="150">
                <c:v>26.4</c:v>
              </c:pt>
              <c:pt idx="151">
                <c:v>26.45</c:v>
              </c:pt>
              <c:pt idx="152">
                <c:v>26.45</c:v>
              </c:pt>
              <c:pt idx="153">
                <c:v>26.51</c:v>
              </c:pt>
              <c:pt idx="154">
                <c:v>26.51</c:v>
              </c:pt>
              <c:pt idx="155">
                <c:v>26.56</c:v>
              </c:pt>
              <c:pt idx="156">
                <c:v>26.56</c:v>
              </c:pt>
              <c:pt idx="157">
                <c:v>26.62</c:v>
              </c:pt>
              <c:pt idx="158">
                <c:v>26.62</c:v>
              </c:pt>
              <c:pt idx="159">
                <c:v>26.68</c:v>
              </c:pt>
              <c:pt idx="160">
                <c:v>26.68</c:v>
              </c:pt>
              <c:pt idx="161">
                <c:v>26.73</c:v>
              </c:pt>
              <c:pt idx="162">
                <c:v>26.73</c:v>
              </c:pt>
              <c:pt idx="163">
                <c:v>26.78</c:v>
              </c:pt>
              <c:pt idx="164">
                <c:v>26.78</c:v>
              </c:pt>
              <c:pt idx="165">
                <c:v>26.84</c:v>
              </c:pt>
              <c:pt idx="166">
                <c:v>26.84</c:v>
              </c:pt>
              <c:pt idx="167">
                <c:v>26.9</c:v>
              </c:pt>
              <c:pt idx="168">
                <c:v>26.9</c:v>
              </c:pt>
              <c:pt idx="169">
                <c:v>26.96</c:v>
              </c:pt>
              <c:pt idx="170">
                <c:v>26.96</c:v>
              </c:pt>
              <c:pt idx="171">
                <c:v>27.01</c:v>
              </c:pt>
              <c:pt idx="172">
                <c:v>27.01</c:v>
              </c:pt>
              <c:pt idx="173">
                <c:v>27.07</c:v>
              </c:pt>
              <c:pt idx="174">
                <c:v>27.07</c:v>
              </c:pt>
              <c:pt idx="175">
                <c:v>27.11</c:v>
              </c:pt>
              <c:pt idx="176">
                <c:v>27.11</c:v>
              </c:pt>
              <c:pt idx="177">
                <c:v>27.17</c:v>
              </c:pt>
              <c:pt idx="178">
                <c:v>27.17</c:v>
              </c:pt>
              <c:pt idx="179">
                <c:v>27.22</c:v>
              </c:pt>
              <c:pt idx="180">
                <c:v>27.22</c:v>
              </c:pt>
              <c:pt idx="181">
                <c:v>27.28</c:v>
              </c:pt>
              <c:pt idx="182">
                <c:v>27.28</c:v>
              </c:pt>
              <c:pt idx="183">
                <c:v>27.33</c:v>
              </c:pt>
              <c:pt idx="184">
                <c:v>27.33</c:v>
              </c:pt>
              <c:pt idx="185">
                <c:v>27.39</c:v>
              </c:pt>
              <c:pt idx="186">
                <c:v>27.39</c:v>
              </c:pt>
              <c:pt idx="187">
                <c:v>27.44</c:v>
              </c:pt>
              <c:pt idx="188">
                <c:v>27.44</c:v>
              </c:pt>
              <c:pt idx="189">
                <c:v>27.5</c:v>
              </c:pt>
              <c:pt idx="190">
                <c:v>27.5</c:v>
              </c:pt>
              <c:pt idx="191">
                <c:v>27.55</c:v>
              </c:pt>
              <c:pt idx="192">
                <c:v>27.55</c:v>
              </c:pt>
              <c:pt idx="193">
                <c:v>27.61</c:v>
              </c:pt>
              <c:pt idx="194">
                <c:v>27.61</c:v>
              </c:pt>
              <c:pt idx="195">
                <c:v>27.67</c:v>
              </c:pt>
              <c:pt idx="196">
                <c:v>27.67</c:v>
              </c:pt>
              <c:pt idx="197">
                <c:v>27.72</c:v>
              </c:pt>
              <c:pt idx="198">
                <c:v>27.72</c:v>
              </c:pt>
              <c:pt idx="199">
                <c:v>27.78</c:v>
              </c:pt>
              <c:pt idx="200">
                <c:v>27.78</c:v>
              </c:pt>
              <c:pt idx="201">
                <c:v>27.84</c:v>
              </c:pt>
              <c:pt idx="202">
                <c:v>27.84</c:v>
              </c:pt>
              <c:pt idx="203">
                <c:v>27.89</c:v>
              </c:pt>
              <c:pt idx="204">
                <c:v>27.89</c:v>
              </c:pt>
              <c:pt idx="205">
                <c:v>27.95</c:v>
              </c:pt>
              <c:pt idx="206">
                <c:v>27.95</c:v>
              </c:pt>
              <c:pt idx="207">
                <c:v>28</c:v>
              </c:pt>
              <c:pt idx="208">
                <c:v>28</c:v>
              </c:pt>
              <c:pt idx="209">
                <c:v>28.05</c:v>
              </c:pt>
              <c:pt idx="210">
                <c:v>28.05</c:v>
              </c:pt>
              <c:pt idx="211">
                <c:v>28.11</c:v>
              </c:pt>
              <c:pt idx="212">
                <c:v>28.11</c:v>
              </c:pt>
              <c:pt idx="213">
                <c:v>28.17</c:v>
              </c:pt>
              <c:pt idx="214">
                <c:v>28.17</c:v>
              </c:pt>
              <c:pt idx="215">
                <c:v>28.22</c:v>
              </c:pt>
              <c:pt idx="216">
                <c:v>28.22</c:v>
              </c:pt>
              <c:pt idx="217">
                <c:v>28.28</c:v>
              </c:pt>
              <c:pt idx="218">
                <c:v>28.28</c:v>
              </c:pt>
              <c:pt idx="219">
                <c:v>28.33</c:v>
              </c:pt>
              <c:pt idx="220">
                <c:v>28.33</c:v>
              </c:pt>
              <c:pt idx="221">
                <c:v>28.39</c:v>
              </c:pt>
              <c:pt idx="222">
                <c:v>28.39</c:v>
              </c:pt>
              <c:pt idx="223">
                <c:v>28.44</c:v>
              </c:pt>
              <c:pt idx="224">
                <c:v>28.44</c:v>
              </c:pt>
              <c:pt idx="225">
                <c:v>28.49</c:v>
              </c:pt>
              <c:pt idx="226">
                <c:v>28.49</c:v>
              </c:pt>
              <c:pt idx="227">
                <c:v>28.54</c:v>
              </c:pt>
              <c:pt idx="228">
                <c:v>28.54</c:v>
              </c:pt>
              <c:pt idx="229">
                <c:v>28.6</c:v>
              </c:pt>
              <c:pt idx="230">
                <c:v>28.6</c:v>
              </c:pt>
              <c:pt idx="231">
                <c:v>28.65</c:v>
              </c:pt>
              <c:pt idx="232">
                <c:v>28.65</c:v>
              </c:pt>
              <c:pt idx="233">
                <c:v>28.69</c:v>
              </c:pt>
              <c:pt idx="234">
                <c:v>28.69</c:v>
              </c:pt>
              <c:pt idx="235">
                <c:v>28.75</c:v>
              </c:pt>
              <c:pt idx="236">
                <c:v>28.75</c:v>
              </c:pt>
              <c:pt idx="237">
                <c:v>28.81</c:v>
              </c:pt>
              <c:pt idx="238">
                <c:v>28.81</c:v>
              </c:pt>
              <c:pt idx="239">
                <c:v>28.86</c:v>
              </c:pt>
              <c:pt idx="240">
                <c:v>28.86</c:v>
              </c:pt>
              <c:pt idx="241">
                <c:v>28.91</c:v>
              </c:pt>
              <c:pt idx="242">
                <c:v>28.91</c:v>
              </c:pt>
              <c:pt idx="243">
                <c:v>28.97</c:v>
              </c:pt>
              <c:pt idx="244">
                <c:v>28.97</c:v>
              </c:pt>
              <c:pt idx="245">
                <c:v>29.01</c:v>
              </c:pt>
              <c:pt idx="246">
                <c:v>29.01</c:v>
              </c:pt>
              <c:pt idx="247">
                <c:v>29.07</c:v>
              </c:pt>
              <c:pt idx="248">
                <c:v>29.07</c:v>
              </c:pt>
              <c:pt idx="249">
                <c:v>29.12</c:v>
              </c:pt>
              <c:pt idx="250">
                <c:v>29.12</c:v>
              </c:pt>
              <c:pt idx="251">
                <c:v>29.17</c:v>
              </c:pt>
              <c:pt idx="252">
                <c:v>29.17</c:v>
              </c:pt>
              <c:pt idx="253">
                <c:v>29.22</c:v>
              </c:pt>
              <c:pt idx="254">
                <c:v>29.22</c:v>
              </c:pt>
              <c:pt idx="255">
                <c:v>29.28</c:v>
              </c:pt>
              <c:pt idx="256">
                <c:v>29.28</c:v>
              </c:pt>
              <c:pt idx="257">
                <c:v>29.33</c:v>
              </c:pt>
              <c:pt idx="258">
                <c:v>29.33</c:v>
              </c:pt>
              <c:pt idx="259">
                <c:v>29.38</c:v>
              </c:pt>
              <c:pt idx="260">
                <c:v>29.38</c:v>
              </c:pt>
              <c:pt idx="261">
                <c:v>29.44</c:v>
              </c:pt>
              <c:pt idx="262">
                <c:v>29.44</c:v>
              </c:pt>
              <c:pt idx="263">
                <c:v>29.49</c:v>
              </c:pt>
              <c:pt idx="264">
                <c:v>29.49</c:v>
              </c:pt>
              <c:pt idx="265">
                <c:v>29.53</c:v>
              </c:pt>
              <c:pt idx="266">
                <c:v>29.53</c:v>
              </c:pt>
              <c:pt idx="267">
                <c:v>29.59</c:v>
              </c:pt>
              <c:pt idx="268">
                <c:v>29.59</c:v>
              </c:pt>
              <c:pt idx="269">
                <c:v>29.64</c:v>
              </c:pt>
              <c:pt idx="270">
                <c:v>29.64</c:v>
              </c:pt>
              <c:pt idx="271">
                <c:v>29.7</c:v>
              </c:pt>
              <c:pt idx="272">
                <c:v>29.7</c:v>
              </c:pt>
              <c:pt idx="273">
                <c:v>29.75</c:v>
              </c:pt>
              <c:pt idx="274">
                <c:v>29.75</c:v>
              </c:pt>
              <c:pt idx="275">
                <c:v>29.8</c:v>
              </c:pt>
              <c:pt idx="276">
                <c:v>29.8</c:v>
              </c:pt>
              <c:pt idx="277">
                <c:v>29.85</c:v>
              </c:pt>
              <c:pt idx="278">
                <c:v>29.85</c:v>
              </c:pt>
              <c:pt idx="279">
                <c:v>29.9</c:v>
              </c:pt>
              <c:pt idx="280">
                <c:v>29.9</c:v>
              </c:pt>
              <c:pt idx="281">
                <c:v>29.95</c:v>
              </c:pt>
              <c:pt idx="282">
                <c:v>29.95</c:v>
              </c:pt>
              <c:pt idx="283">
                <c:v>30</c:v>
              </c:pt>
              <c:pt idx="284">
                <c:v>30</c:v>
              </c:pt>
              <c:pt idx="285">
                <c:v>30.05</c:v>
              </c:pt>
              <c:pt idx="286">
                <c:v>30.05</c:v>
              </c:pt>
              <c:pt idx="287">
                <c:v>30.1</c:v>
              </c:pt>
              <c:pt idx="288">
                <c:v>30.1</c:v>
              </c:pt>
              <c:pt idx="289">
                <c:v>30.15</c:v>
              </c:pt>
              <c:pt idx="290">
                <c:v>30.15</c:v>
              </c:pt>
              <c:pt idx="291">
                <c:v>30.2</c:v>
              </c:pt>
              <c:pt idx="292">
                <c:v>30.2</c:v>
              </c:pt>
              <c:pt idx="293">
                <c:v>30.26</c:v>
              </c:pt>
              <c:pt idx="294">
                <c:v>30.26</c:v>
              </c:pt>
              <c:pt idx="295">
                <c:v>30.3</c:v>
              </c:pt>
              <c:pt idx="296">
                <c:v>30.3</c:v>
              </c:pt>
              <c:pt idx="297">
                <c:v>30.35</c:v>
              </c:pt>
              <c:pt idx="298">
                <c:v>30.35</c:v>
              </c:pt>
              <c:pt idx="299">
                <c:v>30.4</c:v>
              </c:pt>
              <c:pt idx="300">
                <c:v>30.4</c:v>
              </c:pt>
              <c:pt idx="301">
                <c:v>30.45</c:v>
              </c:pt>
              <c:pt idx="302">
                <c:v>30.45</c:v>
              </c:pt>
              <c:pt idx="303">
                <c:v>30.49</c:v>
              </c:pt>
              <c:pt idx="304">
                <c:v>30.49</c:v>
              </c:pt>
              <c:pt idx="305">
                <c:v>30.54</c:v>
              </c:pt>
              <c:pt idx="306">
                <c:v>30.54</c:v>
              </c:pt>
              <c:pt idx="307">
                <c:v>30.6</c:v>
              </c:pt>
              <c:pt idx="308">
                <c:v>30.6</c:v>
              </c:pt>
              <c:pt idx="309">
                <c:v>30.64</c:v>
              </c:pt>
              <c:pt idx="310">
                <c:v>30.64</c:v>
              </c:pt>
              <c:pt idx="311">
                <c:v>30.69</c:v>
              </c:pt>
              <c:pt idx="312">
                <c:v>30.69</c:v>
              </c:pt>
              <c:pt idx="313">
                <c:v>30.74</c:v>
              </c:pt>
              <c:pt idx="314">
                <c:v>30.74</c:v>
              </c:pt>
              <c:pt idx="315">
                <c:v>30.78</c:v>
              </c:pt>
              <c:pt idx="316">
                <c:v>30.78</c:v>
              </c:pt>
              <c:pt idx="317">
                <c:v>30.84</c:v>
              </c:pt>
              <c:pt idx="318">
                <c:v>30.84</c:v>
              </c:pt>
              <c:pt idx="319">
                <c:v>30.88</c:v>
              </c:pt>
              <c:pt idx="320">
                <c:v>30.88</c:v>
              </c:pt>
              <c:pt idx="321">
                <c:v>30.93</c:v>
              </c:pt>
              <c:pt idx="322">
                <c:v>30.93</c:v>
              </c:pt>
              <c:pt idx="323">
                <c:v>30.98</c:v>
              </c:pt>
              <c:pt idx="324">
                <c:v>30.98</c:v>
              </c:pt>
              <c:pt idx="325">
                <c:v>31.02</c:v>
              </c:pt>
              <c:pt idx="326">
                <c:v>31.02</c:v>
              </c:pt>
              <c:pt idx="327">
                <c:v>31.07</c:v>
              </c:pt>
              <c:pt idx="328">
                <c:v>31.07</c:v>
              </c:pt>
              <c:pt idx="329">
                <c:v>31.12</c:v>
              </c:pt>
              <c:pt idx="330">
                <c:v>31.12</c:v>
              </c:pt>
              <c:pt idx="331">
                <c:v>31.17</c:v>
              </c:pt>
              <c:pt idx="332">
                <c:v>31.17</c:v>
              </c:pt>
              <c:pt idx="333">
                <c:v>31.21</c:v>
              </c:pt>
              <c:pt idx="334">
                <c:v>31.21</c:v>
              </c:pt>
              <c:pt idx="335">
                <c:v>31.26</c:v>
              </c:pt>
              <c:pt idx="336">
                <c:v>31.26</c:v>
              </c:pt>
              <c:pt idx="337">
                <c:v>31.3</c:v>
              </c:pt>
              <c:pt idx="338">
                <c:v>31.3</c:v>
              </c:pt>
              <c:pt idx="339">
                <c:v>31.34</c:v>
              </c:pt>
              <c:pt idx="340">
                <c:v>31.34</c:v>
              </c:pt>
              <c:pt idx="341">
                <c:v>31.39</c:v>
              </c:pt>
              <c:pt idx="342">
                <c:v>31.39</c:v>
              </c:pt>
              <c:pt idx="343">
                <c:v>31.45</c:v>
              </c:pt>
              <c:pt idx="344">
                <c:v>31.45</c:v>
              </c:pt>
              <c:pt idx="345">
                <c:v>31.49</c:v>
              </c:pt>
              <c:pt idx="346">
                <c:v>31.49</c:v>
              </c:pt>
              <c:pt idx="347">
                <c:v>31.53</c:v>
              </c:pt>
              <c:pt idx="348">
                <c:v>31.53</c:v>
              </c:pt>
              <c:pt idx="349">
                <c:v>31.58</c:v>
              </c:pt>
              <c:pt idx="350">
                <c:v>31.58</c:v>
              </c:pt>
              <c:pt idx="351">
                <c:v>31.62</c:v>
              </c:pt>
              <c:pt idx="352">
                <c:v>31.62</c:v>
              </c:pt>
              <c:pt idx="353">
                <c:v>31.66</c:v>
              </c:pt>
              <c:pt idx="354">
                <c:v>31.66</c:v>
              </c:pt>
              <c:pt idx="355">
                <c:v>31.7</c:v>
              </c:pt>
              <c:pt idx="356">
                <c:v>31.7</c:v>
              </c:pt>
              <c:pt idx="357">
                <c:v>31.76</c:v>
              </c:pt>
              <c:pt idx="358">
                <c:v>31.76</c:v>
              </c:pt>
              <c:pt idx="359">
                <c:v>31.79</c:v>
              </c:pt>
              <c:pt idx="360">
                <c:v>31.79</c:v>
              </c:pt>
              <c:pt idx="361">
                <c:v>31.85</c:v>
              </c:pt>
              <c:pt idx="362">
                <c:v>31.85</c:v>
              </c:pt>
              <c:pt idx="363">
                <c:v>31.89</c:v>
              </c:pt>
              <c:pt idx="364">
                <c:v>31.89</c:v>
              </c:pt>
              <c:pt idx="365">
                <c:v>31.94</c:v>
              </c:pt>
              <c:pt idx="366">
                <c:v>31.94</c:v>
              </c:pt>
              <c:pt idx="367">
                <c:v>31.98</c:v>
              </c:pt>
              <c:pt idx="368">
                <c:v>31.98</c:v>
              </c:pt>
              <c:pt idx="369">
                <c:v>32.020000000000003</c:v>
              </c:pt>
              <c:pt idx="370">
                <c:v>32.020000000000003</c:v>
              </c:pt>
              <c:pt idx="371">
                <c:v>32.07</c:v>
              </c:pt>
              <c:pt idx="372">
                <c:v>32.07</c:v>
              </c:pt>
              <c:pt idx="373">
                <c:v>32.11</c:v>
              </c:pt>
              <c:pt idx="374">
                <c:v>32.11</c:v>
              </c:pt>
              <c:pt idx="375">
                <c:v>32.15</c:v>
              </c:pt>
              <c:pt idx="376">
                <c:v>32.15</c:v>
              </c:pt>
              <c:pt idx="377">
                <c:v>32.200000000000003</c:v>
              </c:pt>
              <c:pt idx="378">
                <c:v>32.200000000000003</c:v>
              </c:pt>
              <c:pt idx="379">
                <c:v>32.24</c:v>
              </c:pt>
              <c:pt idx="380">
                <c:v>32.24</c:v>
              </c:pt>
              <c:pt idx="381">
                <c:v>32.28</c:v>
              </c:pt>
              <c:pt idx="382">
                <c:v>32.28</c:v>
              </c:pt>
              <c:pt idx="383">
                <c:v>32.33</c:v>
              </c:pt>
              <c:pt idx="384">
                <c:v>32.33</c:v>
              </c:pt>
              <c:pt idx="385">
                <c:v>32.369999999999997</c:v>
              </c:pt>
              <c:pt idx="386">
                <c:v>32.369999999999997</c:v>
              </c:pt>
              <c:pt idx="387">
                <c:v>32.4</c:v>
              </c:pt>
              <c:pt idx="388">
                <c:v>32.4</c:v>
              </c:pt>
              <c:pt idx="389">
                <c:v>32.46</c:v>
              </c:pt>
              <c:pt idx="390">
                <c:v>32.46</c:v>
              </c:pt>
              <c:pt idx="391">
                <c:v>32.5</c:v>
              </c:pt>
              <c:pt idx="392">
                <c:v>32.5</c:v>
              </c:pt>
              <c:pt idx="393">
                <c:v>32.54</c:v>
              </c:pt>
              <c:pt idx="394">
                <c:v>32.54</c:v>
              </c:pt>
              <c:pt idx="395">
                <c:v>32.58</c:v>
              </c:pt>
              <c:pt idx="396">
                <c:v>32.58</c:v>
              </c:pt>
              <c:pt idx="397">
                <c:v>32.630000000000003</c:v>
              </c:pt>
              <c:pt idx="398">
                <c:v>32.630000000000003</c:v>
              </c:pt>
              <c:pt idx="399">
                <c:v>32.659999999999997</c:v>
              </c:pt>
              <c:pt idx="400">
                <c:v>32.659999999999997</c:v>
              </c:pt>
              <c:pt idx="401">
                <c:v>32.71</c:v>
              </c:pt>
              <c:pt idx="402">
                <c:v>32.71</c:v>
              </c:pt>
              <c:pt idx="403">
                <c:v>32.75</c:v>
              </c:pt>
              <c:pt idx="404">
                <c:v>32.75</c:v>
              </c:pt>
              <c:pt idx="405">
                <c:v>32.79</c:v>
              </c:pt>
              <c:pt idx="406">
                <c:v>32.79</c:v>
              </c:pt>
              <c:pt idx="407">
                <c:v>32.82</c:v>
              </c:pt>
              <c:pt idx="408">
                <c:v>32.82</c:v>
              </c:pt>
              <c:pt idx="409">
                <c:v>32.86</c:v>
              </c:pt>
              <c:pt idx="410">
                <c:v>32.86</c:v>
              </c:pt>
              <c:pt idx="411">
                <c:v>32.9</c:v>
              </c:pt>
              <c:pt idx="412">
                <c:v>32.9</c:v>
              </c:pt>
              <c:pt idx="413">
                <c:v>32.93</c:v>
              </c:pt>
              <c:pt idx="414">
                <c:v>32.93</c:v>
              </c:pt>
              <c:pt idx="415">
                <c:v>32.979999999999997</c:v>
              </c:pt>
              <c:pt idx="416">
                <c:v>32.979999999999997</c:v>
              </c:pt>
              <c:pt idx="417">
                <c:v>33.020000000000003</c:v>
              </c:pt>
              <c:pt idx="418">
                <c:v>33.020000000000003</c:v>
              </c:pt>
              <c:pt idx="419">
                <c:v>33.06</c:v>
              </c:pt>
              <c:pt idx="420">
                <c:v>33.06</c:v>
              </c:pt>
              <c:pt idx="421">
                <c:v>33.090000000000003</c:v>
              </c:pt>
              <c:pt idx="422">
                <c:v>33.090000000000003</c:v>
              </c:pt>
              <c:pt idx="423">
                <c:v>33.14</c:v>
              </c:pt>
              <c:pt idx="424">
                <c:v>33.14</c:v>
              </c:pt>
              <c:pt idx="425">
                <c:v>33.18</c:v>
              </c:pt>
              <c:pt idx="426">
                <c:v>33.18</c:v>
              </c:pt>
              <c:pt idx="427">
                <c:v>33.22</c:v>
              </c:pt>
              <c:pt idx="428">
                <c:v>33.22</c:v>
              </c:pt>
              <c:pt idx="429">
                <c:v>33.25</c:v>
              </c:pt>
              <c:pt idx="430">
                <c:v>33.25</c:v>
              </c:pt>
              <c:pt idx="431">
                <c:v>33.29</c:v>
              </c:pt>
              <c:pt idx="432">
                <c:v>33.29</c:v>
              </c:pt>
              <c:pt idx="433">
                <c:v>33.33</c:v>
              </c:pt>
              <c:pt idx="434">
                <c:v>33.33</c:v>
              </c:pt>
              <c:pt idx="435">
                <c:v>33.369999999999997</c:v>
              </c:pt>
              <c:pt idx="436">
                <c:v>33.369999999999997</c:v>
              </c:pt>
              <c:pt idx="437">
                <c:v>33.4</c:v>
              </c:pt>
              <c:pt idx="438">
                <c:v>33.4</c:v>
              </c:pt>
              <c:pt idx="439">
                <c:v>33.450000000000003</c:v>
              </c:pt>
              <c:pt idx="440">
                <c:v>33.450000000000003</c:v>
              </c:pt>
              <c:pt idx="441">
                <c:v>33.49</c:v>
              </c:pt>
              <c:pt idx="442">
                <c:v>33.49</c:v>
              </c:pt>
              <c:pt idx="443">
                <c:v>33.520000000000003</c:v>
              </c:pt>
              <c:pt idx="444">
                <c:v>33.520000000000003</c:v>
              </c:pt>
              <c:pt idx="445">
                <c:v>33.56</c:v>
              </c:pt>
              <c:pt idx="446">
                <c:v>33.56</c:v>
              </c:pt>
              <c:pt idx="447">
                <c:v>33.6</c:v>
              </c:pt>
              <c:pt idx="448">
                <c:v>33.6</c:v>
              </c:pt>
              <c:pt idx="449">
                <c:v>33.64</c:v>
              </c:pt>
              <c:pt idx="450">
                <c:v>33.64</c:v>
              </c:pt>
              <c:pt idx="451">
                <c:v>33.68</c:v>
              </c:pt>
              <c:pt idx="452">
                <c:v>33.68</c:v>
              </c:pt>
              <c:pt idx="453">
                <c:v>33.71</c:v>
              </c:pt>
              <c:pt idx="454">
                <c:v>33.71</c:v>
              </c:pt>
              <c:pt idx="455">
                <c:v>33.75</c:v>
              </c:pt>
              <c:pt idx="456">
                <c:v>33.75</c:v>
              </c:pt>
              <c:pt idx="457">
                <c:v>33.79</c:v>
              </c:pt>
              <c:pt idx="458">
                <c:v>33.79</c:v>
              </c:pt>
              <c:pt idx="459">
                <c:v>33.82</c:v>
              </c:pt>
              <c:pt idx="460">
                <c:v>33.82</c:v>
              </c:pt>
              <c:pt idx="461">
                <c:v>33.85</c:v>
              </c:pt>
              <c:pt idx="462">
                <c:v>33.85</c:v>
              </c:pt>
              <c:pt idx="463">
                <c:v>33.9</c:v>
              </c:pt>
              <c:pt idx="464">
                <c:v>33.9</c:v>
              </c:pt>
              <c:pt idx="465">
                <c:v>33.94</c:v>
              </c:pt>
              <c:pt idx="466">
                <c:v>33.94</c:v>
              </c:pt>
              <c:pt idx="467">
                <c:v>33.979999999999997</c:v>
              </c:pt>
              <c:pt idx="468">
                <c:v>33.979999999999997</c:v>
              </c:pt>
              <c:pt idx="469">
                <c:v>34.020000000000003</c:v>
              </c:pt>
              <c:pt idx="470">
                <c:v>34.020000000000003</c:v>
              </c:pt>
              <c:pt idx="471">
                <c:v>34.04</c:v>
              </c:pt>
              <c:pt idx="472">
                <c:v>34.04</c:v>
              </c:pt>
              <c:pt idx="473">
                <c:v>34.08</c:v>
              </c:pt>
              <c:pt idx="474">
                <c:v>34.08</c:v>
              </c:pt>
              <c:pt idx="475">
                <c:v>34.119999999999997</c:v>
              </c:pt>
              <c:pt idx="476">
                <c:v>34.119999999999997</c:v>
              </c:pt>
              <c:pt idx="477">
                <c:v>34.159999999999997</c:v>
              </c:pt>
              <c:pt idx="478">
                <c:v>34.159999999999997</c:v>
              </c:pt>
              <c:pt idx="479">
                <c:v>34.200000000000003</c:v>
              </c:pt>
              <c:pt idx="480">
                <c:v>34.200000000000003</c:v>
              </c:pt>
              <c:pt idx="481">
                <c:v>34.22</c:v>
              </c:pt>
              <c:pt idx="482">
                <c:v>34.22</c:v>
              </c:pt>
              <c:pt idx="483">
                <c:v>34.26</c:v>
              </c:pt>
              <c:pt idx="484">
                <c:v>34.26</c:v>
              </c:pt>
              <c:pt idx="485">
                <c:v>34.29</c:v>
              </c:pt>
              <c:pt idx="486">
                <c:v>34.29</c:v>
              </c:pt>
              <c:pt idx="487">
                <c:v>34.33</c:v>
              </c:pt>
              <c:pt idx="488">
                <c:v>34.33</c:v>
              </c:pt>
              <c:pt idx="489">
                <c:v>34.36</c:v>
              </c:pt>
              <c:pt idx="490">
                <c:v>34.36</c:v>
              </c:pt>
              <c:pt idx="491">
                <c:v>34.4</c:v>
              </c:pt>
              <c:pt idx="492">
                <c:v>34.4</c:v>
              </c:pt>
              <c:pt idx="493">
                <c:v>34.43</c:v>
              </c:pt>
              <c:pt idx="494">
                <c:v>34.43</c:v>
              </c:pt>
              <c:pt idx="495">
                <c:v>34.46</c:v>
              </c:pt>
              <c:pt idx="496">
                <c:v>34.46</c:v>
              </c:pt>
              <c:pt idx="497">
                <c:v>34.49</c:v>
              </c:pt>
              <c:pt idx="498">
                <c:v>34.49</c:v>
              </c:pt>
              <c:pt idx="499">
                <c:v>34.53</c:v>
              </c:pt>
              <c:pt idx="500">
                <c:v>34.53</c:v>
              </c:pt>
              <c:pt idx="501">
                <c:v>34.56</c:v>
              </c:pt>
              <c:pt idx="502">
                <c:v>34.56</c:v>
              </c:pt>
              <c:pt idx="503">
                <c:v>34.590000000000003</c:v>
              </c:pt>
              <c:pt idx="504">
                <c:v>34.590000000000003</c:v>
              </c:pt>
              <c:pt idx="505">
                <c:v>34.619999999999997</c:v>
              </c:pt>
              <c:pt idx="506">
                <c:v>34.619999999999997</c:v>
              </c:pt>
              <c:pt idx="507">
                <c:v>34.659999999999997</c:v>
              </c:pt>
              <c:pt idx="508">
                <c:v>34.659999999999997</c:v>
              </c:pt>
              <c:pt idx="509">
                <c:v>34.69</c:v>
              </c:pt>
              <c:pt idx="510">
                <c:v>34.69</c:v>
              </c:pt>
              <c:pt idx="511">
                <c:v>34.729999999999997</c:v>
              </c:pt>
              <c:pt idx="512">
                <c:v>34.729999999999997</c:v>
              </c:pt>
              <c:pt idx="513">
                <c:v>34.76</c:v>
              </c:pt>
              <c:pt idx="514">
                <c:v>34.76</c:v>
              </c:pt>
              <c:pt idx="515">
                <c:v>34.79</c:v>
              </c:pt>
              <c:pt idx="516">
                <c:v>34.79</c:v>
              </c:pt>
              <c:pt idx="517">
                <c:v>34.83</c:v>
              </c:pt>
              <c:pt idx="518">
                <c:v>34.83</c:v>
              </c:pt>
              <c:pt idx="519">
                <c:v>34.86</c:v>
              </c:pt>
              <c:pt idx="520">
                <c:v>34.86</c:v>
              </c:pt>
              <c:pt idx="521">
                <c:v>34.9</c:v>
              </c:pt>
              <c:pt idx="522">
                <c:v>34.9</c:v>
              </c:pt>
              <c:pt idx="523">
                <c:v>34.93</c:v>
              </c:pt>
              <c:pt idx="524">
                <c:v>34.93</c:v>
              </c:pt>
              <c:pt idx="525">
                <c:v>34.96</c:v>
              </c:pt>
              <c:pt idx="526">
                <c:v>34.96</c:v>
              </c:pt>
              <c:pt idx="527">
                <c:v>34.99</c:v>
              </c:pt>
              <c:pt idx="528">
                <c:v>34.99</c:v>
              </c:pt>
              <c:pt idx="529">
                <c:v>35.020000000000003</c:v>
              </c:pt>
              <c:pt idx="530">
                <c:v>35.020000000000003</c:v>
              </c:pt>
              <c:pt idx="531">
                <c:v>35.049999999999997</c:v>
              </c:pt>
              <c:pt idx="532">
                <c:v>35.049999999999997</c:v>
              </c:pt>
              <c:pt idx="533">
                <c:v>35.090000000000003</c:v>
              </c:pt>
              <c:pt idx="534">
                <c:v>35.090000000000003</c:v>
              </c:pt>
              <c:pt idx="535">
                <c:v>35.119999999999997</c:v>
              </c:pt>
              <c:pt idx="536">
                <c:v>35.119999999999997</c:v>
              </c:pt>
              <c:pt idx="537">
                <c:v>35.15</c:v>
              </c:pt>
              <c:pt idx="538">
                <c:v>35.15</c:v>
              </c:pt>
              <c:pt idx="539">
                <c:v>35.18</c:v>
              </c:pt>
              <c:pt idx="540">
                <c:v>35.18</c:v>
              </c:pt>
              <c:pt idx="541">
                <c:v>35.21</c:v>
              </c:pt>
              <c:pt idx="542">
                <c:v>35.21</c:v>
              </c:pt>
              <c:pt idx="543">
                <c:v>35.25</c:v>
              </c:pt>
              <c:pt idx="544">
                <c:v>35.25</c:v>
              </c:pt>
              <c:pt idx="545">
                <c:v>35.29</c:v>
              </c:pt>
              <c:pt idx="546">
                <c:v>35.29</c:v>
              </c:pt>
              <c:pt idx="547">
                <c:v>35.299999999999997</c:v>
              </c:pt>
              <c:pt idx="548">
                <c:v>35.299999999999997</c:v>
              </c:pt>
              <c:pt idx="549">
                <c:v>35.340000000000003</c:v>
              </c:pt>
              <c:pt idx="550">
                <c:v>35.340000000000003</c:v>
              </c:pt>
              <c:pt idx="551">
                <c:v>35.369999999999997</c:v>
              </c:pt>
              <c:pt idx="552">
                <c:v>35.369999999999997</c:v>
              </c:pt>
              <c:pt idx="553">
                <c:v>35.4</c:v>
              </c:pt>
              <c:pt idx="554">
                <c:v>35.4</c:v>
              </c:pt>
              <c:pt idx="555">
                <c:v>35.43</c:v>
              </c:pt>
              <c:pt idx="556">
                <c:v>35.43</c:v>
              </c:pt>
              <c:pt idx="557">
                <c:v>35.46</c:v>
              </c:pt>
              <c:pt idx="558">
                <c:v>35.46</c:v>
              </c:pt>
              <c:pt idx="559">
                <c:v>35.49</c:v>
              </c:pt>
              <c:pt idx="560">
                <c:v>35.49</c:v>
              </c:pt>
              <c:pt idx="561">
                <c:v>35.520000000000003</c:v>
              </c:pt>
              <c:pt idx="562">
                <c:v>35.520000000000003</c:v>
              </c:pt>
              <c:pt idx="563">
                <c:v>35.549999999999997</c:v>
              </c:pt>
              <c:pt idx="564">
                <c:v>35.549999999999997</c:v>
              </c:pt>
              <c:pt idx="565">
                <c:v>35.590000000000003</c:v>
              </c:pt>
              <c:pt idx="566">
                <c:v>35.590000000000003</c:v>
              </c:pt>
              <c:pt idx="567">
                <c:v>35.619999999999997</c:v>
              </c:pt>
              <c:pt idx="568">
                <c:v>35.619999999999997</c:v>
              </c:pt>
              <c:pt idx="569">
                <c:v>35.64</c:v>
              </c:pt>
              <c:pt idx="570">
                <c:v>35.64</c:v>
              </c:pt>
              <c:pt idx="571">
                <c:v>35.67</c:v>
              </c:pt>
              <c:pt idx="572">
                <c:v>35.67</c:v>
              </c:pt>
              <c:pt idx="573">
                <c:v>35.71</c:v>
              </c:pt>
              <c:pt idx="574">
                <c:v>35.71</c:v>
              </c:pt>
              <c:pt idx="575">
                <c:v>35.74</c:v>
              </c:pt>
              <c:pt idx="576">
                <c:v>35.74</c:v>
              </c:pt>
              <c:pt idx="577">
                <c:v>35.770000000000003</c:v>
              </c:pt>
              <c:pt idx="578">
                <c:v>35.770000000000003</c:v>
              </c:pt>
              <c:pt idx="579">
                <c:v>35.799999999999997</c:v>
              </c:pt>
              <c:pt idx="580">
                <c:v>35.799999999999997</c:v>
              </c:pt>
              <c:pt idx="581">
                <c:v>35.83</c:v>
              </c:pt>
              <c:pt idx="582">
                <c:v>35.83</c:v>
              </c:pt>
              <c:pt idx="583">
                <c:v>35.85</c:v>
              </c:pt>
              <c:pt idx="584">
                <c:v>35.85</c:v>
              </c:pt>
              <c:pt idx="585">
                <c:v>35.880000000000003</c:v>
              </c:pt>
              <c:pt idx="586">
                <c:v>35.880000000000003</c:v>
              </c:pt>
              <c:pt idx="587">
                <c:v>35.909999999999997</c:v>
              </c:pt>
              <c:pt idx="588">
                <c:v>35.909999999999997</c:v>
              </c:pt>
              <c:pt idx="589">
                <c:v>35.94</c:v>
              </c:pt>
              <c:pt idx="590">
                <c:v>35.94</c:v>
              </c:pt>
              <c:pt idx="591">
                <c:v>35.97</c:v>
              </c:pt>
              <c:pt idx="592">
                <c:v>35.97</c:v>
              </c:pt>
              <c:pt idx="593">
                <c:v>36</c:v>
              </c:pt>
              <c:pt idx="594">
                <c:v>36</c:v>
              </c:pt>
              <c:pt idx="595">
                <c:v>36.03</c:v>
              </c:pt>
              <c:pt idx="596">
                <c:v>36.03</c:v>
              </c:pt>
              <c:pt idx="597">
                <c:v>36.049999999999997</c:v>
              </c:pt>
              <c:pt idx="598">
                <c:v>36.049999999999997</c:v>
              </c:pt>
              <c:pt idx="599">
                <c:v>36.08</c:v>
              </c:pt>
              <c:pt idx="600">
                <c:v>36.08</c:v>
              </c:pt>
              <c:pt idx="601">
                <c:v>36.11</c:v>
              </c:pt>
              <c:pt idx="602">
                <c:v>36.11</c:v>
              </c:pt>
              <c:pt idx="603">
                <c:v>36.14</c:v>
              </c:pt>
              <c:pt idx="604">
                <c:v>36.14</c:v>
              </c:pt>
              <c:pt idx="605">
                <c:v>36.17</c:v>
              </c:pt>
              <c:pt idx="606">
                <c:v>36.17</c:v>
              </c:pt>
              <c:pt idx="607">
                <c:v>36.200000000000003</c:v>
              </c:pt>
              <c:pt idx="608">
                <c:v>36.200000000000003</c:v>
              </c:pt>
              <c:pt idx="609">
                <c:v>36.229999999999997</c:v>
              </c:pt>
              <c:pt idx="610">
                <c:v>36.229999999999997</c:v>
              </c:pt>
              <c:pt idx="611">
                <c:v>36.25</c:v>
              </c:pt>
              <c:pt idx="612">
                <c:v>36.25</c:v>
              </c:pt>
              <c:pt idx="613">
                <c:v>36.28</c:v>
              </c:pt>
              <c:pt idx="614">
                <c:v>36.28</c:v>
              </c:pt>
              <c:pt idx="615">
                <c:v>36.31</c:v>
              </c:pt>
              <c:pt idx="616">
                <c:v>36.31</c:v>
              </c:pt>
              <c:pt idx="617">
                <c:v>36.340000000000003</c:v>
              </c:pt>
              <c:pt idx="618">
                <c:v>36.340000000000003</c:v>
              </c:pt>
              <c:pt idx="619">
                <c:v>36.36</c:v>
              </c:pt>
              <c:pt idx="620">
                <c:v>36.36</c:v>
              </c:pt>
              <c:pt idx="621">
                <c:v>36.39</c:v>
              </c:pt>
              <c:pt idx="622">
                <c:v>36.39</c:v>
              </c:pt>
              <c:pt idx="623">
                <c:v>36.409999999999997</c:v>
              </c:pt>
              <c:pt idx="624">
                <c:v>36.409999999999997</c:v>
              </c:pt>
              <c:pt idx="625">
                <c:v>36.44</c:v>
              </c:pt>
              <c:pt idx="626">
                <c:v>36.44</c:v>
              </c:pt>
              <c:pt idx="627">
                <c:v>36.46</c:v>
              </c:pt>
              <c:pt idx="628">
                <c:v>36.46</c:v>
              </c:pt>
              <c:pt idx="629">
                <c:v>36.49</c:v>
              </c:pt>
              <c:pt idx="630">
                <c:v>36.49</c:v>
              </c:pt>
              <c:pt idx="631">
                <c:v>36.53</c:v>
              </c:pt>
              <c:pt idx="632">
                <c:v>36.53</c:v>
              </c:pt>
              <c:pt idx="633">
                <c:v>36.56</c:v>
              </c:pt>
              <c:pt idx="634">
                <c:v>36.56</c:v>
              </c:pt>
              <c:pt idx="635">
                <c:v>36.58</c:v>
              </c:pt>
              <c:pt idx="636">
                <c:v>36.58</c:v>
              </c:pt>
              <c:pt idx="637">
                <c:v>36.6</c:v>
              </c:pt>
              <c:pt idx="638">
                <c:v>36.6</c:v>
              </c:pt>
              <c:pt idx="639">
                <c:v>36.630000000000003</c:v>
              </c:pt>
              <c:pt idx="640">
                <c:v>36.630000000000003</c:v>
              </c:pt>
              <c:pt idx="641">
                <c:v>36.65</c:v>
              </c:pt>
              <c:pt idx="642">
                <c:v>36.65</c:v>
              </c:pt>
              <c:pt idx="643">
                <c:v>36.69</c:v>
              </c:pt>
              <c:pt idx="644">
                <c:v>36.69</c:v>
              </c:pt>
              <c:pt idx="645">
                <c:v>36.71</c:v>
              </c:pt>
              <c:pt idx="646">
                <c:v>36.71</c:v>
              </c:pt>
              <c:pt idx="647">
                <c:v>36.74</c:v>
              </c:pt>
              <c:pt idx="648">
                <c:v>36.74</c:v>
              </c:pt>
              <c:pt idx="649">
                <c:v>36.770000000000003</c:v>
              </c:pt>
              <c:pt idx="650">
                <c:v>36.770000000000003</c:v>
              </c:pt>
              <c:pt idx="651">
                <c:v>36.799999999999997</c:v>
              </c:pt>
              <c:pt idx="652">
                <c:v>36.799999999999997</c:v>
              </c:pt>
              <c:pt idx="653">
                <c:v>36.82</c:v>
              </c:pt>
              <c:pt idx="654">
                <c:v>36.82</c:v>
              </c:pt>
              <c:pt idx="655">
                <c:v>36.840000000000003</c:v>
              </c:pt>
              <c:pt idx="656">
                <c:v>36.840000000000003</c:v>
              </c:pt>
              <c:pt idx="657">
                <c:v>36.869999999999997</c:v>
              </c:pt>
              <c:pt idx="658">
                <c:v>36.869999999999997</c:v>
              </c:pt>
              <c:pt idx="659">
                <c:v>36.9</c:v>
              </c:pt>
              <c:pt idx="660">
                <c:v>36.9</c:v>
              </c:pt>
              <c:pt idx="661">
                <c:v>36.92</c:v>
              </c:pt>
              <c:pt idx="662">
                <c:v>36.92</c:v>
              </c:pt>
              <c:pt idx="663">
                <c:v>36.950000000000003</c:v>
              </c:pt>
              <c:pt idx="664">
                <c:v>36.950000000000003</c:v>
              </c:pt>
              <c:pt idx="665">
                <c:v>36.979999999999997</c:v>
              </c:pt>
              <c:pt idx="666">
                <c:v>36.979999999999997</c:v>
              </c:pt>
              <c:pt idx="667">
                <c:v>37.01</c:v>
              </c:pt>
              <c:pt idx="668">
                <c:v>37.01</c:v>
              </c:pt>
              <c:pt idx="669">
                <c:v>37.03</c:v>
              </c:pt>
              <c:pt idx="670">
                <c:v>37.03</c:v>
              </c:pt>
              <c:pt idx="671">
                <c:v>37.06</c:v>
              </c:pt>
              <c:pt idx="672">
                <c:v>37.06</c:v>
              </c:pt>
              <c:pt idx="673">
                <c:v>37.090000000000003</c:v>
              </c:pt>
              <c:pt idx="674">
                <c:v>37.090000000000003</c:v>
              </c:pt>
              <c:pt idx="675">
                <c:v>37.1</c:v>
              </c:pt>
              <c:pt idx="676">
                <c:v>37.1</c:v>
              </c:pt>
              <c:pt idx="677">
                <c:v>37.14</c:v>
              </c:pt>
              <c:pt idx="678">
                <c:v>37.14</c:v>
              </c:pt>
              <c:pt idx="679">
                <c:v>37.159999999999997</c:v>
              </c:pt>
              <c:pt idx="680">
                <c:v>37.159999999999997</c:v>
              </c:pt>
              <c:pt idx="681">
                <c:v>37.19</c:v>
              </c:pt>
              <c:pt idx="682">
                <c:v>37.19</c:v>
              </c:pt>
              <c:pt idx="683">
                <c:v>37.21</c:v>
              </c:pt>
              <c:pt idx="684">
                <c:v>37.21</c:v>
              </c:pt>
              <c:pt idx="685">
                <c:v>37.24</c:v>
              </c:pt>
              <c:pt idx="686">
                <c:v>37.24</c:v>
              </c:pt>
              <c:pt idx="687">
                <c:v>37.25</c:v>
              </c:pt>
              <c:pt idx="688">
                <c:v>37.25</c:v>
              </c:pt>
              <c:pt idx="689">
                <c:v>37.28</c:v>
              </c:pt>
              <c:pt idx="690">
                <c:v>37.28</c:v>
              </c:pt>
              <c:pt idx="691">
                <c:v>37.299999999999997</c:v>
              </c:pt>
              <c:pt idx="692">
                <c:v>37.299999999999997</c:v>
              </c:pt>
              <c:pt idx="693">
                <c:v>37.33</c:v>
              </c:pt>
              <c:pt idx="694">
                <c:v>37.33</c:v>
              </c:pt>
              <c:pt idx="695">
                <c:v>37.35</c:v>
              </c:pt>
              <c:pt idx="696">
                <c:v>37.35</c:v>
              </c:pt>
              <c:pt idx="697">
                <c:v>37.369999999999997</c:v>
              </c:pt>
              <c:pt idx="698">
                <c:v>37.369999999999997</c:v>
              </c:pt>
              <c:pt idx="699">
                <c:v>37.4</c:v>
              </c:pt>
              <c:pt idx="700">
                <c:v>37.4</c:v>
              </c:pt>
              <c:pt idx="701">
                <c:v>37.42</c:v>
              </c:pt>
              <c:pt idx="702">
                <c:v>37.42</c:v>
              </c:pt>
              <c:pt idx="703">
                <c:v>37.450000000000003</c:v>
              </c:pt>
              <c:pt idx="704">
                <c:v>37.450000000000003</c:v>
              </c:pt>
              <c:pt idx="705">
                <c:v>37.47</c:v>
              </c:pt>
              <c:pt idx="706">
                <c:v>37.47</c:v>
              </c:pt>
              <c:pt idx="707">
                <c:v>37.49</c:v>
              </c:pt>
              <c:pt idx="708">
                <c:v>37.49</c:v>
              </c:pt>
              <c:pt idx="709">
                <c:v>37.51</c:v>
              </c:pt>
              <c:pt idx="710">
                <c:v>37.51</c:v>
              </c:pt>
              <c:pt idx="711">
                <c:v>37.54</c:v>
              </c:pt>
              <c:pt idx="712">
                <c:v>37.54</c:v>
              </c:pt>
              <c:pt idx="713">
                <c:v>37.57</c:v>
              </c:pt>
              <c:pt idx="714">
                <c:v>37.57</c:v>
              </c:pt>
              <c:pt idx="715">
                <c:v>37.590000000000003</c:v>
              </c:pt>
              <c:pt idx="716">
                <c:v>37.590000000000003</c:v>
              </c:pt>
              <c:pt idx="717">
                <c:v>37.619999999999997</c:v>
              </c:pt>
              <c:pt idx="718">
                <c:v>37.619999999999997</c:v>
              </c:pt>
              <c:pt idx="719">
                <c:v>37.64</c:v>
              </c:pt>
              <c:pt idx="720">
                <c:v>37.64</c:v>
              </c:pt>
              <c:pt idx="721">
                <c:v>37.659999999999997</c:v>
              </c:pt>
              <c:pt idx="722">
                <c:v>37.659999999999997</c:v>
              </c:pt>
              <c:pt idx="723">
                <c:v>37.68</c:v>
              </c:pt>
              <c:pt idx="724">
                <c:v>37.68</c:v>
              </c:pt>
              <c:pt idx="725">
                <c:v>37.71</c:v>
              </c:pt>
              <c:pt idx="726">
                <c:v>37.71</c:v>
              </c:pt>
              <c:pt idx="727">
                <c:v>37.729999999999997</c:v>
              </c:pt>
              <c:pt idx="728">
                <c:v>37.729999999999997</c:v>
              </c:pt>
              <c:pt idx="729">
                <c:v>37.75</c:v>
              </c:pt>
              <c:pt idx="730">
                <c:v>37.75</c:v>
              </c:pt>
              <c:pt idx="731">
                <c:v>37.78</c:v>
              </c:pt>
              <c:pt idx="732">
                <c:v>37.78</c:v>
              </c:pt>
              <c:pt idx="733">
                <c:v>37.79</c:v>
              </c:pt>
              <c:pt idx="734">
                <c:v>37.79</c:v>
              </c:pt>
              <c:pt idx="735">
                <c:v>37.82</c:v>
              </c:pt>
              <c:pt idx="736">
                <c:v>37.82</c:v>
              </c:pt>
              <c:pt idx="737">
                <c:v>37.840000000000003</c:v>
              </c:pt>
              <c:pt idx="738">
                <c:v>37.840000000000003</c:v>
              </c:pt>
              <c:pt idx="739">
                <c:v>37.86</c:v>
              </c:pt>
              <c:pt idx="740">
                <c:v>37.86</c:v>
              </c:pt>
              <c:pt idx="741">
                <c:v>37.880000000000003</c:v>
              </c:pt>
              <c:pt idx="742">
                <c:v>37.880000000000003</c:v>
              </c:pt>
              <c:pt idx="743">
                <c:v>37.9</c:v>
              </c:pt>
              <c:pt idx="744">
                <c:v>37.9</c:v>
              </c:pt>
              <c:pt idx="745">
                <c:v>37.93</c:v>
              </c:pt>
              <c:pt idx="746">
                <c:v>37.93</c:v>
              </c:pt>
              <c:pt idx="747">
                <c:v>37.950000000000003</c:v>
              </c:pt>
              <c:pt idx="748">
                <c:v>37.950000000000003</c:v>
              </c:pt>
              <c:pt idx="749">
                <c:v>37.97</c:v>
              </c:pt>
              <c:pt idx="750">
                <c:v>37.97</c:v>
              </c:pt>
              <c:pt idx="751">
                <c:v>38.01</c:v>
              </c:pt>
              <c:pt idx="752">
                <c:v>38.01</c:v>
              </c:pt>
              <c:pt idx="753">
                <c:v>38.020000000000003</c:v>
              </c:pt>
              <c:pt idx="754">
                <c:v>38.020000000000003</c:v>
              </c:pt>
              <c:pt idx="755">
                <c:v>38.049999999999997</c:v>
              </c:pt>
              <c:pt idx="756">
                <c:v>38.049999999999997</c:v>
              </c:pt>
              <c:pt idx="757">
                <c:v>38.06</c:v>
              </c:pt>
              <c:pt idx="758">
                <c:v>38.06</c:v>
              </c:pt>
              <c:pt idx="759">
                <c:v>38.090000000000003</c:v>
              </c:pt>
              <c:pt idx="760">
                <c:v>38.090000000000003</c:v>
              </c:pt>
              <c:pt idx="761">
                <c:v>38.1</c:v>
              </c:pt>
              <c:pt idx="762">
                <c:v>38.1</c:v>
              </c:pt>
              <c:pt idx="763">
                <c:v>38.130000000000003</c:v>
              </c:pt>
              <c:pt idx="764">
                <c:v>38.130000000000003</c:v>
              </c:pt>
              <c:pt idx="765">
                <c:v>38.15</c:v>
              </c:pt>
              <c:pt idx="766">
                <c:v>38.15</c:v>
              </c:pt>
              <c:pt idx="767">
                <c:v>38.18</c:v>
              </c:pt>
              <c:pt idx="768">
                <c:v>38.18</c:v>
              </c:pt>
              <c:pt idx="769">
                <c:v>38.200000000000003</c:v>
              </c:pt>
              <c:pt idx="770">
                <c:v>38.200000000000003</c:v>
              </c:pt>
              <c:pt idx="771">
                <c:v>38.22</c:v>
              </c:pt>
              <c:pt idx="772">
                <c:v>38.22</c:v>
              </c:pt>
              <c:pt idx="773">
                <c:v>38.25</c:v>
              </c:pt>
              <c:pt idx="774">
                <c:v>38.25</c:v>
              </c:pt>
              <c:pt idx="775">
                <c:v>38.26</c:v>
              </c:pt>
              <c:pt idx="776">
                <c:v>38.26</c:v>
              </c:pt>
              <c:pt idx="777">
                <c:v>38.29</c:v>
              </c:pt>
              <c:pt idx="778">
                <c:v>38.29</c:v>
              </c:pt>
              <c:pt idx="779">
                <c:v>38.32</c:v>
              </c:pt>
              <c:pt idx="780">
                <c:v>38.32</c:v>
              </c:pt>
              <c:pt idx="781">
                <c:v>38.33</c:v>
              </c:pt>
              <c:pt idx="782">
                <c:v>38.33</c:v>
              </c:pt>
              <c:pt idx="783">
                <c:v>38.35</c:v>
              </c:pt>
              <c:pt idx="784">
                <c:v>38.35</c:v>
              </c:pt>
              <c:pt idx="785">
                <c:v>38.380000000000003</c:v>
              </c:pt>
              <c:pt idx="786">
                <c:v>38.380000000000003</c:v>
              </c:pt>
              <c:pt idx="787">
                <c:v>38.4</c:v>
              </c:pt>
              <c:pt idx="788">
                <c:v>38.4</c:v>
              </c:pt>
              <c:pt idx="789">
                <c:v>38.42</c:v>
              </c:pt>
              <c:pt idx="790">
                <c:v>38.42</c:v>
              </c:pt>
              <c:pt idx="791">
                <c:v>38.450000000000003</c:v>
              </c:pt>
              <c:pt idx="792">
                <c:v>38.450000000000003</c:v>
              </c:pt>
              <c:pt idx="793">
                <c:v>38.47</c:v>
              </c:pt>
              <c:pt idx="794">
                <c:v>38.47</c:v>
              </c:pt>
              <c:pt idx="795">
                <c:v>38.479999999999997</c:v>
              </c:pt>
              <c:pt idx="796">
                <c:v>38.479999999999997</c:v>
              </c:pt>
              <c:pt idx="797">
                <c:v>38.51</c:v>
              </c:pt>
              <c:pt idx="798">
                <c:v>38.51</c:v>
              </c:pt>
              <c:pt idx="799">
                <c:v>38.520000000000003</c:v>
              </c:pt>
              <c:pt idx="800">
                <c:v>38.520000000000003</c:v>
              </c:pt>
              <c:pt idx="801">
                <c:v>38.549999999999997</c:v>
              </c:pt>
              <c:pt idx="802">
                <c:v>38.549999999999997</c:v>
              </c:pt>
              <c:pt idx="803">
                <c:v>38.56</c:v>
              </c:pt>
              <c:pt idx="804">
                <c:v>38.56</c:v>
              </c:pt>
              <c:pt idx="805">
                <c:v>38.590000000000003</c:v>
              </c:pt>
              <c:pt idx="806">
                <c:v>38.590000000000003</c:v>
              </c:pt>
              <c:pt idx="807">
                <c:v>38.61</c:v>
              </c:pt>
              <c:pt idx="808">
                <c:v>38.61</c:v>
              </c:pt>
              <c:pt idx="809">
                <c:v>38.630000000000003</c:v>
              </c:pt>
              <c:pt idx="810">
                <c:v>38.630000000000003</c:v>
              </c:pt>
              <c:pt idx="811">
                <c:v>38.65</c:v>
              </c:pt>
              <c:pt idx="812">
                <c:v>38.65</c:v>
              </c:pt>
              <c:pt idx="813">
                <c:v>38.67</c:v>
              </c:pt>
              <c:pt idx="814">
                <c:v>38.67</c:v>
              </c:pt>
              <c:pt idx="815">
                <c:v>38.69</c:v>
              </c:pt>
              <c:pt idx="816">
                <c:v>38.69</c:v>
              </c:pt>
              <c:pt idx="817">
                <c:v>38.71</c:v>
              </c:pt>
              <c:pt idx="818">
                <c:v>38.71</c:v>
              </c:pt>
              <c:pt idx="819">
                <c:v>38.74</c:v>
              </c:pt>
              <c:pt idx="820">
                <c:v>38.74</c:v>
              </c:pt>
              <c:pt idx="821">
                <c:v>38.76</c:v>
              </c:pt>
              <c:pt idx="822">
                <c:v>38.76</c:v>
              </c:pt>
              <c:pt idx="823">
                <c:v>38.770000000000003</c:v>
              </c:pt>
              <c:pt idx="824">
                <c:v>38.770000000000003</c:v>
              </c:pt>
              <c:pt idx="825">
                <c:v>38.799999999999997</c:v>
              </c:pt>
              <c:pt idx="826">
                <c:v>38.799999999999997</c:v>
              </c:pt>
              <c:pt idx="827">
                <c:v>38.81</c:v>
              </c:pt>
              <c:pt idx="828">
                <c:v>38.81</c:v>
              </c:pt>
              <c:pt idx="829">
                <c:v>38.83</c:v>
              </c:pt>
              <c:pt idx="830">
                <c:v>38.83</c:v>
              </c:pt>
              <c:pt idx="831">
                <c:v>38.85</c:v>
              </c:pt>
              <c:pt idx="832">
                <c:v>38.85</c:v>
              </c:pt>
              <c:pt idx="833">
                <c:v>38.880000000000003</c:v>
              </c:pt>
              <c:pt idx="834">
                <c:v>38.880000000000003</c:v>
              </c:pt>
              <c:pt idx="835">
                <c:v>38.9</c:v>
              </c:pt>
              <c:pt idx="836">
                <c:v>38.9</c:v>
              </c:pt>
              <c:pt idx="837">
                <c:v>38.909999999999997</c:v>
              </c:pt>
              <c:pt idx="838">
                <c:v>38.909999999999997</c:v>
              </c:pt>
              <c:pt idx="839">
                <c:v>38.94</c:v>
              </c:pt>
              <c:pt idx="840">
                <c:v>38.94</c:v>
              </c:pt>
              <c:pt idx="841">
                <c:v>38.950000000000003</c:v>
              </c:pt>
              <c:pt idx="842">
                <c:v>38.950000000000003</c:v>
              </c:pt>
              <c:pt idx="843">
                <c:v>38.97</c:v>
              </c:pt>
              <c:pt idx="844">
                <c:v>38.97</c:v>
              </c:pt>
              <c:pt idx="845">
                <c:v>38.99</c:v>
              </c:pt>
              <c:pt idx="846">
                <c:v>38.99</c:v>
              </c:pt>
              <c:pt idx="847">
                <c:v>39.01</c:v>
              </c:pt>
              <c:pt idx="848">
                <c:v>39.01</c:v>
              </c:pt>
              <c:pt idx="849">
                <c:v>39.03</c:v>
              </c:pt>
              <c:pt idx="850">
                <c:v>39.03</c:v>
              </c:pt>
              <c:pt idx="851">
                <c:v>39.049999999999997</c:v>
              </c:pt>
              <c:pt idx="852">
                <c:v>39.049999999999997</c:v>
              </c:pt>
              <c:pt idx="853">
                <c:v>39.07</c:v>
              </c:pt>
              <c:pt idx="854">
                <c:v>39.07</c:v>
              </c:pt>
              <c:pt idx="855">
                <c:v>39.090000000000003</c:v>
              </c:pt>
              <c:pt idx="856">
                <c:v>39.090000000000003</c:v>
              </c:pt>
              <c:pt idx="857">
                <c:v>39.11</c:v>
              </c:pt>
              <c:pt idx="858">
                <c:v>39.11</c:v>
              </c:pt>
              <c:pt idx="859">
                <c:v>39.119999999999997</c:v>
              </c:pt>
              <c:pt idx="860">
                <c:v>39.119999999999997</c:v>
              </c:pt>
              <c:pt idx="861">
                <c:v>39.14</c:v>
              </c:pt>
              <c:pt idx="862">
                <c:v>39.14</c:v>
              </c:pt>
              <c:pt idx="863">
                <c:v>39.17</c:v>
              </c:pt>
              <c:pt idx="864">
                <c:v>39.17</c:v>
              </c:pt>
              <c:pt idx="865">
                <c:v>39.18</c:v>
              </c:pt>
              <c:pt idx="866">
                <c:v>39.18</c:v>
              </c:pt>
              <c:pt idx="867">
                <c:v>39.200000000000003</c:v>
              </c:pt>
              <c:pt idx="868">
                <c:v>39.200000000000003</c:v>
              </c:pt>
              <c:pt idx="869">
                <c:v>39.22</c:v>
              </c:pt>
              <c:pt idx="870">
                <c:v>39.22</c:v>
              </c:pt>
              <c:pt idx="871">
                <c:v>39.24</c:v>
              </c:pt>
              <c:pt idx="872">
                <c:v>39.24</c:v>
              </c:pt>
              <c:pt idx="873">
                <c:v>39.26</c:v>
              </c:pt>
              <c:pt idx="874">
                <c:v>39.26</c:v>
              </c:pt>
              <c:pt idx="875">
                <c:v>39.270000000000003</c:v>
              </c:pt>
              <c:pt idx="876">
                <c:v>39.270000000000003</c:v>
              </c:pt>
              <c:pt idx="877">
                <c:v>39.29</c:v>
              </c:pt>
              <c:pt idx="878">
                <c:v>39.29</c:v>
              </c:pt>
              <c:pt idx="879">
                <c:v>39.31</c:v>
              </c:pt>
              <c:pt idx="880">
                <c:v>39.31</c:v>
              </c:pt>
              <c:pt idx="881">
                <c:v>39.32</c:v>
              </c:pt>
              <c:pt idx="882">
                <c:v>39.32</c:v>
              </c:pt>
              <c:pt idx="883">
                <c:v>39.35</c:v>
              </c:pt>
              <c:pt idx="884">
                <c:v>39.35</c:v>
              </c:pt>
              <c:pt idx="885">
                <c:v>39.369999999999997</c:v>
              </c:pt>
              <c:pt idx="886">
                <c:v>39.369999999999997</c:v>
              </c:pt>
              <c:pt idx="887">
                <c:v>39.39</c:v>
              </c:pt>
              <c:pt idx="888">
                <c:v>39.39</c:v>
              </c:pt>
              <c:pt idx="889">
                <c:v>39.4</c:v>
              </c:pt>
              <c:pt idx="890">
                <c:v>39.4</c:v>
              </c:pt>
              <c:pt idx="891">
                <c:v>39.42</c:v>
              </c:pt>
              <c:pt idx="892">
                <c:v>39.42</c:v>
              </c:pt>
              <c:pt idx="893">
                <c:v>39.44</c:v>
              </c:pt>
              <c:pt idx="894">
                <c:v>39.44</c:v>
              </c:pt>
              <c:pt idx="895">
                <c:v>39.450000000000003</c:v>
              </c:pt>
              <c:pt idx="896">
                <c:v>39.450000000000003</c:v>
              </c:pt>
              <c:pt idx="897">
                <c:v>39.47</c:v>
              </c:pt>
              <c:pt idx="898">
                <c:v>39.47</c:v>
              </c:pt>
              <c:pt idx="899">
                <c:v>39.49</c:v>
              </c:pt>
              <c:pt idx="900">
                <c:v>39.49</c:v>
              </c:pt>
              <c:pt idx="901">
                <c:v>39.51</c:v>
              </c:pt>
              <c:pt idx="902">
                <c:v>39.51</c:v>
              </c:pt>
              <c:pt idx="903">
                <c:v>39.520000000000003</c:v>
              </c:pt>
              <c:pt idx="904">
                <c:v>39.520000000000003</c:v>
              </c:pt>
              <c:pt idx="905">
                <c:v>39.53</c:v>
              </c:pt>
              <c:pt idx="906">
                <c:v>39.53</c:v>
              </c:pt>
              <c:pt idx="907">
                <c:v>39.56</c:v>
              </c:pt>
              <c:pt idx="908">
                <c:v>39.56</c:v>
              </c:pt>
              <c:pt idx="909">
                <c:v>39.57</c:v>
              </c:pt>
              <c:pt idx="910">
                <c:v>39.57</c:v>
              </c:pt>
              <c:pt idx="911">
                <c:v>39.590000000000003</c:v>
              </c:pt>
              <c:pt idx="912">
                <c:v>39.590000000000003</c:v>
              </c:pt>
              <c:pt idx="913">
                <c:v>39.61</c:v>
              </c:pt>
              <c:pt idx="914">
                <c:v>39.61</c:v>
              </c:pt>
              <c:pt idx="915">
                <c:v>39.630000000000003</c:v>
              </c:pt>
              <c:pt idx="916">
                <c:v>39.630000000000003</c:v>
              </c:pt>
              <c:pt idx="917">
                <c:v>39.64</c:v>
              </c:pt>
              <c:pt idx="918">
                <c:v>39.64</c:v>
              </c:pt>
              <c:pt idx="919">
                <c:v>39.659999999999997</c:v>
              </c:pt>
              <c:pt idx="920">
                <c:v>39.659999999999997</c:v>
              </c:pt>
              <c:pt idx="921">
                <c:v>39.68</c:v>
              </c:pt>
              <c:pt idx="922">
                <c:v>39.68</c:v>
              </c:pt>
              <c:pt idx="923">
                <c:v>39.700000000000003</c:v>
              </c:pt>
              <c:pt idx="924">
                <c:v>39.700000000000003</c:v>
              </c:pt>
              <c:pt idx="925">
                <c:v>39.71</c:v>
              </c:pt>
              <c:pt idx="926">
                <c:v>39.71</c:v>
              </c:pt>
              <c:pt idx="927">
                <c:v>39.729999999999997</c:v>
              </c:pt>
              <c:pt idx="928">
                <c:v>39.729999999999997</c:v>
              </c:pt>
              <c:pt idx="929">
                <c:v>39.75</c:v>
              </c:pt>
              <c:pt idx="930">
                <c:v>39.75</c:v>
              </c:pt>
              <c:pt idx="931">
                <c:v>39.76</c:v>
              </c:pt>
              <c:pt idx="932">
                <c:v>39.76</c:v>
              </c:pt>
              <c:pt idx="933">
                <c:v>39.770000000000003</c:v>
              </c:pt>
              <c:pt idx="934">
                <c:v>39.770000000000003</c:v>
              </c:pt>
              <c:pt idx="935">
                <c:v>39.79</c:v>
              </c:pt>
              <c:pt idx="936">
                <c:v>39.79</c:v>
              </c:pt>
              <c:pt idx="937">
                <c:v>39.799999999999997</c:v>
              </c:pt>
              <c:pt idx="938">
                <c:v>39.799999999999997</c:v>
              </c:pt>
              <c:pt idx="939">
                <c:v>39.82</c:v>
              </c:pt>
              <c:pt idx="940">
                <c:v>39.82</c:v>
              </c:pt>
              <c:pt idx="941">
                <c:v>39.840000000000003</c:v>
              </c:pt>
              <c:pt idx="942">
                <c:v>39.840000000000003</c:v>
              </c:pt>
              <c:pt idx="943">
                <c:v>39.85</c:v>
              </c:pt>
              <c:pt idx="944">
                <c:v>39.85</c:v>
              </c:pt>
              <c:pt idx="945">
                <c:v>39.86</c:v>
              </c:pt>
              <c:pt idx="946">
                <c:v>39.86</c:v>
              </c:pt>
              <c:pt idx="947">
                <c:v>39.880000000000003</c:v>
              </c:pt>
              <c:pt idx="948">
                <c:v>39.880000000000003</c:v>
              </c:pt>
              <c:pt idx="949">
                <c:v>39.9</c:v>
              </c:pt>
              <c:pt idx="950">
                <c:v>39.9</c:v>
              </c:pt>
              <c:pt idx="951">
                <c:v>39.92</c:v>
              </c:pt>
              <c:pt idx="952">
                <c:v>39.92</c:v>
              </c:pt>
              <c:pt idx="953">
                <c:v>39.93</c:v>
              </c:pt>
              <c:pt idx="954">
                <c:v>39.93</c:v>
              </c:pt>
              <c:pt idx="955">
                <c:v>39.94</c:v>
              </c:pt>
              <c:pt idx="956">
                <c:v>39.94</c:v>
              </c:pt>
              <c:pt idx="957">
                <c:v>39.96</c:v>
              </c:pt>
              <c:pt idx="958">
                <c:v>39.96</c:v>
              </c:pt>
              <c:pt idx="959">
                <c:v>39.979999999999997</c:v>
              </c:pt>
              <c:pt idx="960">
                <c:v>39.979999999999997</c:v>
              </c:pt>
              <c:pt idx="961">
                <c:v>40</c:v>
              </c:pt>
              <c:pt idx="962">
                <c:v>40</c:v>
              </c:pt>
              <c:pt idx="963">
                <c:v>40.020000000000003</c:v>
              </c:pt>
              <c:pt idx="964">
                <c:v>40.020000000000003</c:v>
              </c:pt>
              <c:pt idx="965">
                <c:v>40.03</c:v>
              </c:pt>
              <c:pt idx="966">
                <c:v>40.03</c:v>
              </c:pt>
              <c:pt idx="967">
                <c:v>40.049999999999997</c:v>
              </c:pt>
              <c:pt idx="968">
                <c:v>40.049999999999997</c:v>
              </c:pt>
              <c:pt idx="969">
                <c:v>40.06</c:v>
              </c:pt>
              <c:pt idx="970">
                <c:v>40.06</c:v>
              </c:pt>
              <c:pt idx="971">
                <c:v>40.07</c:v>
              </c:pt>
              <c:pt idx="972">
                <c:v>40.07</c:v>
              </c:pt>
              <c:pt idx="973">
                <c:v>40.090000000000003</c:v>
              </c:pt>
              <c:pt idx="974">
                <c:v>40.090000000000003</c:v>
              </c:pt>
              <c:pt idx="975">
                <c:v>40.1</c:v>
              </c:pt>
              <c:pt idx="976">
                <c:v>40.1</c:v>
              </c:pt>
              <c:pt idx="977">
                <c:v>40.119999999999997</c:v>
              </c:pt>
              <c:pt idx="978">
                <c:v>40.119999999999997</c:v>
              </c:pt>
              <c:pt idx="979">
                <c:v>40.130000000000003</c:v>
              </c:pt>
              <c:pt idx="980">
                <c:v>40.130000000000003</c:v>
              </c:pt>
              <c:pt idx="981">
                <c:v>40.14</c:v>
              </c:pt>
              <c:pt idx="982">
                <c:v>40.14</c:v>
              </c:pt>
              <c:pt idx="983">
                <c:v>40.159999999999997</c:v>
              </c:pt>
              <c:pt idx="984">
                <c:v>40.159999999999997</c:v>
              </c:pt>
              <c:pt idx="985">
                <c:v>40.17</c:v>
              </c:pt>
              <c:pt idx="986">
                <c:v>40.17</c:v>
              </c:pt>
              <c:pt idx="987">
                <c:v>40.19</c:v>
              </c:pt>
              <c:pt idx="988">
                <c:v>40.19</c:v>
              </c:pt>
              <c:pt idx="989">
                <c:v>40.200000000000003</c:v>
              </c:pt>
              <c:pt idx="990">
                <c:v>40.200000000000003</c:v>
              </c:pt>
              <c:pt idx="991">
                <c:v>40.22</c:v>
              </c:pt>
              <c:pt idx="992">
                <c:v>40.22</c:v>
              </c:pt>
              <c:pt idx="993">
                <c:v>40.24</c:v>
              </c:pt>
              <c:pt idx="994">
                <c:v>40.24</c:v>
              </c:pt>
              <c:pt idx="995">
                <c:v>40.25</c:v>
              </c:pt>
              <c:pt idx="996">
                <c:v>40.25</c:v>
              </c:pt>
              <c:pt idx="997">
                <c:v>40.26</c:v>
              </c:pt>
              <c:pt idx="998">
                <c:v>40.26</c:v>
              </c:pt>
              <c:pt idx="999">
                <c:v>40.270000000000003</c:v>
              </c:pt>
              <c:pt idx="1000">
                <c:v>40.270000000000003</c:v>
              </c:pt>
              <c:pt idx="1001">
                <c:v>40.29</c:v>
              </c:pt>
              <c:pt idx="1002">
                <c:v>40.29</c:v>
              </c:pt>
              <c:pt idx="1003">
                <c:v>40.31</c:v>
              </c:pt>
              <c:pt idx="1004">
                <c:v>40.31</c:v>
              </c:pt>
              <c:pt idx="1005">
                <c:v>40.32</c:v>
              </c:pt>
              <c:pt idx="1006">
                <c:v>40.32</c:v>
              </c:pt>
              <c:pt idx="1007">
                <c:v>40.33</c:v>
              </c:pt>
              <c:pt idx="1008">
                <c:v>40.33</c:v>
              </c:pt>
              <c:pt idx="1009">
                <c:v>40.340000000000003</c:v>
              </c:pt>
              <c:pt idx="1010">
                <c:v>40.340000000000003</c:v>
              </c:pt>
              <c:pt idx="1011">
                <c:v>40.35</c:v>
              </c:pt>
              <c:pt idx="1012">
                <c:v>40.35</c:v>
              </c:pt>
              <c:pt idx="1013">
                <c:v>40.369999999999997</c:v>
              </c:pt>
              <c:pt idx="1014">
                <c:v>40.369999999999997</c:v>
              </c:pt>
              <c:pt idx="1015">
                <c:v>40.39</c:v>
              </c:pt>
              <c:pt idx="1016">
                <c:v>40.39</c:v>
              </c:pt>
              <c:pt idx="1017">
                <c:v>40.39</c:v>
              </c:pt>
              <c:pt idx="1018">
                <c:v>40.39</c:v>
              </c:pt>
              <c:pt idx="1019">
                <c:v>40.409999999999997</c:v>
              </c:pt>
              <c:pt idx="1020">
                <c:v>40.409999999999997</c:v>
              </c:pt>
              <c:pt idx="1021">
                <c:v>40.42</c:v>
              </c:pt>
              <c:pt idx="1022">
                <c:v>40.42</c:v>
              </c:pt>
              <c:pt idx="1023">
                <c:v>40.44</c:v>
              </c:pt>
              <c:pt idx="1024">
                <c:v>40.44</c:v>
              </c:pt>
              <c:pt idx="1025">
                <c:v>40.450000000000003</c:v>
              </c:pt>
              <c:pt idx="1026">
                <c:v>40.450000000000003</c:v>
              </c:pt>
              <c:pt idx="1027">
                <c:v>40.46</c:v>
              </c:pt>
              <c:pt idx="1028">
                <c:v>40.46</c:v>
              </c:pt>
              <c:pt idx="1029">
                <c:v>40.49</c:v>
              </c:pt>
              <c:pt idx="1030">
                <c:v>40.49</c:v>
              </c:pt>
              <c:pt idx="1031">
                <c:v>40.5</c:v>
              </c:pt>
              <c:pt idx="1032">
                <c:v>40.5</c:v>
              </c:pt>
              <c:pt idx="1033">
                <c:v>40.51</c:v>
              </c:pt>
              <c:pt idx="1034">
                <c:v>40.51</c:v>
              </c:pt>
              <c:pt idx="1035">
                <c:v>40.53</c:v>
              </c:pt>
              <c:pt idx="1036">
                <c:v>40.53</c:v>
              </c:pt>
              <c:pt idx="1037">
                <c:v>40.54</c:v>
              </c:pt>
              <c:pt idx="1038">
                <c:v>40.54</c:v>
              </c:pt>
              <c:pt idx="1039">
                <c:v>40.549999999999997</c:v>
              </c:pt>
              <c:pt idx="1040">
                <c:v>40.549999999999997</c:v>
              </c:pt>
              <c:pt idx="1041">
                <c:v>40.56</c:v>
              </c:pt>
              <c:pt idx="1042">
                <c:v>40.56</c:v>
              </c:pt>
              <c:pt idx="1043">
                <c:v>40.58</c:v>
              </c:pt>
              <c:pt idx="1044">
                <c:v>40.58</c:v>
              </c:pt>
              <c:pt idx="1045">
                <c:v>40.590000000000003</c:v>
              </c:pt>
              <c:pt idx="1046">
                <c:v>40.590000000000003</c:v>
              </c:pt>
              <c:pt idx="1047">
                <c:v>40.61</c:v>
              </c:pt>
              <c:pt idx="1048">
                <c:v>40.61</c:v>
              </c:pt>
              <c:pt idx="1049">
                <c:v>40.619999999999997</c:v>
              </c:pt>
              <c:pt idx="1050">
                <c:v>40.619999999999997</c:v>
              </c:pt>
              <c:pt idx="1051">
                <c:v>40.630000000000003</c:v>
              </c:pt>
              <c:pt idx="1052">
                <c:v>40.630000000000003</c:v>
              </c:pt>
              <c:pt idx="1053">
                <c:v>40.64</c:v>
              </c:pt>
              <c:pt idx="1054">
                <c:v>40.64</c:v>
              </c:pt>
              <c:pt idx="1055">
                <c:v>40.65</c:v>
              </c:pt>
              <c:pt idx="1056">
                <c:v>40.65</c:v>
              </c:pt>
              <c:pt idx="1057">
                <c:v>40.659999999999997</c:v>
              </c:pt>
              <c:pt idx="1058">
                <c:v>40.659999999999997</c:v>
              </c:pt>
              <c:pt idx="1059">
                <c:v>40.68</c:v>
              </c:pt>
              <c:pt idx="1060">
                <c:v>40.68</c:v>
              </c:pt>
              <c:pt idx="1061">
                <c:v>40.69</c:v>
              </c:pt>
              <c:pt idx="1062">
                <c:v>40.69</c:v>
              </c:pt>
              <c:pt idx="1063">
                <c:v>40.700000000000003</c:v>
              </c:pt>
              <c:pt idx="1064">
                <c:v>40.700000000000003</c:v>
              </c:pt>
              <c:pt idx="1065">
                <c:v>40.72</c:v>
              </c:pt>
              <c:pt idx="1066">
                <c:v>40.72</c:v>
              </c:pt>
              <c:pt idx="1067">
                <c:v>40.729999999999997</c:v>
              </c:pt>
              <c:pt idx="1068">
                <c:v>40.729999999999997</c:v>
              </c:pt>
              <c:pt idx="1069">
                <c:v>40.74</c:v>
              </c:pt>
              <c:pt idx="1070">
                <c:v>40.74</c:v>
              </c:pt>
              <c:pt idx="1071">
                <c:v>40.75</c:v>
              </c:pt>
              <c:pt idx="1072">
                <c:v>40.75</c:v>
              </c:pt>
              <c:pt idx="1073">
                <c:v>40.770000000000003</c:v>
              </c:pt>
              <c:pt idx="1074">
                <c:v>40.770000000000003</c:v>
              </c:pt>
              <c:pt idx="1075">
                <c:v>40.79</c:v>
              </c:pt>
              <c:pt idx="1076">
                <c:v>40.79</c:v>
              </c:pt>
              <c:pt idx="1077">
                <c:v>40.79</c:v>
              </c:pt>
              <c:pt idx="1078">
                <c:v>40.79</c:v>
              </c:pt>
              <c:pt idx="1079">
                <c:v>40.81</c:v>
              </c:pt>
              <c:pt idx="1080">
                <c:v>40.81</c:v>
              </c:pt>
              <c:pt idx="1081">
                <c:v>40.82</c:v>
              </c:pt>
              <c:pt idx="1082">
                <c:v>40.82</c:v>
              </c:pt>
              <c:pt idx="1083">
                <c:v>40.83</c:v>
              </c:pt>
              <c:pt idx="1084">
                <c:v>40.83</c:v>
              </c:pt>
              <c:pt idx="1085">
                <c:v>40.840000000000003</c:v>
              </c:pt>
              <c:pt idx="1086">
                <c:v>40.840000000000003</c:v>
              </c:pt>
              <c:pt idx="1087">
                <c:v>40.85</c:v>
              </c:pt>
              <c:pt idx="1088">
                <c:v>40.85</c:v>
              </c:pt>
              <c:pt idx="1089">
                <c:v>40.86</c:v>
              </c:pt>
              <c:pt idx="1090">
                <c:v>40.86</c:v>
              </c:pt>
              <c:pt idx="1091">
                <c:v>40.869999999999997</c:v>
              </c:pt>
              <c:pt idx="1092">
                <c:v>40.869999999999997</c:v>
              </c:pt>
              <c:pt idx="1093">
                <c:v>40.89</c:v>
              </c:pt>
              <c:pt idx="1094">
                <c:v>40.89</c:v>
              </c:pt>
              <c:pt idx="1095">
                <c:v>40.9</c:v>
              </c:pt>
              <c:pt idx="1096">
                <c:v>40.9</c:v>
              </c:pt>
              <c:pt idx="1097">
                <c:v>40.92</c:v>
              </c:pt>
              <c:pt idx="1098">
                <c:v>40.92</c:v>
              </c:pt>
              <c:pt idx="1099">
                <c:v>40.93</c:v>
              </c:pt>
              <c:pt idx="1100">
                <c:v>40.93</c:v>
              </c:pt>
              <c:pt idx="1101">
                <c:v>40.94</c:v>
              </c:pt>
              <c:pt idx="1102">
                <c:v>40.94</c:v>
              </c:pt>
              <c:pt idx="1103">
                <c:v>40.950000000000003</c:v>
              </c:pt>
              <c:pt idx="1104">
                <c:v>40.950000000000003</c:v>
              </c:pt>
              <c:pt idx="1105">
                <c:v>40.96</c:v>
              </c:pt>
              <c:pt idx="1106">
                <c:v>40.96</c:v>
              </c:pt>
              <c:pt idx="1107">
                <c:v>40.98</c:v>
              </c:pt>
              <c:pt idx="1108">
                <c:v>40.98</c:v>
              </c:pt>
              <c:pt idx="1109">
                <c:v>40.99</c:v>
              </c:pt>
              <c:pt idx="1110">
                <c:v>40.99</c:v>
              </c:pt>
              <c:pt idx="1111">
                <c:v>41</c:v>
              </c:pt>
              <c:pt idx="1112">
                <c:v>41</c:v>
              </c:pt>
              <c:pt idx="1113">
                <c:v>41.02</c:v>
              </c:pt>
              <c:pt idx="1114">
                <c:v>41.02</c:v>
              </c:pt>
              <c:pt idx="1115">
                <c:v>41.02</c:v>
              </c:pt>
              <c:pt idx="1116">
                <c:v>41.02</c:v>
              </c:pt>
              <c:pt idx="1117">
                <c:v>41.03</c:v>
              </c:pt>
              <c:pt idx="1118">
                <c:v>41.03</c:v>
              </c:pt>
              <c:pt idx="1119">
                <c:v>41.03</c:v>
              </c:pt>
              <c:pt idx="1120">
                <c:v>41.03</c:v>
              </c:pt>
              <c:pt idx="1121">
                <c:v>41.05</c:v>
              </c:pt>
              <c:pt idx="1122">
                <c:v>41.05</c:v>
              </c:pt>
              <c:pt idx="1123">
                <c:v>41.07</c:v>
              </c:pt>
              <c:pt idx="1124">
                <c:v>41.07</c:v>
              </c:pt>
              <c:pt idx="1125">
                <c:v>41.08</c:v>
              </c:pt>
              <c:pt idx="1126">
                <c:v>41.08</c:v>
              </c:pt>
              <c:pt idx="1127">
                <c:v>41.1</c:v>
              </c:pt>
              <c:pt idx="1128">
                <c:v>41.1</c:v>
              </c:pt>
              <c:pt idx="1129">
                <c:v>41.11</c:v>
              </c:pt>
              <c:pt idx="1130">
                <c:v>41.11</c:v>
              </c:pt>
              <c:pt idx="1131">
                <c:v>41.12</c:v>
              </c:pt>
              <c:pt idx="1132">
                <c:v>41.12</c:v>
              </c:pt>
              <c:pt idx="1133">
                <c:v>41.13</c:v>
              </c:pt>
              <c:pt idx="1134">
                <c:v>41.13</c:v>
              </c:pt>
              <c:pt idx="1135">
                <c:v>41.15</c:v>
              </c:pt>
              <c:pt idx="1136">
                <c:v>41.15</c:v>
              </c:pt>
              <c:pt idx="1137">
                <c:v>41.16</c:v>
              </c:pt>
              <c:pt idx="1138">
                <c:v>41.16</c:v>
              </c:pt>
              <c:pt idx="1139">
                <c:v>41.17</c:v>
              </c:pt>
              <c:pt idx="1140">
                <c:v>41.17</c:v>
              </c:pt>
              <c:pt idx="1141">
                <c:v>41.18</c:v>
              </c:pt>
              <c:pt idx="1142">
                <c:v>41.18</c:v>
              </c:pt>
              <c:pt idx="1143">
                <c:v>41.19</c:v>
              </c:pt>
              <c:pt idx="1144">
                <c:v>41.19</c:v>
              </c:pt>
              <c:pt idx="1145">
                <c:v>41.2</c:v>
              </c:pt>
              <c:pt idx="1146">
                <c:v>41.2</c:v>
              </c:pt>
              <c:pt idx="1147">
                <c:v>41.22</c:v>
              </c:pt>
              <c:pt idx="1148">
                <c:v>41.22</c:v>
              </c:pt>
              <c:pt idx="1149">
                <c:v>41.23</c:v>
              </c:pt>
              <c:pt idx="1150">
                <c:v>41.23</c:v>
              </c:pt>
              <c:pt idx="1151">
                <c:v>41.24</c:v>
              </c:pt>
              <c:pt idx="1152">
                <c:v>41.24</c:v>
              </c:pt>
              <c:pt idx="1153">
                <c:v>41.25</c:v>
              </c:pt>
              <c:pt idx="1154">
                <c:v>41.25</c:v>
              </c:pt>
              <c:pt idx="1155">
                <c:v>41.27</c:v>
              </c:pt>
              <c:pt idx="1156">
                <c:v>41.27</c:v>
              </c:pt>
              <c:pt idx="1157">
                <c:v>41.27</c:v>
              </c:pt>
              <c:pt idx="1158">
                <c:v>41.27</c:v>
              </c:pt>
              <c:pt idx="1159">
                <c:v>41.3</c:v>
              </c:pt>
              <c:pt idx="1160">
                <c:v>41.3</c:v>
              </c:pt>
              <c:pt idx="1161">
                <c:v>41.3</c:v>
              </c:pt>
              <c:pt idx="1162">
                <c:v>41.3</c:v>
              </c:pt>
              <c:pt idx="1163">
                <c:v>41.31</c:v>
              </c:pt>
              <c:pt idx="1164">
                <c:v>41.31</c:v>
              </c:pt>
              <c:pt idx="1165">
                <c:v>41.32</c:v>
              </c:pt>
              <c:pt idx="1166">
                <c:v>41.32</c:v>
              </c:pt>
              <c:pt idx="1167">
                <c:v>41.33</c:v>
              </c:pt>
              <c:pt idx="1168">
                <c:v>41.33</c:v>
              </c:pt>
              <c:pt idx="1169">
                <c:v>41.34</c:v>
              </c:pt>
              <c:pt idx="1170">
                <c:v>41.34</c:v>
              </c:pt>
              <c:pt idx="1171">
                <c:v>41.35</c:v>
              </c:pt>
              <c:pt idx="1172">
                <c:v>41.35</c:v>
              </c:pt>
              <c:pt idx="1173">
                <c:v>41.37</c:v>
              </c:pt>
              <c:pt idx="1174">
                <c:v>41.37</c:v>
              </c:pt>
              <c:pt idx="1175">
                <c:v>41.38</c:v>
              </c:pt>
              <c:pt idx="1176">
                <c:v>41.38</c:v>
              </c:pt>
              <c:pt idx="1177">
                <c:v>41.39</c:v>
              </c:pt>
              <c:pt idx="1178">
                <c:v>41.39</c:v>
              </c:pt>
              <c:pt idx="1179">
                <c:v>41.41</c:v>
              </c:pt>
              <c:pt idx="1180">
                <c:v>41.41</c:v>
              </c:pt>
              <c:pt idx="1181">
                <c:v>41.42</c:v>
              </c:pt>
              <c:pt idx="1182">
                <c:v>41.42</c:v>
              </c:pt>
              <c:pt idx="1183">
                <c:v>41.42</c:v>
              </c:pt>
              <c:pt idx="1184">
                <c:v>41.42</c:v>
              </c:pt>
              <c:pt idx="1185">
                <c:v>41.44</c:v>
              </c:pt>
              <c:pt idx="1186">
                <c:v>41.44</c:v>
              </c:pt>
              <c:pt idx="1187">
                <c:v>41.45</c:v>
              </c:pt>
              <c:pt idx="1188">
                <c:v>41.45</c:v>
              </c:pt>
              <c:pt idx="1189">
                <c:v>41.46</c:v>
              </c:pt>
              <c:pt idx="1190">
                <c:v>41.46</c:v>
              </c:pt>
              <c:pt idx="1191">
                <c:v>41.48</c:v>
              </c:pt>
              <c:pt idx="1192">
                <c:v>41.48</c:v>
              </c:pt>
              <c:pt idx="1193">
                <c:v>41.47</c:v>
              </c:pt>
              <c:pt idx="1194">
                <c:v>41.47</c:v>
              </c:pt>
              <c:pt idx="1195">
                <c:v>41.49</c:v>
              </c:pt>
              <c:pt idx="1196">
                <c:v>41.49</c:v>
              </c:pt>
              <c:pt idx="1197">
                <c:v>41.51</c:v>
              </c:pt>
              <c:pt idx="1198">
                <c:v>41.51</c:v>
              </c:pt>
              <c:pt idx="1199">
                <c:v>41.52</c:v>
              </c:pt>
              <c:pt idx="1200">
                <c:v>41.52</c:v>
              </c:pt>
              <c:pt idx="1201">
                <c:v>41.53</c:v>
              </c:pt>
              <c:pt idx="1202">
                <c:v>41.53</c:v>
              </c:pt>
              <c:pt idx="1203">
                <c:v>41.54</c:v>
              </c:pt>
              <c:pt idx="1204">
                <c:v>41.54</c:v>
              </c:pt>
              <c:pt idx="1205">
                <c:v>41.56</c:v>
              </c:pt>
              <c:pt idx="1206">
                <c:v>41.56</c:v>
              </c:pt>
              <c:pt idx="1207">
                <c:v>41.57</c:v>
              </c:pt>
              <c:pt idx="1208">
                <c:v>41.57</c:v>
              </c:pt>
              <c:pt idx="1209">
                <c:v>41.58</c:v>
              </c:pt>
              <c:pt idx="1210">
                <c:v>41.58</c:v>
              </c:pt>
              <c:pt idx="1211">
                <c:v>41.59</c:v>
              </c:pt>
              <c:pt idx="1212">
                <c:v>41.59</c:v>
              </c:pt>
              <c:pt idx="1213">
                <c:v>41.61</c:v>
              </c:pt>
              <c:pt idx="1214">
                <c:v>41.61</c:v>
              </c:pt>
              <c:pt idx="1215">
                <c:v>41.62</c:v>
              </c:pt>
              <c:pt idx="1216">
                <c:v>41.62</c:v>
              </c:pt>
              <c:pt idx="1217">
                <c:v>41.63</c:v>
              </c:pt>
              <c:pt idx="1218">
                <c:v>41.63</c:v>
              </c:pt>
              <c:pt idx="1219">
                <c:v>41.65</c:v>
              </c:pt>
              <c:pt idx="1220">
                <c:v>41.65</c:v>
              </c:pt>
              <c:pt idx="1221">
                <c:v>41.66</c:v>
              </c:pt>
              <c:pt idx="1222">
                <c:v>41.66</c:v>
              </c:pt>
              <c:pt idx="1223">
                <c:v>41.67</c:v>
              </c:pt>
              <c:pt idx="1224">
                <c:v>41.67</c:v>
              </c:pt>
              <c:pt idx="1225">
                <c:v>41.68</c:v>
              </c:pt>
              <c:pt idx="1226">
                <c:v>41.68</c:v>
              </c:pt>
              <c:pt idx="1227">
                <c:v>41.7</c:v>
              </c:pt>
              <c:pt idx="1228">
                <c:v>41.7</c:v>
              </c:pt>
              <c:pt idx="1229">
                <c:v>41.71</c:v>
              </c:pt>
              <c:pt idx="1230">
                <c:v>41.71</c:v>
              </c:pt>
              <c:pt idx="1231">
                <c:v>41.72</c:v>
              </c:pt>
              <c:pt idx="1232">
                <c:v>41.72</c:v>
              </c:pt>
              <c:pt idx="1233">
                <c:v>41.73</c:v>
              </c:pt>
              <c:pt idx="1234">
                <c:v>41.73</c:v>
              </c:pt>
              <c:pt idx="1235">
                <c:v>41.74</c:v>
              </c:pt>
              <c:pt idx="1236">
                <c:v>41.74</c:v>
              </c:pt>
              <c:pt idx="1237">
                <c:v>41.75</c:v>
              </c:pt>
              <c:pt idx="1238">
                <c:v>41.75</c:v>
              </c:pt>
              <c:pt idx="1239">
                <c:v>41.77</c:v>
              </c:pt>
              <c:pt idx="1240">
                <c:v>41.77</c:v>
              </c:pt>
              <c:pt idx="1241">
                <c:v>41.77</c:v>
              </c:pt>
              <c:pt idx="1242">
                <c:v>41.77</c:v>
              </c:pt>
              <c:pt idx="1243">
                <c:v>41.79</c:v>
              </c:pt>
              <c:pt idx="1244">
                <c:v>41.79</c:v>
              </c:pt>
              <c:pt idx="1245">
                <c:v>41.8</c:v>
              </c:pt>
              <c:pt idx="1246">
                <c:v>41.8</c:v>
              </c:pt>
              <c:pt idx="1247">
                <c:v>41.81</c:v>
              </c:pt>
              <c:pt idx="1248">
                <c:v>41.81</c:v>
              </c:pt>
              <c:pt idx="1249">
                <c:v>41.82</c:v>
              </c:pt>
              <c:pt idx="1250">
                <c:v>41.82</c:v>
              </c:pt>
              <c:pt idx="1251">
                <c:v>41.83</c:v>
              </c:pt>
              <c:pt idx="1252">
                <c:v>41.83</c:v>
              </c:pt>
              <c:pt idx="1253">
                <c:v>41.85</c:v>
              </c:pt>
              <c:pt idx="1254">
                <c:v>41.85</c:v>
              </c:pt>
              <c:pt idx="1255">
                <c:v>41.86</c:v>
              </c:pt>
              <c:pt idx="1256">
                <c:v>41.86</c:v>
              </c:pt>
              <c:pt idx="1257">
                <c:v>41.87</c:v>
              </c:pt>
              <c:pt idx="1258">
                <c:v>41.87</c:v>
              </c:pt>
              <c:pt idx="1259">
                <c:v>41.89</c:v>
              </c:pt>
              <c:pt idx="1260">
                <c:v>41.89</c:v>
              </c:pt>
              <c:pt idx="1261">
                <c:v>41.9</c:v>
              </c:pt>
              <c:pt idx="1262">
                <c:v>41.9</c:v>
              </c:pt>
              <c:pt idx="1263">
                <c:v>41.91</c:v>
              </c:pt>
              <c:pt idx="1264">
                <c:v>41.91</c:v>
              </c:pt>
              <c:pt idx="1265">
                <c:v>41.91</c:v>
              </c:pt>
              <c:pt idx="1266">
                <c:v>41.91</c:v>
              </c:pt>
              <c:pt idx="1267">
                <c:v>41.93</c:v>
              </c:pt>
              <c:pt idx="1268">
                <c:v>41.93</c:v>
              </c:pt>
              <c:pt idx="1269">
                <c:v>41.94</c:v>
              </c:pt>
              <c:pt idx="1270">
                <c:v>41.94</c:v>
              </c:pt>
              <c:pt idx="1271">
                <c:v>41.96</c:v>
              </c:pt>
              <c:pt idx="1272">
                <c:v>41.96</c:v>
              </c:pt>
              <c:pt idx="1273">
                <c:v>41.97</c:v>
              </c:pt>
              <c:pt idx="1274">
                <c:v>41.97</c:v>
              </c:pt>
              <c:pt idx="1275">
                <c:v>41.98</c:v>
              </c:pt>
              <c:pt idx="1276">
                <c:v>41.98</c:v>
              </c:pt>
              <c:pt idx="1277">
                <c:v>42</c:v>
              </c:pt>
              <c:pt idx="1278">
                <c:v>42</c:v>
              </c:pt>
              <c:pt idx="1279">
                <c:v>42.01</c:v>
              </c:pt>
              <c:pt idx="1280">
                <c:v>42.01</c:v>
              </c:pt>
              <c:pt idx="1281">
                <c:v>42.02</c:v>
              </c:pt>
              <c:pt idx="1282">
                <c:v>42.02</c:v>
              </c:pt>
              <c:pt idx="1283">
                <c:v>42.02</c:v>
              </c:pt>
              <c:pt idx="1284">
                <c:v>42.02</c:v>
              </c:pt>
              <c:pt idx="1285">
                <c:v>42.04</c:v>
              </c:pt>
              <c:pt idx="1286">
                <c:v>42.04</c:v>
              </c:pt>
              <c:pt idx="1287">
                <c:v>42.05</c:v>
              </c:pt>
              <c:pt idx="1288">
                <c:v>42.05</c:v>
              </c:pt>
              <c:pt idx="1289">
                <c:v>42.06</c:v>
              </c:pt>
              <c:pt idx="1290">
                <c:v>42.06</c:v>
              </c:pt>
              <c:pt idx="1291">
                <c:v>42.07</c:v>
              </c:pt>
              <c:pt idx="1292">
                <c:v>42.07</c:v>
              </c:pt>
              <c:pt idx="1293">
                <c:v>42.09</c:v>
              </c:pt>
              <c:pt idx="1294">
                <c:v>42.09</c:v>
              </c:pt>
              <c:pt idx="1295">
                <c:v>42.1</c:v>
              </c:pt>
              <c:pt idx="1296">
                <c:v>42.1</c:v>
              </c:pt>
              <c:pt idx="1297">
                <c:v>42.11</c:v>
              </c:pt>
              <c:pt idx="1298">
                <c:v>42.11</c:v>
              </c:pt>
              <c:pt idx="1299">
                <c:v>42.13</c:v>
              </c:pt>
              <c:pt idx="1300">
                <c:v>42.13</c:v>
              </c:pt>
              <c:pt idx="1301">
                <c:v>42.14</c:v>
              </c:pt>
              <c:pt idx="1302">
                <c:v>42.14</c:v>
              </c:pt>
              <c:pt idx="1303">
                <c:v>42.16</c:v>
              </c:pt>
              <c:pt idx="1304">
                <c:v>42.16</c:v>
              </c:pt>
              <c:pt idx="1305">
                <c:v>42.17</c:v>
              </c:pt>
              <c:pt idx="1306">
                <c:v>42.17</c:v>
              </c:pt>
              <c:pt idx="1307">
                <c:v>42.17</c:v>
              </c:pt>
              <c:pt idx="1308">
                <c:v>42.17</c:v>
              </c:pt>
              <c:pt idx="1309">
                <c:v>42.18</c:v>
              </c:pt>
              <c:pt idx="1310">
                <c:v>42.18</c:v>
              </c:pt>
              <c:pt idx="1311">
                <c:v>42.19</c:v>
              </c:pt>
              <c:pt idx="1312">
                <c:v>42.19</c:v>
              </c:pt>
              <c:pt idx="1313">
                <c:v>42.21</c:v>
              </c:pt>
              <c:pt idx="1314">
                <c:v>42.21</c:v>
              </c:pt>
              <c:pt idx="1315">
                <c:v>42.23</c:v>
              </c:pt>
              <c:pt idx="1316">
                <c:v>42.23</c:v>
              </c:pt>
              <c:pt idx="1317">
                <c:v>42.24</c:v>
              </c:pt>
              <c:pt idx="1318">
                <c:v>42.24</c:v>
              </c:pt>
              <c:pt idx="1319">
                <c:v>42.25</c:v>
              </c:pt>
              <c:pt idx="1320">
                <c:v>42.25</c:v>
              </c:pt>
              <c:pt idx="1321">
                <c:v>42.26</c:v>
              </c:pt>
              <c:pt idx="1322">
                <c:v>42.26</c:v>
              </c:pt>
              <c:pt idx="1323">
                <c:v>42.27</c:v>
              </c:pt>
              <c:pt idx="1324">
                <c:v>42.27</c:v>
              </c:pt>
              <c:pt idx="1325">
                <c:v>42.28</c:v>
              </c:pt>
              <c:pt idx="1326">
                <c:v>42.28</c:v>
              </c:pt>
              <c:pt idx="1327">
                <c:v>42.3</c:v>
              </c:pt>
              <c:pt idx="1328">
                <c:v>42.3</c:v>
              </c:pt>
              <c:pt idx="1329">
                <c:v>42.32</c:v>
              </c:pt>
              <c:pt idx="1330">
                <c:v>42.32</c:v>
              </c:pt>
              <c:pt idx="1331">
                <c:v>42.31</c:v>
              </c:pt>
              <c:pt idx="1332">
                <c:v>42.31</c:v>
              </c:pt>
              <c:pt idx="1333">
                <c:v>42.34</c:v>
              </c:pt>
              <c:pt idx="1334">
                <c:v>42.34</c:v>
              </c:pt>
              <c:pt idx="1335">
                <c:v>42.34</c:v>
              </c:pt>
              <c:pt idx="1336">
                <c:v>42.34</c:v>
              </c:pt>
              <c:pt idx="1337">
                <c:v>42.36</c:v>
              </c:pt>
              <c:pt idx="1338">
                <c:v>42.36</c:v>
              </c:pt>
              <c:pt idx="1339">
                <c:v>42.36</c:v>
              </c:pt>
              <c:pt idx="1340">
                <c:v>42.36</c:v>
              </c:pt>
              <c:pt idx="1341">
                <c:v>42.38</c:v>
              </c:pt>
              <c:pt idx="1342">
                <c:v>42.38</c:v>
              </c:pt>
              <c:pt idx="1343">
                <c:v>42.39</c:v>
              </c:pt>
              <c:pt idx="1344">
                <c:v>42.39</c:v>
              </c:pt>
              <c:pt idx="1345">
                <c:v>42.4</c:v>
              </c:pt>
              <c:pt idx="1346">
                <c:v>42.4</c:v>
              </c:pt>
              <c:pt idx="1347">
                <c:v>42.41</c:v>
              </c:pt>
              <c:pt idx="1348">
                <c:v>42.41</c:v>
              </c:pt>
              <c:pt idx="1349">
                <c:v>42.43</c:v>
              </c:pt>
              <c:pt idx="1350">
                <c:v>42.43</c:v>
              </c:pt>
              <c:pt idx="1351">
                <c:v>42.44</c:v>
              </c:pt>
              <c:pt idx="1352">
                <c:v>42.44</c:v>
              </c:pt>
              <c:pt idx="1353">
                <c:v>42.45</c:v>
              </c:pt>
              <c:pt idx="1354">
                <c:v>42.45</c:v>
              </c:pt>
              <c:pt idx="1355">
                <c:v>42.46</c:v>
              </c:pt>
              <c:pt idx="1356">
                <c:v>42.46</c:v>
              </c:pt>
              <c:pt idx="1357">
                <c:v>42.47</c:v>
              </c:pt>
              <c:pt idx="1358">
                <c:v>42.47</c:v>
              </c:pt>
              <c:pt idx="1359">
                <c:v>42.48</c:v>
              </c:pt>
              <c:pt idx="1360">
                <c:v>42.48</c:v>
              </c:pt>
              <c:pt idx="1361">
                <c:v>42.5</c:v>
              </c:pt>
              <c:pt idx="1362">
                <c:v>42.5</c:v>
              </c:pt>
              <c:pt idx="1363">
                <c:v>42.51</c:v>
              </c:pt>
              <c:pt idx="1364">
                <c:v>42.51</c:v>
              </c:pt>
              <c:pt idx="1365">
                <c:v>42.53</c:v>
              </c:pt>
              <c:pt idx="1366">
                <c:v>42.53</c:v>
              </c:pt>
              <c:pt idx="1367">
                <c:v>42.54</c:v>
              </c:pt>
              <c:pt idx="1368">
                <c:v>42.54</c:v>
              </c:pt>
              <c:pt idx="1369">
                <c:v>42.54</c:v>
              </c:pt>
              <c:pt idx="1370">
                <c:v>42.54</c:v>
              </c:pt>
              <c:pt idx="1371">
                <c:v>42.55</c:v>
              </c:pt>
              <c:pt idx="1372">
                <c:v>42.55</c:v>
              </c:pt>
              <c:pt idx="1373">
                <c:v>42.57</c:v>
              </c:pt>
              <c:pt idx="1374">
                <c:v>42.57</c:v>
              </c:pt>
              <c:pt idx="1375">
                <c:v>42.58</c:v>
              </c:pt>
              <c:pt idx="1376">
                <c:v>42.58</c:v>
              </c:pt>
              <c:pt idx="1377">
                <c:v>42.6</c:v>
              </c:pt>
              <c:pt idx="1378">
                <c:v>42.6</c:v>
              </c:pt>
              <c:pt idx="1379">
                <c:v>42.6</c:v>
              </c:pt>
              <c:pt idx="1380">
                <c:v>42.6</c:v>
              </c:pt>
              <c:pt idx="1381">
                <c:v>42.6</c:v>
              </c:pt>
              <c:pt idx="1382">
                <c:v>42.6</c:v>
              </c:pt>
              <c:pt idx="1383">
                <c:v>42.62</c:v>
              </c:pt>
              <c:pt idx="1384">
                <c:v>42.62</c:v>
              </c:pt>
              <c:pt idx="1385">
                <c:v>42.63</c:v>
              </c:pt>
              <c:pt idx="1386">
                <c:v>42.63</c:v>
              </c:pt>
              <c:pt idx="1387">
                <c:v>42.65</c:v>
              </c:pt>
              <c:pt idx="1388">
                <c:v>42.65</c:v>
              </c:pt>
              <c:pt idx="1389">
                <c:v>42.66</c:v>
              </c:pt>
              <c:pt idx="1390">
                <c:v>42.66</c:v>
              </c:pt>
              <c:pt idx="1391">
                <c:v>42.66</c:v>
              </c:pt>
              <c:pt idx="1392">
                <c:v>42.66</c:v>
              </c:pt>
              <c:pt idx="1393">
                <c:v>42.68</c:v>
              </c:pt>
              <c:pt idx="1394">
                <c:v>42.68</c:v>
              </c:pt>
              <c:pt idx="1395">
                <c:v>42.69</c:v>
              </c:pt>
              <c:pt idx="1396">
                <c:v>42.69</c:v>
              </c:pt>
              <c:pt idx="1397">
                <c:v>42.71</c:v>
              </c:pt>
              <c:pt idx="1398">
                <c:v>42.71</c:v>
              </c:pt>
              <c:pt idx="1399">
                <c:v>42.72</c:v>
              </c:pt>
              <c:pt idx="1400">
                <c:v>42.72</c:v>
              </c:pt>
              <c:pt idx="1401">
                <c:v>42.73</c:v>
              </c:pt>
              <c:pt idx="1402">
                <c:v>42.73</c:v>
              </c:pt>
              <c:pt idx="1403">
                <c:v>42.74</c:v>
              </c:pt>
              <c:pt idx="1404">
                <c:v>42.74</c:v>
              </c:pt>
              <c:pt idx="1405">
                <c:v>42.74</c:v>
              </c:pt>
              <c:pt idx="1406">
                <c:v>42.74</c:v>
              </c:pt>
              <c:pt idx="1407">
                <c:v>42.76</c:v>
              </c:pt>
              <c:pt idx="1408">
                <c:v>42.76</c:v>
              </c:pt>
              <c:pt idx="1409">
                <c:v>42.77</c:v>
              </c:pt>
              <c:pt idx="1410">
                <c:v>42.77</c:v>
              </c:pt>
              <c:pt idx="1411">
                <c:v>42.78</c:v>
              </c:pt>
              <c:pt idx="1412">
                <c:v>42.78</c:v>
              </c:pt>
              <c:pt idx="1413">
                <c:v>42.8</c:v>
              </c:pt>
              <c:pt idx="1414">
                <c:v>42.8</c:v>
              </c:pt>
              <c:pt idx="1415">
                <c:v>42.81</c:v>
              </c:pt>
              <c:pt idx="1416">
                <c:v>42.81</c:v>
              </c:pt>
              <c:pt idx="1417">
                <c:v>42.81</c:v>
              </c:pt>
              <c:pt idx="1418">
                <c:v>42.81</c:v>
              </c:pt>
              <c:pt idx="1419">
                <c:v>42.83</c:v>
              </c:pt>
              <c:pt idx="1420">
                <c:v>42.83</c:v>
              </c:pt>
              <c:pt idx="1421">
                <c:v>42.84</c:v>
              </c:pt>
              <c:pt idx="1422">
                <c:v>42.84</c:v>
              </c:pt>
              <c:pt idx="1423">
                <c:v>42.85</c:v>
              </c:pt>
              <c:pt idx="1424">
                <c:v>42.85</c:v>
              </c:pt>
              <c:pt idx="1425">
                <c:v>42.86</c:v>
              </c:pt>
              <c:pt idx="1426">
                <c:v>42.86</c:v>
              </c:pt>
              <c:pt idx="1427">
                <c:v>42.87</c:v>
              </c:pt>
              <c:pt idx="1428">
                <c:v>42.87</c:v>
              </c:pt>
              <c:pt idx="1429">
                <c:v>42.88</c:v>
              </c:pt>
              <c:pt idx="1430">
                <c:v>42.88</c:v>
              </c:pt>
              <c:pt idx="1431">
                <c:v>42.89</c:v>
              </c:pt>
              <c:pt idx="1432">
                <c:v>42.89</c:v>
              </c:pt>
              <c:pt idx="1433">
                <c:v>42.91</c:v>
              </c:pt>
              <c:pt idx="1434">
                <c:v>42.91</c:v>
              </c:pt>
              <c:pt idx="1435">
                <c:v>42.91</c:v>
              </c:pt>
              <c:pt idx="1436">
                <c:v>42.91</c:v>
              </c:pt>
              <c:pt idx="1437">
                <c:v>42.92</c:v>
              </c:pt>
              <c:pt idx="1438">
                <c:v>42.92</c:v>
              </c:pt>
              <c:pt idx="1439">
                <c:v>42.93</c:v>
              </c:pt>
              <c:pt idx="1440">
                <c:v>42.93</c:v>
              </c:pt>
              <c:pt idx="1441">
                <c:v>42.95</c:v>
              </c:pt>
              <c:pt idx="1442">
                <c:v>42.95</c:v>
              </c:pt>
              <c:pt idx="1443">
                <c:v>42.96</c:v>
              </c:pt>
              <c:pt idx="1444">
                <c:v>42.96</c:v>
              </c:pt>
              <c:pt idx="1445">
                <c:v>42.96</c:v>
              </c:pt>
              <c:pt idx="1446">
                <c:v>42.96</c:v>
              </c:pt>
              <c:pt idx="1447">
                <c:v>42.97</c:v>
              </c:pt>
              <c:pt idx="1448">
                <c:v>42.97</c:v>
              </c:pt>
              <c:pt idx="1449">
                <c:v>42.99</c:v>
              </c:pt>
              <c:pt idx="1450">
                <c:v>42.99</c:v>
              </c:pt>
              <c:pt idx="1451">
                <c:v>43</c:v>
              </c:pt>
              <c:pt idx="1452">
                <c:v>43</c:v>
              </c:pt>
              <c:pt idx="1453">
                <c:v>43.01</c:v>
              </c:pt>
              <c:pt idx="1454">
                <c:v>43.01</c:v>
              </c:pt>
              <c:pt idx="1455">
                <c:v>43.01</c:v>
              </c:pt>
              <c:pt idx="1456">
                <c:v>43.01</c:v>
              </c:pt>
              <c:pt idx="1457">
                <c:v>43.03</c:v>
              </c:pt>
              <c:pt idx="1458">
                <c:v>43.03</c:v>
              </c:pt>
              <c:pt idx="1459">
                <c:v>43.03</c:v>
              </c:pt>
              <c:pt idx="1460">
                <c:v>43.03</c:v>
              </c:pt>
              <c:pt idx="1461">
                <c:v>43.05</c:v>
              </c:pt>
              <c:pt idx="1462">
                <c:v>43.05</c:v>
              </c:pt>
              <c:pt idx="1463">
                <c:v>43.05</c:v>
              </c:pt>
              <c:pt idx="1464">
                <c:v>43.05</c:v>
              </c:pt>
              <c:pt idx="1465">
                <c:v>43.07</c:v>
              </c:pt>
              <c:pt idx="1466">
                <c:v>43.07</c:v>
              </c:pt>
              <c:pt idx="1467">
                <c:v>43.08</c:v>
              </c:pt>
              <c:pt idx="1468">
                <c:v>43.08</c:v>
              </c:pt>
              <c:pt idx="1469">
                <c:v>43.09</c:v>
              </c:pt>
              <c:pt idx="1470">
                <c:v>43.09</c:v>
              </c:pt>
              <c:pt idx="1471">
                <c:v>43.08</c:v>
              </c:pt>
              <c:pt idx="1472">
                <c:v>43.08</c:v>
              </c:pt>
              <c:pt idx="1473">
                <c:v>43.1</c:v>
              </c:pt>
              <c:pt idx="1474">
                <c:v>43.1</c:v>
              </c:pt>
              <c:pt idx="1475">
                <c:v>43.11</c:v>
              </c:pt>
              <c:pt idx="1476">
                <c:v>43.11</c:v>
              </c:pt>
              <c:pt idx="1477">
                <c:v>43.12</c:v>
              </c:pt>
              <c:pt idx="1478">
                <c:v>43.12</c:v>
              </c:pt>
              <c:pt idx="1479">
                <c:v>43.13</c:v>
              </c:pt>
              <c:pt idx="1480">
                <c:v>43.13</c:v>
              </c:pt>
              <c:pt idx="1481">
                <c:v>43.15</c:v>
              </c:pt>
              <c:pt idx="1482">
                <c:v>43.15</c:v>
              </c:pt>
              <c:pt idx="1483">
                <c:v>43.16</c:v>
              </c:pt>
              <c:pt idx="1484">
                <c:v>43.16</c:v>
              </c:pt>
              <c:pt idx="1485">
                <c:v>43.16</c:v>
              </c:pt>
              <c:pt idx="1486">
                <c:v>43.16</c:v>
              </c:pt>
              <c:pt idx="1487">
                <c:v>43.17</c:v>
              </c:pt>
              <c:pt idx="1488">
                <c:v>43.17</c:v>
              </c:pt>
              <c:pt idx="1489">
                <c:v>43.18</c:v>
              </c:pt>
              <c:pt idx="1490">
                <c:v>43.18</c:v>
              </c:pt>
              <c:pt idx="1491">
                <c:v>43.19</c:v>
              </c:pt>
              <c:pt idx="1492">
                <c:v>43.19</c:v>
              </c:pt>
              <c:pt idx="1493">
                <c:v>43.2</c:v>
              </c:pt>
              <c:pt idx="1494">
                <c:v>43.2</c:v>
              </c:pt>
              <c:pt idx="1495">
                <c:v>43.2</c:v>
              </c:pt>
              <c:pt idx="1496">
                <c:v>43.2</c:v>
              </c:pt>
              <c:pt idx="1497">
                <c:v>43.22</c:v>
              </c:pt>
              <c:pt idx="1498">
                <c:v>43.22</c:v>
              </c:pt>
              <c:pt idx="1499">
                <c:v>43.23</c:v>
              </c:pt>
              <c:pt idx="1500">
                <c:v>43.23</c:v>
              </c:pt>
              <c:pt idx="1501">
                <c:v>43.23</c:v>
              </c:pt>
              <c:pt idx="1502">
                <c:v>43.23</c:v>
              </c:pt>
              <c:pt idx="1503">
                <c:v>43.24</c:v>
              </c:pt>
              <c:pt idx="1504">
                <c:v>43.24</c:v>
              </c:pt>
              <c:pt idx="1505">
                <c:v>43.25</c:v>
              </c:pt>
              <c:pt idx="1506">
                <c:v>43.25</c:v>
              </c:pt>
              <c:pt idx="1507">
                <c:v>43.26</c:v>
              </c:pt>
              <c:pt idx="1508">
                <c:v>43.26</c:v>
              </c:pt>
              <c:pt idx="1509">
                <c:v>43.26</c:v>
              </c:pt>
              <c:pt idx="1510">
                <c:v>43.26</c:v>
              </c:pt>
              <c:pt idx="1511">
                <c:v>43.28</c:v>
              </c:pt>
              <c:pt idx="1512">
                <c:v>43.28</c:v>
              </c:pt>
              <c:pt idx="1513">
                <c:v>43.29</c:v>
              </c:pt>
              <c:pt idx="1514">
                <c:v>43.29</c:v>
              </c:pt>
              <c:pt idx="1515">
                <c:v>43.29</c:v>
              </c:pt>
              <c:pt idx="1516">
                <c:v>43.29</c:v>
              </c:pt>
              <c:pt idx="1517">
                <c:v>43.31</c:v>
              </c:pt>
              <c:pt idx="1518">
                <c:v>43.31</c:v>
              </c:pt>
              <c:pt idx="1519">
                <c:v>43.31</c:v>
              </c:pt>
              <c:pt idx="1520">
                <c:v>43.31</c:v>
              </c:pt>
              <c:pt idx="1521">
                <c:v>43.32</c:v>
              </c:pt>
              <c:pt idx="1522">
                <c:v>43.32</c:v>
              </c:pt>
              <c:pt idx="1523">
                <c:v>43.33</c:v>
              </c:pt>
              <c:pt idx="1524">
                <c:v>43.33</c:v>
              </c:pt>
              <c:pt idx="1525">
                <c:v>43.34</c:v>
              </c:pt>
              <c:pt idx="1526">
                <c:v>43.34</c:v>
              </c:pt>
              <c:pt idx="1527">
                <c:v>43.34</c:v>
              </c:pt>
              <c:pt idx="1528">
                <c:v>43.34</c:v>
              </c:pt>
              <c:pt idx="1529">
                <c:v>43.35</c:v>
              </c:pt>
              <c:pt idx="1530">
                <c:v>43.35</c:v>
              </c:pt>
              <c:pt idx="1531">
                <c:v>43.36</c:v>
              </c:pt>
              <c:pt idx="1532">
                <c:v>43.36</c:v>
              </c:pt>
              <c:pt idx="1533">
                <c:v>43.38</c:v>
              </c:pt>
              <c:pt idx="1534">
                <c:v>43.38</c:v>
              </c:pt>
              <c:pt idx="1535">
                <c:v>43.38</c:v>
              </c:pt>
              <c:pt idx="1536">
                <c:v>43.38</c:v>
              </c:pt>
              <c:pt idx="1537">
                <c:v>43.39</c:v>
              </c:pt>
              <c:pt idx="1538">
                <c:v>43.39</c:v>
              </c:pt>
              <c:pt idx="1539">
                <c:v>43.39</c:v>
              </c:pt>
              <c:pt idx="1540">
                <c:v>43.39</c:v>
              </c:pt>
              <c:pt idx="1541">
                <c:v>43.4</c:v>
              </c:pt>
              <c:pt idx="1542">
                <c:v>43.4</c:v>
              </c:pt>
              <c:pt idx="1543">
                <c:v>43.4</c:v>
              </c:pt>
              <c:pt idx="1544">
                <c:v>43.4</c:v>
              </c:pt>
              <c:pt idx="1545">
                <c:v>43.42</c:v>
              </c:pt>
              <c:pt idx="1546">
                <c:v>43.42</c:v>
              </c:pt>
              <c:pt idx="1547">
                <c:v>43.42</c:v>
              </c:pt>
              <c:pt idx="1548">
                <c:v>43.42</c:v>
              </c:pt>
              <c:pt idx="1549">
                <c:v>43.43</c:v>
              </c:pt>
              <c:pt idx="1550">
                <c:v>43.43</c:v>
              </c:pt>
              <c:pt idx="1551">
                <c:v>43.44</c:v>
              </c:pt>
              <c:pt idx="1552">
                <c:v>43.44</c:v>
              </c:pt>
              <c:pt idx="1553">
                <c:v>43.45</c:v>
              </c:pt>
              <c:pt idx="1554">
                <c:v>43.45</c:v>
              </c:pt>
              <c:pt idx="1555">
                <c:v>43.45</c:v>
              </c:pt>
              <c:pt idx="1556">
                <c:v>43.45</c:v>
              </c:pt>
              <c:pt idx="1557">
                <c:v>43.46</c:v>
              </c:pt>
              <c:pt idx="1558">
                <c:v>43.46</c:v>
              </c:pt>
              <c:pt idx="1559">
                <c:v>43.47</c:v>
              </c:pt>
              <c:pt idx="1560">
                <c:v>43.47</c:v>
              </c:pt>
              <c:pt idx="1561">
                <c:v>43.48</c:v>
              </c:pt>
              <c:pt idx="1562">
                <c:v>43.48</c:v>
              </c:pt>
              <c:pt idx="1563">
                <c:v>43.48</c:v>
              </c:pt>
              <c:pt idx="1564">
                <c:v>43.48</c:v>
              </c:pt>
              <c:pt idx="1565">
                <c:v>43.49</c:v>
              </c:pt>
              <c:pt idx="1566">
                <c:v>43.49</c:v>
              </c:pt>
              <c:pt idx="1567">
                <c:v>43.5</c:v>
              </c:pt>
              <c:pt idx="1568">
                <c:v>43.5</c:v>
              </c:pt>
              <c:pt idx="1569">
                <c:v>43.52</c:v>
              </c:pt>
              <c:pt idx="1570">
                <c:v>43.52</c:v>
              </c:pt>
              <c:pt idx="1571">
                <c:v>43.52</c:v>
              </c:pt>
              <c:pt idx="1572">
                <c:v>43.52</c:v>
              </c:pt>
              <c:pt idx="1573">
                <c:v>43.52</c:v>
              </c:pt>
              <c:pt idx="1574">
                <c:v>43.52</c:v>
              </c:pt>
              <c:pt idx="1575">
                <c:v>43.53</c:v>
              </c:pt>
              <c:pt idx="1576">
                <c:v>43.53</c:v>
              </c:pt>
              <c:pt idx="1577">
                <c:v>43.55</c:v>
              </c:pt>
              <c:pt idx="1578">
                <c:v>43.55</c:v>
              </c:pt>
              <c:pt idx="1579">
                <c:v>43.55</c:v>
              </c:pt>
              <c:pt idx="1580">
                <c:v>43.55</c:v>
              </c:pt>
              <c:pt idx="1581">
                <c:v>43.55</c:v>
              </c:pt>
              <c:pt idx="1582">
                <c:v>43.55</c:v>
              </c:pt>
              <c:pt idx="1583">
                <c:v>43.57</c:v>
              </c:pt>
              <c:pt idx="1584">
                <c:v>43.57</c:v>
              </c:pt>
              <c:pt idx="1585">
                <c:v>43.58</c:v>
              </c:pt>
              <c:pt idx="1586">
                <c:v>43.58</c:v>
              </c:pt>
              <c:pt idx="1587">
                <c:v>43.58</c:v>
              </c:pt>
              <c:pt idx="1588">
                <c:v>43.58</c:v>
              </c:pt>
              <c:pt idx="1589">
                <c:v>43.59</c:v>
              </c:pt>
              <c:pt idx="1590">
                <c:v>43.59</c:v>
              </c:pt>
              <c:pt idx="1591">
                <c:v>43.6</c:v>
              </c:pt>
              <c:pt idx="1592">
                <c:v>43.6</c:v>
              </c:pt>
              <c:pt idx="1593">
                <c:v>43.61</c:v>
              </c:pt>
              <c:pt idx="1594">
                <c:v>43.61</c:v>
              </c:pt>
              <c:pt idx="1595">
                <c:v>43.61</c:v>
              </c:pt>
              <c:pt idx="1596">
                <c:v>43.61</c:v>
              </c:pt>
              <c:pt idx="1597">
                <c:v>43.63</c:v>
              </c:pt>
              <c:pt idx="1598">
                <c:v>43.63</c:v>
              </c:pt>
              <c:pt idx="1599">
                <c:v>43.63</c:v>
              </c:pt>
              <c:pt idx="1600">
                <c:v>43.63</c:v>
              </c:pt>
              <c:pt idx="1601">
                <c:v>43.63</c:v>
              </c:pt>
              <c:pt idx="1602">
                <c:v>43.63</c:v>
              </c:pt>
              <c:pt idx="1603">
                <c:v>43.64</c:v>
              </c:pt>
              <c:pt idx="1604">
                <c:v>43.64</c:v>
              </c:pt>
              <c:pt idx="1605">
                <c:v>43.65</c:v>
              </c:pt>
              <c:pt idx="1606">
                <c:v>43.65</c:v>
              </c:pt>
              <c:pt idx="1607">
                <c:v>43.66</c:v>
              </c:pt>
              <c:pt idx="1608">
                <c:v>43.66</c:v>
              </c:pt>
              <c:pt idx="1609">
                <c:v>43.67</c:v>
              </c:pt>
              <c:pt idx="1610">
                <c:v>43.67</c:v>
              </c:pt>
              <c:pt idx="1611">
                <c:v>43.67</c:v>
              </c:pt>
              <c:pt idx="1612">
                <c:v>43.67</c:v>
              </c:pt>
              <c:pt idx="1613">
                <c:v>43.68</c:v>
              </c:pt>
              <c:pt idx="1614">
                <c:v>43.68</c:v>
              </c:pt>
              <c:pt idx="1615">
                <c:v>43.68</c:v>
              </c:pt>
              <c:pt idx="1616">
                <c:v>43.68</c:v>
              </c:pt>
              <c:pt idx="1617">
                <c:v>43.7</c:v>
              </c:pt>
              <c:pt idx="1618">
                <c:v>43.7</c:v>
              </c:pt>
              <c:pt idx="1619">
                <c:v>43.7</c:v>
              </c:pt>
              <c:pt idx="1620">
                <c:v>43.7</c:v>
              </c:pt>
              <c:pt idx="1621">
                <c:v>43.71</c:v>
              </c:pt>
              <c:pt idx="1622">
                <c:v>43.71</c:v>
              </c:pt>
              <c:pt idx="1623">
                <c:v>43.72</c:v>
              </c:pt>
              <c:pt idx="1624">
                <c:v>43.72</c:v>
              </c:pt>
              <c:pt idx="1625">
                <c:v>43.73</c:v>
              </c:pt>
              <c:pt idx="1626">
                <c:v>43.73</c:v>
              </c:pt>
              <c:pt idx="1627">
                <c:v>43.74</c:v>
              </c:pt>
              <c:pt idx="1628">
                <c:v>43.74</c:v>
              </c:pt>
              <c:pt idx="1629">
                <c:v>43.74</c:v>
              </c:pt>
              <c:pt idx="1630">
                <c:v>43.74</c:v>
              </c:pt>
              <c:pt idx="1631">
                <c:v>43.73</c:v>
              </c:pt>
              <c:pt idx="1632">
                <c:v>43.73</c:v>
              </c:pt>
              <c:pt idx="1633">
                <c:v>43.75</c:v>
              </c:pt>
              <c:pt idx="1634">
                <c:v>43.75</c:v>
              </c:pt>
              <c:pt idx="1635">
                <c:v>43.76</c:v>
              </c:pt>
              <c:pt idx="1636">
                <c:v>43.76</c:v>
              </c:pt>
              <c:pt idx="1637">
                <c:v>43.76</c:v>
              </c:pt>
              <c:pt idx="1638">
                <c:v>43.76</c:v>
              </c:pt>
              <c:pt idx="1639">
                <c:v>43.77</c:v>
              </c:pt>
              <c:pt idx="1640">
                <c:v>43.77</c:v>
              </c:pt>
              <c:pt idx="1641">
                <c:v>43.77</c:v>
              </c:pt>
              <c:pt idx="1642">
                <c:v>43.77</c:v>
              </c:pt>
              <c:pt idx="1643">
                <c:v>43.78</c:v>
              </c:pt>
              <c:pt idx="1644">
                <c:v>43.78</c:v>
              </c:pt>
              <c:pt idx="1645">
                <c:v>43.79</c:v>
              </c:pt>
              <c:pt idx="1646">
                <c:v>43.79</c:v>
              </c:pt>
              <c:pt idx="1647">
                <c:v>43.8</c:v>
              </c:pt>
              <c:pt idx="1648">
                <c:v>43.8</c:v>
              </c:pt>
              <c:pt idx="1649">
                <c:v>43.81</c:v>
              </c:pt>
              <c:pt idx="1650">
                <c:v>43.81</c:v>
              </c:pt>
              <c:pt idx="1651">
                <c:v>43.82</c:v>
              </c:pt>
              <c:pt idx="1652">
                <c:v>43.82</c:v>
              </c:pt>
              <c:pt idx="1653">
                <c:v>43.82</c:v>
              </c:pt>
              <c:pt idx="1654">
                <c:v>43.82</c:v>
              </c:pt>
              <c:pt idx="1655">
                <c:v>43.83</c:v>
              </c:pt>
              <c:pt idx="1656">
                <c:v>43.83</c:v>
              </c:pt>
              <c:pt idx="1657">
                <c:v>43.83</c:v>
              </c:pt>
              <c:pt idx="1658">
                <c:v>43.83</c:v>
              </c:pt>
              <c:pt idx="1659">
                <c:v>43.84</c:v>
              </c:pt>
              <c:pt idx="1660">
                <c:v>43.84</c:v>
              </c:pt>
              <c:pt idx="1661">
                <c:v>43.85</c:v>
              </c:pt>
              <c:pt idx="1662">
                <c:v>43.85</c:v>
              </c:pt>
              <c:pt idx="1663">
                <c:v>43.85</c:v>
              </c:pt>
              <c:pt idx="1664">
                <c:v>43.85</c:v>
              </c:pt>
              <c:pt idx="1665">
                <c:v>43.86</c:v>
              </c:pt>
              <c:pt idx="1666">
                <c:v>43.86</c:v>
              </c:pt>
              <c:pt idx="1667">
                <c:v>43.86</c:v>
              </c:pt>
              <c:pt idx="1668">
                <c:v>43.86</c:v>
              </c:pt>
              <c:pt idx="1669">
                <c:v>43.87</c:v>
              </c:pt>
              <c:pt idx="1670">
                <c:v>43.87</c:v>
              </c:pt>
              <c:pt idx="1671">
                <c:v>43.87</c:v>
              </c:pt>
              <c:pt idx="1672">
                <c:v>43.87</c:v>
              </c:pt>
              <c:pt idx="1673">
                <c:v>43.88</c:v>
              </c:pt>
              <c:pt idx="1674">
                <c:v>43.88</c:v>
              </c:pt>
              <c:pt idx="1675">
                <c:v>43.89</c:v>
              </c:pt>
              <c:pt idx="1676">
                <c:v>43.89</c:v>
              </c:pt>
              <c:pt idx="1677">
                <c:v>43.9</c:v>
              </c:pt>
              <c:pt idx="1678">
                <c:v>43.9</c:v>
              </c:pt>
              <c:pt idx="1679">
                <c:v>43.89</c:v>
              </c:pt>
              <c:pt idx="1680">
                <c:v>43.89</c:v>
              </c:pt>
              <c:pt idx="1681">
                <c:v>43.91</c:v>
              </c:pt>
              <c:pt idx="1682">
                <c:v>43.91</c:v>
              </c:pt>
              <c:pt idx="1683">
                <c:v>43.91</c:v>
              </c:pt>
              <c:pt idx="1684">
                <c:v>43.91</c:v>
              </c:pt>
              <c:pt idx="1685">
                <c:v>43.92</c:v>
              </c:pt>
              <c:pt idx="1686">
                <c:v>43.92</c:v>
              </c:pt>
              <c:pt idx="1687">
                <c:v>43.93</c:v>
              </c:pt>
              <c:pt idx="1688">
                <c:v>43.93</c:v>
              </c:pt>
              <c:pt idx="1689">
                <c:v>43.94</c:v>
              </c:pt>
              <c:pt idx="1690">
                <c:v>43.94</c:v>
              </c:pt>
              <c:pt idx="1691">
                <c:v>43.93</c:v>
              </c:pt>
              <c:pt idx="1692">
                <c:v>43.93</c:v>
              </c:pt>
              <c:pt idx="1693">
                <c:v>43.95</c:v>
              </c:pt>
              <c:pt idx="1694">
                <c:v>43.95</c:v>
              </c:pt>
              <c:pt idx="1695">
                <c:v>43.96</c:v>
              </c:pt>
              <c:pt idx="1696">
                <c:v>43.96</c:v>
              </c:pt>
              <c:pt idx="1697">
                <c:v>43.96</c:v>
              </c:pt>
              <c:pt idx="1698">
                <c:v>43.96</c:v>
              </c:pt>
              <c:pt idx="1699">
                <c:v>43.97</c:v>
              </c:pt>
              <c:pt idx="1700">
                <c:v>43.97</c:v>
              </c:pt>
              <c:pt idx="1701">
                <c:v>43.97</c:v>
              </c:pt>
              <c:pt idx="1702">
                <c:v>43.97</c:v>
              </c:pt>
              <c:pt idx="1703">
                <c:v>43.97</c:v>
              </c:pt>
              <c:pt idx="1704">
                <c:v>43.97</c:v>
              </c:pt>
              <c:pt idx="1705">
                <c:v>43.98</c:v>
              </c:pt>
              <c:pt idx="1706">
                <c:v>43.98</c:v>
              </c:pt>
              <c:pt idx="1707">
                <c:v>43.98</c:v>
              </c:pt>
              <c:pt idx="1708">
                <c:v>43.98</c:v>
              </c:pt>
              <c:pt idx="1709">
                <c:v>43.99</c:v>
              </c:pt>
              <c:pt idx="1710">
                <c:v>43.99</c:v>
              </c:pt>
              <c:pt idx="1711">
                <c:v>43.99</c:v>
              </c:pt>
              <c:pt idx="1712">
                <c:v>43.99</c:v>
              </c:pt>
              <c:pt idx="1713">
                <c:v>44</c:v>
              </c:pt>
              <c:pt idx="1714">
                <c:v>44</c:v>
              </c:pt>
              <c:pt idx="1715">
                <c:v>44.01</c:v>
              </c:pt>
              <c:pt idx="1716">
                <c:v>44.01</c:v>
              </c:pt>
              <c:pt idx="1717">
                <c:v>44.01</c:v>
              </c:pt>
              <c:pt idx="1718">
                <c:v>44.01</c:v>
              </c:pt>
              <c:pt idx="1719">
                <c:v>44.02</c:v>
              </c:pt>
              <c:pt idx="1720">
                <c:v>44.02</c:v>
              </c:pt>
              <c:pt idx="1721">
                <c:v>44.02</c:v>
              </c:pt>
              <c:pt idx="1722">
                <c:v>44.02</c:v>
              </c:pt>
              <c:pt idx="1723">
                <c:v>44.03</c:v>
              </c:pt>
              <c:pt idx="1724">
                <c:v>44.03</c:v>
              </c:pt>
              <c:pt idx="1725">
                <c:v>44.04</c:v>
              </c:pt>
              <c:pt idx="1726">
                <c:v>44.04</c:v>
              </c:pt>
              <c:pt idx="1727">
                <c:v>44.04</c:v>
              </c:pt>
              <c:pt idx="1728">
                <c:v>44.04</c:v>
              </c:pt>
              <c:pt idx="1729">
                <c:v>44.05</c:v>
              </c:pt>
              <c:pt idx="1730">
                <c:v>44.05</c:v>
              </c:pt>
              <c:pt idx="1731">
                <c:v>44.05</c:v>
              </c:pt>
              <c:pt idx="1732">
                <c:v>44.05</c:v>
              </c:pt>
              <c:pt idx="1733">
                <c:v>44.05</c:v>
              </c:pt>
              <c:pt idx="1734">
                <c:v>44.05</c:v>
              </c:pt>
              <c:pt idx="1735">
                <c:v>44.06</c:v>
              </c:pt>
              <c:pt idx="1736">
                <c:v>44.06</c:v>
              </c:pt>
              <c:pt idx="1737">
                <c:v>44.08</c:v>
              </c:pt>
              <c:pt idx="1738">
                <c:v>44.08</c:v>
              </c:pt>
              <c:pt idx="1739">
                <c:v>44.08</c:v>
              </c:pt>
              <c:pt idx="1740">
                <c:v>44.08</c:v>
              </c:pt>
              <c:pt idx="1741">
                <c:v>44.08</c:v>
              </c:pt>
              <c:pt idx="1742">
                <c:v>44.08</c:v>
              </c:pt>
              <c:pt idx="1743">
                <c:v>44.09</c:v>
              </c:pt>
              <c:pt idx="1744">
                <c:v>44.09</c:v>
              </c:pt>
              <c:pt idx="1745">
                <c:v>44.09</c:v>
              </c:pt>
              <c:pt idx="1746">
                <c:v>44.09</c:v>
              </c:pt>
              <c:pt idx="1747">
                <c:v>44.09</c:v>
              </c:pt>
              <c:pt idx="1748">
                <c:v>44.09</c:v>
              </c:pt>
              <c:pt idx="1749">
                <c:v>44.1</c:v>
              </c:pt>
              <c:pt idx="1750">
                <c:v>44.1</c:v>
              </c:pt>
              <c:pt idx="1751">
                <c:v>44.11</c:v>
              </c:pt>
              <c:pt idx="1752">
                <c:v>44.11</c:v>
              </c:pt>
              <c:pt idx="1753">
                <c:v>44.12</c:v>
              </c:pt>
              <c:pt idx="1754">
                <c:v>44.12</c:v>
              </c:pt>
              <c:pt idx="1755">
                <c:v>44.11</c:v>
              </c:pt>
              <c:pt idx="1756">
                <c:v>44.11</c:v>
              </c:pt>
              <c:pt idx="1757">
                <c:v>44.13</c:v>
              </c:pt>
              <c:pt idx="1758">
                <c:v>44.13</c:v>
              </c:pt>
              <c:pt idx="1759">
                <c:v>44.13</c:v>
              </c:pt>
              <c:pt idx="1760">
                <c:v>44.13</c:v>
              </c:pt>
              <c:pt idx="1761">
                <c:v>44.13</c:v>
              </c:pt>
              <c:pt idx="1762">
                <c:v>44.13</c:v>
              </c:pt>
              <c:pt idx="1763">
                <c:v>44.14</c:v>
              </c:pt>
              <c:pt idx="1764">
                <c:v>44.14</c:v>
              </c:pt>
              <c:pt idx="1765">
                <c:v>44.15</c:v>
              </c:pt>
              <c:pt idx="1766">
                <c:v>44.15</c:v>
              </c:pt>
              <c:pt idx="1767">
                <c:v>44.15</c:v>
              </c:pt>
              <c:pt idx="1768">
                <c:v>44.15</c:v>
              </c:pt>
              <c:pt idx="1769">
                <c:v>44.17</c:v>
              </c:pt>
              <c:pt idx="1770">
                <c:v>44.17</c:v>
              </c:pt>
              <c:pt idx="1771">
                <c:v>44.17</c:v>
              </c:pt>
              <c:pt idx="1772">
                <c:v>44.17</c:v>
              </c:pt>
              <c:pt idx="1773">
                <c:v>44.17</c:v>
              </c:pt>
              <c:pt idx="1774">
                <c:v>44.17</c:v>
              </c:pt>
              <c:pt idx="1775">
                <c:v>44.17</c:v>
              </c:pt>
              <c:pt idx="1776">
                <c:v>44.17</c:v>
              </c:pt>
              <c:pt idx="1777">
                <c:v>44.18</c:v>
              </c:pt>
              <c:pt idx="1778">
                <c:v>44.18</c:v>
              </c:pt>
              <c:pt idx="1779">
                <c:v>44.19</c:v>
              </c:pt>
              <c:pt idx="1780">
                <c:v>44.19</c:v>
              </c:pt>
              <c:pt idx="1781">
                <c:v>44.19</c:v>
              </c:pt>
              <c:pt idx="1782">
                <c:v>44.19</c:v>
              </c:pt>
              <c:pt idx="1783">
                <c:v>44.2</c:v>
              </c:pt>
              <c:pt idx="1784">
                <c:v>44.2</c:v>
              </c:pt>
              <c:pt idx="1785">
                <c:v>44.21</c:v>
              </c:pt>
              <c:pt idx="1786">
                <c:v>44.21</c:v>
              </c:pt>
              <c:pt idx="1787">
                <c:v>44.21</c:v>
              </c:pt>
              <c:pt idx="1788">
                <c:v>44.21</c:v>
              </c:pt>
              <c:pt idx="1789">
                <c:v>44.22</c:v>
              </c:pt>
              <c:pt idx="1790">
                <c:v>44.22</c:v>
              </c:pt>
              <c:pt idx="1791">
                <c:v>44.22</c:v>
              </c:pt>
              <c:pt idx="1792">
                <c:v>44.22</c:v>
              </c:pt>
              <c:pt idx="1793">
                <c:v>44.22</c:v>
              </c:pt>
              <c:pt idx="1794">
                <c:v>44.22</c:v>
              </c:pt>
              <c:pt idx="1795">
                <c:v>44.23</c:v>
              </c:pt>
              <c:pt idx="1796">
                <c:v>44.23</c:v>
              </c:pt>
              <c:pt idx="1797">
                <c:v>44.23</c:v>
              </c:pt>
              <c:pt idx="1798">
                <c:v>44.23</c:v>
              </c:pt>
              <c:pt idx="1799">
                <c:v>44.24</c:v>
              </c:pt>
              <c:pt idx="1800">
                <c:v>44.24</c:v>
              </c:pt>
              <c:pt idx="1801">
                <c:v>44.25</c:v>
              </c:pt>
              <c:pt idx="1802">
                <c:v>44.25</c:v>
              </c:pt>
              <c:pt idx="1803">
                <c:v>44.25</c:v>
              </c:pt>
              <c:pt idx="1804">
                <c:v>44.25</c:v>
              </c:pt>
              <c:pt idx="1805">
                <c:v>44.25</c:v>
              </c:pt>
              <c:pt idx="1806">
                <c:v>44.25</c:v>
              </c:pt>
              <c:pt idx="1807">
                <c:v>44.26</c:v>
              </c:pt>
              <c:pt idx="1808">
                <c:v>44.26</c:v>
              </c:pt>
              <c:pt idx="1809">
                <c:v>44.27</c:v>
              </c:pt>
              <c:pt idx="1810">
                <c:v>44.27</c:v>
              </c:pt>
              <c:pt idx="1811">
                <c:v>44.26</c:v>
              </c:pt>
              <c:pt idx="1812">
                <c:v>44.26</c:v>
              </c:pt>
              <c:pt idx="1813">
                <c:v>44.27</c:v>
              </c:pt>
              <c:pt idx="1814">
                <c:v>44.27</c:v>
              </c:pt>
              <c:pt idx="1815">
                <c:v>44.28</c:v>
              </c:pt>
              <c:pt idx="1816">
                <c:v>44.28</c:v>
              </c:pt>
              <c:pt idx="1817">
                <c:v>44.28</c:v>
              </c:pt>
              <c:pt idx="1818">
                <c:v>44.28</c:v>
              </c:pt>
              <c:pt idx="1819">
                <c:v>44.29</c:v>
              </c:pt>
              <c:pt idx="1820">
                <c:v>44.29</c:v>
              </c:pt>
              <c:pt idx="1821">
                <c:v>44.3</c:v>
              </c:pt>
              <c:pt idx="1822">
                <c:v>44.3</c:v>
              </c:pt>
              <c:pt idx="1823">
                <c:v>44.3</c:v>
              </c:pt>
              <c:pt idx="1824">
                <c:v>44.3</c:v>
              </c:pt>
              <c:pt idx="1825">
                <c:v>44.31</c:v>
              </c:pt>
              <c:pt idx="1826">
                <c:v>44.31</c:v>
              </c:pt>
              <c:pt idx="1827">
                <c:v>44.3</c:v>
              </c:pt>
              <c:pt idx="1828">
                <c:v>44.3</c:v>
              </c:pt>
              <c:pt idx="1829">
                <c:v>44.31</c:v>
              </c:pt>
              <c:pt idx="1830">
                <c:v>44.31</c:v>
              </c:pt>
              <c:pt idx="1831">
                <c:v>44.32</c:v>
              </c:pt>
              <c:pt idx="1832">
                <c:v>44.32</c:v>
              </c:pt>
              <c:pt idx="1833">
                <c:v>44.32</c:v>
              </c:pt>
              <c:pt idx="1834">
                <c:v>44.32</c:v>
              </c:pt>
              <c:pt idx="1835">
                <c:v>44.33</c:v>
              </c:pt>
              <c:pt idx="1836">
                <c:v>44.33</c:v>
              </c:pt>
              <c:pt idx="1837">
                <c:v>44.33</c:v>
              </c:pt>
              <c:pt idx="1838">
                <c:v>44.33</c:v>
              </c:pt>
              <c:pt idx="1839">
                <c:v>44.34</c:v>
              </c:pt>
              <c:pt idx="1840">
                <c:v>44.34</c:v>
              </c:pt>
              <c:pt idx="1841">
                <c:v>44.35</c:v>
              </c:pt>
              <c:pt idx="1842">
                <c:v>44.35</c:v>
              </c:pt>
              <c:pt idx="1843">
                <c:v>44.35</c:v>
              </c:pt>
              <c:pt idx="1844">
                <c:v>44.35</c:v>
              </c:pt>
              <c:pt idx="1845">
                <c:v>44.36</c:v>
              </c:pt>
              <c:pt idx="1846">
                <c:v>44.36</c:v>
              </c:pt>
              <c:pt idx="1847">
                <c:v>44.37</c:v>
              </c:pt>
              <c:pt idx="1848">
                <c:v>44.37</c:v>
              </c:pt>
              <c:pt idx="1849">
                <c:v>44.37</c:v>
              </c:pt>
              <c:pt idx="1850">
                <c:v>44.37</c:v>
              </c:pt>
              <c:pt idx="1851">
                <c:v>44.38</c:v>
              </c:pt>
              <c:pt idx="1852">
                <c:v>44.38</c:v>
              </c:pt>
              <c:pt idx="1853">
                <c:v>44.38</c:v>
              </c:pt>
              <c:pt idx="1854">
                <c:v>44.38</c:v>
              </c:pt>
              <c:pt idx="1855">
                <c:v>44.38</c:v>
              </c:pt>
              <c:pt idx="1856">
                <c:v>44.38</c:v>
              </c:pt>
              <c:pt idx="1857">
                <c:v>44.39</c:v>
              </c:pt>
              <c:pt idx="1858">
                <c:v>44.39</c:v>
              </c:pt>
              <c:pt idx="1859">
                <c:v>44.4</c:v>
              </c:pt>
              <c:pt idx="1860">
                <c:v>44.4</c:v>
              </c:pt>
              <c:pt idx="1861">
                <c:v>44.4</c:v>
              </c:pt>
              <c:pt idx="1862">
                <c:v>44.4</c:v>
              </c:pt>
              <c:pt idx="1863">
                <c:v>44.41</c:v>
              </c:pt>
              <c:pt idx="1864">
                <c:v>44.41</c:v>
              </c:pt>
              <c:pt idx="1865">
                <c:v>44.4</c:v>
              </c:pt>
              <c:pt idx="1866">
                <c:v>44.4</c:v>
              </c:pt>
              <c:pt idx="1867">
                <c:v>44.41</c:v>
              </c:pt>
              <c:pt idx="1868">
                <c:v>44.41</c:v>
              </c:pt>
              <c:pt idx="1869">
                <c:v>44.42</c:v>
              </c:pt>
              <c:pt idx="1870">
                <c:v>44.42</c:v>
              </c:pt>
              <c:pt idx="1871">
                <c:v>44.42</c:v>
              </c:pt>
              <c:pt idx="1872">
                <c:v>44.42</c:v>
              </c:pt>
              <c:pt idx="1873">
                <c:v>44.42</c:v>
              </c:pt>
              <c:pt idx="1874">
                <c:v>44.42</c:v>
              </c:pt>
              <c:pt idx="1875">
                <c:v>44.42</c:v>
              </c:pt>
              <c:pt idx="1876">
                <c:v>44.42</c:v>
              </c:pt>
              <c:pt idx="1877">
                <c:v>44.44</c:v>
              </c:pt>
              <c:pt idx="1878">
                <c:v>44.44</c:v>
              </c:pt>
              <c:pt idx="1879">
                <c:v>44.45</c:v>
              </c:pt>
              <c:pt idx="1880">
                <c:v>44.45</c:v>
              </c:pt>
              <c:pt idx="1881">
                <c:v>44.45</c:v>
              </c:pt>
              <c:pt idx="1882">
                <c:v>44.45</c:v>
              </c:pt>
              <c:pt idx="1883">
                <c:v>44.45</c:v>
              </c:pt>
              <c:pt idx="1884">
                <c:v>44.45</c:v>
              </c:pt>
              <c:pt idx="1885">
                <c:v>44.45</c:v>
              </c:pt>
              <c:pt idx="1886">
                <c:v>44.45</c:v>
              </c:pt>
              <c:pt idx="1887">
                <c:v>44.46</c:v>
              </c:pt>
              <c:pt idx="1888">
                <c:v>44.46</c:v>
              </c:pt>
              <c:pt idx="1889">
                <c:v>44.47</c:v>
              </c:pt>
              <c:pt idx="1890">
                <c:v>44.47</c:v>
              </c:pt>
              <c:pt idx="1891">
                <c:v>44.47</c:v>
              </c:pt>
              <c:pt idx="1892">
                <c:v>44.47</c:v>
              </c:pt>
              <c:pt idx="1893">
                <c:v>44.47</c:v>
              </c:pt>
              <c:pt idx="1894">
                <c:v>44.47</c:v>
              </c:pt>
              <c:pt idx="1895">
                <c:v>44.47</c:v>
              </c:pt>
              <c:pt idx="1896">
                <c:v>44.47</c:v>
              </c:pt>
              <c:pt idx="1897">
                <c:v>44.48</c:v>
              </c:pt>
              <c:pt idx="1898">
                <c:v>44.48</c:v>
              </c:pt>
              <c:pt idx="1899">
                <c:v>44.48</c:v>
              </c:pt>
              <c:pt idx="1900">
                <c:v>44.48</c:v>
              </c:pt>
              <c:pt idx="1901">
                <c:v>44.49</c:v>
              </c:pt>
              <c:pt idx="1902">
                <c:v>44.49</c:v>
              </c:pt>
              <c:pt idx="1903">
                <c:v>44.49</c:v>
              </c:pt>
              <c:pt idx="1904">
                <c:v>44.49</c:v>
              </c:pt>
              <c:pt idx="1905">
                <c:v>44.5</c:v>
              </c:pt>
              <c:pt idx="1906">
                <c:v>44.5</c:v>
              </c:pt>
              <c:pt idx="1907">
                <c:v>44.51</c:v>
              </c:pt>
              <c:pt idx="1908">
                <c:v>44.51</c:v>
              </c:pt>
              <c:pt idx="1909">
                <c:v>44.51</c:v>
              </c:pt>
              <c:pt idx="1910">
                <c:v>44.51</c:v>
              </c:pt>
              <c:pt idx="1911">
                <c:v>44.51</c:v>
              </c:pt>
              <c:pt idx="1912">
                <c:v>44.51</c:v>
              </c:pt>
              <c:pt idx="1913">
                <c:v>44.52</c:v>
              </c:pt>
              <c:pt idx="1914">
                <c:v>44.52</c:v>
              </c:pt>
              <c:pt idx="1915">
                <c:v>44.52</c:v>
              </c:pt>
              <c:pt idx="1916">
                <c:v>44.52</c:v>
              </c:pt>
              <c:pt idx="1917">
                <c:v>44.53</c:v>
              </c:pt>
              <c:pt idx="1918">
                <c:v>44.53</c:v>
              </c:pt>
              <c:pt idx="1919">
                <c:v>44.53</c:v>
              </c:pt>
              <c:pt idx="1920">
                <c:v>44.53</c:v>
              </c:pt>
              <c:pt idx="1921">
                <c:v>44.53</c:v>
              </c:pt>
              <c:pt idx="1922">
                <c:v>44.53</c:v>
              </c:pt>
              <c:pt idx="1923">
                <c:v>44.55</c:v>
              </c:pt>
              <c:pt idx="1924">
                <c:v>44.55</c:v>
              </c:pt>
              <c:pt idx="1925">
                <c:v>44.55</c:v>
              </c:pt>
              <c:pt idx="1926">
                <c:v>44.55</c:v>
              </c:pt>
              <c:pt idx="1927">
                <c:v>44.55</c:v>
              </c:pt>
              <c:pt idx="1928">
                <c:v>44.55</c:v>
              </c:pt>
              <c:pt idx="1929">
                <c:v>44.55</c:v>
              </c:pt>
              <c:pt idx="1930">
                <c:v>44.55</c:v>
              </c:pt>
              <c:pt idx="1931">
                <c:v>44.56</c:v>
              </c:pt>
              <c:pt idx="1932">
                <c:v>44.56</c:v>
              </c:pt>
              <c:pt idx="1933">
                <c:v>44.56</c:v>
              </c:pt>
              <c:pt idx="1934">
                <c:v>44.56</c:v>
              </c:pt>
              <c:pt idx="1935">
                <c:v>44.56</c:v>
              </c:pt>
              <c:pt idx="1936">
                <c:v>44.56</c:v>
              </c:pt>
              <c:pt idx="1937">
                <c:v>44.57</c:v>
              </c:pt>
              <c:pt idx="1938">
                <c:v>44.57</c:v>
              </c:pt>
              <c:pt idx="1939">
                <c:v>44.57</c:v>
              </c:pt>
              <c:pt idx="1940">
                <c:v>44.57</c:v>
              </c:pt>
              <c:pt idx="1941">
                <c:v>44.57</c:v>
              </c:pt>
              <c:pt idx="1942">
                <c:v>44.57</c:v>
              </c:pt>
              <c:pt idx="1943">
                <c:v>44.58</c:v>
              </c:pt>
              <c:pt idx="1944">
                <c:v>44.58</c:v>
              </c:pt>
              <c:pt idx="1945">
                <c:v>44.59</c:v>
              </c:pt>
              <c:pt idx="1946">
                <c:v>44.59</c:v>
              </c:pt>
              <c:pt idx="1947">
                <c:v>44.59</c:v>
              </c:pt>
              <c:pt idx="1948">
                <c:v>44.59</c:v>
              </c:pt>
              <c:pt idx="1949">
                <c:v>44.6</c:v>
              </c:pt>
              <c:pt idx="1950">
                <c:v>44.6</c:v>
              </c:pt>
              <c:pt idx="1951">
                <c:v>44.61</c:v>
              </c:pt>
              <c:pt idx="1952">
                <c:v>44.61</c:v>
              </c:pt>
              <c:pt idx="1953">
                <c:v>44.61</c:v>
              </c:pt>
              <c:pt idx="1954">
                <c:v>44.61</c:v>
              </c:pt>
              <c:pt idx="1955">
                <c:v>44.61</c:v>
              </c:pt>
              <c:pt idx="1956">
                <c:v>44.61</c:v>
              </c:pt>
              <c:pt idx="1957">
                <c:v>44.62</c:v>
              </c:pt>
              <c:pt idx="1958">
                <c:v>44.62</c:v>
              </c:pt>
              <c:pt idx="1959">
                <c:v>44.62</c:v>
              </c:pt>
              <c:pt idx="1960">
                <c:v>44.62</c:v>
              </c:pt>
              <c:pt idx="1961">
                <c:v>44.62</c:v>
              </c:pt>
              <c:pt idx="1962">
                <c:v>44.62</c:v>
              </c:pt>
              <c:pt idx="1963">
                <c:v>44.63</c:v>
              </c:pt>
              <c:pt idx="1964">
                <c:v>44.63</c:v>
              </c:pt>
              <c:pt idx="1965">
                <c:v>44.64</c:v>
              </c:pt>
              <c:pt idx="1966">
                <c:v>44.64</c:v>
              </c:pt>
              <c:pt idx="1967">
                <c:v>44.63</c:v>
              </c:pt>
              <c:pt idx="1968">
                <c:v>44.63</c:v>
              </c:pt>
              <c:pt idx="1969">
                <c:v>44.64</c:v>
              </c:pt>
              <c:pt idx="1970">
                <c:v>44.64</c:v>
              </c:pt>
              <c:pt idx="1971">
                <c:v>44.65</c:v>
              </c:pt>
              <c:pt idx="1972">
                <c:v>44.65</c:v>
              </c:pt>
              <c:pt idx="1973">
                <c:v>44.66</c:v>
              </c:pt>
              <c:pt idx="1974">
                <c:v>44.66</c:v>
              </c:pt>
              <c:pt idx="1975">
                <c:v>44.65</c:v>
              </c:pt>
              <c:pt idx="1976">
                <c:v>44.65</c:v>
              </c:pt>
              <c:pt idx="1977">
                <c:v>44.66</c:v>
              </c:pt>
              <c:pt idx="1978">
                <c:v>44.66</c:v>
              </c:pt>
              <c:pt idx="1979">
                <c:v>44.66</c:v>
              </c:pt>
              <c:pt idx="1980">
                <c:v>44.66</c:v>
              </c:pt>
              <c:pt idx="1981">
                <c:v>44.66</c:v>
              </c:pt>
              <c:pt idx="1982">
                <c:v>44.66</c:v>
              </c:pt>
              <c:pt idx="1983">
                <c:v>44.67</c:v>
              </c:pt>
              <c:pt idx="1984">
                <c:v>44.67</c:v>
              </c:pt>
              <c:pt idx="1985">
                <c:v>44.67</c:v>
              </c:pt>
              <c:pt idx="1986">
                <c:v>44.67</c:v>
              </c:pt>
              <c:pt idx="1987">
                <c:v>44.67</c:v>
              </c:pt>
              <c:pt idx="1988">
                <c:v>44.67</c:v>
              </c:pt>
              <c:pt idx="1989">
                <c:v>44.69</c:v>
              </c:pt>
              <c:pt idx="1990">
                <c:v>44.69</c:v>
              </c:pt>
              <c:pt idx="1991">
                <c:v>44.69</c:v>
              </c:pt>
              <c:pt idx="1992">
                <c:v>44.69</c:v>
              </c:pt>
              <c:pt idx="1993">
                <c:v>44.7</c:v>
              </c:pt>
              <c:pt idx="1994">
                <c:v>44.7</c:v>
              </c:pt>
              <c:pt idx="1995">
                <c:v>44.7</c:v>
              </c:pt>
              <c:pt idx="1996">
                <c:v>44.7</c:v>
              </c:pt>
              <c:pt idx="1997">
                <c:v>44.7</c:v>
              </c:pt>
              <c:pt idx="1998">
                <c:v>44.7</c:v>
              </c:pt>
              <c:pt idx="1999">
                <c:v>44.71</c:v>
              </c:pt>
              <c:pt idx="2000">
                <c:v>44.71</c:v>
              </c:pt>
              <c:pt idx="2001">
                <c:v>44.71</c:v>
              </c:pt>
              <c:pt idx="2002">
                <c:v>44.71</c:v>
              </c:pt>
              <c:pt idx="2003">
                <c:v>44.72</c:v>
              </c:pt>
              <c:pt idx="2004">
                <c:v>44.72</c:v>
              </c:pt>
              <c:pt idx="2005">
                <c:v>44.72</c:v>
              </c:pt>
              <c:pt idx="2006">
                <c:v>44.72</c:v>
              </c:pt>
              <c:pt idx="2007">
                <c:v>44.73</c:v>
              </c:pt>
              <c:pt idx="2008">
                <c:v>44.73</c:v>
              </c:pt>
              <c:pt idx="2009">
                <c:v>44.72</c:v>
              </c:pt>
              <c:pt idx="2010">
                <c:v>44.72</c:v>
              </c:pt>
              <c:pt idx="2011">
                <c:v>44.74</c:v>
              </c:pt>
              <c:pt idx="2012">
                <c:v>44.74</c:v>
              </c:pt>
              <c:pt idx="2013">
                <c:v>44.74</c:v>
              </c:pt>
              <c:pt idx="2014">
                <c:v>44.74</c:v>
              </c:pt>
              <c:pt idx="2015">
                <c:v>44.74</c:v>
              </c:pt>
              <c:pt idx="2016">
                <c:v>44.74</c:v>
              </c:pt>
              <c:pt idx="2017">
                <c:v>44.75</c:v>
              </c:pt>
              <c:pt idx="2018">
                <c:v>44.75</c:v>
              </c:pt>
              <c:pt idx="2019">
                <c:v>44.75</c:v>
              </c:pt>
              <c:pt idx="2020">
                <c:v>44.75</c:v>
              </c:pt>
              <c:pt idx="2021">
                <c:v>44.76</c:v>
              </c:pt>
              <c:pt idx="2022">
                <c:v>44.76</c:v>
              </c:pt>
              <c:pt idx="2023">
                <c:v>44.77</c:v>
              </c:pt>
              <c:pt idx="2024">
                <c:v>44.77</c:v>
              </c:pt>
              <c:pt idx="2025">
                <c:v>44.76</c:v>
              </c:pt>
              <c:pt idx="2026">
                <c:v>44.76</c:v>
              </c:pt>
              <c:pt idx="2027">
                <c:v>44.77</c:v>
              </c:pt>
              <c:pt idx="2028">
                <c:v>44.77</c:v>
              </c:pt>
              <c:pt idx="2029">
                <c:v>44.77</c:v>
              </c:pt>
              <c:pt idx="2030">
                <c:v>44.77</c:v>
              </c:pt>
              <c:pt idx="2031">
                <c:v>44.79</c:v>
              </c:pt>
              <c:pt idx="2032">
                <c:v>44.79</c:v>
              </c:pt>
              <c:pt idx="2033">
                <c:v>44.79</c:v>
              </c:pt>
              <c:pt idx="2034">
                <c:v>44.79</c:v>
              </c:pt>
              <c:pt idx="2035">
                <c:v>44.8</c:v>
              </c:pt>
              <c:pt idx="2036">
                <c:v>44.8</c:v>
              </c:pt>
              <c:pt idx="2037">
                <c:v>44.8</c:v>
              </c:pt>
              <c:pt idx="2038">
                <c:v>44.8</c:v>
              </c:pt>
              <c:pt idx="2039">
                <c:v>44.8</c:v>
              </c:pt>
              <c:pt idx="2040">
                <c:v>44.8</c:v>
              </c:pt>
              <c:pt idx="2041">
                <c:v>44.81</c:v>
              </c:pt>
              <c:pt idx="2042">
                <c:v>44.81</c:v>
              </c:pt>
              <c:pt idx="2043">
                <c:v>44.82</c:v>
              </c:pt>
              <c:pt idx="2044">
                <c:v>44.82</c:v>
              </c:pt>
              <c:pt idx="2045">
                <c:v>44.82</c:v>
              </c:pt>
              <c:pt idx="2046">
                <c:v>44.82</c:v>
              </c:pt>
              <c:pt idx="2047">
                <c:v>44.82</c:v>
              </c:pt>
              <c:pt idx="2048">
                <c:v>44.82</c:v>
              </c:pt>
              <c:pt idx="2049">
                <c:v>44.82</c:v>
              </c:pt>
              <c:pt idx="2050">
                <c:v>44.82</c:v>
              </c:pt>
              <c:pt idx="2051">
                <c:v>44.83</c:v>
              </c:pt>
              <c:pt idx="2052">
                <c:v>44.83</c:v>
              </c:pt>
              <c:pt idx="2053">
                <c:v>44.83</c:v>
              </c:pt>
              <c:pt idx="2054">
                <c:v>44.83</c:v>
              </c:pt>
              <c:pt idx="2055">
                <c:v>44.82</c:v>
              </c:pt>
              <c:pt idx="2056">
                <c:v>44.82</c:v>
              </c:pt>
              <c:pt idx="2057">
                <c:v>44.83</c:v>
              </c:pt>
              <c:pt idx="2058">
                <c:v>44.83</c:v>
              </c:pt>
              <c:pt idx="2059">
                <c:v>44.83</c:v>
              </c:pt>
              <c:pt idx="2060">
                <c:v>44.83</c:v>
              </c:pt>
              <c:pt idx="2061">
                <c:v>44.84</c:v>
              </c:pt>
              <c:pt idx="2062">
                <c:v>44.84</c:v>
              </c:pt>
              <c:pt idx="2063">
                <c:v>44.84</c:v>
              </c:pt>
              <c:pt idx="2064">
                <c:v>44.84</c:v>
              </c:pt>
              <c:pt idx="2065">
                <c:v>44.85</c:v>
              </c:pt>
              <c:pt idx="2066">
                <c:v>44.85</c:v>
              </c:pt>
              <c:pt idx="2067">
                <c:v>44.85</c:v>
              </c:pt>
              <c:pt idx="2068">
                <c:v>44.85</c:v>
              </c:pt>
              <c:pt idx="2069">
                <c:v>44.85</c:v>
              </c:pt>
              <c:pt idx="2070">
                <c:v>44.85</c:v>
              </c:pt>
              <c:pt idx="2071">
                <c:v>44.86</c:v>
              </c:pt>
              <c:pt idx="2072">
                <c:v>44.86</c:v>
              </c:pt>
              <c:pt idx="2073">
                <c:v>44.87</c:v>
              </c:pt>
              <c:pt idx="2074">
                <c:v>44.87</c:v>
              </c:pt>
              <c:pt idx="2075">
                <c:v>44.87</c:v>
              </c:pt>
              <c:pt idx="2076">
                <c:v>44.87</c:v>
              </c:pt>
              <c:pt idx="2077">
                <c:v>44.88</c:v>
              </c:pt>
              <c:pt idx="2078">
                <c:v>44.88</c:v>
              </c:pt>
              <c:pt idx="2079">
                <c:v>44.88</c:v>
              </c:pt>
              <c:pt idx="2080">
                <c:v>44.88</c:v>
              </c:pt>
              <c:pt idx="2081">
                <c:v>44.89</c:v>
              </c:pt>
              <c:pt idx="2082">
                <c:v>44.89</c:v>
              </c:pt>
              <c:pt idx="2083">
                <c:v>44.89</c:v>
              </c:pt>
              <c:pt idx="2084">
                <c:v>44.89</c:v>
              </c:pt>
              <c:pt idx="2085">
                <c:v>44.89</c:v>
              </c:pt>
              <c:pt idx="2086">
                <c:v>44.89</c:v>
              </c:pt>
              <c:pt idx="2087">
                <c:v>44.9</c:v>
              </c:pt>
              <c:pt idx="2088">
                <c:v>44.9</c:v>
              </c:pt>
              <c:pt idx="2089">
                <c:v>44.91</c:v>
              </c:pt>
              <c:pt idx="2090">
                <c:v>44.91</c:v>
              </c:pt>
              <c:pt idx="2091">
                <c:v>44.91</c:v>
              </c:pt>
              <c:pt idx="2092">
                <c:v>44.91</c:v>
              </c:pt>
              <c:pt idx="2093">
                <c:v>44.92</c:v>
              </c:pt>
              <c:pt idx="2094">
                <c:v>44.92</c:v>
              </c:pt>
              <c:pt idx="2095">
                <c:v>44.92</c:v>
              </c:pt>
              <c:pt idx="2096">
                <c:v>44.92</c:v>
              </c:pt>
              <c:pt idx="2097">
                <c:v>44.93</c:v>
              </c:pt>
              <c:pt idx="2098">
                <c:v>44.93</c:v>
              </c:pt>
              <c:pt idx="2099">
                <c:v>44.93</c:v>
              </c:pt>
              <c:pt idx="2100">
                <c:v>44.93</c:v>
              </c:pt>
              <c:pt idx="2101">
                <c:v>44.93</c:v>
              </c:pt>
              <c:pt idx="2102">
                <c:v>44.93</c:v>
              </c:pt>
              <c:pt idx="2103">
                <c:v>44.94</c:v>
              </c:pt>
              <c:pt idx="2104">
                <c:v>44.94</c:v>
              </c:pt>
              <c:pt idx="2105">
                <c:v>44.94</c:v>
              </c:pt>
              <c:pt idx="2106">
                <c:v>44.94</c:v>
              </c:pt>
              <c:pt idx="2107">
                <c:v>44.96</c:v>
              </c:pt>
              <c:pt idx="2108">
                <c:v>44.96</c:v>
              </c:pt>
              <c:pt idx="2109">
                <c:v>44.95</c:v>
              </c:pt>
              <c:pt idx="2110">
                <c:v>44.95</c:v>
              </c:pt>
              <c:pt idx="2111">
                <c:v>44.96</c:v>
              </c:pt>
              <c:pt idx="2112">
                <c:v>44.96</c:v>
              </c:pt>
              <c:pt idx="2113">
                <c:v>44.96</c:v>
              </c:pt>
              <c:pt idx="2114">
                <c:v>44.96</c:v>
              </c:pt>
              <c:pt idx="2115">
                <c:v>44.97</c:v>
              </c:pt>
              <c:pt idx="2116">
                <c:v>44.97</c:v>
              </c:pt>
              <c:pt idx="2117">
                <c:v>44.98</c:v>
              </c:pt>
              <c:pt idx="2118">
                <c:v>44.98</c:v>
              </c:pt>
              <c:pt idx="2119">
                <c:v>44.98</c:v>
              </c:pt>
              <c:pt idx="2120">
                <c:v>44.98</c:v>
              </c:pt>
              <c:pt idx="2121">
                <c:v>44.98</c:v>
              </c:pt>
              <c:pt idx="2122">
                <c:v>44.98</c:v>
              </c:pt>
              <c:pt idx="2123">
                <c:v>44.99</c:v>
              </c:pt>
              <c:pt idx="2124">
                <c:v>44.99</c:v>
              </c:pt>
              <c:pt idx="2125">
                <c:v>45</c:v>
              </c:pt>
              <c:pt idx="2126">
                <c:v>45</c:v>
              </c:pt>
              <c:pt idx="2127">
                <c:v>44.99</c:v>
              </c:pt>
              <c:pt idx="2128">
                <c:v>44.99</c:v>
              </c:pt>
              <c:pt idx="2129">
                <c:v>45</c:v>
              </c:pt>
              <c:pt idx="2130">
                <c:v>45</c:v>
              </c:pt>
              <c:pt idx="2131">
                <c:v>45</c:v>
              </c:pt>
              <c:pt idx="2132">
                <c:v>45</c:v>
              </c:pt>
              <c:pt idx="2133">
                <c:v>45.01</c:v>
              </c:pt>
              <c:pt idx="2134">
                <c:v>45.01</c:v>
              </c:pt>
              <c:pt idx="2135">
                <c:v>45.01</c:v>
              </c:pt>
              <c:pt idx="2136">
                <c:v>45.01</c:v>
              </c:pt>
              <c:pt idx="2137">
                <c:v>45.02</c:v>
              </c:pt>
              <c:pt idx="2138">
                <c:v>45.02</c:v>
              </c:pt>
              <c:pt idx="2139">
                <c:v>45.02</c:v>
              </c:pt>
              <c:pt idx="2140">
                <c:v>45.02</c:v>
              </c:pt>
              <c:pt idx="2141">
                <c:v>45.02</c:v>
              </c:pt>
              <c:pt idx="2142">
                <c:v>45.02</c:v>
              </c:pt>
              <c:pt idx="2143">
                <c:v>45.03</c:v>
              </c:pt>
              <c:pt idx="2144">
                <c:v>45.03</c:v>
              </c:pt>
              <c:pt idx="2145">
                <c:v>45.03</c:v>
              </c:pt>
              <c:pt idx="2146">
                <c:v>45.03</c:v>
              </c:pt>
              <c:pt idx="2147">
                <c:v>45.04</c:v>
              </c:pt>
              <c:pt idx="2148">
                <c:v>45.04</c:v>
              </c:pt>
              <c:pt idx="2149">
                <c:v>45.04</c:v>
              </c:pt>
              <c:pt idx="2150">
                <c:v>45.04</c:v>
              </c:pt>
              <c:pt idx="2151">
                <c:v>45.05</c:v>
              </c:pt>
              <c:pt idx="2152">
                <c:v>45.05</c:v>
              </c:pt>
              <c:pt idx="2153">
                <c:v>45.06</c:v>
              </c:pt>
              <c:pt idx="2154">
                <c:v>45.06</c:v>
              </c:pt>
              <c:pt idx="2155">
                <c:v>45.06</c:v>
              </c:pt>
              <c:pt idx="2156">
                <c:v>45.06</c:v>
              </c:pt>
              <c:pt idx="2157">
                <c:v>45.06</c:v>
              </c:pt>
              <c:pt idx="2158">
                <c:v>45.06</c:v>
              </c:pt>
              <c:pt idx="2159">
                <c:v>45.06</c:v>
              </c:pt>
              <c:pt idx="2160">
                <c:v>45.06</c:v>
              </c:pt>
              <c:pt idx="2161">
                <c:v>45.07</c:v>
              </c:pt>
              <c:pt idx="2162">
                <c:v>45.07</c:v>
              </c:pt>
              <c:pt idx="2163">
                <c:v>45.09</c:v>
              </c:pt>
              <c:pt idx="2164">
                <c:v>45.09</c:v>
              </c:pt>
              <c:pt idx="2165">
                <c:v>45.08</c:v>
              </c:pt>
              <c:pt idx="2166">
                <c:v>45.08</c:v>
              </c:pt>
              <c:pt idx="2167">
                <c:v>45.09</c:v>
              </c:pt>
              <c:pt idx="2168">
                <c:v>45.09</c:v>
              </c:pt>
              <c:pt idx="2169">
                <c:v>45.09</c:v>
              </c:pt>
              <c:pt idx="2170">
                <c:v>45.09</c:v>
              </c:pt>
              <c:pt idx="2171">
                <c:v>45.09</c:v>
              </c:pt>
              <c:pt idx="2172">
                <c:v>45.09</c:v>
              </c:pt>
              <c:pt idx="2173">
                <c:v>45.1</c:v>
              </c:pt>
              <c:pt idx="2174">
                <c:v>45.1</c:v>
              </c:pt>
              <c:pt idx="2175">
                <c:v>45.11</c:v>
              </c:pt>
              <c:pt idx="2176">
                <c:v>45.11</c:v>
              </c:pt>
              <c:pt idx="2177">
                <c:v>45.12</c:v>
              </c:pt>
              <c:pt idx="2178">
                <c:v>45.12</c:v>
              </c:pt>
              <c:pt idx="2179">
                <c:v>45.12</c:v>
              </c:pt>
              <c:pt idx="2180">
                <c:v>45.12</c:v>
              </c:pt>
              <c:pt idx="2181">
                <c:v>45.12</c:v>
              </c:pt>
              <c:pt idx="2182">
                <c:v>45.12</c:v>
              </c:pt>
              <c:pt idx="2183">
                <c:v>45.12</c:v>
              </c:pt>
              <c:pt idx="2184">
                <c:v>45.12</c:v>
              </c:pt>
              <c:pt idx="2185">
                <c:v>45.12</c:v>
              </c:pt>
              <c:pt idx="2186">
                <c:v>45.12</c:v>
              </c:pt>
              <c:pt idx="2187">
                <c:v>45.14</c:v>
              </c:pt>
              <c:pt idx="2188">
                <c:v>45.14</c:v>
              </c:pt>
              <c:pt idx="2189">
                <c:v>45.14</c:v>
              </c:pt>
              <c:pt idx="2190">
                <c:v>45.14</c:v>
              </c:pt>
              <c:pt idx="2191">
                <c:v>45.14</c:v>
              </c:pt>
              <c:pt idx="2192">
                <c:v>45.14</c:v>
              </c:pt>
              <c:pt idx="2193">
                <c:v>45.15</c:v>
              </c:pt>
              <c:pt idx="2194">
                <c:v>45.15</c:v>
              </c:pt>
              <c:pt idx="2195">
                <c:v>45.15</c:v>
              </c:pt>
              <c:pt idx="2196">
                <c:v>45.15</c:v>
              </c:pt>
              <c:pt idx="2197">
                <c:v>45.15</c:v>
              </c:pt>
              <c:pt idx="2198">
                <c:v>45.15</c:v>
              </c:pt>
              <c:pt idx="2199">
                <c:v>45.16</c:v>
              </c:pt>
              <c:pt idx="2200">
                <c:v>45.16</c:v>
              </c:pt>
              <c:pt idx="2201">
                <c:v>45.16</c:v>
              </c:pt>
              <c:pt idx="2202">
                <c:v>45.16</c:v>
              </c:pt>
              <c:pt idx="2203">
                <c:v>45.17</c:v>
              </c:pt>
              <c:pt idx="2204">
                <c:v>45.17</c:v>
              </c:pt>
              <c:pt idx="2205">
                <c:v>45.18</c:v>
              </c:pt>
              <c:pt idx="2206">
                <c:v>45.18</c:v>
              </c:pt>
              <c:pt idx="2207">
                <c:v>45.18</c:v>
              </c:pt>
              <c:pt idx="2208">
                <c:v>45.18</c:v>
              </c:pt>
              <c:pt idx="2209">
                <c:v>45.18</c:v>
              </c:pt>
              <c:pt idx="2210">
                <c:v>45.18</c:v>
              </c:pt>
              <c:pt idx="2211">
                <c:v>45.19</c:v>
              </c:pt>
              <c:pt idx="2212">
                <c:v>45.19</c:v>
              </c:pt>
              <c:pt idx="2213">
                <c:v>45.19</c:v>
              </c:pt>
              <c:pt idx="2214">
                <c:v>45.19</c:v>
              </c:pt>
              <c:pt idx="2215">
                <c:v>45.19</c:v>
              </c:pt>
              <c:pt idx="2216">
                <c:v>45.19</c:v>
              </c:pt>
              <c:pt idx="2217">
                <c:v>45.21</c:v>
              </c:pt>
              <c:pt idx="2218">
                <c:v>45.21</c:v>
              </c:pt>
              <c:pt idx="2219">
                <c:v>45.21</c:v>
              </c:pt>
              <c:pt idx="2220">
                <c:v>45.21</c:v>
              </c:pt>
              <c:pt idx="2221">
                <c:v>45.21</c:v>
              </c:pt>
              <c:pt idx="2222">
                <c:v>45.21</c:v>
              </c:pt>
              <c:pt idx="2223">
                <c:v>45.22</c:v>
              </c:pt>
              <c:pt idx="2224">
                <c:v>45.22</c:v>
              </c:pt>
              <c:pt idx="2225">
                <c:v>45.23</c:v>
              </c:pt>
              <c:pt idx="2226">
                <c:v>45.23</c:v>
              </c:pt>
              <c:pt idx="2227">
                <c:v>45.23</c:v>
              </c:pt>
              <c:pt idx="2228">
                <c:v>45.23</c:v>
              </c:pt>
              <c:pt idx="2229">
                <c:v>45.23</c:v>
              </c:pt>
              <c:pt idx="2230">
                <c:v>45.23</c:v>
              </c:pt>
              <c:pt idx="2231">
                <c:v>45.24</c:v>
              </c:pt>
              <c:pt idx="2232">
                <c:v>45.24</c:v>
              </c:pt>
              <c:pt idx="2233">
                <c:v>45.24</c:v>
              </c:pt>
              <c:pt idx="2234">
                <c:v>45.24</c:v>
              </c:pt>
              <c:pt idx="2235">
                <c:v>45.24</c:v>
              </c:pt>
              <c:pt idx="2236">
                <c:v>45.24</c:v>
              </c:pt>
              <c:pt idx="2237">
                <c:v>45.25</c:v>
              </c:pt>
              <c:pt idx="2238">
                <c:v>45.25</c:v>
              </c:pt>
              <c:pt idx="2239">
                <c:v>45.25</c:v>
              </c:pt>
              <c:pt idx="2240">
                <c:v>45.25</c:v>
              </c:pt>
              <c:pt idx="2241">
                <c:v>45.26</c:v>
              </c:pt>
              <c:pt idx="2242">
                <c:v>45.26</c:v>
              </c:pt>
              <c:pt idx="2243">
                <c:v>45.26</c:v>
              </c:pt>
              <c:pt idx="2244">
                <c:v>45.26</c:v>
              </c:pt>
              <c:pt idx="2245">
                <c:v>45.26</c:v>
              </c:pt>
              <c:pt idx="2246">
                <c:v>45.26</c:v>
              </c:pt>
              <c:pt idx="2247">
                <c:v>45.27</c:v>
              </c:pt>
              <c:pt idx="2248">
                <c:v>45.27</c:v>
              </c:pt>
              <c:pt idx="2249">
                <c:v>45.28</c:v>
              </c:pt>
              <c:pt idx="2250">
                <c:v>45.28</c:v>
              </c:pt>
              <c:pt idx="2251">
                <c:v>45.27</c:v>
              </c:pt>
              <c:pt idx="2252">
                <c:v>45.27</c:v>
              </c:pt>
              <c:pt idx="2253">
                <c:v>45.28</c:v>
              </c:pt>
              <c:pt idx="2254">
                <c:v>45.28</c:v>
              </c:pt>
              <c:pt idx="2255">
                <c:v>45.28</c:v>
              </c:pt>
              <c:pt idx="2256">
                <c:v>45.28</c:v>
              </c:pt>
              <c:pt idx="2257">
                <c:v>45.3</c:v>
              </c:pt>
              <c:pt idx="2258">
                <c:v>45.3</c:v>
              </c:pt>
              <c:pt idx="2259">
                <c:v>45.3</c:v>
              </c:pt>
              <c:pt idx="2260">
                <c:v>45.3</c:v>
              </c:pt>
              <c:pt idx="2261">
                <c:v>45.31</c:v>
              </c:pt>
              <c:pt idx="2262">
                <c:v>45.31</c:v>
              </c:pt>
              <c:pt idx="2263">
                <c:v>45.31</c:v>
              </c:pt>
              <c:pt idx="2264">
                <c:v>45.31</c:v>
              </c:pt>
              <c:pt idx="2265">
                <c:v>45.3</c:v>
              </c:pt>
              <c:pt idx="2266">
                <c:v>45.3</c:v>
              </c:pt>
              <c:pt idx="2267">
                <c:v>45.32</c:v>
              </c:pt>
              <c:pt idx="2268">
                <c:v>45.32</c:v>
              </c:pt>
              <c:pt idx="2269">
                <c:v>45.31</c:v>
              </c:pt>
              <c:pt idx="2270">
                <c:v>45.31</c:v>
              </c:pt>
              <c:pt idx="2271">
                <c:v>45.32</c:v>
              </c:pt>
              <c:pt idx="2272">
                <c:v>45.32</c:v>
              </c:pt>
              <c:pt idx="2273">
                <c:v>45.33</c:v>
              </c:pt>
              <c:pt idx="2274">
                <c:v>45.33</c:v>
              </c:pt>
              <c:pt idx="2275">
                <c:v>45.33</c:v>
              </c:pt>
              <c:pt idx="2276">
                <c:v>45.33</c:v>
              </c:pt>
              <c:pt idx="2277">
                <c:v>45.34</c:v>
              </c:pt>
              <c:pt idx="2278">
                <c:v>45.34</c:v>
              </c:pt>
              <c:pt idx="2279">
                <c:v>45.34</c:v>
              </c:pt>
              <c:pt idx="2280">
                <c:v>45.34</c:v>
              </c:pt>
              <c:pt idx="2281">
                <c:v>45.34</c:v>
              </c:pt>
              <c:pt idx="2282">
                <c:v>45.34</c:v>
              </c:pt>
              <c:pt idx="2283">
                <c:v>45.35</c:v>
              </c:pt>
              <c:pt idx="2284">
                <c:v>45.35</c:v>
              </c:pt>
              <c:pt idx="2285">
                <c:v>45.35</c:v>
              </c:pt>
              <c:pt idx="2286">
                <c:v>45.35</c:v>
              </c:pt>
              <c:pt idx="2287">
                <c:v>45.36</c:v>
              </c:pt>
              <c:pt idx="2288">
                <c:v>45.36</c:v>
              </c:pt>
              <c:pt idx="2289">
                <c:v>45.36</c:v>
              </c:pt>
              <c:pt idx="2290">
                <c:v>45.36</c:v>
              </c:pt>
              <c:pt idx="2291">
                <c:v>45.37</c:v>
              </c:pt>
              <c:pt idx="2292">
                <c:v>45.37</c:v>
              </c:pt>
              <c:pt idx="2293">
                <c:v>45.37</c:v>
              </c:pt>
              <c:pt idx="2294">
                <c:v>45.37</c:v>
              </c:pt>
              <c:pt idx="2295">
                <c:v>45.37</c:v>
              </c:pt>
              <c:pt idx="2296">
                <c:v>45.37</c:v>
              </c:pt>
              <c:pt idx="2297">
                <c:v>45.37</c:v>
              </c:pt>
              <c:pt idx="2298">
                <c:v>45.37</c:v>
              </c:pt>
              <c:pt idx="2299">
                <c:v>45.38</c:v>
              </c:pt>
              <c:pt idx="2300">
                <c:v>45.38</c:v>
              </c:pt>
              <c:pt idx="2301">
                <c:v>45.39</c:v>
              </c:pt>
              <c:pt idx="2302">
                <c:v>45.39</c:v>
              </c:pt>
              <c:pt idx="2303">
                <c:v>45.38</c:v>
              </c:pt>
              <c:pt idx="2304">
                <c:v>45.38</c:v>
              </c:pt>
              <c:pt idx="2305">
                <c:v>45.39</c:v>
              </c:pt>
              <c:pt idx="2306">
                <c:v>45.39</c:v>
              </c:pt>
              <c:pt idx="2307">
                <c:v>45.39</c:v>
              </c:pt>
              <c:pt idx="2308">
                <c:v>45.39</c:v>
              </c:pt>
              <c:pt idx="2309">
                <c:v>45.39</c:v>
              </c:pt>
              <c:pt idx="2310">
                <c:v>45.39</c:v>
              </c:pt>
              <c:pt idx="2311">
                <c:v>45.4</c:v>
              </c:pt>
              <c:pt idx="2312">
                <c:v>45.4</c:v>
              </c:pt>
              <c:pt idx="2313">
                <c:v>45.41</c:v>
              </c:pt>
              <c:pt idx="2314">
                <c:v>45.41</c:v>
              </c:pt>
              <c:pt idx="2315">
                <c:v>45.41</c:v>
              </c:pt>
              <c:pt idx="2316">
                <c:v>45.41</c:v>
              </c:pt>
              <c:pt idx="2317">
                <c:v>45.41</c:v>
              </c:pt>
              <c:pt idx="2318">
                <c:v>45.41</c:v>
              </c:pt>
              <c:pt idx="2319">
                <c:v>45.42</c:v>
              </c:pt>
              <c:pt idx="2320">
                <c:v>45.42</c:v>
              </c:pt>
              <c:pt idx="2321">
                <c:v>45.42</c:v>
              </c:pt>
              <c:pt idx="2322">
                <c:v>45.42</c:v>
              </c:pt>
              <c:pt idx="2323">
                <c:v>45.43</c:v>
              </c:pt>
              <c:pt idx="2324">
                <c:v>45.43</c:v>
              </c:pt>
              <c:pt idx="2325">
                <c:v>45.43</c:v>
              </c:pt>
              <c:pt idx="2326">
                <c:v>45.43</c:v>
              </c:pt>
              <c:pt idx="2327">
                <c:v>45.43</c:v>
              </c:pt>
              <c:pt idx="2328">
                <c:v>45.43</c:v>
              </c:pt>
              <c:pt idx="2329">
                <c:v>45.44</c:v>
              </c:pt>
              <c:pt idx="2330">
                <c:v>45.44</c:v>
              </c:pt>
              <c:pt idx="2331">
                <c:v>45.44</c:v>
              </c:pt>
              <c:pt idx="2332">
                <c:v>45.44</c:v>
              </c:pt>
              <c:pt idx="2333">
                <c:v>45.44</c:v>
              </c:pt>
              <c:pt idx="2334">
                <c:v>45.44</c:v>
              </c:pt>
              <c:pt idx="2335">
                <c:v>45.45</c:v>
              </c:pt>
              <c:pt idx="2336">
                <c:v>45.45</c:v>
              </c:pt>
              <c:pt idx="2337">
                <c:v>45.46</c:v>
              </c:pt>
              <c:pt idx="2338">
                <c:v>45.46</c:v>
              </c:pt>
              <c:pt idx="2339">
                <c:v>45.46</c:v>
              </c:pt>
              <c:pt idx="2340">
                <c:v>45.46</c:v>
              </c:pt>
              <c:pt idx="2341">
                <c:v>45.46</c:v>
              </c:pt>
              <c:pt idx="2342">
                <c:v>45.46</c:v>
              </c:pt>
              <c:pt idx="2343">
                <c:v>45.46</c:v>
              </c:pt>
              <c:pt idx="2344">
                <c:v>45.46</c:v>
              </c:pt>
              <c:pt idx="2345">
                <c:v>45.47</c:v>
              </c:pt>
              <c:pt idx="2346">
                <c:v>45.47</c:v>
              </c:pt>
              <c:pt idx="2347">
                <c:v>45.48</c:v>
              </c:pt>
              <c:pt idx="2348">
                <c:v>45.48</c:v>
              </c:pt>
              <c:pt idx="2349">
                <c:v>45.48</c:v>
              </c:pt>
              <c:pt idx="2350">
                <c:v>45.48</c:v>
              </c:pt>
              <c:pt idx="2351">
                <c:v>45.49</c:v>
              </c:pt>
              <c:pt idx="2352">
                <c:v>45.49</c:v>
              </c:pt>
              <c:pt idx="2353">
                <c:v>45.48</c:v>
              </c:pt>
              <c:pt idx="2354">
                <c:v>45.48</c:v>
              </c:pt>
              <c:pt idx="2355">
                <c:v>45.48</c:v>
              </c:pt>
              <c:pt idx="2356">
                <c:v>45.48</c:v>
              </c:pt>
              <c:pt idx="2357">
                <c:v>45.5</c:v>
              </c:pt>
              <c:pt idx="2358">
                <c:v>45.5</c:v>
              </c:pt>
              <c:pt idx="2359">
                <c:v>45.5</c:v>
              </c:pt>
              <c:pt idx="2360">
                <c:v>45.5</c:v>
              </c:pt>
              <c:pt idx="2361">
                <c:v>45.5</c:v>
              </c:pt>
              <c:pt idx="2362">
                <c:v>45.5</c:v>
              </c:pt>
              <c:pt idx="2363">
                <c:v>45.51</c:v>
              </c:pt>
              <c:pt idx="2364">
                <c:v>45.51</c:v>
              </c:pt>
              <c:pt idx="2365">
                <c:v>45.51</c:v>
              </c:pt>
              <c:pt idx="2366">
                <c:v>45.51</c:v>
              </c:pt>
              <c:pt idx="2367">
                <c:v>45.51</c:v>
              </c:pt>
              <c:pt idx="2368">
                <c:v>45.51</c:v>
              </c:pt>
              <c:pt idx="2369">
                <c:v>45.52</c:v>
              </c:pt>
              <c:pt idx="2370">
                <c:v>45.52</c:v>
              </c:pt>
              <c:pt idx="2371">
                <c:v>45.51</c:v>
              </c:pt>
              <c:pt idx="2372">
                <c:v>45.51</c:v>
              </c:pt>
              <c:pt idx="2373">
                <c:v>45.52</c:v>
              </c:pt>
              <c:pt idx="2374">
                <c:v>45.52</c:v>
              </c:pt>
              <c:pt idx="2375">
                <c:v>45.53</c:v>
              </c:pt>
              <c:pt idx="2376">
                <c:v>45.53</c:v>
              </c:pt>
              <c:pt idx="2377">
                <c:v>45.53</c:v>
              </c:pt>
              <c:pt idx="2378">
                <c:v>45.53</c:v>
              </c:pt>
              <c:pt idx="2379">
                <c:v>45.54</c:v>
              </c:pt>
              <c:pt idx="2380">
                <c:v>45.54</c:v>
              </c:pt>
              <c:pt idx="2381">
                <c:v>45.54</c:v>
              </c:pt>
              <c:pt idx="2382">
                <c:v>45.54</c:v>
              </c:pt>
              <c:pt idx="2383">
                <c:v>45.55</c:v>
              </c:pt>
              <c:pt idx="2384">
                <c:v>45.55</c:v>
              </c:pt>
              <c:pt idx="2385">
                <c:v>45.55</c:v>
              </c:pt>
              <c:pt idx="2386">
                <c:v>45.55</c:v>
              </c:pt>
              <c:pt idx="2387">
                <c:v>45.56</c:v>
              </c:pt>
              <c:pt idx="2388">
                <c:v>45.56</c:v>
              </c:pt>
              <c:pt idx="2389">
                <c:v>45.56</c:v>
              </c:pt>
              <c:pt idx="2390">
                <c:v>45.56</c:v>
              </c:pt>
              <c:pt idx="2391">
                <c:v>45.56</c:v>
              </c:pt>
              <c:pt idx="2392">
                <c:v>45.56</c:v>
              </c:pt>
              <c:pt idx="2393">
                <c:v>45.57</c:v>
              </c:pt>
              <c:pt idx="2394">
                <c:v>45.57</c:v>
              </c:pt>
              <c:pt idx="2395">
                <c:v>45.58</c:v>
              </c:pt>
              <c:pt idx="2396">
                <c:v>45.58</c:v>
              </c:pt>
              <c:pt idx="2397">
                <c:v>45.58</c:v>
              </c:pt>
              <c:pt idx="2398">
                <c:v>45.58</c:v>
              </c:pt>
              <c:pt idx="2399">
                <c:v>45.58</c:v>
              </c:pt>
              <c:pt idx="2400">
                <c:v>45.58</c:v>
              </c:pt>
              <c:pt idx="2401">
                <c:v>45.59</c:v>
              </c:pt>
              <c:pt idx="2402">
                <c:v>45.59</c:v>
              </c:pt>
              <c:pt idx="2403">
                <c:v>45.59</c:v>
              </c:pt>
              <c:pt idx="2404">
                <c:v>45.59</c:v>
              </c:pt>
              <c:pt idx="2405">
                <c:v>45.6</c:v>
              </c:pt>
              <c:pt idx="2406">
                <c:v>45.6</c:v>
              </c:pt>
              <c:pt idx="2407">
                <c:v>45.6</c:v>
              </c:pt>
              <c:pt idx="2408">
                <c:v>45.6</c:v>
              </c:pt>
              <c:pt idx="2409">
                <c:v>45.6</c:v>
              </c:pt>
              <c:pt idx="2410">
                <c:v>45.6</c:v>
              </c:pt>
              <c:pt idx="2411">
                <c:v>45.61</c:v>
              </c:pt>
              <c:pt idx="2412">
                <c:v>45.61</c:v>
              </c:pt>
              <c:pt idx="2413">
                <c:v>45.61</c:v>
              </c:pt>
              <c:pt idx="2414">
                <c:v>45.61</c:v>
              </c:pt>
              <c:pt idx="2415">
                <c:v>45.62</c:v>
              </c:pt>
              <c:pt idx="2416">
                <c:v>45.62</c:v>
              </c:pt>
              <c:pt idx="2417">
                <c:v>45.62</c:v>
              </c:pt>
              <c:pt idx="2418">
                <c:v>45.62</c:v>
              </c:pt>
              <c:pt idx="2419">
                <c:v>45.62</c:v>
              </c:pt>
              <c:pt idx="2420">
                <c:v>45.62</c:v>
              </c:pt>
              <c:pt idx="2421">
                <c:v>45.63</c:v>
              </c:pt>
              <c:pt idx="2422">
                <c:v>45.63</c:v>
              </c:pt>
              <c:pt idx="2423">
                <c:v>45.63</c:v>
              </c:pt>
              <c:pt idx="2424">
                <c:v>45.63</c:v>
              </c:pt>
              <c:pt idx="2425">
                <c:v>45.63</c:v>
              </c:pt>
              <c:pt idx="2426">
                <c:v>45.63</c:v>
              </c:pt>
              <c:pt idx="2427">
                <c:v>45.63</c:v>
              </c:pt>
              <c:pt idx="2428">
                <c:v>45.63</c:v>
              </c:pt>
              <c:pt idx="2429">
                <c:v>45.64</c:v>
              </c:pt>
              <c:pt idx="2430">
                <c:v>45.64</c:v>
              </c:pt>
              <c:pt idx="2431">
                <c:v>45.64</c:v>
              </c:pt>
              <c:pt idx="2432">
                <c:v>45.64</c:v>
              </c:pt>
              <c:pt idx="2433">
                <c:v>45.66</c:v>
              </c:pt>
              <c:pt idx="2434">
                <c:v>45.66</c:v>
              </c:pt>
              <c:pt idx="2435">
                <c:v>45.65</c:v>
              </c:pt>
              <c:pt idx="2436">
                <c:v>45.65</c:v>
              </c:pt>
              <c:pt idx="2437">
                <c:v>45.65</c:v>
              </c:pt>
              <c:pt idx="2438">
                <c:v>45.65</c:v>
              </c:pt>
              <c:pt idx="2439">
                <c:v>45.66</c:v>
              </c:pt>
              <c:pt idx="2440">
                <c:v>45.66</c:v>
              </c:pt>
              <c:pt idx="2441">
                <c:v>45.66</c:v>
              </c:pt>
              <c:pt idx="2442">
                <c:v>45.66</c:v>
              </c:pt>
              <c:pt idx="2443">
                <c:v>45.67</c:v>
              </c:pt>
              <c:pt idx="2444">
                <c:v>45.67</c:v>
              </c:pt>
              <c:pt idx="2445">
                <c:v>45.67</c:v>
              </c:pt>
              <c:pt idx="2446">
                <c:v>45.67</c:v>
              </c:pt>
              <c:pt idx="2447">
                <c:v>45.68</c:v>
              </c:pt>
              <c:pt idx="2448">
                <c:v>45.68</c:v>
              </c:pt>
              <c:pt idx="2449">
                <c:v>45.68</c:v>
              </c:pt>
              <c:pt idx="2450">
                <c:v>45.68</c:v>
              </c:pt>
              <c:pt idx="2451">
                <c:v>45.68</c:v>
              </c:pt>
              <c:pt idx="2452">
                <c:v>45.68</c:v>
              </c:pt>
              <c:pt idx="2453">
                <c:v>45.68</c:v>
              </c:pt>
              <c:pt idx="2454">
                <c:v>45.68</c:v>
              </c:pt>
              <c:pt idx="2455">
                <c:v>45.69</c:v>
              </c:pt>
              <c:pt idx="2456">
                <c:v>45.69</c:v>
              </c:pt>
              <c:pt idx="2457">
                <c:v>45.69</c:v>
              </c:pt>
              <c:pt idx="2458">
                <c:v>45.69</c:v>
              </c:pt>
              <c:pt idx="2459">
                <c:v>45.69</c:v>
              </c:pt>
              <c:pt idx="2460">
                <c:v>45.69</c:v>
              </c:pt>
              <c:pt idx="2461">
                <c:v>45.69</c:v>
              </c:pt>
              <c:pt idx="2462">
                <c:v>45.69</c:v>
              </c:pt>
              <c:pt idx="2463">
                <c:v>45.7</c:v>
              </c:pt>
              <c:pt idx="2464">
                <c:v>45.7</c:v>
              </c:pt>
              <c:pt idx="2465">
                <c:v>45.7</c:v>
              </c:pt>
              <c:pt idx="2466">
                <c:v>45.7</c:v>
              </c:pt>
              <c:pt idx="2467">
                <c:v>45.7</c:v>
              </c:pt>
              <c:pt idx="2468">
                <c:v>45.7</c:v>
              </c:pt>
              <c:pt idx="2469">
                <c:v>45.71</c:v>
              </c:pt>
              <c:pt idx="2470">
                <c:v>45.71</c:v>
              </c:pt>
              <c:pt idx="2471">
                <c:v>45.71</c:v>
              </c:pt>
              <c:pt idx="2472">
                <c:v>45.71</c:v>
              </c:pt>
              <c:pt idx="2473">
                <c:v>45.71</c:v>
              </c:pt>
              <c:pt idx="2474">
                <c:v>45.71</c:v>
              </c:pt>
              <c:pt idx="2475">
                <c:v>45.72</c:v>
              </c:pt>
              <c:pt idx="2476">
                <c:v>45.72</c:v>
              </c:pt>
              <c:pt idx="2477">
                <c:v>45.72</c:v>
              </c:pt>
              <c:pt idx="2478">
                <c:v>45.72</c:v>
              </c:pt>
              <c:pt idx="2479">
                <c:v>45.72</c:v>
              </c:pt>
              <c:pt idx="2480">
                <c:v>45.72</c:v>
              </c:pt>
              <c:pt idx="2481">
                <c:v>45.73</c:v>
              </c:pt>
              <c:pt idx="2482">
                <c:v>45.73</c:v>
              </c:pt>
              <c:pt idx="2483">
                <c:v>45.73</c:v>
              </c:pt>
              <c:pt idx="2484">
                <c:v>45.73</c:v>
              </c:pt>
              <c:pt idx="2485">
                <c:v>45.74</c:v>
              </c:pt>
              <c:pt idx="2486">
                <c:v>45.74</c:v>
              </c:pt>
              <c:pt idx="2487">
                <c:v>45.74</c:v>
              </c:pt>
              <c:pt idx="2488">
                <c:v>45.74</c:v>
              </c:pt>
              <c:pt idx="2489">
                <c:v>45.73</c:v>
              </c:pt>
              <c:pt idx="2490">
                <c:v>45.73</c:v>
              </c:pt>
              <c:pt idx="2491">
                <c:v>45.73</c:v>
              </c:pt>
              <c:pt idx="2492">
                <c:v>45.73</c:v>
              </c:pt>
              <c:pt idx="2493">
                <c:v>45.74</c:v>
              </c:pt>
              <c:pt idx="2494">
                <c:v>45.74</c:v>
              </c:pt>
              <c:pt idx="2495">
                <c:v>45.76</c:v>
              </c:pt>
              <c:pt idx="2496">
                <c:v>45.76</c:v>
              </c:pt>
              <c:pt idx="2497">
                <c:v>45.75</c:v>
              </c:pt>
              <c:pt idx="2498">
                <c:v>45.75</c:v>
              </c:pt>
              <c:pt idx="2499">
                <c:v>45.76</c:v>
              </c:pt>
              <c:pt idx="2500">
                <c:v>45.76</c:v>
              </c:pt>
              <c:pt idx="2501">
                <c:v>45.75</c:v>
              </c:pt>
              <c:pt idx="2502">
                <c:v>45.75</c:v>
              </c:pt>
              <c:pt idx="2503">
                <c:v>45.76</c:v>
              </c:pt>
              <c:pt idx="2504">
                <c:v>45.76</c:v>
              </c:pt>
              <c:pt idx="2505">
                <c:v>45.76</c:v>
              </c:pt>
              <c:pt idx="2506">
                <c:v>45.76</c:v>
              </c:pt>
              <c:pt idx="2507">
                <c:v>45.76</c:v>
              </c:pt>
              <c:pt idx="2508">
                <c:v>45.76</c:v>
              </c:pt>
              <c:pt idx="2509">
                <c:v>45.76</c:v>
              </c:pt>
              <c:pt idx="2510">
                <c:v>45.76</c:v>
              </c:pt>
              <c:pt idx="2511">
                <c:v>45.77</c:v>
              </c:pt>
              <c:pt idx="2512">
                <c:v>45.77</c:v>
              </c:pt>
              <c:pt idx="2513">
                <c:v>45.77</c:v>
              </c:pt>
              <c:pt idx="2514">
                <c:v>45.77</c:v>
              </c:pt>
              <c:pt idx="2515">
                <c:v>45.77</c:v>
              </c:pt>
              <c:pt idx="2516">
                <c:v>45.77</c:v>
              </c:pt>
              <c:pt idx="2517">
                <c:v>45.77</c:v>
              </c:pt>
              <c:pt idx="2518">
                <c:v>45.77</c:v>
              </c:pt>
              <c:pt idx="2519">
                <c:v>45.78</c:v>
              </c:pt>
              <c:pt idx="2520">
                <c:v>45.78</c:v>
              </c:pt>
              <c:pt idx="2521">
                <c:v>45.78</c:v>
              </c:pt>
              <c:pt idx="2522">
                <c:v>45.78</c:v>
              </c:pt>
              <c:pt idx="2523">
                <c:v>45.79</c:v>
              </c:pt>
              <c:pt idx="2524">
                <c:v>45.79</c:v>
              </c:pt>
              <c:pt idx="2525">
                <c:v>45.78</c:v>
              </c:pt>
              <c:pt idx="2526">
                <c:v>45.78</c:v>
              </c:pt>
              <c:pt idx="2527">
                <c:v>45.79</c:v>
              </c:pt>
              <c:pt idx="2528">
                <c:v>45.79</c:v>
              </c:pt>
              <c:pt idx="2529">
                <c:v>45.8</c:v>
              </c:pt>
              <c:pt idx="2530">
                <c:v>45.8</c:v>
              </c:pt>
              <c:pt idx="2531">
                <c:v>45.8</c:v>
              </c:pt>
              <c:pt idx="2532">
                <c:v>45.8</c:v>
              </c:pt>
              <c:pt idx="2533">
                <c:v>45.8</c:v>
              </c:pt>
              <c:pt idx="2534">
                <c:v>45.8</c:v>
              </c:pt>
              <c:pt idx="2535">
                <c:v>45.81</c:v>
              </c:pt>
              <c:pt idx="2536">
                <c:v>45.81</c:v>
              </c:pt>
              <c:pt idx="2537">
                <c:v>45.82</c:v>
              </c:pt>
              <c:pt idx="2538">
                <c:v>45.82</c:v>
              </c:pt>
              <c:pt idx="2539">
                <c:v>45.82</c:v>
              </c:pt>
              <c:pt idx="2540">
                <c:v>45.82</c:v>
              </c:pt>
              <c:pt idx="2541">
                <c:v>45.82</c:v>
              </c:pt>
              <c:pt idx="2542">
                <c:v>45.82</c:v>
              </c:pt>
              <c:pt idx="2543">
                <c:v>45.81</c:v>
              </c:pt>
              <c:pt idx="2544">
                <c:v>45.81</c:v>
              </c:pt>
              <c:pt idx="2545">
                <c:v>45.83</c:v>
              </c:pt>
              <c:pt idx="2546">
                <c:v>45.83</c:v>
              </c:pt>
              <c:pt idx="2547">
                <c:v>45.82</c:v>
              </c:pt>
              <c:pt idx="2548">
                <c:v>45.82</c:v>
              </c:pt>
              <c:pt idx="2549">
                <c:v>45.82</c:v>
              </c:pt>
              <c:pt idx="2550">
                <c:v>45.82</c:v>
              </c:pt>
              <c:pt idx="2551">
                <c:v>45.83</c:v>
              </c:pt>
              <c:pt idx="2552">
                <c:v>45.83</c:v>
              </c:pt>
              <c:pt idx="2553">
                <c:v>45.83</c:v>
              </c:pt>
              <c:pt idx="2554">
                <c:v>45.83</c:v>
              </c:pt>
              <c:pt idx="2555">
                <c:v>45.84</c:v>
              </c:pt>
              <c:pt idx="2556">
                <c:v>45.84</c:v>
              </c:pt>
              <c:pt idx="2557">
                <c:v>45.84</c:v>
              </c:pt>
              <c:pt idx="2558">
                <c:v>45.84</c:v>
              </c:pt>
              <c:pt idx="2559">
                <c:v>45.84</c:v>
              </c:pt>
              <c:pt idx="2560">
                <c:v>45.84</c:v>
              </c:pt>
              <c:pt idx="2561">
                <c:v>45.84</c:v>
              </c:pt>
              <c:pt idx="2562">
                <c:v>45.84</c:v>
              </c:pt>
              <c:pt idx="2563">
                <c:v>45.84</c:v>
              </c:pt>
              <c:pt idx="2564">
                <c:v>45.84</c:v>
              </c:pt>
              <c:pt idx="2565">
                <c:v>45.85</c:v>
              </c:pt>
              <c:pt idx="2566">
                <c:v>45.85</c:v>
              </c:pt>
              <c:pt idx="2567">
                <c:v>45.85</c:v>
              </c:pt>
              <c:pt idx="2568">
                <c:v>45.85</c:v>
              </c:pt>
              <c:pt idx="2569">
                <c:v>45.86</c:v>
              </c:pt>
              <c:pt idx="2570">
                <c:v>45.86</c:v>
              </c:pt>
              <c:pt idx="2571">
                <c:v>45.85</c:v>
              </c:pt>
              <c:pt idx="2572">
                <c:v>45.85</c:v>
              </c:pt>
              <c:pt idx="2573">
                <c:v>45.85</c:v>
              </c:pt>
              <c:pt idx="2574">
                <c:v>45.85</c:v>
              </c:pt>
              <c:pt idx="2575">
                <c:v>45.87</c:v>
              </c:pt>
              <c:pt idx="2576">
                <c:v>45.87</c:v>
              </c:pt>
              <c:pt idx="2577">
                <c:v>45.86</c:v>
              </c:pt>
              <c:pt idx="2578">
                <c:v>45.86</c:v>
              </c:pt>
              <c:pt idx="2579">
                <c:v>45.87</c:v>
              </c:pt>
              <c:pt idx="2580">
                <c:v>45.87</c:v>
              </c:pt>
              <c:pt idx="2581">
                <c:v>45.88</c:v>
              </c:pt>
              <c:pt idx="2582">
                <c:v>45.88</c:v>
              </c:pt>
              <c:pt idx="2583">
                <c:v>45.87</c:v>
              </c:pt>
              <c:pt idx="2584">
                <c:v>45.87</c:v>
              </c:pt>
              <c:pt idx="2585">
                <c:v>45.88</c:v>
              </c:pt>
              <c:pt idx="2586">
                <c:v>45.88</c:v>
              </c:pt>
              <c:pt idx="2587">
                <c:v>45.88</c:v>
              </c:pt>
              <c:pt idx="2588">
                <c:v>45.88</c:v>
              </c:pt>
              <c:pt idx="2589">
                <c:v>45.87</c:v>
              </c:pt>
              <c:pt idx="2590">
                <c:v>45.87</c:v>
              </c:pt>
              <c:pt idx="2591">
                <c:v>45.88</c:v>
              </c:pt>
              <c:pt idx="2592">
                <c:v>45.88</c:v>
              </c:pt>
              <c:pt idx="2593">
                <c:v>45.89</c:v>
              </c:pt>
              <c:pt idx="2594">
                <c:v>45.89</c:v>
              </c:pt>
              <c:pt idx="2595">
                <c:v>45.88</c:v>
              </c:pt>
              <c:pt idx="2596">
                <c:v>45.88</c:v>
              </c:pt>
              <c:pt idx="2597">
                <c:v>45.89</c:v>
              </c:pt>
              <c:pt idx="2598">
                <c:v>45.89</c:v>
              </c:pt>
              <c:pt idx="2599">
                <c:v>45.89</c:v>
              </c:pt>
              <c:pt idx="2600">
                <c:v>45.89</c:v>
              </c:pt>
              <c:pt idx="2601">
                <c:v>45.89</c:v>
              </c:pt>
              <c:pt idx="2602">
                <c:v>45.89</c:v>
              </c:pt>
              <c:pt idx="2603">
                <c:v>45.89</c:v>
              </c:pt>
              <c:pt idx="2604">
                <c:v>45.89</c:v>
              </c:pt>
              <c:pt idx="2605">
                <c:v>45.89</c:v>
              </c:pt>
              <c:pt idx="2606">
                <c:v>45.89</c:v>
              </c:pt>
              <c:pt idx="2607">
                <c:v>45.9</c:v>
              </c:pt>
              <c:pt idx="2608">
                <c:v>45.9</c:v>
              </c:pt>
              <c:pt idx="2609">
                <c:v>45.91</c:v>
              </c:pt>
              <c:pt idx="2610">
                <c:v>45.91</c:v>
              </c:pt>
              <c:pt idx="2611">
                <c:v>45.91</c:v>
              </c:pt>
              <c:pt idx="2612">
                <c:v>45.91</c:v>
              </c:pt>
              <c:pt idx="2613">
                <c:v>45.91</c:v>
              </c:pt>
              <c:pt idx="2614">
                <c:v>45.91</c:v>
              </c:pt>
              <c:pt idx="2615">
                <c:v>45.92</c:v>
              </c:pt>
              <c:pt idx="2616">
                <c:v>45.92</c:v>
              </c:pt>
              <c:pt idx="2617">
                <c:v>45.92</c:v>
              </c:pt>
              <c:pt idx="2618">
                <c:v>45.92</c:v>
              </c:pt>
              <c:pt idx="2619">
                <c:v>45.92</c:v>
              </c:pt>
              <c:pt idx="2620">
                <c:v>45.92</c:v>
              </c:pt>
              <c:pt idx="2621">
                <c:v>45.92</c:v>
              </c:pt>
              <c:pt idx="2622">
                <c:v>45.92</c:v>
              </c:pt>
              <c:pt idx="2623">
                <c:v>45.91</c:v>
              </c:pt>
              <c:pt idx="2624">
                <c:v>45.91</c:v>
              </c:pt>
              <c:pt idx="2625">
                <c:v>45.92</c:v>
              </c:pt>
              <c:pt idx="2626">
                <c:v>45.92</c:v>
              </c:pt>
              <c:pt idx="2627">
                <c:v>45.92</c:v>
              </c:pt>
              <c:pt idx="2628">
                <c:v>45.92</c:v>
              </c:pt>
              <c:pt idx="2629">
                <c:v>45.92</c:v>
              </c:pt>
              <c:pt idx="2630">
                <c:v>45.92</c:v>
              </c:pt>
              <c:pt idx="2631">
                <c:v>45.93</c:v>
              </c:pt>
              <c:pt idx="2632">
                <c:v>45.93</c:v>
              </c:pt>
              <c:pt idx="2633">
                <c:v>45.93</c:v>
              </c:pt>
              <c:pt idx="2634">
                <c:v>45.93</c:v>
              </c:pt>
              <c:pt idx="2635">
                <c:v>45.94</c:v>
              </c:pt>
              <c:pt idx="2636">
                <c:v>45.94</c:v>
              </c:pt>
              <c:pt idx="2637">
                <c:v>45.94</c:v>
              </c:pt>
              <c:pt idx="2638">
                <c:v>45.94</c:v>
              </c:pt>
              <c:pt idx="2639">
                <c:v>45.94</c:v>
              </c:pt>
              <c:pt idx="2640">
                <c:v>45.94</c:v>
              </c:pt>
              <c:pt idx="2641">
                <c:v>45.94</c:v>
              </c:pt>
              <c:pt idx="2642">
                <c:v>45.94</c:v>
              </c:pt>
              <c:pt idx="2643">
                <c:v>45.93</c:v>
              </c:pt>
              <c:pt idx="2644">
                <c:v>45.93</c:v>
              </c:pt>
              <c:pt idx="2645">
                <c:v>45.94</c:v>
              </c:pt>
              <c:pt idx="2646">
                <c:v>45.94</c:v>
              </c:pt>
              <c:pt idx="2647">
                <c:v>45.94</c:v>
              </c:pt>
              <c:pt idx="2648">
                <c:v>45.94</c:v>
              </c:pt>
              <c:pt idx="2649">
                <c:v>45.94</c:v>
              </c:pt>
              <c:pt idx="2650">
                <c:v>45.94</c:v>
              </c:pt>
              <c:pt idx="2651">
                <c:v>45.95</c:v>
              </c:pt>
              <c:pt idx="2652">
                <c:v>45.95</c:v>
              </c:pt>
              <c:pt idx="2653">
                <c:v>45.95</c:v>
              </c:pt>
              <c:pt idx="2654">
                <c:v>45.95</c:v>
              </c:pt>
              <c:pt idx="2655">
                <c:v>45.95</c:v>
              </c:pt>
              <c:pt idx="2656">
                <c:v>45.95</c:v>
              </c:pt>
              <c:pt idx="2657">
                <c:v>45.95</c:v>
              </c:pt>
              <c:pt idx="2658">
                <c:v>45.95</c:v>
              </c:pt>
              <c:pt idx="2659">
                <c:v>45.95</c:v>
              </c:pt>
              <c:pt idx="2660">
                <c:v>45.95</c:v>
              </c:pt>
              <c:pt idx="2661">
                <c:v>45.96</c:v>
              </c:pt>
              <c:pt idx="2662">
                <c:v>45.96</c:v>
              </c:pt>
              <c:pt idx="2663">
                <c:v>45.96</c:v>
              </c:pt>
              <c:pt idx="2664">
                <c:v>45.96</c:v>
              </c:pt>
              <c:pt idx="2665">
                <c:v>45.96</c:v>
              </c:pt>
              <c:pt idx="2666">
                <c:v>45.96</c:v>
              </c:pt>
              <c:pt idx="2667">
                <c:v>45.96</c:v>
              </c:pt>
              <c:pt idx="2668">
                <c:v>45.96</c:v>
              </c:pt>
              <c:pt idx="2669">
                <c:v>45.96</c:v>
              </c:pt>
              <c:pt idx="2670">
                <c:v>45.96</c:v>
              </c:pt>
              <c:pt idx="2671">
                <c:v>45.97</c:v>
              </c:pt>
              <c:pt idx="2672">
                <c:v>45.97</c:v>
              </c:pt>
              <c:pt idx="2673">
                <c:v>45.97</c:v>
              </c:pt>
              <c:pt idx="2674">
                <c:v>45.97</c:v>
              </c:pt>
              <c:pt idx="2675">
                <c:v>45.97</c:v>
              </c:pt>
              <c:pt idx="2676">
                <c:v>45.97</c:v>
              </c:pt>
              <c:pt idx="2677">
                <c:v>45.97</c:v>
              </c:pt>
              <c:pt idx="2678">
                <c:v>45.97</c:v>
              </c:pt>
              <c:pt idx="2679">
                <c:v>45.98</c:v>
              </c:pt>
              <c:pt idx="2680">
                <c:v>45.98</c:v>
              </c:pt>
              <c:pt idx="2681">
                <c:v>45.97</c:v>
              </c:pt>
              <c:pt idx="2682">
                <c:v>45.97</c:v>
              </c:pt>
              <c:pt idx="2683">
                <c:v>45.99</c:v>
              </c:pt>
              <c:pt idx="2684">
                <c:v>45.99</c:v>
              </c:pt>
              <c:pt idx="2685">
                <c:v>45.99</c:v>
              </c:pt>
              <c:pt idx="2686">
                <c:v>45.99</c:v>
              </c:pt>
              <c:pt idx="2687">
                <c:v>45.99</c:v>
              </c:pt>
              <c:pt idx="2688">
                <c:v>45.99</c:v>
              </c:pt>
              <c:pt idx="2689">
                <c:v>46</c:v>
              </c:pt>
              <c:pt idx="2690">
                <c:v>46</c:v>
              </c:pt>
              <c:pt idx="2691">
                <c:v>46</c:v>
              </c:pt>
              <c:pt idx="2692">
                <c:v>46</c:v>
              </c:pt>
              <c:pt idx="2693">
                <c:v>46</c:v>
              </c:pt>
              <c:pt idx="2694">
                <c:v>46</c:v>
              </c:pt>
              <c:pt idx="2695">
                <c:v>46</c:v>
              </c:pt>
              <c:pt idx="2696">
                <c:v>46</c:v>
              </c:pt>
              <c:pt idx="2697">
                <c:v>46</c:v>
              </c:pt>
              <c:pt idx="2698">
                <c:v>46</c:v>
              </c:pt>
              <c:pt idx="2699">
                <c:v>46</c:v>
              </c:pt>
              <c:pt idx="2700">
                <c:v>46</c:v>
              </c:pt>
              <c:pt idx="2701">
                <c:v>46</c:v>
              </c:pt>
              <c:pt idx="2702">
                <c:v>46</c:v>
              </c:pt>
              <c:pt idx="2703">
                <c:v>46</c:v>
              </c:pt>
              <c:pt idx="2704">
                <c:v>46</c:v>
              </c:pt>
              <c:pt idx="2705">
                <c:v>46.01</c:v>
              </c:pt>
              <c:pt idx="2706">
                <c:v>46.01</c:v>
              </c:pt>
              <c:pt idx="2707">
                <c:v>46.01</c:v>
              </c:pt>
              <c:pt idx="2708">
                <c:v>46.01</c:v>
              </c:pt>
              <c:pt idx="2709">
                <c:v>46.01</c:v>
              </c:pt>
              <c:pt idx="2710">
                <c:v>46.01</c:v>
              </c:pt>
              <c:pt idx="2711">
                <c:v>46.01</c:v>
              </c:pt>
              <c:pt idx="2712">
                <c:v>46.01</c:v>
              </c:pt>
              <c:pt idx="2713">
                <c:v>46.01</c:v>
              </c:pt>
              <c:pt idx="2714">
                <c:v>46.01</c:v>
              </c:pt>
              <c:pt idx="2715">
                <c:v>46.01</c:v>
              </c:pt>
              <c:pt idx="2716">
                <c:v>46.01</c:v>
              </c:pt>
              <c:pt idx="2717">
                <c:v>46.02</c:v>
              </c:pt>
              <c:pt idx="2718">
                <c:v>46.02</c:v>
              </c:pt>
              <c:pt idx="2719">
                <c:v>46.02</c:v>
              </c:pt>
              <c:pt idx="2720">
                <c:v>46.02</c:v>
              </c:pt>
              <c:pt idx="2721">
                <c:v>46.03</c:v>
              </c:pt>
              <c:pt idx="2722">
                <c:v>46.03</c:v>
              </c:pt>
              <c:pt idx="2723">
                <c:v>46.02</c:v>
              </c:pt>
              <c:pt idx="2724">
                <c:v>46.02</c:v>
              </c:pt>
              <c:pt idx="2725">
                <c:v>46.03</c:v>
              </c:pt>
              <c:pt idx="2726">
                <c:v>46.03</c:v>
              </c:pt>
              <c:pt idx="2727">
                <c:v>46.03</c:v>
              </c:pt>
              <c:pt idx="2728">
                <c:v>46.03</c:v>
              </c:pt>
              <c:pt idx="2729">
                <c:v>46.03</c:v>
              </c:pt>
              <c:pt idx="2730">
                <c:v>46.03</c:v>
              </c:pt>
              <c:pt idx="2731">
                <c:v>46.03</c:v>
              </c:pt>
              <c:pt idx="2732">
                <c:v>46.03</c:v>
              </c:pt>
              <c:pt idx="2733">
                <c:v>46.03</c:v>
              </c:pt>
              <c:pt idx="2734">
                <c:v>46.03</c:v>
              </c:pt>
              <c:pt idx="2735">
                <c:v>46.03</c:v>
              </c:pt>
              <c:pt idx="2736">
                <c:v>46.03</c:v>
              </c:pt>
              <c:pt idx="2737">
                <c:v>46.03</c:v>
              </c:pt>
              <c:pt idx="2738">
                <c:v>46.03</c:v>
              </c:pt>
              <c:pt idx="2739">
                <c:v>46.04</c:v>
              </c:pt>
              <c:pt idx="2740">
                <c:v>46.04</c:v>
              </c:pt>
              <c:pt idx="2741">
                <c:v>46.04</c:v>
              </c:pt>
              <c:pt idx="2742">
                <c:v>46.04</c:v>
              </c:pt>
              <c:pt idx="2743">
                <c:v>46.04</c:v>
              </c:pt>
              <c:pt idx="2744">
                <c:v>46.04</c:v>
              </c:pt>
              <c:pt idx="2745">
                <c:v>46.05</c:v>
              </c:pt>
              <c:pt idx="2746">
                <c:v>46.05</c:v>
              </c:pt>
              <c:pt idx="2747">
                <c:v>46.05</c:v>
              </c:pt>
              <c:pt idx="2748">
                <c:v>46.05</c:v>
              </c:pt>
              <c:pt idx="2749">
                <c:v>46.06</c:v>
              </c:pt>
              <c:pt idx="2750">
                <c:v>46.06</c:v>
              </c:pt>
              <c:pt idx="2751">
                <c:v>46.06</c:v>
              </c:pt>
              <c:pt idx="2752">
                <c:v>46.06</c:v>
              </c:pt>
              <c:pt idx="2753">
                <c:v>46.06</c:v>
              </c:pt>
              <c:pt idx="2754">
                <c:v>46.06</c:v>
              </c:pt>
              <c:pt idx="2755">
                <c:v>46.06</c:v>
              </c:pt>
              <c:pt idx="2756">
                <c:v>46.06</c:v>
              </c:pt>
              <c:pt idx="2757">
                <c:v>46.06</c:v>
              </c:pt>
              <c:pt idx="2758">
                <c:v>46.06</c:v>
              </c:pt>
              <c:pt idx="2759">
                <c:v>46.06</c:v>
              </c:pt>
              <c:pt idx="2760">
                <c:v>46.06</c:v>
              </c:pt>
              <c:pt idx="2761">
                <c:v>46.06</c:v>
              </c:pt>
              <c:pt idx="2762">
                <c:v>46.06</c:v>
              </c:pt>
              <c:pt idx="2763">
                <c:v>46.07</c:v>
              </c:pt>
              <c:pt idx="2764">
                <c:v>46.07</c:v>
              </c:pt>
              <c:pt idx="2765">
                <c:v>46.07</c:v>
              </c:pt>
              <c:pt idx="2766">
                <c:v>46.07</c:v>
              </c:pt>
              <c:pt idx="2767">
                <c:v>46.08</c:v>
              </c:pt>
              <c:pt idx="2768">
                <c:v>46.08</c:v>
              </c:pt>
              <c:pt idx="2769">
                <c:v>46.08</c:v>
              </c:pt>
              <c:pt idx="2770">
                <c:v>46.08</c:v>
              </c:pt>
              <c:pt idx="2771">
                <c:v>46.09</c:v>
              </c:pt>
              <c:pt idx="2772">
                <c:v>46.09</c:v>
              </c:pt>
              <c:pt idx="2773">
                <c:v>46.09</c:v>
              </c:pt>
              <c:pt idx="2774">
                <c:v>46.09</c:v>
              </c:pt>
              <c:pt idx="2775">
                <c:v>46.09</c:v>
              </c:pt>
              <c:pt idx="2776">
                <c:v>46.09</c:v>
              </c:pt>
              <c:pt idx="2777">
                <c:v>46.09</c:v>
              </c:pt>
              <c:pt idx="2778">
                <c:v>46.09</c:v>
              </c:pt>
              <c:pt idx="2779">
                <c:v>46.09</c:v>
              </c:pt>
              <c:pt idx="2780">
                <c:v>46.09</c:v>
              </c:pt>
              <c:pt idx="2781">
                <c:v>46.1</c:v>
              </c:pt>
              <c:pt idx="2782">
                <c:v>46.1</c:v>
              </c:pt>
              <c:pt idx="2783">
                <c:v>46.1</c:v>
              </c:pt>
              <c:pt idx="2784">
                <c:v>46.1</c:v>
              </c:pt>
              <c:pt idx="2785">
                <c:v>46.1</c:v>
              </c:pt>
              <c:pt idx="2786">
                <c:v>46.1</c:v>
              </c:pt>
              <c:pt idx="2787">
                <c:v>46.1</c:v>
              </c:pt>
              <c:pt idx="2788">
                <c:v>46.1</c:v>
              </c:pt>
              <c:pt idx="2789">
                <c:v>46.11</c:v>
              </c:pt>
              <c:pt idx="2790">
                <c:v>46.11</c:v>
              </c:pt>
              <c:pt idx="2791">
                <c:v>46.11</c:v>
              </c:pt>
              <c:pt idx="2792">
                <c:v>46.11</c:v>
              </c:pt>
              <c:pt idx="2793">
                <c:v>46.12</c:v>
              </c:pt>
              <c:pt idx="2794">
                <c:v>46.12</c:v>
              </c:pt>
              <c:pt idx="2795">
                <c:v>46.12</c:v>
              </c:pt>
              <c:pt idx="2796">
                <c:v>46.12</c:v>
              </c:pt>
              <c:pt idx="2797">
                <c:v>46.12</c:v>
              </c:pt>
              <c:pt idx="2798">
                <c:v>46.12</c:v>
              </c:pt>
              <c:pt idx="2799">
                <c:v>46.12</c:v>
              </c:pt>
              <c:pt idx="2800">
                <c:v>46.12</c:v>
              </c:pt>
              <c:pt idx="2801">
                <c:v>46.12</c:v>
              </c:pt>
              <c:pt idx="2802">
                <c:v>46.12</c:v>
              </c:pt>
              <c:pt idx="2803">
                <c:v>46.12</c:v>
              </c:pt>
              <c:pt idx="2804">
                <c:v>46.12</c:v>
              </c:pt>
              <c:pt idx="2805">
                <c:v>46.13</c:v>
              </c:pt>
              <c:pt idx="2806">
                <c:v>46.13</c:v>
              </c:pt>
              <c:pt idx="2807">
                <c:v>46.13</c:v>
              </c:pt>
              <c:pt idx="2808">
                <c:v>46.13</c:v>
              </c:pt>
              <c:pt idx="2809">
                <c:v>46.13</c:v>
              </c:pt>
              <c:pt idx="2810">
                <c:v>46.13</c:v>
              </c:pt>
              <c:pt idx="2811">
                <c:v>46.13</c:v>
              </c:pt>
              <c:pt idx="2812">
                <c:v>46.13</c:v>
              </c:pt>
              <c:pt idx="2813">
                <c:v>46.14</c:v>
              </c:pt>
              <c:pt idx="2814">
                <c:v>46.14</c:v>
              </c:pt>
              <c:pt idx="2815">
                <c:v>46.14</c:v>
              </c:pt>
              <c:pt idx="2816">
                <c:v>46.14</c:v>
              </c:pt>
              <c:pt idx="2817">
                <c:v>46.15</c:v>
              </c:pt>
              <c:pt idx="2818">
                <c:v>46.15</c:v>
              </c:pt>
              <c:pt idx="2819">
                <c:v>46.16</c:v>
              </c:pt>
              <c:pt idx="2820">
                <c:v>46.16</c:v>
              </c:pt>
              <c:pt idx="2821">
                <c:v>46.16</c:v>
              </c:pt>
              <c:pt idx="2822">
                <c:v>46.16</c:v>
              </c:pt>
              <c:pt idx="2823">
                <c:v>46.16</c:v>
              </c:pt>
              <c:pt idx="2824">
                <c:v>46.16</c:v>
              </c:pt>
              <c:pt idx="2825">
                <c:v>46.16</c:v>
              </c:pt>
              <c:pt idx="2826">
                <c:v>46.16</c:v>
              </c:pt>
              <c:pt idx="2827">
                <c:v>46.16</c:v>
              </c:pt>
              <c:pt idx="2828">
                <c:v>46.16</c:v>
              </c:pt>
              <c:pt idx="2829">
                <c:v>46.17</c:v>
              </c:pt>
              <c:pt idx="2830">
                <c:v>46.17</c:v>
              </c:pt>
              <c:pt idx="2831">
                <c:v>46.17</c:v>
              </c:pt>
              <c:pt idx="2832">
                <c:v>46.17</c:v>
              </c:pt>
              <c:pt idx="2833">
                <c:v>46.17</c:v>
              </c:pt>
              <c:pt idx="2834">
                <c:v>46.17</c:v>
              </c:pt>
              <c:pt idx="2835">
                <c:v>46.16</c:v>
              </c:pt>
              <c:pt idx="2836">
                <c:v>46.16</c:v>
              </c:pt>
              <c:pt idx="2837">
                <c:v>46.17</c:v>
              </c:pt>
              <c:pt idx="2838">
                <c:v>46.17</c:v>
              </c:pt>
              <c:pt idx="2839">
                <c:v>46.17</c:v>
              </c:pt>
              <c:pt idx="2840">
                <c:v>46.17</c:v>
              </c:pt>
              <c:pt idx="2841">
                <c:v>46.17</c:v>
              </c:pt>
              <c:pt idx="2842">
                <c:v>46.17</c:v>
              </c:pt>
              <c:pt idx="2843">
                <c:v>46.18</c:v>
              </c:pt>
              <c:pt idx="2844">
                <c:v>46.18</c:v>
              </c:pt>
              <c:pt idx="2845">
                <c:v>46.18</c:v>
              </c:pt>
              <c:pt idx="2846">
                <c:v>46.18</c:v>
              </c:pt>
              <c:pt idx="2847">
                <c:v>46.17</c:v>
              </c:pt>
              <c:pt idx="2848">
                <c:v>46.17</c:v>
              </c:pt>
              <c:pt idx="2849">
                <c:v>46.18</c:v>
              </c:pt>
              <c:pt idx="2850">
                <c:v>46.18</c:v>
              </c:pt>
              <c:pt idx="2851">
                <c:v>46.19</c:v>
              </c:pt>
              <c:pt idx="2852">
                <c:v>46.19</c:v>
              </c:pt>
              <c:pt idx="2853">
                <c:v>46.18</c:v>
              </c:pt>
              <c:pt idx="2854">
                <c:v>46.18</c:v>
              </c:pt>
              <c:pt idx="2855">
                <c:v>46.18</c:v>
              </c:pt>
              <c:pt idx="2856">
                <c:v>46.18</c:v>
              </c:pt>
              <c:pt idx="2857">
                <c:v>46.18</c:v>
              </c:pt>
              <c:pt idx="2858">
                <c:v>46.18</c:v>
              </c:pt>
              <c:pt idx="2859">
                <c:v>46.2</c:v>
              </c:pt>
              <c:pt idx="2860">
                <c:v>46.2</c:v>
              </c:pt>
              <c:pt idx="2861">
                <c:v>46.2</c:v>
              </c:pt>
              <c:pt idx="2862">
                <c:v>46.2</c:v>
              </c:pt>
              <c:pt idx="2863">
                <c:v>46.2</c:v>
              </c:pt>
              <c:pt idx="2864">
                <c:v>46.2</c:v>
              </c:pt>
              <c:pt idx="2865">
                <c:v>46.2</c:v>
              </c:pt>
              <c:pt idx="2866">
                <c:v>46.2</c:v>
              </c:pt>
              <c:pt idx="2867">
                <c:v>46.2</c:v>
              </c:pt>
              <c:pt idx="2868">
                <c:v>46.2</c:v>
              </c:pt>
              <c:pt idx="2869">
                <c:v>46.2</c:v>
              </c:pt>
              <c:pt idx="2870">
                <c:v>46.2</c:v>
              </c:pt>
              <c:pt idx="2871">
                <c:v>46.2</c:v>
              </c:pt>
              <c:pt idx="2872">
                <c:v>46.2</c:v>
              </c:pt>
              <c:pt idx="2873">
                <c:v>46.2</c:v>
              </c:pt>
              <c:pt idx="2874">
                <c:v>46.2</c:v>
              </c:pt>
              <c:pt idx="2875">
                <c:v>46.21</c:v>
              </c:pt>
              <c:pt idx="2876">
                <c:v>46.21</c:v>
              </c:pt>
              <c:pt idx="2877">
                <c:v>46.21</c:v>
              </c:pt>
              <c:pt idx="2878">
                <c:v>46.21</c:v>
              </c:pt>
              <c:pt idx="2879">
                <c:v>46.21</c:v>
              </c:pt>
              <c:pt idx="2880">
                <c:v>46.21</c:v>
              </c:pt>
              <c:pt idx="2881">
                <c:v>46.21</c:v>
              </c:pt>
              <c:pt idx="2882">
                <c:v>46.21</c:v>
              </c:pt>
              <c:pt idx="2883">
                <c:v>46.22</c:v>
              </c:pt>
              <c:pt idx="2884">
                <c:v>46.22</c:v>
              </c:pt>
              <c:pt idx="2885">
                <c:v>46.22</c:v>
              </c:pt>
              <c:pt idx="2886">
                <c:v>46.22</c:v>
              </c:pt>
              <c:pt idx="2887">
                <c:v>46.22</c:v>
              </c:pt>
              <c:pt idx="2888">
                <c:v>46.22</c:v>
              </c:pt>
              <c:pt idx="2889">
                <c:v>46.21</c:v>
              </c:pt>
              <c:pt idx="2890">
                <c:v>46.21</c:v>
              </c:pt>
              <c:pt idx="2891">
                <c:v>46.22</c:v>
              </c:pt>
              <c:pt idx="2892">
                <c:v>46.22</c:v>
              </c:pt>
              <c:pt idx="2893">
                <c:v>46.22</c:v>
              </c:pt>
              <c:pt idx="2894">
                <c:v>46.22</c:v>
              </c:pt>
              <c:pt idx="2895">
                <c:v>46.22</c:v>
              </c:pt>
              <c:pt idx="2896">
                <c:v>46.22</c:v>
              </c:pt>
              <c:pt idx="2897">
                <c:v>46.23</c:v>
              </c:pt>
              <c:pt idx="2898">
                <c:v>46.23</c:v>
              </c:pt>
              <c:pt idx="2899">
                <c:v>46.23</c:v>
              </c:pt>
              <c:pt idx="2900">
                <c:v>46.23</c:v>
              </c:pt>
              <c:pt idx="2901">
                <c:v>46.23</c:v>
              </c:pt>
              <c:pt idx="2902">
                <c:v>46.23</c:v>
              </c:pt>
              <c:pt idx="2903">
                <c:v>46.24</c:v>
              </c:pt>
              <c:pt idx="2904">
                <c:v>46.24</c:v>
              </c:pt>
              <c:pt idx="2905">
                <c:v>46.24</c:v>
              </c:pt>
              <c:pt idx="2906">
                <c:v>46.24</c:v>
              </c:pt>
              <c:pt idx="2907">
                <c:v>46.24</c:v>
              </c:pt>
              <c:pt idx="2908">
                <c:v>46.24</c:v>
              </c:pt>
              <c:pt idx="2909">
                <c:v>46.24</c:v>
              </c:pt>
              <c:pt idx="2910">
                <c:v>46.24</c:v>
              </c:pt>
              <c:pt idx="2911">
                <c:v>46.25</c:v>
              </c:pt>
              <c:pt idx="2912">
                <c:v>46.25</c:v>
              </c:pt>
              <c:pt idx="2913">
                <c:v>46.25</c:v>
              </c:pt>
              <c:pt idx="2914">
                <c:v>46.25</c:v>
              </c:pt>
              <c:pt idx="2915">
                <c:v>46.25</c:v>
              </c:pt>
              <c:pt idx="2916">
                <c:v>46.25</c:v>
              </c:pt>
              <c:pt idx="2917">
                <c:v>46.25</c:v>
              </c:pt>
              <c:pt idx="2918">
                <c:v>46.25</c:v>
              </c:pt>
              <c:pt idx="2919">
                <c:v>46.25</c:v>
              </c:pt>
              <c:pt idx="2920">
                <c:v>46.25</c:v>
              </c:pt>
              <c:pt idx="2921">
                <c:v>46.25</c:v>
              </c:pt>
              <c:pt idx="2922">
                <c:v>46.25</c:v>
              </c:pt>
              <c:pt idx="2923">
                <c:v>46.25</c:v>
              </c:pt>
              <c:pt idx="2924">
                <c:v>46.25</c:v>
              </c:pt>
              <c:pt idx="2925">
                <c:v>46.26</c:v>
              </c:pt>
              <c:pt idx="2926">
                <c:v>46.26</c:v>
              </c:pt>
              <c:pt idx="2927">
                <c:v>46.26</c:v>
              </c:pt>
              <c:pt idx="2928">
                <c:v>46.26</c:v>
              </c:pt>
              <c:pt idx="2929">
                <c:v>46.26</c:v>
              </c:pt>
              <c:pt idx="2930">
                <c:v>46.26</c:v>
              </c:pt>
              <c:pt idx="2931">
                <c:v>46.26</c:v>
              </c:pt>
              <c:pt idx="2932">
                <c:v>46.26</c:v>
              </c:pt>
              <c:pt idx="2933">
                <c:v>46.27</c:v>
              </c:pt>
              <c:pt idx="2934">
                <c:v>46.27</c:v>
              </c:pt>
              <c:pt idx="2935">
                <c:v>46.27</c:v>
              </c:pt>
              <c:pt idx="2936">
                <c:v>46.27</c:v>
              </c:pt>
              <c:pt idx="2937">
                <c:v>46.27</c:v>
              </c:pt>
              <c:pt idx="2938">
                <c:v>46.27</c:v>
              </c:pt>
              <c:pt idx="2939">
                <c:v>46.27</c:v>
              </c:pt>
              <c:pt idx="2940">
                <c:v>46.27</c:v>
              </c:pt>
              <c:pt idx="2941">
                <c:v>46.28</c:v>
              </c:pt>
              <c:pt idx="2942">
                <c:v>46.28</c:v>
              </c:pt>
              <c:pt idx="2943">
                <c:v>46.28</c:v>
              </c:pt>
              <c:pt idx="2944">
                <c:v>46.28</c:v>
              </c:pt>
              <c:pt idx="2945">
                <c:v>46.28</c:v>
              </c:pt>
              <c:pt idx="2946">
                <c:v>46.28</c:v>
              </c:pt>
              <c:pt idx="2947">
                <c:v>46.28</c:v>
              </c:pt>
              <c:pt idx="2948">
                <c:v>46.28</c:v>
              </c:pt>
              <c:pt idx="2949">
                <c:v>46.29</c:v>
              </c:pt>
              <c:pt idx="2950">
                <c:v>46.29</c:v>
              </c:pt>
              <c:pt idx="2951">
                <c:v>46.29</c:v>
              </c:pt>
              <c:pt idx="2952">
                <c:v>46.29</c:v>
              </c:pt>
              <c:pt idx="2953">
                <c:v>46.29</c:v>
              </c:pt>
              <c:pt idx="2954">
                <c:v>46.29</c:v>
              </c:pt>
              <c:pt idx="2955">
                <c:v>46.29</c:v>
              </c:pt>
              <c:pt idx="2956">
                <c:v>46.29</c:v>
              </c:pt>
              <c:pt idx="2957">
                <c:v>46.29</c:v>
              </c:pt>
              <c:pt idx="2958">
                <c:v>46.29</c:v>
              </c:pt>
              <c:pt idx="2959">
                <c:v>46.29</c:v>
              </c:pt>
              <c:pt idx="2960">
                <c:v>46.29</c:v>
              </c:pt>
              <c:pt idx="2961">
                <c:v>46.29</c:v>
              </c:pt>
              <c:pt idx="2962">
                <c:v>46.29</c:v>
              </c:pt>
              <c:pt idx="2963">
                <c:v>46.3</c:v>
              </c:pt>
              <c:pt idx="2964">
                <c:v>46.3</c:v>
              </c:pt>
              <c:pt idx="2965">
                <c:v>46.3</c:v>
              </c:pt>
              <c:pt idx="2966">
                <c:v>46.3</c:v>
              </c:pt>
              <c:pt idx="2967">
                <c:v>46.3</c:v>
              </c:pt>
              <c:pt idx="2968">
                <c:v>46.3</c:v>
              </c:pt>
              <c:pt idx="2969">
                <c:v>46.31</c:v>
              </c:pt>
              <c:pt idx="2970">
                <c:v>46.31</c:v>
              </c:pt>
              <c:pt idx="2971">
                <c:v>46.3</c:v>
              </c:pt>
              <c:pt idx="2972">
                <c:v>46.3</c:v>
              </c:pt>
              <c:pt idx="2973">
                <c:v>46.31</c:v>
              </c:pt>
              <c:pt idx="2974">
                <c:v>46.31</c:v>
              </c:pt>
              <c:pt idx="2975">
                <c:v>46.31</c:v>
              </c:pt>
              <c:pt idx="2976">
                <c:v>46.31</c:v>
              </c:pt>
              <c:pt idx="2977">
                <c:v>46.31</c:v>
              </c:pt>
              <c:pt idx="2978">
                <c:v>46.31</c:v>
              </c:pt>
              <c:pt idx="2979">
                <c:v>46.31</c:v>
              </c:pt>
              <c:pt idx="2980">
                <c:v>46.31</c:v>
              </c:pt>
              <c:pt idx="2981">
                <c:v>46.31</c:v>
              </c:pt>
              <c:pt idx="2982">
                <c:v>46.31</c:v>
              </c:pt>
              <c:pt idx="2983">
                <c:v>46.31</c:v>
              </c:pt>
              <c:pt idx="2984">
                <c:v>46.31</c:v>
              </c:pt>
              <c:pt idx="2985">
                <c:v>46.31</c:v>
              </c:pt>
              <c:pt idx="2986">
                <c:v>46.31</c:v>
              </c:pt>
              <c:pt idx="2987">
                <c:v>46.32</c:v>
              </c:pt>
              <c:pt idx="2988">
                <c:v>46.32</c:v>
              </c:pt>
              <c:pt idx="2989">
                <c:v>46.32</c:v>
              </c:pt>
              <c:pt idx="2990">
                <c:v>46.32</c:v>
              </c:pt>
              <c:pt idx="2991">
                <c:v>46.32</c:v>
              </c:pt>
              <c:pt idx="2992">
                <c:v>46.32</c:v>
              </c:pt>
              <c:pt idx="2993">
                <c:v>46.32</c:v>
              </c:pt>
              <c:pt idx="2994">
                <c:v>46.32</c:v>
              </c:pt>
              <c:pt idx="2995">
                <c:v>46.32</c:v>
              </c:pt>
              <c:pt idx="2996">
                <c:v>46.32</c:v>
              </c:pt>
              <c:pt idx="2997">
                <c:v>46.33</c:v>
              </c:pt>
              <c:pt idx="2998">
                <c:v>46.33</c:v>
              </c:pt>
              <c:pt idx="2999">
                <c:v>46.32</c:v>
              </c:pt>
              <c:pt idx="3000">
                <c:v>46.32</c:v>
              </c:pt>
              <c:pt idx="3001">
                <c:v>46.33</c:v>
              </c:pt>
              <c:pt idx="3002">
                <c:v>46.33</c:v>
              </c:pt>
              <c:pt idx="3003">
                <c:v>46.33</c:v>
              </c:pt>
              <c:pt idx="3004">
                <c:v>46.33</c:v>
              </c:pt>
              <c:pt idx="3005">
                <c:v>46.33</c:v>
              </c:pt>
              <c:pt idx="3006">
                <c:v>46.33</c:v>
              </c:pt>
              <c:pt idx="3007">
                <c:v>46.34</c:v>
              </c:pt>
              <c:pt idx="3008">
                <c:v>46.34</c:v>
              </c:pt>
              <c:pt idx="3009">
                <c:v>46.34</c:v>
              </c:pt>
              <c:pt idx="3010">
                <c:v>46.34</c:v>
              </c:pt>
              <c:pt idx="3011">
                <c:v>46.34</c:v>
              </c:pt>
              <c:pt idx="3012">
                <c:v>46.34</c:v>
              </c:pt>
              <c:pt idx="3013">
                <c:v>46.35</c:v>
              </c:pt>
              <c:pt idx="3014">
                <c:v>46.35</c:v>
              </c:pt>
              <c:pt idx="3015">
                <c:v>46.34</c:v>
              </c:pt>
              <c:pt idx="3016">
                <c:v>46.34</c:v>
              </c:pt>
              <c:pt idx="3017">
                <c:v>46.34</c:v>
              </c:pt>
              <c:pt idx="3018">
                <c:v>46.34</c:v>
              </c:pt>
              <c:pt idx="3019">
                <c:v>46.34</c:v>
              </c:pt>
              <c:pt idx="3020">
                <c:v>46.34</c:v>
              </c:pt>
              <c:pt idx="3021">
                <c:v>46.34</c:v>
              </c:pt>
              <c:pt idx="3022">
                <c:v>46.34</c:v>
              </c:pt>
              <c:pt idx="3023">
                <c:v>46.34</c:v>
              </c:pt>
              <c:pt idx="3024">
                <c:v>46.34</c:v>
              </c:pt>
              <c:pt idx="3025">
                <c:v>46.34</c:v>
              </c:pt>
              <c:pt idx="3026">
                <c:v>46.34</c:v>
              </c:pt>
              <c:pt idx="3027">
                <c:v>46.35</c:v>
              </c:pt>
              <c:pt idx="3028">
                <c:v>46.35</c:v>
              </c:pt>
              <c:pt idx="3029">
                <c:v>46.35</c:v>
              </c:pt>
              <c:pt idx="3030">
                <c:v>46.35</c:v>
              </c:pt>
              <c:pt idx="3031">
                <c:v>46.36</c:v>
              </c:pt>
              <c:pt idx="3032">
                <c:v>46.36</c:v>
              </c:pt>
              <c:pt idx="3033">
                <c:v>46.35</c:v>
              </c:pt>
              <c:pt idx="3034">
                <c:v>46.35</c:v>
              </c:pt>
              <c:pt idx="3035">
                <c:v>46.36</c:v>
              </c:pt>
              <c:pt idx="3036">
                <c:v>46.36</c:v>
              </c:pt>
              <c:pt idx="3037">
                <c:v>46.34</c:v>
              </c:pt>
              <c:pt idx="3038">
                <c:v>46.34</c:v>
              </c:pt>
              <c:pt idx="3039">
                <c:v>46.36</c:v>
              </c:pt>
              <c:pt idx="3040">
                <c:v>46.36</c:v>
              </c:pt>
              <c:pt idx="3041">
                <c:v>46.35</c:v>
              </c:pt>
              <c:pt idx="3042">
                <c:v>46.35</c:v>
              </c:pt>
              <c:pt idx="3043">
                <c:v>46.36</c:v>
              </c:pt>
              <c:pt idx="3044">
                <c:v>46.36</c:v>
              </c:pt>
              <c:pt idx="3045">
                <c:v>46.36</c:v>
              </c:pt>
              <c:pt idx="3046">
                <c:v>46.36</c:v>
              </c:pt>
              <c:pt idx="3047">
                <c:v>46.37</c:v>
              </c:pt>
              <c:pt idx="3048">
                <c:v>46.37</c:v>
              </c:pt>
              <c:pt idx="3049">
                <c:v>46.37</c:v>
              </c:pt>
              <c:pt idx="3050">
                <c:v>46.37</c:v>
              </c:pt>
              <c:pt idx="3051">
                <c:v>46.37</c:v>
              </c:pt>
              <c:pt idx="3052">
                <c:v>46.37</c:v>
              </c:pt>
              <c:pt idx="3053">
                <c:v>46.37</c:v>
              </c:pt>
              <c:pt idx="3054">
                <c:v>46.37</c:v>
              </c:pt>
              <c:pt idx="3055">
                <c:v>46.37</c:v>
              </c:pt>
              <c:pt idx="3056">
                <c:v>46.37</c:v>
              </c:pt>
              <c:pt idx="3057">
                <c:v>46.37</c:v>
              </c:pt>
              <c:pt idx="3058">
                <c:v>46.37</c:v>
              </c:pt>
              <c:pt idx="3059">
                <c:v>46.37</c:v>
              </c:pt>
              <c:pt idx="3060">
                <c:v>46.37</c:v>
              </c:pt>
              <c:pt idx="3061">
                <c:v>46.37</c:v>
              </c:pt>
              <c:pt idx="3062">
                <c:v>46.37</c:v>
              </c:pt>
              <c:pt idx="3063">
                <c:v>46.37</c:v>
              </c:pt>
              <c:pt idx="3064">
                <c:v>46.37</c:v>
              </c:pt>
              <c:pt idx="3065">
                <c:v>46.37</c:v>
              </c:pt>
              <c:pt idx="3066">
                <c:v>46.37</c:v>
              </c:pt>
              <c:pt idx="3067">
                <c:v>46.37</c:v>
              </c:pt>
              <c:pt idx="3068">
                <c:v>46.37</c:v>
              </c:pt>
              <c:pt idx="3069">
                <c:v>46.38</c:v>
              </c:pt>
              <c:pt idx="3070">
                <c:v>46.38</c:v>
              </c:pt>
              <c:pt idx="3071">
                <c:v>46.36</c:v>
              </c:pt>
              <c:pt idx="3072">
                <c:v>46.36</c:v>
              </c:pt>
              <c:pt idx="3073">
                <c:v>46.38</c:v>
              </c:pt>
              <c:pt idx="3074">
                <c:v>46.38</c:v>
              </c:pt>
              <c:pt idx="3075">
                <c:v>46.37</c:v>
              </c:pt>
              <c:pt idx="3076">
                <c:v>46.37</c:v>
              </c:pt>
              <c:pt idx="3077">
                <c:v>46.38</c:v>
              </c:pt>
              <c:pt idx="3078">
                <c:v>46.38</c:v>
              </c:pt>
              <c:pt idx="3079">
                <c:v>46.38</c:v>
              </c:pt>
              <c:pt idx="3080">
                <c:v>46.38</c:v>
              </c:pt>
              <c:pt idx="3081">
                <c:v>46.38</c:v>
              </c:pt>
              <c:pt idx="3082">
                <c:v>46.38</c:v>
              </c:pt>
              <c:pt idx="3083">
                <c:v>46.38</c:v>
              </c:pt>
              <c:pt idx="3084">
                <c:v>46.38</c:v>
              </c:pt>
              <c:pt idx="3085">
                <c:v>46.38</c:v>
              </c:pt>
              <c:pt idx="3086">
                <c:v>46.38</c:v>
              </c:pt>
              <c:pt idx="3087">
                <c:v>46.38</c:v>
              </c:pt>
              <c:pt idx="3088">
                <c:v>46.38</c:v>
              </c:pt>
              <c:pt idx="3089">
                <c:v>46.37</c:v>
              </c:pt>
              <c:pt idx="3090">
                <c:v>46.37</c:v>
              </c:pt>
              <c:pt idx="3091">
                <c:v>46.38</c:v>
              </c:pt>
              <c:pt idx="3092">
                <c:v>46.38</c:v>
              </c:pt>
              <c:pt idx="3093">
                <c:v>46.39</c:v>
              </c:pt>
              <c:pt idx="3094">
                <c:v>46.39</c:v>
              </c:pt>
              <c:pt idx="3095">
                <c:v>46.38</c:v>
              </c:pt>
              <c:pt idx="3096">
                <c:v>46.38</c:v>
              </c:pt>
              <c:pt idx="3097">
                <c:v>46.38</c:v>
              </c:pt>
              <c:pt idx="3098">
                <c:v>46.38</c:v>
              </c:pt>
              <c:pt idx="3099">
                <c:v>46.39</c:v>
              </c:pt>
              <c:pt idx="3100">
                <c:v>46.39</c:v>
              </c:pt>
              <c:pt idx="3101">
                <c:v>46.39</c:v>
              </c:pt>
              <c:pt idx="3102">
                <c:v>46.39</c:v>
              </c:pt>
              <c:pt idx="3103">
                <c:v>46.4</c:v>
              </c:pt>
              <c:pt idx="3104">
                <c:v>46.4</c:v>
              </c:pt>
              <c:pt idx="3105">
                <c:v>46.39</c:v>
              </c:pt>
              <c:pt idx="3106">
                <c:v>46.39</c:v>
              </c:pt>
              <c:pt idx="3107">
                <c:v>46.39</c:v>
              </c:pt>
              <c:pt idx="3108">
                <c:v>46.39</c:v>
              </c:pt>
              <c:pt idx="3109">
                <c:v>46.4</c:v>
              </c:pt>
              <c:pt idx="3110">
                <c:v>46.4</c:v>
              </c:pt>
              <c:pt idx="3111">
                <c:v>46.4</c:v>
              </c:pt>
              <c:pt idx="3112">
                <c:v>46.4</c:v>
              </c:pt>
              <c:pt idx="3113">
                <c:v>46.4</c:v>
              </c:pt>
              <c:pt idx="3114">
                <c:v>46.4</c:v>
              </c:pt>
              <c:pt idx="3115">
                <c:v>46.4</c:v>
              </c:pt>
              <c:pt idx="3116">
                <c:v>46.4</c:v>
              </c:pt>
              <c:pt idx="3117">
                <c:v>46.4</c:v>
              </c:pt>
              <c:pt idx="3118">
                <c:v>46.4</c:v>
              </c:pt>
              <c:pt idx="3119">
                <c:v>46.4</c:v>
              </c:pt>
              <c:pt idx="3120">
                <c:v>46.4</c:v>
              </c:pt>
              <c:pt idx="3121">
                <c:v>46.4</c:v>
              </c:pt>
              <c:pt idx="3122">
                <c:v>46.4</c:v>
              </c:pt>
              <c:pt idx="3123">
                <c:v>46.4</c:v>
              </c:pt>
              <c:pt idx="3124">
                <c:v>46.4</c:v>
              </c:pt>
              <c:pt idx="3125">
                <c:v>46.4</c:v>
              </c:pt>
              <c:pt idx="3126">
                <c:v>46.4</c:v>
              </c:pt>
              <c:pt idx="3127">
                <c:v>46.4</c:v>
              </c:pt>
              <c:pt idx="3128">
                <c:v>46.4</c:v>
              </c:pt>
              <c:pt idx="3129">
                <c:v>46.4</c:v>
              </c:pt>
              <c:pt idx="3130">
                <c:v>46.4</c:v>
              </c:pt>
              <c:pt idx="3131">
                <c:v>46.4</c:v>
              </c:pt>
              <c:pt idx="3132">
                <c:v>46.4</c:v>
              </c:pt>
              <c:pt idx="3133">
                <c:v>46.4</c:v>
              </c:pt>
              <c:pt idx="3134">
                <c:v>46.4</c:v>
              </c:pt>
              <c:pt idx="3135">
                <c:v>46.4</c:v>
              </c:pt>
              <c:pt idx="3136">
                <c:v>46.4</c:v>
              </c:pt>
              <c:pt idx="3137">
                <c:v>46.41</c:v>
              </c:pt>
              <c:pt idx="3138">
                <c:v>46.41</c:v>
              </c:pt>
              <c:pt idx="3139">
                <c:v>46.41</c:v>
              </c:pt>
              <c:pt idx="3140">
                <c:v>46.41</c:v>
              </c:pt>
              <c:pt idx="3141">
                <c:v>46.41</c:v>
              </c:pt>
              <c:pt idx="3142">
                <c:v>46.41</c:v>
              </c:pt>
              <c:pt idx="3143">
                <c:v>46.41</c:v>
              </c:pt>
              <c:pt idx="3144">
                <c:v>46.41</c:v>
              </c:pt>
              <c:pt idx="3145">
                <c:v>46.42</c:v>
              </c:pt>
              <c:pt idx="3146">
                <c:v>46.42</c:v>
              </c:pt>
              <c:pt idx="3147">
                <c:v>46.42</c:v>
              </c:pt>
              <c:pt idx="3148">
                <c:v>46.42</c:v>
              </c:pt>
              <c:pt idx="3149">
                <c:v>46.41</c:v>
              </c:pt>
              <c:pt idx="3150">
                <c:v>46.41</c:v>
              </c:pt>
              <c:pt idx="3151">
                <c:v>46.42</c:v>
              </c:pt>
              <c:pt idx="3152">
                <c:v>46.42</c:v>
              </c:pt>
              <c:pt idx="3153">
                <c:v>46.42</c:v>
              </c:pt>
              <c:pt idx="3154">
                <c:v>46.42</c:v>
              </c:pt>
              <c:pt idx="3155">
                <c:v>46.41</c:v>
              </c:pt>
              <c:pt idx="3156">
                <c:v>46.41</c:v>
              </c:pt>
              <c:pt idx="3157">
                <c:v>46.42</c:v>
              </c:pt>
              <c:pt idx="3158">
                <c:v>46.42</c:v>
              </c:pt>
              <c:pt idx="3159">
                <c:v>46.42</c:v>
              </c:pt>
              <c:pt idx="3160">
                <c:v>46.42</c:v>
              </c:pt>
              <c:pt idx="3161">
                <c:v>46.42</c:v>
              </c:pt>
              <c:pt idx="3162">
                <c:v>46.42</c:v>
              </c:pt>
              <c:pt idx="3163">
                <c:v>46.43</c:v>
              </c:pt>
              <c:pt idx="3164">
                <c:v>46.43</c:v>
              </c:pt>
              <c:pt idx="3165">
                <c:v>46.42</c:v>
              </c:pt>
              <c:pt idx="3166">
                <c:v>46.42</c:v>
              </c:pt>
              <c:pt idx="3167">
                <c:v>46.43</c:v>
              </c:pt>
              <c:pt idx="3168">
                <c:v>46.43</c:v>
              </c:pt>
              <c:pt idx="3169">
                <c:v>46.43</c:v>
              </c:pt>
              <c:pt idx="3170">
                <c:v>46.43</c:v>
              </c:pt>
              <c:pt idx="3171">
                <c:v>46.43</c:v>
              </c:pt>
              <c:pt idx="3172">
                <c:v>46.43</c:v>
              </c:pt>
              <c:pt idx="3173">
                <c:v>46.42</c:v>
              </c:pt>
              <c:pt idx="3174">
                <c:v>46.42</c:v>
              </c:pt>
              <c:pt idx="3175">
                <c:v>46.43</c:v>
              </c:pt>
              <c:pt idx="3176">
                <c:v>46.43</c:v>
              </c:pt>
              <c:pt idx="3177">
                <c:v>46.43</c:v>
              </c:pt>
              <c:pt idx="3178">
                <c:v>46.43</c:v>
              </c:pt>
              <c:pt idx="3179">
                <c:v>46.42</c:v>
              </c:pt>
              <c:pt idx="3180">
                <c:v>46.42</c:v>
              </c:pt>
              <c:pt idx="3181">
                <c:v>46.43</c:v>
              </c:pt>
              <c:pt idx="3182">
                <c:v>46.43</c:v>
              </c:pt>
              <c:pt idx="3183">
                <c:v>46.42</c:v>
              </c:pt>
              <c:pt idx="3184">
                <c:v>46.42</c:v>
              </c:pt>
              <c:pt idx="3185">
                <c:v>46.43</c:v>
              </c:pt>
              <c:pt idx="3186">
                <c:v>46.43</c:v>
              </c:pt>
              <c:pt idx="3187">
                <c:v>46.43</c:v>
              </c:pt>
              <c:pt idx="3188">
                <c:v>46.43</c:v>
              </c:pt>
              <c:pt idx="3189">
                <c:v>46.43</c:v>
              </c:pt>
              <c:pt idx="3190">
                <c:v>46.43</c:v>
              </c:pt>
              <c:pt idx="3191">
                <c:v>46.43</c:v>
              </c:pt>
              <c:pt idx="3192">
                <c:v>46.43</c:v>
              </c:pt>
              <c:pt idx="3193">
                <c:v>46.42</c:v>
              </c:pt>
              <c:pt idx="3194">
                <c:v>46.42</c:v>
              </c:pt>
              <c:pt idx="3195">
                <c:v>46.44</c:v>
              </c:pt>
              <c:pt idx="3196">
                <c:v>46.44</c:v>
              </c:pt>
              <c:pt idx="3197">
                <c:v>46.43</c:v>
              </c:pt>
              <c:pt idx="3198">
                <c:v>46.43</c:v>
              </c:pt>
              <c:pt idx="3199">
                <c:v>46.43</c:v>
              </c:pt>
              <c:pt idx="3200">
                <c:v>46.43</c:v>
              </c:pt>
              <c:pt idx="3201">
                <c:v>46.44</c:v>
              </c:pt>
              <c:pt idx="3202">
                <c:v>46.44</c:v>
              </c:pt>
              <c:pt idx="3203">
                <c:v>46.44</c:v>
              </c:pt>
              <c:pt idx="3204">
                <c:v>46.44</c:v>
              </c:pt>
              <c:pt idx="3205">
                <c:v>46.44</c:v>
              </c:pt>
              <c:pt idx="3206">
                <c:v>46.44</c:v>
              </c:pt>
              <c:pt idx="3207">
                <c:v>46.44</c:v>
              </c:pt>
              <c:pt idx="3208">
                <c:v>46.44</c:v>
              </c:pt>
              <c:pt idx="3209">
                <c:v>46.44</c:v>
              </c:pt>
              <c:pt idx="3210">
                <c:v>46.44</c:v>
              </c:pt>
              <c:pt idx="3211">
                <c:v>46.44</c:v>
              </c:pt>
              <c:pt idx="3212">
                <c:v>46.44</c:v>
              </c:pt>
              <c:pt idx="3213">
                <c:v>46.45</c:v>
              </c:pt>
              <c:pt idx="3214">
                <c:v>46.45</c:v>
              </c:pt>
              <c:pt idx="3215">
                <c:v>46.44</c:v>
              </c:pt>
              <c:pt idx="3216">
                <c:v>46.44</c:v>
              </c:pt>
              <c:pt idx="3217">
                <c:v>46.45</c:v>
              </c:pt>
              <c:pt idx="3218">
                <c:v>46.45</c:v>
              </c:pt>
              <c:pt idx="3219">
                <c:v>46.45</c:v>
              </c:pt>
              <c:pt idx="3220">
                <c:v>46.45</c:v>
              </c:pt>
              <c:pt idx="3221">
                <c:v>46.45</c:v>
              </c:pt>
              <c:pt idx="3222">
                <c:v>46.45</c:v>
              </c:pt>
              <c:pt idx="3223">
                <c:v>46.45</c:v>
              </c:pt>
              <c:pt idx="3224">
                <c:v>46.45</c:v>
              </c:pt>
              <c:pt idx="3225">
                <c:v>46.45</c:v>
              </c:pt>
              <c:pt idx="3226">
                <c:v>46.45</c:v>
              </c:pt>
              <c:pt idx="3227">
                <c:v>46.44</c:v>
              </c:pt>
              <c:pt idx="3228">
                <c:v>46.44</c:v>
              </c:pt>
              <c:pt idx="3229">
                <c:v>46.45</c:v>
              </c:pt>
              <c:pt idx="3230">
                <c:v>46.45</c:v>
              </c:pt>
              <c:pt idx="3231">
                <c:v>46.45</c:v>
              </c:pt>
              <c:pt idx="3232">
                <c:v>46.45</c:v>
              </c:pt>
              <c:pt idx="3233">
                <c:v>46.45</c:v>
              </c:pt>
              <c:pt idx="3234">
                <c:v>46.45</c:v>
              </c:pt>
              <c:pt idx="3235">
                <c:v>46.44</c:v>
              </c:pt>
              <c:pt idx="3236">
                <c:v>46.44</c:v>
              </c:pt>
              <c:pt idx="3237">
                <c:v>46.45</c:v>
              </c:pt>
              <c:pt idx="3238">
                <c:v>46.45</c:v>
              </c:pt>
              <c:pt idx="3239">
                <c:v>46.45</c:v>
              </c:pt>
              <c:pt idx="3240">
                <c:v>46.45</c:v>
              </c:pt>
              <c:pt idx="3241">
                <c:v>46.45</c:v>
              </c:pt>
              <c:pt idx="3242">
                <c:v>46.45</c:v>
              </c:pt>
              <c:pt idx="3243">
                <c:v>46.45</c:v>
              </c:pt>
              <c:pt idx="3244">
                <c:v>46.45</c:v>
              </c:pt>
              <c:pt idx="3245">
                <c:v>46.45</c:v>
              </c:pt>
              <c:pt idx="3246">
                <c:v>46.45</c:v>
              </c:pt>
              <c:pt idx="3247">
                <c:v>46.46</c:v>
              </c:pt>
              <c:pt idx="3248">
                <c:v>46.46</c:v>
              </c:pt>
              <c:pt idx="3249">
                <c:v>46.46</c:v>
              </c:pt>
              <c:pt idx="3250">
                <c:v>46.46</c:v>
              </c:pt>
              <c:pt idx="3251">
                <c:v>46.46</c:v>
              </c:pt>
              <c:pt idx="3252">
                <c:v>46.46</c:v>
              </c:pt>
              <c:pt idx="3253">
                <c:v>46.46</c:v>
              </c:pt>
              <c:pt idx="3254">
                <c:v>46.46</c:v>
              </c:pt>
              <c:pt idx="3255">
                <c:v>46.46</c:v>
              </c:pt>
              <c:pt idx="3256">
                <c:v>46.46</c:v>
              </c:pt>
              <c:pt idx="3257">
                <c:v>46.46</c:v>
              </c:pt>
              <c:pt idx="3258">
                <c:v>46.46</c:v>
              </c:pt>
              <c:pt idx="3259">
                <c:v>46.46</c:v>
              </c:pt>
              <c:pt idx="3260">
                <c:v>46.46</c:v>
              </c:pt>
              <c:pt idx="3261">
                <c:v>46.47</c:v>
              </c:pt>
              <c:pt idx="3262">
                <c:v>46.47</c:v>
              </c:pt>
              <c:pt idx="3263">
                <c:v>46.47</c:v>
              </c:pt>
              <c:pt idx="3264">
                <c:v>46.47</c:v>
              </c:pt>
              <c:pt idx="3265">
                <c:v>46.47</c:v>
              </c:pt>
              <c:pt idx="3266">
                <c:v>46.47</c:v>
              </c:pt>
              <c:pt idx="3267">
                <c:v>46.47</c:v>
              </c:pt>
              <c:pt idx="3268">
                <c:v>46.47</c:v>
              </c:pt>
              <c:pt idx="3269">
                <c:v>46.47</c:v>
              </c:pt>
              <c:pt idx="3270">
                <c:v>46.47</c:v>
              </c:pt>
              <c:pt idx="3271">
                <c:v>46.47</c:v>
              </c:pt>
              <c:pt idx="3272">
                <c:v>46.47</c:v>
              </c:pt>
              <c:pt idx="3273">
                <c:v>46.47</c:v>
              </c:pt>
              <c:pt idx="3274">
                <c:v>46.47</c:v>
              </c:pt>
              <c:pt idx="3275">
                <c:v>46.47</c:v>
              </c:pt>
              <c:pt idx="3276">
                <c:v>46.47</c:v>
              </c:pt>
              <c:pt idx="3277">
                <c:v>46.47</c:v>
              </c:pt>
              <c:pt idx="3278">
                <c:v>46.47</c:v>
              </c:pt>
              <c:pt idx="3279">
                <c:v>46.47</c:v>
              </c:pt>
              <c:pt idx="3280">
                <c:v>46.47</c:v>
              </c:pt>
              <c:pt idx="3281">
                <c:v>46.47</c:v>
              </c:pt>
              <c:pt idx="3282">
                <c:v>46.47</c:v>
              </c:pt>
              <c:pt idx="3283">
                <c:v>46.47</c:v>
              </c:pt>
              <c:pt idx="3284">
                <c:v>46.47</c:v>
              </c:pt>
              <c:pt idx="3285">
                <c:v>46.47</c:v>
              </c:pt>
              <c:pt idx="3286">
                <c:v>46.47</c:v>
              </c:pt>
              <c:pt idx="3287">
                <c:v>46.48</c:v>
              </c:pt>
              <c:pt idx="3288">
                <c:v>46.48</c:v>
              </c:pt>
              <c:pt idx="3289">
                <c:v>46.47</c:v>
              </c:pt>
              <c:pt idx="3290">
                <c:v>46.47</c:v>
              </c:pt>
              <c:pt idx="3291">
                <c:v>46.48</c:v>
              </c:pt>
              <c:pt idx="3292">
                <c:v>46.48</c:v>
              </c:pt>
              <c:pt idx="3293">
                <c:v>46.48</c:v>
              </c:pt>
              <c:pt idx="3294">
                <c:v>46.48</c:v>
              </c:pt>
              <c:pt idx="3295">
                <c:v>46.48</c:v>
              </c:pt>
              <c:pt idx="3296">
                <c:v>46.48</c:v>
              </c:pt>
              <c:pt idx="3297">
                <c:v>46.48</c:v>
              </c:pt>
              <c:pt idx="3298">
                <c:v>46.48</c:v>
              </c:pt>
              <c:pt idx="3299">
                <c:v>46.48</c:v>
              </c:pt>
              <c:pt idx="3300">
                <c:v>46.48</c:v>
              </c:pt>
              <c:pt idx="3301">
                <c:v>46.48</c:v>
              </c:pt>
              <c:pt idx="3302">
                <c:v>46.48</c:v>
              </c:pt>
              <c:pt idx="3303">
                <c:v>46.48</c:v>
              </c:pt>
              <c:pt idx="3304">
                <c:v>46.48</c:v>
              </c:pt>
              <c:pt idx="3305">
                <c:v>46.47</c:v>
              </c:pt>
              <c:pt idx="3306">
                <c:v>46.47</c:v>
              </c:pt>
              <c:pt idx="3307">
                <c:v>46.48</c:v>
              </c:pt>
              <c:pt idx="3308">
                <c:v>46.48</c:v>
              </c:pt>
              <c:pt idx="3309">
                <c:v>46.48</c:v>
              </c:pt>
              <c:pt idx="3310">
                <c:v>46.48</c:v>
              </c:pt>
              <c:pt idx="3311">
                <c:v>46.48</c:v>
              </c:pt>
              <c:pt idx="3312">
                <c:v>46.48</c:v>
              </c:pt>
              <c:pt idx="3313">
                <c:v>46.48</c:v>
              </c:pt>
              <c:pt idx="3314">
                <c:v>46.48</c:v>
              </c:pt>
              <c:pt idx="3315">
                <c:v>46.48</c:v>
              </c:pt>
              <c:pt idx="3316">
                <c:v>46.48</c:v>
              </c:pt>
              <c:pt idx="3317">
                <c:v>46.48</c:v>
              </c:pt>
              <c:pt idx="3318">
                <c:v>46.48</c:v>
              </c:pt>
              <c:pt idx="3319">
                <c:v>46.48</c:v>
              </c:pt>
              <c:pt idx="3320">
                <c:v>46.48</c:v>
              </c:pt>
              <c:pt idx="3321">
                <c:v>46.48</c:v>
              </c:pt>
              <c:pt idx="3322">
                <c:v>46.48</c:v>
              </c:pt>
              <c:pt idx="3323">
                <c:v>46.48</c:v>
              </c:pt>
              <c:pt idx="3324">
                <c:v>46.48</c:v>
              </c:pt>
              <c:pt idx="3325">
                <c:v>46.49</c:v>
              </c:pt>
              <c:pt idx="3326">
                <c:v>46.49</c:v>
              </c:pt>
              <c:pt idx="3327">
                <c:v>46.49</c:v>
              </c:pt>
              <c:pt idx="3328">
                <c:v>46.49</c:v>
              </c:pt>
              <c:pt idx="3329">
                <c:v>46.49</c:v>
              </c:pt>
              <c:pt idx="3330">
                <c:v>46.49</c:v>
              </c:pt>
              <c:pt idx="3331">
                <c:v>46.49</c:v>
              </c:pt>
              <c:pt idx="3332">
                <c:v>46.49</c:v>
              </c:pt>
              <c:pt idx="3333">
                <c:v>46.49</c:v>
              </c:pt>
              <c:pt idx="3334">
                <c:v>46.49</c:v>
              </c:pt>
              <c:pt idx="3335">
                <c:v>46.48</c:v>
              </c:pt>
              <c:pt idx="3336">
                <c:v>46.48</c:v>
              </c:pt>
              <c:pt idx="3337">
                <c:v>46.49</c:v>
              </c:pt>
              <c:pt idx="3338">
                <c:v>46.49</c:v>
              </c:pt>
              <c:pt idx="3339">
                <c:v>46.49</c:v>
              </c:pt>
              <c:pt idx="3340">
                <c:v>46.49</c:v>
              </c:pt>
              <c:pt idx="3341">
                <c:v>46.49</c:v>
              </c:pt>
              <c:pt idx="3342">
                <c:v>46.49</c:v>
              </c:pt>
              <c:pt idx="3343">
                <c:v>46.48</c:v>
              </c:pt>
              <c:pt idx="3344">
                <c:v>46.48</c:v>
              </c:pt>
              <c:pt idx="3345">
                <c:v>46.48</c:v>
              </c:pt>
              <c:pt idx="3346">
                <c:v>46.48</c:v>
              </c:pt>
              <c:pt idx="3347">
                <c:v>46.49</c:v>
              </c:pt>
              <c:pt idx="3348">
                <c:v>46.49</c:v>
              </c:pt>
              <c:pt idx="3349">
                <c:v>46.49</c:v>
              </c:pt>
              <c:pt idx="3350">
                <c:v>46.49</c:v>
              </c:pt>
              <c:pt idx="3351">
                <c:v>46.49</c:v>
              </c:pt>
              <c:pt idx="3352">
                <c:v>46.49</c:v>
              </c:pt>
              <c:pt idx="3353">
                <c:v>46.49</c:v>
              </c:pt>
              <c:pt idx="3354">
                <c:v>46.49</c:v>
              </c:pt>
              <c:pt idx="3355">
                <c:v>46.49</c:v>
              </c:pt>
              <c:pt idx="3356">
                <c:v>46.49</c:v>
              </c:pt>
              <c:pt idx="3357">
                <c:v>46.5</c:v>
              </c:pt>
              <c:pt idx="3358">
                <c:v>46.5</c:v>
              </c:pt>
              <c:pt idx="3359">
                <c:v>46.5</c:v>
              </c:pt>
              <c:pt idx="3360">
                <c:v>46.5</c:v>
              </c:pt>
              <c:pt idx="3361">
                <c:v>46.49</c:v>
              </c:pt>
              <c:pt idx="3362">
                <c:v>46.49</c:v>
              </c:pt>
              <c:pt idx="3363">
                <c:v>46.49</c:v>
              </c:pt>
              <c:pt idx="3364">
                <c:v>46.49</c:v>
              </c:pt>
              <c:pt idx="3365">
                <c:v>46.49</c:v>
              </c:pt>
              <c:pt idx="3366">
                <c:v>46.49</c:v>
              </c:pt>
              <c:pt idx="3367">
                <c:v>46.5</c:v>
              </c:pt>
              <c:pt idx="3368">
                <c:v>46.5</c:v>
              </c:pt>
              <c:pt idx="3369">
                <c:v>46.49</c:v>
              </c:pt>
              <c:pt idx="3370">
                <c:v>46.49</c:v>
              </c:pt>
              <c:pt idx="3371">
                <c:v>46.5</c:v>
              </c:pt>
              <c:pt idx="3372">
                <c:v>46.5</c:v>
              </c:pt>
              <c:pt idx="3373">
                <c:v>46.51</c:v>
              </c:pt>
              <c:pt idx="3374">
                <c:v>46.51</c:v>
              </c:pt>
              <c:pt idx="3375">
                <c:v>46.5</c:v>
              </c:pt>
              <c:pt idx="3376">
                <c:v>46.5</c:v>
              </c:pt>
              <c:pt idx="3377">
                <c:v>46.51</c:v>
              </c:pt>
              <c:pt idx="3378">
                <c:v>46.51</c:v>
              </c:pt>
              <c:pt idx="3379">
                <c:v>46.5</c:v>
              </c:pt>
              <c:pt idx="3380">
                <c:v>46.5</c:v>
              </c:pt>
              <c:pt idx="3381">
                <c:v>46.51</c:v>
              </c:pt>
              <c:pt idx="3382">
                <c:v>46.51</c:v>
              </c:pt>
              <c:pt idx="3383">
                <c:v>46.51</c:v>
              </c:pt>
              <c:pt idx="3384">
                <c:v>46.51</c:v>
              </c:pt>
              <c:pt idx="3385">
                <c:v>46.51</c:v>
              </c:pt>
              <c:pt idx="3386">
                <c:v>46.51</c:v>
              </c:pt>
              <c:pt idx="3387">
                <c:v>46.51</c:v>
              </c:pt>
              <c:pt idx="3388">
                <c:v>46.51</c:v>
              </c:pt>
              <c:pt idx="3389">
                <c:v>46.51</c:v>
              </c:pt>
              <c:pt idx="3390">
                <c:v>46.51</c:v>
              </c:pt>
              <c:pt idx="3391">
                <c:v>46.52</c:v>
              </c:pt>
              <c:pt idx="3392">
                <c:v>46.52</c:v>
              </c:pt>
              <c:pt idx="3393">
                <c:v>46.52</c:v>
              </c:pt>
              <c:pt idx="3394">
                <c:v>46.52</c:v>
              </c:pt>
              <c:pt idx="3395">
                <c:v>46.51</c:v>
              </c:pt>
              <c:pt idx="3396">
                <c:v>46.51</c:v>
              </c:pt>
              <c:pt idx="3397">
                <c:v>46.52</c:v>
              </c:pt>
              <c:pt idx="3398">
                <c:v>46.52</c:v>
              </c:pt>
              <c:pt idx="3399">
                <c:v>46.51</c:v>
              </c:pt>
              <c:pt idx="3400">
                <c:v>46.51</c:v>
              </c:pt>
              <c:pt idx="3401">
                <c:v>46.52</c:v>
              </c:pt>
              <c:pt idx="3402">
                <c:v>46.52</c:v>
              </c:pt>
              <c:pt idx="3403">
                <c:v>46.52</c:v>
              </c:pt>
              <c:pt idx="3404">
                <c:v>46.52</c:v>
              </c:pt>
              <c:pt idx="3405">
                <c:v>46.52</c:v>
              </c:pt>
              <c:pt idx="3406">
                <c:v>46.52</c:v>
              </c:pt>
              <c:pt idx="3407">
                <c:v>46.51</c:v>
              </c:pt>
              <c:pt idx="3408">
                <c:v>46.51</c:v>
              </c:pt>
              <c:pt idx="3409">
                <c:v>46.52</c:v>
              </c:pt>
              <c:pt idx="3410">
                <c:v>46.52</c:v>
              </c:pt>
              <c:pt idx="3411">
                <c:v>46.53</c:v>
              </c:pt>
              <c:pt idx="3412">
                <c:v>46.53</c:v>
              </c:pt>
              <c:pt idx="3413">
                <c:v>46.52</c:v>
              </c:pt>
              <c:pt idx="3414">
                <c:v>46.52</c:v>
              </c:pt>
              <c:pt idx="3415">
                <c:v>46.52</c:v>
              </c:pt>
              <c:pt idx="3416">
                <c:v>46.52</c:v>
              </c:pt>
              <c:pt idx="3417">
                <c:v>46.53</c:v>
              </c:pt>
              <c:pt idx="3418">
                <c:v>46.53</c:v>
              </c:pt>
              <c:pt idx="3419">
                <c:v>46.53</c:v>
              </c:pt>
              <c:pt idx="3420">
                <c:v>46.53</c:v>
              </c:pt>
              <c:pt idx="3421">
                <c:v>46.53</c:v>
              </c:pt>
              <c:pt idx="3422">
                <c:v>46.53</c:v>
              </c:pt>
              <c:pt idx="3423">
                <c:v>46.53</c:v>
              </c:pt>
              <c:pt idx="3424">
                <c:v>46.53</c:v>
              </c:pt>
              <c:pt idx="3425">
                <c:v>46.53</c:v>
              </c:pt>
              <c:pt idx="3426">
                <c:v>46.53</c:v>
              </c:pt>
              <c:pt idx="3427">
                <c:v>46.54</c:v>
              </c:pt>
              <c:pt idx="3428">
                <c:v>46.54</c:v>
              </c:pt>
              <c:pt idx="3429">
                <c:v>46.53</c:v>
              </c:pt>
              <c:pt idx="3430">
                <c:v>46.53</c:v>
              </c:pt>
              <c:pt idx="3431">
                <c:v>46.53</c:v>
              </c:pt>
              <c:pt idx="3432">
                <c:v>46.53</c:v>
              </c:pt>
              <c:pt idx="3433">
                <c:v>46.53</c:v>
              </c:pt>
              <c:pt idx="3434">
                <c:v>46.53</c:v>
              </c:pt>
              <c:pt idx="3435">
                <c:v>46.53</c:v>
              </c:pt>
              <c:pt idx="3436">
                <c:v>46.53</c:v>
              </c:pt>
              <c:pt idx="3437">
                <c:v>46.53</c:v>
              </c:pt>
              <c:pt idx="3438">
                <c:v>46.53</c:v>
              </c:pt>
              <c:pt idx="3439">
                <c:v>46.53</c:v>
              </c:pt>
              <c:pt idx="3440">
                <c:v>46.53</c:v>
              </c:pt>
              <c:pt idx="3441">
                <c:v>46.53</c:v>
              </c:pt>
              <c:pt idx="3442">
                <c:v>46.53</c:v>
              </c:pt>
              <c:pt idx="3443">
                <c:v>46.54</c:v>
              </c:pt>
              <c:pt idx="3444">
                <c:v>46.54</c:v>
              </c:pt>
              <c:pt idx="3445">
                <c:v>46.53</c:v>
              </c:pt>
              <c:pt idx="3446">
                <c:v>46.53</c:v>
              </c:pt>
              <c:pt idx="3447">
                <c:v>46.54</c:v>
              </c:pt>
              <c:pt idx="3448">
                <c:v>46.54</c:v>
              </c:pt>
              <c:pt idx="3449">
                <c:v>46.53</c:v>
              </c:pt>
              <c:pt idx="3450">
                <c:v>46.53</c:v>
              </c:pt>
              <c:pt idx="3451">
                <c:v>46.53</c:v>
              </c:pt>
              <c:pt idx="3452">
                <c:v>46.53</c:v>
              </c:pt>
              <c:pt idx="3453">
                <c:v>46.53</c:v>
              </c:pt>
              <c:pt idx="3454">
                <c:v>46.53</c:v>
              </c:pt>
              <c:pt idx="3455">
                <c:v>46.54</c:v>
              </c:pt>
              <c:pt idx="3456">
                <c:v>46.54</c:v>
              </c:pt>
              <c:pt idx="3457">
                <c:v>46.54</c:v>
              </c:pt>
              <c:pt idx="3458">
                <c:v>46.54</c:v>
              </c:pt>
              <c:pt idx="3459">
                <c:v>46.53</c:v>
              </c:pt>
              <c:pt idx="3460">
                <c:v>46.53</c:v>
              </c:pt>
              <c:pt idx="3461">
                <c:v>46.54</c:v>
              </c:pt>
              <c:pt idx="3462">
                <c:v>46.54</c:v>
              </c:pt>
              <c:pt idx="3463">
                <c:v>46.54</c:v>
              </c:pt>
              <c:pt idx="3464">
                <c:v>46.54</c:v>
              </c:pt>
              <c:pt idx="3465">
                <c:v>46.53</c:v>
              </c:pt>
              <c:pt idx="3466">
                <c:v>46.53</c:v>
              </c:pt>
              <c:pt idx="3467">
                <c:v>46.53</c:v>
              </c:pt>
              <c:pt idx="3468">
                <c:v>46.53</c:v>
              </c:pt>
              <c:pt idx="3469">
                <c:v>46.53</c:v>
              </c:pt>
              <c:pt idx="3470">
                <c:v>46.53</c:v>
              </c:pt>
              <c:pt idx="3471">
                <c:v>46.54</c:v>
              </c:pt>
              <c:pt idx="3472">
                <c:v>46.54</c:v>
              </c:pt>
              <c:pt idx="3473">
                <c:v>46.54</c:v>
              </c:pt>
              <c:pt idx="3474">
                <c:v>46.54</c:v>
              </c:pt>
              <c:pt idx="3475">
                <c:v>46.54</c:v>
              </c:pt>
              <c:pt idx="3476">
                <c:v>46.54</c:v>
              </c:pt>
              <c:pt idx="3477">
                <c:v>46.54</c:v>
              </c:pt>
              <c:pt idx="3478">
                <c:v>46.54</c:v>
              </c:pt>
              <c:pt idx="3479">
                <c:v>46.54</c:v>
              </c:pt>
              <c:pt idx="3480">
                <c:v>46.54</c:v>
              </c:pt>
              <c:pt idx="3481">
                <c:v>46.54</c:v>
              </c:pt>
              <c:pt idx="3482">
                <c:v>46.54</c:v>
              </c:pt>
              <c:pt idx="3483">
                <c:v>46.54</c:v>
              </c:pt>
              <c:pt idx="3484">
                <c:v>46.54</c:v>
              </c:pt>
              <c:pt idx="3485">
                <c:v>46.54</c:v>
              </c:pt>
              <c:pt idx="3486">
                <c:v>46.54</c:v>
              </c:pt>
              <c:pt idx="3487">
                <c:v>46.54</c:v>
              </c:pt>
              <c:pt idx="3488">
                <c:v>46.54</c:v>
              </c:pt>
              <c:pt idx="3489">
                <c:v>46.55</c:v>
              </c:pt>
              <c:pt idx="3490">
                <c:v>46.55</c:v>
              </c:pt>
              <c:pt idx="3491">
                <c:v>46.54</c:v>
              </c:pt>
              <c:pt idx="3492">
                <c:v>46.54</c:v>
              </c:pt>
              <c:pt idx="3493">
                <c:v>46.54</c:v>
              </c:pt>
              <c:pt idx="3494">
                <c:v>46.54</c:v>
              </c:pt>
              <c:pt idx="3495">
                <c:v>46.55</c:v>
              </c:pt>
              <c:pt idx="3496">
                <c:v>46.55</c:v>
              </c:pt>
              <c:pt idx="3497">
                <c:v>46.54</c:v>
              </c:pt>
              <c:pt idx="3498">
                <c:v>46.54</c:v>
              </c:pt>
              <c:pt idx="3499">
                <c:v>46.54</c:v>
              </c:pt>
              <c:pt idx="3500">
                <c:v>46.54</c:v>
              </c:pt>
              <c:pt idx="3501">
                <c:v>46.54</c:v>
              </c:pt>
              <c:pt idx="3502">
                <c:v>46.54</c:v>
              </c:pt>
              <c:pt idx="3503">
                <c:v>46.55</c:v>
              </c:pt>
              <c:pt idx="3504">
                <c:v>46.55</c:v>
              </c:pt>
              <c:pt idx="3505">
                <c:v>46.56</c:v>
              </c:pt>
              <c:pt idx="3506">
                <c:v>46.56</c:v>
              </c:pt>
              <c:pt idx="3507">
                <c:v>46.55</c:v>
              </c:pt>
              <c:pt idx="3508">
                <c:v>46.55</c:v>
              </c:pt>
              <c:pt idx="3509">
                <c:v>46.54</c:v>
              </c:pt>
              <c:pt idx="3510">
                <c:v>46.54</c:v>
              </c:pt>
              <c:pt idx="3511">
                <c:v>46.54</c:v>
              </c:pt>
              <c:pt idx="3512">
                <c:v>46.54</c:v>
              </c:pt>
              <c:pt idx="3513">
                <c:v>46.55</c:v>
              </c:pt>
              <c:pt idx="3514">
                <c:v>46.55</c:v>
              </c:pt>
              <c:pt idx="3515">
                <c:v>46.56</c:v>
              </c:pt>
              <c:pt idx="3516">
                <c:v>46.56</c:v>
              </c:pt>
              <c:pt idx="3517">
                <c:v>46.55</c:v>
              </c:pt>
              <c:pt idx="3518">
                <c:v>46.55</c:v>
              </c:pt>
              <c:pt idx="3519">
                <c:v>46.56</c:v>
              </c:pt>
              <c:pt idx="3520">
                <c:v>46.56</c:v>
              </c:pt>
              <c:pt idx="3521">
                <c:v>46.55</c:v>
              </c:pt>
              <c:pt idx="3522">
                <c:v>46.55</c:v>
              </c:pt>
              <c:pt idx="3523">
                <c:v>46.55</c:v>
              </c:pt>
              <c:pt idx="3524">
                <c:v>46.55</c:v>
              </c:pt>
              <c:pt idx="3525">
                <c:v>46.55</c:v>
              </c:pt>
              <c:pt idx="3526">
                <c:v>46.55</c:v>
              </c:pt>
              <c:pt idx="3527">
                <c:v>46.56</c:v>
              </c:pt>
              <c:pt idx="3528">
                <c:v>46.56</c:v>
              </c:pt>
              <c:pt idx="3529">
                <c:v>46.56</c:v>
              </c:pt>
              <c:pt idx="3530">
                <c:v>46.56</c:v>
              </c:pt>
              <c:pt idx="3531">
                <c:v>46.56</c:v>
              </c:pt>
              <c:pt idx="3532">
                <c:v>46.56</c:v>
              </c:pt>
              <c:pt idx="3533">
                <c:v>46.56</c:v>
              </c:pt>
              <c:pt idx="3534">
                <c:v>46.56</c:v>
              </c:pt>
              <c:pt idx="3535">
                <c:v>46.56</c:v>
              </c:pt>
              <c:pt idx="3536">
                <c:v>46.56</c:v>
              </c:pt>
              <c:pt idx="3537">
                <c:v>46.56</c:v>
              </c:pt>
              <c:pt idx="3538">
                <c:v>46.56</c:v>
              </c:pt>
              <c:pt idx="3539">
                <c:v>46.56</c:v>
              </c:pt>
              <c:pt idx="3540">
                <c:v>46.56</c:v>
              </c:pt>
              <c:pt idx="3541">
                <c:v>46.56</c:v>
              </c:pt>
              <c:pt idx="3542">
                <c:v>46.56</c:v>
              </c:pt>
              <c:pt idx="3543">
                <c:v>46.56</c:v>
              </c:pt>
              <c:pt idx="3544">
                <c:v>46.56</c:v>
              </c:pt>
              <c:pt idx="3545">
                <c:v>46.56</c:v>
              </c:pt>
              <c:pt idx="3546">
                <c:v>46.56</c:v>
              </c:pt>
              <c:pt idx="3547">
                <c:v>46.56</c:v>
              </c:pt>
              <c:pt idx="3548">
                <c:v>46.56</c:v>
              </c:pt>
              <c:pt idx="3549">
                <c:v>46.56</c:v>
              </c:pt>
              <c:pt idx="3550">
                <c:v>46.56</c:v>
              </c:pt>
              <c:pt idx="3551">
                <c:v>46.56</c:v>
              </c:pt>
              <c:pt idx="3552">
                <c:v>46.56</c:v>
              </c:pt>
              <c:pt idx="3553">
                <c:v>46.56</c:v>
              </c:pt>
              <c:pt idx="3554">
                <c:v>46.56</c:v>
              </c:pt>
              <c:pt idx="3555">
                <c:v>46.56</c:v>
              </c:pt>
              <c:pt idx="3556">
                <c:v>46.56</c:v>
              </c:pt>
              <c:pt idx="3557">
                <c:v>46.56</c:v>
              </c:pt>
              <c:pt idx="3558">
                <c:v>46.56</c:v>
              </c:pt>
              <c:pt idx="3559">
                <c:v>46.56</c:v>
              </c:pt>
              <c:pt idx="3560">
                <c:v>46.56</c:v>
              </c:pt>
              <c:pt idx="3561">
                <c:v>46.56</c:v>
              </c:pt>
              <c:pt idx="3562">
                <c:v>46.56</c:v>
              </c:pt>
              <c:pt idx="3563">
                <c:v>46.56</c:v>
              </c:pt>
              <c:pt idx="3564">
                <c:v>46.56</c:v>
              </c:pt>
              <c:pt idx="3565">
                <c:v>46.57</c:v>
              </c:pt>
              <c:pt idx="3566">
                <c:v>46.57</c:v>
              </c:pt>
              <c:pt idx="3567">
                <c:v>46.57</c:v>
              </c:pt>
              <c:pt idx="3568">
                <c:v>46.57</c:v>
              </c:pt>
              <c:pt idx="3569">
                <c:v>46.57</c:v>
              </c:pt>
              <c:pt idx="3570">
                <c:v>46.57</c:v>
              </c:pt>
              <c:pt idx="3571">
                <c:v>46.57</c:v>
              </c:pt>
              <c:pt idx="3572">
                <c:v>46.57</c:v>
              </c:pt>
              <c:pt idx="3573">
                <c:v>46.57</c:v>
              </c:pt>
              <c:pt idx="3574">
                <c:v>46.57</c:v>
              </c:pt>
              <c:pt idx="3575">
                <c:v>46.57</c:v>
              </c:pt>
              <c:pt idx="3576">
                <c:v>46.57</c:v>
              </c:pt>
              <c:pt idx="3577">
                <c:v>46.57</c:v>
              </c:pt>
              <c:pt idx="3578">
                <c:v>46.57</c:v>
              </c:pt>
              <c:pt idx="3579">
                <c:v>46.57</c:v>
              </c:pt>
              <c:pt idx="3580">
                <c:v>46.57</c:v>
              </c:pt>
              <c:pt idx="3581">
                <c:v>46.57</c:v>
              </c:pt>
              <c:pt idx="3582">
                <c:v>46.57</c:v>
              </c:pt>
              <c:pt idx="3583">
                <c:v>46.57</c:v>
              </c:pt>
              <c:pt idx="3584">
                <c:v>46.57</c:v>
              </c:pt>
              <c:pt idx="3585">
                <c:v>46.58</c:v>
              </c:pt>
              <c:pt idx="3586">
                <c:v>46.58</c:v>
              </c:pt>
              <c:pt idx="3587">
                <c:v>46.57</c:v>
              </c:pt>
              <c:pt idx="3588">
                <c:v>46.57</c:v>
              </c:pt>
              <c:pt idx="3589">
                <c:v>46.58</c:v>
              </c:pt>
              <c:pt idx="3590">
                <c:v>46.58</c:v>
              </c:pt>
              <c:pt idx="3591">
                <c:v>46.58</c:v>
              </c:pt>
              <c:pt idx="3592">
                <c:v>46.58</c:v>
              </c:pt>
              <c:pt idx="3593">
                <c:v>46.57</c:v>
              </c:pt>
              <c:pt idx="3594">
                <c:v>46.57</c:v>
              </c:pt>
              <c:pt idx="3595">
                <c:v>46.58</c:v>
              </c:pt>
              <c:pt idx="3596">
                <c:v>46.58</c:v>
              </c:pt>
              <c:pt idx="3597">
                <c:v>46.57</c:v>
              </c:pt>
              <c:pt idx="3598">
                <c:v>46.57</c:v>
              </c:pt>
              <c:pt idx="3599">
                <c:v>46.57</c:v>
              </c:pt>
              <c:pt idx="3600">
                <c:v>46.57</c:v>
              </c:pt>
              <c:pt idx="3601">
                <c:v>46.57</c:v>
              </c:pt>
              <c:pt idx="3602">
                <c:v>46.57</c:v>
              </c:pt>
              <c:pt idx="3603">
                <c:v>46.57</c:v>
              </c:pt>
              <c:pt idx="3604">
                <c:v>46.57</c:v>
              </c:pt>
              <c:pt idx="3605">
                <c:v>46.57</c:v>
              </c:pt>
              <c:pt idx="3606">
                <c:v>46.57</c:v>
              </c:pt>
              <c:pt idx="3607">
                <c:v>46.57</c:v>
              </c:pt>
              <c:pt idx="3608">
                <c:v>46.57</c:v>
              </c:pt>
              <c:pt idx="3609">
                <c:v>46.57</c:v>
              </c:pt>
              <c:pt idx="3610">
                <c:v>46.57</c:v>
              </c:pt>
              <c:pt idx="3611">
                <c:v>46.58</c:v>
              </c:pt>
              <c:pt idx="3612">
                <c:v>46.58</c:v>
              </c:pt>
              <c:pt idx="3613">
                <c:v>46.58</c:v>
              </c:pt>
              <c:pt idx="3614">
                <c:v>46.58</c:v>
              </c:pt>
              <c:pt idx="3615">
                <c:v>46.58</c:v>
              </c:pt>
              <c:pt idx="3616">
                <c:v>46.58</c:v>
              </c:pt>
              <c:pt idx="3617">
                <c:v>46.57</c:v>
              </c:pt>
              <c:pt idx="3618">
                <c:v>46.57</c:v>
              </c:pt>
              <c:pt idx="3619">
                <c:v>46.58</c:v>
              </c:pt>
              <c:pt idx="3620">
                <c:v>46.58</c:v>
              </c:pt>
              <c:pt idx="3621">
                <c:v>46.57</c:v>
              </c:pt>
              <c:pt idx="3622">
                <c:v>46.57</c:v>
              </c:pt>
              <c:pt idx="3623">
                <c:v>46.58</c:v>
              </c:pt>
              <c:pt idx="3624">
                <c:v>46.58</c:v>
              </c:pt>
              <c:pt idx="3625">
                <c:v>46.58</c:v>
              </c:pt>
              <c:pt idx="3626">
                <c:v>46.58</c:v>
              </c:pt>
              <c:pt idx="3627">
                <c:v>46.59</c:v>
              </c:pt>
              <c:pt idx="3628">
                <c:v>46.59</c:v>
              </c:pt>
              <c:pt idx="3629">
                <c:v>46.59</c:v>
              </c:pt>
              <c:pt idx="3630">
                <c:v>46.59</c:v>
              </c:pt>
              <c:pt idx="3631">
                <c:v>46.59</c:v>
              </c:pt>
              <c:pt idx="3632">
                <c:v>46.59</c:v>
              </c:pt>
              <c:pt idx="3633">
                <c:v>46.58</c:v>
              </c:pt>
              <c:pt idx="3634">
                <c:v>46.58</c:v>
              </c:pt>
              <c:pt idx="3635">
                <c:v>46.59</c:v>
              </c:pt>
              <c:pt idx="3636">
                <c:v>46.59</c:v>
              </c:pt>
              <c:pt idx="3637">
                <c:v>46.59</c:v>
              </c:pt>
              <c:pt idx="3638">
                <c:v>46.59</c:v>
              </c:pt>
              <c:pt idx="3639">
                <c:v>46.59</c:v>
              </c:pt>
              <c:pt idx="3640">
                <c:v>46.59</c:v>
              </c:pt>
              <c:pt idx="3641">
                <c:v>46.6</c:v>
              </c:pt>
              <c:pt idx="3642">
                <c:v>46.6</c:v>
              </c:pt>
              <c:pt idx="3643">
                <c:v>46.6</c:v>
              </c:pt>
              <c:pt idx="3644">
                <c:v>46.6</c:v>
              </c:pt>
              <c:pt idx="3645">
                <c:v>46.59</c:v>
              </c:pt>
              <c:pt idx="3646">
                <c:v>46.59</c:v>
              </c:pt>
              <c:pt idx="3647">
                <c:v>46.59</c:v>
              </c:pt>
              <c:pt idx="3648">
                <c:v>46.59</c:v>
              </c:pt>
              <c:pt idx="3649">
                <c:v>46.6</c:v>
              </c:pt>
              <c:pt idx="3650">
                <c:v>46.6</c:v>
              </c:pt>
              <c:pt idx="3651">
                <c:v>46.59</c:v>
              </c:pt>
              <c:pt idx="3652">
                <c:v>46.59</c:v>
              </c:pt>
              <c:pt idx="3653">
                <c:v>46.6</c:v>
              </c:pt>
              <c:pt idx="3654">
                <c:v>46.6</c:v>
              </c:pt>
              <c:pt idx="3655">
                <c:v>46.59</c:v>
              </c:pt>
              <c:pt idx="3656">
                <c:v>46.59</c:v>
              </c:pt>
              <c:pt idx="3657">
                <c:v>46.6</c:v>
              </c:pt>
              <c:pt idx="3658">
                <c:v>46.6</c:v>
              </c:pt>
              <c:pt idx="3659">
                <c:v>46.6</c:v>
              </c:pt>
              <c:pt idx="3660">
                <c:v>46.6</c:v>
              </c:pt>
              <c:pt idx="3661">
                <c:v>46.59</c:v>
              </c:pt>
              <c:pt idx="3662">
                <c:v>46.59</c:v>
              </c:pt>
              <c:pt idx="3663">
                <c:v>46.6</c:v>
              </c:pt>
              <c:pt idx="3664">
                <c:v>46.6</c:v>
              </c:pt>
              <c:pt idx="3665">
                <c:v>46.6</c:v>
              </c:pt>
              <c:pt idx="3666">
                <c:v>46.6</c:v>
              </c:pt>
              <c:pt idx="3667">
                <c:v>46.6</c:v>
              </c:pt>
              <c:pt idx="3668">
                <c:v>46.6</c:v>
              </c:pt>
              <c:pt idx="3669">
                <c:v>46.6</c:v>
              </c:pt>
              <c:pt idx="3670">
                <c:v>46.6</c:v>
              </c:pt>
              <c:pt idx="3671">
                <c:v>46.6</c:v>
              </c:pt>
              <c:pt idx="3672">
                <c:v>46.6</c:v>
              </c:pt>
              <c:pt idx="3673">
                <c:v>46.6</c:v>
              </c:pt>
              <c:pt idx="3674">
                <c:v>46.6</c:v>
              </c:pt>
              <c:pt idx="3675">
                <c:v>46.6</c:v>
              </c:pt>
              <c:pt idx="3676">
                <c:v>46.6</c:v>
              </c:pt>
              <c:pt idx="3677">
                <c:v>46.61</c:v>
              </c:pt>
              <c:pt idx="3678">
                <c:v>46.61</c:v>
              </c:pt>
              <c:pt idx="3679">
                <c:v>46.6</c:v>
              </c:pt>
              <c:pt idx="3680">
                <c:v>46.6</c:v>
              </c:pt>
              <c:pt idx="3681">
                <c:v>46.61</c:v>
              </c:pt>
              <c:pt idx="3682">
                <c:v>46.61</c:v>
              </c:pt>
              <c:pt idx="3683">
                <c:v>46.61</c:v>
              </c:pt>
              <c:pt idx="3684">
                <c:v>46.61</c:v>
              </c:pt>
              <c:pt idx="3685">
                <c:v>46.61</c:v>
              </c:pt>
              <c:pt idx="3686">
                <c:v>46.61</c:v>
              </c:pt>
              <c:pt idx="3687">
                <c:v>46.61</c:v>
              </c:pt>
              <c:pt idx="3688">
                <c:v>46.61</c:v>
              </c:pt>
              <c:pt idx="3689">
                <c:v>46.61</c:v>
              </c:pt>
              <c:pt idx="3690">
                <c:v>46.61</c:v>
              </c:pt>
              <c:pt idx="3691">
                <c:v>46.62</c:v>
              </c:pt>
              <c:pt idx="3692">
                <c:v>46.62</c:v>
              </c:pt>
              <c:pt idx="3693">
                <c:v>46.61</c:v>
              </c:pt>
              <c:pt idx="3694">
                <c:v>46.61</c:v>
              </c:pt>
              <c:pt idx="3695">
                <c:v>46.61</c:v>
              </c:pt>
              <c:pt idx="3696">
                <c:v>46.61</c:v>
              </c:pt>
              <c:pt idx="3697">
                <c:v>46.61</c:v>
              </c:pt>
              <c:pt idx="3698">
                <c:v>46.61</c:v>
              </c:pt>
              <c:pt idx="3699">
                <c:v>46.61</c:v>
              </c:pt>
              <c:pt idx="3700">
                <c:v>46.61</c:v>
              </c:pt>
              <c:pt idx="3701">
                <c:v>46.61</c:v>
              </c:pt>
              <c:pt idx="3702">
                <c:v>46.61</c:v>
              </c:pt>
              <c:pt idx="3703">
                <c:v>46.61</c:v>
              </c:pt>
              <c:pt idx="3704">
                <c:v>46.61</c:v>
              </c:pt>
              <c:pt idx="3705">
                <c:v>46.61</c:v>
              </c:pt>
              <c:pt idx="3706">
                <c:v>46.61</c:v>
              </c:pt>
              <c:pt idx="3707">
                <c:v>46.61</c:v>
              </c:pt>
              <c:pt idx="3708">
                <c:v>46.61</c:v>
              </c:pt>
              <c:pt idx="3709">
                <c:v>46.61</c:v>
              </c:pt>
              <c:pt idx="3710">
                <c:v>46.61</c:v>
              </c:pt>
              <c:pt idx="3711">
                <c:v>46.61</c:v>
              </c:pt>
              <c:pt idx="3712">
                <c:v>46.61</c:v>
              </c:pt>
              <c:pt idx="3713">
                <c:v>46.61</c:v>
              </c:pt>
              <c:pt idx="3714">
                <c:v>46.61</c:v>
              </c:pt>
              <c:pt idx="3715">
                <c:v>46.61</c:v>
              </c:pt>
              <c:pt idx="3716">
                <c:v>46.61</c:v>
              </c:pt>
              <c:pt idx="3717">
                <c:v>46.62</c:v>
              </c:pt>
              <c:pt idx="3718">
                <c:v>46.62</c:v>
              </c:pt>
              <c:pt idx="3719">
                <c:v>46.61</c:v>
              </c:pt>
              <c:pt idx="3720">
                <c:v>46.61</c:v>
              </c:pt>
              <c:pt idx="3721">
                <c:v>46.62</c:v>
              </c:pt>
              <c:pt idx="3722">
                <c:v>46.62</c:v>
              </c:pt>
              <c:pt idx="3723">
                <c:v>46.61</c:v>
              </c:pt>
              <c:pt idx="3724">
                <c:v>46.61</c:v>
              </c:pt>
              <c:pt idx="3725">
                <c:v>46.62</c:v>
              </c:pt>
              <c:pt idx="3726">
                <c:v>46.62</c:v>
              </c:pt>
              <c:pt idx="3727">
                <c:v>46.63</c:v>
              </c:pt>
              <c:pt idx="3728">
                <c:v>46.63</c:v>
              </c:pt>
              <c:pt idx="3729">
                <c:v>46.63</c:v>
              </c:pt>
              <c:pt idx="3730">
                <c:v>46.63</c:v>
              </c:pt>
              <c:pt idx="3731">
                <c:v>46.61</c:v>
              </c:pt>
              <c:pt idx="3732">
                <c:v>46.61</c:v>
              </c:pt>
              <c:pt idx="3733">
                <c:v>46.62</c:v>
              </c:pt>
              <c:pt idx="3734">
                <c:v>46.62</c:v>
              </c:pt>
              <c:pt idx="3735">
                <c:v>46.62</c:v>
              </c:pt>
              <c:pt idx="3736">
                <c:v>46.62</c:v>
              </c:pt>
              <c:pt idx="3737">
                <c:v>46.61</c:v>
              </c:pt>
              <c:pt idx="3738">
                <c:v>46.61</c:v>
              </c:pt>
              <c:pt idx="3739">
                <c:v>46.61</c:v>
              </c:pt>
              <c:pt idx="3740">
                <c:v>46.61</c:v>
              </c:pt>
              <c:pt idx="3741">
                <c:v>46.62</c:v>
              </c:pt>
              <c:pt idx="3742">
                <c:v>46.62</c:v>
              </c:pt>
              <c:pt idx="3743">
                <c:v>46.62</c:v>
              </c:pt>
              <c:pt idx="3744">
                <c:v>46.62</c:v>
              </c:pt>
              <c:pt idx="3745">
                <c:v>46.63</c:v>
              </c:pt>
              <c:pt idx="3746">
                <c:v>46.63</c:v>
              </c:pt>
              <c:pt idx="3747">
                <c:v>46.62</c:v>
              </c:pt>
              <c:pt idx="3748">
                <c:v>46.62</c:v>
              </c:pt>
              <c:pt idx="3749">
                <c:v>46.63</c:v>
              </c:pt>
              <c:pt idx="3750">
                <c:v>46.63</c:v>
              </c:pt>
              <c:pt idx="3751">
                <c:v>46.62</c:v>
              </c:pt>
              <c:pt idx="3752">
                <c:v>46.62</c:v>
              </c:pt>
              <c:pt idx="3753">
                <c:v>46.62</c:v>
              </c:pt>
              <c:pt idx="3754">
                <c:v>46.62</c:v>
              </c:pt>
              <c:pt idx="3755">
                <c:v>46.63</c:v>
              </c:pt>
              <c:pt idx="3756">
                <c:v>46.63</c:v>
              </c:pt>
              <c:pt idx="3757">
                <c:v>46.63</c:v>
              </c:pt>
              <c:pt idx="3758">
                <c:v>46.63</c:v>
              </c:pt>
              <c:pt idx="3759">
                <c:v>46.63</c:v>
              </c:pt>
              <c:pt idx="3760">
                <c:v>46.63</c:v>
              </c:pt>
              <c:pt idx="3761">
                <c:v>46.63</c:v>
              </c:pt>
              <c:pt idx="3762">
                <c:v>46.63</c:v>
              </c:pt>
              <c:pt idx="3763">
                <c:v>46.63</c:v>
              </c:pt>
              <c:pt idx="3764">
                <c:v>46.63</c:v>
              </c:pt>
              <c:pt idx="3765">
                <c:v>46.64</c:v>
              </c:pt>
              <c:pt idx="3766">
                <c:v>46.64</c:v>
              </c:pt>
              <c:pt idx="3767">
                <c:v>46.64</c:v>
              </c:pt>
              <c:pt idx="3768">
                <c:v>46.64</c:v>
              </c:pt>
              <c:pt idx="3769">
                <c:v>46.64</c:v>
              </c:pt>
              <c:pt idx="3770">
                <c:v>46.64</c:v>
              </c:pt>
              <c:pt idx="3771">
                <c:v>46.64</c:v>
              </c:pt>
              <c:pt idx="3772">
                <c:v>46.64</c:v>
              </c:pt>
              <c:pt idx="3773">
                <c:v>46.64</c:v>
              </c:pt>
              <c:pt idx="3774">
                <c:v>46.64</c:v>
              </c:pt>
              <c:pt idx="3775">
                <c:v>46.64</c:v>
              </c:pt>
              <c:pt idx="3776">
                <c:v>46.64</c:v>
              </c:pt>
              <c:pt idx="3777">
                <c:v>46.63</c:v>
              </c:pt>
              <c:pt idx="3778">
                <c:v>46.63</c:v>
              </c:pt>
              <c:pt idx="3779">
                <c:v>46.64</c:v>
              </c:pt>
              <c:pt idx="3780">
                <c:v>46.64</c:v>
              </c:pt>
              <c:pt idx="3781">
                <c:v>46.64</c:v>
              </c:pt>
              <c:pt idx="3782">
                <c:v>46.64</c:v>
              </c:pt>
              <c:pt idx="3783">
                <c:v>46.63</c:v>
              </c:pt>
              <c:pt idx="3784">
                <c:v>46.63</c:v>
              </c:pt>
              <c:pt idx="3785">
                <c:v>46.64</c:v>
              </c:pt>
              <c:pt idx="3786">
                <c:v>46.64</c:v>
              </c:pt>
              <c:pt idx="3787">
                <c:v>46.63</c:v>
              </c:pt>
              <c:pt idx="3788">
                <c:v>46.63</c:v>
              </c:pt>
              <c:pt idx="3789">
                <c:v>46.64</c:v>
              </c:pt>
              <c:pt idx="3790">
                <c:v>46.64</c:v>
              </c:pt>
              <c:pt idx="3791">
                <c:v>46.63</c:v>
              </c:pt>
              <c:pt idx="3792">
                <c:v>46.63</c:v>
              </c:pt>
              <c:pt idx="3793">
                <c:v>46.63</c:v>
              </c:pt>
              <c:pt idx="3794">
                <c:v>46.63</c:v>
              </c:pt>
              <c:pt idx="3795">
                <c:v>46.64</c:v>
              </c:pt>
              <c:pt idx="3796">
                <c:v>46.64</c:v>
              </c:pt>
              <c:pt idx="3797">
                <c:v>46.64</c:v>
              </c:pt>
              <c:pt idx="3798">
                <c:v>46.64</c:v>
              </c:pt>
              <c:pt idx="3799">
                <c:v>46.63</c:v>
              </c:pt>
              <c:pt idx="3800">
                <c:v>46.63</c:v>
              </c:pt>
              <c:pt idx="3801">
                <c:v>46.64</c:v>
              </c:pt>
              <c:pt idx="3802">
                <c:v>46.64</c:v>
              </c:pt>
              <c:pt idx="3803">
                <c:v>46.64</c:v>
              </c:pt>
              <c:pt idx="3804">
                <c:v>46.64</c:v>
              </c:pt>
              <c:pt idx="3805">
                <c:v>46.64</c:v>
              </c:pt>
              <c:pt idx="3806">
                <c:v>46.64</c:v>
              </c:pt>
              <c:pt idx="3807">
                <c:v>46.64</c:v>
              </c:pt>
              <c:pt idx="3808">
                <c:v>46.64</c:v>
              </c:pt>
              <c:pt idx="3809">
                <c:v>46.65</c:v>
              </c:pt>
              <c:pt idx="3810">
                <c:v>46.65</c:v>
              </c:pt>
              <c:pt idx="3811">
                <c:v>46.64</c:v>
              </c:pt>
              <c:pt idx="3812">
                <c:v>46.64</c:v>
              </c:pt>
              <c:pt idx="3813">
                <c:v>46.64</c:v>
              </c:pt>
              <c:pt idx="3814">
                <c:v>46.64</c:v>
              </c:pt>
              <c:pt idx="3815">
                <c:v>46.64</c:v>
              </c:pt>
              <c:pt idx="3816">
                <c:v>46.64</c:v>
              </c:pt>
              <c:pt idx="3817">
                <c:v>46.64</c:v>
              </c:pt>
              <c:pt idx="3818">
                <c:v>46.64</c:v>
              </c:pt>
              <c:pt idx="3819">
                <c:v>46.64</c:v>
              </c:pt>
              <c:pt idx="3820">
                <c:v>46.64</c:v>
              </c:pt>
              <c:pt idx="3821">
                <c:v>46.64</c:v>
              </c:pt>
              <c:pt idx="3822">
                <c:v>46.64</c:v>
              </c:pt>
              <c:pt idx="3823">
                <c:v>46.63</c:v>
              </c:pt>
              <c:pt idx="3824">
                <c:v>46.63</c:v>
              </c:pt>
              <c:pt idx="3825">
                <c:v>46.63</c:v>
              </c:pt>
              <c:pt idx="3826">
                <c:v>46.63</c:v>
              </c:pt>
              <c:pt idx="3827">
                <c:v>46.64</c:v>
              </c:pt>
              <c:pt idx="3828">
                <c:v>46.64</c:v>
              </c:pt>
              <c:pt idx="3829">
                <c:v>46.64</c:v>
              </c:pt>
              <c:pt idx="3830">
                <c:v>46.64</c:v>
              </c:pt>
              <c:pt idx="3831">
                <c:v>46.64</c:v>
              </c:pt>
              <c:pt idx="3832">
                <c:v>46.64</c:v>
              </c:pt>
              <c:pt idx="3833">
                <c:v>46.65</c:v>
              </c:pt>
              <c:pt idx="3834">
                <c:v>46.65</c:v>
              </c:pt>
              <c:pt idx="3835">
                <c:v>46.64</c:v>
              </c:pt>
              <c:pt idx="3836">
                <c:v>46.64</c:v>
              </c:pt>
              <c:pt idx="3837">
                <c:v>46.65</c:v>
              </c:pt>
              <c:pt idx="3838">
                <c:v>46.65</c:v>
              </c:pt>
              <c:pt idx="3839">
                <c:v>46.65</c:v>
              </c:pt>
              <c:pt idx="3840">
                <c:v>46.65</c:v>
              </c:pt>
              <c:pt idx="3841">
                <c:v>46.65</c:v>
              </c:pt>
              <c:pt idx="3842">
                <c:v>46.65</c:v>
              </c:pt>
              <c:pt idx="3843">
                <c:v>46.65</c:v>
              </c:pt>
              <c:pt idx="3844">
                <c:v>46.65</c:v>
              </c:pt>
              <c:pt idx="3845">
                <c:v>46.65</c:v>
              </c:pt>
              <c:pt idx="3846">
                <c:v>46.65</c:v>
              </c:pt>
              <c:pt idx="3847">
                <c:v>46.65</c:v>
              </c:pt>
              <c:pt idx="3848">
                <c:v>46.65</c:v>
              </c:pt>
              <c:pt idx="3849">
                <c:v>46.65</c:v>
              </c:pt>
              <c:pt idx="3850">
                <c:v>46.65</c:v>
              </c:pt>
              <c:pt idx="3851">
                <c:v>46.65</c:v>
              </c:pt>
              <c:pt idx="3852">
                <c:v>46.65</c:v>
              </c:pt>
              <c:pt idx="3853">
                <c:v>46.65</c:v>
              </c:pt>
              <c:pt idx="3854">
                <c:v>46.65</c:v>
              </c:pt>
              <c:pt idx="3855">
                <c:v>46.65</c:v>
              </c:pt>
              <c:pt idx="3856">
                <c:v>46.65</c:v>
              </c:pt>
              <c:pt idx="3857">
                <c:v>46.66</c:v>
              </c:pt>
              <c:pt idx="3858">
                <c:v>46.66</c:v>
              </c:pt>
              <c:pt idx="3859">
                <c:v>46.65</c:v>
              </c:pt>
              <c:pt idx="3860">
                <c:v>46.65</c:v>
              </c:pt>
              <c:pt idx="3861">
                <c:v>46.65</c:v>
              </c:pt>
              <c:pt idx="3862">
                <c:v>46.65</c:v>
              </c:pt>
              <c:pt idx="3863">
                <c:v>46.65</c:v>
              </c:pt>
              <c:pt idx="3864">
                <c:v>46.65</c:v>
              </c:pt>
              <c:pt idx="3865">
                <c:v>46.65</c:v>
              </c:pt>
              <c:pt idx="3866">
                <c:v>46.65</c:v>
              </c:pt>
              <c:pt idx="3867">
                <c:v>46.65</c:v>
              </c:pt>
              <c:pt idx="3868">
                <c:v>46.65</c:v>
              </c:pt>
              <c:pt idx="3869">
                <c:v>46.65</c:v>
              </c:pt>
              <c:pt idx="3870">
                <c:v>46.65</c:v>
              </c:pt>
              <c:pt idx="3871">
                <c:v>46.66</c:v>
              </c:pt>
              <c:pt idx="3872">
                <c:v>46.66</c:v>
              </c:pt>
              <c:pt idx="3873">
                <c:v>46.66</c:v>
              </c:pt>
              <c:pt idx="3874">
                <c:v>46.66</c:v>
              </c:pt>
              <c:pt idx="3875">
                <c:v>46.65</c:v>
              </c:pt>
              <c:pt idx="3876">
                <c:v>46.65</c:v>
              </c:pt>
              <c:pt idx="3877">
                <c:v>46.65</c:v>
              </c:pt>
              <c:pt idx="3878">
                <c:v>46.65</c:v>
              </c:pt>
              <c:pt idx="3879">
                <c:v>46.66</c:v>
              </c:pt>
              <c:pt idx="3880">
                <c:v>46.66</c:v>
              </c:pt>
              <c:pt idx="3881">
                <c:v>46.66</c:v>
              </c:pt>
              <c:pt idx="3882">
                <c:v>46.66</c:v>
              </c:pt>
              <c:pt idx="3883">
                <c:v>46.66</c:v>
              </c:pt>
              <c:pt idx="3884">
                <c:v>46.66</c:v>
              </c:pt>
              <c:pt idx="3885">
                <c:v>46.66</c:v>
              </c:pt>
              <c:pt idx="3886">
                <c:v>46.66</c:v>
              </c:pt>
              <c:pt idx="3887">
                <c:v>46.66</c:v>
              </c:pt>
              <c:pt idx="3888">
                <c:v>46.66</c:v>
              </c:pt>
              <c:pt idx="3889">
                <c:v>46.66</c:v>
              </c:pt>
              <c:pt idx="3890">
                <c:v>46.66</c:v>
              </c:pt>
              <c:pt idx="3891">
                <c:v>46.67</c:v>
              </c:pt>
              <c:pt idx="3892">
                <c:v>46.67</c:v>
              </c:pt>
              <c:pt idx="3893">
                <c:v>46.67</c:v>
              </c:pt>
              <c:pt idx="3894">
                <c:v>46.67</c:v>
              </c:pt>
              <c:pt idx="3895">
                <c:v>46.67</c:v>
              </c:pt>
              <c:pt idx="3896">
                <c:v>46.67</c:v>
              </c:pt>
              <c:pt idx="3897">
                <c:v>46.67</c:v>
              </c:pt>
              <c:pt idx="3898">
                <c:v>46.67</c:v>
              </c:pt>
              <c:pt idx="3899">
                <c:v>46.67</c:v>
              </c:pt>
              <c:pt idx="3900">
                <c:v>46.67</c:v>
              </c:pt>
              <c:pt idx="3901">
                <c:v>46.68</c:v>
              </c:pt>
              <c:pt idx="3902">
                <c:v>46.68</c:v>
              </c:pt>
              <c:pt idx="3903">
                <c:v>46.68</c:v>
              </c:pt>
              <c:pt idx="3904">
                <c:v>46.68</c:v>
              </c:pt>
              <c:pt idx="3905">
                <c:v>46.67</c:v>
              </c:pt>
              <c:pt idx="3906">
                <c:v>46.67</c:v>
              </c:pt>
              <c:pt idx="3907">
                <c:v>46.67</c:v>
              </c:pt>
              <c:pt idx="3908">
                <c:v>46.67</c:v>
              </c:pt>
              <c:pt idx="3909">
                <c:v>46.67</c:v>
              </c:pt>
              <c:pt idx="3910">
                <c:v>46.67</c:v>
              </c:pt>
              <c:pt idx="3911">
                <c:v>46.68</c:v>
              </c:pt>
              <c:pt idx="3912">
                <c:v>46.68</c:v>
              </c:pt>
              <c:pt idx="3913">
                <c:v>46.68</c:v>
              </c:pt>
              <c:pt idx="3914">
                <c:v>46.68</c:v>
              </c:pt>
              <c:pt idx="3915">
                <c:v>46.68</c:v>
              </c:pt>
              <c:pt idx="3916">
                <c:v>46.68</c:v>
              </c:pt>
              <c:pt idx="3917">
                <c:v>46.68</c:v>
              </c:pt>
              <c:pt idx="3918">
                <c:v>46.68</c:v>
              </c:pt>
              <c:pt idx="3919">
                <c:v>46.68</c:v>
              </c:pt>
              <c:pt idx="3920">
                <c:v>46.68</c:v>
              </c:pt>
              <c:pt idx="3921">
                <c:v>46.68</c:v>
              </c:pt>
              <c:pt idx="3922">
                <c:v>46.68</c:v>
              </c:pt>
              <c:pt idx="3923">
                <c:v>46.69</c:v>
              </c:pt>
              <c:pt idx="3924">
                <c:v>46.69</c:v>
              </c:pt>
              <c:pt idx="3925">
                <c:v>46.69</c:v>
              </c:pt>
              <c:pt idx="3926">
                <c:v>46.69</c:v>
              </c:pt>
              <c:pt idx="3927">
                <c:v>46.69</c:v>
              </c:pt>
              <c:pt idx="3928">
                <c:v>46.69</c:v>
              </c:pt>
              <c:pt idx="3929">
                <c:v>46.69</c:v>
              </c:pt>
              <c:pt idx="3930">
                <c:v>46.69</c:v>
              </c:pt>
              <c:pt idx="3931">
                <c:v>46.7</c:v>
              </c:pt>
              <c:pt idx="3932">
                <c:v>46.7</c:v>
              </c:pt>
              <c:pt idx="3933">
                <c:v>46.7</c:v>
              </c:pt>
              <c:pt idx="3934">
                <c:v>46.7</c:v>
              </c:pt>
              <c:pt idx="3935">
                <c:v>46.7</c:v>
              </c:pt>
              <c:pt idx="3936">
                <c:v>46.7</c:v>
              </c:pt>
              <c:pt idx="3937">
                <c:v>46.7</c:v>
              </c:pt>
              <c:pt idx="3938">
                <c:v>46.7</c:v>
              </c:pt>
              <c:pt idx="3939">
                <c:v>46.7</c:v>
              </c:pt>
              <c:pt idx="3940">
                <c:v>46.7</c:v>
              </c:pt>
              <c:pt idx="3941">
                <c:v>46.7</c:v>
              </c:pt>
              <c:pt idx="3942">
                <c:v>46.7</c:v>
              </c:pt>
              <c:pt idx="3943">
                <c:v>46.7</c:v>
              </c:pt>
              <c:pt idx="3944">
                <c:v>46.7</c:v>
              </c:pt>
              <c:pt idx="3945">
                <c:v>46.69</c:v>
              </c:pt>
              <c:pt idx="3946">
                <c:v>46.69</c:v>
              </c:pt>
              <c:pt idx="3947">
                <c:v>46.7</c:v>
              </c:pt>
              <c:pt idx="3948">
                <c:v>46.7</c:v>
              </c:pt>
              <c:pt idx="3949">
                <c:v>46.71</c:v>
              </c:pt>
              <c:pt idx="3950">
                <c:v>46.71</c:v>
              </c:pt>
              <c:pt idx="3951">
                <c:v>46.7</c:v>
              </c:pt>
              <c:pt idx="3952">
                <c:v>46.7</c:v>
              </c:pt>
              <c:pt idx="3953">
                <c:v>46.71</c:v>
              </c:pt>
              <c:pt idx="3954">
                <c:v>46.71</c:v>
              </c:pt>
              <c:pt idx="3955">
                <c:v>46.71</c:v>
              </c:pt>
              <c:pt idx="3956">
                <c:v>46.71</c:v>
              </c:pt>
              <c:pt idx="3957">
                <c:v>46.72</c:v>
              </c:pt>
              <c:pt idx="3958">
                <c:v>46.72</c:v>
              </c:pt>
              <c:pt idx="3959">
                <c:v>46.72</c:v>
              </c:pt>
              <c:pt idx="3960">
                <c:v>46.72</c:v>
              </c:pt>
              <c:pt idx="3961">
                <c:v>46.73</c:v>
              </c:pt>
              <c:pt idx="3962">
                <c:v>46.73</c:v>
              </c:pt>
              <c:pt idx="3963">
                <c:v>46.73</c:v>
              </c:pt>
              <c:pt idx="3964">
                <c:v>46.73</c:v>
              </c:pt>
              <c:pt idx="3965">
                <c:v>46.73</c:v>
              </c:pt>
              <c:pt idx="3966">
                <c:v>46.73</c:v>
              </c:pt>
              <c:pt idx="3967">
                <c:v>46.73</c:v>
              </c:pt>
              <c:pt idx="3968">
                <c:v>46.73</c:v>
              </c:pt>
              <c:pt idx="3969">
                <c:v>46.73</c:v>
              </c:pt>
              <c:pt idx="3970">
                <c:v>46.73</c:v>
              </c:pt>
              <c:pt idx="3971">
                <c:v>46.74</c:v>
              </c:pt>
              <c:pt idx="3972">
                <c:v>46.74</c:v>
              </c:pt>
              <c:pt idx="3973">
                <c:v>46.74</c:v>
              </c:pt>
              <c:pt idx="3974">
                <c:v>46.74</c:v>
              </c:pt>
              <c:pt idx="3975">
                <c:v>46.74</c:v>
              </c:pt>
              <c:pt idx="3976">
                <c:v>46.74</c:v>
              </c:pt>
              <c:pt idx="3977">
                <c:v>46.74</c:v>
              </c:pt>
              <c:pt idx="3978">
                <c:v>46.74</c:v>
              </c:pt>
              <c:pt idx="3979">
                <c:v>46.74</c:v>
              </c:pt>
              <c:pt idx="3980">
                <c:v>46.74</c:v>
              </c:pt>
              <c:pt idx="3981">
                <c:v>46.74</c:v>
              </c:pt>
              <c:pt idx="3982">
                <c:v>46.74</c:v>
              </c:pt>
              <c:pt idx="3983">
                <c:v>46.74</c:v>
              </c:pt>
              <c:pt idx="3984">
                <c:v>46.74</c:v>
              </c:pt>
              <c:pt idx="3985">
                <c:v>46.74</c:v>
              </c:pt>
              <c:pt idx="3986">
                <c:v>46.74</c:v>
              </c:pt>
              <c:pt idx="3987">
                <c:v>46.75</c:v>
              </c:pt>
              <c:pt idx="3988">
                <c:v>46.75</c:v>
              </c:pt>
              <c:pt idx="3989">
                <c:v>46.75</c:v>
              </c:pt>
              <c:pt idx="3990">
                <c:v>46.75</c:v>
              </c:pt>
              <c:pt idx="3991">
                <c:v>46.75</c:v>
              </c:pt>
              <c:pt idx="3992">
                <c:v>46.75</c:v>
              </c:pt>
              <c:pt idx="3993">
                <c:v>46.75</c:v>
              </c:pt>
              <c:pt idx="3994">
                <c:v>46.75</c:v>
              </c:pt>
              <c:pt idx="3995">
                <c:v>46.75</c:v>
              </c:pt>
              <c:pt idx="3996">
                <c:v>46.75</c:v>
              </c:pt>
              <c:pt idx="3997">
                <c:v>46.76</c:v>
              </c:pt>
              <c:pt idx="3998">
                <c:v>46.76</c:v>
              </c:pt>
              <c:pt idx="3999">
                <c:v>46.76</c:v>
              </c:pt>
              <c:pt idx="4000">
                <c:v>46.76</c:v>
              </c:pt>
              <c:pt idx="4001">
                <c:v>46.77</c:v>
              </c:pt>
              <c:pt idx="4002">
                <c:v>46.77</c:v>
              </c:pt>
              <c:pt idx="4003">
                <c:v>46.76</c:v>
              </c:pt>
              <c:pt idx="4004">
                <c:v>46.76</c:v>
              </c:pt>
              <c:pt idx="4005">
                <c:v>46.76</c:v>
              </c:pt>
              <c:pt idx="4006">
                <c:v>46.76</c:v>
              </c:pt>
              <c:pt idx="4007">
                <c:v>46.77</c:v>
              </c:pt>
              <c:pt idx="4008">
                <c:v>46.77</c:v>
              </c:pt>
              <c:pt idx="4009">
                <c:v>46.77</c:v>
              </c:pt>
              <c:pt idx="4010">
                <c:v>46.77</c:v>
              </c:pt>
              <c:pt idx="4011">
                <c:v>46.78</c:v>
              </c:pt>
              <c:pt idx="4012">
                <c:v>46.78</c:v>
              </c:pt>
              <c:pt idx="4013">
                <c:v>46.77</c:v>
              </c:pt>
              <c:pt idx="4014">
                <c:v>46.77</c:v>
              </c:pt>
              <c:pt idx="4015">
                <c:v>46.77</c:v>
              </c:pt>
              <c:pt idx="4016">
                <c:v>46.77</c:v>
              </c:pt>
              <c:pt idx="4017">
                <c:v>46.77</c:v>
              </c:pt>
              <c:pt idx="4018">
                <c:v>46.77</c:v>
              </c:pt>
              <c:pt idx="4019">
                <c:v>46.76</c:v>
              </c:pt>
              <c:pt idx="4020">
                <c:v>46.76</c:v>
              </c:pt>
              <c:pt idx="4021">
                <c:v>46.77</c:v>
              </c:pt>
              <c:pt idx="4022">
                <c:v>46.77</c:v>
              </c:pt>
              <c:pt idx="4023">
                <c:v>46.77</c:v>
              </c:pt>
              <c:pt idx="4024">
                <c:v>46.77</c:v>
              </c:pt>
              <c:pt idx="4025">
                <c:v>46.78</c:v>
              </c:pt>
              <c:pt idx="4026">
                <c:v>46.78</c:v>
              </c:pt>
              <c:pt idx="4027">
                <c:v>46.78</c:v>
              </c:pt>
              <c:pt idx="4028">
                <c:v>46.78</c:v>
              </c:pt>
              <c:pt idx="4029">
                <c:v>46.78</c:v>
              </c:pt>
              <c:pt idx="4030">
                <c:v>46.78</c:v>
              </c:pt>
              <c:pt idx="4031">
                <c:v>46.78</c:v>
              </c:pt>
              <c:pt idx="4032">
                <c:v>46.78</c:v>
              </c:pt>
              <c:pt idx="4033">
                <c:v>46.78</c:v>
              </c:pt>
              <c:pt idx="4034">
                <c:v>46.78</c:v>
              </c:pt>
              <c:pt idx="4035">
                <c:v>46.8</c:v>
              </c:pt>
              <c:pt idx="4036">
                <c:v>46.8</c:v>
              </c:pt>
              <c:pt idx="4037">
                <c:v>46.8</c:v>
              </c:pt>
              <c:pt idx="4038">
                <c:v>46.8</c:v>
              </c:pt>
              <c:pt idx="4039">
                <c:v>46.78</c:v>
              </c:pt>
              <c:pt idx="4040">
                <c:v>46.78</c:v>
              </c:pt>
              <c:pt idx="4041">
                <c:v>46.79</c:v>
              </c:pt>
              <c:pt idx="4042">
                <c:v>46.79</c:v>
              </c:pt>
              <c:pt idx="4043">
                <c:v>46.79</c:v>
              </c:pt>
              <c:pt idx="4044">
                <c:v>46.79</c:v>
              </c:pt>
              <c:pt idx="4045">
                <c:v>46.79</c:v>
              </c:pt>
              <c:pt idx="4046">
                <c:v>46.79</c:v>
              </c:pt>
              <c:pt idx="4047">
                <c:v>46.79</c:v>
              </c:pt>
              <c:pt idx="4048">
                <c:v>46.79</c:v>
              </c:pt>
              <c:pt idx="4049">
                <c:v>46.8</c:v>
              </c:pt>
              <c:pt idx="4050">
                <c:v>46.8</c:v>
              </c:pt>
              <c:pt idx="4051">
                <c:v>46.81</c:v>
              </c:pt>
              <c:pt idx="4052">
                <c:v>46.81</c:v>
              </c:pt>
              <c:pt idx="4053">
                <c:v>46.8</c:v>
              </c:pt>
              <c:pt idx="4054">
                <c:v>46.8</c:v>
              </c:pt>
              <c:pt idx="4055">
                <c:v>46.81</c:v>
              </c:pt>
              <c:pt idx="4056">
                <c:v>46.81</c:v>
              </c:pt>
              <c:pt idx="4057">
                <c:v>46.82</c:v>
              </c:pt>
              <c:pt idx="4058">
                <c:v>46.82</c:v>
              </c:pt>
              <c:pt idx="4059">
                <c:v>46.81</c:v>
              </c:pt>
              <c:pt idx="4060">
                <c:v>46.81</c:v>
              </c:pt>
              <c:pt idx="4061">
                <c:v>46.81</c:v>
              </c:pt>
              <c:pt idx="4062">
                <c:v>46.81</c:v>
              </c:pt>
              <c:pt idx="4063">
                <c:v>46.82</c:v>
              </c:pt>
              <c:pt idx="4064">
                <c:v>46.82</c:v>
              </c:pt>
              <c:pt idx="4065">
                <c:v>46.82</c:v>
              </c:pt>
              <c:pt idx="4066">
                <c:v>46.82</c:v>
              </c:pt>
              <c:pt idx="4067">
                <c:v>46.82</c:v>
              </c:pt>
              <c:pt idx="4068">
                <c:v>46.82</c:v>
              </c:pt>
              <c:pt idx="4069">
                <c:v>46.82</c:v>
              </c:pt>
              <c:pt idx="4070">
                <c:v>46.82</c:v>
              </c:pt>
              <c:pt idx="4071">
                <c:v>46.83</c:v>
              </c:pt>
              <c:pt idx="4072">
                <c:v>46.83</c:v>
              </c:pt>
              <c:pt idx="4073">
                <c:v>46.84</c:v>
              </c:pt>
              <c:pt idx="4074">
                <c:v>46.84</c:v>
              </c:pt>
              <c:pt idx="4075">
                <c:v>46.84</c:v>
              </c:pt>
              <c:pt idx="4076">
                <c:v>46.84</c:v>
              </c:pt>
              <c:pt idx="4077">
                <c:v>46.83</c:v>
              </c:pt>
              <c:pt idx="4078">
                <c:v>46.83</c:v>
              </c:pt>
              <c:pt idx="4079">
                <c:v>46.83</c:v>
              </c:pt>
              <c:pt idx="4080">
                <c:v>46.83</c:v>
              </c:pt>
              <c:pt idx="4081">
                <c:v>46.84</c:v>
              </c:pt>
              <c:pt idx="4082">
                <c:v>46.84</c:v>
              </c:pt>
              <c:pt idx="4083">
                <c:v>46.85</c:v>
              </c:pt>
              <c:pt idx="4084">
                <c:v>46.85</c:v>
              </c:pt>
              <c:pt idx="4085">
                <c:v>46.84</c:v>
              </c:pt>
              <c:pt idx="4086">
                <c:v>46.84</c:v>
              </c:pt>
              <c:pt idx="4087">
                <c:v>46.85</c:v>
              </c:pt>
              <c:pt idx="4088">
                <c:v>46.85</c:v>
              </c:pt>
              <c:pt idx="4089">
                <c:v>46.84</c:v>
              </c:pt>
              <c:pt idx="4090">
                <c:v>46.84</c:v>
              </c:pt>
              <c:pt idx="4091">
                <c:v>46.85</c:v>
              </c:pt>
              <c:pt idx="4092">
                <c:v>46.85</c:v>
              </c:pt>
              <c:pt idx="4093">
                <c:v>46.84</c:v>
              </c:pt>
              <c:pt idx="4094">
                <c:v>46.84</c:v>
              </c:pt>
              <c:pt idx="4095">
                <c:v>46.85</c:v>
              </c:pt>
              <c:pt idx="4096">
                <c:v>46.85</c:v>
              </c:pt>
              <c:pt idx="4097">
                <c:v>46.85</c:v>
              </c:pt>
              <c:pt idx="4098">
                <c:v>46.85</c:v>
              </c:pt>
              <c:pt idx="4099">
                <c:v>46.85</c:v>
              </c:pt>
              <c:pt idx="4100">
                <c:v>46.85</c:v>
              </c:pt>
              <c:pt idx="4101">
                <c:v>46.85</c:v>
              </c:pt>
              <c:pt idx="4102">
                <c:v>46.85</c:v>
              </c:pt>
              <c:pt idx="4103">
                <c:v>46.86</c:v>
              </c:pt>
              <c:pt idx="4104">
                <c:v>46.86</c:v>
              </c:pt>
              <c:pt idx="4105">
                <c:v>46.85</c:v>
              </c:pt>
              <c:pt idx="4106">
                <c:v>46.85</c:v>
              </c:pt>
              <c:pt idx="4107">
                <c:v>46.86</c:v>
              </c:pt>
              <c:pt idx="4108">
                <c:v>46.86</c:v>
              </c:pt>
              <c:pt idx="4109">
                <c:v>46.86</c:v>
              </c:pt>
              <c:pt idx="4110">
                <c:v>46.86</c:v>
              </c:pt>
              <c:pt idx="4111">
                <c:v>46.86</c:v>
              </c:pt>
              <c:pt idx="4112">
                <c:v>46.86</c:v>
              </c:pt>
              <c:pt idx="4113">
                <c:v>46.87</c:v>
              </c:pt>
              <c:pt idx="4114">
                <c:v>46.87</c:v>
              </c:pt>
              <c:pt idx="4115">
                <c:v>46.86</c:v>
              </c:pt>
              <c:pt idx="4116">
                <c:v>46.86</c:v>
              </c:pt>
              <c:pt idx="4117">
                <c:v>46.87</c:v>
              </c:pt>
              <c:pt idx="4118">
                <c:v>46.87</c:v>
              </c:pt>
              <c:pt idx="4119">
                <c:v>46.87</c:v>
              </c:pt>
              <c:pt idx="4120">
                <c:v>46.87</c:v>
              </c:pt>
              <c:pt idx="4121">
                <c:v>46.88</c:v>
              </c:pt>
              <c:pt idx="4122">
                <c:v>46.88</c:v>
              </c:pt>
              <c:pt idx="4123">
                <c:v>46.88</c:v>
              </c:pt>
              <c:pt idx="4124">
                <c:v>46.88</c:v>
              </c:pt>
              <c:pt idx="4125">
                <c:v>46.88</c:v>
              </c:pt>
              <c:pt idx="4126">
                <c:v>46.88</c:v>
              </c:pt>
              <c:pt idx="4127">
                <c:v>46.88</c:v>
              </c:pt>
              <c:pt idx="4128">
                <c:v>46.88</c:v>
              </c:pt>
              <c:pt idx="4129">
                <c:v>46.88</c:v>
              </c:pt>
              <c:pt idx="4130">
                <c:v>46.88</c:v>
              </c:pt>
              <c:pt idx="4131">
                <c:v>46.88</c:v>
              </c:pt>
              <c:pt idx="4132">
                <c:v>46.88</c:v>
              </c:pt>
              <c:pt idx="4133">
                <c:v>46.88</c:v>
              </c:pt>
              <c:pt idx="4134">
                <c:v>46.88</c:v>
              </c:pt>
              <c:pt idx="4135">
                <c:v>46.88</c:v>
              </c:pt>
              <c:pt idx="4136">
                <c:v>46.88</c:v>
              </c:pt>
              <c:pt idx="4137">
                <c:v>46.88</c:v>
              </c:pt>
              <c:pt idx="4138">
                <c:v>46.88</c:v>
              </c:pt>
              <c:pt idx="4139">
                <c:v>46.88</c:v>
              </c:pt>
              <c:pt idx="4140">
                <c:v>46.88</c:v>
              </c:pt>
              <c:pt idx="4141">
                <c:v>46.88</c:v>
              </c:pt>
              <c:pt idx="4142">
                <c:v>46.88</c:v>
              </c:pt>
              <c:pt idx="4143">
                <c:v>46.88</c:v>
              </c:pt>
              <c:pt idx="4144">
                <c:v>46.88</c:v>
              </c:pt>
              <c:pt idx="4145">
                <c:v>46.88</c:v>
              </c:pt>
              <c:pt idx="4146">
                <c:v>46.88</c:v>
              </c:pt>
              <c:pt idx="4147">
                <c:v>46.88</c:v>
              </c:pt>
              <c:pt idx="4148">
                <c:v>46.88</c:v>
              </c:pt>
              <c:pt idx="4149">
                <c:v>46.89</c:v>
              </c:pt>
              <c:pt idx="4150">
                <c:v>46.89</c:v>
              </c:pt>
              <c:pt idx="4151">
                <c:v>46.88</c:v>
              </c:pt>
              <c:pt idx="4152">
                <c:v>46.88</c:v>
              </c:pt>
              <c:pt idx="4153">
                <c:v>46.89</c:v>
              </c:pt>
              <c:pt idx="4154">
                <c:v>46.89</c:v>
              </c:pt>
              <c:pt idx="4155">
                <c:v>46.89</c:v>
              </c:pt>
              <c:pt idx="4156">
                <c:v>46.89</c:v>
              </c:pt>
              <c:pt idx="4157">
                <c:v>46.89</c:v>
              </c:pt>
              <c:pt idx="4158">
                <c:v>46.89</c:v>
              </c:pt>
              <c:pt idx="4159">
                <c:v>46.9</c:v>
              </c:pt>
              <c:pt idx="4160">
                <c:v>46.9</c:v>
              </c:pt>
              <c:pt idx="4161">
                <c:v>46.89</c:v>
              </c:pt>
              <c:pt idx="4162">
                <c:v>46.89</c:v>
              </c:pt>
              <c:pt idx="4163">
                <c:v>46.9</c:v>
              </c:pt>
              <c:pt idx="4164">
                <c:v>46.9</c:v>
              </c:pt>
              <c:pt idx="4165">
                <c:v>46.89</c:v>
              </c:pt>
              <c:pt idx="4166">
                <c:v>46.89</c:v>
              </c:pt>
              <c:pt idx="4167">
                <c:v>46.89</c:v>
              </c:pt>
              <c:pt idx="4168">
                <c:v>46.89</c:v>
              </c:pt>
              <c:pt idx="4169">
                <c:v>46.9</c:v>
              </c:pt>
              <c:pt idx="4170">
                <c:v>46.9</c:v>
              </c:pt>
              <c:pt idx="4171">
                <c:v>46.9</c:v>
              </c:pt>
              <c:pt idx="4172">
                <c:v>46.9</c:v>
              </c:pt>
              <c:pt idx="4173">
                <c:v>46.9</c:v>
              </c:pt>
              <c:pt idx="4174">
                <c:v>46.9</c:v>
              </c:pt>
              <c:pt idx="4175">
                <c:v>46.91</c:v>
              </c:pt>
              <c:pt idx="4176">
                <c:v>46.91</c:v>
              </c:pt>
              <c:pt idx="4177">
                <c:v>46.91</c:v>
              </c:pt>
              <c:pt idx="4178">
                <c:v>46.91</c:v>
              </c:pt>
              <c:pt idx="4179">
                <c:v>46.91</c:v>
              </c:pt>
              <c:pt idx="4180">
                <c:v>46.91</c:v>
              </c:pt>
              <c:pt idx="4181">
                <c:v>46.91</c:v>
              </c:pt>
              <c:pt idx="4182">
                <c:v>46.91</c:v>
              </c:pt>
              <c:pt idx="4183">
                <c:v>46.91</c:v>
              </c:pt>
              <c:pt idx="4184">
                <c:v>46.91</c:v>
              </c:pt>
              <c:pt idx="4185">
                <c:v>46.91</c:v>
              </c:pt>
              <c:pt idx="4186">
                <c:v>46.91</c:v>
              </c:pt>
              <c:pt idx="4187">
                <c:v>46.92</c:v>
              </c:pt>
              <c:pt idx="4188">
                <c:v>46.92</c:v>
              </c:pt>
              <c:pt idx="4189">
                <c:v>46.92</c:v>
              </c:pt>
              <c:pt idx="4190">
                <c:v>46.92</c:v>
              </c:pt>
              <c:pt idx="4191">
                <c:v>46.92</c:v>
              </c:pt>
              <c:pt idx="4192">
                <c:v>46.92</c:v>
              </c:pt>
              <c:pt idx="4193">
                <c:v>46.93</c:v>
              </c:pt>
              <c:pt idx="4194">
                <c:v>46.93</c:v>
              </c:pt>
              <c:pt idx="4195">
                <c:v>46.92</c:v>
              </c:pt>
              <c:pt idx="4196">
                <c:v>46.92</c:v>
              </c:pt>
              <c:pt idx="4197">
                <c:v>46.92</c:v>
              </c:pt>
              <c:pt idx="4198">
                <c:v>46.92</c:v>
              </c:pt>
              <c:pt idx="4199">
                <c:v>46.93</c:v>
              </c:pt>
              <c:pt idx="4200">
                <c:v>46.93</c:v>
              </c:pt>
              <c:pt idx="4201">
                <c:v>46.93</c:v>
              </c:pt>
              <c:pt idx="4202">
                <c:v>46.93</c:v>
              </c:pt>
              <c:pt idx="4203">
                <c:v>46.92</c:v>
              </c:pt>
              <c:pt idx="4204">
                <c:v>46.92</c:v>
              </c:pt>
              <c:pt idx="4205">
                <c:v>46.93</c:v>
              </c:pt>
              <c:pt idx="4206">
                <c:v>46.93</c:v>
              </c:pt>
              <c:pt idx="4207">
                <c:v>46.94</c:v>
              </c:pt>
              <c:pt idx="4208">
                <c:v>46.94</c:v>
              </c:pt>
              <c:pt idx="4209">
                <c:v>46.94</c:v>
              </c:pt>
              <c:pt idx="4210">
                <c:v>46.94</c:v>
              </c:pt>
              <c:pt idx="4211">
                <c:v>46.93</c:v>
              </c:pt>
              <c:pt idx="4212">
                <c:v>46.93</c:v>
              </c:pt>
              <c:pt idx="4213">
                <c:v>46.94</c:v>
              </c:pt>
              <c:pt idx="4214">
                <c:v>46.94</c:v>
              </c:pt>
              <c:pt idx="4215">
                <c:v>46.94</c:v>
              </c:pt>
              <c:pt idx="4216">
                <c:v>46.94</c:v>
              </c:pt>
              <c:pt idx="4217">
                <c:v>46.94</c:v>
              </c:pt>
              <c:pt idx="4218">
                <c:v>46.94</c:v>
              </c:pt>
              <c:pt idx="4219">
                <c:v>46.94</c:v>
              </c:pt>
              <c:pt idx="4220">
                <c:v>46.94</c:v>
              </c:pt>
              <c:pt idx="4221">
                <c:v>46.94</c:v>
              </c:pt>
              <c:pt idx="4222">
                <c:v>46.94</c:v>
              </c:pt>
              <c:pt idx="4223">
                <c:v>46.95</c:v>
              </c:pt>
              <c:pt idx="4224">
                <c:v>46.95</c:v>
              </c:pt>
              <c:pt idx="4225">
                <c:v>46.95</c:v>
              </c:pt>
              <c:pt idx="4226">
                <c:v>46.95</c:v>
              </c:pt>
              <c:pt idx="4227">
                <c:v>46.94</c:v>
              </c:pt>
              <c:pt idx="4228">
                <c:v>46.94</c:v>
              </c:pt>
              <c:pt idx="4229">
                <c:v>46.95</c:v>
              </c:pt>
              <c:pt idx="4230">
                <c:v>46.95</c:v>
              </c:pt>
              <c:pt idx="4231">
                <c:v>46.95</c:v>
              </c:pt>
              <c:pt idx="4232">
                <c:v>46.95</c:v>
              </c:pt>
              <c:pt idx="4233">
                <c:v>46.95</c:v>
              </c:pt>
              <c:pt idx="4234">
                <c:v>46.95</c:v>
              </c:pt>
              <c:pt idx="4235">
                <c:v>46.95</c:v>
              </c:pt>
              <c:pt idx="4236">
                <c:v>46.95</c:v>
              </c:pt>
              <c:pt idx="4237">
                <c:v>46.95</c:v>
              </c:pt>
              <c:pt idx="4238">
                <c:v>46.95</c:v>
              </c:pt>
              <c:pt idx="4239">
                <c:v>46.96</c:v>
              </c:pt>
              <c:pt idx="4240">
                <c:v>46.96</c:v>
              </c:pt>
              <c:pt idx="4241">
                <c:v>46.96</c:v>
              </c:pt>
              <c:pt idx="4242">
                <c:v>46.96</c:v>
              </c:pt>
              <c:pt idx="4243">
                <c:v>46.96</c:v>
              </c:pt>
              <c:pt idx="4244">
                <c:v>46.96</c:v>
              </c:pt>
              <c:pt idx="4245">
                <c:v>46.96</c:v>
              </c:pt>
              <c:pt idx="4246">
                <c:v>46.96</c:v>
              </c:pt>
              <c:pt idx="4247">
                <c:v>46.97</c:v>
              </c:pt>
              <c:pt idx="4248">
                <c:v>46.97</c:v>
              </c:pt>
              <c:pt idx="4249">
                <c:v>46.96</c:v>
              </c:pt>
              <c:pt idx="4250">
                <c:v>46.96</c:v>
              </c:pt>
              <c:pt idx="4251">
                <c:v>46.97</c:v>
              </c:pt>
              <c:pt idx="4252">
                <c:v>46.97</c:v>
              </c:pt>
              <c:pt idx="4253">
                <c:v>46.97</c:v>
              </c:pt>
              <c:pt idx="4254">
                <c:v>46.97</c:v>
              </c:pt>
              <c:pt idx="4255">
                <c:v>46.97</c:v>
              </c:pt>
              <c:pt idx="4256">
                <c:v>46.97</c:v>
              </c:pt>
              <c:pt idx="4257">
                <c:v>46.97</c:v>
              </c:pt>
              <c:pt idx="4258">
                <c:v>46.97</c:v>
              </c:pt>
              <c:pt idx="4259">
                <c:v>46.97</c:v>
              </c:pt>
              <c:pt idx="4260">
                <c:v>46.97</c:v>
              </c:pt>
              <c:pt idx="4261">
                <c:v>46.97</c:v>
              </c:pt>
              <c:pt idx="4262">
                <c:v>46.97</c:v>
              </c:pt>
              <c:pt idx="4263">
                <c:v>46.97</c:v>
              </c:pt>
              <c:pt idx="4264">
                <c:v>46.97</c:v>
              </c:pt>
              <c:pt idx="4265">
                <c:v>46.98</c:v>
              </c:pt>
              <c:pt idx="4266">
                <c:v>46.98</c:v>
              </c:pt>
              <c:pt idx="4267">
                <c:v>46.97</c:v>
              </c:pt>
              <c:pt idx="4268">
                <c:v>46.97</c:v>
              </c:pt>
              <c:pt idx="4269">
                <c:v>46.98</c:v>
              </c:pt>
              <c:pt idx="4270">
                <c:v>46.98</c:v>
              </c:pt>
              <c:pt idx="4271">
                <c:v>46.98</c:v>
              </c:pt>
              <c:pt idx="4272">
                <c:v>46.98</c:v>
              </c:pt>
              <c:pt idx="4273">
                <c:v>46.97</c:v>
              </c:pt>
              <c:pt idx="4274">
                <c:v>46.97</c:v>
              </c:pt>
              <c:pt idx="4275">
                <c:v>46.98</c:v>
              </c:pt>
              <c:pt idx="4276">
                <c:v>46.98</c:v>
              </c:pt>
              <c:pt idx="4277">
                <c:v>46.99</c:v>
              </c:pt>
              <c:pt idx="4278">
                <c:v>46.99</c:v>
              </c:pt>
              <c:pt idx="4279">
                <c:v>46.99</c:v>
              </c:pt>
              <c:pt idx="4280">
                <c:v>46.99</c:v>
              </c:pt>
              <c:pt idx="4281">
                <c:v>46.99</c:v>
              </c:pt>
              <c:pt idx="4282">
                <c:v>46.99</c:v>
              </c:pt>
              <c:pt idx="4283">
                <c:v>46.99</c:v>
              </c:pt>
              <c:pt idx="4284">
                <c:v>46.99</c:v>
              </c:pt>
              <c:pt idx="4285">
                <c:v>46.99</c:v>
              </c:pt>
              <c:pt idx="4286">
                <c:v>46.99</c:v>
              </c:pt>
              <c:pt idx="4287">
                <c:v>46.99</c:v>
              </c:pt>
              <c:pt idx="4288">
                <c:v>46.99</c:v>
              </c:pt>
              <c:pt idx="4289">
                <c:v>47</c:v>
              </c:pt>
              <c:pt idx="4290">
                <c:v>47</c:v>
              </c:pt>
              <c:pt idx="4291">
                <c:v>46.99</c:v>
              </c:pt>
              <c:pt idx="4292">
                <c:v>46.99</c:v>
              </c:pt>
              <c:pt idx="4293">
                <c:v>47.01</c:v>
              </c:pt>
              <c:pt idx="4294">
                <c:v>47.01</c:v>
              </c:pt>
              <c:pt idx="4295">
                <c:v>47</c:v>
              </c:pt>
              <c:pt idx="4296">
                <c:v>47</c:v>
              </c:pt>
              <c:pt idx="4297">
                <c:v>47.01</c:v>
              </c:pt>
              <c:pt idx="4298">
                <c:v>47.01</c:v>
              </c:pt>
              <c:pt idx="4299">
                <c:v>47.01</c:v>
              </c:pt>
              <c:pt idx="4300">
                <c:v>47.01</c:v>
              </c:pt>
              <c:pt idx="4301">
                <c:v>47.01</c:v>
              </c:pt>
              <c:pt idx="4302">
                <c:v>47.01</c:v>
              </c:pt>
              <c:pt idx="4303">
                <c:v>47</c:v>
              </c:pt>
              <c:pt idx="4304">
                <c:v>47</c:v>
              </c:pt>
              <c:pt idx="4305">
                <c:v>47.02</c:v>
              </c:pt>
              <c:pt idx="4306">
                <c:v>47.02</c:v>
              </c:pt>
              <c:pt idx="4307">
                <c:v>47.01</c:v>
              </c:pt>
              <c:pt idx="4308">
                <c:v>47.01</c:v>
              </c:pt>
              <c:pt idx="4309">
                <c:v>47.01</c:v>
              </c:pt>
              <c:pt idx="4310">
                <c:v>47.01</c:v>
              </c:pt>
              <c:pt idx="4311">
                <c:v>47.02</c:v>
              </c:pt>
              <c:pt idx="4312">
                <c:v>47.02</c:v>
              </c:pt>
              <c:pt idx="4313">
                <c:v>47.02</c:v>
              </c:pt>
              <c:pt idx="4314">
                <c:v>47.02</c:v>
              </c:pt>
              <c:pt idx="4315">
                <c:v>47.02</c:v>
              </c:pt>
              <c:pt idx="4316">
                <c:v>47.02</c:v>
              </c:pt>
              <c:pt idx="4317">
                <c:v>47.03</c:v>
              </c:pt>
              <c:pt idx="4318">
                <c:v>47.03</c:v>
              </c:pt>
              <c:pt idx="4319">
                <c:v>47.03</c:v>
              </c:pt>
              <c:pt idx="4320">
                <c:v>47.03</c:v>
              </c:pt>
              <c:pt idx="4321">
                <c:v>47.03</c:v>
              </c:pt>
              <c:pt idx="4322">
                <c:v>47.03</c:v>
              </c:pt>
              <c:pt idx="4323">
                <c:v>47.03</c:v>
              </c:pt>
              <c:pt idx="4324">
                <c:v>47.03</c:v>
              </c:pt>
              <c:pt idx="4325">
                <c:v>47.03</c:v>
              </c:pt>
              <c:pt idx="4326">
                <c:v>47.03</c:v>
              </c:pt>
              <c:pt idx="4327">
                <c:v>47.03</c:v>
              </c:pt>
              <c:pt idx="4328">
                <c:v>47.03</c:v>
              </c:pt>
              <c:pt idx="4329">
                <c:v>47.03</c:v>
              </c:pt>
              <c:pt idx="4330">
                <c:v>47.03</c:v>
              </c:pt>
              <c:pt idx="4331">
                <c:v>47.03</c:v>
              </c:pt>
              <c:pt idx="4332">
                <c:v>47.03</c:v>
              </c:pt>
              <c:pt idx="4333">
                <c:v>47.03</c:v>
              </c:pt>
              <c:pt idx="4334">
                <c:v>47.03</c:v>
              </c:pt>
              <c:pt idx="4335">
                <c:v>47.03</c:v>
              </c:pt>
              <c:pt idx="4336">
                <c:v>47.03</c:v>
              </c:pt>
              <c:pt idx="4337">
                <c:v>47.04</c:v>
              </c:pt>
              <c:pt idx="4338">
                <c:v>47.04</c:v>
              </c:pt>
              <c:pt idx="4339">
                <c:v>47.05</c:v>
              </c:pt>
              <c:pt idx="4340">
                <c:v>47.05</c:v>
              </c:pt>
              <c:pt idx="4341">
                <c:v>47.03</c:v>
              </c:pt>
              <c:pt idx="4342">
                <c:v>47.03</c:v>
              </c:pt>
              <c:pt idx="4343">
                <c:v>47.04</c:v>
              </c:pt>
              <c:pt idx="4344">
                <c:v>47.04</c:v>
              </c:pt>
              <c:pt idx="4345">
                <c:v>47.04</c:v>
              </c:pt>
              <c:pt idx="4346">
                <c:v>47.04</c:v>
              </c:pt>
              <c:pt idx="4347">
                <c:v>47.05</c:v>
              </c:pt>
              <c:pt idx="4348">
                <c:v>47.05</c:v>
              </c:pt>
              <c:pt idx="4349">
                <c:v>47.05</c:v>
              </c:pt>
              <c:pt idx="4350">
                <c:v>47.05</c:v>
              </c:pt>
              <c:pt idx="4351">
                <c:v>47.05</c:v>
              </c:pt>
              <c:pt idx="4352">
                <c:v>47.05</c:v>
              </c:pt>
              <c:pt idx="4353">
                <c:v>47.05</c:v>
              </c:pt>
              <c:pt idx="4354">
                <c:v>47.05</c:v>
              </c:pt>
              <c:pt idx="4355">
                <c:v>47.06</c:v>
              </c:pt>
              <c:pt idx="4356">
                <c:v>47.06</c:v>
              </c:pt>
              <c:pt idx="4357">
                <c:v>47.05</c:v>
              </c:pt>
              <c:pt idx="4358">
                <c:v>47.05</c:v>
              </c:pt>
              <c:pt idx="4359">
                <c:v>47.06</c:v>
              </c:pt>
              <c:pt idx="4360">
                <c:v>47.06</c:v>
              </c:pt>
              <c:pt idx="4361">
                <c:v>47.06</c:v>
              </c:pt>
              <c:pt idx="4362">
                <c:v>47.06</c:v>
              </c:pt>
              <c:pt idx="4363">
                <c:v>47.06</c:v>
              </c:pt>
              <c:pt idx="4364">
                <c:v>47.06</c:v>
              </c:pt>
              <c:pt idx="4365">
                <c:v>47.06</c:v>
              </c:pt>
              <c:pt idx="4366">
                <c:v>47.06</c:v>
              </c:pt>
              <c:pt idx="4367">
                <c:v>47.06</c:v>
              </c:pt>
              <c:pt idx="4368">
                <c:v>47.06</c:v>
              </c:pt>
              <c:pt idx="4369">
                <c:v>47.06</c:v>
              </c:pt>
              <c:pt idx="4370">
                <c:v>47.06</c:v>
              </c:pt>
              <c:pt idx="4371">
                <c:v>47.07</c:v>
              </c:pt>
              <c:pt idx="4372">
                <c:v>47.07</c:v>
              </c:pt>
              <c:pt idx="4373">
                <c:v>47.06</c:v>
              </c:pt>
              <c:pt idx="4374">
                <c:v>47.06</c:v>
              </c:pt>
              <c:pt idx="4375">
                <c:v>47.07</c:v>
              </c:pt>
              <c:pt idx="4376">
                <c:v>47.07</c:v>
              </c:pt>
              <c:pt idx="4377">
                <c:v>47.07</c:v>
              </c:pt>
              <c:pt idx="4378">
                <c:v>47.07</c:v>
              </c:pt>
              <c:pt idx="4379">
                <c:v>47.07</c:v>
              </c:pt>
              <c:pt idx="4380">
                <c:v>47.07</c:v>
              </c:pt>
              <c:pt idx="4381">
                <c:v>47.07</c:v>
              </c:pt>
              <c:pt idx="4382">
                <c:v>47.07</c:v>
              </c:pt>
              <c:pt idx="4383">
                <c:v>47.08</c:v>
              </c:pt>
              <c:pt idx="4384">
                <c:v>47.08</c:v>
              </c:pt>
              <c:pt idx="4385">
                <c:v>47.08</c:v>
              </c:pt>
              <c:pt idx="4386">
                <c:v>47.08</c:v>
              </c:pt>
              <c:pt idx="4387">
                <c:v>47.08</c:v>
              </c:pt>
              <c:pt idx="4388">
                <c:v>47.08</c:v>
              </c:pt>
              <c:pt idx="4389">
                <c:v>47.08</c:v>
              </c:pt>
              <c:pt idx="4390">
                <c:v>47.08</c:v>
              </c:pt>
              <c:pt idx="4391">
                <c:v>47.08</c:v>
              </c:pt>
              <c:pt idx="4392">
                <c:v>47.08</c:v>
              </c:pt>
              <c:pt idx="4393">
                <c:v>47.08</c:v>
              </c:pt>
              <c:pt idx="4394">
                <c:v>47.08</c:v>
              </c:pt>
              <c:pt idx="4395">
                <c:v>47.09</c:v>
              </c:pt>
              <c:pt idx="4396">
                <c:v>47.09</c:v>
              </c:pt>
              <c:pt idx="4397">
                <c:v>47.09</c:v>
              </c:pt>
              <c:pt idx="4398">
                <c:v>47.09</c:v>
              </c:pt>
              <c:pt idx="4399">
                <c:v>47.09</c:v>
              </c:pt>
              <c:pt idx="4400">
                <c:v>47.09</c:v>
              </c:pt>
              <c:pt idx="4401">
                <c:v>47.1</c:v>
              </c:pt>
              <c:pt idx="4402">
                <c:v>47.1</c:v>
              </c:pt>
              <c:pt idx="4403">
                <c:v>47.1</c:v>
              </c:pt>
              <c:pt idx="4404">
                <c:v>47.1</c:v>
              </c:pt>
              <c:pt idx="4405">
                <c:v>47.1</c:v>
              </c:pt>
              <c:pt idx="4406">
                <c:v>47.1</c:v>
              </c:pt>
              <c:pt idx="4407">
                <c:v>47.1</c:v>
              </c:pt>
              <c:pt idx="4408">
                <c:v>47.1</c:v>
              </c:pt>
              <c:pt idx="4409">
                <c:v>47.1</c:v>
              </c:pt>
              <c:pt idx="4410">
                <c:v>47.1</c:v>
              </c:pt>
              <c:pt idx="4411">
                <c:v>47.1</c:v>
              </c:pt>
              <c:pt idx="4412">
                <c:v>47.1</c:v>
              </c:pt>
              <c:pt idx="4413">
                <c:v>47.11</c:v>
              </c:pt>
              <c:pt idx="4414">
                <c:v>47.11</c:v>
              </c:pt>
              <c:pt idx="4415">
                <c:v>47.09</c:v>
              </c:pt>
              <c:pt idx="4416">
                <c:v>47.09</c:v>
              </c:pt>
              <c:pt idx="4417">
                <c:v>47.1</c:v>
              </c:pt>
              <c:pt idx="4418">
                <c:v>47.1</c:v>
              </c:pt>
              <c:pt idx="4419">
                <c:v>47.1</c:v>
              </c:pt>
              <c:pt idx="4420">
                <c:v>47.1</c:v>
              </c:pt>
              <c:pt idx="4421">
                <c:v>47.1</c:v>
              </c:pt>
              <c:pt idx="4422">
                <c:v>47.1</c:v>
              </c:pt>
              <c:pt idx="4423">
                <c:v>47.1</c:v>
              </c:pt>
              <c:pt idx="4424">
                <c:v>47.1</c:v>
              </c:pt>
              <c:pt idx="4425">
                <c:v>47.1</c:v>
              </c:pt>
              <c:pt idx="4426">
                <c:v>47.1</c:v>
              </c:pt>
              <c:pt idx="4427">
                <c:v>47.1</c:v>
              </c:pt>
              <c:pt idx="4428">
                <c:v>47.1</c:v>
              </c:pt>
              <c:pt idx="4429">
                <c:v>47.1</c:v>
              </c:pt>
              <c:pt idx="4430">
                <c:v>47.1</c:v>
              </c:pt>
              <c:pt idx="4431">
                <c:v>47.1</c:v>
              </c:pt>
              <c:pt idx="4432">
                <c:v>47.1</c:v>
              </c:pt>
              <c:pt idx="4433">
                <c:v>47.11</c:v>
              </c:pt>
              <c:pt idx="4434">
                <c:v>47.11</c:v>
              </c:pt>
              <c:pt idx="4435">
                <c:v>47.11</c:v>
              </c:pt>
              <c:pt idx="4436">
                <c:v>47.11</c:v>
              </c:pt>
              <c:pt idx="4437">
                <c:v>47.11</c:v>
              </c:pt>
              <c:pt idx="4438">
                <c:v>47.11</c:v>
              </c:pt>
              <c:pt idx="4439">
                <c:v>47.11</c:v>
              </c:pt>
              <c:pt idx="4440">
                <c:v>47.11</c:v>
              </c:pt>
              <c:pt idx="4441">
                <c:v>47.11</c:v>
              </c:pt>
              <c:pt idx="4442">
                <c:v>47.11</c:v>
              </c:pt>
              <c:pt idx="4443">
                <c:v>47.12</c:v>
              </c:pt>
              <c:pt idx="4444">
                <c:v>47.12</c:v>
              </c:pt>
              <c:pt idx="4445">
                <c:v>47.11</c:v>
              </c:pt>
              <c:pt idx="4446">
                <c:v>47.11</c:v>
              </c:pt>
              <c:pt idx="4447">
                <c:v>47.12</c:v>
              </c:pt>
              <c:pt idx="4448">
                <c:v>47.12</c:v>
              </c:pt>
              <c:pt idx="4449">
                <c:v>47.13</c:v>
              </c:pt>
              <c:pt idx="4450">
                <c:v>47.13</c:v>
              </c:pt>
              <c:pt idx="4451">
                <c:v>47.13</c:v>
              </c:pt>
              <c:pt idx="4452">
                <c:v>47.13</c:v>
              </c:pt>
              <c:pt idx="4453">
                <c:v>47.12</c:v>
              </c:pt>
              <c:pt idx="4454">
                <c:v>47.12</c:v>
              </c:pt>
              <c:pt idx="4455">
                <c:v>47.13</c:v>
              </c:pt>
              <c:pt idx="4456">
                <c:v>47.13</c:v>
              </c:pt>
              <c:pt idx="4457">
                <c:v>47.13</c:v>
              </c:pt>
              <c:pt idx="4458">
                <c:v>47.13</c:v>
              </c:pt>
              <c:pt idx="4459">
                <c:v>47.13</c:v>
              </c:pt>
              <c:pt idx="4460">
                <c:v>47.13</c:v>
              </c:pt>
              <c:pt idx="4461">
                <c:v>47.13</c:v>
              </c:pt>
              <c:pt idx="4462">
                <c:v>47.13</c:v>
              </c:pt>
              <c:pt idx="4463">
                <c:v>47.14</c:v>
              </c:pt>
              <c:pt idx="4464">
                <c:v>47.14</c:v>
              </c:pt>
              <c:pt idx="4465">
                <c:v>47.14</c:v>
              </c:pt>
              <c:pt idx="4466">
                <c:v>47.14</c:v>
              </c:pt>
              <c:pt idx="4467">
                <c:v>47.15</c:v>
              </c:pt>
              <c:pt idx="4468">
                <c:v>47.15</c:v>
              </c:pt>
              <c:pt idx="4469">
                <c:v>47.13</c:v>
              </c:pt>
              <c:pt idx="4470">
                <c:v>47.13</c:v>
              </c:pt>
              <c:pt idx="4471">
                <c:v>47.14</c:v>
              </c:pt>
              <c:pt idx="4472">
                <c:v>47.14</c:v>
              </c:pt>
              <c:pt idx="4473">
                <c:v>47.14</c:v>
              </c:pt>
              <c:pt idx="4474">
                <c:v>47.14</c:v>
              </c:pt>
              <c:pt idx="4475">
                <c:v>47.14</c:v>
              </c:pt>
              <c:pt idx="4476">
                <c:v>47.14</c:v>
              </c:pt>
              <c:pt idx="4477">
                <c:v>47.15</c:v>
              </c:pt>
              <c:pt idx="4478">
                <c:v>47.15</c:v>
              </c:pt>
              <c:pt idx="4479">
                <c:v>47.15</c:v>
              </c:pt>
              <c:pt idx="4480">
                <c:v>47.15</c:v>
              </c:pt>
              <c:pt idx="4481">
                <c:v>47.14</c:v>
              </c:pt>
              <c:pt idx="4482">
                <c:v>47.14</c:v>
              </c:pt>
              <c:pt idx="4483">
                <c:v>47.15</c:v>
              </c:pt>
              <c:pt idx="4484">
                <c:v>47.15</c:v>
              </c:pt>
              <c:pt idx="4485">
                <c:v>47.15</c:v>
              </c:pt>
              <c:pt idx="4486">
                <c:v>47.15</c:v>
              </c:pt>
              <c:pt idx="4487">
                <c:v>47.15</c:v>
              </c:pt>
              <c:pt idx="4488">
                <c:v>47.15</c:v>
              </c:pt>
              <c:pt idx="4489">
                <c:v>47.15</c:v>
              </c:pt>
              <c:pt idx="4490">
                <c:v>47.15</c:v>
              </c:pt>
              <c:pt idx="4491">
                <c:v>47.15</c:v>
              </c:pt>
              <c:pt idx="4492">
                <c:v>47.15</c:v>
              </c:pt>
              <c:pt idx="4493">
                <c:v>47.15</c:v>
              </c:pt>
              <c:pt idx="4494">
                <c:v>47.15</c:v>
              </c:pt>
              <c:pt idx="4495">
                <c:v>47.15</c:v>
              </c:pt>
              <c:pt idx="4496">
                <c:v>47.15</c:v>
              </c:pt>
              <c:pt idx="4497">
                <c:v>47.16</c:v>
              </c:pt>
              <c:pt idx="4498">
                <c:v>47.16</c:v>
              </c:pt>
              <c:pt idx="4499">
                <c:v>47.15</c:v>
              </c:pt>
              <c:pt idx="4500">
                <c:v>47.15</c:v>
              </c:pt>
              <c:pt idx="4501">
                <c:v>47.16</c:v>
              </c:pt>
              <c:pt idx="4502">
                <c:v>47.16</c:v>
              </c:pt>
              <c:pt idx="4503">
                <c:v>47.16</c:v>
              </c:pt>
              <c:pt idx="4504">
                <c:v>47.16</c:v>
              </c:pt>
              <c:pt idx="4505">
                <c:v>47.16</c:v>
              </c:pt>
              <c:pt idx="4506">
                <c:v>47.16</c:v>
              </c:pt>
              <c:pt idx="4507">
                <c:v>47.16</c:v>
              </c:pt>
              <c:pt idx="4508">
                <c:v>47.16</c:v>
              </c:pt>
              <c:pt idx="4509">
                <c:v>47.17</c:v>
              </c:pt>
              <c:pt idx="4510">
                <c:v>47.17</c:v>
              </c:pt>
              <c:pt idx="4511">
                <c:v>47.16</c:v>
              </c:pt>
              <c:pt idx="4512">
                <c:v>47.16</c:v>
              </c:pt>
              <c:pt idx="4513">
                <c:v>47.17</c:v>
              </c:pt>
              <c:pt idx="4514">
                <c:v>47.17</c:v>
              </c:pt>
              <c:pt idx="4515">
                <c:v>47.17</c:v>
              </c:pt>
              <c:pt idx="4516">
                <c:v>47.17</c:v>
              </c:pt>
              <c:pt idx="4517">
                <c:v>47.17</c:v>
              </c:pt>
              <c:pt idx="4518">
                <c:v>47.17</c:v>
              </c:pt>
              <c:pt idx="4519">
                <c:v>47.17</c:v>
              </c:pt>
              <c:pt idx="4520">
                <c:v>47.17</c:v>
              </c:pt>
              <c:pt idx="4521">
                <c:v>47.17</c:v>
              </c:pt>
              <c:pt idx="4522">
                <c:v>47.17</c:v>
              </c:pt>
              <c:pt idx="4523">
                <c:v>47.17</c:v>
              </c:pt>
              <c:pt idx="4524">
                <c:v>47.17</c:v>
              </c:pt>
              <c:pt idx="4525">
                <c:v>47.18</c:v>
              </c:pt>
              <c:pt idx="4526">
                <c:v>47.18</c:v>
              </c:pt>
              <c:pt idx="4527">
                <c:v>47.17</c:v>
              </c:pt>
              <c:pt idx="4528">
                <c:v>47.17</c:v>
              </c:pt>
              <c:pt idx="4529">
                <c:v>47.18</c:v>
              </c:pt>
              <c:pt idx="4530">
                <c:v>47.18</c:v>
              </c:pt>
              <c:pt idx="4531">
                <c:v>47.18</c:v>
              </c:pt>
              <c:pt idx="4532">
                <c:v>47.18</c:v>
              </c:pt>
              <c:pt idx="4533">
                <c:v>47.17</c:v>
              </c:pt>
              <c:pt idx="4534">
                <c:v>47.17</c:v>
              </c:pt>
              <c:pt idx="4535">
                <c:v>47.18</c:v>
              </c:pt>
              <c:pt idx="4536">
                <c:v>47.18</c:v>
              </c:pt>
              <c:pt idx="4537">
                <c:v>47.19</c:v>
              </c:pt>
              <c:pt idx="4538">
                <c:v>47.19</c:v>
              </c:pt>
              <c:pt idx="4539">
                <c:v>47.19</c:v>
              </c:pt>
              <c:pt idx="4540">
                <c:v>47.19</c:v>
              </c:pt>
              <c:pt idx="4541">
                <c:v>47.19</c:v>
              </c:pt>
              <c:pt idx="4542">
                <c:v>47.19</c:v>
              </c:pt>
              <c:pt idx="4543">
                <c:v>47.19</c:v>
              </c:pt>
              <c:pt idx="4544">
                <c:v>47.19</c:v>
              </c:pt>
              <c:pt idx="4545">
                <c:v>47.18</c:v>
              </c:pt>
              <c:pt idx="4546">
                <c:v>47.18</c:v>
              </c:pt>
              <c:pt idx="4547">
                <c:v>47.19</c:v>
              </c:pt>
              <c:pt idx="4548">
                <c:v>47.19</c:v>
              </c:pt>
              <c:pt idx="4549">
                <c:v>47.18</c:v>
              </c:pt>
              <c:pt idx="4550">
                <c:v>47.18</c:v>
              </c:pt>
              <c:pt idx="4551">
                <c:v>47.18</c:v>
              </c:pt>
              <c:pt idx="4552">
                <c:v>47.18</c:v>
              </c:pt>
              <c:pt idx="4553">
                <c:v>47.18</c:v>
              </c:pt>
              <c:pt idx="4554">
                <c:v>47.18</c:v>
              </c:pt>
              <c:pt idx="4555">
                <c:v>47.19</c:v>
              </c:pt>
              <c:pt idx="4556">
                <c:v>47.19</c:v>
              </c:pt>
              <c:pt idx="4557">
                <c:v>47.19</c:v>
              </c:pt>
              <c:pt idx="4558">
                <c:v>47.19</c:v>
              </c:pt>
              <c:pt idx="4559">
                <c:v>47.19</c:v>
              </c:pt>
              <c:pt idx="4560">
                <c:v>47.19</c:v>
              </c:pt>
              <c:pt idx="4561">
                <c:v>47.19</c:v>
              </c:pt>
              <c:pt idx="4562">
                <c:v>47.19</c:v>
              </c:pt>
              <c:pt idx="4563">
                <c:v>47.19</c:v>
              </c:pt>
              <c:pt idx="4564">
                <c:v>47.19</c:v>
              </c:pt>
              <c:pt idx="4565">
                <c:v>47.19</c:v>
              </c:pt>
              <c:pt idx="4566">
                <c:v>47.19</c:v>
              </c:pt>
              <c:pt idx="4567">
                <c:v>47.2</c:v>
              </c:pt>
              <c:pt idx="4568">
                <c:v>47.2</c:v>
              </c:pt>
              <c:pt idx="4569">
                <c:v>47.19</c:v>
              </c:pt>
              <c:pt idx="4570">
                <c:v>47.19</c:v>
              </c:pt>
              <c:pt idx="4571">
                <c:v>47.19</c:v>
              </c:pt>
              <c:pt idx="4572">
                <c:v>47.19</c:v>
              </c:pt>
              <c:pt idx="4573">
                <c:v>47.19</c:v>
              </c:pt>
              <c:pt idx="4574">
                <c:v>47.19</c:v>
              </c:pt>
              <c:pt idx="4575">
                <c:v>47.2</c:v>
              </c:pt>
              <c:pt idx="4576">
                <c:v>47.2</c:v>
              </c:pt>
              <c:pt idx="4577">
                <c:v>47.2</c:v>
              </c:pt>
              <c:pt idx="4578">
                <c:v>47.2</c:v>
              </c:pt>
              <c:pt idx="4579">
                <c:v>47.2</c:v>
              </c:pt>
              <c:pt idx="4580">
                <c:v>47.2</c:v>
              </c:pt>
              <c:pt idx="4581">
                <c:v>47.2</c:v>
              </c:pt>
              <c:pt idx="4582">
                <c:v>47.2</c:v>
              </c:pt>
              <c:pt idx="4583">
                <c:v>47.21</c:v>
              </c:pt>
              <c:pt idx="4584">
                <c:v>47.21</c:v>
              </c:pt>
              <c:pt idx="4585">
                <c:v>47.2</c:v>
              </c:pt>
              <c:pt idx="4586">
                <c:v>47.2</c:v>
              </c:pt>
              <c:pt idx="4587">
                <c:v>47.19</c:v>
              </c:pt>
              <c:pt idx="4588">
                <c:v>47.19</c:v>
              </c:pt>
              <c:pt idx="4589">
                <c:v>47.21</c:v>
              </c:pt>
              <c:pt idx="4590">
                <c:v>47.21</c:v>
              </c:pt>
              <c:pt idx="4591">
                <c:v>47.2</c:v>
              </c:pt>
              <c:pt idx="4592">
                <c:v>47.2</c:v>
              </c:pt>
              <c:pt idx="4593">
                <c:v>47.21</c:v>
              </c:pt>
              <c:pt idx="4594">
                <c:v>47.21</c:v>
              </c:pt>
              <c:pt idx="4595">
                <c:v>47.21</c:v>
              </c:pt>
              <c:pt idx="4596">
                <c:v>47.21</c:v>
              </c:pt>
              <c:pt idx="4597">
                <c:v>47.21</c:v>
              </c:pt>
              <c:pt idx="4598">
                <c:v>47.21</c:v>
              </c:pt>
              <c:pt idx="4599">
                <c:v>47.21</c:v>
              </c:pt>
              <c:pt idx="4600">
                <c:v>47.21</c:v>
              </c:pt>
              <c:pt idx="4601">
                <c:v>47.21</c:v>
              </c:pt>
              <c:pt idx="4602">
                <c:v>47.21</c:v>
              </c:pt>
              <c:pt idx="4603">
                <c:v>47.21</c:v>
              </c:pt>
              <c:pt idx="4604">
                <c:v>47.21</c:v>
              </c:pt>
              <c:pt idx="4605">
                <c:v>47.21</c:v>
              </c:pt>
              <c:pt idx="4606">
                <c:v>47.21</c:v>
              </c:pt>
              <c:pt idx="4607">
                <c:v>47.21</c:v>
              </c:pt>
              <c:pt idx="4608">
                <c:v>47.21</c:v>
              </c:pt>
              <c:pt idx="4609">
                <c:v>47.21</c:v>
              </c:pt>
              <c:pt idx="4610">
                <c:v>47.21</c:v>
              </c:pt>
              <c:pt idx="4611">
                <c:v>47.21</c:v>
              </c:pt>
              <c:pt idx="4612">
                <c:v>47.21</c:v>
              </c:pt>
              <c:pt idx="4613">
                <c:v>47.21</c:v>
              </c:pt>
              <c:pt idx="4614">
                <c:v>47.21</c:v>
              </c:pt>
              <c:pt idx="4615">
                <c:v>47.23</c:v>
              </c:pt>
              <c:pt idx="4616">
                <c:v>47.23</c:v>
              </c:pt>
              <c:pt idx="4617">
                <c:v>47.22</c:v>
              </c:pt>
              <c:pt idx="4618">
                <c:v>47.22</c:v>
              </c:pt>
              <c:pt idx="4619">
                <c:v>47.22</c:v>
              </c:pt>
              <c:pt idx="4620">
                <c:v>47.22</c:v>
              </c:pt>
              <c:pt idx="4621">
                <c:v>47.22</c:v>
              </c:pt>
              <c:pt idx="4622">
                <c:v>47.22</c:v>
              </c:pt>
              <c:pt idx="4623">
                <c:v>47.22</c:v>
              </c:pt>
              <c:pt idx="4624">
                <c:v>47.22</c:v>
              </c:pt>
              <c:pt idx="4625">
                <c:v>47.22</c:v>
              </c:pt>
              <c:pt idx="4626">
                <c:v>47.22</c:v>
              </c:pt>
              <c:pt idx="4627">
                <c:v>47.22</c:v>
              </c:pt>
              <c:pt idx="4628">
                <c:v>47.22</c:v>
              </c:pt>
              <c:pt idx="4629">
                <c:v>47.22</c:v>
              </c:pt>
              <c:pt idx="4630">
                <c:v>47.22</c:v>
              </c:pt>
              <c:pt idx="4631">
                <c:v>47.22</c:v>
              </c:pt>
              <c:pt idx="4632">
                <c:v>47.22</c:v>
              </c:pt>
              <c:pt idx="4633">
                <c:v>47.21</c:v>
              </c:pt>
              <c:pt idx="4634">
                <c:v>47.21</c:v>
              </c:pt>
              <c:pt idx="4635">
                <c:v>47.21</c:v>
              </c:pt>
              <c:pt idx="4636">
                <c:v>47.21</c:v>
              </c:pt>
              <c:pt idx="4637">
                <c:v>47.22</c:v>
              </c:pt>
              <c:pt idx="4638">
                <c:v>47.22</c:v>
              </c:pt>
              <c:pt idx="4639">
                <c:v>47.22</c:v>
              </c:pt>
              <c:pt idx="4640">
                <c:v>47.22</c:v>
              </c:pt>
              <c:pt idx="4641">
                <c:v>47.22</c:v>
              </c:pt>
              <c:pt idx="4642">
                <c:v>47.22</c:v>
              </c:pt>
              <c:pt idx="4643">
                <c:v>47.22</c:v>
              </c:pt>
              <c:pt idx="4644">
                <c:v>47.22</c:v>
              </c:pt>
              <c:pt idx="4645">
                <c:v>47.22</c:v>
              </c:pt>
              <c:pt idx="4646">
                <c:v>47.22</c:v>
              </c:pt>
              <c:pt idx="4647">
                <c:v>47.22</c:v>
              </c:pt>
              <c:pt idx="4648">
                <c:v>47.22</c:v>
              </c:pt>
              <c:pt idx="4649">
                <c:v>47.22</c:v>
              </c:pt>
              <c:pt idx="4650">
                <c:v>47.22</c:v>
              </c:pt>
              <c:pt idx="4651">
                <c:v>47.23</c:v>
              </c:pt>
              <c:pt idx="4652">
                <c:v>47.23</c:v>
              </c:pt>
              <c:pt idx="4653">
                <c:v>47.22</c:v>
              </c:pt>
              <c:pt idx="4654">
                <c:v>47.22</c:v>
              </c:pt>
              <c:pt idx="4655">
                <c:v>47.23</c:v>
              </c:pt>
              <c:pt idx="4656">
                <c:v>47.23</c:v>
              </c:pt>
              <c:pt idx="4657">
                <c:v>47.22</c:v>
              </c:pt>
              <c:pt idx="4658">
                <c:v>47.22</c:v>
              </c:pt>
              <c:pt idx="4659">
                <c:v>47.23</c:v>
              </c:pt>
              <c:pt idx="4660">
                <c:v>47.23</c:v>
              </c:pt>
              <c:pt idx="4661">
                <c:v>47.22</c:v>
              </c:pt>
              <c:pt idx="4662">
                <c:v>47.22</c:v>
              </c:pt>
              <c:pt idx="4663">
                <c:v>47.23</c:v>
              </c:pt>
              <c:pt idx="4664">
                <c:v>47.23</c:v>
              </c:pt>
              <c:pt idx="4665">
                <c:v>47.24</c:v>
              </c:pt>
              <c:pt idx="4666">
                <c:v>47.24</c:v>
              </c:pt>
              <c:pt idx="4667">
                <c:v>47.24</c:v>
              </c:pt>
              <c:pt idx="4668">
                <c:v>47.24</c:v>
              </c:pt>
              <c:pt idx="4669">
                <c:v>47.23</c:v>
              </c:pt>
              <c:pt idx="4670">
                <c:v>47.23</c:v>
              </c:pt>
              <c:pt idx="4671">
                <c:v>47.24</c:v>
              </c:pt>
              <c:pt idx="4672">
                <c:v>47.24</c:v>
              </c:pt>
              <c:pt idx="4673">
                <c:v>47.23</c:v>
              </c:pt>
              <c:pt idx="4674">
                <c:v>47.23</c:v>
              </c:pt>
              <c:pt idx="4675">
                <c:v>47.23</c:v>
              </c:pt>
              <c:pt idx="4676">
                <c:v>47.23</c:v>
              </c:pt>
              <c:pt idx="4677">
                <c:v>47.24</c:v>
              </c:pt>
              <c:pt idx="4678">
                <c:v>47.24</c:v>
              </c:pt>
              <c:pt idx="4679">
                <c:v>47.24</c:v>
              </c:pt>
              <c:pt idx="4680">
                <c:v>47.24</c:v>
              </c:pt>
              <c:pt idx="4681">
                <c:v>47.24</c:v>
              </c:pt>
              <c:pt idx="4682">
                <c:v>47.24</c:v>
              </c:pt>
              <c:pt idx="4683">
                <c:v>47.23</c:v>
              </c:pt>
              <c:pt idx="4684">
                <c:v>47.23</c:v>
              </c:pt>
              <c:pt idx="4685">
                <c:v>47.24</c:v>
              </c:pt>
              <c:pt idx="4686">
                <c:v>47.24</c:v>
              </c:pt>
              <c:pt idx="4687">
                <c:v>47.24</c:v>
              </c:pt>
              <c:pt idx="4688">
                <c:v>47.24</c:v>
              </c:pt>
              <c:pt idx="4689">
                <c:v>47.25</c:v>
              </c:pt>
              <c:pt idx="4690">
                <c:v>47.25</c:v>
              </c:pt>
              <c:pt idx="4691">
                <c:v>47.25</c:v>
              </c:pt>
              <c:pt idx="4692">
                <c:v>47.25</c:v>
              </c:pt>
              <c:pt idx="4693">
                <c:v>47.25</c:v>
              </c:pt>
              <c:pt idx="4694">
                <c:v>47.25</c:v>
              </c:pt>
              <c:pt idx="4695">
                <c:v>47.25</c:v>
              </c:pt>
              <c:pt idx="4696">
                <c:v>47.25</c:v>
              </c:pt>
              <c:pt idx="4697">
                <c:v>47.26</c:v>
              </c:pt>
              <c:pt idx="4698">
                <c:v>47.26</c:v>
              </c:pt>
              <c:pt idx="4699">
                <c:v>47.25</c:v>
              </c:pt>
              <c:pt idx="4700">
                <c:v>47.25</c:v>
              </c:pt>
              <c:pt idx="4701">
                <c:v>47.25</c:v>
              </c:pt>
              <c:pt idx="4702">
                <c:v>47.25</c:v>
              </c:pt>
              <c:pt idx="4703">
                <c:v>47.25</c:v>
              </c:pt>
              <c:pt idx="4704">
                <c:v>47.25</c:v>
              </c:pt>
              <c:pt idx="4705">
                <c:v>47.25</c:v>
              </c:pt>
              <c:pt idx="4706">
                <c:v>47.25</c:v>
              </c:pt>
              <c:pt idx="4707">
                <c:v>47.25</c:v>
              </c:pt>
              <c:pt idx="4708">
                <c:v>47.25</c:v>
              </c:pt>
              <c:pt idx="4709">
                <c:v>47.25</c:v>
              </c:pt>
              <c:pt idx="4710">
                <c:v>47.25</c:v>
              </c:pt>
              <c:pt idx="4711">
                <c:v>47.25</c:v>
              </c:pt>
              <c:pt idx="4712">
                <c:v>47.25</c:v>
              </c:pt>
              <c:pt idx="4713">
                <c:v>47.24</c:v>
              </c:pt>
              <c:pt idx="4714">
                <c:v>47.24</c:v>
              </c:pt>
              <c:pt idx="4715">
                <c:v>47.25</c:v>
              </c:pt>
              <c:pt idx="4716">
                <c:v>47.25</c:v>
              </c:pt>
              <c:pt idx="4717">
                <c:v>47.26</c:v>
              </c:pt>
              <c:pt idx="4718">
                <c:v>47.26</c:v>
              </c:pt>
              <c:pt idx="4719">
                <c:v>47.26</c:v>
              </c:pt>
              <c:pt idx="4720">
                <c:v>47.26</c:v>
              </c:pt>
              <c:pt idx="4721">
                <c:v>47.26</c:v>
              </c:pt>
              <c:pt idx="4722">
                <c:v>47.26</c:v>
              </c:pt>
              <c:pt idx="4723">
                <c:v>47.25</c:v>
              </c:pt>
              <c:pt idx="4724">
                <c:v>47.25</c:v>
              </c:pt>
              <c:pt idx="4725">
                <c:v>47.25</c:v>
              </c:pt>
              <c:pt idx="4726">
                <c:v>47.25</c:v>
              </c:pt>
              <c:pt idx="4727">
                <c:v>47.26</c:v>
              </c:pt>
              <c:pt idx="4728">
                <c:v>47.26</c:v>
              </c:pt>
              <c:pt idx="4729">
                <c:v>47.26</c:v>
              </c:pt>
              <c:pt idx="4730">
                <c:v>47.26</c:v>
              </c:pt>
              <c:pt idx="4731">
                <c:v>47.25</c:v>
              </c:pt>
              <c:pt idx="4732">
                <c:v>47.25</c:v>
              </c:pt>
              <c:pt idx="4733">
                <c:v>47.25</c:v>
              </c:pt>
              <c:pt idx="4734">
                <c:v>47.25</c:v>
              </c:pt>
              <c:pt idx="4735">
                <c:v>47.25</c:v>
              </c:pt>
              <c:pt idx="4736">
                <c:v>47.25</c:v>
              </c:pt>
              <c:pt idx="4737">
                <c:v>47.26</c:v>
              </c:pt>
              <c:pt idx="4738">
                <c:v>47.26</c:v>
              </c:pt>
              <c:pt idx="4739">
                <c:v>47.25</c:v>
              </c:pt>
              <c:pt idx="4740">
                <c:v>47.25</c:v>
              </c:pt>
              <c:pt idx="4741">
                <c:v>47.25</c:v>
              </c:pt>
              <c:pt idx="4742">
                <c:v>47.25</c:v>
              </c:pt>
              <c:pt idx="4743">
                <c:v>47.25</c:v>
              </c:pt>
              <c:pt idx="4744">
                <c:v>47.25</c:v>
              </c:pt>
              <c:pt idx="4745">
                <c:v>47.25</c:v>
              </c:pt>
              <c:pt idx="4746">
                <c:v>47.25</c:v>
              </c:pt>
              <c:pt idx="4747">
                <c:v>47.26</c:v>
              </c:pt>
              <c:pt idx="4748">
                <c:v>47.26</c:v>
              </c:pt>
              <c:pt idx="4749">
                <c:v>47.26</c:v>
              </c:pt>
              <c:pt idx="4750">
                <c:v>47.26</c:v>
              </c:pt>
              <c:pt idx="4751">
                <c:v>47.26</c:v>
              </c:pt>
              <c:pt idx="4752">
                <c:v>47.26</c:v>
              </c:pt>
              <c:pt idx="4753">
                <c:v>47.25</c:v>
              </c:pt>
              <c:pt idx="4754">
                <c:v>47.25</c:v>
              </c:pt>
              <c:pt idx="4755">
                <c:v>47.25</c:v>
              </c:pt>
              <c:pt idx="4756">
                <c:v>47.25</c:v>
              </c:pt>
              <c:pt idx="4757">
                <c:v>47.25</c:v>
              </c:pt>
              <c:pt idx="4758">
                <c:v>47.25</c:v>
              </c:pt>
              <c:pt idx="4759">
                <c:v>47.26</c:v>
              </c:pt>
              <c:pt idx="4760">
                <c:v>47.26</c:v>
              </c:pt>
              <c:pt idx="4761">
                <c:v>47.25</c:v>
              </c:pt>
              <c:pt idx="4762">
                <c:v>47.25</c:v>
              </c:pt>
              <c:pt idx="4763">
                <c:v>47.25</c:v>
              </c:pt>
              <c:pt idx="4764">
                <c:v>47.25</c:v>
              </c:pt>
              <c:pt idx="4765">
                <c:v>47.25</c:v>
              </c:pt>
              <c:pt idx="4766">
                <c:v>47.25</c:v>
              </c:pt>
              <c:pt idx="4767">
                <c:v>47.25</c:v>
              </c:pt>
              <c:pt idx="4768">
                <c:v>47.25</c:v>
              </c:pt>
              <c:pt idx="4769">
                <c:v>47.25</c:v>
              </c:pt>
              <c:pt idx="4770">
                <c:v>47.25</c:v>
              </c:pt>
              <c:pt idx="4771">
                <c:v>47.25</c:v>
              </c:pt>
              <c:pt idx="4772">
                <c:v>47.25</c:v>
              </c:pt>
              <c:pt idx="4773">
                <c:v>47.26</c:v>
              </c:pt>
              <c:pt idx="4774">
                <c:v>47.26</c:v>
              </c:pt>
              <c:pt idx="4775">
                <c:v>47.25</c:v>
              </c:pt>
              <c:pt idx="4776">
                <c:v>47.25</c:v>
              </c:pt>
              <c:pt idx="4777">
                <c:v>47.25</c:v>
              </c:pt>
              <c:pt idx="4778">
                <c:v>47.25</c:v>
              </c:pt>
              <c:pt idx="4779">
                <c:v>47.24</c:v>
              </c:pt>
              <c:pt idx="4780">
                <c:v>47.24</c:v>
              </c:pt>
              <c:pt idx="4781">
                <c:v>47.26</c:v>
              </c:pt>
              <c:pt idx="4782">
                <c:v>47.26</c:v>
              </c:pt>
              <c:pt idx="4783">
                <c:v>47.25</c:v>
              </c:pt>
              <c:pt idx="4784">
                <c:v>47.25</c:v>
              </c:pt>
              <c:pt idx="4785">
                <c:v>47.26</c:v>
              </c:pt>
              <c:pt idx="4786">
                <c:v>47.26</c:v>
              </c:pt>
              <c:pt idx="4787">
                <c:v>47.25</c:v>
              </c:pt>
              <c:pt idx="4788">
                <c:v>47.25</c:v>
              </c:pt>
              <c:pt idx="4789">
                <c:v>47.25</c:v>
              </c:pt>
              <c:pt idx="4790">
                <c:v>47.25</c:v>
              </c:pt>
              <c:pt idx="4791">
                <c:v>47.25</c:v>
              </c:pt>
              <c:pt idx="4792">
                <c:v>47.25</c:v>
              </c:pt>
              <c:pt idx="4793">
                <c:v>47.25</c:v>
              </c:pt>
              <c:pt idx="4794">
                <c:v>47.25</c:v>
              </c:pt>
              <c:pt idx="4795">
                <c:v>47.25</c:v>
              </c:pt>
              <c:pt idx="4796">
                <c:v>47.25</c:v>
              </c:pt>
              <c:pt idx="4797">
                <c:v>47.25</c:v>
              </c:pt>
              <c:pt idx="4798">
                <c:v>47.25</c:v>
              </c:pt>
              <c:pt idx="4799">
                <c:v>47.25</c:v>
              </c:pt>
              <c:pt idx="4800">
                <c:v>47.25</c:v>
              </c:pt>
              <c:pt idx="4801">
                <c:v>47.26</c:v>
              </c:pt>
              <c:pt idx="4802">
                <c:v>47.26</c:v>
              </c:pt>
              <c:pt idx="4803">
                <c:v>47.25</c:v>
              </c:pt>
              <c:pt idx="4804">
                <c:v>47.25</c:v>
              </c:pt>
              <c:pt idx="4805">
                <c:v>47.25</c:v>
              </c:pt>
              <c:pt idx="4806">
                <c:v>47.25</c:v>
              </c:pt>
              <c:pt idx="4807">
                <c:v>47.25</c:v>
              </c:pt>
              <c:pt idx="4808">
                <c:v>47.25</c:v>
              </c:pt>
              <c:pt idx="4809">
                <c:v>47.25</c:v>
              </c:pt>
              <c:pt idx="4810">
                <c:v>47.25</c:v>
              </c:pt>
              <c:pt idx="4811">
                <c:v>47.25</c:v>
              </c:pt>
              <c:pt idx="4812">
                <c:v>47.25</c:v>
              </c:pt>
              <c:pt idx="4813">
                <c:v>47.25</c:v>
              </c:pt>
              <c:pt idx="4814">
                <c:v>47.25</c:v>
              </c:pt>
              <c:pt idx="4815">
                <c:v>47.25</c:v>
              </c:pt>
              <c:pt idx="4816">
                <c:v>47.25</c:v>
              </c:pt>
              <c:pt idx="4817">
                <c:v>47.25</c:v>
              </c:pt>
              <c:pt idx="4818">
                <c:v>47.25</c:v>
              </c:pt>
              <c:pt idx="4819">
                <c:v>47.25</c:v>
              </c:pt>
              <c:pt idx="4820">
                <c:v>47.25</c:v>
              </c:pt>
              <c:pt idx="4821">
                <c:v>47.26</c:v>
              </c:pt>
              <c:pt idx="4822">
                <c:v>47.26</c:v>
              </c:pt>
              <c:pt idx="4823">
                <c:v>47.25</c:v>
              </c:pt>
              <c:pt idx="4824">
                <c:v>47.25</c:v>
              </c:pt>
              <c:pt idx="4825">
                <c:v>47.25</c:v>
              </c:pt>
              <c:pt idx="4826">
                <c:v>47.25</c:v>
              </c:pt>
              <c:pt idx="4827">
                <c:v>47.24</c:v>
              </c:pt>
              <c:pt idx="4828">
                <c:v>47.24</c:v>
              </c:pt>
              <c:pt idx="4829">
                <c:v>47.25</c:v>
              </c:pt>
              <c:pt idx="4830">
                <c:v>47.25</c:v>
              </c:pt>
              <c:pt idx="4831">
                <c:v>47.25</c:v>
              </c:pt>
              <c:pt idx="4832">
                <c:v>47.25</c:v>
              </c:pt>
              <c:pt idx="4833">
                <c:v>47.25</c:v>
              </c:pt>
              <c:pt idx="4834">
                <c:v>47.25</c:v>
              </c:pt>
              <c:pt idx="4835">
                <c:v>47.26</c:v>
              </c:pt>
              <c:pt idx="4836">
                <c:v>47.26</c:v>
              </c:pt>
              <c:pt idx="4837">
                <c:v>47.25</c:v>
              </c:pt>
              <c:pt idx="4838">
                <c:v>47.25</c:v>
              </c:pt>
              <c:pt idx="4839">
                <c:v>47.25</c:v>
              </c:pt>
              <c:pt idx="4840">
                <c:v>47.25</c:v>
              </c:pt>
              <c:pt idx="4841">
                <c:v>47.25</c:v>
              </c:pt>
              <c:pt idx="4842">
                <c:v>47.25</c:v>
              </c:pt>
              <c:pt idx="4843">
                <c:v>47.24</c:v>
              </c:pt>
              <c:pt idx="4844">
                <c:v>47.24</c:v>
              </c:pt>
              <c:pt idx="4845">
                <c:v>47.25</c:v>
              </c:pt>
              <c:pt idx="4846">
                <c:v>47.25</c:v>
              </c:pt>
              <c:pt idx="4847">
                <c:v>47.25</c:v>
              </c:pt>
              <c:pt idx="4848">
                <c:v>47.25</c:v>
              </c:pt>
              <c:pt idx="4849">
                <c:v>47.25</c:v>
              </c:pt>
              <c:pt idx="4850">
                <c:v>47.25</c:v>
              </c:pt>
              <c:pt idx="4851">
                <c:v>47.25</c:v>
              </c:pt>
              <c:pt idx="4852">
                <c:v>47.25</c:v>
              </c:pt>
              <c:pt idx="4853">
                <c:v>47.26</c:v>
              </c:pt>
              <c:pt idx="4854">
                <c:v>47.26</c:v>
              </c:pt>
              <c:pt idx="4855">
                <c:v>47.26</c:v>
              </c:pt>
              <c:pt idx="4856">
                <c:v>47.26</c:v>
              </c:pt>
              <c:pt idx="4857">
                <c:v>47.25</c:v>
              </c:pt>
              <c:pt idx="4858">
                <c:v>47.25</c:v>
              </c:pt>
              <c:pt idx="4859">
                <c:v>47.25</c:v>
              </c:pt>
              <c:pt idx="4860">
                <c:v>47.25</c:v>
              </c:pt>
              <c:pt idx="4861">
                <c:v>47.25</c:v>
              </c:pt>
              <c:pt idx="4862">
                <c:v>47.25</c:v>
              </c:pt>
              <c:pt idx="4863">
                <c:v>47.24</c:v>
              </c:pt>
              <c:pt idx="4864">
                <c:v>47.24</c:v>
              </c:pt>
              <c:pt idx="4865">
                <c:v>47.24</c:v>
              </c:pt>
              <c:pt idx="4866">
                <c:v>47.24</c:v>
              </c:pt>
              <c:pt idx="4867">
                <c:v>47.24</c:v>
              </c:pt>
              <c:pt idx="4868">
                <c:v>47.24</c:v>
              </c:pt>
              <c:pt idx="4869">
                <c:v>47.25</c:v>
              </c:pt>
              <c:pt idx="4870">
                <c:v>47.25</c:v>
              </c:pt>
              <c:pt idx="4871">
                <c:v>47.24</c:v>
              </c:pt>
              <c:pt idx="4872">
                <c:v>47.24</c:v>
              </c:pt>
              <c:pt idx="4873">
                <c:v>47.24</c:v>
              </c:pt>
              <c:pt idx="4874">
                <c:v>47.24</c:v>
              </c:pt>
              <c:pt idx="4875">
                <c:v>47.25</c:v>
              </c:pt>
              <c:pt idx="4876">
                <c:v>47.25</c:v>
              </c:pt>
              <c:pt idx="4877">
                <c:v>47.24</c:v>
              </c:pt>
              <c:pt idx="4878">
                <c:v>47.24</c:v>
              </c:pt>
              <c:pt idx="4879">
                <c:v>47.24</c:v>
              </c:pt>
              <c:pt idx="4880">
                <c:v>47.24</c:v>
              </c:pt>
              <c:pt idx="4881">
                <c:v>47.24</c:v>
              </c:pt>
              <c:pt idx="4882">
                <c:v>47.24</c:v>
              </c:pt>
              <c:pt idx="4883">
                <c:v>47.25</c:v>
              </c:pt>
              <c:pt idx="4884">
                <c:v>47.25</c:v>
              </c:pt>
              <c:pt idx="4885">
                <c:v>47.25</c:v>
              </c:pt>
              <c:pt idx="4886">
                <c:v>47.25</c:v>
              </c:pt>
              <c:pt idx="4887">
                <c:v>47.24</c:v>
              </c:pt>
              <c:pt idx="4888">
                <c:v>47.24</c:v>
              </c:pt>
              <c:pt idx="4889">
                <c:v>47.25</c:v>
              </c:pt>
              <c:pt idx="4890">
                <c:v>47.25</c:v>
              </c:pt>
              <c:pt idx="4891">
                <c:v>47.25</c:v>
              </c:pt>
              <c:pt idx="4892">
                <c:v>47.25</c:v>
              </c:pt>
              <c:pt idx="4893">
                <c:v>47.24</c:v>
              </c:pt>
              <c:pt idx="4894">
                <c:v>47.24</c:v>
              </c:pt>
              <c:pt idx="4895">
                <c:v>47.25</c:v>
              </c:pt>
              <c:pt idx="4896">
                <c:v>47.25</c:v>
              </c:pt>
              <c:pt idx="4897">
                <c:v>47.25</c:v>
              </c:pt>
              <c:pt idx="4898">
                <c:v>47.25</c:v>
              </c:pt>
              <c:pt idx="4899">
                <c:v>47.24</c:v>
              </c:pt>
              <c:pt idx="4900">
                <c:v>47.24</c:v>
              </c:pt>
              <c:pt idx="4901">
                <c:v>47.24</c:v>
              </c:pt>
              <c:pt idx="4902">
                <c:v>47.24</c:v>
              </c:pt>
              <c:pt idx="4903">
                <c:v>47.24</c:v>
              </c:pt>
              <c:pt idx="4904">
                <c:v>47.24</c:v>
              </c:pt>
              <c:pt idx="4905">
                <c:v>47.24</c:v>
              </c:pt>
              <c:pt idx="4906">
                <c:v>47.24</c:v>
              </c:pt>
              <c:pt idx="4907">
                <c:v>47.24</c:v>
              </c:pt>
              <c:pt idx="4908">
                <c:v>47.24</c:v>
              </c:pt>
              <c:pt idx="4909">
                <c:v>47.24</c:v>
              </c:pt>
              <c:pt idx="4910">
                <c:v>47.24</c:v>
              </c:pt>
              <c:pt idx="4911">
                <c:v>47.24</c:v>
              </c:pt>
              <c:pt idx="4912">
                <c:v>47.24</c:v>
              </c:pt>
              <c:pt idx="4913">
                <c:v>47.24</c:v>
              </c:pt>
              <c:pt idx="4914">
                <c:v>47.24</c:v>
              </c:pt>
              <c:pt idx="4915">
                <c:v>47.24</c:v>
              </c:pt>
              <c:pt idx="4916">
                <c:v>47.24</c:v>
              </c:pt>
              <c:pt idx="4917">
                <c:v>47.24</c:v>
              </c:pt>
              <c:pt idx="4918">
                <c:v>47.24</c:v>
              </c:pt>
              <c:pt idx="4919">
                <c:v>47.24</c:v>
              </c:pt>
              <c:pt idx="4920">
                <c:v>47.24</c:v>
              </c:pt>
              <c:pt idx="4921">
                <c:v>47.24</c:v>
              </c:pt>
              <c:pt idx="4922">
                <c:v>47.24</c:v>
              </c:pt>
              <c:pt idx="4923">
                <c:v>47.24</c:v>
              </c:pt>
              <c:pt idx="4924">
                <c:v>47.24</c:v>
              </c:pt>
              <c:pt idx="4925">
                <c:v>47.25</c:v>
              </c:pt>
              <c:pt idx="4926">
                <c:v>47.25</c:v>
              </c:pt>
              <c:pt idx="4927">
                <c:v>47.25</c:v>
              </c:pt>
              <c:pt idx="4928">
                <c:v>47.25</c:v>
              </c:pt>
              <c:pt idx="4929">
                <c:v>47.24</c:v>
              </c:pt>
              <c:pt idx="4930">
                <c:v>47.24</c:v>
              </c:pt>
              <c:pt idx="4931">
                <c:v>47.24</c:v>
              </c:pt>
              <c:pt idx="4932">
                <c:v>47.24</c:v>
              </c:pt>
              <c:pt idx="4933">
                <c:v>47.24</c:v>
              </c:pt>
              <c:pt idx="4934">
                <c:v>47.24</c:v>
              </c:pt>
              <c:pt idx="4935">
                <c:v>47.24</c:v>
              </c:pt>
              <c:pt idx="4936">
                <c:v>47.24</c:v>
              </c:pt>
              <c:pt idx="4937">
                <c:v>47.25</c:v>
              </c:pt>
              <c:pt idx="4938">
                <c:v>47.25</c:v>
              </c:pt>
              <c:pt idx="4939">
                <c:v>47.24</c:v>
              </c:pt>
              <c:pt idx="4940">
                <c:v>47.24</c:v>
              </c:pt>
              <c:pt idx="4941">
                <c:v>47.25</c:v>
              </c:pt>
              <c:pt idx="4942">
                <c:v>47.25</c:v>
              </c:pt>
              <c:pt idx="4943">
                <c:v>47.24</c:v>
              </c:pt>
              <c:pt idx="4944">
                <c:v>47.24</c:v>
              </c:pt>
              <c:pt idx="4945">
                <c:v>47.24</c:v>
              </c:pt>
              <c:pt idx="4946">
                <c:v>47.24</c:v>
              </c:pt>
              <c:pt idx="4947">
                <c:v>47.24</c:v>
              </c:pt>
              <c:pt idx="4948">
                <c:v>47.24</c:v>
              </c:pt>
              <c:pt idx="4949">
                <c:v>47.24</c:v>
              </c:pt>
              <c:pt idx="4950">
                <c:v>47.24</c:v>
              </c:pt>
              <c:pt idx="4951">
                <c:v>47.24</c:v>
              </c:pt>
              <c:pt idx="4952">
                <c:v>47.24</c:v>
              </c:pt>
              <c:pt idx="4953">
                <c:v>47.24</c:v>
              </c:pt>
              <c:pt idx="4954">
                <c:v>47.24</c:v>
              </c:pt>
              <c:pt idx="4955">
                <c:v>47.24</c:v>
              </c:pt>
              <c:pt idx="4956">
                <c:v>47.24</c:v>
              </c:pt>
              <c:pt idx="4957">
                <c:v>47.24</c:v>
              </c:pt>
              <c:pt idx="4958">
                <c:v>47.24</c:v>
              </c:pt>
              <c:pt idx="4959">
                <c:v>47.25</c:v>
              </c:pt>
              <c:pt idx="4960">
                <c:v>47.25</c:v>
              </c:pt>
              <c:pt idx="4961">
                <c:v>47.24</c:v>
              </c:pt>
              <c:pt idx="4962">
                <c:v>47.24</c:v>
              </c:pt>
              <c:pt idx="4963">
                <c:v>47.25</c:v>
              </c:pt>
              <c:pt idx="4964">
                <c:v>47.25</c:v>
              </c:pt>
              <c:pt idx="4965">
                <c:v>47.24</c:v>
              </c:pt>
              <c:pt idx="4966">
                <c:v>47.24</c:v>
              </c:pt>
              <c:pt idx="4967">
                <c:v>47.23</c:v>
              </c:pt>
              <c:pt idx="4968">
                <c:v>47.23</c:v>
              </c:pt>
              <c:pt idx="4969">
                <c:v>47.24</c:v>
              </c:pt>
              <c:pt idx="4970">
                <c:v>47.24</c:v>
              </c:pt>
              <c:pt idx="4971">
                <c:v>47.24</c:v>
              </c:pt>
              <c:pt idx="4972">
                <c:v>47.24</c:v>
              </c:pt>
              <c:pt idx="4973">
                <c:v>47.24</c:v>
              </c:pt>
              <c:pt idx="4974">
                <c:v>47.24</c:v>
              </c:pt>
              <c:pt idx="4975">
                <c:v>47.24</c:v>
              </c:pt>
              <c:pt idx="4976">
                <c:v>47.24</c:v>
              </c:pt>
              <c:pt idx="4977">
                <c:v>47.24</c:v>
              </c:pt>
              <c:pt idx="4978">
                <c:v>47.24</c:v>
              </c:pt>
              <c:pt idx="4979">
                <c:v>47.24</c:v>
              </c:pt>
              <c:pt idx="4980">
                <c:v>47.24</c:v>
              </c:pt>
              <c:pt idx="4981">
                <c:v>47.24</c:v>
              </c:pt>
              <c:pt idx="4982">
                <c:v>47.24</c:v>
              </c:pt>
              <c:pt idx="4983">
                <c:v>47.24</c:v>
              </c:pt>
              <c:pt idx="4984">
                <c:v>47.24</c:v>
              </c:pt>
              <c:pt idx="4985">
                <c:v>47.24</c:v>
              </c:pt>
              <c:pt idx="4986">
                <c:v>47.24</c:v>
              </c:pt>
              <c:pt idx="4987">
                <c:v>47.24</c:v>
              </c:pt>
              <c:pt idx="4988">
                <c:v>47.24</c:v>
              </c:pt>
              <c:pt idx="4989">
                <c:v>47.24</c:v>
              </c:pt>
              <c:pt idx="4990">
                <c:v>47.24</c:v>
              </c:pt>
              <c:pt idx="4991">
                <c:v>47.24</c:v>
              </c:pt>
              <c:pt idx="4992">
                <c:v>47.24</c:v>
              </c:pt>
              <c:pt idx="4993">
                <c:v>47.24</c:v>
              </c:pt>
              <c:pt idx="4994">
                <c:v>47.24</c:v>
              </c:pt>
              <c:pt idx="4995">
                <c:v>47.24</c:v>
              </c:pt>
              <c:pt idx="4996">
                <c:v>47.24</c:v>
              </c:pt>
              <c:pt idx="4997">
                <c:v>47.24</c:v>
              </c:pt>
              <c:pt idx="4998">
                <c:v>47.24</c:v>
              </c:pt>
              <c:pt idx="4999">
                <c:v>47.23</c:v>
              </c:pt>
              <c:pt idx="5000">
                <c:v>47.23</c:v>
              </c:pt>
              <c:pt idx="5001">
                <c:v>47.24</c:v>
              </c:pt>
              <c:pt idx="5002">
                <c:v>47.24</c:v>
              </c:pt>
              <c:pt idx="5003">
                <c:v>47.23</c:v>
              </c:pt>
              <c:pt idx="5004">
                <c:v>47.23</c:v>
              </c:pt>
              <c:pt idx="5005">
                <c:v>47.23</c:v>
              </c:pt>
              <c:pt idx="5006">
                <c:v>47.23</c:v>
              </c:pt>
              <c:pt idx="5007">
                <c:v>47.23</c:v>
              </c:pt>
              <c:pt idx="5008">
                <c:v>47.23</c:v>
              </c:pt>
              <c:pt idx="5009">
                <c:v>47.24</c:v>
              </c:pt>
              <c:pt idx="5010">
                <c:v>47.24</c:v>
              </c:pt>
              <c:pt idx="5011">
                <c:v>47.23</c:v>
              </c:pt>
              <c:pt idx="5012">
                <c:v>47.23</c:v>
              </c:pt>
              <c:pt idx="5013">
                <c:v>47.23</c:v>
              </c:pt>
              <c:pt idx="5014">
                <c:v>47.23</c:v>
              </c:pt>
              <c:pt idx="5015">
                <c:v>47.23</c:v>
              </c:pt>
              <c:pt idx="5016">
                <c:v>47.23</c:v>
              </c:pt>
              <c:pt idx="5017">
                <c:v>47.23</c:v>
              </c:pt>
              <c:pt idx="5018">
                <c:v>47.23</c:v>
              </c:pt>
              <c:pt idx="5019">
                <c:v>47.23</c:v>
              </c:pt>
              <c:pt idx="5020">
                <c:v>47.23</c:v>
              </c:pt>
              <c:pt idx="5021">
                <c:v>47.23</c:v>
              </c:pt>
              <c:pt idx="5022">
                <c:v>47.23</c:v>
              </c:pt>
              <c:pt idx="5023">
                <c:v>47.24</c:v>
              </c:pt>
              <c:pt idx="5024">
                <c:v>47.24</c:v>
              </c:pt>
              <c:pt idx="5025">
                <c:v>47.23</c:v>
              </c:pt>
              <c:pt idx="5026">
                <c:v>47.23</c:v>
              </c:pt>
              <c:pt idx="5027">
                <c:v>47.23</c:v>
              </c:pt>
              <c:pt idx="5028">
                <c:v>47.23</c:v>
              </c:pt>
              <c:pt idx="5029">
                <c:v>47.23</c:v>
              </c:pt>
              <c:pt idx="5030">
                <c:v>47.23</c:v>
              </c:pt>
              <c:pt idx="5031">
                <c:v>47.23</c:v>
              </c:pt>
              <c:pt idx="5032">
                <c:v>47.23</c:v>
              </c:pt>
              <c:pt idx="5033">
                <c:v>47.23</c:v>
              </c:pt>
              <c:pt idx="5034">
                <c:v>47.23</c:v>
              </c:pt>
              <c:pt idx="5035">
                <c:v>47.23</c:v>
              </c:pt>
              <c:pt idx="5036">
                <c:v>47.23</c:v>
              </c:pt>
              <c:pt idx="5037">
                <c:v>47.23</c:v>
              </c:pt>
              <c:pt idx="5038">
                <c:v>47.23</c:v>
              </c:pt>
              <c:pt idx="5039">
                <c:v>47.23</c:v>
              </c:pt>
              <c:pt idx="5040">
                <c:v>47.23</c:v>
              </c:pt>
              <c:pt idx="5041">
                <c:v>47.23</c:v>
              </c:pt>
              <c:pt idx="5042">
                <c:v>47.23</c:v>
              </c:pt>
              <c:pt idx="5043">
                <c:v>47.23</c:v>
              </c:pt>
              <c:pt idx="5044">
                <c:v>47.23</c:v>
              </c:pt>
              <c:pt idx="5045">
                <c:v>47.23</c:v>
              </c:pt>
              <c:pt idx="5046">
                <c:v>47.23</c:v>
              </c:pt>
              <c:pt idx="5047">
                <c:v>47.23</c:v>
              </c:pt>
              <c:pt idx="5048">
                <c:v>47.23</c:v>
              </c:pt>
              <c:pt idx="5049">
                <c:v>47.23</c:v>
              </c:pt>
              <c:pt idx="5050">
                <c:v>47.23</c:v>
              </c:pt>
              <c:pt idx="5051">
                <c:v>47.23</c:v>
              </c:pt>
              <c:pt idx="5052">
                <c:v>47.23</c:v>
              </c:pt>
              <c:pt idx="5053">
                <c:v>47.23</c:v>
              </c:pt>
              <c:pt idx="5054">
                <c:v>47.23</c:v>
              </c:pt>
              <c:pt idx="5055">
                <c:v>47.23</c:v>
              </c:pt>
              <c:pt idx="5056">
                <c:v>47.23</c:v>
              </c:pt>
              <c:pt idx="5057">
                <c:v>47.23</c:v>
              </c:pt>
              <c:pt idx="5058">
                <c:v>47.23</c:v>
              </c:pt>
              <c:pt idx="5059">
                <c:v>47.22</c:v>
              </c:pt>
              <c:pt idx="5060">
                <c:v>47.22</c:v>
              </c:pt>
              <c:pt idx="5061">
                <c:v>47.23</c:v>
              </c:pt>
              <c:pt idx="5062">
                <c:v>47.23</c:v>
              </c:pt>
              <c:pt idx="5063">
                <c:v>47.22</c:v>
              </c:pt>
              <c:pt idx="5064">
                <c:v>47.22</c:v>
              </c:pt>
              <c:pt idx="5065">
                <c:v>47.22</c:v>
              </c:pt>
              <c:pt idx="5066">
                <c:v>47.22</c:v>
              </c:pt>
              <c:pt idx="5067">
                <c:v>47.22</c:v>
              </c:pt>
              <c:pt idx="5068">
                <c:v>47.22</c:v>
              </c:pt>
              <c:pt idx="5069">
                <c:v>47.22</c:v>
              </c:pt>
              <c:pt idx="5070">
                <c:v>47.22</c:v>
              </c:pt>
              <c:pt idx="5071">
                <c:v>47.22</c:v>
              </c:pt>
              <c:pt idx="5072">
                <c:v>47.22</c:v>
              </c:pt>
              <c:pt idx="5073">
                <c:v>47.22</c:v>
              </c:pt>
              <c:pt idx="5074">
                <c:v>47.22</c:v>
              </c:pt>
              <c:pt idx="5075">
                <c:v>47.22</c:v>
              </c:pt>
              <c:pt idx="5076">
                <c:v>47.22</c:v>
              </c:pt>
              <c:pt idx="5077">
                <c:v>47.22</c:v>
              </c:pt>
              <c:pt idx="5078">
                <c:v>47.22</c:v>
              </c:pt>
              <c:pt idx="5079">
                <c:v>47.22</c:v>
              </c:pt>
              <c:pt idx="5080">
                <c:v>47.22</c:v>
              </c:pt>
              <c:pt idx="5081">
                <c:v>47.23</c:v>
              </c:pt>
              <c:pt idx="5082">
                <c:v>47.23</c:v>
              </c:pt>
              <c:pt idx="5083">
                <c:v>47.22</c:v>
              </c:pt>
              <c:pt idx="5084">
                <c:v>47.22</c:v>
              </c:pt>
              <c:pt idx="5085">
                <c:v>47.22</c:v>
              </c:pt>
              <c:pt idx="5086">
                <c:v>47.22</c:v>
              </c:pt>
              <c:pt idx="5087">
                <c:v>47.21</c:v>
              </c:pt>
              <c:pt idx="5088">
                <c:v>47.21</c:v>
              </c:pt>
              <c:pt idx="5089">
                <c:v>47.22</c:v>
              </c:pt>
              <c:pt idx="5090">
                <c:v>47.22</c:v>
              </c:pt>
              <c:pt idx="5091">
                <c:v>47.21</c:v>
              </c:pt>
              <c:pt idx="5092">
                <c:v>47.21</c:v>
              </c:pt>
              <c:pt idx="5093">
                <c:v>47.22</c:v>
              </c:pt>
              <c:pt idx="5094">
                <c:v>47.22</c:v>
              </c:pt>
              <c:pt idx="5095">
                <c:v>47.22</c:v>
              </c:pt>
              <c:pt idx="5096">
                <c:v>47.22</c:v>
              </c:pt>
              <c:pt idx="5097">
                <c:v>47.22</c:v>
              </c:pt>
              <c:pt idx="5098">
                <c:v>47.22</c:v>
              </c:pt>
              <c:pt idx="5099">
                <c:v>47.22</c:v>
              </c:pt>
              <c:pt idx="5100">
                <c:v>47.22</c:v>
              </c:pt>
              <c:pt idx="5101">
                <c:v>47.22</c:v>
              </c:pt>
              <c:pt idx="5102">
                <c:v>47.22</c:v>
              </c:pt>
              <c:pt idx="5103">
                <c:v>47.22</c:v>
              </c:pt>
              <c:pt idx="5104">
                <c:v>47.22</c:v>
              </c:pt>
              <c:pt idx="5105">
                <c:v>47.21</c:v>
              </c:pt>
              <c:pt idx="5106">
                <c:v>47.21</c:v>
              </c:pt>
              <c:pt idx="5107">
                <c:v>47.22</c:v>
              </c:pt>
              <c:pt idx="5108">
                <c:v>47.22</c:v>
              </c:pt>
              <c:pt idx="5109">
                <c:v>47.22</c:v>
              </c:pt>
              <c:pt idx="5110">
                <c:v>47.22</c:v>
              </c:pt>
              <c:pt idx="5111">
                <c:v>47.22</c:v>
              </c:pt>
              <c:pt idx="5112">
                <c:v>47.22</c:v>
              </c:pt>
              <c:pt idx="5113">
                <c:v>47.22</c:v>
              </c:pt>
              <c:pt idx="5114">
                <c:v>47.22</c:v>
              </c:pt>
              <c:pt idx="5115">
                <c:v>47.23</c:v>
              </c:pt>
              <c:pt idx="5116">
                <c:v>47.23</c:v>
              </c:pt>
              <c:pt idx="5117">
                <c:v>47.23</c:v>
              </c:pt>
              <c:pt idx="5118">
                <c:v>47.23</c:v>
              </c:pt>
              <c:pt idx="5119">
                <c:v>47.22</c:v>
              </c:pt>
              <c:pt idx="5120">
                <c:v>47.22</c:v>
              </c:pt>
              <c:pt idx="5121">
                <c:v>47.23</c:v>
              </c:pt>
              <c:pt idx="5122">
                <c:v>47.23</c:v>
              </c:pt>
              <c:pt idx="5123">
                <c:v>47.23</c:v>
              </c:pt>
              <c:pt idx="5124">
                <c:v>47.23</c:v>
              </c:pt>
              <c:pt idx="5125">
                <c:v>47.23</c:v>
              </c:pt>
              <c:pt idx="5126">
                <c:v>47.23</c:v>
              </c:pt>
              <c:pt idx="5127">
                <c:v>47.23</c:v>
              </c:pt>
              <c:pt idx="5128">
                <c:v>47.23</c:v>
              </c:pt>
              <c:pt idx="5129">
                <c:v>47.23</c:v>
              </c:pt>
              <c:pt idx="5130">
                <c:v>47.23</c:v>
              </c:pt>
              <c:pt idx="5131">
                <c:v>47.23</c:v>
              </c:pt>
              <c:pt idx="5132">
                <c:v>47.23</c:v>
              </c:pt>
              <c:pt idx="5133">
                <c:v>47.23</c:v>
              </c:pt>
              <c:pt idx="5134">
                <c:v>47.23</c:v>
              </c:pt>
              <c:pt idx="5135">
                <c:v>47.23</c:v>
              </c:pt>
              <c:pt idx="5136">
                <c:v>47.23</c:v>
              </c:pt>
              <c:pt idx="5137">
                <c:v>47.23</c:v>
              </c:pt>
              <c:pt idx="5138">
                <c:v>47.23</c:v>
              </c:pt>
              <c:pt idx="5139">
                <c:v>47.23</c:v>
              </c:pt>
              <c:pt idx="5140">
                <c:v>47.23</c:v>
              </c:pt>
              <c:pt idx="5141">
                <c:v>47.23</c:v>
              </c:pt>
              <c:pt idx="5142">
                <c:v>47.23</c:v>
              </c:pt>
              <c:pt idx="5143">
                <c:v>47.23</c:v>
              </c:pt>
              <c:pt idx="5144">
                <c:v>47.23</c:v>
              </c:pt>
              <c:pt idx="5145">
                <c:v>47.23</c:v>
              </c:pt>
              <c:pt idx="5146">
                <c:v>47.23</c:v>
              </c:pt>
              <c:pt idx="5147">
                <c:v>47.23</c:v>
              </c:pt>
              <c:pt idx="5148">
                <c:v>47.23</c:v>
              </c:pt>
              <c:pt idx="5149">
                <c:v>47.23</c:v>
              </c:pt>
              <c:pt idx="5150">
                <c:v>47.23</c:v>
              </c:pt>
              <c:pt idx="5151">
                <c:v>47.23</c:v>
              </c:pt>
              <c:pt idx="5152">
                <c:v>47.23</c:v>
              </c:pt>
              <c:pt idx="5153">
                <c:v>47.24</c:v>
              </c:pt>
              <c:pt idx="5154">
                <c:v>47.24</c:v>
              </c:pt>
              <c:pt idx="5155">
                <c:v>47.23</c:v>
              </c:pt>
              <c:pt idx="5156">
                <c:v>47.23</c:v>
              </c:pt>
              <c:pt idx="5157">
                <c:v>47.23</c:v>
              </c:pt>
              <c:pt idx="5158">
                <c:v>47.23</c:v>
              </c:pt>
              <c:pt idx="5159">
                <c:v>47.24</c:v>
              </c:pt>
              <c:pt idx="5160">
                <c:v>47.24</c:v>
              </c:pt>
              <c:pt idx="5161">
                <c:v>47.24</c:v>
              </c:pt>
              <c:pt idx="5162">
                <c:v>47.24</c:v>
              </c:pt>
              <c:pt idx="5163">
                <c:v>47.23</c:v>
              </c:pt>
              <c:pt idx="5164">
                <c:v>47.23</c:v>
              </c:pt>
              <c:pt idx="5165">
                <c:v>47.23</c:v>
              </c:pt>
              <c:pt idx="5166">
                <c:v>47.23</c:v>
              </c:pt>
              <c:pt idx="5167">
                <c:v>47.24</c:v>
              </c:pt>
              <c:pt idx="5168">
                <c:v>47.24</c:v>
              </c:pt>
              <c:pt idx="5169">
                <c:v>47.24</c:v>
              </c:pt>
              <c:pt idx="5170">
                <c:v>47.24</c:v>
              </c:pt>
              <c:pt idx="5171">
                <c:v>47.24</c:v>
              </c:pt>
              <c:pt idx="5172">
                <c:v>47.24</c:v>
              </c:pt>
              <c:pt idx="5173">
                <c:v>47.25</c:v>
              </c:pt>
              <c:pt idx="5174">
                <c:v>47.25</c:v>
              </c:pt>
              <c:pt idx="5175">
                <c:v>47.24</c:v>
              </c:pt>
              <c:pt idx="5176">
                <c:v>47.24</c:v>
              </c:pt>
              <c:pt idx="5177">
                <c:v>47.25</c:v>
              </c:pt>
              <c:pt idx="5178">
                <c:v>47.25</c:v>
              </c:pt>
              <c:pt idx="5179">
                <c:v>47.25</c:v>
              </c:pt>
              <c:pt idx="5180">
                <c:v>47.25</c:v>
              </c:pt>
              <c:pt idx="5181">
                <c:v>47.25</c:v>
              </c:pt>
              <c:pt idx="5182">
                <c:v>47.25</c:v>
              </c:pt>
              <c:pt idx="5183">
                <c:v>47.24</c:v>
              </c:pt>
              <c:pt idx="5184">
                <c:v>47.24</c:v>
              </c:pt>
              <c:pt idx="5185">
                <c:v>47.25</c:v>
              </c:pt>
              <c:pt idx="5186">
                <c:v>47.25</c:v>
              </c:pt>
              <c:pt idx="5187">
                <c:v>47.25</c:v>
              </c:pt>
              <c:pt idx="5188">
                <c:v>47.25</c:v>
              </c:pt>
              <c:pt idx="5189">
                <c:v>47.24</c:v>
              </c:pt>
              <c:pt idx="5190">
                <c:v>47.24</c:v>
              </c:pt>
              <c:pt idx="5191">
                <c:v>47.25</c:v>
              </c:pt>
              <c:pt idx="5192">
                <c:v>47.25</c:v>
              </c:pt>
              <c:pt idx="5193">
                <c:v>47.26</c:v>
              </c:pt>
              <c:pt idx="5194">
                <c:v>47.26</c:v>
              </c:pt>
              <c:pt idx="5195">
                <c:v>47.25</c:v>
              </c:pt>
              <c:pt idx="5196">
                <c:v>47.25</c:v>
              </c:pt>
              <c:pt idx="5197">
                <c:v>47.25</c:v>
              </c:pt>
              <c:pt idx="5198">
                <c:v>47.25</c:v>
              </c:pt>
              <c:pt idx="5199">
                <c:v>47.25</c:v>
              </c:pt>
              <c:pt idx="5200">
                <c:v>47.25</c:v>
              </c:pt>
              <c:pt idx="5201">
                <c:v>47.25</c:v>
              </c:pt>
              <c:pt idx="5202">
                <c:v>47.25</c:v>
              </c:pt>
              <c:pt idx="5203">
                <c:v>47.27</c:v>
              </c:pt>
              <c:pt idx="5204">
                <c:v>47.27</c:v>
              </c:pt>
              <c:pt idx="5205">
                <c:v>47.25</c:v>
              </c:pt>
              <c:pt idx="5206">
                <c:v>47.25</c:v>
              </c:pt>
              <c:pt idx="5207">
                <c:v>47.26</c:v>
              </c:pt>
              <c:pt idx="5208">
                <c:v>47.26</c:v>
              </c:pt>
              <c:pt idx="5209">
                <c:v>47.26</c:v>
              </c:pt>
              <c:pt idx="5210">
                <c:v>47.26</c:v>
              </c:pt>
              <c:pt idx="5211">
                <c:v>47.27</c:v>
              </c:pt>
              <c:pt idx="5212">
                <c:v>47.27</c:v>
              </c:pt>
              <c:pt idx="5213">
                <c:v>47.27</c:v>
              </c:pt>
              <c:pt idx="5214">
                <c:v>47.27</c:v>
              </c:pt>
              <c:pt idx="5215">
                <c:v>47.27</c:v>
              </c:pt>
              <c:pt idx="5216">
                <c:v>47.27</c:v>
              </c:pt>
              <c:pt idx="5217">
                <c:v>47.26</c:v>
              </c:pt>
              <c:pt idx="5218">
                <c:v>47.26</c:v>
              </c:pt>
              <c:pt idx="5219">
                <c:v>47.27</c:v>
              </c:pt>
              <c:pt idx="5220">
                <c:v>47.27</c:v>
              </c:pt>
              <c:pt idx="5221">
                <c:v>47.27</c:v>
              </c:pt>
              <c:pt idx="5222">
                <c:v>47.27</c:v>
              </c:pt>
              <c:pt idx="5223">
                <c:v>47.27</c:v>
              </c:pt>
              <c:pt idx="5224">
                <c:v>47.27</c:v>
              </c:pt>
              <c:pt idx="5225">
                <c:v>47.27</c:v>
              </c:pt>
              <c:pt idx="5226">
                <c:v>47.27</c:v>
              </c:pt>
              <c:pt idx="5227">
                <c:v>47.28</c:v>
              </c:pt>
              <c:pt idx="5228">
                <c:v>47.28</c:v>
              </c:pt>
              <c:pt idx="5229">
                <c:v>47.27</c:v>
              </c:pt>
              <c:pt idx="5230">
                <c:v>47.27</c:v>
              </c:pt>
              <c:pt idx="5231">
                <c:v>47.28</c:v>
              </c:pt>
              <c:pt idx="5232">
                <c:v>47.28</c:v>
              </c:pt>
              <c:pt idx="5233">
                <c:v>47.28</c:v>
              </c:pt>
              <c:pt idx="5234">
                <c:v>47.28</c:v>
              </c:pt>
              <c:pt idx="5235">
                <c:v>47.28</c:v>
              </c:pt>
              <c:pt idx="5236">
                <c:v>47.28</c:v>
              </c:pt>
              <c:pt idx="5237">
                <c:v>47.27</c:v>
              </c:pt>
              <c:pt idx="5238">
                <c:v>47.27</c:v>
              </c:pt>
              <c:pt idx="5239">
                <c:v>47.27</c:v>
              </c:pt>
              <c:pt idx="5240">
                <c:v>47.27</c:v>
              </c:pt>
              <c:pt idx="5241">
                <c:v>47.28</c:v>
              </c:pt>
              <c:pt idx="5242">
                <c:v>47.28</c:v>
              </c:pt>
              <c:pt idx="5243">
                <c:v>47.27</c:v>
              </c:pt>
              <c:pt idx="5244">
                <c:v>47.27</c:v>
              </c:pt>
              <c:pt idx="5245">
                <c:v>47.28</c:v>
              </c:pt>
              <c:pt idx="5246">
                <c:v>47.28</c:v>
              </c:pt>
              <c:pt idx="5247">
                <c:v>47.29</c:v>
              </c:pt>
              <c:pt idx="5248">
                <c:v>47.29</c:v>
              </c:pt>
              <c:pt idx="5249">
                <c:v>47.28</c:v>
              </c:pt>
              <c:pt idx="5250">
                <c:v>47.28</c:v>
              </c:pt>
              <c:pt idx="5251">
                <c:v>47.29</c:v>
              </c:pt>
              <c:pt idx="5252">
                <c:v>47.29</c:v>
              </c:pt>
              <c:pt idx="5253">
                <c:v>47.28</c:v>
              </c:pt>
              <c:pt idx="5254">
                <c:v>47.28</c:v>
              </c:pt>
              <c:pt idx="5255">
                <c:v>47.28</c:v>
              </c:pt>
              <c:pt idx="5256">
                <c:v>47.28</c:v>
              </c:pt>
              <c:pt idx="5257">
                <c:v>47.27</c:v>
              </c:pt>
              <c:pt idx="5258">
                <c:v>47.27</c:v>
              </c:pt>
              <c:pt idx="5259">
                <c:v>47.29</c:v>
              </c:pt>
              <c:pt idx="5260">
                <c:v>47.29</c:v>
              </c:pt>
              <c:pt idx="5261">
                <c:v>47.28</c:v>
              </c:pt>
              <c:pt idx="5262">
                <c:v>47.28</c:v>
              </c:pt>
              <c:pt idx="5263">
                <c:v>47.28</c:v>
              </c:pt>
              <c:pt idx="5264">
                <c:v>47.28</c:v>
              </c:pt>
              <c:pt idx="5265">
                <c:v>47.28</c:v>
              </c:pt>
              <c:pt idx="5266">
                <c:v>47.28</c:v>
              </c:pt>
              <c:pt idx="5267">
                <c:v>47.28</c:v>
              </c:pt>
              <c:pt idx="5268">
                <c:v>47.28</c:v>
              </c:pt>
              <c:pt idx="5269">
                <c:v>47.28</c:v>
              </c:pt>
              <c:pt idx="5270">
                <c:v>47.28</c:v>
              </c:pt>
              <c:pt idx="5271">
                <c:v>47.28</c:v>
              </c:pt>
              <c:pt idx="5272">
                <c:v>47.28</c:v>
              </c:pt>
              <c:pt idx="5273">
                <c:v>47.29</c:v>
              </c:pt>
              <c:pt idx="5274">
                <c:v>47.29</c:v>
              </c:pt>
              <c:pt idx="5275">
                <c:v>47.29</c:v>
              </c:pt>
              <c:pt idx="5276">
                <c:v>47.29</c:v>
              </c:pt>
              <c:pt idx="5277">
                <c:v>47.29</c:v>
              </c:pt>
              <c:pt idx="5278">
                <c:v>47.29</c:v>
              </c:pt>
              <c:pt idx="5279">
                <c:v>47.28</c:v>
              </c:pt>
              <c:pt idx="5280">
                <c:v>47.28</c:v>
              </c:pt>
              <c:pt idx="5281">
                <c:v>47.28</c:v>
              </c:pt>
              <c:pt idx="5282">
                <c:v>47.28</c:v>
              </c:pt>
              <c:pt idx="5283">
                <c:v>47.29</c:v>
              </c:pt>
              <c:pt idx="5284">
                <c:v>47.29</c:v>
              </c:pt>
              <c:pt idx="5285">
                <c:v>47.29</c:v>
              </c:pt>
              <c:pt idx="5286">
                <c:v>47.29</c:v>
              </c:pt>
              <c:pt idx="5287">
                <c:v>47.29</c:v>
              </c:pt>
              <c:pt idx="5288">
                <c:v>47.29</c:v>
              </c:pt>
              <c:pt idx="5289">
                <c:v>47.29</c:v>
              </c:pt>
              <c:pt idx="5290">
                <c:v>47.29</c:v>
              </c:pt>
              <c:pt idx="5291">
                <c:v>47.29</c:v>
              </c:pt>
              <c:pt idx="5292">
                <c:v>47.29</c:v>
              </c:pt>
              <c:pt idx="5293">
                <c:v>47.29</c:v>
              </c:pt>
              <c:pt idx="5294">
                <c:v>47.29</c:v>
              </c:pt>
              <c:pt idx="5295">
                <c:v>47.29</c:v>
              </c:pt>
              <c:pt idx="5296">
                <c:v>47.29</c:v>
              </c:pt>
              <c:pt idx="5297">
                <c:v>47.29</c:v>
              </c:pt>
              <c:pt idx="5298">
                <c:v>47.29</c:v>
              </c:pt>
              <c:pt idx="5299">
                <c:v>47.29</c:v>
              </c:pt>
              <c:pt idx="5300">
                <c:v>47.29</c:v>
              </c:pt>
              <c:pt idx="5301">
                <c:v>47.29</c:v>
              </c:pt>
              <c:pt idx="5302">
                <c:v>47.29</c:v>
              </c:pt>
              <c:pt idx="5303">
                <c:v>47.29</c:v>
              </c:pt>
              <c:pt idx="5304">
                <c:v>47.29</c:v>
              </c:pt>
              <c:pt idx="5305">
                <c:v>47.3</c:v>
              </c:pt>
              <c:pt idx="5306">
                <c:v>47.3</c:v>
              </c:pt>
              <c:pt idx="5307">
                <c:v>47.3</c:v>
              </c:pt>
              <c:pt idx="5308">
                <c:v>47.3</c:v>
              </c:pt>
              <c:pt idx="5309">
                <c:v>47.3</c:v>
              </c:pt>
              <c:pt idx="5310">
                <c:v>47.3</c:v>
              </c:pt>
              <c:pt idx="5311">
                <c:v>47.3</c:v>
              </c:pt>
              <c:pt idx="5312">
                <c:v>47.3</c:v>
              </c:pt>
              <c:pt idx="5313">
                <c:v>47.3</c:v>
              </c:pt>
              <c:pt idx="5314">
                <c:v>47.3</c:v>
              </c:pt>
              <c:pt idx="5315">
                <c:v>47.29</c:v>
              </c:pt>
              <c:pt idx="5316">
                <c:v>47.29</c:v>
              </c:pt>
              <c:pt idx="5317">
                <c:v>47.29</c:v>
              </c:pt>
              <c:pt idx="5318">
                <c:v>47.29</c:v>
              </c:pt>
              <c:pt idx="5319">
                <c:v>47.29</c:v>
              </c:pt>
              <c:pt idx="5320">
                <c:v>47.29</c:v>
              </c:pt>
              <c:pt idx="5321">
                <c:v>47.3</c:v>
              </c:pt>
              <c:pt idx="5322">
                <c:v>47.3</c:v>
              </c:pt>
              <c:pt idx="5323">
                <c:v>47.3</c:v>
              </c:pt>
              <c:pt idx="5324">
                <c:v>47.3</c:v>
              </c:pt>
              <c:pt idx="5325">
                <c:v>47.31</c:v>
              </c:pt>
              <c:pt idx="5326">
                <c:v>47.31</c:v>
              </c:pt>
              <c:pt idx="5327">
                <c:v>47.29</c:v>
              </c:pt>
              <c:pt idx="5328">
                <c:v>47.29</c:v>
              </c:pt>
              <c:pt idx="5329">
                <c:v>47.3</c:v>
              </c:pt>
              <c:pt idx="5330">
                <c:v>47.3</c:v>
              </c:pt>
              <c:pt idx="5331">
                <c:v>47.3</c:v>
              </c:pt>
              <c:pt idx="5332">
                <c:v>47.3</c:v>
              </c:pt>
              <c:pt idx="5333">
                <c:v>47.3</c:v>
              </c:pt>
              <c:pt idx="5334">
                <c:v>47.3</c:v>
              </c:pt>
              <c:pt idx="5335">
                <c:v>47.3</c:v>
              </c:pt>
              <c:pt idx="5336">
                <c:v>47.3</c:v>
              </c:pt>
              <c:pt idx="5337">
                <c:v>47.3</c:v>
              </c:pt>
              <c:pt idx="5338">
                <c:v>47.3</c:v>
              </c:pt>
              <c:pt idx="5339">
                <c:v>47.31</c:v>
              </c:pt>
              <c:pt idx="5340">
                <c:v>47.31</c:v>
              </c:pt>
              <c:pt idx="5341">
                <c:v>47.31</c:v>
              </c:pt>
              <c:pt idx="5342">
                <c:v>47.31</c:v>
              </c:pt>
              <c:pt idx="5343">
                <c:v>47.32</c:v>
              </c:pt>
              <c:pt idx="5344">
                <c:v>47.32</c:v>
              </c:pt>
              <c:pt idx="5345">
                <c:v>47.31</c:v>
              </c:pt>
              <c:pt idx="5346">
                <c:v>47.31</c:v>
              </c:pt>
              <c:pt idx="5347">
                <c:v>47.31</c:v>
              </c:pt>
              <c:pt idx="5348">
                <c:v>47.31</c:v>
              </c:pt>
              <c:pt idx="5349">
                <c:v>47.31</c:v>
              </c:pt>
              <c:pt idx="5350">
                <c:v>47.31</c:v>
              </c:pt>
              <c:pt idx="5351">
                <c:v>47.31</c:v>
              </c:pt>
              <c:pt idx="5352">
                <c:v>47.31</c:v>
              </c:pt>
              <c:pt idx="5353">
                <c:v>47.32</c:v>
              </c:pt>
              <c:pt idx="5354">
                <c:v>47.32</c:v>
              </c:pt>
              <c:pt idx="5355">
                <c:v>47.32</c:v>
              </c:pt>
              <c:pt idx="5356">
                <c:v>47.32</c:v>
              </c:pt>
              <c:pt idx="5357">
                <c:v>47.32</c:v>
              </c:pt>
              <c:pt idx="5358">
                <c:v>47.32</c:v>
              </c:pt>
              <c:pt idx="5359">
                <c:v>47.32</c:v>
              </c:pt>
              <c:pt idx="5360">
                <c:v>47.32</c:v>
              </c:pt>
              <c:pt idx="5361">
                <c:v>47.32</c:v>
              </c:pt>
              <c:pt idx="5362">
                <c:v>47.32</c:v>
              </c:pt>
              <c:pt idx="5363">
                <c:v>47.32</c:v>
              </c:pt>
              <c:pt idx="5364">
                <c:v>47.32</c:v>
              </c:pt>
              <c:pt idx="5365">
                <c:v>47.32</c:v>
              </c:pt>
              <c:pt idx="5366">
                <c:v>47.32</c:v>
              </c:pt>
              <c:pt idx="5367">
                <c:v>47.32</c:v>
              </c:pt>
              <c:pt idx="5368">
                <c:v>47.32</c:v>
              </c:pt>
              <c:pt idx="5369">
                <c:v>47.32</c:v>
              </c:pt>
              <c:pt idx="5370">
                <c:v>47.32</c:v>
              </c:pt>
              <c:pt idx="5371">
                <c:v>47.32</c:v>
              </c:pt>
              <c:pt idx="5372">
                <c:v>47.32</c:v>
              </c:pt>
              <c:pt idx="5373">
                <c:v>47.32</c:v>
              </c:pt>
              <c:pt idx="5374">
                <c:v>47.32</c:v>
              </c:pt>
              <c:pt idx="5375">
                <c:v>47.32</c:v>
              </c:pt>
              <c:pt idx="5376">
                <c:v>47.32</c:v>
              </c:pt>
              <c:pt idx="5377">
                <c:v>47.32</c:v>
              </c:pt>
              <c:pt idx="5378">
                <c:v>47.32</c:v>
              </c:pt>
              <c:pt idx="5379">
                <c:v>47.31</c:v>
              </c:pt>
              <c:pt idx="5380">
                <c:v>47.31</c:v>
              </c:pt>
              <c:pt idx="5381">
                <c:v>47.33</c:v>
              </c:pt>
              <c:pt idx="5382">
                <c:v>47.33</c:v>
              </c:pt>
              <c:pt idx="5383">
                <c:v>47.31</c:v>
              </c:pt>
              <c:pt idx="5384">
                <c:v>47.31</c:v>
              </c:pt>
              <c:pt idx="5385">
                <c:v>47.32</c:v>
              </c:pt>
              <c:pt idx="5386">
                <c:v>47.32</c:v>
              </c:pt>
              <c:pt idx="5387">
                <c:v>47.32</c:v>
              </c:pt>
              <c:pt idx="5388">
                <c:v>47.32</c:v>
              </c:pt>
              <c:pt idx="5389">
                <c:v>47.32</c:v>
              </c:pt>
              <c:pt idx="5390">
                <c:v>47.32</c:v>
              </c:pt>
              <c:pt idx="5391">
                <c:v>47.33</c:v>
              </c:pt>
              <c:pt idx="5392">
                <c:v>47.33</c:v>
              </c:pt>
              <c:pt idx="5393">
                <c:v>47.33</c:v>
              </c:pt>
              <c:pt idx="5394">
                <c:v>47.33</c:v>
              </c:pt>
              <c:pt idx="5395">
                <c:v>47.32</c:v>
              </c:pt>
              <c:pt idx="5396">
                <c:v>47.32</c:v>
              </c:pt>
              <c:pt idx="5397">
                <c:v>47.33</c:v>
              </c:pt>
              <c:pt idx="5398">
                <c:v>47.33</c:v>
              </c:pt>
              <c:pt idx="5399">
                <c:v>47.33</c:v>
              </c:pt>
              <c:pt idx="5400">
                <c:v>47.33</c:v>
              </c:pt>
              <c:pt idx="5401">
                <c:v>47.33</c:v>
              </c:pt>
              <c:pt idx="5402">
                <c:v>47.33</c:v>
              </c:pt>
              <c:pt idx="5403">
                <c:v>47.32</c:v>
              </c:pt>
              <c:pt idx="5404">
                <c:v>47.32</c:v>
              </c:pt>
              <c:pt idx="5405">
                <c:v>47.33</c:v>
              </c:pt>
              <c:pt idx="5406">
                <c:v>47.33</c:v>
              </c:pt>
              <c:pt idx="5407">
                <c:v>47.33</c:v>
              </c:pt>
              <c:pt idx="5408">
                <c:v>47.33</c:v>
              </c:pt>
              <c:pt idx="5409">
                <c:v>47.33</c:v>
              </c:pt>
              <c:pt idx="5410">
                <c:v>47.33</c:v>
              </c:pt>
              <c:pt idx="5411">
                <c:v>47.33</c:v>
              </c:pt>
              <c:pt idx="5412">
                <c:v>47.33</c:v>
              </c:pt>
              <c:pt idx="5413">
                <c:v>47.32</c:v>
              </c:pt>
              <c:pt idx="5414">
                <c:v>47.32</c:v>
              </c:pt>
              <c:pt idx="5415">
                <c:v>47.33</c:v>
              </c:pt>
              <c:pt idx="5416">
                <c:v>47.33</c:v>
              </c:pt>
              <c:pt idx="5417">
                <c:v>47.33</c:v>
              </c:pt>
              <c:pt idx="5418">
                <c:v>47.33</c:v>
              </c:pt>
              <c:pt idx="5419">
                <c:v>47.33</c:v>
              </c:pt>
              <c:pt idx="5420">
                <c:v>47.33</c:v>
              </c:pt>
              <c:pt idx="5421">
                <c:v>47.32</c:v>
              </c:pt>
              <c:pt idx="5422">
                <c:v>47.32</c:v>
              </c:pt>
              <c:pt idx="5423">
                <c:v>47.32</c:v>
              </c:pt>
              <c:pt idx="5424">
                <c:v>47.32</c:v>
              </c:pt>
              <c:pt idx="5425">
                <c:v>47.33</c:v>
              </c:pt>
              <c:pt idx="5426">
                <c:v>47.33</c:v>
              </c:pt>
              <c:pt idx="5427">
                <c:v>47.33</c:v>
              </c:pt>
              <c:pt idx="5428">
                <c:v>47.33</c:v>
              </c:pt>
              <c:pt idx="5429">
                <c:v>47.33</c:v>
              </c:pt>
              <c:pt idx="5430">
                <c:v>47.33</c:v>
              </c:pt>
              <c:pt idx="5431">
                <c:v>47.32</c:v>
              </c:pt>
              <c:pt idx="5432">
                <c:v>47.32</c:v>
              </c:pt>
              <c:pt idx="5433">
                <c:v>47.33</c:v>
              </c:pt>
              <c:pt idx="5434">
                <c:v>47.33</c:v>
              </c:pt>
              <c:pt idx="5435">
                <c:v>47.33</c:v>
              </c:pt>
              <c:pt idx="5436">
                <c:v>47.33</c:v>
              </c:pt>
              <c:pt idx="5437">
                <c:v>47.33</c:v>
              </c:pt>
              <c:pt idx="5438">
                <c:v>47.33</c:v>
              </c:pt>
              <c:pt idx="5439">
                <c:v>47.32</c:v>
              </c:pt>
              <c:pt idx="5440">
                <c:v>47.32</c:v>
              </c:pt>
              <c:pt idx="5441">
                <c:v>47.34</c:v>
              </c:pt>
              <c:pt idx="5442">
                <c:v>47.34</c:v>
              </c:pt>
              <c:pt idx="5443">
                <c:v>47.33</c:v>
              </c:pt>
              <c:pt idx="5444">
                <c:v>47.33</c:v>
              </c:pt>
              <c:pt idx="5445">
                <c:v>47.34</c:v>
              </c:pt>
              <c:pt idx="5446">
                <c:v>47.34</c:v>
              </c:pt>
              <c:pt idx="5447">
                <c:v>47.33</c:v>
              </c:pt>
              <c:pt idx="5448">
                <c:v>47.33</c:v>
              </c:pt>
              <c:pt idx="5449">
                <c:v>47.33</c:v>
              </c:pt>
              <c:pt idx="5450">
                <c:v>47.33</c:v>
              </c:pt>
              <c:pt idx="5451">
                <c:v>47.33</c:v>
              </c:pt>
              <c:pt idx="5452">
                <c:v>47.33</c:v>
              </c:pt>
              <c:pt idx="5453">
                <c:v>47.33</c:v>
              </c:pt>
              <c:pt idx="5454">
                <c:v>47.33</c:v>
              </c:pt>
              <c:pt idx="5455">
                <c:v>47.33</c:v>
              </c:pt>
              <c:pt idx="5456">
                <c:v>47.33</c:v>
              </c:pt>
              <c:pt idx="5457">
                <c:v>47.33</c:v>
              </c:pt>
              <c:pt idx="5458">
                <c:v>47.33</c:v>
              </c:pt>
              <c:pt idx="5459">
                <c:v>47.33</c:v>
              </c:pt>
              <c:pt idx="5460">
                <c:v>47.33</c:v>
              </c:pt>
              <c:pt idx="5461">
                <c:v>47.33</c:v>
              </c:pt>
              <c:pt idx="5462">
                <c:v>47.33</c:v>
              </c:pt>
              <c:pt idx="5463">
                <c:v>47.32</c:v>
              </c:pt>
              <c:pt idx="5464">
                <c:v>47.32</c:v>
              </c:pt>
              <c:pt idx="5465">
                <c:v>47.33</c:v>
              </c:pt>
              <c:pt idx="5466">
                <c:v>47.33</c:v>
              </c:pt>
              <c:pt idx="5467">
                <c:v>47.33</c:v>
              </c:pt>
              <c:pt idx="5468">
                <c:v>47.33</c:v>
              </c:pt>
              <c:pt idx="5469">
                <c:v>47.33</c:v>
              </c:pt>
              <c:pt idx="5470">
                <c:v>47.33</c:v>
              </c:pt>
              <c:pt idx="5471">
                <c:v>47.32</c:v>
              </c:pt>
              <c:pt idx="5472">
                <c:v>47.32</c:v>
              </c:pt>
              <c:pt idx="5473">
                <c:v>47.33</c:v>
              </c:pt>
              <c:pt idx="5474">
                <c:v>47.33</c:v>
              </c:pt>
              <c:pt idx="5475">
                <c:v>47.33</c:v>
              </c:pt>
              <c:pt idx="5476">
                <c:v>47.33</c:v>
              </c:pt>
              <c:pt idx="5477">
                <c:v>47.33</c:v>
              </c:pt>
              <c:pt idx="5478">
                <c:v>47.33</c:v>
              </c:pt>
              <c:pt idx="5479">
                <c:v>47.33</c:v>
              </c:pt>
              <c:pt idx="5480">
                <c:v>47.33</c:v>
              </c:pt>
              <c:pt idx="5481">
                <c:v>47.32</c:v>
              </c:pt>
              <c:pt idx="5482">
                <c:v>47.32</c:v>
              </c:pt>
              <c:pt idx="5483">
                <c:v>47.33</c:v>
              </c:pt>
              <c:pt idx="5484">
                <c:v>47.33</c:v>
              </c:pt>
              <c:pt idx="5485">
                <c:v>47.34</c:v>
              </c:pt>
              <c:pt idx="5486">
                <c:v>47.34</c:v>
              </c:pt>
              <c:pt idx="5487">
                <c:v>47.33</c:v>
              </c:pt>
              <c:pt idx="5488">
                <c:v>47.33</c:v>
              </c:pt>
              <c:pt idx="5489">
                <c:v>47.33</c:v>
              </c:pt>
              <c:pt idx="5490">
                <c:v>47.33</c:v>
              </c:pt>
              <c:pt idx="5491">
                <c:v>47.33</c:v>
              </c:pt>
              <c:pt idx="5492">
                <c:v>47.33</c:v>
              </c:pt>
              <c:pt idx="5493">
                <c:v>47.33</c:v>
              </c:pt>
              <c:pt idx="5494">
                <c:v>47.33</c:v>
              </c:pt>
              <c:pt idx="5495">
                <c:v>47.33</c:v>
              </c:pt>
              <c:pt idx="5496">
                <c:v>47.33</c:v>
              </c:pt>
              <c:pt idx="5497">
                <c:v>47.34</c:v>
              </c:pt>
              <c:pt idx="5498">
                <c:v>47.34</c:v>
              </c:pt>
              <c:pt idx="5499">
                <c:v>47.33</c:v>
              </c:pt>
              <c:pt idx="5500">
                <c:v>47.33</c:v>
              </c:pt>
              <c:pt idx="5501">
                <c:v>47.34</c:v>
              </c:pt>
              <c:pt idx="5502">
                <c:v>47.34</c:v>
              </c:pt>
              <c:pt idx="5503">
                <c:v>47.34</c:v>
              </c:pt>
              <c:pt idx="5504">
                <c:v>47.34</c:v>
              </c:pt>
              <c:pt idx="5505">
                <c:v>47.34</c:v>
              </c:pt>
              <c:pt idx="5506">
                <c:v>47.34</c:v>
              </c:pt>
              <c:pt idx="5507">
                <c:v>47.34</c:v>
              </c:pt>
              <c:pt idx="5508">
                <c:v>47.34</c:v>
              </c:pt>
              <c:pt idx="5509">
                <c:v>47.34</c:v>
              </c:pt>
              <c:pt idx="5510">
                <c:v>47.34</c:v>
              </c:pt>
              <c:pt idx="5511">
                <c:v>47.34</c:v>
              </c:pt>
              <c:pt idx="5512">
                <c:v>47.34</c:v>
              </c:pt>
              <c:pt idx="5513">
                <c:v>47.34</c:v>
              </c:pt>
              <c:pt idx="5514">
                <c:v>47.34</c:v>
              </c:pt>
              <c:pt idx="5515">
                <c:v>47.34</c:v>
              </c:pt>
              <c:pt idx="5516">
                <c:v>47.34</c:v>
              </c:pt>
              <c:pt idx="5517">
                <c:v>47.35</c:v>
              </c:pt>
              <c:pt idx="5518">
                <c:v>47.35</c:v>
              </c:pt>
              <c:pt idx="5519">
                <c:v>47.34</c:v>
              </c:pt>
              <c:pt idx="5520">
                <c:v>47.34</c:v>
              </c:pt>
              <c:pt idx="5521">
                <c:v>47.34</c:v>
              </c:pt>
              <c:pt idx="5522">
                <c:v>47.34</c:v>
              </c:pt>
              <c:pt idx="5523">
                <c:v>47.35</c:v>
              </c:pt>
              <c:pt idx="5524">
                <c:v>47.35</c:v>
              </c:pt>
              <c:pt idx="5525">
                <c:v>47.34</c:v>
              </c:pt>
              <c:pt idx="5526">
                <c:v>47.34</c:v>
              </c:pt>
              <c:pt idx="5527">
                <c:v>47.34</c:v>
              </c:pt>
              <c:pt idx="5528">
                <c:v>47.34</c:v>
              </c:pt>
              <c:pt idx="5529">
                <c:v>47.33</c:v>
              </c:pt>
              <c:pt idx="5530">
                <c:v>47.33</c:v>
              </c:pt>
              <c:pt idx="5531">
                <c:v>47.34</c:v>
              </c:pt>
              <c:pt idx="5532">
                <c:v>47.34</c:v>
              </c:pt>
              <c:pt idx="5533">
                <c:v>47.34</c:v>
              </c:pt>
              <c:pt idx="5534">
                <c:v>47.34</c:v>
              </c:pt>
              <c:pt idx="5535">
                <c:v>47.33</c:v>
              </c:pt>
              <c:pt idx="5536">
                <c:v>47.33</c:v>
              </c:pt>
              <c:pt idx="5537">
                <c:v>47.33</c:v>
              </c:pt>
              <c:pt idx="5538">
                <c:v>47.33</c:v>
              </c:pt>
              <c:pt idx="5539">
                <c:v>47.33</c:v>
              </c:pt>
              <c:pt idx="5540">
                <c:v>47.33</c:v>
              </c:pt>
              <c:pt idx="5541">
                <c:v>47.33</c:v>
              </c:pt>
              <c:pt idx="5542">
                <c:v>47.33</c:v>
              </c:pt>
              <c:pt idx="5543">
                <c:v>47.34</c:v>
              </c:pt>
              <c:pt idx="5544">
                <c:v>47.34</c:v>
              </c:pt>
              <c:pt idx="5545">
                <c:v>47.34</c:v>
              </c:pt>
              <c:pt idx="5546">
                <c:v>47.34</c:v>
              </c:pt>
              <c:pt idx="5547">
                <c:v>47.33</c:v>
              </c:pt>
              <c:pt idx="5548">
                <c:v>47.33</c:v>
              </c:pt>
              <c:pt idx="5549">
                <c:v>47.34</c:v>
              </c:pt>
              <c:pt idx="5550">
                <c:v>47.34</c:v>
              </c:pt>
              <c:pt idx="5551">
                <c:v>47.33</c:v>
              </c:pt>
              <c:pt idx="5552">
                <c:v>47.33</c:v>
              </c:pt>
              <c:pt idx="5553">
                <c:v>47.33</c:v>
              </c:pt>
              <c:pt idx="5554">
                <c:v>47.33</c:v>
              </c:pt>
              <c:pt idx="5555">
                <c:v>47.33</c:v>
              </c:pt>
              <c:pt idx="5556">
                <c:v>47.33</c:v>
              </c:pt>
              <c:pt idx="5557">
                <c:v>47.33</c:v>
              </c:pt>
              <c:pt idx="5558">
                <c:v>47.33</c:v>
              </c:pt>
              <c:pt idx="5559">
                <c:v>47.33</c:v>
              </c:pt>
              <c:pt idx="5560">
                <c:v>47.33</c:v>
              </c:pt>
              <c:pt idx="5561">
                <c:v>47.33</c:v>
              </c:pt>
              <c:pt idx="5562">
                <c:v>47.33</c:v>
              </c:pt>
              <c:pt idx="5563">
                <c:v>47.33</c:v>
              </c:pt>
              <c:pt idx="5564">
                <c:v>47.33</c:v>
              </c:pt>
              <c:pt idx="5565">
                <c:v>47.33</c:v>
              </c:pt>
              <c:pt idx="5566">
                <c:v>47.33</c:v>
              </c:pt>
              <c:pt idx="5567">
                <c:v>47.32</c:v>
              </c:pt>
              <c:pt idx="5568">
                <c:v>47.32</c:v>
              </c:pt>
              <c:pt idx="5569">
                <c:v>47.34</c:v>
              </c:pt>
              <c:pt idx="5570">
                <c:v>47.34</c:v>
              </c:pt>
              <c:pt idx="5571">
                <c:v>47.33</c:v>
              </c:pt>
              <c:pt idx="5572">
                <c:v>47.33</c:v>
              </c:pt>
              <c:pt idx="5573">
                <c:v>47.32</c:v>
              </c:pt>
              <c:pt idx="5574">
                <c:v>47.32</c:v>
              </c:pt>
              <c:pt idx="5575">
                <c:v>47.33</c:v>
              </c:pt>
              <c:pt idx="5576">
                <c:v>47.33</c:v>
              </c:pt>
              <c:pt idx="5577">
                <c:v>47.32</c:v>
              </c:pt>
              <c:pt idx="5578">
                <c:v>47.32</c:v>
              </c:pt>
              <c:pt idx="5579">
                <c:v>47.32</c:v>
              </c:pt>
              <c:pt idx="5580">
                <c:v>47.32</c:v>
              </c:pt>
              <c:pt idx="5581">
                <c:v>47.33</c:v>
              </c:pt>
              <c:pt idx="5582">
                <c:v>47.33</c:v>
              </c:pt>
              <c:pt idx="5583">
                <c:v>47.33</c:v>
              </c:pt>
              <c:pt idx="5584">
                <c:v>47.33</c:v>
              </c:pt>
              <c:pt idx="5585">
                <c:v>47.33</c:v>
              </c:pt>
              <c:pt idx="5586">
                <c:v>47.33</c:v>
              </c:pt>
              <c:pt idx="5587">
                <c:v>47.33</c:v>
              </c:pt>
              <c:pt idx="5588">
                <c:v>47.33</c:v>
              </c:pt>
              <c:pt idx="5589">
                <c:v>47.33</c:v>
              </c:pt>
              <c:pt idx="5590">
                <c:v>47.33</c:v>
              </c:pt>
              <c:pt idx="5591">
                <c:v>47.32</c:v>
              </c:pt>
              <c:pt idx="5592">
                <c:v>47.32</c:v>
              </c:pt>
              <c:pt idx="5593">
                <c:v>47.33</c:v>
              </c:pt>
              <c:pt idx="5594">
                <c:v>47.33</c:v>
              </c:pt>
              <c:pt idx="5595">
                <c:v>47.32</c:v>
              </c:pt>
              <c:pt idx="5596">
                <c:v>47.32</c:v>
              </c:pt>
              <c:pt idx="5597">
                <c:v>47.32</c:v>
              </c:pt>
              <c:pt idx="5598">
                <c:v>47.32</c:v>
              </c:pt>
              <c:pt idx="5599">
                <c:v>47.33</c:v>
              </c:pt>
              <c:pt idx="5600">
                <c:v>47.33</c:v>
              </c:pt>
              <c:pt idx="5601">
                <c:v>47.32</c:v>
              </c:pt>
              <c:pt idx="5602">
                <c:v>47.32</c:v>
              </c:pt>
              <c:pt idx="5603">
                <c:v>47.33</c:v>
              </c:pt>
              <c:pt idx="5604">
                <c:v>47.33</c:v>
              </c:pt>
              <c:pt idx="5605">
                <c:v>47.33</c:v>
              </c:pt>
              <c:pt idx="5606">
                <c:v>47.33</c:v>
              </c:pt>
              <c:pt idx="5607">
                <c:v>47.33</c:v>
              </c:pt>
              <c:pt idx="5608">
                <c:v>47.33</c:v>
              </c:pt>
              <c:pt idx="5609">
                <c:v>47.33</c:v>
              </c:pt>
              <c:pt idx="5610">
                <c:v>47.33</c:v>
              </c:pt>
              <c:pt idx="5611">
                <c:v>47.33</c:v>
              </c:pt>
              <c:pt idx="5612">
                <c:v>47.33</c:v>
              </c:pt>
              <c:pt idx="5613">
                <c:v>47.33</c:v>
              </c:pt>
              <c:pt idx="5614">
                <c:v>47.33</c:v>
              </c:pt>
              <c:pt idx="5615">
                <c:v>47.33</c:v>
              </c:pt>
              <c:pt idx="5616">
                <c:v>47.33</c:v>
              </c:pt>
              <c:pt idx="5617">
                <c:v>47.34</c:v>
              </c:pt>
              <c:pt idx="5618">
                <c:v>47.34</c:v>
              </c:pt>
              <c:pt idx="5619">
                <c:v>47.33</c:v>
              </c:pt>
              <c:pt idx="5620">
                <c:v>47.33</c:v>
              </c:pt>
              <c:pt idx="5621">
                <c:v>47.34</c:v>
              </c:pt>
              <c:pt idx="5622">
                <c:v>47.34</c:v>
              </c:pt>
              <c:pt idx="5623">
                <c:v>47.34</c:v>
              </c:pt>
              <c:pt idx="5624">
                <c:v>47.34</c:v>
              </c:pt>
              <c:pt idx="5625">
                <c:v>47.32</c:v>
              </c:pt>
              <c:pt idx="5626">
                <c:v>47.32</c:v>
              </c:pt>
              <c:pt idx="5627">
                <c:v>47.34</c:v>
              </c:pt>
              <c:pt idx="5628">
                <c:v>47.34</c:v>
              </c:pt>
              <c:pt idx="5629">
                <c:v>47.34</c:v>
              </c:pt>
              <c:pt idx="5630">
                <c:v>47.34</c:v>
              </c:pt>
              <c:pt idx="5631">
                <c:v>47.34</c:v>
              </c:pt>
              <c:pt idx="5632">
                <c:v>47.34</c:v>
              </c:pt>
              <c:pt idx="5633">
                <c:v>47.33</c:v>
              </c:pt>
              <c:pt idx="5634">
                <c:v>47.33</c:v>
              </c:pt>
              <c:pt idx="5635">
                <c:v>47.34</c:v>
              </c:pt>
              <c:pt idx="5636">
                <c:v>47.34</c:v>
              </c:pt>
              <c:pt idx="5637">
                <c:v>47.32</c:v>
              </c:pt>
              <c:pt idx="5638">
                <c:v>47.32</c:v>
              </c:pt>
              <c:pt idx="5639">
                <c:v>47.33</c:v>
              </c:pt>
              <c:pt idx="5640">
                <c:v>47.33</c:v>
              </c:pt>
              <c:pt idx="5641">
                <c:v>47.33</c:v>
              </c:pt>
              <c:pt idx="5642">
                <c:v>47.33</c:v>
              </c:pt>
              <c:pt idx="5643">
                <c:v>47.34</c:v>
              </c:pt>
              <c:pt idx="5644">
                <c:v>47.34</c:v>
              </c:pt>
              <c:pt idx="5645">
                <c:v>47.34</c:v>
              </c:pt>
              <c:pt idx="5646">
                <c:v>47.34</c:v>
              </c:pt>
              <c:pt idx="5647">
                <c:v>47.34</c:v>
              </c:pt>
              <c:pt idx="5648">
                <c:v>47.34</c:v>
              </c:pt>
              <c:pt idx="5649">
                <c:v>47.33</c:v>
              </c:pt>
              <c:pt idx="5650">
                <c:v>47.33</c:v>
              </c:pt>
              <c:pt idx="5651">
                <c:v>47.34</c:v>
              </c:pt>
              <c:pt idx="5652">
                <c:v>47.34</c:v>
              </c:pt>
              <c:pt idx="5653">
                <c:v>47.34</c:v>
              </c:pt>
              <c:pt idx="5654">
                <c:v>47.34</c:v>
              </c:pt>
              <c:pt idx="5655">
                <c:v>47.34</c:v>
              </c:pt>
              <c:pt idx="5656">
                <c:v>47.34</c:v>
              </c:pt>
              <c:pt idx="5657">
                <c:v>47.34</c:v>
              </c:pt>
              <c:pt idx="5658">
                <c:v>47.34</c:v>
              </c:pt>
              <c:pt idx="5659">
                <c:v>47.34</c:v>
              </c:pt>
              <c:pt idx="5660">
                <c:v>47.34</c:v>
              </c:pt>
              <c:pt idx="5661">
                <c:v>47.34</c:v>
              </c:pt>
              <c:pt idx="5662">
                <c:v>47.34</c:v>
              </c:pt>
              <c:pt idx="5663">
                <c:v>47.33</c:v>
              </c:pt>
              <c:pt idx="5664">
                <c:v>47.33</c:v>
              </c:pt>
              <c:pt idx="5665">
                <c:v>47.34</c:v>
              </c:pt>
              <c:pt idx="5666">
                <c:v>47.34</c:v>
              </c:pt>
              <c:pt idx="5667">
                <c:v>47.34</c:v>
              </c:pt>
              <c:pt idx="5668">
                <c:v>47.34</c:v>
              </c:pt>
              <c:pt idx="5669">
                <c:v>47.34</c:v>
              </c:pt>
              <c:pt idx="5670">
                <c:v>47.34</c:v>
              </c:pt>
              <c:pt idx="5671">
                <c:v>47.34</c:v>
              </c:pt>
              <c:pt idx="5672">
                <c:v>47.34</c:v>
              </c:pt>
              <c:pt idx="5673">
                <c:v>47.35</c:v>
              </c:pt>
              <c:pt idx="5674">
                <c:v>47.35</c:v>
              </c:pt>
              <c:pt idx="5675">
                <c:v>47.34</c:v>
              </c:pt>
              <c:pt idx="5676">
                <c:v>47.34</c:v>
              </c:pt>
              <c:pt idx="5677">
                <c:v>47.35</c:v>
              </c:pt>
              <c:pt idx="5678">
                <c:v>47.35</c:v>
              </c:pt>
              <c:pt idx="5679">
                <c:v>47.35</c:v>
              </c:pt>
              <c:pt idx="5680">
                <c:v>47.35</c:v>
              </c:pt>
              <c:pt idx="5681">
                <c:v>47.35</c:v>
              </c:pt>
              <c:pt idx="5682">
                <c:v>47.35</c:v>
              </c:pt>
              <c:pt idx="5683">
                <c:v>47.34</c:v>
              </c:pt>
              <c:pt idx="5684">
                <c:v>47.34</c:v>
              </c:pt>
              <c:pt idx="5685">
                <c:v>47.35</c:v>
              </c:pt>
              <c:pt idx="5686">
                <c:v>47.35</c:v>
              </c:pt>
              <c:pt idx="5687">
                <c:v>47.35</c:v>
              </c:pt>
              <c:pt idx="5688">
                <c:v>47.35</c:v>
              </c:pt>
              <c:pt idx="5689">
                <c:v>47.34</c:v>
              </c:pt>
              <c:pt idx="5690">
                <c:v>47.34</c:v>
              </c:pt>
              <c:pt idx="5691">
                <c:v>47.34</c:v>
              </c:pt>
              <c:pt idx="5692">
                <c:v>47.34</c:v>
              </c:pt>
              <c:pt idx="5693">
                <c:v>47.34</c:v>
              </c:pt>
              <c:pt idx="5694">
                <c:v>47.34</c:v>
              </c:pt>
              <c:pt idx="5695">
                <c:v>47.35</c:v>
              </c:pt>
              <c:pt idx="5696">
                <c:v>47.35</c:v>
              </c:pt>
              <c:pt idx="5697">
                <c:v>47.34</c:v>
              </c:pt>
              <c:pt idx="5698">
                <c:v>47.34</c:v>
              </c:pt>
              <c:pt idx="5699">
                <c:v>47.34</c:v>
              </c:pt>
              <c:pt idx="5700">
                <c:v>47.34</c:v>
              </c:pt>
              <c:pt idx="5701">
                <c:v>47.35</c:v>
              </c:pt>
              <c:pt idx="5702">
                <c:v>47.35</c:v>
              </c:pt>
              <c:pt idx="5703">
                <c:v>47.35</c:v>
              </c:pt>
              <c:pt idx="5704">
                <c:v>47.35</c:v>
              </c:pt>
              <c:pt idx="5705">
                <c:v>47.35</c:v>
              </c:pt>
              <c:pt idx="5706">
                <c:v>47.35</c:v>
              </c:pt>
              <c:pt idx="5707">
                <c:v>47.35</c:v>
              </c:pt>
              <c:pt idx="5708">
                <c:v>47.35</c:v>
              </c:pt>
              <c:pt idx="5709">
                <c:v>47.34</c:v>
              </c:pt>
              <c:pt idx="5710">
                <c:v>47.34</c:v>
              </c:pt>
              <c:pt idx="5711">
                <c:v>47.34</c:v>
              </c:pt>
              <c:pt idx="5712">
                <c:v>47.34</c:v>
              </c:pt>
              <c:pt idx="5713">
                <c:v>47.35</c:v>
              </c:pt>
              <c:pt idx="5714">
                <c:v>47.35</c:v>
              </c:pt>
              <c:pt idx="5715">
                <c:v>47.34</c:v>
              </c:pt>
              <c:pt idx="5716">
                <c:v>47.34</c:v>
              </c:pt>
              <c:pt idx="5717">
                <c:v>47.35</c:v>
              </c:pt>
              <c:pt idx="5718">
                <c:v>47.35</c:v>
              </c:pt>
              <c:pt idx="5719">
                <c:v>47.35</c:v>
              </c:pt>
              <c:pt idx="5720">
                <c:v>47.35</c:v>
              </c:pt>
              <c:pt idx="5721">
                <c:v>47.35</c:v>
              </c:pt>
              <c:pt idx="5722">
                <c:v>47.35</c:v>
              </c:pt>
              <c:pt idx="5723">
                <c:v>47.35</c:v>
              </c:pt>
              <c:pt idx="5724">
                <c:v>47.35</c:v>
              </c:pt>
              <c:pt idx="5725">
                <c:v>47.35</c:v>
              </c:pt>
              <c:pt idx="5726">
                <c:v>47.35</c:v>
              </c:pt>
              <c:pt idx="5727">
                <c:v>47.35</c:v>
              </c:pt>
              <c:pt idx="5728">
                <c:v>47.35</c:v>
              </c:pt>
              <c:pt idx="5729">
                <c:v>47.35</c:v>
              </c:pt>
              <c:pt idx="5730">
                <c:v>47.35</c:v>
              </c:pt>
              <c:pt idx="5731">
                <c:v>47.35</c:v>
              </c:pt>
              <c:pt idx="5732">
                <c:v>47.35</c:v>
              </c:pt>
              <c:pt idx="5733">
                <c:v>47.35</c:v>
              </c:pt>
              <c:pt idx="5734">
                <c:v>47.35</c:v>
              </c:pt>
              <c:pt idx="5735">
                <c:v>47.34</c:v>
              </c:pt>
              <c:pt idx="5736">
                <c:v>47.34</c:v>
              </c:pt>
              <c:pt idx="5737">
                <c:v>47.34</c:v>
              </c:pt>
              <c:pt idx="5738">
                <c:v>47.34</c:v>
              </c:pt>
              <c:pt idx="5739">
                <c:v>47.35</c:v>
              </c:pt>
              <c:pt idx="5740">
                <c:v>47.35</c:v>
              </c:pt>
              <c:pt idx="5741">
                <c:v>47.35</c:v>
              </c:pt>
              <c:pt idx="5742">
                <c:v>47.35</c:v>
              </c:pt>
              <c:pt idx="5743">
                <c:v>47.34</c:v>
              </c:pt>
              <c:pt idx="5744">
                <c:v>47.34</c:v>
              </c:pt>
              <c:pt idx="5745">
                <c:v>47.35</c:v>
              </c:pt>
              <c:pt idx="5746">
                <c:v>47.35</c:v>
              </c:pt>
              <c:pt idx="5747">
                <c:v>47.34</c:v>
              </c:pt>
              <c:pt idx="5748">
                <c:v>47.34</c:v>
              </c:pt>
              <c:pt idx="5749">
                <c:v>47.35</c:v>
              </c:pt>
              <c:pt idx="5750">
                <c:v>47.35</c:v>
              </c:pt>
              <c:pt idx="5751">
                <c:v>47.35</c:v>
              </c:pt>
              <c:pt idx="5752">
                <c:v>47.35</c:v>
              </c:pt>
              <c:pt idx="5753">
                <c:v>47.35</c:v>
              </c:pt>
              <c:pt idx="5754">
                <c:v>47.35</c:v>
              </c:pt>
              <c:pt idx="5755">
                <c:v>47.35</c:v>
              </c:pt>
              <c:pt idx="5756">
                <c:v>47.35</c:v>
              </c:pt>
              <c:pt idx="5757">
                <c:v>47.35</c:v>
              </c:pt>
              <c:pt idx="5758">
                <c:v>47.35</c:v>
              </c:pt>
              <c:pt idx="5759">
                <c:v>47.36</c:v>
              </c:pt>
              <c:pt idx="5760">
                <c:v>47.36</c:v>
              </c:pt>
              <c:pt idx="5761">
                <c:v>47.35</c:v>
              </c:pt>
              <c:pt idx="5762">
                <c:v>47.35</c:v>
              </c:pt>
              <c:pt idx="5763">
                <c:v>47.35</c:v>
              </c:pt>
              <c:pt idx="5764">
                <c:v>47.35</c:v>
              </c:pt>
              <c:pt idx="5765">
                <c:v>47.35</c:v>
              </c:pt>
              <c:pt idx="5766">
                <c:v>47.35</c:v>
              </c:pt>
              <c:pt idx="5767">
                <c:v>47.35</c:v>
              </c:pt>
              <c:pt idx="5768">
                <c:v>47.35</c:v>
              </c:pt>
              <c:pt idx="5769">
                <c:v>47.35</c:v>
              </c:pt>
              <c:pt idx="5770">
                <c:v>47.35</c:v>
              </c:pt>
              <c:pt idx="5771">
                <c:v>47.36</c:v>
              </c:pt>
              <c:pt idx="5772">
                <c:v>47.36</c:v>
              </c:pt>
              <c:pt idx="5773">
                <c:v>47.37</c:v>
              </c:pt>
              <c:pt idx="5774">
                <c:v>47.37</c:v>
              </c:pt>
              <c:pt idx="5775">
                <c:v>47.37</c:v>
              </c:pt>
              <c:pt idx="5776">
                <c:v>47.37</c:v>
              </c:pt>
              <c:pt idx="5777">
                <c:v>47.35</c:v>
              </c:pt>
              <c:pt idx="5778">
                <c:v>47.35</c:v>
              </c:pt>
              <c:pt idx="5779">
                <c:v>47.36</c:v>
              </c:pt>
              <c:pt idx="5780">
                <c:v>47.36</c:v>
              </c:pt>
              <c:pt idx="5781">
                <c:v>47.35</c:v>
              </c:pt>
              <c:pt idx="5782">
                <c:v>47.35</c:v>
              </c:pt>
              <c:pt idx="5783">
                <c:v>47.35</c:v>
              </c:pt>
              <c:pt idx="5784">
                <c:v>47.35</c:v>
              </c:pt>
              <c:pt idx="5785">
                <c:v>47.36</c:v>
              </c:pt>
              <c:pt idx="5786">
                <c:v>47.36</c:v>
              </c:pt>
              <c:pt idx="5787">
                <c:v>47.35</c:v>
              </c:pt>
              <c:pt idx="5788">
                <c:v>47.35</c:v>
              </c:pt>
              <c:pt idx="5789">
                <c:v>47.37</c:v>
              </c:pt>
              <c:pt idx="5790">
                <c:v>47.37</c:v>
              </c:pt>
              <c:pt idx="5791">
                <c:v>47.36</c:v>
              </c:pt>
              <c:pt idx="5792">
                <c:v>47.36</c:v>
              </c:pt>
              <c:pt idx="5793">
                <c:v>47.36</c:v>
              </c:pt>
              <c:pt idx="5794">
                <c:v>47.36</c:v>
              </c:pt>
              <c:pt idx="5795">
                <c:v>47.36</c:v>
              </c:pt>
              <c:pt idx="5796">
                <c:v>47.36</c:v>
              </c:pt>
              <c:pt idx="5797">
                <c:v>47.35</c:v>
              </c:pt>
              <c:pt idx="5798">
                <c:v>47.35</c:v>
              </c:pt>
              <c:pt idx="5799">
                <c:v>47.36</c:v>
              </c:pt>
              <c:pt idx="5800">
                <c:v>47.36</c:v>
              </c:pt>
              <c:pt idx="5801">
                <c:v>47.35</c:v>
              </c:pt>
              <c:pt idx="5802">
                <c:v>47.35</c:v>
              </c:pt>
              <c:pt idx="5803">
                <c:v>47.35</c:v>
              </c:pt>
              <c:pt idx="5804">
                <c:v>47.35</c:v>
              </c:pt>
              <c:pt idx="5805">
                <c:v>47.35</c:v>
              </c:pt>
              <c:pt idx="5806">
                <c:v>47.35</c:v>
              </c:pt>
              <c:pt idx="5807">
                <c:v>47.35</c:v>
              </c:pt>
              <c:pt idx="5808">
                <c:v>47.35</c:v>
              </c:pt>
              <c:pt idx="5809">
                <c:v>47.35</c:v>
              </c:pt>
              <c:pt idx="5810">
                <c:v>47.35</c:v>
              </c:pt>
              <c:pt idx="5811">
                <c:v>47.36</c:v>
              </c:pt>
              <c:pt idx="5812">
                <c:v>47.36</c:v>
              </c:pt>
              <c:pt idx="5813">
                <c:v>47.35</c:v>
              </c:pt>
              <c:pt idx="5814">
                <c:v>47.35</c:v>
              </c:pt>
              <c:pt idx="5815">
                <c:v>47.35</c:v>
              </c:pt>
              <c:pt idx="5816">
                <c:v>47.35</c:v>
              </c:pt>
              <c:pt idx="5817">
                <c:v>47.35</c:v>
              </c:pt>
              <c:pt idx="5818">
                <c:v>47.35</c:v>
              </c:pt>
              <c:pt idx="5819">
                <c:v>47.35</c:v>
              </c:pt>
              <c:pt idx="5820">
                <c:v>47.35</c:v>
              </c:pt>
              <c:pt idx="5821">
                <c:v>47.35</c:v>
              </c:pt>
              <c:pt idx="5822">
                <c:v>47.35</c:v>
              </c:pt>
              <c:pt idx="5823">
                <c:v>47.36</c:v>
              </c:pt>
              <c:pt idx="5824">
                <c:v>47.36</c:v>
              </c:pt>
              <c:pt idx="5825">
                <c:v>47.35</c:v>
              </c:pt>
              <c:pt idx="5826">
                <c:v>47.35</c:v>
              </c:pt>
              <c:pt idx="5827">
                <c:v>47.36</c:v>
              </c:pt>
              <c:pt idx="5828">
                <c:v>47.36</c:v>
              </c:pt>
              <c:pt idx="5829">
                <c:v>47.36</c:v>
              </c:pt>
              <c:pt idx="5830">
                <c:v>47.36</c:v>
              </c:pt>
              <c:pt idx="5831">
                <c:v>47.37</c:v>
              </c:pt>
              <c:pt idx="5832">
                <c:v>47.37</c:v>
              </c:pt>
              <c:pt idx="5833">
                <c:v>47.36</c:v>
              </c:pt>
              <c:pt idx="5834">
                <c:v>47.36</c:v>
              </c:pt>
              <c:pt idx="5835">
                <c:v>47.37</c:v>
              </c:pt>
              <c:pt idx="5836">
                <c:v>47.37</c:v>
              </c:pt>
              <c:pt idx="5837">
                <c:v>47.37</c:v>
              </c:pt>
              <c:pt idx="5838">
                <c:v>47.37</c:v>
              </c:pt>
              <c:pt idx="5839">
                <c:v>47.37</c:v>
              </c:pt>
              <c:pt idx="5840">
                <c:v>47.37</c:v>
              </c:pt>
              <c:pt idx="5841">
                <c:v>47.37</c:v>
              </c:pt>
              <c:pt idx="5842">
                <c:v>47.37</c:v>
              </c:pt>
              <c:pt idx="5843">
                <c:v>47.37</c:v>
              </c:pt>
              <c:pt idx="5844">
                <c:v>47.37</c:v>
              </c:pt>
              <c:pt idx="5845">
                <c:v>47.37</c:v>
              </c:pt>
              <c:pt idx="5846">
                <c:v>47.37</c:v>
              </c:pt>
              <c:pt idx="5847">
                <c:v>47.37</c:v>
              </c:pt>
              <c:pt idx="5848">
                <c:v>47.37</c:v>
              </c:pt>
              <c:pt idx="5849">
                <c:v>47.38</c:v>
              </c:pt>
              <c:pt idx="5850">
                <c:v>47.38</c:v>
              </c:pt>
              <c:pt idx="5851">
                <c:v>47.38</c:v>
              </c:pt>
              <c:pt idx="5852">
                <c:v>47.38</c:v>
              </c:pt>
              <c:pt idx="5853">
                <c:v>47.37</c:v>
              </c:pt>
              <c:pt idx="5854">
                <c:v>47.37</c:v>
              </c:pt>
              <c:pt idx="5855">
                <c:v>47.38</c:v>
              </c:pt>
              <c:pt idx="5856">
                <c:v>47.38</c:v>
              </c:pt>
              <c:pt idx="5857">
                <c:v>47.38</c:v>
              </c:pt>
              <c:pt idx="5858">
                <c:v>47.38</c:v>
              </c:pt>
              <c:pt idx="5859">
                <c:v>47.37</c:v>
              </c:pt>
              <c:pt idx="5860">
                <c:v>47.37</c:v>
              </c:pt>
              <c:pt idx="5861">
                <c:v>47.38</c:v>
              </c:pt>
              <c:pt idx="5862">
                <c:v>47.38</c:v>
              </c:pt>
              <c:pt idx="5863">
                <c:v>47.37</c:v>
              </c:pt>
              <c:pt idx="5864">
                <c:v>47.37</c:v>
              </c:pt>
              <c:pt idx="5865">
                <c:v>47.38</c:v>
              </c:pt>
              <c:pt idx="5866">
                <c:v>47.38</c:v>
              </c:pt>
              <c:pt idx="5867">
                <c:v>47.38</c:v>
              </c:pt>
              <c:pt idx="5868">
                <c:v>47.38</c:v>
              </c:pt>
              <c:pt idx="5869">
                <c:v>47.38</c:v>
              </c:pt>
              <c:pt idx="5870">
                <c:v>47.38</c:v>
              </c:pt>
              <c:pt idx="5871">
                <c:v>47.38</c:v>
              </c:pt>
              <c:pt idx="5872">
                <c:v>47.38</c:v>
              </c:pt>
              <c:pt idx="5873">
                <c:v>47.38</c:v>
              </c:pt>
              <c:pt idx="5874">
                <c:v>47.38</c:v>
              </c:pt>
              <c:pt idx="5875">
                <c:v>47.38</c:v>
              </c:pt>
              <c:pt idx="5876">
                <c:v>47.38</c:v>
              </c:pt>
              <c:pt idx="5877">
                <c:v>47.39</c:v>
              </c:pt>
              <c:pt idx="5878">
                <c:v>47.39</c:v>
              </c:pt>
              <c:pt idx="5879">
                <c:v>47.39</c:v>
              </c:pt>
              <c:pt idx="5880">
                <c:v>47.39</c:v>
              </c:pt>
              <c:pt idx="5881">
                <c:v>47.39</c:v>
              </c:pt>
              <c:pt idx="5882">
                <c:v>47.39</c:v>
              </c:pt>
              <c:pt idx="5883">
                <c:v>47.39</c:v>
              </c:pt>
              <c:pt idx="5884">
                <c:v>47.39</c:v>
              </c:pt>
              <c:pt idx="5885">
                <c:v>47.39</c:v>
              </c:pt>
              <c:pt idx="5886">
                <c:v>47.39</c:v>
              </c:pt>
              <c:pt idx="5887">
                <c:v>47.39</c:v>
              </c:pt>
              <c:pt idx="5888">
                <c:v>47.39</c:v>
              </c:pt>
              <c:pt idx="5889">
                <c:v>47.39</c:v>
              </c:pt>
              <c:pt idx="5890">
                <c:v>47.39</c:v>
              </c:pt>
              <c:pt idx="5891">
                <c:v>47.39</c:v>
              </c:pt>
              <c:pt idx="5892">
                <c:v>47.39</c:v>
              </c:pt>
              <c:pt idx="5893">
                <c:v>47.38</c:v>
              </c:pt>
              <c:pt idx="5894">
                <c:v>47.38</c:v>
              </c:pt>
              <c:pt idx="5895">
                <c:v>47.39</c:v>
              </c:pt>
              <c:pt idx="5896">
                <c:v>47.39</c:v>
              </c:pt>
              <c:pt idx="5897">
                <c:v>47.39</c:v>
              </c:pt>
              <c:pt idx="5898">
                <c:v>47.39</c:v>
              </c:pt>
              <c:pt idx="5899">
                <c:v>47.39</c:v>
              </c:pt>
              <c:pt idx="5900">
                <c:v>47.39</c:v>
              </c:pt>
              <c:pt idx="5901">
                <c:v>47.39</c:v>
              </c:pt>
              <c:pt idx="5902">
                <c:v>47.39</c:v>
              </c:pt>
              <c:pt idx="5903">
                <c:v>47.4</c:v>
              </c:pt>
              <c:pt idx="5904">
                <c:v>47.4</c:v>
              </c:pt>
              <c:pt idx="5905">
                <c:v>47.4</c:v>
              </c:pt>
              <c:pt idx="5906">
                <c:v>47.4</c:v>
              </c:pt>
              <c:pt idx="5907">
                <c:v>47.4</c:v>
              </c:pt>
              <c:pt idx="5908">
                <c:v>47.4</c:v>
              </c:pt>
              <c:pt idx="5909">
                <c:v>47.39</c:v>
              </c:pt>
              <c:pt idx="5910">
                <c:v>47.39</c:v>
              </c:pt>
              <c:pt idx="5911">
                <c:v>47.41</c:v>
              </c:pt>
              <c:pt idx="5912">
                <c:v>47.41</c:v>
              </c:pt>
              <c:pt idx="5913">
                <c:v>47.39</c:v>
              </c:pt>
              <c:pt idx="5914">
                <c:v>47.39</c:v>
              </c:pt>
              <c:pt idx="5915">
                <c:v>47.4</c:v>
              </c:pt>
              <c:pt idx="5916">
                <c:v>47.4</c:v>
              </c:pt>
              <c:pt idx="5917">
                <c:v>47.4</c:v>
              </c:pt>
              <c:pt idx="5918">
                <c:v>47.4</c:v>
              </c:pt>
              <c:pt idx="5919">
                <c:v>47.41</c:v>
              </c:pt>
              <c:pt idx="5920">
                <c:v>47.41</c:v>
              </c:pt>
              <c:pt idx="5921">
                <c:v>47.41</c:v>
              </c:pt>
              <c:pt idx="5922">
                <c:v>47.41</c:v>
              </c:pt>
              <c:pt idx="5923">
                <c:v>47.41</c:v>
              </c:pt>
              <c:pt idx="5924">
                <c:v>47.41</c:v>
              </c:pt>
              <c:pt idx="5925">
                <c:v>47.4</c:v>
              </c:pt>
              <c:pt idx="5926">
                <c:v>47.4</c:v>
              </c:pt>
              <c:pt idx="5927">
                <c:v>47.41</c:v>
              </c:pt>
              <c:pt idx="5928">
                <c:v>47.41</c:v>
              </c:pt>
              <c:pt idx="5929">
                <c:v>47.4</c:v>
              </c:pt>
              <c:pt idx="5930">
                <c:v>47.4</c:v>
              </c:pt>
              <c:pt idx="5931">
                <c:v>47.4</c:v>
              </c:pt>
              <c:pt idx="5932">
                <c:v>47.4</c:v>
              </c:pt>
              <c:pt idx="5933">
                <c:v>47.4</c:v>
              </c:pt>
              <c:pt idx="5934">
                <c:v>47.4</c:v>
              </c:pt>
              <c:pt idx="5935">
                <c:v>47.41</c:v>
              </c:pt>
              <c:pt idx="5936">
                <c:v>47.41</c:v>
              </c:pt>
              <c:pt idx="5937">
                <c:v>47.41</c:v>
              </c:pt>
              <c:pt idx="5938">
                <c:v>47.41</c:v>
              </c:pt>
              <c:pt idx="5939">
                <c:v>47.42</c:v>
              </c:pt>
              <c:pt idx="5940">
                <c:v>47.42</c:v>
              </c:pt>
              <c:pt idx="5941">
                <c:v>47.41</c:v>
              </c:pt>
              <c:pt idx="5942">
                <c:v>47.41</c:v>
              </c:pt>
              <c:pt idx="5943">
                <c:v>47.41</c:v>
              </c:pt>
              <c:pt idx="5944">
                <c:v>47.41</c:v>
              </c:pt>
              <c:pt idx="5945">
                <c:v>47.42</c:v>
              </c:pt>
              <c:pt idx="5946">
                <c:v>47.42</c:v>
              </c:pt>
              <c:pt idx="5947">
                <c:v>47.42</c:v>
              </c:pt>
              <c:pt idx="5948">
                <c:v>47.42</c:v>
              </c:pt>
              <c:pt idx="5949">
                <c:v>47.43</c:v>
              </c:pt>
              <c:pt idx="5950">
                <c:v>47.43</c:v>
              </c:pt>
              <c:pt idx="5951">
                <c:v>47.42</c:v>
              </c:pt>
              <c:pt idx="5952">
                <c:v>47.42</c:v>
              </c:pt>
              <c:pt idx="5953">
                <c:v>47.42</c:v>
              </c:pt>
              <c:pt idx="5954">
                <c:v>47.42</c:v>
              </c:pt>
              <c:pt idx="5955">
                <c:v>47.44</c:v>
              </c:pt>
              <c:pt idx="5956">
                <c:v>47.44</c:v>
              </c:pt>
              <c:pt idx="5957">
                <c:v>47.43</c:v>
              </c:pt>
              <c:pt idx="5958">
                <c:v>47.43</c:v>
              </c:pt>
              <c:pt idx="5959">
                <c:v>47.42</c:v>
              </c:pt>
              <c:pt idx="5960">
                <c:v>47.42</c:v>
              </c:pt>
              <c:pt idx="5961">
                <c:v>47.42</c:v>
              </c:pt>
              <c:pt idx="5962">
                <c:v>47.42</c:v>
              </c:pt>
              <c:pt idx="5963">
                <c:v>47.42</c:v>
              </c:pt>
              <c:pt idx="5964">
                <c:v>47.42</c:v>
              </c:pt>
              <c:pt idx="5965">
                <c:v>47.43</c:v>
              </c:pt>
              <c:pt idx="5966">
                <c:v>47.43</c:v>
              </c:pt>
              <c:pt idx="5967">
                <c:v>47.43</c:v>
              </c:pt>
              <c:pt idx="5968">
                <c:v>47.43</c:v>
              </c:pt>
              <c:pt idx="5969">
                <c:v>47.42</c:v>
              </c:pt>
              <c:pt idx="5970">
                <c:v>47.42</c:v>
              </c:pt>
              <c:pt idx="5971">
                <c:v>47.42</c:v>
              </c:pt>
              <c:pt idx="5972">
                <c:v>47.42</c:v>
              </c:pt>
              <c:pt idx="5973">
                <c:v>47.43</c:v>
              </c:pt>
              <c:pt idx="5974">
                <c:v>47.43</c:v>
              </c:pt>
              <c:pt idx="5975">
                <c:v>47.43</c:v>
              </c:pt>
              <c:pt idx="5976">
                <c:v>47.43</c:v>
              </c:pt>
              <c:pt idx="5977">
                <c:v>47.43</c:v>
              </c:pt>
              <c:pt idx="5978">
                <c:v>47.43</c:v>
              </c:pt>
              <c:pt idx="5979">
                <c:v>47.43</c:v>
              </c:pt>
              <c:pt idx="5980">
                <c:v>47.43</c:v>
              </c:pt>
              <c:pt idx="5981">
                <c:v>47.43</c:v>
              </c:pt>
              <c:pt idx="5982">
                <c:v>47.43</c:v>
              </c:pt>
              <c:pt idx="5983">
                <c:v>47.43</c:v>
              </c:pt>
              <c:pt idx="5984">
                <c:v>47.43</c:v>
              </c:pt>
              <c:pt idx="5985">
                <c:v>47.44</c:v>
              </c:pt>
              <c:pt idx="5986">
                <c:v>47.44</c:v>
              </c:pt>
              <c:pt idx="5987">
                <c:v>47.44</c:v>
              </c:pt>
              <c:pt idx="5988">
                <c:v>47.44</c:v>
              </c:pt>
              <c:pt idx="5989">
                <c:v>47.43</c:v>
              </c:pt>
              <c:pt idx="5990">
                <c:v>47.43</c:v>
              </c:pt>
              <c:pt idx="5991">
                <c:v>47.44</c:v>
              </c:pt>
              <c:pt idx="5992">
                <c:v>47.44</c:v>
              </c:pt>
              <c:pt idx="5993">
                <c:v>47.44</c:v>
              </c:pt>
              <c:pt idx="5994">
                <c:v>47.44</c:v>
              </c:pt>
              <c:pt idx="5995">
                <c:v>47.43</c:v>
              </c:pt>
              <c:pt idx="5996">
                <c:v>47.43</c:v>
              </c:pt>
              <c:pt idx="5997">
                <c:v>47.44</c:v>
              </c:pt>
              <c:pt idx="5998">
                <c:v>47.44</c:v>
              </c:pt>
              <c:pt idx="5999">
                <c:v>47.44</c:v>
              </c:pt>
              <c:pt idx="6000">
                <c:v>47.44</c:v>
              </c:pt>
              <c:pt idx="6001">
                <c:v>47.44</c:v>
              </c:pt>
              <c:pt idx="6002">
                <c:v>47.44</c:v>
              </c:pt>
              <c:pt idx="6003">
                <c:v>47.43</c:v>
              </c:pt>
              <c:pt idx="6004">
                <c:v>47.43</c:v>
              </c:pt>
              <c:pt idx="6005">
                <c:v>47.44</c:v>
              </c:pt>
              <c:pt idx="6006">
                <c:v>47.44</c:v>
              </c:pt>
              <c:pt idx="6007">
                <c:v>47.44</c:v>
              </c:pt>
              <c:pt idx="6008">
                <c:v>47.44</c:v>
              </c:pt>
              <c:pt idx="6009">
                <c:v>47.43</c:v>
              </c:pt>
              <c:pt idx="6010">
                <c:v>47.43</c:v>
              </c:pt>
              <c:pt idx="6011">
                <c:v>47.43</c:v>
              </c:pt>
              <c:pt idx="6012">
                <c:v>47.43</c:v>
              </c:pt>
              <c:pt idx="6013">
                <c:v>47.44</c:v>
              </c:pt>
              <c:pt idx="6014">
                <c:v>47.44</c:v>
              </c:pt>
              <c:pt idx="6015">
                <c:v>47.44</c:v>
              </c:pt>
              <c:pt idx="6016">
                <c:v>47.44</c:v>
              </c:pt>
              <c:pt idx="6017">
                <c:v>47.45</c:v>
              </c:pt>
              <c:pt idx="6018">
                <c:v>47.45</c:v>
              </c:pt>
              <c:pt idx="6019">
                <c:v>47.45</c:v>
              </c:pt>
              <c:pt idx="6020">
                <c:v>47.45</c:v>
              </c:pt>
              <c:pt idx="6021">
                <c:v>47.44</c:v>
              </c:pt>
              <c:pt idx="6022">
                <c:v>47.44</c:v>
              </c:pt>
              <c:pt idx="6023">
                <c:v>47.44</c:v>
              </c:pt>
              <c:pt idx="6024">
                <c:v>47.44</c:v>
              </c:pt>
              <c:pt idx="6025">
                <c:v>47.44</c:v>
              </c:pt>
              <c:pt idx="6026">
                <c:v>47.44</c:v>
              </c:pt>
              <c:pt idx="6027">
                <c:v>47.44</c:v>
              </c:pt>
              <c:pt idx="6028">
                <c:v>47.44</c:v>
              </c:pt>
              <c:pt idx="6029">
                <c:v>47.45</c:v>
              </c:pt>
              <c:pt idx="6030">
                <c:v>47.45</c:v>
              </c:pt>
              <c:pt idx="6031">
                <c:v>47.45</c:v>
              </c:pt>
              <c:pt idx="6032">
                <c:v>47.45</c:v>
              </c:pt>
              <c:pt idx="6033">
                <c:v>47.45</c:v>
              </c:pt>
              <c:pt idx="6034">
                <c:v>47.45</c:v>
              </c:pt>
              <c:pt idx="6035">
                <c:v>47.45</c:v>
              </c:pt>
              <c:pt idx="6036">
                <c:v>47.45</c:v>
              </c:pt>
              <c:pt idx="6037">
                <c:v>47.45</c:v>
              </c:pt>
              <c:pt idx="6038">
                <c:v>47.45</c:v>
              </c:pt>
              <c:pt idx="6039">
                <c:v>47.45</c:v>
              </c:pt>
              <c:pt idx="6040">
                <c:v>47.45</c:v>
              </c:pt>
              <c:pt idx="6041">
                <c:v>47.45</c:v>
              </c:pt>
              <c:pt idx="6042">
                <c:v>47.45</c:v>
              </c:pt>
              <c:pt idx="6043">
                <c:v>47.45</c:v>
              </c:pt>
              <c:pt idx="6044">
                <c:v>47.45</c:v>
              </c:pt>
              <c:pt idx="6045">
                <c:v>47.45</c:v>
              </c:pt>
              <c:pt idx="6046">
                <c:v>47.45</c:v>
              </c:pt>
              <c:pt idx="6047">
                <c:v>47.45</c:v>
              </c:pt>
              <c:pt idx="6048">
                <c:v>47.45</c:v>
              </c:pt>
              <c:pt idx="6049">
                <c:v>47.45</c:v>
              </c:pt>
              <c:pt idx="6050">
                <c:v>47.45</c:v>
              </c:pt>
              <c:pt idx="6051">
                <c:v>47.45</c:v>
              </c:pt>
              <c:pt idx="6052">
                <c:v>47.45</c:v>
              </c:pt>
              <c:pt idx="6053">
                <c:v>47.45</c:v>
              </c:pt>
              <c:pt idx="6054">
                <c:v>47.45</c:v>
              </c:pt>
              <c:pt idx="6055">
                <c:v>47.46</c:v>
              </c:pt>
              <c:pt idx="6056">
                <c:v>47.46</c:v>
              </c:pt>
              <c:pt idx="6057">
                <c:v>47.45</c:v>
              </c:pt>
              <c:pt idx="6058">
                <c:v>47.45</c:v>
              </c:pt>
              <c:pt idx="6059">
                <c:v>47.45</c:v>
              </c:pt>
              <c:pt idx="6060">
                <c:v>47.45</c:v>
              </c:pt>
              <c:pt idx="6061">
                <c:v>47.46</c:v>
              </c:pt>
              <c:pt idx="6062">
                <c:v>47.46</c:v>
              </c:pt>
              <c:pt idx="6063">
                <c:v>47.46</c:v>
              </c:pt>
              <c:pt idx="6064">
                <c:v>47.46</c:v>
              </c:pt>
              <c:pt idx="6065">
                <c:v>47.46</c:v>
              </c:pt>
              <c:pt idx="6066">
                <c:v>47.46</c:v>
              </c:pt>
              <c:pt idx="6067">
                <c:v>47.46</c:v>
              </c:pt>
              <c:pt idx="6068">
                <c:v>47.46</c:v>
              </c:pt>
              <c:pt idx="6069">
                <c:v>47.46</c:v>
              </c:pt>
              <c:pt idx="6070">
                <c:v>47.46</c:v>
              </c:pt>
              <c:pt idx="6071">
                <c:v>47.46</c:v>
              </c:pt>
              <c:pt idx="6072">
                <c:v>47.46</c:v>
              </c:pt>
              <c:pt idx="6073">
                <c:v>47.46</c:v>
              </c:pt>
              <c:pt idx="6074">
                <c:v>47.46</c:v>
              </c:pt>
              <c:pt idx="6075">
                <c:v>47.47</c:v>
              </c:pt>
              <c:pt idx="6076">
                <c:v>47.47</c:v>
              </c:pt>
              <c:pt idx="6077">
                <c:v>47.47</c:v>
              </c:pt>
              <c:pt idx="6078">
                <c:v>47.47</c:v>
              </c:pt>
              <c:pt idx="6079">
                <c:v>47.46</c:v>
              </c:pt>
              <c:pt idx="6080">
                <c:v>47.46</c:v>
              </c:pt>
              <c:pt idx="6081">
                <c:v>47.46</c:v>
              </c:pt>
              <c:pt idx="6082">
                <c:v>47.46</c:v>
              </c:pt>
              <c:pt idx="6083">
                <c:v>47.46</c:v>
              </c:pt>
              <c:pt idx="6084">
                <c:v>47.46</c:v>
              </c:pt>
              <c:pt idx="6085">
                <c:v>47.46</c:v>
              </c:pt>
              <c:pt idx="6086">
                <c:v>47.46</c:v>
              </c:pt>
              <c:pt idx="6087">
                <c:v>47.46</c:v>
              </c:pt>
              <c:pt idx="6088">
                <c:v>47.46</c:v>
              </c:pt>
              <c:pt idx="6089">
                <c:v>47.47</c:v>
              </c:pt>
              <c:pt idx="6090">
                <c:v>47.47</c:v>
              </c:pt>
              <c:pt idx="6091">
                <c:v>47.47</c:v>
              </c:pt>
              <c:pt idx="6092">
                <c:v>47.47</c:v>
              </c:pt>
              <c:pt idx="6093">
                <c:v>47.47</c:v>
              </c:pt>
              <c:pt idx="6094">
                <c:v>47.47</c:v>
              </c:pt>
              <c:pt idx="6095">
                <c:v>47.46</c:v>
              </c:pt>
              <c:pt idx="6096">
                <c:v>47.46</c:v>
              </c:pt>
              <c:pt idx="6097">
                <c:v>47.46</c:v>
              </c:pt>
              <c:pt idx="6098">
                <c:v>47.46</c:v>
              </c:pt>
              <c:pt idx="6099">
                <c:v>47.46</c:v>
              </c:pt>
              <c:pt idx="6100">
                <c:v>47.46</c:v>
              </c:pt>
              <c:pt idx="6101">
                <c:v>47.46</c:v>
              </c:pt>
              <c:pt idx="6102">
                <c:v>47.46</c:v>
              </c:pt>
              <c:pt idx="6103">
                <c:v>47.46</c:v>
              </c:pt>
              <c:pt idx="6104">
                <c:v>47.46</c:v>
              </c:pt>
              <c:pt idx="6105">
                <c:v>47.46</c:v>
              </c:pt>
              <c:pt idx="6106">
                <c:v>47.46</c:v>
              </c:pt>
              <c:pt idx="6107">
                <c:v>47.46</c:v>
              </c:pt>
              <c:pt idx="6108">
                <c:v>47.46</c:v>
              </c:pt>
              <c:pt idx="6109">
                <c:v>47.46</c:v>
              </c:pt>
              <c:pt idx="6110">
                <c:v>47.46</c:v>
              </c:pt>
              <c:pt idx="6111">
                <c:v>47.46</c:v>
              </c:pt>
              <c:pt idx="6112">
                <c:v>47.46</c:v>
              </c:pt>
              <c:pt idx="6113">
                <c:v>47.47</c:v>
              </c:pt>
              <c:pt idx="6114">
                <c:v>47.47</c:v>
              </c:pt>
              <c:pt idx="6115">
                <c:v>47.47</c:v>
              </c:pt>
              <c:pt idx="6116">
                <c:v>47.47</c:v>
              </c:pt>
              <c:pt idx="6117">
                <c:v>47.47</c:v>
              </c:pt>
              <c:pt idx="6118">
                <c:v>47.47</c:v>
              </c:pt>
              <c:pt idx="6119">
                <c:v>47.47</c:v>
              </c:pt>
              <c:pt idx="6120">
                <c:v>47.47</c:v>
              </c:pt>
              <c:pt idx="6121">
                <c:v>47.46</c:v>
              </c:pt>
              <c:pt idx="6122">
                <c:v>47.46</c:v>
              </c:pt>
              <c:pt idx="6123">
                <c:v>47.47</c:v>
              </c:pt>
              <c:pt idx="6124">
                <c:v>47.47</c:v>
              </c:pt>
              <c:pt idx="6125">
                <c:v>47.47</c:v>
              </c:pt>
              <c:pt idx="6126">
                <c:v>47.47</c:v>
              </c:pt>
              <c:pt idx="6127">
                <c:v>47.47</c:v>
              </c:pt>
              <c:pt idx="6128">
                <c:v>47.47</c:v>
              </c:pt>
              <c:pt idx="6129">
                <c:v>47.48</c:v>
              </c:pt>
              <c:pt idx="6130">
                <c:v>47.48</c:v>
              </c:pt>
              <c:pt idx="6131">
                <c:v>47.47</c:v>
              </c:pt>
              <c:pt idx="6132">
                <c:v>47.47</c:v>
              </c:pt>
              <c:pt idx="6133">
                <c:v>47.47</c:v>
              </c:pt>
              <c:pt idx="6134">
                <c:v>47.47</c:v>
              </c:pt>
              <c:pt idx="6135">
                <c:v>47.47</c:v>
              </c:pt>
              <c:pt idx="6136">
                <c:v>47.47</c:v>
              </c:pt>
              <c:pt idx="6137">
                <c:v>47.47</c:v>
              </c:pt>
              <c:pt idx="6138">
                <c:v>47.47</c:v>
              </c:pt>
              <c:pt idx="6139">
                <c:v>47.47</c:v>
              </c:pt>
              <c:pt idx="6140">
                <c:v>47.47</c:v>
              </c:pt>
              <c:pt idx="6141">
                <c:v>47.47</c:v>
              </c:pt>
              <c:pt idx="6142">
                <c:v>47.47</c:v>
              </c:pt>
              <c:pt idx="6143">
                <c:v>47.47</c:v>
              </c:pt>
              <c:pt idx="6144">
                <c:v>47.47</c:v>
              </c:pt>
              <c:pt idx="6145">
                <c:v>47.47</c:v>
              </c:pt>
              <c:pt idx="6146">
                <c:v>47.47</c:v>
              </c:pt>
              <c:pt idx="6147">
                <c:v>47.48</c:v>
              </c:pt>
              <c:pt idx="6148">
                <c:v>47.48</c:v>
              </c:pt>
              <c:pt idx="6149">
                <c:v>47.47</c:v>
              </c:pt>
              <c:pt idx="6150">
                <c:v>47.47</c:v>
              </c:pt>
              <c:pt idx="6151">
                <c:v>47.47</c:v>
              </c:pt>
              <c:pt idx="6152">
                <c:v>47.47</c:v>
              </c:pt>
              <c:pt idx="6153">
                <c:v>47.48</c:v>
              </c:pt>
              <c:pt idx="6154">
                <c:v>47.48</c:v>
              </c:pt>
              <c:pt idx="6155">
                <c:v>47.47</c:v>
              </c:pt>
              <c:pt idx="6156">
                <c:v>47.47</c:v>
              </c:pt>
              <c:pt idx="6157">
                <c:v>47.48</c:v>
              </c:pt>
              <c:pt idx="6158">
                <c:v>47.48</c:v>
              </c:pt>
              <c:pt idx="6159">
                <c:v>47.47</c:v>
              </c:pt>
              <c:pt idx="6160">
                <c:v>47.47</c:v>
              </c:pt>
              <c:pt idx="6161">
                <c:v>47.48</c:v>
              </c:pt>
              <c:pt idx="6162">
                <c:v>47.48</c:v>
              </c:pt>
              <c:pt idx="6163">
                <c:v>47.48</c:v>
              </c:pt>
              <c:pt idx="6164">
                <c:v>47.48</c:v>
              </c:pt>
              <c:pt idx="6165">
                <c:v>47.48</c:v>
              </c:pt>
              <c:pt idx="6166">
                <c:v>47.48</c:v>
              </c:pt>
              <c:pt idx="6167">
                <c:v>47.49</c:v>
              </c:pt>
              <c:pt idx="6168">
                <c:v>47.49</c:v>
              </c:pt>
              <c:pt idx="6169">
                <c:v>47.49</c:v>
              </c:pt>
              <c:pt idx="6170">
                <c:v>47.49</c:v>
              </c:pt>
              <c:pt idx="6171">
                <c:v>47.48</c:v>
              </c:pt>
              <c:pt idx="6172">
                <c:v>47.48</c:v>
              </c:pt>
              <c:pt idx="6173">
                <c:v>47.48</c:v>
              </c:pt>
              <c:pt idx="6174">
                <c:v>47.48</c:v>
              </c:pt>
              <c:pt idx="6175">
                <c:v>47.48</c:v>
              </c:pt>
              <c:pt idx="6176">
                <c:v>47.48</c:v>
              </c:pt>
              <c:pt idx="6177">
                <c:v>47.48</c:v>
              </c:pt>
              <c:pt idx="6178">
                <c:v>47.48</c:v>
              </c:pt>
              <c:pt idx="6179">
                <c:v>47.48</c:v>
              </c:pt>
              <c:pt idx="6180">
                <c:v>47.48</c:v>
              </c:pt>
              <c:pt idx="6181">
                <c:v>47.48</c:v>
              </c:pt>
              <c:pt idx="6182">
                <c:v>47.48</c:v>
              </c:pt>
              <c:pt idx="6183">
                <c:v>47.48</c:v>
              </c:pt>
              <c:pt idx="6184">
                <c:v>47.48</c:v>
              </c:pt>
              <c:pt idx="6185">
                <c:v>47.48</c:v>
              </c:pt>
              <c:pt idx="6186">
                <c:v>47.48</c:v>
              </c:pt>
              <c:pt idx="6187">
                <c:v>47.48</c:v>
              </c:pt>
              <c:pt idx="6188">
                <c:v>47.48</c:v>
              </c:pt>
              <c:pt idx="6189">
                <c:v>47.48</c:v>
              </c:pt>
              <c:pt idx="6190">
                <c:v>47.48</c:v>
              </c:pt>
              <c:pt idx="6191">
                <c:v>47.48</c:v>
              </c:pt>
              <c:pt idx="6192">
                <c:v>47.48</c:v>
              </c:pt>
              <c:pt idx="6193">
                <c:v>47.48</c:v>
              </c:pt>
              <c:pt idx="6194">
                <c:v>47.48</c:v>
              </c:pt>
              <c:pt idx="6195">
                <c:v>47.48</c:v>
              </c:pt>
              <c:pt idx="6196">
                <c:v>47.48</c:v>
              </c:pt>
              <c:pt idx="6197">
                <c:v>47.48</c:v>
              </c:pt>
              <c:pt idx="6198">
                <c:v>47.48</c:v>
              </c:pt>
              <c:pt idx="6199">
                <c:v>47.49</c:v>
              </c:pt>
              <c:pt idx="6200">
                <c:v>47.49</c:v>
              </c:pt>
              <c:pt idx="6201">
                <c:v>47.48</c:v>
              </c:pt>
              <c:pt idx="6202">
                <c:v>47.48</c:v>
              </c:pt>
              <c:pt idx="6203">
                <c:v>47.49</c:v>
              </c:pt>
              <c:pt idx="6204">
                <c:v>47.49</c:v>
              </c:pt>
              <c:pt idx="6205">
                <c:v>47.48</c:v>
              </c:pt>
              <c:pt idx="6206">
                <c:v>47.48</c:v>
              </c:pt>
              <c:pt idx="6207">
                <c:v>47.48</c:v>
              </c:pt>
              <c:pt idx="6208">
                <c:v>47.48</c:v>
              </c:pt>
              <c:pt idx="6209">
                <c:v>47.48</c:v>
              </c:pt>
              <c:pt idx="6210">
                <c:v>47.48</c:v>
              </c:pt>
              <c:pt idx="6211">
                <c:v>47.48</c:v>
              </c:pt>
              <c:pt idx="6212">
                <c:v>47.48</c:v>
              </c:pt>
              <c:pt idx="6213">
                <c:v>47.48</c:v>
              </c:pt>
              <c:pt idx="6214">
                <c:v>47.48</c:v>
              </c:pt>
              <c:pt idx="6215">
                <c:v>47.48</c:v>
              </c:pt>
              <c:pt idx="6216">
                <c:v>47.48</c:v>
              </c:pt>
              <c:pt idx="6217">
                <c:v>47.48</c:v>
              </c:pt>
              <c:pt idx="6218">
                <c:v>47.48</c:v>
              </c:pt>
              <c:pt idx="6219">
                <c:v>47.48</c:v>
              </c:pt>
              <c:pt idx="6220">
                <c:v>47.48</c:v>
              </c:pt>
              <c:pt idx="6221">
                <c:v>47.49</c:v>
              </c:pt>
              <c:pt idx="6222">
                <c:v>47.49</c:v>
              </c:pt>
              <c:pt idx="6223">
                <c:v>47.48</c:v>
              </c:pt>
              <c:pt idx="6224">
                <c:v>47.48</c:v>
              </c:pt>
              <c:pt idx="6225">
                <c:v>47.48</c:v>
              </c:pt>
              <c:pt idx="6226">
                <c:v>47.48</c:v>
              </c:pt>
              <c:pt idx="6227">
                <c:v>47.48</c:v>
              </c:pt>
              <c:pt idx="6228">
                <c:v>47.48</c:v>
              </c:pt>
              <c:pt idx="6229">
                <c:v>47.48</c:v>
              </c:pt>
              <c:pt idx="6230">
                <c:v>47.48</c:v>
              </c:pt>
              <c:pt idx="6231">
                <c:v>47.48</c:v>
              </c:pt>
              <c:pt idx="6232">
                <c:v>47.48</c:v>
              </c:pt>
              <c:pt idx="6233">
                <c:v>47.49</c:v>
              </c:pt>
              <c:pt idx="6234">
                <c:v>47.49</c:v>
              </c:pt>
              <c:pt idx="6235">
                <c:v>47.49</c:v>
              </c:pt>
              <c:pt idx="6236">
                <c:v>47.49</c:v>
              </c:pt>
              <c:pt idx="6237">
                <c:v>47.49</c:v>
              </c:pt>
              <c:pt idx="6238">
                <c:v>47.49</c:v>
              </c:pt>
              <c:pt idx="6239">
                <c:v>47.49</c:v>
              </c:pt>
              <c:pt idx="6240">
                <c:v>47.49</c:v>
              </c:pt>
              <c:pt idx="6241">
                <c:v>47.48</c:v>
              </c:pt>
              <c:pt idx="6242">
                <c:v>47.48</c:v>
              </c:pt>
              <c:pt idx="6243">
                <c:v>47.48</c:v>
              </c:pt>
              <c:pt idx="6244">
                <c:v>47.48</c:v>
              </c:pt>
              <c:pt idx="6245">
                <c:v>47.48</c:v>
              </c:pt>
              <c:pt idx="6246">
                <c:v>47.48</c:v>
              </c:pt>
              <c:pt idx="6247">
                <c:v>47.48</c:v>
              </c:pt>
              <c:pt idx="6248">
                <c:v>47.48</c:v>
              </c:pt>
              <c:pt idx="6249">
                <c:v>47.49</c:v>
              </c:pt>
              <c:pt idx="6250">
                <c:v>47.49</c:v>
              </c:pt>
              <c:pt idx="6251">
                <c:v>47.48</c:v>
              </c:pt>
              <c:pt idx="6252">
                <c:v>47.48</c:v>
              </c:pt>
              <c:pt idx="6253">
                <c:v>47.48</c:v>
              </c:pt>
              <c:pt idx="6254">
                <c:v>47.48</c:v>
              </c:pt>
              <c:pt idx="6255">
                <c:v>47.48</c:v>
              </c:pt>
              <c:pt idx="6256">
                <c:v>47.48</c:v>
              </c:pt>
              <c:pt idx="6257">
                <c:v>47.48</c:v>
              </c:pt>
              <c:pt idx="6258">
                <c:v>47.48</c:v>
              </c:pt>
              <c:pt idx="6259">
                <c:v>47.48</c:v>
              </c:pt>
              <c:pt idx="6260">
                <c:v>47.48</c:v>
              </c:pt>
              <c:pt idx="6261">
                <c:v>47.47</c:v>
              </c:pt>
              <c:pt idx="6262">
                <c:v>47.47</c:v>
              </c:pt>
              <c:pt idx="6263">
                <c:v>47.48</c:v>
              </c:pt>
              <c:pt idx="6264">
                <c:v>47.48</c:v>
              </c:pt>
              <c:pt idx="6265">
                <c:v>47.48</c:v>
              </c:pt>
              <c:pt idx="6266">
                <c:v>47.48</c:v>
              </c:pt>
              <c:pt idx="6267">
                <c:v>47.48</c:v>
              </c:pt>
              <c:pt idx="6268">
                <c:v>47.48</c:v>
              </c:pt>
              <c:pt idx="6269">
                <c:v>47.48</c:v>
              </c:pt>
              <c:pt idx="6270">
                <c:v>47.48</c:v>
              </c:pt>
              <c:pt idx="6271">
                <c:v>47.48</c:v>
              </c:pt>
              <c:pt idx="6272">
                <c:v>47.48</c:v>
              </c:pt>
              <c:pt idx="6273">
                <c:v>47.48</c:v>
              </c:pt>
              <c:pt idx="6274">
                <c:v>47.48</c:v>
              </c:pt>
              <c:pt idx="6275">
                <c:v>47.48</c:v>
              </c:pt>
              <c:pt idx="6276">
                <c:v>47.48</c:v>
              </c:pt>
              <c:pt idx="6277">
                <c:v>47.48</c:v>
              </c:pt>
              <c:pt idx="6278">
                <c:v>47.48</c:v>
              </c:pt>
              <c:pt idx="6279">
                <c:v>47.48</c:v>
              </c:pt>
              <c:pt idx="6280">
                <c:v>47.48</c:v>
              </c:pt>
              <c:pt idx="6281">
                <c:v>47.48</c:v>
              </c:pt>
              <c:pt idx="6282">
                <c:v>47.48</c:v>
              </c:pt>
              <c:pt idx="6283">
                <c:v>47.48</c:v>
              </c:pt>
              <c:pt idx="6284">
                <c:v>47.48</c:v>
              </c:pt>
              <c:pt idx="6285">
                <c:v>47.48</c:v>
              </c:pt>
              <c:pt idx="6286">
                <c:v>47.48</c:v>
              </c:pt>
              <c:pt idx="6287">
                <c:v>47.48</c:v>
              </c:pt>
              <c:pt idx="6288">
                <c:v>47.48</c:v>
              </c:pt>
              <c:pt idx="6289">
                <c:v>47.49</c:v>
              </c:pt>
              <c:pt idx="6290">
                <c:v>47.49</c:v>
              </c:pt>
              <c:pt idx="6291">
                <c:v>47.48</c:v>
              </c:pt>
              <c:pt idx="6292">
                <c:v>47.48</c:v>
              </c:pt>
              <c:pt idx="6293">
                <c:v>47.47</c:v>
              </c:pt>
              <c:pt idx="6294">
                <c:v>47.47</c:v>
              </c:pt>
              <c:pt idx="6295">
                <c:v>47.48</c:v>
              </c:pt>
              <c:pt idx="6296">
                <c:v>47.48</c:v>
              </c:pt>
              <c:pt idx="6297">
                <c:v>47.48</c:v>
              </c:pt>
              <c:pt idx="6298">
                <c:v>47.48</c:v>
              </c:pt>
              <c:pt idx="6299">
                <c:v>47.48</c:v>
              </c:pt>
              <c:pt idx="6300">
                <c:v>47.48</c:v>
              </c:pt>
              <c:pt idx="6301">
                <c:v>47.48</c:v>
              </c:pt>
              <c:pt idx="6302">
                <c:v>47.48</c:v>
              </c:pt>
              <c:pt idx="6303">
                <c:v>47.48</c:v>
              </c:pt>
              <c:pt idx="6304">
                <c:v>47.48</c:v>
              </c:pt>
              <c:pt idx="6305">
                <c:v>47.48</c:v>
              </c:pt>
              <c:pt idx="6306">
                <c:v>47.48</c:v>
              </c:pt>
              <c:pt idx="6307">
                <c:v>47.47</c:v>
              </c:pt>
              <c:pt idx="6308">
                <c:v>47.47</c:v>
              </c:pt>
              <c:pt idx="6309">
                <c:v>47.48</c:v>
              </c:pt>
              <c:pt idx="6310">
                <c:v>47.48</c:v>
              </c:pt>
              <c:pt idx="6311">
                <c:v>47.48</c:v>
              </c:pt>
              <c:pt idx="6312">
                <c:v>47.48</c:v>
              </c:pt>
              <c:pt idx="6313">
                <c:v>47.48</c:v>
              </c:pt>
              <c:pt idx="6314">
                <c:v>47.48</c:v>
              </c:pt>
              <c:pt idx="6315">
                <c:v>47.48</c:v>
              </c:pt>
              <c:pt idx="6316">
                <c:v>47.48</c:v>
              </c:pt>
              <c:pt idx="6317">
                <c:v>47.48</c:v>
              </c:pt>
              <c:pt idx="6318">
                <c:v>47.48</c:v>
              </c:pt>
              <c:pt idx="6319">
                <c:v>47.48</c:v>
              </c:pt>
              <c:pt idx="6320">
                <c:v>47.48</c:v>
              </c:pt>
              <c:pt idx="6321">
                <c:v>47.48</c:v>
              </c:pt>
              <c:pt idx="6322">
                <c:v>47.48</c:v>
              </c:pt>
              <c:pt idx="6323">
                <c:v>47.48</c:v>
              </c:pt>
              <c:pt idx="6324">
                <c:v>47.48</c:v>
              </c:pt>
              <c:pt idx="6325">
                <c:v>47.48</c:v>
              </c:pt>
              <c:pt idx="6326">
                <c:v>47.48</c:v>
              </c:pt>
              <c:pt idx="6327">
                <c:v>47.48</c:v>
              </c:pt>
              <c:pt idx="6328">
                <c:v>47.48</c:v>
              </c:pt>
              <c:pt idx="6329">
                <c:v>47.49</c:v>
              </c:pt>
              <c:pt idx="6330">
                <c:v>47.49</c:v>
              </c:pt>
              <c:pt idx="6331">
                <c:v>47.48</c:v>
              </c:pt>
              <c:pt idx="6332">
                <c:v>47.48</c:v>
              </c:pt>
              <c:pt idx="6333">
                <c:v>47.48</c:v>
              </c:pt>
              <c:pt idx="6334">
                <c:v>47.48</c:v>
              </c:pt>
              <c:pt idx="6335">
                <c:v>47.49</c:v>
              </c:pt>
              <c:pt idx="6336">
                <c:v>47.49</c:v>
              </c:pt>
              <c:pt idx="6337">
                <c:v>47.48</c:v>
              </c:pt>
              <c:pt idx="6338">
                <c:v>47.48</c:v>
              </c:pt>
              <c:pt idx="6339">
                <c:v>47.48</c:v>
              </c:pt>
              <c:pt idx="6340">
                <c:v>47.48</c:v>
              </c:pt>
              <c:pt idx="6341">
                <c:v>47.48</c:v>
              </c:pt>
              <c:pt idx="6342">
                <c:v>47.48</c:v>
              </c:pt>
              <c:pt idx="6343">
                <c:v>47.47</c:v>
              </c:pt>
              <c:pt idx="6344">
                <c:v>47.47</c:v>
              </c:pt>
              <c:pt idx="6345">
                <c:v>47.48</c:v>
              </c:pt>
              <c:pt idx="6346">
                <c:v>47.48</c:v>
              </c:pt>
              <c:pt idx="6347">
                <c:v>47.48</c:v>
              </c:pt>
              <c:pt idx="6348">
                <c:v>47.48</c:v>
              </c:pt>
              <c:pt idx="6349">
                <c:v>47.48</c:v>
              </c:pt>
              <c:pt idx="6350">
                <c:v>47.48</c:v>
              </c:pt>
              <c:pt idx="6351">
                <c:v>47.48</c:v>
              </c:pt>
              <c:pt idx="6352">
                <c:v>47.48</c:v>
              </c:pt>
              <c:pt idx="6353">
                <c:v>47.48</c:v>
              </c:pt>
              <c:pt idx="6354">
                <c:v>47.48</c:v>
              </c:pt>
              <c:pt idx="6355">
                <c:v>47.48</c:v>
              </c:pt>
              <c:pt idx="6356">
                <c:v>47.48</c:v>
              </c:pt>
              <c:pt idx="6357">
                <c:v>47.48</c:v>
              </c:pt>
              <c:pt idx="6358">
                <c:v>47.48</c:v>
              </c:pt>
              <c:pt idx="6359">
                <c:v>47.48</c:v>
              </c:pt>
              <c:pt idx="6360">
                <c:v>47.48</c:v>
              </c:pt>
              <c:pt idx="6361">
                <c:v>47.49</c:v>
              </c:pt>
              <c:pt idx="6362">
                <c:v>47.49</c:v>
              </c:pt>
              <c:pt idx="6363">
                <c:v>47.5</c:v>
              </c:pt>
              <c:pt idx="6364">
                <c:v>47.5</c:v>
              </c:pt>
              <c:pt idx="6365">
                <c:v>47.49</c:v>
              </c:pt>
              <c:pt idx="6366">
                <c:v>47.49</c:v>
              </c:pt>
              <c:pt idx="6367">
                <c:v>47.48</c:v>
              </c:pt>
              <c:pt idx="6368">
                <c:v>47.48</c:v>
              </c:pt>
              <c:pt idx="6369">
                <c:v>47.49</c:v>
              </c:pt>
              <c:pt idx="6370">
                <c:v>47.49</c:v>
              </c:pt>
              <c:pt idx="6371">
                <c:v>47.49</c:v>
              </c:pt>
              <c:pt idx="6372">
                <c:v>47.49</c:v>
              </c:pt>
              <c:pt idx="6373">
                <c:v>47.48</c:v>
              </c:pt>
              <c:pt idx="6374">
                <c:v>47.48</c:v>
              </c:pt>
              <c:pt idx="6375">
                <c:v>47.48</c:v>
              </c:pt>
              <c:pt idx="6376">
                <c:v>47.48</c:v>
              </c:pt>
              <c:pt idx="6377">
                <c:v>47.48</c:v>
              </c:pt>
              <c:pt idx="6378">
                <c:v>47.48</c:v>
              </c:pt>
              <c:pt idx="6379">
                <c:v>47.49</c:v>
              </c:pt>
              <c:pt idx="6380">
                <c:v>47.49</c:v>
              </c:pt>
              <c:pt idx="6381">
                <c:v>47.49</c:v>
              </c:pt>
              <c:pt idx="6382">
                <c:v>47.49</c:v>
              </c:pt>
              <c:pt idx="6383">
                <c:v>47.49</c:v>
              </c:pt>
              <c:pt idx="6384">
                <c:v>47.49</c:v>
              </c:pt>
              <c:pt idx="6385">
                <c:v>47.49</c:v>
              </c:pt>
              <c:pt idx="6386">
                <c:v>47.49</c:v>
              </c:pt>
              <c:pt idx="6387">
                <c:v>47.48</c:v>
              </c:pt>
              <c:pt idx="6388">
                <c:v>47.48</c:v>
              </c:pt>
              <c:pt idx="6389">
                <c:v>47.48</c:v>
              </c:pt>
              <c:pt idx="6390">
                <c:v>47.48</c:v>
              </c:pt>
              <c:pt idx="6391">
                <c:v>47.49</c:v>
              </c:pt>
              <c:pt idx="6392">
                <c:v>47.49</c:v>
              </c:pt>
              <c:pt idx="6393">
                <c:v>47.49</c:v>
              </c:pt>
              <c:pt idx="6394">
                <c:v>47.49</c:v>
              </c:pt>
              <c:pt idx="6395">
                <c:v>47.48</c:v>
              </c:pt>
              <c:pt idx="6396">
                <c:v>47.48</c:v>
              </c:pt>
              <c:pt idx="6397">
                <c:v>47.49</c:v>
              </c:pt>
              <c:pt idx="6398">
                <c:v>47.49</c:v>
              </c:pt>
              <c:pt idx="6399">
                <c:v>47.49</c:v>
              </c:pt>
              <c:pt idx="6400">
                <c:v>47.49</c:v>
              </c:pt>
              <c:pt idx="6401">
                <c:v>47.5</c:v>
              </c:pt>
              <c:pt idx="6402">
                <c:v>47.5</c:v>
              </c:pt>
              <c:pt idx="6403">
                <c:v>47.49</c:v>
              </c:pt>
              <c:pt idx="6404">
                <c:v>47.49</c:v>
              </c:pt>
              <c:pt idx="6405">
                <c:v>47.49</c:v>
              </c:pt>
              <c:pt idx="6406">
                <c:v>47.49</c:v>
              </c:pt>
              <c:pt idx="6407">
                <c:v>47.5</c:v>
              </c:pt>
              <c:pt idx="6408">
                <c:v>47.5</c:v>
              </c:pt>
              <c:pt idx="6409">
                <c:v>47.49</c:v>
              </c:pt>
              <c:pt idx="6410">
                <c:v>47.49</c:v>
              </c:pt>
              <c:pt idx="6411">
                <c:v>47.5</c:v>
              </c:pt>
              <c:pt idx="6412">
                <c:v>47.5</c:v>
              </c:pt>
              <c:pt idx="6413">
                <c:v>47.49</c:v>
              </c:pt>
              <c:pt idx="6414">
                <c:v>47.49</c:v>
              </c:pt>
              <c:pt idx="6415">
                <c:v>47.5</c:v>
              </c:pt>
              <c:pt idx="6416">
                <c:v>47.5</c:v>
              </c:pt>
              <c:pt idx="6417">
                <c:v>47.49</c:v>
              </c:pt>
              <c:pt idx="6418">
                <c:v>47.49</c:v>
              </c:pt>
              <c:pt idx="6419">
                <c:v>47.5</c:v>
              </c:pt>
              <c:pt idx="6420">
                <c:v>47.5</c:v>
              </c:pt>
              <c:pt idx="6421">
                <c:v>47.5</c:v>
              </c:pt>
              <c:pt idx="6422">
                <c:v>47.5</c:v>
              </c:pt>
              <c:pt idx="6423">
                <c:v>47.51</c:v>
              </c:pt>
              <c:pt idx="6424">
                <c:v>47.51</c:v>
              </c:pt>
              <c:pt idx="6425">
                <c:v>47.5</c:v>
              </c:pt>
              <c:pt idx="6426">
                <c:v>47.5</c:v>
              </c:pt>
              <c:pt idx="6427">
                <c:v>47.5</c:v>
              </c:pt>
              <c:pt idx="6428">
                <c:v>47.5</c:v>
              </c:pt>
              <c:pt idx="6429">
                <c:v>47.5</c:v>
              </c:pt>
              <c:pt idx="6430">
                <c:v>47.5</c:v>
              </c:pt>
              <c:pt idx="6431">
                <c:v>47.5</c:v>
              </c:pt>
              <c:pt idx="6432">
                <c:v>47.5</c:v>
              </c:pt>
              <c:pt idx="6433">
                <c:v>47.49</c:v>
              </c:pt>
              <c:pt idx="6434">
                <c:v>47.49</c:v>
              </c:pt>
              <c:pt idx="6435">
                <c:v>47.51</c:v>
              </c:pt>
              <c:pt idx="6436">
                <c:v>47.51</c:v>
              </c:pt>
              <c:pt idx="6437">
                <c:v>47.49</c:v>
              </c:pt>
              <c:pt idx="6438">
                <c:v>47.49</c:v>
              </c:pt>
              <c:pt idx="6439">
                <c:v>47.5</c:v>
              </c:pt>
              <c:pt idx="6440">
                <c:v>47.5</c:v>
              </c:pt>
              <c:pt idx="6441">
                <c:v>47.51</c:v>
              </c:pt>
              <c:pt idx="6442">
                <c:v>47.51</c:v>
              </c:pt>
              <c:pt idx="6443">
                <c:v>47.51</c:v>
              </c:pt>
              <c:pt idx="6444">
                <c:v>47.51</c:v>
              </c:pt>
              <c:pt idx="6445">
                <c:v>47.51</c:v>
              </c:pt>
              <c:pt idx="6446">
                <c:v>47.51</c:v>
              </c:pt>
              <c:pt idx="6447">
                <c:v>47.51</c:v>
              </c:pt>
              <c:pt idx="6448">
                <c:v>47.51</c:v>
              </c:pt>
              <c:pt idx="6449">
                <c:v>47.51</c:v>
              </c:pt>
              <c:pt idx="6450">
                <c:v>47.51</c:v>
              </c:pt>
              <c:pt idx="6451">
                <c:v>47.51</c:v>
              </c:pt>
              <c:pt idx="6452">
                <c:v>47.51</c:v>
              </c:pt>
              <c:pt idx="6453">
                <c:v>47.51</c:v>
              </c:pt>
              <c:pt idx="6454">
                <c:v>47.51</c:v>
              </c:pt>
              <c:pt idx="6455">
                <c:v>47.51</c:v>
              </c:pt>
              <c:pt idx="6456">
                <c:v>47.51</c:v>
              </c:pt>
              <c:pt idx="6457">
                <c:v>47.51</c:v>
              </c:pt>
              <c:pt idx="6458">
                <c:v>47.51</c:v>
              </c:pt>
              <c:pt idx="6459">
                <c:v>47.51</c:v>
              </c:pt>
              <c:pt idx="6460">
                <c:v>47.51</c:v>
              </c:pt>
              <c:pt idx="6461">
                <c:v>47.51</c:v>
              </c:pt>
              <c:pt idx="6462">
                <c:v>47.51</c:v>
              </c:pt>
              <c:pt idx="6463">
                <c:v>47.51</c:v>
              </c:pt>
              <c:pt idx="6464">
                <c:v>47.51</c:v>
              </c:pt>
              <c:pt idx="6465">
                <c:v>47.51</c:v>
              </c:pt>
              <c:pt idx="6466">
                <c:v>47.51</c:v>
              </c:pt>
              <c:pt idx="6467">
                <c:v>47.51</c:v>
              </c:pt>
              <c:pt idx="6468">
                <c:v>47.51</c:v>
              </c:pt>
              <c:pt idx="6469">
                <c:v>47.51</c:v>
              </c:pt>
              <c:pt idx="6470">
                <c:v>47.51</c:v>
              </c:pt>
              <c:pt idx="6471">
                <c:v>47.51</c:v>
              </c:pt>
              <c:pt idx="6472">
                <c:v>47.51</c:v>
              </c:pt>
              <c:pt idx="6473">
                <c:v>47.51</c:v>
              </c:pt>
              <c:pt idx="6474">
                <c:v>47.51</c:v>
              </c:pt>
              <c:pt idx="6475">
                <c:v>47.51</c:v>
              </c:pt>
              <c:pt idx="6476">
                <c:v>47.51</c:v>
              </c:pt>
              <c:pt idx="6477">
                <c:v>47.52</c:v>
              </c:pt>
              <c:pt idx="6478">
                <c:v>47.52</c:v>
              </c:pt>
              <c:pt idx="6479">
                <c:v>47.51</c:v>
              </c:pt>
              <c:pt idx="6480">
                <c:v>47.51</c:v>
              </c:pt>
              <c:pt idx="6481">
                <c:v>47.52</c:v>
              </c:pt>
              <c:pt idx="6482">
                <c:v>47.52</c:v>
              </c:pt>
              <c:pt idx="6483">
                <c:v>47.51</c:v>
              </c:pt>
              <c:pt idx="6484">
                <c:v>47.51</c:v>
              </c:pt>
              <c:pt idx="6485">
                <c:v>47.51</c:v>
              </c:pt>
              <c:pt idx="6486">
                <c:v>47.51</c:v>
              </c:pt>
              <c:pt idx="6487">
                <c:v>47.51</c:v>
              </c:pt>
              <c:pt idx="6488">
                <c:v>47.51</c:v>
              </c:pt>
              <c:pt idx="6489">
                <c:v>47.51</c:v>
              </c:pt>
              <c:pt idx="6490">
                <c:v>47.51</c:v>
              </c:pt>
              <c:pt idx="6491">
                <c:v>47.51</c:v>
              </c:pt>
              <c:pt idx="6492">
                <c:v>47.51</c:v>
              </c:pt>
              <c:pt idx="6493">
                <c:v>47.52</c:v>
              </c:pt>
              <c:pt idx="6494">
                <c:v>47.52</c:v>
              </c:pt>
              <c:pt idx="6495">
                <c:v>47.51</c:v>
              </c:pt>
              <c:pt idx="6496">
                <c:v>47.51</c:v>
              </c:pt>
              <c:pt idx="6497">
                <c:v>47.51</c:v>
              </c:pt>
              <c:pt idx="6498">
                <c:v>47.51</c:v>
              </c:pt>
              <c:pt idx="6499">
                <c:v>47.51</c:v>
              </c:pt>
              <c:pt idx="6500">
                <c:v>47.51</c:v>
              </c:pt>
              <c:pt idx="6501">
                <c:v>47.52</c:v>
              </c:pt>
              <c:pt idx="6502">
                <c:v>47.52</c:v>
              </c:pt>
              <c:pt idx="6503">
                <c:v>47.52</c:v>
              </c:pt>
              <c:pt idx="6504">
                <c:v>47.52</c:v>
              </c:pt>
              <c:pt idx="6505">
                <c:v>47.52</c:v>
              </c:pt>
              <c:pt idx="6506">
                <c:v>47.52</c:v>
              </c:pt>
              <c:pt idx="6507">
                <c:v>47.52</c:v>
              </c:pt>
              <c:pt idx="6508">
                <c:v>47.52</c:v>
              </c:pt>
              <c:pt idx="6509">
                <c:v>47.52</c:v>
              </c:pt>
              <c:pt idx="6510">
                <c:v>47.52</c:v>
              </c:pt>
              <c:pt idx="6511">
                <c:v>47.51</c:v>
              </c:pt>
              <c:pt idx="6512">
                <c:v>47.51</c:v>
              </c:pt>
              <c:pt idx="6513">
                <c:v>47.51</c:v>
              </c:pt>
              <c:pt idx="6514">
                <c:v>47.51</c:v>
              </c:pt>
              <c:pt idx="6515">
                <c:v>47.52</c:v>
              </c:pt>
              <c:pt idx="6516">
                <c:v>47.52</c:v>
              </c:pt>
              <c:pt idx="6517">
                <c:v>47.52</c:v>
              </c:pt>
              <c:pt idx="6518">
                <c:v>47.52</c:v>
              </c:pt>
              <c:pt idx="6519">
                <c:v>47.52</c:v>
              </c:pt>
              <c:pt idx="6520">
                <c:v>47.52</c:v>
              </c:pt>
              <c:pt idx="6521">
                <c:v>47.51</c:v>
              </c:pt>
              <c:pt idx="6522">
                <c:v>47.51</c:v>
              </c:pt>
              <c:pt idx="6523">
                <c:v>47.51</c:v>
              </c:pt>
              <c:pt idx="6524">
                <c:v>47.51</c:v>
              </c:pt>
              <c:pt idx="6525">
                <c:v>47.52</c:v>
              </c:pt>
              <c:pt idx="6526">
                <c:v>47.52</c:v>
              </c:pt>
              <c:pt idx="6527">
                <c:v>47.51</c:v>
              </c:pt>
              <c:pt idx="6528">
                <c:v>47.51</c:v>
              </c:pt>
              <c:pt idx="6529">
                <c:v>47.51</c:v>
              </c:pt>
              <c:pt idx="6530">
                <c:v>47.51</c:v>
              </c:pt>
              <c:pt idx="6531">
                <c:v>47.52</c:v>
              </c:pt>
              <c:pt idx="6532">
                <c:v>47.52</c:v>
              </c:pt>
              <c:pt idx="6533">
                <c:v>47.52</c:v>
              </c:pt>
              <c:pt idx="6534">
                <c:v>47.52</c:v>
              </c:pt>
              <c:pt idx="6535">
                <c:v>47.51</c:v>
              </c:pt>
              <c:pt idx="6536">
                <c:v>47.51</c:v>
              </c:pt>
              <c:pt idx="6537">
                <c:v>47.52</c:v>
              </c:pt>
              <c:pt idx="6538">
                <c:v>47.52</c:v>
              </c:pt>
              <c:pt idx="6539">
                <c:v>47.52</c:v>
              </c:pt>
              <c:pt idx="6540">
                <c:v>47.52</c:v>
              </c:pt>
              <c:pt idx="6541">
                <c:v>47.52</c:v>
              </c:pt>
              <c:pt idx="6542">
                <c:v>47.52</c:v>
              </c:pt>
              <c:pt idx="6543">
                <c:v>47.51</c:v>
              </c:pt>
              <c:pt idx="6544">
                <c:v>47.51</c:v>
              </c:pt>
              <c:pt idx="6545">
                <c:v>47.51</c:v>
              </c:pt>
              <c:pt idx="6546">
                <c:v>47.51</c:v>
              </c:pt>
              <c:pt idx="6547">
                <c:v>47.51</c:v>
              </c:pt>
              <c:pt idx="6548">
                <c:v>47.51</c:v>
              </c:pt>
              <c:pt idx="6549">
                <c:v>47.51</c:v>
              </c:pt>
              <c:pt idx="6550">
                <c:v>47.51</c:v>
              </c:pt>
              <c:pt idx="6551">
                <c:v>47.51</c:v>
              </c:pt>
              <c:pt idx="6552">
                <c:v>47.51</c:v>
              </c:pt>
              <c:pt idx="6553">
                <c:v>47.52</c:v>
              </c:pt>
              <c:pt idx="6554">
                <c:v>47.52</c:v>
              </c:pt>
              <c:pt idx="6555">
                <c:v>47.51</c:v>
              </c:pt>
              <c:pt idx="6556">
                <c:v>47.51</c:v>
              </c:pt>
              <c:pt idx="6557">
                <c:v>47.51</c:v>
              </c:pt>
              <c:pt idx="6558">
                <c:v>47.51</c:v>
              </c:pt>
              <c:pt idx="6559">
                <c:v>47.51</c:v>
              </c:pt>
              <c:pt idx="6560">
                <c:v>47.51</c:v>
              </c:pt>
              <c:pt idx="6561">
                <c:v>47.51</c:v>
              </c:pt>
              <c:pt idx="6562">
                <c:v>47.51</c:v>
              </c:pt>
              <c:pt idx="6563">
                <c:v>47.52</c:v>
              </c:pt>
              <c:pt idx="6564">
                <c:v>47.52</c:v>
              </c:pt>
              <c:pt idx="6565">
                <c:v>47.51</c:v>
              </c:pt>
              <c:pt idx="6566">
                <c:v>47.51</c:v>
              </c:pt>
              <c:pt idx="6567">
                <c:v>47.51</c:v>
              </c:pt>
              <c:pt idx="6568">
                <c:v>47.51</c:v>
              </c:pt>
              <c:pt idx="6569">
                <c:v>47.51</c:v>
              </c:pt>
              <c:pt idx="6570">
                <c:v>47.51</c:v>
              </c:pt>
              <c:pt idx="6571">
                <c:v>47.51</c:v>
              </c:pt>
              <c:pt idx="6572">
                <c:v>47.51</c:v>
              </c:pt>
              <c:pt idx="6573">
                <c:v>47.51</c:v>
              </c:pt>
              <c:pt idx="6574">
                <c:v>47.51</c:v>
              </c:pt>
              <c:pt idx="6575">
                <c:v>47.51</c:v>
              </c:pt>
              <c:pt idx="6576">
                <c:v>47.51</c:v>
              </c:pt>
              <c:pt idx="6577">
                <c:v>47.51</c:v>
              </c:pt>
              <c:pt idx="6578">
                <c:v>47.51</c:v>
              </c:pt>
              <c:pt idx="6579">
                <c:v>47.52</c:v>
              </c:pt>
              <c:pt idx="6580">
                <c:v>47.52</c:v>
              </c:pt>
              <c:pt idx="6581">
                <c:v>47.51</c:v>
              </c:pt>
              <c:pt idx="6582">
                <c:v>47.51</c:v>
              </c:pt>
              <c:pt idx="6583">
                <c:v>47.51</c:v>
              </c:pt>
              <c:pt idx="6584">
                <c:v>47.51</c:v>
              </c:pt>
              <c:pt idx="6585">
                <c:v>47.51</c:v>
              </c:pt>
              <c:pt idx="6586">
                <c:v>47.51</c:v>
              </c:pt>
              <c:pt idx="6587">
                <c:v>47.52</c:v>
              </c:pt>
              <c:pt idx="6588">
                <c:v>47.52</c:v>
              </c:pt>
              <c:pt idx="6589">
                <c:v>47.52</c:v>
              </c:pt>
              <c:pt idx="6590">
                <c:v>47.52</c:v>
              </c:pt>
              <c:pt idx="6591">
                <c:v>47.52</c:v>
              </c:pt>
              <c:pt idx="6592">
                <c:v>47.52</c:v>
              </c:pt>
              <c:pt idx="6593">
                <c:v>47.51</c:v>
              </c:pt>
              <c:pt idx="6594">
                <c:v>47.51</c:v>
              </c:pt>
              <c:pt idx="6595">
                <c:v>47.51</c:v>
              </c:pt>
              <c:pt idx="6596">
                <c:v>47.51</c:v>
              </c:pt>
              <c:pt idx="6597">
                <c:v>47.51</c:v>
              </c:pt>
              <c:pt idx="6598">
                <c:v>47.51</c:v>
              </c:pt>
              <c:pt idx="6599">
                <c:v>47.52</c:v>
              </c:pt>
              <c:pt idx="6600">
                <c:v>47.52</c:v>
              </c:pt>
              <c:pt idx="6601">
                <c:v>47.51</c:v>
              </c:pt>
              <c:pt idx="6602">
                <c:v>47.51</c:v>
              </c:pt>
              <c:pt idx="6603">
                <c:v>47.52</c:v>
              </c:pt>
              <c:pt idx="6604">
                <c:v>47.52</c:v>
              </c:pt>
              <c:pt idx="6605">
                <c:v>47.52</c:v>
              </c:pt>
              <c:pt idx="6606">
                <c:v>47.52</c:v>
              </c:pt>
              <c:pt idx="6607">
                <c:v>47.51</c:v>
              </c:pt>
              <c:pt idx="6608">
                <c:v>47.51</c:v>
              </c:pt>
              <c:pt idx="6609">
                <c:v>47.51</c:v>
              </c:pt>
              <c:pt idx="6610">
                <c:v>47.51</c:v>
              </c:pt>
              <c:pt idx="6611">
                <c:v>47.51</c:v>
              </c:pt>
              <c:pt idx="6612">
                <c:v>47.51</c:v>
              </c:pt>
              <c:pt idx="6613">
                <c:v>47.51</c:v>
              </c:pt>
              <c:pt idx="6614">
                <c:v>47.51</c:v>
              </c:pt>
              <c:pt idx="6615">
                <c:v>47.51</c:v>
              </c:pt>
              <c:pt idx="6616">
                <c:v>47.51</c:v>
              </c:pt>
              <c:pt idx="6617">
                <c:v>47.51</c:v>
              </c:pt>
              <c:pt idx="6618">
                <c:v>47.51</c:v>
              </c:pt>
              <c:pt idx="6619">
                <c:v>47.51</c:v>
              </c:pt>
              <c:pt idx="6620">
                <c:v>47.51</c:v>
              </c:pt>
              <c:pt idx="6621">
                <c:v>47.52</c:v>
              </c:pt>
              <c:pt idx="6622">
                <c:v>47.52</c:v>
              </c:pt>
              <c:pt idx="6623">
                <c:v>47.51</c:v>
              </c:pt>
              <c:pt idx="6624">
                <c:v>47.51</c:v>
              </c:pt>
              <c:pt idx="6625">
                <c:v>47.51</c:v>
              </c:pt>
              <c:pt idx="6626">
                <c:v>47.51</c:v>
              </c:pt>
              <c:pt idx="6627">
                <c:v>47.51</c:v>
              </c:pt>
              <c:pt idx="6628">
                <c:v>47.51</c:v>
              </c:pt>
              <c:pt idx="6629">
                <c:v>47.51</c:v>
              </c:pt>
              <c:pt idx="6630">
                <c:v>47.51</c:v>
              </c:pt>
              <c:pt idx="6631">
                <c:v>47.51</c:v>
              </c:pt>
              <c:pt idx="6632">
                <c:v>47.51</c:v>
              </c:pt>
              <c:pt idx="6633">
                <c:v>47.51</c:v>
              </c:pt>
              <c:pt idx="6634">
                <c:v>47.51</c:v>
              </c:pt>
              <c:pt idx="6635">
                <c:v>47.5</c:v>
              </c:pt>
              <c:pt idx="6636">
                <c:v>47.5</c:v>
              </c:pt>
              <c:pt idx="6637">
                <c:v>47.51</c:v>
              </c:pt>
              <c:pt idx="6638">
                <c:v>47.51</c:v>
              </c:pt>
              <c:pt idx="6639">
                <c:v>47.5</c:v>
              </c:pt>
              <c:pt idx="6640">
                <c:v>47.5</c:v>
              </c:pt>
              <c:pt idx="6641">
                <c:v>47.51</c:v>
              </c:pt>
              <c:pt idx="6642">
                <c:v>47.51</c:v>
              </c:pt>
              <c:pt idx="6643">
                <c:v>47.51</c:v>
              </c:pt>
              <c:pt idx="6644">
                <c:v>47.51</c:v>
              </c:pt>
              <c:pt idx="6645">
                <c:v>47.51</c:v>
              </c:pt>
              <c:pt idx="6646">
                <c:v>47.51</c:v>
              </c:pt>
              <c:pt idx="6647">
                <c:v>47.51</c:v>
              </c:pt>
              <c:pt idx="6648">
                <c:v>47.51</c:v>
              </c:pt>
              <c:pt idx="6649">
                <c:v>47.51</c:v>
              </c:pt>
              <c:pt idx="6650">
                <c:v>47.51</c:v>
              </c:pt>
              <c:pt idx="6651">
                <c:v>47.51</c:v>
              </c:pt>
              <c:pt idx="6652">
                <c:v>47.51</c:v>
              </c:pt>
              <c:pt idx="6653">
                <c:v>47.51</c:v>
              </c:pt>
              <c:pt idx="6654">
                <c:v>47.51</c:v>
              </c:pt>
              <c:pt idx="6655">
                <c:v>47.51</c:v>
              </c:pt>
              <c:pt idx="6656">
                <c:v>47.51</c:v>
              </c:pt>
              <c:pt idx="6657">
                <c:v>47.51</c:v>
              </c:pt>
              <c:pt idx="6658">
                <c:v>47.51</c:v>
              </c:pt>
              <c:pt idx="6659">
                <c:v>47.5</c:v>
              </c:pt>
              <c:pt idx="6660">
                <c:v>47.5</c:v>
              </c:pt>
              <c:pt idx="6661">
                <c:v>47.5</c:v>
              </c:pt>
              <c:pt idx="6662">
                <c:v>47.5</c:v>
              </c:pt>
              <c:pt idx="6663">
                <c:v>47.51</c:v>
              </c:pt>
              <c:pt idx="6664">
                <c:v>47.51</c:v>
              </c:pt>
              <c:pt idx="6665">
                <c:v>47.49</c:v>
              </c:pt>
              <c:pt idx="6666">
                <c:v>47.49</c:v>
              </c:pt>
              <c:pt idx="6667">
                <c:v>47.5</c:v>
              </c:pt>
              <c:pt idx="6668">
                <c:v>47.5</c:v>
              </c:pt>
              <c:pt idx="6669">
                <c:v>47.51</c:v>
              </c:pt>
              <c:pt idx="6670">
                <c:v>47.51</c:v>
              </c:pt>
              <c:pt idx="6671">
                <c:v>47.51</c:v>
              </c:pt>
              <c:pt idx="6672">
                <c:v>47.51</c:v>
              </c:pt>
              <c:pt idx="6673">
                <c:v>47.5</c:v>
              </c:pt>
              <c:pt idx="6674">
                <c:v>47.5</c:v>
              </c:pt>
              <c:pt idx="6675">
                <c:v>47.49</c:v>
              </c:pt>
              <c:pt idx="6676">
                <c:v>47.49</c:v>
              </c:pt>
              <c:pt idx="6677">
                <c:v>47.5</c:v>
              </c:pt>
              <c:pt idx="6678">
                <c:v>47.5</c:v>
              </c:pt>
              <c:pt idx="6679">
                <c:v>47.5</c:v>
              </c:pt>
              <c:pt idx="6680">
                <c:v>47.5</c:v>
              </c:pt>
              <c:pt idx="6681">
                <c:v>47.49</c:v>
              </c:pt>
              <c:pt idx="6682">
                <c:v>47.49</c:v>
              </c:pt>
              <c:pt idx="6683">
                <c:v>47.49</c:v>
              </c:pt>
              <c:pt idx="6684">
                <c:v>47.49</c:v>
              </c:pt>
              <c:pt idx="6685">
                <c:v>47.49</c:v>
              </c:pt>
              <c:pt idx="6686">
                <c:v>47.49</c:v>
              </c:pt>
              <c:pt idx="6687">
                <c:v>47.49</c:v>
              </c:pt>
              <c:pt idx="6688">
                <c:v>47.49</c:v>
              </c:pt>
              <c:pt idx="6689">
                <c:v>47.49</c:v>
              </c:pt>
              <c:pt idx="6690">
                <c:v>47.49</c:v>
              </c:pt>
              <c:pt idx="6691">
                <c:v>47.5</c:v>
              </c:pt>
              <c:pt idx="6692">
                <c:v>47.5</c:v>
              </c:pt>
              <c:pt idx="6693">
                <c:v>47.5</c:v>
              </c:pt>
              <c:pt idx="6694">
                <c:v>47.5</c:v>
              </c:pt>
              <c:pt idx="6695">
                <c:v>47.5</c:v>
              </c:pt>
              <c:pt idx="6696">
                <c:v>47.5</c:v>
              </c:pt>
              <c:pt idx="6697">
                <c:v>47.49</c:v>
              </c:pt>
              <c:pt idx="6698">
                <c:v>47.49</c:v>
              </c:pt>
              <c:pt idx="6699">
                <c:v>47.5</c:v>
              </c:pt>
              <c:pt idx="6700">
                <c:v>47.5</c:v>
              </c:pt>
              <c:pt idx="6701">
                <c:v>47.49</c:v>
              </c:pt>
              <c:pt idx="6702">
                <c:v>47.49</c:v>
              </c:pt>
              <c:pt idx="6703">
                <c:v>47.49</c:v>
              </c:pt>
              <c:pt idx="6704">
                <c:v>47.49</c:v>
              </c:pt>
              <c:pt idx="6705">
                <c:v>47.5</c:v>
              </c:pt>
              <c:pt idx="6706">
                <c:v>47.5</c:v>
              </c:pt>
              <c:pt idx="6707">
                <c:v>47.5</c:v>
              </c:pt>
              <c:pt idx="6708">
                <c:v>47.5</c:v>
              </c:pt>
              <c:pt idx="6709">
                <c:v>47.49</c:v>
              </c:pt>
              <c:pt idx="6710">
                <c:v>47.49</c:v>
              </c:pt>
              <c:pt idx="6711">
                <c:v>47.5</c:v>
              </c:pt>
              <c:pt idx="6712">
                <c:v>47.5</c:v>
              </c:pt>
              <c:pt idx="6713">
                <c:v>47.5</c:v>
              </c:pt>
              <c:pt idx="6714">
                <c:v>47.5</c:v>
              </c:pt>
              <c:pt idx="6715">
                <c:v>47.49</c:v>
              </c:pt>
              <c:pt idx="6716">
                <c:v>47.49</c:v>
              </c:pt>
              <c:pt idx="6717">
                <c:v>47.5</c:v>
              </c:pt>
              <c:pt idx="6718">
                <c:v>47.5</c:v>
              </c:pt>
              <c:pt idx="6719">
                <c:v>47.51</c:v>
              </c:pt>
              <c:pt idx="6720">
                <c:v>47.51</c:v>
              </c:pt>
              <c:pt idx="6721">
                <c:v>47.51</c:v>
              </c:pt>
              <c:pt idx="6722">
                <c:v>47.51</c:v>
              </c:pt>
              <c:pt idx="6723">
                <c:v>47.5</c:v>
              </c:pt>
              <c:pt idx="6724">
                <c:v>47.5</c:v>
              </c:pt>
              <c:pt idx="6725">
                <c:v>47.5</c:v>
              </c:pt>
              <c:pt idx="6726">
                <c:v>47.5</c:v>
              </c:pt>
              <c:pt idx="6727">
                <c:v>47.5</c:v>
              </c:pt>
              <c:pt idx="6728">
                <c:v>47.5</c:v>
              </c:pt>
              <c:pt idx="6729">
                <c:v>47.5</c:v>
              </c:pt>
              <c:pt idx="6730">
                <c:v>47.5</c:v>
              </c:pt>
              <c:pt idx="6731">
                <c:v>47.5</c:v>
              </c:pt>
              <c:pt idx="6732">
                <c:v>47.5</c:v>
              </c:pt>
              <c:pt idx="6733">
                <c:v>47.49</c:v>
              </c:pt>
              <c:pt idx="6734">
                <c:v>47.49</c:v>
              </c:pt>
              <c:pt idx="6735">
                <c:v>47.5</c:v>
              </c:pt>
              <c:pt idx="6736">
                <c:v>47.5</c:v>
              </c:pt>
              <c:pt idx="6737">
                <c:v>47.49</c:v>
              </c:pt>
              <c:pt idx="6738">
                <c:v>47.49</c:v>
              </c:pt>
              <c:pt idx="6739">
                <c:v>47.5</c:v>
              </c:pt>
              <c:pt idx="6740">
                <c:v>47.5</c:v>
              </c:pt>
              <c:pt idx="6741">
                <c:v>47.5</c:v>
              </c:pt>
              <c:pt idx="6742">
                <c:v>47.5</c:v>
              </c:pt>
              <c:pt idx="6743">
                <c:v>47.5</c:v>
              </c:pt>
              <c:pt idx="6744">
                <c:v>47.5</c:v>
              </c:pt>
              <c:pt idx="6745">
                <c:v>47.5</c:v>
              </c:pt>
              <c:pt idx="6746">
                <c:v>47.5</c:v>
              </c:pt>
              <c:pt idx="6747">
                <c:v>47.5</c:v>
              </c:pt>
              <c:pt idx="6748">
                <c:v>47.5</c:v>
              </c:pt>
              <c:pt idx="6749">
                <c:v>47.49</c:v>
              </c:pt>
              <c:pt idx="6750">
                <c:v>47.49</c:v>
              </c:pt>
              <c:pt idx="6751">
                <c:v>47.49</c:v>
              </c:pt>
              <c:pt idx="6752">
                <c:v>47.49</c:v>
              </c:pt>
              <c:pt idx="6753">
                <c:v>47.49</c:v>
              </c:pt>
              <c:pt idx="6754">
                <c:v>47.49</c:v>
              </c:pt>
              <c:pt idx="6755">
                <c:v>47.5</c:v>
              </c:pt>
              <c:pt idx="6756">
                <c:v>47.5</c:v>
              </c:pt>
              <c:pt idx="6757">
                <c:v>47.49</c:v>
              </c:pt>
              <c:pt idx="6758">
                <c:v>47.49</c:v>
              </c:pt>
              <c:pt idx="6759">
                <c:v>47.5</c:v>
              </c:pt>
              <c:pt idx="6760">
                <c:v>47.5</c:v>
              </c:pt>
              <c:pt idx="6761">
                <c:v>47.49</c:v>
              </c:pt>
              <c:pt idx="6762">
                <c:v>47.49</c:v>
              </c:pt>
              <c:pt idx="6763">
                <c:v>47.49</c:v>
              </c:pt>
              <c:pt idx="6764">
                <c:v>47.49</c:v>
              </c:pt>
              <c:pt idx="6765">
                <c:v>47.49</c:v>
              </c:pt>
              <c:pt idx="6766">
                <c:v>47.49</c:v>
              </c:pt>
              <c:pt idx="6767">
                <c:v>47.49</c:v>
              </c:pt>
              <c:pt idx="6768">
                <c:v>47.49</c:v>
              </c:pt>
              <c:pt idx="6769">
                <c:v>47.49</c:v>
              </c:pt>
              <c:pt idx="6770">
                <c:v>47.49</c:v>
              </c:pt>
              <c:pt idx="6771">
                <c:v>47.5</c:v>
              </c:pt>
              <c:pt idx="6772">
                <c:v>47.5</c:v>
              </c:pt>
              <c:pt idx="6773">
                <c:v>47.49</c:v>
              </c:pt>
              <c:pt idx="6774">
                <c:v>47.49</c:v>
              </c:pt>
              <c:pt idx="6775">
                <c:v>47.49</c:v>
              </c:pt>
              <c:pt idx="6776">
                <c:v>47.49</c:v>
              </c:pt>
              <c:pt idx="6777">
                <c:v>47.49</c:v>
              </c:pt>
              <c:pt idx="6778">
                <c:v>47.49</c:v>
              </c:pt>
              <c:pt idx="6779">
                <c:v>47.5</c:v>
              </c:pt>
              <c:pt idx="6780">
                <c:v>47.5</c:v>
              </c:pt>
              <c:pt idx="6781">
                <c:v>47.5</c:v>
              </c:pt>
              <c:pt idx="6782">
                <c:v>47.5</c:v>
              </c:pt>
              <c:pt idx="6783">
                <c:v>47.51</c:v>
              </c:pt>
              <c:pt idx="6784">
                <c:v>47.51</c:v>
              </c:pt>
              <c:pt idx="6785">
                <c:v>47.5</c:v>
              </c:pt>
              <c:pt idx="6786">
                <c:v>47.5</c:v>
              </c:pt>
              <c:pt idx="6787">
                <c:v>47.5</c:v>
              </c:pt>
              <c:pt idx="6788">
                <c:v>47.5</c:v>
              </c:pt>
              <c:pt idx="6789">
                <c:v>47.49</c:v>
              </c:pt>
              <c:pt idx="6790">
                <c:v>47.49</c:v>
              </c:pt>
              <c:pt idx="6791">
                <c:v>47.49</c:v>
              </c:pt>
              <c:pt idx="6792">
                <c:v>47.49</c:v>
              </c:pt>
              <c:pt idx="6793">
                <c:v>47.49</c:v>
              </c:pt>
              <c:pt idx="6794">
                <c:v>47.49</c:v>
              </c:pt>
              <c:pt idx="6795">
                <c:v>47.49</c:v>
              </c:pt>
              <c:pt idx="6796">
                <c:v>47.49</c:v>
              </c:pt>
              <c:pt idx="6797">
                <c:v>47.49</c:v>
              </c:pt>
              <c:pt idx="6798">
                <c:v>47.49</c:v>
              </c:pt>
              <c:pt idx="6799">
                <c:v>47.49</c:v>
              </c:pt>
              <c:pt idx="6800">
                <c:v>47.49</c:v>
              </c:pt>
              <c:pt idx="6801">
                <c:v>47.49</c:v>
              </c:pt>
              <c:pt idx="6802">
                <c:v>47.49</c:v>
              </c:pt>
              <c:pt idx="6803">
                <c:v>47.49</c:v>
              </c:pt>
              <c:pt idx="6804">
                <c:v>47.49</c:v>
              </c:pt>
              <c:pt idx="6805">
                <c:v>47.5</c:v>
              </c:pt>
              <c:pt idx="6806">
                <c:v>47.5</c:v>
              </c:pt>
              <c:pt idx="6807">
                <c:v>47.49</c:v>
              </c:pt>
              <c:pt idx="6808">
                <c:v>47.49</c:v>
              </c:pt>
              <c:pt idx="6809">
                <c:v>47.5</c:v>
              </c:pt>
              <c:pt idx="6810">
                <c:v>47.5</c:v>
              </c:pt>
              <c:pt idx="6811">
                <c:v>47.5</c:v>
              </c:pt>
              <c:pt idx="6812">
                <c:v>47.5</c:v>
              </c:pt>
              <c:pt idx="6813">
                <c:v>47.5</c:v>
              </c:pt>
              <c:pt idx="6814">
                <c:v>47.5</c:v>
              </c:pt>
              <c:pt idx="6815">
                <c:v>47.5</c:v>
              </c:pt>
              <c:pt idx="6816">
                <c:v>47.5</c:v>
              </c:pt>
              <c:pt idx="6817">
                <c:v>47.5</c:v>
              </c:pt>
              <c:pt idx="6818">
                <c:v>47.5</c:v>
              </c:pt>
              <c:pt idx="6819">
                <c:v>47.51</c:v>
              </c:pt>
              <c:pt idx="6820">
                <c:v>47.51</c:v>
              </c:pt>
              <c:pt idx="6821">
                <c:v>47.5</c:v>
              </c:pt>
              <c:pt idx="6822">
                <c:v>47.5</c:v>
              </c:pt>
              <c:pt idx="6823">
                <c:v>47.51</c:v>
              </c:pt>
              <c:pt idx="6824">
                <c:v>47.51</c:v>
              </c:pt>
              <c:pt idx="6825">
                <c:v>47.5</c:v>
              </c:pt>
              <c:pt idx="6826">
                <c:v>47.5</c:v>
              </c:pt>
              <c:pt idx="6827">
                <c:v>47.5</c:v>
              </c:pt>
              <c:pt idx="6828">
                <c:v>47.5</c:v>
              </c:pt>
              <c:pt idx="6829">
                <c:v>47.51</c:v>
              </c:pt>
              <c:pt idx="6830">
                <c:v>47.51</c:v>
              </c:pt>
              <c:pt idx="6831">
                <c:v>47.51</c:v>
              </c:pt>
              <c:pt idx="6832">
                <c:v>47.51</c:v>
              </c:pt>
              <c:pt idx="6833">
                <c:v>47.5</c:v>
              </c:pt>
              <c:pt idx="6834">
                <c:v>47.5</c:v>
              </c:pt>
              <c:pt idx="6835">
                <c:v>47.51</c:v>
              </c:pt>
              <c:pt idx="6836">
                <c:v>47.51</c:v>
              </c:pt>
              <c:pt idx="6837">
                <c:v>47.5</c:v>
              </c:pt>
              <c:pt idx="6838">
                <c:v>47.5</c:v>
              </c:pt>
              <c:pt idx="6839">
                <c:v>47.5</c:v>
              </c:pt>
              <c:pt idx="6840">
                <c:v>47.5</c:v>
              </c:pt>
              <c:pt idx="6841">
                <c:v>47.51</c:v>
              </c:pt>
              <c:pt idx="6842">
                <c:v>47.51</c:v>
              </c:pt>
              <c:pt idx="6843">
                <c:v>47.51</c:v>
              </c:pt>
              <c:pt idx="6844">
                <c:v>47.51</c:v>
              </c:pt>
              <c:pt idx="6845">
                <c:v>47.52</c:v>
              </c:pt>
              <c:pt idx="6846">
                <c:v>47.52</c:v>
              </c:pt>
              <c:pt idx="6847">
                <c:v>47.51</c:v>
              </c:pt>
              <c:pt idx="6848">
                <c:v>47.51</c:v>
              </c:pt>
              <c:pt idx="6849">
                <c:v>47.51</c:v>
              </c:pt>
              <c:pt idx="6850">
                <c:v>47.51</c:v>
              </c:pt>
              <c:pt idx="6851">
                <c:v>47.52</c:v>
              </c:pt>
              <c:pt idx="6852">
                <c:v>47.52</c:v>
              </c:pt>
              <c:pt idx="6853">
                <c:v>47.52</c:v>
              </c:pt>
              <c:pt idx="6854">
                <c:v>47.52</c:v>
              </c:pt>
              <c:pt idx="6855">
                <c:v>47.51</c:v>
              </c:pt>
              <c:pt idx="6856">
                <c:v>47.51</c:v>
              </c:pt>
              <c:pt idx="6857">
                <c:v>47.51</c:v>
              </c:pt>
              <c:pt idx="6858">
                <c:v>47.51</c:v>
              </c:pt>
              <c:pt idx="6859">
                <c:v>47.51</c:v>
              </c:pt>
              <c:pt idx="6860">
                <c:v>47.51</c:v>
              </c:pt>
              <c:pt idx="6861">
                <c:v>47.51</c:v>
              </c:pt>
              <c:pt idx="6862">
                <c:v>47.51</c:v>
              </c:pt>
              <c:pt idx="6863">
                <c:v>47.51</c:v>
              </c:pt>
              <c:pt idx="6864">
                <c:v>47.51</c:v>
              </c:pt>
              <c:pt idx="6865">
                <c:v>47.51</c:v>
              </c:pt>
              <c:pt idx="6866">
                <c:v>47.51</c:v>
              </c:pt>
              <c:pt idx="6867">
                <c:v>47.51</c:v>
              </c:pt>
              <c:pt idx="6868">
                <c:v>47.51</c:v>
              </c:pt>
              <c:pt idx="6869">
                <c:v>47.52</c:v>
              </c:pt>
              <c:pt idx="6870">
                <c:v>47.52</c:v>
              </c:pt>
              <c:pt idx="6871">
                <c:v>47.51</c:v>
              </c:pt>
              <c:pt idx="6872">
                <c:v>47.51</c:v>
              </c:pt>
              <c:pt idx="6873">
                <c:v>47.52</c:v>
              </c:pt>
              <c:pt idx="6874">
                <c:v>47.52</c:v>
              </c:pt>
              <c:pt idx="6875">
                <c:v>47.52</c:v>
              </c:pt>
              <c:pt idx="6876">
                <c:v>47.52</c:v>
              </c:pt>
              <c:pt idx="6877">
                <c:v>47.52</c:v>
              </c:pt>
              <c:pt idx="6878">
                <c:v>47.52</c:v>
              </c:pt>
              <c:pt idx="6879">
                <c:v>47.52</c:v>
              </c:pt>
              <c:pt idx="6880">
                <c:v>47.52</c:v>
              </c:pt>
              <c:pt idx="6881">
                <c:v>47.52</c:v>
              </c:pt>
              <c:pt idx="6882">
                <c:v>47.52</c:v>
              </c:pt>
              <c:pt idx="6883">
                <c:v>47.52</c:v>
              </c:pt>
              <c:pt idx="6884">
                <c:v>47.52</c:v>
              </c:pt>
              <c:pt idx="6885">
                <c:v>47.52</c:v>
              </c:pt>
              <c:pt idx="6886">
                <c:v>47.52</c:v>
              </c:pt>
              <c:pt idx="6887">
                <c:v>47.53</c:v>
              </c:pt>
              <c:pt idx="6888">
                <c:v>47.53</c:v>
              </c:pt>
              <c:pt idx="6889">
                <c:v>47.52</c:v>
              </c:pt>
              <c:pt idx="6890">
                <c:v>47.52</c:v>
              </c:pt>
              <c:pt idx="6891">
                <c:v>47.52</c:v>
              </c:pt>
              <c:pt idx="6892">
                <c:v>47.52</c:v>
              </c:pt>
              <c:pt idx="6893">
                <c:v>47.52</c:v>
              </c:pt>
              <c:pt idx="6894">
                <c:v>47.52</c:v>
              </c:pt>
              <c:pt idx="6895">
                <c:v>47.52</c:v>
              </c:pt>
              <c:pt idx="6896">
                <c:v>47.52</c:v>
              </c:pt>
              <c:pt idx="6897">
                <c:v>47.52</c:v>
              </c:pt>
              <c:pt idx="6898">
                <c:v>47.52</c:v>
              </c:pt>
              <c:pt idx="6899">
                <c:v>47.52</c:v>
              </c:pt>
              <c:pt idx="6900">
                <c:v>47.52</c:v>
              </c:pt>
              <c:pt idx="6901">
                <c:v>47.52</c:v>
              </c:pt>
              <c:pt idx="6902">
                <c:v>47.52</c:v>
              </c:pt>
              <c:pt idx="6903">
                <c:v>47.52</c:v>
              </c:pt>
              <c:pt idx="6904">
                <c:v>47.52</c:v>
              </c:pt>
              <c:pt idx="6905">
                <c:v>47.52</c:v>
              </c:pt>
              <c:pt idx="6906">
                <c:v>47.52</c:v>
              </c:pt>
              <c:pt idx="6907">
                <c:v>47.52</c:v>
              </c:pt>
              <c:pt idx="6908">
                <c:v>47.52</c:v>
              </c:pt>
              <c:pt idx="6909">
                <c:v>47.53</c:v>
              </c:pt>
              <c:pt idx="6910">
                <c:v>47.53</c:v>
              </c:pt>
              <c:pt idx="6911">
                <c:v>47.52</c:v>
              </c:pt>
              <c:pt idx="6912">
                <c:v>47.52</c:v>
              </c:pt>
              <c:pt idx="6913">
                <c:v>47.53</c:v>
              </c:pt>
              <c:pt idx="6914">
                <c:v>47.53</c:v>
              </c:pt>
              <c:pt idx="6915">
                <c:v>47.52</c:v>
              </c:pt>
              <c:pt idx="6916">
                <c:v>47.52</c:v>
              </c:pt>
              <c:pt idx="6917">
                <c:v>47.53</c:v>
              </c:pt>
              <c:pt idx="6918">
                <c:v>47.53</c:v>
              </c:pt>
              <c:pt idx="6919">
                <c:v>47.53</c:v>
              </c:pt>
              <c:pt idx="6920">
                <c:v>47.53</c:v>
              </c:pt>
              <c:pt idx="6921">
                <c:v>47.53</c:v>
              </c:pt>
              <c:pt idx="6922">
                <c:v>47.53</c:v>
              </c:pt>
              <c:pt idx="6923">
                <c:v>47.53</c:v>
              </c:pt>
              <c:pt idx="6924">
                <c:v>47.53</c:v>
              </c:pt>
              <c:pt idx="6925">
                <c:v>47.53</c:v>
              </c:pt>
              <c:pt idx="6926">
                <c:v>47.53</c:v>
              </c:pt>
              <c:pt idx="6927">
                <c:v>47.53</c:v>
              </c:pt>
              <c:pt idx="6928">
                <c:v>47.53</c:v>
              </c:pt>
              <c:pt idx="6929">
                <c:v>47.53</c:v>
              </c:pt>
              <c:pt idx="6930">
                <c:v>47.53</c:v>
              </c:pt>
              <c:pt idx="6931">
                <c:v>47.54</c:v>
              </c:pt>
              <c:pt idx="6932">
                <c:v>47.54</c:v>
              </c:pt>
              <c:pt idx="6933">
                <c:v>47.53</c:v>
              </c:pt>
              <c:pt idx="6934">
                <c:v>47.53</c:v>
              </c:pt>
              <c:pt idx="6935">
                <c:v>47.54</c:v>
              </c:pt>
              <c:pt idx="6936">
                <c:v>47.54</c:v>
              </c:pt>
              <c:pt idx="6937">
                <c:v>47.55</c:v>
              </c:pt>
              <c:pt idx="6938">
                <c:v>47.55</c:v>
              </c:pt>
              <c:pt idx="6939">
                <c:v>47.54</c:v>
              </c:pt>
              <c:pt idx="6940">
                <c:v>47.54</c:v>
              </c:pt>
              <c:pt idx="6941">
                <c:v>47.53</c:v>
              </c:pt>
              <c:pt idx="6942">
                <c:v>47.53</c:v>
              </c:pt>
              <c:pt idx="6943">
                <c:v>47.53</c:v>
              </c:pt>
              <c:pt idx="6944">
                <c:v>47.53</c:v>
              </c:pt>
              <c:pt idx="6945">
                <c:v>47.52</c:v>
              </c:pt>
              <c:pt idx="6946">
                <c:v>47.52</c:v>
              </c:pt>
              <c:pt idx="6947">
                <c:v>47.53</c:v>
              </c:pt>
              <c:pt idx="6948">
                <c:v>47.53</c:v>
              </c:pt>
              <c:pt idx="6949">
                <c:v>47.53</c:v>
              </c:pt>
              <c:pt idx="6950">
                <c:v>47.53</c:v>
              </c:pt>
              <c:pt idx="6951">
                <c:v>47.54</c:v>
              </c:pt>
              <c:pt idx="6952">
                <c:v>47.54</c:v>
              </c:pt>
              <c:pt idx="6953">
                <c:v>47.54</c:v>
              </c:pt>
              <c:pt idx="6954">
                <c:v>47.54</c:v>
              </c:pt>
              <c:pt idx="6955">
                <c:v>47.53</c:v>
              </c:pt>
              <c:pt idx="6956">
                <c:v>47.53</c:v>
              </c:pt>
              <c:pt idx="6957">
                <c:v>47.54</c:v>
              </c:pt>
              <c:pt idx="6958">
                <c:v>47.54</c:v>
              </c:pt>
              <c:pt idx="6959">
                <c:v>47.53</c:v>
              </c:pt>
              <c:pt idx="6960">
                <c:v>47.53</c:v>
              </c:pt>
              <c:pt idx="6961">
                <c:v>47.54</c:v>
              </c:pt>
              <c:pt idx="6962">
                <c:v>47.54</c:v>
              </c:pt>
              <c:pt idx="6963">
                <c:v>47.53</c:v>
              </c:pt>
              <c:pt idx="6964">
                <c:v>47.53</c:v>
              </c:pt>
              <c:pt idx="6965">
                <c:v>47.54</c:v>
              </c:pt>
              <c:pt idx="6966">
                <c:v>47.54</c:v>
              </c:pt>
              <c:pt idx="6967">
                <c:v>47.54</c:v>
              </c:pt>
              <c:pt idx="6968">
                <c:v>47.54</c:v>
              </c:pt>
              <c:pt idx="6969">
                <c:v>47.54</c:v>
              </c:pt>
              <c:pt idx="6970">
                <c:v>47.54</c:v>
              </c:pt>
              <c:pt idx="6971">
                <c:v>47.53</c:v>
              </c:pt>
              <c:pt idx="6972">
                <c:v>47.53</c:v>
              </c:pt>
              <c:pt idx="6973">
                <c:v>47.53</c:v>
              </c:pt>
              <c:pt idx="6974">
                <c:v>47.53</c:v>
              </c:pt>
              <c:pt idx="6975">
                <c:v>47.53</c:v>
              </c:pt>
              <c:pt idx="6976">
                <c:v>47.53</c:v>
              </c:pt>
              <c:pt idx="6977">
                <c:v>47.54</c:v>
              </c:pt>
              <c:pt idx="6978">
                <c:v>47.54</c:v>
              </c:pt>
              <c:pt idx="6979">
                <c:v>47.54</c:v>
              </c:pt>
              <c:pt idx="6980">
                <c:v>47.54</c:v>
              </c:pt>
              <c:pt idx="6981">
                <c:v>47.54</c:v>
              </c:pt>
              <c:pt idx="6982">
                <c:v>47.54</c:v>
              </c:pt>
              <c:pt idx="6983">
                <c:v>47.55</c:v>
              </c:pt>
              <c:pt idx="6984">
                <c:v>47.55</c:v>
              </c:pt>
              <c:pt idx="6985">
                <c:v>47.55</c:v>
              </c:pt>
              <c:pt idx="6986">
                <c:v>47.55</c:v>
              </c:pt>
              <c:pt idx="6987">
                <c:v>47.53</c:v>
              </c:pt>
              <c:pt idx="6988">
                <c:v>47.53</c:v>
              </c:pt>
              <c:pt idx="6989">
                <c:v>47.53</c:v>
              </c:pt>
              <c:pt idx="6990">
                <c:v>47.53</c:v>
              </c:pt>
              <c:pt idx="6991">
                <c:v>47.54</c:v>
              </c:pt>
              <c:pt idx="6992">
                <c:v>47.54</c:v>
              </c:pt>
              <c:pt idx="6993">
                <c:v>47.53</c:v>
              </c:pt>
              <c:pt idx="6994">
                <c:v>47.53</c:v>
              </c:pt>
              <c:pt idx="6995">
                <c:v>47.54</c:v>
              </c:pt>
              <c:pt idx="6996">
                <c:v>47.54</c:v>
              </c:pt>
              <c:pt idx="6997">
                <c:v>47.54</c:v>
              </c:pt>
              <c:pt idx="6998">
                <c:v>47.54</c:v>
              </c:pt>
              <c:pt idx="6999">
                <c:v>47.54</c:v>
              </c:pt>
              <c:pt idx="7000">
                <c:v>47.54</c:v>
              </c:pt>
              <c:pt idx="7001">
                <c:v>47.55</c:v>
              </c:pt>
              <c:pt idx="7002">
                <c:v>47.55</c:v>
              </c:pt>
              <c:pt idx="7003">
                <c:v>47.55</c:v>
              </c:pt>
              <c:pt idx="7004">
                <c:v>47.55</c:v>
              </c:pt>
              <c:pt idx="7005">
                <c:v>47.55</c:v>
              </c:pt>
              <c:pt idx="7006">
                <c:v>47.55</c:v>
              </c:pt>
              <c:pt idx="7007">
                <c:v>47.55</c:v>
              </c:pt>
              <c:pt idx="7008">
                <c:v>47.55</c:v>
              </c:pt>
              <c:pt idx="7009">
                <c:v>47.55</c:v>
              </c:pt>
              <c:pt idx="7010">
                <c:v>47.55</c:v>
              </c:pt>
              <c:pt idx="7011">
                <c:v>47.54</c:v>
              </c:pt>
              <c:pt idx="7012">
                <c:v>47.54</c:v>
              </c:pt>
              <c:pt idx="7013">
                <c:v>47.55</c:v>
              </c:pt>
              <c:pt idx="7014">
                <c:v>47.55</c:v>
              </c:pt>
              <c:pt idx="7015">
                <c:v>47.55</c:v>
              </c:pt>
              <c:pt idx="7016">
                <c:v>47.55</c:v>
              </c:pt>
              <c:pt idx="7017">
                <c:v>47.56</c:v>
              </c:pt>
              <c:pt idx="7018">
                <c:v>47.56</c:v>
              </c:pt>
              <c:pt idx="7019">
                <c:v>47.55</c:v>
              </c:pt>
              <c:pt idx="7020">
                <c:v>47.55</c:v>
              </c:pt>
              <c:pt idx="7021">
                <c:v>47.55</c:v>
              </c:pt>
              <c:pt idx="7022">
                <c:v>47.55</c:v>
              </c:pt>
              <c:pt idx="7023">
                <c:v>47.55</c:v>
              </c:pt>
              <c:pt idx="7024">
                <c:v>47.55</c:v>
              </c:pt>
              <c:pt idx="7025">
                <c:v>47.55</c:v>
              </c:pt>
              <c:pt idx="7026">
                <c:v>47.55</c:v>
              </c:pt>
              <c:pt idx="7027">
                <c:v>47.55</c:v>
              </c:pt>
              <c:pt idx="7028">
                <c:v>47.55</c:v>
              </c:pt>
              <c:pt idx="7029">
                <c:v>47.55</c:v>
              </c:pt>
              <c:pt idx="7030">
                <c:v>47.55</c:v>
              </c:pt>
              <c:pt idx="7031">
                <c:v>47.55</c:v>
              </c:pt>
              <c:pt idx="7032">
                <c:v>47.55</c:v>
              </c:pt>
              <c:pt idx="7033">
                <c:v>47.55</c:v>
              </c:pt>
              <c:pt idx="7034">
                <c:v>47.55</c:v>
              </c:pt>
              <c:pt idx="7035">
                <c:v>47.55</c:v>
              </c:pt>
              <c:pt idx="7036">
                <c:v>47.55</c:v>
              </c:pt>
              <c:pt idx="7037">
                <c:v>47.55</c:v>
              </c:pt>
              <c:pt idx="7038">
                <c:v>47.55</c:v>
              </c:pt>
              <c:pt idx="7039">
                <c:v>47.55</c:v>
              </c:pt>
              <c:pt idx="7040">
                <c:v>47.55</c:v>
              </c:pt>
              <c:pt idx="7041">
                <c:v>47.56</c:v>
              </c:pt>
              <c:pt idx="7042">
                <c:v>47.56</c:v>
              </c:pt>
              <c:pt idx="7043">
                <c:v>47.55</c:v>
              </c:pt>
              <c:pt idx="7044">
                <c:v>47.55</c:v>
              </c:pt>
              <c:pt idx="7045">
                <c:v>47.55</c:v>
              </c:pt>
              <c:pt idx="7046">
                <c:v>47.55</c:v>
              </c:pt>
              <c:pt idx="7047">
                <c:v>47.56</c:v>
              </c:pt>
              <c:pt idx="7048">
                <c:v>47.56</c:v>
              </c:pt>
              <c:pt idx="7049">
                <c:v>47.56</c:v>
              </c:pt>
              <c:pt idx="7050">
                <c:v>47.56</c:v>
              </c:pt>
              <c:pt idx="7051">
                <c:v>47.57</c:v>
              </c:pt>
              <c:pt idx="7052">
                <c:v>47.57</c:v>
              </c:pt>
              <c:pt idx="7053">
                <c:v>47.56</c:v>
              </c:pt>
              <c:pt idx="7054">
                <c:v>47.56</c:v>
              </c:pt>
              <c:pt idx="7055">
                <c:v>47.56</c:v>
              </c:pt>
              <c:pt idx="7056">
                <c:v>47.56</c:v>
              </c:pt>
              <c:pt idx="7057">
                <c:v>47.56</c:v>
              </c:pt>
              <c:pt idx="7058">
                <c:v>47.56</c:v>
              </c:pt>
              <c:pt idx="7059">
                <c:v>47.56</c:v>
              </c:pt>
              <c:pt idx="7060">
                <c:v>47.56</c:v>
              </c:pt>
              <c:pt idx="7061">
                <c:v>47.56</c:v>
              </c:pt>
              <c:pt idx="7062">
                <c:v>47.56</c:v>
              </c:pt>
              <c:pt idx="7063">
                <c:v>47.56</c:v>
              </c:pt>
              <c:pt idx="7064">
                <c:v>47.56</c:v>
              </c:pt>
              <c:pt idx="7065">
                <c:v>47.56</c:v>
              </c:pt>
              <c:pt idx="7066">
                <c:v>47.56</c:v>
              </c:pt>
              <c:pt idx="7067">
                <c:v>47.57</c:v>
              </c:pt>
              <c:pt idx="7068">
                <c:v>47.57</c:v>
              </c:pt>
              <c:pt idx="7069">
                <c:v>47.57</c:v>
              </c:pt>
              <c:pt idx="7070">
                <c:v>47.57</c:v>
              </c:pt>
              <c:pt idx="7071">
                <c:v>47.56</c:v>
              </c:pt>
              <c:pt idx="7072">
                <c:v>47.56</c:v>
              </c:pt>
              <c:pt idx="7073">
                <c:v>47.56</c:v>
              </c:pt>
              <c:pt idx="7074">
                <c:v>47.56</c:v>
              </c:pt>
              <c:pt idx="7075">
                <c:v>47.57</c:v>
              </c:pt>
              <c:pt idx="7076">
                <c:v>47.57</c:v>
              </c:pt>
              <c:pt idx="7077">
                <c:v>47.57</c:v>
              </c:pt>
              <c:pt idx="7078">
                <c:v>47.57</c:v>
              </c:pt>
              <c:pt idx="7079">
                <c:v>47.57</c:v>
              </c:pt>
              <c:pt idx="7080">
                <c:v>47.57</c:v>
              </c:pt>
              <c:pt idx="7081">
                <c:v>47.56</c:v>
              </c:pt>
              <c:pt idx="7082">
                <c:v>47.56</c:v>
              </c:pt>
              <c:pt idx="7083">
                <c:v>47.56</c:v>
              </c:pt>
              <c:pt idx="7084">
                <c:v>47.56</c:v>
              </c:pt>
              <c:pt idx="7085">
                <c:v>47.56</c:v>
              </c:pt>
              <c:pt idx="7086">
                <c:v>47.56</c:v>
              </c:pt>
              <c:pt idx="7087">
                <c:v>47.57</c:v>
              </c:pt>
              <c:pt idx="7088">
                <c:v>47.57</c:v>
              </c:pt>
              <c:pt idx="7089">
                <c:v>47.57</c:v>
              </c:pt>
              <c:pt idx="7090">
                <c:v>47.57</c:v>
              </c:pt>
              <c:pt idx="7091">
                <c:v>47.57</c:v>
              </c:pt>
              <c:pt idx="7092">
                <c:v>47.57</c:v>
              </c:pt>
              <c:pt idx="7093">
                <c:v>47.57</c:v>
              </c:pt>
              <c:pt idx="7094">
                <c:v>47.57</c:v>
              </c:pt>
              <c:pt idx="7095">
                <c:v>47.58</c:v>
              </c:pt>
              <c:pt idx="7096">
                <c:v>47.58</c:v>
              </c:pt>
              <c:pt idx="7097">
                <c:v>47.58</c:v>
              </c:pt>
              <c:pt idx="7098">
                <c:v>47.58</c:v>
              </c:pt>
              <c:pt idx="7099">
                <c:v>47.58</c:v>
              </c:pt>
              <c:pt idx="7100">
                <c:v>47.58</c:v>
              </c:pt>
              <c:pt idx="7101">
                <c:v>47.58</c:v>
              </c:pt>
              <c:pt idx="7102">
                <c:v>47.58</c:v>
              </c:pt>
              <c:pt idx="7103">
                <c:v>47.57</c:v>
              </c:pt>
              <c:pt idx="7104">
                <c:v>47.57</c:v>
              </c:pt>
              <c:pt idx="7105">
                <c:v>47.58</c:v>
              </c:pt>
              <c:pt idx="7106">
                <c:v>47.58</c:v>
              </c:pt>
              <c:pt idx="7107">
                <c:v>47.59</c:v>
              </c:pt>
              <c:pt idx="7108">
                <c:v>47.59</c:v>
              </c:pt>
              <c:pt idx="7109">
                <c:v>47.59</c:v>
              </c:pt>
              <c:pt idx="7110">
                <c:v>47.59</c:v>
              </c:pt>
              <c:pt idx="7111">
                <c:v>47.59</c:v>
              </c:pt>
              <c:pt idx="7112">
                <c:v>47.59</c:v>
              </c:pt>
              <c:pt idx="7113">
                <c:v>47.59</c:v>
              </c:pt>
              <c:pt idx="7114">
                <c:v>47.59</c:v>
              </c:pt>
              <c:pt idx="7115">
                <c:v>47.59</c:v>
              </c:pt>
              <c:pt idx="7116">
                <c:v>47.59</c:v>
              </c:pt>
              <c:pt idx="7117">
                <c:v>47.59</c:v>
              </c:pt>
              <c:pt idx="7118">
                <c:v>47.59</c:v>
              </c:pt>
              <c:pt idx="7119">
                <c:v>47.6</c:v>
              </c:pt>
              <c:pt idx="7120">
                <c:v>47.6</c:v>
              </c:pt>
              <c:pt idx="7121">
                <c:v>47.59</c:v>
              </c:pt>
              <c:pt idx="7122">
                <c:v>47.59</c:v>
              </c:pt>
              <c:pt idx="7123">
                <c:v>47.59</c:v>
              </c:pt>
              <c:pt idx="7124">
                <c:v>47.59</c:v>
              </c:pt>
              <c:pt idx="7125">
                <c:v>47.59</c:v>
              </c:pt>
              <c:pt idx="7126">
                <c:v>47.59</c:v>
              </c:pt>
              <c:pt idx="7127">
                <c:v>47.59</c:v>
              </c:pt>
              <c:pt idx="7128">
                <c:v>47.59</c:v>
              </c:pt>
              <c:pt idx="7129">
                <c:v>47.59</c:v>
              </c:pt>
              <c:pt idx="7130">
                <c:v>47.59</c:v>
              </c:pt>
              <c:pt idx="7131">
                <c:v>47.59</c:v>
              </c:pt>
              <c:pt idx="7132">
                <c:v>47.59</c:v>
              </c:pt>
              <c:pt idx="7133">
                <c:v>47.59</c:v>
              </c:pt>
              <c:pt idx="7134">
                <c:v>47.59</c:v>
              </c:pt>
              <c:pt idx="7135">
                <c:v>47.6</c:v>
              </c:pt>
              <c:pt idx="7136">
                <c:v>47.6</c:v>
              </c:pt>
              <c:pt idx="7137">
                <c:v>47.6</c:v>
              </c:pt>
              <c:pt idx="7138">
                <c:v>47.6</c:v>
              </c:pt>
              <c:pt idx="7139">
                <c:v>47.6</c:v>
              </c:pt>
              <c:pt idx="7140">
                <c:v>47.6</c:v>
              </c:pt>
              <c:pt idx="7141">
                <c:v>47.59</c:v>
              </c:pt>
              <c:pt idx="7142">
                <c:v>47.59</c:v>
              </c:pt>
              <c:pt idx="7143">
                <c:v>47.6</c:v>
              </c:pt>
              <c:pt idx="7144">
                <c:v>47.6</c:v>
              </c:pt>
              <c:pt idx="7145">
                <c:v>47.6</c:v>
              </c:pt>
              <c:pt idx="7146">
                <c:v>47.6</c:v>
              </c:pt>
              <c:pt idx="7147">
                <c:v>47.6</c:v>
              </c:pt>
              <c:pt idx="7148">
                <c:v>47.6</c:v>
              </c:pt>
              <c:pt idx="7149">
                <c:v>47.6</c:v>
              </c:pt>
              <c:pt idx="7150">
                <c:v>47.6</c:v>
              </c:pt>
              <c:pt idx="7151">
                <c:v>47.6</c:v>
              </c:pt>
              <c:pt idx="7152">
                <c:v>47.6</c:v>
              </c:pt>
              <c:pt idx="7153">
                <c:v>47.61</c:v>
              </c:pt>
              <c:pt idx="7154">
                <c:v>47.61</c:v>
              </c:pt>
              <c:pt idx="7155">
                <c:v>47.61</c:v>
              </c:pt>
              <c:pt idx="7156">
                <c:v>47.61</c:v>
              </c:pt>
              <c:pt idx="7157">
                <c:v>47.61</c:v>
              </c:pt>
              <c:pt idx="7158">
                <c:v>47.61</c:v>
              </c:pt>
              <c:pt idx="7159">
                <c:v>47.61</c:v>
              </c:pt>
              <c:pt idx="7160">
                <c:v>47.61</c:v>
              </c:pt>
              <c:pt idx="7161">
                <c:v>47.6</c:v>
              </c:pt>
              <c:pt idx="7162">
                <c:v>47.6</c:v>
              </c:pt>
              <c:pt idx="7163">
                <c:v>47.62</c:v>
              </c:pt>
              <c:pt idx="7164">
                <c:v>47.62</c:v>
              </c:pt>
              <c:pt idx="7165">
                <c:v>47.61</c:v>
              </c:pt>
              <c:pt idx="7166">
                <c:v>47.61</c:v>
              </c:pt>
              <c:pt idx="7167">
                <c:v>47.61</c:v>
              </c:pt>
              <c:pt idx="7168">
                <c:v>47.61</c:v>
              </c:pt>
              <c:pt idx="7169">
                <c:v>47.61</c:v>
              </c:pt>
              <c:pt idx="7170">
                <c:v>47.61</c:v>
              </c:pt>
              <c:pt idx="7171">
                <c:v>47.62</c:v>
              </c:pt>
              <c:pt idx="7172">
                <c:v>47.62</c:v>
              </c:pt>
              <c:pt idx="7173">
                <c:v>47.62</c:v>
              </c:pt>
              <c:pt idx="7174">
                <c:v>47.62</c:v>
              </c:pt>
              <c:pt idx="7175">
                <c:v>47.62</c:v>
              </c:pt>
              <c:pt idx="7176">
                <c:v>47.62</c:v>
              </c:pt>
              <c:pt idx="7177">
                <c:v>47.62</c:v>
              </c:pt>
              <c:pt idx="7178">
                <c:v>47.62</c:v>
              </c:pt>
              <c:pt idx="7179">
                <c:v>47.62</c:v>
              </c:pt>
              <c:pt idx="7180">
                <c:v>47.62</c:v>
              </c:pt>
              <c:pt idx="7181">
                <c:v>47.61</c:v>
              </c:pt>
              <c:pt idx="7182">
                <c:v>47.61</c:v>
              </c:pt>
              <c:pt idx="7183">
                <c:v>47.63</c:v>
              </c:pt>
              <c:pt idx="7184">
                <c:v>47.63</c:v>
              </c:pt>
              <c:pt idx="7185">
                <c:v>47.63</c:v>
              </c:pt>
              <c:pt idx="7186">
                <c:v>47.63</c:v>
              </c:pt>
              <c:pt idx="7187">
                <c:v>47.63</c:v>
              </c:pt>
              <c:pt idx="7188">
                <c:v>47.63</c:v>
              </c:pt>
              <c:pt idx="7189">
                <c:v>47.62</c:v>
              </c:pt>
              <c:pt idx="7190">
                <c:v>47.62</c:v>
              </c:pt>
              <c:pt idx="7191">
                <c:v>47.62</c:v>
              </c:pt>
              <c:pt idx="7192">
                <c:v>47.62</c:v>
              </c:pt>
              <c:pt idx="7193">
                <c:v>47.64</c:v>
              </c:pt>
              <c:pt idx="7194">
                <c:v>47.64</c:v>
              </c:pt>
              <c:pt idx="7195">
                <c:v>47.62</c:v>
              </c:pt>
              <c:pt idx="7196">
                <c:v>47.62</c:v>
              </c:pt>
              <c:pt idx="7197">
                <c:v>47.62</c:v>
              </c:pt>
              <c:pt idx="7198">
                <c:v>47.62</c:v>
              </c:pt>
              <c:pt idx="7199">
                <c:v>47.63</c:v>
              </c:pt>
              <c:pt idx="7200">
                <c:v>47.63</c:v>
              </c:pt>
              <c:pt idx="7201">
                <c:v>47.63</c:v>
              </c:pt>
              <c:pt idx="7202">
                <c:v>47.63</c:v>
              </c:pt>
              <c:pt idx="7203">
                <c:v>47.63</c:v>
              </c:pt>
              <c:pt idx="7204">
                <c:v>47.63</c:v>
              </c:pt>
              <c:pt idx="7205">
                <c:v>47.63</c:v>
              </c:pt>
              <c:pt idx="7206">
                <c:v>47.63</c:v>
              </c:pt>
              <c:pt idx="7207">
                <c:v>47.63</c:v>
              </c:pt>
              <c:pt idx="7208">
                <c:v>47.63</c:v>
              </c:pt>
              <c:pt idx="7209">
                <c:v>47.64</c:v>
              </c:pt>
              <c:pt idx="7210">
                <c:v>47.64</c:v>
              </c:pt>
              <c:pt idx="7211">
                <c:v>47.63</c:v>
              </c:pt>
              <c:pt idx="7212">
                <c:v>47.63</c:v>
              </c:pt>
              <c:pt idx="7213">
                <c:v>47.64</c:v>
              </c:pt>
              <c:pt idx="7214">
                <c:v>47.64</c:v>
              </c:pt>
              <c:pt idx="7215">
                <c:v>47.63</c:v>
              </c:pt>
              <c:pt idx="7216">
                <c:v>47.63</c:v>
              </c:pt>
              <c:pt idx="7217">
                <c:v>47.63</c:v>
              </c:pt>
              <c:pt idx="7218">
                <c:v>47.63</c:v>
              </c:pt>
              <c:pt idx="7219">
                <c:v>47.64</c:v>
              </c:pt>
              <c:pt idx="7220">
                <c:v>47.64</c:v>
              </c:pt>
              <c:pt idx="7221">
                <c:v>47.64</c:v>
              </c:pt>
              <c:pt idx="7222">
                <c:v>47.64</c:v>
              </c:pt>
              <c:pt idx="7223">
                <c:v>47.64</c:v>
              </c:pt>
              <c:pt idx="7224">
                <c:v>47.64</c:v>
              </c:pt>
              <c:pt idx="7225">
                <c:v>47.64</c:v>
              </c:pt>
              <c:pt idx="7226">
                <c:v>47.64</c:v>
              </c:pt>
              <c:pt idx="7227">
                <c:v>47.64</c:v>
              </c:pt>
              <c:pt idx="7228">
                <c:v>47.64</c:v>
              </c:pt>
              <c:pt idx="7229">
                <c:v>47.64</c:v>
              </c:pt>
              <c:pt idx="7230">
                <c:v>47.64</c:v>
              </c:pt>
              <c:pt idx="7231">
                <c:v>47.64</c:v>
              </c:pt>
              <c:pt idx="7232">
                <c:v>47.64</c:v>
              </c:pt>
              <c:pt idx="7233">
                <c:v>47.64</c:v>
              </c:pt>
              <c:pt idx="7234">
                <c:v>47.64</c:v>
              </c:pt>
              <c:pt idx="7235">
                <c:v>47.65</c:v>
              </c:pt>
              <c:pt idx="7236">
                <c:v>47.65</c:v>
              </c:pt>
              <c:pt idx="7237">
                <c:v>47.64</c:v>
              </c:pt>
              <c:pt idx="7238">
                <c:v>47.64</c:v>
              </c:pt>
              <c:pt idx="7239">
                <c:v>47.65</c:v>
              </c:pt>
              <c:pt idx="7240">
                <c:v>47.65</c:v>
              </c:pt>
              <c:pt idx="7241">
                <c:v>47.65</c:v>
              </c:pt>
              <c:pt idx="7242">
                <c:v>47.65</c:v>
              </c:pt>
              <c:pt idx="7243">
                <c:v>47.65</c:v>
              </c:pt>
              <c:pt idx="7244">
                <c:v>47.65</c:v>
              </c:pt>
              <c:pt idx="7245">
                <c:v>47.66</c:v>
              </c:pt>
              <c:pt idx="7246">
                <c:v>47.66</c:v>
              </c:pt>
              <c:pt idx="7247">
                <c:v>47.65</c:v>
              </c:pt>
              <c:pt idx="7248">
                <c:v>47.65</c:v>
              </c:pt>
              <c:pt idx="7249">
                <c:v>47.66</c:v>
              </c:pt>
              <c:pt idx="7250">
                <c:v>47.66</c:v>
              </c:pt>
              <c:pt idx="7251">
                <c:v>47.66</c:v>
              </c:pt>
              <c:pt idx="7252">
                <c:v>47.66</c:v>
              </c:pt>
              <c:pt idx="7253">
                <c:v>47.66</c:v>
              </c:pt>
              <c:pt idx="7254">
                <c:v>47.66</c:v>
              </c:pt>
              <c:pt idx="7255">
                <c:v>47.66</c:v>
              </c:pt>
              <c:pt idx="7256">
                <c:v>47.66</c:v>
              </c:pt>
              <c:pt idx="7257">
                <c:v>47.66</c:v>
              </c:pt>
              <c:pt idx="7258">
                <c:v>47.66</c:v>
              </c:pt>
              <c:pt idx="7259">
                <c:v>47.66</c:v>
              </c:pt>
              <c:pt idx="7260">
                <c:v>47.66</c:v>
              </c:pt>
              <c:pt idx="7261">
                <c:v>47.66</c:v>
              </c:pt>
              <c:pt idx="7262">
                <c:v>47.66</c:v>
              </c:pt>
              <c:pt idx="7263">
                <c:v>47.66</c:v>
              </c:pt>
              <c:pt idx="7264">
                <c:v>47.66</c:v>
              </c:pt>
              <c:pt idx="7265">
                <c:v>47.66</c:v>
              </c:pt>
              <c:pt idx="7266">
                <c:v>47.66</c:v>
              </c:pt>
              <c:pt idx="7267">
                <c:v>47.66</c:v>
              </c:pt>
              <c:pt idx="7268">
                <c:v>47.66</c:v>
              </c:pt>
              <c:pt idx="7269">
                <c:v>47.66</c:v>
              </c:pt>
              <c:pt idx="7270">
                <c:v>47.66</c:v>
              </c:pt>
              <c:pt idx="7271">
                <c:v>47.66</c:v>
              </c:pt>
              <c:pt idx="7272">
                <c:v>47.66</c:v>
              </c:pt>
              <c:pt idx="7273">
                <c:v>47.67</c:v>
              </c:pt>
              <c:pt idx="7274">
                <c:v>47.67</c:v>
              </c:pt>
              <c:pt idx="7275">
                <c:v>47.67</c:v>
              </c:pt>
              <c:pt idx="7276">
                <c:v>47.67</c:v>
              </c:pt>
              <c:pt idx="7277">
                <c:v>47.67</c:v>
              </c:pt>
              <c:pt idx="7278">
                <c:v>47.67</c:v>
              </c:pt>
              <c:pt idx="7279">
                <c:v>47.68</c:v>
              </c:pt>
              <c:pt idx="7280">
                <c:v>47.68</c:v>
              </c:pt>
              <c:pt idx="7281">
                <c:v>47.68</c:v>
              </c:pt>
              <c:pt idx="7282">
                <c:v>47.68</c:v>
              </c:pt>
              <c:pt idx="7283">
                <c:v>47.68</c:v>
              </c:pt>
              <c:pt idx="7284">
                <c:v>47.68</c:v>
              </c:pt>
              <c:pt idx="7285">
                <c:v>47.69</c:v>
              </c:pt>
              <c:pt idx="7286">
                <c:v>47.69</c:v>
              </c:pt>
              <c:pt idx="7287">
                <c:v>47.68</c:v>
              </c:pt>
              <c:pt idx="7288">
                <c:v>47.68</c:v>
              </c:pt>
              <c:pt idx="7289">
                <c:v>47.68</c:v>
              </c:pt>
              <c:pt idx="7290">
                <c:v>47.68</c:v>
              </c:pt>
              <c:pt idx="7291">
                <c:v>47.68</c:v>
              </c:pt>
              <c:pt idx="7292">
                <c:v>47.68</c:v>
              </c:pt>
              <c:pt idx="7293">
                <c:v>47.68</c:v>
              </c:pt>
              <c:pt idx="7294">
                <c:v>47.68</c:v>
              </c:pt>
              <c:pt idx="7295">
                <c:v>47.68</c:v>
              </c:pt>
              <c:pt idx="7296">
                <c:v>47.68</c:v>
              </c:pt>
              <c:pt idx="7297">
                <c:v>47.68</c:v>
              </c:pt>
              <c:pt idx="7298">
                <c:v>47.68</c:v>
              </c:pt>
              <c:pt idx="7299">
                <c:v>47.69</c:v>
              </c:pt>
              <c:pt idx="7300">
                <c:v>47.69</c:v>
              </c:pt>
              <c:pt idx="7301">
                <c:v>47.69</c:v>
              </c:pt>
              <c:pt idx="7302">
                <c:v>47.69</c:v>
              </c:pt>
              <c:pt idx="7303">
                <c:v>47.69</c:v>
              </c:pt>
              <c:pt idx="7304">
                <c:v>47.69</c:v>
              </c:pt>
              <c:pt idx="7305">
                <c:v>47.68</c:v>
              </c:pt>
              <c:pt idx="7306">
                <c:v>47.68</c:v>
              </c:pt>
              <c:pt idx="7307">
                <c:v>47.69</c:v>
              </c:pt>
              <c:pt idx="7308">
                <c:v>47.69</c:v>
              </c:pt>
              <c:pt idx="7309">
                <c:v>47.69</c:v>
              </c:pt>
              <c:pt idx="7310">
                <c:v>47.69</c:v>
              </c:pt>
              <c:pt idx="7311">
                <c:v>47.7</c:v>
              </c:pt>
              <c:pt idx="7312">
                <c:v>47.7</c:v>
              </c:pt>
              <c:pt idx="7313">
                <c:v>47.69</c:v>
              </c:pt>
              <c:pt idx="7314">
                <c:v>47.69</c:v>
              </c:pt>
              <c:pt idx="7315">
                <c:v>47.69</c:v>
              </c:pt>
              <c:pt idx="7316">
                <c:v>47.69</c:v>
              </c:pt>
              <c:pt idx="7317">
                <c:v>47.69</c:v>
              </c:pt>
              <c:pt idx="7318">
                <c:v>47.69</c:v>
              </c:pt>
              <c:pt idx="7319">
                <c:v>47.7</c:v>
              </c:pt>
              <c:pt idx="7320">
                <c:v>47.7</c:v>
              </c:pt>
              <c:pt idx="7321">
                <c:v>47.69</c:v>
              </c:pt>
              <c:pt idx="7322">
                <c:v>47.69</c:v>
              </c:pt>
              <c:pt idx="7323">
                <c:v>47.7</c:v>
              </c:pt>
              <c:pt idx="7324">
                <c:v>47.7</c:v>
              </c:pt>
              <c:pt idx="7325">
                <c:v>47.69</c:v>
              </c:pt>
              <c:pt idx="7326">
                <c:v>47.69</c:v>
              </c:pt>
              <c:pt idx="7327">
                <c:v>47.7</c:v>
              </c:pt>
              <c:pt idx="7328">
                <c:v>47.7</c:v>
              </c:pt>
              <c:pt idx="7329">
                <c:v>47.7</c:v>
              </c:pt>
              <c:pt idx="7330">
                <c:v>47.7</c:v>
              </c:pt>
              <c:pt idx="7331">
                <c:v>47.7</c:v>
              </c:pt>
              <c:pt idx="7332">
                <c:v>47.7</c:v>
              </c:pt>
              <c:pt idx="7333">
                <c:v>47.71</c:v>
              </c:pt>
              <c:pt idx="7334">
                <c:v>47.71</c:v>
              </c:pt>
              <c:pt idx="7335">
                <c:v>47.7</c:v>
              </c:pt>
              <c:pt idx="7336">
                <c:v>47.7</c:v>
              </c:pt>
              <c:pt idx="7337">
                <c:v>47.7</c:v>
              </c:pt>
              <c:pt idx="7338">
                <c:v>47.7</c:v>
              </c:pt>
              <c:pt idx="7339">
                <c:v>47.71</c:v>
              </c:pt>
              <c:pt idx="7340">
                <c:v>47.71</c:v>
              </c:pt>
              <c:pt idx="7341">
                <c:v>47.71</c:v>
              </c:pt>
              <c:pt idx="7342">
                <c:v>47.71</c:v>
              </c:pt>
              <c:pt idx="7343">
                <c:v>47.71</c:v>
              </c:pt>
              <c:pt idx="7344">
                <c:v>47.71</c:v>
              </c:pt>
              <c:pt idx="7345">
                <c:v>47.71</c:v>
              </c:pt>
              <c:pt idx="7346">
                <c:v>47.71</c:v>
              </c:pt>
              <c:pt idx="7347">
                <c:v>47.71</c:v>
              </c:pt>
              <c:pt idx="7348">
                <c:v>47.71</c:v>
              </c:pt>
              <c:pt idx="7349">
                <c:v>47.71</c:v>
              </c:pt>
              <c:pt idx="7350">
                <c:v>47.71</c:v>
              </c:pt>
              <c:pt idx="7351">
                <c:v>47.7</c:v>
              </c:pt>
              <c:pt idx="7352">
                <c:v>47.7</c:v>
              </c:pt>
              <c:pt idx="7353">
                <c:v>47.71</c:v>
              </c:pt>
              <c:pt idx="7354">
                <c:v>47.71</c:v>
              </c:pt>
              <c:pt idx="7355">
                <c:v>47.72</c:v>
              </c:pt>
              <c:pt idx="7356">
                <c:v>47.72</c:v>
              </c:pt>
              <c:pt idx="7357">
                <c:v>47.71</c:v>
              </c:pt>
              <c:pt idx="7358">
                <c:v>47.71</c:v>
              </c:pt>
              <c:pt idx="7359">
                <c:v>47.71</c:v>
              </c:pt>
              <c:pt idx="7360">
                <c:v>47.71</c:v>
              </c:pt>
              <c:pt idx="7361">
                <c:v>47.72</c:v>
              </c:pt>
              <c:pt idx="7362">
                <c:v>47.72</c:v>
              </c:pt>
              <c:pt idx="7363">
                <c:v>47.71</c:v>
              </c:pt>
              <c:pt idx="7364">
                <c:v>47.71</c:v>
              </c:pt>
              <c:pt idx="7365">
                <c:v>47.72</c:v>
              </c:pt>
              <c:pt idx="7366">
                <c:v>47.72</c:v>
              </c:pt>
              <c:pt idx="7367">
                <c:v>47.73</c:v>
              </c:pt>
              <c:pt idx="7368">
                <c:v>47.73</c:v>
              </c:pt>
              <c:pt idx="7369">
                <c:v>47.72</c:v>
              </c:pt>
              <c:pt idx="7370">
                <c:v>47.72</c:v>
              </c:pt>
              <c:pt idx="7371">
                <c:v>47.72</c:v>
              </c:pt>
              <c:pt idx="7372">
                <c:v>47.72</c:v>
              </c:pt>
              <c:pt idx="7373">
                <c:v>47.72</c:v>
              </c:pt>
              <c:pt idx="7374">
                <c:v>47.72</c:v>
              </c:pt>
              <c:pt idx="7375">
                <c:v>47.73</c:v>
              </c:pt>
              <c:pt idx="7376">
                <c:v>47.73</c:v>
              </c:pt>
              <c:pt idx="7377">
                <c:v>47.72</c:v>
              </c:pt>
              <c:pt idx="7378">
                <c:v>47.72</c:v>
              </c:pt>
              <c:pt idx="7379">
                <c:v>47.71</c:v>
              </c:pt>
              <c:pt idx="7380">
                <c:v>47.71</c:v>
              </c:pt>
              <c:pt idx="7381">
                <c:v>47.71</c:v>
              </c:pt>
              <c:pt idx="7382">
                <c:v>47.71</c:v>
              </c:pt>
              <c:pt idx="7383">
                <c:v>47.72</c:v>
              </c:pt>
              <c:pt idx="7384">
                <c:v>47.72</c:v>
              </c:pt>
              <c:pt idx="7385">
                <c:v>47.72</c:v>
              </c:pt>
              <c:pt idx="7386">
                <c:v>47.72</c:v>
              </c:pt>
              <c:pt idx="7387">
                <c:v>47.72</c:v>
              </c:pt>
              <c:pt idx="7388">
                <c:v>47.72</c:v>
              </c:pt>
              <c:pt idx="7389">
                <c:v>47.72</c:v>
              </c:pt>
              <c:pt idx="7390">
                <c:v>47.72</c:v>
              </c:pt>
              <c:pt idx="7391">
                <c:v>47.73</c:v>
              </c:pt>
              <c:pt idx="7392">
                <c:v>47.73</c:v>
              </c:pt>
              <c:pt idx="7393">
                <c:v>47.72</c:v>
              </c:pt>
              <c:pt idx="7394">
                <c:v>47.72</c:v>
              </c:pt>
              <c:pt idx="7395">
                <c:v>47.73</c:v>
              </c:pt>
              <c:pt idx="7396">
                <c:v>47.73</c:v>
              </c:pt>
              <c:pt idx="7397">
                <c:v>47.73</c:v>
              </c:pt>
              <c:pt idx="7398">
                <c:v>47.73</c:v>
              </c:pt>
              <c:pt idx="7399">
                <c:v>47.72</c:v>
              </c:pt>
              <c:pt idx="7400">
                <c:v>47.72</c:v>
              </c:pt>
              <c:pt idx="7401">
                <c:v>47.73</c:v>
              </c:pt>
              <c:pt idx="7402">
                <c:v>47.73</c:v>
              </c:pt>
              <c:pt idx="7403">
                <c:v>47.73</c:v>
              </c:pt>
              <c:pt idx="7404">
                <c:v>47.73</c:v>
              </c:pt>
              <c:pt idx="7405">
                <c:v>47.73</c:v>
              </c:pt>
              <c:pt idx="7406">
                <c:v>47.73</c:v>
              </c:pt>
              <c:pt idx="7407">
                <c:v>47.73</c:v>
              </c:pt>
              <c:pt idx="7408">
                <c:v>47.73</c:v>
              </c:pt>
              <c:pt idx="7409">
                <c:v>47.73</c:v>
              </c:pt>
              <c:pt idx="7410">
                <c:v>47.73</c:v>
              </c:pt>
              <c:pt idx="7411">
                <c:v>47.73</c:v>
              </c:pt>
              <c:pt idx="7412">
                <c:v>47.73</c:v>
              </c:pt>
              <c:pt idx="7413">
                <c:v>47.74</c:v>
              </c:pt>
              <c:pt idx="7414">
                <c:v>47.74</c:v>
              </c:pt>
              <c:pt idx="7415">
                <c:v>47.73</c:v>
              </c:pt>
              <c:pt idx="7416">
                <c:v>47.73</c:v>
              </c:pt>
              <c:pt idx="7417">
                <c:v>47.74</c:v>
              </c:pt>
              <c:pt idx="7418">
                <c:v>47.74</c:v>
              </c:pt>
              <c:pt idx="7419">
                <c:v>47.74</c:v>
              </c:pt>
              <c:pt idx="7420">
                <c:v>47.74</c:v>
              </c:pt>
              <c:pt idx="7421">
                <c:v>47.74</c:v>
              </c:pt>
              <c:pt idx="7422">
                <c:v>47.74</c:v>
              </c:pt>
              <c:pt idx="7423">
                <c:v>47.74</c:v>
              </c:pt>
              <c:pt idx="7424">
                <c:v>47.74</c:v>
              </c:pt>
              <c:pt idx="7425">
                <c:v>47.73</c:v>
              </c:pt>
              <c:pt idx="7426">
                <c:v>47.73</c:v>
              </c:pt>
              <c:pt idx="7427">
                <c:v>47.74</c:v>
              </c:pt>
              <c:pt idx="7428">
                <c:v>47.74</c:v>
              </c:pt>
              <c:pt idx="7429">
                <c:v>47.74</c:v>
              </c:pt>
              <c:pt idx="7430">
                <c:v>47.74</c:v>
              </c:pt>
              <c:pt idx="7431">
                <c:v>47.75</c:v>
              </c:pt>
              <c:pt idx="7432">
                <c:v>47.75</c:v>
              </c:pt>
              <c:pt idx="7433">
                <c:v>47.74</c:v>
              </c:pt>
              <c:pt idx="7434">
                <c:v>47.74</c:v>
              </c:pt>
              <c:pt idx="7435">
                <c:v>47.74</c:v>
              </c:pt>
              <c:pt idx="7436">
                <c:v>47.74</c:v>
              </c:pt>
              <c:pt idx="7437">
                <c:v>47.74</c:v>
              </c:pt>
              <c:pt idx="7438">
                <c:v>47.74</c:v>
              </c:pt>
              <c:pt idx="7439">
                <c:v>47.75</c:v>
              </c:pt>
              <c:pt idx="7440">
                <c:v>47.75</c:v>
              </c:pt>
              <c:pt idx="7441">
                <c:v>47.75</c:v>
              </c:pt>
              <c:pt idx="7442">
                <c:v>47.75</c:v>
              </c:pt>
              <c:pt idx="7443">
                <c:v>47.75</c:v>
              </c:pt>
              <c:pt idx="7444">
                <c:v>47.75</c:v>
              </c:pt>
              <c:pt idx="7445">
                <c:v>47.75</c:v>
              </c:pt>
              <c:pt idx="7446">
                <c:v>47.75</c:v>
              </c:pt>
              <c:pt idx="7447">
                <c:v>47.75</c:v>
              </c:pt>
              <c:pt idx="7448">
                <c:v>47.75</c:v>
              </c:pt>
              <c:pt idx="7449">
                <c:v>47.75</c:v>
              </c:pt>
              <c:pt idx="7450">
                <c:v>47.75</c:v>
              </c:pt>
              <c:pt idx="7451">
                <c:v>47.75</c:v>
              </c:pt>
              <c:pt idx="7452">
                <c:v>47.75</c:v>
              </c:pt>
              <c:pt idx="7453">
                <c:v>47.75</c:v>
              </c:pt>
              <c:pt idx="7454">
                <c:v>47.75</c:v>
              </c:pt>
              <c:pt idx="7455">
                <c:v>47.75</c:v>
              </c:pt>
              <c:pt idx="7456">
                <c:v>47.75</c:v>
              </c:pt>
              <c:pt idx="7457">
                <c:v>47.76</c:v>
              </c:pt>
              <c:pt idx="7458">
                <c:v>47.76</c:v>
              </c:pt>
              <c:pt idx="7459">
                <c:v>47.76</c:v>
              </c:pt>
              <c:pt idx="7460">
                <c:v>47.76</c:v>
              </c:pt>
              <c:pt idx="7461">
                <c:v>47.76</c:v>
              </c:pt>
              <c:pt idx="7462">
                <c:v>47.76</c:v>
              </c:pt>
              <c:pt idx="7463">
                <c:v>47.76</c:v>
              </c:pt>
              <c:pt idx="7464">
                <c:v>47.76</c:v>
              </c:pt>
              <c:pt idx="7465">
                <c:v>47.76</c:v>
              </c:pt>
              <c:pt idx="7466">
                <c:v>47.76</c:v>
              </c:pt>
              <c:pt idx="7467">
                <c:v>47.76</c:v>
              </c:pt>
              <c:pt idx="7468">
                <c:v>47.76</c:v>
              </c:pt>
              <c:pt idx="7469">
                <c:v>47.76</c:v>
              </c:pt>
              <c:pt idx="7470">
                <c:v>47.76</c:v>
              </c:pt>
              <c:pt idx="7471">
                <c:v>47.77</c:v>
              </c:pt>
              <c:pt idx="7472">
                <c:v>47.77</c:v>
              </c:pt>
              <c:pt idx="7473">
                <c:v>47.76</c:v>
              </c:pt>
              <c:pt idx="7474">
                <c:v>47.76</c:v>
              </c:pt>
              <c:pt idx="7475">
                <c:v>47.76</c:v>
              </c:pt>
              <c:pt idx="7476">
                <c:v>47.76</c:v>
              </c:pt>
              <c:pt idx="7477">
                <c:v>47.76</c:v>
              </c:pt>
              <c:pt idx="7478">
                <c:v>47.76</c:v>
              </c:pt>
              <c:pt idx="7479">
                <c:v>47.77</c:v>
              </c:pt>
              <c:pt idx="7480">
                <c:v>47.77</c:v>
              </c:pt>
              <c:pt idx="7481">
                <c:v>47.76</c:v>
              </c:pt>
              <c:pt idx="7482">
                <c:v>47.76</c:v>
              </c:pt>
              <c:pt idx="7483">
                <c:v>47.77</c:v>
              </c:pt>
              <c:pt idx="7484">
                <c:v>47.77</c:v>
              </c:pt>
              <c:pt idx="7485">
                <c:v>47.77</c:v>
              </c:pt>
              <c:pt idx="7486">
                <c:v>47.77</c:v>
              </c:pt>
              <c:pt idx="7487">
                <c:v>47.77</c:v>
              </c:pt>
              <c:pt idx="7488">
                <c:v>47.77</c:v>
              </c:pt>
              <c:pt idx="7489">
                <c:v>47.77</c:v>
              </c:pt>
              <c:pt idx="7490">
                <c:v>47.77</c:v>
              </c:pt>
              <c:pt idx="7491">
                <c:v>47.77</c:v>
              </c:pt>
              <c:pt idx="7492">
                <c:v>47.77</c:v>
              </c:pt>
              <c:pt idx="7493">
                <c:v>47.78</c:v>
              </c:pt>
              <c:pt idx="7494">
                <c:v>47.78</c:v>
              </c:pt>
              <c:pt idx="7495">
                <c:v>47.77</c:v>
              </c:pt>
              <c:pt idx="7496">
                <c:v>47.77</c:v>
              </c:pt>
              <c:pt idx="7497">
                <c:v>47.78</c:v>
              </c:pt>
              <c:pt idx="7498">
                <c:v>47.78</c:v>
              </c:pt>
              <c:pt idx="7499">
                <c:v>47.77</c:v>
              </c:pt>
              <c:pt idx="7500">
                <c:v>47.77</c:v>
              </c:pt>
              <c:pt idx="7501">
                <c:v>47.78</c:v>
              </c:pt>
              <c:pt idx="7502">
                <c:v>47.78</c:v>
              </c:pt>
              <c:pt idx="7503">
                <c:v>47.77</c:v>
              </c:pt>
              <c:pt idx="7504">
                <c:v>47.77</c:v>
              </c:pt>
              <c:pt idx="7505">
                <c:v>47.77</c:v>
              </c:pt>
              <c:pt idx="7506">
                <c:v>47.77</c:v>
              </c:pt>
              <c:pt idx="7507">
                <c:v>47.78</c:v>
              </c:pt>
              <c:pt idx="7508">
                <c:v>47.78</c:v>
              </c:pt>
              <c:pt idx="7509">
                <c:v>47.77</c:v>
              </c:pt>
              <c:pt idx="7510">
                <c:v>47.77</c:v>
              </c:pt>
              <c:pt idx="7511">
                <c:v>47.77</c:v>
              </c:pt>
              <c:pt idx="7512">
                <c:v>47.77</c:v>
              </c:pt>
              <c:pt idx="7513">
                <c:v>47.77</c:v>
              </c:pt>
              <c:pt idx="7514">
                <c:v>47.77</c:v>
              </c:pt>
              <c:pt idx="7515">
                <c:v>47.78</c:v>
              </c:pt>
              <c:pt idx="7516">
                <c:v>47.78</c:v>
              </c:pt>
              <c:pt idx="7517">
                <c:v>47.78</c:v>
              </c:pt>
              <c:pt idx="7518">
                <c:v>47.78</c:v>
              </c:pt>
              <c:pt idx="7519">
                <c:v>47.77</c:v>
              </c:pt>
              <c:pt idx="7520">
                <c:v>47.77</c:v>
              </c:pt>
              <c:pt idx="7521">
                <c:v>47.77</c:v>
              </c:pt>
              <c:pt idx="7522">
                <c:v>47.77</c:v>
              </c:pt>
              <c:pt idx="7523">
                <c:v>47.78</c:v>
              </c:pt>
              <c:pt idx="7524">
                <c:v>47.78</c:v>
              </c:pt>
              <c:pt idx="7525">
                <c:v>47.78</c:v>
              </c:pt>
              <c:pt idx="7526">
                <c:v>47.78</c:v>
              </c:pt>
              <c:pt idx="7527">
                <c:v>47.78</c:v>
              </c:pt>
              <c:pt idx="7528">
                <c:v>47.78</c:v>
              </c:pt>
              <c:pt idx="7529">
                <c:v>47.79</c:v>
              </c:pt>
              <c:pt idx="7530">
                <c:v>47.79</c:v>
              </c:pt>
              <c:pt idx="7531">
                <c:v>47.79</c:v>
              </c:pt>
              <c:pt idx="7532">
                <c:v>47.79</c:v>
              </c:pt>
              <c:pt idx="7533">
                <c:v>47.78</c:v>
              </c:pt>
              <c:pt idx="7534">
                <c:v>47.78</c:v>
              </c:pt>
              <c:pt idx="7535">
                <c:v>47.78</c:v>
              </c:pt>
              <c:pt idx="7536">
                <c:v>47.78</c:v>
              </c:pt>
              <c:pt idx="7537">
                <c:v>47.79</c:v>
              </c:pt>
              <c:pt idx="7538">
                <c:v>47.79</c:v>
              </c:pt>
              <c:pt idx="7539">
                <c:v>47.79</c:v>
              </c:pt>
              <c:pt idx="7540">
                <c:v>47.79</c:v>
              </c:pt>
              <c:pt idx="7541">
                <c:v>47.79</c:v>
              </c:pt>
              <c:pt idx="7542">
                <c:v>47.79</c:v>
              </c:pt>
              <c:pt idx="7543">
                <c:v>47.79</c:v>
              </c:pt>
              <c:pt idx="7544">
                <c:v>47.79</c:v>
              </c:pt>
              <c:pt idx="7545">
                <c:v>47.79</c:v>
              </c:pt>
              <c:pt idx="7546">
                <c:v>47.79</c:v>
              </c:pt>
              <c:pt idx="7547">
                <c:v>47.79</c:v>
              </c:pt>
              <c:pt idx="7548">
                <c:v>47.79</c:v>
              </c:pt>
              <c:pt idx="7549">
                <c:v>47.8</c:v>
              </c:pt>
              <c:pt idx="7550">
                <c:v>47.8</c:v>
              </c:pt>
              <c:pt idx="7551">
                <c:v>47.79</c:v>
              </c:pt>
              <c:pt idx="7552">
                <c:v>47.79</c:v>
              </c:pt>
              <c:pt idx="7553">
                <c:v>47.79</c:v>
              </c:pt>
              <c:pt idx="7554">
                <c:v>47.79</c:v>
              </c:pt>
              <c:pt idx="7555">
                <c:v>47.79</c:v>
              </c:pt>
              <c:pt idx="7556">
                <c:v>47.79</c:v>
              </c:pt>
              <c:pt idx="7557">
                <c:v>47.8</c:v>
              </c:pt>
              <c:pt idx="7558">
                <c:v>47.8</c:v>
              </c:pt>
              <c:pt idx="7559">
                <c:v>47.79</c:v>
              </c:pt>
              <c:pt idx="7560">
                <c:v>47.79</c:v>
              </c:pt>
              <c:pt idx="7561">
                <c:v>47.8</c:v>
              </c:pt>
              <c:pt idx="7562">
                <c:v>47.8</c:v>
              </c:pt>
              <c:pt idx="7563">
                <c:v>47.8</c:v>
              </c:pt>
              <c:pt idx="7564">
                <c:v>47.8</c:v>
              </c:pt>
              <c:pt idx="7565">
                <c:v>47.8</c:v>
              </c:pt>
              <c:pt idx="7566">
                <c:v>47.8</c:v>
              </c:pt>
              <c:pt idx="7567">
                <c:v>47.8</c:v>
              </c:pt>
              <c:pt idx="7568">
                <c:v>47.8</c:v>
              </c:pt>
              <c:pt idx="7569">
                <c:v>47.8</c:v>
              </c:pt>
              <c:pt idx="7570">
                <c:v>47.8</c:v>
              </c:pt>
              <c:pt idx="7571">
                <c:v>47.8</c:v>
              </c:pt>
              <c:pt idx="7572">
                <c:v>47.8</c:v>
              </c:pt>
              <c:pt idx="7573">
                <c:v>47.8</c:v>
              </c:pt>
              <c:pt idx="7574">
                <c:v>47.8</c:v>
              </c:pt>
              <c:pt idx="7575">
                <c:v>47.8</c:v>
              </c:pt>
              <c:pt idx="7576">
                <c:v>47.8</c:v>
              </c:pt>
              <c:pt idx="7577">
                <c:v>47.81</c:v>
              </c:pt>
              <c:pt idx="7578">
                <c:v>47.81</c:v>
              </c:pt>
              <c:pt idx="7579">
                <c:v>47.8</c:v>
              </c:pt>
              <c:pt idx="7580">
                <c:v>47.8</c:v>
              </c:pt>
              <c:pt idx="7581">
                <c:v>47.81</c:v>
              </c:pt>
              <c:pt idx="7582">
                <c:v>47.81</c:v>
              </c:pt>
              <c:pt idx="7583">
                <c:v>47.8</c:v>
              </c:pt>
              <c:pt idx="7584">
                <c:v>47.8</c:v>
              </c:pt>
              <c:pt idx="7585">
                <c:v>47.8</c:v>
              </c:pt>
              <c:pt idx="7586">
                <c:v>47.8</c:v>
              </c:pt>
              <c:pt idx="7587">
                <c:v>47.8</c:v>
              </c:pt>
              <c:pt idx="7588">
                <c:v>47.8</c:v>
              </c:pt>
              <c:pt idx="7589">
                <c:v>47.82</c:v>
              </c:pt>
              <c:pt idx="7590">
                <c:v>47.82</c:v>
              </c:pt>
              <c:pt idx="7591">
                <c:v>47.81</c:v>
              </c:pt>
              <c:pt idx="7592">
                <c:v>47.81</c:v>
              </c:pt>
              <c:pt idx="7593">
                <c:v>47.82</c:v>
              </c:pt>
              <c:pt idx="7594">
                <c:v>47.82</c:v>
              </c:pt>
              <c:pt idx="7595">
                <c:v>47.82</c:v>
              </c:pt>
              <c:pt idx="7596">
                <c:v>47.82</c:v>
              </c:pt>
              <c:pt idx="7597">
                <c:v>47.81</c:v>
              </c:pt>
              <c:pt idx="7598">
                <c:v>47.81</c:v>
              </c:pt>
              <c:pt idx="7599">
                <c:v>47.82</c:v>
              </c:pt>
              <c:pt idx="7600">
                <c:v>47.82</c:v>
              </c:pt>
              <c:pt idx="7601">
                <c:v>47.82</c:v>
              </c:pt>
              <c:pt idx="7602">
                <c:v>47.82</c:v>
              </c:pt>
              <c:pt idx="7603">
                <c:v>47.83</c:v>
              </c:pt>
              <c:pt idx="7604">
                <c:v>47.83</c:v>
              </c:pt>
              <c:pt idx="7605">
                <c:v>47.83</c:v>
              </c:pt>
              <c:pt idx="7606">
                <c:v>47.83</c:v>
              </c:pt>
              <c:pt idx="7607">
                <c:v>47.82</c:v>
              </c:pt>
              <c:pt idx="7608">
                <c:v>47.82</c:v>
              </c:pt>
              <c:pt idx="7609">
                <c:v>47.82</c:v>
              </c:pt>
              <c:pt idx="7610">
                <c:v>47.82</c:v>
              </c:pt>
              <c:pt idx="7611">
                <c:v>47.82</c:v>
              </c:pt>
              <c:pt idx="7612">
                <c:v>47.82</c:v>
              </c:pt>
              <c:pt idx="7613">
                <c:v>47.82</c:v>
              </c:pt>
              <c:pt idx="7614">
                <c:v>47.82</c:v>
              </c:pt>
              <c:pt idx="7615">
                <c:v>47.82</c:v>
              </c:pt>
              <c:pt idx="7616">
                <c:v>47.82</c:v>
              </c:pt>
              <c:pt idx="7617">
                <c:v>47.82</c:v>
              </c:pt>
              <c:pt idx="7618">
                <c:v>47.82</c:v>
              </c:pt>
              <c:pt idx="7619">
                <c:v>47.83</c:v>
              </c:pt>
              <c:pt idx="7620">
                <c:v>47.83</c:v>
              </c:pt>
              <c:pt idx="7621">
                <c:v>47.82</c:v>
              </c:pt>
              <c:pt idx="7622">
                <c:v>47.82</c:v>
              </c:pt>
              <c:pt idx="7623">
                <c:v>47.83</c:v>
              </c:pt>
              <c:pt idx="7624">
                <c:v>47.83</c:v>
              </c:pt>
              <c:pt idx="7625">
                <c:v>47.82</c:v>
              </c:pt>
              <c:pt idx="7626">
                <c:v>47.82</c:v>
              </c:pt>
              <c:pt idx="7627">
                <c:v>47.83</c:v>
              </c:pt>
              <c:pt idx="7628">
                <c:v>47.83</c:v>
              </c:pt>
              <c:pt idx="7629">
                <c:v>47.83</c:v>
              </c:pt>
              <c:pt idx="7630">
                <c:v>47.83</c:v>
              </c:pt>
              <c:pt idx="7631">
                <c:v>47.83</c:v>
              </c:pt>
              <c:pt idx="7632">
                <c:v>47.83</c:v>
              </c:pt>
              <c:pt idx="7633">
                <c:v>47.83</c:v>
              </c:pt>
              <c:pt idx="7634">
                <c:v>47.83</c:v>
              </c:pt>
              <c:pt idx="7635">
                <c:v>47.83</c:v>
              </c:pt>
              <c:pt idx="7636">
                <c:v>47.83</c:v>
              </c:pt>
              <c:pt idx="7637">
                <c:v>47.83</c:v>
              </c:pt>
              <c:pt idx="7638">
                <c:v>47.83</c:v>
              </c:pt>
              <c:pt idx="7639">
                <c:v>47.83</c:v>
              </c:pt>
              <c:pt idx="7640">
                <c:v>47.83</c:v>
              </c:pt>
              <c:pt idx="7641">
                <c:v>47.83</c:v>
              </c:pt>
              <c:pt idx="7642">
                <c:v>47.83</c:v>
              </c:pt>
              <c:pt idx="7643">
                <c:v>47.83</c:v>
              </c:pt>
              <c:pt idx="7644">
                <c:v>47.83</c:v>
              </c:pt>
              <c:pt idx="7645">
                <c:v>47.83</c:v>
              </c:pt>
              <c:pt idx="7646">
                <c:v>47.83</c:v>
              </c:pt>
              <c:pt idx="7647">
                <c:v>47.82</c:v>
              </c:pt>
              <c:pt idx="7648">
                <c:v>47.82</c:v>
              </c:pt>
              <c:pt idx="7649">
                <c:v>47.82</c:v>
              </c:pt>
              <c:pt idx="7650">
                <c:v>47.82</c:v>
              </c:pt>
              <c:pt idx="7651">
                <c:v>47.83</c:v>
              </c:pt>
              <c:pt idx="7652">
                <c:v>47.83</c:v>
              </c:pt>
              <c:pt idx="7653">
                <c:v>47.82</c:v>
              </c:pt>
              <c:pt idx="7654">
                <c:v>47.82</c:v>
              </c:pt>
              <c:pt idx="7655">
                <c:v>47.83</c:v>
              </c:pt>
              <c:pt idx="7656">
                <c:v>47.83</c:v>
              </c:pt>
              <c:pt idx="7657">
                <c:v>47.83</c:v>
              </c:pt>
              <c:pt idx="7658">
                <c:v>47.83</c:v>
              </c:pt>
              <c:pt idx="7659">
                <c:v>47.84</c:v>
              </c:pt>
              <c:pt idx="7660">
                <c:v>47.84</c:v>
              </c:pt>
              <c:pt idx="7661">
                <c:v>47.84</c:v>
              </c:pt>
              <c:pt idx="7662">
                <c:v>47.84</c:v>
              </c:pt>
              <c:pt idx="7663">
                <c:v>47.84</c:v>
              </c:pt>
              <c:pt idx="7664">
                <c:v>47.84</c:v>
              </c:pt>
              <c:pt idx="7665">
                <c:v>47.84</c:v>
              </c:pt>
              <c:pt idx="7666">
                <c:v>47.84</c:v>
              </c:pt>
              <c:pt idx="7667">
                <c:v>47.84</c:v>
              </c:pt>
              <c:pt idx="7668">
                <c:v>47.84</c:v>
              </c:pt>
              <c:pt idx="7669">
                <c:v>47.84</c:v>
              </c:pt>
              <c:pt idx="7670">
                <c:v>47.84</c:v>
              </c:pt>
              <c:pt idx="7671">
                <c:v>47.83</c:v>
              </c:pt>
              <c:pt idx="7672">
                <c:v>47.83</c:v>
              </c:pt>
              <c:pt idx="7673">
                <c:v>47.84</c:v>
              </c:pt>
              <c:pt idx="7674">
                <c:v>47.84</c:v>
              </c:pt>
              <c:pt idx="7675">
                <c:v>47.84</c:v>
              </c:pt>
              <c:pt idx="7676">
                <c:v>47.84</c:v>
              </c:pt>
              <c:pt idx="7677">
                <c:v>47.84</c:v>
              </c:pt>
              <c:pt idx="7678">
                <c:v>47.84</c:v>
              </c:pt>
              <c:pt idx="7679">
                <c:v>47.85</c:v>
              </c:pt>
              <c:pt idx="7680">
                <c:v>47.85</c:v>
              </c:pt>
              <c:pt idx="7681">
                <c:v>47.85</c:v>
              </c:pt>
              <c:pt idx="7682">
                <c:v>47.85</c:v>
              </c:pt>
              <c:pt idx="7683">
                <c:v>47.84</c:v>
              </c:pt>
              <c:pt idx="7684">
                <c:v>47.84</c:v>
              </c:pt>
              <c:pt idx="7685">
                <c:v>47.85</c:v>
              </c:pt>
              <c:pt idx="7686">
                <c:v>47.85</c:v>
              </c:pt>
              <c:pt idx="7687">
                <c:v>47.85</c:v>
              </c:pt>
              <c:pt idx="7688">
                <c:v>47.85</c:v>
              </c:pt>
              <c:pt idx="7689">
                <c:v>47.86</c:v>
              </c:pt>
              <c:pt idx="7690">
                <c:v>47.86</c:v>
              </c:pt>
              <c:pt idx="7691">
                <c:v>47.84</c:v>
              </c:pt>
              <c:pt idx="7692">
                <c:v>47.84</c:v>
              </c:pt>
              <c:pt idx="7693">
                <c:v>47.86</c:v>
              </c:pt>
              <c:pt idx="7694">
                <c:v>47.86</c:v>
              </c:pt>
              <c:pt idx="7695">
                <c:v>47.84</c:v>
              </c:pt>
              <c:pt idx="7696">
                <c:v>47.84</c:v>
              </c:pt>
              <c:pt idx="7697">
                <c:v>47.86</c:v>
              </c:pt>
              <c:pt idx="7698">
                <c:v>47.86</c:v>
              </c:pt>
              <c:pt idx="7699">
                <c:v>47.84</c:v>
              </c:pt>
              <c:pt idx="7700">
                <c:v>47.84</c:v>
              </c:pt>
              <c:pt idx="7701">
                <c:v>47.85</c:v>
              </c:pt>
              <c:pt idx="7702">
                <c:v>47.85</c:v>
              </c:pt>
              <c:pt idx="7703">
                <c:v>47.85</c:v>
              </c:pt>
              <c:pt idx="7704">
                <c:v>47.85</c:v>
              </c:pt>
              <c:pt idx="7705">
                <c:v>47.85</c:v>
              </c:pt>
              <c:pt idx="7706">
                <c:v>47.85</c:v>
              </c:pt>
              <c:pt idx="7707">
                <c:v>47.84</c:v>
              </c:pt>
              <c:pt idx="7708">
                <c:v>47.84</c:v>
              </c:pt>
              <c:pt idx="7709">
                <c:v>47.85</c:v>
              </c:pt>
              <c:pt idx="7710">
                <c:v>47.85</c:v>
              </c:pt>
              <c:pt idx="7711">
                <c:v>47.85</c:v>
              </c:pt>
              <c:pt idx="7712">
                <c:v>47.85</c:v>
              </c:pt>
              <c:pt idx="7713">
                <c:v>47.85</c:v>
              </c:pt>
              <c:pt idx="7714">
                <c:v>47.85</c:v>
              </c:pt>
              <c:pt idx="7715">
                <c:v>47.85</c:v>
              </c:pt>
              <c:pt idx="7716">
                <c:v>47.85</c:v>
              </c:pt>
              <c:pt idx="7717">
                <c:v>47.86</c:v>
              </c:pt>
              <c:pt idx="7718">
                <c:v>47.86</c:v>
              </c:pt>
              <c:pt idx="7719">
                <c:v>47.85</c:v>
              </c:pt>
              <c:pt idx="7720">
                <c:v>47.85</c:v>
              </c:pt>
              <c:pt idx="7721">
                <c:v>47.85</c:v>
              </c:pt>
              <c:pt idx="7722">
                <c:v>47.85</c:v>
              </c:pt>
              <c:pt idx="7723">
                <c:v>47.86</c:v>
              </c:pt>
              <c:pt idx="7724">
                <c:v>47.86</c:v>
              </c:pt>
              <c:pt idx="7725">
                <c:v>47.85</c:v>
              </c:pt>
              <c:pt idx="7726">
                <c:v>47.85</c:v>
              </c:pt>
              <c:pt idx="7727">
                <c:v>47.86</c:v>
              </c:pt>
              <c:pt idx="7728">
                <c:v>47.86</c:v>
              </c:pt>
              <c:pt idx="7729">
                <c:v>47.85</c:v>
              </c:pt>
              <c:pt idx="7730">
                <c:v>47.85</c:v>
              </c:pt>
              <c:pt idx="7731">
                <c:v>47.86</c:v>
              </c:pt>
              <c:pt idx="7732">
                <c:v>47.86</c:v>
              </c:pt>
              <c:pt idx="7733">
                <c:v>47.86</c:v>
              </c:pt>
              <c:pt idx="7734">
                <c:v>47.86</c:v>
              </c:pt>
              <c:pt idx="7735">
                <c:v>47.86</c:v>
              </c:pt>
              <c:pt idx="7736">
                <c:v>47.86</c:v>
              </c:pt>
              <c:pt idx="7737">
                <c:v>47.86</c:v>
              </c:pt>
              <c:pt idx="7738">
                <c:v>47.86</c:v>
              </c:pt>
              <c:pt idx="7739">
                <c:v>47.86</c:v>
              </c:pt>
              <c:pt idx="7740">
                <c:v>47.86</c:v>
              </c:pt>
              <c:pt idx="7741">
                <c:v>47.86</c:v>
              </c:pt>
              <c:pt idx="7742">
                <c:v>47.86</c:v>
              </c:pt>
              <c:pt idx="7743">
                <c:v>47.86</c:v>
              </c:pt>
              <c:pt idx="7744">
                <c:v>47.86</c:v>
              </c:pt>
              <c:pt idx="7745">
                <c:v>47.86</c:v>
              </c:pt>
              <c:pt idx="7746">
                <c:v>47.86</c:v>
              </c:pt>
              <c:pt idx="7747">
                <c:v>47.85</c:v>
              </c:pt>
              <c:pt idx="7748">
                <c:v>47.85</c:v>
              </c:pt>
              <c:pt idx="7749">
                <c:v>47.86</c:v>
              </c:pt>
              <c:pt idx="7750">
                <c:v>47.86</c:v>
              </c:pt>
              <c:pt idx="7751">
                <c:v>47.86</c:v>
              </c:pt>
              <c:pt idx="7752">
                <c:v>47.86</c:v>
              </c:pt>
              <c:pt idx="7753">
                <c:v>47.86</c:v>
              </c:pt>
              <c:pt idx="7754">
                <c:v>47.86</c:v>
              </c:pt>
              <c:pt idx="7755">
                <c:v>47.85</c:v>
              </c:pt>
              <c:pt idx="7756">
                <c:v>47.85</c:v>
              </c:pt>
              <c:pt idx="7757">
                <c:v>47.86</c:v>
              </c:pt>
              <c:pt idx="7758">
                <c:v>47.86</c:v>
              </c:pt>
              <c:pt idx="7759">
                <c:v>47.86</c:v>
              </c:pt>
              <c:pt idx="7760">
                <c:v>47.86</c:v>
              </c:pt>
              <c:pt idx="7761">
                <c:v>47.86</c:v>
              </c:pt>
              <c:pt idx="7762">
                <c:v>47.86</c:v>
              </c:pt>
              <c:pt idx="7763">
                <c:v>47.85</c:v>
              </c:pt>
              <c:pt idx="7764">
                <c:v>47.85</c:v>
              </c:pt>
              <c:pt idx="7765">
                <c:v>47.85</c:v>
              </c:pt>
              <c:pt idx="7766">
                <c:v>47.85</c:v>
              </c:pt>
              <c:pt idx="7767">
                <c:v>47.87</c:v>
              </c:pt>
              <c:pt idx="7768">
                <c:v>47.87</c:v>
              </c:pt>
              <c:pt idx="7769">
                <c:v>47.87</c:v>
              </c:pt>
              <c:pt idx="7770">
                <c:v>47.87</c:v>
              </c:pt>
              <c:pt idx="7771">
                <c:v>47.87</c:v>
              </c:pt>
              <c:pt idx="7772">
                <c:v>47.87</c:v>
              </c:pt>
              <c:pt idx="7773">
                <c:v>47.87</c:v>
              </c:pt>
              <c:pt idx="7774">
                <c:v>47.87</c:v>
              </c:pt>
              <c:pt idx="7775">
                <c:v>47.87</c:v>
              </c:pt>
              <c:pt idx="7776">
                <c:v>47.87</c:v>
              </c:pt>
              <c:pt idx="7777">
                <c:v>47.87</c:v>
              </c:pt>
              <c:pt idx="7778">
                <c:v>47.87</c:v>
              </c:pt>
              <c:pt idx="7779">
                <c:v>47.86</c:v>
              </c:pt>
              <c:pt idx="7780">
                <c:v>47.86</c:v>
              </c:pt>
              <c:pt idx="7781">
                <c:v>47.87</c:v>
              </c:pt>
              <c:pt idx="7782">
                <c:v>47.87</c:v>
              </c:pt>
              <c:pt idx="7783">
                <c:v>47.86</c:v>
              </c:pt>
              <c:pt idx="7784">
                <c:v>47.86</c:v>
              </c:pt>
              <c:pt idx="7785">
                <c:v>47.86</c:v>
              </c:pt>
              <c:pt idx="7786">
                <c:v>47.86</c:v>
              </c:pt>
              <c:pt idx="7787">
                <c:v>47.86</c:v>
              </c:pt>
              <c:pt idx="7788">
                <c:v>47.86</c:v>
              </c:pt>
              <c:pt idx="7789">
                <c:v>47.87</c:v>
              </c:pt>
              <c:pt idx="7790">
                <c:v>47.87</c:v>
              </c:pt>
              <c:pt idx="7791">
                <c:v>47.87</c:v>
              </c:pt>
              <c:pt idx="7792">
                <c:v>47.87</c:v>
              </c:pt>
              <c:pt idx="7793">
                <c:v>47.87</c:v>
              </c:pt>
              <c:pt idx="7794">
                <c:v>47.87</c:v>
              </c:pt>
              <c:pt idx="7795">
                <c:v>47.86</c:v>
              </c:pt>
              <c:pt idx="7796">
                <c:v>47.86</c:v>
              </c:pt>
              <c:pt idx="7797">
                <c:v>47.87</c:v>
              </c:pt>
              <c:pt idx="7798">
                <c:v>47.87</c:v>
              </c:pt>
              <c:pt idx="7799">
                <c:v>47.87</c:v>
              </c:pt>
              <c:pt idx="7800">
                <c:v>47.87</c:v>
              </c:pt>
              <c:pt idx="7801">
                <c:v>47.86</c:v>
              </c:pt>
              <c:pt idx="7802">
                <c:v>47.86</c:v>
              </c:pt>
              <c:pt idx="7803">
                <c:v>47.87</c:v>
              </c:pt>
              <c:pt idx="7804">
                <c:v>47.87</c:v>
              </c:pt>
              <c:pt idx="7805">
                <c:v>47.86</c:v>
              </c:pt>
              <c:pt idx="7806">
                <c:v>47.86</c:v>
              </c:pt>
              <c:pt idx="7807">
                <c:v>47.86</c:v>
              </c:pt>
              <c:pt idx="7808">
                <c:v>47.86</c:v>
              </c:pt>
              <c:pt idx="7809">
                <c:v>47.87</c:v>
              </c:pt>
              <c:pt idx="7810">
                <c:v>47.87</c:v>
              </c:pt>
              <c:pt idx="7811">
                <c:v>47.87</c:v>
              </c:pt>
              <c:pt idx="7812">
                <c:v>47.87</c:v>
              </c:pt>
              <c:pt idx="7813">
                <c:v>47.86</c:v>
              </c:pt>
              <c:pt idx="7814">
                <c:v>47.86</c:v>
              </c:pt>
              <c:pt idx="7815">
                <c:v>47.86</c:v>
              </c:pt>
              <c:pt idx="7816">
                <c:v>47.86</c:v>
              </c:pt>
              <c:pt idx="7817">
                <c:v>47.87</c:v>
              </c:pt>
              <c:pt idx="7818">
                <c:v>47.87</c:v>
              </c:pt>
              <c:pt idx="7819">
                <c:v>47.87</c:v>
              </c:pt>
              <c:pt idx="7820">
                <c:v>47.87</c:v>
              </c:pt>
              <c:pt idx="7821">
                <c:v>47.87</c:v>
              </c:pt>
              <c:pt idx="7822">
                <c:v>47.87</c:v>
              </c:pt>
              <c:pt idx="7823">
                <c:v>47.87</c:v>
              </c:pt>
              <c:pt idx="7824">
                <c:v>47.87</c:v>
              </c:pt>
              <c:pt idx="7825">
                <c:v>47.87</c:v>
              </c:pt>
              <c:pt idx="7826">
                <c:v>47.87</c:v>
              </c:pt>
              <c:pt idx="7827">
                <c:v>47.87</c:v>
              </c:pt>
              <c:pt idx="7828">
                <c:v>47.87</c:v>
              </c:pt>
              <c:pt idx="7829">
                <c:v>47.87</c:v>
              </c:pt>
              <c:pt idx="7830">
                <c:v>47.87</c:v>
              </c:pt>
              <c:pt idx="7831">
                <c:v>47.87</c:v>
              </c:pt>
              <c:pt idx="7832">
                <c:v>47.87</c:v>
              </c:pt>
              <c:pt idx="7833">
                <c:v>47.87</c:v>
              </c:pt>
              <c:pt idx="7834">
                <c:v>47.87</c:v>
              </c:pt>
              <c:pt idx="7835">
                <c:v>47.88</c:v>
              </c:pt>
              <c:pt idx="7836">
                <c:v>47.88</c:v>
              </c:pt>
              <c:pt idx="7837">
                <c:v>47.88</c:v>
              </c:pt>
              <c:pt idx="7838">
                <c:v>47.88</c:v>
              </c:pt>
              <c:pt idx="7839">
                <c:v>47.88</c:v>
              </c:pt>
              <c:pt idx="7840">
                <c:v>47.88</c:v>
              </c:pt>
              <c:pt idx="7841">
                <c:v>47.88</c:v>
              </c:pt>
              <c:pt idx="7842">
                <c:v>47.88</c:v>
              </c:pt>
              <c:pt idx="7843">
                <c:v>47.88</c:v>
              </c:pt>
              <c:pt idx="7844">
                <c:v>47.88</c:v>
              </c:pt>
              <c:pt idx="7845">
                <c:v>47.88</c:v>
              </c:pt>
              <c:pt idx="7846">
                <c:v>47.88</c:v>
              </c:pt>
              <c:pt idx="7847">
                <c:v>47.88</c:v>
              </c:pt>
              <c:pt idx="7848">
                <c:v>47.88</c:v>
              </c:pt>
              <c:pt idx="7849">
                <c:v>47.88</c:v>
              </c:pt>
              <c:pt idx="7850">
                <c:v>47.88</c:v>
              </c:pt>
              <c:pt idx="7851">
                <c:v>47.88</c:v>
              </c:pt>
              <c:pt idx="7852">
                <c:v>47.88</c:v>
              </c:pt>
              <c:pt idx="7853">
                <c:v>47.88</c:v>
              </c:pt>
              <c:pt idx="7854">
                <c:v>47.88</c:v>
              </c:pt>
              <c:pt idx="7855">
                <c:v>47.88</c:v>
              </c:pt>
              <c:pt idx="7856">
                <c:v>47.88</c:v>
              </c:pt>
              <c:pt idx="7857">
                <c:v>47.88</c:v>
              </c:pt>
              <c:pt idx="7858">
                <c:v>47.88</c:v>
              </c:pt>
              <c:pt idx="7859">
                <c:v>47.88</c:v>
              </c:pt>
              <c:pt idx="7860">
                <c:v>47.88</c:v>
              </c:pt>
              <c:pt idx="7861">
                <c:v>47.88</c:v>
              </c:pt>
              <c:pt idx="7862">
                <c:v>47.88</c:v>
              </c:pt>
              <c:pt idx="7863">
                <c:v>47.88</c:v>
              </c:pt>
              <c:pt idx="7864">
                <c:v>47.88</c:v>
              </c:pt>
              <c:pt idx="7865">
                <c:v>47.87</c:v>
              </c:pt>
              <c:pt idx="7866">
                <c:v>47.87</c:v>
              </c:pt>
              <c:pt idx="7867">
                <c:v>47.88</c:v>
              </c:pt>
              <c:pt idx="7868">
                <c:v>47.88</c:v>
              </c:pt>
              <c:pt idx="7869">
                <c:v>47.88</c:v>
              </c:pt>
              <c:pt idx="7870">
                <c:v>47.88</c:v>
              </c:pt>
              <c:pt idx="7871">
                <c:v>47.88</c:v>
              </c:pt>
              <c:pt idx="7872">
                <c:v>47.88</c:v>
              </c:pt>
              <c:pt idx="7873">
                <c:v>47.88</c:v>
              </c:pt>
              <c:pt idx="7874">
                <c:v>47.88</c:v>
              </c:pt>
              <c:pt idx="7875">
                <c:v>47.88</c:v>
              </c:pt>
              <c:pt idx="7876">
                <c:v>47.88</c:v>
              </c:pt>
              <c:pt idx="7877">
                <c:v>47.88</c:v>
              </c:pt>
              <c:pt idx="7878">
                <c:v>47.88</c:v>
              </c:pt>
              <c:pt idx="7879">
                <c:v>47.88</c:v>
              </c:pt>
              <c:pt idx="7880">
                <c:v>47.88</c:v>
              </c:pt>
              <c:pt idx="7881">
                <c:v>47.88</c:v>
              </c:pt>
              <c:pt idx="7882">
                <c:v>47.88</c:v>
              </c:pt>
              <c:pt idx="7883">
                <c:v>47.88</c:v>
              </c:pt>
              <c:pt idx="7884">
                <c:v>47.88</c:v>
              </c:pt>
              <c:pt idx="7885">
                <c:v>47.88</c:v>
              </c:pt>
              <c:pt idx="7886">
                <c:v>47.88</c:v>
              </c:pt>
              <c:pt idx="7887">
                <c:v>47.88</c:v>
              </c:pt>
              <c:pt idx="7888">
                <c:v>47.88</c:v>
              </c:pt>
              <c:pt idx="7889">
                <c:v>47.89</c:v>
              </c:pt>
              <c:pt idx="7890">
                <c:v>47.89</c:v>
              </c:pt>
              <c:pt idx="7891">
                <c:v>47.89</c:v>
              </c:pt>
              <c:pt idx="7892">
                <c:v>47.89</c:v>
              </c:pt>
              <c:pt idx="7893">
                <c:v>47.89</c:v>
              </c:pt>
              <c:pt idx="7894">
                <c:v>47.89</c:v>
              </c:pt>
              <c:pt idx="7895">
                <c:v>47.89</c:v>
              </c:pt>
              <c:pt idx="7896">
                <c:v>47.89</c:v>
              </c:pt>
              <c:pt idx="7897">
                <c:v>47.89</c:v>
              </c:pt>
              <c:pt idx="7898">
                <c:v>47.89</c:v>
              </c:pt>
              <c:pt idx="7899">
                <c:v>47.89</c:v>
              </c:pt>
              <c:pt idx="7900">
                <c:v>47.89</c:v>
              </c:pt>
              <c:pt idx="7901">
                <c:v>47.9</c:v>
              </c:pt>
              <c:pt idx="7902">
                <c:v>47.9</c:v>
              </c:pt>
              <c:pt idx="7903">
                <c:v>47.89</c:v>
              </c:pt>
              <c:pt idx="7904">
                <c:v>47.89</c:v>
              </c:pt>
              <c:pt idx="7905">
                <c:v>47.88</c:v>
              </c:pt>
              <c:pt idx="7906">
                <c:v>47.88</c:v>
              </c:pt>
              <c:pt idx="7907">
                <c:v>47.89</c:v>
              </c:pt>
              <c:pt idx="7908">
                <c:v>47.89</c:v>
              </c:pt>
              <c:pt idx="7909">
                <c:v>47.89</c:v>
              </c:pt>
              <c:pt idx="7910">
                <c:v>47.89</c:v>
              </c:pt>
              <c:pt idx="7911">
                <c:v>47.89</c:v>
              </c:pt>
              <c:pt idx="7912">
                <c:v>47.89</c:v>
              </c:pt>
              <c:pt idx="7913">
                <c:v>47.89</c:v>
              </c:pt>
              <c:pt idx="7914">
                <c:v>47.89</c:v>
              </c:pt>
              <c:pt idx="7915">
                <c:v>47.9</c:v>
              </c:pt>
              <c:pt idx="7916">
                <c:v>47.9</c:v>
              </c:pt>
              <c:pt idx="7917">
                <c:v>47.9</c:v>
              </c:pt>
              <c:pt idx="7918">
                <c:v>47.9</c:v>
              </c:pt>
              <c:pt idx="7919">
                <c:v>47.9</c:v>
              </c:pt>
              <c:pt idx="7920">
                <c:v>47.9</c:v>
              </c:pt>
              <c:pt idx="7921">
                <c:v>47.89</c:v>
              </c:pt>
              <c:pt idx="7922">
                <c:v>47.89</c:v>
              </c:pt>
              <c:pt idx="7923">
                <c:v>47.89</c:v>
              </c:pt>
              <c:pt idx="7924">
                <c:v>47.89</c:v>
              </c:pt>
              <c:pt idx="7925">
                <c:v>47.89</c:v>
              </c:pt>
              <c:pt idx="7926">
                <c:v>47.89</c:v>
              </c:pt>
              <c:pt idx="7927">
                <c:v>47.89</c:v>
              </c:pt>
              <c:pt idx="7928">
                <c:v>47.89</c:v>
              </c:pt>
              <c:pt idx="7929">
                <c:v>47.89</c:v>
              </c:pt>
              <c:pt idx="7930">
                <c:v>47.89</c:v>
              </c:pt>
              <c:pt idx="7931">
                <c:v>47.89</c:v>
              </c:pt>
              <c:pt idx="7932">
                <c:v>47.89</c:v>
              </c:pt>
              <c:pt idx="7933">
                <c:v>47.89</c:v>
              </c:pt>
              <c:pt idx="7934">
                <c:v>47.89</c:v>
              </c:pt>
              <c:pt idx="7935">
                <c:v>47.89</c:v>
              </c:pt>
              <c:pt idx="7936">
                <c:v>47.89</c:v>
              </c:pt>
              <c:pt idx="7937">
                <c:v>47.9</c:v>
              </c:pt>
              <c:pt idx="7938">
                <c:v>47.9</c:v>
              </c:pt>
              <c:pt idx="7939">
                <c:v>47.9</c:v>
              </c:pt>
              <c:pt idx="7940">
                <c:v>47.9</c:v>
              </c:pt>
              <c:pt idx="7941">
                <c:v>47.9</c:v>
              </c:pt>
              <c:pt idx="7942">
                <c:v>47.9</c:v>
              </c:pt>
              <c:pt idx="7943">
                <c:v>47.89</c:v>
              </c:pt>
              <c:pt idx="7944">
                <c:v>47.89</c:v>
              </c:pt>
              <c:pt idx="7945">
                <c:v>47.89</c:v>
              </c:pt>
              <c:pt idx="7946">
                <c:v>47.89</c:v>
              </c:pt>
              <c:pt idx="7947">
                <c:v>47.89</c:v>
              </c:pt>
              <c:pt idx="7948">
                <c:v>47.89</c:v>
              </c:pt>
              <c:pt idx="7949">
                <c:v>47.89</c:v>
              </c:pt>
              <c:pt idx="7950">
                <c:v>47.89</c:v>
              </c:pt>
              <c:pt idx="7951">
                <c:v>47.89</c:v>
              </c:pt>
              <c:pt idx="7952">
                <c:v>47.89</c:v>
              </c:pt>
              <c:pt idx="7953">
                <c:v>47.89</c:v>
              </c:pt>
              <c:pt idx="7954">
                <c:v>47.89</c:v>
              </c:pt>
              <c:pt idx="7955">
                <c:v>47.89</c:v>
              </c:pt>
              <c:pt idx="7956">
                <c:v>47.89</c:v>
              </c:pt>
              <c:pt idx="7957">
                <c:v>47.9</c:v>
              </c:pt>
              <c:pt idx="7958">
                <c:v>47.9</c:v>
              </c:pt>
              <c:pt idx="7959">
                <c:v>47.9</c:v>
              </c:pt>
              <c:pt idx="7960">
                <c:v>47.9</c:v>
              </c:pt>
              <c:pt idx="7961">
                <c:v>47.9</c:v>
              </c:pt>
              <c:pt idx="7962">
                <c:v>47.9</c:v>
              </c:pt>
              <c:pt idx="7963">
                <c:v>47.9</c:v>
              </c:pt>
              <c:pt idx="7964">
                <c:v>47.9</c:v>
              </c:pt>
              <c:pt idx="7965">
                <c:v>47.9</c:v>
              </c:pt>
              <c:pt idx="7966">
                <c:v>47.9</c:v>
              </c:pt>
              <c:pt idx="7967">
                <c:v>47.9</c:v>
              </c:pt>
              <c:pt idx="7968">
                <c:v>47.9</c:v>
              </c:pt>
              <c:pt idx="7969">
                <c:v>47.89</c:v>
              </c:pt>
              <c:pt idx="7970">
                <c:v>47.89</c:v>
              </c:pt>
              <c:pt idx="7971">
                <c:v>47.89</c:v>
              </c:pt>
              <c:pt idx="7972">
                <c:v>47.89</c:v>
              </c:pt>
              <c:pt idx="7973">
                <c:v>47.9</c:v>
              </c:pt>
              <c:pt idx="7974">
                <c:v>47.9</c:v>
              </c:pt>
              <c:pt idx="7975">
                <c:v>47.89</c:v>
              </c:pt>
              <c:pt idx="7976">
                <c:v>47.89</c:v>
              </c:pt>
              <c:pt idx="7977">
                <c:v>47.9</c:v>
              </c:pt>
              <c:pt idx="7978">
                <c:v>47.9</c:v>
              </c:pt>
              <c:pt idx="7979">
                <c:v>47.89</c:v>
              </c:pt>
              <c:pt idx="7980">
                <c:v>47.89</c:v>
              </c:pt>
              <c:pt idx="7981">
                <c:v>47.9</c:v>
              </c:pt>
              <c:pt idx="7982">
                <c:v>47.9</c:v>
              </c:pt>
              <c:pt idx="7983">
                <c:v>47.9</c:v>
              </c:pt>
              <c:pt idx="7984">
                <c:v>47.9</c:v>
              </c:pt>
              <c:pt idx="7985">
                <c:v>47.9</c:v>
              </c:pt>
              <c:pt idx="7986">
                <c:v>47.9</c:v>
              </c:pt>
              <c:pt idx="7987">
                <c:v>47.9</c:v>
              </c:pt>
              <c:pt idx="7988">
                <c:v>47.9</c:v>
              </c:pt>
              <c:pt idx="7989">
                <c:v>47.9</c:v>
              </c:pt>
              <c:pt idx="7990">
                <c:v>47.9</c:v>
              </c:pt>
              <c:pt idx="7991">
                <c:v>47.9</c:v>
              </c:pt>
              <c:pt idx="7992">
                <c:v>47.9</c:v>
              </c:pt>
              <c:pt idx="7993">
                <c:v>47.91</c:v>
              </c:pt>
              <c:pt idx="7994">
                <c:v>47.91</c:v>
              </c:pt>
              <c:pt idx="7995">
                <c:v>47.91</c:v>
              </c:pt>
              <c:pt idx="7996">
                <c:v>47.91</c:v>
              </c:pt>
              <c:pt idx="7997">
                <c:v>47.9</c:v>
              </c:pt>
              <c:pt idx="7998">
                <c:v>47.9</c:v>
              </c:pt>
              <c:pt idx="7999">
                <c:v>47.9</c:v>
              </c:pt>
              <c:pt idx="8000">
                <c:v>47.9</c:v>
              </c:pt>
              <c:pt idx="8001">
                <c:v>47.9</c:v>
              </c:pt>
              <c:pt idx="8002">
                <c:v>47.9</c:v>
              </c:pt>
              <c:pt idx="8003">
                <c:v>47.89</c:v>
              </c:pt>
              <c:pt idx="8004">
                <c:v>47.89</c:v>
              </c:pt>
              <c:pt idx="8005">
                <c:v>47.88</c:v>
              </c:pt>
              <c:pt idx="8006">
                <c:v>47.88</c:v>
              </c:pt>
              <c:pt idx="8007">
                <c:v>47.9</c:v>
              </c:pt>
              <c:pt idx="8008">
                <c:v>47.9</c:v>
              </c:pt>
              <c:pt idx="8009">
                <c:v>47.91</c:v>
              </c:pt>
              <c:pt idx="8010">
                <c:v>47.91</c:v>
              </c:pt>
              <c:pt idx="8011">
                <c:v>47.91</c:v>
              </c:pt>
              <c:pt idx="8012">
                <c:v>47.91</c:v>
              </c:pt>
              <c:pt idx="8013">
                <c:v>47.91</c:v>
              </c:pt>
              <c:pt idx="8014">
                <c:v>47.91</c:v>
              </c:pt>
              <c:pt idx="8015">
                <c:v>47.91</c:v>
              </c:pt>
              <c:pt idx="8016">
                <c:v>47.91</c:v>
              </c:pt>
              <c:pt idx="8017">
                <c:v>47.92</c:v>
              </c:pt>
              <c:pt idx="8018">
                <c:v>47.92</c:v>
              </c:pt>
              <c:pt idx="8019">
                <c:v>47.93</c:v>
              </c:pt>
              <c:pt idx="8020">
                <c:v>47.93</c:v>
              </c:pt>
              <c:pt idx="8021">
                <c:v>47.93</c:v>
              </c:pt>
              <c:pt idx="8022">
                <c:v>47.93</c:v>
              </c:pt>
              <c:pt idx="8023">
                <c:v>47.92</c:v>
              </c:pt>
              <c:pt idx="8024">
                <c:v>47.92</c:v>
              </c:pt>
              <c:pt idx="8025">
                <c:v>47.94</c:v>
              </c:pt>
              <c:pt idx="8026">
                <c:v>47.94</c:v>
              </c:pt>
              <c:pt idx="8027">
                <c:v>47.94</c:v>
              </c:pt>
              <c:pt idx="8028">
                <c:v>47.94</c:v>
              </c:pt>
              <c:pt idx="8029">
                <c:v>47.94</c:v>
              </c:pt>
              <c:pt idx="8030">
                <c:v>47.94</c:v>
              </c:pt>
              <c:pt idx="8031">
                <c:v>47.94</c:v>
              </c:pt>
              <c:pt idx="8032">
                <c:v>47.94</c:v>
              </c:pt>
              <c:pt idx="8033">
                <c:v>47.95</c:v>
              </c:pt>
              <c:pt idx="8034">
                <c:v>47.95</c:v>
              </c:pt>
              <c:pt idx="8035">
                <c:v>47.95</c:v>
              </c:pt>
              <c:pt idx="8036">
                <c:v>47.95</c:v>
              </c:pt>
              <c:pt idx="8037">
                <c:v>47.95</c:v>
              </c:pt>
              <c:pt idx="8038">
                <c:v>47.95</c:v>
              </c:pt>
              <c:pt idx="8039">
                <c:v>47.95</c:v>
              </c:pt>
              <c:pt idx="8040">
                <c:v>47.95</c:v>
              </c:pt>
              <c:pt idx="8041">
                <c:v>47.96</c:v>
              </c:pt>
              <c:pt idx="8042">
                <c:v>47.96</c:v>
              </c:pt>
              <c:pt idx="8043">
                <c:v>47.96</c:v>
              </c:pt>
              <c:pt idx="8044">
                <c:v>47.96</c:v>
              </c:pt>
              <c:pt idx="8045">
                <c:v>47.96</c:v>
              </c:pt>
              <c:pt idx="8046">
                <c:v>47.96</c:v>
              </c:pt>
              <c:pt idx="8047">
                <c:v>47.96</c:v>
              </c:pt>
              <c:pt idx="8048">
                <c:v>47.96</c:v>
              </c:pt>
              <c:pt idx="8049">
                <c:v>47.96</c:v>
              </c:pt>
              <c:pt idx="8050">
                <c:v>47.96</c:v>
              </c:pt>
              <c:pt idx="8051">
                <c:v>47.97</c:v>
              </c:pt>
              <c:pt idx="8052">
                <c:v>47.97</c:v>
              </c:pt>
              <c:pt idx="8053">
                <c:v>47.97</c:v>
              </c:pt>
              <c:pt idx="8054">
                <c:v>47.97</c:v>
              </c:pt>
              <c:pt idx="8055">
                <c:v>47.96</c:v>
              </c:pt>
              <c:pt idx="8056">
                <c:v>47.96</c:v>
              </c:pt>
              <c:pt idx="8057">
                <c:v>47.97</c:v>
              </c:pt>
              <c:pt idx="8058">
                <c:v>47.97</c:v>
              </c:pt>
              <c:pt idx="8059">
                <c:v>47.97</c:v>
              </c:pt>
              <c:pt idx="8060">
                <c:v>47.97</c:v>
              </c:pt>
              <c:pt idx="8061">
                <c:v>47.97</c:v>
              </c:pt>
              <c:pt idx="8062">
                <c:v>47.97</c:v>
              </c:pt>
              <c:pt idx="8063">
                <c:v>47.97</c:v>
              </c:pt>
              <c:pt idx="8064">
                <c:v>47.97</c:v>
              </c:pt>
              <c:pt idx="8065">
                <c:v>47.97</c:v>
              </c:pt>
              <c:pt idx="8066">
                <c:v>47.97</c:v>
              </c:pt>
              <c:pt idx="8067">
                <c:v>47.97</c:v>
              </c:pt>
              <c:pt idx="8068">
                <c:v>47.97</c:v>
              </c:pt>
              <c:pt idx="8069">
                <c:v>47.97</c:v>
              </c:pt>
              <c:pt idx="8070">
                <c:v>47.97</c:v>
              </c:pt>
              <c:pt idx="8071">
                <c:v>47.97</c:v>
              </c:pt>
              <c:pt idx="8072">
                <c:v>47.97</c:v>
              </c:pt>
              <c:pt idx="8073">
                <c:v>47.96</c:v>
              </c:pt>
              <c:pt idx="8074">
                <c:v>47.96</c:v>
              </c:pt>
              <c:pt idx="8075">
                <c:v>47.97</c:v>
              </c:pt>
              <c:pt idx="8076">
                <c:v>47.97</c:v>
              </c:pt>
              <c:pt idx="8077">
                <c:v>47.97</c:v>
              </c:pt>
              <c:pt idx="8078">
                <c:v>47.97</c:v>
              </c:pt>
              <c:pt idx="8079">
                <c:v>47.96</c:v>
              </c:pt>
              <c:pt idx="8080">
                <c:v>47.96</c:v>
              </c:pt>
              <c:pt idx="8081">
                <c:v>47.98</c:v>
              </c:pt>
              <c:pt idx="8082">
                <c:v>47.98</c:v>
              </c:pt>
              <c:pt idx="8083">
                <c:v>47.98</c:v>
              </c:pt>
              <c:pt idx="8084">
                <c:v>47.98</c:v>
              </c:pt>
              <c:pt idx="8085">
                <c:v>47.98</c:v>
              </c:pt>
              <c:pt idx="8086">
                <c:v>47.98</c:v>
              </c:pt>
              <c:pt idx="8087">
                <c:v>47.98</c:v>
              </c:pt>
              <c:pt idx="8088">
                <c:v>47.98</c:v>
              </c:pt>
              <c:pt idx="8089">
                <c:v>47.98</c:v>
              </c:pt>
              <c:pt idx="8090">
                <c:v>47.98</c:v>
              </c:pt>
              <c:pt idx="8091">
                <c:v>47.99</c:v>
              </c:pt>
              <c:pt idx="8092">
                <c:v>47.99</c:v>
              </c:pt>
              <c:pt idx="8093">
                <c:v>47.99</c:v>
              </c:pt>
              <c:pt idx="8094">
                <c:v>47.99</c:v>
              </c:pt>
              <c:pt idx="8095">
                <c:v>47.99</c:v>
              </c:pt>
              <c:pt idx="8096">
                <c:v>47.99</c:v>
              </c:pt>
              <c:pt idx="8097">
                <c:v>47.99</c:v>
              </c:pt>
              <c:pt idx="8098">
                <c:v>47.99</c:v>
              </c:pt>
              <c:pt idx="8099">
                <c:v>47.99</c:v>
              </c:pt>
              <c:pt idx="8100">
                <c:v>47.99</c:v>
              </c:pt>
              <c:pt idx="8101">
                <c:v>47.99</c:v>
              </c:pt>
              <c:pt idx="8102">
                <c:v>47.99</c:v>
              </c:pt>
              <c:pt idx="8103">
                <c:v>48</c:v>
              </c:pt>
              <c:pt idx="8104">
                <c:v>48</c:v>
              </c:pt>
              <c:pt idx="8105">
                <c:v>47.99</c:v>
              </c:pt>
              <c:pt idx="8106">
                <c:v>47.99</c:v>
              </c:pt>
              <c:pt idx="8107">
                <c:v>48</c:v>
              </c:pt>
              <c:pt idx="8108">
                <c:v>48</c:v>
              </c:pt>
              <c:pt idx="8109">
                <c:v>48</c:v>
              </c:pt>
              <c:pt idx="8110">
                <c:v>48</c:v>
              </c:pt>
              <c:pt idx="8111">
                <c:v>47.99</c:v>
              </c:pt>
              <c:pt idx="8112">
                <c:v>47.99</c:v>
              </c:pt>
              <c:pt idx="8113">
                <c:v>48</c:v>
              </c:pt>
              <c:pt idx="8114">
                <c:v>48</c:v>
              </c:pt>
              <c:pt idx="8115">
                <c:v>48</c:v>
              </c:pt>
              <c:pt idx="8116">
                <c:v>48</c:v>
              </c:pt>
              <c:pt idx="8117">
                <c:v>48</c:v>
              </c:pt>
              <c:pt idx="8118">
                <c:v>48</c:v>
              </c:pt>
              <c:pt idx="8119">
                <c:v>48</c:v>
              </c:pt>
              <c:pt idx="8120">
                <c:v>48</c:v>
              </c:pt>
              <c:pt idx="8121">
                <c:v>48</c:v>
              </c:pt>
              <c:pt idx="8122">
                <c:v>48</c:v>
              </c:pt>
              <c:pt idx="8123">
                <c:v>48</c:v>
              </c:pt>
              <c:pt idx="8124">
                <c:v>48</c:v>
              </c:pt>
              <c:pt idx="8125">
                <c:v>48</c:v>
              </c:pt>
              <c:pt idx="8126">
                <c:v>48</c:v>
              </c:pt>
              <c:pt idx="8127">
                <c:v>48</c:v>
              </c:pt>
              <c:pt idx="8128">
                <c:v>48</c:v>
              </c:pt>
              <c:pt idx="8129">
                <c:v>48</c:v>
              </c:pt>
              <c:pt idx="8130">
                <c:v>48</c:v>
              </c:pt>
              <c:pt idx="8131">
                <c:v>48.01</c:v>
              </c:pt>
              <c:pt idx="8132">
                <c:v>48.01</c:v>
              </c:pt>
              <c:pt idx="8133">
                <c:v>48.01</c:v>
              </c:pt>
              <c:pt idx="8134">
                <c:v>48.01</c:v>
              </c:pt>
              <c:pt idx="8135">
                <c:v>48.01</c:v>
              </c:pt>
              <c:pt idx="8136">
                <c:v>48.01</c:v>
              </c:pt>
              <c:pt idx="8137">
                <c:v>48.01</c:v>
              </c:pt>
              <c:pt idx="8138">
                <c:v>48.01</c:v>
              </c:pt>
              <c:pt idx="8139">
                <c:v>48</c:v>
              </c:pt>
              <c:pt idx="8140">
                <c:v>48</c:v>
              </c:pt>
              <c:pt idx="8141">
                <c:v>48.02</c:v>
              </c:pt>
              <c:pt idx="8142">
                <c:v>48.02</c:v>
              </c:pt>
              <c:pt idx="8143">
                <c:v>48.01</c:v>
              </c:pt>
              <c:pt idx="8144">
                <c:v>48.01</c:v>
              </c:pt>
              <c:pt idx="8145">
                <c:v>48.01</c:v>
              </c:pt>
              <c:pt idx="8146">
                <c:v>48.01</c:v>
              </c:pt>
              <c:pt idx="8147">
                <c:v>48</c:v>
              </c:pt>
              <c:pt idx="8148">
                <c:v>48</c:v>
              </c:pt>
              <c:pt idx="8149">
                <c:v>48.01</c:v>
              </c:pt>
              <c:pt idx="8150">
                <c:v>48.01</c:v>
              </c:pt>
              <c:pt idx="8151">
                <c:v>48.01</c:v>
              </c:pt>
              <c:pt idx="8152">
                <c:v>48.01</c:v>
              </c:pt>
              <c:pt idx="8153">
                <c:v>48.01</c:v>
              </c:pt>
              <c:pt idx="8154">
                <c:v>48.01</c:v>
              </c:pt>
              <c:pt idx="8155">
                <c:v>48.02</c:v>
              </c:pt>
              <c:pt idx="8156">
                <c:v>48.02</c:v>
              </c:pt>
              <c:pt idx="8157">
                <c:v>48.01</c:v>
              </c:pt>
              <c:pt idx="8158">
                <c:v>48.01</c:v>
              </c:pt>
              <c:pt idx="8159">
                <c:v>48.01</c:v>
              </c:pt>
              <c:pt idx="8160">
                <c:v>48.01</c:v>
              </c:pt>
              <c:pt idx="8161">
                <c:v>48.02</c:v>
              </c:pt>
              <c:pt idx="8162">
                <c:v>48.02</c:v>
              </c:pt>
              <c:pt idx="8163">
                <c:v>48.01</c:v>
              </c:pt>
              <c:pt idx="8164">
                <c:v>48.01</c:v>
              </c:pt>
              <c:pt idx="8165">
                <c:v>48.02</c:v>
              </c:pt>
              <c:pt idx="8166">
                <c:v>48.02</c:v>
              </c:pt>
              <c:pt idx="8167">
                <c:v>48.02</c:v>
              </c:pt>
              <c:pt idx="8168">
                <c:v>48.02</c:v>
              </c:pt>
              <c:pt idx="8169">
                <c:v>48.03</c:v>
              </c:pt>
              <c:pt idx="8170">
                <c:v>48.03</c:v>
              </c:pt>
              <c:pt idx="8171">
                <c:v>48.02</c:v>
              </c:pt>
              <c:pt idx="8172">
                <c:v>48.02</c:v>
              </c:pt>
              <c:pt idx="8173">
                <c:v>48.03</c:v>
              </c:pt>
              <c:pt idx="8174">
                <c:v>48.03</c:v>
              </c:pt>
              <c:pt idx="8175">
                <c:v>48.02</c:v>
              </c:pt>
              <c:pt idx="8176">
                <c:v>48.02</c:v>
              </c:pt>
              <c:pt idx="8177">
                <c:v>48.03</c:v>
              </c:pt>
              <c:pt idx="8178">
                <c:v>48.03</c:v>
              </c:pt>
              <c:pt idx="8179">
                <c:v>48.02</c:v>
              </c:pt>
              <c:pt idx="8180">
                <c:v>48.02</c:v>
              </c:pt>
              <c:pt idx="8181">
                <c:v>48.02</c:v>
              </c:pt>
              <c:pt idx="8182">
                <c:v>48.02</c:v>
              </c:pt>
              <c:pt idx="8183">
                <c:v>48.02</c:v>
              </c:pt>
              <c:pt idx="8184">
                <c:v>48.02</c:v>
              </c:pt>
              <c:pt idx="8185">
                <c:v>48.02</c:v>
              </c:pt>
              <c:pt idx="8186">
                <c:v>48.02</c:v>
              </c:pt>
              <c:pt idx="8187">
                <c:v>48.02</c:v>
              </c:pt>
              <c:pt idx="8188">
                <c:v>48.02</c:v>
              </c:pt>
              <c:pt idx="8189">
                <c:v>48.02</c:v>
              </c:pt>
              <c:pt idx="8190">
                <c:v>48.02</c:v>
              </c:pt>
              <c:pt idx="8191">
                <c:v>48.03</c:v>
              </c:pt>
              <c:pt idx="8192">
                <c:v>48.03</c:v>
              </c:pt>
              <c:pt idx="8193">
                <c:v>48.02</c:v>
              </c:pt>
              <c:pt idx="8194">
                <c:v>48.02</c:v>
              </c:pt>
              <c:pt idx="8195">
                <c:v>48.03</c:v>
              </c:pt>
              <c:pt idx="8196">
                <c:v>48.03</c:v>
              </c:pt>
              <c:pt idx="8197">
                <c:v>48.02</c:v>
              </c:pt>
              <c:pt idx="8198">
                <c:v>48.02</c:v>
              </c:pt>
              <c:pt idx="8199">
                <c:v>48.02</c:v>
              </c:pt>
              <c:pt idx="8200">
                <c:v>48.02</c:v>
              </c:pt>
              <c:pt idx="8201">
                <c:v>48.03</c:v>
              </c:pt>
              <c:pt idx="8202">
                <c:v>48.03</c:v>
              </c:pt>
              <c:pt idx="8203">
                <c:v>48.03</c:v>
              </c:pt>
              <c:pt idx="8204">
                <c:v>48.03</c:v>
              </c:pt>
              <c:pt idx="8205">
                <c:v>48.03</c:v>
              </c:pt>
              <c:pt idx="8206">
                <c:v>48.03</c:v>
              </c:pt>
              <c:pt idx="8207">
                <c:v>48.03</c:v>
              </c:pt>
              <c:pt idx="8208">
                <c:v>48.04</c:v>
              </c:pt>
              <c:pt idx="8209">
                <c:v>48.04</c:v>
              </c:pt>
              <c:pt idx="8210">
                <c:v>48.04</c:v>
              </c:pt>
              <c:pt idx="8211">
                <c:v>48.03</c:v>
              </c:pt>
              <c:pt idx="8212">
                <c:v>48.03</c:v>
              </c:pt>
              <c:pt idx="8213">
                <c:v>48.03</c:v>
              </c:pt>
              <c:pt idx="8214">
                <c:v>48.03</c:v>
              </c:pt>
              <c:pt idx="8215">
                <c:v>48.03</c:v>
              </c:pt>
              <c:pt idx="8216">
                <c:v>48.03</c:v>
              </c:pt>
              <c:pt idx="8217">
                <c:v>48.03</c:v>
              </c:pt>
              <c:pt idx="8218">
                <c:v>48.03</c:v>
              </c:pt>
              <c:pt idx="8219">
                <c:v>48.03</c:v>
              </c:pt>
              <c:pt idx="8220">
                <c:v>48.03</c:v>
              </c:pt>
              <c:pt idx="8221">
                <c:v>48.03</c:v>
              </c:pt>
              <c:pt idx="8222">
                <c:v>48.03</c:v>
              </c:pt>
              <c:pt idx="8223">
                <c:v>48.03</c:v>
              </c:pt>
              <c:pt idx="8224">
                <c:v>48.03</c:v>
              </c:pt>
              <c:pt idx="8225">
                <c:v>48.03</c:v>
              </c:pt>
              <c:pt idx="8226">
                <c:v>48.03</c:v>
              </c:pt>
              <c:pt idx="8227">
                <c:v>48.03</c:v>
              </c:pt>
              <c:pt idx="8228">
                <c:v>48.03</c:v>
              </c:pt>
              <c:pt idx="8229">
                <c:v>48.03</c:v>
              </c:pt>
              <c:pt idx="8230">
                <c:v>48.03</c:v>
              </c:pt>
              <c:pt idx="8231">
                <c:v>48.03</c:v>
              </c:pt>
              <c:pt idx="8232">
                <c:v>48.03</c:v>
              </c:pt>
              <c:pt idx="8233">
                <c:v>48.03</c:v>
              </c:pt>
              <c:pt idx="8234">
                <c:v>48.03</c:v>
              </c:pt>
              <c:pt idx="8235">
                <c:v>48.03</c:v>
              </c:pt>
              <c:pt idx="8236">
                <c:v>48.03</c:v>
              </c:pt>
              <c:pt idx="8237">
                <c:v>48.03</c:v>
              </c:pt>
              <c:pt idx="8238">
                <c:v>48.03</c:v>
              </c:pt>
              <c:pt idx="8239">
                <c:v>48.02</c:v>
              </c:pt>
              <c:pt idx="8240">
                <c:v>48.02</c:v>
              </c:pt>
              <c:pt idx="8241">
                <c:v>48.04</c:v>
              </c:pt>
              <c:pt idx="8242">
                <c:v>48.04</c:v>
              </c:pt>
              <c:pt idx="8243">
                <c:v>48.03</c:v>
              </c:pt>
              <c:pt idx="8244">
                <c:v>48.03</c:v>
              </c:pt>
              <c:pt idx="8245">
                <c:v>48.03</c:v>
              </c:pt>
              <c:pt idx="8246">
                <c:v>48.03</c:v>
              </c:pt>
              <c:pt idx="8247">
                <c:v>48.03</c:v>
              </c:pt>
              <c:pt idx="8248">
                <c:v>48.03</c:v>
              </c:pt>
              <c:pt idx="8249">
                <c:v>48.04</c:v>
              </c:pt>
              <c:pt idx="8250">
                <c:v>48.04</c:v>
              </c:pt>
              <c:pt idx="8251">
                <c:v>48.04</c:v>
              </c:pt>
              <c:pt idx="8252">
                <c:v>48.04</c:v>
              </c:pt>
              <c:pt idx="8253">
                <c:v>48.03</c:v>
              </c:pt>
              <c:pt idx="8254">
                <c:v>48.03</c:v>
              </c:pt>
              <c:pt idx="8255">
                <c:v>48.03</c:v>
              </c:pt>
              <c:pt idx="8256">
                <c:v>48.03</c:v>
              </c:pt>
              <c:pt idx="8257">
                <c:v>48.03</c:v>
              </c:pt>
              <c:pt idx="8258">
                <c:v>48.03</c:v>
              </c:pt>
              <c:pt idx="8259">
                <c:v>48.03</c:v>
              </c:pt>
              <c:pt idx="8260">
                <c:v>48.03</c:v>
              </c:pt>
              <c:pt idx="8261">
                <c:v>48.03</c:v>
              </c:pt>
              <c:pt idx="8262">
                <c:v>48.03</c:v>
              </c:pt>
              <c:pt idx="8263">
                <c:v>48.03</c:v>
              </c:pt>
              <c:pt idx="8264">
                <c:v>48.03</c:v>
              </c:pt>
              <c:pt idx="8265">
                <c:v>48.03</c:v>
              </c:pt>
              <c:pt idx="8266">
                <c:v>48.03</c:v>
              </c:pt>
              <c:pt idx="8267">
                <c:v>48.03</c:v>
              </c:pt>
              <c:pt idx="8268">
                <c:v>48.03</c:v>
              </c:pt>
              <c:pt idx="8269">
                <c:v>48.03</c:v>
              </c:pt>
              <c:pt idx="8270">
                <c:v>48.03</c:v>
              </c:pt>
              <c:pt idx="8271">
                <c:v>48.03</c:v>
              </c:pt>
              <c:pt idx="8272">
                <c:v>48.03</c:v>
              </c:pt>
              <c:pt idx="8273">
                <c:v>48.03</c:v>
              </c:pt>
              <c:pt idx="8274">
                <c:v>48.03</c:v>
              </c:pt>
              <c:pt idx="8275">
                <c:v>48.03</c:v>
              </c:pt>
              <c:pt idx="8276">
                <c:v>48.03</c:v>
              </c:pt>
              <c:pt idx="8277">
                <c:v>48.03</c:v>
              </c:pt>
              <c:pt idx="8278">
                <c:v>48.03</c:v>
              </c:pt>
              <c:pt idx="8279">
                <c:v>48.03</c:v>
              </c:pt>
              <c:pt idx="8280">
                <c:v>48.03</c:v>
              </c:pt>
              <c:pt idx="8281">
                <c:v>48.04</c:v>
              </c:pt>
              <c:pt idx="8282">
                <c:v>48.04</c:v>
              </c:pt>
              <c:pt idx="8283">
                <c:v>48.04</c:v>
              </c:pt>
              <c:pt idx="8284">
                <c:v>48.04</c:v>
              </c:pt>
              <c:pt idx="8285">
                <c:v>48.03</c:v>
              </c:pt>
              <c:pt idx="8286">
                <c:v>48.03</c:v>
              </c:pt>
              <c:pt idx="8287">
                <c:v>48.03</c:v>
              </c:pt>
              <c:pt idx="8288">
                <c:v>48.03</c:v>
              </c:pt>
              <c:pt idx="8289">
                <c:v>48.03</c:v>
              </c:pt>
              <c:pt idx="8290">
                <c:v>48.03</c:v>
              </c:pt>
              <c:pt idx="8291">
                <c:v>48.03</c:v>
              </c:pt>
              <c:pt idx="8292">
                <c:v>48.03</c:v>
              </c:pt>
              <c:pt idx="8293">
                <c:v>48.03</c:v>
              </c:pt>
              <c:pt idx="8294">
                <c:v>48.03</c:v>
              </c:pt>
              <c:pt idx="8295">
                <c:v>48.04</c:v>
              </c:pt>
              <c:pt idx="8296">
                <c:v>48.04</c:v>
              </c:pt>
              <c:pt idx="8297">
                <c:v>48.04</c:v>
              </c:pt>
              <c:pt idx="8298">
                <c:v>48.04</c:v>
              </c:pt>
              <c:pt idx="8299">
                <c:v>48.04</c:v>
              </c:pt>
              <c:pt idx="8300">
                <c:v>48.04</c:v>
              </c:pt>
              <c:pt idx="8301">
                <c:v>48.04</c:v>
              </c:pt>
              <c:pt idx="8302">
                <c:v>48.04</c:v>
              </c:pt>
              <c:pt idx="8303">
                <c:v>48.04</c:v>
              </c:pt>
              <c:pt idx="8304">
                <c:v>48.04</c:v>
              </c:pt>
              <c:pt idx="8305">
                <c:v>48.04</c:v>
              </c:pt>
              <c:pt idx="8306">
                <c:v>48.04</c:v>
              </c:pt>
              <c:pt idx="8307">
                <c:v>48.04</c:v>
              </c:pt>
              <c:pt idx="8308">
                <c:v>48.04</c:v>
              </c:pt>
              <c:pt idx="8309">
                <c:v>48.04</c:v>
              </c:pt>
              <c:pt idx="8310">
                <c:v>48.04</c:v>
              </c:pt>
              <c:pt idx="8311">
                <c:v>48.05</c:v>
              </c:pt>
              <c:pt idx="8312">
                <c:v>48.05</c:v>
              </c:pt>
              <c:pt idx="8313">
                <c:v>48.04</c:v>
              </c:pt>
              <c:pt idx="8314">
                <c:v>48.04</c:v>
              </c:pt>
              <c:pt idx="8315">
                <c:v>48.04</c:v>
              </c:pt>
              <c:pt idx="8316">
                <c:v>48.04</c:v>
              </c:pt>
              <c:pt idx="8317">
                <c:v>48.04</c:v>
              </c:pt>
              <c:pt idx="8318">
                <c:v>48.04</c:v>
              </c:pt>
              <c:pt idx="8319">
                <c:v>48.03</c:v>
              </c:pt>
              <c:pt idx="8320">
                <c:v>48.03</c:v>
              </c:pt>
              <c:pt idx="8321">
                <c:v>48.03</c:v>
              </c:pt>
              <c:pt idx="8322">
                <c:v>48.03</c:v>
              </c:pt>
              <c:pt idx="8323">
                <c:v>48.03</c:v>
              </c:pt>
              <c:pt idx="8324">
                <c:v>48.03</c:v>
              </c:pt>
              <c:pt idx="8325">
                <c:v>48.03</c:v>
              </c:pt>
              <c:pt idx="8326">
                <c:v>48.03</c:v>
              </c:pt>
              <c:pt idx="8327">
                <c:v>48.03</c:v>
              </c:pt>
              <c:pt idx="8328">
                <c:v>48.03</c:v>
              </c:pt>
              <c:pt idx="8329">
                <c:v>48.03</c:v>
              </c:pt>
              <c:pt idx="8330">
                <c:v>48.03</c:v>
              </c:pt>
              <c:pt idx="8331">
                <c:v>48.03</c:v>
              </c:pt>
              <c:pt idx="8332">
                <c:v>48.03</c:v>
              </c:pt>
              <c:pt idx="8333">
                <c:v>48.03</c:v>
              </c:pt>
              <c:pt idx="8334">
                <c:v>48.03</c:v>
              </c:pt>
              <c:pt idx="8335">
                <c:v>48.03</c:v>
              </c:pt>
              <c:pt idx="8336">
                <c:v>48.03</c:v>
              </c:pt>
              <c:pt idx="8337">
                <c:v>48.04</c:v>
              </c:pt>
              <c:pt idx="8338">
                <c:v>48.04</c:v>
              </c:pt>
              <c:pt idx="8339">
                <c:v>48.04</c:v>
              </c:pt>
              <c:pt idx="8340">
                <c:v>48.04</c:v>
              </c:pt>
              <c:pt idx="8341">
                <c:v>48.04</c:v>
              </c:pt>
              <c:pt idx="8342">
                <c:v>48.04</c:v>
              </c:pt>
              <c:pt idx="8343">
                <c:v>48.04</c:v>
              </c:pt>
              <c:pt idx="8344">
                <c:v>48.04</c:v>
              </c:pt>
              <c:pt idx="8345">
                <c:v>48.03</c:v>
              </c:pt>
              <c:pt idx="8346">
                <c:v>48.03</c:v>
              </c:pt>
              <c:pt idx="8347">
                <c:v>48.04</c:v>
              </c:pt>
              <c:pt idx="8348">
                <c:v>48.04</c:v>
              </c:pt>
              <c:pt idx="8349">
                <c:v>48.04</c:v>
              </c:pt>
              <c:pt idx="8350">
                <c:v>48.04</c:v>
              </c:pt>
              <c:pt idx="8351">
                <c:v>48.03</c:v>
              </c:pt>
              <c:pt idx="8352">
                <c:v>48.03</c:v>
              </c:pt>
              <c:pt idx="8353">
                <c:v>48.04</c:v>
              </c:pt>
              <c:pt idx="8354">
                <c:v>48.04</c:v>
              </c:pt>
              <c:pt idx="8355">
                <c:v>48.04</c:v>
              </c:pt>
              <c:pt idx="8356">
                <c:v>48.04</c:v>
              </c:pt>
              <c:pt idx="8357">
                <c:v>48.03</c:v>
              </c:pt>
              <c:pt idx="8358">
                <c:v>48.04</c:v>
              </c:pt>
              <c:pt idx="8359">
                <c:v>48.04</c:v>
              </c:pt>
              <c:pt idx="8360">
                <c:v>48.04</c:v>
              </c:pt>
              <c:pt idx="8361">
                <c:v>48.04</c:v>
              </c:pt>
              <c:pt idx="8362">
                <c:v>48.04</c:v>
              </c:pt>
              <c:pt idx="8363">
                <c:v>48.04</c:v>
              </c:pt>
              <c:pt idx="8364">
                <c:v>48.04</c:v>
              </c:pt>
              <c:pt idx="8365">
                <c:v>48.04</c:v>
              </c:pt>
              <c:pt idx="8366">
                <c:v>48.04</c:v>
              </c:pt>
              <c:pt idx="8367">
                <c:v>48.04</c:v>
              </c:pt>
              <c:pt idx="8368">
                <c:v>48.03</c:v>
              </c:pt>
              <c:pt idx="8369">
                <c:v>48.03</c:v>
              </c:pt>
              <c:pt idx="8370">
                <c:v>48.03</c:v>
              </c:pt>
              <c:pt idx="8371">
                <c:v>48.04</c:v>
              </c:pt>
              <c:pt idx="8372">
                <c:v>48.04</c:v>
              </c:pt>
              <c:pt idx="8373">
                <c:v>48.04</c:v>
              </c:pt>
              <c:pt idx="8374">
                <c:v>48.04</c:v>
              </c:pt>
              <c:pt idx="8375">
                <c:v>48.04</c:v>
              </c:pt>
              <c:pt idx="8376">
                <c:v>48.04</c:v>
              </c:pt>
              <c:pt idx="8377">
                <c:v>48.04</c:v>
              </c:pt>
              <c:pt idx="8378">
                <c:v>48.04</c:v>
              </c:pt>
              <c:pt idx="8379">
                <c:v>48.04</c:v>
              </c:pt>
              <c:pt idx="8380">
                <c:v>48.04</c:v>
              </c:pt>
              <c:pt idx="8381">
                <c:v>48.04</c:v>
              </c:pt>
              <c:pt idx="8382">
                <c:v>48.04</c:v>
              </c:pt>
              <c:pt idx="8383">
                <c:v>48.04</c:v>
              </c:pt>
              <c:pt idx="8384">
                <c:v>48.04</c:v>
              </c:pt>
              <c:pt idx="8385">
                <c:v>48.04</c:v>
              </c:pt>
              <c:pt idx="8386">
                <c:v>48.04</c:v>
              </c:pt>
              <c:pt idx="8387">
                <c:v>48.04</c:v>
              </c:pt>
              <c:pt idx="8388">
                <c:v>48.04</c:v>
              </c:pt>
              <c:pt idx="8389">
                <c:v>48.04</c:v>
              </c:pt>
              <c:pt idx="8390">
                <c:v>48.04</c:v>
              </c:pt>
              <c:pt idx="8391">
                <c:v>48.05</c:v>
              </c:pt>
              <c:pt idx="8392">
                <c:v>48.05</c:v>
              </c:pt>
              <c:pt idx="8393">
                <c:v>48.05</c:v>
              </c:pt>
              <c:pt idx="8394">
                <c:v>48.05</c:v>
              </c:pt>
              <c:pt idx="8395">
                <c:v>48.03</c:v>
              </c:pt>
              <c:pt idx="8396">
                <c:v>48.03</c:v>
              </c:pt>
              <c:pt idx="8397">
                <c:v>48.04</c:v>
              </c:pt>
              <c:pt idx="8398">
                <c:v>48.05</c:v>
              </c:pt>
              <c:pt idx="8399">
                <c:v>48.05</c:v>
              </c:pt>
              <c:pt idx="8400">
                <c:v>48.05</c:v>
              </c:pt>
              <c:pt idx="8401">
                <c:v>48.03</c:v>
              </c:pt>
              <c:pt idx="8402">
                <c:v>48.03</c:v>
              </c:pt>
              <c:pt idx="8403">
                <c:v>48.04</c:v>
              </c:pt>
              <c:pt idx="8404">
                <c:v>48.04</c:v>
              </c:pt>
              <c:pt idx="8405">
                <c:v>48.03</c:v>
              </c:pt>
              <c:pt idx="8406">
                <c:v>48.03</c:v>
              </c:pt>
              <c:pt idx="8407">
                <c:v>48.04</c:v>
              </c:pt>
              <c:pt idx="8408">
                <c:v>48.04</c:v>
              </c:pt>
              <c:pt idx="8409">
                <c:v>48.05</c:v>
              </c:pt>
              <c:pt idx="8410">
                <c:v>48.05</c:v>
              </c:pt>
              <c:pt idx="8411">
                <c:v>48.04</c:v>
              </c:pt>
              <c:pt idx="8412">
                <c:v>48.04</c:v>
              </c:pt>
              <c:pt idx="8413">
                <c:v>48.04</c:v>
              </c:pt>
              <c:pt idx="8414">
                <c:v>48.04</c:v>
              </c:pt>
              <c:pt idx="8415">
                <c:v>48.05</c:v>
              </c:pt>
              <c:pt idx="8416">
                <c:v>48.05</c:v>
              </c:pt>
              <c:pt idx="8417">
                <c:v>48.04</c:v>
              </c:pt>
              <c:pt idx="8418">
                <c:v>48.04</c:v>
              </c:pt>
              <c:pt idx="8419">
                <c:v>48.05</c:v>
              </c:pt>
              <c:pt idx="8420">
                <c:v>48.05</c:v>
              </c:pt>
              <c:pt idx="8421">
                <c:v>48.05</c:v>
              </c:pt>
              <c:pt idx="8422">
                <c:v>48.05</c:v>
              </c:pt>
              <c:pt idx="8423">
                <c:v>48.04</c:v>
              </c:pt>
              <c:pt idx="8424">
                <c:v>48.04</c:v>
              </c:pt>
              <c:pt idx="8425">
                <c:v>48.05</c:v>
              </c:pt>
              <c:pt idx="8426">
                <c:v>48.05</c:v>
              </c:pt>
              <c:pt idx="8427">
                <c:v>48.05</c:v>
              </c:pt>
              <c:pt idx="8428">
                <c:v>48.05</c:v>
              </c:pt>
              <c:pt idx="8429">
                <c:v>48.05</c:v>
              </c:pt>
              <c:pt idx="8430">
                <c:v>48.05</c:v>
              </c:pt>
              <c:pt idx="8431">
                <c:v>48.04</c:v>
              </c:pt>
              <c:pt idx="8432">
                <c:v>48.04</c:v>
              </c:pt>
              <c:pt idx="8433">
                <c:v>48.05</c:v>
              </c:pt>
              <c:pt idx="8434">
                <c:v>48.05</c:v>
              </c:pt>
              <c:pt idx="8435">
                <c:v>48.05</c:v>
              </c:pt>
              <c:pt idx="8436">
                <c:v>48.05</c:v>
              </c:pt>
              <c:pt idx="8437">
                <c:v>48.04</c:v>
              </c:pt>
              <c:pt idx="8438">
                <c:v>48.04</c:v>
              </c:pt>
              <c:pt idx="8439">
                <c:v>48.05</c:v>
              </c:pt>
              <c:pt idx="8440">
                <c:v>48.05</c:v>
              </c:pt>
              <c:pt idx="8441">
                <c:v>48.06</c:v>
              </c:pt>
              <c:pt idx="8442">
                <c:v>48.06</c:v>
              </c:pt>
              <c:pt idx="8443">
                <c:v>48.05</c:v>
              </c:pt>
              <c:pt idx="8444">
                <c:v>48.05</c:v>
              </c:pt>
              <c:pt idx="8445">
                <c:v>48.06</c:v>
              </c:pt>
              <c:pt idx="8446">
                <c:v>48.06</c:v>
              </c:pt>
              <c:pt idx="8447">
                <c:v>48.06</c:v>
              </c:pt>
              <c:pt idx="8448">
                <c:v>48.06</c:v>
              </c:pt>
              <c:pt idx="8449">
                <c:v>48.05</c:v>
              </c:pt>
              <c:pt idx="8450">
                <c:v>48.05</c:v>
              </c:pt>
              <c:pt idx="8451">
                <c:v>48.06</c:v>
              </c:pt>
              <c:pt idx="8452">
                <c:v>48.06</c:v>
              </c:pt>
              <c:pt idx="8453">
                <c:v>48.06</c:v>
              </c:pt>
              <c:pt idx="8454">
                <c:v>48.06</c:v>
              </c:pt>
              <c:pt idx="8455">
                <c:v>48.06</c:v>
              </c:pt>
              <c:pt idx="8456">
                <c:v>48.06</c:v>
              </c:pt>
              <c:pt idx="8457">
                <c:v>48.06</c:v>
              </c:pt>
              <c:pt idx="8458">
                <c:v>48.06</c:v>
              </c:pt>
              <c:pt idx="8459">
                <c:v>48.05</c:v>
              </c:pt>
              <c:pt idx="8460">
                <c:v>48.05</c:v>
              </c:pt>
              <c:pt idx="8461">
                <c:v>48.06</c:v>
              </c:pt>
              <c:pt idx="8462">
                <c:v>48.06</c:v>
              </c:pt>
              <c:pt idx="8463">
                <c:v>48.05</c:v>
              </c:pt>
              <c:pt idx="8464">
                <c:v>48.05</c:v>
              </c:pt>
              <c:pt idx="8465">
                <c:v>48.06</c:v>
              </c:pt>
              <c:pt idx="8466">
                <c:v>48.06</c:v>
              </c:pt>
              <c:pt idx="8467">
                <c:v>48.07</c:v>
              </c:pt>
              <c:pt idx="8468">
                <c:v>48.07</c:v>
              </c:pt>
              <c:pt idx="8469">
                <c:v>48.07</c:v>
              </c:pt>
              <c:pt idx="8470">
                <c:v>48.07</c:v>
              </c:pt>
              <c:pt idx="8471">
                <c:v>48.07</c:v>
              </c:pt>
              <c:pt idx="8472">
                <c:v>48.07</c:v>
              </c:pt>
              <c:pt idx="8473">
                <c:v>48.07</c:v>
              </c:pt>
              <c:pt idx="8474">
                <c:v>48.07</c:v>
              </c:pt>
              <c:pt idx="8475">
                <c:v>48.07</c:v>
              </c:pt>
              <c:pt idx="8476">
                <c:v>48.07</c:v>
              </c:pt>
              <c:pt idx="8477">
                <c:v>48.08</c:v>
              </c:pt>
              <c:pt idx="8478">
                <c:v>48.08</c:v>
              </c:pt>
              <c:pt idx="8479">
                <c:v>48.07</c:v>
              </c:pt>
              <c:pt idx="8480">
                <c:v>48.07</c:v>
              </c:pt>
              <c:pt idx="8481">
                <c:v>48.08</c:v>
              </c:pt>
              <c:pt idx="8482">
                <c:v>48.08</c:v>
              </c:pt>
              <c:pt idx="8483">
                <c:v>48.07</c:v>
              </c:pt>
              <c:pt idx="8484">
                <c:v>48.07</c:v>
              </c:pt>
              <c:pt idx="8485">
                <c:v>48.08</c:v>
              </c:pt>
              <c:pt idx="8486">
                <c:v>48.08</c:v>
              </c:pt>
              <c:pt idx="8487">
                <c:v>48.07</c:v>
              </c:pt>
              <c:pt idx="8488">
                <c:v>48.07</c:v>
              </c:pt>
              <c:pt idx="8489">
                <c:v>48.07</c:v>
              </c:pt>
              <c:pt idx="8490">
                <c:v>48.07</c:v>
              </c:pt>
              <c:pt idx="8491">
                <c:v>48.07</c:v>
              </c:pt>
              <c:pt idx="8492">
                <c:v>48.07</c:v>
              </c:pt>
              <c:pt idx="8493">
                <c:v>48.07</c:v>
              </c:pt>
              <c:pt idx="8494">
                <c:v>48.07</c:v>
              </c:pt>
              <c:pt idx="8495">
                <c:v>48.08</c:v>
              </c:pt>
              <c:pt idx="8496">
                <c:v>48.08</c:v>
              </c:pt>
              <c:pt idx="8497">
                <c:v>48.08</c:v>
              </c:pt>
              <c:pt idx="8498">
                <c:v>48.08</c:v>
              </c:pt>
              <c:pt idx="8499">
                <c:v>48.07</c:v>
              </c:pt>
              <c:pt idx="8500">
                <c:v>48.07</c:v>
              </c:pt>
              <c:pt idx="8501">
                <c:v>48.07</c:v>
              </c:pt>
              <c:pt idx="8502">
                <c:v>48.07</c:v>
              </c:pt>
              <c:pt idx="8503">
                <c:v>48.08</c:v>
              </c:pt>
              <c:pt idx="8504">
                <c:v>48.08</c:v>
              </c:pt>
              <c:pt idx="8505">
                <c:v>48.08</c:v>
              </c:pt>
              <c:pt idx="8506">
                <c:v>48.08</c:v>
              </c:pt>
              <c:pt idx="8507">
                <c:v>48.07</c:v>
              </c:pt>
              <c:pt idx="8508">
                <c:v>48.07</c:v>
              </c:pt>
              <c:pt idx="8509">
                <c:v>48.08</c:v>
              </c:pt>
              <c:pt idx="8510">
                <c:v>48.08</c:v>
              </c:pt>
              <c:pt idx="8511">
                <c:v>48.07</c:v>
              </c:pt>
              <c:pt idx="8512">
                <c:v>48.07</c:v>
              </c:pt>
              <c:pt idx="8513">
                <c:v>48.07</c:v>
              </c:pt>
              <c:pt idx="8514">
                <c:v>48.07</c:v>
              </c:pt>
              <c:pt idx="8515">
                <c:v>48.08</c:v>
              </c:pt>
              <c:pt idx="8516">
                <c:v>48.07</c:v>
              </c:pt>
              <c:pt idx="8517">
                <c:v>48.07</c:v>
              </c:pt>
              <c:pt idx="8518">
                <c:v>48.07</c:v>
              </c:pt>
              <c:pt idx="8519">
                <c:v>48.07</c:v>
              </c:pt>
              <c:pt idx="8520">
                <c:v>48.07</c:v>
              </c:pt>
              <c:pt idx="8521">
                <c:v>48.08</c:v>
              </c:pt>
              <c:pt idx="8522">
                <c:v>48.08</c:v>
              </c:pt>
              <c:pt idx="8523">
                <c:v>48.08</c:v>
              </c:pt>
              <c:pt idx="8524">
                <c:v>48.08</c:v>
              </c:pt>
              <c:pt idx="8525">
                <c:v>48.08</c:v>
              </c:pt>
              <c:pt idx="8526">
                <c:v>48.09</c:v>
              </c:pt>
              <c:pt idx="8527">
                <c:v>48.09</c:v>
              </c:pt>
              <c:pt idx="8528">
                <c:v>48.09</c:v>
              </c:pt>
              <c:pt idx="8529">
                <c:v>48.09</c:v>
              </c:pt>
              <c:pt idx="8530">
                <c:v>48.09</c:v>
              </c:pt>
              <c:pt idx="8531">
                <c:v>48.09</c:v>
              </c:pt>
              <c:pt idx="8532">
                <c:v>48.09</c:v>
              </c:pt>
              <c:pt idx="8533">
                <c:v>48.09</c:v>
              </c:pt>
              <c:pt idx="8534">
                <c:v>48.09</c:v>
              </c:pt>
              <c:pt idx="8535">
                <c:v>48.08</c:v>
              </c:pt>
              <c:pt idx="8536">
                <c:v>48.08</c:v>
              </c:pt>
              <c:pt idx="8537">
                <c:v>48.09</c:v>
              </c:pt>
              <c:pt idx="8538">
                <c:v>48.09</c:v>
              </c:pt>
              <c:pt idx="8539">
                <c:v>48.09</c:v>
              </c:pt>
              <c:pt idx="8540">
                <c:v>48.09</c:v>
              </c:pt>
              <c:pt idx="8541">
                <c:v>48.09</c:v>
              </c:pt>
              <c:pt idx="8542">
                <c:v>48.09</c:v>
              </c:pt>
              <c:pt idx="8543">
                <c:v>48.08</c:v>
              </c:pt>
              <c:pt idx="8544">
                <c:v>48.08</c:v>
              </c:pt>
              <c:pt idx="8545">
                <c:v>48.09</c:v>
              </c:pt>
              <c:pt idx="8546">
                <c:v>48.09</c:v>
              </c:pt>
              <c:pt idx="8547">
                <c:v>48.09</c:v>
              </c:pt>
              <c:pt idx="8548">
                <c:v>48.08</c:v>
              </c:pt>
              <c:pt idx="8549">
                <c:v>48.08</c:v>
              </c:pt>
              <c:pt idx="8550">
                <c:v>48.08</c:v>
              </c:pt>
              <c:pt idx="8551">
                <c:v>48.09</c:v>
              </c:pt>
              <c:pt idx="8552">
                <c:v>48.09</c:v>
              </c:pt>
              <c:pt idx="8553">
                <c:v>48.09</c:v>
              </c:pt>
              <c:pt idx="8554">
                <c:v>48.09</c:v>
              </c:pt>
              <c:pt idx="8555">
                <c:v>48.09</c:v>
              </c:pt>
              <c:pt idx="8556">
                <c:v>48.09</c:v>
              </c:pt>
              <c:pt idx="8557">
                <c:v>48.09</c:v>
              </c:pt>
              <c:pt idx="8558">
                <c:v>48.09</c:v>
              </c:pt>
              <c:pt idx="8559">
                <c:v>48.09</c:v>
              </c:pt>
              <c:pt idx="8560">
                <c:v>48.09</c:v>
              </c:pt>
              <c:pt idx="8561">
                <c:v>48.09</c:v>
              </c:pt>
              <c:pt idx="8562">
                <c:v>48.09</c:v>
              </c:pt>
              <c:pt idx="8563">
                <c:v>48.09</c:v>
              </c:pt>
              <c:pt idx="8564">
                <c:v>48.09</c:v>
              </c:pt>
              <c:pt idx="8565">
                <c:v>48.09</c:v>
              </c:pt>
              <c:pt idx="8566">
                <c:v>48.09</c:v>
              </c:pt>
              <c:pt idx="8567">
                <c:v>48.1</c:v>
              </c:pt>
              <c:pt idx="8568">
                <c:v>48.1</c:v>
              </c:pt>
              <c:pt idx="8569">
                <c:v>48.1</c:v>
              </c:pt>
              <c:pt idx="8570">
                <c:v>48.1</c:v>
              </c:pt>
              <c:pt idx="8571">
                <c:v>48.09</c:v>
              </c:pt>
              <c:pt idx="8572">
                <c:v>48.09</c:v>
              </c:pt>
              <c:pt idx="8573">
                <c:v>48.1</c:v>
              </c:pt>
              <c:pt idx="8574">
                <c:v>48.1</c:v>
              </c:pt>
              <c:pt idx="8575">
                <c:v>48.09</c:v>
              </c:pt>
              <c:pt idx="8576">
                <c:v>48.09</c:v>
              </c:pt>
              <c:pt idx="8577">
                <c:v>48.1</c:v>
              </c:pt>
              <c:pt idx="8578">
                <c:v>48.09</c:v>
              </c:pt>
              <c:pt idx="8579">
                <c:v>48.09</c:v>
              </c:pt>
              <c:pt idx="8580">
                <c:v>48.09</c:v>
              </c:pt>
              <c:pt idx="8581">
                <c:v>48.09</c:v>
              </c:pt>
              <c:pt idx="8582">
                <c:v>48.09</c:v>
              </c:pt>
              <c:pt idx="8583">
                <c:v>48.1</c:v>
              </c:pt>
              <c:pt idx="8584">
                <c:v>48.1</c:v>
              </c:pt>
              <c:pt idx="8585">
                <c:v>48.09</c:v>
              </c:pt>
              <c:pt idx="8586">
                <c:v>48.09</c:v>
              </c:pt>
              <c:pt idx="8587">
                <c:v>48.09</c:v>
              </c:pt>
              <c:pt idx="8588">
                <c:v>48.1</c:v>
              </c:pt>
              <c:pt idx="8589">
                <c:v>48.1</c:v>
              </c:pt>
              <c:pt idx="8590">
                <c:v>48.1</c:v>
              </c:pt>
              <c:pt idx="8591">
                <c:v>48.09</c:v>
              </c:pt>
              <c:pt idx="8592">
                <c:v>48.09</c:v>
              </c:pt>
              <c:pt idx="8593">
                <c:v>48.09</c:v>
              </c:pt>
              <c:pt idx="8594">
                <c:v>48.09</c:v>
              </c:pt>
              <c:pt idx="8595">
                <c:v>48.09</c:v>
              </c:pt>
              <c:pt idx="8596">
                <c:v>48.09</c:v>
              </c:pt>
              <c:pt idx="8597">
                <c:v>48.1</c:v>
              </c:pt>
              <c:pt idx="8598">
                <c:v>48.1</c:v>
              </c:pt>
              <c:pt idx="8599">
                <c:v>48.1</c:v>
              </c:pt>
              <c:pt idx="8600">
                <c:v>48.1</c:v>
              </c:pt>
              <c:pt idx="8601">
                <c:v>48.09</c:v>
              </c:pt>
              <c:pt idx="8602">
                <c:v>48.09</c:v>
              </c:pt>
              <c:pt idx="8603">
                <c:v>48.1</c:v>
              </c:pt>
              <c:pt idx="8604">
                <c:v>48.1</c:v>
              </c:pt>
              <c:pt idx="8605">
                <c:v>48.09</c:v>
              </c:pt>
              <c:pt idx="8606">
                <c:v>48.09</c:v>
              </c:pt>
              <c:pt idx="8607">
                <c:v>48.09</c:v>
              </c:pt>
              <c:pt idx="8608">
                <c:v>48.09</c:v>
              </c:pt>
              <c:pt idx="8609">
                <c:v>48.09</c:v>
              </c:pt>
              <c:pt idx="8610">
                <c:v>48.09</c:v>
              </c:pt>
              <c:pt idx="8611">
                <c:v>48.09</c:v>
              </c:pt>
              <c:pt idx="8612">
                <c:v>48.09</c:v>
              </c:pt>
              <c:pt idx="8613">
                <c:v>48.1</c:v>
              </c:pt>
              <c:pt idx="8614">
                <c:v>48.1</c:v>
              </c:pt>
              <c:pt idx="8615">
                <c:v>48.09</c:v>
              </c:pt>
              <c:pt idx="8616">
                <c:v>48.09</c:v>
              </c:pt>
              <c:pt idx="8617">
                <c:v>48.09</c:v>
              </c:pt>
              <c:pt idx="8618">
                <c:v>48.09</c:v>
              </c:pt>
              <c:pt idx="8619">
                <c:v>48.09</c:v>
              </c:pt>
              <c:pt idx="8620">
                <c:v>48.09</c:v>
              </c:pt>
              <c:pt idx="8621">
                <c:v>48.09</c:v>
              </c:pt>
              <c:pt idx="8622">
                <c:v>48.09</c:v>
              </c:pt>
              <c:pt idx="8623">
                <c:v>48.09</c:v>
              </c:pt>
              <c:pt idx="8624">
                <c:v>48.09</c:v>
              </c:pt>
              <c:pt idx="8625">
                <c:v>48.09</c:v>
              </c:pt>
              <c:pt idx="8626">
                <c:v>48.09</c:v>
              </c:pt>
              <c:pt idx="8627">
                <c:v>48.08</c:v>
              </c:pt>
              <c:pt idx="8628">
                <c:v>48.08</c:v>
              </c:pt>
              <c:pt idx="8629">
                <c:v>48.09</c:v>
              </c:pt>
              <c:pt idx="8630">
                <c:v>48.09</c:v>
              </c:pt>
              <c:pt idx="8631">
                <c:v>48.09</c:v>
              </c:pt>
              <c:pt idx="8632">
                <c:v>48.09</c:v>
              </c:pt>
              <c:pt idx="8633">
                <c:v>48.09</c:v>
              </c:pt>
              <c:pt idx="8634">
                <c:v>48.09</c:v>
              </c:pt>
              <c:pt idx="8635">
                <c:v>48.08</c:v>
              </c:pt>
              <c:pt idx="8636">
                <c:v>48.08</c:v>
              </c:pt>
              <c:pt idx="8637">
                <c:v>48.08</c:v>
              </c:pt>
              <c:pt idx="8638">
                <c:v>48.08</c:v>
              </c:pt>
              <c:pt idx="8639">
                <c:v>48.09</c:v>
              </c:pt>
              <c:pt idx="8640">
                <c:v>48.09</c:v>
              </c:pt>
              <c:pt idx="8641">
                <c:v>48.09</c:v>
              </c:pt>
              <c:pt idx="8642">
                <c:v>48.09</c:v>
              </c:pt>
              <c:pt idx="8643">
                <c:v>48.09</c:v>
              </c:pt>
              <c:pt idx="8644">
                <c:v>48.09</c:v>
              </c:pt>
              <c:pt idx="8645">
                <c:v>48.09</c:v>
              </c:pt>
              <c:pt idx="8646">
                <c:v>48.09</c:v>
              </c:pt>
              <c:pt idx="8647">
                <c:v>48.09</c:v>
              </c:pt>
              <c:pt idx="8648">
                <c:v>48.09</c:v>
              </c:pt>
              <c:pt idx="8649">
                <c:v>48.09</c:v>
              </c:pt>
              <c:pt idx="8650">
                <c:v>48.09</c:v>
              </c:pt>
              <c:pt idx="8651">
                <c:v>48.09</c:v>
              </c:pt>
              <c:pt idx="8652">
                <c:v>48.09</c:v>
              </c:pt>
              <c:pt idx="8653">
                <c:v>48.09</c:v>
              </c:pt>
              <c:pt idx="8654">
                <c:v>48.09</c:v>
              </c:pt>
              <c:pt idx="8655">
                <c:v>48.09</c:v>
              </c:pt>
              <c:pt idx="8656">
                <c:v>48.09</c:v>
              </c:pt>
              <c:pt idx="8657">
                <c:v>48.08</c:v>
              </c:pt>
              <c:pt idx="8658">
                <c:v>48.08</c:v>
              </c:pt>
              <c:pt idx="8659">
                <c:v>48.09</c:v>
              </c:pt>
              <c:pt idx="8660">
                <c:v>48.09</c:v>
              </c:pt>
              <c:pt idx="8661">
                <c:v>48.08</c:v>
              </c:pt>
              <c:pt idx="8662">
                <c:v>48.08</c:v>
              </c:pt>
              <c:pt idx="8663">
                <c:v>48.09</c:v>
              </c:pt>
              <c:pt idx="8664">
                <c:v>48.09</c:v>
              </c:pt>
              <c:pt idx="8665">
                <c:v>48.08</c:v>
              </c:pt>
              <c:pt idx="8666">
                <c:v>48.08</c:v>
              </c:pt>
              <c:pt idx="8667">
                <c:v>48.08</c:v>
              </c:pt>
              <c:pt idx="8668">
                <c:v>48.08</c:v>
              </c:pt>
              <c:pt idx="8669">
                <c:v>48.08</c:v>
              </c:pt>
              <c:pt idx="8670">
                <c:v>48.08</c:v>
              </c:pt>
              <c:pt idx="8671">
                <c:v>48.07</c:v>
              </c:pt>
              <c:pt idx="8672">
                <c:v>48.07</c:v>
              </c:pt>
              <c:pt idx="8673">
                <c:v>48.08</c:v>
              </c:pt>
              <c:pt idx="8674">
                <c:v>48.08</c:v>
              </c:pt>
              <c:pt idx="8675">
                <c:v>48.08</c:v>
              </c:pt>
              <c:pt idx="8676">
                <c:v>48.08</c:v>
              </c:pt>
              <c:pt idx="8677">
                <c:v>48.08</c:v>
              </c:pt>
              <c:pt idx="8678">
                <c:v>48.08</c:v>
              </c:pt>
              <c:pt idx="8679">
                <c:v>48.08</c:v>
              </c:pt>
              <c:pt idx="8680">
                <c:v>48.08</c:v>
              </c:pt>
              <c:pt idx="8681">
                <c:v>48.08</c:v>
              </c:pt>
              <c:pt idx="8682">
                <c:v>48.08</c:v>
              </c:pt>
              <c:pt idx="8683">
                <c:v>48.08</c:v>
              </c:pt>
              <c:pt idx="8684">
                <c:v>48.08</c:v>
              </c:pt>
              <c:pt idx="8685">
                <c:v>48.07</c:v>
              </c:pt>
              <c:pt idx="8686">
                <c:v>48.07</c:v>
              </c:pt>
              <c:pt idx="8687">
                <c:v>48.07</c:v>
              </c:pt>
              <c:pt idx="8688">
                <c:v>48.08</c:v>
              </c:pt>
              <c:pt idx="8689">
                <c:v>48.08</c:v>
              </c:pt>
              <c:pt idx="8690">
                <c:v>48.08</c:v>
              </c:pt>
              <c:pt idx="8691">
                <c:v>48.07</c:v>
              </c:pt>
              <c:pt idx="8692">
                <c:v>48.07</c:v>
              </c:pt>
              <c:pt idx="8693">
                <c:v>48.08</c:v>
              </c:pt>
              <c:pt idx="8694">
                <c:v>48.08</c:v>
              </c:pt>
              <c:pt idx="8695">
                <c:v>48.09</c:v>
              </c:pt>
              <c:pt idx="8696">
                <c:v>48.08</c:v>
              </c:pt>
              <c:pt idx="8697">
                <c:v>48.08</c:v>
              </c:pt>
              <c:pt idx="8698">
                <c:v>48.08</c:v>
              </c:pt>
              <c:pt idx="8699">
                <c:v>48.08</c:v>
              </c:pt>
              <c:pt idx="8700">
                <c:v>48.08</c:v>
              </c:pt>
              <c:pt idx="8701">
                <c:v>48.07</c:v>
              </c:pt>
              <c:pt idx="8702">
                <c:v>48.07</c:v>
              </c:pt>
              <c:pt idx="8703">
                <c:v>48.06</c:v>
              </c:pt>
              <c:pt idx="8704">
                <c:v>48.06</c:v>
              </c:pt>
              <c:pt idx="8705">
                <c:v>48.08</c:v>
              </c:pt>
              <c:pt idx="8706">
                <c:v>48.08</c:v>
              </c:pt>
              <c:pt idx="8707">
                <c:v>48.08</c:v>
              </c:pt>
              <c:pt idx="8708">
                <c:v>48.08</c:v>
              </c:pt>
              <c:pt idx="8709">
                <c:v>48.08</c:v>
              </c:pt>
              <c:pt idx="8710">
                <c:v>48.08</c:v>
              </c:pt>
              <c:pt idx="8711">
                <c:v>48.08</c:v>
              </c:pt>
              <c:pt idx="8712">
                <c:v>48.08</c:v>
              </c:pt>
              <c:pt idx="8713">
                <c:v>48.07</c:v>
              </c:pt>
              <c:pt idx="8714">
                <c:v>48.07</c:v>
              </c:pt>
              <c:pt idx="8715">
                <c:v>48.07</c:v>
              </c:pt>
              <c:pt idx="8716">
                <c:v>48.08</c:v>
              </c:pt>
              <c:pt idx="8717">
                <c:v>48.08</c:v>
              </c:pt>
              <c:pt idx="8718">
                <c:v>48.08</c:v>
              </c:pt>
              <c:pt idx="8719">
                <c:v>48.08</c:v>
              </c:pt>
              <c:pt idx="8720">
                <c:v>48.08</c:v>
              </c:pt>
              <c:pt idx="8721">
                <c:v>48.08</c:v>
              </c:pt>
              <c:pt idx="8722">
                <c:v>48.08</c:v>
              </c:pt>
              <c:pt idx="8723">
                <c:v>48.08</c:v>
              </c:pt>
              <c:pt idx="8724">
                <c:v>48.08</c:v>
              </c:pt>
              <c:pt idx="8725">
                <c:v>48.08</c:v>
              </c:pt>
              <c:pt idx="8726">
                <c:v>48.08</c:v>
              </c:pt>
              <c:pt idx="8727">
                <c:v>48.08</c:v>
              </c:pt>
              <c:pt idx="8728">
                <c:v>48.08</c:v>
              </c:pt>
              <c:pt idx="8729">
                <c:v>48.08</c:v>
              </c:pt>
              <c:pt idx="8730">
                <c:v>48.08</c:v>
              </c:pt>
              <c:pt idx="8731">
                <c:v>48.08</c:v>
              </c:pt>
              <c:pt idx="8732">
                <c:v>48.08</c:v>
              </c:pt>
              <c:pt idx="8733">
                <c:v>48.07</c:v>
              </c:pt>
              <c:pt idx="8734">
                <c:v>48.07</c:v>
              </c:pt>
              <c:pt idx="8735">
                <c:v>48.06</c:v>
              </c:pt>
              <c:pt idx="8736">
                <c:v>48.06</c:v>
              </c:pt>
              <c:pt idx="8737">
                <c:v>48.08</c:v>
              </c:pt>
              <c:pt idx="8738">
                <c:v>48.07</c:v>
              </c:pt>
              <c:pt idx="8739">
                <c:v>48.07</c:v>
              </c:pt>
              <c:pt idx="8740">
                <c:v>48.07</c:v>
              </c:pt>
              <c:pt idx="8741">
                <c:v>48.08</c:v>
              </c:pt>
              <c:pt idx="8742">
                <c:v>48.08</c:v>
              </c:pt>
              <c:pt idx="8743">
                <c:v>48.07</c:v>
              </c:pt>
              <c:pt idx="8744">
                <c:v>48.07</c:v>
              </c:pt>
              <c:pt idx="8745">
                <c:v>48.08</c:v>
              </c:pt>
              <c:pt idx="8746">
                <c:v>48.08</c:v>
              </c:pt>
              <c:pt idx="8747">
                <c:v>48.08</c:v>
              </c:pt>
              <c:pt idx="8748">
                <c:v>48.07</c:v>
              </c:pt>
              <c:pt idx="8749">
                <c:v>48.07</c:v>
              </c:pt>
              <c:pt idx="8750">
                <c:v>48.07</c:v>
              </c:pt>
              <c:pt idx="8751">
                <c:v>48.08</c:v>
              </c:pt>
              <c:pt idx="8752">
                <c:v>48.08</c:v>
              </c:pt>
              <c:pt idx="8753">
                <c:v>48.08</c:v>
              </c:pt>
              <c:pt idx="8754">
                <c:v>48.08</c:v>
              </c:pt>
              <c:pt idx="8755">
                <c:v>48.08</c:v>
              </c:pt>
              <c:pt idx="8756">
                <c:v>48.08</c:v>
              </c:pt>
              <c:pt idx="8757">
                <c:v>48.08</c:v>
              </c:pt>
              <c:pt idx="8758">
                <c:v>48.09</c:v>
              </c:pt>
              <c:pt idx="8759">
                <c:v>48.09</c:v>
              </c:pt>
              <c:pt idx="8760">
                <c:v>48.09</c:v>
              </c:pt>
              <c:pt idx="8761">
                <c:v>48.08</c:v>
              </c:pt>
              <c:pt idx="8762">
                <c:v>48.08</c:v>
              </c:pt>
              <c:pt idx="8763">
                <c:v>48.08</c:v>
              </c:pt>
              <c:pt idx="8764">
                <c:v>48.08</c:v>
              </c:pt>
              <c:pt idx="8765">
                <c:v>48.08</c:v>
              </c:pt>
              <c:pt idx="8766">
                <c:v>48.08</c:v>
              </c:pt>
              <c:pt idx="8767">
                <c:v>48.08</c:v>
              </c:pt>
              <c:pt idx="8768">
                <c:v>48.08</c:v>
              </c:pt>
              <c:pt idx="8769">
                <c:v>48.08</c:v>
              </c:pt>
              <c:pt idx="8770">
                <c:v>48.08</c:v>
              </c:pt>
              <c:pt idx="8771">
                <c:v>48.08</c:v>
              </c:pt>
              <c:pt idx="8772">
                <c:v>48.08</c:v>
              </c:pt>
              <c:pt idx="8773">
                <c:v>48.08</c:v>
              </c:pt>
              <c:pt idx="8774">
                <c:v>48.08</c:v>
              </c:pt>
              <c:pt idx="8775">
                <c:v>48.08</c:v>
              </c:pt>
              <c:pt idx="8776">
                <c:v>48.08</c:v>
              </c:pt>
              <c:pt idx="8777">
                <c:v>48.08</c:v>
              </c:pt>
              <c:pt idx="8778">
                <c:v>48.07</c:v>
              </c:pt>
              <c:pt idx="8779">
                <c:v>48.07</c:v>
              </c:pt>
              <c:pt idx="8780">
                <c:v>48.07</c:v>
              </c:pt>
              <c:pt idx="8781">
                <c:v>48.08</c:v>
              </c:pt>
              <c:pt idx="8782">
                <c:v>48.08</c:v>
              </c:pt>
              <c:pt idx="8783">
                <c:v>48.08</c:v>
              </c:pt>
              <c:pt idx="8784">
                <c:v>48.08</c:v>
              </c:pt>
              <c:pt idx="8785">
                <c:v>48.08</c:v>
              </c:pt>
              <c:pt idx="8786">
                <c:v>48.08</c:v>
              </c:pt>
              <c:pt idx="8787">
                <c:v>48.08</c:v>
              </c:pt>
              <c:pt idx="8788">
                <c:v>48.08</c:v>
              </c:pt>
              <c:pt idx="8789">
                <c:v>48.08</c:v>
              </c:pt>
              <c:pt idx="8790">
                <c:v>48.08</c:v>
              </c:pt>
              <c:pt idx="8791">
                <c:v>48.07</c:v>
              </c:pt>
              <c:pt idx="8792">
                <c:v>48.07</c:v>
              </c:pt>
              <c:pt idx="8793">
                <c:v>48.07</c:v>
              </c:pt>
              <c:pt idx="8794">
                <c:v>48.07</c:v>
              </c:pt>
              <c:pt idx="8795">
                <c:v>48.08</c:v>
              </c:pt>
              <c:pt idx="8796">
                <c:v>48.08</c:v>
              </c:pt>
              <c:pt idx="8797">
                <c:v>48.08</c:v>
              </c:pt>
              <c:pt idx="8798">
                <c:v>48.08</c:v>
              </c:pt>
              <c:pt idx="8799">
                <c:v>48.09</c:v>
              </c:pt>
              <c:pt idx="8800">
                <c:v>48.09</c:v>
              </c:pt>
              <c:pt idx="8801">
                <c:v>48.08</c:v>
              </c:pt>
              <c:pt idx="8802">
                <c:v>48.08</c:v>
              </c:pt>
              <c:pt idx="8803">
                <c:v>48.08</c:v>
              </c:pt>
              <c:pt idx="8804">
                <c:v>48.08</c:v>
              </c:pt>
              <c:pt idx="8805">
                <c:v>48.07</c:v>
              </c:pt>
              <c:pt idx="8806">
                <c:v>48.07</c:v>
              </c:pt>
              <c:pt idx="8807">
                <c:v>48.08</c:v>
              </c:pt>
              <c:pt idx="8808">
                <c:v>48.08</c:v>
              </c:pt>
              <c:pt idx="8809">
                <c:v>48.08</c:v>
              </c:pt>
              <c:pt idx="8810">
                <c:v>48.08</c:v>
              </c:pt>
              <c:pt idx="8811">
                <c:v>48.07</c:v>
              </c:pt>
              <c:pt idx="8812">
                <c:v>48.07</c:v>
              </c:pt>
              <c:pt idx="8813">
                <c:v>48.07</c:v>
              </c:pt>
              <c:pt idx="8814">
                <c:v>48.07</c:v>
              </c:pt>
              <c:pt idx="8815">
                <c:v>48.08</c:v>
              </c:pt>
              <c:pt idx="8816">
                <c:v>48.08</c:v>
              </c:pt>
              <c:pt idx="8817">
                <c:v>48.08</c:v>
              </c:pt>
              <c:pt idx="8818">
                <c:v>48.08</c:v>
              </c:pt>
              <c:pt idx="8819">
                <c:v>48.07</c:v>
              </c:pt>
              <c:pt idx="8820">
                <c:v>48.07</c:v>
              </c:pt>
              <c:pt idx="8821">
                <c:v>48.07</c:v>
              </c:pt>
              <c:pt idx="8822">
                <c:v>48.07</c:v>
              </c:pt>
              <c:pt idx="8823">
                <c:v>48.06</c:v>
              </c:pt>
              <c:pt idx="8824">
                <c:v>48.06</c:v>
              </c:pt>
              <c:pt idx="8825">
                <c:v>48.07</c:v>
              </c:pt>
              <c:pt idx="8826">
                <c:v>48.07</c:v>
              </c:pt>
              <c:pt idx="8827">
                <c:v>48.06</c:v>
              </c:pt>
              <c:pt idx="8828">
                <c:v>48.06</c:v>
              </c:pt>
              <c:pt idx="8829">
                <c:v>48.08</c:v>
              </c:pt>
              <c:pt idx="8830">
                <c:v>48.08</c:v>
              </c:pt>
              <c:pt idx="8831">
                <c:v>48.06</c:v>
              </c:pt>
              <c:pt idx="8832">
                <c:v>48.06</c:v>
              </c:pt>
              <c:pt idx="8833">
                <c:v>48.07</c:v>
              </c:pt>
              <c:pt idx="8834">
                <c:v>48.07</c:v>
              </c:pt>
              <c:pt idx="8835">
                <c:v>48.07</c:v>
              </c:pt>
              <c:pt idx="8836">
                <c:v>48.06</c:v>
              </c:pt>
              <c:pt idx="8837">
                <c:v>48.06</c:v>
              </c:pt>
              <c:pt idx="8838">
                <c:v>48.06</c:v>
              </c:pt>
              <c:pt idx="8839">
                <c:v>48.06</c:v>
              </c:pt>
              <c:pt idx="8840">
                <c:v>48.06</c:v>
              </c:pt>
              <c:pt idx="8841">
                <c:v>48.07</c:v>
              </c:pt>
              <c:pt idx="8842">
                <c:v>48.07</c:v>
              </c:pt>
              <c:pt idx="8843">
                <c:v>48.06</c:v>
              </c:pt>
              <c:pt idx="8844">
                <c:v>48.07</c:v>
              </c:pt>
              <c:pt idx="8845">
                <c:v>48.07</c:v>
              </c:pt>
              <c:pt idx="8846">
                <c:v>48.07</c:v>
              </c:pt>
              <c:pt idx="8847">
                <c:v>48.07</c:v>
              </c:pt>
              <c:pt idx="8848">
                <c:v>48.07</c:v>
              </c:pt>
              <c:pt idx="8849">
                <c:v>48.07</c:v>
              </c:pt>
              <c:pt idx="8850">
                <c:v>48.07</c:v>
              </c:pt>
              <c:pt idx="8851">
                <c:v>48.06</c:v>
              </c:pt>
              <c:pt idx="8852">
                <c:v>48.06</c:v>
              </c:pt>
              <c:pt idx="8853">
                <c:v>48.07</c:v>
              </c:pt>
              <c:pt idx="8854">
                <c:v>48.07</c:v>
              </c:pt>
              <c:pt idx="8855">
                <c:v>48.07</c:v>
              </c:pt>
              <c:pt idx="8856">
                <c:v>48.06</c:v>
              </c:pt>
              <c:pt idx="8857">
                <c:v>48.06</c:v>
              </c:pt>
              <c:pt idx="8858">
                <c:v>48.07</c:v>
              </c:pt>
              <c:pt idx="8859">
                <c:v>48.07</c:v>
              </c:pt>
              <c:pt idx="8860">
                <c:v>48.07</c:v>
              </c:pt>
              <c:pt idx="8861">
                <c:v>48.07</c:v>
              </c:pt>
              <c:pt idx="8862">
                <c:v>48.07</c:v>
              </c:pt>
              <c:pt idx="8863">
                <c:v>48.07</c:v>
              </c:pt>
              <c:pt idx="8864">
                <c:v>48.07</c:v>
              </c:pt>
              <c:pt idx="8865">
                <c:v>48.07</c:v>
              </c:pt>
              <c:pt idx="8866">
                <c:v>48.07</c:v>
              </c:pt>
              <c:pt idx="8867">
                <c:v>48.07</c:v>
              </c:pt>
              <c:pt idx="8868">
                <c:v>48.07</c:v>
              </c:pt>
              <c:pt idx="8869">
                <c:v>48.07</c:v>
              </c:pt>
              <c:pt idx="8870">
                <c:v>48.07</c:v>
              </c:pt>
              <c:pt idx="8871">
                <c:v>48.07</c:v>
              </c:pt>
              <c:pt idx="8872">
                <c:v>48.07</c:v>
              </c:pt>
              <c:pt idx="8873">
                <c:v>48.07</c:v>
              </c:pt>
              <c:pt idx="8874">
                <c:v>48.07</c:v>
              </c:pt>
              <c:pt idx="8875">
                <c:v>48.07</c:v>
              </c:pt>
              <c:pt idx="8876">
                <c:v>48.07</c:v>
              </c:pt>
              <c:pt idx="8877">
                <c:v>48.07</c:v>
              </c:pt>
              <c:pt idx="8878">
                <c:v>48.07</c:v>
              </c:pt>
              <c:pt idx="8879">
                <c:v>48.07</c:v>
              </c:pt>
              <c:pt idx="8880">
                <c:v>48.07</c:v>
              </c:pt>
              <c:pt idx="8881">
                <c:v>48.07</c:v>
              </c:pt>
              <c:pt idx="8882">
                <c:v>48.07</c:v>
              </c:pt>
              <c:pt idx="8883">
                <c:v>48.07</c:v>
              </c:pt>
              <c:pt idx="8884">
                <c:v>48.07</c:v>
              </c:pt>
              <c:pt idx="8885">
                <c:v>48.07</c:v>
              </c:pt>
              <c:pt idx="8886">
                <c:v>48.07</c:v>
              </c:pt>
              <c:pt idx="8887">
                <c:v>48.07</c:v>
              </c:pt>
              <c:pt idx="8888">
                <c:v>48.07</c:v>
              </c:pt>
              <c:pt idx="8889">
                <c:v>48.07</c:v>
              </c:pt>
              <c:pt idx="8890">
                <c:v>48.07</c:v>
              </c:pt>
              <c:pt idx="8891">
                <c:v>48.07</c:v>
              </c:pt>
              <c:pt idx="8892">
                <c:v>48.07</c:v>
              </c:pt>
              <c:pt idx="8893">
                <c:v>48.06</c:v>
              </c:pt>
              <c:pt idx="8894">
                <c:v>48.06</c:v>
              </c:pt>
              <c:pt idx="8895">
                <c:v>48.07</c:v>
              </c:pt>
              <c:pt idx="8896">
                <c:v>48.07</c:v>
              </c:pt>
              <c:pt idx="8897">
                <c:v>48.07</c:v>
              </c:pt>
              <c:pt idx="8898">
                <c:v>48.05</c:v>
              </c:pt>
              <c:pt idx="8899">
                <c:v>48.05</c:v>
              </c:pt>
              <c:pt idx="8900">
                <c:v>48.05</c:v>
              </c:pt>
              <c:pt idx="8901">
                <c:v>48.07</c:v>
              </c:pt>
              <c:pt idx="8902">
                <c:v>48.07</c:v>
              </c:pt>
              <c:pt idx="8903">
                <c:v>48.06</c:v>
              </c:pt>
              <c:pt idx="8904">
                <c:v>48.06</c:v>
              </c:pt>
              <c:pt idx="8905">
                <c:v>48.07</c:v>
              </c:pt>
              <c:pt idx="8906">
                <c:v>48.07</c:v>
              </c:pt>
              <c:pt idx="8907">
                <c:v>48.07</c:v>
              </c:pt>
              <c:pt idx="8908">
                <c:v>48.06</c:v>
              </c:pt>
              <c:pt idx="8909">
                <c:v>48.06</c:v>
              </c:pt>
              <c:pt idx="8910">
                <c:v>48.06</c:v>
              </c:pt>
              <c:pt idx="8911">
                <c:v>48.07</c:v>
              </c:pt>
              <c:pt idx="8912">
                <c:v>48.07</c:v>
              </c:pt>
              <c:pt idx="8913">
                <c:v>48.07</c:v>
              </c:pt>
              <c:pt idx="8914">
                <c:v>48.07</c:v>
              </c:pt>
              <c:pt idx="8915">
                <c:v>48.08</c:v>
              </c:pt>
              <c:pt idx="8916">
                <c:v>48.08</c:v>
              </c:pt>
              <c:pt idx="8917">
                <c:v>48.07</c:v>
              </c:pt>
              <c:pt idx="8918">
                <c:v>48.07</c:v>
              </c:pt>
              <c:pt idx="8919">
                <c:v>48.07</c:v>
              </c:pt>
              <c:pt idx="8920">
                <c:v>48.07</c:v>
              </c:pt>
              <c:pt idx="8921">
                <c:v>48.07</c:v>
              </c:pt>
              <c:pt idx="8922">
                <c:v>48.07</c:v>
              </c:pt>
              <c:pt idx="8923">
                <c:v>48.07</c:v>
              </c:pt>
              <c:pt idx="8924">
                <c:v>48.07</c:v>
              </c:pt>
              <c:pt idx="8925">
                <c:v>48.07</c:v>
              </c:pt>
              <c:pt idx="8926">
                <c:v>48.07</c:v>
              </c:pt>
              <c:pt idx="8927">
                <c:v>48.07</c:v>
              </c:pt>
              <c:pt idx="8928">
                <c:v>48.08</c:v>
              </c:pt>
              <c:pt idx="8929">
                <c:v>48.08</c:v>
              </c:pt>
              <c:pt idx="8930">
                <c:v>48.08</c:v>
              </c:pt>
              <c:pt idx="8931">
                <c:v>48.08</c:v>
              </c:pt>
              <c:pt idx="8932">
                <c:v>48.08</c:v>
              </c:pt>
              <c:pt idx="8933">
                <c:v>48.08</c:v>
              </c:pt>
              <c:pt idx="8934">
                <c:v>48.08</c:v>
              </c:pt>
              <c:pt idx="8935">
                <c:v>48.07</c:v>
              </c:pt>
              <c:pt idx="8936">
                <c:v>48.07</c:v>
              </c:pt>
              <c:pt idx="8937">
                <c:v>48.07</c:v>
              </c:pt>
              <c:pt idx="8938">
                <c:v>48.08</c:v>
              </c:pt>
              <c:pt idx="8939">
                <c:v>48.08</c:v>
              </c:pt>
              <c:pt idx="8940">
                <c:v>48.08</c:v>
              </c:pt>
              <c:pt idx="8941">
                <c:v>48.08</c:v>
              </c:pt>
              <c:pt idx="8942">
                <c:v>48.08</c:v>
              </c:pt>
              <c:pt idx="8943">
                <c:v>48.08</c:v>
              </c:pt>
              <c:pt idx="8944">
                <c:v>48.08</c:v>
              </c:pt>
              <c:pt idx="8945">
                <c:v>48.08</c:v>
              </c:pt>
              <c:pt idx="8946">
                <c:v>48.08</c:v>
              </c:pt>
              <c:pt idx="8947">
                <c:v>48.08</c:v>
              </c:pt>
              <c:pt idx="8948">
                <c:v>48.08</c:v>
              </c:pt>
              <c:pt idx="8949">
                <c:v>48.08</c:v>
              </c:pt>
              <c:pt idx="8950">
                <c:v>48.08</c:v>
              </c:pt>
              <c:pt idx="8951">
                <c:v>48.08</c:v>
              </c:pt>
              <c:pt idx="8952">
                <c:v>48.08</c:v>
              </c:pt>
              <c:pt idx="8953">
                <c:v>48.08</c:v>
              </c:pt>
              <c:pt idx="8954">
                <c:v>48.08</c:v>
              </c:pt>
              <c:pt idx="8955">
                <c:v>48.09</c:v>
              </c:pt>
              <c:pt idx="8956">
                <c:v>48.09</c:v>
              </c:pt>
              <c:pt idx="8957">
                <c:v>48.08</c:v>
              </c:pt>
              <c:pt idx="8958">
                <c:v>48.08</c:v>
              </c:pt>
              <c:pt idx="8959">
                <c:v>48.08</c:v>
              </c:pt>
              <c:pt idx="8960">
                <c:v>48.08</c:v>
              </c:pt>
              <c:pt idx="8961">
                <c:v>48.08</c:v>
              </c:pt>
              <c:pt idx="8962">
                <c:v>48.08</c:v>
              </c:pt>
              <c:pt idx="8963">
                <c:v>48.09</c:v>
              </c:pt>
              <c:pt idx="8964">
                <c:v>48.09</c:v>
              </c:pt>
              <c:pt idx="8965">
                <c:v>48.08</c:v>
              </c:pt>
              <c:pt idx="8966">
                <c:v>48.08</c:v>
              </c:pt>
              <c:pt idx="8967">
                <c:v>48.08</c:v>
              </c:pt>
              <c:pt idx="8968">
                <c:v>48.08</c:v>
              </c:pt>
              <c:pt idx="8969">
                <c:v>48.08</c:v>
              </c:pt>
              <c:pt idx="8970">
                <c:v>48.08</c:v>
              </c:pt>
              <c:pt idx="8971">
                <c:v>48.08</c:v>
              </c:pt>
              <c:pt idx="8972">
                <c:v>48.08</c:v>
              </c:pt>
              <c:pt idx="8973">
                <c:v>48.09</c:v>
              </c:pt>
              <c:pt idx="8974">
                <c:v>48.09</c:v>
              </c:pt>
              <c:pt idx="8975">
                <c:v>48.08</c:v>
              </c:pt>
              <c:pt idx="8976">
                <c:v>48.08</c:v>
              </c:pt>
              <c:pt idx="8977">
                <c:v>48.1</c:v>
              </c:pt>
              <c:pt idx="8978">
                <c:v>48.1</c:v>
              </c:pt>
              <c:pt idx="8979">
                <c:v>48.09</c:v>
              </c:pt>
              <c:pt idx="8980">
                <c:v>48.09</c:v>
              </c:pt>
              <c:pt idx="8981">
                <c:v>48.09</c:v>
              </c:pt>
              <c:pt idx="8982">
                <c:v>48.09</c:v>
              </c:pt>
              <c:pt idx="8983">
                <c:v>48.08</c:v>
              </c:pt>
              <c:pt idx="8984">
                <c:v>48.08</c:v>
              </c:pt>
              <c:pt idx="8985">
                <c:v>48.09</c:v>
              </c:pt>
              <c:pt idx="8986">
                <c:v>48.09</c:v>
              </c:pt>
              <c:pt idx="8987">
                <c:v>48.1</c:v>
              </c:pt>
              <c:pt idx="8988">
                <c:v>48.1</c:v>
              </c:pt>
              <c:pt idx="8989">
                <c:v>48.1</c:v>
              </c:pt>
              <c:pt idx="8990">
                <c:v>48.1</c:v>
              </c:pt>
              <c:pt idx="8991">
                <c:v>48.1</c:v>
              </c:pt>
              <c:pt idx="8992">
                <c:v>48.1</c:v>
              </c:pt>
              <c:pt idx="8993">
                <c:v>48.1</c:v>
              </c:pt>
              <c:pt idx="8994">
                <c:v>48.1</c:v>
              </c:pt>
              <c:pt idx="8995">
                <c:v>48.1</c:v>
              </c:pt>
              <c:pt idx="8996">
                <c:v>48.1</c:v>
              </c:pt>
              <c:pt idx="8997">
                <c:v>48.1</c:v>
              </c:pt>
              <c:pt idx="8998">
                <c:v>48.1</c:v>
              </c:pt>
              <c:pt idx="8999">
                <c:v>48.1</c:v>
              </c:pt>
              <c:pt idx="9000">
                <c:v>48.1</c:v>
              </c:pt>
              <c:pt idx="9001">
                <c:v>48.1</c:v>
              </c:pt>
              <c:pt idx="9002">
                <c:v>48.1</c:v>
              </c:pt>
              <c:pt idx="9003">
                <c:v>48.11</c:v>
              </c:pt>
              <c:pt idx="9004">
                <c:v>48.11</c:v>
              </c:pt>
              <c:pt idx="9005">
                <c:v>48.11</c:v>
              </c:pt>
              <c:pt idx="9006">
                <c:v>48.11</c:v>
              </c:pt>
              <c:pt idx="9007">
                <c:v>48.11</c:v>
              </c:pt>
              <c:pt idx="9008">
                <c:v>48.11</c:v>
              </c:pt>
              <c:pt idx="9009">
                <c:v>48.11</c:v>
              </c:pt>
              <c:pt idx="9010">
                <c:v>48.11</c:v>
              </c:pt>
              <c:pt idx="9011">
                <c:v>48.11</c:v>
              </c:pt>
              <c:pt idx="9012">
                <c:v>48.11</c:v>
              </c:pt>
              <c:pt idx="9013">
                <c:v>48.11</c:v>
              </c:pt>
              <c:pt idx="9014">
                <c:v>48.11</c:v>
              </c:pt>
              <c:pt idx="9015">
                <c:v>48.11</c:v>
              </c:pt>
              <c:pt idx="9016">
                <c:v>48.11</c:v>
              </c:pt>
              <c:pt idx="9017">
                <c:v>48.11</c:v>
              </c:pt>
              <c:pt idx="9018">
                <c:v>48.11</c:v>
              </c:pt>
              <c:pt idx="9019">
                <c:v>48.11</c:v>
              </c:pt>
              <c:pt idx="9020">
                <c:v>48.11</c:v>
              </c:pt>
              <c:pt idx="9021">
                <c:v>48.11</c:v>
              </c:pt>
              <c:pt idx="9022">
                <c:v>48.11</c:v>
              </c:pt>
              <c:pt idx="9023">
                <c:v>48.11</c:v>
              </c:pt>
              <c:pt idx="9024">
                <c:v>48.12</c:v>
              </c:pt>
              <c:pt idx="9025">
                <c:v>48.12</c:v>
              </c:pt>
              <c:pt idx="9026">
                <c:v>48.11</c:v>
              </c:pt>
              <c:pt idx="9027">
                <c:v>48.11</c:v>
              </c:pt>
              <c:pt idx="9028">
                <c:v>48.12</c:v>
              </c:pt>
              <c:pt idx="9029">
                <c:v>48.12</c:v>
              </c:pt>
              <c:pt idx="9030">
                <c:v>48.12</c:v>
              </c:pt>
              <c:pt idx="9031">
                <c:v>48.12</c:v>
              </c:pt>
              <c:pt idx="9032">
                <c:v>48.12</c:v>
              </c:pt>
              <c:pt idx="9033">
                <c:v>48.12</c:v>
              </c:pt>
              <c:pt idx="9034">
                <c:v>48.12</c:v>
              </c:pt>
              <c:pt idx="9035">
                <c:v>48.12</c:v>
              </c:pt>
              <c:pt idx="9036">
                <c:v>48.12</c:v>
              </c:pt>
              <c:pt idx="9037">
                <c:v>48.12</c:v>
              </c:pt>
              <c:pt idx="9038">
                <c:v>48.12</c:v>
              </c:pt>
              <c:pt idx="9039">
                <c:v>48.12</c:v>
              </c:pt>
              <c:pt idx="9040">
                <c:v>48.12</c:v>
              </c:pt>
              <c:pt idx="9041">
                <c:v>48.12</c:v>
              </c:pt>
              <c:pt idx="9042">
                <c:v>48.12</c:v>
              </c:pt>
              <c:pt idx="9043">
                <c:v>48.12</c:v>
              </c:pt>
              <c:pt idx="9044">
                <c:v>48.12</c:v>
              </c:pt>
              <c:pt idx="9045">
                <c:v>48.12</c:v>
              </c:pt>
              <c:pt idx="9046">
                <c:v>48.13</c:v>
              </c:pt>
              <c:pt idx="9047">
                <c:v>48.13</c:v>
              </c:pt>
              <c:pt idx="9048">
                <c:v>48.14</c:v>
              </c:pt>
              <c:pt idx="9049">
                <c:v>48.14</c:v>
              </c:pt>
              <c:pt idx="9050">
                <c:v>48.14</c:v>
              </c:pt>
              <c:pt idx="9051">
                <c:v>48.15</c:v>
              </c:pt>
              <c:pt idx="9052">
                <c:v>48.15</c:v>
              </c:pt>
              <c:pt idx="9053">
                <c:v>48.13</c:v>
              </c:pt>
              <c:pt idx="9054">
                <c:v>48.13</c:v>
              </c:pt>
              <c:pt idx="9055">
                <c:v>48.14</c:v>
              </c:pt>
              <c:pt idx="9056">
                <c:v>48.14</c:v>
              </c:pt>
              <c:pt idx="9057">
                <c:v>48.14</c:v>
              </c:pt>
              <c:pt idx="9058">
                <c:v>48.15</c:v>
              </c:pt>
              <c:pt idx="9059">
                <c:v>48.15</c:v>
              </c:pt>
              <c:pt idx="9060">
                <c:v>48.15</c:v>
              </c:pt>
              <c:pt idx="9061">
                <c:v>48.15</c:v>
              </c:pt>
              <c:pt idx="9062">
                <c:v>48.15</c:v>
              </c:pt>
              <c:pt idx="9063">
                <c:v>48.15</c:v>
              </c:pt>
              <c:pt idx="9064">
                <c:v>48.15</c:v>
              </c:pt>
              <c:pt idx="9065">
                <c:v>48.15</c:v>
              </c:pt>
              <c:pt idx="9066">
                <c:v>48.15</c:v>
              </c:pt>
              <c:pt idx="9067">
                <c:v>48.15</c:v>
              </c:pt>
              <c:pt idx="9068">
                <c:v>48.15</c:v>
              </c:pt>
              <c:pt idx="9069">
                <c:v>48.15</c:v>
              </c:pt>
              <c:pt idx="9070">
                <c:v>48.15</c:v>
              </c:pt>
              <c:pt idx="9071">
                <c:v>48.16</c:v>
              </c:pt>
              <c:pt idx="9072">
                <c:v>48.16</c:v>
              </c:pt>
              <c:pt idx="9073">
                <c:v>48.16</c:v>
              </c:pt>
              <c:pt idx="9074">
                <c:v>48.16</c:v>
              </c:pt>
              <c:pt idx="9075">
                <c:v>48.16</c:v>
              </c:pt>
              <c:pt idx="9076">
                <c:v>48.16</c:v>
              </c:pt>
              <c:pt idx="9077">
                <c:v>48.16</c:v>
              </c:pt>
              <c:pt idx="9078">
                <c:v>48.15</c:v>
              </c:pt>
              <c:pt idx="9079">
                <c:v>48.15</c:v>
              </c:pt>
              <c:pt idx="9080">
                <c:v>48.15</c:v>
              </c:pt>
              <c:pt idx="9081">
                <c:v>48.16</c:v>
              </c:pt>
              <c:pt idx="9082">
                <c:v>48.16</c:v>
              </c:pt>
              <c:pt idx="9083">
                <c:v>48.15</c:v>
              </c:pt>
              <c:pt idx="9084">
                <c:v>48.15</c:v>
              </c:pt>
              <c:pt idx="9085">
                <c:v>48.16</c:v>
              </c:pt>
              <c:pt idx="9086">
                <c:v>48.16</c:v>
              </c:pt>
              <c:pt idx="9087">
                <c:v>48.16</c:v>
              </c:pt>
              <c:pt idx="9088">
                <c:v>48.16</c:v>
              </c:pt>
              <c:pt idx="9089">
                <c:v>48.16</c:v>
              </c:pt>
              <c:pt idx="9090">
                <c:v>48.16</c:v>
              </c:pt>
              <c:pt idx="9091">
                <c:v>48.16</c:v>
              </c:pt>
              <c:pt idx="9092">
                <c:v>48.16</c:v>
              </c:pt>
              <c:pt idx="9093">
                <c:v>48.17</c:v>
              </c:pt>
              <c:pt idx="9094">
                <c:v>48.17</c:v>
              </c:pt>
              <c:pt idx="9095">
                <c:v>48.17</c:v>
              </c:pt>
              <c:pt idx="9096">
                <c:v>48.17</c:v>
              </c:pt>
              <c:pt idx="9097">
                <c:v>48.18</c:v>
              </c:pt>
              <c:pt idx="9098">
                <c:v>48.18</c:v>
              </c:pt>
              <c:pt idx="9099">
                <c:v>48.18</c:v>
              </c:pt>
              <c:pt idx="9100">
                <c:v>48.18</c:v>
              </c:pt>
              <c:pt idx="9101">
                <c:v>48.17</c:v>
              </c:pt>
              <c:pt idx="9102">
                <c:v>48.17</c:v>
              </c:pt>
              <c:pt idx="9103">
                <c:v>48.17</c:v>
              </c:pt>
              <c:pt idx="9104">
                <c:v>48.17</c:v>
              </c:pt>
              <c:pt idx="9105">
                <c:v>48.19</c:v>
              </c:pt>
              <c:pt idx="9106">
                <c:v>48.19</c:v>
              </c:pt>
              <c:pt idx="9107">
                <c:v>48.18</c:v>
              </c:pt>
              <c:pt idx="9108">
                <c:v>48.18</c:v>
              </c:pt>
              <c:pt idx="9109">
                <c:v>48.18</c:v>
              </c:pt>
              <c:pt idx="9110">
                <c:v>48.18</c:v>
              </c:pt>
              <c:pt idx="9111">
                <c:v>48.18</c:v>
              </c:pt>
              <c:pt idx="9112">
                <c:v>48.18</c:v>
              </c:pt>
              <c:pt idx="9113">
                <c:v>48.18</c:v>
              </c:pt>
              <c:pt idx="9114">
                <c:v>48.18</c:v>
              </c:pt>
              <c:pt idx="9115">
                <c:v>48.19</c:v>
              </c:pt>
              <c:pt idx="9116">
                <c:v>48.19</c:v>
              </c:pt>
              <c:pt idx="9117">
                <c:v>48.2</c:v>
              </c:pt>
              <c:pt idx="9118">
                <c:v>48.2</c:v>
              </c:pt>
              <c:pt idx="9119">
                <c:v>48.2</c:v>
              </c:pt>
              <c:pt idx="9120">
                <c:v>48.2</c:v>
              </c:pt>
              <c:pt idx="9121">
                <c:v>48.19</c:v>
              </c:pt>
              <c:pt idx="9122">
                <c:v>48.19</c:v>
              </c:pt>
              <c:pt idx="9123">
                <c:v>48.19</c:v>
              </c:pt>
              <c:pt idx="9124">
                <c:v>48.19</c:v>
              </c:pt>
              <c:pt idx="9125">
                <c:v>48.19</c:v>
              </c:pt>
              <c:pt idx="9126">
                <c:v>48.19</c:v>
              </c:pt>
              <c:pt idx="9127">
                <c:v>48.2</c:v>
              </c:pt>
              <c:pt idx="9128">
                <c:v>48.19</c:v>
              </c:pt>
              <c:pt idx="9129">
                <c:v>48.19</c:v>
              </c:pt>
              <c:pt idx="9130">
                <c:v>48.19</c:v>
              </c:pt>
              <c:pt idx="9131">
                <c:v>48.19</c:v>
              </c:pt>
              <c:pt idx="9132">
                <c:v>48.19</c:v>
              </c:pt>
              <c:pt idx="9133">
                <c:v>48.21</c:v>
              </c:pt>
              <c:pt idx="9134">
                <c:v>48.21</c:v>
              </c:pt>
              <c:pt idx="9135">
                <c:v>48.19</c:v>
              </c:pt>
              <c:pt idx="9136">
                <c:v>48.19</c:v>
              </c:pt>
              <c:pt idx="9137">
                <c:v>48.21</c:v>
              </c:pt>
              <c:pt idx="9138">
                <c:v>48.2</c:v>
              </c:pt>
              <c:pt idx="9139">
                <c:v>48.2</c:v>
              </c:pt>
              <c:pt idx="9140">
                <c:v>48.2</c:v>
              </c:pt>
              <c:pt idx="9141">
                <c:v>48.21</c:v>
              </c:pt>
              <c:pt idx="9142">
                <c:v>48.21</c:v>
              </c:pt>
              <c:pt idx="9143">
                <c:v>48.21</c:v>
              </c:pt>
              <c:pt idx="9144">
                <c:v>48.21</c:v>
              </c:pt>
              <c:pt idx="9145">
                <c:v>48.21</c:v>
              </c:pt>
              <c:pt idx="9146">
                <c:v>48.21</c:v>
              </c:pt>
              <c:pt idx="9147">
                <c:v>48.21</c:v>
              </c:pt>
              <c:pt idx="9148">
                <c:v>48.21</c:v>
              </c:pt>
              <c:pt idx="9149">
                <c:v>48.21</c:v>
              </c:pt>
              <c:pt idx="9150">
                <c:v>48.21</c:v>
              </c:pt>
              <c:pt idx="9151">
                <c:v>48.22</c:v>
              </c:pt>
              <c:pt idx="9152">
                <c:v>48.21</c:v>
              </c:pt>
              <c:pt idx="9153">
                <c:v>48.21</c:v>
              </c:pt>
              <c:pt idx="9154">
                <c:v>48.21</c:v>
              </c:pt>
              <c:pt idx="9155">
                <c:v>48.21</c:v>
              </c:pt>
              <c:pt idx="9156">
                <c:v>48.22</c:v>
              </c:pt>
              <c:pt idx="9157">
                <c:v>48.22</c:v>
              </c:pt>
              <c:pt idx="9158">
                <c:v>48.22</c:v>
              </c:pt>
              <c:pt idx="9159">
                <c:v>48.22</c:v>
              </c:pt>
              <c:pt idx="9160">
                <c:v>48.22</c:v>
              </c:pt>
              <c:pt idx="9161">
                <c:v>48.22</c:v>
              </c:pt>
              <c:pt idx="9162">
                <c:v>48.22</c:v>
              </c:pt>
              <c:pt idx="9163">
                <c:v>48.22</c:v>
              </c:pt>
              <c:pt idx="9164">
                <c:v>48.22</c:v>
              </c:pt>
              <c:pt idx="9165">
                <c:v>48.22</c:v>
              </c:pt>
              <c:pt idx="9166">
                <c:v>48.22</c:v>
              </c:pt>
              <c:pt idx="9167">
                <c:v>48.22</c:v>
              </c:pt>
              <c:pt idx="9168">
                <c:v>48.22</c:v>
              </c:pt>
              <c:pt idx="9169">
                <c:v>48.22</c:v>
              </c:pt>
              <c:pt idx="9170">
                <c:v>48.22</c:v>
              </c:pt>
              <c:pt idx="9171">
                <c:v>48.22</c:v>
              </c:pt>
              <c:pt idx="9172">
                <c:v>48.22</c:v>
              </c:pt>
              <c:pt idx="9173">
                <c:v>48.22</c:v>
              </c:pt>
              <c:pt idx="9174">
                <c:v>48.22</c:v>
              </c:pt>
              <c:pt idx="9175">
                <c:v>48.22</c:v>
              </c:pt>
              <c:pt idx="9176">
                <c:v>48.22</c:v>
              </c:pt>
              <c:pt idx="9177">
                <c:v>48.22</c:v>
              </c:pt>
              <c:pt idx="9178">
                <c:v>48.22</c:v>
              </c:pt>
              <c:pt idx="9179">
                <c:v>48.22</c:v>
              </c:pt>
              <c:pt idx="9180">
                <c:v>48.22</c:v>
              </c:pt>
              <c:pt idx="9181">
                <c:v>48.22</c:v>
              </c:pt>
              <c:pt idx="9182">
                <c:v>48.22</c:v>
              </c:pt>
              <c:pt idx="9183">
                <c:v>48.22</c:v>
              </c:pt>
              <c:pt idx="9184">
                <c:v>48.23</c:v>
              </c:pt>
              <c:pt idx="9185">
                <c:v>48.23</c:v>
              </c:pt>
              <c:pt idx="9186">
                <c:v>48.23</c:v>
              </c:pt>
              <c:pt idx="9187">
                <c:v>48.23</c:v>
              </c:pt>
              <c:pt idx="9188">
                <c:v>48.23</c:v>
              </c:pt>
              <c:pt idx="9189">
                <c:v>48.23</c:v>
              </c:pt>
              <c:pt idx="9190">
                <c:v>48.23</c:v>
              </c:pt>
              <c:pt idx="9191">
                <c:v>48.24</c:v>
              </c:pt>
              <c:pt idx="9192">
                <c:v>48.24</c:v>
              </c:pt>
              <c:pt idx="9193">
                <c:v>48.24</c:v>
              </c:pt>
              <c:pt idx="9194">
                <c:v>48.24</c:v>
              </c:pt>
              <c:pt idx="9195">
                <c:v>48.24</c:v>
              </c:pt>
              <c:pt idx="9196">
                <c:v>48.23</c:v>
              </c:pt>
              <c:pt idx="9197">
                <c:v>48.23</c:v>
              </c:pt>
              <c:pt idx="9198">
                <c:v>48.24</c:v>
              </c:pt>
              <c:pt idx="9199">
                <c:v>48.24</c:v>
              </c:pt>
              <c:pt idx="9200">
                <c:v>48.24</c:v>
              </c:pt>
              <c:pt idx="9201">
                <c:v>48.25</c:v>
              </c:pt>
              <c:pt idx="9202">
                <c:v>48.25</c:v>
              </c:pt>
              <c:pt idx="9203">
                <c:v>48.25</c:v>
              </c:pt>
              <c:pt idx="9204">
                <c:v>48.25</c:v>
              </c:pt>
              <c:pt idx="9205">
                <c:v>48.25</c:v>
              </c:pt>
              <c:pt idx="9206">
                <c:v>48.25</c:v>
              </c:pt>
              <c:pt idx="9207">
                <c:v>48.25</c:v>
              </c:pt>
              <c:pt idx="9208">
                <c:v>48.24</c:v>
              </c:pt>
              <c:pt idx="9209">
                <c:v>48.24</c:v>
              </c:pt>
              <c:pt idx="9210">
                <c:v>48.24</c:v>
              </c:pt>
              <c:pt idx="9211">
                <c:v>48.24</c:v>
              </c:pt>
              <c:pt idx="9212">
                <c:v>48.24</c:v>
              </c:pt>
              <c:pt idx="9213">
                <c:v>48.25</c:v>
              </c:pt>
              <c:pt idx="9214">
                <c:v>48.25</c:v>
              </c:pt>
              <c:pt idx="9215">
                <c:v>48.25</c:v>
              </c:pt>
              <c:pt idx="9216">
                <c:v>48.25</c:v>
              </c:pt>
              <c:pt idx="9217">
                <c:v>48.25</c:v>
              </c:pt>
              <c:pt idx="9218">
                <c:v>48.25</c:v>
              </c:pt>
              <c:pt idx="9219">
                <c:v>48.25</c:v>
              </c:pt>
              <c:pt idx="9220">
                <c:v>48.25</c:v>
              </c:pt>
              <c:pt idx="9221">
                <c:v>48.25</c:v>
              </c:pt>
              <c:pt idx="9222">
                <c:v>48.25</c:v>
              </c:pt>
              <c:pt idx="9223">
                <c:v>48.24</c:v>
              </c:pt>
              <c:pt idx="9224">
                <c:v>48.24</c:v>
              </c:pt>
              <c:pt idx="9225">
                <c:v>48.25</c:v>
              </c:pt>
              <c:pt idx="9226">
                <c:v>48.25</c:v>
              </c:pt>
              <c:pt idx="9227">
                <c:v>48.25</c:v>
              </c:pt>
              <c:pt idx="9228">
                <c:v>48.25</c:v>
              </c:pt>
              <c:pt idx="9229">
                <c:v>48.25</c:v>
              </c:pt>
              <c:pt idx="9230">
                <c:v>48.25</c:v>
              </c:pt>
              <c:pt idx="9231">
                <c:v>48.25</c:v>
              </c:pt>
              <c:pt idx="9232">
                <c:v>48.25</c:v>
              </c:pt>
              <c:pt idx="9233">
                <c:v>48.25</c:v>
              </c:pt>
              <c:pt idx="9234">
                <c:v>48.25</c:v>
              </c:pt>
              <c:pt idx="9235">
                <c:v>48.26</c:v>
              </c:pt>
              <c:pt idx="9236">
                <c:v>48.26</c:v>
              </c:pt>
              <c:pt idx="9237">
                <c:v>48.26</c:v>
              </c:pt>
              <c:pt idx="9238">
                <c:v>48.26</c:v>
              </c:pt>
              <c:pt idx="9239">
                <c:v>48.26</c:v>
              </c:pt>
              <c:pt idx="9240">
                <c:v>48.26</c:v>
              </c:pt>
              <c:pt idx="9241">
                <c:v>48.27</c:v>
              </c:pt>
              <c:pt idx="9242">
                <c:v>48.27</c:v>
              </c:pt>
              <c:pt idx="9243">
                <c:v>48.27</c:v>
              </c:pt>
              <c:pt idx="9244">
                <c:v>48.27</c:v>
              </c:pt>
              <c:pt idx="9245">
                <c:v>48.27</c:v>
              </c:pt>
              <c:pt idx="9246">
                <c:v>48.27</c:v>
              </c:pt>
              <c:pt idx="9247">
                <c:v>48.27</c:v>
              </c:pt>
              <c:pt idx="9248">
                <c:v>48.27</c:v>
              </c:pt>
              <c:pt idx="9249">
                <c:v>48.27</c:v>
              </c:pt>
              <c:pt idx="9250">
                <c:v>48.27</c:v>
              </c:pt>
              <c:pt idx="9251">
                <c:v>48.27</c:v>
              </c:pt>
              <c:pt idx="9252">
                <c:v>48.27</c:v>
              </c:pt>
              <c:pt idx="9253">
                <c:v>48.27</c:v>
              </c:pt>
              <c:pt idx="9254">
                <c:v>48.27</c:v>
              </c:pt>
              <c:pt idx="9255">
                <c:v>48.27</c:v>
              </c:pt>
              <c:pt idx="9256">
                <c:v>48.27</c:v>
              </c:pt>
              <c:pt idx="9257">
                <c:v>48.27</c:v>
              </c:pt>
              <c:pt idx="9258">
                <c:v>48.27</c:v>
              </c:pt>
              <c:pt idx="9259">
                <c:v>48.27</c:v>
              </c:pt>
              <c:pt idx="9260">
                <c:v>48.27</c:v>
              </c:pt>
              <c:pt idx="9261">
                <c:v>48.28</c:v>
              </c:pt>
              <c:pt idx="9262">
                <c:v>48.28</c:v>
              </c:pt>
              <c:pt idx="9263">
                <c:v>48.28</c:v>
              </c:pt>
              <c:pt idx="9264">
                <c:v>48.28</c:v>
              </c:pt>
              <c:pt idx="9265">
                <c:v>48.28</c:v>
              </c:pt>
              <c:pt idx="9266">
                <c:v>48.29</c:v>
              </c:pt>
              <c:pt idx="9267">
                <c:v>48.29</c:v>
              </c:pt>
              <c:pt idx="9268">
                <c:v>48.28</c:v>
              </c:pt>
              <c:pt idx="9269">
                <c:v>48.28</c:v>
              </c:pt>
              <c:pt idx="9270">
                <c:v>48.28</c:v>
              </c:pt>
              <c:pt idx="9271">
                <c:v>48.28</c:v>
              </c:pt>
              <c:pt idx="9272">
                <c:v>48.28</c:v>
              </c:pt>
              <c:pt idx="9273">
                <c:v>48.28</c:v>
              </c:pt>
              <c:pt idx="9274">
                <c:v>48.28</c:v>
              </c:pt>
              <c:pt idx="9275">
                <c:v>48.29</c:v>
              </c:pt>
              <c:pt idx="9276">
                <c:v>48.29</c:v>
              </c:pt>
              <c:pt idx="9277">
                <c:v>48.29</c:v>
              </c:pt>
              <c:pt idx="9278">
                <c:v>48.27</c:v>
              </c:pt>
              <c:pt idx="9279">
                <c:v>48.27</c:v>
              </c:pt>
              <c:pt idx="9280">
                <c:v>48.27</c:v>
              </c:pt>
              <c:pt idx="9281">
                <c:v>48.28</c:v>
              </c:pt>
              <c:pt idx="9282">
                <c:v>48.28</c:v>
              </c:pt>
              <c:pt idx="9283">
                <c:v>48.28</c:v>
              </c:pt>
              <c:pt idx="9284">
                <c:v>48.28</c:v>
              </c:pt>
              <c:pt idx="9285">
                <c:v>48.27</c:v>
              </c:pt>
              <c:pt idx="9286">
                <c:v>48.27</c:v>
              </c:pt>
              <c:pt idx="9287">
                <c:v>48.29</c:v>
              </c:pt>
              <c:pt idx="9288">
                <c:v>48.29</c:v>
              </c:pt>
              <c:pt idx="9289">
                <c:v>48.29</c:v>
              </c:pt>
              <c:pt idx="9290">
                <c:v>48.29</c:v>
              </c:pt>
              <c:pt idx="9291">
                <c:v>48.29</c:v>
              </c:pt>
              <c:pt idx="9292">
                <c:v>48.29</c:v>
              </c:pt>
              <c:pt idx="9293">
                <c:v>48.29</c:v>
              </c:pt>
              <c:pt idx="9294">
                <c:v>48.29</c:v>
              </c:pt>
              <c:pt idx="9295">
                <c:v>48.28</c:v>
              </c:pt>
              <c:pt idx="9296">
                <c:v>48.28</c:v>
              </c:pt>
              <c:pt idx="9297">
                <c:v>48.29</c:v>
              </c:pt>
              <c:pt idx="9298">
                <c:v>48.29</c:v>
              </c:pt>
              <c:pt idx="9299">
                <c:v>48.29</c:v>
              </c:pt>
              <c:pt idx="9300">
                <c:v>48.29</c:v>
              </c:pt>
              <c:pt idx="9301">
                <c:v>48.29</c:v>
              </c:pt>
              <c:pt idx="9302">
                <c:v>48.29</c:v>
              </c:pt>
              <c:pt idx="9303">
                <c:v>48.29</c:v>
              </c:pt>
              <c:pt idx="9304">
                <c:v>48.3</c:v>
              </c:pt>
              <c:pt idx="9305">
                <c:v>48.3</c:v>
              </c:pt>
              <c:pt idx="9306">
                <c:v>48.29</c:v>
              </c:pt>
              <c:pt idx="9307">
                <c:v>48.29</c:v>
              </c:pt>
              <c:pt idx="9308">
                <c:v>48.3</c:v>
              </c:pt>
              <c:pt idx="9309">
                <c:v>48.3</c:v>
              </c:pt>
              <c:pt idx="9310">
                <c:v>48.3</c:v>
              </c:pt>
              <c:pt idx="9311">
                <c:v>48.29</c:v>
              </c:pt>
              <c:pt idx="9312">
                <c:v>48.3</c:v>
              </c:pt>
              <c:pt idx="9313">
                <c:v>48.3</c:v>
              </c:pt>
              <c:pt idx="9314">
                <c:v>48.3</c:v>
              </c:pt>
              <c:pt idx="9315">
                <c:v>48.3</c:v>
              </c:pt>
              <c:pt idx="9316">
                <c:v>48.3</c:v>
              </c:pt>
              <c:pt idx="9317">
                <c:v>48.3</c:v>
              </c:pt>
              <c:pt idx="9318">
                <c:v>48.3</c:v>
              </c:pt>
              <c:pt idx="9319">
                <c:v>48.3</c:v>
              </c:pt>
              <c:pt idx="9320">
                <c:v>48.3</c:v>
              </c:pt>
              <c:pt idx="9321">
                <c:v>48.3</c:v>
              </c:pt>
              <c:pt idx="9322">
                <c:v>48.3</c:v>
              </c:pt>
              <c:pt idx="9323">
                <c:v>48.3</c:v>
              </c:pt>
              <c:pt idx="9324">
                <c:v>48.3</c:v>
              </c:pt>
              <c:pt idx="9325">
                <c:v>48.3</c:v>
              </c:pt>
              <c:pt idx="9326">
                <c:v>48.3</c:v>
              </c:pt>
              <c:pt idx="9327">
                <c:v>48.3</c:v>
              </c:pt>
              <c:pt idx="9328">
                <c:v>48.3</c:v>
              </c:pt>
              <c:pt idx="9329">
                <c:v>48.3</c:v>
              </c:pt>
              <c:pt idx="9330">
                <c:v>48.3</c:v>
              </c:pt>
              <c:pt idx="9331">
                <c:v>48.3</c:v>
              </c:pt>
              <c:pt idx="9332">
                <c:v>48.3</c:v>
              </c:pt>
              <c:pt idx="9333">
                <c:v>48.3</c:v>
              </c:pt>
              <c:pt idx="9334">
                <c:v>48.31</c:v>
              </c:pt>
              <c:pt idx="9335">
                <c:v>48.31</c:v>
              </c:pt>
              <c:pt idx="9336">
                <c:v>48.32</c:v>
              </c:pt>
              <c:pt idx="9337">
                <c:v>48.32</c:v>
              </c:pt>
              <c:pt idx="9338">
                <c:v>48.3</c:v>
              </c:pt>
              <c:pt idx="9339">
                <c:v>48.3</c:v>
              </c:pt>
              <c:pt idx="9340">
                <c:v>48.3</c:v>
              </c:pt>
              <c:pt idx="9341">
                <c:v>48.3</c:v>
              </c:pt>
              <c:pt idx="9342">
                <c:v>48.31</c:v>
              </c:pt>
              <c:pt idx="9343">
                <c:v>48.31</c:v>
              </c:pt>
              <c:pt idx="9344">
                <c:v>48.31</c:v>
              </c:pt>
              <c:pt idx="9345">
                <c:v>48.31</c:v>
              </c:pt>
              <c:pt idx="9346">
                <c:v>48.31</c:v>
              </c:pt>
              <c:pt idx="9347">
                <c:v>48.31</c:v>
              </c:pt>
              <c:pt idx="9348">
                <c:v>48.31</c:v>
              </c:pt>
              <c:pt idx="9349">
                <c:v>48.31</c:v>
              </c:pt>
              <c:pt idx="9350">
                <c:v>48.31</c:v>
              </c:pt>
              <c:pt idx="9351">
                <c:v>48.31</c:v>
              </c:pt>
              <c:pt idx="9352">
                <c:v>48.31</c:v>
              </c:pt>
              <c:pt idx="9353">
                <c:v>48.31</c:v>
              </c:pt>
              <c:pt idx="9354">
                <c:v>48.31</c:v>
              </c:pt>
              <c:pt idx="9355">
                <c:v>48.31</c:v>
              </c:pt>
              <c:pt idx="9356">
                <c:v>48.31</c:v>
              </c:pt>
              <c:pt idx="9357">
                <c:v>48.31</c:v>
              </c:pt>
              <c:pt idx="9358">
                <c:v>48.31</c:v>
              </c:pt>
              <c:pt idx="9359">
                <c:v>48.31</c:v>
              </c:pt>
              <c:pt idx="9360">
                <c:v>48.31</c:v>
              </c:pt>
              <c:pt idx="9361">
                <c:v>48.31</c:v>
              </c:pt>
              <c:pt idx="9362">
                <c:v>48.31</c:v>
              </c:pt>
              <c:pt idx="9363">
                <c:v>48.31</c:v>
              </c:pt>
              <c:pt idx="9364">
                <c:v>48.32</c:v>
              </c:pt>
              <c:pt idx="9365">
                <c:v>48.32</c:v>
              </c:pt>
              <c:pt idx="9366">
                <c:v>48.3</c:v>
              </c:pt>
              <c:pt idx="9367">
                <c:v>48.3</c:v>
              </c:pt>
              <c:pt idx="9368">
                <c:v>48.31</c:v>
              </c:pt>
              <c:pt idx="9369">
                <c:v>48.31</c:v>
              </c:pt>
              <c:pt idx="9370">
                <c:v>48.31</c:v>
              </c:pt>
              <c:pt idx="9371">
                <c:v>48.31</c:v>
              </c:pt>
              <c:pt idx="9372">
                <c:v>48.31</c:v>
              </c:pt>
              <c:pt idx="9373">
                <c:v>48.31</c:v>
              </c:pt>
              <c:pt idx="9374">
                <c:v>48.32</c:v>
              </c:pt>
              <c:pt idx="9375">
                <c:v>48.32</c:v>
              </c:pt>
              <c:pt idx="9376">
                <c:v>48.32</c:v>
              </c:pt>
              <c:pt idx="9377">
                <c:v>48.32</c:v>
              </c:pt>
              <c:pt idx="9378">
                <c:v>48.31</c:v>
              </c:pt>
              <c:pt idx="9379">
                <c:v>48.31</c:v>
              </c:pt>
              <c:pt idx="9380">
                <c:v>48.31</c:v>
              </c:pt>
              <c:pt idx="9381">
                <c:v>48.32</c:v>
              </c:pt>
              <c:pt idx="9382">
                <c:v>48.32</c:v>
              </c:pt>
              <c:pt idx="9383">
                <c:v>48.32</c:v>
              </c:pt>
              <c:pt idx="9384">
                <c:v>48.32</c:v>
              </c:pt>
              <c:pt idx="9385">
                <c:v>48.32</c:v>
              </c:pt>
              <c:pt idx="9386">
                <c:v>48.32</c:v>
              </c:pt>
              <c:pt idx="9387">
                <c:v>48.32</c:v>
              </c:pt>
              <c:pt idx="9388">
                <c:v>48.31</c:v>
              </c:pt>
              <c:pt idx="9389">
                <c:v>48.31</c:v>
              </c:pt>
              <c:pt idx="9390">
                <c:v>48.31</c:v>
              </c:pt>
              <c:pt idx="9391">
                <c:v>48.32</c:v>
              </c:pt>
              <c:pt idx="9392">
                <c:v>48.32</c:v>
              </c:pt>
              <c:pt idx="9393">
                <c:v>48.32</c:v>
              </c:pt>
              <c:pt idx="9394">
                <c:v>48.32</c:v>
              </c:pt>
              <c:pt idx="9395">
                <c:v>48.32</c:v>
              </c:pt>
              <c:pt idx="9396">
                <c:v>48.32</c:v>
              </c:pt>
              <c:pt idx="9397">
                <c:v>48.32</c:v>
              </c:pt>
              <c:pt idx="9398">
                <c:v>48.32</c:v>
              </c:pt>
              <c:pt idx="9399">
                <c:v>48.32</c:v>
              </c:pt>
              <c:pt idx="9400">
                <c:v>48.32</c:v>
              </c:pt>
              <c:pt idx="9401">
                <c:v>48.32</c:v>
              </c:pt>
              <c:pt idx="9402">
                <c:v>48.32</c:v>
              </c:pt>
              <c:pt idx="9403">
                <c:v>48.32</c:v>
              </c:pt>
              <c:pt idx="9404">
                <c:v>48.32</c:v>
              </c:pt>
              <c:pt idx="9405">
                <c:v>48.32</c:v>
              </c:pt>
              <c:pt idx="9406">
                <c:v>48.33</c:v>
              </c:pt>
              <c:pt idx="9407">
                <c:v>48.33</c:v>
              </c:pt>
              <c:pt idx="9408">
                <c:v>48.32</c:v>
              </c:pt>
              <c:pt idx="9409">
                <c:v>48.32</c:v>
              </c:pt>
              <c:pt idx="9410">
                <c:v>48.32</c:v>
              </c:pt>
              <c:pt idx="9411">
                <c:v>48.32</c:v>
              </c:pt>
              <c:pt idx="9412">
                <c:v>48.32</c:v>
              </c:pt>
              <c:pt idx="9413">
                <c:v>48.33</c:v>
              </c:pt>
              <c:pt idx="9414">
                <c:v>48.33</c:v>
              </c:pt>
              <c:pt idx="9415">
                <c:v>48.33</c:v>
              </c:pt>
              <c:pt idx="9416">
                <c:v>48.32</c:v>
              </c:pt>
              <c:pt idx="9417">
                <c:v>48.32</c:v>
              </c:pt>
              <c:pt idx="9418">
                <c:v>48.32</c:v>
              </c:pt>
              <c:pt idx="9419">
                <c:v>48.32</c:v>
              </c:pt>
              <c:pt idx="9420">
                <c:v>48.32</c:v>
              </c:pt>
              <c:pt idx="9421">
                <c:v>48.32</c:v>
              </c:pt>
              <c:pt idx="9422">
                <c:v>48.32</c:v>
              </c:pt>
              <c:pt idx="9423">
                <c:v>48.32</c:v>
              </c:pt>
              <c:pt idx="9424">
                <c:v>48.32</c:v>
              </c:pt>
              <c:pt idx="9425">
                <c:v>48.33</c:v>
              </c:pt>
              <c:pt idx="9426">
                <c:v>48.32</c:v>
              </c:pt>
              <c:pt idx="9427">
                <c:v>48.32</c:v>
              </c:pt>
              <c:pt idx="9428">
                <c:v>48.33</c:v>
              </c:pt>
              <c:pt idx="9429">
                <c:v>48.33</c:v>
              </c:pt>
              <c:pt idx="9430">
                <c:v>48.33</c:v>
              </c:pt>
              <c:pt idx="9431">
                <c:v>48.33</c:v>
              </c:pt>
              <c:pt idx="9432">
                <c:v>48.33</c:v>
              </c:pt>
              <c:pt idx="9433">
                <c:v>48.32</c:v>
              </c:pt>
              <c:pt idx="9434">
                <c:v>48.32</c:v>
              </c:pt>
              <c:pt idx="9435">
                <c:v>48.33</c:v>
              </c:pt>
              <c:pt idx="9436">
                <c:v>48.32</c:v>
              </c:pt>
              <c:pt idx="9437">
                <c:v>48.32</c:v>
              </c:pt>
              <c:pt idx="9438">
                <c:v>48.32</c:v>
              </c:pt>
              <c:pt idx="9439">
                <c:v>48.32</c:v>
              </c:pt>
              <c:pt idx="9440">
                <c:v>48.32</c:v>
              </c:pt>
              <c:pt idx="9441">
                <c:v>48.32</c:v>
              </c:pt>
              <c:pt idx="9442">
                <c:v>48.32</c:v>
              </c:pt>
              <c:pt idx="9443">
                <c:v>48.32</c:v>
              </c:pt>
              <c:pt idx="9444">
                <c:v>48.32</c:v>
              </c:pt>
              <c:pt idx="9445">
                <c:v>48.32</c:v>
              </c:pt>
              <c:pt idx="9446">
                <c:v>48.32</c:v>
              </c:pt>
              <c:pt idx="9447">
                <c:v>48.32</c:v>
              </c:pt>
              <c:pt idx="9448">
                <c:v>48.32</c:v>
              </c:pt>
              <c:pt idx="9449">
                <c:v>48.32</c:v>
              </c:pt>
              <c:pt idx="9450">
                <c:v>48.32</c:v>
              </c:pt>
              <c:pt idx="9451">
                <c:v>48.32</c:v>
              </c:pt>
              <c:pt idx="9452">
                <c:v>48.32</c:v>
              </c:pt>
              <c:pt idx="9453">
                <c:v>48.33</c:v>
              </c:pt>
              <c:pt idx="9454">
                <c:v>48.33</c:v>
              </c:pt>
              <c:pt idx="9455">
                <c:v>48.32</c:v>
              </c:pt>
              <c:pt idx="9456">
                <c:v>48.33</c:v>
              </c:pt>
              <c:pt idx="9457">
                <c:v>48.33</c:v>
              </c:pt>
              <c:pt idx="9458">
                <c:v>48.33</c:v>
              </c:pt>
              <c:pt idx="9459">
                <c:v>48.33</c:v>
              </c:pt>
              <c:pt idx="9460">
                <c:v>48.33</c:v>
              </c:pt>
              <c:pt idx="9461">
                <c:v>48.32</c:v>
              </c:pt>
              <c:pt idx="9462">
                <c:v>48.32</c:v>
              </c:pt>
              <c:pt idx="9463">
                <c:v>48.32</c:v>
              </c:pt>
              <c:pt idx="9464">
                <c:v>48.33</c:v>
              </c:pt>
              <c:pt idx="9465">
                <c:v>48.33</c:v>
              </c:pt>
              <c:pt idx="9466">
                <c:v>48.33</c:v>
              </c:pt>
              <c:pt idx="9467">
                <c:v>48.33</c:v>
              </c:pt>
              <c:pt idx="9468">
                <c:v>48.33</c:v>
              </c:pt>
              <c:pt idx="9469">
                <c:v>48.33</c:v>
              </c:pt>
              <c:pt idx="9470">
                <c:v>48.32</c:v>
              </c:pt>
              <c:pt idx="9471">
                <c:v>48.32</c:v>
              </c:pt>
              <c:pt idx="9472">
                <c:v>48.33</c:v>
              </c:pt>
              <c:pt idx="9473">
                <c:v>48.33</c:v>
              </c:pt>
              <c:pt idx="9474">
                <c:v>48.33</c:v>
              </c:pt>
              <c:pt idx="9475">
                <c:v>48.33</c:v>
              </c:pt>
              <c:pt idx="9476">
                <c:v>48.33</c:v>
              </c:pt>
              <c:pt idx="9477">
                <c:v>48.33</c:v>
              </c:pt>
              <c:pt idx="9478">
                <c:v>48.32</c:v>
              </c:pt>
              <c:pt idx="9479">
                <c:v>48.32</c:v>
              </c:pt>
              <c:pt idx="9480">
                <c:v>48.33</c:v>
              </c:pt>
              <c:pt idx="9481">
                <c:v>48.33</c:v>
              </c:pt>
              <c:pt idx="9482">
                <c:v>48.32</c:v>
              </c:pt>
              <c:pt idx="9483">
                <c:v>48.32</c:v>
              </c:pt>
              <c:pt idx="9484">
                <c:v>48.33</c:v>
              </c:pt>
              <c:pt idx="9485">
                <c:v>48.33</c:v>
              </c:pt>
              <c:pt idx="9486">
                <c:v>48.33</c:v>
              </c:pt>
              <c:pt idx="9487">
                <c:v>48.33</c:v>
              </c:pt>
              <c:pt idx="9488">
                <c:v>48.33</c:v>
              </c:pt>
              <c:pt idx="9489">
                <c:v>48.33</c:v>
              </c:pt>
              <c:pt idx="9490">
                <c:v>48.33</c:v>
              </c:pt>
              <c:pt idx="9491">
                <c:v>48.32</c:v>
              </c:pt>
              <c:pt idx="9492">
                <c:v>48.32</c:v>
              </c:pt>
              <c:pt idx="9493">
                <c:v>48.32</c:v>
              </c:pt>
              <c:pt idx="9494">
                <c:v>48.31</c:v>
              </c:pt>
              <c:pt idx="9495">
                <c:v>48.31</c:v>
              </c:pt>
              <c:pt idx="9496">
                <c:v>48.32</c:v>
              </c:pt>
              <c:pt idx="9497">
                <c:v>48.32</c:v>
              </c:pt>
              <c:pt idx="9498">
                <c:v>48.32</c:v>
              </c:pt>
              <c:pt idx="9499">
                <c:v>48.32</c:v>
              </c:pt>
              <c:pt idx="9500">
                <c:v>48.32</c:v>
              </c:pt>
              <c:pt idx="9501">
                <c:v>48.32</c:v>
              </c:pt>
              <c:pt idx="9502">
                <c:v>48.32</c:v>
              </c:pt>
              <c:pt idx="9503">
                <c:v>48.32</c:v>
              </c:pt>
              <c:pt idx="9504">
                <c:v>48.32</c:v>
              </c:pt>
              <c:pt idx="9505">
                <c:v>48.32</c:v>
              </c:pt>
              <c:pt idx="9506">
                <c:v>48.32</c:v>
              </c:pt>
              <c:pt idx="9507">
                <c:v>48.32</c:v>
              </c:pt>
              <c:pt idx="9508">
                <c:v>48.33</c:v>
              </c:pt>
              <c:pt idx="9509">
                <c:v>48.33</c:v>
              </c:pt>
              <c:pt idx="9510">
                <c:v>48.33</c:v>
              </c:pt>
              <c:pt idx="9511">
                <c:v>48.33</c:v>
              </c:pt>
              <c:pt idx="9512">
                <c:v>48.33</c:v>
              </c:pt>
              <c:pt idx="9513">
                <c:v>48.33</c:v>
              </c:pt>
              <c:pt idx="9514">
                <c:v>48.32</c:v>
              </c:pt>
              <c:pt idx="9515">
                <c:v>48.32</c:v>
              </c:pt>
              <c:pt idx="9516">
                <c:v>48.32</c:v>
              </c:pt>
              <c:pt idx="9517">
                <c:v>48.32</c:v>
              </c:pt>
              <c:pt idx="9518">
                <c:v>48.32</c:v>
              </c:pt>
              <c:pt idx="9519">
                <c:v>48.32</c:v>
              </c:pt>
              <c:pt idx="9520">
                <c:v>48.32</c:v>
              </c:pt>
              <c:pt idx="9521">
                <c:v>48.33</c:v>
              </c:pt>
              <c:pt idx="9522">
                <c:v>48.33</c:v>
              </c:pt>
              <c:pt idx="9523">
                <c:v>48.33</c:v>
              </c:pt>
              <c:pt idx="9524">
                <c:v>48.33</c:v>
              </c:pt>
              <c:pt idx="9525">
                <c:v>48.33</c:v>
              </c:pt>
              <c:pt idx="9526">
                <c:v>48.32</c:v>
              </c:pt>
              <c:pt idx="9527">
                <c:v>48.32</c:v>
              </c:pt>
              <c:pt idx="9528">
                <c:v>48.33</c:v>
              </c:pt>
              <c:pt idx="9529">
                <c:v>48.33</c:v>
              </c:pt>
              <c:pt idx="9530">
                <c:v>48.33</c:v>
              </c:pt>
              <c:pt idx="9531">
                <c:v>48.33</c:v>
              </c:pt>
              <c:pt idx="9532">
                <c:v>48.33</c:v>
              </c:pt>
              <c:pt idx="9533">
                <c:v>48.33</c:v>
              </c:pt>
              <c:pt idx="9534">
                <c:v>48.33</c:v>
              </c:pt>
              <c:pt idx="9535">
                <c:v>48.33</c:v>
              </c:pt>
              <c:pt idx="9536">
                <c:v>48.33</c:v>
              </c:pt>
              <c:pt idx="9537">
                <c:v>48.33</c:v>
              </c:pt>
              <c:pt idx="9538">
                <c:v>48.32</c:v>
              </c:pt>
              <c:pt idx="9539">
                <c:v>48.32</c:v>
              </c:pt>
              <c:pt idx="9540">
                <c:v>48.32</c:v>
              </c:pt>
              <c:pt idx="9541">
                <c:v>48.33</c:v>
              </c:pt>
              <c:pt idx="9542">
                <c:v>48.33</c:v>
              </c:pt>
              <c:pt idx="9543">
                <c:v>48.32</c:v>
              </c:pt>
              <c:pt idx="9544">
                <c:v>48.32</c:v>
              </c:pt>
              <c:pt idx="9545">
                <c:v>48.32</c:v>
              </c:pt>
              <c:pt idx="9546">
                <c:v>48.32</c:v>
              </c:pt>
              <c:pt idx="9547">
                <c:v>48.32</c:v>
              </c:pt>
              <c:pt idx="9548">
                <c:v>48.33</c:v>
              </c:pt>
              <c:pt idx="9549">
                <c:v>48.33</c:v>
              </c:pt>
              <c:pt idx="9550">
                <c:v>48.33</c:v>
              </c:pt>
              <c:pt idx="9551">
                <c:v>48.32</c:v>
              </c:pt>
              <c:pt idx="9552">
                <c:v>48.32</c:v>
              </c:pt>
              <c:pt idx="9553">
                <c:v>48.32</c:v>
              </c:pt>
              <c:pt idx="9554">
                <c:v>48.32</c:v>
              </c:pt>
              <c:pt idx="9555">
                <c:v>48.32</c:v>
              </c:pt>
              <c:pt idx="9556">
                <c:v>48.32</c:v>
              </c:pt>
              <c:pt idx="9557">
                <c:v>48.32</c:v>
              </c:pt>
              <c:pt idx="9558">
                <c:v>48.32</c:v>
              </c:pt>
              <c:pt idx="9559">
                <c:v>48.32</c:v>
              </c:pt>
              <c:pt idx="9560">
                <c:v>48.32</c:v>
              </c:pt>
              <c:pt idx="9561">
                <c:v>48.32</c:v>
              </c:pt>
              <c:pt idx="9562">
                <c:v>48.32</c:v>
              </c:pt>
              <c:pt idx="9563">
                <c:v>48.32</c:v>
              </c:pt>
              <c:pt idx="9564">
                <c:v>48.32</c:v>
              </c:pt>
              <c:pt idx="9565">
                <c:v>48.32</c:v>
              </c:pt>
              <c:pt idx="9566">
                <c:v>48.33</c:v>
              </c:pt>
              <c:pt idx="9567">
                <c:v>48.33</c:v>
              </c:pt>
              <c:pt idx="9568">
                <c:v>48.33</c:v>
              </c:pt>
              <c:pt idx="9569">
                <c:v>48.33</c:v>
              </c:pt>
              <c:pt idx="9570">
                <c:v>48.33</c:v>
              </c:pt>
              <c:pt idx="9571">
                <c:v>48.33</c:v>
              </c:pt>
              <c:pt idx="9572">
                <c:v>48.33</c:v>
              </c:pt>
              <c:pt idx="9573">
                <c:v>48.33</c:v>
              </c:pt>
              <c:pt idx="9574">
                <c:v>48.33</c:v>
              </c:pt>
              <c:pt idx="9575">
                <c:v>48.33</c:v>
              </c:pt>
              <c:pt idx="9576">
                <c:v>48.33</c:v>
              </c:pt>
              <c:pt idx="9577">
                <c:v>48.33</c:v>
              </c:pt>
              <c:pt idx="9578">
                <c:v>48.34</c:v>
              </c:pt>
              <c:pt idx="9579">
                <c:v>48.34</c:v>
              </c:pt>
              <c:pt idx="9580">
                <c:v>48.34</c:v>
              </c:pt>
              <c:pt idx="9581">
                <c:v>48.33</c:v>
              </c:pt>
              <c:pt idx="9582">
                <c:v>48.33</c:v>
              </c:pt>
              <c:pt idx="9583">
                <c:v>48.34</c:v>
              </c:pt>
              <c:pt idx="9584">
                <c:v>48.33</c:v>
              </c:pt>
              <c:pt idx="9585">
                <c:v>48.33</c:v>
              </c:pt>
              <c:pt idx="9586">
                <c:v>48.33</c:v>
              </c:pt>
              <c:pt idx="9587">
                <c:v>48.33</c:v>
              </c:pt>
              <c:pt idx="9588">
                <c:v>48.34</c:v>
              </c:pt>
              <c:pt idx="9589">
                <c:v>48.34</c:v>
              </c:pt>
              <c:pt idx="9590">
                <c:v>48.34</c:v>
              </c:pt>
              <c:pt idx="9591">
                <c:v>48.33</c:v>
              </c:pt>
              <c:pt idx="9592">
                <c:v>48.33</c:v>
              </c:pt>
              <c:pt idx="9593">
                <c:v>48.34</c:v>
              </c:pt>
              <c:pt idx="9594">
                <c:v>48.33</c:v>
              </c:pt>
              <c:pt idx="9595">
                <c:v>48.33</c:v>
              </c:pt>
              <c:pt idx="9596">
                <c:v>48.33</c:v>
              </c:pt>
              <c:pt idx="9597">
                <c:v>48.33</c:v>
              </c:pt>
              <c:pt idx="9598">
                <c:v>48.33</c:v>
              </c:pt>
              <c:pt idx="9599">
                <c:v>48.33</c:v>
              </c:pt>
              <c:pt idx="9600">
                <c:v>48.33</c:v>
              </c:pt>
              <c:pt idx="9601">
                <c:v>48.34</c:v>
              </c:pt>
              <c:pt idx="9602">
                <c:v>48.34</c:v>
              </c:pt>
              <c:pt idx="9603">
                <c:v>48.33</c:v>
              </c:pt>
              <c:pt idx="9604">
                <c:v>48.33</c:v>
              </c:pt>
              <c:pt idx="9605">
                <c:v>48.33</c:v>
              </c:pt>
              <c:pt idx="9606">
                <c:v>48.35</c:v>
              </c:pt>
              <c:pt idx="9607">
                <c:v>48.35</c:v>
              </c:pt>
              <c:pt idx="9608">
                <c:v>48.34</c:v>
              </c:pt>
              <c:pt idx="9609">
                <c:v>48.34</c:v>
              </c:pt>
              <c:pt idx="9610">
                <c:v>48.34</c:v>
              </c:pt>
              <c:pt idx="9611">
                <c:v>48.34</c:v>
              </c:pt>
              <c:pt idx="9612">
                <c:v>48.34</c:v>
              </c:pt>
              <c:pt idx="9613">
                <c:v>48.34</c:v>
              </c:pt>
              <c:pt idx="9614">
                <c:v>48.34</c:v>
              </c:pt>
              <c:pt idx="9615">
                <c:v>48.33</c:v>
              </c:pt>
              <c:pt idx="9616">
                <c:v>48.34</c:v>
              </c:pt>
              <c:pt idx="9617">
                <c:v>48.34</c:v>
              </c:pt>
              <c:pt idx="9618">
                <c:v>48.35</c:v>
              </c:pt>
              <c:pt idx="9619">
                <c:v>48.35</c:v>
              </c:pt>
              <c:pt idx="9620">
                <c:v>48.35</c:v>
              </c:pt>
              <c:pt idx="9621">
                <c:v>48.34</c:v>
              </c:pt>
              <c:pt idx="9622">
                <c:v>48.34</c:v>
              </c:pt>
              <c:pt idx="9623">
                <c:v>48.34</c:v>
              </c:pt>
              <c:pt idx="9624">
                <c:v>48.35</c:v>
              </c:pt>
              <c:pt idx="9625">
                <c:v>48.35</c:v>
              </c:pt>
              <c:pt idx="9626">
                <c:v>48.35</c:v>
              </c:pt>
              <c:pt idx="9627">
                <c:v>48.35</c:v>
              </c:pt>
              <c:pt idx="9628">
                <c:v>48.34</c:v>
              </c:pt>
              <c:pt idx="9629">
                <c:v>48.34</c:v>
              </c:pt>
              <c:pt idx="9630">
                <c:v>48.35</c:v>
              </c:pt>
              <c:pt idx="9631">
                <c:v>48.35</c:v>
              </c:pt>
              <c:pt idx="9632">
                <c:v>48.35</c:v>
              </c:pt>
              <c:pt idx="9633">
                <c:v>48.35</c:v>
              </c:pt>
              <c:pt idx="9634">
                <c:v>48.35</c:v>
              </c:pt>
              <c:pt idx="9635">
                <c:v>48.35</c:v>
              </c:pt>
              <c:pt idx="9636">
                <c:v>48.35</c:v>
              </c:pt>
              <c:pt idx="9637">
                <c:v>48.35</c:v>
              </c:pt>
              <c:pt idx="9638">
                <c:v>48.35</c:v>
              </c:pt>
              <c:pt idx="9639">
                <c:v>48.35</c:v>
              </c:pt>
              <c:pt idx="9640">
                <c:v>48.35</c:v>
              </c:pt>
              <c:pt idx="9641">
                <c:v>48.35</c:v>
              </c:pt>
              <c:pt idx="9642">
                <c:v>48.35</c:v>
              </c:pt>
              <c:pt idx="9643">
                <c:v>48.35</c:v>
              </c:pt>
              <c:pt idx="9644">
                <c:v>48.35</c:v>
              </c:pt>
              <c:pt idx="9645">
                <c:v>48.35</c:v>
              </c:pt>
              <c:pt idx="9646">
                <c:v>48.35</c:v>
              </c:pt>
              <c:pt idx="9647">
                <c:v>48.35</c:v>
              </c:pt>
              <c:pt idx="9648">
                <c:v>48.35</c:v>
              </c:pt>
              <c:pt idx="9649">
                <c:v>48.35</c:v>
              </c:pt>
              <c:pt idx="9650">
                <c:v>48.36</c:v>
              </c:pt>
              <c:pt idx="9651">
                <c:v>48.36</c:v>
              </c:pt>
              <c:pt idx="9652">
                <c:v>48.36</c:v>
              </c:pt>
              <c:pt idx="9653">
                <c:v>48.36</c:v>
              </c:pt>
              <c:pt idx="9654">
                <c:v>48.35</c:v>
              </c:pt>
              <c:pt idx="9655">
                <c:v>48.35</c:v>
              </c:pt>
              <c:pt idx="9656">
                <c:v>48.36</c:v>
              </c:pt>
              <c:pt idx="9657">
                <c:v>48.36</c:v>
              </c:pt>
              <c:pt idx="9658">
                <c:v>48.36</c:v>
              </c:pt>
              <c:pt idx="9659">
                <c:v>48.36</c:v>
              </c:pt>
              <c:pt idx="9660">
                <c:v>48.36</c:v>
              </c:pt>
              <c:pt idx="9661">
                <c:v>48.36</c:v>
              </c:pt>
              <c:pt idx="9662">
                <c:v>48.36</c:v>
              </c:pt>
              <c:pt idx="9663">
                <c:v>48.36</c:v>
              </c:pt>
              <c:pt idx="9664">
                <c:v>48.36</c:v>
              </c:pt>
              <c:pt idx="9665">
                <c:v>48.36</c:v>
              </c:pt>
              <c:pt idx="9666">
                <c:v>48.36</c:v>
              </c:pt>
              <c:pt idx="9667">
                <c:v>48.36</c:v>
              </c:pt>
              <c:pt idx="9668">
                <c:v>48.36</c:v>
              </c:pt>
              <c:pt idx="9669">
                <c:v>48.36</c:v>
              </c:pt>
              <c:pt idx="9670">
                <c:v>48.36</c:v>
              </c:pt>
              <c:pt idx="9671">
                <c:v>48.36</c:v>
              </c:pt>
              <c:pt idx="9672">
                <c:v>48.36</c:v>
              </c:pt>
              <c:pt idx="9673">
                <c:v>48.36</c:v>
              </c:pt>
              <c:pt idx="9674">
                <c:v>48.36</c:v>
              </c:pt>
              <c:pt idx="9675">
                <c:v>48.36</c:v>
              </c:pt>
              <c:pt idx="9676">
                <c:v>48.36</c:v>
              </c:pt>
              <c:pt idx="9677">
                <c:v>48.36</c:v>
              </c:pt>
              <c:pt idx="9678">
                <c:v>48.36</c:v>
              </c:pt>
              <c:pt idx="9679">
                <c:v>48.36</c:v>
              </c:pt>
              <c:pt idx="9680">
                <c:v>48.36</c:v>
              </c:pt>
              <c:pt idx="9681">
                <c:v>48.36</c:v>
              </c:pt>
              <c:pt idx="9682">
                <c:v>48.36</c:v>
              </c:pt>
              <c:pt idx="9683">
                <c:v>48.36</c:v>
              </c:pt>
              <c:pt idx="9684">
                <c:v>48.36</c:v>
              </c:pt>
              <c:pt idx="9685">
                <c:v>48.36</c:v>
              </c:pt>
              <c:pt idx="9686">
                <c:v>48.36</c:v>
              </c:pt>
              <c:pt idx="9687">
                <c:v>48.36</c:v>
              </c:pt>
              <c:pt idx="9688">
                <c:v>48.36</c:v>
              </c:pt>
              <c:pt idx="9689">
                <c:v>48.36</c:v>
              </c:pt>
              <c:pt idx="9690">
                <c:v>48.36</c:v>
              </c:pt>
              <c:pt idx="9691">
                <c:v>48.36</c:v>
              </c:pt>
              <c:pt idx="9692">
                <c:v>48.37</c:v>
              </c:pt>
              <c:pt idx="9693">
                <c:v>48.37</c:v>
              </c:pt>
              <c:pt idx="9694">
                <c:v>48.36</c:v>
              </c:pt>
              <c:pt idx="9695">
                <c:v>48.36</c:v>
              </c:pt>
              <c:pt idx="9696">
                <c:v>48.36</c:v>
              </c:pt>
              <c:pt idx="9697">
                <c:v>48.36</c:v>
              </c:pt>
              <c:pt idx="9698">
                <c:v>48.36</c:v>
              </c:pt>
              <c:pt idx="9699">
                <c:v>48.36</c:v>
              </c:pt>
              <c:pt idx="9700">
                <c:v>48.36</c:v>
              </c:pt>
              <c:pt idx="9701">
                <c:v>48.37</c:v>
              </c:pt>
              <c:pt idx="9702">
                <c:v>48.36</c:v>
              </c:pt>
              <c:pt idx="9703">
                <c:v>48.36</c:v>
              </c:pt>
              <c:pt idx="9704">
                <c:v>48.37</c:v>
              </c:pt>
              <c:pt idx="9705">
                <c:v>48.37</c:v>
              </c:pt>
              <c:pt idx="9706">
                <c:v>48.37</c:v>
              </c:pt>
              <c:pt idx="9707">
                <c:v>48.37</c:v>
              </c:pt>
              <c:pt idx="9708">
                <c:v>48.37</c:v>
              </c:pt>
              <c:pt idx="9709">
                <c:v>48.37</c:v>
              </c:pt>
              <c:pt idx="9710">
                <c:v>48.37</c:v>
              </c:pt>
              <c:pt idx="9711">
                <c:v>48.37</c:v>
              </c:pt>
              <c:pt idx="9712">
                <c:v>48.36</c:v>
              </c:pt>
              <c:pt idx="9713">
                <c:v>48.36</c:v>
              </c:pt>
              <c:pt idx="9714">
                <c:v>48.37</c:v>
              </c:pt>
              <c:pt idx="9715">
                <c:v>48.37</c:v>
              </c:pt>
              <c:pt idx="9716">
                <c:v>48.38</c:v>
              </c:pt>
              <c:pt idx="9717">
                <c:v>48.38</c:v>
              </c:pt>
              <c:pt idx="9718">
                <c:v>48.38</c:v>
              </c:pt>
              <c:pt idx="9719">
                <c:v>48.38</c:v>
              </c:pt>
              <c:pt idx="9720">
                <c:v>48.38</c:v>
              </c:pt>
              <c:pt idx="9721">
                <c:v>48.38</c:v>
              </c:pt>
              <c:pt idx="9722">
                <c:v>48.37</c:v>
              </c:pt>
              <c:pt idx="9723">
                <c:v>48.37</c:v>
              </c:pt>
              <c:pt idx="9724">
                <c:v>48.37</c:v>
              </c:pt>
              <c:pt idx="9725">
                <c:v>48.37</c:v>
              </c:pt>
              <c:pt idx="9726">
                <c:v>48.37</c:v>
              </c:pt>
              <c:pt idx="9727">
                <c:v>48.37</c:v>
              </c:pt>
              <c:pt idx="9728">
                <c:v>48.37</c:v>
              </c:pt>
              <c:pt idx="9729">
                <c:v>48.37</c:v>
              </c:pt>
              <c:pt idx="9730">
                <c:v>48.37</c:v>
              </c:pt>
              <c:pt idx="9731">
                <c:v>48.39</c:v>
              </c:pt>
              <c:pt idx="9732">
                <c:v>48.39</c:v>
              </c:pt>
              <c:pt idx="9733">
                <c:v>48.38</c:v>
              </c:pt>
              <c:pt idx="9734">
                <c:v>48.39</c:v>
              </c:pt>
              <c:pt idx="9735">
                <c:v>48.39</c:v>
              </c:pt>
              <c:pt idx="9736">
                <c:v>48.38</c:v>
              </c:pt>
              <c:pt idx="9737">
                <c:v>48.38</c:v>
              </c:pt>
              <c:pt idx="9738">
                <c:v>48.38</c:v>
              </c:pt>
              <c:pt idx="9739">
                <c:v>48.38</c:v>
              </c:pt>
              <c:pt idx="9740">
                <c:v>48.38</c:v>
              </c:pt>
              <c:pt idx="9741">
                <c:v>48.38</c:v>
              </c:pt>
              <c:pt idx="9742">
                <c:v>48.38</c:v>
              </c:pt>
              <c:pt idx="9743">
                <c:v>48.39</c:v>
              </c:pt>
              <c:pt idx="9744">
                <c:v>48.37</c:v>
              </c:pt>
              <c:pt idx="9745">
                <c:v>48.37</c:v>
              </c:pt>
              <c:pt idx="9746">
                <c:v>48.38</c:v>
              </c:pt>
              <c:pt idx="9747">
                <c:v>48.38</c:v>
              </c:pt>
              <c:pt idx="9748">
                <c:v>48.38</c:v>
              </c:pt>
              <c:pt idx="9749">
                <c:v>48.38</c:v>
              </c:pt>
              <c:pt idx="9750">
                <c:v>48.38</c:v>
              </c:pt>
              <c:pt idx="9751">
                <c:v>48.39</c:v>
              </c:pt>
              <c:pt idx="9752">
                <c:v>48.39</c:v>
              </c:pt>
              <c:pt idx="9753">
                <c:v>48.38</c:v>
              </c:pt>
              <c:pt idx="9754">
                <c:v>48.38</c:v>
              </c:pt>
              <c:pt idx="9755">
                <c:v>48.38</c:v>
              </c:pt>
              <c:pt idx="9756">
                <c:v>48.39</c:v>
              </c:pt>
              <c:pt idx="9757">
                <c:v>48.39</c:v>
              </c:pt>
              <c:pt idx="9758">
                <c:v>48.39</c:v>
              </c:pt>
              <c:pt idx="9759">
                <c:v>48.39</c:v>
              </c:pt>
              <c:pt idx="9760">
                <c:v>48.39</c:v>
              </c:pt>
              <c:pt idx="9761">
                <c:v>48.39</c:v>
              </c:pt>
              <c:pt idx="9762">
                <c:v>48.39</c:v>
              </c:pt>
              <c:pt idx="9763">
                <c:v>48.39</c:v>
              </c:pt>
              <c:pt idx="9764">
                <c:v>48.38</c:v>
              </c:pt>
              <c:pt idx="9765">
                <c:v>48.38</c:v>
              </c:pt>
              <c:pt idx="9766">
                <c:v>48.38</c:v>
              </c:pt>
              <c:pt idx="9767">
                <c:v>48.38</c:v>
              </c:pt>
              <c:pt idx="9768">
                <c:v>48.39</c:v>
              </c:pt>
              <c:pt idx="9769">
                <c:v>48.39</c:v>
              </c:pt>
              <c:pt idx="9770">
                <c:v>48.39</c:v>
              </c:pt>
              <c:pt idx="9771">
                <c:v>48.39</c:v>
              </c:pt>
              <c:pt idx="9772">
                <c:v>48.39</c:v>
              </c:pt>
              <c:pt idx="9773">
                <c:v>48.39</c:v>
              </c:pt>
              <c:pt idx="9774">
                <c:v>48.38</c:v>
              </c:pt>
              <c:pt idx="9775">
                <c:v>48.38</c:v>
              </c:pt>
              <c:pt idx="9776">
                <c:v>48.39</c:v>
              </c:pt>
              <c:pt idx="9777">
                <c:v>48.39</c:v>
              </c:pt>
              <c:pt idx="9778">
                <c:v>48.38</c:v>
              </c:pt>
              <c:pt idx="9779">
                <c:v>48.38</c:v>
              </c:pt>
              <c:pt idx="9780">
                <c:v>48.39</c:v>
              </c:pt>
              <c:pt idx="9781">
                <c:v>48.39</c:v>
              </c:pt>
              <c:pt idx="9782">
                <c:v>48.39</c:v>
              </c:pt>
              <c:pt idx="9783">
                <c:v>48.39</c:v>
              </c:pt>
              <c:pt idx="9784">
                <c:v>48.39</c:v>
              </c:pt>
              <c:pt idx="9785">
                <c:v>48.39</c:v>
              </c:pt>
              <c:pt idx="9786">
                <c:v>48.39</c:v>
              </c:pt>
              <c:pt idx="9787">
                <c:v>48.39</c:v>
              </c:pt>
              <c:pt idx="9788">
                <c:v>48.39</c:v>
              </c:pt>
              <c:pt idx="9789">
                <c:v>48.39</c:v>
              </c:pt>
              <c:pt idx="9790">
                <c:v>48.39</c:v>
              </c:pt>
              <c:pt idx="9791">
                <c:v>48.39</c:v>
              </c:pt>
              <c:pt idx="9792">
                <c:v>48.39</c:v>
              </c:pt>
              <c:pt idx="9793">
                <c:v>48.39</c:v>
              </c:pt>
              <c:pt idx="9794">
                <c:v>48.39</c:v>
              </c:pt>
              <c:pt idx="9795">
                <c:v>48.39</c:v>
              </c:pt>
              <c:pt idx="9796">
                <c:v>48.39</c:v>
              </c:pt>
              <c:pt idx="9797">
                <c:v>48.39</c:v>
              </c:pt>
              <c:pt idx="9798">
                <c:v>48.4</c:v>
              </c:pt>
              <c:pt idx="9799">
                <c:v>48.4</c:v>
              </c:pt>
              <c:pt idx="9800">
                <c:v>48.39</c:v>
              </c:pt>
              <c:pt idx="9801">
                <c:v>48.39</c:v>
              </c:pt>
              <c:pt idx="9802">
                <c:v>48.4</c:v>
              </c:pt>
              <c:pt idx="9803">
                <c:v>48.4</c:v>
              </c:pt>
              <c:pt idx="9804">
                <c:v>48.4</c:v>
              </c:pt>
              <c:pt idx="9805">
                <c:v>48.4</c:v>
              </c:pt>
              <c:pt idx="9806">
                <c:v>48.4</c:v>
              </c:pt>
              <c:pt idx="9807">
                <c:v>48.4</c:v>
              </c:pt>
              <c:pt idx="9808">
                <c:v>48.4</c:v>
              </c:pt>
              <c:pt idx="9809">
                <c:v>48.4</c:v>
              </c:pt>
              <c:pt idx="9810">
                <c:v>48.4</c:v>
              </c:pt>
              <c:pt idx="9811">
                <c:v>48.4</c:v>
              </c:pt>
              <c:pt idx="9812">
                <c:v>48.4</c:v>
              </c:pt>
              <c:pt idx="9813">
                <c:v>48.4</c:v>
              </c:pt>
              <c:pt idx="9814">
                <c:v>48.39</c:v>
              </c:pt>
              <c:pt idx="9815">
                <c:v>48.39</c:v>
              </c:pt>
              <c:pt idx="9816">
                <c:v>48.4</c:v>
              </c:pt>
              <c:pt idx="9817">
                <c:v>48.4</c:v>
              </c:pt>
              <c:pt idx="9818">
                <c:v>48.4</c:v>
              </c:pt>
              <c:pt idx="9819">
                <c:v>48.4</c:v>
              </c:pt>
              <c:pt idx="9820">
                <c:v>48.4</c:v>
              </c:pt>
              <c:pt idx="9821">
                <c:v>48.4</c:v>
              </c:pt>
              <c:pt idx="9822">
                <c:v>48.4</c:v>
              </c:pt>
              <c:pt idx="9823">
                <c:v>48.4</c:v>
              </c:pt>
              <c:pt idx="9824">
                <c:v>48.39</c:v>
              </c:pt>
              <c:pt idx="9825">
                <c:v>48.39</c:v>
              </c:pt>
              <c:pt idx="9826">
                <c:v>48.4</c:v>
              </c:pt>
              <c:pt idx="9827">
                <c:v>48.4</c:v>
              </c:pt>
              <c:pt idx="9828">
                <c:v>48.4</c:v>
              </c:pt>
              <c:pt idx="9829">
                <c:v>48.4</c:v>
              </c:pt>
              <c:pt idx="9830">
                <c:v>48.4</c:v>
              </c:pt>
              <c:pt idx="9831">
                <c:v>48.4</c:v>
              </c:pt>
              <c:pt idx="9832">
                <c:v>48.4</c:v>
              </c:pt>
              <c:pt idx="9833">
                <c:v>48.4</c:v>
              </c:pt>
              <c:pt idx="9834">
                <c:v>48.4</c:v>
              </c:pt>
              <c:pt idx="9835">
                <c:v>48.4</c:v>
              </c:pt>
              <c:pt idx="9836">
                <c:v>48.4</c:v>
              </c:pt>
              <c:pt idx="9837">
                <c:v>48.4</c:v>
              </c:pt>
              <c:pt idx="9838">
                <c:v>48.4</c:v>
              </c:pt>
              <c:pt idx="9839">
                <c:v>48.4</c:v>
              </c:pt>
              <c:pt idx="9840">
                <c:v>48.4</c:v>
              </c:pt>
              <c:pt idx="9841">
                <c:v>48.4</c:v>
              </c:pt>
              <c:pt idx="9842">
                <c:v>48.4</c:v>
              </c:pt>
              <c:pt idx="9843">
                <c:v>48.4</c:v>
              </c:pt>
              <c:pt idx="9844">
                <c:v>48.4</c:v>
              </c:pt>
              <c:pt idx="9845">
                <c:v>48.4</c:v>
              </c:pt>
              <c:pt idx="9846">
                <c:v>48.4</c:v>
              </c:pt>
              <c:pt idx="9847">
                <c:v>48.4</c:v>
              </c:pt>
              <c:pt idx="9848">
                <c:v>48.41</c:v>
              </c:pt>
              <c:pt idx="9849">
                <c:v>48.41</c:v>
              </c:pt>
              <c:pt idx="9850">
                <c:v>48.4</c:v>
              </c:pt>
              <c:pt idx="9851">
                <c:v>48.4</c:v>
              </c:pt>
              <c:pt idx="9852">
                <c:v>48.4</c:v>
              </c:pt>
              <c:pt idx="9853">
                <c:v>48.4</c:v>
              </c:pt>
              <c:pt idx="9854">
                <c:v>48.4</c:v>
              </c:pt>
              <c:pt idx="9855">
                <c:v>48.4</c:v>
              </c:pt>
              <c:pt idx="9856">
                <c:v>48.41</c:v>
              </c:pt>
              <c:pt idx="9857">
                <c:v>48.41</c:v>
              </c:pt>
              <c:pt idx="9858">
                <c:v>48.41</c:v>
              </c:pt>
              <c:pt idx="9859">
                <c:v>48.41</c:v>
              </c:pt>
              <c:pt idx="9860">
                <c:v>48.41</c:v>
              </c:pt>
              <c:pt idx="9861">
                <c:v>48.41</c:v>
              </c:pt>
              <c:pt idx="9862">
                <c:v>48.41</c:v>
              </c:pt>
              <c:pt idx="9863">
                <c:v>48.41</c:v>
              </c:pt>
              <c:pt idx="9864">
                <c:v>48.4</c:v>
              </c:pt>
              <c:pt idx="9865">
                <c:v>48.4</c:v>
              </c:pt>
              <c:pt idx="9866">
                <c:v>48.4</c:v>
              </c:pt>
              <c:pt idx="9867">
                <c:v>48.4</c:v>
              </c:pt>
              <c:pt idx="9868">
                <c:v>48.4</c:v>
              </c:pt>
              <c:pt idx="9869">
                <c:v>48.4</c:v>
              </c:pt>
              <c:pt idx="9870">
                <c:v>48.4</c:v>
              </c:pt>
              <c:pt idx="9871">
                <c:v>48.41</c:v>
              </c:pt>
              <c:pt idx="9872">
                <c:v>48.41</c:v>
              </c:pt>
              <c:pt idx="9873">
                <c:v>48.41</c:v>
              </c:pt>
              <c:pt idx="9874">
                <c:v>48.42</c:v>
              </c:pt>
              <c:pt idx="9875">
                <c:v>48.42</c:v>
              </c:pt>
              <c:pt idx="9876">
                <c:v>48.42</c:v>
              </c:pt>
              <c:pt idx="9877">
                <c:v>48.42</c:v>
              </c:pt>
              <c:pt idx="9878">
                <c:v>48.41</c:v>
              </c:pt>
              <c:pt idx="9879">
                <c:v>48.41</c:v>
              </c:pt>
              <c:pt idx="9880">
                <c:v>48.41</c:v>
              </c:pt>
              <c:pt idx="9881">
                <c:v>48.4</c:v>
              </c:pt>
              <c:pt idx="9882">
                <c:v>48.41</c:v>
              </c:pt>
              <c:pt idx="9883">
                <c:v>48.41</c:v>
              </c:pt>
              <c:pt idx="9884">
                <c:v>48.41</c:v>
              </c:pt>
              <c:pt idx="9885">
                <c:v>48.41</c:v>
              </c:pt>
              <c:pt idx="9886">
                <c:v>48.42</c:v>
              </c:pt>
              <c:pt idx="9887">
                <c:v>48.42</c:v>
              </c:pt>
              <c:pt idx="9888">
                <c:v>48.4</c:v>
              </c:pt>
              <c:pt idx="9889">
                <c:v>48.4</c:v>
              </c:pt>
              <c:pt idx="9890">
                <c:v>48.4</c:v>
              </c:pt>
              <c:pt idx="9891">
                <c:v>48.41</c:v>
              </c:pt>
              <c:pt idx="9892">
                <c:v>48.41</c:v>
              </c:pt>
              <c:pt idx="9893">
                <c:v>48.41</c:v>
              </c:pt>
              <c:pt idx="9894">
                <c:v>48.41</c:v>
              </c:pt>
              <c:pt idx="9895">
                <c:v>48.41</c:v>
              </c:pt>
              <c:pt idx="9896">
                <c:v>48.41</c:v>
              </c:pt>
              <c:pt idx="9897">
                <c:v>48.41</c:v>
              </c:pt>
              <c:pt idx="9898">
                <c:v>48.41</c:v>
              </c:pt>
              <c:pt idx="9899">
                <c:v>48.41</c:v>
              </c:pt>
              <c:pt idx="9900">
                <c:v>48.41</c:v>
              </c:pt>
              <c:pt idx="9901">
                <c:v>48.41</c:v>
              </c:pt>
              <c:pt idx="9902">
                <c:v>48.42</c:v>
              </c:pt>
              <c:pt idx="9903">
                <c:v>48.42</c:v>
              </c:pt>
              <c:pt idx="9904">
                <c:v>48.41</c:v>
              </c:pt>
              <c:pt idx="9905">
                <c:v>48.41</c:v>
              </c:pt>
              <c:pt idx="9906">
                <c:v>48.41</c:v>
              </c:pt>
              <c:pt idx="9907">
                <c:v>48.41</c:v>
              </c:pt>
              <c:pt idx="9908">
                <c:v>48.41</c:v>
              </c:pt>
              <c:pt idx="9909">
                <c:v>48.41</c:v>
              </c:pt>
              <c:pt idx="9910">
                <c:v>48.41</c:v>
              </c:pt>
              <c:pt idx="9911">
                <c:v>48.41</c:v>
              </c:pt>
              <c:pt idx="9912">
                <c:v>48.41</c:v>
              </c:pt>
              <c:pt idx="9913">
                <c:v>48.41</c:v>
              </c:pt>
              <c:pt idx="9914">
                <c:v>48.41</c:v>
              </c:pt>
              <c:pt idx="9915">
                <c:v>48.41</c:v>
              </c:pt>
              <c:pt idx="9916">
                <c:v>48.41</c:v>
              </c:pt>
              <c:pt idx="9917">
                <c:v>48.41</c:v>
              </c:pt>
              <c:pt idx="9918">
                <c:v>48.4</c:v>
              </c:pt>
              <c:pt idx="9919">
                <c:v>48.4</c:v>
              </c:pt>
              <c:pt idx="9920">
                <c:v>48.4</c:v>
              </c:pt>
              <c:pt idx="9921">
                <c:v>48.41</c:v>
              </c:pt>
              <c:pt idx="9922">
                <c:v>48.41</c:v>
              </c:pt>
              <c:pt idx="9923">
                <c:v>48.42</c:v>
              </c:pt>
              <c:pt idx="9924">
                <c:v>48.41</c:v>
              </c:pt>
              <c:pt idx="9925">
                <c:v>48.41</c:v>
              </c:pt>
              <c:pt idx="9926">
                <c:v>48.41</c:v>
              </c:pt>
              <c:pt idx="9927">
                <c:v>48.41</c:v>
              </c:pt>
              <c:pt idx="9928">
                <c:v>48.42</c:v>
              </c:pt>
              <c:pt idx="9929">
                <c:v>48.42</c:v>
              </c:pt>
              <c:pt idx="9930">
                <c:v>48.42</c:v>
              </c:pt>
              <c:pt idx="9931">
                <c:v>48.41</c:v>
              </c:pt>
              <c:pt idx="9932">
                <c:v>48.41</c:v>
              </c:pt>
              <c:pt idx="9933">
                <c:v>48.42</c:v>
              </c:pt>
              <c:pt idx="9934">
                <c:v>48.42</c:v>
              </c:pt>
              <c:pt idx="9935">
                <c:v>48.42</c:v>
              </c:pt>
              <c:pt idx="9936">
                <c:v>48.42</c:v>
              </c:pt>
              <c:pt idx="9937">
                <c:v>48.42</c:v>
              </c:pt>
              <c:pt idx="9938">
                <c:v>48.42</c:v>
              </c:pt>
              <c:pt idx="9939">
                <c:v>48.42</c:v>
              </c:pt>
              <c:pt idx="9940">
                <c:v>48.42</c:v>
              </c:pt>
              <c:pt idx="9941">
                <c:v>48.42</c:v>
              </c:pt>
              <c:pt idx="9942">
                <c:v>48.41</c:v>
              </c:pt>
              <c:pt idx="9943">
                <c:v>48.41</c:v>
              </c:pt>
              <c:pt idx="9944">
                <c:v>48.41</c:v>
              </c:pt>
              <c:pt idx="9945">
                <c:v>48.41</c:v>
              </c:pt>
              <c:pt idx="9946">
                <c:v>48.42</c:v>
              </c:pt>
              <c:pt idx="9947">
                <c:v>48.42</c:v>
              </c:pt>
              <c:pt idx="9948">
                <c:v>48.42</c:v>
              </c:pt>
              <c:pt idx="9949">
                <c:v>48.42</c:v>
              </c:pt>
              <c:pt idx="9950">
                <c:v>48.42</c:v>
              </c:pt>
              <c:pt idx="9951">
                <c:v>48.42</c:v>
              </c:pt>
              <c:pt idx="9952">
                <c:v>48.42</c:v>
              </c:pt>
              <c:pt idx="9953">
                <c:v>48.42</c:v>
              </c:pt>
              <c:pt idx="9954">
                <c:v>48.42</c:v>
              </c:pt>
              <c:pt idx="9955">
                <c:v>48.42</c:v>
              </c:pt>
              <c:pt idx="9956">
                <c:v>48.42</c:v>
              </c:pt>
              <c:pt idx="9957">
                <c:v>48.42</c:v>
              </c:pt>
              <c:pt idx="9958">
                <c:v>48.41</c:v>
              </c:pt>
              <c:pt idx="9959">
                <c:v>48.41</c:v>
              </c:pt>
              <c:pt idx="9960">
                <c:v>48.42</c:v>
              </c:pt>
              <c:pt idx="9961">
                <c:v>48.42</c:v>
              </c:pt>
              <c:pt idx="9962">
                <c:v>48.41</c:v>
              </c:pt>
              <c:pt idx="9963">
                <c:v>48.41</c:v>
              </c:pt>
              <c:pt idx="9964">
                <c:v>48.42</c:v>
              </c:pt>
              <c:pt idx="9965">
                <c:v>48.42</c:v>
              </c:pt>
              <c:pt idx="9966">
                <c:v>48.42</c:v>
              </c:pt>
              <c:pt idx="9967">
                <c:v>48.42</c:v>
              </c:pt>
              <c:pt idx="9968">
                <c:v>48.42</c:v>
              </c:pt>
              <c:pt idx="9969">
                <c:v>48.42</c:v>
              </c:pt>
              <c:pt idx="9970">
                <c:v>48.42</c:v>
              </c:pt>
              <c:pt idx="9971">
                <c:v>48.42</c:v>
              </c:pt>
              <c:pt idx="9972">
                <c:v>48.42</c:v>
              </c:pt>
              <c:pt idx="9973">
                <c:v>48.42</c:v>
              </c:pt>
              <c:pt idx="9974">
                <c:v>48.42</c:v>
              </c:pt>
              <c:pt idx="9975">
                <c:v>48.42</c:v>
              </c:pt>
              <c:pt idx="9976">
                <c:v>48.42</c:v>
              </c:pt>
              <c:pt idx="9977">
                <c:v>48.42</c:v>
              </c:pt>
              <c:pt idx="9978">
                <c:v>48.42</c:v>
              </c:pt>
              <c:pt idx="9979">
                <c:v>48.42</c:v>
              </c:pt>
              <c:pt idx="9980">
                <c:v>48.42</c:v>
              </c:pt>
              <c:pt idx="9981">
                <c:v>48.42</c:v>
              </c:pt>
              <c:pt idx="9982">
                <c:v>48.43</c:v>
              </c:pt>
              <c:pt idx="9983">
                <c:v>48.43</c:v>
              </c:pt>
              <c:pt idx="9984">
                <c:v>48.42</c:v>
              </c:pt>
              <c:pt idx="9985">
                <c:v>48.42</c:v>
              </c:pt>
              <c:pt idx="9986">
                <c:v>48.42</c:v>
              </c:pt>
              <c:pt idx="9987">
                <c:v>48.42</c:v>
              </c:pt>
              <c:pt idx="9988">
                <c:v>48.42</c:v>
              </c:pt>
              <c:pt idx="9989">
                <c:v>48.42</c:v>
              </c:pt>
              <c:pt idx="9990">
                <c:v>48.41</c:v>
              </c:pt>
              <c:pt idx="9991">
                <c:v>48.41</c:v>
              </c:pt>
              <c:pt idx="9992">
                <c:v>48.41</c:v>
              </c:pt>
              <c:pt idx="9993">
                <c:v>48.41</c:v>
              </c:pt>
              <c:pt idx="9994">
                <c:v>48.42</c:v>
              </c:pt>
              <c:pt idx="9995">
                <c:v>48.42</c:v>
              </c:pt>
              <c:pt idx="9996">
                <c:v>48.42</c:v>
              </c:pt>
              <c:pt idx="9997">
                <c:v>48.42</c:v>
              </c:pt>
              <c:pt idx="9998">
                <c:v>48.42</c:v>
              </c:pt>
              <c:pt idx="9999">
                <c:v>48.42</c:v>
              </c:pt>
              <c:pt idx="10000">
                <c:v>48.43</c:v>
              </c:pt>
              <c:pt idx="10001">
                <c:v>48.43</c:v>
              </c:pt>
              <c:pt idx="10002">
                <c:v>48.42</c:v>
              </c:pt>
              <c:pt idx="10003">
                <c:v>48.42</c:v>
              </c:pt>
              <c:pt idx="10004">
                <c:v>48.42</c:v>
              </c:pt>
              <c:pt idx="10005">
                <c:v>48.42</c:v>
              </c:pt>
              <c:pt idx="10006">
                <c:v>48.42</c:v>
              </c:pt>
              <c:pt idx="10007">
                <c:v>48.42</c:v>
              </c:pt>
              <c:pt idx="10008">
                <c:v>48.42</c:v>
              </c:pt>
              <c:pt idx="10009">
                <c:v>48.42</c:v>
              </c:pt>
              <c:pt idx="10010">
                <c:v>48.43</c:v>
              </c:pt>
              <c:pt idx="10011">
                <c:v>48.43</c:v>
              </c:pt>
              <c:pt idx="10012">
                <c:v>48.42</c:v>
              </c:pt>
              <c:pt idx="10013">
                <c:v>48.42</c:v>
              </c:pt>
              <c:pt idx="10014">
                <c:v>48.42</c:v>
              </c:pt>
              <c:pt idx="10015">
                <c:v>48.42</c:v>
              </c:pt>
              <c:pt idx="10016">
                <c:v>48.42</c:v>
              </c:pt>
              <c:pt idx="10017">
                <c:v>48.42</c:v>
              </c:pt>
              <c:pt idx="10018">
                <c:v>48.42</c:v>
              </c:pt>
              <c:pt idx="10019">
                <c:v>48.42</c:v>
              </c:pt>
              <c:pt idx="10020">
                <c:v>48.42</c:v>
              </c:pt>
              <c:pt idx="10021">
                <c:v>48.42</c:v>
              </c:pt>
              <c:pt idx="10022">
                <c:v>48.42</c:v>
              </c:pt>
              <c:pt idx="10023">
                <c:v>48.42</c:v>
              </c:pt>
              <c:pt idx="10024">
                <c:v>48.43</c:v>
              </c:pt>
              <c:pt idx="10025">
                <c:v>48.43</c:v>
              </c:pt>
              <c:pt idx="10026">
                <c:v>48.43</c:v>
              </c:pt>
              <c:pt idx="10027">
                <c:v>48.43</c:v>
              </c:pt>
              <c:pt idx="10028">
                <c:v>48.42</c:v>
              </c:pt>
              <c:pt idx="10029">
                <c:v>48.42</c:v>
              </c:pt>
              <c:pt idx="10030">
                <c:v>48.42</c:v>
              </c:pt>
              <c:pt idx="10031">
                <c:v>48.42</c:v>
              </c:pt>
              <c:pt idx="10032">
                <c:v>48.42</c:v>
              </c:pt>
              <c:pt idx="10033">
                <c:v>48.42</c:v>
              </c:pt>
              <c:pt idx="10034">
                <c:v>48.43</c:v>
              </c:pt>
              <c:pt idx="10035">
                <c:v>48.43</c:v>
              </c:pt>
              <c:pt idx="10036">
                <c:v>48.42</c:v>
              </c:pt>
              <c:pt idx="10037">
                <c:v>48.42</c:v>
              </c:pt>
              <c:pt idx="10038">
                <c:v>48.42</c:v>
              </c:pt>
              <c:pt idx="10039">
                <c:v>48.42</c:v>
              </c:pt>
              <c:pt idx="10040">
                <c:v>48.42</c:v>
              </c:pt>
              <c:pt idx="10041">
                <c:v>48.42</c:v>
              </c:pt>
              <c:pt idx="10042">
                <c:v>48.42</c:v>
              </c:pt>
              <c:pt idx="10043">
                <c:v>48.42</c:v>
              </c:pt>
              <c:pt idx="10044">
                <c:v>48.42</c:v>
              </c:pt>
              <c:pt idx="10045">
                <c:v>48.42</c:v>
              </c:pt>
              <c:pt idx="10046">
                <c:v>48.42</c:v>
              </c:pt>
              <c:pt idx="10047">
                <c:v>48.42</c:v>
              </c:pt>
              <c:pt idx="10048">
                <c:v>48.42</c:v>
              </c:pt>
              <c:pt idx="10049">
                <c:v>48.42</c:v>
              </c:pt>
              <c:pt idx="10050">
                <c:v>48.42</c:v>
              </c:pt>
              <c:pt idx="10051">
                <c:v>48.42</c:v>
              </c:pt>
              <c:pt idx="10052">
                <c:v>48.43</c:v>
              </c:pt>
              <c:pt idx="10053">
                <c:v>48.43</c:v>
              </c:pt>
              <c:pt idx="10054">
                <c:v>48.42</c:v>
              </c:pt>
              <c:pt idx="10055">
                <c:v>48.42</c:v>
              </c:pt>
              <c:pt idx="10056">
                <c:v>48.42</c:v>
              </c:pt>
              <c:pt idx="10057">
                <c:v>48.42</c:v>
              </c:pt>
              <c:pt idx="10058">
                <c:v>48.42</c:v>
              </c:pt>
              <c:pt idx="10059">
                <c:v>48.42</c:v>
              </c:pt>
              <c:pt idx="10060">
                <c:v>48.42</c:v>
              </c:pt>
              <c:pt idx="10061">
                <c:v>48.42</c:v>
              </c:pt>
              <c:pt idx="10062">
                <c:v>48.42</c:v>
              </c:pt>
              <c:pt idx="10063">
                <c:v>48.42</c:v>
              </c:pt>
              <c:pt idx="10064">
                <c:v>48.42</c:v>
              </c:pt>
              <c:pt idx="10065">
                <c:v>48.42</c:v>
              </c:pt>
              <c:pt idx="10066">
                <c:v>48.42</c:v>
              </c:pt>
              <c:pt idx="10067">
                <c:v>48.42</c:v>
              </c:pt>
              <c:pt idx="10068">
                <c:v>48.42</c:v>
              </c:pt>
              <c:pt idx="10069">
                <c:v>48.42</c:v>
              </c:pt>
              <c:pt idx="10070">
                <c:v>48.42</c:v>
              </c:pt>
              <c:pt idx="10071">
                <c:v>48.41</c:v>
              </c:pt>
              <c:pt idx="10072">
                <c:v>48.42</c:v>
              </c:pt>
              <c:pt idx="10073">
                <c:v>48.42</c:v>
              </c:pt>
              <c:pt idx="10074">
                <c:v>48.42</c:v>
              </c:pt>
              <c:pt idx="10075">
                <c:v>48.42</c:v>
              </c:pt>
              <c:pt idx="10076">
                <c:v>48.42</c:v>
              </c:pt>
              <c:pt idx="10077">
                <c:v>48.42</c:v>
              </c:pt>
              <c:pt idx="10078">
                <c:v>48.42</c:v>
              </c:pt>
              <c:pt idx="10079">
                <c:v>48.42</c:v>
              </c:pt>
              <c:pt idx="10080">
                <c:v>48.42</c:v>
              </c:pt>
              <c:pt idx="10081">
                <c:v>48.42</c:v>
              </c:pt>
              <c:pt idx="10082">
                <c:v>48.42</c:v>
              </c:pt>
              <c:pt idx="10083">
                <c:v>48.42</c:v>
              </c:pt>
              <c:pt idx="10084">
                <c:v>48.43</c:v>
              </c:pt>
              <c:pt idx="10085">
                <c:v>48.43</c:v>
              </c:pt>
              <c:pt idx="10086">
                <c:v>48.43</c:v>
              </c:pt>
              <c:pt idx="10087">
                <c:v>48.43</c:v>
              </c:pt>
              <c:pt idx="10088">
                <c:v>48.42</c:v>
              </c:pt>
              <c:pt idx="10089">
                <c:v>48.42</c:v>
              </c:pt>
              <c:pt idx="10090">
                <c:v>48.42</c:v>
              </c:pt>
              <c:pt idx="10091">
                <c:v>48.42</c:v>
              </c:pt>
              <c:pt idx="10092">
                <c:v>48.42</c:v>
              </c:pt>
              <c:pt idx="10093">
                <c:v>48.42</c:v>
              </c:pt>
              <c:pt idx="10094">
                <c:v>48.43</c:v>
              </c:pt>
              <c:pt idx="10095">
                <c:v>48.43</c:v>
              </c:pt>
              <c:pt idx="10096">
                <c:v>48.43</c:v>
              </c:pt>
              <c:pt idx="10097">
                <c:v>48.43</c:v>
              </c:pt>
              <c:pt idx="10098">
                <c:v>48.43</c:v>
              </c:pt>
              <c:pt idx="10099">
                <c:v>48.43</c:v>
              </c:pt>
              <c:pt idx="10100">
                <c:v>48.43</c:v>
              </c:pt>
              <c:pt idx="10101">
                <c:v>48.43</c:v>
              </c:pt>
              <c:pt idx="10102">
                <c:v>48.43</c:v>
              </c:pt>
              <c:pt idx="10103">
                <c:v>48.43</c:v>
              </c:pt>
              <c:pt idx="10104">
                <c:v>48.42</c:v>
              </c:pt>
              <c:pt idx="10105">
                <c:v>48.42</c:v>
              </c:pt>
              <c:pt idx="10106">
                <c:v>48.42</c:v>
              </c:pt>
              <c:pt idx="10107">
                <c:v>48.42</c:v>
              </c:pt>
              <c:pt idx="10108">
                <c:v>48.43</c:v>
              </c:pt>
              <c:pt idx="10109">
                <c:v>48.43</c:v>
              </c:pt>
              <c:pt idx="10110">
                <c:v>48.42</c:v>
              </c:pt>
              <c:pt idx="10111">
                <c:v>48.42</c:v>
              </c:pt>
              <c:pt idx="10112">
                <c:v>48.43</c:v>
              </c:pt>
              <c:pt idx="10113">
                <c:v>48.43</c:v>
              </c:pt>
              <c:pt idx="10114">
                <c:v>48.43</c:v>
              </c:pt>
              <c:pt idx="10115">
                <c:v>48.43</c:v>
              </c:pt>
              <c:pt idx="10116">
                <c:v>48.43</c:v>
              </c:pt>
              <c:pt idx="10117">
                <c:v>48.43</c:v>
              </c:pt>
              <c:pt idx="10118">
                <c:v>48.43</c:v>
              </c:pt>
              <c:pt idx="10119">
                <c:v>48.43</c:v>
              </c:pt>
              <c:pt idx="10120">
                <c:v>48.43</c:v>
              </c:pt>
              <c:pt idx="10121">
                <c:v>48.43</c:v>
              </c:pt>
              <c:pt idx="10122">
                <c:v>48.43</c:v>
              </c:pt>
              <c:pt idx="10123">
                <c:v>48.43</c:v>
              </c:pt>
              <c:pt idx="10124">
                <c:v>48.42</c:v>
              </c:pt>
              <c:pt idx="10125">
                <c:v>48.42</c:v>
              </c:pt>
              <c:pt idx="10126">
                <c:v>48.43</c:v>
              </c:pt>
              <c:pt idx="10127">
                <c:v>48.43</c:v>
              </c:pt>
              <c:pt idx="10128">
                <c:v>48.43</c:v>
              </c:pt>
              <c:pt idx="10129">
                <c:v>48.43</c:v>
              </c:pt>
              <c:pt idx="10130">
                <c:v>48.43</c:v>
              </c:pt>
              <c:pt idx="10131">
                <c:v>48.43</c:v>
              </c:pt>
              <c:pt idx="10132">
                <c:v>48.43</c:v>
              </c:pt>
              <c:pt idx="10133">
                <c:v>48.43</c:v>
              </c:pt>
              <c:pt idx="10134">
                <c:v>48.43</c:v>
              </c:pt>
              <c:pt idx="10135">
                <c:v>48.43</c:v>
              </c:pt>
              <c:pt idx="10136">
                <c:v>48.43</c:v>
              </c:pt>
              <c:pt idx="10137">
                <c:v>48.43</c:v>
              </c:pt>
              <c:pt idx="10138">
                <c:v>48.43</c:v>
              </c:pt>
              <c:pt idx="10139">
                <c:v>48.43</c:v>
              </c:pt>
              <c:pt idx="10140">
                <c:v>48.43</c:v>
              </c:pt>
              <c:pt idx="10141">
                <c:v>48.43</c:v>
              </c:pt>
              <c:pt idx="10142">
                <c:v>48.44</c:v>
              </c:pt>
              <c:pt idx="10143">
                <c:v>48.44</c:v>
              </c:pt>
              <c:pt idx="10144">
                <c:v>48.43</c:v>
              </c:pt>
              <c:pt idx="10145">
                <c:v>48.43</c:v>
              </c:pt>
              <c:pt idx="10146">
                <c:v>48.43</c:v>
              </c:pt>
              <c:pt idx="10147">
                <c:v>48.43</c:v>
              </c:pt>
              <c:pt idx="10148">
                <c:v>48.42</c:v>
              </c:pt>
              <c:pt idx="10149">
                <c:v>48.42</c:v>
              </c:pt>
              <c:pt idx="10150">
                <c:v>48.43</c:v>
              </c:pt>
              <c:pt idx="10151">
                <c:v>48.43</c:v>
              </c:pt>
              <c:pt idx="10152">
                <c:v>48.43</c:v>
              </c:pt>
              <c:pt idx="10153">
                <c:v>48.43</c:v>
              </c:pt>
              <c:pt idx="10154">
                <c:v>48.44</c:v>
              </c:pt>
              <c:pt idx="10155">
                <c:v>48.44</c:v>
              </c:pt>
              <c:pt idx="10156">
                <c:v>48.42</c:v>
              </c:pt>
              <c:pt idx="10157">
                <c:v>48.42</c:v>
              </c:pt>
              <c:pt idx="10158">
                <c:v>48.43</c:v>
              </c:pt>
              <c:pt idx="10159">
                <c:v>48.43</c:v>
              </c:pt>
              <c:pt idx="10160">
                <c:v>48.42</c:v>
              </c:pt>
              <c:pt idx="10161">
                <c:v>48.42</c:v>
              </c:pt>
              <c:pt idx="10162">
                <c:v>48.42</c:v>
              </c:pt>
              <c:pt idx="10163">
                <c:v>48.42</c:v>
              </c:pt>
              <c:pt idx="10164">
                <c:v>48.43</c:v>
              </c:pt>
              <c:pt idx="10165">
                <c:v>48.43</c:v>
              </c:pt>
              <c:pt idx="10166">
                <c:v>48.43</c:v>
              </c:pt>
              <c:pt idx="10167">
                <c:v>48.43</c:v>
              </c:pt>
              <c:pt idx="10168">
                <c:v>48.43</c:v>
              </c:pt>
              <c:pt idx="10169">
                <c:v>48.43</c:v>
              </c:pt>
              <c:pt idx="10170">
                <c:v>48.44</c:v>
              </c:pt>
              <c:pt idx="10171">
                <c:v>48.44</c:v>
              </c:pt>
              <c:pt idx="10172">
                <c:v>48.42</c:v>
              </c:pt>
              <c:pt idx="10173">
                <c:v>48.42</c:v>
              </c:pt>
              <c:pt idx="10174">
                <c:v>48.43</c:v>
              </c:pt>
              <c:pt idx="10175">
                <c:v>48.43</c:v>
              </c:pt>
              <c:pt idx="10176">
                <c:v>48.43</c:v>
              </c:pt>
              <c:pt idx="10177">
                <c:v>48.43</c:v>
              </c:pt>
              <c:pt idx="10178">
                <c:v>48.44</c:v>
              </c:pt>
              <c:pt idx="10179">
                <c:v>48.44</c:v>
              </c:pt>
              <c:pt idx="10180">
                <c:v>48.44</c:v>
              </c:pt>
              <c:pt idx="10181">
                <c:v>48.44</c:v>
              </c:pt>
              <c:pt idx="10182">
                <c:v>48.44</c:v>
              </c:pt>
              <c:pt idx="10183">
                <c:v>48.44</c:v>
              </c:pt>
              <c:pt idx="10184">
                <c:v>48.43</c:v>
              </c:pt>
              <c:pt idx="10185">
                <c:v>48.43</c:v>
              </c:pt>
              <c:pt idx="10186">
                <c:v>48.44</c:v>
              </c:pt>
              <c:pt idx="10187">
                <c:v>48.44</c:v>
              </c:pt>
              <c:pt idx="10188">
                <c:v>48.43</c:v>
              </c:pt>
              <c:pt idx="10189">
                <c:v>48.43</c:v>
              </c:pt>
              <c:pt idx="10190">
                <c:v>48.43</c:v>
              </c:pt>
              <c:pt idx="10191">
                <c:v>48.43</c:v>
              </c:pt>
              <c:pt idx="10192">
                <c:v>48.44</c:v>
              </c:pt>
              <c:pt idx="10193">
                <c:v>48.44</c:v>
              </c:pt>
              <c:pt idx="10194">
                <c:v>48.44</c:v>
              </c:pt>
              <c:pt idx="10195">
                <c:v>48.44</c:v>
              </c:pt>
              <c:pt idx="10196">
                <c:v>48.44</c:v>
              </c:pt>
              <c:pt idx="10197">
                <c:v>48.44</c:v>
              </c:pt>
              <c:pt idx="10198">
                <c:v>48.43</c:v>
              </c:pt>
              <c:pt idx="10199">
                <c:v>48.43</c:v>
              </c:pt>
              <c:pt idx="10200">
                <c:v>48.44</c:v>
              </c:pt>
              <c:pt idx="10201">
                <c:v>48.44</c:v>
              </c:pt>
              <c:pt idx="10202">
                <c:v>48.43</c:v>
              </c:pt>
              <c:pt idx="10203">
                <c:v>48.43</c:v>
              </c:pt>
              <c:pt idx="10204">
                <c:v>48.43</c:v>
              </c:pt>
              <c:pt idx="10205">
                <c:v>48.43</c:v>
              </c:pt>
              <c:pt idx="10206">
                <c:v>48.43</c:v>
              </c:pt>
              <c:pt idx="10207">
                <c:v>48.43</c:v>
              </c:pt>
              <c:pt idx="10208">
                <c:v>48.44</c:v>
              </c:pt>
              <c:pt idx="10209">
                <c:v>48.44</c:v>
              </c:pt>
              <c:pt idx="10210">
                <c:v>48.44</c:v>
              </c:pt>
              <c:pt idx="10211">
                <c:v>48.44</c:v>
              </c:pt>
              <c:pt idx="10212">
                <c:v>48.44</c:v>
              </c:pt>
              <c:pt idx="10213">
                <c:v>48.44</c:v>
              </c:pt>
              <c:pt idx="10214">
                <c:v>48.43</c:v>
              </c:pt>
              <c:pt idx="10215">
                <c:v>48.43</c:v>
              </c:pt>
              <c:pt idx="10216">
                <c:v>48.43</c:v>
              </c:pt>
              <c:pt idx="10217">
                <c:v>48.43</c:v>
              </c:pt>
              <c:pt idx="10218">
                <c:v>48.44</c:v>
              </c:pt>
              <c:pt idx="10219">
                <c:v>48.44</c:v>
              </c:pt>
              <c:pt idx="10220">
                <c:v>48.44</c:v>
              </c:pt>
              <c:pt idx="10221">
                <c:v>48.44</c:v>
              </c:pt>
              <c:pt idx="10222">
                <c:v>48.44</c:v>
              </c:pt>
              <c:pt idx="10223">
                <c:v>48.44</c:v>
              </c:pt>
              <c:pt idx="10224">
                <c:v>48.44</c:v>
              </c:pt>
              <c:pt idx="10225">
                <c:v>48.44</c:v>
              </c:pt>
              <c:pt idx="10226">
                <c:v>48.44</c:v>
              </c:pt>
              <c:pt idx="10227">
                <c:v>48.44</c:v>
              </c:pt>
              <c:pt idx="10228">
                <c:v>48.44</c:v>
              </c:pt>
              <c:pt idx="10229">
                <c:v>48.44</c:v>
              </c:pt>
              <c:pt idx="10230">
                <c:v>48.44</c:v>
              </c:pt>
              <c:pt idx="10231">
                <c:v>48.44</c:v>
              </c:pt>
              <c:pt idx="10232">
                <c:v>48.44</c:v>
              </c:pt>
              <c:pt idx="10233">
                <c:v>48.44</c:v>
              </c:pt>
              <c:pt idx="10234">
                <c:v>48.44</c:v>
              </c:pt>
              <c:pt idx="10235">
                <c:v>48.44</c:v>
              </c:pt>
              <c:pt idx="10236">
                <c:v>48.44</c:v>
              </c:pt>
              <c:pt idx="10237">
                <c:v>48.44</c:v>
              </c:pt>
              <c:pt idx="10238">
                <c:v>48.44</c:v>
              </c:pt>
              <c:pt idx="10239">
                <c:v>48.44</c:v>
              </c:pt>
              <c:pt idx="10240">
                <c:v>48.44</c:v>
              </c:pt>
              <c:pt idx="10241">
                <c:v>48.44</c:v>
              </c:pt>
              <c:pt idx="10242">
                <c:v>48.45</c:v>
              </c:pt>
              <c:pt idx="10243">
                <c:v>48.45</c:v>
              </c:pt>
              <c:pt idx="10244">
                <c:v>48.44</c:v>
              </c:pt>
              <c:pt idx="10245">
                <c:v>48.44</c:v>
              </c:pt>
              <c:pt idx="10246">
                <c:v>48.45</c:v>
              </c:pt>
              <c:pt idx="10247">
                <c:v>48.45</c:v>
              </c:pt>
              <c:pt idx="10248">
                <c:v>48.44</c:v>
              </c:pt>
              <c:pt idx="10249">
                <c:v>48.44</c:v>
              </c:pt>
              <c:pt idx="10250">
                <c:v>48.44</c:v>
              </c:pt>
              <c:pt idx="10251">
                <c:v>48.45</c:v>
              </c:pt>
              <c:pt idx="10252">
                <c:v>48.45</c:v>
              </c:pt>
              <c:pt idx="10253">
                <c:v>48.45</c:v>
              </c:pt>
              <c:pt idx="10254">
                <c:v>48.44</c:v>
              </c:pt>
              <c:pt idx="10255">
                <c:v>48.44</c:v>
              </c:pt>
              <c:pt idx="10256">
                <c:v>48.44</c:v>
              </c:pt>
              <c:pt idx="10257">
                <c:v>48.44</c:v>
              </c:pt>
              <c:pt idx="10258">
                <c:v>48.45</c:v>
              </c:pt>
              <c:pt idx="10259">
                <c:v>48.45</c:v>
              </c:pt>
              <c:pt idx="10260">
                <c:v>48.45</c:v>
              </c:pt>
              <c:pt idx="10261">
                <c:v>48.45</c:v>
              </c:pt>
              <c:pt idx="10262">
                <c:v>48.45</c:v>
              </c:pt>
              <c:pt idx="10263">
                <c:v>48.45</c:v>
              </c:pt>
              <c:pt idx="10264">
                <c:v>48.45</c:v>
              </c:pt>
              <c:pt idx="10265">
                <c:v>48.45</c:v>
              </c:pt>
              <c:pt idx="10266">
                <c:v>48.45</c:v>
              </c:pt>
              <c:pt idx="10267">
                <c:v>48.45</c:v>
              </c:pt>
              <c:pt idx="10268">
                <c:v>48.45</c:v>
              </c:pt>
              <c:pt idx="10269">
                <c:v>48.45</c:v>
              </c:pt>
              <c:pt idx="10270">
                <c:v>48.45</c:v>
              </c:pt>
              <c:pt idx="10271">
                <c:v>48.45</c:v>
              </c:pt>
              <c:pt idx="10272">
                <c:v>48.45</c:v>
              </c:pt>
              <c:pt idx="10273">
                <c:v>48.45</c:v>
              </c:pt>
              <c:pt idx="10274">
                <c:v>48.45</c:v>
              </c:pt>
              <c:pt idx="10275">
                <c:v>48.45</c:v>
              </c:pt>
              <c:pt idx="10276">
                <c:v>48.45</c:v>
              </c:pt>
              <c:pt idx="10277">
                <c:v>48.45</c:v>
              </c:pt>
              <c:pt idx="10278">
                <c:v>48.45</c:v>
              </c:pt>
              <c:pt idx="10279">
                <c:v>48.45</c:v>
              </c:pt>
              <c:pt idx="10280">
                <c:v>48.45</c:v>
              </c:pt>
              <c:pt idx="10281">
                <c:v>48.45</c:v>
              </c:pt>
              <c:pt idx="10282">
                <c:v>48.45</c:v>
              </c:pt>
              <c:pt idx="10283">
                <c:v>48.45</c:v>
              </c:pt>
              <c:pt idx="10284">
                <c:v>48.46</c:v>
              </c:pt>
              <c:pt idx="10285">
                <c:v>48.46</c:v>
              </c:pt>
              <c:pt idx="10286">
                <c:v>48.45</c:v>
              </c:pt>
              <c:pt idx="10287">
                <c:v>48.45</c:v>
              </c:pt>
              <c:pt idx="10288">
                <c:v>48.45</c:v>
              </c:pt>
              <c:pt idx="10289">
                <c:v>48.45</c:v>
              </c:pt>
              <c:pt idx="10290">
                <c:v>48.45</c:v>
              </c:pt>
              <c:pt idx="10291">
                <c:v>48.45</c:v>
              </c:pt>
              <c:pt idx="10292">
                <c:v>48.45</c:v>
              </c:pt>
              <c:pt idx="10293">
                <c:v>48.45</c:v>
              </c:pt>
              <c:pt idx="10294">
                <c:v>48.46</c:v>
              </c:pt>
              <c:pt idx="10295">
                <c:v>48.46</c:v>
              </c:pt>
              <c:pt idx="10296">
                <c:v>48.46</c:v>
              </c:pt>
              <c:pt idx="10297">
                <c:v>48.46</c:v>
              </c:pt>
              <c:pt idx="10298">
                <c:v>48.47</c:v>
              </c:pt>
              <c:pt idx="10299">
                <c:v>48.47</c:v>
              </c:pt>
              <c:pt idx="10300">
                <c:v>48.47</c:v>
              </c:pt>
              <c:pt idx="10301">
                <c:v>48.47</c:v>
              </c:pt>
              <c:pt idx="10302">
                <c:v>48.47</c:v>
              </c:pt>
              <c:pt idx="10303">
                <c:v>48.47</c:v>
              </c:pt>
              <c:pt idx="10304">
                <c:v>48.47</c:v>
              </c:pt>
              <c:pt idx="10305">
                <c:v>48.47</c:v>
              </c:pt>
              <c:pt idx="10306">
                <c:v>48.47</c:v>
              </c:pt>
              <c:pt idx="10307">
                <c:v>48.47</c:v>
              </c:pt>
              <c:pt idx="10308">
                <c:v>48.47</c:v>
              </c:pt>
              <c:pt idx="10309">
                <c:v>48.47</c:v>
              </c:pt>
              <c:pt idx="10310">
                <c:v>48.47</c:v>
              </c:pt>
              <c:pt idx="10311">
                <c:v>48.47</c:v>
              </c:pt>
              <c:pt idx="10312">
                <c:v>48.47</c:v>
              </c:pt>
              <c:pt idx="10313">
                <c:v>48.47</c:v>
              </c:pt>
              <c:pt idx="10314">
                <c:v>48.47</c:v>
              </c:pt>
              <c:pt idx="10315">
                <c:v>48.47</c:v>
              </c:pt>
              <c:pt idx="10316">
                <c:v>48.47</c:v>
              </c:pt>
              <c:pt idx="10317">
                <c:v>48.47</c:v>
              </c:pt>
              <c:pt idx="10318">
                <c:v>48.46</c:v>
              </c:pt>
              <c:pt idx="10319">
                <c:v>48.46</c:v>
              </c:pt>
              <c:pt idx="10320">
                <c:v>48.47</c:v>
              </c:pt>
              <c:pt idx="10321">
                <c:v>48.47</c:v>
              </c:pt>
              <c:pt idx="10322">
                <c:v>48.47</c:v>
              </c:pt>
              <c:pt idx="10323">
                <c:v>48.47</c:v>
              </c:pt>
              <c:pt idx="10324">
                <c:v>48.47</c:v>
              </c:pt>
              <c:pt idx="10325">
                <c:v>48.47</c:v>
              </c:pt>
              <c:pt idx="10326">
                <c:v>48.47</c:v>
              </c:pt>
              <c:pt idx="10327">
                <c:v>48.47</c:v>
              </c:pt>
              <c:pt idx="10328">
                <c:v>48.48</c:v>
              </c:pt>
              <c:pt idx="10329">
                <c:v>48.48</c:v>
              </c:pt>
              <c:pt idx="10330">
                <c:v>48.47</c:v>
              </c:pt>
              <c:pt idx="10331">
                <c:v>48.47</c:v>
              </c:pt>
              <c:pt idx="10332">
                <c:v>48.48</c:v>
              </c:pt>
              <c:pt idx="10333">
                <c:v>48.48</c:v>
              </c:pt>
              <c:pt idx="10334">
                <c:v>48.47</c:v>
              </c:pt>
              <c:pt idx="10335">
                <c:v>48.47</c:v>
              </c:pt>
              <c:pt idx="10336">
                <c:v>48.48</c:v>
              </c:pt>
              <c:pt idx="10337">
                <c:v>48.48</c:v>
              </c:pt>
              <c:pt idx="10338">
                <c:v>48.47</c:v>
              </c:pt>
              <c:pt idx="10339">
                <c:v>48.47</c:v>
              </c:pt>
              <c:pt idx="10340">
                <c:v>48.48</c:v>
              </c:pt>
              <c:pt idx="10341">
                <c:v>48.48</c:v>
              </c:pt>
              <c:pt idx="10342">
                <c:v>48.48</c:v>
              </c:pt>
              <c:pt idx="10343">
                <c:v>48.48</c:v>
              </c:pt>
              <c:pt idx="10344">
                <c:v>48.48</c:v>
              </c:pt>
              <c:pt idx="10345">
                <c:v>48.48</c:v>
              </c:pt>
              <c:pt idx="10346">
                <c:v>48.48</c:v>
              </c:pt>
              <c:pt idx="10347">
                <c:v>48.48</c:v>
              </c:pt>
              <c:pt idx="10348">
                <c:v>48.48</c:v>
              </c:pt>
              <c:pt idx="10349">
                <c:v>48.48</c:v>
              </c:pt>
              <c:pt idx="10350">
                <c:v>48.48</c:v>
              </c:pt>
              <c:pt idx="10351">
                <c:v>48.48</c:v>
              </c:pt>
              <c:pt idx="10352">
                <c:v>48.48</c:v>
              </c:pt>
              <c:pt idx="10353">
                <c:v>48.48</c:v>
              </c:pt>
              <c:pt idx="10354">
                <c:v>48.48</c:v>
              </c:pt>
              <c:pt idx="10355">
                <c:v>48.48</c:v>
              </c:pt>
              <c:pt idx="10356">
                <c:v>48.48</c:v>
              </c:pt>
              <c:pt idx="10357">
                <c:v>48.48</c:v>
              </c:pt>
              <c:pt idx="10358">
                <c:v>48.47</c:v>
              </c:pt>
              <c:pt idx="10359">
                <c:v>48.47</c:v>
              </c:pt>
              <c:pt idx="10360">
                <c:v>48.49</c:v>
              </c:pt>
              <c:pt idx="10361">
                <c:v>48.49</c:v>
              </c:pt>
              <c:pt idx="10362">
                <c:v>48.48</c:v>
              </c:pt>
              <c:pt idx="10363">
                <c:v>48.48</c:v>
              </c:pt>
              <c:pt idx="10364">
                <c:v>48.48</c:v>
              </c:pt>
              <c:pt idx="10365">
                <c:v>48.48</c:v>
              </c:pt>
              <c:pt idx="10366">
                <c:v>48.49</c:v>
              </c:pt>
              <c:pt idx="10367">
                <c:v>48.49</c:v>
              </c:pt>
              <c:pt idx="10368">
                <c:v>48.49</c:v>
              </c:pt>
              <c:pt idx="10369">
                <c:v>48.49</c:v>
              </c:pt>
              <c:pt idx="10370">
                <c:v>48.48</c:v>
              </c:pt>
              <c:pt idx="10371">
                <c:v>48.48</c:v>
              </c:pt>
              <c:pt idx="10372">
                <c:v>48.49</c:v>
              </c:pt>
              <c:pt idx="10373">
                <c:v>48.49</c:v>
              </c:pt>
              <c:pt idx="10374">
                <c:v>48.48</c:v>
              </c:pt>
              <c:pt idx="10375">
                <c:v>48.48</c:v>
              </c:pt>
              <c:pt idx="10376">
                <c:v>48.48</c:v>
              </c:pt>
              <c:pt idx="10377">
                <c:v>48.48</c:v>
              </c:pt>
              <c:pt idx="10378">
                <c:v>48.49</c:v>
              </c:pt>
              <c:pt idx="10379">
                <c:v>48.49</c:v>
              </c:pt>
              <c:pt idx="10380">
                <c:v>48.49</c:v>
              </c:pt>
              <c:pt idx="10381">
                <c:v>48.49</c:v>
              </c:pt>
              <c:pt idx="10382">
                <c:v>48.49</c:v>
              </c:pt>
              <c:pt idx="10383">
                <c:v>48.49</c:v>
              </c:pt>
              <c:pt idx="10384">
                <c:v>48.5</c:v>
              </c:pt>
              <c:pt idx="10385">
                <c:v>48.5</c:v>
              </c:pt>
              <c:pt idx="10386">
                <c:v>48.5</c:v>
              </c:pt>
              <c:pt idx="10387">
                <c:v>48.5</c:v>
              </c:pt>
              <c:pt idx="10388">
                <c:v>48.49</c:v>
              </c:pt>
              <c:pt idx="10389">
                <c:v>48.49</c:v>
              </c:pt>
              <c:pt idx="10390">
                <c:v>48.49</c:v>
              </c:pt>
              <c:pt idx="10391">
                <c:v>48.49</c:v>
              </c:pt>
              <c:pt idx="10392">
                <c:v>48.49</c:v>
              </c:pt>
              <c:pt idx="10393">
                <c:v>48.49</c:v>
              </c:pt>
              <c:pt idx="10394">
                <c:v>48.5</c:v>
              </c:pt>
              <c:pt idx="10395">
                <c:v>48.5</c:v>
              </c:pt>
              <c:pt idx="10396">
                <c:v>48.5</c:v>
              </c:pt>
              <c:pt idx="10397">
                <c:v>48.5</c:v>
              </c:pt>
              <c:pt idx="10398">
                <c:v>48.5</c:v>
              </c:pt>
              <c:pt idx="10399">
                <c:v>48.5</c:v>
              </c:pt>
              <c:pt idx="10400">
                <c:v>48.51</c:v>
              </c:pt>
              <c:pt idx="10401">
                <c:v>48.51</c:v>
              </c:pt>
              <c:pt idx="10402">
                <c:v>48.51</c:v>
              </c:pt>
              <c:pt idx="10403">
                <c:v>48.51</c:v>
              </c:pt>
              <c:pt idx="10404">
                <c:v>48.51</c:v>
              </c:pt>
              <c:pt idx="10405">
                <c:v>48.51</c:v>
              </c:pt>
              <c:pt idx="10406">
                <c:v>48.51</c:v>
              </c:pt>
              <c:pt idx="10407">
                <c:v>48.51</c:v>
              </c:pt>
              <c:pt idx="10408">
                <c:v>48.5</c:v>
              </c:pt>
              <c:pt idx="10409">
                <c:v>48.5</c:v>
              </c:pt>
              <c:pt idx="10410">
                <c:v>48.51</c:v>
              </c:pt>
              <c:pt idx="10411">
                <c:v>48.51</c:v>
              </c:pt>
              <c:pt idx="10412">
                <c:v>48.5</c:v>
              </c:pt>
              <c:pt idx="10413">
                <c:v>48.5</c:v>
              </c:pt>
              <c:pt idx="10414">
                <c:v>48.5</c:v>
              </c:pt>
              <c:pt idx="10415">
                <c:v>48.5</c:v>
              </c:pt>
              <c:pt idx="10416">
                <c:v>48.51</c:v>
              </c:pt>
              <c:pt idx="10417">
                <c:v>48.51</c:v>
              </c:pt>
              <c:pt idx="10418">
                <c:v>48.51</c:v>
              </c:pt>
              <c:pt idx="10419">
                <c:v>48.51</c:v>
              </c:pt>
              <c:pt idx="10420">
                <c:v>48.51</c:v>
              </c:pt>
              <c:pt idx="10421">
                <c:v>48.51</c:v>
              </c:pt>
              <c:pt idx="10422">
                <c:v>48.51</c:v>
              </c:pt>
              <c:pt idx="10423">
                <c:v>48.51</c:v>
              </c:pt>
              <c:pt idx="10424">
                <c:v>48.52</c:v>
              </c:pt>
              <c:pt idx="10425">
                <c:v>48.52</c:v>
              </c:pt>
              <c:pt idx="10426">
                <c:v>48.52</c:v>
              </c:pt>
              <c:pt idx="10427">
                <c:v>48.52</c:v>
              </c:pt>
              <c:pt idx="10428">
                <c:v>48.52</c:v>
              </c:pt>
              <c:pt idx="10429">
                <c:v>48.52</c:v>
              </c:pt>
              <c:pt idx="10430">
                <c:v>48.52</c:v>
              </c:pt>
              <c:pt idx="10431">
                <c:v>48.52</c:v>
              </c:pt>
              <c:pt idx="10432">
                <c:v>48.51</c:v>
              </c:pt>
              <c:pt idx="10433">
                <c:v>48.51</c:v>
              </c:pt>
              <c:pt idx="10434">
                <c:v>48.52</c:v>
              </c:pt>
              <c:pt idx="10435">
                <c:v>48.52</c:v>
              </c:pt>
              <c:pt idx="10436">
                <c:v>48.52</c:v>
              </c:pt>
              <c:pt idx="10437">
                <c:v>48.52</c:v>
              </c:pt>
              <c:pt idx="10438">
                <c:v>48.52</c:v>
              </c:pt>
              <c:pt idx="10439">
                <c:v>48.52</c:v>
              </c:pt>
              <c:pt idx="10440">
                <c:v>48.52</c:v>
              </c:pt>
              <c:pt idx="10441">
                <c:v>48.52</c:v>
              </c:pt>
              <c:pt idx="10442">
                <c:v>48.52</c:v>
              </c:pt>
              <c:pt idx="10443">
                <c:v>48.52</c:v>
              </c:pt>
              <c:pt idx="10444">
                <c:v>48.52</c:v>
              </c:pt>
              <c:pt idx="10445">
                <c:v>48.52</c:v>
              </c:pt>
              <c:pt idx="10446">
                <c:v>48.52</c:v>
              </c:pt>
              <c:pt idx="10447">
                <c:v>48.52</c:v>
              </c:pt>
              <c:pt idx="10448">
                <c:v>48.52</c:v>
              </c:pt>
              <c:pt idx="10449">
                <c:v>48.52</c:v>
              </c:pt>
              <c:pt idx="10450">
                <c:v>48.53</c:v>
              </c:pt>
              <c:pt idx="10451">
                <c:v>48.53</c:v>
              </c:pt>
              <c:pt idx="10452">
                <c:v>48.53</c:v>
              </c:pt>
              <c:pt idx="10453">
                <c:v>48.53</c:v>
              </c:pt>
              <c:pt idx="10454">
                <c:v>48.52</c:v>
              </c:pt>
              <c:pt idx="10455">
                <c:v>48.52</c:v>
              </c:pt>
              <c:pt idx="10456">
                <c:v>48.51</c:v>
              </c:pt>
              <c:pt idx="10457">
                <c:v>48.51</c:v>
              </c:pt>
              <c:pt idx="10458">
                <c:v>48.51</c:v>
              </c:pt>
              <c:pt idx="10459">
                <c:v>48.51</c:v>
              </c:pt>
              <c:pt idx="10460">
                <c:v>48.51</c:v>
              </c:pt>
              <c:pt idx="10461">
                <c:v>48.51</c:v>
              </c:pt>
              <c:pt idx="10462">
                <c:v>48.51</c:v>
              </c:pt>
              <c:pt idx="10463">
                <c:v>48.51</c:v>
              </c:pt>
              <c:pt idx="10464">
                <c:v>48.52</c:v>
              </c:pt>
              <c:pt idx="10465">
                <c:v>48.52</c:v>
              </c:pt>
              <c:pt idx="10466">
                <c:v>48.52</c:v>
              </c:pt>
              <c:pt idx="10467">
                <c:v>48.52</c:v>
              </c:pt>
              <c:pt idx="10468">
                <c:v>48.52</c:v>
              </c:pt>
              <c:pt idx="10469">
                <c:v>48.52</c:v>
              </c:pt>
              <c:pt idx="10470">
                <c:v>48.51</c:v>
              </c:pt>
              <c:pt idx="10471">
                <c:v>48.51</c:v>
              </c:pt>
              <c:pt idx="10472">
                <c:v>48.51</c:v>
              </c:pt>
              <c:pt idx="10473">
                <c:v>48.51</c:v>
              </c:pt>
              <c:pt idx="10474">
                <c:v>48.52</c:v>
              </c:pt>
              <c:pt idx="10475">
                <c:v>48.52</c:v>
              </c:pt>
              <c:pt idx="10476">
                <c:v>48.53</c:v>
              </c:pt>
              <c:pt idx="10477">
                <c:v>48.53</c:v>
              </c:pt>
              <c:pt idx="10478">
                <c:v>48.52</c:v>
              </c:pt>
              <c:pt idx="10479">
                <c:v>48.52</c:v>
              </c:pt>
              <c:pt idx="10480">
                <c:v>48.52</c:v>
              </c:pt>
              <c:pt idx="10481">
                <c:v>48.52</c:v>
              </c:pt>
              <c:pt idx="10482">
                <c:v>48.52</c:v>
              </c:pt>
              <c:pt idx="10483">
                <c:v>48.52</c:v>
              </c:pt>
              <c:pt idx="10484">
                <c:v>48.52</c:v>
              </c:pt>
              <c:pt idx="10485">
                <c:v>48.52</c:v>
              </c:pt>
              <c:pt idx="10486">
                <c:v>48.52</c:v>
              </c:pt>
              <c:pt idx="10487">
                <c:v>48.52</c:v>
              </c:pt>
              <c:pt idx="10488">
                <c:v>48.53</c:v>
              </c:pt>
              <c:pt idx="10489">
                <c:v>48.53</c:v>
              </c:pt>
              <c:pt idx="10490">
                <c:v>48.53</c:v>
              </c:pt>
              <c:pt idx="10491">
                <c:v>48.53</c:v>
              </c:pt>
              <c:pt idx="10492">
                <c:v>48.52</c:v>
              </c:pt>
              <c:pt idx="10493">
                <c:v>48.52</c:v>
              </c:pt>
              <c:pt idx="10494">
                <c:v>48.52</c:v>
              </c:pt>
              <c:pt idx="10495">
                <c:v>48.52</c:v>
              </c:pt>
              <c:pt idx="10496">
                <c:v>48.53</c:v>
              </c:pt>
              <c:pt idx="10497">
                <c:v>48.53</c:v>
              </c:pt>
              <c:pt idx="10498">
                <c:v>48.52</c:v>
              </c:pt>
              <c:pt idx="10499">
                <c:v>48.52</c:v>
              </c:pt>
              <c:pt idx="10500">
                <c:v>48.53</c:v>
              </c:pt>
              <c:pt idx="10501">
                <c:v>48.53</c:v>
              </c:pt>
              <c:pt idx="10502">
                <c:v>48.53</c:v>
              </c:pt>
              <c:pt idx="10503">
                <c:v>48.53</c:v>
              </c:pt>
              <c:pt idx="10504">
                <c:v>48.53</c:v>
              </c:pt>
              <c:pt idx="10505">
                <c:v>48.53</c:v>
              </c:pt>
              <c:pt idx="10506">
                <c:v>48.53</c:v>
              </c:pt>
              <c:pt idx="10507">
                <c:v>48.53</c:v>
              </c:pt>
              <c:pt idx="10508">
                <c:v>48.52</c:v>
              </c:pt>
              <c:pt idx="10509">
                <c:v>48.52</c:v>
              </c:pt>
              <c:pt idx="10510">
                <c:v>48.53</c:v>
              </c:pt>
              <c:pt idx="10511">
                <c:v>48.53</c:v>
              </c:pt>
              <c:pt idx="10512">
                <c:v>48.52</c:v>
              </c:pt>
              <c:pt idx="10513">
                <c:v>48.52</c:v>
              </c:pt>
              <c:pt idx="10514">
                <c:v>48.53</c:v>
              </c:pt>
              <c:pt idx="10515">
                <c:v>48.53</c:v>
              </c:pt>
              <c:pt idx="10516">
                <c:v>48.52</c:v>
              </c:pt>
              <c:pt idx="10517">
                <c:v>48.52</c:v>
              </c:pt>
              <c:pt idx="10518">
                <c:v>48.52</c:v>
              </c:pt>
              <c:pt idx="10519">
                <c:v>48.52</c:v>
              </c:pt>
              <c:pt idx="10520">
                <c:v>48.51</c:v>
              </c:pt>
              <c:pt idx="10521">
                <c:v>48.51</c:v>
              </c:pt>
              <c:pt idx="10522">
                <c:v>48.52</c:v>
              </c:pt>
              <c:pt idx="10523">
                <c:v>48.52</c:v>
              </c:pt>
              <c:pt idx="10524">
                <c:v>48.53</c:v>
              </c:pt>
              <c:pt idx="10525">
                <c:v>48.53</c:v>
              </c:pt>
              <c:pt idx="10526">
                <c:v>48.53</c:v>
              </c:pt>
              <c:pt idx="10527">
                <c:v>48.53</c:v>
              </c:pt>
              <c:pt idx="10528">
                <c:v>48.52</c:v>
              </c:pt>
              <c:pt idx="10529">
                <c:v>48.52</c:v>
              </c:pt>
              <c:pt idx="10530">
                <c:v>48.52</c:v>
              </c:pt>
              <c:pt idx="10531">
                <c:v>48.52</c:v>
              </c:pt>
              <c:pt idx="10532">
                <c:v>48.53</c:v>
              </c:pt>
              <c:pt idx="10533">
                <c:v>48.53</c:v>
              </c:pt>
              <c:pt idx="10534">
                <c:v>48.53</c:v>
              </c:pt>
              <c:pt idx="10535">
                <c:v>48.53</c:v>
              </c:pt>
              <c:pt idx="10536">
                <c:v>48.53</c:v>
              </c:pt>
              <c:pt idx="10537">
                <c:v>48.53</c:v>
              </c:pt>
              <c:pt idx="10538">
                <c:v>48.54</c:v>
              </c:pt>
              <c:pt idx="10539">
                <c:v>48.54</c:v>
              </c:pt>
              <c:pt idx="10540">
                <c:v>48.53</c:v>
              </c:pt>
              <c:pt idx="10541">
                <c:v>48.53</c:v>
              </c:pt>
              <c:pt idx="10542">
                <c:v>48.53</c:v>
              </c:pt>
              <c:pt idx="10543">
                <c:v>48.53</c:v>
              </c:pt>
              <c:pt idx="10544">
                <c:v>48.53</c:v>
              </c:pt>
              <c:pt idx="10545">
                <c:v>48.53</c:v>
              </c:pt>
              <c:pt idx="10546">
                <c:v>48.53</c:v>
              </c:pt>
              <c:pt idx="10547">
                <c:v>48.53</c:v>
              </c:pt>
              <c:pt idx="10548">
                <c:v>48.53</c:v>
              </c:pt>
              <c:pt idx="10549">
                <c:v>48.53</c:v>
              </c:pt>
              <c:pt idx="10550">
                <c:v>48.53</c:v>
              </c:pt>
              <c:pt idx="10551">
                <c:v>48.53</c:v>
              </c:pt>
              <c:pt idx="10552">
                <c:v>48.53</c:v>
              </c:pt>
              <c:pt idx="10553">
                <c:v>48.53</c:v>
              </c:pt>
              <c:pt idx="10554">
                <c:v>48.53</c:v>
              </c:pt>
              <c:pt idx="10555">
                <c:v>48.53</c:v>
              </c:pt>
              <c:pt idx="10556">
                <c:v>48.53</c:v>
              </c:pt>
              <c:pt idx="10557">
                <c:v>48.53</c:v>
              </c:pt>
              <c:pt idx="10558">
                <c:v>48.53</c:v>
              </c:pt>
              <c:pt idx="10559">
                <c:v>48.53</c:v>
              </c:pt>
              <c:pt idx="10560">
                <c:v>48.53</c:v>
              </c:pt>
              <c:pt idx="10561">
                <c:v>48.53</c:v>
              </c:pt>
              <c:pt idx="10562">
                <c:v>48.53</c:v>
              </c:pt>
              <c:pt idx="10563">
                <c:v>48.53</c:v>
              </c:pt>
              <c:pt idx="10564">
                <c:v>48.53</c:v>
              </c:pt>
              <c:pt idx="10565">
                <c:v>48.53</c:v>
              </c:pt>
              <c:pt idx="10566">
                <c:v>48.53</c:v>
              </c:pt>
              <c:pt idx="10567">
                <c:v>48.53</c:v>
              </c:pt>
              <c:pt idx="10568">
                <c:v>48.53</c:v>
              </c:pt>
              <c:pt idx="10569">
                <c:v>48.53</c:v>
              </c:pt>
              <c:pt idx="10570">
                <c:v>48.52</c:v>
              </c:pt>
              <c:pt idx="10571">
                <c:v>48.52</c:v>
              </c:pt>
              <c:pt idx="10572">
                <c:v>48.53</c:v>
              </c:pt>
              <c:pt idx="10573">
                <c:v>48.53</c:v>
              </c:pt>
              <c:pt idx="10574">
                <c:v>48.53</c:v>
              </c:pt>
              <c:pt idx="10575">
                <c:v>48.53</c:v>
              </c:pt>
              <c:pt idx="10576">
                <c:v>48.53</c:v>
              </c:pt>
              <c:pt idx="10577">
                <c:v>48.53</c:v>
              </c:pt>
              <c:pt idx="10578">
                <c:v>48.53</c:v>
              </c:pt>
              <c:pt idx="10579">
                <c:v>48.53</c:v>
              </c:pt>
              <c:pt idx="10580">
                <c:v>48.53</c:v>
              </c:pt>
              <c:pt idx="10581">
                <c:v>48.53</c:v>
              </c:pt>
              <c:pt idx="10582">
                <c:v>48.53</c:v>
              </c:pt>
              <c:pt idx="10583">
                <c:v>48.53</c:v>
              </c:pt>
              <c:pt idx="10584">
                <c:v>48.53</c:v>
              </c:pt>
              <c:pt idx="10585">
                <c:v>48.53</c:v>
              </c:pt>
              <c:pt idx="10586">
                <c:v>48.53</c:v>
              </c:pt>
              <c:pt idx="10587">
                <c:v>48.53</c:v>
              </c:pt>
              <c:pt idx="10588">
                <c:v>48.53</c:v>
              </c:pt>
              <c:pt idx="10589">
                <c:v>48.53</c:v>
              </c:pt>
              <c:pt idx="10590">
                <c:v>48.53</c:v>
              </c:pt>
              <c:pt idx="10591">
                <c:v>48.53</c:v>
              </c:pt>
              <c:pt idx="10592">
                <c:v>0</c:v>
              </c:pt>
              <c:pt idx="10593">
                <c:v>0</c:v>
              </c:pt>
              <c:pt idx="10594">
                <c:v>0</c:v>
              </c:pt>
              <c:pt idx="10595">
                <c:v>0</c:v>
              </c:pt>
              <c:pt idx="10596">
                <c:v>0</c:v>
              </c:pt>
              <c:pt idx="10597">
                <c:v>0</c:v>
              </c:pt>
              <c:pt idx="10598">
                <c:v>0</c:v>
              </c:pt>
              <c:pt idx="10599">
                <c:v>0</c:v>
              </c:pt>
              <c:pt idx="10600">
                <c:v>0</c:v>
              </c:pt>
              <c:pt idx="10601">
                <c:v>0</c:v>
              </c:pt>
              <c:pt idx="10602">
                <c:v>0</c:v>
              </c:pt>
              <c:pt idx="10603">
                <c:v>0</c:v>
              </c:pt>
              <c:pt idx="10604">
                <c:v>0</c:v>
              </c:pt>
              <c:pt idx="10605">
                <c:v>0</c:v>
              </c:pt>
              <c:pt idx="10606">
                <c:v>0</c:v>
              </c:pt>
              <c:pt idx="10607">
                <c:v>0</c:v>
              </c:pt>
              <c:pt idx="10608">
                <c:v>0</c:v>
              </c:pt>
              <c:pt idx="10609">
                <c:v>0</c:v>
              </c:pt>
              <c:pt idx="10610">
                <c:v>0</c:v>
              </c:pt>
              <c:pt idx="10611">
                <c:v>0</c:v>
              </c:pt>
              <c:pt idx="10612">
                <c:v>0</c:v>
              </c:pt>
              <c:pt idx="10613">
                <c:v>0</c:v>
              </c:pt>
              <c:pt idx="10614">
                <c:v>0</c:v>
              </c:pt>
              <c:pt idx="10615">
                <c:v>0</c:v>
              </c:pt>
              <c:pt idx="10616">
                <c:v>0</c:v>
              </c:pt>
              <c:pt idx="10617">
                <c:v>0</c:v>
              </c:pt>
              <c:pt idx="10618">
                <c:v>0</c:v>
              </c:pt>
              <c:pt idx="10619">
                <c:v>0</c:v>
              </c:pt>
              <c:pt idx="10620">
                <c:v>0</c:v>
              </c:pt>
              <c:pt idx="10621">
                <c:v>0</c:v>
              </c:pt>
              <c:pt idx="10622">
                <c:v>0</c:v>
              </c:pt>
              <c:pt idx="10623">
                <c:v>0</c:v>
              </c:pt>
              <c:pt idx="10624">
                <c:v>0</c:v>
              </c:pt>
              <c:pt idx="10625">
                <c:v>0</c:v>
              </c:pt>
              <c:pt idx="10626">
                <c:v>0</c:v>
              </c:pt>
              <c:pt idx="10627">
                <c:v>0</c:v>
              </c:pt>
              <c:pt idx="10628">
                <c:v>0</c:v>
              </c:pt>
              <c:pt idx="10629">
                <c:v>0</c:v>
              </c:pt>
              <c:pt idx="10630">
                <c:v>0</c:v>
              </c:pt>
              <c:pt idx="10631">
                <c:v>0</c:v>
              </c:pt>
              <c:pt idx="10632">
                <c:v>0</c:v>
              </c:pt>
              <c:pt idx="10633">
                <c:v>0</c:v>
              </c:pt>
              <c:pt idx="10634">
                <c:v>0</c:v>
              </c:pt>
              <c:pt idx="10635">
                <c:v>0</c:v>
              </c:pt>
              <c:pt idx="10636">
                <c:v>0</c:v>
              </c:pt>
              <c:pt idx="10637">
                <c:v>0</c:v>
              </c:pt>
              <c:pt idx="10638">
                <c:v>0</c:v>
              </c:pt>
              <c:pt idx="10639">
                <c:v>0</c:v>
              </c:pt>
              <c:pt idx="10640">
                <c:v>0</c:v>
              </c:pt>
              <c:pt idx="10641">
                <c:v>0</c:v>
              </c:pt>
              <c:pt idx="10642">
                <c:v>0</c:v>
              </c:pt>
              <c:pt idx="10643">
                <c:v>0</c:v>
              </c:pt>
              <c:pt idx="10644">
                <c:v>0</c:v>
              </c:pt>
              <c:pt idx="10645">
                <c:v>0</c:v>
              </c:pt>
              <c:pt idx="10646">
                <c:v>0</c:v>
              </c:pt>
              <c:pt idx="10647">
                <c:v>0</c:v>
              </c:pt>
              <c:pt idx="10648">
                <c:v>0</c:v>
              </c:pt>
              <c:pt idx="10649">
                <c:v>0</c:v>
              </c:pt>
              <c:pt idx="10650">
                <c:v>0</c:v>
              </c:pt>
              <c:pt idx="10651">
                <c:v>0</c:v>
              </c:pt>
              <c:pt idx="10652">
                <c:v>0</c:v>
              </c:pt>
              <c:pt idx="10653">
                <c:v>0</c:v>
              </c:pt>
              <c:pt idx="10654">
                <c:v>0</c:v>
              </c:pt>
              <c:pt idx="10655">
                <c:v>0</c:v>
              </c:pt>
              <c:pt idx="10656">
                <c:v>0</c:v>
              </c:pt>
              <c:pt idx="10657">
                <c:v>0</c:v>
              </c:pt>
              <c:pt idx="10658">
                <c:v>0</c:v>
              </c:pt>
              <c:pt idx="10659">
                <c:v>0</c:v>
              </c:pt>
              <c:pt idx="10660">
                <c:v>0</c:v>
              </c:pt>
              <c:pt idx="10661">
                <c:v>0</c:v>
              </c:pt>
              <c:pt idx="10662">
                <c:v>0</c:v>
              </c:pt>
              <c:pt idx="10663">
                <c:v>0</c:v>
              </c:pt>
              <c:pt idx="10664">
                <c:v>0</c:v>
              </c:pt>
              <c:pt idx="10665">
                <c:v>0</c:v>
              </c:pt>
              <c:pt idx="10666">
                <c:v>0</c:v>
              </c:pt>
              <c:pt idx="10667">
                <c:v>0</c:v>
              </c:pt>
              <c:pt idx="10668">
                <c:v>0</c:v>
              </c:pt>
              <c:pt idx="10669">
                <c:v>0</c:v>
              </c:pt>
              <c:pt idx="10670">
                <c:v>0</c:v>
              </c:pt>
              <c:pt idx="10671">
                <c:v>0</c:v>
              </c:pt>
              <c:pt idx="10672">
                <c:v>0</c:v>
              </c:pt>
              <c:pt idx="10673">
                <c:v>0</c:v>
              </c:pt>
              <c:pt idx="10674">
                <c:v>0</c:v>
              </c:pt>
              <c:pt idx="10675">
                <c:v>0</c:v>
              </c:pt>
              <c:pt idx="10676">
                <c:v>0</c:v>
              </c:pt>
              <c:pt idx="10677">
                <c:v>0</c:v>
              </c:pt>
              <c:pt idx="10678">
                <c:v>0</c:v>
              </c:pt>
              <c:pt idx="10679">
                <c:v>0</c:v>
              </c:pt>
              <c:pt idx="10680">
                <c:v>0</c:v>
              </c:pt>
              <c:pt idx="10681">
                <c:v>0</c:v>
              </c:pt>
              <c:pt idx="10682">
                <c:v>0</c:v>
              </c:pt>
              <c:pt idx="10683">
                <c:v>0</c:v>
              </c:pt>
              <c:pt idx="10684">
                <c:v>0</c:v>
              </c:pt>
              <c:pt idx="10685">
                <c:v>0</c:v>
              </c:pt>
              <c:pt idx="10686">
                <c:v>0</c:v>
              </c:pt>
              <c:pt idx="10687">
                <c:v>0</c:v>
              </c:pt>
              <c:pt idx="10688">
                <c:v>0</c:v>
              </c:pt>
              <c:pt idx="10689">
                <c:v>0</c:v>
              </c:pt>
              <c:pt idx="10690">
                <c:v>0</c:v>
              </c:pt>
              <c:pt idx="10691">
                <c:v>0</c:v>
              </c:pt>
              <c:pt idx="10692">
                <c:v>0</c:v>
              </c:pt>
              <c:pt idx="10693">
                <c:v>0</c:v>
              </c:pt>
              <c:pt idx="10694">
                <c:v>0</c:v>
              </c:pt>
              <c:pt idx="10695">
                <c:v>0</c:v>
              </c:pt>
              <c:pt idx="10696">
                <c:v>0</c:v>
              </c:pt>
              <c:pt idx="10697">
                <c:v>0</c:v>
              </c:pt>
              <c:pt idx="10698">
                <c:v>0</c:v>
              </c:pt>
              <c:pt idx="10699">
                <c:v>0</c:v>
              </c:pt>
              <c:pt idx="10700">
                <c:v>0</c:v>
              </c:pt>
              <c:pt idx="10701">
                <c:v>0</c:v>
              </c:pt>
              <c:pt idx="10702">
                <c:v>0</c:v>
              </c:pt>
              <c:pt idx="10703">
                <c:v>0</c:v>
              </c:pt>
              <c:pt idx="10704">
                <c:v>0</c:v>
              </c:pt>
              <c:pt idx="10705">
                <c:v>0</c:v>
              </c:pt>
              <c:pt idx="10706">
                <c:v>0</c:v>
              </c:pt>
              <c:pt idx="10707">
                <c:v>0</c:v>
              </c:pt>
              <c:pt idx="10708">
                <c:v>0</c:v>
              </c:pt>
              <c:pt idx="10709">
                <c:v>0</c:v>
              </c:pt>
              <c:pt idx="10710">
                <c:v>0</c:v>
              </c:pt>
              <c:pt idx="10711">
                <c:v>0</c:v>
              </c:pt>
              <c:pt idx="10712">
                <c:v>0</c:v>
              </c:pt>
              <c:pt idx="10713">
                <c:v>0</c:v>
              </c:pt>
              <c:pt idx="10714">
                <c:v>0</c:v>
              </c:pt>
              <c:pt idx="10715">
                <c:v>0</c:v>
              </c:pt>
              <c:pt idx="10716">
                <c:v>0</c:v>
              </c:pt>
              <c:pt idx="10717">
                <c:v>0</c:v>
              </c:pt>
              <c:pt idx="10718">
                <c:v>0</c:v>
              </c:pt>
              <c:pt idx="10719">
                <c:v>0</c:v>
              </c:pt>
              <c:pt idx="10720">
                <c:v>0</c:v>
              </c:pt>
              <c:pt idx="10721">
                <c:v>0</c:v>
              </c:pt>
              <c:pt idx="10722">
                <c:v>0</c:v>
              </c:pt>
              <c:pt idx="10723">
                <c:v>0</c:v>
              </c:pt>
              <c:pt idx="10724">
                <c:v>0</c:v>
              </c:pt>
              <c:pt idx="10725">
                <c:v>0</c:v>
              </c:pt>
              <c:pt idx="10726">
                <c:v>0</c:v>
              </c:pt>
              <c:pt idx="10727">
                <c:v>0</c:v>
              </c:pt>
              <c:pt idx="10728">
                <c:v>0</c:v>
              </c:pt>
              <c:pt idx="10729">
                <c:v>0</c:v>
              </c:pt>
              <c:pt idx="10730">
                <c:v>0</c:v>
              </c:pt>
              <c:pt idx="10731">
                <c:v>0</c:v>
              </c:pt>
              <c:pt idx="10732">
                <c:v>0</c:v>
              </c:pt>
              <c:pt idx="10733">
                <c:v>0</c:v>
              </c:pt>
              <c:pt idx="10734">
                <c:v>0</c:v>
              </c:pt>
              <c:pt idx="10735">
                <c:v>0</c:v>
              </c:pt>
              <c:pt idx="10736">
                <c:v>0</c:v>
              </c:pt>
              <c:pt idx="10737">
                <c:v>0</c:v>
              </c:pt>
              <c:pt idx="10738">
                <c:v>0</c:v>
              </c:pt>
              <c:pt idx="10739">
                <c:v>0</c:v>
              </c:pt>
              <c:pt idx="10740">
                <c:v>0</c:v>
              </c:pt>
              <c:pt idx="10741">
                <c:v>0</c:v>
              </c:pt>
              <c:pt idx="10742">
                <c:v>0</c:v>
              </c:pt>
              <c:pt idx="10743">
                <c:v>0</c:v>
              </c:pt>
              <c:pt idx="10744">
                <c:v>0</c:v>
              </c:pt>
              <c:pt idx="10745">
                <c:v>0</c:v>
              </c:pt>
              <c:pt idx="10746">
                <c:v>0</c:v>
              </c:pt>
              <c:pt idx="10747">
                <c:v>0</c:v>
              </c:pt>
              <c:pt idx="10748">
                <c:v>0</c:v>
              </c:pt>
              <c:pt idx="10749">
                <c:v>0</c:v>
              </c:pt>
              <c:pt idx="10750">
                <c:v>0</c:v>
              </c:pt>
              <c:pt idx="10751">
                <c:v>0</c:v>
              </c:pt>
              <c:pt idx="10752">
                <c:v>0</c:v>
              </c:pt>
              <c:pt idx="10753">
                <c:v>0</c:v>
              </c:pt>
              <c:pt idx="10754">
                <c:v>0</c:v>
              </c:pt>
              <c:pt idx="10755">
                <c:v>0</c:v>
              </c:pt>
              <c:pt idx="10756">
                <c:v>0</c:v>
              </c:pt>
              <c:pt idx="10757">
                <c:v>0</c:v>
              </c:pt>
              <c:pt idx="10758">
                <c:v>0</c:v>
              </c:pt>
              <c:pt idx="10759">
                <c:v>0</c:v>
              </c:pt>
              <c:pt idx="10760">
                <c:v>0</c:v>
              </c:pt>
              <c:pt idx="10761">
                <c:v>0</c:v>
              </c:pt>
              <c:pt idx="10762">
                <c:v>0</c:v>
              </c:pt>
              <c:pt idx="10763">
                <c:v>0</c:v>
              </c:pt>
              <c:pt idx="10764">
                <c:v>0</c:v>
              </c:pt>
              <c:pt idx="10765">
                <c:v>0</c:v>
              </c:pt>
              <c:pt idx="10766">
                <c:v>0</c:v>
              </c:pt>
              <c:pt idx="10767">
                <c:v>0</c:v>
              </c:pt>
              <c:pt idx="10768">
                <c:v>0</c:v>
              </c:pt>
              <c:pt idx="10769">
                <c:v>0</c:v>
              </c:pt>
              <c:pt idx="10770">
                <c:v>0</c:v>
              </c:pt>
              <c:pt idx="10771">
                <c:v>0</c:v>
              </c:pt>
              <c:pt idx="10772">
                <c:v>0</c:v>
              </c:pt>
              <c:pt idx="10773">
                <c:v>0</c:v>
              </c:pt>
              <c:pt idx="10774">
                <c:v>0</c:v>
              </c:pt>
              <c:pt idx="10775">
                <c:v>0</c:v>
              </c:pt>
              <c:pt idx="10776">
                <c:v>0</c:v>
              </c:pt>
              <c:pt idx="10777">
                <c:v>0</c:v>
              </c:pt>
              <c:pt idx="10778">
                <c:v>0</c:v>
              </c:pt>
              <c:pt idx="10779">
                <c:v>0</c:v>
              </c:pt>
              <c:pt idx="10780">
                <c:v>0</c:v>
              </c:pt>
              <c:pt idx="10781">
                <c:v>0</c:v>
              </c:pt>
              <c:pt idx="10782">
                <c:v>0</c:v>
              </c:pt>
              <c:pt idx="10783">
                <c:v>0</c:v>
              </c:pt>
              <c:pt idx="10784">
                <c:v>0</c:v>
              </c:pt>
              <c:pt idx="10785">
                <c:v>0</c:v>
              </c:pt>
              <c:pt idx="10786">
                <c:v>0</c:v>
              </c:pt>
              <c:pt idx="10787">
                <c:v>0</c:v>
              </c:pt>
              <c:pt idx="10788">
                <c:v>0</c:v>
              </c:pt>
              <c:pt idx="10789">
                <c:v>0</c:v>
              </c:pt>
              <c:pt idx="10790">
                <c:v>0</c:v>
              </c:pt>
              <c:pt idx="10791">
                <c:v>0</c:v>
              </c:pt>
              <c:pt idx="10792">
                <c:v>0</c:v>
              </c:pt>
              <c:pt idx="10793">
                <c:v>0</c:v>
              </c:pt>
              <c:pt idx="10794">
                <c:v>0</c:v>
              </c:pt>
              <c:pt idx="10795">
                <c:v>0</c:v>
              </c:pt>
              <c:pt idx="10796">
                <c:v>0</c:v>
              </c:pt>
              <c:pt idx="10797">
                <c:v>0</c:v>
              </c:pt>
              <c:pt idx="10798">
                <c:v>0</c:v>
              </c:pt>
              <c:pt idx="10799">
                <c:v>0</c:v>
              </c:pt>
              <c:pt idx="10800">
                <c:v>0</c:v>
              </c:pt>
              <c:pt idx="10801">
                <c:v>0</c:v>
              </c:pt>
              <c:pt idx="10802">
                <c:v>0</c:v>
              </c:pt>
              <c:pt idx="10803">
                <c:v>0</c:v>
              </c:pt>
              <c:pt idx="10804">
                <c:v>0</c:v>
              </c:pt>
              <c:pt idx="10805">
                <c:v>0</c:v>
              </c:pt>
              <c:pt idx="10806">
                <c:v>0</c:v>
              </c:pt>
              <c:pt idx="10807">
                <c:v>0</c:v>
              </c:pt>
              <c:pt idx="10808">
                <c:v>0</c:v>
              </c:pt>
              <c:pt idx="10809">
                <c:v>0</c:v>
              </c:pt>
              <c:pt idx="10810">
                <c:v>0</c:v>
              </c:pt>
              <c:pt idx="10811">
                <c:v>0</c:v>
              </c:pt>
              <c:pt idx="10812">
                <c:v>0</c:v>
              </c:pt>
              <c:pt idx="10813">
                <c:v>0</c:v>
              </c:pt>
              <c:pt idx="10814">
                <c:v>0</c:v>
              </c:pt>
              <c:pt idx="10815">
                <c:v>0</c:v>
              </c:pt>
              <c:pt idx="10816">
                <c:v>0</c:v>
              </c:pt>
              <c:pt idx="10817">
                <c:v>0</c:v>
              </c:pt>
              <c:pt idx="10818">
                <c:v>0</c:v>
              </c:pt>
              <c:pt idx="10819">
                <c:v>0</c:v>
              </c:pt>
              <c:pt idx="10820">
                <c:v>0</c:v>
              </c:pt>
              <c:pt idx="10821">
                <c:v>0</c:v>
              </c:pt>
              <c:pt idx="10822">
                <c:v>0</c:v>
              </c:pt>
              <c:pt idx="10823">
                <c:v>0</c:v>
              </c:pt>
              <c:pt idx="10824">
                <c:v>0</c:v>
              </c:pt>
              <c:pt idx="10825">
                <c:v>0</c:v>
              </c:pt>
              <c:pt idx="10826">
                <c:v>0</c:v>
              </c:pt>
              <c:pt idx="10827">
                <c:v>0</c:v>
              </c:pt>
              <c:pt idx="10828">
                <c:v>0</c:v>
              </c:pt>
              <c:pt idx="10829">
                <c:v>0</c:v>
              </c:pt>
              <c:pt idx="10830">
                <c:v>0</c:v>
              </c:pt>
              <c:pt idx="10831">
                <c:v>0</c:v>
              </c:pt>
              <c:pt idx="10832">
                <c:v>0</c:v>
              </c:pt>
              <c:pt idx="10833">
                <c:v>0</c:v>
              </c:pt>
              <c:pt idx="10834">
                <c:v>0</c:v>
              </c:pt>
              <c:pt idx="10835">
                <c:v>0</c:v>
              </c:pt>
              <c:pt idx="10836">
                <c:v>0</c:v>
              </c:pt>
              <c:pt idx="10837">
                <c:v>0</c:v>
              </c:pt>
              <c:pt idx="10838">
                <c:v>0</c:v>
              </c:pt>
              <c:pt idx="10839">
                <c:v>0</c:v>
              </c:pt>
              <c:pt idx="10840">
                <c:v>0</c:v>
              </c:pt>
              <c:pt idx="10841">
                <c:v>0</c:v>
              </c:pt>
              <c:pt idx="10842">
                <c:v>0</c:v>
              </c:pt>
              <c:pt idx="10843">
                <c:v>0</c:v>
              </c:pt>
              <c:pt idx="10844">
                <c:v>0</c:v>
              </c:pt>
              <c:pt idx="10845">
                <c:v>0</c:v>
              </c:pt>
              <c:pt idx="10846">
                <c:v>0</c:v>
              </c:pt>
              <c:pt idx="10847">
                <c:v>0</c:v>
              </c:pt>
              <c:pt idx="10848">
                <c:v>0</c:v>
              </c:pt>
              <c:pt idx="10849">
                <c:v>0</c:v>
              </c:pt>
              <c:pt idx="10850">
                <c:v>0</c:v>
              </c:pt>
              <c:pt idx="10851">
                <c:v>0</c:v>
              </c:pt>
              <c:pt idx="10852">
                <c:v>0</c:v>
              </c:pt>
              <c:pt idx="10853">
                <c:v>0</c:v>
              </c:pt>
              <c:pt idx="10854">
                <c:v>0</c:v>
              </c:pt>
              <c:pt idx="10855">
                <c:v>0</c:v>
              </c:pt>
              <c:pt idx="10856">
                <c:v>0</c:v>
              </c:pt>
              <c:pt idx="10857">
                <c:v>0</c:v>
              </c:pt>
              <c:pt idx="10858">
                <c:v>0</c:v>
              </c:pt>
              <c:pt idx="10859">
                <c:v>0</c:v>
              </c:pt>
              <c:pt idx="10860">
                <c:v>0</c:v>
              </c:pt>
              <c:pt idx="10861">
                <c:v>0</c:v>
              </c:pt>
              <c:pt idx="10862">
                <c:v>0</c:v>
              </c:pt>
              <c:pt idx="10863">
                <c:v>0</c:v>
              </c:pt>
              <c:pt idx="10864">
                <c:v>0</c:v>
              </c:pt>
              <c:pt idx="10865">
                <c:v>0</c:v>
              </c:pt>
              <c:pt idx="10866">
                <c:v>0</c:v>
              </c:pt>
              <c:pt idx="10867">
                <c:v>0</c:v>
              </c:pt>
              <c:pt idx="10868">
                <c:v>0</c:v>
              </c:pt>
              <c:pt idx="10869">
                <c:v>0</c:v>
              </c:pt>
              <c:pt idx="10870">
                <c:v>0</c:v>
              </c:pt>
              <c:pt idx="10871">
                <c:v>0</c:v>
              </c:pt>
              <c:pt idx="10872">
                <c:v>0</c:v>
              </c:pt>
              <c:pt idx="10873">
                <c:v>0</c:v>
              </c:pt>
              <c:pt idx="10874">
                <c:v>0</c:v>
              </c:pt>
              <c:pt idx="10875">
                <c:v>0</c:v>
              </c:pt>
              <c:pt idx="10876">
                <c:v>0</c:v>
              </c:pt>
              <c:pt idx="10877">
                <c:v>0</c:v>
              </c:pt>
              <c:pt idx="10878">
                <c:v>0</c:v>
              </c:pt>
              <c:pt idx="10879">
                <c:v>0</c:v>
              </c:pt>
              <c:pt idx="10880">
                <c:v>0</c:v>
              </c:pt>
              <c:pt idx="10881">
                <c:v>0</c:v>
              </c:pt>
              <c:pt idx="10882">
                <c:v>0</c:v>
              </c:pt>
              <c:pt idx="10883">
                <c:v>0</c:v>
              </c:pt>
              <c:pt idx="10884">
                <c:v>0</c:v>
              </c:pt>
              <c:pt idx="10885">
                <c:v>0</c:v>
              </c:pt>
              <c:pt idx="10886">
                <c:v>0</c:v>
              </c:pt>
              <c:pt idx="10887">
                <c:v>0</c:v>
              </c:pt>
              <c:pt idx="10888">
                <c:v>0</c:v>
              </c:pt>
              <c:pt idx="10889">
                <c:v>0</c:v>
              </c:pt>
              <c:pt idx="10890">
                <c:v>0</c:v>
              </c:pt>
              <c:pt idx="10891">
                <c:v>0</c:v>
              </c:pt>
              <c:pt idx="10892">
                <c:v>0</c:v>
              </c:pt>
              <c:pt idx="10893">
                <c:v>0</c:v>
              </c:pt>
              <c:pt idx="10894">
                <c:v>0</c:v>
              </c:pt>
              <c:pt idx="10895">
                <c:v>0</c:v>
              </c:pt>
              <c:pt idx="10896">
                <c:v>0</c:v>
              </c:pt>
              <c:pt idx="10897">
                <c:v>0</c:v>
              </c:pt>
              <c:pt idx="10898">
                <c:v>0</c:v>
              </c:pt>
              <c:pt idx="10899">
                <c:v>0</c:v>
              </c:pt>
              <c:pt idx="10900">
                <c:v>0</c:v>
              </c:pt>
              <c:pt idx="10901">
                <c:v>0</c:v>
              </c:pt>
              <c:pt idx="10902">
                <c:v>0</c:v>
              </c:pt>
              <c:pt idx="10903">
                <c:v>0</c:v>
              </c:pt>
              <c:pt idx="10904">
                <c:v>0</c:v>
              </c:pt>
              <c:pt idx="10905">
                <c:v>0</c:v>
              </c:pt>
              <c:pt idx="10906">
                <c:v>0</c:v>
              </c:pt>
              <c:pt idx="10907">
                <c:v>0</c:v>
              </c:pt>
              <c:pt idx="10908">
                <c:v>0</c:v>
              </c:pt>
              <c:pt idx="10909">
                <c:v>0</c:v>
              </c:pt>
              <c:pt idx="10910">
                <c:v>0</c:v>
              </c:pt>
              <c:pt idx="10911">
                <c:v>0</c:v>
              </c:pt>
              <c:pt idx="10912">
                <c:v>0</c:v>
              </c:pt>
              <c:pt idx="10913">
                <c:v>0</c:v>
              </c:pt>
              <c:pt idx="10914">
                <c:v>0</c:v>
              </c:pt>
              <c:pt idx="10915">
                <c:v>0</c:v>
              </c:pt>
              <c:pt idx="10916">
                <c:v>0</c:v>
              </c:pt>
              <c:pt idx="10917">
                <c:v>0</c:v>
              </c:pt>
              <c:pt idx="10918">
                <c:v>0</c:v>
              </c:pt>
              <c:pt idx="10919">
                <c:v>0</c:v>
              </c:pt>
              <c:pt idx="10920">
                <c:v>0</c:v>
              </c:pt>
              <c:pt idx="10921">
                <c:v>0</c:v>
              </c:pt>
              <c:pt idx="10922">
                <c:v>0</c:v>
              </c:pt>
              <c:pt idx="10923">
                <c:v>0</c:v>
              </c:pt>
              <c:pt idx="10924">
                <c:v>0</c:v>
              </c:pt>
              <c:pt idx="10925">
                <c:v>0</c:v>
              </c:pt>
              <c:pt idx="10926">
                <c:v>0</c:v>
              </c:pt>
              <c:pt idx="10927">
                <c:v>0</c:v>
              </c:pt>
              <c:pt idx="10928">
                <c:v>0</c:v>
              </c:pt>
              <c:pt idx="10929">
                <c:v>0</c:v>
              </c:pt>
              <c:pt idx="10930">
                <c:v>0</c:v>
              </c:pt>
              <c:pt idx="10931">
                <c:v>0</c:v>
              </c:pt>
              <c:pt idx="10932">
                <c:v>0</c:v>
              </c:pt>
              <c:pt idx="10933">
                <c:v>0</c:v>
              </c:pt>
              <c:pt idx="10934">
                <c:v>0</c:v>
              </c:pt>
              <c:pt idx="10935">
                <c:v>0</c:v>
              </c:pt>
              <c:pt idx="10936">
                <c:v>0</c:v>
              </c:pt>
              <c:pt idx="10937">
                <c:v>0</c:v>
              </c:pt>
              <c:pt idx="10938">
                <c:v>0</c:v>
              </c:pt>
              <c:pt idx="10939">
                <c:v>0</c:v>
              </c:pt>
              <c:pt idx="10940">
                <c:v>0</c:v>
              </c:pt>
              <c:pt idx="10941">
                <c:v>0</c:v>
              </c:pt>
              <c:pt idx="10942">
                <c:v>0</c:v>
              </c:pt>
              <c:pt idx="10943">
                <c:v>0</c:v>
              </c:pt>
              <c:pt idx="10944">
                <c:v>0</c:v>
              </c:pt>
              <c:pt idx="10945">
                <c:v>0</c:v>
              </c:pt>
              <c:pt idx="10946">
                <c:v>0</c:v>
              </c:pt>
              <c:pt idx="10947">
                <c:v>0</c:v>
              </c:pt>
              <c:pt idx="10948">
                <c:v>0</c:v>
              </c:pt>
              <c:pt idx="10949">
                <c:v>0</c:v>
              </c:pt>
              <c:pt idx="10950">
                <c:v>0</c:v>
              </c:pt>
              <c:pt idx="10951">
                <c:v>0</c:v>
              </c:pt>
              <c:pt idx="10952">
                <c:v>0</c:v>
              </c:pt>
              <c:pt idx="10953">
                <c:v>0</c:v>
              </c:pt>
              <c:pt idx="10954">
                <c:v>0</c:v>
              </c:pt>
              <c:pt idx="10955">
                <c:v>0</c:v>
              </c:pt>
              <c:pt idx="10956">
                <c:v>0</c:v>
              </c:pt>
              <c:pt idx="10957">
                <c:v>0</c:v>
              </c:pt>
              <c:pt idx="10958">
                <c:v>0</c:v>
              </c:pt>
              <c:pt idx="10959">
                <c:v>0</c:v>
              </c:pt>
              <c:pt idx="10960">
                <c:v>0</c:v>
              </c:pt>
              <c:pt idx="10961">
                <c:v>0</c:v>
              </c:pt>
              <c:pt idx="10962">
                <c:v>0</c:v>
              </c:pt>
              <c:pt idx="10963">
                <c:v>0</c:v>
              </c:pt>
              <c:pt idx="10964">
                <c:v>0</c:v>
              </c:pt>
              <c:pt idx="10965">
                <c:v>0</c:v>
              </c:pt>
              <c:pt idx="10966">
                <c:v>0</c:v>
              </c:pt>
              <c:pt idx="10967">
                <c:v>0</c:v>
              </c:pt>
              <c:pt idx="10968">
                <c:v>0</c:v>
              </c:pt>
              <c:pt idx="10969">
                <c:v>0</c:v>
              </c:pt>
              <c:pt idx="10970">
                <c:v>0</c:v>
              </c:pt>
              <c:pt idx="10971">
                <c:v>0</c:v>
              </c:pt>
              <c:pt idx="10972">
                <c:v>0</c:v>
              </c:pt>
              <c:pt idx="10973">
                <c:v>0</c:v>
              </c:pt>
              <c:pt idx="10974">
                <c:v>0</c:v>
              </c:pt>
              <c:pt idx="10975">
                <c:v>0</c:v>
              </c:pt>
              <c:pt idx="10976">
                <c:v>0</c:v>
              </c:pt>
              <c:pt idx="10977">
                <c:v>0</c:v>
              </c:pt>
              <c:pt idx="10978">
                <c:v>0</c:v>
              </c:pt>
              <c:pt idx="10979">
                <c:v>0</c:v>
              </c:pt>
              <c:pt idx="10980">
                <c:v>0</c:v>
              </c:pt>
              <c:pt idx="10981">
                <c:v>0</c:v>
              </c:pt>
              <c:pt idx="10982">
                <c:v>0</c:v>
              </c:pt>
              <c:pt idx="10983">
                <c:v>0</c:v>
              </c:pt>
              <c:pt idx="10984">
                <c:v>0</c:v>
              </c:pt>
              <c:pt idx="10985">
                <c:v>0</c:v>
              </c:pt>
              <c:pt idx="10986">
                <c:v>0</c:v>
              </c:pt>
              <c:pt idx="10987">
                <c:v>0</c:v>
              </c:pt>
              <c:pt idx="10988">
                <c:v>0</c:v>
              </c:pt>
              <c:pt idx="10989">
                <c:v>0</c:v>
              </c:pt>
              <c:pt idx="10990">
                <c:v>0</c:v>
              </c:pt>
              <c:pt idx="10991">
                <c:v>0</c:v>
              </c:pt>
              <c:pt idx="10992">
                <c:v>0</c:v>
              </c:pt>
              <c:pt idx="10993">
                <c:v>0</c:v>
              </c:pt>
              <c:pt idx="10994">
                <c:v>0</c:v>
              </c:pt>
              <c:pt idx="10995">
                <c:v>0</c:v>
              </c:pt>
              <c:pt idx="10996">
                <c:v>0</c:v>
              </c:pt>
              <c:pt idx="10997">
                <c:v>0</c:v>
              </c:pt>
              <c:pt idx="10998">
                <c:v>0</c:v>
              </c:pt>
              <c:pt idx="10999">
                <c:v>0</c:v>
              </c:pt>
              <c:pt idx="11000">
                <c:v>0</c:v>
              </c:pt>
              <c:pt idx="11001">
                <c:v>0</c:v>
              </c:pt>
              <c:pt idx="11002">
                <c:v>0</c:v>
              </c:pt>
              <c:pt idx="11003">
                <c:v>0</c:v>
              </c:pt>
              <c:pt idx="11004">
                <c:v>0</c:v>
              </c:pt>
              <c:pt idx="11005">
                <c:v>0</c:v>
              </c:pt>
              <c:pt idx="11006">
                <c:v>0</c:v>
              </c:pt>
              <c:pt idx="11007">
                <c:v>0</c:v>
              </c:pt>
              <c:pt idx="11008">
                <c:v>0</c:v>
              </c:pt>
              <c:pt idx="11009">
                <c:v>0</c:v>
              </c:pt>
              <c:pt idx="11010">
                <c:v>0</c:v>
              </c:pt>
              <c:pt idx="11011">
                <c:v>0</c:v>
              </c:pt>
              <c:pt idx="11012">
                <c:v>0</c:v>
              </c:pt>
              <c:pt idx="11013">
                <c:v>0</c:v>
              </c:pt>
              <c:pt idx="11014">
                <c:v>0</c:v>
              </c:pt>
              <c:pt idx="11015">
                <c:v>0</c:v>
              </c:pt>
              <c:pt idx="11016">
                <c:v>0</c:v>
              </c:pt>
              <c:pt idx="11017">
                <c:v>0</c:v>
              </c:pt>
              <c:pt idx="11018">
                <c:v>0</c:v>
              </c:pt>
              <c:pt idx="11019">
                <c:v>0</c:v>
              </c:pt>
              <c:pt idx="11020">
                <c:v>0</c:v>
              </c:pt>
              <c:pt idx="11021">
                <c:v>0</c:v>
              </c:pt>
              <c:pt idx="11022">
                <c:v>0</c:v>
              </c:pt>
              <c:pt idx="11023">
                <c:v>0</c:v>
              </c:pt>
              <c:pt idx="11024">
                <c:v>0</c:v>
              </c:pt>
              <c:pt idx="11025">
                <c:v>0</c:v>
              </c:pt>
              <c:pt idx="11026">
                <c:v>0</c:v>
              </c:pt>
              <c:pt idx="11027">
                <c:v>0</c:v>
              </c:pt>
              <c:pt idx="11028">
                <c:v>0</c:v>
              </c:pt>
              <c:pt idx="11029">
                <c:v>0</c:v>
              </c:pt>
              <c:pt idx="11030">
                <c:v>0</c:v>
              </c:pt>
              <c:pt idx="11031">
                <c:v>0</c:v>
              </c:pt>
              <c:pt idx="11032">
                <c:v>0</c:v>
              </c:pt>
              <c:pt idx="11033">
                <c:v>0</c:v>
              </c:pt>
              <c:pt idx="11034">
                <c:v>0</c:v>
              </c:pt>
              <c:pt idx="11035">
                <c:v>0</c:v>
              </c:pt>
              <c:pt idx="11036">
                <c:v>0</c:v>
              </c:pt>
              <c:pt idx="11037">
                <c:v>0</c:v>
              </c:pt>
              <c:pt idx="11038">
                <c:v>0</c:v>
              </c:pt>
              <c:pt idx="11039">
                <c:v>0</c:v>
              </c:pt>
              <c:pt idx="11040">
                <c:v>0</c:v>
              </c:pt>
              <c:pt idx="11041">
                <c:v>0</c:v>
              </c:pt>
              <c:pt idx="11042">
                <c:v>0</c:v>
              </c:pt>
              <c:pt idx="11043">
                <c:v>0</c:v>
              </c:pt>
              <c:pt idx="11044">
                <c:v>0</c:v>
              </c:pt>
              <c:pt idx="11045">
                <c:v>0</c:v>
              </c:pt>
              <c:pt idx="11046">
                <c:v>0</c:v>
              </c:pt>
              <c:pt idx="11047">
                <c:v>0</c:v>
              </c:pt>
              <c:pt idx="11048">
                <c:v>0</c:v>
              </c:pt>
              <c:pt idx="11049">
                <c:v>0</c:v>
              </c:pt>
              <c:pt idx="11050">
                <c:v>0</c:v>
              </c:pt>
              <c:pt idx="11051">
                <c:v>0</c:v>
              </c:pt>
              <c:pt idx="11052">
                <c:v>0</c:v>
              </c:pt>
              <c:pt idx="11053">
                <c:v>0</c:v>
              </c:pt>
              <c:pt idx="11054">
                <c:v>0</c:v>
              </c:pt>
              <c:pt idx="11055">
                <c:v>0</c:v>
              </c:pt>
              <c:pt idx="11056">
                <c:v>0</c:v>
              </c:pt>
              <c:pt idx="11057">
                <c:v>0</c:v>
              </c:pt>
              <c:pt idx="11058">
                <c:v>0</c:v>
              </c:pt>
              <c:pt idx="11059">
                <c:v>0</c:v>
              </c:pt>
              <c:pt idx="11060">
                <c:v>0</c:v>
              </c:pt>
              <c:pt idx="11061">
                <c:v>0</c:v>
              </c:pt>
              <c:pt idx="11062">
                <c:v>0</c:v>
              </c:pt>
              <c:pt idx="11063">
                <c:v>0</c:v>
              </c:pt>
              <c:pt idx="11064">
                <c:v>0</c:v>
              </c:pt>
              <c:pt idx="11065">
                <c:v>0</c:v>
              </c:pt>
              <c:pt idx="11066">
                <c:v>0</c:v>
              </c:pt>
              <c:pt idx="11067">
                <c:v>0</c:v>
              </c:pt>
              <c:pt idx="11068">
                <c:v>0</c:v>
              </c:pt>
              <c:pt idx="11069">
                <c:v>0</c:v>
              </c:pt>
              <c:pt idx="11070">
                <c:v>0</c:v>
              </c:pt>
              <c:pt idx="11071">
                <c:v>0</c:v>
              </c:pt>
              <c:pt idx="11072">
                <c:v>0</c:v>
              </c:pt>
              <c:pt idx="11073">
                <c:v>0</c:v>
              </c:pt>
              <c:pt idx="11074">
                <c:v>0</c:v>
              </c:pt>
              <c:pt idx="11075">
                <c:v>0</c:v>
              </c:pt>
              <c:pt idx="11076">
                <c:v>0</c:v>
              </c:pt>
              <c:pt idx="11077">
                <c:v>0</c:v>
              </c:pt>
              <c:pt idx="11078">
                <c:v>0</c:v>
              </c:pt>
              <c:pt idx="11079">
                <c:v>0</c:v>
              </c:pt>
              <c:pt idx="11080">
                <c:v>0</c:v>
              </c:pt>
              <c:pt idx="11081">
                <c:v>0</c:v>
              </c:pt>
              <c:pt idx="11082">
                <c:v>0</c:v>
              </c:pt>
              <c:pt idx="11083">
                <c:v>0</c:v>
              </c:pt>
              <c:pt idx="11084">
                <c:v>0</c:v>
              </c:pt>
              <c:pt idx="11085">
                <c:v>0</c:v>
              </c:pt>
              <c:pt idx="11086">
                <c:v>0</c:v>
              </c:pt>
              <c:pt idx="11087">
                <c:v>0</c:v>
              </c:pt>
              <c:pt idx="11088">
                <c:v>0</c:v>
              </c:pt>
              <c:pt idx="11089">
                <c:v>0</c:v>
              </c:pt>
              <c:pt idx="11090">
                <c:v>0</c:v>
              </c:pt>
              <c:pt idx="11091">
                <c:v>0</c:v>
              </c:pt>
              <c:pt idx="11092">
                <c:v>0</c:v>
              </c:pt>
              <c:pt idx="11093">
                <c:v>0</c:v>
              </c:pt>
              <c:pt idx="11094">
                <c:v>0</c:v>
              </c:pt>
              <c:pt idx="11095">
                <c:v>0</c:v>
              </c:pt>
              <c:pt idx="11096">
                <c:v>0</c:v>
              </c:pt>
              <c:pt idx="11097">
                <c:v>0</c:v>
              </c:pt>
              <c:pt idx="11098">
                <c:v>0</c:v>
              </c:pt>
              <c:pt idx="11099">
                <c:v>0</c:v>
              </c:pt>
              <c:pt idx="11100">
                <c:v>0</c:v>
              </c:pt>
              <c:pt idx="11101">
                <c:v>0</c:v>
              </c:pt>
              <c:pt idx="11102">
                <c:v>0</c:v>
              </c:pt>
              <c:pt idx="11103">
                <c:v>0</c:v>
              </c:pt>
              <c:pt idx="11104">
                <c:v>0</c:v>
              </c:pt>
              <c:pt idx="11105">
                <c:v>0</c:v>
              </c:pt>
              <c:pt idx="11106">
                <c:v>0</c:v>
              </c:pt>
              <c:pt idx="11107">
                <c:v>0</c:v>
              </c:pt>
              <c:pt idx="11108">
                <c:v>0</c:v>
              </c:pt>
              <c:pt idx="11109">
                <c:v>0</c:v>
              </c:pt>
              <c:pt idx="11110">
                <c:v>0</c:v>
              </c:pt>
              <c:pt idx="11111">
                <c:v>0</c:v>
              </c:pt>
              <c:pt idx="11112">
                <c:v>0</c:v>
              </c:pt>
              <c:pt idx="11113">
                <c:v>0</c:v>
              </c:pt>
              <c:pt idx="11114">
                <c:v>0</c:v>
              </c:pt>
              <c:pt idx="11115">
                <c:v>0</c:v>
              </c:pt>
              <c:pt idx="11116">
                <c:v>0</c:v>
              </c:pt>
              <c:pt idx="11117">
                <c:v>0</c:v>
              </c:pt>
              <c:pt idx="11118">
                <c:v>0</c:v>
              </c:pt>
              <c:pt idx="11119">
                <c:v>0</c:v>
              </c:pt>
              <c:pt idx="11120">
                <c:v>0</c:v>
              </c:pt>
              <c:pt idx="11121">
                <c:v>0</c:v>
              </c:pt>
              <c:pt idx="11122">
                <c:v>0</c:v>
              </c:pt>
              <c:pt idx="11123">
                <c:v>0</c:v>
              </c:pt>
              <c:pt idx="11124">
                <c:v>0</c:v>
              </c:pt>
              <c:pt idx="11125">
                <c:v>0</c:v>
              </c:pt>
              <c:pt idx="11126">
                <c:v>0</c:v>
              </c:pt>
              <c:pt idx="11127">
                <c:v>0</c:v>
              </c:pt>
              <c:pt idx="11128">
                <c:v>0</c:v>
              </c:pt>
              <c:pt idx="11129">
                <c:v>0</c:v>
              </c:pt>
              <c:pt idx="11130">
                <c:v>0</c:v>
              </c:pt>
              <c:pt idx="11131">
                <c:v>0</c:v>
              </c:pt>
              <c:pt idx="11132">
                <c:v>0</c:v>
              </c:pt>
              <c:pt idx="11133">
                <c:v>0</c:v>
              </c:pt>
              <c:pt idx="11134">
                <c:v>0</c:v>
              </c:pt>
              <c:pt idx="11135">
                <c:v>0</c:v>
              </c:pt>
              <c:pt idx="11136">
                <c:v>0</c:v>
              </c:pt>
              <c:pt idx="11137">
                <c:v>0</c:v>
              </c:pt>
              <c:pt idx="11138">
                <c:v>0</c:v>
              </c:pt>
              <c:pt idx="11139">
                <c:v>0</c:v>
              </c:pt>
              <c:pt idx="11140">
                <c:v>0</c:v>
              </c:pt>
              <c:pt idx="11141">
                <c:v>0</c:v>
              </c:pt>
              <c:pt idx="11142">
                <c:v>0</c:v>
              </c:pt>
              <c:pt idx="11143">
                <c:v>0</c:v>
              </c:pt>
              <c:pt idx="11144">
                <c:v>0</c:v>
              </c:pt>
              <c:pt idx="11145">
                <c:v>0</c:v>
              </c:pt>
              <c:pt idx="11146">
                <c:v>0</c:v>
              </c:pt>
              <c:pt idx="11147">
                <c:v>0</c:v>
              </c:pt>
              <c:pt idx="11148">
                <c:v>0</c:v>
              </c:pt>
              <c:pt idx="11149">
                <c:v>0</c:v>
              </c:pt>
              <c:pt idx="11150">
                <c:v>0</c:v>
              </c:pt>
              <c:pt idx="11151">
                <c:v>0</c:v>
              </c:pt>
              <c:pt idx="11152">
                <c:v>0</c:v>
              </c:pt>
              <c:pt idx="11153">
                <c:v>0</c:v>
              </c:pt>
              <c:pt idx="11154">
                <c:v>0</c:v>
              </c:pt>
              <c:pt idx="11155">
                <c:v>0</c:v>
              </c:pt>
              <c:pt idx="11156">
                <c:v>0</c:v>
              </c:pt>
              <c:pt idx="11157">
                <c:v>0</c:v>
              </c:pt>
              <c:pt idx="11158">
                <c:v>0</c:v>
              </c:pt>
              <c:pt idx="11159">
                <c:v>0</c:v>
              </c:pt>
              <c:pt idx="11160">
                <c:v>0</c:v>
              </c:pt>
              <c:pt idx="11161">
                <c:v>0</c:v>
              </c:pt>
              <c:pt idx="11162">
                <c:v>0</c:v>
              </c:pt>
              <c:pt idx="11163">
                <c:v>0</c:v>
              </c:pt>
              <c:pt idx="11164">
                <c:v>0</c:v>
              </c:pt>
              <c:pt idx="11165">
                <c:v>0</c:v>
              </c:pt>
              <c:pt idx="11166">
                <c:v>0</c:v>
              </c:pt>
              <c:pt idx="11167">
                <c:v>0</c:v>
              </c:pt>
              <c:pt idx="11168">
                <c:v>0</c:v>
              </c:pt>
              <c:pt idx="11169">
                <c:v>0</c:v>
              </c:pt>
              <c:pt idx="11170">
                <c:v>0</c:v>
              </c:pt>
              <c:pt idx="11171">
                <c:v>0</c:v>
              </c:pt>
              <c:pt idx="11172">
                <c:v>0</c:v>
              </c:pt>
              <c:pt idx="11173">
                <c:v>0</c:v>
              </c:pt>
              <c:pt idx="11174">
                <c:v>0</c:v>
              </c:pt>
              <c:pt idx="11175">
                <c:v>0</c:v>
              </c:pt>
              <c:pt idx="11176">
                <c:v>0</c:v>
              </c:pt>
              <c:pt idx="11177">
                <c:v>0</c:v>
              </c:pt>
              <c:pt idx="11178">
                <c:v>0</c:v>
              </c:pt>
              <c:pt idx="11179">
                <c:v>0</c:v>
              </c:pt>
              <c:pt idx="11180">
                <c:v>0</c:v>
              </c:pt>
              <c:pt idx="11181">
                <c:v>0</c:v>
              </c:pt>
              <c:pt idx="11182">
                <c:v>0</c:v>
              </c:pt>
              <c:pt idx="11183">
                <c:v>0</c:v>
              </c:pt>
              <c:pt idx="11184">
                <c:v>0</c:v>
              </c:pt>
              <c:pt idx="11185">
                <c:v>0</c:v>
              </c:pt>
              <c:pt idx="11186">
                <c:v>0</c:v>
              </c:pt>
              <c:pt idx="11187">
                <c:v>0</c:v>
              </c:pt>
              <c:pt idx="11188">
                <c:v>0</c:v>
              </c:pt>
              <c:pt idx="11189">
                <c:v>0</c:v>
              </c:pt>
              <c:pt idx="11190">
                <c:v>0</c:v>
              </c:pt>
              <c:pt idx="11191">
                <c:v>0</c:v>
              </c:pt>
              <c:pt idx="11192">
                <c:v>0</c:v>
              </c:pt>
              <c:pt idx="11193">
                <c:v>0</c:v>
              </c:pt>
              <c:pt idx="11194">
                <c:v>0</c:v>
              </c:pt>
              <c:pt idx="11195">
                <c:v>0</c:v>
              </c:pt>
              <c:pt idx="11196">
                <c:v>0</c:v>
              </c:pt>
              <c:pt idx="11197">
                <c:v>0</c:v>
              </c:pt>
              <c:pt idx="11198">
                <c:v>0</c:v>
              </c:pt>
              <c:pt idx="11199">
                <c:v>0</c:v>
              </c:pt>
              <c:pt idx="11200">
                <c:v>0</c:v>
              </c:pt>
              <c:pt idx="11201">
                <c:v>0</c:v>
              </c:pt>
              <c:pt idx="11202">
                <c:v>0</c:v>
              </c:pt>
              <c:pt idx="11203">
                <c:v>0</c:v>
              </c:pt>
              <c:pt idx="11204">
                <c:v>0</c:v>
              </c:pt>
              <c:pt idx="11205">
                <c:v>0</c:v>
              </c:pt>
              <c:pt idx="11206">
                <c:v>0</c:v>
              </c:pt>
              <c:pt idx="11207">
                <c:v>0</c:v>
              </c:pt>
              <c:pt idx="11208">
                <c:v>0</c:v>
              </c:pt>
              <c:pt idx="11209">
                <c:v>0</c:v>
              </c:pt>
              <c:pt idx="11210">
                <c:v>0</c:v>
              </c:pt>
              <c:pt idx="11211">
                <c:v>0</c:v>
              </c:pt>
              <c:pt idx="11212">
                <c:v>0</c:v>
              </c:pt>
              <c:pt idx="11213">
                <c:v>0</c:v>
              </c:pt>
              <c:pt idx="11214">
                <c:v>0</c:v>
              </c:pt>
              <c:pt idx="11215">
                <c:v>0</c:v>
              </c:pt>
              <c:pt idx="11216">
                <c:v>0</c:v>
              </c:pt>
              <c:pt idx="11217">
                <c:v>0</c:v>
              </c:pt>
              <c:pt idx="11218">
                <c:v>0</c:v>
              </c:pt>
              <c:pt idx="11219">
                <c:v>0</c:v>
              </c:pt>
              <c:pt idx="11220">
                <c:v>0</c:v>
              </c:pt>
              <c:pt idx="11221">
                <c:v>0</c:v>
              </c:pt>
              <c:pt idx="11222">
                <c:v>0</c:v>
              </c:pt>
              <c:pt idx="11223">
                <c:v>0</c:v>
              </c:pt>
              <c:pt idx="11224">
                <c:v>0</c:v>
              </c:pt>
              <c:pt idx="11225">
                <c:v>0</c:v>
              </c:pt>
              <c:pt idx="11226">
                <c:v>0</c:v>
              </c:pt>
              <c:pt idx="11227">
                <c:v>0</c:v>
              </c:pt>
              <c:pt idx="11228">
                <c:v>0</c:v>
              </c:pt>
              <c:pt idx="11229">
                <c:v>0</c:v>
              </c:pt>
              <c:pt idx="11230">
                <c:v>0</c:v>
              </c:pt>
              <c:pt idx="11231">
                <c:v>0</c:v>
              </c:pt>
              <c:pt idx="11232">
                <c:v>0</c:v>
              </c:pt>
              <c:pt idx="11233">
                <c:v>0</c:v>
              </c:pt>
              <c:pt idx="11234">
                <c:v>0</c:v>
              </c:pt>
              <c:pt idx="11235">
                <c:v>0</c:v>
              </c:pt>
              <c:pt idx="11236">
                <c:v>0</c:v>
              </c:pt>
              <c:pt idx="11237">
                <c:v>0</c:v>
              </c:pt>
              <c:pt idx="11238">
                <c:v>0</c:v>
              </c:pt>
              <c:pt idx="11239">
                <c:v>0</c:v>
              </c:pt>
              <c:pt idx="11240">
                <c:v>0</c:v>
              </c:pt>
              <c:pt idx="11241">
                <c:v>0</c:v>
              </c:pt>
              <c:pt idx="11242">
                <c:v>0</c:v>
              </c:pt>
              <c:pt idx="11243">
                <c:v>0</c:v>
              </c:pt>
              <c:pt idx="11244">
                <c:v>0</c:v>
              </c:pt>
              <c:pt idx="11245">
                <c:v>0</c:v>
              </c:pt>
              <c:pt idx="11246">
                <c:v>0</c:v>
              </c:pt>
              <c:pt idx="11247">
                <c:v>0</c:v>
              </c:pt>
              <c:pt idx="11248">
                <c:v>0</c:v>
              </c:pt>
              <c:pt idx="11249">
                <c:v>0</c:v>
              </c:pt>
              <c:pt idx="11250">
                <c:v>0</c:v>
              </c:pt>
              <c:pt idx="11251">
                <c:v>0</c:v>
              </c:pt>
              <c:pt idx="11252">
                <c:v>0</c:v>
              </c:pt>
              <c:pt idx="11253">
                <c:v>0</c:v>
              </c:pt>
              <c:pt idx="11254">
                <c:v>0</c:v>
              </c:pt>
              <c:pt idx="11255">
                <c:v>0</c:v>
              </c:pt>
              <c:pt idx="11256">
                <c:v>0</c:v>
              </c:pt>
              <c:pt idx="11257">
                <c:v>0</c:v>
              </c:pt>
              <c:pt idx="11258">
                <c:v>0</c:v>
              </c:pt>
              <c:pt idx="11259">
                <c:v>0</c:v>
              </c:pt>
              <c:pt idx="11260">
                <c:v>0</c:v>
              </c:pt>
              <c:pt idx="11261">
                <c:v>0</c:v>
              </c:pt>
              <c:pt idx="11262">
                <c:v>0</c:v>
              </c:pt>
              <c:pt idx="11263">
                <c:v>0</c:v>
              </c:pt>
              <c:pt idx="11264">
                <c:v>0</c:v>
              </c:pt>
              <c:pt idx="11265">
                <c:v>0</c:v>
              </c:pt>
              <c:pt idx="11266">
                <c:v>0</c:v>
              </c:pt>
              <c:pt idx="11267">
                <c:v>0</c:v>
              </c:pt>
              <c:pt idx="11268">
                <c:v>0</c:v>
              </c:pt>
              <c:pt idx="11269">
                <c:v>0</c:v>
              </c:pt>
              <c:pt idx="11270">
                <c:v>0</c:v>
              </c:pt>
              <c:pt idx="11271">
                <c:v>0</c:v>
              </c:pt>
              <c:pt idx="11272">
                <c:v>0</c:v>
              </c:pt>
              <c:pt idx="11273">
                <c:v>0</c:v>
              </c:pt>
              <c:pt idx="11274">
                <c:v>0</c:v>
              </c:pt>
              <c:pt idx="11275">
                <c:v>0</c:v>
              </c:pt>
              <c:pt idx="11276">
                <c:v>0</c:v>
              </c:pt>
              <c:pt idx="11277">
                <c:v>0</c:v>
              </c:pt>
              <c:pt idx="11278">
                <c:v>0</c:v>
              </c:pt>
              <c:pt idx="11279">
                <c:v>0</c:v>
              </c:pt>
              <c:pt idx="11280">
                <c:v>0</c:v>
              </c:pt>
              <c:pt idx="11281">
                <c:v>0</c:v>
              </c:pt>
              <c:pt idx="11282">
                <c:v>0</c:v>
              </c:pt>
              <c:pt idx="11283">
                <c:v>0</c:v>
              </c:pt>
              <c:pt idx="11284">
                <c:v>0</c:v>
              </c:pt>
              <c:pt idx="11285">
                <c:v>0</c:v>
              </c:pt>
              <c:pt idx="11286">
                <c:v>0</c:v>
              </c:pt>
              <c:pt idx="11287">
                <c:v>0</c:v>
              </c:pt>
              <c:pt idx="11288">
                <c:v>0</c:v>
              </c:pt>
              <c:pt idx="11289">
                <c:v>0</c:v>
              </c:pt>
              <c:pt idx="11290">
                <c:v>0</c:v>
              </c:pt>
              <c:pt idx="11291">
                <c:v>0</c:v>
              </c:pt>
              <c:pt idx="11292">
                <c:v>0</c:v>
              </c:pt>
              <c:pt idx="11293">
                <c:v>0</c:v>
              </c:pt>
              <c:pt idx="11294">
                <c:v>0</c:v>
              </c:pt>
              <c:pt idx="11295">
                <c:v>0</c:v>
              </c:pt>
              <c:pt idx="11296">
                <c:v>0</c:v>
              </c:pt>
              <c:pt idx="11297">
                <c:v>0</c:v>
              </c:pt>
              <c:pt idx="11298">
                <c:v>0</c:v>
              </c:pt>
              <c:pt idx="11299">
                <c:v>0</c:v>
              </c:pt>
              <c:pt idx="11300">
                <c:v>0</c:v>
              </c:pt>
              <c:pt idx="11301">
                <c:v>0</c:v>
              </c:pt>
              <c:pt idx="11302">
                <c:v>0</c:v>
              </c:pt>
              <c:pt idx="11303">
                <c:v>0</c:v>
              </c:pt>
              <c:pt idx="11304">
                <c:v>0</c:v>
              </c:pt>
              <c:pt idx="11305">
                <c:v>0</c:v>
              </c:pt>
              <c:pt idx="11306">
                <c:v>0</c:v>
              </c:pt>
              <c:pt idx="11307">
                <c:v>0</c:v>
              </c:pt>
              <c:pt idx="11308">
                <c:v>0</c:v>
              </c:pt>
              <c:pt idx="11309">
                <c:v>0</c:v>
              </c:pt>
              <c:pt idx="11310">
                <c:v>0</c:v>
              </c:pt>
              <c:pt idx="11311">
                <c:v>0</c:v>
              </c:pt>
              <c:pt idx="11312">
                <c:v>0</c:v>
              </c:pt>
              <c:pt idx="11313">
                <c:v>0</c:v>
              </c:pt>
              <c:pt idx="11314">
                <c:v>0</c:v>
              </c:pt>
              <c:pt idx="11315">
                <c:v>0</c:v>
              </c:pt>
              <c:pt idx="11316">
                <c:v>0</c:v>
              </c:pt>
              <c:pt idx="11317">
                <c:v>0</c:v>
              </c:pt>
              <c:pt idx="11318">
                <c:v>0</c:v>
              </c:pt>
              <c:pt idx="11319">
                <c:v>0</c:v>
              </c:pt>
              <c:pt idx="11320">
                <c:v>0</c:v>
              </c:pt>
              <c:pt idx="11321">
                <c:v>0</c:v>
              </c:pt>
              <c:pt idx="11322">
                <c:v>0</c:v>
              </c:pt>
              <c:pt idx="11323">
                <c:v>0</c:v>
              </c:pt>
              <c:pt idx="11324">
                <c:v>0</c:v>
              </c:pt>
              <c:pt idx="11325">
                <c:v>0</c:v>
              </c:pt>
              <c:pt idx="11326">
                <c:v>0</c:v>
              </c:pt>
              <c:pt idx="11327">
                <c:v>0</c:v>
              </c:pt>
              <c:pt idx="11328">
                <c:v>0</c:v>
              </c:pt>
              <c:pt idx="11329">
                <c:v>0</c:v>
              </c:pt>
              <c:pt idx="11330">
                <c:v>0</c:v>
              </c:pt>
              <c:pt idx="11331">
                <c:v>0</c:v>
              </c:pt>
              <c:pt idx="11332">
                <c:v>0</c:v>
              </c:pt>
              <c:pt idx="11333">
                <c:v>0</c:v>
              </c:pt>
              <c:pt idx="11334">
                <c:v>0</c:v>
              </c:pt>
              <c:pt idx="11335">
                <c:v>0</c:v>
              </c:pt>
              <c:pt idx="11336">
                <c:v>0</c:v>
              </c:pt>
              <c:pt idx="11337">
                <c:v>0</c:v>
              </c:pt>
              <c:pt idx="11338">
                <c:v>0</c:v>
              </c:pt>
              <c:pt idx="11339">
                <c:v>0</c:v>
              </c:pt>
              <c:pt idx="11340">
                <c:v>0</c:v>
              </c:pt>
              <c:pt idx="11341">
                <c:v>0</c:v>
              </c:pt>
              <c:pt idx="11342">
                <c:v>0</c:v>
              </c:pt>
              <c:pt idx="11343">
                <c:v>0</c:v>
              </c:pt>
              <c:pt idx="11344">
                <c:v>0</c:v>
              </c:pt>
              <c:pt idx="11345">
                <c:v>0</c:v>
              </c:pt>
              <c:pt idx="11346">
                <c:v>0</c:v>
              </c:pt>
              <c:pt idx="11347">
                <c:v>0</c:v>
              </c:pt>
              <c:pt idx="11348">
                <c:v>0</c:v>
              </c:pt>
              <c:pt idx="11349">
                <c:v>0</c:v>
              </c:pt>
              <c:pt idx="11350">
                <c:v>0</c:v>
              </c:pt>
              <c:pt idx="11351">
                <c:v>0</c:v>
              </c:pt>
              <c:pt idx="11352">
                <c:v>0</c:v>
              </c:pt>
              <c:pt idx="11353">
                <c:v>0</c:v>
              </c:pt>
              <c:pt idx="11354">
                <c:v>0</c:v>
              </c:pt>
              <c:pt idx="11355">
                <c:v>0</c:v>
              </c:pt>
              <c:pt idx="11356">
                <c:v>0</c:v>
              </c:pt>
              <c:pt idx="11357">
                <c:v>0</c:v>
              </c:pt>
              <c:pt idx="11358">
                <c:v>0</c:v>
              </c:pt>
              <c:pt idx="11359">
                <c:v>0</c:v>
              </c:pt>
              <c:pt idx="11360">
                <c:v>0</c:v>
              </c:pt>
              <c:pt idx="11361">
                <c:v>0</c:v>
              </c:pt>
              <c:pt idx="11362">
                <c:v>0</c:v>
              </c:pt>
              <c:pt idx="11363">
                <c:v>0</c:v>
              </c:pt>
              <c:pt idx="11364">
                <c:v>0</c:v>
              </c:pt>
              <c:pt idx="11365">
                <c:v>0</c:v>
              </c:pt>
              <c:pt idx="11366">
                <c:v>0</c:v>
              </c:pt>
              <c:pt idx="11367">
                <c:v>0</c:v>
              </c:pt>
              <c:pt idx="11368">
                <c:v>0</c:v>
              </c:pt>
              <c:pt idx="11369">
                <c:v>0</c:v>
              </c:pt>
              <c:pt idx="11370">
                <c:v>0</c:v>
              </c:pt>
              <c:pt idx="11371">
                <c:v>0</c:v>
              </c:pt>
              <c:pt idx="11372">
                <c:v>0</c:v>
              </c:pt>
              <c:pt idx="11373">
                <c:v>0</c:v>
              </c:pt>
              <c:pt idx="11374">
                <c:v>0</c:v>
              </c:pt>
              <c:pt idx="11375">
                <c:v>0</c:v>
              </c:pt>
              <c:pt idx="11376">
                <c:v>0</c:v>
              </c:pt>
              <c:pt idx="11377">
                <c:v>0</c:v>
              </c:pt>
              <c:pt idx="11378">
                <c:v>0</c:v>
              </c:pt>
              <c:pt idx="11379">
                <c:v>0</c:v>
              </c:pt>
              <c:pt idx="11380">
                <c:v>0</c:v>
              </c:pt>
              <c:pt idx="11381">
                <c:v>0</c:v>
              </c:pt>
              <c:pt idx="11382">
                <c:v>0</c:v>
              </c:pt>
              <c:pt idx="11383">
                <c:v>0</c:v>
              </c:pt>
              <c:pt idx="11384">
                <c:v>0</c:v>
              </c:pt>
              <c:pt idx="11385">
                <c:v>0</c:v>
              </c:pt>
              <c:pt idx="11386">
                <c:v>0</c:v>
              </c:pt>
              <c:pt idx="11387">
                <c:v>0</c:v>
              </c:pt>
              <c:pt idx="11388">
                <c:v>0</c:v>
              </c:pt>
              <c:pt idx="11389">
                <c:v>0</c:v>
              </c:pt>
              <c:pt idx="11390">
                <c:v>0</c:v>
              </c:pt>
              <c:pt idx="11391">
                <c:v>0</c:v>
              </c:pt>
              <c:pt idx="11392">
                <c:v>0</c:v>
              </c:pt>
              <c:pt idx="11393">
                <c:v>0</c:v>
              </c:pt>
              <c:pt idx="11394">
                <c:v>0</c:v>
              </c:pt>
              <c:pt idx="11395">
                <c:v>0</c:v>
              </c:pt>
              <c:pt idx="11396">
                <c:v>0</c:v>
              </c:pt>
              <c:pt idx="11397">
                <c:v>0</c:v>
              </c:pt>
              <c:pt idx="11398">
                <c:v>0</c:v>
              </c:pt>
              <c:pt idx="11399">
                <c:v>0</c:v>
              </c:pt>
              <c:pt idx="11400">
                <c:v>0</c:v>
              </c:pt>
              <c:pt idx="11401">
                <c:v>0</c:v>
              </c:pt>
              <c:pt idx="11402">
                <c:v>0</c:v>
              </c:pt>
              <c:pt idx="11403">
                <c:v>0</c:v>
              </c:pt>
              <c:pt idx="11404">
                <c:v>0</c:v>
              </c:pt>
              <c:pt idx="11405">
                <c:v>0</c:v>
              </c:pt>
              <c:pt idx="11406">
                <c:v>0</c:v>
              </c:pt>
              <c:pt idx="11407">
                <c:v>0</c:v>
              </c:pt>
              <c:pt idx="11408">
                <c:v>0</c:v>
              </c:pt>
              <c:pt idx="11409">
                <c:v>0</c:v>
              </c:pt>
              <c:pt idx="11410">
                <c:v>0</c:v>
              </c:pt>
              <c:pt idx="11411">
                <c:v>0</c:v>
              </c:pt>
              <c:pt idx="11412">
                <c:v>0</c:v>
              </c:pt>
              <c:pt idx="11413">
                <c:v>0</c:v>
              </c:pt>
              <c:pt idx="11414">
                <c:v>0</c:v>
              </c:pt>
              <c:pt idx="11415">
                <c:v>0</c:v>
              </c:pt>
              <c:pt idx="11416">
                <c:v>0</c:v>
              </c:pt>
              <c:pt idx="11417">
                <c:v>0</c:v>
              </c:pt>
              <c:pt idx="11418">
                <c:v>0</c:v>
              </c:pt>
              <c:pt idx="11419">
                <c:v>0</c:v>
              </c:pt>
              <c:pt idx="11420">
                <c:v>0</c:v>
              </c:pt>
              <c:pt idx="11421">
                <c:v>0</c:v>
              </c:pt>
              <c:pt idx="11422">
                <c:v>0</c:v>
              </c:pt>
              <c:pt idx="11423">
                <c:v>0</c:v>
              </c:pt>
              <c:pt idx="11424">
                <c:v>0</c:v>
              </c:pt>
              <c:pt idx="11425">
                <c:v>0</c:v>
              </c:pt>
              <c:pt idx="11426">
                <c:v>0</c:v>
              </c:pt>
              <c:pt idx="11427">
                <c:v>0</c:v>
              </c:pt>
              <c:pt idx="11428">
                <c:v>0</c:v>
              </c:pt>
              <c:pt idx="11429">
                <c:v>0</c:v>
              </c:pt>
              <c:pt idx="11430">
                <c:v>0</c:v>
              </c:pt>
              <c:pt idx="11431">
                <c:v>0</c:v>
              </c:pt>
              <c:pt idx="11432">
                <c:v>0</c:v>
              </c:pt>
              <c:pt idx="11433">
                <c:v>0</c:v>
              </c:pt>
              <c:pt idx="11434">
                <c:v>0</c:v>
              </c:pt>
              <c:pt idx="11435">
                <c:v>0</c:v>
              </c:pt>
              <c:pt idx="11436">
                <c:v>0</c:v>
              </c:pt>
              <c:pt idx="11437">
                <c:v>0</c:v>
              </c:pt>
              <c:pt idx="11438">
                <c:v>0</c:v>
              </c:pt>
              <c:pt idx="11439">
                <c:v>0</c:v>
              </c:pt>
              <c:pt idx="11440">
                <c:v>0</c:v>
              </c:pt>
              <c:pt idx="11441">
                <c:v>0</c:v>
              </c:pt>
              <c:pt idx="11442">
                <c:v>0</c:v>
              </c:pt>
              <c:pt idx="11443">
                <c:v>0</c:v>
              </c:pt>
              <c:pt idx="11444">
                <c:v>0</c:v>
              </c:pt>
              <c:pt idx="11445">
                <c:v>0</c:v>
              </c:pt>
              <c:pt idx="11446">
                <c:v>0</c:v>
              </c:pt>
              <c:pt idx="11447">
                <c:v>0</c:v>
              </c:pt>
              <c:pt idx="11448">
                <c:v>0</c:v>
              </c:pt>
              <c:pt idx="11449">
                <c:v>0</c:v>
              </c:pt>
              <c:pt idx="11450">
                <c:v>0</c:v>
              </c:pt>
              <c:pt idx="11451">
                <c:v>0</c:v>
              </c:pt>
              <c:pt idx="11452">
                <c:v>0</c:v>
              </c:pt>
              <c:pt idx="11453">
                <c:v>0</c:v>
              </c:pt>
              <c:pt idx="11454">
                <c:v>0</c:v>
              </c:pt>
              <c:pt idx="11455">
                <c:v>0</c:v>
              </c:pt>
              <c:pt idx="11456">
                <c:v>0</c:v>
              </c:pt>
              <c:pt idx="11457">
                <c:v>0</c:v>
              </c:pt>
              <c:pt idx="11458">
                <c:v>0</c:v>
              </c:pt>
              <c:pt idx="11459">
                <c:v>0</c:v>
              </c:pt>
              <c:pt idx="11460">
                <c:v>0</c:v>
              </c:pt>
              <c:pt idx="11461">
                <c:v>0</c:v>
              </c:pt>
              <c:pt idx="11462">
                <c:v>0</c:v>
              </c:pt>
              <c:pt idx="11463">
                <c:v>0</c:v>
              </c:pt>
              <c:pt idx="11464">
                <c:v>0</c:v>
              </c:pt>
              <c:pt idx="11465">
                <c:v>0</c:v>
              </c:pt>
              <c:pt idx="11466">
                <c:v>0</c:v>
              </c:pt>
              <c:pt idx="11467">
                <c:v>0</c:v>
              </c:pt>
              <c:pt idx="11468">
                <c:v>0</c:v>
              </c:pt>
              <c:pt idx="11469">
                <c:v>0</c:v>
              </c:pt>
              <c:pt idx="11470">
                <c:v>0</c:v>
              </c:pt>
              <c:pt idx="11471">
                <c:v>0</c:v>
              </c:pt>
              <c:pt idx="11472">
                <c:v>0</c:v>
              </c:pt>
              <c:pt idx="11473">
                <c:v>0</c:v>
              </c:pt>
              <c:pt idx="11474">
                <c:v>0</c:v>
              </c:pt>
              <c:pt idx="11475">
                <c:v>0</c:v>
              </c:pt>
              <c:pt idx="11476">
                <c:v>0</c:v>
              </c:pt>
              <c:pt idx="11477">
                <c:v>0</c:v>
              </c:pt>
              <c:pt idx="11478">
                <c:v>0</c:v>
              </c:pt>
              <c:pt idx="11479">
                <c:v>0</c:v>
              </c:pt>
              <c:pt idx="11480">
                <c:v>0</c:v>
              </c:pt>
              <c:pt idx="11481">
                <c:v>0</c:v>
              </c:pt>
              <c:pt idx="11482">
                <c:v>0</c:v>
              </c:pt>
              <c:pt idx="11483">
                <c:v>0</c:v>
              </c:pt>
              <c:pt idx="11484">
                <c:v>0</c:v>
              </c:pt>
              <c:pt idx="11485">
                <c:v>0</c:v>
              </c:pt>
              <c:pt idx="11486">
                <c:v>0</c:v>
              </c:pt>
              <c:pt idx="11487">
                <c:v>0</c:v>
              </c:pt>
              <c:pt idx="11488">
                <c:v>0</c:v>
              </c:pt>
              <c:pt idx="11489">
                <c:v>0</c:v>
              </c:pt>
              <c:pt idx="11490">
                <c:v>0</c:v>
              </c:pt>
              <c:pt idx="11491">
                <c:v>0</c:v>
              </c:pt>
              <c:pt idx="11492">
                <c:v>0</c:v>
              </c:pt>
              <c:pt idx="11493">
                <c:v>0</c:v>
              </c:pt>
              <c:pt idx="11494">
                <c:v>0</c:v>
              </c:pt>
              <c:pt idx="11495">
                <c:v>0</c:v>
              </c:pt>
              <c:pt idx="11496">
                <c:v>0</c:v>
              </c:pt>
              <c:pt idx="11497">
                <c:v>0</c:v>
              </c:pt>
              <c:pt idx="11498">
                <c:v>0</c:v>
              </c:pt>
              <c:pt idx="11499">
                <c:v>0</c:v>
              </c:pt>
              <c:pt idx="11500">
                <c:v>0</c:v>
              </c:pt>
              <c:pt idx="11501">
                <c:v>0</c:v>
              </c:pt>
              <c:pt idx="11502">
                <c:v>0</c:v>
              </c:pt>
              <c:pt idx="11503">
                <c:v>0</c:v>
              </c:pt>
              <c:pt idx="11504">
                <c:v>0</c:v>
              </c:pt>
              <c:pt idx="11505">
                <c:v>0</c:v>
              </c:pt>
              <c:pt idx="11506">
                <c:v>0</c:v>
              </c:pt>
              <c:pt idx="11507">
                <c:v>0</c:v>
              </c:pt>
              <c:pt idx="11508">
                <c:v>0</c:v>
              </c:pt>
              <c:pt idx="11509">
                <c:v>0</c:v>
              </c:pt>
              <c:pt idx="11510">
                <c:v>0</c:v>
              </c:pt>
              <c:pt idx="11511">
                <c:v>0</c:v>
              </c:pt>
              <c:pt idx="11512">
                <c:v>0</c:v>
              </c:pt>
              <c:pt idx="11513">
                <c:v>0</c:v>
              </c:pt>
              <c:pt idx="11514">
                <c:v>0</c:v>
              </c:pt>
              <c:pt idx="11515">
                <c:v>0</c:v>
              </c:pt>
              <c:pt idx="11516">
                <c:v>0</c:v>
              </c:pt>
              <c:pt idx="11517">
                <c:v>0</c:v>
              </c:pt>
              <c:pt idx="11518">
                <c:v>0</c:v>
              </c:pt>
              <c:pt idx="11519">
                <c:v>0</c:v>
              </c:pt>
              <c:pt idx="11520">
                <c:v>0</c:v>
              </c:pt>
              <c:pt idx="11521">
                <c:v>0</c:v>
              </c:pt>
              <c:pt idx="11522">
                <c:v>0</c:v>
              </c:pt>
              <c:pt idx="11523">
                <c:v>0</c:v>
              </c:pt>
              <c:pt idx="11524">
                <c:v>0</c:v>
              </c:pt>
              <c:pt idx="11525">
                <c:v>0</c:v>
              </c:pt>
              <c:pt idx="11526">
                <c:v>0</c:v>
              </c:pt>
              <c:pt idx="11527">
                <c:v>0</c:v>
              </c:pt>
              <c:pt idx="11528">
                <c:v>0</c:v>
              </c:pt>
              <c:pt idx="11529">
                <c:v>0</c:v>
              </c:pt>
              <c:pt idx="11530">
                <c:v>0</c:v>
              </c:pt>
              <c:pt idx="11531">
                <c:v>0</c:v>
              </c:pt>
              <c:pt idx="11532">
                <c:v>0</c:v>
              </c:pt>
              <c:pt idx="11533">
                <c:v>0</c:v>
              </c:pt>
              <c:pt idx="11534">
                <c:v>0</c:v>
              </c:pt>
              <c:pt idx="11535">
                <c:v>0</c:v>
              </c:pt>
              <c:pt idx="11536">
                <c:v>0</c:v>
              </c:pt>
              <c:pt idx="11537">
                <c:v>0</c:v>
              </c:pt>
              <c:pt idx="11538">
                <c:v>0</c:v>
              </c:pt>
              <c:pt idx="11539">
                <c:v>0</c:v>
              </c:pt>
              <c:pt idx="11540">
                <c:v>0</c:v>
              </c:pt>
              <c:pt idx="11541">
                <c:v>0</c:v>
              </c:pt>
              <c:pt idx="11542">
                <c:v>0</c:v>
              </c:pt>
              <c:pt idx="11543">
                <c:v>0</c:v>
              </c:pt>
              <c:pt idx="11544">
                <c:v>0</c:v>
              </c:pt>
              <c:pt idx="11545">
                <c:v>0</c:v>
              </c:pt>
              <c:pt idx="11546">
                <c:v>0</c:v>
              </c:pt>
              <c:pt idx="11547">
                <c:v>0</c:v>
              </c:pt>
              <c:pt idx="11548">
                <c:v>0</c:v>
              </c:pt>
              <c:pt idx="11549">
                <c:v>0</c:v>
              </c:pt>
              <c:pt idx="11550">
                <c:v>0</c:v>
              </c:pt>
              <c:pt idx="11551">
                <c:v>0</c:v>
              </c:pt>
              <c:pt idx="11552">
                <c:v>0</c:v>
              </c:pt>
              <c:pt idx="11553">
                <c:v>0</c:v>
              </c:pt>
              <c:pt idx="11554">
                <c:v>0</c:v>
              </c:pt>
              <c:pt idx="11555">
                <c:v>0</c:v>
              </c:pt>
              <c:pt idx="11556">
                <c:v>0</c:v>
              </c:pt>
              <c:pt idx="11557">
                <c:v>0</c:v>
              </c:pt>
              <c:pt idx="11558">
                <c:v>0</c:v>
              </c:pt>
              <c:pt idx="11559">
                <c:v>0</c:v>
              </c:pt>
              <c:pt idx="11560">
                <c:v>0</c:v>
              </c:pt>
              <c:pt idx="11561">
                <c:v>0</c:v>
              </c:pt>
              <c:pt idx="11562">
                <c:v>0</c:v>
              </c:pt>
              <c:pt idx="11563">
                <c:v>0</c:v>
              </c:pt>
              <c:pt idx="11564">
                <c:v>0</c:v>
              </c:pt>
              <c:pt idx="11565">
                <c:v>0</c:v>
              </c:pt>
              <c:pt idx="11566">
                <c:v>0</c:v>
              </c:pt>
              <c:pt idx="11567">
                <c:v>0</c:v>
              </c:pt>
              <c:pt idx="11568">
                <c:v>0</c:v>
              </c:pt>
              <c:pt idx="11569">
                <c:v>0</c:v>
              </c:pt>
              <c:pt idx="11570">
                <c:v>0</c:v>
              </c:pt>
              <c:pt idx="11571">
                <c:v>0</c:v>
              </c:pt>
              <c:pt idx="11572">
                <c:v>0</c:v>
              </c:pt>
              <c:pt idx="11573">
                <c:v>0</c:v>
              </c:pt>
              <c:pt idx="11574">
                <c:v>0</c:v>
              </c:pt>
              <c:pt idx="11575">
                <c:v>0</c:v>
              </c:pt>
              <c:pt idx="11576">
                <c:v>0</c:v>
              </c:pt>
              <c:pt idx="11577">
                <c:v>0</c:v>
              </c:pt>
              <c:pt idx="11578">
                <c:v>0</c:v>
              </c:pt>
              <c:pt idx="11579">
                <c:v>0</c:v>
              </c:pt>
              <c:pt idx="11580">
                <c:v>0</c:v>
              </c:pt>
              <c:pt idx="11581">
                <c:v>0</c:v>
              </c:pt>
              <c:pt idx="11582">
                <c:v>0</c:v>
              </c:pt>
              <c:pt idx="11583">
                <c:v>0</c:v>
              </c:pt>
              <c:pt idx="11584">
                <c:v>0</c:v>
              </c:pt>
              <c:pt idx="11585">
                <c:v>0</c:v>
              </c:pt>
              <c:pt idx="11586">
                <c:v>0</c:v>
              </c:pt>
              <c:pt idx="11587">
                <c:v>0</c:v>
              </c:pt>
              <c:pt idx="11588">
                <c:v>0</c:v>
              </c:pt>
              <c:pt idx="11589">
                <c:v>0</c:v>
              </c:pt>
              <c:pt idx="11590">
                <c:v>0</c:v>
              </c:pt>
              <c:pt idx="11591">
                <c:v>0</c:v>
              </c:pt>
              <c:pt idx="11592">
                <c:v>0</c:v>
              </c:pt>
              <c:pt idx="11593">
                <c:v>0</c:v>
              </c:pt>
              <c:pt idx="11594">
                <c:v>0</c:v>
              </c:pt>
            </c:numLit>
          </c:yVal>
          <c:smooth val="0"/>
        </c:ser>
        <c:dLbls>
          <c:showLegendKey val="0"/>
          <c:showVal val="0"/>
          <c:showCatName val="0"/>
          <c:showSerName val="0"/>
          <c:showPercent val="0"/>
          <c:showBubbleSize val="0"/>
        </c:dLbls>
        <c:axId val="456653824"/>
        <c:axId val="456654240"/>
      </c:scatterChart>
      <c:valAx>
        <c:axId val="456654240"/>
        <c:scaling>
          <c:orientation val="minMax"/>
          <c:min val="20"/>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GB" sz="1000" b="0" i="0" u="none" strike="noStrike" kern="1200" cap="none" spc="0" baseline="0">
                    <a:solidFill>
                      <a:srgbClr val="595959"/>
                    </a:solidFill>
                    <a:uFillTx/>
                    <a:latin typeface="Calibri"/>
                  </a:rPr>
                  <a:t>Temperature (˚C)</a:t>
                </a:r>
              </a:p>
            </c:rich>
          </c:tx>
          <c:layout/>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456653824"/>
        <c:crosses val="autoZero"/>
        <c:crossBetween val="midCat"/>
      </c:valAx>
      <c:valAx>
        <c:axId val="456653824"/>
        <c:scaling>
          <c:orientation val="minMax"/>
        </c:scaling>
        <c:delete val="0"/>
        <c:axPos val="b"/>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GB" sz="1000" b="0" i="0" u="none" strike="noStrike" kern="1200" cap="none" spc="0" baseline="0">
                    <a:solidFill>
                      <a:srgbClr val="595959"/>
                    </a:solidFill>
                    <a:uFillTx/>
                    <a:latin typeface="Calibri"/>
                  </a:rPr>
                  <a:t>Time (ms)</a:t>
                </a:r>
              </a:p>
            </c:rich>
          </c:tx>
          <c:layout/>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456654240"/>
        <c:crosses val="autoZero"/>
        <c:crossBetween val="midCat"/>
      </c:val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GB" sz="1000" b="0" i="0" u="none" strike="noStrike" kern="1200" baseline="0">
          <a:solidFill>
            <a:srgbClr val="000000"/>
          </a:solidFill>
          <a:latin typeface="Calibri"/>
        </a:defRPr>
      </a:pPr>
      <a:endParaRPr lang="en-US"/>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en-GB" sz="1400" b="0" i="0" u="none" strike="noStrike" kern="1200" cap="none" spc="0" baseline="0">
                <a:solidFill>
                  <a:srgbClr val="595959"/>
                </a:solidFill>
                <a:uFillTx/>
                <a:latin typeface="Calibri"/>
              </a:rPr>
              <a:t>2.5mm Thermocouple in 19.5 mm Thermowell</a:t>
            </a:r>
          </a:p>
        </c:rich>
      </c:tx>
      <c:layout/>
      <c:overlay val="0"/>
      <c:spPr>
        <a:noFill/>
        <a:ln>
          <a:noFill/>
        </a:ln>
      </c:spPr>
    </c:title>
    <c:autoTitleDeleted val="0"/>
    <c:plotArea>
      <c:layout/>
      <c:scatterChart>
        <c:scatterStyle val="lineMarker"/>
        <c:varyColors val="0"/>
        <c:ser>
          <c:idx val="0"/>
          <c:order val="0"/>
          <c:tx>
            <c:v>Series1</c:v>
          </c:tx>
          <c:spPr>
            <a:ln>
              <a:noFill/>
            </a:ln>
          </c:spPr>
          <c:marker>
            <c:symbol val="circle"/>
            <c:size val="5"/>
          </c:marker>
          <c:trendline>
            <c:spPr>
              <a:ln w="19046" cap="rnd">
                <a:solidFill>
                  <a:srgbClr val="5B9BD5"/>
                </a:solidFill>
                <a:custDash>
                  <a:ds d="100000" sp="100000"/>
                </a:custDash>
              </a:ln>
            </c:spPr>
            <c:trendlineType val="linear"/>
            <c:dispRSqr val="0"/>
            <c:dispEq val="1"/>
            <c:trendlineLbl>
              <c:layout>
                <c:manualLayout>
                  <c:x val="-6.7790459336252162E-3"/>
                  <c:y val="5.4046216250940748E-2"/>
                </c:manualLayout>
              </c:layout>
              <c:numFmt formatCode="General" sourceLinked="0"/>
              <c:spPr>
                <a:noFill/>
                <a:ln>
                  <a:noFill/>
                </a:ln>
              </c:spPr>
              <c:txPr>
                <a:bodyPr lIns="0" tIns="0" rIns="0" bIns="0"/>
                <a:lstStyle/>
                <a:p>
                  <a:pPr marL="0" marR="0" indent="0" algn="ctr"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trendlineLbl>
          </c:trendline>
          <c:xVal>
            <c:numLit>
              <c:formatCode>General</c:formatCode>
              <c:ptCount val="11595"/>
              <c:pt idx="0">
                <c:v>6900</c:v>
              </c:pt>
              <c:pt idx="1">
                <c:v>7009</c:v>
              </c:pt>
              <c:pt idx="2">
                <c:v>7103</c:v>
              </c:pt>
              <c:pt idx="3">
                <c:v>7212</c:v>
              </c:pt>
              <c:pt idx="4">
                <c:v>7306</c:v>
              </c:pt>
              <c:pt idx="5">
                <c:v>7400</c:v>
              </c:pt>
              <c:pt idx="6">
                <c:v>7509</c:v>
              </c:pt>
              <c:pt idx="7">
                <c:v>7603</c:v>
              </c:pt>
              <c:pt idx="8">
                <c:v>7712</c:v>
              </c:pt>
              <c:pt idx="9">
                <c:v>7806</c:v>
              </c:pt>
              <c:pt idx="10">
                <c:v>7900</c:v>
              </c:pt>
              <c:pt idx="11">
                <c:v>8009</c:v>
              </c:pt>
              <c:pt idx="12">
                <c:v>8103</c:v>
              </c:pt>
              <c:pt idx="13">
                <c:v>8212</c:v>
              </c:pt>
              <c:pt idx="14">
                <c:v>8306</c:v>
              </c:pt>
              <c:pt idx="15">
                <c:v>8400</c:v>
              </c:pt>
              <c:pt idx="16">
                <c:v>8509</c:v>
              </c:pt>
              <c:pt idx="17">
                <c:v>8603</c:v>
              </c:pt>
              <c:pt idx="18">
                <c:v>8712</c:v>
              </c:pt>
              <c:pt idx="19">
                <c:v>8806</c:v>
              </c:pt>
              <c:pt idx="20">
                <c:v>8900</c:v>
              </c:pt>
              <c:pt idx="21">
                <c:v>9009</c:v>
              </c:pt>
              <c:pt idx="22">
                <c:v>9103</c:v>
              </c:pt>
              <c:pt idx="23">
                <c:v>9212</c:v>
              </c:pt>
              <c:pt idx="24">
                <c:v>9306</c:v>
              </c:pt>
              <c:pt idx="25">
                <c:v>9400</c:v>
              </c:pt>
              <c:pt idx="26">
                <c:v>9509</c:v>
              </c:pt>
              <c:pt idx="27">
                <c:v>9603</c:v>
              </c:pt>
              <c:pt idx="28">
                <c:v>9712</c:v>
              </c:pt>
              <c:pt idx="29">
                <c:v>9806</c:v>
              </c:pt>
              <c:pt idx="30">
                <c:v>9900</c:v>
              </c:pt>
              <c:pt idx="31">
                <c:v>10009</c:v>
              </c:pt>
              <c:pt idx="32">
                <c:v>10103</c:v>
              </c:pt>
              <c:pt idx="33">
                <c:v>10212</c:v>
              </c:pt>
              <c:pt idx="34">
                <c:v>10306</c:v>
              </c:pt>
              <c:pt idx="35">
                <c:v>10400</c:v>
              </c:pt>
              <c:pt idx="36">
                <c:v>10509</c:v>
              </c:pt>
              <c:pt idx="37">
                <c:v>10603</c:v>
              </c:pt>
              <c:pt idx="38">
                <c:v>10712</c:v>
              </c:pt>
              <c:pt idx="39">
                <c:v>10806</c:v>
              </c:pt>
              <c:pt idx="40">
                <c:v>10900</c:v>
              </c:pt>
              <c:pt idx="41">
                <c:v>11009</c:v>
              </c:pt>
              <c:pt idx="42">
                <c:v>11103</c:v>
              </c:pt>
              <c:pt idx="43">
                <c:v>11212</c:v>
              </c:pt>
              <c:pt idx="44">
                <c:v>11306</c:v>
              </c:pt>
              <c:pt idx="45">
                <c:v>11400</c:v>
              </c:pt>
              <c:pt idx="46">
                <c:v>11509</c:v>
              </c:pt>
              <c:pt idx="47">
                <c:v>11603</c:v>
              </c:pt>
              <c:pt idx="48">
                <c:v>11712</c:v>
              </c:pt>
              <c:pt idx="49">
                <c:v>11806</c:v>
              </c:pt>
              <c:pt idx="50">
                <c:v>11900</c:v>
              </c:pt>
              <c:pt idx="51">
                <c:v>12009</c:v>
              </c:pt>
              <c:pt idx="52">
                <c:v>12103</c:v>
              </c:pt>
              <c:pt idx="53">
                <c:v>12212</c:v>
              </c:pt>
              <c:pt idx="54">
                <c:v>12306</c:v>
              </c:pt>
              <c:pt idx="55">
                <c:v>12400</c:v>
              </c:pt>
              <c:pt idx="56">
                <c:v>12509</c:v>
              </c:pt>
              <c:pt idx="57">
                <c:v>12603</c:v>
              </c:pt>
              <c:pt idx="58">
                <c:v>12712</c:v>
              </c:pt>
              <c:pt idx="59">
                <c:v>12806</c:v>
              </c:pt>
              <c:pt idx="60">
                <c:v>12900</c:v>
              </c:pt>
              <c:pt idx="61">
                <c:v>13009</c:v>
              </c:pt>
              <c:pt idx="62">
                <c:v>13103</c:v>
              </c:pt>
              <c:pt idx="63">
                <c:v>13212</c:v>
              </c:pt>
              <c:pt idx="64">
                <c:v>13306</c:v>
              </c:pt>
              <c:pt idx="65">
                <c:v>13400</c:v>
              </c:pt>
              <c:pt idx="66">
                <c:v>13509</c:v>
              </c:pt>
              <c:pt idx="67">
                <c:v>13603</c:v>
              </c:pt>
              <c:pt idx="68">
                <c:v>13712</c:v>
              </c:pt>
              <c:pt idx="69">
                <c:v>13806</c:v>
              </c:pt>
              <c:pt idx="70">
                <c:v>13900</c:v>
              </c:pt>
              <c:pt idx="71">
                <c:v>14009</c:v>
              </c:pt>
              <c:pt idx="72">
                <c:v>14103</c:v>
              </c:pt>
              <c:pt idx="73">
                <c:v>14212</c:v>
              </c:pt>
              <c:pt idx="74">
                <c:v>14306</c:v>
              </c:pt>
              <c:pt idx="75">
                <c:v>14400</c:v>
              </c:pt>
              <c:pt idx="76">
                <c:v>14509</c:v>
              </c:pt>
              <c:pt idx="77">
                <c:v>14603</c:v>
              </c:pt>
              <c:pt idx="78">
                <c:v>14712</c:v>
              </c:pt>
              <c:pt idx="79">
                <c:v>14806</c:v>
              </c:pt>
              <c:pt idx="80">
                <c:v>14900</c:v>
              </c:pt>
              <c:pt idx="81">
                <c:v>15009</c:v>
              </c:pt>
              <c:pt idx="82">
                <c:v>15103</c:v>
              </c:pt>
              <c:pt idx="83">
                <c:v>15212</c:v>
              </c:pt>
              <c:pt idx="84">
                <c:v>15306</c:v>
              </c:pt>
              <c:pt idx="85">
                <c:v>15400</c:v>
              </c:pt>
              <c:pt idx="86">
                <c:v>15509</c:v>
              </c:pt>
              <c:pt idx="87">
                <c:v>15603</c:v>
              </c:pt>
              <c:pt idx="88">
                <c:v>15712</c:v>
              </c:pt>
              <c:pt idx="89">
                <c:v>15806</c:v>
              </c:pt>
              <c:pt idx="90">
                <c:v>15900</c:v>
              </c:pt>
              <c:pt idx="91">
                <c:v>16009</c:v>
              </c:pt>
              <c:pt idx="92">
                <c:v>16103</c:v>
              </c:pt>
              <c:pt idx="93">
                <c:v>16212</c:v>
              </c:pt>
              <c:pt idx="94">
                <c:v>16306</c:v>
              </c:pt>
              <c:pt idx="95">
                <c:v>16400</c:v>
              </c:pt>
              <c:pt idx="96">
                <c:v>16509</c:v>
              </c:pt>
              <c:pt idx="97">
                <c:v>16603</c:v>
              </c:pt>
              <c:pt idx="98">
                <c:v>16712</c:v>
              </c:pt>
              <c:pt idx="99">
                <c:v>16806</c:v>
              </c:pt>
              <c:pt idx="100">
                <c:v>16900</c:v>
              </c:pt>
              <c:pt idx="101">
                <c:v>17009</c:v>
              </c:pt>
              <c:pt idx="102">
                <c:v>17103</c:v>
              </c:pt>
              <c:pt idx="103">
                <c:v>17212</c:v>
              </c:pt>
              <c:pt idx="104">
                <c:v>17306</c:v>
              </c:pt>
              <c:pt idx="105">
                <c:v>17400</c:v>
              </c:pt>
              <c:pt idx="106">
                <c:v>17509</c:v>
              </c:pt>
              <c:pt idx="107">
                <c:v>17603</c:v>
              </c:pt>
              <c:pt idx="108">
                <c:v>17712</c:v>
              </c:pt>
              <c:pt idx="109">
                <c:v>17806</c:v>
              </c:pt>
              <c:pt idx="110">
                <c:v>17900</c:v>
              </c:pt>
              <c:pt idx="111">
                <c:v>18009</c:v>
              </c:pt>
              <c:pt idx="112">
                <c:v>18103</c:v>
              </c:pt>
              <c:pt idx="113">
                <c:v>18212</c:v>
              </c:pt>
              <c:pt idx="114">
                <c:v>18306</c:v>
              </c:pt>
              <c:pt idx="115">
                <c:v>18400</c:v>
              </c:pt>
              <c:pt idx="116">
                <c:v>18509</c:v>
              </c:pt>
              <c:pt idx="117">
                <c:v>18603</c:v>
              </c:pt>
              <c:pt idx="118">
                <c:v>18712</c:v>
              </c:pt>
              <c:pt idx="119">
                <c:v>18806</c:v>
              </c:pt>
              <c:pt idx="120">
                <c:v>18900</c:v>
              </c:pt>
              <c:pt idx="121">
                <c:v>19009</c:v>
              </c:pt>
              <c:pt idx="122">
                <c:v>19103</c:v>
              </c:pt>
              <c:pt idx="123">
                <c:v>19212</c:v>
              </c:pt>
              <c:pt idx="124">
                <c:v>19306</c:v>
              </c:pt>
              <c:pt idx="125">
                <c:v>19400</c:v>
              </c:pt>
              <c:pt idx="126">
                <c:v>19509</c:v>
              </c:pt>
              <c:pt idx="127">
                <c:v>19603</c:v>
              </c:pt>
              <c:pt idx="128">
                <c:v>19712</c:v>
              </c:pt>
              <c:pt idx="129">
                <c:v>19806</c:v>
              </c:pt>
              <c:pt idx="130">
                <c:v>19900</c:v>
              </c:pt>
              <c:pt idx="131">
                <c:v>20009</c:v>
              </c:pt>
              <c:pt idx="132">
                <c:v>20103</c:v>
              </c:pt>
              <c:pt idx="133">
                <c:v>20212</c:v>
              </c:pt>
              <c:pt idx="134">
                <c:v>20306</c:v>
              </c:pt>
              <c:pt idx="135">
                <c:v>20400</c:v>
              </c:pt>
              <c:pt idx="136">
                <c:v>20509</c:v>
              </c:pt>
              <c:pt idx="137">
                <c:v>20603</c:v>
              </c:pt>
              <c:pt idx="138">
                <c:v>20712</c:v>
              </c:pt>
              <c:pt idx="139">
                <c:v>20806</c:v>
              </c:pt>
              <c:pt idx="140">
                <c:v>20900</c:v>
              </c:pt>
              <c:pt idx="141">
                <c:v>21009</c:v>
              </c:pt>
              <c:pt idx="142">
                <c:v>21103</c:v>
              </c:pt>
              <c:pt idx="143">
                <c:v>21212</c:v>
              </c:pt>
              <c:pt idx="144">
                <c:v>21306</c:v>
              </c:pt>
              <c:pt idx="145">
                <c:v>21400</c:v>
              </c:pt>
              <c:pt idx="146">
                <c:v>21509</c:v>
              </c:pt>
              <c:pt idx="147">
                <c:v>21603</c:v>
              </c:pt>
              <c:pt idx="148">
                <c:v>21712</c:v>
              </c:pt>
              <c:pt idx="149">
                <c:v>21806</c:v>
              </c:pt>
              <c:pt idx="150">
                <c:v>21900</c:v>
              </c:pt>
              <c:pt idx="151">
                <c:v>22009</c:v>
              </c:pt>
              <c:pt idx="152">
                <c:v>22103</c:v>
              </c:pt>
              <c:pt idx="153">
                <c:v>22212</c:v>
              </c:pt>
              <c:pt idx="154">
                <c:v>22306</c:v>
              </c:pt>
              <c:pt idx="155">
                <c:v>22400</c:v>
              </c:pt>
              <c:pt idx="156">
                <c:v>22509</c:v>
              </c:pt>
              <c:pt idx="157">
                <c:v>22603</c:v>
              </c:pt>
              <c:pt idx="158">
                <c:v>22712</c:v>
              </c:pt>
              <c:pt idx="159">
                <c:v>22806</c:v>
              </c:pt>
              <c:pt idx="160">
                <c:v>22900</c:v>
              </c:pt>
              <c:pt idx="161">
                <c:v>23009</c:v>
              </c:pt>
              <c:pt idx="162">
                <c:v>23103</c:v>
              </c:pt>
              <c:pt idx="163">
                <c:v>23212</c:v>
              </c:pt>
              <c:pt idx="164">
                <c:v>23306</c:v>
              </c:pt>
              <c:pt idx="165">
                <c:v>23400</c:v>
              </c:pt>
              <c:pt idx="166">
                <c:v>23509</c:v>
              </c:pt>
              <c:pt idx="167">
                <c:v>23603</c:v>
              </c:pt>
              <c:pt idx="168">
                <c:v>23712</c:v>
              </c:pt>
              <c:pt idx="169">
                <c:v>23806</c:v>
              </c:pt>
              <c:pt idx="170">
                <c:v>23900</c:v>
              </c:pt>
              <c:pt idx="171">
                <c:v>24009</c:v>
              </c:pt>
              <c:pt idx="172">
                <c:v>24103</c:v>
              </c:pt>
              <c:pt idx="173">
                <c:v>24212</c:v>
              </c:pt>
              <c:pt idx="174">
                <c:v>24306</c:v>
              </c:pt>
              <c:pt idx="175">
                <c:v>24400</c:v>
              </c:pt>
              <c:pt idx="176">
                <c:v>24509</c:v>
              </c:pt>
              <c:pt idx="177">
                <c:v>24603</c:v>
              </c:pt>
              <c:pt idx="178">
                <c:v>24712</c:v>
              </c:pt>
              <c:pt idx="179">
                <c:v>24806</c:v>
              </c:pt>
              <c:pt idx="180">
                <c:v>24900</c:v>
              </c:pt>
              <c:pt idx="181">
                <c:v>25009</c:v>
              </c:pt>
              <c:pt idx="182">
                <c:v>25103</c:v>
              </c:pt>
              <c:pt idx="183">
                <c:v>25212</c:v>
              </c:pt>
              <c:pt idx="184">
                <c:v>25306</c:v>
              </c:pt>
              <c:pt idx="185">
                <c:v>25400</c:v>
              </c:pt>
              <c:pt idx="186">
                <c:v>25509</c:v>
              </c:pt>
              <c:pt idx="187">
                <c:v>25603</c:v>
              </c:pt>
              <c:pt idx="188">
                <c:v>25712</c:v>
              </c:pt>
              <c:pt idx="189">
                <c:v>25806</c:v>
              </c:pt>
              <c:pt idx="190">
                <c:v>25900</c:v>
              </c:pt>
              <c:pt idx="191">
                <c:v>26009</c:v>
              </c:pt>
              <c:pt idx="192">
                <c:v>26103</c:v>
              </c:pt>
              <c:pt idx="193">
                <c:v>26212</c:v>
              </c:pt>
              <c:pt idx="194">
                <c:v>26306</c:v>
              </c:pt>
              <c:pt idx="195">
                <c:v>26400</c:v>
              </c:pt>
              <c:pt idx="196">
                <c:v>26509</c:v>
              </c:pt>
              <c:pt idx="197">
                <c:v>26603</c:v>
              </c:pt>
              <c:pt idx="198">
                <c:v>26712</c:v>
              </c:pt>
              <c:pt idx="199">
                <c:v>26806</c:v>
              </c:pt>
              <c:pt idx="200">
                <c:v>26900</c:v>
              </c:pt>
              <c:pt idx="201">
                <c:v>27009</c:v>
              </c:pt>
              <c:pt idx="202">
                <c:v>27103</c:v>
              </c:pt>
              <c:pt idx="203">
                <c:v>27212</c:v>
              </c:pt>
              <c:pt idx="204">
                <c:v>27306</c:v>
              </c:pt>
              <c:pt idx="205">
                <c:v>27400</c:v>
              </c:pt>
              <c:pt idx="206">
                <c:v>27509</c:v>
              </c:pt>
              <c:pt idx="207">
                <c:v>27603</c:v>
              </c:pt>
              <c:pt idx="208">
                <c:v>27712</c:v>
              </c:pt>
              <c:pt idx="209">
                <c:v>27806</c:v>
              </c:pt>
              <c:pt idx="210">
                <c:v>27900</c:v>
              </c:pt>
              <c:pt idx="211">
                <c:v>28009</c:v>
              </c:pt>
              <c:pt idx="212">
                <c:v>28103</c:v>
              </c:pt>
              <c:pt idx="213">
                <c:v>28212</c:v>
              </c:pt>
              <c:pt idx="214">
                <c:v>28306</c:v>
              </c:pt>
              <c:pt idx="215">
                <c:v>28400</c:v>
              </c:pt>
              <c:pt idx="216">
                <c:v>28509</c:v>
              </c:pt>
              <c:pt idx="217">
                <c:v>28603</c:v>
              </c:pt>
              <c:pt idx="218">
                <c:v>28712</c:v>
              </c:pt>
              <c:pt idx="219">
                <c:v>28806</c:v>
              </c:pt>
              <c:pt idx="220">
                <c:v>28900</c:v>
              </c:pt>
              <c:pt idx="221">
                <c:v>29009</c:v>
              </c:pt>
              <c:pt idx="222">
                <c:v>29103</c:v>
              </c:pt>
              <c:pt idx="223">
                <c:v>29212</c:v>
              </c:pt>
              <c:pt idx="224">
                <c:v>29306</c:v>
              </c:pt>
              <c:pt idx="225">
                <c:v>29400</c:v>
              </c:pt>
              <c:pt idx="226">
                <c:v>29509</c:v>
              </c:pt>
              <c:pt idx="227">
                <c:v>29603</c:v>
              </c:pt>
              <c:pt idx="228">
                <c:v>29712</c:v>
              </c:pt>
              <c:pt idx="229">
                <c:v>29806</c:v>
              </c:pt>
              <c:pt idx="230">
                <c:v>29900</c:v>
              </c:pt>
              <c:pt idx="231">
                <c:v>30009</c:v>
              </c:pt>
              <c:pt idx="232">
                <c:v>30103</c:v>
              </c:pt>
              <c:pt idx="233">
                <c:v>30212</c:v>
              </c:pt>
              <c:pt idx="234">
                <c:v>30306</c:v>
              </c:pt>
              <c:pt idx="235">
                <c:v>30400</c:v>
              </c:pt>
              <c:pt idx="236">
                <c:v>30509</c:v>
              </c:pt>
              <c:pt idx="237">
                <c:v>30603</c:v>
              </c:pt>
              <c:pt idx="238">
                <c:v>30712</c:v>
              </c:pt>
              <c:pt idx="239">
                <c:v>30806</c:v>
              </c:pt>
              <c:pt idx="240">
                <c:v>30900</c:v>
              </c:pt>
              <c:pt idx="241">
                <c:v>31009</c:v>
              </c:pt>
              <c:pt idx="242">
                <c:v>31103</c:v>
              </c:pt>
              <c:pt idx="243">
                <c:v>31212</c:v>
              </c:pt>
              <c:pt idx="244">
                <c:v>31306</c:v>
              </c:pt>
              <c:pt idx="245">
                <c:v>31400</c:v>
              </c:pt>
              <c:pt idx="246">
                <c:v>31509</c:v>
              </c:pt>
              <c:pt idx="247">
                <c:v>31603</c:v>
              </c:pt>
              <c:pt idx="248">
                <c:v>31712</c:v>
              </c:pt>
              <c:pt idx="249">
                <c:v>31806</c:v>
              </c:pt>
              <c:pt idx="250">
                <c:v>31900</c:v>
              </c:pt>
              <c:pt idx="251">
                <c:v>32009</c:v>
              </c:pt>
              <c:pt idx="252">
                <c:v>32103</c:v>
              </c:pt>
              <c:pt idx="253">
                <c:v>32212</c:v>
              </c:pt>
              <c:pt idx="254">
                <c:v>32306</c:v>
              </c:pt>
              <c:pt idx="255">
                <c:v>32400</c:v>
              </c:pt>
              <c:pt idx="256">
                <c:v>32509</c:v>
              </c:pt>
              <c:pt idx="257">
                <c:v>32603</c:v>
              </c:pt>
              <c:pt idx="258">
                <c:v>32712</c:v>
              </c:pt>
              <c:pt idx="259">
                <c:v>32806</c:v>
              </c:pt>
              <c:pt idx="260">
                <c:v>32900</c:v>
              </c:pt>
              <c:pt idx="261">
                <c:v>33009</c:v>
              </c:pt>
              <c:pt idx="262">
                <c:v>33103</c:v>
              </c:pt>
              <c:pt idx="263">
                <c:v>33212</c:v>
              </c:pt>
              <c:pt idx="264">
                <c:v>33306</c:v>
              </c:pt>
              <c:pt idx="265">
                <c:v>33400</c:v>
              </c:pt>
              <c:pt idx="266">
                <c:v>33509</c:v>
              </c:pt>
              <c:pt idx="267">
                <c:v>33603</c:v>
              </c:pt>
              <c:pt idx="268">
                <c:v>33712</c:v>
              </c:pt>
              <c:pt idx="269">
                <c:v>33806</c:v>
              </c:pt>
              <c:pt idx="270">
                <c:v>33900</c:v>
              </c:pt>
              <c:pt idx="271">
                <c:v>34009</c:v>
              </c:pt>
              <c:pt idx="272">
                <c:v>34103</c:v>
              </c:pt>
              <c:pt idx="273">
                <c:v>34212</c:v>
              </c:pt>
              <c:pt idx="274">
                <c:v>34306</c:v>
              </c:pt>
              <c:pt idx="275">
                <c:v>34400</c:v>
              </c:pt>
              <c:pt idx="276">
                <c:v>34509</c:v>
              </c:pt>
              <c:pt idx="277">
                <c:v>34603</c:v>
              </c:pt>
              <c:pt idx="278">
                <c:v>34712</c:v>
              </c:pt>
              <c:pt idx="279">
                <c:v>34806</c:v>
              </c:pt>
              <c:pt idx="280">
                <c:v>34900</c:v>
              </c:pt>
              <c:pt idx="281">
                <c:v>35009</c:v>
              </c:pt>
              <c:pt idx="282">
                <c:v>35103</c:v>
              </c:pt>
              <c:pt idx="283">
                <c:v>35212</c:v>
              </c:pt>
              <c:pt idx="284">
                <c:v>35306</c:v>
              </c:pt>
              <c:pt idx="285">
                <c:v>35400</c:v>
              </c:pt>
              <c:pt idx="286">
                <c:v>35509</c:v>
              </c:pt>
              <c:pt idx="287">
                <c:v>35603</c:v>
              </c:pt>
              <c:pt idx="288">
                <c:v>35712</c:v>
              </c:pt>
              <c:pt idx="289">
                <c:v>35806</c:v>
              </c:pt>
              <c:pt idx="290">
                <c:v>35900</c:v>
              </c:pt>
              <c:pt idx="291">
                <c:v>36009</c:v>
              </c:pt>
              <c:pt idx="292">
                <c:v>36103</c:v>
              </c:pt>
              <c:pt idx="293">
                <c:v>36212</c:v>
              </c:pt>
              <c:pt idx="294">
                <c:v>36306</c:v>
              </c:pt>
              <c:pt idx="295">
                <c:v>36400</c:v>
              </c:pt>
              <c:pt idx="296">
                <c:v>36509</c:v>
              </c:pt>
              <c:pt idx="297">
                <c:v>36603</c:v>
              </c:pt>
              <c:pt idx="298">
                <c:v>36712</c:v>
              </c:pt>
              <c:pt idx="299">
                <c:v>36806</c:v>
              </c:pt>
              <c:pt idx="300">
                <c:v>36900</c:v>
              </c:pt>
              <c:pt idx="301">
                <c:v>37009</c:v>
              </c:pt>
              <c:pt idx="302">
                <c:v>37103</c:v>
              </c:pt>
              <c:pt idx="303">
                <c:v>37212</c:v>
              </c:pt>
              <c:pt idx="304">
                <c:v>37306</c:v>
              </c:pt>
              <c:pt idx="305">
                <c:v>37400</c:v>
              </c:pt>
              <c:pt idx="306">
                <c:v>37509</c:v>
              </c:pt>
              <c:pt idx="307">
                <c:v>37603</c:v>
              </c:pt>
              <c:pt idx="308">
                <c:v>37712</c:v>
              </c:pt>
              <c:pt idx="309">
                <c:v>37806</c:v>
              </c:pt>
              <c:pt idx="310">
                <c:v>37900</c:v>
              </c:pt>
              <c:pt idx="311">
                <c:v>38009</c:v>
              </c:pt>
              <c:pt idx="312">
                <c:v>38103</c:v>
              </c:pt>
              <c:pt idx="313">
                <c:v>38212</c:v>
              </c:pt>
              <c:pt idx="314">
                <c:v>38306</c:v>
              </c:pt>
              <c:pt idx="315">
                <c:v>38400</c:v>
              </c:pt>
              <c:pt idx="316">
                <c:v>38509</c:v>
              </c:pt>
              <c:pt idx="317">
                <c:v>38603</c:v>
              </c:pt>
              <c:pt idx="318">
                <c:v>38712</c:v>
              </c:pt>
              <c:pt idx="319">
                <c:v>38806</c:v>
              </c:pt>
              <c:pt idx="320">
                <c:v>38900</c:v>
              </c:pt>
              <c:pt idx="321">
                <c:v>39009</c:v>
              </c:pt>
              <c:pt idx="322">
                <c:v>39103</c:v>
              </c:pt>
              <c:pt idx="323">
                <c:v>39212</c:v>
              </c:pt>
              <c:pt idx="324">
                <c:v>39306</c:v>
              </c:pt>
              <c:pt idx="325">
                <c:v>39400</c:v>
              </c:pt>
              <c:pt idx="326">
                <c:v>39509</c:v>
              </c:pt>
              <c:pt idx="327">
                <c:v>39603</c:v>
              </c:pt>
              <c:pt idx="328">
                <c:v>39712</c:v>
              </c:pt>
              <c:pt idx="329">
                <c:v>39806</c:v>
              </c:pt>
              <c:pt idx="330">
                <c:v>39900</c:v>
              </c:pt>
              <c:pt idx="331">
                <c:v>40009</c:v>
              </c:pt>
              <c:pt idx="332">
                <c:v>40103</c:v>
              </c:pt>
              <c:pt idx="333">
                <c:v>40212</c:v>
              </c:pt>
              <c:pt idx="334">
                <c:v>40306</c:v>
              </c:pt>
              <c:pt idx="335">
                <c:v>40400</c:v>
              </c:pt>
              <c:pt idx="336">
                <c:v>40509</c:v>
              </c:pt>
              <c:pt idx="337">
                <c:v>40603</c:v>
              </c:pt>
              <c:pt idx="338">
                <c:v>40712</c:v>
              </c:pt>
              <c:pt idx="339">
                <c:v>40806</c:v>
              </c:pt>
              <c:pt idx="340">
                <c:v>40900</c:v>
              </c:pt>
              <c:pt idx="341">
                <c:v>41009</c:v>
              </c:pt>
              <c:pt idx="342">
                <c:v>41103</c:v>
              </c:pt>
              <c:pt idx="343">
                <c:v>41212</c:v>
              </c:pt>
              <c:pt idx="344">
                <c:v>41306</c:v>
              </c:pt>
              <c:pt idx="345">
                <c:v>41400</c:v>
              </c:pt>
              <c:pt idx="346">
                <c:v>41509</c:v>
              </c:pt>
              <c:pt idx="347">
                <c:v>41603</c:v>
              </c:pt>
              <c:pt idx="348">
                <c:v>41712</c:v>
              </c:pt>
              <c:pt idx="349">
                <c:v>41806</c:v>
              </c:pt>
              <c:pt idx="350">
                <c:v>41900</c:v>
              </c:pt>
              <c:pt idx="351">
                <c:v>42009</c:v>
              </c:pt>
              <c:pt idx="352">
                <c:v>42103</c:v>
              </c:pt>
              <c:pt idx="353">
                <c:v>42212</c:v>
              </c:pt>
              <c:pt idx="354">
                <c:v>42306</c:v>
              </c:pt>
              <c:pt idx="355">
                <c:v>42400</c:v>
              </c:pt>
              <c:pt idx="356">
                <c:v>42509</c:v>
              </c:pt>
              <c:pt idx="357">
                <c:v>42603</c:v>
              </c:pt>
              <c:pt idx="358">
                <c:v>42712</c:v>
              </c:pt>
              <c:pt idx="359">
                <c:v>42806</c:v>
              </c:pt>
              <c:pt idx="360">
                <c:v>42900</c:v>
              </c:pt>
              <c:pt idx="361">
                <c:v>43009</c:v>
              </c:pt>
              <c:pt idx="362">
                <c:v>43103</c:v>
              </c:pt>
              <c:pt idx="363">
                <c:v>43212</c:v>
              </c:pt>
              <c:pt idx="364">
                <c:v>43306</c:v>
              </c:pt>
              <c:pt idx="365">
                <c:v>43400</c:v>
              </c:pt>
              <c:pt idx="366">
                <c:v>43509</c:v>
              </c:pt>
              <c:pt idx="367">
                <c:v>43603</c:v>
              </c:pt>
              <c:pt idx="368">
                <c:v>43712</c:v>
              </c:pt>
              <c:pt idx="369">
                <c:v>43806</c:v>
              </c:pt>
              <c:pt idx="370">
                <c:v>43900</c:v>
              </c:pt>
              <c:pt idx="371">
                <c:v>44009</c:v>
              </c:pt>
              <c:pt idx="372">
                <c:v>44103</c:v>
              </c:pt>
              <c:pt idx="373">
                <c:v>44212</c:v>
              </c:pt>
              <c:pt idx="374">
                <c:v>44306</c:v>
              </c:pt>
              <c:pt idx="375">
                <c:v>44400</c:v>
              </c:pt>
              <c:pt idx="376">
                <c:v>44509</c:v>
              </c:pt>
              <c:pt idx="377">
                <c:v>44603</c:v>
              </c:pt>
              <c:pt idx="378">
                <c:v>44712</c:v>
              </c:pt>
              <c:pt idx="379">
                <c:v>44806</c:v>
              </c:pt>
              <c:pt idx="380">
                <c:v>44900</c:v>
              </c:pt>
              <c:pt idx="381">
                <c:v>45009</c:v>
              </c:pt>
              <c:pt idx="382">
                <c:v>45103</c:v>
              </c:pt>
              <c:pt idx="383">
                <c:v>45212</c:v>
              </c:pt>
              <c:pt idx="384">
                <c:v>45306</c:v>
              </c:pt>
              <c:pt idx="385">
                <c:v>45400</c:v>
              </c:pt>
              <c:pt idx="386">
                <c:v>45509</c:v>
              </c:pt>
              <c:pt idx="387">
                <c:v>45603</c:v>
              </c:pt>
              <c:pt idx="388">
                <c:v>45712</c:v>
              </c:pt>
              <c:pt idx="389">
                <c:v>45806</c:v>
              </c:pt>
              <c:pt idx="390">
                <c:v>45900</c:v>
              </c:pt>
              <c:pt idx="391">
                <c:v>46009</c:v>
              </c:pt>
              <c:pt idx="392">
                <c:v>46103</c:v>
              </c:pt>
              <c:pt idx="393">
                <c:v>46212</c:v>
              </c:pt>
              <c:pt idx="394">
                <c:v>46306</c:v>
              </c:pt>
              <c:pt idx="395">
                <c:v>46400</c:v>
              </c:pt>
              <c:pt idx="396">
                <c:v>46509</c:v>
              </c:pt>
              <c:pt idx="397">
                <c:v>46603</c:v>
              </c:pt>
              <c:pt idx="398">
                <c:v>46712</c:v>
              </c:pt>
              <c:pt idx="399">
                <c:v>46806</c:v>
              </c:pt>
              <c:pt idx="400">
                <c:v>46900</c:v>
              </c:pt>
              <c:pt idx="401">
                <c:v>47009</c:v>
              </c:pt>
              <c:pt idx="402">
                <c:v>47103</c:v>
              </c:pt>
              <c:pt idx="403">
                <c:v>47212</c:v>
              </c:pt>
              <c:pt idx="404">
                <c:v>47306</c:v>
              </c:pt>
              <c:pt idx="405">
                <c:v>47400</c:v>
              </c:pt>
              <c:pt idx="406">
                <c:v>47509</c:v>
              </c:pt>
              <c:pt idx="407">
                <c:v>47603</c:v>
              </c:pt>
              <c:pt idx="408">
                <c:v>47712</c:v>
              </c:pt>
              <c:pt idx="409">
                <c:v>47806</c:v>
              </c:pt>
              <c:pt idx="410">
                <c:v>47900</c:v>
              </c:pt>
              <c:pt idx="411">
                <c:v>48009</c:v>
              </c:pt>
              <c:pt idx="412">
                <c:v>48103</c:v>
              </c:pt>
              <c:pt idx="413">
                <c:v>48212</c:v>
              </c:pt>
              <c:pt idx="414">
                <c:v>48306</c:v>
              </c:pt>
              <c:pt idx="415">
                <c:v>48400</c:v>
              </c:pt>
              <c:pt idx="416">
                <c:v>48509</c:v>
              </c:pt>
              <c:pt idx="417">
                <c:v>48603</c:v>
              </c:pt>
              <c:pt idx="418">
                <c:v>48712</c:v>
              </c:pt>
              <c:pt idx="419">
                <c:v>48806</c:v>
              </c:pt>
              <c:pt idx="420">
                <c:v>48900</c:v>
              </c:pt>
              <c:pt idx="421">
                <c:v>49009</c:v>
              </c:pt>
              <c:pt idx="422">
                <c:v>49103</c:v>
              </c:pt>
              <c:pt idx="423">
                <c:v>49212</c:v>
              </c:pt>
              <c:pt idx="424">
                <c:v>49306</c:v>
              </c:pt>
              <c:pt idx="425">
                <c:v>49400</c:v>
              </c:pt>
              <c:pt idx="426">
                <c:v>49509</c:v>
              </c:pt>
              <c:pt idx="427">
                <c:v>49603</c:v>
              </c:pt>
              <c:pt idx="428">
                <c:v>49712</c:v>
              </c:pt>
              <c:pt idx="429">
                <c:v>49806</c:v>
              </c:pt>
              <c:pt idx="430">
                <c:v>49900</c:v>
              </c:pt>
              <c:pt idx="431">
                <c:v>50009</c:v>
              </c:pt>
              <c:pt idx="432">
                <c:v>50103</c:v>
              </c:pt>
              <c:pt idx="433">
                <c:v>50212</c:v>
              </c:pt>
              <c:pt idx="434">
                <c:v>50306</c:v>
              </c:pt>
              <c:pt idx="435">
                <c:v>50400</c:v>
              </c:pt>
              <c:pt idx="436">
                <c:v>50509</c:v>
              </c:pt>
              <c:pt idx="437">
                <c:v>50603</c:v>
              </c:pt>
              <c:pt idx="438">
                <c:v>50712</c:v>
              </c:pt>
              <c:pt idx="439">
                <c:v>50806</c:v>
              </c:pt>
              <c:pt idx="440">
                <c:v>50900</c:v>
              </c:pt>
              <c:pt idx="441">
                <c:v>51009</c:v>
              </c:pt>
              <c:pt idx="442">
                <c:v>51103</c:v>
              </c:pt>
              <c:pt idx="443">
                <c:v>51212</c:v>
              </c:pt>
              <c:pt idx="444">
                <c:v>51306</c:v>
              </c:pt>
              <c:pt idx="445">
                <c:v>51400</c:v>
              </c:pt>
              <c:pt idx="446">
                <c:v>51509</c:v>
              </c:pt>
              <c:pt idx="447">
                <c:v>51603</c:v>
              </c:pt>
              <c:pt idx="448">
                <c:v>51712</c:v>
              </c:pt>
              <c:pt idx="449">
                <c:v>51806</c:v>
              </c:pt>
              <c:pt idx="450">
                <c:v>51900</c:v>
              </c:pt>
              <c:pt idx="451">
                <c:v>52009</c:v>
              </c:pt>
              <c:pt idx="452">
                <c:v>52103</c:v>
              </c:pt>
              <c:pt idx="453">
                <c:v>52212</c:v>
              </c:pt>
              <c:pt idx="454">
                <c:v>52306</c:v>
              </c:pt>
              <c:pt idx="455">
                <c:v>52400</c:v>
              </c:pt>
              <c:pt idx="456">
                <c:v>52509</c:v>
              </c:pt>
              <c:pt idx="457">
                <c:v>52603</c:v>
              </c:pt>
              <c:pt idx="458">
                <c:v>52712</c:v>
              </c:pt>
              <c:pt idx="459">
                <c:v>52806</c:v>
              </c:pt>
              <c:pt idx="460">
                <c:v>52900</c:v>
              </c:pt>
              <c:pt idx="461">
                <c:v>53009</c:v>
              </c:pt>
              <c:pt idx="462">
                <c:v>53103</c:v>
              </c:pt>
              <c:pt idx="463">
                <c:v>53212</c:v>
              </c:pt>
              <c:pt idx="464">
                <c:v>53306</c:v>
              </c:pt>
              <c:pt idx="465">
                <c:v>53400</c:v>
              </c:pt>
              <c:pt idx="466">
                <c:v>53509</c:v>
              </c:pt>
              <c:pt idx="467">
                <c:v>53603</c:v>
              </c:pt>
              <c:pt idx="468">
                <c:v>53712</c:v>
              </c:pt>
              <c:pt idx="469">
                <c:v>53806</c:v>
              </c:pt>
              <c:pt idx="470">
                <c:v>53900</c:v>
              </c:pt>
              <c:pt idx="471">
                <c:v>54009</c:v>
              </c:pt>
              <c:pt idx="472">
                <c:v>54103</c:v>
              </c:pt>
              <c:pt idx="473">
                <c:v>54212</c:v>
              </c:pt>
              <c:pt idx="474">
                <c:v>54306</c:v>
              </c:pt>
              <c:pt idx="475">
                <c:v>54400</c:v>
              </c:pt>
              <c:pt idx="476">
                <c:v>54509</c:v>
              </c:pt>
              <c:pt idx="477">
                <c:v>54603</c:v>
              </c:pt>
              <c:pt idx="478">
                <c:v>54712</c:v>
              </c:pt>
              <c:pt idx="479">
                <c:v>54806</c:v>
              </c:pt>
              <c:pt idx="480">
                <c:v>54900</c:v>
              </c:pt>
              <c:pt idx="481">
                <c:v>55009</c:v>
              </c:pt>
              <c:pt idx="482">
                <c:v>55103</c:v>
              </c:pt>
              <c:pt idx="483">
                <c:v>55212</c:v>
              </c:pt>
              <c:pt idx="484">
                <c:v>55306</c:v>
              </c:pt>
              <c:pt idx="485">
                <c:v>55400</c:v>
              </c:pt>
              <c:pt idx="486">
                <c:v>55509</c:v>
              </c:pt>
              <c:pt idx="487">
                <c:v>55603</c:v>
              </c:pt>
              <c:pt idx="488">
                <c:v>55712</c:v>
              </c:pt>
              <c:pt idx="489">
                <c:v>55806</c:v>
              </c:pt>
              <c:pt idx="490">
                <c:v>55900</c:v>
              </c:pt>
              <c:pt idx="491">
                <c:v>56009</c:v>
              </c:pt>
              <c:pt idx="492">
                <c:v>56103</c:v>
              </c:pt>
              <c:pt idx="493">
                <c:v>56212</c:v>
              </c:pt>
              <c:pt idx="494">
                <c:v>56306</c:v>
              </c:pt>
              <c:pt idx="495">
                <c:v>56400</c:v>
              </c:pt>
              <c:pt idx="496">
                <c:v>56509</c:v>
              </c:pt>
              <c:pt idx="497">
                <c:v>56603</c:v>
              </c:pt>
              <c:pt idx="498">
                <c:v>56712</c:v>
              </c:pt>
              <c:pt idx="499">
                <c:v>56806</c:v>
              </c:pt>
              <c:pt idx="500">
                <c:v>56900</c:v>
              </c:pt>
              <c:pt idx="501">
                <c:v>57009</c:v>
              </c:pt>
              <c:pt idx="502">
                <c:v>57103</c:v>
              </c:pt>
              <c:pt idx="503">
                <c:v>57212</c:v>
              </c:pt>
              <c:pt idx="504">
                <c:v>57306</c:v>
              </c:pt>
              <c:pt idx="505">
                <c:v>57400</c:v>
              </c:pt>
              <c:pt idx="506">
                <c:v>57509</c:v>
              </c:pt>
              <c:pt idx="507">
                <c:v>57603</c:v>
              </c:pt>
              <c:pt idx="508">
                <c:v>57712</c:v>
              </c:pt>
              <c:pt idx="509">
                <c:v>57806</c:v>
              </c:pt>
              <c:pt idx="510">
                <c:v>57900</c:v>
              </c:pt>
              <c:pt idx="511">
                <c:v>58009</c:v>
              </c:pt>
              <c:pt idx="512">
                <c:v>58103</c:v>
              </c:pt>
              <c:pt idx="513">
                <c:v>58212</c:v>
              </c:pt>
              <c:pt idx="514">
                <c:v>58306</c:v>
              </c:pt>
              <c:pt idx="515">
                <c:v>58400</c:v>
              </c:pt>
              <c:pt idx="516">
                <c:v>58509</c:v>
              </c:pt>
              <c:pt idx="517">
                <c:v>58603</c:v>
              </c:pt>
              <c:pt idx="518">
                <c:v>58712</c:v>
              </c:pt>
              <c:pt idx="519">
                <c:v>58806</c:v>
              </c:pt>
              <c:pt idx="520">
                <c:v>58900</c:v>
              </c:pt>
              <c:pt idx="521">
                <c:v>59009</c:v>
              </c:pt>
              <c:pt idx="522">
                <c:v>59103</c:v>
              </c:pt>
              <c:pt idx="523">
                <c:v>59212</c:v>
              </c:pt>
              <c:pt idx="524">
                <c:v>59306</c:v>
              </c:pt>
              <c:pt idx="525">
                <c:v>59400</c:v>
              </c:pt>
              <c:pt idx="526">
                <c:v>59509</c:v>
              </c:pt>
              <c:pt idx="527">
                <c:v>59603</c:v>
              </c:pt>
              <c:pt idx="528">
                <c:v>59712</c:v>
              </c:pt>
              <c:pt idx="529">
                <c:v>59806</c:v>
              </c:pt>
              <c:pt idx="530">
                <c:v>59900</c:v>
              </c:pt>
              <c:pt idx="531">
                <c:v>60009</c:v>
              </c:pt>
              <c:pt idx="532">
                <c:v>60103</c:v>
              </c:pt>
              <c:pt idx="533">
                <c:v>60212</c:v>
              </c:pt>
              <c:pt idx="534">
                <c:v>60306</c:v>
              </c:pt>
              <c:pt idx="535">
                <c:v>60400</c:v>
              </c:pt>
              <c:pt idx="536">
                <c:v>60509</c:v>
              </c:pt>
              <c:pt idx="537">
                <c:v>60603</c:v>
              </c:pt>
              <c:pt idx="538">
                <c:v>60712</c:v>
              </c:pt>
              <c:pt idx="539">
                <c:v>60806</c:v>
              </c:pt>
              <c:pt idx="540">
                <c:v>60900</c:v>
              </c:pt>
              <c:pt idx="541">
                <c:v>61009</c:v>
              </c:pt>
              <c:pt idx="542">
                <c:v>61103</c:v>
              </c:pt>
              <c:pt idx="543">
                <c:v>61212</c:v>
              </c:pt>
              <c:pt idx="544">
                <c:v>61306</c:v>
              </c:pt>
              <c:pt idx="545">
                <c:v>61400</c:v>
              </c:pt>
              <c:pt idx="546">
                <c:v>61509</c:v>
              </c:pt>
              <c:pt idx="547">
                <c:v>61603</c:v>
              </c:pt>
              <c:pt idx="548">
                <c:v>61712</c:v>
              </c:pt>
              <c:pt idx="549">
                <c:v>61806</c:v>
              </c:pt>
              <c:pt idx="550">
                <c:v>61900</c:v>
              </c:pt>
              <c:pt idx="551">
                <c:v>62009</c:v>
              </c:pt>
              <c:pt idx="552">
                <c:v>62103</c:v>
              </c:pt>
              <c:pt idx="553">
                <c:v>62212</c:v>
              </c:pt>
              <c:pt idx="554">
                <c:v>62306</c:v>
              </c:pt>
              <c:pt idx="555">
                <c:v>62400</c:v>
              </c:pt>
              <c:pt idx="556">
                <c:v>62509</c:v>
              </c:pt>
              <c:pt idx="557">
                <c:v>62603</c:v>
              </c:pt>
              <c:pt idx="558">
                <c:v>62712</c:v>
              </c:pt>
              <c:pt idx="559">
                <c:v>62806</c:v>
              </c:pt>
              <c:pt idx="560">
                <c:v>62900</c:v>
              </c:pt>
              <c:pt idx="561">
                <c:v>63009</c:v>
              </c:pt>
              <c:pt idx="562">
                <c:v>63103</c:v>
              </c:pt>
              <c:pt idx="563">
                <c:v>63212</c:v>
              </c:pt>
              <c:pt idx="564">
                <c:v>63306</c:v>
              </c:pt>
              <c:pt idx="565">
                <c:v>63400</c:v>
              </c:pt>
              <c:pt idx="566">
                <c:v>63509</c:v>
              </c:pt>
              <c:pt idx="567">
                <c:v>63603</c:v>
              </c:pt>
              <c:pt idx="568">
                <c:v>63712</c:v>
              </c:pt>
              <c:pt idx="569">
                <c:v>63806</c:v>
              </c:pt>
              <c:pt idx="570">
                <c:v>63900</c:v>
              </c:pt>
              <c:pt idx="571">
                <c:v>64009</c:v>
              </c:pt>
              <c:pt idx="572">
                <c:v>64103</c:v>
              </c:pt>
              <c:pt idx="573">
                <c:v>64212</c:v>
              </c:pt>
              <c:pt idx="574">
                <c:v>64306</c:v>
              </c:pt>
              <c:pt idx="575">
                <c:v>64400</c:v>
              </c:pt>
              <c:pt idx="576">
                <c:v>64509</c:v>
              </c:pt>
              <c:pt idx="577">
                <c:v>64603</c:v>
              </c:pt>
              <c:pt idx="578">
                <c:v>64712</c:v>
              </c:pt>
              <c:pt idx="579">
                <c:v>64806</c:v>
              </c:pt>
              <c:pt idx="580">
                <c:v>64900</c:v>
              </c:pt>
              <c:pt idx="581">
                <c:v>65009</c:v>
              </c:pt>
              <c:pt idx="582">
                <c:v>65103</c:v>
              </c:pt>
              <c:pt idx="583">
                <c:v>65212</c:v>
              </c:pt>
              <c:pt idx="584">
                <c:v>65306</c:v>
              </c:pt>
              <c:pt idx="585">
                <c:v>65400</c:v>
              </c:pt>
              <c:pt idx="586">
                <c:v>65509</c:v>
              </c:pt>
              <c:pt idx="587">
                <c:v>65603</c:v>
              </c:pt>
              <c:pt idx="588">
                <c:v>65712</c:v>
              </c:pt>
              <c:pt idx="589">
                <c:v>65806</c:v>
              </c:pt>
              <c:pt idx="590">
                <c:v>65900</c:v>
              </c:pt>
              <c:pt idx="591">
                <c:v>66009</c:v>
              </c:pt>
              <c:pt idx="592">
                <c:v>66103</c:v>
              </c:pt>
              <c:pt idx="593">
                <c:v>66212</c:v>
              </c:pt>
              <c:pt idx="594">
                <c:v>66306</c:v>
              </c:pt>
              <c:pt idx="595">
                <c:v>66400</c:v>
              </c:pt>
              <c:pt idx="596">
                <c:v>66509</c:v>
              </c:pt>
              <c:pt idx="597">
                <c:v>66603</c:v>
              </c:pt>
              <c:pt idx="598">
                <c:v>66712</c:v>
              </c:pt>
              <c:pt idx="599">
                <c:v>66806</c:v>
              </c:pt>
              <c:pt idx="600">
                <c:v>66900</c:v>
              </c:pt>
              <c:pt idx="601">
                <c:v>67009</c:v>
              </c:pt>
              <c:pt idx="602">
                <c:v>67103</c:v>
              </c:pt>
              <c:pt idx="603">
                <c:v>67212</c:v>
              </c:pt>
              <c:pt idx="604">
                <c:v>67306</c:v>
              </c:pt>
              <c:pt idx="605">
                <c:v>67400</c:v>
              </c:pt>
              <c:pt idx="606">
                <c:v>67509</c:v>
              </c:pt>
              <c:pt idx="607">
                <c:v>67603</c:v>
              </c:pt>
              <c:pt idx="608">
                <c:v>67712</c:v>
              </c:pt>
              <c:pt idx="609">
                <c:v>67806</c:v>
              </c:pt>
              <c:pt idx="610">
                <c:v>67900</c:v>
              </c:pt>
              <c:pt idx="611">
                <c:v>68009</c:v>
              </c:pt>
              <c:pt idx="612">
                <c:v>68103</c:v>
              </c:pt>
              <c:pt idx="613">
                <c:v>68212</c:v>
              </c:pt>
              <c:pt idx="614">
                <c:v>68306</c:v>
              </c:pt>
              <c:pt idx="615">
                <c:v>68400</c:v>
              </c:pt>
              <c:pt idx="616">
                <c:v>68509</c:v>
              </c:pt>
              <c:pt idx="617">
                <c:v>68603</c:v>
              </c:pt>
              <c:pt idx="618">
                <c:v>68712</c:v>
              </c:pt>
              <c:pt idx="619">
                <c:v>68806</c:v>
              </c:pt>
              <c:pt idx="620">
                <c:v>68900</c:v>
              </c:pt>
              <c:pt idx="621">
                <c:v>69009</c:v>
              </c:pt>
              <c:pt idx="622">
                <c:v>69103</c:v>
              </c:pt>
              <c:pt idx="623">
                <c:v>69212</c:v>
              </c:pt>
              <c:pt idx="624">
                <c:v>69306</c:v>
              </c:pt>
              <c:pt idx="625">
                <c:v>69400</c:v>
              </c:pt>
              <c:pt idx="626">
                <c:v>69509</c:v>
              </c:pt>
              <c:pt idx="627">
                <c:v>69603</c:v>
              </c:pt>
              <c:pt idx="628">
                <c:v>69712</c:v>
              </c:pt>
              <c:pt idx="629">
                <c:v>69806</c:v>
              </c:pt>
              <c:pt idx="630">
                <c:v>69900</c:v>
              </c:pt>
              <c:pt idx="631">
                <c:v>70009</c:v>
              </c:pt>
              <c:pt idx="632">
                <c:v>70103</c:v>
              </c:pt>
              <c:pt idx="633">
                <c:v>70212</c:v>
              </c:pt>
              <c:pt idx="634">
                <c:v>70306</c:v>
              </c:pt>
              <c:pt idx="635">
                <c:v>70400</c:v>
              </c:pt>
              <c:pt idx="636">
                <c:v>70509</c:v>
              </c:pt>
              <c:pt idx="637">
                <c:v>70603</c:v>
              </c:pt>
              <c:pt idx="638">
                <c:v>70712</c:v>
              </c:pt>
              <c:pt idx="639">
                <c:v>70806</c:v>
              </c:pt>
              <c:pt idx="640">
                <c:v>70900</c:v>
              </c:pt>
              <c:pt idx="641">
                <c:v>71009</c:v>
              </c:pt>
              <c:pt idx="642">
                <c:v>71103</c:v>
              </c:pt>
              <c:pt idx="643">
                <c:v>71212</c:v>
              </c:pt>
              <c:pt idx="644">
                <c:v>71306</c:v>
              </c:pt>
              <c:pt idx="645">
                <c:v>71400</c:v>
              </c:pt>
              <c:pt idx="646">
                <c:v>71509</c:v>
              </c:pt>
              <c:pt idx="647">
                <c:v>71603</c:v>
              </c:pt>
              <c:pt idx="648">
                <c:v>71712</c:v>
              </c:pt>
              <c:pt idx="649">
                <c:v>71806</c:v>
              </c:pt>
              <c:pt idx="650">
                <c:v>71900</c:v>
              </c:pt>
              <c:pt idx="651">
                <c:v>72009</c:v>
              </c:pt>
              <c:pt idx="652">
                <c:v>72103</c:v>
              </c:pt>
              <c:pt idx="653">
                <c:v>72212</c:v>
              </c:pt>
              <c:pt idx="654">
                <c:v>72306</c:v>
              </c:pt>
              <c:pt idx="655">
                <c:v>72400</c:v>
              </c:pt>
              <c:pt idx="656">
                <c:v>72509</c:v>
              </c:pt>
              <c:pt idx="657">
                <c:v>72603</c:v>
              </c:pt>
              <c:pt idx="658">
                <c:v>72712</c:v>
              </c:pt>
              <c:pt idx="659">
                <c:v>72806</c:v>
              </c:pt>
              <c:pt idx="660">
                <c:v>72900</c:v>
              </c:pt>
              <c:pt idx="661">
                <c:v>73009</c:v>
              </c:pt>
              <c:pt idx="662">
                <c:v>73103</c:v>
              </c:pt>
              <c:pt idx="663">
                <c:v>73212</c:v>
              </c:pt>
              <c:pt idx="664">
                <c:v>73306</c:v>
              </c:pt>
              <c:pt idx="665">
                <c:v>73400</c:v>
              </c:pt>
              <c:pt idx="666">
                <c:v>73509</c:v>
              </c:pt>
              <c:pt idx="667">
                <c:v>73603</c:v>
              </c:pt>
              <c:pt idx="668">
                <c:v>73712</c:v>
              </c:pt>
              <c:pt idx="669">
                <c:v>73806</c:v>
              </c:pt>
              <c:pt idx="670">
                <c:v>73900</c:v>
              </c:pt>
              <c:pt idx="671">
                <c:v>74009</c:v>
              </c:pt>
              <c:pt idx="672">
                <c:v>74103</c:v>
              </c:pt>
              <c:pt idx="673">
                <c:v>74212</c:v>
              </c:pt>
              <c:pt idx="674">
                <c:v>74306</c:v>
              </c:pt>
              <c:pt idx="675">
                <c:v>74400</c:v>
              </c:pt>
              <c:pt idx="676">
                <c:v>74509</c:v>
              </c:pt>
              <c:pt idx="677">
                <c:v>74603</c:v>
              </c:pt>
              <c:pt idx="678">
                <c:v>74712</c:v>
              </c:pt>
              <c:pt idx="679">
                <c:v>74806</c:v>
              </c:pt>
              <c:pt idx="680">
                <c:v>74900</c:v>
              </c:pt>
              <c:pt idx="681">
                <c:v>75009</c:v>
              </c:pt>
              <c:pt idx="682">
                <c:v>75103</c:v>
              </c:pt>
              <c:pt idx="683">
                <c:v>75212</c:v>
              </c:pt>
              <c:pt idx="684">
                <c:v>75306</c:v>
              </c:pt>
              <c:pt idx="685">
                <c:v>75400</c:v>
              </c:pt>
              <c:pt idx="686">
                <c:v>75509</c:v>
              </c:pt>
              <c:pt idx="687">
                <c:v>75603</c:v>
              </c:pt>
              <c:pt idx="688">
                <c:v>75712</c:v>
              </c:pt>
              <c:pt idx="689">
                <c:v>75806</c:v>
              </c:pt>
              <c:pt idx="690">
                <c:v>75900</c:v>
              </c:pt>
              <c:pt idx="691">
                <c:v>76009</c:v>
              </c:pt>
              <c:pt idx="692">
                <c:v>76103</c:v>
              </c:pt>
              <c:pt idx="693">
                <c:v>76212</c:v>
              </c:pt>
              <c:pt idx="694">
                <c:v>76306</c:v>
              </c:pt>
              <c:pt idx="695">
                <c:v>76400</c:v>
              </c:pt>
              <c:pt idx="696">
                <c:v>76509</c:v>
              </c:pt>
              <c:pt idx="697">
                <c:v>76603</c:v>
              </c:pt>
              <c:pt idx="698">
                <c:v>76712</c:v>
              </c:pt>
              <c:pt idx="699">
                <c:v>76806</c:v>
              </c:pt>
              <c:pt idx="700">
                <c:v>76900</c:v>
              </c:pt>
              <c:pt idx="701">
                <c:v>77009</c:v>
              </c:pt>
              <c:pt idx="702">
                <c:v>77103</c:v>
              </c:pt>
              <c:pt idx="703">
                <c:v>77212</c:v>
              </c:pt>
              <c:pt idx="704">
                <c:v>77306</c:v>
              </c:pt>
              <c:pt idx="705">
                <c:v>77400</c:v>
              </c:pt>
              <c:pt idx="706">
                <c:v>77509</c:v>
              </c:pt>
              <c:pt idx="707">
                <c:v>77603</c:v>
              </c:pt>
              <c:pt idx="708">
                <c:v>77712</c:v>
              </c:pt>
              <c:pt idx="709">
                <c:v>77806</c:v>
              </c:pt>
              <c:pt idx="710">
                <c:v>77900</c:v>
              </c:pt>
              <c:pt idx="711">
                <c:v>78009</c:v>
              </c:pt>
              <c:pt idx="712">
                <c:v>78103</c:v>
              </c:pt>
              <c:pt idx="713">
                <c:v>78212</c:v>
              </c:pt>
              <c:pt idx="714">
                <c:v>78306</c:v>
              </c:pt>
              <c:pt idx="715">
                <c:v>78400</c:v>
              </c:pt>
              <c:pt idx="716">
                <c:v>78509</c:v>
              </c:pt>
              <c:pt idx="717">
                <c:v>78603</c:v>
              </c:pt>
              <c:pt idx="718">
                <c:v>78712</c:v>
              </c:pt>
              <c:pt idx="719">
                <c:v>78806</c:v>
              </c:pt>
              <c:pt idx="720">
                <c:v>78900</c:v>
              </c:pt>
              <c:pt idx="721">
                <c:v>79009</c:v>
              </c:pt>
              <c:pt idx="722">
                <c:v>79103</c:v>
              </c:pt>
              <c:pt idx="723">
                <c:v>79212</c:v>
              </c:pt>
              <c:pt idx="724">
                <c:v>79306</c:v>
              </c:pt>
              <c:pt idx="725">
                <c:v>79400</c:v>
              </c:pt>
              <c:pt idx="726">
                <c:v>79509</c:v>
              </c:pt>
              <c:pt idx="727">
                <c:v>79603</c:v>
              </c:pt>
              <c:pt idx="728">
                <c:v>79712</c:v>
              </c:pt>
              <c:pt idx="729">
                <c:v>79806</c:v>
              </c:pt>
              <c:pt idx="730">
                <c:v>79900</c:v>
              </c:pt>
              <c:pt idx="731">
                <c:v>80009</c:v>
              </c:pt>
              <c:pt idx="732">
                <c:v>80103</c:v>
              </c:pt>
              <c:pt idx="733">
                <c:v>80212</c:v>
              </c:pt>
              <c:pt idx="734">
                <c:v>80306</c:v>
              </c:pt>
              <c:pt idx="735">
                <c:v>80400</c:v>
              </c:pt>
              <c:pt idx="736">
                <c:v>80509</c:v>
              </c:pt>
              <c:pt idx="737">
                <c:v>80603</c:v>
              </c:pt>
              <c:pt idx="738">
                <c:v>80712</c:v>
              </c:pt>
              <c:pt idx="739">
                <c:v>80806</c:v>
              </c:pt>
              <c:pt idx="740">
                <c:v>80900</c:v>
              </c:pt>
              <c:pt idx="741">
                <c:v>81009</c:v>
              </c:pt>
              <c:pt idx="742">
                <c:v>81103</c:v>
              </c:pt>
              <c:pt idx="743">
                <c:v>81212</c:v>
              </c:pt>
              <c:pt idx="744">
                <c:v>81306</c:v>
              </c:pt>
              <c:pt idx="745">
                <c:v>81400</c:v>
              </c:pt>
              <c:pt idx="746">
                <c:v>81509</c:v>
              </c:pt>
              <c:pt idx="747">
                <c:v>81603</c:v>
              </c:pt>
              <c:pt idx="748">
                <c:v>81712</c:v>
              </c:pt>
              <c:pt idx="749">
                <c:v>81806</c:v>
              </c:pt>
              <c:pt idx="750">
                <c:v>81900</c:v>
              </c:pt>
              <c:pt idx="751">
                <c:v>82009</c:v>
              </c:pt>
              <c:pt idx="752">
                <c:v>82103</c:v>
              </c:pt>
              <c:pt idx="753">
                <c:v>82212</c:v>
              </c:pt>
              <c:pt idx="754">
                <c:v>82306</c:v>
              </c:pt>
              <c:pt idx="755">
                <c:v>82400</c:v>
              </c:pt>
              <c:pt idx="756">
                <c:v>82509</c:v>
              </c:pt>
              <c:pt idx="757">
                <c:v>82603</c:v>
              </c:pt>
              <c:pt idx="758">
                <c:v>82712</c:v>
              </c:pt>
              <c:pt idx="759">
                <c:v>82806</c:v>
              </c:pt>
              <c:pt idx="760">
                <c:v>82900</c:v>
              </c:pt>
              <c:pt idx="761">
                <c:v>83009</c:v>
              </c:pt>
              <c:pt idx="762">
                <c:v>83103</c:v>
              </c:pt>
              <c:pt idx="763">
                <c:v>83212</c:v>
              </c:pt>
              <c:pt idx="764">
                <c:v>83306</c:v>
              </c:pt>
              <c:pt idx="765">
                <c:v>83400</c:v>
              </c:pt>
              <c:pt idx="766">
                <c:v>83509</c:v>
              </c:pt>
              <c:pt idx="767">
                <c:v>83603</c:v>
              </c:pt>
              <c:pt idx="768">
                <c:v>83712</c:v>
              </c:pt>
              <c:pt idx="769">
                <c:v>83806</c:v>
              </c:pt>
              <c:pt idx="770">
                <c:v>83900</c:v>
              </c:pt>
              <c:pt idx="771">
                <c:v>84009</c:v>
              </c:pt>
              <c:pt idx="772">
                <c:v>84103</c:v>
              </c:pt>
              <c:pt idx="773">
                <c:v>84212</c:v>
              </c:pt>
              <c:pt idx="774">
                <c:v>84306</c:v>
              </c:pt>
              <c:pt idx="775">
                <c:v>84400</c:v>
              </c:pt>
              <c:pt idx="776">
                <c:v>84509</c:v>
              </c:pt>
              <c:pt idx="777">
                <c:v>84603</c:v>
              </c:pt>
              <c:pt idx="778">
                <c:v>84712</c:v>
              </c:pt>
              <c:pt idx="779">
                <c:v>84806</c:v>
              </c:pt>
              <c:pt idx="780">
                <c:v>84900</c:v>
              </c:pt>
              <c:pt idx="781">
                <c:v>85009</c:v>
              </c:pt>
              <c:pt idx="782">
                <c:v>85103</c:v>
              </c:pt>
              <c:pt idx="783">
                <c:v>85212</c:v>
              </c:pt>
              <c:pt idx="784">
                <c:v>85306</c:v>
              </c:pt>
              <c:pt idx="785">
                <c:v>85400</c:v>
              </c:pt>
              <c:pt idx="786">
                <c:v>85509</c:v>
              </c:pt>
              <c:pt idx="787">
                <c:v>85603</c:v>
              </c:pt>
              <c:pt idx="788">
                <c:v>85712</c:v>
              </c:pt>
              <c:pt idx="789">
                <c:v>85806</c:v>
              </c:pt>
              <c:pt idx="790">
                <c:v>85900</c:v>
              </c:pt>
              <c:pt idx="791">
                <c:v>86009</c:v>
              </c:pt>
              <c:pt idx="792">
                <c:v>86103</c:v>
              </c:pt>
              <c:pt idx="793">
                <c:v>86212</c:v>
              </c:pt>
              <c:pt idx="794">
                <c:v>86306</c:v>
              </c:pt>
              <c:pt idx="795">
                <c:v>86400</c:v>
              </c:pt>
              <c:pt idx="796">
                <c:v>86509</c:v>
              </c:pt>
              <c:pt idx="797">
                <c:v>86603</c:v>
              </c:pt>
              <c:pt idx="798">
                <c:v>86712</c:v>
              </c:pt>
              <c:pt idx="799">
                <c:v>86806</c:v>
              </c:pt>
              <c:pt idx="800">
                <c:v>86900</c:v>
              </c:pt>
              <c:pt idx="801">
                <c:v>87009</c:v>
              </c:pt>
              <c:pt idx="802">
                <c:v>87103</c:v>
              </c:pt>
              <c:pt idx="803">
                <c:v>87212</c:v>
              </c:pt>
              <c:pt idx="804">
                <c:v>87306</c:v>
              </c:pt>
              <c:pt idx="805">
                <c:v>87400</c:v>
              </c:pt>
              <c:pt idx="806">
                <c:v>87509</c:v>
              </c:pt>
              <c:pt idx="807">
                <c:v>87603</c:v>
              </c:pt>
              <c:pt idx="808">
                <c:v>87712</c:v>
              </c:pt>
              <c:pt idx="809">
                <c:v>87806</c:v>
              </c:pt>
              <c:pt idx="810">
                <c:v>87900</c:v>
              </c:pt>
              <c:pt idx="811">
                <c:v>88009</c:v>
              </c:pt>
              <c:pt idx="812">
                <c:v>88103</c:v>
              </c:pt>
              <c:pt idx="813">
                <c:v>88212</c:v>
              </c:pt>
              <c:pt idx="814">
                <c:v>88306</c:v>
              </c:pt>
              <c:pt idx="815">
                <c:v>88400</c:v>
              </c:pt>
              <c:pt idx="816">
                <c:v>88509</c:v>
              </c:pt>
              <c:pt idx="817">
                <c:v>88603</c:v>
              </c:pt>
              <c:pt idx="818">
                <c:v>88712</c:v>
              </c:pt>
              <c:pt idx="819">
                <c:v>88806</c:v>
              </c:pt>
              <c:pt idx="820">
                <c:v>88900</c:v>
              </c:pt>
              <c:pt idx="821">
                <c:v>89009</c:v>
              </c:pt>
              <c:pt idx="822">
                <c:v>89103</c:v>
              </c:pt>
              <c:pt idx="823">
                <c:v>89212</c:v>
              </c:pt>
              <c:pt idx="824">
                <c:v>89306</c:v>
              </c:pt>
              <c:pt idx="825">
                <c:v>89400</c:v>
              </c:pt>
              <c:pt idx="826">
                <c:v>89509</c:v>
              </c:pt>
              <c:pt idx="827">
                <c:v>89603</c:v>
              </c:pt>
              <c:pt idx="828">
                <c:v>89712</c:v>
              </c:pt>
              <c:pt idx="829">
                <c:v>89806</c:v>
              </c:pt>
              <c:pt idx="830">
                <c:v>89900</c:v>
              </c:pt>
              <c:pt idx="831">
                <c:v>90009</c:v>
              </c:pt>
              <c:pt idx="832">
                <c:v>90103</c:v>
              </c:pt>
              <c:pt idx="833">
                <c:v>90212</c:v>
              </c:pt>
              <c:pt idx="834">
                <c:v>90306</c:v>
              </c:pt>
              <c:pt idx="835">
                <c:v>90400</c:v>
              </c:pt>
              <c:pt idx="836">
                <c:v>90509</c:v>
              </c:pt>
              <c:pt idx="837">
                <c:v>90603</c:v>
              </c:pt>
              <c:pt idx="838">
                <c:v>90712</c:v>
              </c:pt>
              <c:pt idx="839">
                <c:v>90806</c:v>
              </c:pt>
              <c:pt idx="840">
                <c:v>90900</c:v>
              </c:pt>
              <c:pt idx="841">
                <c:v>91009</c:v>
              </c:pt>
              <c:pt idx="842">
                <c:v>91103</c:v>
              </c:pt>
              <c:pt idx="843">
                <c:v>91212</c:v>
              </c:pt>
              <c:pt idx="844">
                <c:v>91306</c:v>
              </c:pt>
              <c:pt idx="845">
                <c:v>91400</c:v>
              </c:pt>
              <c:pt idx="846">
                <c:v>91509</c:v>
              </c:pt>
              <c:pt idx="847">
                <c:v>91603</c:v>
              </c:pt>
              <c:pt idx="848">
                <c:v>91712</c:v>
              </c:pt>
              <c:pt idx="849">
                <c:v>91806</c:v>
              </c:pt>
              <c:pt idx="850">
                <c:v>91900</c:v>
              </c:pt>
              <c:pt idx="851">
                <c:v>92009</c:v>
              </c:pt>
              <c:pt idx="852">
                <c:v>92103</c:v>
              </c:pt>
              <c:pt idx="853">
                <c:v>92212</c:v>
              </c:pt>
              <c:pt idx="854">
                <c:v>92306</c:v>
              </c:pt>
              <c:pt idx="855">
                <c:v>92400</c:v>
              </c:pt>
              <c:pt idx="856">
                <c:v>92509</c:v>
              </c:pt>
              <c:pt idx="857">
                <c:v>92603</c:v>
              </c:pt>
              <c:pt idx="858">
                <c:v>92712</c:v>
              </c:pt>
              <c:pt idx="859">
                <c:v>92806</c:v>
              </c:pt>
              <c:pt idx="860">
                <c:v>92900</c:v>
              </c:pt>
              <c:pt idx="861">
                <c:v>93009</c:v>
              </c:pt>
              <c:pt idx="862">
                <c:v>93103</c:v>
              </c:pt>
              <c:pt idx="863">
                <c:v>93212</c:v>
              </c:pt>
              <c:pt idx="864">
                <c:v>93306</c:v>
              </c:pt>
              <c:pt idx="865">
                <c:v>93400</c:v>
              </c:pt>
              <c:pt idx="866">
                <c:v>93509</c:v>
              </c:pt>
              <c:pt idx="867">
                <c:v>93603</c:v>
              </c:pt>
              <c:pt idx="868">
                <c:v>93712</c:v>
              </c:pt>
              <c:pt idx="869">
                <c:v>93806</c:v>
              </c:pt>
              <c:pt idx="870">
                <c:v>93900</c:v>
              </c:pt>
              <c:pt idx="871">
                <c:v>94009</c:v>
              </c:pt>
              <c:pt idx="872">
                <c:v>94103</c:v>
              </c:pt>
              <c:pt idx="873">
                <c:v>94212</c:v>
              </c:pt>
              <c:pt idx="874">
                <c:v>94306</c:v>
              </c:pt>
              <c:pt idx="875">
                <c:v>94400</c:v>
              </c:pt>
              <c:pt idx="876">
                <c:v>94509</c:v>
              </c:pt>
              <c:pt idx="877">
                <c:v>94603</c:v>
              </c:pt>
              <c:pt idx="878">
                <c:v>94712</c:v>
              </c:pt>
              <c:pt idx="879">
                <c:v>94806</c:v>
              </c:pt>
              <c:pt idx="880">
                <c:v>94900</c:v>
              </c:pt>
              <c:pt idx="881">
                <c:v>95009</c:v>
              </c:pt>
              <c:pt idx="882">
                <c:v>95103</c:v>
              </c:pt>
              <c:pt idx="883">
                <c:v>95212</c:v>
              </c:pt>
              <c:pt idx="884">
                <c:v>95306</c:v>
              </c:pt>
              <c:pt idx="885">
                <c:v>95400</c:v>
              </c:pt>
              <c:pt idx="886">
                <c:v>95509</c:v>
              </c:pt>
              <c:pt idx="887">
                <c:v>95603</c:v>
              </c:pt>
              <c:pt idx="888">
                <c:v>95712</c:v>
              </c:pt>
              <c:pt idx="889">
                <c:v>95806</c:v>
              </c:pt>
              <c:pt idx="890">
                <c:v>95900</c:v>
              </c:pt>
              <c:pt idx="891">
                <c:v>96009</c:v>
              </c:pt>
              <c:pt idx="892">
                <c:v>96103</c:v>
              </c:pt>
              <c:pt idx="893">
                <c:v>96212</c:v>
              </c:pt>
              <c:pt idx="894">
                <c:v>96306</c:v>
              </c:pt>
              <c:pt idx="895">
                <c:v>96400</c:v>
              </c:pt>
              <c:pt idx="896">
                <c:v>96509</c:v>
              </c:pt>
              <c:pt idx="897">
                <c:v>96603</c:v>
              </c:pt>
              <c:pt idx="898">
                <c:v>96712</c:v>
              </c:pt>
              <c:pt idx="899">
                <c:v>96806</c:v>
              </c:pt>
              <c:pt idx="900">
                <c:v>96900</c:v>
              </c:pt>
              <c:pt idx="901">
                <c:v>97009</c:v>
              </c:pt>
              <c:pt idx="902">
                <c:v>97103</c:v>
              </c:pt>
              <c:pt idx="903">
                <c:v>97212</c:v>
              </c:pt>
              <c:pt idx="904">
                <c:v>97306</c:v>
              </c:pt>
              <c:pt idx="905">
                <c:v>97400</c:v>
              </c:pt>
              <c:pt idx="906">
                <c:v>97509</c:v>
              </c:pt>
              <c:pt idx="907">
                <c:v>97603</c:v>
              </c:pt>
              <c:pt idx="908">
                <c:v>97712</c:v>
              </c:pt>
              <c:pt idx="909">
                <c:v>97806</c:v>
              </c:pt>
              <c:pt idx="910">
                <c:v>97900</c:v>
              </c:pt>
              <c:pt idx="911">
                <c:v>98009</c:v>
              </c:pt>
              <c:pt idx="912">
                <c:v>98103</c:v>
              </c:pt>
              <c:pt idx="913">
                <c:v>98212</c:v>
              </c:pt>
              <c:pt idx="914">
                <c:v>98306</c:v>
              </c:pt>
              <c:pt idx="915">
                <c:v>98400</c:v>
              </c:pt>
              <c:pt idx="916">
                <c:v>98509</c:v>
              </c:pt>
              <c:pt idx="917">
                <c:v>98603</c:v>
              </c:pt>
              <c:pt idx="918">
                <c:v>98712</c:v>
              </c:pt>
              <c:pt idx="919">
                <c:v>98806</c:v>
              </c:pt>
              <c:pt idx="920">
                <c:v>98900</c:v>
              </c:pt>
              <c:pt idx="921">
                <c:v>99009</c:v>
              </c:pt>
              <c:pt idx="922">
                <c:v>99103</c:v>
              </c:pt>
              <c:pt idx="923">
                <c:v>99212</c:v>
              </c:pt>
              <c:pt idx="924">
                <c:v>99306</c:v>
              </c:pt>
              <c:pt idx="925">
                <c:v>99400</c:v>
              </c:pt>
              <c:pt idx="926">
                <c:v>99509</c:v>
              </c:pt>
              <c:pt idx="927">
                <c:v>99603</c:v>
              </c:pt>
              <c:pt idx="928">
                <c:v>99712</c:v>
              </c:pt>
              <c:pt idx="929">
                <c:v>99806</c:v>
              </c:pt>
              <c:pt idx="930">
                <c:v>99900</c:v>
              </c:pt>
              <c:pt idx="931">
                <c:v>100009</c:v>
              </c:pt>
              <c:pt idx="932">
                <c:v>100103</c:v>
              </c:pt>
              <c:pt idx="933">
                <c:v>100212</c:v>
              </c:pt>
              <c:pt idx="934">
                <c:v>100306</c:v>
              </c:pt>
              <c:pt idx="935">
                <c:v>100400</c:v>
              </c:pt>
              <c:pt idx="936">
                <c:v>100509</c:v>
              </c:pt>
              <c:pt idx="937">
                <c:v>100603</c:v>
              </c:pt>
              <c:pt idx="938">
                <c:v>100712</c:v>
              </c:pt>
              <c:pt idx="939">
                <c:v>100806</c:v>
              </c:pt>
              <c:pt idx="940">
                <c:v>100900</c:v>
              </c:pt>
              <c:pt idx="941">
                <c:v>101009</c:v>
              </c:pt>
              <c:pt idx="942">
                <c:v>101103</c:v>
              </c:pt>
              <c:pt idx="943">
                <c:v>101212</c:v>
              </c:pt>
              <c:pt idx="944">
                <c:v>101306</c:v>
              </c:pt>
              <c:pt idx="945">
                <c:v>101400</c:v>
              </c:pt>
              <c:pt idx="946">
                <c:v>101509</c:v>
              </c:pt>
              <c:pt idx="947">
                <c:v>101603</c:v>
              </c:pt>
              <c:pt idx="948">
                <c:v>101712</c:v>
              </c:pt>
              <c:pt idx="949">
                <c:v>101806</c:v>
              </c:pt>
              <c:pt idx="950">
                <c:v>101900</c:v>
              </c:pt>
              <c:pt idx="951">
                <c:v>102009</c:v>
              </c:pt>
              <c:pt idx="952">
                <c:v>102103</c:v>
              </c:pt>
              <c:pt idx="953">
                <c:v>102212</c:v>
              </c:pt>
              <c:pt idx="954">
                <c:v>102306</c:v>
              </c:pt>
              <c:pt idx="955">
                <c:v>102400</c:v>
              </c:pt>
              <c:pt idx="956">
                <c:v>102509</c:v>
              </c:pt>
              <c:pt idx="957">
                <c:v>102603</c:v>
              </c:pt>
              <c:pt idx="958">
                <c:v>102712</c:v>
              </c:pt>
              <c:pt idx="959">
                <c:v>102806</c:v>
              </c:pt>
              <c:pt idx="960">
                <c:v>102900</c:v>
              </c:pt>
              <c:pt idx="961">
                <c:v>103009</c:v>
              </c:pt>
              <c:pt idx="962">
                <c:v>103103</c:v>
              </c:pt>
              <c:pt idx="963">
                <c:v>103212</c:v>
              </c:pt>
              <c:pt idx="964">
                <c:v>103306</c:v>
              </c:pt>
              <c:pt idx="965">
                <c:v>103400</c:v>
              </c:pt>
              <c:pt idx="966">
                <c:v>103509</c:v>
              </c:pt>
              <c:pt idx="967">
                <c:v>103603</c:v>
              </c:pt>
              <c:pt idx="968">
                <c:v>103712</c:v>
              </c:pt>
              <c:pt idx="969">
                <c:v>103806</c:v>
              </c:pt>
              <c:pt idx="970">
                <c:v>103900</c:v>
              </c:pt>
              <c:pt idx="971">
                <c:v>104009</c:v>
              </c:pt>
              <c:pt idx="972">
                <c:v>104103</c:v>
              </c:pt>
              <c:pt idx="973">
                <c:v>104212</c:v>
              </c:pt>
              <c:pt idx="974">
                <c:v>104306</c:v>
              </c:pt>
              <c:pt idx="975">
                <c:v>104400</c:v>
              </c:pt>
              <c:pt idx="976">
                <c:v>104509</c:v>
              </c:pt>
              <c:pt idx="977">
                <c:v>104603</c:v>
              </c:pt>
              <c:pt idx="978">
                <c:v>104712</c:v>
              </c:pt>
              <c:pt idx="979">
                <c:v>104806</c:v>
              </c:pt>
              <c:pt idx="980">
                <c:v>104900</c:v>
              </c:pt>
              <c:pt idx="981">
                <c:v>105009</c:v>
              </c:pt>
              <c:pt idx="982">
                <c:v>105103</c:v>
              </c:pt>
              <c:pt idx="983">
                <c:v>105212</c:v>
              </c:pt>
              <c:pt idx="984">
                <c:v>105306</c:v>
              </c:pt>
              <c:pt idx="985">
                <c:v>105400</c:v>
              </c:pt>
              <c:pt idx="986">
                <c:v>105509</c:v>
              </c:pt>
              <c:pt idx="987">
                <c:v>105603</c:v>
              </c:pt>
              <c:pt idx="988">
                <c:v>105712</c:v>
              </c:pt>
              <c:pt idx="989">
                <c:v>105806</c:v>
              </c:pt>
              <c:pt idx="990">
                <c:v>105900</c:v>
              </c:pt>
              <c:pt idx="991">
                <c:v>106009</c:v>
              </c:pt>
              <c:pt idx="992">
                <c:v>106103</c:v>
              </c:pt>
              <c:pt idx="993">
                <c:v>106212</c:v>
              </c:pt>
              <c:pt idx="994">
                <c:v>106306</c:v>
              </c:pt>
              <c:pt idx="995">
                <c:v>106400</c:v>
              </c:pt>
              <c:pt idx="996">
                <c:v>106509</c:v>
              </c:pt>
              <c:pt idx="997">
                <c:v>106603</c:v>
              </c:pt>
              <c:pt idx="998">
                <c:v>106712</c:v>
              </c:pt>
              <c:pt idx="999">
                <c:v>106806</c:v>
              </c:pt>
              <c:pt idx="1000">
                <c:v>106900</c:v>
              </c:pt>
              <c:pt idx="1001">
                <c:v>107009</c:v>
              </c:pt>
              <c:pt idx="1002">
                <c:v>107103</c:v>
              </c:pt>
              <c:pt idx="1003">
                <c:v>107212</c:v>
              </c:pt>
              <c:pt idx="1004">
                <c:v>107306</c:v>
              </c:pt>
              <c:pt idx="1005">
                <c:v>107400</c:v>
              </c:pt>
              <c:pt idx="1006">
                <c:v>107509</c:v>
              </c:pt>
              <c:pt idx="1007">
                <c:v>107603</c:v>
              </c:pt>
              <c:pt idx="1008">
                <c:v>107712</c:v>
              </c:pt>
              <c:pt idx="1009">
                <c:v>107806</c:v>
              </c:pt>
              <c:pt idx="1010">
                <c:v>107900</c:v>
              </c:pt>
              <c:pt idx="1011">
                <c:v>108009</c:v>
              </c:pt>
              <c:pt idx="1012">
                <c:v>108103</c:v>
              </c:pt>
              <c:pt idx="1013">
                <c:v>108212</c:v>
              </c:pt>
              <c:pt idx="1014">
                <c:v>108306</c:v>
              </c:pt>
              <c:pt idx="1015">
                <c:v>108400</c:v>
              </c:pt>
              <c:pt idx="1016">
                <c:v>108509</c:v>
              </c:pt>
              <c:pt idx="1017">
                <c:v>108603</c:v>
              </c:pt>
              <c:pt idx="1018">
                <c:v>108712</c:v>
              </c:pt>
              <c:pt idx="1019">
                <c:v>108806</c:v>
              </c:pt>
              <c:pt idx="1020">
                <c:v>108900</c:v>
              </c:pt>
              <c:pt idx="1021">
                <c:v>109009</c:v>
              </c:pt>
              <c:pt idx="1022">
                <c:v>109103</c:v>
              </c:pt>
              <c:pt idx="1023">
                <c:v>109212</c:v>
              </c:pt>
              <c:pt idx="1024">
                <c:v>109306</c:v>
              </c:pt>
              <c:pt idx="1025">
                <c:v>109400</c:v>
              </c:pt>
              <c:pt idx="1026">
                <c:v>109509</c:v>
              </c:pt>
              <c:pt idx="1027">
                <c:v>109603</c:v>
              </c:pt>
              <c:pt idx="1028">
                <c:v>109712</c:v>
              </c:pt>
              <c:pt idx="1029">
                <c:v>109806</c:v>
              </c:pt>
              <c:pt idx="1030">
                <c:v>109900</c:v>
              </c:pt>
              <c:pt idx="1031">
                <c:v>110009</c:v>
              </c:pt>
              <c:pt idx="1032">
                <c:v>110103</c:v>
              </c:pt>
              <c:pt idx="1033">
                <c:v>110212</c:v>
              </c:pt>
              <c:pt idx="1034">
                <c:v>110306</c:v>
              </c:pt>
              <c:pt idx="1035">
                <c:v>110400</c:v>
              </c:pt>
              <c:pt idx="1036">
                <c:v>110509</c:v>
              </c:pt>
              <c:pt idx="1037">
                <c:v>110603</c:v>
              </c:pt>
              <c:pt idx="1038">
                <c:v>110712</c:v>
              </c:pt>
              <c:pt idx="1039">
                <c:v>110806</c:v>
              </c:pt>
              <c:pt idx="1040">
                <c:v>110900</c:v>
              </c:pt>
              <c:pt idx="1041">
                <c:v>111009</c:v>
              </c:pt>
              <c:pt idx="1042">
                <c:v>111103</c:v>
              </c:pt>
              <c:pt idx="1043">
                <c:v>111212</c:v>
              </c:pt>
              <c:pt idx="1044">
                <c:v>111306</c:v>
              </c:pt>
              <c:pt idx="1045">
                <c:v>111400</c:v>
              </c:pt>
              <c:pt idx="1046">
                <c:v>111509</c:v>
              </c:pt>
              <c:pt idx="1047">
                <c:v>111603</c:v>
              </c:pt>
              <c:pt idx="1048">
                <c:v>111712</c:v>
              </c:pt>
              <c:pt idx="1049">
                <c:v>111806</c:v>
              </c:pt>
              <c:pt idx="1050">
                <c:v>111900</c:v>
              </c:pt>
              <c:pt idx="1051">
                <c:v>112009</c:v>
              </c:pt>
              <c:pt idx="1052">
                <c:v>112103</c:v>
              </c:pt>
              <c:pt idx="1053">
                <c:v>112212</c:v>
              </c:pt>
              <c:pt idx="1054">
                <c:v>112306</c:v>
              </c:pt>
              <c:pt idx="1055">
                <c:v>112400</c:v>
              </c:pt>
              <c:pt idx="1056">
                <c:v>112509</c:v>
              </c:pt>
              <c:pt idx="1057">
                <c:v>112603</c:v>
              </c:pt>
              <c:pt idx="1058">
                <c:v>112712</c:v>
              </c:pt>
              <c:pt idx="1059">
                <c:v>112806</c:v>
              </c:pt>
              <c:pt idx="1060">
                <c:v>112900</c:v>
              </c:pt>
              <c:pt idx="1061">
                <c:v>113009</c:v>
              </c:pt>
              <c:pt idx="1062">
                <c:v>113103</c:v>
              </c:pt>
              <c:pt idx="1063">
                <c:v>113212</c:v>
              </c:pt>
              <c:pt idx="1064">
                <c:v>113306</c:v>
              </c:pt>
              <c:pt idx="1065">
                <c:v>113400</c:v>
              </c:pt>
              <c:pt idx="1066">
                <c:v>113509</c:v>
              </c:pt>
              <c:pt idx="1067">
                <c:v>113603</c:v>
              </c:pt>
              <c:pt idx="1068">
                <c:v>113712</c:v>
              </c:pt>
              <c:pt idx="1069">
                <c:v>113806</c:v>
              </c:pt>
              <c:pt idx="1070">
                <c:v>113900</c:v>
              </c:pt>
              <c:pt idx="1071">
                <c:v>114009</c:v>
              </c:pt>
              <c:pt idx="1072">
                <c:v>114103</c:v>
              </c:pt>
              <c:pt idx="1073">
                <c:v>114212</c:v>
              </c:pt>
              <c:pt idx="1074">
                <c:v>114306</c:v>
              </c:pt>
              <c:pt idx="1075">
                <c:v>114400</c:v>
              </c:pt>
              <c:pt idx="1076">
                <c:v>114509</c:v>
              </c:pt>
              <c:pt idx="1077">
                <c:v>114603</c:v>
              </c:pt>
              <c:pt idx="1078">
                <c:v>114712</c:v>
              </c:pt>
              <c:pt idx="1079">
                <c:v>114806</c:v>
              </c:pt>
              <c:pt idx="1080">
                <c:v>114900</c:v>
              </c:pt>
              <c:pt idx="1081">
                <c:v>115009</c:v>
              </c:pt>
              <c:pt idx="1082">
                <c:v>115103</c:v>
              </c:pt>
              <c:pt idx="1083">
                <c:v>115212</c:v>
              </c:pt>
              <c:pt idx="1084">
                <c:v>115306</c:v>
              </c:pt>
              <c:pt idx="1085">
                <c:v>115400</c:v>
              </c:pt>
              <c:pt idx="1086">
                <c:v>115509</c:v>
              </c:pt>
              <c:pt idx="1087">
                <c:v>115603</c:v>
              </c:pt>
              <c:pt idx="1088">
                <c:v>115712</c:v>
              </c:pt>
              <c:pt idx="1089">
                <c:v>115806</c:v>
              </c:pt>
              <c:pt idx="1090">
                <c:v>115900</c:v>
              </c:pt>
              <c:pt idx="1091">
                <c:v>116009</c:v>
              </c:pt>
              <c:pt idx="1092">
                <c:v>116103</c:v>
              </c:pt>
              <c:pt idx="1093">
                <c:v>116212</c:v>
              </c:pt>
              <c:pt idx="1094">
                <c:v>116306</c:v>
              </c:pt>
              <c:pt idx="1095">
                <c:v>116400</c:v>
              </c:pt>
              <c:pt idx="1096">
                <c:v>116509</c:v>
              </c:pt>
              <c:pt idx="1097">
                <c:v>116603</c:v>
              </c:pt>
              <c:pt idx="1098">
                <c:v>116712</c:v>
              </c:pt>
              <c:pt idx="1099">
                <c:v>116806</c:v>
              </c:pt>
              <c:pt idx="1100">
                <c:v>116900</c:v>
              </c:pt>
              <c:pt idx="1101">
                <c:v>117009</c:v>
              </c:pt>
              <c:pt idx="1102">
                <c:v>117103</c:v>
              </c:pt>
              <c:pt idx="1103">
                <c:v>117212</c:v>
              </c:pt>
              <c:pt idx="1104">
                <c:v>117306</c:v>
              </c:pt>
              <c:pt idx="1105">
                <c:v>117400</c:v>
              </c:pt>
              <c:pt idx="1106">
                <c:v>117509</c:v>
              </c:pt>
              <c:pt idx="1107">
                <c:v>117603</c:v>
              </c:pt>
              <c:pt idx="1108">
                <c:v>117712</c:v>
              </c:pt>
              <c:pt idx="1109">
                <c:v>117806</c:v>
              </c:pt>
              <c:pt idx="1110">
                <c:v>117900</c:v>
              </c:pt>
              <c:pt idx="1111">
                <c:v>118009</c:v>
              </c:pt>
              <c:pt idx="1112">
                <c:v>118103</c:v>
              </c:pt>
              <c:pt idx="1113">
                <c:v>118212</c:v>
              </c:pt>
              <c:pt idx="1114">
                <c:v>118306</c:v>
              </c:pt>
              <c:pt idx="1115">
                <c:v>118400</c:v>
              </c:pt>
              <c:pt idx="1116">
                <c:v>118509</c:v>
              </c:pt>
              <c:pt idx="1117">
                <c:v>118603</c:v>
              </c:pt>
              <c:pt idx="1118">
                <c:v>118712</c:v>
              </c:pt>
              <c:pt idx="1119">
                <c:v>118806</c:v>
              </c:pt>
              <c:pt idx="1120">
                <c:v>118900</c:v>
              </c:pt>
              <c:pt idx="1121">
                <c:v>119009</c:v>
              </c:pt>
              <c:pt idx="1122">
                <c:v>119103</c:v>
              </c:pt>
              <c:pt idx="1123">
                <c:v>119212</c:v>
              </c:pt>
              <c:pt idx="1124">
                <c:v>119306</c:v>
              </c:pt>
              <c:pt idx="1125">
                <c:v>119400</c:v>
              </c:pt>
              <c:pt idx="1126">
                <c:v>119509</c:v>
              </c:pt>
              <c:pt idx="1127">
                <c:v>119603</c:v>
              </c:pt>
              <c:pt idx="1128">
                <c:v>119712</c:v>
              </c:pt>
              <c:pt idx="1129">
                <c:v>119806</c:v>
              </c:pt>
              <c:pt idx="1130">
                <c:v>119900</c:v>
              </c:pt>
              <c:pt idx="1131">
                <c:v>120009</c:v>
              </c:pt>
              <c:pt idx="1132">
                <c:v>120103</c:v>
              </c:pt>
              <c:pt idx="1133">
                <c:v>120212</c:v>
              </c:pt>
              <c:pt idx="1134">
                <c:v>120306</c:v>
              </c:pt>
              <c:pt idx="1135">
                <c:v>120400</c:v>
              </c:pt>
              <c:pt idx="1136">
                <c:v>120509</c:v>
              </c:pt>
              <c:pt idx="1137">
                <c:v>120603</c:v>
              </c:pt>
              <c:pt idx="1138">
                <c:v>120712</c:v>
              </c:pt>
              <c:pt idx="1139">
                <c:v>120806</c:v>
              </c:pt>
              <c:pt idx="1140">
                <c:v>120900</c:v>
              </c:pt>
              <c:pt idx="1141">
                <c:v>121009</c:v>
              </c:pt>
              <c:pt idx="1142">
                <c:v>121103</c:v>
              </c:pt>
              <c:pt idx="1143">
                <c:v>121212</c:v>
              </c:pt>
              <c:pt idx="1144">
                <c:v>121306</c:v>
              </c:pt>
              <c:pt idx="1145">
                <c:v>121400</c:v>
              </c:pt>
              <c:pt idx="1146">
                <c:v>121509</c:v>
              </c:pt>
              <c:pt idx="1147">
                <c:v>121603</c:v>
              </c:pt>
              <c:pt idx="1148">
                <c:v>121712</c:v>
              </c:pt>
              <c:pt idx="1149">
                <c:v>121806</c:v>
              </c:pt>
              <c:pt idx="1150">
                <c:v>121900</c:v>
              </c:pt>
              <c:pt idx="1151">
                <c:v>122009</c:v>
              </c:pt>
              <c:pt idx="1152">
                <c:v>122103</c:v>
              </c:pt>
              <c:pt idx="1153">
                <c:v>122212</c:v>
              </c:pt>
              <c:pt idx="1154">
                <c:v>122306</c:v>
              </c:pt>
              <c:pt idx="1155">
                <c:v>122400</c:v>
              </c:pt>
              <c:pt idx="1156">
                <c:v>122509</c:v>
              </c:pt>
              <c:pt idx="1157">
                <c:v>122603</c:v>
              </c:pt>
              <c:pt idx="1158">
                <c:v>122712</c:v>
              </c:pt>
              <c:pt idx="1159">
                <c:v>122806</c:v>
              </c:pt>
              <c:pt idx="1160">
                <c:v>122900</c:v>
              </c:pt>
              <c:pt idx="1161">
                <c:v>123009</c:v>
              </c:pt>
              <c:pt idx="1162">
                <c:v>123103</c:v>
              </c:pt>
              <c:pt idx="1163">
                <c:v>123212</c:v>
              </c:pt>
              <c:pt idx="1164">
                <c:v>123306</c:v>
              </c:pt>
              <c:pt idx="1165">
                <c:v>123400</c:v>
              </c:pt>
              <c:pt idx="1166">
                <c:v>123509</c:v>
              </c:pt>
              <c:pt idx="1167">
                <c:v>123603</c:v>
              </c:pt>
              <c:pt idx="1168">
                <c:v>123712</c:v>
              </c:pt>
              <c:pt idx="1169">
                <c:v>123806</c:v>
              </c:pt>
              <c:pt idx="1170">
                <c:v>123900</c:v>
              </c:pt>
              <c:pt idx="1171">
                <c:v>124009</c:v>
              </c:pt>
              <c:pt idx="1172">
                <c:v>124103</c:v>
              </c:pt>
              <c:pt idx="1173">
                <c:v>124212</c:v>
              </c:pt>
              <c:pt idx="1174">
                <c:v>124306</c:v>
              </c:pt>
              <c:pt idx="1175">
                <c:v>124400</c:v>
              </c:pt>
              <c:pt idx="1176">
                <c:v>124509</c:v>
              </c:pt>
              <c:pt idx="1177">
                <c:v>124603</c:v>
              </c:pt>
              <c:pt idx="1178">
                <c:v>124712</c:v>
              </c:pt>
              <c:pt idx="1179">
                <c:v>124806</c:v>
              </c:pt>
              <c:pt idx="1180">
                <c:v>124900</c:v>
              </c:pt>
              <c:pt idx="1181">
                <c:v>125009</c:v>
              </c:pt>
              <c:pt idx="1182">
                <c:v>125103</c:v>
              </c:pt>
              <c:pt idx="1183">
                <c:v>125212</c:v>
              </c:pt>
              <c:pt idx="1184">
                <c:v>125306</c:v>
              </c:pt>
              <c:pt idx="1185">
                <c:v>125400</c:v>
              </c:pt>
              <c:pt idx="1186">
                <c:v>125509</c:v>
              </c:pt>
              <c:pt idx="1187">
                <c:v>125603</c:v>
              </c:pt>
              <c:pt idx="1188">
                <c:v>125712</c:v>
              </c:pt>
              <c:pt idx="1189">
                <c:v>125806</c:v>
              </c:pt>
              <c:pt idx="1190">
                <c:v>125900</c:v>
              </c:pt>
              <c:pt idx="1191">
                <c:v>126009</c:v>
              </c:pt>
              <c:pt idx="1192">
                <c:v>126103</c:v>
              </c:pt>
              <c:pt idx="1193">
                <c:v>126212</c:v>
              </c:pt>
              <c:pt idx="1194">
                <c:v>126306</c:v>
              </c:pt>
              <c:pt idx="1195">
                <c:v>126400</c:v>
              </c:pt>
              <c:pt idx="1196">
                <c:v>126509</c:v>
              </c:pt>
              <c:pt idx="1197">
                <c:v>126603</c:v>
              </c:pt>
              <c:pt idx="1198">
                <c:v>126712</c:v>
              </c:pt>
              <c:pt idx="1199">
                <c:v>126806</c:v>
              </c:pt>
              <c:pt idx="1200">
                <c:v>126900</c:v>
              </c:pt>
              <c:pt idx="1201">
                <c:v>127009</c:v>
              </c:pt>
              <c:pt idx="1202">
                <c:v>127103</c:v>
              </c:pt>
              <c:pt idx="1203">
                <c:v>127212</c:v>
              </c:pt>
              <c:pt idx="1204">
                <c:v>127306</c:v>
              </c:pt>
              <c:pt idx="1205">
                <c:v>127400</c:v>
              </c:pt>
              <c:pt idx="1206">
                <c:v>127509</c:v>
              </c:pt>
              <c:pt idx="1207">
                <c:v>127603</c:v>
              </c:pt>
              <c:pt idx="1208">
                <c:v>127712</c:v>
              </c:pt>
              <c:pt idx="1209">
                <c:v>127806</c:v>
              </c:pt>
              <c:pt idx="1210">
                <c:v>127900</c:v>
              </c:pt>
              <c:pt idx="1211">
                <c:v>128009</c:v>
              </c:pt>
              <c:pt idx="1212">
                <c:v>128103</c:v>
              </c:pt>
              <c:pt idx="1213">
                <c:v>128212</c:v>
              </c:pt>
              <c:pt idx="1214">
                <c:v>128306</c:v>
              </c:pt>
              <c:pt idx="1215">
                <c:v>128400</c:v>
              </c:pt>
              <c:pt idx="1216">
                <c:v>128509</c:v>
              </c:pt>
              <c:pt idx="1217">
                <c:v>128603</c:v>
              </c:pt>
              <c:pt idx="1218">
                <c:v>128712</c:v>
              </c:pt>
              <c:pt idx="1219">
                <c:v>128806</c:v>
              </c:pt>
              <c:pt idx="1220">
                <c:v>128900</c:v>
              </c:pt>
              <c:pt idx="1221">
                <c:v>129009</c:v>
              </c:pt>
              <c:pt idx="1222">
                <c:v>129103</c:v>
              </c:pt>
              <c:pt idx="1223">
                <c:v>129212</c:v>
              </c:pt>
              <c:pt idx="1224">
                <c:v>129306</c:v>
              </c:pt>
              <c:pt idx="1225">
                <c:v>129400</c:v>
              </c:pt>
              <c:pt idx="1226">
                <c:v>129509</c:v>
              </c:pt>
              <c:pt idx="1227">
                <c:v>129603</c:v>
              </c:pt>
              <c:pt idx="1228">
                <c:v>129712</c:v>
              </c:pt>
              <c:pt idx="1229">
                <c:v>129806</c:v>
              </c:pt>
              <c:pt idx="1230">
                <c:v>129900</c:v>
              </c:pt>
              <c:pt idx="1231">
                <c:v>130009</c:v>
              </c:pt>
              <c:pt idx="1232">
                <c:v>130103</c:v>
              </c:pt>
              <c:pt idx="1233">
                <c:v>130212</c:v>
              </c:pt>
              <c:pt idx="1234">
                <c:v>130306</c:v>
              </c:pt>
              <c:pt idx="1235">
                <c:v>130400</c:v>
              </c:pt>
              <c:pt idx="1236">
                <c:v>130509</c:v>
              </c:pt>
              <c:pt idx="1237">
                <c:v>130603</c:v>
              </c:pt>
              <c:pt idx="1238">
                <c:v>130712</c:v>
              </c:pt>
              <c:pt idx="1239">
                <c:v>130806</c:v>
              </c:pt>
              <c:pt idx="1240">
                <c:v>130900</c:v>
              </c:pt>
              <c:pt idx="1241">
                <c:v>131009</c:v>
              </c:pt>
              <c:pt idx="1242">
                <c:v>131103</c:v>
              </c:pt>
              <c:pt idx="1243">
                <c:v>131212</c:v>
              </c:pt>
              <c:pt idx="1244">
                <c:v>131306</c:v>
              </c:pt>
              <c:pt idx="1245">
                <c:v>131400</c:v>
              </c:pt>
              <c:pt idx="1246">
                <c:v>131509</c:v>
              </c:pt>
              <c:pt idx="1247">
                <c:v>131603</c:v>
              </c:pt>
              <c:pt idx="1248">
                <c:v>131712</c:v>
              </c:pt>
              <c:pt idx="1249">
                <c:v>131806</c:v>
              </c:pt>
              <c:pt idx="1250">
                <c:v>131900</c:v>
              </c:pt>
              <c:pt idx="1251">
                <c:v>132009</c:v>
              </c:pt>
              <c:pt idx="1252">
                <c:v>132103</c:v>
              </c:pt>
              <c:pt idx="1253">
                <c:v>132212</c:v>
              </c:pt>
              <c:pt idx="1254">
                <c:v>132306</c:v>
              </c:pt>
              <c:pt idx="1255">
                <c:v>132400</c:v>
              </c:pt>
              <c:pt idx="1256">
                <c:v>132509</c:v>
              </c:pt>
              <c:pt idx="1257">
                <c:v>132603</c:v>
              </c:pt>
              <c:pt idx="1258">
                <c:v>132712</c:v>
              </c:pt>
              <c:pt idx="1259">
                <c:v>132806</c:v>
              </c:pt>
              <c:pt idx="1260">
                <c:v>132900</c:v>
              </c:pt>
              <c:pt idx="1261">
                <c:v>133009</c:v>
              </c:pt>
              <c:pt idx="1262">
                <c:v>133103</c:v>
              </c:pt>
              <c:pt idx="1263">
                <c:v>133212</c:v>
              </c:pt>
              <c:pt idx="1264">
                <c:v>133306</c:v>
              </c:pt>
              <c:pt idx="1265">
                <c:v>133400</c:v>
              </c:pt>
              <c:pt idx="1266">
                <c:v>133509</c:v>
              </c:pt>
              <c:pt idx="1267">
                <c:v>133603</c:v>
              </c:pt>
              <c:pt idx="1268">
                <c:v>133712</c:v>
              </c:pt>
              <c:pt idx="1269">
                <c:v>133806</c:v>
              </c:pt>
              <c:pt idx="1270">
                <c:v>133900</c:v>
              </c:pt>
              <c:pt idx="1271">
                <c:v>134009</c:v>
              </c:pt>
              <c:pt idx="1272">
                <c:v>134103</c:v>
              </c:pt>
              <c:pt idx="1273">
                <c:v>134212</c:v>
              </c:pt>
              <c:pt idx="1274">
                <c:v>134306</c:v>
              </c:pt>
              <c:pt idx="1275">
                <c:v>134400</c:v>
              </c:pt>
              <c:pt idx="1276">
                <c:v>134509</c:v>
              </c:pt>
              <c:pt idx="1277">
                <c:v>134603</c:v>
              </c:pt>
              <c:pt idx="1278">
                <c:v>134712</c:v>
              </c:pt>
              <c:pt idx="1279">
                <c:v>134806</c:v>
              </c:pt>
              <c:pt idx="1280">
                <c:v>134900</c:v>
              </c:pt>
              <c:pt idx="1281">
                <c:v>135009</c:v>
              </c:pt>
              <c:pt idx="1282">
                <c:v>135103</c:v>
              </c:pt>
              <c:pt idx="1283">
                <c:v>135212</c:v>
              </c:pt>
              <c:pt idx="1284">
                <c:v>135306</c:v>
              </c:pt>
              <c:pt idx="1285">
                <c:v>135400</c:v>
              </c:pt>
              <c:pt idx="1286">
                <c:v>135509</c:v>
              </c:pt>
              <c:pt idx="1287">
                <c:v>135603</c:v>
              </c:pt>
              <c:pt idx="1288">
                <c:v>135712</c:v>
              </c:pt>
              <c:pt idx="1289">
                <c:v>135806</c:v>
              </c:pt>
              <c:pt idx="1290">
                <c:v>135900</c:v>
              </c:pt>
              <c:pt idx="1291">
                <c:v>136009</c:v>
              </c:pt>
              <c:pt idx="1292">
                <c:v>136103</c:v>
              </c:pt>
              <c:pt idx="1293">
                <c:v>136212</c:v>
              </c:pt>
              <c:pt idx="1294">
                <c:v>136306</c:v>
              </c:pt>
              <c:pt idx="1295">
                <c:v>136400</c:v>
              </c:pt>
              <c:pt idx="1296">
                <c:v>136509</c:v>
              </c:pt>
              <c:pt idx="1297">
                <c:v>136603</c:v>
              </c:pt>
              <c:pt idx="1298">
                <c:v>136712</c:v>
              </c:pt>
              <c:pt idx="1299">
                <c:v>136806</c:v>
              </c:pt>
              <c:pt idx="1300">
                <c:v>136900</c:v>
              </c:pt>
              <c:pt idx="1301">
                <c:v>137009</c:v>
              </c:pt>
              <c:pt idx="1302">
                <c:v>137103</c:v>
              </c:pt>
              <c:pt idx="1303">
                <c:v>137212</c:v>
              </c:pt>
              <c:pt idx="1304">
                <c:v>137306</c:v>
              </c:pt>
              <c:pt idx="1305">
                <c:v>137400</c:v>
              </c:pt>
              <c:pt idx="1306">
                <c:v>137509</c:v>
              </c:pt>
              <c:pt idx="1307">
                <c:v>137603</c:v>
              </c:pt>
              <c:pt idx="1308">
                <c:v>137712</c:v>
              </c:pt>
              <c:pt idx="1309">
                <c:v>137806</c:v>
              </c:pt>
              <c:pt idx="1310">
                <c:v>137900</c:v>
              </c:pt>
              <c:pt idx="1311">
                <c:v>138009</c:v>
              </c:pt>
              <c:pt idx="1312">
                <c:v>138103</c:v>
              </c:pt>
              <c:pt idx="1313">
                <c:v>138212</c:v>
              </c:pt>
              <c:pt idx="1314">
                <c:v>138306</c:v>
              </c:pt>
              <c:pt idx="1315">
                <c:v>138400</c:v>
              </c:pt>
              <c:pt idx="1316">
                <c:v>138509</c:v>
              </c:pt>
              <c:pt idx="1317">
                <c:v>138603</c:v>
              </c:pt>
              <c:pt idx="1318">
                <c:v>138712</c:v>
              </c:pt>
              <c:pt idx="1319">
                <c:v>138806</c:v>
              </c:pt>
              <c:pt idx="1320">
                <c:v>138900</c:v>
              </c:pt>
              <c:pt idx="1321">
                <c:v>139009</c:v>
              </c:pt>
              <c:pt idx="1322">
                <c:v>139103</c:v>
              </c:pt>
              <c:pt idx="1323">
                <c:v>139212</c:v>
              </c:pt>
              <c:pt idx="1324">
                <c:v>139306</c:v>
              </c:pt>
              <c:pt idx="1325">
                <c:v>139400</c:v>
              </c:pt>
              <c:pt idx="1326">
                <c:v>139509</c:v>
              </c:pt>
              <c:pt idx="1327">
                <c:v>139603</c:v>
              </c:pt>
              <c:pt idx="1328">
                <c:v>139712</c:v>
              </c:pt>
              <c:pt idx="1329">
                <c:v>139806</c:v>
              </c:pt>
              <c:pt idx="1330">
                <c:v>139900</c:v>
              </c:pt>
              <c:pt idx="1331">
                <c:v>140009</c:v>
              </c:pt>
              <c:pt idx="1332">
                <c:v>140103</c:v>
              </c:pt>
              <c:pt idx="1333">
                <c:v>140212</c:v>
              </c:pt>
              <c:pt idx="1334">
                <c:v>140306</c:v>
              </c:pt>
              <c:pt idx="1335">
                <c:v>140400</c:v>
              </c:pt>
              <c:pt idx="1336">
                <c:v>140509</c:v>
              </c:pt>
              <c:pt idx="1337">
                <c:v>140603</c:v>
              </c:pt>
              <c:pt idx="1338">
                <c:v>140712</c:v>
              </c:pt>
              <c:pt idx="1339">
                <c:v>140806</c:v>
              </c:pt>
              <c:pt idx="1340">
                <c:v>140900</c:v>
              </c:pt>
              <c:pt idx="1341">
                <c:v>141009</c:v>
              </c:pt>
              <c:pt idx="1342">
                <c:v>141103</c:v>
              </c:pt>
              <c:pt idx="1343">
                <c:v>141212</c:v>
              </c:pt>
              <c:pt idx="1344">
                <c:v>141306</c:v>
              </c:pt>
              <c:pt idx="1345">
                <c:v>141400</c:v>
              </c:pt>
              <c:pt idx="1346">
                <c:v>141509</c:v>
              </c:pt>
              <c:pt idx="1347">
                <c:v>141603</c:v>
              </c:pt>
              <c:pt idx="1348">
                <c:v>141712</c:v>
              </c:pt>
              <c:pt idx="1349">
                <c:v>141806</c:v>
              </c:pt>
              <c:pt idx="1350">
                <c:v>141900</c:v>
              </c:pt>
              <c:pt idx="1351">
                <c:v>142009</c:v>
              </c:pt>
              <c:pt idx="1352">
                <c:v>142103</c:v>
              </c:pt>
              <c:pt idx="1353">
                <c:v>142212</c:v>
              </c:pt>
              <c:pt idx="1354">
                <c:v>142306</c:v>
              </c:pt>
              <c:pt idx="1355">
                <c:v>142400</c:v>
              </c:pt>
              <c:pt idx="1356">
                <c:v>142509</c:v>
              </c:pt>
              <c:pt idx="1357">
                <c:v>142603</c:v>
              </c:pt>
              <c:pt idx="1358">
                <c:v>142712</c:v>
              </c:pt>
              <c:pt idx="1359">
                <c:v>142806</c:v>
              </c:pt>
              <c:pt idx="1360">
                <c:v>142900</c:v>
              </c:pt>
              <c:pt idx="1361">
                <c:v>143009</c:v>
              </c:pt>
              <c:pt idx="1362">
                <c:v>143103</c:v>
              </c:pt>
              <c:pt idx="1363">
                <c:v>143212</c:v>
              </c:pt>
              <c:pt idx="1364">
                <c:v>143306</c:v>
              </c:pt>
              <c:pt idx="1365">
                <c:v>143400</c:v>
              </c:pt>
              <c:pt idx="1366">
                <c:v>143509</c:v>
              </c:pt>
              <c:pt idx="1367">
                <c:v>143603</c:v>
              </c:pt>
              <c:pt idx="1368">
                <c:v>143712</c:v>
              </c:pt>
              <c:pt idx="1369">
                <c:v>143806</c:v>
              </c:pt>
              <c:pt idx="1370">
                <c:v>143900</c:v>
              </c:pt>
              <c:pt idx="1371">
                <c:v>144009</c:v>
              </c:pt>
              <c:pt idx="1372">
                <c:v>144103</c:v>
              </c:pt>
              <c:pt idx="1373">
                <c:v>144212</c:v>
              </c:pt>
              <c:pt idx="1374">
                <c:v>144306</c:v>
              </c:pt>
              <c:pt idx="1375">
                <c:v>144400</c:v>
              </c:pt>
              <c:pt idx="1376">
                <c:v>144509</c:v>
              </c:pt>
              <c:pt idx="1377">
                <c:v>144603</c:v>
              </c:pt>
              <c:pt idx="1378">
                <c:v>144712</c:v>
              </c:pt>
              <c:pt idx="1379">
                <c:v>144806</c:v>
              </c:pt>
              <c:pt idx="1380">
                <c:v>144900</c:v>
              </c:pt>
              <c:pt idx="1381">
                <c:v>145009</c:v>
              </c:pt>
              <c:pt idx="1382">
                <c:v>145103</c:v>
              </c:pt>
              <c:pt idx="1383">
                <c:v>145212</c:v>
              </c:pt>
              <c:pt idx="1384">
                <c:v>145306</c:v>
              </c:pt>
              <c:pt idx="1385">
                <c:v>145400</c:v>
              </c:pt>
              <c:pt idx="1386">
                <c:v>145509</c:v>
              </c:pt>
              <c:pt idx="1387">
                <c:v>145603</c:v>
              </c:pt>
              <c:pt idx="1388">
                <c:v>145712</c:v>
              </c:pt>
              <c:pt idx="1389">
                <c:v>145806</c:v>
              </c:pt>
              <c:pt idx="1390">
                <c:v>145900</c:v>
              </c:pt>
              <c:pt idx="1391">
                <c:v>146009</c:v>
              </c:pt>
              <c:pt idx="1392">
                <c:v>146103</c:v>
              </c:pt>
              <c:pt idx="1393">
                <c:v>146212</c:v>
              </c:pt>
              <c:pt idx="1394">
                <c:v>146306</c:v>
              </c:pt>
              <c:pt idx="1395">
                <c:v>146400</c:v>
              </c:pt>
              <c:pt idx="1396">
                <c:v>146509</c:v>
              </c:pt>
              <c:pt idx="1397">
                <c:v>146603</c:v>
              </c:pt>
              <c:pt idx="1398">
                <c:v>146712</c:v>
              </c:pt>
              <c:pt idx="1399">
                <c:v>146806</c:v>
              </c:pt>
              <c:pt idx="1400">
                <c:v>146900</c:v>
              </c:pt>
              <c:pt idx="1401">
                <c:v>147009</c:v>
              </c:pt>
              <c:pt idx="1402">
                <c:v>147103</c:v>
              </c:pt>
              <c:pt idx="1403">
                <c:v>147212</c:v>
              </c:pt>
              <c:pt idx="1404">
                <c:v>147306</c:v>
              </c:pt>
              <c:pt idx="1405">
                <c:v>147400</c:v>
              </c:pt>
              <c:pt idx="1406">
                <c:v>147509</c:v>
              </c:pt>
              <c:pt idx="1407">
                <c:v>147603</c:v>
              </c:pt>
              <c:pt idx="1408">
                <c:v>147712</c:v>
              </c:pt>
              <c:pt idx="1409">
                <c:v>147806</c:v>
              </c:pt>
              <c:pt idx="1410">
                <c:v>147900</c:v>
              </c:pt>
              <c:pt idx="1411">
                <c:v>148009</c:v>
              </c:pt>
              <c:pt idx="1412">
                <c:v>148103</c:v>
              </c:pt>
              <c:pt idx="1413">
                <c:v>148212</c:v>
              </c:pt>
              <c:pt idx="1414">
                <c:v>148306</c:v>
              </c:pt>
              <c:pt idx="1415">
                <c:v>148400</c:v>
              </c:pt>
              <c:pt idx="1416">
                <c:v>148509</c:v>
              </c:pt>
              <c:pt idx="1417">
                <c:v>148603</c:v>
              </c:pt>
              <c:pt idx="1418">
                <c:v>148712</c:v>
              </c:pt>
              <c:pt idx="1419">
                <c:v>148806</c:v>
              </c:pt>
              <c:pt idx="1420">
                <c:v>148900</c:v>
              </c:pt>
              <c:pt idx="1421">
                <c:v>149009</c:v>
              </c:pt>
              <c:pt idx="1422">
                <c:v>149103</c:v>
              </c:pt>
              <c:pt idx="1423">
                <c:v>149212</c:v>
              </c:pt>
              <c:pt idx="1424">
                <c:v>149306</c:v>
              </c:pt>
              <c:pt idx="1425">
                <c:v>149400</c:v>
              </c:pt>
              <c:pt idx="1426">
                <c:v>149509</c:v>
              </c:pt>
              <c:pt idx="1427">
                <c:v>149603</c:v>
              </c:pt>
              <c:pt idx="1428">
                <c:v>149712</c:v>
              </c:pt>
              <c:pt idx="1429">
                <c:v>149806</c:v>
              </c:pt>
              <c:pt idx="1430">
                <c:v>149900</c:v>
              </c:pt>
              <c:pt idx="1431">
                <c:v>150009</c:v>
              </c:pt>
              <c:pt idx="1432">
                <c:v>150103</c:v>
              </c:pt>
              <c:pt idx="1433">
                <c:v>150212</c:v>
              </c:pt>
              <c:pt idx="1434">
                <c:v>150306</c:v>
              </c:pt>
              <c:pt idx="1435">
                <c:v>150400</c:v>
              </c:pt>
              <c:pt idx="1436">
                <c:v>150509</c:v>
              </c:pt>
              <c:pt idx="1437">
                <c:v>150603</c:v>
              </c:pt>
              <c:pt idx="1438">
                <c:v>150712</c:v>
              </c:pt>
              <c:pt idx="1439">
                <c:v>150806</c:v>
              </c:pt>
              <c:pt idx="1440">
                <c:v>150900</c:v>
              </c:pt>
              <c:pt idx="1441">
                <c:v>151009</c:v>
              </c:pt>
              <c:pt idx="1442">
                <c:v>151103</c:v>
              </c:pt>
              <c:pt idx="1443">
                <c:v>151212</c:v>
              </c:pt>
              <c:pt idx="1444">
                <c:v>151306</c:v>
              </c:pt>
              <c:pt idx="1445">
                <c:v>151400</c:v>
              </c:pt>
              <c:pt idx="1446">
                <c:v>151509</c:v>
              </c:pt>
              <c:pt idx="1447">
                <c:v>151603</c:v>
              </c:pt>
              <c:pt idx="1448">
                <c:v>151712</c:v>
              </c:pt>
              <c:pt idx="1449">
                <c:v>151806</c:v>
              </c:pt>
              <c:pt idx="1450">
                <c:v>151900</c:v>
              </c:pt>
              <c:pt idx="1451">
                <c:v>152009</c:v>
              </c:pt>
              <c:pt idx="1452">
                <c:v>152103</c:v>
              </c:pt>
              <c:pt idx="1453">
                <c:v>152212</c:v>
              </c:pt>
              <c:pt idx="1454">
                <c:v>152306</c:v>
              </c:pt>
              <c:pt idx="1455">
                <c:v>152400</c:v>
              </c:pt>
              <c:pt idx="1456">
                <c:v>152509</c:v>
              </c:pt>
              <c:pt idx="1457">
                <c:v>152603</c:v>
              </c:pt>
              <c:pt idx="1458">
                <c:v>152712</c:v>
              </c:pt>
              <c:pt idx="1459">
                <c:v>152806</c:v>
              </c:pt>
              <c:pt idx="1460">
                <c:v>152900</c:v>
              </c:pt>
              <c:pt idx="1461">
                <c:v>153009</c:v>
              </c:pt>
              <c:pt idx="1462">
                <c:v>153103</c:v>
              </c:pt>
              <c:pt idx="1463">
                <c:v>153212</c:v>
              </c:pt>
              <c:pt idx="1464">
                <c:v>153306</c:v>
              </c:pt>
              <c:pt idx="1465">
                <c:v>153400</c:v>
              </c:pt>
              <c:pt idx="1466">
                <c:v>153509</c:v>
              </c:pt>
              <c:pt idx="1467">
                <c:v>153603</c:v>
              </c:pt>
              <c:pt idx="1468">
                <c:v>153712</c:v>
              </c:pt>
              <c:pt idx="1469">
                <c:v>153806</c:v>
              </c:pt>
              <c:pt idx="1470">
                <c:v>153900</c:v>
              </c:pt>
              <c:pt idx="1471">
                <c:v>154009</c:v>
              </c:pt>
              <c:pt idx="1472">
                <c:v>154103</c:v>
              </c:pt>
              <c:pt idx="1473">
                <c:v>154212</c:v>
              </c:pt>
              <c:pt idx="1474">
                <c:v>154306</c:v>
              </c:pt>
              <c:pt idx="1475">
                <c:v>154400</c:v>
              </c:pt>
              <c:pt idx="1476">
                <c:v>154509</c:v>
              </c:pt>
              <c:pt idx="1477">
                <c:v>154603</c:v>
              </c:pt>
              <c:pt idx="1478">
                <c:v>154712</c:v>
              </c:pt>
              <c:pt idx="1479">
                <c:v>154806</c:v>
              </c:pt>
              <c:pt idx="1480">
                <c:v>154900</c:v>
              </c:pt>
              <c:pt idx="1481">
                <c:v>155009</c:v>
              </c:pt>
              <c:pt idx="1482">
                <c:v>155103</c:v>
              </c:pt>
              <c:pt idx="1483">
                <c:v>155212</c:v>
              </c:pt>
              <c:pt idx="1484">
                <c:v>155306</c:v>
              </c:pt>
              <c:pt idx="1485">
                <c:v>155400</c:v>
              </c:pt>
              <c:pt idx="1486">
                <c:v>155509</c:v>
              </c:pt>
              <c:pt idx="1487">
                <c:v>155603</c:v>
              </c:pt>
              <c:pt idx="1488">
                <c:v>155712</c:v>
              </c:pt>
              <c:pt idx="1489">
                <c:v>155806</c:v>
              </c:pt>
              <c:pt idx="1490">
                <c:v>155900</c:v>
              </c:pt>
              <c:pt idx="1491">
                <c:v>156009</c:v>
              </c:pt>
              <c:pt idx="1492">
                <c:v>156103</c:v>
              </c:pt>
              <c:pt idx="1493">
                <c:v>156212</c:v>
              </c:pt>
              <c:pt idx="1494">
                <c:v>156306</c:v>
              </c:pt>
              <c:pt idx="1495">
                <c:v>156400</c:v>
              </c:pt>
              <c:pt idx="1496">
                <c:v>156509</c:v>
              </c:pt>
              <c:pt idx="1497">
                <c:v>156603</c:v>
              </c:pt>
              <c:pt idx="1498">
                <c:v>156712</c:v>
              </c:pt>
              <c:pt idx="1499">
                <c:v>156806</c:v>
              </c:pt>
              <c:pt idx="1500">
                <c:v>156900</c:v>
              </c:pt>
              <c:pt idx="1501">
                <c:v>157009</c:v>
              </c:pt>
              <c:pt idx="1502">
                <c:v>157103</c:v>
              </c:pt>
              <c:pt idx="1503">
                <c:v>157212</c:v>
              </c:pt>
              <c:pt idx="1504">
                <c:v>157306</c:v>
              </c:pt>
              <c:pt idx="1505">
                <c:v>157400</c:v>
              </c:pt>
              <c:pt idx="1506">
                <c:v>157509</c:v>
              </c:pt>
              <c:pt idx="1507">
                <c:v>157603</c:v>
              </c:pt>
              <c:pt idx="1508">
                <c:v>157712</c:v>
              </c:pt>
              <c:pt idx="1509">
                <c:v>157806</c:v>
              </c:pt>
              <c:pt idx="1510">
                <c:v>157900</c:v>
              </c:pt>
              <c:pt idx="1511">
                <c:v>158009</c:v>
              </c:pt>
              <c:pt idx="1512">
                <c:v>158103</c:v>
              </c:pt>
              <c:pt idx="1513">
                <c:v>158212</c:v>
              </c:pt>
              <c:pt idx="1514">
                <c:v>158306</c:v>
              </c:pt>
              <c:pt idx="1515">
                <c:v>158400</c:v>
              </c:pt>
              <c:pt idx="1516">
                <c:v>158509</c:v>
              </c:pt>
              <c:pt idx="1517">
                <c:v>158603</c:v>
              </c:pt>
              <c:pt idx="1518">
                <c:v>158712</c:v>
              </c:pt>
              <c:pt idx="1519">
                <c:v>158806</c:v>
              </c:pt>
              <c:pt idx="1520">
                <c:v>158900</c:v>
              </c:pt>
              <c:pt idx="1521">
                <c:v>159009</c:v>
              </c:pt>
              <c:pt idx="1522">
                <c:v>159103</c:v>
              </c:pt>
              <c:pt idx="1523">
                <c:v>159212</c:v>
              </c:pt>
              <c:pt idx="1524">
                <c:v>159306</c:v>
              </c:pt>
              <c:pt idx="1525">
                <c:v>159400</c:v>
              </c:pt>
              <c:pt idx="1526">
                <c:v>159509</c:v>
              </c:pt>
              <c:pt idx="1527">
                <c:v>159603</c:v>
              </c:pt>
              <c:pt idx="1528">
                <c:v>159712</c:v>
              </c:pt>
              <c:pt idx="1529">
                <c:v>159806</c:v>
              </c:pt>
              <c:pt idx="1530">
                <c:v>159900</c:v>
              </c:pt>
              <c:pt idx="1531">
                <c:v>160009</c:v>
              </c:pt>
              <c:pt idx="1532">
                <c:v>160103</c:v>
              </c:pt>
              <c:pt idx="1533">
                <c:v>160212</c:v>
              </c:pt>
              <c:pt idx="1534">
                <c:v>160306</c:v>
              </c:pt>
              <c:pt idx="1535">
                <c:v>160400</c:v>
              </c:pt>
              <c:pt idx="1536">
                <c:v>160509</c:v>
              </c:pt>
              <c:pt idx="1537">
                <c:v>160603</c:v>
              </c:pt>
              <c:pt idx="1538">
                <c:v>160712</c:v>
              </c:pt>
              <c:pt idx="1539">
                <c:v>160806</c:v>
              </c:pt>
              <c:pt idx="1540">
                <c:v>160900</c:v>
              </c:pt>
              <c:pt idx="1541">
                <c:v>161009</c:v>
              </c:pt>
              <c:pt idx="1542">
                <c:v>161103</c:v>
              </c:pt>
              <c:pt idx="1543">
                <c:v>161212</c:v>
              </c:pt>
              <c:pt idx="1544">
                <c:v>161306</c:v>
              </c:pt>
              <c:pt idx="1545">
                <c:v>161400</c:v>
              </c:pt>
              <c:pt idx="1546">
                <c:v>161509</c:v>
              </c:pt>
              <c:pt idx="1547">
                <c:v>161603</c:v>
              </c:pt>
              <c:pt idx="1548">
                <c:v>161712</c:v>
              </c:pt>
              <c:pt idx="1549">
                <c:v>161806</c:v>
              </c:pt>
              <c:pt idx="1550">
                <c:v>161900</c:v>
              </c:pt>
              <c:pt idx="1551">
                <c:v>162009</c:v>
              </c:pt>
              <c:pt idx="1552">
                <c:v>162103</c:v>
              </c:pt>
              <c:pt idx="1553">
                <c:v>162212</c:v>
              </c:pt>
              <c:pt idx="1554">
                <c:v>162306</c:v>
              </c:pt>
              <c:pt idx="1555">
                <c:v>162400</c:v>
              </c:pt>
              <c:pt idx="1556">
                <c:v>162509</c:v>
              </c:pt>
              <c:pt idx="1557">
                <c:v>162603</c:v>
              </c:pt>
              <c:pt idx="1558">
                <c:v>162712</c:v>
              </c:pt>
              <c:pt idx="1559">
                <c:v>162806</c:v>
              </c:pt>
              <c:pt idx="1560">
                <c:v>162900</c:v>
              </c:pt>
              <c:pt idx="1561">
                <c:v>163009</c:v>
              </c:pt>
              <c:pt idx="1562">
                <c:v>163103</c:v>
              </c:pt>
              <c:pt idx="1563">
                <c:v>163212</c:v>
              </c:pt>
              <c:pt idx="1564">
                <c:v>163306</c:v>
              </c:pt>
              <c:pt idx="1565">
                <c:v>163400</c:v>
              </c:pt>
              <c:pt idx="1566">
                <c:v>163509</c:v>
              </c:pt>
              <c:pt idx="1567">
                <c:v>163603</c:v>
              </c:pt>
              <c:pt idx="1568">
                <c:v>163712</c:v>
              </c:pt>
              <c:pt idx="1569">
                <c:v>163806</c:v>
              </c:pt>
              <c:pt idx="1570">
                <c:v>163900</c:v>
              </c:pt>
              <c:pt idx="1571">
                <c:v>164009</c:v>
              </c:pt>
              <c:pt idx="1572">
                <c:v>164103</c:v>
              </c:pt>
              <c:pt idx="1573">
                <c:v>164212</c:v>
              </c:pt>
              <c:pt idx="1574">
                <c:v>164306</c:v>
              </c:pt>
              <c:pt idx="1575">
                <c:v>164400</c:v>
              </c:pt>
              <c:pt idx="1576">
                <c:v>164509</c:v>
              </c:pt>
              <c:pt idx="1577">
                <c:v>164603</c:v>
              </c:pt>
              <c:pt idx="1578">
                <c:v>164712</c:v>
              </c:pt>
              <c:pt idx="1579">
                <c:v>164806</c:v>
              </c:pt>
              <c:pt idx="1580">
                <c:v>164900</c:v>
              </c:pt>
              <c:pt idx="1581">
                <c:v>165009</c:v>
              </c:pt>
              <c:pt idx="1582">
                <c:v>165103</c:v>
              </c:pt>
              <c:pt idx="1583">
                <c:v>165212</c:v>
              </c:pt>
              <c:pt idx="1584">
                <c:v>165306</c:v>
              </c:pt>
              <c:pt idx="1585">
                <c:v>165400</c:v>
              </c:pt>
              <c:pt idx="1586">
                <c:v>165509</c:v>
              </c:pt>
              <c:pt idx="1587">
                <c:v>165603</c:v>
              </c:pt>
              <c:pt idx="1588">
                <c:v>165712</c:v>
              </c:pt>
              <c:pt idx="1589">
                <c:v>165806</c:v>
              </c:pt>
              <c:pt idx="1590">
                <c:v>165900</c:v>
              </c:pt>
              <c:pt idx="1591">
                <c:v>166009</c:v>
              </c:pt>
              <c:pt idx="1592">
                <c:v>166103</c:v>
              </c:pt>
              <c:pt idx="1593">
                <c:v>166212</c:v>
              </c:pt>
              <c:pt idx="1594">
                <c:v>166306</c:v>
              </c:pt>
              <c:pt idx="1595">
                <c:v>166400</c:v>
              </c:pt>
              <c:pt idx="1596">
                <c:v>166509</c:v>
              </c:pt>
              <c:pt idx="1597">
                <c:v>166603</c:v>
              </c:pt>
              <c:pt idx="1598">
                <c:v>166712</c:v>
              </c:pt>
              <c:pt idx="1599">
                <c:v>166806</c:v>
              </c:pt>
              <c:pt idx="1600">
                <c:v>166900</c:v>
              </c:pt>
              <c:pt idx="1601">
                <c:v>167009</c:v>
              </c:pt>
              <c:pt idx="1602">
                <c:v>167103</c:v>
              </c:pt>
              <c:pt idx="1603">
                <c:v>167212</c:v>
              </c:pt>
              <c:pt idx="1604">
                <c:v>167306</c:v>
              </c:pt>
              <c:pt idx="1605">
                <c:v>167400</c:v>
              </c:pt>
              <c:pt idx="1606">
                <c:v>167509</c:v>
              </c:pt>
              <c:pt idx="1607">
                <c:v>167603</c:v>
              </c:pt>
              <c:pt idx="1608">
                <c:v>167712</c:v>
              </c:pt>
              <c:pt idx="1609">
                <c:v>167806</c:v>
              </c:pt>
              <c:pt idx="1610">
                <c:v>167900</c:v>
              </c:pt>
              <c:pt idx="1611">
                <c:v>168009</c:v>
              </c:pt>
              <c:pt idx="1612">
                <c:v>168103</c:v>
              </c:pt>
              <c:pt idx="1613">
                <c:v>168212</c:v>
              </c:pt>
              <c:pt idx="1614">
                <c:v>168306</c:v>
              </c:pt>
              <c:pt idx="1615">
                <c:v>168400</c:v>
              </c:pt>
              <c:pt idx="1616">
                <c:v>168509</c:v>
              </c:pt>
              <c:pt idx="1617">
                <c:v>168603</c:v>
              </c:pt>
              <c:pt idx="1618">
                <c:v>168712</c:v>
              </c:pt>
              <c:pt idx="1619">
                <c:v>168806</c:v>
              </c:pt>
              <c:pt idx="1620">
                <c:v>168900</c:v>
              </c:pt>
              <c:pt idx="1621">
                <c:v>169009</c:v>
              </c:pt>
              <c:pt idx="1622">
                <c:v>169103</c:v>
              </c:pt>
              <c:pt idx="1623">
                <c:v>169212</c:v>
              </c:pt>
              <c:pt idx="1624">
                <c:v>169306</c:v>
              </c:pt>
              <c:pt idx="1625">
                <c:v>169400</c:v>
              </c:pt>
              <c:pt idx="1626">
                <c:v>169509</c:v>
              </c:pt>
              <c:pt idx="1627">
                <c:v>169603</c:v>
              </c:pt>
              <c:pt idx="1628">
                <c:v>169712</c:v>
              </c:pt>
              <c:pt idx="1629">
                <c:v>169806</c:v>
              </c:pt>
              <c:pt idx="1630">
                <c:v>169900</c:v>
              </c:pt>
              <c:pt idx="1631">
                <c:v>170009</c:v>
              </c:pt>
              <c:pt idx="1632">
                <c:v>170103</c:v>
              </c:pt>
              <c:pt idx="1633">
                <c:v>170212</c:v>
              </c:pt>
              <c:pt idx="1634">
                <c:v>170306</c:v>
              </c:pt>
              <c:pt idx="1635">
                <c:v>170400</c:v>
              </c:pt>
              <c:pt idx="1636">
                <c:v>170509</c:v>
              </c:pt>
              <c:pt idx="1637">
                <c:v>170603</c:v>
              </c:pt>
              <c:pt idx="1638">
                <c:v>170712</c:v>
              </c:pt>
              <c:pt idx="1639">
                <c:v>170806</c:v>
              </c:pt>
              <c:pt idx="1640">
                <c:v>170900</c:v>
              </c:pt>
              <c:pt idx="1641">
                <c:v>171009</c:v>
              </c:pt>
              <c:pt idx="1642">
                <c:v>171103</c:v>
              </c:pt>
              <c:pt idx="1643">
                <c:v>171212</c:v>
              </c:pt>
              <c:pt idx="1644">
                <c:v>171306</c:v>
              </c:pt>
              <c:pt idx="1645">
                <c:v>171400</c:v>
              </c:pt>
              <c:pt idx="1646">
                <c:v>171509</c:v>
              </c:pt>
              <c:pt idx="1647">
                <c:v>171603</c:v>
              </c:pt>
              <c:pt idx="1648">
                <c:v>171712</c:v>
              </c:pt>
              <c:pt idx="1649">
                <c:v>171806</c:v>
              </c:pt>
              <c:pt idx="1650">
                <c:v>171900</c:v>
              </c:pt>
              <c:pt idx="1651">
                <c:v>172009</c:v>
              </c:pt>
              <c:pt idx="1652">
                <c:v>172103</c:v>
              </c:pt>
              <c:pt idx="1653">
                <c:v>172212</c:v>
              </c:pt>
              <c:pt idx="1654">
                <c:v>172306</c:v>
              </c:pt>
              <c:pt idx="1655">
                <c:v>172400</c:v>
              </c:pt>
              <c:pt idx="1656">
                <c:v>172509</c:v>
              </c:pt>
              <c:pt idx="1657">
                <c:v>172603</c:v>
              </c:pt>
              <c:pt idx="1658">
                <c:v>172712</c:v>
              </c:pt>
              <c:pt idx="1659">
                <c:v>172806</c:v>
              </c:pt>
              <c:pt idx="1660">
                <c:v>172900</c:v>
              </c:pt>
              <c:pt idx="1661">
                <c:v>173009</c:v>
              </c:pt>
              <c:pt idx="1662">
                <c:v>173103</c:v>
              </c:pt>
              <c:pt idx="1663">
                <c:v>173212</c:v>
              </c:pt>
              <c:pt idx="1664">
                <c:v>173306</c:v>
              </c:pt>
              <c:pt idx="1665">
                <c:v>173400</c:v>
              </c:pt>
              <c:pt idx="1666">
                <c:v>173509</c:v>
              </c:pt>
              <c:pt idx="1667">
                <c:v>173603</c:v>
              </c:pt>
              <c:pt idx="1668">
                <c:v>173712</c:v>
              </c:pt>
              <c:pt idx="1669">
                <c:v>173806</c:v>
              </c:pt>
              <c:pt idx="1670">
                <c:v>173900</c:v>
              </c:pt>
              <c:pt idx="1671">
                <c:v>174009</c:v>
              </c:pt>
              <c:pt idx="1672">
                <c:v>174103</c:v>
              </c:pt>
              <c:pt idx="1673">
                <c:v>174212</c:v>
              </c:pt>
              <c:pt idx="1674">
                <c:v>174306</c:v>
              </c:pt>
              <c:pt idx="1675">
                <c:v>174400</c:v>
              </c:pt>
              <c:pt idx="1676">
                <c:v>174509</c:v>
              </c:pt>
              <c:pt idx="1677">
                <c:v>174603</c:v>
              </c:pt>
              <c:pt idx="1678">
                <c:v>174712</c:v>
              </c:pt>
              <c:pt idx="1679">
                <c:v>174806</c:v>
              </c:pt>
              <c:pt idx="1680">
                <c:v>174900</c:v>
              </c:pt>
              <c:pt idx="1681">
                <c:v>175009</c:v>
              </c:pt>
              <c:pt idx="1682">
                <c:v>175103</c:v>
              </c:pt>
              <c:pt idx="1683">
                <c:v>175212</c:v>
              </c:pt>
              <c:pt idx="1684">
                <c:v>175306</c:v>
              </c:pt>
              <c:pt idx="1685">
                <c:v>175400</c:v>
              </c:pt>
              <c:pt idx="1686">
                <c:v>175509</c:v>
              </c:pt>
              <c:pt idx="1687">
                <c:v>175603</c:v>
              </c:pt>
              <c:pt idx="1688">
                <c:v>175712</c:v>
              </c:pt>
              <c:pt idx="1689">
                <c:v>175806</c:v>
              </c:pt>
              <c:pt idx="1690">
                <c:v>175900</c:v>
              </c:pt>
              <c:pt idx="1691">
                <c:v>176009</c:v>
              </c:pt>
              <c:pt idx="1692">
                <c:v>176103</c:v>
              </c:pt>
              <c:pt idx="1693">
                <c:v>176212</c:v>
              </c:pt>
              <c:pt idx="1694">
                <c:v>176306</c:v>
              </c:pt>
              <c:pt idx="1695">
                <c:v>176400</c:v>
              </c:pt>
              <c:pt idx="1696">
                <c:v>176509</c:v>
              </c:pt>
              <c:pt idx="1697">
                <c:v>176603</c:v>
              </c:pt>
              <c:pt idx="1698">
                <c:v>176712</c:v>
              </c:pt>
              <c:pt idx="1699">
                <c:v>176806</c:v>
              </c:pt>
              <c:pt idx="1700">
                <c:v>176900</c:v>
              </c:pt>
              <c:pt idx="1701">
                <c:v>177009</c:v>
              </c:pt>
              <c:pt idx="1702">
                <c:v>177103</c:v>
              </c:pt>
              <c:pt idx="1703">
                <c:v>177212</c:v>
              </c:pt>
              <c:pt idx="1704">
                <c:v>177306</c:v>
              </c:pt>
              <c:pt idx="1705">
                <c:v>177400</c:v>
              </c:pt>
              <c:pt idx="1706">
                <c:v>177509</c:v>
              </c:pt>
              <c:pt idx="1707">
                <c:v>177603</c:v>
              </c:pt>
              <c:pt idx="1708">
                <c:v>177712</c:v>
              </c:pt>
              <c:pt idx="1709">
                <c:v>177806</c:v>
              </c:pt>
              <c:pt idx="1710">
                <c:v>177900</c:v>
              </c:pt>
              <c:pt idx="1711">
                <c:v>178009</c:v>
              </c:pt>
              <c:pt idx="1712">
                <c:v>178103</c:v>
              </c:pt>
              <c:pt idx="1713">
                <c:v>178212</c:v>
              </c:pt>
              <c:pt idx="1714">
                <c:v>178306</c:v>
              </c:pt>
              <c:pt idx="1715">
                <c:v>178400</c:v>
              </c:pt>
              <c:pt idx="1716">
                <c:v>178509</c:v>
              </c:pt>
              <c:pt idx="1717">
                <c:v>178603</c:v>
              </c:pt>
              <c:pt idx="1718">
                <c:v>178712</c:v>
              </c:pt>
              <c:pt idx="1719">
                <c:v>178806</c:v>
              </c:pt>
              <c:pt idx="1720">
                <c:v>178900</c:v>
              </c:pt>
              <c:pt idx="1721">
                <c:v>179009</c:v>
              </c:pt>
              <c:pt idx="1722">
                <c:v>179103</c:v>
              </c:pt>
              <c:pt idx="1723">
                <c:v>179212</c:v>
              </c:pt>
              <c:pt idx="1724">
                <c:v>179306</c:v>
              </c:pt>
              <c:pt idx="1725">
                <c:v>179400</c:v>
              </c:pt>
              <c:pt idx="1726">
                <c:v>179509</c:v>
              </c:pt>
              <c:pt idx="1727">
                <c:v>179603</c:v>
              </c:pt>
              <c:pt idx="1728">
                <c:v>179712</c:v>
              </c:pt>
              <c:pt idx="1729">
                <c:v>179806</c:v>
              </c:pt>
              <c:pt idx="1730">
                <c:v>179900</c:v>
              </c:pt>
              <c:pt idx="1731">
                <c:v>180009</c:v>
              </c:pt>
              <c:pt idx="1732">
                <c:v>180103</c:v>
              </c:pt>
              <c:pt idx="1733">
                <c:v>180212</c:v>
              </c:pt>
              <c:pt idx="1734">
                <c:v>180306</c:v>
              </c:pt>
              <c:pt idx="1735">
                <c:v>180400</c:v>
              </c:pt>
              <c:pt idx="1736">
                <c:v>180509</c:v>
              </c:pt>
              <c:pt idx="1737">
                <c:v>180603</c:v>
              </c:pt>
              <c:pt idx="1738">
                <c:v>180712</c:v>
              </c:pt>
              <c:pt idx="1739">
                <c:v>180806</c:v>
              </c:pt>
              <c:pt idx="1740">
                <c:v>180900</c:v>
              </c:pt>
              <c:pt idx="1741">
                <c:v>181009</c:v>
              </c:pt>
              <c:pt idx="1742">
                <c:v>181103</c:v>
              </c:pt>
              <c:pt idx="1743">
                <c:v>181212</c:v>
              </c:pt>
              <c:pt idx="1744">
                <c:v>181306</c:v>
              </c:pt>
              <c:pt idx="1745">
                <c:v>181400</c:v>
              </c:pt>
              <c:pt idx="1746">
                <c:v>181509</c:v>
              </c:pt>
              <c:pt idx="1747">
                <c:v>181603</c:v>
              </c:pt>
              <c:pt idx="1748">
                <c:v>181712</c:v>
              </c:pt>
              <c:pt idx="1749">
                <c:v>181806</c:v>
              </c:pt>
              <c:pt idx="1750">
                <c:v>181900</c:v>
              </c:pt>
              <c:pt idx="1751">
                <c:v>182009</c:v>
              </c:pt>
              <c:pt idx="1752">
                <c:v>182103</c:v>
              </c:pt>
              <c:pt idx="1753">
                <c:v>182212</c:v>
              </c:pt>
              <c:pt idx="1754">
                <c:v>182306</c:v>
              </c:pt>
              <c:pt idx="1755">
                <c:v>182400</c:v>
              </c:pt>
              <c:pt idx="1756">
                <c:v>182509</c:v>
              </c:pt>
              <c:pt idx="1757">
                <c:v>182603</c:v>
              </c:pt>
              <c:pt idx="1758">
                <c:v>182712</c:v>
              </c:pt>
              <c:pt idx="1759">
                <c:v>182806</c:v>
              </c:pt>
              <c:pt idx="1760">
                <c:v>182900</c:v>
              </c:pt>
              <c:pt idx="1761">
                <c:v>183009</c:v>
              </c:pt>
              <c:pt idx="1762">
                <c:v>183103</c:v>
              </c:pt>
              <c:pt idx="1763">
                <c:v>183212</c:v>
              </c:pt>
              <c:pt idx="1764">
                <c:v>183306</c:v>
              </c:pt>
              <c:pt idx="1765">
                <c:v>183400</c:v>
              </c:pt>
              <c:pt idx="1766">
                <c:v>183509</c:v>
              </c:pt>
              <c:pt idx="1767">
                <c:v>183603</c:v>
              </c:pt>
              <c:pt idx="1768">
                <c:v>183712</c:v>
              </c:pt>
              <c:pt idx="1769">
                <c:v>183806</c:v>
              </c:pt>
              <c:pt idx="1770">
                <c:v>183900</c:v>
              </c:pt>
              <c:pt idx="1771">
                <c:v>184009</c:v>
              </c:pt>
              <c:pt idx="1772">
                <c:v>184103</c:v>
              </c:pt>
              <c:pt idx="1773">
                <c:v>184212</c:v>
              </c:pt>
              <c:pt idx="1774">
                <c:v>184306</c:v>
              </c:pt>
              <c:pt idx="1775">
                <c:v>184400</c:v>
              </c:pt>
              <c:pt idx="1776">
                <c:v>184509</c:v>
              </c:pt>
              <c:pt idx="1777">
                <c:v>184603</c:v>
              </c:pt>
              <c:pt idx="1778">
                <c:v>184712</c:v>
              </c:pt>
              <c:pt idx="1779">
                <c:v>184806</c:v>
              </c:pt>
              <c:pt idx="1780">
                <c:v>184900</c:v>
              </c:pt>
              <c:pt idx="1781">
                <c:v>185009</c:v>
              </c:pt>
              <c:pt idx="1782">
                <c:v>185103</c:v>
              </c:pt>
              <c:pt idx="1783">
                <c:v>185212</c:v>
              </c:pt>
              <c:pt idx="1784">
                <c:v>185306</c:v>
              </c:pt>
              <c:pt idx="1785">
                <c:v>185400</c:v>
              </c:pt>
              <c:pt idx="1786">
                <c:v>185509</c:v>
              </c:pt>
              <c:pt idx="1787">
                <c:v>185603</c:v>
              </c:pt>
              <c:pt idx="1788">
                <c:v>185712</c:v>
              </c:pt>
              <c:pt idx="1789">
                <c:v>185806</c:v>
              </c:pt>
              <c:pt idx="1790">
                <c:v>185900</c:v>
              </c:pt>
              <c:pt idx="1791">
                <c:v>186009</c:v>
              </c:pt>
              <c:pt idx="1792">
                <c:v>186103</c:v>
              </c:pt>
              <c:pt idx="1793">
                <c:v>186212</c:v>
              </c:pt>
              <c:pt idx="1794">
                <c:v>186306</c:v>
              </c:pt>
              <c:pt idx="1795">
                <c:v>186400</c:v>
              </c:pt>
              <c:pt idx="1796">
                <c:v>186509</c:v>
              </c:pt>
              <c:pt idx="1797">
                <c:v>186603</c:v>
              </c:pt>
              <c:pt idx="1798">
                <c:v>186712</c:v>
              </c:pt>
              <c:pt idx="1799">
                <c:v>186806</c:v>
              </c:pt>
              <c:pt idx="1800">
                <c:v>186900</c:v>
              </c:pt>
              <c:pt idx="1801">
                <c:v>187009</c:v>
              </c:pt>
              <c:pt idx="1802">
                <c:v>187103</c:v>
              </c:pt>
              <c:pt idx="1803">
                <c:v>187212</c:v>
              </c:pt>
              <c:pt idx="1804">
                <c:v>187306</c:v>
              </c:pt>
              <c:pt idx="1805">
                <c:v>187400</c:v>
              </c:pt>
              <c:pt idx="1806">
                <c:v>187509</c:v>
              </c:pt>
              <c:pt idx="1807">
                <c:v>187603</c:v>
              </c:pt>
              <c:pt idx="1808">
                <c:v>187712</c:v>
              </c:pt>
              <c:pt idx="1809">
                <c:v>187806</c:v>
              </c:pt>
              <c:pt idx="1810">
                <c:v>187900</c:v>
              </c:pt>
              <c:pt idx="1811">
                <c:v>188009</c:v>
              </c:pt>
              <c:pt idx="1812">
                <c:v>188103</c:v>
              </c:pt>
              <c:pt idx="1813">
                <c:v>188212</c:v>
              </c:pt>
              <c:pt idx="1814">
                <c:v>188306</c:v>
              </c:pt>
              <c:pt idx="1815">
                <c:v>188400</c:v>
              </c:pt>
              <c:pt idx="1816">
                <c:v>188509</c:v>
              </c:pt>
              <c:pt idx="1817">
                <c:v>188603</c:v>
              </c:pt>
              <c:pt idx="1818">
                <c:v>188712</c:v>
              </c:pt>
              <c:pt idx="1819">
                <c:v>188806</c:v>
              </c:pt>
              <c:pt idx="1820">
                <c:v>188900</c:v>
              </c:pt>
              <c:pt idx="1821">
                <c:v>189009</c:v>
              </c:pt>
              <c:pt idx="1822">
                <c:v>189103</c:v>
              </c:pt>
              <c:pt idx="1823">
                <c:v>189212</c:v>
              </c:pt>
              <c:pt idx="1824">
                <c:v>189306</c:v>
              </c:pt>
              <c:pt idx="1825">
                <c:v>189400</c:v>
              </c:pt>
              <c:pt idx="1826">
                <c:v>189509</c:v>
              </c:pt>
              <c:pt idx="1827">
                <c:v>189603</c:v>
              </c:pt>
              <c:pt idx="1828">
                <c:v>189712</c:v>
              </c:pt>
              <c:pt idx="1829">
                <c:v>189806</c:v>
              </c:pt>
              <c:pt idx="1830">
                <c:v>189900</c:v>
              </c:pt>
              <c:pt idx="1831">
                <c:v>190009</c:v>
              </c:pt>
              <c:pt idx="1832">
                <c:v>190103</c:v>
              </c:pt>
              <c:pt idx="1833">
                <c:v>190212</c:v>
              </c:pt>
              <c:pt idx="1834">
                <c:v>190306</c:v>
              </c:pt>
              <c:pt idx="1835">
                <c:v>190400</c:v>
              </c:pt>
              <c:pt idx="1836">
                <c:v>190509</c:v>
              </c:pt>
              <c:pt idx="1837">
                <c:v>190603</c:v>
              </c:pt>
              <c:pt idx="1838">
                <c:v>190712</c:v>
              </c:pt>
              <c:pt idx="1839">
                <c:v>190806</c:v>
              </c:pt>
              <c:pt idx="1840">
                <c:v>190900</c:v>
              </c:pt>
              <c:pt idx="1841">
                <c:v>191009</c:v>
              </c:pt>
              <c:pt idx="1842">
                <c:v>191103</c:v>
              </c:pt>
              <c:pt idx="1843">
                <c:v>191212</c:v>
              </c:pt>
              <c:pt idx="1844">
                <c:v>191306</c:v>
              </c:pt>
              <c:pt idx="1845">
                <c:v>191400</c:v>
              </c:pt>
              <c:pt idx="1846">
                <c:v>191509</c:v>
              </c:pt>
              <c:pt idx="1847">
                <c:v>191603</c:v>
              </c:pt>
              <c:pt idx="1848">
                <c:v>191712</c:v>
              </c:pt>
              <c:pt idx="1849">
                <c:v>191806</c:v>
              </c:pt>
              <c:pt idx="1850">
                <c:v>191900</c:v>
              </c:pt>
              <c:pt idx="1851">
                <c:v>192009</c:v>
              </c:pt>
              <c:pt idx="1852">
                <c:v>192103</c:v>
              </c:pt>
              <c:pt idx="1853">
                <c:v>192212</c:v>
              </c:pt>
              <c:pt idx="1854">
                <c:v>192306</c:v>
              </c:pt>
              <c:pt idx="1855">
                <c:v>192400</c:v>
              </c:pt>
              <c:pt idx="1856">
                <c:v>192509</c:v>
              </c:pt>
              <c:pt idx="1857">
                <c:v>192603</c:v>
              </c:pt>
              <c:pt idx="1858">
                <c:v>192712</c:v>
              </c:pt>
              <c:pt idx="1859">
                <c:v>192806</c:v>
              </c:pt>
              <c:pt idx="1860">
                <c:v>192900</c:v>
              </c:pt>
              <c:pt idx="1861">
                <c:v>193009</c:v>
              </c:pt>
              <c:pt idx="1862">
                <c:v>193103</c:v>
              </c:pt>
              <c:pt idx="1863">
                <c:v>193212</c:v>
              </c:pt>
              <c:pt idx="1864">
                <c:v>193306</c:v>
              </c:pt>
              <c:pt idx="1865">
                <c:v>193400</c:v>
              </c:pt>
              <c:pt idx="1866">
                <c:v>193509</c:v>
              </c:pt>
              <c:pt idx="1867">
                <c:v>193603</c:v>
              </c:pt>
              <c:pt idx="1868">
                <c:v>193712</c:v>
              </c:pt>
              <c:pt idx="1869">
                <c:v>193806</c:v>
              </c:pt>
              <c:pt idx="1870">
                <c:v>193900</c:v>
              </c:pt>
              <c:pt idx="1871">
                <c:v>194009</c:v>
              </c:pt>
              <c:pt idx="1872">
                <c:v>194103</c:v>
              </c:pt>
              <c:pt idx="1873">
                <c:v>194212</c:v>
              </c:pt>
              <c:pt idx="1874">
                <c:v>194306</c:v>
              </c:pt>
              <c:pt idx="1875">
                <c:v>194400</c:v>
              </c:pt>
              <c:pt idx="1876">
                <c:v>194509</c:v>
              </c:pt>
              <c:pt idx="1877">
                <c:v>194603</c:v>
              </c:pt>
              <c:pt idx="1878">
                <c:v>194712</c:v>
              </c:pt>
              <c:pt idx="1879">
                <c:v>194806</c:v>
              </c:pt>
              <c:pt idx="1880">
                <c:v>194900</c:v>
              </c:pt>
              <c:pt idx="1881">
                <c:v>195009</c:v>
              </c:pt>
              <c:pt idx="1882">
                <c:v>195103</c:v>
              </c:pt>
              <c:pt idx="1883">
                <c:v>195212</c:v>
              </c:pt>
              <c:pt idx="1884">
                <c:v>195306</c:v>
              </c:pt>
              <c:pt idx="1885">
                <c:v>195400</c:v>
              </c:pt>
              <c:pt idx="1886">
                <c:v>195509</c:v>
              </c:pt>
              <c:pt idx="1887">
                <c:v>195603</c:v>
              </c:pt>
              <c:pt idx="1888">
                <c:v>195712</c:v>
              </c:pt>
              <c:pt idx="1889">
                <c:v>195806</c:v>
              </c:pt>
              <c:pt idx="1890">
                <c:v>195900</c:v>
              </c:pt>
              <c:pt idx="1891">
                <c:v>196009</c:v>
              </c:pt>
              <c:pt idx="1892">
                <c:v>196103</c:v>
              </c:pt>
              <c:pt idx="1893">
                <c:v>196212</c:v>
              </c:pt>
              <c:pt idx="1894">
                <c:v>196306</c:v>
              </c:pt>
              <c:pt idx="1895">
                <c:v>196400</c:v>
              </c:pt>
              <c:pt idx="1896">
                <c:v>196509</c:v>
              </c:pt>
              <c:pt idx="1897">
                <c:v>196603</c:v>
              </c:pt>
              <c:pt idx="1898">
                <c:v>196712</c:v>
              </c:pt>
              <c:pt idx="1899">
                <c:v>196806</c:v>
              </c:pt>
              <c:pt idx="1900">
                <c:v>196900</c:v>
              </c:pt>
              <c:pt idx="1901">
                <c:v>197009</c:v>
              </c:pt>
              <c:pt idx="1902">
                <c:v>197103</c:v>
              </c:pt>
              <c:pt idx="1903">
                <c:v>197212</c:v>
              </c:pt>
              <c:pt idx="1904">
                <c:v>197306</c:v>
              </c:pt>
              <c:pt idx="1905">
                <c:v>197400</c:v>
              </c:pt>
              <c:pt idx="1906">
                <c:v>197509</c:v>
              </c:pt>
              <c:pt idx="1907">
                <c:v>197603</c:v>
              </c:pt>
              <c:pt idx="1908">
                <c:v>197712</c:v>
              </c:pt>
              <c:pt idx="1909">
                <c:v>197806</c:v>
              </c:pt>
              <c:pt idx="1910">
                <c:v>197900</c:v>
              </c:pt>
              <c:pt idx="1911">
                <c:v>198009</c:v>
              </c:pt>
              <c:pt idx="1912">
                <c:v>198103</c:v>
              </c:pt>
              <c:pt idx="1913">
                <c:v>198212</c:v>
              </c:pt>
              <c:pt idx="1914">
                <c:v>198306</c:v>
              </c:pt>
              <c:pt idx="1915">
                <c:v>198400</c:v>
              </c:pt>
              <c:pt idx="1916">
                <c:v>198509</c:v>
              </c:pt>
              <c:pt idx="1917">
                <c:v>198603</c:v>
              </c:pt>
              <c:pt idx="1918">
                <c:v>198712</c:v>
              </c:pt>
              <c:pt idx="1919">
                <c:v>198806</c:v>
              </c:pt>
              <c:pt idx="1920">
                <c:v>198900</c:v>
              </c:pt>
              <c:pt idx="1921">
                <c:v>199009</c:v>
              </c:pt>
              <c:pt idx="1922">
                <c:v>199103</c:v>
              </c:pt>
              <c:pt idx="1923">
                <c:v>199212</c:v>
              </c:pt>
              <c:pt idx="1924">
                <c:v>199306</c:v>
              </c:pt>
              <c:pt idx="1925">
                <c:v>199400</c:v>
              </c:pt>
              <c:pt idx="1926">
                <c:v>199509</c:v>
              </c:pt>
              <c:pt idx="1927">
                <c:v>199603</c:v>
              </c:pt>
              <c:pt idx="1928">
                <c:v>199712</c:v>
              </c:pt>
              <c:pt idx="1929">
                <c:v>199806</c:v>
              </c:pt>
              <c:pt idx="1930">
                <c:v>199900</c:v>
              </c:pt>
              <c:pt idx="1931">
                <c:v>200009</c:v>
              </c:pt>
              <c:pt idx="1932">
                <c:v>200103</c:v>
              </c:pt>
              <c:pt idx="1933">
                <c:v>200212</c:v>
              </c:pt>
              <c:pt idx="1934">
                <c:v>200306</c:v>
              </c:pt>
              <c:pt idx="1935">
                <c:v>200400</c:v>
              </c:pt>
              <c:pt idx="1936">
                <c:v>200509</c:v>
              </c:pt>
              <c:pt idx="1937">
                <c:v>200603</c:v>
              </c:pt>
              <c:pt idx="1938">
                <c:v>200712</c:v>
              </c:pt>
              <c:pt idx="1939">
                <c:v>200806</c:v>
              </c:pt>
              <c:pt idx="1940">
                <c:v>200900</c:v>
              </c:pt>
              <c:pt idx="1941">
                <c:v>201009</c:v>
              </c:pt>
              <c:pt idx="1942">
                <c:v>201103</c:v>
              </c:pt>
              <c:pt idx="1943">
                <c:v>201212</c:v>
              </c:pt>
              <c:pt idx="1944">
                <c:v>201306</c:v>
              </c:pt>
              <c:pt idx="1945">
                <c:v>201400</c:v>
              </c:pt>
              <c:pt idx="1946">
                <c:v>201509</c:v>
              </c:pt>
              <c:pt idx="1947">
                <c:v>201603</c:v>
              </c:pt>
              <c:pt idx="1948">
                <c:v>201712</c:v>
              </c:pt>
              <c:pt idx="1949">
                <c:v>201806</c:v>
              </c:pt>
              <c:pt idx="1950">
                <c:v>201900</c:v>
              </c:pt>
              <c:pt idx="1951">
                <c:v>202009</c:v>
              </c:pt>
              <c:pt idx="1952">
                <c:v>202103</c:v>
              </c:pt>
              <c:pt idx="1953">
                <c:v>202212</c:v>
              </c:pt>
              <c:pt idx="1954">
                <c:v>202306</c:v>
              </c:pt>
              <c:pt idx="1955">
                <c:v>202400</c:v>
              </c:pt>
              <c:pt idx="1956">
                <c:v>202509</c:v>
              </c:pt>
              <c:pt idx="1957">
                <c:v>202603</c:v>
              </c:pt>
              <c:pt idx="1958">
                <c:v>202712</c:v>
              </c:pt>
              <c:pt idx="1959">
                <c:v>202806</c:v>
              </c:pt>
              <c:pt idx="1960">
                <c:v>202900</c:v>
              </c:pt>
              <c:pt idx="1961">
                <c:v>203009</c:v>
              </c:pt>
              <c:pt idx="1962">
                <c:v>203103</c:v>
              </c:pt>
              <c:pt idx="1963">
                <c:v>203212</c:v>
              </c:pt>
              <c:pt idx="1964">
                <c:v>203306</c:v>
              </c:pt>
              <c:pt idx="1965">
                <c:v>203400</c:v>
              </c:pt>
              <c:pt idx="1966">
                <c:v>203509</c:v>
              </c:pt>
              <c:pt idx="1967">
                <c:v>203603</c:v>
              </c:pt>
              <c:pt idx="1968">
                <c:v>203712</c:v>
              </c:pt>
              <c:pt idx="1969">
                <c:v>203806</c:v>
              </c:pt>
              <c:pt idx="1970">
                <c:v>203900</c:v>
              </c:pt>
              <c:pt idx="1971">
                <c:v>204009</c:v>
              </c:pt>
              <c:pt idx="1972">
                <c:v>204103</c:v>
              </c:pt>
              <c:pt idx="1973">
                <c:v>204212</c:v>
              </c:pt>
              <c:pt idx="1974">
                <c:v>204306</c:v>
              </c:pt>
              <c:pt idx="1975">
                <c:v>204400</c:v>
              </c:pt>
              <c:pt idx="1976">
                <c:v>204509</c:v>
              </c:pt>
              <c:pt idx="1977">
                <c:v>204603</c:v>
              </c:pt>
              <c:pt idx="1978">
                <c:v>204712</c:v>
              </c:pt>
              <c:pt idx="1979">
                <c:v>204806</c:v>
              </c:pt>
              <c:pt idx="1980">
                <c:v>204900</c:v>
              </c:pt>
              <c:pt idx="1981">
                <c:v>205009</c:v>
              </c:pt>
              <c:pt idx="1982">
                <c:v>205103</c:v>
              </c:pt>
              <c:pt idx="1983">
                <c:v>205212</c:v>
              </c:pt>
              <c:pt idx="1984">
                <c:v>205306</c:v>
              </c:pt>
              <c:pt idx="1985">
                <c:v>205400</c:v>
              </c:pt>
              <c:pt idx="1986">
                <c:v>205509</c:v>
              </c:pt>
              <c:pt idx="1987">
                <c:v>205603</c:v>
              </c:pt>
              <c:pt idx="1988">
                <c:v>205712</c:v>
              </c:pt>
              <c:pt idx="1989">
                <c:v>205806</c:v>
              </c:pt>
              <c:pt idx="1990">
                <c:v>205900</c:v>
              </c:pt>
              <c:pt idx="1991">
                <c:v>206009</c:v>
              </c:pt>
              <c:pt idx="1992">
                <c:v>206103</c:v>
              </c:pt>
              <c:pt idx="1993">
                <c:v>206212</c:v>
              </c:pt>
              <c:pt idx="1994">
                <c:v>206306</c:v>
              </c:pt>
              <c:pt idx="1995">
                <c:v>206400</c:v>
              </c:pt>
              <c:pt idx="1996">
                <c:v>206509</c:v>
              </c:pt>
              <c:pt idx="1997">
                <c:v>206603</c:v>
              </c:pt>
              <c:pt idx="1998">
                <c:v>206712</c:v>
              </c:pt>
              <c:pt idx="1999">
                <c:v>206806</c:v>
              </c:pt>
              <c:pt idx="2000">
                <c:v>206900</c:v>
              </c:pt>
              <c:pt idx="2001">
                <c:v>207009</c:v>
              </c:pt>
              <c:pt idx="2002">
                <c:v>207103</c:v>
              </c:pt>
              <c:pt idx="2003">
                <c:v>207212</c:v>
              </c:pt>
              <c:pt idx="2004">
                <c:v>207306</c:v>
              </c:pt>
              <c:pt idx="2005">
                <c:v>207400</c:v>
              </c:pt>
              <c:pt idx="2006">
                <c:v>207509</c:v>
              </c:pt>
              <c:pt idx="2007">
                <c:v>207603</c:v>
              </c:pt>
              <c:pt idx="2008">
                <c:v>207712</c:v>
              </c:pt>
              <c:pt idx="2009">
                <c:v>207806</c:v>
              </c:pt>
              <c:pt idx="2010">
                <c:v>207900</c:v>
              </c:pt>
              <c:pt idx="2011">
                <c:v>208009</c:v>
              </c:pt>
              <c:pt idx="2012">
                <c:v>208103</c:v>
              </c:pt>
              <c:pt idx="2013">
                <c:v>208212</c:v>
              </c:pt>
              <c:pt idx="2014">
                <c:v>208306</c:v>
              </c:pt>
              <c:pt idx="2015">
                <c:v>208400</c:v>
              </c:pt>
              <c:pt idx="2016">
                <c:v>208509</c:v>
              </c:pt>
              <c:pt idx="2017">
                <c:v>208603</c:v>
              </c:pt>
              <c:pt idx="2018">
                <c:v>208712</c:v>
              </c:pt>
              <c:pt idx="2019">
                <c:v>208806</c:v>
              </c:pt>
              <c:pt idx="2020">
                <c:v>208900</c:v>
              </c:pt>
              <c:pt idx="2021">
                <c:v>209009</c:v>
              </c:pt>
              <c:pt idx="2022">
                <c:v>209103</c:v>
              </c:pt>
              <c:pt idx="2023">
                <c:v>209212</c:v>
              </c:pt>
              <c:pt idx="2024">
                <c:v>209306</c:v>
              </c:pt>
              <c:pt idx="2025">
                <c:v>209400</c:v>
              </c:pt>
              <c:pt idx="2026">
                <c:v>209509</c:v>
              </c:pt>
              <c:pt idx="2027">
                <c:v>209603</c:v>
              </c:pt>
              <c:pt idx="2028">
                <c:v>209712</c:v>
              </c:pt>
              <c:pt idx="2029">
                <c:v>209806</c:v>
              </c:pt>
              <c:pt idx="2030">
                <c:v>209900</c:v>
              </c:pt>
              <c:pt idx="2031">
                <c:v>210009</c:v>
              </c:pt>
              <c:pt idx="2032">
                <c:v>210103</c:v>
              </c:pt>
              <c:pt idx="2033">
                <c:v>210212</c:v>
              </c:pt>
              <c:pt idx="2034">
                <c:v>210306</c:v>
              </c:pt>
              <c:pt idx="2035">
                <c:v>210400</c:v>
              </c:pt>
              <c:pt idx="2036">
                <c:v>210509</c:v>
              </c:pt>
              <c:pt idx="2037">
                <c:v>210603</c:v>
              </c:pt>
              <c:pt idx="2038">
                <c:v>210712</c:v>
              </c:pt>
              <c:pt idx="2039">
                <c:v>210806</c:v>
              </c:pt>
              <c:pt idx="2040">
                <c:v>210900</c:v>
              </c:pt>
              <c:pt idx="2041">
                <c:v>211009</c:v>
              </c:pt>
              <c:pt idx="2042">
                <c:v>211103</c:v>
              </c:pt>
              <c:pt idx="2043">
                <c:v>211212</c:v>
              </c:pt>
              <c:pt idx="2044">
                <c:v>211306</c:v>
              </c:pt>
              <c:pt idx="2045">
                <c:v>211400</c:v>
              </c:pt>
              <c:pt idx="2046">
                <c:v>211509</c:v>
              </c:pt>
              <c:pt idx="2047">
                <c:v>211603</c:v>
              </c:pt>
              <c:pt idx="2048">
                <c:v>211712</c:v>
              </c:pt>
              <c:pt idx="2049">
                <c:v>211806</c:v>
              </c:pt>
              <c:pt idx="2050">
                <c:v>211900</c:v>
              </c:pt>
              <c:pt idx="2051">
                <c:v>212009</c:v>
              </c:pt>
              <c:pt idx="2052">
                <c:v>212103</c:v>
              </c:pt>
              <c:pt idx="2053">
                <c:v>212212</c:v>
              </c:pt>
              <c:pt idx="2054">
                <c:v>212306</c:v>
              </c:pt>
              <c:pt idx="2055">
                <c:v>212400</c:v>
              </c:pt>
              <c:pt idx="2056">
                <c:v>212509</c:v>
              </c:pt>
              <c:pt idx="2057">
                <c:v>212603</c:v>
              </c:pt>
              <c:pt idx="2058">
                <c:v>212712</c:v>
              </c:pt>
              <c:pt idx="2059">
                <c:v>212806</c:v>
              </c:pt>
              <c:pt idx="2060">
                <c:v>212900</c:v>
              </c:pt>
              <c:pt idx="2061">
                <c:v>213009</c:v>
              </c:pt>
              <c:pt idx="2062">
                <c:v>213103</c:v>
              </c:pt>
              <c:pt idx="2063">
                <c:v>213212</c:v>
              </c:pt>
              <c:pt idx="2064">
                <c:v>213306</c:v>
              </c:pt>
              <c:pt idx="2065">
                <c:v>213400</c:v>
              </c:pt>
              <c:pt idx="2066">
                <c:v>213509</c:v>
              </c:pt>
              <c:pt idx="2067">
                <c:v>213603</c:v>
              </c:pt>
              <c:pt idx="2068">
                <c:v>213712</c:v>
              </c:pt>
              <c:pt idx="2069">
                <c:v>213806</c:v>
              </c:pt>
              <c:pt idx="2070">
                <c:v>213900</c:v>
              </c:pt>
              <c:pt idx="2071">
                <c:v>214009</c:v>
              </c:pt>
              <c:pt idx="2072">
                <c:v>214103</c:v>
              </c:pt>
              <c:pt idx="2073">
                <c:v>214212</c:v>
              </c:pt>
              <c:pt idx="2074">
                <c:v>214306</c:v>
              </c:pt>
              <c:pt idx="2075">
                <c:v>214400</c:v>
              </c:pt>
              <c:pt idx="2076">
                <c:v>214509</c:v>
              </c:pt>
              <c:pt idx="2077">
                <c:v>214603</c:v>
              </c:pt>
              <c:pt idx="2078">
                <c:v>214712</c:v>
              </c:pt>
              <c:pt idx="2079">
                <c:v>214806</c:v>
              </c:pt>
              <c:pt idx="2080">
                <c:v>214900</c:v>
              </c:pt>
              <c:pt idx="2081">
                <c:v>215009</c:v>
              </c:pt>
              <c:pt idx="2082">
                <c:v>215103</c:v>
              </c:pt>
              <c:pt idx="2083">
                <c:v>215212</c:v>
              </c:pt>
              <c:pt idx="2084">
                <c:v>215306</c:v>
              </c:pt>
              <c:pt idx="2085">
                <c:v>215400</c:v>
              </c:pt>
              <c:pt idx="2086">
                <c:v>215509</c:v>
              </c:pt>
              <c:pt idx="2087">
                <c:v>215603</c:v>
              </c:pt>
              <c:pt idx="2088">
                <c:v>215712</c:v>
              </c:pt>
              <c:pt idx="2089">
                <c:v>215806</c:v>
              </c:pt>
              <c:pt idx="2090">
                <c:v>215900</c:v>
              </c:pt>
              <c:pt idx="2091">
                <c:v>216009</c:v>
              </c:pt>
              <c:pt idx="2092">
                <c:v>216103</c:v>
              </c:pt>
              <c:pt idx="2093">
                <c:v>216212</c:v>
              </c:pt>
              <c:pt idx="2094">
                <c:v>216306</c:v>
              </c:pt>
              <c:pt idx="2095">
                <c:v>216400</c:v>
              </c:pt>
              <c:pt idx="2096">
                <c:v>216509</c:v>
              </c:pt>
              <c:pt idx="2097">
                <c:v>216603</c:v>
              </c:pt>
              <c:pt idx="2098">
                <c:v>216712</c:v>
              </c:pt>
              <c:pt idx="2099">
                <c:v>216806</c:v>
              </c:pt>
              <c:pt idx="2100">
                <c:v>216900</c:v>
              </c:pt>
              <c:pt idx="2101">
                <c:v>217009</c:v>
              </c:pt>
              <c:pt idx="2102">
                <c:v>217103</c:v>
              </c:pt>
              <c:pt idx="2103">
                <c:v>217212</c:v>
              </c:pt>
              <c:pt idx="2104">
                <c:v>217306</c:v>
              </c:pt>
              <c:pt idx="2105">
                <c:v>217400</c:v>
              </c:pt>
              <c:pt idx="2106">
                <c:v>217509</c:v>
              </c:pt>
              <c:pt idx="2107">
                <c:v>217603</c:v>
              </c:pt>
              <c:pt idx="2108">
                <c:v>217712</c:v>
              </c:pt>
              <c:pt idx="2109">
                <c:v>217806</c:v>
              </c:pt>
              <c:pt idx="2110">
                <c:v>217900</c:v>
              </c:pt>
              <c:pt idx="2111">
                <c:v>218009</c:v>
              </c:pt>
              <c:pt idx="2112">
                <c:v>218103</c:v>
              </c:pt>
              <c:pt idx="2113">
                <c:v>218212</c:v>
              </c:pt>
              <c:pt idx="2114">
                <c:v>218306</c:v>
              </c:pt>
              <c:pt idx="2115">
                <c:v>218400</c:v>
              </c:pt>
              <c:pt idx="2116">
                <c:v>218509</c:v>
              </c:pt>
              <c:pt idx="2117">
                <c:v>218603</c:v>
              </c:pt>
              <c:pt idx="2118">
                <c:v>218712</c:v>
              </c:pt>
              <c:pt idx="2119">
                <c:v>218806</c:v>
              </c:pt>
              <c:pt idx="2120">
                <c:v>218900</c:v>
              </c:pt>
              <c:pt idx="2121">
                <c:v>219009</c:v>
              </c:pt>
              <c:pt idx="2122">
                <c:v>219103</c:v>
              </c:pt>
              <c:pt idx="2123">
                <c:v>219212</c:v>
              </c:pt>
              <c:pt idx="2124">
                <c:v>219306</c:v>
              </c:pt>
              <c:pt idx="2125">
                <c:v>219400</c:v>
              </c:pt>
              <c:pt idx="2126">
                <c:v>219509</c:v>
              </c:pt>
              <c:pt idx="2127">
                <c:v>219603</c:v>
              </c:pt>
              <c:pt idx="2128">
                <c:v>219712</c:v>
              </c:pt>
              <c:pt idx="2129">
                <c:v>219806</c:v>
              </c:pt>
              <c:pt idx="2130">
                <c:v>219900</c:v>
              </c:pt>
              <c:pt idx="2131">
                <c:v>220009</c:v>
              </c:pt>
              <c:pt idx="2132">
                <c:v>220103</c:v>
              </c:pt>
              <c:pt idx="2133">
                <c:v>220212</c:v>
              </c:pt>
              <c:pt idx="2134">
                <c:v>220306</c:v>
              </c:pt>
              <c:pt idx="2135">
                <c:v>220400</c:v>
              </c:pt>
              <c:pt idx="2136">
                <c:v>220509</c:v>
              </c:pt>
              <c:pt idx="2137">
                <c:v>220603</c:v>
              </c:pt>
              <c:pt idx="2138">
                <c:v>220712</c:v>
              </c:pt>
              <c:pt idx="2139">
                <c:v>220806</c:v>
              </c:pt>
              <c:pt idx="2140">
                <c:v>220900</c:v>
              </c:pt>
              <c:pt idx="2141">
                <c:v>221009</c:v>
              </c:pt>
              <c:pt idx="2142">
                <c:v>221103</c:v>
              </c:pt>
              <c:pt idx="2143">
                <c:v>221212</c:v>
              </c:pt>
              <c:pt idx="2144">
                <c:v>221306</c:v>
              </c:pt>
              <c:pt idx="2145">
                <c:v>221400</c:v>
              </c:pt>
              <c:pt idx="2146">
                <c:v>221509</c:v>
              </c:pt>
              <c:pt idx="2147">
                <c:v>221603</c:v>
              </c:pt>
              <c:pt idx="2148">
                <c:v>221712</c:v>
              </c:pt>
              <c:pt idx="2149">
                <c:v>221806</c:v>
              </c:pt>
              <c:pt idx="2150">
                <c:v>221900</c:v>
              </c:pt>
              <c:pt idx="2151">
                <c:v>222009</c:v>
              </c:pt>
              <c:pt idx="2152">
                <c:v>222103</c:v>
              </c:pt>
              <c:pt idx="2153">
                <c:v>222212</c:v>
              </c:pt>
              <c:pt idx="2154">
                <c:v>222306</c:v>
              </c:pt>
              <c:pt idx="2155">
                <c:v>222400</c:v>
              </c:pt>
              <c:pt idx="2156">
                <c:v>222509</c:v>
              </c:pt>
              <c:pt idx="2157">
                <c:v>222603</c:v>
              </c:pt>
              <c:pt idx="2158">
                <c:v>222712</c:v>
              </c:pt>
              <c:pt idx="2159">
                <c:v>222806</c:v>
              </c:pt>
              <c:pt idx="2160">
                <c:v>222900</c:v>
              </c:pt>
              <c:pt idx="2161">
                <c:v>223009</c:v>
              </c:pt>
              <c:pt idx="2162">
                <c:v>223103</c:v>
              </c:pt>
              <c:pt idx="2163">
                <c:v>223212</c:v>
              </c:pt>
              <c:pt idx="2164">
                <c:v>223306</c:v>
              </c:pt>
              <c:pt idx="2165">
                <c:v>223400</c:v>
              </c:pt>
              <c:pt idx="2166">
                <c:v>223509</c:v>
              </c:pt>
              <c:pt idx="2167">
                <c:v>223603</c:v>
              </c:pt>
              <c:pt idx="2168">
                <c:v>223712</c:v>
              </c:pt>
              <c:pt idx="2169">
                <c:v>223806</c:v>
              </c:pt>
              <c:pt idx="2170">
                <c:v>223900</c:v>
              </c:pt>
              <c:pt idx="2171">
                <c:v>224009</c:v>
              </c:pt>
              <c:pt idx="2172">
                <c:v>224103</c:v>
              </c:pt>
              <c:pt idx="2173">
                <c:v>224212</c:v>
              </c:pt>
              <c:pt idx="2174">
                <c:v>224306</c:v>
              </c:pt>
              <c:pt idx="2175">
                <c:v>224400</c:v>
              </c:pt>
              <c:pt idx="2176">
                <c:v>224509</c:v>
              </c:pt>
              <c:pt idx="2177">
                <c:v>224603</c:v>
              </c:pt>
              <c:pt idx="2178">
                <c:v>224712</c:v>
              </c:pt>
              <c:pt idx="2179">
                <c:v>224806</c:v>
              </c:pt>
              <c:pt idx="2180">
                <c:v>224900</c:v>
              </c:pt>
              <c:pt idx="2181">
                <c:v>225009</c:v>
              </c:pt>
              <c:pt idx="2182">
                <c:v>225103</c:v>
              </c:pt>
              <c:pt idx="2183">
                <c:v>225212</c:v>
              </c:pt>
              <c:pt idx="2184">
                <c:v>225306</c:v>
              </c:pt>
              <c:pt idx="2185">
                <c:v>225400</c:v>
              </c:pt>
              <c:pt idx="2186">
                <c:v>225509</c:v>
              </c:pt>
              <c:pt idx="2187">
                <c:v>225603</c:v>
              </c:pt>
              <c:pt idx="2188">
                <c:v>225712</c:v>
              </c:pt>
              <c:pt idx="2189">
                <c:v>225806</c:v>
              </c:pt>
              <c:pt idx="2190">
                <c:v>225900</c:v>
              </c:pt>
              <c:pt idx="2191">
                <c:v>226009</c:v>
              </c:pt>
              <c:pt idx="2192">
                <c:v>226103</c:v>
              </c:pt>
              <c:pt idx="2193">
                <c:v>226212</c:v>
              </c:pt>
              <c:pt idx="2194">
                <c:v>226306</c:v>
              </c:pt>
              <c:pt idx="2195">
                <c:v>226400</c:v>
              </c:pt>
              <c:pt idx="2196">
                <c:v>226509</c:v>
              </c:pt>
              <c:pt idx="2197">
                <c:v>226603</c:v>
              </c:pt>
              <c:pt idx="2198">
                <c:v>226712</c:v>
              </c:pt>
              <c:pt idx="2199">
                <c:v>226806</c:v>
              </c:pt>
              <c:pt idx="2200">
                <c:v>226900</c:v>
              </c:pt>
              <c:pt idx="2201">
                <c:v>227009</c:v>
              </c:pt>
              <c:pt idx="2202">
                <c:v>227103</c:v>
              </c:pt>
              <c:pt idx="2203">
                <c:v>227212</c:v>
              </c:pt>
              <c:pt idx="2204">
                <c:v>227306</c:v>
              </c:pt>
              <c:pt idx="2205">
                <c:v>227400</c:v>
              </c:pt>
              <c:pt idx="2206">
                <c:v>227509</c:v>
              </c:pt>
              <c:pt idx="2207">
                <c:v>227603</c:v>
              </c:pt>
              <c:pt idx="2208">
                <c:v>227712</c:v>
              </c:pt>
              <c:pt idx="2209">
                <c:v>227806</c:v>
              </c:pt>
              <c:pt idx="2210">
                <c:v>227900</c:v>
              </c:pt>
              <c:pt idx="2211">
                <c:v>228009</c:v>
              </c:pt>
              <c:pt idx="2212">
                <c:v>228103</c:v>
              </c:pt>
              <c:pt idx="2213">
                <c:v>228212</c:v>
              </c:pt>
              <c:pt idx="2214">
                <c:v>228306</c:v>
              </c:pt>
              <c:pt idx="2215">
                <c:v>228400</c:v>
              </c:pt>
              <c:pt idx="2216">
                <c:v>228509</c:v>
              </c:pt>
              <c:pt idx="2217">
                <c:v>228603</c:v>
              </c:pt>
              <c:pt idx="2218">
                <c:v>228712</c:v>
              </c:pt>
              <c:pt idx="2219">
                <c:v>228806</c:v>
              </c:pt>
              <c:pt idx="2220">
                <c:v>228900</c:v>
              </c:pt>
              <c:pt idx="2221">
                <c:v>229009</c:v>
              </c:pt>
              <c:pt idx="2222">
                <c:v>229103</c:v>
              </c:pt>
              <c:pt idx="2223">
                <c:v>229212</c:v>
              </c:pt>
              <c:pt idx="2224">
                <c:v>229306</c:v>
              </c:pt>
              <c:pt idx="2225">
                <c:v>229400</c:v>
              </c:pt>
              <c:pt idx="2226">
                <c:v>229509</c:v>
              </c:pt>
              <c:pt idx="2227">
                <c:v>229603</c:v>
              </c:pt>
              <c:pt idx="2228">
                <c:v>229712</c:v>
              </c:pt>
              <c:pt idx="2229">
                <c:v>229806</c:v>
              </c:pt>
              <c:pt idx="2230">
                <c:v>229900</c:v>
              </c:pt>
              <c:pt idx="2231">
                <c:v>230009</c:v>
              </c:pt>
              <c:pt idx="2232">
                <c:v>230103</c:v>
              </c:pt>
              <c:pt idx="2233">
                <c:v>230212</c:v>
              </c:pt>
              <c:pt idx="2234">
                <c:v>230306</c:v>
              </c:pt>
              <c:pt idx="2235">
                <c:v>230400</c:v>
              </c:pt>
              <c:pt idx="2236">
                <c:v>230509</c:v>
              </c:pt>
              <c:pt idx="2237">
                <c:v>230603</c:v>
              </c:pt>
              <c:pt idx="2238">
                <c:v>230712</c:v>
              </c:pt>
              <c:pt idx="2239">
                <c:v>230806</c:v>
              </c:pt>
              <c:pt idx="2240">
                <c:v>230900</c:v>
              </c:pt>
              <c:pt idx="2241">
                <c:v>231009</c:v>
              </c:pt>
              <c:pt idx="2242">
                <c:v>231103</c:v>
              </c:pt>
              <c:pt idx="2243">
                <c:v>231212</c:v>
              </c:pt>
              <c:pt idx="2244">
                <c:v>231306</c:v>
              </c:pt>
              <c:pt idx="2245">
                <c:v>231400</c:v>
              </c:pt>
              <c:pt idx="2246">
                <c:v>231509</c:v>
              </c:pt>
              <c:pt idx="2247">
                <c:v>231603</c:v>
              </c:pt>
              <c:pt idx="2248">
                <c:v>231712</c:v>
              </c:pt>
              <c:pt idx="2249">
                <c:v>231806</c:v>
              </c:pt>
              <c:pt idx="2250">
                <c:v>231900</c:v>
              </c:pt>
              <c:pt idx="2251">
                <c:v>232009</c:v>
              </c:pt>
              <c:pt idx="2252">
                <c:v>232103</c:v>
              </c:pt>
              <c:pt idx="2253">
                <c:v>232212</c:v>
              </c:pt>
              <c:pt idx="2254">
                <c:v>232306</c:v>
              </c:pt>
              <c:pt idx="2255">
                <c:v>232400</c:v>
              </c:pt>
              <c:pt idx="2256">
                <c:v>232509</c:v>
              </c:pt>
              <c:pt idx="2257">
                <c:v>232603</c:v>
              </c:pt>
              <c:pt idx="2258">
                <c:v>232712</c:v>
              </c:pt>
              <c:pt idx="2259">
                <c:v>232806</c:v>
              </c:pt>
              <c:pt idx="2260">
                <c:v>232900</c:v>
              </c:pt>
              <c:pt idx="2261">
                <c:v>233009</c:v>
              </c:pt>
              <c:pt idx="2262">
                <c:v>233103</c:v>
              </c:pt>
              <c:pt idx="2263">
                <c:v>233212</c:v>
              </c:pt>
              <c:pt idx="2264">
                <c:v>233306</c:v>
              </c:pt>
              <c:pt idx="2265">
                <c:v>233400</c:v>
              </c:pt>
              <c:pt idx="2266">
                <c:v>233509</c:v>
              </c:pt>
              <c:pt idx="2267">
                <c:v>233603</c:v>
              </c:pt>
              <c:pt idx="2268">
                <c:v>233712</c:v>
              </c:pt>
              <c:pt idx="2269">
                <c:v>233806</c:v>
              </c:pt>
              <c:pt idx="2270">
                <c:v>233900</c:v>
              </c:pt>
              <c:pt idx="2271">
                <c:v>234009</c:v>
              </c:pt>
              <c:pt idx="2272">
                <c:v>234103</c:v>
              </c:pt>
              <c:pt idx="2273">
                <c:v>234212</c:v>
              </c:pt>
              <c:pt idx="2274">
                <c:v>234306</c:v>
              </c:pt>
              <c:pt idx="2275">
                <c:v>234400</c:v>
              </c:pt>
              <c:pt idx="2276">
                <c:v>234509</c:v>
              </c:pt>
              <c:pt idx="2277">
                <c:v>234603</c:v>
              </c:pt>
              <c:pt idx="2278">
                <c:v>234712</c:v>
              </c:pt>
              <c:pt idx="2279">
                <c:v>234806</c:v>
              </c:pt>
              <c:pt idx="2280">
                <c:v>234900</c:v>
              </c:pt>
              <c:pt idx="2281">
                <c:v>235009</c:v>
              </c:pt>
              <c:pt idx="2282">
                <c:v>235103</c:v>
              </c:pt>
              <c:pt idx="2283">
                <c:v>235212</c:v>
              </c:pt>
              <c:pt idx="2284">
                <c:v>235306</c:v>
              </c:pt>
              <c:pt idx="2285">
                <c:v>235400</c:v>
              </c:pt>
              <c:pt idx="2286">
                <c:v>235509</c:v>
              </c:pt>
              <c:pt idx="2287">
                <c:v>235603</c:v>
              </c:pt>
              <c:pt idx="2288">
                <c:v>235712</c:v>
              </c:pt>
              <c:pt idx="2289">
                <c:v>235806</c:v>
              </c:pt>
              <c:pt idx="2290">
                <c:v>235900</c:v>
              </c:pt>
              <c:pt idx="2291">
                <c:v>236009</c:v>
              </c:pt>
              <c:pt idx="2292">
                <c:v>236103</c:v>
              </c:pt>
              <c:pt idx="2293">
                <c:v>236212</c:v>
              </c:pt>
              <c:pt idx="2294">
                <c:v>236306</c:v>
              </c:pt>
              <c:pt idx="2295">
                <c:v>236400</c:v>
              </c:pt>
              <c:pt idx="2296">
                <c:v>236509</c:v>
              </c:pt>
              <c:pt idx="2297">
                <c:v>236603</c:v>
              </c:pt>
              <c:pt idx="2298">
                <c:v>236712</c:v>
              </c:pt>
              <c:pt idx="2299">
                <c:v>236806</c:v>
              </c:pt>
              <c:pt idx="2300">
                <c:v>236900</c:v>
              </c:pt>
              <c:pt idx="2301">
                <c:v>237009</c:v>
              </c:pt>
              <c:pt idx="2302">
                <c:v>237103</c:v>
              </c:pt>
              <c:pt idx="2303">
                <c:v>237212</c:v>
              </c:pt>
              <c:pt idx="2304">
                <c:v>237306</c:v>
              </c:pt>
              <c:pt idx="2305">
                <c:v>237400</c:v>
              </c:pt>
              <c:pt idx="2306">
                <c:v>237509</c:v>
              </c:pt>
              <c:pt idx="2307">
                <c:v>237603</c:v>
              </c:pt>
              <c:pt idx="2308">
                <c:v>237712</c:v>
              </c:pt>
              <c:pt idx="2309">
                <c:v>237806</c:v>
              </c:pt>
              <c:pt idx="2310">
                <c:v>237900</c:v>
              </c:pt>
              <c:pt idx="2311">
                <c:v>238009</c:v>
              </c:pt>
              <c:pt idx="2312">
                <c:v>238103</c:v>
              </c:pt>
              <c:pt idx="2313">
                <c:v>238212</c:v>
              </c:pt>
              <c:pt idx="2314">
                <c:v>238306</c:v>
              </c:pt>
              <c:pt idx="2315">
                <c:v>238400</c:v>
              </c:pt>
              <c:pt idx="2316">
                <c:v>238509</c:v>
              </c:pt>
              <c:pt idx="2317">
                <c:v>238603</c:v>
              </c:pt>
              <c:pt idx="2318">
                <c:v>238712</c:v>
              </c:pt>
              <c:pt idx="2319">
                <c:v>238806</c:v>
              </c:pt>
              <c:pt idx="2320">
                <c:v>238900</c:v>
              </c:pt>
              <c:pt idx="2321">
                <c:v>239009</c:v>
              </c:pt>
              <c:pt idx="2322">
                <c:v>239103</c:v>
              </c:pt>
              <c:pt idx="2323">
                <c:v>239212</c:v>
              </c:pt>
              <c:pt idx="2324">
                <c:v>239306</c:v>
              </c:pt>
              <c:pt idx="2325">
                <c:v>239400</c:v>
              </c:pt>
              <c:pt idx="2326">
                <c:v>239509</c:v>
              </c:pt>
              <c:pt idx="2327">
                <c:v>239603</c:v>
              </c:pt>
              <c:pt idx="2328">
                <c:v>239712</c:v>
              </c:pt>
              <c:pt idx="2329">
                <c:v>239806</c:v>
              </c:pt>
              <c:pt idx="2330">
                <c:v>239900</c:v>
              </c:pt>
              <c:pt idx="2331">
                <c:v>240009</c:v>
              </c:pt>
              <c:pt idx="2332">
                <c:v>240103</c:v>
              </c:pt>
              <c:pt idx="2333">
                <c:v>240212</c:v>
              </c:pt>
              <c:pt idx="2334">
                <c:v>240306</c:v>
              </c:pt>
              <c:pt idx="2335">
                <c:v>240400</c:v>
              </c:pt>
              <c:pt idx="2336">
                <c:v>240509</c:v>
              </c:pt>
              <c:pt idx="2337">
                <c:v>240603</c:v>
              </c:pt>
              <c:pt idx="2338">
                <c:v>240712</c:v>
              </c:pt>
              <c:pt idx="2339">
                <c:v>240806</c:v>
              </c:pt>
              <c:pt idx="2340">
                <c:v>240900</c:v>
              </c:pt>
              <c:pt idx="2341">
                <c:v>241009</c:v>
              </c:pt>
              <c:pt idx="2342">
                <c:v>241103</c:v>
              </c:pt>
              <c:pt idx="2343">
                <c:v>241212</c:v>
              </c:pt>
              <c:pt idx="2344">
                <c:v>241306</c:v>
              </c:pt>
              <c:pt idx="2345">
                <c:v>241400</c:v>
              </c:pt>
              <c:pt idx="2346">
                <c:v>241509</c:v>
              </c:pt>
              <c:pt idx="2347">
                <c:v>241603</c:v>
              </c:pt>
              <c:pt idx="2348">
                <c:v>241712</c:v>
              </c:pt>
              <c:pt idx="2349">
                <c:v>241806</c:v>
              </c:pt>
              <c:pt idx="2350">
                <c:v>241900</c:v>
              </c:pt>
              <c:pt idx="2351">
                <c:v>242009</c:v>
              </c:pt>
              <c:pt idx="2352">
                <c:v>242103</c:v>
              </c:pt>
              <c:pt idx="2353">
                <c:v>242212</c:v>
              </c:pt>
              <c:pt idx="2354">
                <c:v>242306</c:v>
              </c:pt>
              <c:pt idx="2355">
                <c:v>242400</c:v>
              </c:pt>
              <c:pt idx="2356">
                <c:v>242509</c:v>
              </c:pt>
              <c:pt idx="2357">
                <c:v>242603</c:v>
              </c:pt>
              <c:pt idx="2358">
                <c:v>242712</c:v>
              </c:pt>
              <c:pt idx="2359">
                <c:v>242806</c:v>
              </c:pt>
              <c:pt idx="2360">
                <c:v>242900</c:v>
              </c:pt>
              <c:pt idx="2361">
                <c:v>243009</c:v>
              </c:pt>
              <c:pt idx="2362">
                <c:v>243103</c:v>
              </c:pt>
              <c:pt idx="2363">
                <c:v>243212</c:v>
              </c:pt>
              <c:pt idx="2364">
                <c:v>243306</c:v>
              </c:pt>
              <c:pt idx="2365">
                <c:v>243400</c:v>
              </c:pt>
              <c:pt idx="2366">
                <c:v>243509</c:v>
              </c:pt>
              <c:pt idx="2367">
                <c:v>243603</c:v>
              </c:pt>
              <c:pt idx="2368">
                <c:v>243712</c:v>
              </c:pt>
              <c:pt idx="2369">
                <c:v>243806</c:v>
              </c:pt>
              <c:pt idx="2370">
                <c:v>243900</c:v>
              </c:pt>
              <c:pt idx="2371">
                <c:v>244009</c:v>
              </c:pt>
              <c:pt idx="2372">
                <c:v>244103</c:v>
              </c:pt>
              <c:pt idx="2373">
                <c:v>244212</c:v>
              </c:pt>
              <c:pt idx="2374">
                <c:v>244306</c:v>
              </c:pt>
              <c:pt idx="2375">
                <c:v>244400</c:v>
              </c:pt>
              <c:pt idx="2376">
                <c:v>244509</c:v>
              </c:pt>
              <c:pt idx="2377">
                <c:v>244603</c:v>
              </c:pt>
              <c:pt idx="2378">
                <c:v>244712</c:v>
              </c:pt>
              <c:pt idx="2379">
                <c:v>244806</c:v>
              </c:pt>
              <c:pt idx="2380">
                <c:v>244900</c:v>
              </c:pt>
              <c:pt idx="2381">
                <c:v>245009</c:v>
              </c:pt>
              <c:pt idx="2382">
                <c:v>245103</c:v>
              </c:pt>
              <c:pt idx="2383">
                <c:v>245212</c:v>
              </c:pt>
              <c:pt idx="2384">
                <c:v>245306</c:v>
              </c:pt>
              <c:pt idx="2385">
                <c:v>245400</c:v>
              </c:pt>
              <c:pt idx="2386">
                <c:v>245509</c:v>
              </c:pt>
              <c:pt idx="2387">
                <c:v>245603</c:v>
              </c:pt>
              <c:pt idx="2388">
                <c:v>245712</c:v>
              </c:pt>
              <c:pt idx="2389">
                <c:v>245806</c:v>
              </c:pt>
              <c:pt idx="2390">
                <c:v>245900</c:v>
              </c:pt>
              <c:pt idx="2391">
                <c:v>246009</c:v>
              </c:pt>
              <c:pt idx="2392">
                <c:v>246103</c:v>
              </c:pt>
              <c:pt idx="2393">
                <c:v>246212</c:v>
              </c:pt>
              <c:pt idx="2394">
                <c:v>246306</c:v>
              </c:pt>
              <c:pt idx="2395">
                <c:v>246400</c:v>
              </c:pt>
              <c:pt idx="2396">
                <c:v>246509</c:v>
              </c:pt>
              <c:pt idx="2397">
                <c:v>246603</c:v>
              </c:pt>
              <c:pt idx="2398">
                <c:v>246712</c:v>
              </c:pt>
              <c:pt idx="2399">
                <c:v>246806</c:v>
              </c:pt>
              <c:pt idx="2400">
                <c:v>246900</c:v>
              </c:pt>
              <c:pt idx="2401">
                <c:v>247009</c:v>
              </c:pt>
              <c:pt idx="2402">
                <c:v>247103</c:v>
              </c:pt>
              <c:pt idx="2403">
                <c:v>247212</c:v>
              </c:pt>
              <c:pt idx="2404">
                <c:v>247306</c:v>
              </c:pt>
              <c:pt idx="2405">
                <c:v>247400</c:v>
              </c:pt>
              <c:pt idx="2406">
                <c:v>247509</c:v>
              </c:pt>
              <c:pt idx="2407">
                <c:v>247603</c:v>
              </c:pt>
              <c:pt idx="2408">
                <c:v>247712</c:v>
              </c:pt>
              <c:pt idx="2409">
                <c:v>247806</c:v>
              </c:pt>
              <c:pt idx="2410">
                <c:v>247900</c:v>
              </c:pt>
              <c:pt idx="2411">
                <c:v>248009</c:v>
              </c:pt>
              <c:pt idx="2412">
                <c:v>248103</c:v>
              </c:pt>
              <c:pt idx="2413">
                <c:v>248212</c:v>
              </c:pt>
              <c:pt idx="2414">
                <c:v>248306</c:v>
              </c:pt>
              <c:pt idx="2415">
                <c:v>248400</c:v>
              </c:pt>
              <c:pt idx="2416">
                <c:v>248509</c:v>
              </c:pt>
              <c:pt idx="2417">
                <c:v>248603</c:v>
              </c:pt>
              <c:pt idx="2418">
                <c:v>248712</c:v>
              </c:pt>
              <c:pt idx="2419">
                <c:v>248806</c:v>
              </c:pt>
              <c:pt idx="2420">
                <c:v>248900</c:v>
              </c:pt>
              <c:pt idx="2421">
                <c:v>249009</c:v>
              </c:pt>
              <c:pt idx="2422">
                <c:v>249103</c:v>
              </c:pt>
              <c:pt idx="2423">
                <c:v>249212</c:v>
              </c:pt>
              <c:pt idx="2424">
                <c:v>249306</c:v>
              </c:pt>
              <c:pt idx="2425">
                <c:v>249400</c:v>
              </c:pt>
              <c:pt idx="2426">
                <c:v>249509</c:v>
              </c:pt>
              <c:pt idx="2427">
                <c:v>249603</c:v>
              </c:pt>
              <c:pt idx="2428">
                <c:v>249712</c:v>
              </c:pt>
              <c:pt idx="2429">
                <c:v>249806</c:v>
              </c:pt>
              <c:pt idx="2430">
                <c:v>249900</c:v>
              </c:pt>
              <c:pt idx="2431">
                <c:v>250009</c:v>
              </c:pt>
              <c:pt idx="2432">
                <c:v>250103</c:v>
              </c:pt>
              <c:pt idx="2433">
                <c:v>250212</c:v>
              </c:pt>
              <c:pt idx="2434">
                <c:v>250306</c:v>
              </c:pt>
              <c:pt idx="2435">
                <c:v>250400</c:v>
              </c:pt>
              <c:pt idx="2436">
                <c:v>250509</c:v>
              </c:pt>
              <c:pt idx="2437">
                <c:v>250603</c:v>
              </c:pt>
              <c:pt idx="2438">
                <c:v>250712</c:v>
              </c:pt>
              <c:pt idx="2439">
                <c:v>250806</c:v>
              </c:pt>
              <c:pt idx="2440">
                <c:v>250900</c:v>
              </c:pt>
              <c:pt idx="2441">
                <c:v>251009</c:v>
              </c:pt>
              <c:pt idx="2442">
                <c:v>251103</c:v>
              </c:pt>
              <c:pt idx="2443">
                <c:v>251212</c:v>
              </c:pt>
              <c:pt idx="2444">
                <c:v>251306</c:v>
              </c:pt>
              <c:pt idx="2445">
                <c:v>251400</c:v>
              </c:pt>
              <c:pt idx="2446">
                <c:v>251509</c:v>
              </c:pt>
              <c:pt idx="2447">
                <c:v>251603</c:v>
              </c:pt>
              <c:pt idx="2448">
                <c:v>251712</c:v>
              </c:pt>
              <c:pt idx="2449">
                <c:v>251806</c:v>
              </c:pt>
              <c:pt idx="2450">
                <c:v>251900</c:v>
              </c:pt>
              <c:pt idx="2451">
                <c:v>252009</c:v>
              </c:pt>
              <c:pt idx="2452">
                <c:v>252103</c:v>
              </c:pt>
              <c:pt idx="2453">
                <c:v>252212</c:v>
              </c:pt>
              <c:pt idx="2454">
                <c:v>252306</c:v>
              </c:pt>
              <c:pt idx="2455">
                <c:v>252400</c:v>
              </c:pt>
              <c:pt idx="2456">
                <c:v>252509</c:v>
              </c:pt>
              <c:pt idx="2457">
                <c:v>252603</c:v>
              </c:pt>
              <c:pt idx="2458">
                <c:v>252712</c:v>
              </c:pt>
              <c:pt idx="2459">
                <c:v>252806</c:v>
              </c:pt>
              <c:pt idx="2460">
                <c:v>252900</c:v>
              </c:pt>
              <c:pt idx="2461">
                <c:v>253009</c:v>
              </c:pt>
              <c:pt idx="2462">
                <c:v>253103</c:v>
              </c:pt>
              <c:pt idx="2463">
                <c:v>253212</c:v>
              </c:pt>
              <c:pt idx="2464">
                <c:v>253306</c:v>
              </c:pt>
              <c:pt idx="2465">
                <c:v>253400</c:v>
              </c:pt>
              <c:pt idx="2466">
                <c:v>253509</c:v>
              </c:pt>
              <c:pt idx="2467">
                <c:v>253603</c:v>
              </c:pt>
              <c:pt idx="2468">
                <c:v>253712</c:v>
              </c:pt>
              <c:pt idx="2469">
                <c:v>253806</c:v>
              </c:pt>
              <c:pt idx="2470">
                <c:v>253900</c:v>
              </c:pt>
              <c:pt idx="2471">
                <c:v>254009</c:v>
              </c:pt>
              <c:pt idx="2472">
                <c:v>254103</c:v>
              </c:pt>
              <c:pt idx="2473">
                <c:v>254212</c:v>
              </c:pt>
              <c:pt idx="2474">
                <c:v>254306</c:v>
              </c:pt>
              <c:pt idx="2475">
                <c:v>254400</c:v>
              </c:pt>
              <c:pt idx="2476">
                <c:v>254509</c:v>
              </c:pt>
              <c:pt idx="2477">
                <c:v>254603</c:v>
              </c:pt>
              <c:pt idx="2478">
                <c:v>254712</c:v>
              </c:pt>
              <c:pt idx="2479">
                <c:v>254806</c:v>
              </c:pt>
              <c:pt idx="2480">
                <c:v>254900</c:v>
              </c:pt>
              <c:pt idx="2481">
                <c:v>255009</c:v>
              </c:pt>
              <c:pt idx="2482">
                <c:v>255103</c:v>
              </c:pt>
              <c:pt idx="2483">
                <c:v>255212</c:v>
              </c:pt>
              <c:pt idx="2484">
                <c:v>255306</c:v>
              </c:pt>
              <c:pt idx="2485">
                <c:v>255400</c:v>
              </c:pt>
              <c:pt idx="2486">
                <c:v>255509</c:v>
              </c:pt>
              <c:pt idx="2487">
                <c:v>255603</c:v>
              </c:pt>
              <c:pt idx="2488">
                <c:v>255712</c:v>
              </c:pt>
              <c:pt idx="2489">
                <c:v>255806</c:v>
              </c:pt>
              <c:pt idx="2490">
                <c:v>255900</c:v>
              </c:pt>
              <c:pt idx="2491">
                <c:v>256009</c:v>
              </c:pt>
              <c:pt idx="2492">
                <c:v>256103</c:v>
              </c:pt>
              <c:pt idx="2493">
                <c:v>256212</c:v>
              </c:pt>
              <c:pt idx="2494">
                <c:v>256306</c:v>
              </c:pt>
              <c:pt idx="2495">
                <c:v>256400</c:v>
              </c:pt>
              <c:pt idx="2496">
                <c:v>256509</c:v>
              </c:pt>
              <c:pt idx="2497">
                <c:v>256603</c:v>
              </c:pt>
              <c:pt idx="2498">
                <c:v>256712</c:v>
              </c:pt>
              <c:pt idx="2499">
                <c:v>256806</c:v>
              </c:pt>
              <c:pt idx="2500">
                <c:v>256900</c:v>
              </c:pt>
              <c:pt idx="2501">
                <c:v>257009</c:v>
              </c:pt>
              <c:pt idx="2502">
                <c:v>257103</c:v>
              </c:pt>
              <c:pt idx="2503">
                <c:v>257212</c:v>
              </c:pt>
              <c:pt idx="2504">
                <c:v>257306</c:v>
              </c:pt>
              <c:pt idx="2505">
                <c:v>257400</c:v>
              </c:pt>
              <c:pt idx="2506">
                <c:v>257509</c:v>
              </c:pt>
              <c:pt idx="2507">
                <c:v>257603</c:v>
              </c:pt>
              <c:pt idx="2508">
                <c:v>257712</c:v>
              </c:pt>
              <c:pt idx="2509">
                <c:v>257806</c:v>
              </c:pt>
              <c:pt idx="2510">
                <c:v>257900</c:v>
              </c:pt>
              <c:pt idx="2511">
                <c:v>258009</c:v>
              </c:pt>
              <c:pt idx="2512">
                <c:v>258103</c:v>
              </c:pt>
              <c:pt idx="2513">
                <c:v>258212</c:v>
              </c:pt>
              <c:pt idx="2514">
                <c:v>258306</c:v>
              </c:pt>
              <c:pt idx="2515">
                <c:v>258400</c:v>
              </c:pt>
              <c:pt idx="2516">
                <c:v>258509</c:v>
              </c:pt>
              <c:pt idx="2517">
                <c:v>258603</c:v>
              </c:pt>
              <c:pt idx="2518">
                <c:v>258712</c:v>
              </c:pt>
              <c:pt idx="2519">
                <c:v>258806</c:v>
              </c:pt>
              <c:pt idx="2520">
                <c:v>258900</c:v>
              </c:pt>
              <c:pt idx="2521">
                <c:v>259009</c:v>
              </c:pt>
              <c:pt idx="2522">
                <c:v>259103</c:v>
              </c:pt>
              <c:pt idx="2523">
                <c:v>259212</c:v>
              </c:pt>
              <c:pt idx="2524">
                <c:v>259306</c:v>
              </c:pt>
              <c:pt idx="2525">
                <c:v>259400</c:v>
              </c:pt>
              <c:pt idx="2526">
                <c:v>259509</c:v>
              </c:pt>
              <c:pt idx="2527">
                <c:v>259603</c:v>
              </c:pt>
              <c:pt idx="2528">
                <c:v>259712</c:v>
              </c:pt>
              <c:pt idx="2529">
                <c:v>259806</c:v>
              </c:pt>
              <c:pt idx="2530">
                <c:v>259900</c:v>
              </c:pt>
              <c:pt idx="2531">
                <c:v>260009</c:v>
              </c:pt>
              <c:pt idx="2532">
                <c:v>260103</c:v>
              </c:pt>
              <c:pt idx="2533">
                <c:v>260212</c:v>
              </c:pt>
              <c:pt idx="2534">
                <c:v>260306</c:v>
              </c:pt>
              <c:pt idx="2535">
                <c:v>260400</c:v>
              </c:pt>
              <c:pt idx="2536">
                <c:v>260509</c:v>
              </c:pt>
              <c:pt idx="2537">
                <c:v>260603</c:v>
              </c:pt>
              <c:pt idx="2538">
                <c:v>260712</c:v>
              </c:pt>
              <c:pt idx="2539">
                <c:v>260806</c:v>
              </c:pt>
              <c:pt idx="2540">
                <c:v>260900</c:v>
              </c:pt>
              <c:pt idx="2541">
                <c:v>261009</c:v>
              </c:pt>
              <c:pt idx="2542">
                <c:v>261103</c:v>
              </c:pt>
              <c:pt idx="2543">
                <c:v>261212</c:v>
              </c:pt>
              <c:pt idx="2544">
                <c:v>261306</c:v>
              </c:pt>
              <c:pt idx="2545">
                <c:v>261400</c:v>
              </c:pt>
              <c:pt idx="2546">
                <c:v>261509</c:v>
              </c:pt>
              <c:pt idx="2547">
                <c:v>261603</c:v>
              </c:pt>
              <c:pt idx="2548">
                <c:v>261712</c:v>
              </c:pt>
              <c:pt idx="2549">
                <c:v>261806</c:v>
              </c:pt>
              <c:pt idx="2550">
                <c:v>261900</c:v>
              </c:pt>
              <c:pt idx="2551">
                <c:v>262009</c:v>
              </c:pt>
              <c:pt idx="2552">
                <c:v>262103</c:v>
              </c:pt>
              <c:pt idx="2553">
                <c:v>262212</c:v>
              </c:pt>
              <c:pt idx="2554">
                <c:v>262306</c:v>
              </c:pt>
              <c:pt idx="2555">
                <c:v>262400</c:v>
              </c:pt>
              <c:pt idx="2556">
                <c:v>262509</c:v>
              </c:pt>
              <c:pt idx="2557">
                <c:v>262603</c:v>
              </c:pt>
              <c:pt idx="2558">
                <c:v>262712</c:v>
              </c:pt>
              <c:pt idx="2559">
                <c:v>262806</c:v>
              </c:pt>
              <c:pt idx="2560">
                <c:v>262900</c:v>
              </c:pt>
              <c:pt idx="2561">
                <c:v>263009</c:v>
              </c:pt>
              <c:pt idx="2562">
                <c:v>263103</c:v>
              </c:pt>
              <c:pt idx="2563">
                <c:v>263212</c:v>
              </c:pt>
              <c:pt idx="2564">
                <c:v>263306</c:v>
              </c:pt>
              <c:pt idx="2565">
                <c:v>263400</c:v>
              </c:pt>
              <c:pt idx="2566">
                <c:v>263509</c:v>
              </c:pt>
              <c:pt idx="2567">
                <c:v>263603</c:v>
              </c:pt>
              <c:pt idx="2568">
                <c:v>263712</c:v>
              </c:pt>
              <c:pt idx="2569">
                <c:v>263806</c:v>
              </c:pt>
              <c:pt idx="2570">
                <c:v>263900</c:v>
              </c:pt>
              <c:pt idx="2571">
                <c:v>264009</c:v>
              </c:pt>
              <c:pt idx="2572">
                <c:v>264103</c:v>
              </c:pt>
              <c:pt idx="2573">
                <c:v>264212</c:v>
              </c:pt>
              <c:pt idx="2574">
                <c:v>264306</c:v>
              </c:pt>
              <c:pt idx="2575">
                <c:v>264400</c:v>
              </c:pt>
              <c:pt idx="2576">
                <c:v>264509</c:v>
              </c:pt>
              <c:pt idx="2577">
                <c:v>264603</c:v>
              </c:pt>
              <c:pt idx="2578">
                <c:v>264712</c:v>
              </c:pt>
              <c:pt idx="2579">
                <c:v>264806</c:v>
              </c:pt>
              <c:pt idx="2580">
                <c:v>264900</c:v>
              </c:pt>
              <c:pt idx="2581">
                <c:v>265009</c:v>
              </c:pt>
              <c:pt idx="2582">
                <c:v>265103</c:v>
              </c:pt>
              <c:pt idx="2583">
                <c:v>265212</c:v>
              </c:pt>
              <c:pt idx="2584">
                <c:v>265306</c:v>
              </c:pt>
              <c:pt idx="2585">
                <c:v>265400</c:v>
              </c:pt>
              <c:pt idx="2586">
                <c:v>265509</c:v>
              </c:pt>
              <c:pt idx="2587">
                <c:v>265603</c:v>
              </c:pt>
              <c:pt idx="2588">
                <c:v>265712</c:v>
              </c:pt>
              <c:pt idx="2589">
                <c:v>265806</c:v>
              </c:pt>
              <c:pt idx="2590">
                <c:v>265900</c:v>
              </c:pt>
              <c:pt idx="2591">
                <c:v>266009</c:v>
              </c:pt>
              <c:pt idx="2592">
                <c:v>266103</c:v>
              </c:pt>
              <c:pt idx="2593">
                <c:v>266212</c:v>
              </c:pt>
              <c:pt idx="2594">
                <c:v>266306</c:v>
              </c:pt>
              <c:pt idx="2595">
                <c:v>266400</c:v>
              </c:pt>
              <c:pt idx="2596">
                <c:v>266509</c:v>
              </c:pt>
              <c:pt idx="2597">
                <c:v>266603</c:v>
              </c:pt>
              <c:pt idx="2598">
                <c:v>266712</c:v>
              </c:pt>
              <c:pt idx="2599">
                <c:v>266806</c:v>
              </c:pt>
              <c:pt idx="2600">
                <c:v>266900</c:v>
              </c:pt>
              <c:pt idx="2601">
                <c:v>267009</c:v>
              </c:pt>
              <c:pt idx="2602">
                <c:v>267103</c:v>
              </c:pt>
              <c:pt idx="2603">
                <c:v>267212</c:v>
              </c:pt>
              <c:pt idx="2604">
                <c:v>267306</c:v>
              </c:pt>
              <c:pt idx="2605">
                <c:v>267400</c:v>
              </c:pt>
              <c:pt idx="2606">
                <c:v>267509</c:v>
              </c:pt>
              <c:pt idx="2607">
                <c:v>267603</c:v>
              </c:pt>
              <c:pt idx="2608">
                <c:v>267712</c:v>
              </c:pt>
              <c:pt idx="2609">
                <c:v>267806</c:v>
              </c:pt>
              <c:pt idx="2610">
                <c:v>267900</c:v>
              </c:pt>
              <c:pt idx="2611">
                <c:v>268009</c:v>
              </c:pt>
              <c:pt idx="2612">
                <c:v>268103</c:v>
              </c:pt>
              <c:pt idx="2613">
                <c:v>268212</c:v>
              </c:pt>
              <c:pt idx="2614">
                <c:v>268306</c:v>
              </c:pt>
              <c:pt idx="2615">
                <c:v>268400</c:v>
              </c:pt>
              <c:pt idx="2616">
                <c:v>268509</c:v>
              </c:pt>
              <c:pt idx="2617">
                <c:v>268603</c:v>
              </c:pt>
              <c:pt idx="2618">
                <c:v>268712</c:v>
              </c:pt>
              <c:pt idx="2619">
                <c:v>268806</c:v>
              </c:pt>
              <c:pt idx="2620">
                <c:v>268900</c:v>
              </c:pt>
              <c:pt idx="2621">
                <c:v>269009</c:v>
              </c:pt>
              <c:pt idx="2622">
                <c:v>269103</c:v>
              </c:pt>
              <c:pt idx="2623">
                <c:v>269212</c:v>
              </c:pt>
              <c:pt idx="2624">
                <c:v>269306</c:v>
              </c:pt>
              <c:pt idx="2625">
                <c:v>269400</c:v>
              </c:pt>
              <c:pt idx="2626">
                <c:v>269509</c:v>
              </c:pt>
              <c:pt idx="2627">
                <c:v>269603</c:v>
              </c:pt>
              <c:pt idx="2628">
                <c:v>269712</c:v>
              </c:pt>
              <c:pt idx="2629">
                <c:v>269806</c:v>
              </c:pt>
              <c:pt idx="2630">
                <c:v>269900</c:v>
              </c:pt>
              <c:pt idx="2631">
                <c:v>270009</c:v>
              </c:pt>
              <c:pt idx="2632">
                <c:v>270103</c:v>
              </c:pt>
              <c:pt idx="2633">
                <c:v>270212</c:v>
              </c:pt>
              <c:pt idx="2634">
                <c:v>270306</c:v>
              </c:pt>
              <c:pt idx="2635">
                <c:v>270400</c:v>
              </c:pt>
              <c:pt idx="2636">
                <c:v>270509</c:v>
              </c:pt>
              <c:pt idx="2637">
                <c:v>270603</c:v>
              </c:pt>
              <c:pt idx="2638">
                <c:v>270712</c:v>
              </c:pt>
              <c:pt idx="2639">
                <c:v>270806</c:v>
              </c:pt>
              <c:pt idx="2640">
                <c:v>270900</c:v>
              </c:pt>
              <c:pt idx="2641">
                <c:v>271009</c:v>
              </c:pt>
              <c:pt idx="2642">
                <c:v>271103</c:v>
              </c:pt>
              <c:pt idx="2643">
                <c:v>271212</c:v>
              </c:pt>
              <c:pt idx="2644">
                <c:v>271306</c:v>
              </c:pt>
              <c:pt idx="2645">
                <c:v>271400</c:v>
              </c:pt>
              <c:pt idx="2646">
                <c:v>271509</c:v>
              </c:pt>
              <c:pt idx="2647">
                <c:v>271603</c:v>
              </c:pt>
              <c:pt idx="2648">
                <c:v>271712</c:v>
              </c:pt>
              <c:pt idx="2649">
                <c:v>271806</c:v>
              </c:pt>
              <c:pt idx="2650">
                <c:v>271900</c:v>
              </c:pt>
              <c:pt idx="2651">
                <c:v>272009</c:v>
              </c:pt>
              <c:pt idx="2652">
                <c:v>272103</c:v>
              </c:pt>
              <c:pt idx="2653">
                <c:v>272212</c:v>
              </c:pt>
              <c:pt idx="2654">
                <c:v>272306</c:v>
              </c:pt>
              <c:pt idx="2655">
                <c:v>272400</c:v>
              </c:pt>
              <c:pt idx="2656">
                <c:v>272509</c:v>
              </c:pt>
              <c:pt idx="2657">
                <c:v>272603</c:v>
              </c:pt>
              <c:pt idx="2658">
                <c:v>272712</c:v>
              </c:pt>
              <c:pt idx="2659">
                <c:v>272806</c:v>
              </c:pt>
              <c:pt idx="2660">
                <c:v>272900</c:v>
              </c:pt>
              <c:pt idx="2661">
                <c:v>273009</c:v>
              </c:pt>
              <c:pt idx="2662">
                <c:v>273103</c:v>
              </c:pt>
              <c:pt idx="2663">
                <c:v>273212</c:v>
              </c:pt>
              <c:pt idx="2664">
                <c:v>273306</c:v>
              </c:pt>
              <c:pt idx="2665">
                <c:v>273400</c:v>
              </c:pt>
              <c:pt idx="2666">
                <c:v>273509</c:v>
              </c:pt>
              <c:pt idx="2667">
                <c:v>273603</c:v>
              </c:pt>
              <c:pt idx="2668">
                <c:v>273712</c:v>
              </c:pt>
              <c:pt idx="2669">
                <c:v>273806</c:v>
              </c:pt>
              <c:pt idx="2670">
                <c:v>273900</c:v>
              </c:pt>
              <c:pt idx="2671">
                <c:v>274009</c:v>
              </c:pt>
              <c:pt idx="2672">
                <c:v>274103</c:v>
              </c:pt>
              <c:pt idx="2673">
                <c:v>274212</c:v>
              </c:pt>
              <c:pt idx="2674">
                <c:v>274306</c:v>
              </c:pt>
              <c:pt idx="2675">
                <c:v>274400</c:v>
              </c:pt>
              <c:pt idx="2676">
                <c:v>274509</c:v>
              </c:pt>
              <c:pt idx="2677">
                <c:v>274603</c:v>
              </c:pt>
              <c:pt idx="2678">
                <c:v>274712</c:v>
              </c:pt>
              <c:pt idx="2679">
                <c:v>274806</c:v>
              </c:pt>
              <c:pt idx="2680">
                <c:v>274900</c:v>
              </c:pt>
              <c:pt idx="2681">
                <c:v>275009</c:v>
              </c:pt>
              <c:pt idx="2682">
                <c:v>275103</c:v>
              </c:pt>
              <c:pt idx="2683">
                <c:v>275212</c:v>
              </c:pt>
              <c:pt idx="2684">
                <c:v>275306</c:v>
              </c:pt>
              <c:pt idx="2685">
                <c:v>275400</c:v>
              </c:pt>
              <c:pt idx="2686">
                <c:v>275509</c:v>
              </c:pt>
              <c:pt idx="2687">
                <c:v>275603</c:v>
              </c:pt>
              <c:pt idx="2688">
                <c:v>275712</c:v>
              </c:pt>
              <c:pt idx="2689">
                <c:v>275806</c:v>
              </c:pt>
              <c:pt idx="2690">
                <c:v>275900</c:v>
              </c:pt>
              <c:pt idx="2691">
                <c:v>276009</c:v>
              </c:pt>
              <c:pt idx="2692">
                <c:v>276103</c:v>
              </c:pt>
              <c:pt idx="2693">
                <c:v>276212</c:v>
              </c:pt>
              <c:pt idx="2694">
                <c:v>276306</c:v>
              </c:pt>
              <c:pt idx="2695">
                <c:v>276400</c:v>
              </c:pt>
              <c:pt idx="2696">
                <c:v>276509</c:v>
              </c:pt>
              <c:pt idx="2697">
                <c:v>276603</c:v>
              </c:pt>
              <c:pt idx="2698">
                <c:v>276712</c:v>
              </c:pt>
              <c:pt idx="2699">
                <c:v>276806</c:v>
              </c:pt>
              <c:pt idx="2700">
                <c:v>276900</c:v>
              </c:pt>
              <c:pt idx="2701">
                <c:v>277009</c:v>
              </c:pt>
              <c:pt idx="2702">
                <c:v>277103</c:v>
              </c:pt>
              <c:pt idx="2703">
                <c:v>277212</c:v>
              </c:pt>
              <c:pt idx="2704">
                <c:v>277306</c:v>
              </c:pt>
              <c:pt idx="2705">
                <c:v>277400</c:v>
              </c:pt>
              <c:pt idx="2706">
                <c:v>277509</c:v>
              </c:pt>
              <c:pt idx="2707">
                <c:v>277603</c:v>
              </c:pt>
              <c:pt idx="2708">
                <c:v>277712</c:v>
              </c:pt>
              <c:pt idx="2709">
                <c:v>277806</c:v>
              </c:pt>
              <c:pt idx="2710">
                <c:v>277900</c:v>
              </c:pt>
              <c:pt idx="2711">
                <c:v>278009</c:v>
              </c:pt>
              <c:pt idx="2712">
                <c:v>278103</c:v>
              </c:pt>
              <c:pt idx="2713">
                <c:v>278212</c:v>
              </c:pt>
              <c:pt idx="2714">
                <c:v>278306</c:v>
              </c:pt>
              <c:pt idx="2715">
                <c:v>278400</c:v>
              </c:pt>
              <c:pt idx="2716">
                <c:v>278509</c:v>
              </c:pt>
              <c:pt idx="2717">
                <c:v>278603</c:v>
              </c:pt>
              <c:pt idx="2718">
                <c:v>278712</c:v>
              </c:pt>
              <c:pt idx="2719">
                <c:v>278806</c:v>
              </c:pt>
              <c:pt idx="2720">
                <c:v>278900</c:v>
              </c:pt>
              <c:pt idx="2721">
                <c:v>279009</c:v>
              </c:pt>
              <c:pt idx="2722">
                <c:v>279103</c:v>
              </c:pt>
              <c:pt idx="2723">
                <c:v>279212</c:v>
              </c:pt>
              <c:pt idx="2724">
                <c:v>279306</c:v>
              </c:pt>
              <c:pt idx="2725">
                <c:v>279400</c:v>
              </c:pt>
              <c:pt idx="2726">
                <c:v>279509</c:v>
              </c:pt>
              <c:pt idx="2727">
                <c:v>279603</c:v>
              </c:pt>
              <c:pt idx="2728">
                <c:v>279712</c:v>
              </c:pt>
              <c:pt idx="2729">
                <c:v>279806</c:v>
              </c:pt>
              <c:pt idx="2730">
                <c:v>279900</c:v>
              </c:pt>
              <c:pt idx="2731">
                <c:v>280009</c:v>
              </c:pt>
              <c:pt idx="2732">
                <c:v>280103</c:v>
              </c:pt>
              <c:pt idx="2733">
                <c:v>280212</c:v>
              </c:pt>
              <c:pt idx="2734">
                <c:v>280306</c:v>
              </c:pt>
              <c:pt idx="2735">
                <c:v>280400</c:v>
              </c:pt>
              <c:pt idx="2736">
                <c:v>280509</c:v>
              </c:pt>
              <c:pt idx="2737">
                <c:v>280603</c:v>
              </c:pt>
              <c:pt idx="2738">
                <c:v>280712</c:v>
              </c:pt>
              <c:pt idx="2739">
                <c:v>280806</c:v>
              </c:pt>
              <c:pt idx="2740">
                <c:v>280900</c:v>
              </c:pt>
              <c:pt idx="2741">
                <c:v>281009</c:v>
              </c:pt>
              <c:pt idx="2742">
                <c:v>281103</c:v>
              </c:pt>
              <c:pt idx="2743">
                <c:v>281212</c:v>
              </c:pt>
              <c:pt idx="2744">
                <c:v>281306</c:v>
              </c:pt>
              <c:pt idx="2745">
                <c:v>281400</c:v>
              </c:pt>
              <c:pt idx="2746">
                <c:v>281509</c:v>
              </c:pt>
              <c:pt idx="2747">
                <c:v>281603</c:v>
              </c:pt>
              <c:pt idx="2748">
                <c:v>281712</c:v>
              </c:pt>
              <c:pt idx="2749">
                <c:v>281806</c:v>
              </c:pt>
              <c:pt idx="2750">
                <c:v>281900</c:v>
              </c:pt>
              <c:pt idx="2751">
                <c:v>282009</c:v>
              </c:pt>
              <c:pt idx="2752">
                <c:v>282103</c:v>
              </c:pt>
              <c:pt idx="2753">
                <c:v>282212</c:v>
              </c:pt>
              <c:pt idx="2754">
                <c:v>282306</c:v>
              </c:pt>
              <c:pt idx="2755">
                <c:v>282400</c:v>
              </c:pt>
              <c:pt idx="2756">
                <c:v>282509</c:v>
              </c:pt>
              <c:pt idx="2757">
                <c:v>282603</c:v>
              </c:pt>
              <c:pt idx="2758">
                <c:v>282712</c:v>
              </c:pt>
              <c:pt idx="2759">
                <c:v>282806</c:v>
              </c:pt>
              <c:pt idx="2760">
                <c:v>282900</c:v>
              </c:pt>
              <c:pt idx="2761">
                <c:v>283009</c:v>
              </c:pt>
              <c:pt idx="2762">
                <c:v>283103</c:v>
              </c:pt>
              <c:pt idx="2763">
                <c:v>283212</c:v>
              </c:pt>
              <c:pt idx="2764">
                <c:v>283306</c:v>
              </c:pt>
              <c:pt idx="2765">
                <c:v>283400</c:v>
              </c:pt>
              <c:pt idx="2766">
                <c:v>283509</c:v>
              </c:pt>
              <c:pt idx="2767">
                <c:v>283603</c:v>
              </c:pt>
              <c:pt idx="2768">
                <c:v>283712</c:v>
              </c:pt>
              <c:pt idx="2769">
                <c:v>283806</c:v>
              </c:pt>
              <c:pt idx="2770">
                <c:v>283900</c:v>
              </c:pt>
              <c:pt idx="2771">
                <c:v>284009</c:v>
              </c:pt>
              <c:pt idx="2772">
                <c:v>284103</c:v>
              </c:pt>
              <c:pt idx="2773">
                <c:v>284212</c:v>
              </c:pt>
              <c:pt idx="2774">
                <c:v>284306</c:v>
              </c:pt>
              <c:pt idx="2775">
                <c:v>284400</c:v>
              </c:pt>
              <c:pt idx="2776">
                <c:v>284509</c:v>
              </c:pt>
              <c:pt idx="2777">
                <c:v>284603</c:v>
              </c:pt>
              <c:pt idx="2778">
                <c:v>284712</c:v>
              </c:pt>
              <c:pt idx="2779">
                <c:v>284806</c:v>
              </c:pt>
              <c:pt idx="2780">
                <c:v>284900</c:v>
              </c:pt>
              <c:pt idx="2781">
                <c:v>285009</c:v>
              </c:pt>
              <c:pt idx="2782">
                <c:v>285103</c:v>
              </c:pt>
              <c:pt idx="2783">
                <c:v>285212</c:v>
              </c:pt>
              <c:pt idx="2784">
                <c:v>285306</c:v>
              </c:pt>
              <c:pt idx="2785">
                <c:v>285400</c:v>
              </c:pt>
              <c:pt idx="2786">
                <c:v>285509</c:v>
              </c:pt>
              <c:pt idx="2787">
                <c:v>285603</c:v>
              </c:pt>
              <c:pt idx="2788">
                <c:v>285712</c:v>
              </c:pt>
              <c:pt idx="2789">
                <c:v>285806</c:v>
              </c:pt>
              <c:pt idx="2790">
                <c:v>285900</c:v>
              </c:pt>
              <c:pt idx="2791">
                <c:v>286009</c:v>
              </c:pt>
              <c:pt idx="2792">
                <c:v>286103</c:v>
              </c:pt>
              <c:pt idx="2793">
                <c:v>286212</c:v>
              </c:pt>
              <c:pt idx="2794">
                <c:v>286306</c:v>
              </c:pt>
              <c:pt idx="2795">
                <c:v>286400</c:v>
              </c:pt>
              <c:pt idx="2796">
                <c:v>286509</c:v>
              </c:pt>
              <c:pt idx="2797">
                <c:v>286603</c:v>
              </c:pt>
              <c:pt idx="2798">
                <c:v>286712</c:v>
              </c:pt>
              <c:pt idx="2799">
                <c:v>286806</c:v>
              </c:pt>
              <c:pt idx="2800">
                <c:v>286900</c:v>
              </c:pt>
              <c:pt idx="2801">
                <c:v>287009</c:v>
              </c:pt>
              <c:pt idx="2802">
                <c:v>287103</c:v>
              </c:pt>
              <c:pt idx="2803">
                <c:v>287212</c:v>
              </c:pt>
              <c:pt idx="2804">
                <c:v>287306</c:v>
              </c:pt>
              <c:pt idx="2805">
                <c:v>287400</c:v>
              </c:pt>
              <c:pt idx="2806">
                <c:v>287509</c:v>
              </c:pt>
              <c:pt idx="2807">
                <c:v>287603</c:v>
              </c:pt>
              <c:pt idx="2808">
                <c:v>287712</c:v>
              </c:pt>
              <c:pt idx="2809">
                <c:v>287806</c:v>
              </c:pt>
              <c:pt idx="2810">
                <c:v>287900</c:v>
              </c:pt>
              <c:pt idx="2811">
                <c:v>288009</c:v>
              </c:pt>
              <c:pt idx="2812">
                <c:v>288103</c:v>
              </c:pt>
              <c:pt idx="2813">
                <c:v>288212</c:v>
              </c:pt>
              <c:pt idx="2814">
                <c:v>288306</c:v>
              </c:pt>
              <c:pt idx="2815">
                <c:v>288400</c:v>
              </c:pt>
              <c:pt idx="2816">
                <c:v>288509</c:v>
              </c:pt>
              <c:pt idx="2817">
                <c:v>288603</c:v>
              </c:pt>
              <c:pt idx="2818">
                <c:v>288712</c:v>
              </c:pt>
              <c:pt idx="2819">
                <c:v>288806</c:v>
              </c:pt>
              <c:pt idx="2820">
                <c:v>288900</c:v>
              </c:pt>
              <c:pt idx="2821">
                <c:v>289009</c:v>
              </c:pt>
              <c:pt idx="2822">
                <c:v>289103</c:v>
              </c:pt>
              <c:pt idx="2823">
                <c:v>289212</c:v>
              </c:pt>
              <c:pt idx="2824">
                <c:v>289306</c:v>
              </c:pt>
              <c:pt idx="2825">
                <c:v>289400</c:v>
              </c:pt>
              <c:pt idx="2826">
                <c:v>289509</c:v>
              </c:pt>
              <c:pt idx="2827">
                <c:v>289603</c:v>
              </c:pt>
              <c:pt idx="2828">
                <c:v>289712</c:v>
              </c:pt>
              <c:pt idx="2829">
                <c:v>289806</c:v>
              </c:pt>
              <c:pt idx="2830">
                <c:v>289900</c:v>
              </c:pt>
              <c:pt idx="2831">
                <c:v>290009</c:v>
              </c:pt>
              <c:pt idx="2832">
                <c:v>290103</c:v>
              </c:pt>
              <c:pt idx="2833">
                <c:v>290212</c:v>
              </c:pt>
              <c:pt idx="2834">
                <c:v>290306</c:v>
              </c:pt>
              <c:pt idx="2835">
                <c:v>290400</c:v>
              </c:pt>
              <c:pt idx="2836">
                <c:v>290509</c:v>
              </c:pt>
              <c:pt idx="2837">
                <c:v>290603</c:v>
              </c:pt>
              <c:pt idx="2838">
                <c:v>290712</c:v>
              </c:pt>
              <c:pt idx="2839">
                <c:v>290806</c:v>
              </c:pt>
              <c:pt idx="2840">
                <c:v>290900</c:v>
              </c:pt>
              <c:pt idx="2841">
                <c:v>291009</c:v>
              </c:pt>
              <c:pt idx="2842">
                <c:v>291103</c:v>
              </c:pt>
              <c:pt idx="2843">
                <c:v>291212</c:v>
              </c:pt>
              <c:pt idx="2844">
                <c:v>291306</c:v>
              </c:pt>
              <c:pt idx="2845">
                <c:v>291400</c:v>
              </c:pt>
              <c:pt idx="2846">
                <c:v>291509</c:v>
              </c:pt>
              <c:pt idx="2847">
                <c:v>291603</c:v>
              </c:pt>
              <c:pt idx="2848">
                <c:v>291712</c:v>
              </c:pt>
              <c:pt idx="2849">
                <c:v>291806</c:v>
              </c:pt>
              <c:pt idx="2850">
                <c:v>291900</c:v>
              </c:pt>
              <c:pt idx="2851">
                <c:v>292009</c:v>
              </c:pt>
              <c:pt idx="2852">
                <c:v>292103</c:v>
              </c:pt>
              <c:pt idx="2853">
                <c:v>292212</c:v>
              </c:pt>
              <c:pt idx="2854">
                <c:v>292306</c:v>
              </c:pt>
              <c:pt idx="2855">
                <c:v>292400</c:v>
              </c:pt>
              <c:pt idx="2856">
                <c:v>292509</c:v>
              </c:pt>
              <c:pt idx="2857">
                <c:v>292603</c:v>
              </c:pt>
              <c:pt idx="2858">
                <c:v>292712</c:v>
              </c:pt>
              <c:pt idx="2859">
                <c:v>292806</c:v>
              </c:pt>
              <c:pt idx="2860">
                <c:v>292900</c:v>
              </c:pt>
              <c:pt idx="2861">
                <c:v>293009</c:v>
              </c:pt>
              <c:pt idx="2862">
                <c:v>293103</c:v>
              </c:pt>
              <c:pt idx="2863">
                <c:v>293212</c:v>
              </c:pt>
              <c:pt idx="2864">
                <c:v>293306</c:v>
              </c:pt>
              <c:pt idx="2865">
                <c:v>293400</c:v>
              </c:pt>
              <c:pt idx="2866">
                <c:v>293509</c:v>
              </c:pt>
              <c:pt idx="2867">
                <c:v>293603</c:v>
              </c:pt>
              <c:pt idx="2868">
                <c:v>293712</c:v>
              </c:pt>
              <c:pt idx="2869">
                <c:v>293806</c:v>
              </c:pt>
              <c:pt idx="2870">
                <c:v>293900</c:v>
              </c:pt>
              <c:pt idx="2871">
                <c:v>294009</c:v>
              </c:pt>
              <c:pt idx="2872">
                <c:v>294103</c:v>
              </c:pt>
              <c:pt idx="2873">
                <c:v>294212</c:v>
              </c:pt>
              <c:pt idx="2874">
                <c:v>294306</c:v>
              </c:pt>
              <c:pt idx="2875">
                <c:v>294400</c:v>
              </c:pt>
              <c:pt idx="2876">
                <c:v>294509</c:v>
              </c:pt>
              <c:pt idx="2877">
                <c:v>294603</c:v>
              </c:pt>
              <c:pt idx="2878">
                <c:v>294712</c:v>
              </c:pt>
              <c:pt idx="2879">
                <c:v>294806</c:v>
              </c:pt>
              <c:pt idx="2880">
                <c:v>294900</c:v>
              </c:pt>
              <c:pt idx="2881">
                <c:v>295009</c:v>
              </c:pt>
              <c:pt idx="2882">
                <c:v>295103</c:v>
              </c:pt>
              <c:pt idx="2883">
                <c:v>295212</c:v>
              </c:pt>
              <c:pt idx="2884">
                <c:v>295306</c:v>
              </c:pt>
              <c:pt idx="2885">
                <c:v>295400</c:v>
              </c:pt>
              <c:pt idx="2886">
                <c:v>295509</c:v>
              </c:pt>
              <c:pt idx="2887">
                <c:v>295603</c:v>
              </c:pt>
              <c:pt idx="2888">
                <c:v>295712</c:v>
              </c:pt>
              <c:pt idx="2889">
                <c:v>295806</c:v>
              </c:pt>
              <c:pt idx="2890">
                <c:v>295900</c:v>
              </c:pt>
              <c:pt idx="2891">
                <c:v>296009</c:v>
              </c:pt>
              <c:pt idx="2892">
                <c:v>296103</c:v>
              </c:pt>
              <c:pt idx="2893">
                <c:v>296212</c:v>
              </c:pt>
              <c:pt idx="2894">
                <c:v>296306</c:v>
              </c:pt>
              <c:pt idx="2895">
                <c:v>296400</c:v>
              </c:pt>
              <c:pt idx="2896">
                <c:v>296509</c:v>
              </c:pt>
              <c:pt idx="2897">
                <c:v>296603</c:v>
              </c:pt>
              <c:pt idx="2898">
                <c:v>296712</c:v>
              </c:pt>
              <c:pt idx="2899">
                <c:v>296806</c:v>
              </c:pt>
              <c:pt idx="2900">
                <c:v>296900</c:v>
              </c:pt>
              <c:pt idx="2901">
                <c:v>297009</c:v>
              </c:pt>
              <c:pt idx="2902">
                <c:v>297103</c:v>
              </c:pt>
              <c:pt idx="2903">
                <c:v>297212</c:v>
              </c:pt>
              <c:pt idx="2904">
                <c:v>297306</c:v>
              </c:pt>
              <c:pt idx="2905">
                <c:v>297400</c:v>
              </c:pt>
              <c:pt idx="2906">
                <c:v>297509</c:v>
              </c:pt>
              <c:pt idx="2907">
                <c:v>297603</c:v>
              </c:pt>
              <c:pt idx="2908">
                <c:v>297712</c:v>
              </c:pt>
              <c:pt idx="2909">
                <c:v>297806</c:v>
              </c:pt>
              <c:pt idx="2910">
                <c:v>297900</c:v>
              </c:pt>
              <c:pt idx="2911">
                <c:v>298009</c:v>
              </c:pt>
              <c:pt idx="2912">
                <c:v>298103</c:v>
              </c:pt>
              <c:pt idx="2913">
                <c:v>298212</c:v>
              </c:pt>
              <c:pt idx="2914">
                <c:v>298306</c:v>
              </c:pt>
              <c:pt idx="2915">
                <c:v>298400</c:v>
              </c:pt>
              <c:pt idx="2916">
                <c:v>298509</c:v>
              </c:pt>
              <c:pt idx="2917">
                <c:v>298603</c:v>
              </c:pt>
              <c:pt idx="2918">
                <c:v>298712</c:v>
              </c:pt>
              <c:pt idx="2919">
                <c:v>298806</c:v>
              </c:pt>
              <c:pt idx="2920">
                <c:v>298900</c:v>
              </c:pt>
              <c:pt idx="2921">
                <c:v>299009</c:v>
              </c:pt>
              <c:pt idx="2922">
                <c:v>299103</c:v>
              </c:pt>
              <c:pt idx="2923">
                <c:v>299212</c:v>
              </c:pt>
              <c:pt idx="2924">
                <c:v>299306</c:v>
              </c:pt>
              <c:pt idx="2925">
                <c:v>299400</c:v>
              </c:pt>
              <c:pt idx="2926">
                <c:v>299509</c:v>
              </c:pt>
              <c:pt idx="2927">
                <c:v>299603</c:v>
              </c:pt>
              <c:pt idx="2928">
                <c:v>299712</c:v>
              </c:pt>
              <c:pt idx="2929">
                <c:v>299806</c:v>
              </c:pt>
              <c:pt idx="2930">
                <c:v>299900</c:v>
              </c:pt>
              <c:pt idx="2931">
                <c:v>300009</c:v>
              </c:pt>
              <c:pt idx="2932">
                <c:v>300103</c:v>
              </c:pt>
              <c:pt idx="2933">
                <c:v>300212</c:v>
              </c:pt>
              <c:pt idx="2934">
                <c:v>300306</c:v>
              </c:pt>
              <c:pt idx="2935">
                <c:v>300400</c:v>
              </c:pt>
              <c:pt idx="2936">
                <c:v>300509</c:v>
              </c:pt>
              <c:pt idx="2937">
                <c:v>300603</c:v>
              </c:pt>
              <c:pt idx="2938">
                <c:v>300712</c:v>
              </c:pt>
              <c:pt idx="2939">
                <c:v>300806</c:v>
              </c:pt>
              <c:pt idx="2940">
                <c:v>300900</c:v>
              </c:pt>
              <c:pt idx="2941">
                <c:v>301009</c:v>
              </c:pt>
              <c:pt idx="2942">
                <c:v>301103</c:v>
              </c:pt>
              <c:pt idx="2943">
                <c:v>301212</c:v>
              </c:pt>
              <c:pt idx="2944">
                <c:v>301306</c:v>
              </c:pt>
              <c:pt idx="2945">
                <c:v>301400</c:v>
              </c:pt>
              <c:pt idx="2946">
                <c:v>301509</c:v>
              </c:pt>
              <c:pt idx="2947">
                <c:v>301603</c:v>
              </c:pt>
              <c:pt idx="2948">
                <c:v>301712</c:v>
              </c:pt>
              <c:pt idx="2949">
                <c:v>301806</c:v>
              </c:pt>
              <c:pt idx="2950">
                <c:v>301900</c:v>
              </c:pt>
              <c:pt idx="2951">
                <c:v>302009</c:v>
              </c:pt>
              <c:pt idx="2952">
                <c:v>302103</c:v>
              </c:pt>
              <c:pt idx="2953">
                <c:v>302212</c:v>
              </c:pt>
              <c:pt idx="2954">
                <c:v>302306</c:v>
              </c:pt>
              <c:pt idx="2955">
                <c:v>302400</c:v>
              </c:pt>
              <c:pt idx="2956">
                <c:v>302509</c:v>
              </c:pt>
              <c:pt idx="2957">
                <c:v>302603</c:v>
              </c:pt>
              <c:pt idx="2958">
                <c:v>302712</c:v>
              </c:pt>
              <c:pt idx="2959">
                <c:v>302806</c:v>
              </c:pt>
              <c:pt idx="2960">
                <c:v>302900</c:v>
              </c:pt>
              <c:pt idx="2961">
                <c:v>303009</c:v>
              </c:pt>
              <c:pt idx="2962">
                <c:v>303103</c:v>
              </c:pt>
              <c:pt idx="2963">
                <c:v>303212</c:v>
              </c:pt>
              <c:pt idx="2964">
                <c:v>303306</c:v>
              </c:pt>
              <c:pt idx="2965">
                <c:v>303400</c:v>
              </c:pt>
              <c:pt idx="2966">
                <c:v>303509</c:v>
              </c:pt>
              <c:pt idx="2967">
                <c:v>303603</c:v>
              </c:pt>
              <c:pt idx="2968">
                <c:v>303712</c:v>
              </c:pt>
              <c:pt idx="2969">
                <c:v>303806</c:v>
              </c:pt>
              <c:pt idx="2970">
                <c:v>303900</c:v>
              </c:pt>
              <c:pt idx="2971">
                <c:v>304009</c:v>
              </c:pt>
              <c:pt idx="2972">
                <c:v>304103</c:v>
              </c:pt>
              <c:pt idx="2973">
                <c:v>304212</c:v>
              </c:pt>
              <c:pt idx="2974">
                <c:v>304306</c:v>
              </c:pt>
              <c:pt idx="2975">
                <c:v>304400</c:v>
              </c:pt>
              <c:pt idx="2976">
                <c:v>304509</c:v>
              </c:pt>
              <c:pt idx="2977">
                <c:v>304603</c:v>
              </c:pt>
              <c:pt idx="2978">
                <c:v>304712</c:v>
              </c:pt>
              <c:pt idx="2979">
                <c:v>304806</c:v>
              </c:pt>
              <c:pt idx="2980">
                <c:v>304900</c:v>
              </c:pt>
              <c:pt idx="2981">
                <c:v>305009</c:v>
              </c:pt>
              <c:pt idx="2982">
                <c:v>305103</c:v>
              </c:pt>
              <c:pt idx="2983">
                <c:v>305212</c:v>
              </c:pt>
              <c:pt idx="2984">
                <c:v>305306</c:v>
              </c:pt>
              <c:pt idx="2985">
                <c:v>305400</c:v>
              </c:pt>
              <c:pt idx="2986">
                <c:v>305509</c:v>
              </c:pt>
              <c:pt idx="2987">
                <c:v>305603</c:v>
              </c:pt>
              <c:pt idx="2988">
                <c:v>305712</c:v>
              </c:pt>
              <c:pt idx="2989">
                <c:v>305806</c:v>
              </c:pt>
              <c:pt idx="2990">
                <c:v>305900</c:v>
              </c:pt>
              <c:pt idx="2991">
                <c:v>306009</c:v>
              </c:pt>
              <c:pt idx="2992">
                <c:v>306103</c:v>
              </c:pt>
              <c:pt idx="2993">
                <c:v>306212</c:v>
              </c:pt>
              <c:pt idx="2994">
                <c:v>306306</c:v>
              </c:pt>
              <c:pt idx="2995">
                <c:v>306400</c:v>
              </c:pt>
              <c:pt idx="2996">
                <c:v>306509</c:v>
              </c:pt>
              <c:pt idx="2997">
                <c:v>306603</c:v>
              </c:pt>
              <c:pt idx="2998">
                <c:v>306712</c:v>
              </c:pt>
              <c:pt idx="2999">
                <c:v>306806</c:v>
              </c:pt>
              <c:pt idx="3000">
                <c:v>306900</c:v>
              </c:pt>
              <c:pt idx="3001">
                <c:v>307009</c:v>
              </c:pt>
              <c:pt idx="3002">
                <c:v>307103</c:v>
              </c:pt>
              <c:pt idx="3003">
                <c:v>307212</c:v>
              </c:pt>
              <c:pt idx="3004">
                <c:v>307306</c:v>
              </c:pt>
              <c:pt idx="3005">
                <c:v>307400</c:v>
              </c:pt>
              <c:pt idx="3006">
                <c:v>307509</c:v>
              </c:pt>
              <c:pt idx="3007">
                <c:v>307603</c:v>
              </c:pt>
              <c:pt idx="3008">
                <c:v>307712</c:v>
              </c:pt>
              <c:pt idx="3009">
                <c:v>307806</c:v>
              </c:pt>
              <c:pt idx="3010">
                <c:v>307900</c:v>
              </c:pt>
              <c:pt idx="3011">
                <c:v>308009</c:v>
              </c:pt>
              <c:pt idx="3012">
                <c:v>308103</c:v>
              </c:pt>
              <c:pt idx="3013">
                <c:v>308212</c:v>
              </c:pt>
              <c:pt idx="3014">
                <c:v>308306</c:v>
              </c:pt>
              <c:pt idx="3015">
                <c:v>308400</c:v>
              </c:pt>
              <c:pt idx="3016">
                <c:v>308509</c:v>
              </c:pt>
              <c:pt idx="3017">
                <c:v>308603</c:v>
              </c:pt>
              <c:pt idx="3018">
                <c:v>308712</c:v>
              </c:pt>
              <c:pt idx="3019">
                <c:v>308806</c:v>
              </c:pt>
              <c:pt idx="3020">
                <c:v>308900</c:v>
              </c:pt>
              <c:pt idx="3021">
                <c:v>309009</c:v>
              </c:pt>
              <c:pt idx="3022">
                <c:v>309103</c:v>
              </c:pt>
              <c:pt idx="3023">
                <c:v>309212</c:v>
              </c:pt>
              <c:pt idx="3024">
                <c:v>309306</c:v>
              </c:pt>
              <c:pt idx="3025">
                <c:v>309400</c:v>
              </c:pt>
              <c:pt idx="3026">
                <c:v>309509</c:v>
              </c:pt>
              <c:pt idx="3027">
                <c:v>309603</c:v>
              </c:pt>
              <c:pt idx="3028">
                <c:v>309712</c:v>
              </c:pt>
              <c:pt idx="3029">
                <c:v>309806</c:v>
              </c:pt>
              <c:pt idx="3030">
                <c:v>309900</c:v>
              </c:pt>
              <c:pt idx="3031">
                <c:v>310009</c:v>
              </c:pt>
              <c:pt idx="3032">
                <c:v>310103</c:v>
              </c:pt>
              <c:pt idx="3033">
                <c:v>310212</c:v>
              </c:pt>
              <c:pt idx="3034">
                <c:v>310306</c:v>
              </c:pt>
              <c:pt idx="3035">
                <c:v>310400</c:v>
              </c:pt>
              <c:pt idx="3036">
                <c:v>310509</c:v>
              </c:pt>
              <c:pt idx="3037">
                <c:v>310603</c:v>
              </c:pt>
              <c:pt idx="3038">
                <c:v>310712</c:v>
              </c:pt>
              <c:pt idx="3039">
                <c:v>310806</c:v>
              </c:pt>
              <c:pt idx="3040">
                <c:v>310900</c:v>
              </c:pt>
              <c:pt idx="3041">
                <c:v>311009</c:v>
              </c:pt>
              <c:pt idx="3042">
                <c:v>311103</c:v>
              </c:pt>
              <c:pt idx="3043">
                <c:v>311212</c:v>
              </c:pt>
              <c:pt idx="3044">
                <c:v>311306</c:v>
              </c:pt>
              <c:pt idx="3045">
                <c:v>311400</c:v>
              </c:pt>
              <c:pt idx="3046">
                <c:v>311509</c:v>
              </c:pt>
              <c:pt idx="3047">
                <c:v>311603</c:v>
              </c:pt>
              <c:pt idx="3048">
                <c:v>311712</c:v>
              </c:pt>
              <c:pt idx="3049">
                <c:v>311806</c:v>
              </c:pt>
              <c:pt idx="3050">
                <c:v>311900</c:v>
              </c:pt>
              <c:pt idx="3051">
                <c:v>312009</c:v>
              </c:pt>
              <c:pt idx="3052">
                <c:v>312103</c:v>
              </c:pt>
              <c:pt idx="3053">
                <c:v>312212</c:v>
              </c:pt>
              <c:pt idx="3054">
                <c:v>312306</c:v>
              </c:pt>
              <c:pt idx="3055">
                <c:v>312400</c:v>
              </c:pt>
              <c:pt idx="3056">
                <c:v>312509</c:v>
              </c:pt>
              <c:pt idx="3057">
                <c:v>312603</c:v>
              </c:pt>
              <c:pt idx="3058">
                <c:v>312712</c:v>
              </c:pt>
              <c:pt idx="3059">
                <c:v>312806</c:v>
              </c:pt>
              <c:pt idx="3060">
                <c:v>312900</c:v>
              </c:pt>
              <c:pt idx="3061">
                <c:v>313009</c:v>
              </c:pt>
              <c:pt idx="3062">
                <c:v>313103</c:v>
              </c:pt>
              <c:pt idx="3063">
                <c:v>313212</c:v>
              </c:pt>
              <c:pt idx="3064">
                <c:v>313306</c:v>
              </c:pt>
              <c:pt idx="3065">
                <c:v>313400</c:v>
              </c:pt>
              <c:pt idx="3066">
                <c:v>313509</c:v>
              </c:pt>
              <c:pt idx="3067">
                <c:v>313603</c:v>
              </c:pt>
              <c:pt idx="3068">
                <c:v>313712</c:v>
              </c:pt>
              <c:pt idx="3069">
                <c:v>313806</c:v>
              </c:pt>
              <c:pt idx="3070">
                <c:v>313900</c:v>
              </c:pt>
              <c:pt idx="3071">
                <c:v>314009</c:v>
              </c:pt>
              <c:pt idx="3072">
                <c:v>314103</c:v>
              </c:pt>
              <c:pt idx="3073">
                <c:v>314212</c:v>
              </c:pt>
              <c:pt idx="3074">
                <c:v>314306</c:v>
              </c:pt>
              <c:pt idx="3075">
                <c:v>314400</c:v>
              </c:pt>
              <c:pt idx="3076">
                <c:v>314509</c:v>
              </c:pt>
              <c:pt idx="3077">
                <c:v>314603</c:v>
              </c:pt>
              <c:pt idx="3078">
                <c:v>314712</c:v>
              </c:pt>
              <c:pt idx="3079">
                <c:v>314806</c:v>
              </c:pt>
              <c:pt idx="3080">
                <c:v>314900</c:v>
              </c:pt>
              <c:pt idx="3081">
                <c:v>315009</c:v>
              </c:pt>
              <c:pt idx="3082">
                <c:v>315103</c:v>
              </c:pt>
              <c:pt idx="3083">
                <c:v>315212</c:v>
              </c:pt>
              <c:pt idx="3084">
                <c:v>315306</c:v>
              </c:pt>
              <c:pt idx="3085">
                <c:v>315400</c:v>
              </c:pt>
              <c:pt idx="3086">
                <c:v>315509</c:v>
              </c:pt>
              <c:pt idx="3087">
                <c:v>315603</c:v>
              </c:pt>
              <c:pt idx="3088">
                <c:v>315712</c:v>
              </c:pt>
              <c:pt idx="3089">
                <c:v>315806</c:v>
              </c:pt>
              <c:pt idx="3090">
                <c:v>315900</c:v>
              </c:pt>
              <c:pt idx="3091">
                <c:v>316009</c:v>
              </c:pt>
              <c:pt idx="3092">
                <c:v>316103</c:v>
              </c:pt>
              <c:pt idx="3093">
                <c:v>316212</c:v>
              </c:pt>
              <c:pt idx="3094">
                <c:v>316306</c:v>
              </c:pt>
              <c:pt idx="3095">
                <c:v>316400</c:v>
              </c:pt>
              <c:pt idx="3096">
                <c:v>316509</c:v>
              </c:pt>
              <c:pt idx="3097">
                <c:v>316603</c:v>
              </c:pt>
              <c:pt idx="3098">
                <c:v>316712</c:v>
              </c:pt>
              <c:pt idx="3099">
                <c:v>316806</c:v>
              </c:pt>
              <c:pt idx="3100">
                <c:v>316900</c:v>
              </c:pt>
              <c:pt idx="3101">
                <c:v>317009</c:v>
              </c:pt>
              <c:pt idx="3102">
                <c:v>317103</c:v>
              </c:pt>
              <c:pt idx="3103">
                <c:v>317212</c:v>
              </c:pt>
              <c:pt idx="3104">
                <c:v>317306</c:v>
              </c:pt>
              <c:pt idx="3105">
                <c:v>317400</c:v>
              </c:pt>
              <c:pt idx="3106">
                <c:v>317509</c:v>
              </c:pt>
              <c:pt idx="3107">
                <c:v>317603</c:v>
              </c:pt>
              <c:pt idx="3108">
                <c:v>317712</c:v>
              </c:pt>
              <c:pt idx="3109">
                <c:v>317806</c:v>
              </c:pt>
              <c:pt idx="3110">
                <c:v>317900</c:v>
              </c:pt>
              <c:pt idx="3111">
                <c:v>318009</c:v>
              </c:pt>
              <c:pt idx="3112">
                <c:v>318103</c:v>
              </c:pt>
              <c:pt idx="3113">
                <c:v>318212</c:v>
              </c:pt>
              <c:pt idx="3114">
                <c:v>318306</c:v>
              </c:pt>
              <c:pt idx="3115">
                <c:v>318400</c:v>
              </c:pt>
              <c:pt idx="3116">
                <c:v>318509</c:v>
              </c:pt>
              <c:pt idx="3117">
                <c:v>318603</c:v>
              </c:pt>
              <c:pt idx="3118">
                <c:v>318712</c:v>
              </c:pt>
              <c:pt idx="3119">
                <c:v>318806</c:v>
              </c:pt>
              <c:pt idx="3120">
                <c:v>318900</c:v>
              </c:pt>
              <c:pt idx="3121">
                <c:v>319009</c:v>
              </c:pt>
              <c:pt idx="3122">
                <c:v>319103</c:v>
              </c:pt>
              <c:pt idx="3123">
                <c:v>319212</c:v>
              </c:pt>
              <c:pt idx="3124">
                <c:v>319306</c:v>
              </c:pt>
              <c:pt idx="3125">
                <c:v>319400</c:v>
              </c:pt>
              <c:pt idx="3126">
                <c:v>319509</c:v>
              </c:pt>
              <c:pt idx="3127">
                <c:v>319603</c:v>
              </c:pt>
              <c:pt idx="3128">
                <c:v>319712</c:v>
              </c:pt>
              <c:pt idx="3129">
                <c:v>319806</c:v>
              </c:pt>
              <c:pt idx="3130">
                <c:v>319900</c:v>
              </c:pt>
              <c:pt idx="3131">
                <c:v>320009</c:v>
              </c:pt>
              <c:pt idx="3132">
                <c:v>320103</c:v>
              </c:pt>
              <c:pt idx="3133">
                <c:v>320212</c:v>
              </c:pt>
              <c:pt idx="3134">
                <c:v>320306</c:v>
              </c:pt>
              <c:pt idx="3135">
                <c:v>320400</c:v>
              </c:pt>
              <c:pt idx="3136">
                <c:v>320509</c:v>
              </c:pt>
              <c:pt idx="3137">
                <c:v>320603</c:v>
              </c:pt>
              <c:pt idx="3138">
                <c:v>320712</c:v>
              </c:pt>
              <c:pt idx="3139">
                <c:v>320806</c:v>
              </c:pt>
              <c:pt idx="3140">
                <c:v>320900</c:v>
              </c:pt>
              <c:pt idx="3141">
                <c:v>321009</c:v>
              </c:pt>
              <c:pt idx="3142">
                <c:v>321103</c:v>
              </c:pt>
              <c:pt idx="3143">
                <c:v>321212</c:v>
              </c:pt>
              <c:pt idx="3144">
                <c:v>321306</c:v>
              </c:pt>
              <c:pt idx="3145">
                <c:v>321400</c:v>
              </c:pt>
              <c:pt idx="3146">
                <c:v>321509</c:v>
              </c:pt>
              <c:pt idx="3147">
                <c:v>321603</c:v>
              </c:pt>
              <c:pt idx="3148">
                <c:v>321712</c:v>
              </c:pt>
              <c:pt idx="3149">
                <c:v>321806</c:v>
              </c:pt>
              <c:pt idx="3150">
                <c:v>321900</c:v>
              </c:pt>
              <c:pt idx="3151">
                <c:v>322009</c:v>
              </c:pt>
              <c:pt idx="3152">
                <c:v>322103</c:v>
              </c:pt>
              <c:pt idx="3153">
                <c:v>322212</c:v>
              </c:pt>
              <c:pt idx="3154">
                <c:v>322306</c:v>
              </c:pt>
              <c:pt idx="3155">
                <c:v>322400</c:v>
              </c:pt>
              <c:pt idx="3156">
                <c:v>322509</c:v>
              </c:pt>
              <c:pt idx="3157">
                <c:v>322603</c:v>
              </c:pt>
              <c:pt idx="3158">
                <c:v>322712</c:v>
              </c:pt>
              <c:pt idx="3159">
                <c:v>322806</c:v>
              </c:pt>
              <c:pt idx="3160">
                <c:v>322900</c:v>
              </c:pt>
              <c:pt idx="3161">
                <c:v>323009</c:v>
              </c:pt>
              <c:pt idx="3162">
                <c:v>323103</c:v>
              </c:pt>
              <c:pt idx="3163">
                <c:v>323212</c:v>
              </c:pt>
              <c:pt idx="3164">
                <c:v>323306</c:v>
              </c:pt>
              <c:pt idx="3165">
                <c:v>323400</c:v>
              </c:pt>
              <c:pt idx="3166">
                <c:v>323509</c:v>
              </c:pt>
              <c:pt idx="3167">
                <c:v>323603</c:v>
              </c:pt>
              <c:pt idx="3168">
                <c:v>323712</c:v>
              </c:pt>
              <c:pt idx="3169">
                <c:v>323806</c:v>
              </c:pt>
              <c:pt idx="3170">
                <c:v>323900</c:v>
              </c:pt>
              <c:pt idx="3171">
                <c:v>324009</c:v>
              </c:pt>
              <c:pt idx="3172">
                <c:v>324103</c:v>
              </c:pt>
              <c:pt idx="3173">
                <c:v>324212</c:v>
              </c:pt>
              <c:pt idx="3174">
                <c:v>324306</c:v>
              </c:pt>
              <c:pt idx="3175">
                <c:v>324400</c:v>
              </c:pt>
              <c:pt idx="3176">
                <c:v>324509</c:v>
              </c:pt>
              <c:pt idx="3177">
                <c:v>324603</c:v>
              </c:pt>
              <c:pt idx="3178">
                <c:v>324712</c:v>
              </c:pt>
              <c:pt idx="3179">
                <c:v>324806</c:v>
              </c:pt>
              <c:pt idx="3180">
                <c:v>324900</c:v>
              </c:pt>
              <c:pt idx="3181">
                <c:v>325009</c:v>
              </c:pt>
              <c:pt idx="3182">
                <c:v>325103</c:v>
              </c:pt>
              <c:pt idx="3183">
                <c:v>325212</c:v>
              </c:pt>
              <c:pt idx="3184">
                <c:v>325306</c:v>
              </c:pt>
              <c:pt idx="3185">
                <c:v>325400</c:v>
              </c:pt>
              <c:pt idx="3186">
                <c:v>325509</c:v>
              </c:pt>
              <c:pt idx="3187">
                <c:v>325603</c:v>
              </c:pt>
              <c:pt idx="3188">
                <c:v>325712</c:v>
              </c:pt>
              <c:pt idx="3189">
                <c:v>325806</c:v>
              </c:pt>
              <c:pt idx="3190">
                <c:v>325900</c:v>
              </c:pt>
              <c:pt idx="3191">
                <c:v>326009</c:v>
              </c:pt>
              <c:pt idx="3192">
                <c:v>326103</c:v>
              </c:pt>
              <c:pt idx="3193">
                <c:v>326212</c:v>
              </c:pt>
              <c:pt idx="3194">
                <c:v>326306</c:v>
              </c:pt>
              <c:pt idx="3195">
                <c:v>326400</c:v>
              </c:pt>
              <c:pt idx="3196">
                <c:v>326509</c:v>
              </c:pt>
              <c:pt idx="3197">
                <c:v>326603</c:v>
              </c:pt>
              <c:pt idx="3198">
                <c:v>326712</c:v>
              </c:pt>
              <c:pt idx="3199">
                <c:v>326806</c:v>
              </c:pt>
              <c:pt idx="3200">
                <c:v>326900</c:v>
              </c:pt>
              <c:pt idx="3201">
                <c:v>327009</c:v>
              </c:pt>
              <c:pt idx="3202">
                <c:v>327103</c:v>
              </c:pt>
              <c:pt idx="3203">
                <c:v>327212</c:v>
              </c:pt>
              <c:pt idx="3204">
                <c:v>327306</c:v>
              </c:pt>
              <c:pt idx="3205">
                <c:v>327400</c:v>
              </c:pt>
              <c:pt idx="3206">
                <c:v>327509</c:v>
              </c:pt>
              <c:pt idx="3207">
                <c:v>327603</c:v>
              </c:pt>
              <c:pt idx="3208">
                <c:v>327712</c:v>
              </c:pt>
              <c:pt idx="3209">
                <c:v>327806</c:v>
              </c:pt>
              <c:pt idx="3210">
                <c:v>327900</c:v>
              </c:pt>
              <c:pt idx="3211">
                <c:v>328009</c:v>
              </c:pt>
              <c:pt idx="3212">
                <c:v>328103</c:v>
              </c:pt>
              <c:pt idx="3213">
                <c:v>328212</c:v>
              </c:pt>
              <c:pt idx="3214">
                <c:v>328306</c:v>
              </c:pt>
              <c:pt idx="3215">
                <c:v>328400</c:v>
              </c:pt>
              <c:pt idx="3216">
                <c:v>328509</c:v>
              </c:pt>
              <c:pt idx="3217">
                <c:v>328603</c:v>
              </c:pt>
              <c:pt idx="3218">
                <c:v>328712</c:v>
              </c:pt>
              <c:pt idx="3219">
                <c:v>328806</c:v>
              </c:pt>
              <c:pt idx="3220">
                <c:v>328900</c:v>
              </c:pt>
              <c:pt idx="3221">
                <c:v>329009</c:v>
              </c:pt>
              <c:pt idx="3222">
                <c:v>329103</c:v>
              </c:pt>
              <c:pt idx="3223">
                <c:v>329212</c:v>
              </c:pt>
              <c:pt idx="3224">
                <c:v>329306</c:v>
              </c:pt>
              <c:pt idx="3225">
                <c:v>329400</c:v>
              </c:pt>
              <c:pt idx="3226">
                <c:v>329509</c:v>
              </c:pt>
              <c:pt idx="3227">
                <c:v>329603</c:v>
              </c:pt>
              <c:pt idx="3228">
                <c:v>329712</c:v>
              </c:pt>
              <c:pt idx="3229">
                <c:v>329806</c:v>
              </c:pt>
              <c:pt idx="3230">
                <c:v>329900</c:v>
              </c:pt>
              <c:pt idx="3231">
                <c:v>330009</c:v>
              </c:pt>
              <c:pt idx="3232">
                <c:v>330103</c:v>
              </c:pt>
              <c:pt idx="3233">
                <c:v>330212</c:v>
              </c:pt>
              <c:pt idx="3234">
                <c:v>330306</c:v>
              </c:pt>
              <c:pt idx="3235">
                <c:v>330400</c:v>
              </c:pt>
              <c:pt idx="3236">
                <c:v>330509</c:v>
              </c:pt>
              <c:pt idx="3237">
                <c:v>330603</c:v>
              </c:pt>
              <c:pt idx="3238">
                <c:v>330712</c:v>
              </c:pt>
              <c:pt idx="3239">
                <c:v>330806</c:v>
              </c:pt>
              <c:pt idx="3240">
                <c:v>330900</c:v>
              </c:pt>
              <c:pt idx="3241">
                <c:v>331009</c:v>
              </c:pt>
              <c:pt idx="3242">
                <c:v>331103</c:v>
              </c:pt>
              <c:pt idx="3243">
                <c:v>331212</c:v>
              </c:pt>
              <c:pt idx="3244">
                <c:v>331306</c:v>
              </c:pt>
              <c:pt idx="3245">
                <c:v>331400</c:v>
              </c:pt>
              <c:pt idx="3246">
                <c:v>331509</c:v>
              </c:pt>
              <c:pt idx="3247">
                <c:v>331603</c:v>
              </c:pt>
              <c:pt idx="3248">
                <c:v>331712</c:v>
              </c:pt>
              <c:pt idx="3249">
                <c:v>331806</c:v>
              </c:pt>
              <c:pt idx="3250">
                <c:v>331900</c:v>
              </c:pt>
              <c:pt idx="3251">
                <c:v>332009</c:v>
              </c:pt>
              <c:pt idx="3252">
                <c:v>332103</c:v>
              </c:pt>
              <c:pt idx="3253">
                <c:v>332212</c:v>
              </c:pt>
              <c:pt idx="3254">
                <c:v>332306</c:v>
              </c:pt>
              <c:pt idx="3255">
                <c:v>332400</c:v>
              </c:pt>
              <c:pt idx="3256">
                <c:v>332509</c:v>
              </c:pt>
              <c:pt idx="3257">
                <c:v>332603</c:v>
              </c:pt>
              <c:pt idx="3258">
                <c:v>332712</c:v>
              </c:pt>
              <c:pt idx="3259">
                <c:v>332806</c:v>
              </c:pt>
              <c:pt idx="3260">
                <c:v>332900</c:v>
              </c:pt>
              <c:pt idx="3261">
                <c:v>333009</c:v>
              </c:pt>
              <c:pt idx="3262">
                <c:v>333103</c:v>
              </c:pt>
              <c:pt idx="3263">
                <c:v>333212</c:v>
              </c:pt>
              <c:pt idx="3264">
                <c:v>333306</c:v>
              </c:pt>
              <c:pt idx="3265">
                <c:v>333400</c:v>
              </c:pt>
              <c:pt idx="3266">
                <c:v>333509</c:v>
              </c:pt>
              <c:pt idx="3267">
                <c:v>333603</c:v>
              </c:pt>
              <c:pt idx="3268">
                <c:v>333712</c:v>
              </c:pt>
              <c:pt idx="3269">
                <c:v>333806</c:v>
              </c:pt>
              <c:pt idx="3270">
                <c:v>333900</c:v>
              </c:pt>
              <c:pt idx="3271">
                <c:v>334009</c:v>
              </c:pt>
              <c:pt idx="3272">
                <c:v>334103</c:v>
              </c:pt>
              <c:pt idx="3273">
                <c:v>334212</c:v>
              </c:pt>
              <c:pt idx="3274">
                <c:v>334306</c:v>
              </c:pt>
              <c:pt idx="3275">
                <c:v>334400</c:v>
              </c:pt>
              <c:pt idx="3276">
                <c:v>334509</c:v>
              </c:pt>
              <c:pt idx="3277">
                <c:v>334603</c:v>
              </c:pt>
              <c:pt idx="3278">
                <c:v>334712</c:v>
              </c:pt>
              <c:pt idx="3279">
                <c:v>334806</c:v>
              </c:pt>
              <c:pt idx="3280">
                <c:v>334900</c:v>
              </c:pt>
              <c:pt idx="3281">
                <c:v>335009</c:v>
              </c:pt>
              <c:pt idx="3282">
                <c:v>335103</c:v>
              </c:pt>
              <c:pt idx="3283">
                <c:v>335212</c:v>
              </c:pt>
              <c:pt idx="3284">
                <c:v>335306</c:v>
              </c:pt>
              <c:pt idx="3285">
                <c:v>335400</c:v>
              </c:pt>
              <c:pt idx="3286">
                <c:v>335509</c:v>
              </c:pt>
              <c:pt idx="3287">
                <c:v>335603</c:v>
              </c:pt>
              <c:pt idx="3288">
                <c:v>335712</c:v>
              </c:pt>
              <c:pt idx="3289">
                <c:v>335806</c:v>
              </c:pt>
              <c:pt idx="3290">
                <c:v>335900</c:v>
              </c:pt>
              <c:pt idx="3291">
                <c:v>336009</c:v>
              </c:pt>
              <c:pt idx="3292">
                <c:v>336103</c:v>
              </c:pt>
              <c:pt idx="3293">
                <c:v>336212</c:v>
              </c:pt>
              <c:pt idx="3294">
                <c:v>336306</c:v>
              </c:pt>
              <c:pt idx="3295">
                <c:v>336400</c:v>
              </c:pt>
              <c:pt idx="3296">
                <c:v>336509</c:v>
              </c:pt>
              <c:pt idx="3297">
                <c:v>336603</c:v>
              </c:pt>
              <c:pt idx="3298">
                <c:v>336712</c:v>
              </c:pt>
              <c:pt idx="3299">
                <c:v>336806</c:v>
              </c:pt>
              <c:pt idx="3300">
                <c:v>336900</c:v>
              </c:pt>
              <c:pt idx="3301">
                <c:v>337009</c:v>
              </c:pt>
              <c:pt idx="3302">
                <c:v>337103</c:v>
              </c:pt>
              <c:pt idx="3303">
                <c:v>337212</c:v>
              </c:pt>
              <c:pt idx="3304">
                <c:v>337306</c:v>
              </c:pt>
              <c:pt idx="3305">
                <c:v>337400</c:v>
              </c:pt>
              <c:pt idx="3306">
                <c:v>337509</c:v>
              </c:pt>
              <c:pt idx="3307">
                <c:v>337603</c:v>
              </c:pt>
              <c:pt idx="3308">
                <c:v>337712</c:v>
              </c:pt>
              <c:pt idx="3309">
                <c:v>337806</c:v>
              </c:pt>
              <c:pt idx="3310">
                <c:v>337900</c:v>
              </c:pt>
              <c:pt idx="3311">
                <c:v>338009</c:v>
              </c:pt>
              <c:pt idx="3312">
                <c:v>338103</c:v>
              </c:pt>
              <c:pt idx="3313">
                <c:v>338212</c:v>
              </c:pt>
              <c:pt idx="3314">
                <c:v>338306</c:v>
              </c:pt>
              <c:pt idx="3315">
                <c:v>338400</c:v>
              </c:pt>
              <c:pt idx="3316">
                <c:v>338509</c:v>
              </c:pt>
              <c:pt idx="3317">
                <c:v>338603</c:v>
              </c:pt>
              <c:pt idx="3318">
                <c:v>338712</c:v>
              </c:pt>
              <c:pt idx="3319">
                <c:v>338806</c:v>
              </c:pt>
              <c:pt idx="3320">
                <c:v>338900</c:v>
              </c:pt>
              <c:pt idx="3321">
                <c:v>339009</c:v>
              </c:pt>
              <c:pt idx="3322">
                <c:v>339103</c:v>
              </c:pt>
              <c:pt idx="3323">
                <c:v>339212</c:v>
              </c:pt>
              <c:pt idx="3324">
                <c:v>339306</c:v>
              </c:pt>
              <c:pt idx="3325">
                <c:v>339400</c:v>
              </c:pt>
              <c:pt idx="3326">
                <c:v>339509</c:v>
              </c:pt>
              <c:pt idx="3327">
                <c:v>339603</c:v>
              </c:pt>
              <c:pt idx="3328">
                <c:v>339712</c:v>
              </c:pt>
              <c:pt idx="3329">
                <c:v>339806</c:v>
              </c:pt>
              <c:pt idx="3330">
                <c:v>339900</c:v>
              </c:pt>
              <c:pt idx="3331">
                <c:v>340009</c:v>
              </c:pt>
              <c:pt idx="3332">
                <c:v>340103</c:v>
              </c:pt>
              <c:pt idx="3333">
                <c:v>340212</c:v>
              </c:pt>
              <c:pt idx="3334">
                <c:v>340306</c:v>
              </c:pt>
              <c:pt idx="3335">
                <c:v>340400</c:v>
              </c:pt>
              <c:pt idx="3336">
                <c:v>340509</c:v>
              </c:pt>
              <c:pt idx="3337">
                <c:v>340603</c:v>
              </c:pt>
              <c:pt idx="3338">
                <c:v>340712</c:v>
              </c:pt>
              <c:pt idx="3339">
                <c:v>340806</c:v>
              </c:pt>
              <c:pt idx="3340">
                <c:v>340900</c:v>
              </c:pt>
              <c:pt idx="3341">
                <c:v>341009</c:v>
              </c:pt>
              <c:pt idx="3342">
                <c:v>341103</c:v>
              </c:pt>
              <c:pt idx="3343">
                <c:v>341212</c:v>
              </c:pt>
              <c:pt idx="3344">
                <c:v>341306</c:v>
              </c:pt>
              <c:pt idx="3345">
                <c:v>341400</c:v>
              </c:pt>
              <c:pt idx="3346">
                <c:v>341509</c:v>
              </c:pt>
              <c:pt idx="3347">
                <c:v>341603</c:v>
              </c:pt>
              <c:pt idx="3348">
                <c:v>341712</c:v>
              </c:pt>
              <c:pt idx="3349">
                <c:v>341806</c:v>
              </c:pt>
              <c:pt idx="3350">
                <c:v>341900</c:v>
              </c:pt>
              <c:pt idx="3351">
                <c:v>342009</c:v>
              </c:pt>
              <c:pt idx="3352">
                <c:v>342103</c:v>
              </c:pt>
              <c:pt idx="3353">
                <c:v>342212</c:v>
              </c:pt>
              <c:pt idx="3354">
                <c:v>342306</c:v>
              </c:pt>
              <c:pt idx="3355">
                <c:v>342400</c:v>
              </c:pt>
              <c:pt idx="3356">
                <c:v>342509</c:v>
              </c:pt>
              <c:pt idx="3357">
                <c:v>342603</c:v>
              </c:pt>
              <c:pt idx="3358">
                <c:v>342712</c:v>
              </c:pt>
              <c:pt idx="3359">
                <c:v>342806</c:v>
              </c:pt>
              <c:pt idx="3360">
                <c:v>342900</c:v>
              </c:pt>
              <c:pt idx="3361">
                <c:v>343009</c:v>
              </c:pt>
              <c:pt idx="3362">
                <c:v>343103</c:v>
              </c:pt>
              <c:pt idx="3363">
                <c:v>343212</c:v>
              </c:pt>
              <c:pt idx="3364">
                <c:v>343306</c:v>
              </c:pt>
              <c:pt idx="3365">
                <c:v>343400</c:v>
              </c:pt>
              <c:pt idx="3366">
                <c:v>343509</c:v>
              </c:pt>
              <c:pt idx="3367">
                <c:v>343603</c:v>
              </c:pt>
              <c:pt idx="3368">
                <c:v>343712</c:v>
              </c:pt>
              <c:pt idx="3369">
                <c:v>343806</c:v>
              </c:pt>
              <c:pt idx="3370">
                <c:v>343900</c:v>
              </c:pt>
              <c:pt idx="3371">
                <c:v>344009</c:v>
              </c:pt>
              <c:pt idx="3372">
                <c:v>344103</c:v>
              </c:pt>
              <c:pt idx="3373">
                <c:v>344212</c:v>
              </c:pt>
              <c:pt idx="3374">
                <c:v>344306</c:v>
              </c:pt>
              <c:pt idx="3375">
                <c:v>344400</c:v>
              </c:pt>
              <c:pt idx="3376">
                <c:v>344509</c:v>
              </c:pt>
              <c:pt idx="3377">
                <c:v>344603</c:v>
              </c:pt>
              <c:pt idx="3378">
                <c:v>344712</c:v>
              </c:pt>
              <c:pt idx="3379">
                <c:v>344806</c:v>
              </c:pt>
              <c:pt idx="3380">
                <c:v>344900</c:v>
              </c:pt>
              <c:pt idx="3381">
                <c:v>345009</c:v>
              </c:pt>
              <c:pt idx="3382">
                <c:v>345103</c:v>
              </c:pt>
              <c:pt idx="3383">
                <c:v>345212</c:v>
              </c:pt>
              <c:pt idx="3384">
                <c:v>345306</c:v>
              </c:pt>
              <c:pt idx="3385">
                <c:v>345400</c:v>
              </c:pt>
              <c:pt idx="3386">
                <c:v>345509</c:v>
              </c:pt>
              <c:pt idx="3387">
                <c:v>345603</c:v>
              </c:pt>
              <c:pt idx="3388">
                <c:v>345712</c:v>
              </c:pt>
              <c:pt idx="3389">
                <c:v>345806</c:v>
              </c:pt>
              <c:pt idx="3390">
                <c:v>345900</c:v>
              </c:pt>
              <c:pt idx="3391">
                <c:v>346009</c:v>
              </c:pt>
              <c:pt idx="3392">
                <c:v>346103</c:v>
              </c:pt>
              <c:pt idx="3393">
                <c:v>346212</c:v>
              </c:pt>
              <c:pt idx="3394">
                <c:v>346306</c:v>
              </c:pt>
              <c:pt idx="3395">
                <c:v>346400</c:v>
              </c:pt>
              <c:pt idx="3396">
                <c:v>346509</c:v>
              </c:pt>
              <c:pt idx="3397">
                <c:v>346603</c:v>
              </c:pt>
              <c:pt idx="3398">
                <c:v>346712</c:v>
              </c:pt>
              <c:pt idx="3399">
                <c:v>346806</c:v>
              </c:pt>
              <c:pt idx="3400">
                <c:v>346900</c:v>
              </c:pt>
              <c:pt idx="3401">
                <c:v>347009</c:v>
              </c:pt>
              <c:pt idx="3402">
                <c:v>347103</c:v>
              </c:pt>
              <c:pt idx="3403">
                <c:v>347212</c:v>
              </c:pt>
              <c:pt idx="3404">
                <c:v>347306</c:v>
              </c:pt>
              <c:pt idx="3405">
                <c:v>347400</c:v>
              </c:pt>
              <c:pt idx="3406">
                <c:v>347509</c:v>
              </c:pt>
              <c:pt idx="3407">
                <c:v>347603</c:v>
              </c:pt>
              <c:pt idx="3408">
                <c:v>347712</c:v>
              </c:pt>
              <c:pt idx="3409">
                <c:v>347806</c:v>
              </c:pt>
              <c:pt idx="3410">
                <c:v>347900</c:v>
              </c:pt>
              <c:pt idx="3411">
                <c:v>348009</c:v>
              </c:pt>
              <c:pt idx="3412">
                <c:v>348103</c:v>
              </c:pt>
              <c:pt idx="3413">
                <c:v>348212</c:v>
              </c:pt>
              <c:pt idx="3414">
                <c:v>348306</c:v>
              </c:pt>
              <c:pt idx="3415">
                <c:v>348400</c:v>
              </c:pt>
              <c:pt idx="3416">
                <c:v>348509</c:v>
              </c:pt>
              <c:pt idx="3417">
                <c:v>348603</c:v>
              </c:pt>
              <c:pt idx="3418">
                <c:v>348712</c:v>
              </c:pt>
              <c:pt idx="3419">
                <c:v>348806</c:v>
              </c:pt>
              <c:pt idx="3420">
                <c:v>348900</c:v>
              </c:pt>
              <c:pt idx="3421">
                <c:v>349009</c:v>
              </c:pt>
              <c:pt idx="3422">
                <c:v>349103</c:v>
              </c:pt>
              <c:pt idx="3423">
                <c:v>349212</c:v>
              </c:pt>
              <c:pt idx="3424">
                <c:v>349306</c:v>
              </c:pt>
              <c:pt idx="3425">
                <c:v>349400</c:v>
              </c:pt>
              <c:pt idx="3426">
                <c:v>349509</c:v>
              </c:pt>
              <c:pt idx="3427">
                <c:v>349603</c:v>
              </c:pt>
              <c:pt idx="3428">
                <c:v>349712</c:v>
              </c:pt>
              <c:pt idx="3429">
                <c:v>349806</c:v>
              </c:pt>
              <c:pt idx="3430">
                <c:v>349900</c:v>
              </c:pt>
              <c:pt idx="3431">
                <c:v>350009</c:v>
              </c:pt>
              <c:pt idx="3432">
                <c:v>350103</c:v>
              </c:pt>
              <c:pt idx="3433">
                <c:v>350212</c:v>
              </c:pt>
              <c:pt idx="3434">
                <c:v>350306</c:v>
              </c:pt>
              <c:pt idx="3435">
                <c:v>350400</c:v>
              </c:pt>
              <c:pt idx="3436">
                <c:v>350509</c:v>
              </c:pt>
              <c:pt idx="3437">
                <c:v>350603</c:v>
              </c:pt>
              <c:pt idx="3438">
                <c:v>350712</c:v>
              </c:pt>
              <c:pt idx="3439">
                <c:v>350806</c:v>
              </c:pt>
              <c:pt idx="3440">
                <c:v>350900</c:v>
              </c:pt>
              <c:pt idx="3441">
                <c:v>351009</c:v>
              </c:pt>
              <c:pt idx="3442">
                <c:v>351103</c:v>
              </c:pt>
              <c:pt idx="3443">
                <c:v>351212</c:v>
              </c:pt>
              <c:pt idx="3444">
                <c:v>351306</c:v>
              </c:pt>
              <c:pt idx="3445">
                <c:v>351400</c:v>
              </c:pt>
              <c:pt idx="3446">
                <c:v>351509</c:v>
              </c:pt>
              <c:pt idx="3447">
                <c:v>351603</c:v>
              </c:pt>
              <c:pt idx="3448">
                <c:v>351712</c:v>
              </c:pt>
              <c:pt idx="3449">
                <c:v>351806</c:v>
              </c:pt>
              <c:pt idx="3450">
                <c:v>351900</c:v>
              </c:pt>
              <c:pt idx="3451">
                <c:v>352009</c:v>
              </c:pt>
              <c:pt idx="3452">
                <c:v>352103</c:v>
              </c:pt>
              <c:pt idx="3453">
                <c:v>352212</c:v>
              </c:pt>
              <c:pt idx="3454">
                <c:v>352306</c:v>
              </c:pt>
              <c:pt idx="3455">
                <c:v>352400</c:v>
              </c:pt>
              <c:pt idx="3456">
                <c:v>352509</c:v>
              </c:pt>
              <c:pt idx="3457">
                <c:v>352603</c:v>
              </c:pt>
              <c:pt idx="3458">
                <c:v>352712</c:v>
              </c:pt>
              <c:pt idx="3459">
                <c:v>352806</c:v>
              </c:pt>
              <c:pt idx="3460">
                <c:v>352900</c:v>
              </c:pt>
              <c:pt idx="3461">
                <c:v>353009</c:v>
              </c:pt>
              <c:pt idx="3462">
                <c:v>353103</c:v>
              </c:pt>
              <c:pt idx="3463">
                <c:v>353212</c:v>
              </c:pt>
              <c:pt idx="3464">
                <c:v>353306</c:v>
              </c:pt>
              <c:pt idx="3465">
                <c:v>353400</c:v>
              </c:pt>
              <c:pt idx="3466">
                <c:v>353509</c:v>
              </c:pt>
              <c:pt idx="3467">
                <c:v>353603</c:v>
              </c:pt>
              <c:pt idx="3468">
                <c:v>353712</c:v>
              </c:pt>
              <c:pt idx="3469">
                <c:v>353806</c:v>
              </c:pt>
              <c:pt idx="3470">
                <c:v>353900</c:v>
              </c:pt>
              <c:pt idx="3471">
                <c:v>354009</c:v>
              </c:pt>
              <c:pt idx="3472">
                <c:v>354103</c:v>
              </c:pt>
              <c:pt idx="3473">
                <c:v>354212</c:v>
              </c:pt>
              <c:pt idx="3474">
                <c:v>354306</c:v>
              </c:pt>
              <c:pt idx="3475">
                <c:v>354400</c:v>
              </c:pt>
              <c:pt idx="3476">
                <c:v>354509</c:v>
              </c:pt>
              <c:pt idx="3477">
                <c:v>354603</c:v>
              </c:pt>
              <c:pt idx="3478">
                <c:v>354712</c:v>
              </c:pt>
              <c:pt idx="3479">
                <c:v>354806</c:v>
              </c:pt>
              <c:pt idx="3480">
                <c:v>354900</c:v>
              </c:pt>
              <c:pt idx="3481">
                <c:v>355009</c:v>
              </c:pt>
              <c:pt idx="3482">
                <c:v>355103</c:v>
              </c:pt>
              <c:pt idx="3483">
                <c:v>355212</c:v>
              </c:pt>
              <c:pt idx="3484">
                <c:v>355306</c:v>
              </c:pt>
              <c:pt idx="3485">
                <c:v>355400</c:v>
              </c:pt>
              <c:pt idx="3486">
                <c:v>355509</c:v>
              </c:pt>
              <c:pt idx="3487">
                <c:v>355603</c:v>
              </c:pt>
              <c:pt idx="3488">
                <c:v>355712</c:v>
              </c:pt>
              <c:pt idx="3489">
                <c:v>355806</c:v>
              </c:pt>
              <c:pt idx="3490">
                <c:v>355900</c:v>
              </c:pt>
              <c:pt idx="3491">
                <c:v>356009</c:v>
              </c:pt>
              <c:pt idx="3492">
                <c:v>356103</c:v>
              </c:pt>
              <c:pt idx="3493">
                <c:v>356212</c:v>
              </c:pt>
              <c:pt idx="3494">
                <c:v>356306</c:v>
              </c:pt>
              <c:pt idx="3495">
                <c:v>356400</c:v>
              </c:pt>
              <c:pt idx="3496">
                <c:v>356509</c:v>
              </c:pt>
              <c:pt idx="3497">
                <c:v>356603</c:v>
              </c:pt>
              <c:pt idx="3498">
                <c:v>356712</c:v>
              </c:pt>
              <c:pt idx="3499">
                <c:v>356806</c:v>
              </c:pt>
              <c:pt idx="3500">
                <c:v>356900</c:v>
              </c:pt>
              <c:pt idx="3501">
                <c:v>357009</c:v>
              </c:pt>
              <c:pt idx="3502">
                <c:v>357103</c:v>
              </c:pt>
              <c:pt idx="3503">
                <c:v>357212</c:v>
              </c:pt>
              <c:pt idx="3504">
                <c:v>357306</c:v>
              </c:pt>
              <c:pt idx="3505">
                <c:v>357400</c:v>
              </c:pt>
              <c:pt idx="3506">
                <c:v>357509</c:v>
              </c:pt>
              <c:pt idx="3507">
                <c:v>357603</c:v>
              </c:pt>
              <c:pt idx="3508">
                <c:v>357712</c:v>
              </c:pt>
              <c:pt idx="3509">
                <c:v>357806</c:v>
              </c:pt>
              <c:pt idx="3510">
                <c:v>357900</c:v>
              </c:pt>
              <c:pt idx="3511">
                <c:v>358009</c:v>
              </c:pt>
              <c:pt idx="3512">
                <c:v>358103</c:v>
              </c:pt>
              <c:pt idx="3513">
                <c:v>358212</c:v>
              </c:pt>
              <c:pt idx="3514">
                <c:v>358306</c:v>
              </c:pt>
              <c:pt idx="3515">
                <c:v>358400</c:v>
              </c:pt>
              <c:pt idx="3516">
                <c:v>358509</c:v>
              </c:pt>
              <c:pt idx="3517">
                <c:v>358603</c:v>
              </c:pt>
              <c:pt idx="3518">
                <c:v>358712</c:v>
              </c:pt>
              <c:pt idx="3519">
                <c:v>358806</c:v>
              </c:pt>
              <c:pt idx="3520">
                <c:v>358900</c:v>
              </c:pt>
              <c:pt idx="3521">
                <c:v>359009</c:v>
              </c:pt>
              <c:pt idx="3522">
                <c:v>359103</c:v>
              </c:pt>
              <c:pt idx="3523">
                <c:v>359212</c:v>
              </c:pt>
              <c:pt idx="3524">
                <c:v>359306</c:v>
              </c:pt>
              <c:pt idx="3525">
                <c:v>359400</c:v>
              </c:pt>
              <c:pt idx="3526">
                <c:v>359509</c:v>
              </c:pt>
              <c:pt idx="3527">
                <c:v>359603</c:v>
              </c:pt>
              <c:pt idx="3528">
                <c:v>359712</c:v>
              </c:pt>
              <c:pt idx="3529">
                <c:v>359806</c:v>
              </c:pt>
              <c:pt idx="3530">
                <c:v>359900</c:v>
              </c:pt>
              <c:pt idx="3531">
                <c:v>360009</c:v>
              </c:pt>
              <c:pt idx="3532">
                <c:v>360103</c:v>
              </c:pt>
              <c:pt idx="3533">
                <c:v>360212</c:v>
              </c:pt>
              <c:pt idx="3534">
                <c:v>360306</c:v>
              </c:pt>
              <c:pt idx="3535">
                <c:v>360400</c:v>
              </c:pt>
              <c:pt idx="3536">
                <c:v>360509</c:v>
              </c:pt>
              <c:pt idx="3537">
                <c:v>360603</c:v>
              </c:pt>
              <c:pt idx="3538">
                <c:v>360712</c:v>
              </c:pt>
              <c:pt idx="3539">
                <c:v>360806</c:v>
              </c:pt>
              <c:pt idx="3540">
                <c:v>360900</c:v>
              </c:pt>
              <c:pt idx="3541">
                <c:v>361009</c:v>
              </c:pt>
              <c:pt idx="3542">
                <c:v>361103</c:v>
              </c:pt>
              <c:pt idx="3543">
                <c:v>361212</c:v>
              </c:pt>
              <c:pt idx="3544">
                <c:v>361306</c:v>
              </c:pt>
              <c:pt idx="3545">
                <c:v>361400</c:v>
              </c:pt>
              <c:pt idx="3546">
                <c:v>361509</c:v>
              </c:pt>
              <c:pt idx="3547">
                <c:v>361603</c:v>
              </c:pt>
              <c:pt idx="3548">
                <c:v>361712</c:v>
              </c:pt>
              <c:pt idx="3549">
                <c:v>361806</c:v>
              </c:pt>
              <c:pt idx="3550">
                <c:v>361900</c:v>
              </c:pt>
              <c:pt idx="3551">
                <c:v>362009</c:v>
              </c:pt>
              <c:pt idx="3552">
                <c:v>362103</c:v>
              </c:pt>
              <c:pt idx="3553">
                <c:v>362212</c:v>
              </c:pt>
              <c:pt idx="3554">
                <c:v>362306</c:v>
              </c:pt>
              <c:pt idx="3555">
                <c:v>362400</c:v>
              </c:pt>
              <c:pt idx="3556">
                <c:v>362509</c:v>
              </c:pt>
              <c:pt idx="3557">
                <c:v>362603</c:v>
              </c:pt>
              <c:pt idx="3558">
                <c:v>362712</c:v>
              </c:pt>
              <c:pt idx="3559">
                <c:v>362806</c:v>
              </c:pt>
              <c:pt idx="3560">
                <c:v>362900</c:v>
              </c:pt>
              <c:pt idx="3561">
                <c:v>363009</c:v>
              </c:pt>
              <c:pt idx="3562">
                <c:v>363103</c:v>
              </c:pt>
              <c:pt idx="3563">
                <c:v>363212</c:v>
              </c:pt>
              <c:pt idx="3564">
                <c:v>363306</c:v>
              </c:pt>
              <c:pt idx="3565">
                <c:v>363400</c:v>
              </c:pt>
              <c:pt idx="3566">
                <c:v>363509</c:v>
              </c:pt>
              <c:pt idx="3567">
                <c:v>363603</c:v>
              </c:pt>
              <c:pt idx="3568">
                <c:v>363712</c:v>
              </c:pt>
              <c:pt idx="3569">
                <c:v>363806</c:v>
              </c:pt>
              <c:pt idx="3570">
                <c:v>363900</c:v>
              </c:pt>
              <c:pt idx="3571">
                <c:v>364009</c:v>
              </c:pt>
              <c:pt idx="3572">
                <c:v>364103</c:v>
              </c:pt>
              <c:pt idx="3573">
                <c:v>364212</c:v>
              </c:pt>
              <c:pt idx="3574">
                <c:v>364306</c:v>
              </c:pt>
              <c:pt idx="3575">
                <c:v>364400</c:v>
              </c:pt>
              <c:pt idx="3576">
                <c:v>364509</c:v>
              </c:pt>
              <c:pt idx="3577">
                <c:v>364603</c:v>
              </c:pt>
              <c:pt idx="3578">
                <c:v>364712</c:v>
              </c:pt>
              <c:pt idx="3579">
                <c:v>364806</c:v>
              </c:pt>
              <c:pt idx="3580">
                <c:v>364900</c:v>
              </c:pt>
              <c:pt idx="3581">
                <c:v>365009</c:v>
              </c:pt>
              <c:pt idx="3582">
                <c:v>365103</c:v>
              </c:pt>
              <c:pt idx="3583">
                <c:v>365212</c:v>
              </c:pt>
              <c:pt idx="3584">
                <c:v>365306</c:v>
              </c:pt>
              <c:pt idx="3585">
                <c:v>365400</c:v>
              </c:pt>
              <c:pt idx="3586">
                <c:v>365509</c:v>
              </c:pt>
              <c:pt idx="3587">
                <c:v>365603</c:v>
              </c:pt>
              <c:pt idx="3588">
                <c:v>365712</c:v>
              </c:pt>
              <c:pt idx="3589">
                <c:v>365806</c:v>
              </c:pt>
              <c:pt idx="3590">
                <c:v>365900</c:v>
              </c:pt>
              <c:pt idx="3591">
                <c:v>366009</c:v>
              </c:pt>
              <c:pt idx="3592">
                <c:v>366103</c:v>
              </c:pt>
              <c:pt idx="3593">
                <c:v>366212</c:v>
              </c:pt>
              <c:pt idx="3594">
                <c:v>366306</c:v>
              </c:pt>
              <c:pt idx="3595">
                <c:v>366400</c:v>
              </c:pt>
              <c:pt idx="3596">
                <c:v>366509</c:v>
              </c:pt>
              <c:pt idx="3597">
                <c:v>366603</c:v>
              </c:pt>
              <c:pt idx="3598">
                <c:v>366712</c:v>
              </c:pt>
              <c:pt idx="3599">
                <c:v>366806</c:v>
              </c:pt>
              <c:pt idx="3600">
                <c:v>366900</c:v>
              </c:pt>
              <c:pt idx="3601">
                <c:v>367009</c:v>
              </c:pt>
              <c:pt idx="3602">
                <c:v>367103</c:v>
              </c:pt>
              <c:pt idx="3603">
                <c:v>367212</c:v>
              </c:pt>
              <c:pt idx="3604">
                <c:v>367306</c:v>
              </c:pt>
              <c:pt idx="3605">
                <c:v>367400</c:v>
              </c:pt>
              <c:pt idx="3606">
                <c:v>367509</c:v>
              </c:pt>
              <c:pt idx="3607">
                <c:v>367603</c:v>
              </c:pt>
              <c:pt idx="3608">
                <c:v>367712</c:v>
              </c:pt>
              <c:pt idx="3609">
                <c:v>367806</c:v>
              </c:pt>
              <c:pt idx="3610">
                <c:v>367900</c:v>
              </c:pt>
              <c:pt idx="3611">
                <c:v>368009</c:v>
              </c:pt>
              <c:pt idx="3612">
                <c:v>368103</c:v>
              </c:pt>
              <c:pt idx="3613">
                <c:v>368212</c:v>
              </c:pt>
              <c:pt idx="3614">
                <c:v>368306</c:v>
              </c:pt>
              <c:pt idx="3615">
                <c:v>368400</c:v>
              </c:pt>
              <c:pt idx="3616">
                <c:v>368509</c:v>
              </c:pt>
              <c:pt idx="3617">
                <c:v>368603</c:v>
              </c:pt>
              <c:pt idx="3618">
                <c:v>368712</c:v>
              </c:pt>
              <c:pt idx="3619">
                <c:v>368806</c:v>
              </c:pt>
              <c:pt idx="3620">
                <c:v>368900</c:v>
              </c:pt>
              <c:pt idx="3621">
                <c:v>369009</c:v>
              </c:pt>
              <c:pt idx="3622">
                <c:v>369103</c:v>
              </c:pt>
              <c:pt idx="3623">
                <c:v>369212</c:v>
              </c:pt>
              <c:pt idx="3624">
                <c:v>369306</c:v>
              </c:pt>
              <c:pt idx="3625">
                <c:v>369400</c:v>
              </c:pt>
              <c:pt idx="3626">
                <c:v>369509</c:v>
              </c:pt>
              <c:pt idx="3627">
                <c:v>369603</c:v>
              </c:pt>
              <c:pt idx="3628">
                <c:v>369712</c:v>
              </c:pt>
              <c:pt idx="3629">
                <c:v>369806</c:v>
              </c:pt>
              <c:pt idx="3630">
                <c:v>369900</c:v>
              </c:pt>
              <c:pt idx="3631">
                <c:v>370009</c:v>
              </c:pt>
              <c:pt idx="3632">
                <c:v>370103</c:v>
              </c:pt>
              <c:pt idx="3633">
                <c:v>370212</c:v>
              </c:pt>
              <c:pt idx="3634">
                <c:v>370306</c:v>
              </c:pt>
              <c:pt idx="3635">
                <c:v>370400</c:v>
              </c:pt>
              <c:pt idx="3636">
                <c:v>370509</c:v>
              </c:pt>
              <c:pt idx="3637">
                <c:v>370603</c:v>
              </c:pt>
              <c:pt idx="3638">
                <c:v>370712</c:v>
              </c:pt>
              <c:pt idx="3639">
                <c:v>370806</c:v>
              </c:pt>
              <c:pt idx="3640">
                <c:v>370900</c:v>
              </c:pt>
              <c:pt idx="3641">
                <c:v>371009</c:v>
              </c:pt>
              <c:pt idx="3642">
                <c:v>371103</c:v>
              </c:pt>
              <c:pt idx="3643">
                <c:v>371212</c:v>
              </c:pt>
              <c:pt idx="3644">
                <c:v>371306</c:v>
              </c:pt>
              <c:pt idx="3645">
                <c:v>371400</c:v>
              </c:pt>
              <c:pt idx="3646">
                <c:v>371509</c:v>
              </c:pt>
              <c:pt idx="3647">
                <c:v>371603</c:v>
              </c:pt>
              <c:pt idx="3648">
                <c:v>371712</c:v>
              </c:pt>
              <c:pt idx="3649">
                <c:v>371806</c:v>
              </c:pt>
              <c:pt idx="3650">
                <c:v>371900</c:v>
              </c:pt>
              <c:pt idx="3651">
                <c:v>372009</c:v>
              </c:pt>
              <c:pt idx="3652">
                <c:v>372103</c:v>
              </c:pt>
              <c:pt idx="3653">
                <c:v>372212</c:v>
              </c:pt>
              <c:pt idx="3654">
                <c:v>372306</c:v>
              </c:pt>
              <c:pt idx="3655">
                <c:v>372400</c:v>
              </c:pt>
              <c:pt idx="3656">
                <c:v>372509</c:v>
              </c:pt>
              <c:pt idx="3657">
                <c:v>372603</c:v>
              </c:pt>
              <c:pt idx="3658">
                <c:v>372712</c:v>
              </c:pt>
              <c:pt idx="3659">
                <c:v>372806</c:v>
              </c:pt>
              <c:pt idx="3660">
                <c:v>372900</c:v>
              </c:pt>
              <c:pt idx="3661">
                <c:v>373009</c:v>
              </c:pt>
              <c:pt idx="3662">
                <c:v>373103</c:v>
              </c:pt>
              <c:pt idx="3663">
                <c:v>373212</c:v>
              </c:pt>
              <c:pt idx="3664">
                <c:v>373306</c:v>
              </c:pt>
              <c:pt idx="3665">
                <c:v>373400</c:v>
              </c:pt>
              <c:pt idx="3666">
                <c:v>373509</c:v>
              </c:pt>
              <c:pt idx="3667">
                <c:v>373603</c:v>
              </c:pt>
              <c:pt idx="3668">
                <c:v>373712</c:v>
              </c:pt>
              <c:pt idx="3669">
                <c:v>373806</c:v>
              </c:pt>
              <c:pt idx="3670">
                <c:v>373900</c:v>
              </c:pt>
              <c:pt idx="3671">
                <c:v>374009</c:v>
              </c:pt>
              <c:pt idx="3672">
                <c:v>374103</c:v>
              </c:pt>
              <c:pt idx="3673">
                <c:v>374212</c:v>
              </c:pt>
              <c:pt idx="3674">
                <c:v>374306</c:v>
              </c:pt>
              <c:pt idx="3675">
                <c:v>374400</c:v>
              </c:pt>
              <c:pt idx="3676">
                <c:v>374509</c:v>
              </c:pt>
              <c:pt idx="3677">
                <c:v>374603</c:v>
              </c:pt>
              <c:pt idx="3678">
                <c:v>374712</c:v>
              </c:pt>
              <c:pt idx="3679">
                <c:v>374806</c:v>
              </c:pt>
              <c:pt idx="3680">
                <c:v>374900</c:v>
              </c:pt>
              <c:pt idx="3681">
                <c:v>375009</c:v>
              </c:pt>
              <c:pt idx="3682">
                <c:v>375103</c:v>
              </c:pt>
              <c:pt idx="3683">
                <c:v>375212</c:v>
              </c:pt>
              <c:pt idx="3684">
                <c:v>375306</c:v>
              </c:pt>
              <c:pt idx="3685">
                <c:v>375400</c:v>
              </c:pt>
              <c:pt idx="3686">
                <c:v>375509</c:v>
              </c:pt>
              <c:pt idx="3687">
                <c:v>375603</c:v>
              </c:pt>
              <c:pt idx="3688">
                <c:v>375712</c:v>
              </c:pt>
              <c:pt idx="3689">
                <c:v>375806</c:v>
              </c:pt>
              <c:pt idx="3690">
                <c:v>375900</c:v>
              </c:pt>
              <c:pt idx="3691">
                <c:v>376009</c:v>
              </c:pt>
              <c:pt idx="3692">
                <c:v>376103</c:v>
              </c:pt>
              <c:pt idx="3693">
                <c:v>376212</c:v>
              </c:pt>
              <c:pt idx="3694">
                <c:v>376306</c:v>
              </c:pt>
              <c:pt idx="3695">
                <c:v>376400</c:v>
              </c:pt>
              <c:pt idx="3696">
                <c:v>376509</c:v>
              </c:pt>
              <c:pt idx="3697">
                <c:v>376603</c:v>
              </c:pt>
              <c:pt idx="3698">
                <c:v>376712</c:v>
              </c:pt>
              <c:pt idx="3699">
                <c:v>376806</c:v>
              </c:pt>
              <c:pt idx="3700">
                <c:v>376900</c:v>
              </c:pt>
              <c:pt idx="3701">
                <c:v>377009</c:v>
              </c:pt>
              <c:pt idx="3702">
                <c:v>377103</c:v>
              </c:pt>
              <c:pt idx="3703">
                <c:v>377212</c:v>
              </c:pt>
              <c:pt idx="3704">
                <c:v>377306</c:v>
              </c:pt>
              <c:pt idx="3705">
                <c:v>377400</c:v>
              </c:pt>
              <c:pt idx="3706">
                <c:v>377509</c:v>
              </c:pt>
              <c:pt idx="3707">
                <c:v>377603</c:v>
              </c:pt>
              <c:pt idx="3708">
                <c:v>377712</c:v>
              </c:pt>
              <c:pt idx="3709">
                <c:v>377806</c:v>
              </c:pt>
              <c:pt idx="3710">
                <c:v>377900</c:v>
              </c:pt>
              <c:pt idx="3711">
                <c:v>378009</c:v>
              </c:pt>
              <c:pt idx="3712">
                <c:v>378103</c:v>
              </c:pt>
              <c:pt idx="3713">
                <c:v>378212</c:v>
              </c:pt>
              <c:pt idx="3714">
                <c:v>378306</c:v>
              </c:pt>
              <c:pt idx="3715">
                <c:v>378400</c:v>
              </c:pt>
              <c:pt idx="3716">
                <c:v>378509</c:v>
              </c:pt>
              <c:pt idx="3717">
                <c:v>378603</c:v>
              </c:pt>
              <c:pt idx="3718">
                <c:v>378712</c:v>
              </c:pt>
              <c:pt idx="3719">
                <c:v>378806</c:v>
              </c:pt>
              <c:pt idx="3720">
                <c:v>378900</c:v>
              </c:pt>
              <c:pt idx="3721">
                <c:v>379009</c:v>
              </c:pt>
              <c:pt idx="3722">
                <c:v>379103</c:v>
              </c:pt>
              <c:pt idx="3723">
                <c:v>379212</c:v>
              </c:pt>
              <c:pt idx="3724">
                <c:v>379306</c:v>
              </c:pt>
              <c:pt idx="3725">
                <c:v>379400</c:v>
              </c:pt>
              <c:pt idx="3726">
                <c:v>379509</c:v>
              </c:pt>
              <c:pt idx="3727">
                <c:v>379603</c:v>
              </c:pt>
              <c:pt idx="3728">
                <c:v>379712</c:v>
              </c:pt>
              <c:pt idx="3729">
                <c:v>379806</c:v>
              </c:pt>
              <c:pt idx="3730">
                <c:v>379900</c:v>
              </c:pt>
              <c:pt idx="3731">
                <c:v>380009</c:v>
              </c:pt>
              <c:pt idx="3732">
                <c:v>380103</c:v>
              </c:pt>
              <c:pt idx="3733">
                <c:v>380212</c:v>
              </c:pt>
              <c:pt idx="3734">
                <c:v>380306</c:v>
              </c:pt>
              <c:pt idx="3735">
                <c:v>380400</c:v>
              </c:pt>
              <c:pt idx="3736">
                <c:v>380509</c:v>
              </c:pt>
              <c:pt idx="3737">
                <c:v>380603</c:v>
              </c:pt>
              <c:pt idx="3738">
                <c:v>380712</c:v>
              </c:pt>
              <c:pt idx="3739">
                <c:v>380806</c:v>
              </c:pt>
              <c:pt idx="3740">
                <c:v>380900</c:v>
              </c:pt>
              <c:pt idx="3741">
                <c:v>381009</c:v>
              </c:pt>
              <c:pt idx="3742">
                <c:v>381103</c:v>
              </c:pt>
              <c:pt idx="3743">
                <c:v>381212</c:v>
              </c:pt>
              <c:pt idx="3744">
                <c:v>381306</c:v>
              </c:pt>
              <c:pt idx="3745">
                <c:v>381400</c:v>
              </c:pt>
              <c:pt idx="3746">
                <c:v>381509</c:v>
              </c:pt>
              <c:pt idx="3747">
                <c:v>381603</c:v>
              </c:pt>
              <c:pt idx="3748">
                <c:v>381712</c:v>
              </c:pt>
              <c:pt idx="3749">
                <c:v>381806</c:v>
              </c:pt>
              <c:pt idx="3750">
                <c:v>381900</c:v>
              </c:pt>
              <c:pt idx="3751">
                <c:v>382009</c:v>
              </c:pt>
              <c:pt idx="3752">
                <c:v>382103</c:v>
              </c:pt>
              <c:pt idx="3753">
                <c:v>382212</c:v>
              </c:pt>
              <c:pt idx="3754">
                <c:v>382306</c:v>
              </c:pt>
              <c:pt idx="3755">
                <c:v>382400</c:v>
              </c:pt>
              <c:pt idx="3756">
                <c:v>382509</c:v>
              </c:pt>
              <c:pt idx="3757">
                <c:v>382603</c:v>
              </c:pt>
              <c:pt idx="3758">
                <c:v>382712</c:v>
              </c:pt>
              <c:pt idx="3759">
                <c:v>382806</c:v>
              </c:pt>
              <c:pt idx="3760">
                <c:v>382900</c:v>
              </c:pt>
              <c:pt idx="3761">
                <c:v>383009</c:v>
              </c:pt>
              <c:pt idx="3762">
                <c:v>383103</c:v>
              </c:pt>
              <c:pt idx="3763">
                <c:v>383212</c:v>
              </c:pt>
              <c:pt idx="3764">
                <c:v>383306</c:v>
              </c:pt>
              <c:pt idx="3765">
                <c:v>383400</c:v>
              </c:pt>
              <c:pt idx="3766">
                <c:v>383509</c:v>
              </c:pt>
              <c:pt idx="3767">
                <c:v>383603</c:v>
              </c:pt>
              <c:pt idx="3768">
                <c:v>383712</c:v>
              </c:pt>
              <c:pt idx="3769">
                <c:v>383806</c:v>
              </c:pt>
              <c:pt idx="3770">
                <c:v>383900</c:v>
              </c:pt>
              <c:pt idx="3771">
                <c:v>384009</c:v>
              </c:pt>
              <c:pt idx="3772">
                <c:v>384103</c:v>
              </c:pt>
              <c:pt idx="3773">
                <c:v>384212</c:v>
              </c:pt>
              <c:pt idx="3774">
                <c:v>384306</c:v>
              </c:pt>
              <c:pt idx="3775">
                <c:v>384400</c:v>
              </c:pt>
              <c:pt idx="3776">
                <c:v>384509</c:v>
              </c:pt>
              <c:pt idx="3777">
                <c:v>384603</c:v>
              </c:pt>
              <c:pt idx="3778">
                <c:v>384712</c:v>
              </c:pt>
              <c:pt idx="3779">
                <c:v>384806</c:v>
              </c:pt>
              <c:pt idx="3780">
                <c:v>384900</c:v>
              </c:pt>
              <c:pt idx="3781">
                <c:v>385009</c:v>
              </c:pt>
              <c:pt idx="3782">
                <c:v>385103</c:v>
              </c:pt>
              <c:pt idx="3783">
                <c:v>385212</c:v>
              </c:pt>
              <c:pt idx="3784">
                <c:v>385306</c:v>
              </c:pt>
              <c:pt idx="3785">
                <c:v>385400</c:v>
              </c:pt>
              <c:pt idx="3786">
                <c:v>385509</c:v>
              </c:pt>
              <c:pt idx="3787">
                <c:v>385603</c:v>
              </c:pt>
              <c:pt idx="3788">
                <c:v>385712</c:v>
              </c:pt>
              <c:pt idx="3789">
                <c:v>385806</c:v>
              </c:pt>
              <c:pt idx="3790">
                <c:v>385900</c:v>
              </c:pt>
              <c:pt idx="3791">
                <c:v>386009</c:v>
              </c:pt>
              <c:pt idx="3792">
                <c:v>386103</c:v>
              </c:pt>
              <c:pt idx="3793">
                <c:v>386212</c:v>
              </c:pt>
              <c:pt idx="3794">
                <c:v>386306</c:v>
              </c:pt>
              <c:pt idx="3795">
                <c:v>386400</c:v>
              </c:pt>
              <c:pt idx="3796">
                <c:v>386509</c:v>
              </c:pt>
              <c:pt idx="3797">
                <c:v>386603</c:v>
              </c:pt>
              <c:pt idx="3798">
                <c:v>386712</c:v>
              </c:pt>
              <c:pt idx="3799">
                <c:v>386806</c:v>
              </c:pt>
              <c:pt idx="3800">
                <c:v>386900</c:v>
              </c:pt>
              <c:pt idx="3801">
                <c:v>387009</c:v>
              </c:pt>
              <c:pt idx="3802">
                <c:v>387103</c:v>
              </c:pt>
              <c:pt idx="3803">
                <c:v>387212</c:v>
              </c:pt>
              <c:pt idx="3804">
                <c:v>387306</c:v>
              </c:pt>
              <c:pt idx="3805">
                <c:v>387400</c:v>
              </c:pt>
              <c:pt idx="3806">
                <c:v>387509</c:v>
              </c:pt>
              <c:pt idx="3807">
                <c:v>387603</c:v>
              </c:pt>
              <c:pt idx="3808">
                <c:v>387712</c:v>
              </c:pt>
              <c:pt idx="3809">
                <c:v>387806</c:v>
              </c:pt>
              <c:pt idx="3810">
                <c:v>387900</c:v>
              </c:pt>
              <c:pt idx="3811">
                <c:v>388009</c:v>
              </c:pt>
              <c:pt idx="3812">
                <c:v>388103</c:v>
              </c:pt>
              <c:pt idx="3813">
                <c:v>388212</c:v>
              </c:pt>
              <c:pt idx="3814">
                <c:v>388306</c:v>
              </c:pt>
              <c:pt idx="3815">
                <c:v>388400</c:v>
              </c:pt>
              <c:pt idx="3816">
                <c:v>388509</c:v>
              </c:pt>
              <c:pt idx="3817">
                <c:v>388603</c:v>
              </c:pt>
              <c:pt idx="3818">
                <c:v>388712</c:v>
              </c:pt>
              <c:pt idx="3819">
                <c:v>388806</c:v>
              </c:pt>
              <c:pt idx="3820">
                <c:v>388900</c:v>
              </c:pt>
              <c:pt idx="3821">
                <c:v>389009</c:v>
              </c:pt>
              <c:pt idx="3822">
                <c:v>389103</c:v>
              </c:pt>
              <c:pt idx="3823">
                <c:v>389212</c:v>
              </c:pt>
              <c:pt idx="3824">
                <c:v>389306</c:v>
              </c:pt>
              <c:pt idx="3825">
                <c:v>389400</c:v>
              </c:pt>
              <c:pt idx="3826">
                <c:v>389509</c:v>
              </c:pt>
              <c:pt idx="3827">
                <c:v>389603</c:v>
              </c:pt>
              <c:pt idx="3828">
                <c:v>389712</c:v>
              </c:pt>
              <c:pt idx="3829">
                <c:v>389806</c:v>
              </c:pt>
              <c:pt idx="3830">
                <c:v>389900</c:v>
              </c:pt>
              <c:pt idx="3831">
                <c:v>390009</c:v>
              </c:pt>
              <c:pt idx="3832">
                <c:v>390103</c:v>
              </c:pt>
              <c:pt idx="3833">
                <c:v>390212</c:v>
              </c:pt>
              <c:pt idx="3834">
                <c:v>390306</c:v>
              </c:pt>
              <c:pt idx="3835">
                <c:v>390400</c:v>
              </c:pt>
              <c:pt idx="3836">
                <c:v>390509</c:v>
              </c:pt>
              <c:pt idx="3837">
                <c:v>390603</c:v>
              </c:pt>
              <c:pt idx="3838">
                <c:v>390712</c:v>
              </c:pt>
              <c:pt idx="3839">
                <c:v>390806</c:v>
              </c:pt>
              <c:pt idx="3840">
                <c:v>390900</c:v>
              </c:pt>
              <c:pt idx="3841">
                <c:v>391009</c:v>
              </c:pt>
              <c:pt idx="3842">
                <c:v>391103</c:v>
              </c:pt>
              <c:pt idx="3843">
                <c:v>391212</c:v>
              </c:pt>
              <c:pt idx="3844">
                <c:v>391306</c:v>
              </c:pt>
              <c:pt idx="3845">
                <c:v>391400</c:v>
              </c:pt>
              <c:pt idx="3846">
                <c:v>391509</c:v>
              </c:pt>
              <c:pt idx="3847">
                <c:v>391603</c:v>
              </c:pt>
              <c:pt idx="3848">
                <c:v>391712</c:v>
              </c:pt>
              <c:pt idx="3849">
                <c:v>391806</c:v>
              </c:pt>
              <c:pt idx="3850">
                <c:v>391900</c:v>
              </c:pt>
              <c:pt idx="3851">
                <c:v>392009</c:v>
              </c:pt>
              <c:pt idx="3852">
                <c:v>392103</c:v>
              </c:pt>
              <c:pt idx="3853">
                <c:v>392212</c:v>
              </c:pt>
              <c:pt idx="3854">
                <c:v>392306</c:v>
              </c:pt>
              <c:pt idx="3855">
                <c:v>392400</c:v>
              </c:pt>
              <c:pt idx="3856">
                <c:v>392509</c:v>
              </c:pt>
              <c:pt idx="3857">
                <c:v>392603</c:v>
              </c:pt>
              <c:pt idx="3858">
                <c:v>392712</c:v>
              </c:pt>
              <c:pt idx="3859">
                <c:v>392806</c:v>
              </c:pt>
              <c:pt idx="3860">
                <c:v>392900</c:v>
              </c:pt>
              <c:pt idx="3861">
                <c:v>393009</c:v>
              </c:pt>
              <c:pt idx="3862">
                <c:v>393103</c:v>
              </c:pt>
              <c:pt idx="3863">
                <c:v>393212</c:v>
              </c:pt>
              <c:pt idx="3864">
                <c:v>393306</c:v>
              </c:pt>
              <c:pt idx="3865">
                <c:v>393400</c:v>
              </c:pt>
              <c:pt idx="3866">
                <c:v>393509</c:v>
              </c:pt>
              <c:pt idx="3867">
                <c:v>393603</c:v>
              </c:pt>
              <c:pt idx="3868">
                <c:v>393712</c:v>
              </c:pt>
              <c:pt idx="3869">
                <c:v>393806</c:v>
              </c:pt>
              <c:pt idx="3870">
                <c:v>393900</c:v>
              </c:pt>
              <c:pt idx="3871">
                <c:v>394009</c:v>
              </c:pt>
              <c:pt idx="3872">
                <c:v>394103</c:v>
              </c:pt>
              <c:pt idx="3873">
                <c:v>394212</c:v>
              </c:pt>
              <c:pt idx="3874">
                <c:v>394306</c:v>
              </c:pt>
              <c:pt idx="3875">
                <c:v>394400</c:v>
              </c:pt>
              <c:pt idx="3876">
                <c:v>394509</c:v>
              </c:pt>
              <c:pt idx="3877">
                <c:v>394603</c:v>
              </c:pt>
              <c:pt idx="3878">
                <c:v>394712</c:v>
              </c:pt>
              <c:pt idx="3879">
                <c:v>394806</c:v>
              </c:pt>
              <c:pt idx="3880">
                <c:v>394900</c:v>
              </c:pt>
              <c:pt idx="3881">
                <c:v>395009</c:v>
              </c:pt>
              <c:pt idx="3882">
                <c:v>395103</c:v>
              </c:pt>
              <c:pt idx="3883">
                <c:v>395212</c:v>
              </c:pt>
              <c:pt idx="3884">
                <c:v>395306</c:v>
              </c:pt>
              <c:pt idx="3885">
                <c:v>395400</c:v>
              </c:pt>
              <c:pt idx="3886">
                <c:v>395509</c:v>
              </c:pt>
              <c:pt idx="3887">
                <c:v>395603</c:v>
              </c:pt>
              <c:pt idx="3888">
                <c:v>395712</c:v>
              </c:pt>
              <c:pt idx="3889">
                <c:v>395806</c:v>
              </c:pt>
              <c:pt idx="3890">
                <c:v>395900</c:v>
              </c:pt>
              <c:pt idx="3891">
                <c:v>396009</c:v>
              </c:pt>
              <c:pt idx="3892">
                <c:v>396103</c:v>
              </c:pt>
              <c:pt idx="3893">
                <c:v>396212</c:v>
              </c:pt>
              <c:pt idx="3894">
                <c:v>396306</c:v>
              </c:pt>
              <c:pt idx="3895">
                <c:v>396400</c:v>
              </c:pt>
              <c:pt idx="3896">
                <c:v>396509</c:v>
              </c:pt>
              <c:pt idx="3897">
                <c:v>396603</c:v>
              </c:pt>
              <c:pt idx="3898">
                <c:v>396712</c:v>
              </c:pt>
              <c:pt idx="3899">
                <c:v>396806</c:v>
              </c:pt>
              <c:pt idx="3900">
                <c:v>396900</c:v>
              </c:pt>
              <c:pt idx="3901">
                <c:v>397009</c:v>
              </c:pt>
              <c:pt idx="3902">
                <c:v>397103</c:v>
              </c:pt>
              <c:pt idx="3903">
                <c:v>397212</c:v>
              </c:pt>
              <c:pt idx="3904">
                <c:v>397306</c:v>
              </c:pt>
              <c:pt idx="3905">
                <c:v>397400</c:v>
              </c:pt>
              <c:pt idx="3906">
                <c:v>397509</c:v>
              </c:pt>
              <c:pt idx="3907">
                <c:v>397603</c:v>
              </c:pt>
              <c:pt idx="3908">
                <c:v>397712</c:v>
              </c:pt>
              <c:pt idx="3909">
                <c:v>397806</c:v>
              </c:pt>
              <c:pt idx="3910">
                <c:v>397900</c:v>
              </c:pt>
              <c:pt idx="3911">
                <c:v>398009</c:v>
              </c:pt>
              <c:pt idx="3912">
                <c:v>398103</c:v>
              </c:pt>
              <c:pt idx="3913">
                <c:v>398212</c:v>
              </c:pt>
              <c:pt idx="3914">
                <c:v>398306</c:v>
              </c:pt>
              <c:pt idx="3915">
                <c:v>398400</c:v>
              </c:pt>
              <c:pt idx="3916">
                <c:v>398509</c:v>
              </c:pt>
              <c:pt idx="3917">
                <c:v>398603</c:v>
              </c:pt>
              <c:pt idx="3918">
                <c:v>398712</c:v>
              </c:pt>
              <c:pt idx="3919">
                <c:v>398806</c:v>
              </c:pt>
              <c:pt idx="3920">
                <c:v>398900</c:v>
              </c:pt>
              <c:pt idx="3921">
                <c:v>399009</c:v>
              </c:pt>
              <c:pt idx="3922">
                <c:v>399103</c:v>
              </c:pt>
              <c:pt idx="3923">
                <c:v>399212</c:v>
              </c:pt>
              <c:pt idx="3924">
                <c:v>399306</c:v>
              </c:pt>
              <c:pt idx="3925">
                <c:v>399400</c:v>
              </c:pt>
              <c:pt idx="3926">
                <c:v>399509</c:v>
              </c:pt>
              <c:pt idx="3927">
                <c:v>399603</c:v>
              </c:pt>
              <c:pt idx="3928">
                <c:v>399712</c:v>
              </c:pt>
              <c:pt idx="3929">
                <c:v>399806</c:v>
              </c:pt>
              <c:pt idx="3930">
                <c:v>399900</c:v>
              </c:pt>
              <c:pt idx="3931">
                <c:v>400009</c:v>
              </c:pt>
              <c:pt idx="3932">
                <c:v>400103</c:v>
              </c:pt>
              <c:pt idx="3933">
                <c:v>400212</c:v>
              </c:pt>
              <c:pt idx="3934">
                <c:v>400306</c:v>
              </c:pt>
              <c:pt idx="3935">
                <c:v>400400</c:v>
              </c:pt>
              <c:pt idx="3936">
                <c:v>400509</c:v>
              </c:pt>
              <c:pt idx="3937">
                <c:v>400603</c:v>
              </c:pt>
              <c:pt idx="3938">
                <c:v>400712</c:v>
              </c:pt>
              <c:pt idx="3939">
                <c:v>400806</c:v>
              </c:pt>
              <c:pt idx="3940">
                <c:v>400900</c:v>
              </c:pt>
              <c:pt idx="3941">
                <c:v>401009</c:v>
              </c:pt>
              <c:pt idx="3942">
                <c:v>401103</c:v>
              </c:pt>
              <c:pt idx="3943">
                <c:v>401212</c:v>
              </c:pt>
              <c:pt idx="3944">
                <c:v>401306</c:v>
              </c:pt>
              <c:pt idx="3945">
                <c:v>401400</c:v>
              </c:pt>
              <c:pt idx="3946">
                <c:v>401509</c:v>
              </c:pt>
              <c:pt idx="3947">
                <c:v>401603</c:v>
              </c:pt>
              <c:pt idx="3948">
                <c:v>401712</c:v>
              </c:pt>
              <c:pt idx="3949">
                <c:v>401806</c:v>
              </c:pt>
              <c:pt idx="3950">
                <c:v>401900</c:v>
              </c:pt>
              <c:pt idx="3951">
                <c:v>402009</c:v>
              </c:pt>
              <c:pt idx="3952">
                <c:v>402103</c:v>
              </c:pt>
              <c:pt idx="3953">
                <c:v>402212</c:v>
              </c:pt>
              <c:pt idx="3954">
                <c:v>402306</c:v>
              </c:pt>
              <c:pt idx="3955">
                <c:v>402400</c:v>
              </c:pt>
              <c:pt idx="3956">
                <c:v>402509</c:v>
              </c:pt>
              <c:pt idx="3957">
                <c:v>402603</c:v>
              </c:pt>
              <c:pt idx="3958">
                <c:v>402712</c:v>
              </c:pt>
              <c:pt idx="3959">
                <c:v>402806</c:v>
              </c:pt>
              <c:pt idx="3960">
                <c:v>402900</c:v>
              </c:pt>
              <c:pt idx="3961">
                <c:v>403009</c:v>
              </c:pt>
              <c:pt idx="3962">
                <c:v>403103</c:v>
              </c:pt>
              <c:pt idx="3963">
                <c:v>403212</c:v>
              </c:pt>
              <c:pt idx="3964">
                <c:v>403306</c:v>
              </c:pt>
              <c:pt idx="3965">
                <c:v>403400</c:v>
              </c:pt>
              <c:pt idx="3966">
                <c:v>403509</c:v>
              </c:pt>
              <c:pt idx="3967">
                <c:v>403603</c:v>
              </c:pt>
              <c:pt idx="3968">
                <c:v>403712</c:v>
              </c:pt>
              <c:pt idx="3969">
                <c:v>403806</c:v>
              </c:pt>
              <c:pt idx="3970">
                <c:v>403900</c:v>
              </c:pt>
              <c:pt idx="3971">
                <c:v>404009</c:v>
              </c:pt>
              <c:pt idx="3972">
                <c:v>404103</c:v>
              </c:pt>
              <c:pt idx="3973">
                <c:v>404212</c:v>
              </c:pt>
              <c:pt idx="3974">
                <c:v>404306</c:v>
              </c:pt>
              <c:pt idx="3975">
                <c:v>404400</c:v>
              </c:pt>
              <c:pt idx="3976">
                <c:v>404509</c:v>
              </c:pt>
              <c:pt idx="3977">
                <c:v>404603</c:v>
              </c:pt>
              <c:pt idx="3978">
                <c:v>404712</c:v>
              </c:pt>
              <c:pt idx="3979">
                <c:v>404806</c:v>
              </c:pt>
              <c:pt idx="3980">
                <c:v>404900</c:v>
              </c:pt>
              <c:pt idx="3981">
                <c:v>405009</c:v>
              </c:pt>
              <c:pt idx="3982">
                <c:v>405103</c:v>
              </c:pt>
              <c:pt idx="3983">
                <c:v>405212</c:v>
              </c:pt>
              <c:pt idx="3984">
                <c:v>405306</c:v>
              </c:pt>
              <c:pt idx="3985">
                <c:v>405400</c:v>
              </c:pt>
              <c:pt idx="3986">
                <c:v>405509</c:v>
              </c:pt>
              <c:pt idx="3987">
                <c:v>405603</c:v>
              </c:pt>
              <c:pt idx="3988">
                <c:v>405712</c:v>
              </c:pt>
              <c:pt idx="3989">
                <c:v>405806</c:v>
              </c:pt>
              <c:pt idx="3990">
                <c:v>405900</c:v>
              </c:pt>
              <c:pt idx="3991">
                <c:v>406009</c:v>
              </c:pt>
              <c:pt idx="3992">
                <c:v>406103</c:v>
              </c:pt>
              <c:pt idx="3993">
                <c:v>406212</c:v>
              </c:pt>
              <c:pt idx="3994">
                <c:v>406306</c:v>
              </c:pt>
              <c:pt idx="3995">
                <c:v>406400</c:v>
              </c:pt>
              <c:pt idx="3996">
                <c:v>406509</c:v>
              </c:pt>
              <c:pt idx="3997">
                <c:v>406603</c:v>
              </c:pt>
              <c:pt idx="3998">
                <c:v>406712</c:v>
              </c:pt>
              <c:pt idx="3999">
                <c:v>406806</c:v>
              </c:pt>
              <c:pt idx="4000">
                <c:v>406900</c:v>
              </c:pt>
              <c:pt idx="4001">
                <c:v>407009</c:v>
              </c:pt>
              <c:pt idx="4002">
                <c:v>407103</c:v>
              </c:pt>
              <c:pt idx="4003">
                <c:v>407212</c:v>
              </c:pt>
              <c:pt idx="4004">
                <c:v>407306</c:v>
              </c:pt>
              <c:pt idx="4005">
                <c:v>407400</c:v>
              </c:pt>
              <c:pt idx="4006">
                <c:v>407509</c:v>
              </c:pt>
              <c:pt idx="4007">
                <c:v>407603</c:v>
              </c:pt>
              <c:pt idx="4008">
                <c:v>407712</c:v>
              </c:pt>
              <c:pt idx="4009">
                <c:v>407806</c:v>
              </c:pt>
              <c:pt idx="4010">
                <c:v>407900</c:v>
              </c:pt>
              <c:pt idx="4011">
                <c:v>408009</c:v>
              </c:pt>
              <c:pt idx="4012">
                <c:v>408103</c:v>
              </c:pt>
              <c:pt idx="4013">
                <c:v>408212</c:v>
              </c:pt>
              <c:pt idx="4014">
                <c:v>408306</c:v>
              </c:pt>
              <c:pt idx="4015">
                <c:v>408400</c:v>
              </c:pt>
              <c:pt idx="4016">
                <c:v>408509</c:v>
              </c:pt>
              <c:pt idx="4017">
                <c:v>408603</c:v>
              </c:pt>
              <c:pt idx="4018">
                <c:v>408712</c:v>
              </c:pt>
              <c:pt idx="4019">
                <c:v>408806</c:v>
              </c:pt>
              <c:pt idx="4020">
                <c:v>408900</c:v>
              </c:pt>
              <c:pt idx="4021">
                <c:v>409009</c:v>
              </c:pt>
              <c:pt idx="4022">
                <c:v>409103</c:v>
              </c:pt>
              <c:pt idx="4023">
                <c:v>409212</c:v>
              </c:pt>
              <c:pt idx="4024">
                <c:v>409306</c:v>
              </c:pt>
              <c:pt idx="4025">
                <c:v>409400</c:v>
              </c:pt>
              <c:pt idx="4026">
                <c:v>409509</c:v>
              </c:pt>
              <c:pt idx="4027">
                <c:v>409603</c:v>
              </c:pt>
              <c:pt idx="4028">
                <c:v>409712</c:v>
              </c:pt>
              <c:pt idx="4029">
                <c:v>409806</c:v>
              </c:pt>
              <c:pt idx="4030">
                <c:v>409900</c:v>
              </c:pt>
              <c:pt idx="4031">
                <c:v>410009</c:v>
              </c:pt>
              <c:pt idx="4032">
                <c:v>410103</c:v>
              </c:pt>
              <c:pt idx="4033">
                <c:v>410212</c:v>
              </c:pt>
              <c:pt idx="4034">
                <c:v>410306</c:v>
              </c:pt>
              <c:pt idx="4035">
                <c:v>410400</c:v>
              </c:pt>
              <c:pt idx="4036">
                <c:v>410509</c:v>
              </c:pt>
              <c:pt idx="4037">
                <c:v>410603</c:v>
              </c:pt>
              <c:pt idx="4038">
                <c:v>410712</c:v>
              </c:pt>
              <c:pt idx="4039">
                <c:v>410806</c:v>
              </c:pt>
              <c:pt idx="4040">
                <c:v>410900</c:v>
              </c:pt>
              <c:pt idx="4041">
                <c:v>411009</c:v>
              </c:pt>
              <c:pt idx="4042">
                <c:v>411103</c:v>
              </c:pt>
              <c:pt idx="4043">
                <c:v>411212</c:v>
              </c:pt>
              <c:pt idx="4044">
                <c:v>411306</c:v>
              </c:pt>
              <c:pt idx="4045">
                <c:v>411400</c:v>
              </c:pt>
              <c:pt idx="4046">
                <c:v>411509</c:v>
              </c:pt>
              <c:pt idx="4047">
                <c:v>411603</c:v>
              </c:pt>
              <c:pt idx="4048">
                <c:v>411712</c:v>
              </c:pt>
              <c:pt idx="4049">
                <c:v>411806</c:v>
              </c:pt>
              <c:pt idx="4050">
                <c:v>411900</c:v>
              </c:pt>
              <c:pt idx="4051">
                <c:v>412009</c:v>
              </c:pt>
              <c:pt idx="4052">
                <c:v>412103</c:v>
              </c:pt>
              <c:pt idx="4053">
                <c:v>412212</c:v>
              </c:pt>
              <c:pt idx="4054">
                <c:v>412306</c:v>
              </c:pt>
              <c:pt idx="4055">
                <c:v>412400</c:v>
              </c:pt>
              <c:pt idx="4056">
                <c:v>412509</c:v>
              </c:pt>
              <c:pt idx="4057">
                <c:v>412603</c:v>
              </c:pt>
              <c:pt idx="4058">
                <c:v>412712</c:v>
              </c:pt>
              <c:pt idx="4059">
                <c:v>412806</c:v>
              </c:pt>
              <c:pt idx="4060">
                <c:v>412900</c:v>
              </c:pt>
              <c:pt idx="4061">
                <c:v>413009</c:v>
              </c:pt>
              <c:pt idx="4062">
                <c:v>413103</c:v>
              </c:pt>
              <c:pt idx="4063">
                <c:v>413212</c:v>
              </c:pt>
              <c:pt idx="4064">
                <c:v>413306</c:v>
              </c:pt>
              <c:pt idx="4065">
                <c:v>413400</c:v>
              </c:pt>
              <c:pt idx="4066">
                <c:v>413509</c:v>
              </c:pt>
              <c:pt idx="4067">
                <c:v>413603</c:v>
              </c:pt>
              <c:pt idx="4068">
                <c:v>413712</c:v>
              </c:pt>
              <c:pt idx="4069">
                <c:v>413806</c:v>
              </c:pt>
              <c:pt idx="4070">
                <c:v>413900</c:v>
              </c:pt>
              <c:pt idx="4071">
                <c:v>414009</c:v>
              </c:pt>
              <c:pt idx="4072">
                <c:v>414103</c:v>
              </c:pt>
              <c:pt idx="4073">
                <c:v>414212</c:v>
              </c:pt>
              <c:pt idx="4074">
                <c:v>414306</c:v>
              </c:pt>
              <c:pt idx="4075">
                <c:v>414400</c:v>
              </c:pt>
              <c:pt idx="4076">
                <c:v>414509</c:v>
              </c:pt>
              <c:pt idx="4077">
                <c:v>414603</c:v>
              </c:pt>
              <c:pt idx="4078">
                <c:v>414712</c:v>
              </c:pt>
              <c:pt idx="4079">
                <c:v>414806</c:v>
              </c:pt>
              <c:pt idx="4080">
                <c:v>414900</c:v>
              </c:pt>
              <c:pt idx="4081">
                <c:v>415009</c:v>
              </c:pt>
              <c:pt idx="4082">
                <c:v>415103</c:v>
              </c:pt>
              <c:pt idx="4083">
                <c:v>415212</c:v>
              </c:pt>
              <c:pt idx="4084">
                <c:v>415306</c:v>
              </c:pt>
              <c:pt idx="4085">
                <c:v>415400</c:v>
              </c:pt>
              <c:pt idx="4086">
                <c:v>415509</c:v>
              </c:pt>
              <c:pt idx="4087">
                <c:v>415603</c:v>
              </c:pt>
              <c:pt idx="4088">
                <c:v>415712</c:v>
              </c:pt>
              <c:pt idx="4089">
                <c:v>415806</c:v>
              </c:pt>
              <c:pt idx="4090">
                <c:v>415900</c:v>
              </c:pt>
              <c:pt idx="4091">
                <c:v>416009</c:v>
              </c:pt>
              <c:pt idx="4092">
                <c:v>416103</c:v>
              </c:pt>
              <c:pt idx="4093">
                <c:v>416212</c:v>
              </c:pt>
              <c:pt idx="4094">
                <c:v>416306</c:v>
              </c:pt>
              <c:pt idx="4095">
                <c:v>416400</c:v>
              </c:pt>
              <c:pt idx="4096">
                <c:v>416509</c:v>
              </c:pt>
              <c:pt idx="4097">
                <c:v>416603</c:v>
              </c:pt>
              <c:pt idx="4098">
                <c:v>416712</c:v>
              </c:pt>
              <c:pt idx="4099">
                <c:v>416806</c:v>
              </c:pt>
              <c:pt idx="4100">
                <c:v>416900</c:v>
              </c:pt>
              <c:pt idx="4101">
                <c:v>417009</c:v>
              </c:pt>
              <c:pt idx="4102">
                <c:v>417103</c:v>
              </c:pt>
              <c:pt idx="4103">
                <c:v>417212</c:v>
              </c:pt>
              <c:pt idx="4104">
                <c:v>417306</c:v>
              </c:pt>
              <c:pt idx="4105">
                <c:v>417400</c:v>
              </c:pt>
              <c:pt idx="4106">
                <c:v>417509</c:v>
              </c:pt>
              <c:pt idx="4107">
                <c:v>417603</c:v>
              </c:pt>
              <c:pt idx="4108">
                <c:v>417712</c:v>
              </c:pt>
              <c:pt idx="4109">
                <c:v>417806</c:v>
              </c:pt>
              <c:pt idx="4110">
                <c:v>417900</c:v>
              </c:pt>
              <c:pt idx="4111">
                <c:v>418009</c:v>
              </c:pt>
              <c:pt idx="4112">
                <c:v>418103</c:v>
              </c:pt>
              <c:pt idx="4113">
                <c:v>418212</c:v>
              </c:pt>
              <c:pt idx="4114">
                <c:v>418306</c:v>
              </c:pt>
              <c:pt idx="4115">
                <c:v>418400</c:v>
              </c:pt>
              <c:pt idx="4116">
                <c:v>418509</c:v>
              </c:pt>
              <c:pt idx="4117">
                <c:v>418603</c:v>
              </c:pt>
              <c:pt idx="4118">
                <c:v>418712</c:v>
              </c:pt>
              <c:pt idx="4119">
                <c:v>418806</c:v>
              </c:pt>
              <c:pt idx="4120">
                <c:v>418900</c:v>
              </c:pt>
              <c:pt idx="4121">
                <c:v>419009</c:v>
              </c:pt>
              <c:pt idx="4122">
                <c:v>419103</c:v>
              </c:pt>
              <c:pt idx="4123">
                <c:v>419212</c:v>
              </c:pt>
              <c:pt idx="4124">
                <c:v>419306</c:v>
              </c:pt>
              <c:pt idx="4125">
                <c:v>419400</c:v>
              </c:pt>
              <c:pt idx="4126">
                <c:v>419509</c:v>
              </c:pt>
              <c:pt idx="4127">
                <c:v>419603</c:v>
              </c:pt>
              <c:pt idx="4128">
                <c:v>419712</c:v>
              </c:pt>
              <c:pt idx="4129">
                <c:v>419806</c:v>
              </c:pt>
              <c:pt idx="4130">
                <c:v>419900</c:v>
              </c:pt>
              <c:pt idx="4131">
                <c:v>420009</c:v>
              </c:pt>
              <c:pt idx="4132">
                <c:v>420103</c:v>
              </c:pt>
              <c:pt idx="4133">
                <c:v>420212</c:v>
              </c:pt>
              <c:pt idx="4134">
                <c:v>420306</c:v>
              </c:pt>
              <c:pt idx="4135">
                <c:v>420400</c:v>
              </c:pt>
              <c:pt idx="4136">
                <c:v>420509</c:v>
              </c:pt>
              <c:pt idx="4137">
                <c:v>420603</c:v>
              </c:pt>
              <c:pt idx="4138">
                <c:v>420712</c:v>
              </c:pt>
              <c:pt idx="4139">
                <c:v>420806</c:v>
              </c:pt>
              <c:pt idx="4140">
                <c:v>420900</c:v>
              </c:pt>
              <c:pt idx="4141">
                <c:v>421009</c:v>
              </c:pt>
              <c:pt idx="4142">
                <c:v>421103</c:v>
              </c:pt>
              <c:pt idx="4143">
                <c:v>421212</c:v>
              </c:pt>
              <c:pt idx="4144">
                <c:v>421306</c:v>
              </c:pt>
              <c:pt idx="4145">
                <c:v>421400</c:v>
              </c:pt>
              <c:pt idx="4146">
                <c:v>421509</c:v>
              </c:pt>
              <c:pt idx="4147">
                <c:v>421603</c:v>
              </c:pt>
              <c:pt idx="4148">
                <c:v>421712</c:v>
              </c:pt>
              <c:pt idx="4149">
                <c:v>421806</c:v>
              </c:pt>
              <c:pt idx="4150">
                <c:v>421900</c:v>
              </c:pt>
              <c:pt idx="4151">
                <c:v>422009</c:v>
              </c:pt>
              <c:pt idx="4152">
                <c:v>422103</c:v>
              </c:pt>
              <c:pt idx="4153">
                <c:v>422212</c:v>
              </c:pt>
              <c:pt idx="4154">
                <c:v>422306</c:v>
              </c:pt>
              <c:pt idx="4155">
                <c:v>422400</c:v>
              </c:pt>
              <c:pt idx="4156">
                <c:v>422509</c:v>
              </c:pt>
              <c:pt idx="4157">
                <c:v>422603</c:v>
              </c:pt>
              <c:pt idx="4158">
                <c:v>422712</c:v>
              </c:pt>
              <c:pt idx="4159">
                <c:v>422806</c:v>
              </c:pt>
              <c:pt idx="4160">
                <c:v>422900</c:v>
              </c:pt>
              <c:pt idx="4161">
                <c:v>423009</c:v>
              </c:pt>
              <c:pt idx="4162">
                <c:v>423103</c:v>
              </c:pt>
              <c:pt idx="4163">
                <c:v>423212</c:v>
              </c:pt>
              <c:pt idx="4164">
                <c:v>423306</c:v>
              </c:pt>
              <c:pt idx="4165">
                <c:v>423400</c:v>
              </c:pt>
              <c:pt idx="4166">
                <c:v>423509</c:v>
              </c:pt>
              <c:pt idx="4167">
                <c:v>423603</c:v>
              </c:pt>
              <c:pt idx="4168">
                <c:v>423712</c:v>
              </c:pt>
              <c:pt idx="4169">
                <c:v>423806</c:v>
              </c:pt>
              <c:pt idx="4170">
                <c:v>423900</c:v>
              </c:pt>
              <c:pt idx="4171">
                <c:v>424009</c:v>
              </c:pt>
              <c:pt idx="4172">
                <c:v>424103</c:v>
              </c:pt>
              <c:pt idx="4173">
                <c:v>424212</c:v>
              </c:pt>
              <c:pt idx="4174">
                <c:v>424306</c:v>
              </c:pt>
              <c:pt idx="4175">
                <c:v>424400</c:v>
              </c:pt>
              <c:pt idx="4176">
                <c:v>424509</c:v>
              </c:pt>
              <c:pt idx="4177">
                <c:v>424603</c:v>
              </c:pt>
              <c:pt idx="4178">
                <c:v>424712</c:v>
              </c:pt>
              <c:pt idx="4179">
                <c:v>424806</c:v>
              </c:pt>
              <c:pt idx="4180">
                <c:v>424900</c:v>
              </c:pt>
              <c:pt idx="4181">
                <c:v>425009</c:v>
              </c:pt>
              <c:pt idx="4182">
                <c:v>425103</c:v>
              </c:pt>
              <c:pt idx="4183">
                <c:v>425212</c:v>
              </c:pt>
              <c:pt idx="4184">
                <c:v>425306</c:v>
              </c:pt>
              <c:pt idx="4185">
                <c:v>425400</c:v>
              </c:pt>
              <c:pt idx="4186">
                <c:v>425509</c:v>
              </c:pt>
              <c:pt idx="4187">
                <c:v>425603</c:v>
              </c:pt>
              <c:pt idx="4188">
                <c:v>425712</c:v>
              </c:pt>
              <c:pt idx="4189">
                <c:v>425806</c:v>
              </c:pt>
              <c:pt idx="4190">
                <c:v>425900</c:v>
              </c:pt>
              <c:pt idx="4191">
                <c:v>426009</c:v>
              </c:pt>
              <c:pt idx="4192">
                <c:v>426103</c:v>
              </c:pt>
              <c:pt idx="4193">
                <c:v>426212</c:v>
              </c:pt>
              <c:pt idx="4194">
                <c:v>426306</c:v>
              </c:pt>
              <c:pt idx="4195">
                <c:v>426400</c:v>
              </c:pt>
              <c:pt idx="4196">
                <c:v>426509</c:v>
              </c:pt>
              <c:pt idx="4197">
                <c:v>426603</c:v>
              </c:pt>
              <c:pt idx="4198">
                <c:v>426712</c:v>
              </c:pt>
              <c:pt idx="4199">
                <c:v>426806</c:v>
              </c:pt>
              <c:pt idx="4200">
                <c:v>426900</c:v>
              </c:pt>
              <c:pt idx="4201">
                <c:v>427009</c:v>
              </c:pt>
              <c:pt idx="4202">
                <c:v>427103</c:v>
              </c:pt>
              <c:pt idx="4203">
                <c:v>427212</c:v>
              </c:pt>
              <c:pt idx="4204">
                <c:v>427306</c:v>
              </c:pt>
              <c:pt idx="4205">
                <c:v>427400</c:v>
              </c:pt>
              <c:pt idx="4206">
                <c:v>427509</c:v>
              </c:pt>
              <c:pt idx="4207">
                <c:v>427603</c:v>
              </c:pt>
              <c:pt idx="4208">
                <c:v>427712</c:v>
              </c:pt>
              <c:pt idx="4209">
                <c:v>427806</c:v>
              </c:pt>
              <c:pt idx="4210">
                <c:v>427900</c:v>
              </c:pt>
              <c:pt idx="4211">
                <c:v>428009</c:v>
              </c:pt>
              <c:pt idx="4212">
                <c:v>428103</c:v>
              </c:pt>
              <c:pt idx="4213">
                <c:v>428212</c:v>
              </c:pt>
              <c:pt idx="4214">
                <c:v>428306</c:v>
              </c:pt>
              <c:pt idx="4215">
                <c:v>428400</c:v>
              </c:pt>
              <c:pt idx="4216">
                <c:v>428509</c:v>
              </c:pt>
              <c:pt idx="4217">
                <c:v>428603</c:v>
              </c:pt>
              <c:pt idx="4218">
                <c:v>428712</c:v>
              </c:pt>
              <c:pt idx="4219">
                <c:v>428806</c:v>
              </c:pt>
              <c:pt idx="4220">
                <c:v>428900</c:v>
              </c:pt>
              <c:pt idx="4221">
                <c:v>429009</c:v>
              </c:pt>
              <c:pt idx="4222">
                <c:v>429103</c:v>
              </c:pt>
              <c:pt idx="4223">
                <c:v>429212</c:v>
              </c:pt>
              <c:pt idx="4224">
                <c:v>429306</c:v>
              </c:pt>
              <c:pt idx="4225">
                <c:v>429400</c:v>
              </c:pt>
              <c:pt idx="4226">
                <c:v>429509</c:v>
              </c:pt>
              <c:pt idx="4227">
                <c:v>429603</c:v>
              </c:pt>
              <c:pt idx="4228">
                <c:v>429712</c:v>
              </c:pt>
              <c:pt idx="4229">
                <c:v>429806</c:v>
              </c:pt>
              <c:pt idx="4230">
                <c:v>429900</c:v>
              </c:pt>
              <c:pt idx="4231">
                <c:v>430009</c:v>
              </c:pt>
              <c:pt idx="4232">
                <c:v>430103</c:v>
              </c:pt>
              <c:pt idx="4233">
                <c:v>430212</c:v>
              </c:pt>
              <c:pt idx="4234">
                <c:v>430306</c:v>
              </c:pt>
              <c:pt idx="4235">
                <c:v>430400</c:v>
              </c:pt>
              <c:pt idx="4236">
                <c:v>430509</c:v>
              </c:pt>
              <c:pt idx="4237">
                <c:v>430603</c:v>
              </c:pt>
              <c:pt idx="4238">
                <c:v>430712</c:v>
              </c:pt>
              <c:pt idx="4239">
                <c:v>430806</c:v>
              </c:pt>
              <c:pt idx="4240">
                <c:v>430900</c:v>
              </c:pt>
              <c:pt idx="4241">
                <c:v>431009</c:v>
              </c:pt>
              <c:pt idx="4242">
                <c:v>431103</c:v>
              </c:pt>
              <c:pt idx="4243">
                <c:v>431212</c:v>
              </c:pt>
              <c:pt idx="4244">
                <c:v>431306</c:v>
              </c:pt>
              <c:pt idx="4245">
                <c:v>431400</c:v>
              </c:pt>
              <c:pt idx="4246">
                <c:v>431509</c:v>
              </c:pt>
              <c:pt idx="4247">
                <c:v>431603</c:v>
              </c:pt>
              <c:pt idx="4248">
                <c:v>431712</c:v>
              </c:pt>
              <c:pt idx="4249">
                <c:v>431806</c:v>
              </c:pt>
              <c:pt idx="4250">
                <c:v>431900</c:v>
              </c:pt>
              <c:pt idx="4251">
                <c:v>432009</c:v>
              </c:pt>
              <c:pt idx="4252">
                <c:v>432103</c:v>
              </c:pt>
              <c:pt idx="4253">
                <c:v>432212</c:v>
              </c:pt>
              <c:pt idx="4254">
                <c:v>432306</c:v>
              </c:pt>
              <c:pt idx="4255">
                <c:v>432400</c:v>
              </c:pt>
              <c:pt idx="4256">
                <c:v>432509</c:v>
              </c:pt>
              <c:pt idx="4257">
                <c:v>432603</c:v>
              </c:pt>
              <c:pt idx="4258">
                <c:v>432712</c:v>
              </c:pt>
              <c:pt idx="4259">
                <c:v>432806</c:v>
              </c:pt>
              <c:pt idx="4260">
                <c:v>432900</c:v>
              </c:pt>
              <c:pt idx="4261">
                <c:v>433009</c:v>
              </c:pt>
              <c:pt idx="4262">
                <c:v>433103</c:v>
              </c:pt>
              <c:pt idx="4263">
                <c:v>433212</c:v>
              </c:pt>
              <c:pt idx="4264">
                <c:v>433306</c:v>
              </c:pt>
              <c:pt idx="4265">
                <c:v>433400</c:v>
              </c:pt>
              <c:pt idx="4266">
                <c:v>433509</c:v>
              </c:pt>
              <c:pt idx="4267">
                <c:v>433603</c:v>
              </c:pt>
              <c:pt idx="4268">
                <c:v>433712</c:v>
              </c:pt>
              <c:pt idx="4269">
                <c:v>433806</c:v>
              </c:pt>
              <c:pt idx="4270">
                <c:v>433900</c:v>
              </c:pt>
              <c:pt idx="4271">
                <c:v>434009</c:v>
              </c:pt>
              <c:pt idx="4272">
                <c:v>434103</c:v>
              </c:pt>
              <c:pt idx="4273">
                <c:v>434212</c:v>
              </c:pt>
              <c:pt idx="4274">
                <c:v>434306</c:v>
              </c:pt>
              <c:pt idx="4275">
                <c:v>434400</c:v>
              </c:pt>
              <c:pt idx="4276">
                <c:v>434509</c:v>
              </c:pt>
              <c:pt idx="4277">
                <c:v>434603</c:v>
              </c:pt>
              <c:pt idx="4278">
                <c:v>434712</c:v>
              </c:pt>
              <c:pt idx="4279">
                <c:v>434806</c:v>
              </c:pt>
              <c:pt idx="4280">
                <c:v>434900</c:v>
              </c:pt>
              <c:pt idx="4281">
                <c:v>435009</c:v>
              </c:pt>
              <c:pt idx="4282">
                <c:v>435103</c:v>
              </c:pt>
              <c:pt idx="4283">
                <c:v>435212</c:v>
              </c:pt>
              <c:pt idx="4284">
                <c:v>435306</c:v>
              </c:pt>
              <c:pt idx="4285">
                <c:v>435400</c:v>
              </c:pt>
              <c:pt idx="4286">
                <c:v>435509</c:v>
              </c:pt>
              <c:pt idx="4287">
                <c:v>435603</c:v>
              </c:pt>
              <c:pt idx="4288">
                <c:v>435712</c:v>
              </c:pt>
              <c:pt idx="4289">
                <c:v>435806</c:v>
              </c:pt>
              <c:pt idx="4290">
                <c:v>435900</c:v>
              </c:pt>
              <c:pt idx="4291">
                <c:v>436009</c:v>
              </c:pt>
              <c:pt idx="4292">
                <c:v>436103</c:v>
              </c:pt>
              <c:pt idx="4293">
                <c:v>436212</c:v>
              </c:pt>
              <c:pt idx="4294">
                <c:v>436306</c:v>
              </c:pt>
              <c:pt idx="4295">
                <c:v>436400</c:v>
              </c:pt>
              <c:pt idx="4296">
                <c:v>436509</c:v>
              </c:pt>
              <c:pt idx="4297">
                <c:v>436603</c:v>
              </c:pt>
              <c:pt idx="4298">
                <c:v>436712</c:v>
              </c:pt>
              <c:pt idx="4299">
                <c:v>436806</c:v>
              </c:pt>
              <c:pt idx="4300">
                <c:v>436900</c:v>
              </c:pt>
              <c:pt idx="4301">
                <c:v>437009</c:v>
              </c:pt>
              <c:pt idx="4302">
                <c:v>437103</c:v>
              </c:pt>
              <c:pt idx="4303">
                <c:v>437212</c:v>
              </c:pt>
              <c:pt idx="4304">
                <c:v>437306</c:v>
              </c:pt>
              <c:pt idx="4305">
                <c:v>437400</c:v>
              </c:pt>
              <c:pt idx="4306">
                <c:v>437509</c:v>
              </c:pt>
              <c:pt idx="4307">
                <c:v>437603</c:v>
              </c:pt>
              <c:pt idx="4308">
                <c:v>437712</c:v>
              </c:pt>
              <c:pt idx="4309">
                <c:v>437806</c:v>
              </c:pt>
              <c:pt idx="4310">
                <c:v>437900</c:v>
              </c:pt>
              <c:pt idx="4311">
                <c:v>438009</c:v>
              </c:pt>
              <c:pt idx="4312">
                <c:v>438103</c:v>
              </c:pt>
              <c:pt idx="4313">
                <c:v>438212</c:v>
              </c:pt>
              <c:pt idx="4314">
                <c:v>438306</c:v>
              </c:pt>
              <c:pt idx="4315">
                <c:v>438400</c:v>
              </c:pt>
              <c:pt idx="4316">
                <c:v>438509</c:v>
              </c:pt>
              <c:pt idx="4317">
                <c:v>438603</c:v>
              </c:pt>
              <c:pt idx="4318">
                <c:v>438712</c:v>
              </c:pt>
              <c:pt idx="4319">
                <c:v>438806</c:v>
              </c:pt>
              <c:pt idx="4320">
                <c:v>438900</c:v>
              </c:pt>
              <c:pt idx="4321">
                <c:v>439009</c:v>
              </c:pt>
              <c:pt idx="4322">
                <c:v>439103</c:v>
              </c:pt>
              <c:pt idx="4323">
                <c:v>439212</c:v>
              </c:pt>
              <c:pt idx="4324">
                <c:v>439306</c:v>
              </c:pt>
              <c:pt idx="4325">
                <c:v>439400</c:v>
              </c:pt>
              <c:pt idx="4326">
                <c:v>439509</c:v>
              </c:pt>
              <c:pt idx="4327">
                <c:v>439603</c:v>
              </c:pt>
              <c:pt idx="4328">
                <c:v>439712</c:v>
              </c:pt>
              <c:pt idx="4329">
                <c:v>439806</c:v>
              </c:pt>
              <c:pt idx="4330">
                <c:v>439900</c:v>
              </c:pt>
              <c:pt idx="4331">
                <c:v>440009</c:v>
              </c:pt>
              <c:pt idx="4332">
                <c:v>440103</c:v>
              </c:pt>
              <c:pt idx="4333">
                <c:v>440212</c:v>
              </c:pt>
              <c:pt idx="4334">
                <c:v>440306</c:v>
              </c:pt>
              <c:pt idx="4335">
                <c:v>440400</c:v>
              </c:pt>
              <c:pt idx="4336">
                <c:v>440509</c:v>
              </c:pt>
              <c:pt idx="4337">
                <c:v>440603</c:v>
              </c:pt>
              <c:pt idx="4338">
                <c:v>440712</c:v>
              </c:pt>
              <c:pt idx="4339">
                <c:v>440806</c:v>
              </c:pt>
              <c:pt idx="4340">
                <c:v>440900</c:v>
              </c:pt>
              <c:pt idx="4341">
                <c:v>441009</c:v>
              </c:pt>
              <c:pt idx="4342">
                <c:v>441103</c:v>
              </c:pt>
              <c:pt idx="4343">
                <c:v>441212</c:v>
              </c:pt>
              <c:pt idx="4344">
                <c:v>441306</c:v>
              </c:pt>
              <c:pt idx="4345">
                <c:v>441400</c:v>
              </c:pt>
              <c:pt idx="4346">
                <c:v>441509</c:v>
              </c:pt>
              <c:pt idx="4347">
                <c:v>441603</c:v>
              </c:pt>
              <c:pt idx="4348">
                <c:v>441712</c:v>
              </c:pt>
              <c:pt idx="4349">
                <c:v>441806</c:v>
              </c:pt>
              <c:pt idx="4350">
                <c:v>441900</c:v>
              </c:pt>
              <c:pt idx="4351">
                <c:v>442009</c:v>
              </c:pt>
              <c:pt idx="4352">
                <c:v>442103</c:v>
              </c:pt>
              <c:pt idx="4353">
                <c:v>442212</c:v>
              </c:pt>
              <c:pt idx="4354">
                <c:v>442306</c:v>
              </c:pt>
              <c:pt idx="4355">
                <c:v>442400</c:v>
              </c:pt>
              <c:pt idx="4356">
                <c:v>442509</c:v>
              </c:pt>
              <c:pt idx="4357">
                <c:v>442603</c:v>
              </c:pt>
              <c:pt idx="4358">
                <c:v>442712</c:v>
              </c:pt>
              <c:pt idx="4359">
                <c:v>442806</c:v>
              </c:pt>
              <c:pt idx="4360">
                <c:v>442900</c:v>
              </c:pt>
              <c:pt idx="4361">
                <c:v>443009</c:v>
              </c:pt>
              <c:pt idx="4362">
                <c:v>443103</c:v>
              </c:pt>
              <c:pt idx="4363">
                <c:v>443212</c:v>
              </c:pt>
              <c:pt idx="4364">
                <c:v>443306</c:v>
              </c:pt>
              <c:pt idx="4365">
                <c:v>443400</c:v>
              </c:pt>
              <c:pt idx="4366">
                <c:v>443509</c:v>
              </c:pt>
              <c:pt idx="4367">
                <c:v>443603</c:v>
              </c:pt>
              <c:pt idx="4368">
                <c:v>443712</c:v>
              </c:pt>
              <c:pt idx="4369">
                <c:v>443806</c:v>
              </c:pt>
              <c:pt idx="4370">
                <c:v>443900</c:v>
              </c:pt>
              <c:pt idx="4371">
                <c:v>444009</c:v>
              </c:pt>
              <c:pt idx="4372">
                <c:v>444103</c:v>
              </c:pt>
              <c:pt idx="4373">
                <c:v>444212</c:v>
              </c:pt>
              <c:pt idx="4374">
                <c:v>444306</c:v>
              </c:pt>
              <c:pt idx="4375">
                <c:v>444400</c:v>
              </c:pt>
              <c:pt idx="4376">
                <c:v>444509</c:v>
              </c:pt>
              <c:pt idx="4377">
                <c:v>444603</c:v>
              </c:pt>
              <c:pt idx="4378">
                <c:v>444712</c:v>
              </c:pt>
              <c:pt idx="4379">
                <c:v>444806</c:v>
              </c:pt>
              <c:pt idx="4380">
                <c:v>444900</c:v>
              </c:pt>
              <c:pt idx="4381">
                <c:v>445009</c:v>
              </c:pt>
              <c:pt idx="4382">
                <c:v>445103</c:v>
              </c:pt>
              <c:pt idx="4383">
                <c:v>445212</c:v>
              </c:pt>
              <c:pt idx="4384">
                <c:v>445306</c:v>
              </c:pt>
              <c:pt idx="4385">
                <c:v>445400</c:v>
              </c:pt>
              <c:pt idx="4386">
                <c:v>445509</c:v>
              </c:pt>
              <c:pt idx="4387">
                <c:v>445603</c:v>
              </c:pt>
              <c:pt idx="4388">
                <c:v>445712</c:v>
              </c:pt>
              <c:pt idx="4389">
                <c:v>445806</c:v>
              </c:pt>
              <c:pt idx="4390">
                <c:v>445900</c:v>
              </c:pt>
              <c:pt idx="4391">
                <c:v>446009</c:v>
              </c:pt>
              <c:pt idx="4392">
                <c:v>446103</c:v>
              </c:pt>
              <c:pt idx="4393">
                <c:v>446212</c:v>
              </c:pt>
              <c:pt idx="4394">
                <c:v>446306</c:v>
              </c:pt>
              <c:pt idx="4395">
                <c:v>446400</c:v>
              </c:pt>
              <c:pt idx="4396">
                <c:v>446509</c:v>
              </c:pt>
              <c:pt idx="4397">
                <c:v>446603</c:v>
              </c:pt>
              <c:pt idx="4398">
                <c:v>446712</c:v>
              </c:pt>
              <c:pt idx="4399">
                <c:v>446806</c:v>
              </c:pt>
              <c:pt idx="4400">
                <c:v>446900</c:v>
              </c:pt>
              <c:pt idx="4401">
                <c:v>447009</c:v>
              </c:pt>
              <c:pt idx="4402">
                <c:v>447103</c:v>
              </c:pt>
              <c:pt idx="4403">
                <c:v>447212</c:v>
              </c:pt>
              <c:pt idx="4404">
                <c:v>447306</c:v>
              </c:pt>
              <c:pt idx="4405">
                <c:v>447400</c:v>
              </c:pt>
              <c:pt idx="4406">
                <c:v>447509</c:v>
              </c:pt>
              <c:pt idx="4407">
                <c:v>447603</c:v>
              </c:pt>
              <c:pt idx="4408">
                <c:v>447712</c:v>
              </c:pt>
              <c:pt idx="4409">
                <c:v>447806</c:v>
              </c:pt>
              <c:pt idx="4410">
                <c:v>447900</c:v>
              </c:pt>
              <c:pt idx="4411">
                <c:v>448009</c:v>
              </c:pt>
              <c:pt idx="4412">
                <c:v>448103</c:v>
              </c:pt>
              <c:pt idx="4413">
                <c:v>448212</c:v>
              </c:pt>
              <c:pt idx="4414">
                <c:v>448306</c:v>
              </c:pt>
              <c:pt idx="4415">
                <c:v>448400</c:v>
              </c:pt>
              <c:pt idx="4416">
                <c:v>448509</c:v>
              </c:pt>
              <c:pt idx="4417">
                <c:v>448603</c:v>
              </c:pt>
              <c:pt idx="4418">
                <c:v>448712</c:v>
              </c:pt>
              <c:pt idx="4419">
                <c:v>448806</c:v>
              </c:pt>
              <c:pt idx="4420">
                <c:v>448900</c:v>
              </c:pt>
              <c:pt idx="4421">
                <c:v>449009</c:v>
              </c:pt>
              <c:pt idx="4422">
                <c:v>449103</c:v>
              </c:pt>
              <c:pt idx="4423">
                <c:v>449212</c:v>
              </c:pt>
              <c:pt idx="4424">
                <c:v>449306</c:v>
              </c:pt>
              <c:pt idx="4425">
                <c:v>449400</c:v>
              </c:pt>
              <c:pt idx="4426">
                <c:v>449509</c:v>
              </c:pt>
              <c:pt idx="4427">
                <c:v>449603</c:v>
              </c:pt>
              <c:pt idx="4428">
                <c:v>449712</c:v>
              </c:pt>
              <c:pt idx="4429">
                <c:v>449806</c:v>
              </c:pt>
              <c:pt idx="4430">
                <c:v>449900</c:v>
              </c:pt>
              <c:pt idx="4431">
                <c:v>450009</c:v>
              </c:pt>
              <c:pt idx="4432">
                <c:v>450103</c:v>
              </c:pt>
              <c:pt idx="4433">
                <c:v>450212</c:v>
              </c:pt>
              <c:pt idx="4434">
                <c:v>450306</c:v>
              </c:pt>
              <c:pt idx="4435">
                <c:v>450400</c:v>
              </c:pt>
              <c:pt idx="4436">
                <c:v>450509</c:v>
              </c:pt>
              <c:pt idx="4437">
                <c:v>450603</c:v>
              </c:pt>
              <c:pt idx="4438">
                <c:v>450712</c:v>
              </c:pt>
              <c:pt idx="4439">
                <c:v>450806</c:v>
              </c:pt>
              <c:pt idx="4440">
                <c:v>450900</c:v>
              </c:pt>
              <c:pt idx="4441">
                <c:v>451009</c:v>
              </c:pt>
              <c:pt idx="4442">
                <c:v>451103</c:v>
              </c:pt>
              <c:pt idx="4443">
                <c:v>451212</c:v>
              </c:pt>
              <c:pt idx="4444">
                <c:v>451306</c:v>
              </c:pt>
              <c:pt idx="4445">
                <c:v>451400</c:v>
              </c:pt>
              <c:pt idx="4446">
                <c:v>451509</c:v>
              </c:pt>
              <c:pt idx="4447">
                <c:v>451603</c:v>
              </c:pt>
              <c:pt idx="4448">
                <c:v>451712</c:v>
              </c:pt>
              <c:pt idx="4449">
                <c:v>451806</c:v>
              </c:pt>
              <c:pt idx="4450">
                <c:v>451900</c:v>
              </c:pt>
              <c:pt idx="4451">
                <c:v>452009</c:v>
              </c:pt>
              <c:pt idx="4452">
                <c:v>452103</c:v>
              </c:pt>
              <c:pt idx="4453">
                <c:v>452212</c:v>
              </c:pt>
              <c:pt idx="4454">
                <c:v>452306</c:v>
              </c:pt>
              <c:pt idx="4455">
                <c:v>452400</c:v>
              </c:pt>
              <c:pt idx="4456">
                <c:v>452509</c:v>
              </c:pt>
              <c:pt idx="4457">
                <c:v>452603</c:v>
              </c:pt>
              <c:pt idx="4458">
                <c:v>452712</c:v>
              </c:pt>
              <c:pt idx="4459">
                <c:v>452806</c:v>
              </c:pt>
              <c:pt idx="4460">
                <c:v>452900</c:v>
              </c:pt>
              <c:pt idx="4461">
                <c:v>453009</c:v>
              </c:pt>
              <c:pt idx="4462">
                <c:v>453103</c:v>
              </c:pt>
              <c:pt idx="4463">
                <c:v>453212</c:v>
              </c:pt>
              <c:pt idx="4464">
                <c:v>453306</c:v>
              </c:pt>
              <c:pt idx="4465">
                <c:v>453400</c:v>
              </c:pt>
              <c:pt idx="4466">
                <c:v>453509</c:v>
              </c:pt>
              <c:pt idx="4467">
                <c:v>453603</c:v>
              </c:pt>
              <c:pt idx="4468">
                <c:v>453712</c:v>
              </c:pt>
              <c:pt idx="4469">
                <c:v>453806</c:v>
              </c:pt>
              <c:pt idx="4470">
                <c:v>453900</c:v>
              </c:pt>
              <c:pt idx="4471">
                <c:v>454009</c:v>
              </c:pt>
              <c:pt idx="4472">
                <c:v>454103</c:v>
              </c:pt>
              <c:pt idx="4473">
                <c:v>454212</c:v>
              </c:pt>
              <c:pt idx="4474">
                <c:v>454306</c:v>
              </c:pt>
              <c:pt idx="4475">
                <c:v>454400</c:v>
              </c:pt>
              <c:pt idx="4476">
                <c:v>454509</c:v>
              </c:pt>
              <c:pt idx="4477">
                <c:v>454603</c:v>
              </c:pt>
              <c:pt idx="4478">
                <c:v>454712</c:v>
              </c:pt>
              <c:pt idx="4479">
                <c:v>454806</c:v>
              </c:pt>
              <c:pt idx="4480">
                <c:v>454900</c:v>
              </c:pt>
              <c:pt idx="4481">
                <c:v>455009</c:v>
              </c:pt>
              <c:pt idx="4482">
                <c:v>455103</c:v>
              </c:pt>
              <c:pt idx="4483">
                <c:v>455212</c:v>
              </c:pt>
              <c:pt idx="4484">
                <c:v>455306</c:v>
              </c:pt>
              <c:pt idx="4485">
                <c:v>455400</c:v>
              </c:pt>
              <c:pt idx="4486">
                <c:v>455509</c:v>
              </c:pt>
              <c:pt idx="4487">
                <c:v>455603</c:v>
              </c:pt>
              <c:pt idx="4488">
                <c:v>455712</c:v>
              </c:pt>
              <c:pt idx="4489">
                <c:v>455806</c:v>
              </c:pt>
              <c:pt idx="4490">
                <c:v>455900</c:v>
              </c:pt>
              <c:pt idx="4491">
                <c:v>456009</c:v>
              </c:pt>
              <c:pt idx="4492">
                <c:v>456103</c:v>
              </c:pt>
              <c:pt idx="4493">
                <c:v>456212</c:v>
              </c:pt>
              <c:pt idx="4494">
                <c:v>456306</c:v>
              </c:pt>
              <c:pt idx="4495">
                <c:v>456400</c:v>
              </c:pt>
              <c:pt idx="4496">
                <c:v>456509</c:v>
              </c:pt>
              <c:pt idx="4497">
                <c:v>456603</c:v>
              </c:pt>
              <c:pt idx="4498">
                <c:v>456712</c:v>
              </c:pt>
              <c:pt idx="4499">
                <c:v>456806</c:v>
              </c:pt>
              <c:pt idx="4500">
                <c:v>456900</c:v>
              </c:pt>
              <c:pt idx="4501">
                <c:v>457009</c:v>
              </c:pt>
              <c:pt idx="4502">
                <c:v>457103</c:v>
              </c:pt>
              <c:pt idx="4503">
                <c:v>457212</c:v>
              </c:pt>
              <c:pt idx="4504">
                <c:v>457306</c:v>
              </c:pt>
              <c:pt idx="4505">
                <c:v>457400</c:v>
              </c:pt>
              <c:pt idx="4506">
                <c:v>457509</c:v>
              </c:pt>
              <c:pt idx="4507">
                <c:v>457603</c:v>
              </c:pt>
              <c:pt idx="4508">
                <c:v>457712</c:v>
              </c:pt>
              <c:pt idx="4509">
                <c:v>457806</c:v>
              </c:pt>
              <c:pt idx="4510">
                <c:v>457900</c:v>
              </c:pt>
              <c:pt idx="4511">
                <c:v>458009</c:v>
              </c:pt>
              <c:pt idx="4512">
                <c:v>458103</c:v>
              </c:pt>
              <c:pt idx="4513">
                <c:v>458212</c:v>
              </c:pt>
              <c:pt idx="4514">
                <c:v>458306</c:v>
              </c:pt>
              <c:pt idx="4515">
                <c:v>458400</c:v>
              </c:pt>
              <c:pt idx="4516">
                <c:v>458509</c:v>
              </c:pt>
              <c:pt idx="4517">
                <c:v>458603</c:v>
              </c:pt>
              <c:pt idx="4518">
                <c:v>458712</c:v>
              </c:pt>
              <c:pt idx="4519">
                <c:v>458806</c:v>
              </c:pt>
              <c:pt idx="4520">
                <c:v>458900</c:v>
              </c:pt>
              <c:pt idx="4521">
                <c:v>459009</c:v>
              </c:pt>
              <c:pt idx="4522">
                <c:v>459103</c:v>
              </c:pt>
              <c:pt idx="4523">
                <c:v>459212</c:v>
              </c:pt>
              <c:pt idx="4524">
                <c:v>459306</c:v>
              </c:pt>
              <c:pt idx="4525">
                <c:v>459400</c:v>
              </c:pt>
              <c:pt idx="4526">
                <c:v>459509</c:v>
              </c:pt>
              <c:pt idx="4527">
                <c:v>459603</c:v>
              </c:pt>
              <c:pt idx="4528">
                <c:v>459712</c:v>
              </c:pt>
              <c:pt idx="4529">
                <c:v>459806</c:v>
              </c:pt>
              <c:pt idx="4530">
                <c:v>459900</c:v>
              </c:pt>
              <c:pt idx="4531">
                <c:v>460009</c:v>
              </c:pt>
              <c:pt idx="4532">
                <c:v>460103</c:v>
              </c:pt>
              <c:pt idx="4533">
                <c:v>460212</c:v>
              </c:pt>
              <c:pt idx="4534">
                <c:v>460306</c:v>
              </c:pt>
              <c:pt idx="4535">
                <c:v>460400</c:v>
              </c:pt>
              <c:pt idx="4536">
                <c:v>460509</c:v>
              </c:pt>
              <c:pt idx="4537">
                <c:v>460603</c:v>
              </c:pt>
              <c:pt idx="4538">
                <c:v>460712</c:v>
              </c:pt>
              <c:pt idx="4539">
                <c:v>460806</c:v>
              </c:pt>
              <c:pt idx="4540">
                <c:v>460900</c:v>
              </c:pt>
              <c:pt idx="4541">
                <c:v>461009</c:v>
              </c:pt>
              <c:pt idx="4542">
                <c:v>461103</c:v>
              </c:pt>
              <c:pt idx="4543">
                <c:v>461212</c:v>
              </c:pt>
              <c:pt idx="4544">
                <c:v>461306</c:v>
              </c:pt>
              <c:pt idx="4545">
                <c:v>461400</c:v>
              </c:pt>
              <c:pt idx="4546">
                <c:v>461509</c:v>
              </c:pt>
              <c:pt idx="4547">
                <c:v>461603</c:v>
              </c:pt>
              <c:pt idx="4548">
                <c:v>461712</c:v>
              </c:pt>
              <c:pt idx="4549">
                <c:v>461806</c:v>
              </c:pt>
              <c:pt idx="4550">
                <c:v>461900</c:v>
              </c:pt>
              <c:pt idx="4551">
                <c:v>462009</c:v>
              </c:pt>
              <c:pt idx="4552">
                <c:v>462103</c:v>
              </c:pt>
              <c:pt idx="4553">
                <c:v>462212</c:v>
              </c:pt>
              <c:pt idx="4554">
                <c:v>462306</c:v>
              </c:pt>
              <c:pt idx="4555">
                <c:v>462400</c:v>
              </c:pt>
              <c:pt idx="4556">
                <c:v>462509</c:v>
              </c:pt>
              <c:pt idx="4557">
                <c:v>462603</c:v>
              </c:pt>
              <c:pt idx="4558">
                <c:v>462712</c:v>
              </c:pt>
              <c:pt idx="4559">
                <c:v>462806</c:v>
              </c:pt>
              <c:pt idx="4560">
                <c:v>462900</c:v>
              </c:pt>
              <c:pt idx="4561">
                <c:v>463009</c:v>
              </c:pt>
              <c:pt idx="4562">
                <c:v>463103</c:v>
              </c:pt>
              <c:pt idx="4563">
                <c:v>463212</c:v>
              </c:pt>
              <c:pt idx="4564">
                <c:v>463306</c:v>
              </c:pt>
              <c:pt idx="4565">
                <c:v>463400</c:v>
              </c:pt>
              <c:pt idx="4566">
                <c:v>463509</c:v>
              </c:pt>
              <c:pt idx="4567">
                <c:v>463603</c:v>
              </c:pt>
              <c:pt idx="4568">
                <c:v>463712</c:v>
              </c:pt>
              <c:pt idx="4569">
                <c:v>463806</c:v>
              </c:pt>
              <c:pt idx="4570">
                <c:v>463900</c:v>
              </c:pt>
              <c:pt idx="4571">
                <c:v>464009</c:v>
              </c:pt>
              <c:pt idx="4572">
                <c:v>464103</c:v>
              </c:pt>
              <c:pt idx="4573">
                <c:v>464212</c:v>
              </c:pt>
              <c:pt idx="4574">
                <c:v>464306</c:v>
              </c:pt>
              <c:pt idx="4575">
                <c:v>464400</c:v>
              </c:pt>
              <c:pt idx="4576">
                <c:v>464509</c:v>
              </c:pt>
              <c:pt idx="4577">
                <c:v>464603</c:v>
              </c:pt>
              <c:pt idx="4578">
                <c:v>464712</c:v>
              </c:pt>
              <c:pt idx="4579">
                <c:v>464806</c:v>
              </c:pt>
              <c:pt idx="4580">
                <c:v>464900</c:v>
              </c:pt>
              <c:pt idx="4581">
                <c:v>465009</c:v>
              </c:pt>
              <c:pt idx="4582">
                <c:v>465103</c:v>
              </c:pt>
              <c:pt idx="4583">
                <c:v>465212</c:v>
              </c:pt>
              <c:pt idx="4584">
                <c:v>465306</c:v>
              </c:pt>
              <c:pt idx="4585">
                <c:v>465400</c:v>
              </c:pt>
              <c:pt idx="4586">
                <c:v>465509</c:v>
              </c:pt>
              <c:pt idx="4587">
                <c:v>465603</c:v>
              </c:pt>
              <c:pt idx="4588">
                <c:v>465712</c:v>
              </c:pt>
              <c:pt idx="4589">
                <c:v>465806</c:v>
              </c:pt>
              <c:pt idx="4590">
                <c:v>465900</c:v>
              </c:pt>
              <c:pt idx="4591">
                <c:v>466009</c:v>
              </c:pt>
              <c:pt idx="4592">
                <c:v>466103</c:v>
              </c:pt>
              <c:pt idx="4593">
                <c:v>466212</c:v>
              </c:pt>
              <c:pt idx="4594">
                <c:v>466306</c:v>
              </c:pt>
              <c:pt idx="4595">
                <c:v>466400</c:v>
              </c:pt>
              <c:pt idx="4596">
                <c:v>466509</c:v>
              </c:pt>
              <c:pt idx="4597">
                <c:v>466603</c:v>
              </c:pt>
              <c:pt idx="4598">
                <c:v>466712</c:v>
              </c:pt>
              <c:pt idx="4599">
                <c:v>466806</c:v>
              </c:pt>
              <c:pt idx="4600">
                <c:v>466900</c:v>
              </c:pt>
              <c:pt idx="4601">
                <c:v>467009</c:v>
              </c:pt>
              <c:pt idx="4602">
                <c:v>467103</c:v>
              </c:pt>
              <c:pt idx="4603">
                <c:v>467212</c:v>
              </c:pt>
              <c:pt idx="4604">
                <c:v>467306</c:v>
              </c:pt>
              <c:pt idx="4605">
                <c:v>467400</c:v>
              </c:pt>
              <c:pt idx="4606">
                <c:v>467509</c:v>
              </c:pt>
              <c:pt idx="4607">
                <c:v>467603</c:v>
              </c:pt>
              <c:pt idx="4608">
                <c:v>467712</c:v>
              </c:pt>
              <c:pt idx="4609">
                <c:v>467806</c:v>
              </c:pt>
              <c:pt idx="4610">
                <c:v>467900</c:v>
              </c:pt>
              <c:pt idx="4611">
                <c:v>468009</c:v>
              </c:pt>
              <c:pt idx="4612">
                <c:v>468103</c:v>
              </c:pt>
              <c:pt idx="4613">
                <c:v>468212</c:v>
              </c:pt>
              <c:pt idx="4614">
                <c:v>468306</c:v>
              </c:pt>
              <c:pt idx="4615">
                <c:v>468400</c:v>
              </c:pt>
              <c:pt idx="4616">
                <c:v>468509</c:v>
              </c:pt>
              <c:pt idx="4617">
                <c:v>468603</c:v>
              </c:pt>
              <c:pt idx="4618">
                <c:v>468712</c:v>
              </c:pt>
              <c:pt idx="4619">
                <c:v>468806</c:v>
              </c:pt>
              <c:pt idx="4620">
                <c:v>468900</c:v>
              </c:pt>
              <c:pt idx="4621">
                <c:v>469009</c:v>
              </c:pt>
              <c:pt idx="4622">
                <c:v>469103</c:v>
              </c:pt>
              <c:pt idx="4623">
                <c:v>469212</c:v>
              </c:pt>
              <c:pt idx="4624">
                <c:v>469306</c:v>
              </c:pt>
              <c:pt idx="4625">
                <c:v>469400</c:v>
              </c:pt>
              <c:pt idx="4626">
                <c:v>469509</c:v>
              </c:pt>
              <c:pt idx="4627">
                <c:v>469603</c:v>
              </c:pt>
              <c:pt idx="4628">
                <c:v>469712</c:v>
              </c:pt>
              <c:pt idx="4629">
                <c:v>469806</c:v>
              </c:pt>
              <c:pt idx="4630">
                <c:v>469900</c:v>
              </c:pt>
              <c:pt idx="4631">
                <c:v>470009</c:v>
              </c:pt>
              <c:pt idx="4632">
                <c:v>470103</c:v>
              </c:pt>
              <c:pt idx="4633">
                <c:v>470212</c:v>
              </c:pt>
              <c:pt idx="4634">
                <c:v>470306</c:v>
              </c:pt>
              <c:pt idx="4635">
                <c:v>470400</c:v>
              </c:pt>
              <c:pt idx="4636">
                <c:v>470509</c:v>
              </c:pt>
              <c:pt idx="4637">
                <c:v>470603</c:v>
              </c:pt>
              <c:pt idx="4638">
                <c:v>470712</c:v>
              </c:pt>
              <c:pt idx="4639">
                <c:v>470806</c:v>
              </c:pt>
              <c:pt idx="4640">
                <c:v>470900</c:v>
              </c:pt>
              <c:pt idx="4641">
                <c:v>471009</c:v>
              </c:pt>
              <c:pt idx="4642">
                <c:v>471103</c:v>
              </c:pt>
              <c:pt idx="4643">
                <c:v>471212</c:v>
              </c:pt>
              <c:pt idx="4644">
                <c:v>471306</c:v>
              </c:pt>
              <c:pt idx="4645">
                <c:v>471400</c:v>
              </c:pt>
              <c:pt idx="4646">
                <c:v>471509</c:v>
              </c:pt>
              <c:pt idx="4647">
                <c:v>471603</c:v>
              </c:pt>
              <c:pt idx="4648">
                <c:v>471712</c:v>
              </c:pt>
              <c:pt idx="4649">
                <c:v>471806</c:v>
              </c:pt>
              <c:pt idx="4650">
                <c:v>471900</c:v>
              </c:pt>
              <c:pt idx="4651">
                <c:v>472009</c:v>
              </c:pt>
              <c:pt idx="4652">
                <c:v>472103</c:v>
              </c:pt>
              <c:pt idx="4653">
                <c:v>472212</c:v>
              </c:pt>
              <c:pt idx="4654">
                <c:v>472306</c:v>
              </c:pt>
              <c:pt idx="4655">
                <c:v>472400</c:v>
              </c:pt>
              <c:pt idx="4656">
                <c:v>472509</c:v>
              </c:pt>
              <c:pt idx="4657">
                <c:v>472603</c:v>
              </c:pt>
              <c:pt idx="4658">
                <c:v>472712</c:v>
              </c:pt>
              <c:pt idx="4659">
                <c:v>472806</c:v>
              </c:pt>
              <c:pt idx="4660">
                <c:v>472900</c:v>
              </c:pt>
              <c:pt idx="4661">
                <c:v>473009</c:v>
              </c:pt>
              <c:pt idx="4662">
                <c:v>473103</c:v>
              </c:pt>
              <c:pt idx="4663">
                <c:v>473212</c:v>
              </c:pt>
              <c:pt idx="4664">
                <c:v>473306</c:v>
              </c:pt>
              <c:pt idx="4665">
                <c:v>473400</c:v>
              </c:pt>
              <c:pt idx="4666">
                <c:v>473509</c:v>
              </c:pt>
              <c:pt idx="4667">
                <c:v>473603</c:v>
              </c:pt>
              <c:pt idx="4668">
                <c:v>473712</c:v>
              </c:pt>
              <c:pt idx="4669">
                <c:v>473806</c:v>
              </c:pt>
              <c:pt idx="4670">
                <c:v>473900</c:v>
              </c:pt>
              <c:pt idx="4671">
                <c:v>474009</c:v>
              </c:pt>
              <c:pt idx="4672">
                <c:v>474103</c:v>
              </c:pt>
              <c:pt idx="4673">
                <c:v>474212</c:v>
              </c:pt>
              <c:pt idx="4674">
                <c:v>474306</c:v>
              </c:pt>
              <c:pt idx="4675">
                <c:v>474400</c:v>
              </c:pt>
              <c:pt idx="4676">
                <c:v>474509</c:v>
              </c:pt>
              <c:pt idx="4677">
                <c:v>474603</c:v>
              </c:pt>
              <c:pt idx="4678">
                <c:v>474712</c:v>
              </c:pt>
              <c:pt idx="4679">
                <c:v>474806</c:v>
              </c:pt>
              <c:pt idx="4680">
                <c:v>474900</c:v>
              </c:pt>
              <c:pt idx="4681">
                <c:v>475009</c:v>
              </c:pt>
              <c:pt idx="4682">
                <c:v>475103</c:v>
              </c:pt>
              <c:pt idx="4683">
                <c:v>475212</c:v>
              </c:pt>
              <c:pt idx="4684">
                <c:v>475306</c:v>
              </c:pt>
              <c:pt idx="4685">
                <c:v>475400</c:v>
              </c:pt>
              <c:pt idx="4686">
                <c:v>475509</c:v>
              </c:pt>
              <c:pt idx="4687">
                <c:v>475603</c:v>
              </c:pt>
              <c:pt idx="4688">
                <c:v>475712</c:v>
              </c:pt>
              <c:pt idx="4689">
                <c:v>475806</c:v>
              </c:pt>
              <c:pt idx="4690">
                <c:v>475900</c:v>
              </c:pt>
              <c:pt idx="4691">
                <c:v>476009</c:v>
              </c:pt>
              <c:pt idx="4692">
                <c:v>476103</c:v>
              </c:pt>
              <c:pt idx="4693">
                <c:v>476212</c:v>
              </c:pt>
              <c:pt idx="4694">
                <c:v>476306</c:v>
              </c:pt>
              <c:pt idx="4695">
                <c:v>476400</c:v>
              </c:pt>
              <c:pt idx="4696">
                <c:v>476509</c:v>
              </c:pt>
              <c:pt idx="4697">
                <c:v>476603</c:v>
              </c:pt>
              <c:pt idx="4698">
                <c:v>476712</c:v>
              </c:pt>
              <c:pt idx="4699">
                <c:v>476806</c:v>
              </c:pt>
              <c:pt idx="4700">
                <c:v>476900</c:v>
              </c:pt>
              <c:pt idx="4701">
                <c:v>477009</c:v>
              </c:pt>
              <c:pt idx="4702">
                <c:v>477103</c:v>
              </c:pt>
              <c:pt idx="4703">
                <c:v>477212</c:v>
              </c:pt>
              <c:pt idx="4704">
                <c:v>477306</c:v>
              </c:pt>
              <c:pt idx="4705">
                <c:v>477400</c:v>
              </c:pt>
              <c:pt idx="4706">
                <c:v>477509</c:v>
              </c:pt>
              <c:pt idx="4707">
                <c:v>477603</c:v>
              </c:pt>
              <c:pt idx="4708">
                <c:v>477712</c:v>
              </c:pt>
              <c:pt idx="4709">
                <c:v>477806</c:v>
              </c:pt>
              <c:pt idx="4710">
                <c:v>477900</c:v>
              </c:pt>
              <c:pt idx="4711">
                <c:v>478009</c:v>
              </c:pt>
              <c:pt idx="4712">
                <c:v>478103</c:v>
              </c:pt>
              <c:pt idx="4713">
                <c:v>478212</c:v>
              </c:pt>
              <c:pt idx="4714">
                <c:v>478306</c:v>
              </c:pt>
              <c:pt idx="4715">
                <c:v>478400</c:v>
              </c:pt>
              <c:pt idx="4716">
                <c:v>478509</c:v>
              </c:pt>
              <c:pt idx="4717">
                <c:v>478603</c:v>
              </c:pt>
              <c:pt idx="4718">
                <c:v>478712</c:v>
              </c:pt>
              <c:pt idx="4719">
                <c:v>478806</c:v>
              </c:pt>
              <c:pt idx="4720">
                <c:v>478900</c:v>
              </c:pt>
              <c:pt idx="4721">
                <c:v>479009</c:v>
              </c:pt>
              <c:pt idx="4722">
                <c:v>479103</c:v>
              </c:pt>
              <c:pt idx="4723">
                <c:v>479212</c:v>
              </c:pt>
              <c:pt idx="4724">
                <c:v>479306</c:v>
              </c:pt>
              <c:pt idx="4725">
                <c:v>479400</c:v>
              </c:pt>
              <c:pt idx="4726">
                <c:v>479509</c:v>
              </c:pt>
              <c:pt idx="4727">
                <c:v>479603</c:v>
              </c:pt>
              <c:pt idx="4728">
                <c:v>479712</c:v>
              </c:pt>
              <c:pt idx="4729">
                <c:v>479806</c:v>
              </c:pt>
              <c:pt idx="4730">
                <c:v>479900</c:v>
              </c:pt>
              <c:pt idx="4731">
                <c:v>480009</c:v>
              </c:pt>
              <c:pt idx="4732">
                <c:v>480103</c:v>
              </c:pt>
              <c:pt idx="4733">
                <c:v>480212</c:v>
              </c:pt>
              <c:pt idx="4734">
                <c:v>480306</c:v>
              </c:pt>
              <c:pt idx="4735">
                <c:v>480400</c:v>
              </c:pt>
              <c:pt idx="4736">
                <c:v>480509</c:v>
              </c:pt>
              <c:pt idx="4737">
                <c:v>480603</c:v>
              </c:pt>
              <c:pt idx="4738">
                <c:v>480712</c:v>
              </c:pt>
              <c:pt idx="4739">
                <c:v>480806</c:v>
              </c:pt>
              <c:pt idx="4740">
                <c:v>480900</c:v>
              </c:pt>
              <c:pt idx="4741">
                <c:v>481009</c:v>
              </c:pt>
              <c:pt idx="4742">
                <c:v>481103</c:v>
              </c:pt>
              <c:pt idx="4743">
                <c:v>481212</c:v>
              </c:pt>
              <c:pt idx="4744">
                <c:v>481306</c:v>
              </c:pt>
              <c:pt idx="4745">
                <c:v>481400</c:v>
              </c:pt>
              <c:pt idx="4746">
                <c:v>481509</c:v>
              </c:pt>
              <c:pt idx="4747">
                <c:v>481603</c:v>
              </c:pt>
              <c:pt idx="4748">
                <c:v>481712</c:v>
              </c:pt>
              <c:pt idx="4749">
                <c:v>481806</c:v>
              </c:pt>
              <c:pt idx="4750">
                <c:v>481900</c:v>
              </c:pt>
              <c:pt idx="4751">
                <c:v>482009</c:v>
              </c:pt>
              <c:pt idx="4752">
                <c:v>482103</c:v>
              </c:pt>
              <c:pt idx="4753">
                <c:v>482212</c:v>
              </c:pt>
              <c:pt idx="4754">
                <c:v>482306</c:v>
              </c:pt>
              <c:pt idx="4755">
                <c:v>482400</c:v>
              </c:pt>
              <c:pt idx="4756">
                <c:v>482509</c:v>
              </c:pt>
              <c:pt idx="4757">
                <c:v>482603</c:v>
              </c:pt>
              <c:pt idx="4758">
                <c:v>482712</c:v>
              </c:pt>
              <c:pt idx="4759">
                <c:v>482806</c:v>
              </c:pt>
              <c:pt idx="4760">
                <c:v>482900</c:v>
              </c:pt>
              <c:pt idx="4761">
                <c:v>483009</c:v>
              </c:pt>
              <c:pt idx="4762">
                <c:v>483103</c:v>
              </c:pt>
              <c:pt idx="4763">
                <c:v>483212</c:v>
              </c:pt>
              <c:pt idx="4764">
                <c:v>483306</c:v>
              </c:pt>
              <c:pt idx="4765">
                <c:v>483400</c:v>
              </c:pt>
              <c:pt idx="4766">
                <c:v>483509</c:v>
              </c:pt>
              <c:pt idx="4767">
                <c:v>483603</c:v>
              </c:pt>
              <c:pt idx="4768">
                <c:v>483712</c:v>
              </c:pt>
              <c:pt idx="4769">
                <c:v>483806</c:v>
              </c:pt>
              <c:pt idx="4770">
                <c:v>483900</c:v>
              </c:pt>
              <c:pt idx="4771">
                <c:v>484009</c:v>
              </c:pt>
              <c:pt idx="4772">
                <c:v>484103</c:v>
              </c:pt>
              <c:pt idx="4773">
                <c:v>484212</c:v>
              </c:pt>
              <c:pt idx="4774">
                <c:v>484306</c:v>
              </c:pt>
              <c:pt idx="4775">
                <c:v>484400</c:v>
              </c:pt>
              <c:pt idx="4776">
                <c:v>484509</c:v>
              </c:pt>
              <c:pt idx="4777">
                <c:v>484603</c:v>
              </c:pt>
              <c:pt idx="4778">
                <c:v>484712</c:v>
              </c:pt>
              <c:pt idx="4779">
                <c:v>484806</c:v>
              </c:pt>
              <c:pt idx="4780">
                <c:v>484900</c:v>
              </c:pt>
              <c:pt idx="4781">
                <c:v>485009</c:v>
              </c:pt>
              <c:pt idx="4782">
                <c:v>485103</c:v>
              </c:pt>
              <c:pt idx="4783">
                <c:v>485212</c:v>
              </c:pt>
              <c:pt idx="4784">
                <c:v>485306</c:v>
              </c:pt>
              <c:pt idx="4785">
                <c:v>485400</c:v>
              </c:pt>
              <c:pt idx="4786">
                <c:v>485509</c:v>
              </c:pt>
              <c:pt idx="4787">
                <c:v>485603</c:v>
              </c:pt>
              <c:pt idx="4788">
                <c:v>485712</c:v>
              </c:pt>
              <c:pt idx="4789">
                <c:v>485806</c:v>
              </c:pt>
              <c:pt idx="4790">
                <c:v>485900</c:v>
              </c:pt>
              <c:pt idx="4791">
                <c:v>486009</c:v>
              </c:pt>
              <c:pt idx="4792">
                <c:v>486103</c:v>
              </c:pt>
              <c:pt idx="4793">
                <c:v>486212</c:v>
              </c:pt>
              <c:pt idx="4794">
                <c:v>486306</c:v>
              </c:pt>
              <c:pt idx="4795">
                <c:v>486400</c:v>
              </c:pt>
              <c:pt idx="4796">
                <c:v>486509</c:v>
              </c:pt>
              <c:pt idx="4797">
                <c:v>486603</c:v>
              </c:pt>
              <c:pt idx="4798">
                <c:v>486712</c:v>
              </c:pt>
              <c:pt idx="4799">
                <c:v>486806</c:v>
              </c:pt>
              <c:pt idx="4800">
                <c:v>486900</c:v>
              </c:pt>
              <c:pt idx="4801">
                <c:v>487009</c:v>
              </c:pt>
              <c:pt idx="4802">
                <c:v>487103</c:v>
              </c:pt>
              <c:pt idx="4803">
                <c:v>487212</c:v>
              </c:pt>
              <c:pt idx="4804">
                <c:v>487306</c:v>
              </c:pt>
              <c:pt idx="4805">
                <c:v>487400</c:v>
              </c:pt>
              <c:pt idx="4806">
                <c:v>487509</c:v>
              </c:pt>
              <c:pt idx="4807">
                <c:v>487603</c:v>
              </c:pt>
              <c:pt idx="4808">
                <c:v>487712</c:v>
              </c:pt>
              <c:pt idx="4809">
                <c:v>487806</c:v>
              </c:pt>
              <c:pt idx="4810">
                <c:v>487900</c:v>
              </c:pt>
              <c:pt idx="4811">
                <c:v>488009</c:v>
              </c:pt>
              <c:pt idx="4812">
                <c:v>488103</c:v>
              </c:pt>
              <c:pt idx="4813">
                <c:v>488212</c:v>
              </c:pt>
              <c:pt idx="4814">
                <c:v>488306</c:v>
              </c:pt>
              <c:pt idx="4815">
                <c:v>488400</c:v>
              </c:pt>
              <c:pt idx="4816">
                <c:v>488509</c:v>
              </c:pt>
              <c:pt idx="4817">
                <c:v>488603</c:v>
              </c:pt>
              <c:pt idx="4818">
                <c:v>488712</c:v>
              </c:pt>
              <c:pt idx="4819">
                <c:v>488806</c:v>
              </c:pt>
              <c:pt idx="4820">
                <c:v>488900</c:v>
              </c:pt>
              <c:pt idx="4821">
                <c:v>489009</c:v>
              </c:pt>
              <c:pt idx="4822">
                <c:v>489103</c:v>
              </c:pt>
              <c:pt idx="4823">
                <c:v>489212</c:v>
              </c:pt>
              <c:pt idx="4824">
                <c:v>489306</c:v>
              </c:pt>
              <c:pt idx="4825">
                <c:v>489400</c:v>
              </c:pt>
              <c:pt idx="4826">
                <c:v>489509</c:v>
              </c:pt>
              <c:pt idx="4827">
                <c:v>489603</c:v>
              </c:pt>
              <c:pt idx="4828">
                <c:v>489712</c:v>
              </c:pt>
              <c:pt idx="4829">
                <c:v>489806</c:v>
              </c:pt>
              <c:pt idx="4830">
                <c:v>489900</c:v>
              </c:pt>
              <c:pt idx="4831">
                <c:v>490009</c:v>
              </c:pt>
              <c:pt idx="4832">
                <c:v>490103</c:v>
              </c:pt>
              <c:pt idx="4833">
                <c:v>490212</c:v>
              </c:pt>
              <c:pt idx="4834">
                <c:v>490306</c:v>
              </c:pt>
              <c:pt idx="4835">
                <c:v>490400</c:v>
              </c:pt>
              <c:pt idx="4836">
                <c:v>490509</c:v>
              </c:pt>
              <c:pt idx="4837">
                <c:v>490603</c:v>
              </c:pt>
              <c:pt idx="4838">
                <c:v>490712</c:v>
              </c:pt>
              <c:pt idx="4839">
                <c:v>490806</c:v>
              </c:pt>
              <c:pt idx="4840">
                <c:v>490900</c:v>
              </c:pt>
              <c:pt idx="4841">
                <c:v>491009</c:v>
              </c:pt>
              <c:pt idx="4842">
                <c:v>491103</c:v>
              </c:pt>
              <c:pt idx="4843">
                <c:v>491212</c:v>
              </c:pt>
              <c:pt idx="4844">
                <c:v>491306</c:v>
              </c:pt>
              <c:pt idx="4845">
                <c:v>491400</c:v>
              </c:pt>
              <c:pt idx="4846">
                <c:v>491509</c:v>
              </c:pt>
              <c:pt idx="4847">
                <c:v>491603</c:v>
              </c:pt>
              <c:pt idx="4848">
                <c:v>491712</c:v>
              </c:pt>
              <c:pt idx="4849">
                <c:v>491806</c:v>
              </c:pt>
              <c:pt idx="4850">
                <c:v>491900</c:v>
              </c:pt>
              <c:pt idx="4851">
                <c:v>492009</c:v>
              </c:pt>
              <c:pt idx="4852">
                <c:v>492103</c:v>
              </c:pt>
              <c:pt idx="4853">
                <c:v>492212</c:v>
              </c:pt>
              <c:pt idx="4854">
                <c:v>492306</c:v>
              </c:pt>
              <c:pt idx="4855">
                <c:v>492400</c:v>
              </c:pt>
              <c:pt idx="4856">
                <c:v>492509</c:v>
              </c:pt>
              <c:pt idx="4857">
                <c:v>492603</c:v>
              </c:pt>
              <c:pt idx="4858">
                <c:v>492712</c:v>
              </c:pt>
              <c:pt idx="4859">
                <c:v>492806</c:v>
              </c:pt>
              <c:pt idx="4860">
                <c:v>492900</c:v>
              </c:pt>
              <c:pt idx="4861">
                <c:v>493009</c:v>
              </c:pt>
              <c:pt idx="4862">
                <c:v>493103</c:v>
              </c:pt>
              <c:pt idx="4863">
                <c:v>493212</c:v>
              </c:pt>
              <c:pt idx="4864">
                <c:v>493306</c:v>
              </c:pt>
              <c:pt idx="4865">
                <c:v>493400</c:v>
              </c:pt>
              <c:pt idx="4866">
                <c:v>493509</c:v>
              </c:pt>
              <c:pt idx="4867">
                <c:v>493603</c:v>
              </c:pt>
              <c:pt idx="4868">
                <c:v>493712</c:v>
              </c:pt>
              <c:pt idx="4869">
                <c:v>493806</c:v>
              </c:pt>
              <c:pt idx="4870">
                <c:v>493900</c:v>
              </c:pt>
              <c:pt idx="4871">
                <c:v>494009</c:v>
              </c:pt>
              <c:pt idx="4872">
                <c:v>494103</c:v>
              </c:pt>
              <c:pt idx="4873">
                <c:v>494212</c:v>
              </c:pt>
              <c:pt idx="4874">
                <c:v>494306</c:v>
              </c:pt>
              <c:pt idx="4875">
                <c:v>494400</c:v>
              </c:pt>
              <c:pt idx="4876">
                <c:v>494509</c:v>
              </c:pt>
              <c:pt idx="4877">
                <c:v>494603</c:v>
              </c:pt>
              <c:pt idx="4878">
                <c:v>494712</c:v>
              </c:pt>
              <c:pt idx="4879">
                <c:v>494806</c:v>
              </c:pt>
              <c:pt idx="4880">
                <c:v>494900</c:v>
              </c:pt>
              <c:pt idx="4881">
                <c:v>495009</c:v>
              </c:pt>
              <c:pt idx="4882">
                <c:v>495103</c:v>
              </c:pt>
              <c:pt idx="4883">
                <c:v>495212</c:v>
              </c:pt>
              <c:pt idx="4884">
                <c:v>495306</c:v>
              </c:pt>
              <c:pt idx="4885">
                <c:v>495400</c:v>
              </c:pt>
              <c:pt idx="4886">
                <c:v>495509</c:v>
              </c:pt>
              <c:pt idx="4887">
                <c:v>495603</c:v>
              </c:pt>
              <c:pt idx="4888">
                <c:v>495712</c:v>
              </c:pt>
              <c:pt idx="4889">
                <c:v>495806</c:v>
              </c:pt>
              <c:pt idx="4890">
                <c:v>495900</c:v>
              </c:pt>
              <c:pt idx="4891">
                <c:v>496009</c:v>
              </c:pt>
              <c:pt idx="4892">
                <c:v>496103</c:v>
              </c:pt>
              <c:pt idx="4893">
                <c:v>496212</c:v>
              </c:pt>
              <c:pt idx="4894">
                <c:v>496306</c:v>
              </c:pt>
              <c:pt idx="4895">
                <c:v>496400</c:v>
              </c:pt>
              <c:pt idx="4896">
                <c:v>496509</c:v>
              </c:pt>
              <c:pt idx="4897">
                <c:v>496603</c:v>
              </c:pt>
              <c:pt idx="4898">
                <c:v>496712</c:v>
              </c:pt>
              <c:pt idx="4899">
                <c:v>496806</c:v>
              </c:pt>
              <c:pt idx="4900">
                <c:v>496900</c:v>
              </c:pt>
              <c:pt idx="4901">
                <c:v>497009</c:v>
              </c:pt>
              <c:pt idx="4902">
                <c:v>497103</c:v>
              </c:pt>
              <c:pt idx="4903">
                <c:v>497212</c:v>
              </c:pt>
              <c:pt idx="4904">
                <c:v>497306</c:v>
              </c:pt>
              <c:pt idx="4905">
                <c:v>497400</c:v>
              </c:pt>
              <c:pt idx="4906">
                <c:v>497509</c:v>
              </c:pt>
              <c:pt idx="4907">
                <c:v>497603</c:v>
              </c:pt>
              <c:pt idx="4908">
                <c:v>497712</c:v>
              </c:pt>
              <c:pt idx="4909">
                <c:v>497806</c:v>
              </c:pt>
              <c:pt idx="4910">
                <c:v>497900</c:v>
              </c:pt>
              <c:pt idx="4911">
                <c:v>498009</c:v>
              </c:pt>
              <c:pt idx="4912">
                <c:v>498103</c:v>
              </c:pt>
              <c:pt idx="4913">
                <c:v>498212</c:v>
              </c:pt>
              <c:pt idx="4914">
                <c:v>498306</c:v>
              </c:pt>
              <c:pt idx="4915">
                <c:v>498400</c:v>
              </c:pt>
              <c:pt idx="4916">
                <c:v>498509</c:v>
              </c:pt>
              <c:pt idx="4917">
                <c:v>498603</c:v>
              </c:pt>
              <c:pt idx="4918">
                <c:v>498712</c:v>
              </c:pt>
              <c:pt idx="4919">
                <c:v>498806</c:v>
              </c:pt>
              <c:pt idx="4920">
                <c:v>498900</c:v>
              </c:pt>
              <c:pt idx="4921">
                <c:v>499009</c:v>
              </c:pt>
              <c:pt idx="4922">
                <c:v>499103</c:v>
              </c:pt>
              <c:pt idx="4923">
                <c:v>499212</c:v>
              </c:pt>
              <c:pt idx="4924">
                <c:v>499306</c:v>
              </c:pt>
              <c:pt idx="4925">
                <c:v>499400</c:v>
              </c:pt>
              <c:pt idx="4926">
                <c:v>499509</c:v>
              </c:pt>
              <c:pt idx="4927">
                <c:v>499603</c:v>
              </c:pt>
              <c:pt idx="4928">
                <c:v>499712</c:v>
              </c:pt>
              <c:pt idx="4929">
                <c:v>499806</c:v>
              </c:pt>
              <c:pt idx="4930">
                <c:v>499900</c:v>
              </c:pt>
              <c:pt idx="4931">
                <c:v>500009</c:v>
              </c:pt>
              <c:pt idx="4932">
                <c:v>500103</c:v>
              </c:pt>
              <c:pt idx="4933">
                <c:v>500212</c:v>
              </c:pt>
              <c:pt idx="4934">
                <c:v>500306</c:v>
              </c:pt>
              <c:pt idx="4935">
                <c:v>500400</c:v>
              </c:pt>
              <c:pt idx="4936">
                <c:v>500509</c:v>
              </c:pt>
              <c:pt idx="4937">
                <c:v>500603</c:v>
              </c:pt>
              <c:pt idx="4938">
                <c:v>500712</c:v>
              </c:pt>
              <c:pt idx="4939">
                <c:v>500806</c:v>
              </c:pt>
              <c:pt idx="4940">
                <c:v>500900</c:v>
              </c:pt>
              <c:pt idx="4941">
                <c:v>501009</c:v>
              </c:pt>
              <c:pt idx="4942">
                <c:v>501103</c:v>
              </c:pt>
              <c:pt idx="4943">
                <c:v>501212</c:v>
              </c:pt>
              <c:pt idx="4944">
                <c:v>501306</c:v>
              </c:pt>
              <c:pt idx="4945">
                <c:v>501400</c:v>
              </c:pt>
              <c:pt idx="4946">
                <c:v>501509</c:v>
              </c:pt>
              <c:pt idx="4947">
                <c:v>501603</c:v>
              </c:pt>
              <c:pt idx="4948">
                <c:v>501712</c:v>
              </c:pt>
              <c:pt idx="4949">
                <c:v>501806</c:v>
              </c:pt>
              <c:pt idx="4950">
                <c:v>501900</c:v>
              </c:pt>
              <c:pt idx="4951">
                <c:v>502009</c:v>
              </c:pt>
              <c:pt idx="4952">
                <c:v>502103</c:v>
              </c:pt>
              <c:pt idx="4953">
                <c:v>502212</c:v>
              </c:pt>
              <c:pt idx="4954">
                <c:v>502306</c:v>
              </c:pt>
              <c:pt idx="4955">
                <c:v>502400</c:v>
              </c:pt>
              <c:pt idx="4956">
                <c:v>502509</c:v>
              </c:pt>
              <c:pt idx="4957">
                <c:v>502603</c:v>
              </c:pt>
              <c:pt idx="4958">
                <c:v>502712</c:v>
              </c:pt>
              <c:pt idx="4959">
                <c:v>502806</c:v>
              </c:pt>
              <c:pt idx="4960">
                <c:v>502900</c:v>
              </c:pt>
              <c:pt idx="4961">
                <c:v>503009</c:v>
              </c:pt>
              <c:pt idx="4962">
                <c:v>503103</c:v>
              </c:pt>
              <c:pt idx="4963">
                <c:v>503212</c:v>
              </c:pt>
              <c:pt idx="4964">
                <c:v>503306</c:v>
              </c:pt>
              <c:pt idx="4965">
                <c:v>503400</c:v>
              </c:pt>
              <c:pt idx="4966">
                <c:v>503509</c:v>
              </c:pt>
              <c:pt idx="4967">
                <c:v>503603</c:v>
              </c:pt>
              <c:pt idx="4968">
                <c:v>503712</c:v>
              </c:pt>
              <c:pt idx="4969">
                <c:v>503806</c:v>
              </c:pt>
              <c:pt idx="4970">
                <c:v>503900</c:v>
              </c:pt>
              <c:pt idx="4971">
                <c:v>504009</c:v>
              </c:pt>
              <c:pt idx="4972">
                <c:v>504103</c:v>
              </c:pt>
              <c:pt idx="4973">
                <c:v>504212</c:v>
              </c:pt>
              <c:pt idx="4974">
                <c:v>504306</c:v>
              </c:pt>
              <c:pt idx="4975">
                <c:v>504400</c:v>
              </c:pt>
              <c:pt idx="4976">
                <c:v>504509</c:v>
              </c:pt>
              <c:pt idx="4977">
                <c:v>504603</c:v>
              </c:pt>
              <c:pt idx="4978">
                <c:v>504712</c:v>
              </c:pt>
              <c:pt idx="4979">
                <c:v>504806</c:v>
              </c:pt>
              <c:pt idx="4980">
                <c:v>504900</c:v>
              </c:pt>
              <c:pt idx="4981">
                <c:v>505009</c:v>
              </c:pt>
              <c:pt idx="4982">
                <c:v>505103</c:v>
              </c:pt>
              <c:pt idx="4983">
                <c:v>505212</c:v>
              </c:pt>
              <c:pt idx="4984">
                <c:v>505306</c:v>
              </c:pt>
              <c:pt idx="4985">
                <c:v>505400</c:v>
              </c:pt>
              <c:pt idx="4986">
                <c:v>505509</c:v>
              </c:pt>
              <c:pt idx="4987">
                <c:v>505603</c:v>
              </c:pt>
              <c:pt idx="4988">
                <c:v>505712</c:v>
              </c:pt>
              <c:pt idx="4989">
                <c:v>505806</c:v>
              </c:pt>
              <c:pt idx="4990">
                <c:v>505900</c:v>
              </c:pt>
              <c:pt idx="4991">
                <c:v>506009</c:v>
              </c:pt>
              <c:pt idx="4992">
                <c:v>506103</c:v>
              </c:pt>
              <c:pt idx="4993">
                <c:v>506212</c:v>
              </c:pt>
              <c:pt idx="4994">
                <c:v>506306</c:v>
              </c:pt>
              <c:pt idx="4995">
                <c:v>506400</c:v>
              </c:pt>
              <c:pt idx="4996">
                <c:v>506509</c:v>
              </c:pt>
              <c:pt idx="4997">
                <c:v>506603</c:v>
              </c:pt>
              <c:pt idx="4998">
                <c:v>506712</c:v>
              </c:pt>
              <c:pt idx="4999">
                <c:v>506806</c:v>
              </c:pt>
              <c:pt idx="5000">
                <c:v>506900</c:v>
              </c:pt>
              <c:pt idx="5001">
                <c:v>507009</c:v>
              </c:pt>
              <c:pt idx="5002">
                <c:v>507103</c:v>
              </c:pt>
              <c:pt idx="5003">
                <c:v>507212</c:v>
              </c:pt>
              <c:pt idx="5004">
                <c:v>507306</c:v>
              </c:pt>
              <c:pt idx="5005">
                <c:v>507400</c:v>
              </c:pt>
              <c:pt idx="5006">
                <c:v>507509</c:v>
              </c:pt>
              <c:pt idx="5007">
                <c:v>507603</c:v>
              </c:pt>
              <c:pt idx="5008">
                <c:v>507712</c:v>
              </c:pt>
              <c:pt idx="5009">
                <c:v>507806</c:v>
              </c:pt>
              <c:pt idx="5010">
                <c:v>507900</c:v>
              </c:pt>
              <c:pt idx="5011">
                <c:v>508009</c:v>
              </c:pt>
              <c:pt idx="5012">
                <c:v>508103</c:v>
              </c:pt>
              <c:pt idx="5013">
                <c:v>508212</c:v>
              </c:pt>
              <c:pt idx="5014">
                <c:v>508306</c:v>
              </c:pt>
              <c:pt idx="5015">
                <c:v>508400</c:v>
              </c:pt>
              <c:pt idx="5016">
                <c:v>508509</c:v>
              </c:pt>
              <c:pt idx="5017">
                <c:v>508603</c:v>
              </c:pt>
              <c:pt idx="5018">
                <c:v>508712</c:v>
              </c:pt>
              <c:pt idx="5019">
                <c:v>508806</c:v>
              </c:pt>
              <c:pt idx="5020">
                <c:v>508900</c:v>
              </c:pt>
              <c:pt idx="5021">
                <c:v>509009</c:v>
              </c:pt>
              <c:pt idx="5022">
                <c:v>509103</c:v>
              </c:pt>
              <c:pt idx="5023">
                <c:v>509212</c:v>
              </c:pt>
              <c:pt idx="5024">
                <c:v>509306</c:v>
              </c:pt>
              <c:pt idx="5025">
                <c:v>509400</c:v>
              </c:pt>
              <c:pt idx="5026">
                <c:v>509509</c:v>
              </c:pt>
              <c:pt idx="5027">
                <c:v>509603</c:v>
              </c:pt>
              <c:pt idx="5028">
                <c:v>509712</c:v>
              </c:pt>
              <c:pt idx="5029">
                <c:v>509806</c:v>
              </c:pt>
              <c:pt idx="5030">
                <c:v>509900</c:v>
              </c:pt>
              <c:pt idx="5031">
                <c:v>510009</c:v>
              </c:pt>
              <c:pt idx="5032">
                <c:v>510103</c:v>
              </c:pt>
              <c:pt idx="5033">
                <c:v>510212</c:v>
              </c:pt>
              <c:pt idx="5034">
                <c:v>510306</c:v>
              </c:pt>
              <c:pt idx="5035">
                <c:v>510400</c:v>
              </c:pt>
              <c:pt idx="5036">
                <c:v>510509</c:v>
              </c:pt>
              <c:pt idx="5037">
                <c:v>510603</c:v>
              </c:pt>
              <c:pt idx="5038">
                <c:v>510712</c:v>
              </c:pt>
              <c:pt idx="5039">
                <c:v>510806</c:v>
              </c:pt>
              <c:pt idx="5040">
                <c:v>510900</c:v>
              </c:pt>
              <c:pt idx="5041">
                <c:v>511009</c:v>
              </c:pt>
              <c:pt idx="5042">
                <c:v>511103</c:v>
              </c:pt>
              <c:pt idx="5043">
                <c:v>511212</c:v>
              </c:pt>
              <c:pt idx="5044">
                <c:v>511306</c:v>
              </c:pt>
              <c:pt idx="5045">
                <c:v>511400</c:v>
              </c:pt>
              <c:pt idx="5046">
                <c:v>511509</c:v>
              </c:pt>
              <c:pt idx="5047">
                <c:v>511603</c:v>
              </c:pt>
              <c:pt idx="5048">
                <c:v>511712</c:v>
              </c:pt>
              <c:pt idx="5049">
                <c:v>511806</c:v>
              </c:pt>
              <c:pt idx="5050">
                <c:v>511900</c:v>
              </c:pt>
              <c:pt idx="5051">
                <c:v>512009</c:v>
              </c:pt>
              <c:pt idx="5052">
                <c:v>512103</c:v>
              </c:pt>
              <c:pt idx="5053">
                <c:v>512212</c:v>
              </c:pt>
              <c:pt idx="5054">
                <c:v>512306</c:v>
              </c:pt>
              <c:pt idx="5055">
                <c:v>512400</c:v>
              </c:pt>
              <c:pt idx="5056">
                <c:v>512509</c:v>
              </c:pt>
              <c:pt idx="5057">
                <c:v>512603</c:v>
              </c:pt>
              <c:pt idx="5058">
                <c:v>512712</c:v>
              </c:pt>
              <c:pt idx="5059">
                <c:v>512806</c:v>
              </c:pt>
              <c:pt idx="5060">
                <c:v>512900</c:v>
              </c:pt>
              <c:pt idx="5061">
                <c:v>513009</c:v>
              </c:pt>
              <c:pt idx="5062">
                <c:v>513103</c:v>
              </c:pt>
              <c:pt idx="5063">
                <c:v>513212</c:v>
              </c:pt>
              <c:pt idx="5064">
                <c:v>513306</c:v>
              </c:pt>
              <c:pt idx="5065">
                <c:v>513400</c:v>
              </c:pt>
              <c:pt idx="5066">
                <c:v>513509</c:v>
              </c:pt>
              <c:pt idx="5067">
                <c:v>513603</c:v>
              </c:pt>
              <c:pt idx="5068">
                <c:v>513712</c:v>
              </c:pt>
              <c:pt idx="5069">
                <c:v>513806</c:v>
              </c:pt>
              <c:pt idx="5070">
                <c:v>513900</c:v>
              </c:pt>
              <c:pt idx="5071">
                <c:v>514009</c:v>
              </c:pt>
              <c:pt idx="5072">
                <c:v>514103</c:v>
              </c:pt>
              <c:pt idx="5073">
                <c:v>514212</c:v>
              </c:pt>
              <c:pt idx="5074">
                <c:v>514306</c:v>
              </c:pt>
              <c:pt idx="5075">
                <c:v>514400</c:v>
              </c:pt>
              <c:pt idx="5076">
                <c:v>514509</c:v>
              </c:pt>
              <c:pt idx="5077">
                <c:v>514603</c:v>
              </c:pt>
              <c:pt idx="5078">
                <c:v>514712</c:v>
              </c:pt>
              <c:pt idx="5079">
                <c:v>514806</c:v>
              </c:pt>
              <c:pt idx="5080">
                <c:v>514900</c:v>
              </c:pt>
              <c:pt idx="5081">
                <c:v>515009</c:v>
              </c:pt>
              <c:pt idx="5082">
                <c:v>515103</c:v>
              </c:pt>
              <c:pt idx="5083">
                <c:v>515212</c:v>
              </c:pt>
              <c:pt idx="5084">
                <c:v>515306</c:v>
              </c:pt>
              <c:pt idx="5085">
                <c:v>515400</c:v>
              </c:pt>
              <c:pt idx="5086">
                <c:v>515509</c:v>
              </c:pt>
              <c:pt idx="5087">
                <c:v>515603</c:v>
              </c:pt>
              <c:pt idx="5088">
                <c:v>515712</c:v>
              </c:pt>
              <c:pt idx="5089">
                <c:v>515806</c:v>
              </c:pt>
              <c:pt idx="5090">
                <c:v>515900</c:v>
              </c:pt>
              <c:pt idx="5091">
                <c:v>516009</c:v>
              </c:pt>
              <c:pt idx="5092">
                <c:v>516103</c:v>
              </c:pt>
              <c:pt idx="5093">
                <c:v>516212</c:v>
              </c:pt>
              <c:pt idx="5094">
                <c:v>516306</c:v>
              </c:pt>
              <c:pt idx="5095">
                <c:v>516400</c:v>
              </c:pt>
              <c:pt idx="5096">
                <c:v>516509</c:v>
              </c:pt>
              <c:pt idx="5097">
                <c:v>516603</c:v>
              </c:pt>
              <c:pt idx="5098">
                <c:v>516712</c:v>
              </c:pt>
              <c:pt idx="5099">
                <c:v>516806</c:v>
              </c:pt>
              <c:pt idx="5100">
                <c:v>516900</c:v>
              </c:pt>
              <c:pt idx="5101">
                <c:v>517009</c:v>
              </c:pt>
              <c:pt idx="5102">
                <c:v>517103</c:v>
              </c:pt>
              <c:pt idx="5103">
                <c:v>517212</c:v>
              </c:pt>
              <c:pt idx="5104">
                <c:v>517306</c:v>
              </c:pt>
              <c:pt idx="5105">
                <c:v>517400</c:v>
              </c:pt>
              <c:pt idx="5106">
                <c:v>517509</c:v>
              </c:pt>
              <c:pt idx="5107">
                <c:v>517603</c:v>
              </c:pt>
              <c:pt idx="5108">
                <c:v>517712</c:v>
              </c:pt>
              <c:pt idx="5109">
                <c:v>517806</c:v>
              </c:pt>
              <c:pt idx="5110">
                <c:v>517900</c:v>
              </c:pt>
              <c:pt idx="5111">
                <c:v>518009</c:v>
              </c:pt>
              <c:pt idx="5112">
                <c:v>518103</c:v>
              </c:pt>
              <c:pt idx="5113">
                <c:v>518212</c:v>
              </c:pt>
              <c:pt idx="5114">
                <c:v>518306</c:v>
              </c:pt>
              <c:pt idx="5115">
                <c:v>518400</c:v>
              </c:pt>
              <c:pt idx="5116">
                <c:v>518509</c:v>
              </c:pt>
              <c:pt idx="5117">
                <c:v>518603</c:v>
              </c:pt>
              <c:pt idx="5118">
                <c:v>518712</c:v>
              </c:pt>
              <c:pt idx="5119">
                <c:v>518806</c:v>
              </c:pt>
              <c:pt idx="5120">
                <c:v>518900</c:v>
              </c:pt>
              <c:pt idx="5121">
                <c:v>519009</c:v>
              </c:pt>
              <c:pt idx="5122">
                <c:v>519103</c:v>
              </c:pt>
              <c:pt idx="5123">
                <c:v>519212</c:v>
              </c:pt>
              <c:pt idx="5124">
                <c:v>519306</c:v>
              </c:pt>
              <c:pt idx="5125">
                <c:v>519400</c:v>
              </c:pt>
              <c:pt idx="5126">
                <c:v>519509</c:v>
              </c:pt>
              <c:pt idx="5127">
                <c:v>519603</c:v>
              </c:pt>
              <c:pt idx="5128">
                <c:v>519712</c:v>
              </c:pt>
              <c:pt idx="5129">
                <c:v>519806</c:v>
              </c:pt>
              <c:pt idx="5130">
                <c:v>519900</c:v>
              </c:pt>
              <c:pt idx="5131">
                <c:v>520009</c:v>
              </c:pt>
              <c:pt idx="5132">
                <c:v>520103</c:v>
              </c:pt>
              <c:pt idx="5133">
                <c:v>520212</c:v>
              </c:pt>
              <c:pt idx="5134">
                <c:v>520306</c:v>
              </c:pt>
              <c:pt idx="5135">
                <c:v>520400</c:v>
              </c:pt>
              <c:pt idx="5136">
                <c:v>520509</c:v>
              </c:pt>
              <c:pt idx="5137">
                <c:v>520603</c:v>
              </c:pt>
              <c:pt idx="5138">
                <c:v>520712</c:v>
              </c:pt>
              <c:pt idx="5139">
                <c:v>520806</c:v>
              </c:pt>
              <c:pt idx="5140">
                <c:v>520900</c:v>
              </c:pt>
              <c:pt idx="5141">
                <c:v>521009</c:v>
              </c:pt>
              <c:pt idx="5142">
                <c:v>521103</c:v>
              </c:pt>
              <c:pt idx="5143">
                <c:v>521212</c:v>
              </c:pt>
              <c:pt idx="5144">
                <c:v>521306</c:v>
              </c:pt>
              <c:pt idx="5145">
                <c:v>521400</c:v>
              </c:pt>
              <c:pt idx="5146">
                <c:v>521509</c:v>
              </c:pt>
              <c:pt idx="5147">
                <c:v>521603</c:v>
              </c:pt>
              <c:pt idx="5148">
                <c:v>521712</c:v>
              </c:pt>
              <c:pt idx="5149">
                <c:v>521806</c:v>
              </c:pt>
              <c:pt idx="5150">
                <c:v>521900</c:v>
              </c:pt>
              <c:pt idx="5151">
                <c:v>522009</c:v>
              </c:pt>
              <c:pt idx="5152">
                <c:v>522103</c:v>
              </c:pt>
              <c:pt idx="5153">
                <c:v>522212</c:v>
              </c:pt>
              <c:pt idx="5154">
                <c:v>522306</c:v>
              </c:pt>
              <c:pt idx="5155">
                <c:v>522400</c:v>
              </c:pt>
              <c:pt idx="5156">
                <c:v>522509</c:v>
              </c:pt>
              <c:pt idx="5157">
                <c:v>522603</c:v>
              </c:pt>
              <c:pt idx="5158">
                <c:v>522712</c:v>
              </c:pt>
              <c:pt idx="5159">
                <c:v>522806</c:v>
              </c:pt>
              <c:pt idx="5160">
                <c:v>522900</c:v>
              </c:pt>
              <c:pt idx="5161">
                <c:v>523009</c:v>
              </c:pt>
              <c:pt idx="5162">
                <c:v>523103</c:v>
              </c:pt>
              <c:pt idx="5163">
                <c:v>523212</c:v>
              </c:pt>
              <c:pt idx="5164">
                <c:v>523306</c:v>
              </c:pt>
              <c:pt idx="5165">
                <c:v>523400</c:v>
              </c:pt>
              <c:pt idx="5166">
                <c:v>523509</c:v>
              </c:pt>
              <c:pt idx="5167">
                <c:v>523603</c:v>
              </c:pt>
              <c:pt idx="5168">
                <c:v>523712</c:v>
              </c:pt>
              <c:pt idx="5169">
                <c:v>523806</c:v>
              </c:pt>
              <c:pt idx="5170">
                <c:v>523900</c:v>
              </c:pt>
              <c:pt idx="5171">
                <c:v>524009</c:v>
              </c:pt>
              <c:pt idx="5172">
                <c:v>524103</c:v>
              </c:pt>
              <c:pt idx="5173">
                <c:v>524212</c:v>
              </c:pt>
              <c:pt idx="5174">
                <c:v>524306</c:v>
              </c:pt>
              <c:pt idx="5175">
                <c:v>524400</c:v>
              </c:pt>
              <c:pt idx="5176">
                <c:v>524509</c:v>
              </c:pt>
              <c:pt idx="5177">
                <c:v>524603</c:v>
              </c:pt>
              <c:pt idx="5178">
                <c:v>524712</c:v>
              </c:pt>
              <c:pt idx="5179">
                <c:v>524806</c:v>
              </c:pt>
              <c:pt idx="5180">
                <c:v>524900</c:v>
              </c:pt>
              <c:pt idx="5181">
                <c:v>525009</c:v>
              </c:pt>
              <c:pt idx="5182">
                <c:v>525103</c:v>
              </c:pt>
              <c:pt idx="5183">
                <c:v>525212</c:v>
              </c:pt>
              <c:pt idx="5184">
                <c:v>525306</c:v>
              </c:pt>
              <c:pt idx="5185">
                <c:v>525400</c:v>
              </c:pt>
              <c:pt idx="5186">
                <c:v>525509</c:v>
              </c:pt>
              <c:pt idx="5187">
                <c:v>525603</c:v>
              </c:pt>
              <c:pt idx="5188">
                <c:v>525712</c:v>
              </c:pt>
              <c:pt idx="5189">
                <c:v>525806</c:v>
              </c:pt>
              <c:pt idx="5190">
                <c:v>525900</c:v>
              </c:pt>
              <c:pt idx="5191">
                <c:v>526009</c:v>
              </c:pt>
              <c:pt idx="5192">
                <c:v>526103</c:v>
              </c:pt>
              <c:pt idx="5193">
                <c:v>526212</c:v>
              </c:pt>
              <c:pt idx="5194">
                <c:v>526306</c:v>
              </c:pt>
              <c:pt idx="5195">
                <c:v>526400</c:v>
              </c:pt>
              <c:pt idx="5196">
                <c:v>526509</c:v>
              </c:pt>
              <c:pt idx="5197">
                <c:v>526603</c:v>
              </c:pt>
              <c:pt idx="5198">
                <c:v>526712</c:v>
              </c:pt>
              <c:pt idx="5199">
                <c:v>526806</c:v>
              </c:pt>
              <c:pt idx="5200">
                <c:v>526900</c:v>
              </c:pt>
              <c:pt idx="5201">
                <c:v>527009</c:v>
              </c:pt>
              <c:pt idx="5202">
                <c:v>527103</c:v>
              </c:pt>
              <c:pt idx="5203">
                <c:v>527212</c:v>
              </c:pt>
              <c:pt idx="5204">
                <c:v>527306</c:v>
              </c:pt>
              <c:pt idx="5205">
                <c:v>527400</c:v>
              </c:pt>
              <c:pt idx="5206">
                <c:v>527509</c:v>
              </c:pt>
              <c:pt idx="5207">
                <c:v>527603</c:v>
              </c:pt>
              <c:pt idx="5208">
                <c:v>527712</c:v>
              </c:pt>
              <c:pt idx="5209">
                <c:v>527806</c:v>
              </c:pt>
              <c:pt idx="5210">
                <c:v>527900</c:v>
              </c:pt>
              <c:pt idx="5211">
                <c:v>528009</c:v>
              </c:pt>
              <c:pt idx="5212">
                <c:v>528103</c:v>
              </c:pt>
              <c:pt idx="5213">
                <c:v>528212</c:v>
              </c:pt>
              <c:pt idx="5214">
                <c:v>528306</c:v>
              </c:pt>
              <c:pt idx="5215">
                <c:v>528400</c:v>
              </c:pt>
              <c:pt idx="5216">
                <c:v>528509</c:v>
              </c:pt>
              <c:pt idx="5217">
                <c:v>528603</c:v>
              </c:pt>
              <c:pt idx="5218">
                <c:v>528712</c:v>
              </c:pt>
              <c:pt idx="5219">
                <c:v>528806</c:v>
              </c:pt>
              <c:pt idx="5220">
                <c:v>528900</c:v>
              </c:pt>
              <c:pt idx="5221">
                <c:v>529009</c:v>
              </c:pt>
              <c:pt idx="5222">
                <c:v>529103</c:v>
              </c:pt>
              <c:pt idx="5223">
                <c:v>529212</c:v>
              </c:pt>
              <c:pt idx="5224">
                <c:v>529306</c:v>
              </c:pt>
              <c:pt idx="5225">
                <c:v>529400</c:v>
              </c:pt>
              <c:pt idx="5226">
                <c:v>529509</c:v>
              </c:pt>
              <c:pt idx="5227">
                <c:v>529603</c:v>
              </c:pt>
              <c:pt idx="5228">
                <c:v>529712</c:v>
              </c:pt>
              <c:pt idx="5229">
                <c:v>529806</c:v>
              </c:pt>
              <c:pt idx="5230">
                <c:v>529900</c:v>
              </c:pt>
              <c:pt idx="5231">
                <c:v>530009</c:v>
              </c:pt>
              <c:pt idx="5232">
                <c:v>530103</c:v>
              </c:pt>
              <c:pt idx="5233">
                <c:v>530212</c:v>
              </c:pt>
              <c:pt idx="5234">
                <c:v>530306</c:v>
              </c:pt>
              <c:pt idx="5235">
                <c:v>530400</c:v>
              </c:pt>
              <c:pt idx="5236">
                <c:v>530509</c:v>
              </c:pt>
              <c:pt idx="5237">
                <c:v>530603</c:v>
              </c:pt>
              <c:pt idx="5238">
                <c:v>530712</c:v>
              </c:pt>
              <c:pt idx="5239">
                <c:v>530806</c:v>
              </c:pt>
              <c:pt idx="5240">
                <c:v>530900</c:v>
              </c:pt>
              <c:pt idx="5241">
                <c:v>531009</c:v>
              </c:pt>
              <c:pt idx="5242">
                <c:v>531103</c:v>
              </c:pt>
              <c:pt idx="5243">
                <c:v>531212</c:v>
              </c:pt>
              <c:pt idx="5244">
                <c:v>531306</c:v>
              </c:pt>
              <c:pt idx="5245">
                <c:v>531400</c:v>
              </c:pt>
              <c:pt idx="5246">
                <c:v>531509</c:v>
              </c:pt>
              <c:pt idx="5247">
                <c:v>531603</c:v>
              </c:pt>
              <c:pt idx="5248">
                <c:v>531712</c:v>
              </c:pt>
              <c:pt idx="5249">
                <c:v>531806</c:v>
              </c:pt>
              <c:pt idx="5250">
                <c:v>531900</c:v>
              </c:pt>
              <c:pt idx="5251">
                <c:v>532009</c:v>
              </c:pt>
              <c:pt idx="5252">
                <c:v>532103</c:v>
              </c:pt>
              <c:pt idx="5253">
                <c:v>532212</c:v>
              </c:pt>
              <c:pt idx="5254">
                <c:v>532306</c:v>
              </c:pt>
              <c:pt idx="5255">
                <c:v>532400</c:v>
              </c:pt>
              <c:pt idx="5256">
                <c:v>532509</c:v>
              </c:pt>
              <c:pt idx="5257">
                <c:v>532603</c:v>
              </c:pt>
              <c:pt idx="5258">
                <c:v>532712</c:v>
              </c:pt>
              <c:pt idx="5259">
                <c:v>532806</c:v>
              </c:pt>
              <c:pt idx="5260">
                <c:v>532900</c:v>
              </c:pt>
              <c:pt idx="5261">
                <c:v>533009</c:v>
              </c:pt>
              <c:pt idx="5262">
                <c:v>533103</c:v>
              </c:pt>
              <c:pt idx="5263">
                <c:v>533212</c:v>
              </c:pt>
              <c:pt idx="5264">
                <c:v>533306</c:v>
              </c:pt>
              <c:pt idx="5265">
                <c:v>533400</c:v>
              </c:pt>
              <c:pt idx="5266">
                <c:v>533509</c:v>
              </c:pt>
              <c:pt idx="5267">
                <c:v>533603</c:v>
              </c:pt>
              <c:pt idx="5268">
                <c:v>533712</c:v>
              </c:pt>
              <c:pt idx="5269">
                <c:v>533806</c:v>
              </c:pt>
              <c:pt idx="5270">
                <c:v>533900</c:v>
              </c:pt>
              <c:pt idx="5271">
                <c:v>534009</c:v>
              </c:pt>
              <c:pt idx="5272">
                <c:v>534103</c:v>
              </c:pt>
              <c:pt idx="5273">
                <c:v>534212</c:v>
              </c:pt>
              <c:pt idx="5274">
                <c:v>534306</c:v>
              </c:pt>
              <c:pt idx="5275">
                <c:v>534400</c:v>
              </c:pt>
              <c:pt idx="5276">
                <c:v>534509</c:v>
              </c:pt>
              <c:pt idx="5277">
                <c:v>534603</c:v>
              </c:pt>
              <c:pt idx="5278">
                <c:v>534712</c:v>
              </c:pt>
              <c:pt idx="5279">
                <c:v>534806</c:v>
              </c:pt>
              <c:pt idx="5280">
                <c:v>534900</c:v>
              </c:pt>
              <c:pt idx="5281">
                <c:v>535009</c:v>
              </c:pt>
              <c:pt idx="5282">
                <c:v>535103</c:v>
              </c:pt>
              <c:pt idx="5283">
                <c:v>535212</c:v>
              </c:pt>
              <c:pt idx="5284">
                <c:v>535306</c:v>
              </c:pt>
              <c:pt idx="5285">
                <c:v>535400</c:v>
              </c:pt>
              <c:pt idx="5286">
                <c:v>535509</c:v>
              </c:pt>
              <c:pt idx="5287">
                <c:v>535603</c:v>
              </c:pt>
              <c:pt idx="5288">
                <c:v>535712</c:v>
              </c:pt>
              <c:pt idx="5289">
                <c:v>535806</c:v>
              </c:pt>
              <c:pt idx="5290">
                <c:v>535900</c:v>
              </c:pt>
              <c:pt idx="5291">
                <c:v>536009</c:v>
              </c:pt>
              <c:pt idx="5292">
                <c:v>536103</c:v>
              </c:pt>
              <c:pt idx="5293">
                <c:v>536212</c:v>
              </c:pt>
              <c:pt idx="5294">
                <c:v>536306</c:v>
              </c:pt>
              <c:pt idx="5295">
                <c:v>536400</c:v>
              </c:pt>
              <c:pt idx="5296">
                <c:v>536509</c:v>
              </c:pt>
              <c:pt idx="5297">
                <c:v>536603</c:v>
              </c:pt>
              <c:pt idx="5298">
                <c:v>536712</c:v>
              </c:pt>
              <c:pt idx="5299">
                <c:v>536806</c:v>
              </c:pt>
              <c:pt idx="5300">
                <c:v>536900</c:v>
              </c:pt>
              <c:pt idx="5301">
                <c:v>537009</c:v>
              </c:pt>
              <c:pt idx="5302">
                <c:v>537103</c:v>
              </c:pt>
              <c:pt idx="5303">
                <c:v>537212</c:v>
              </c:pt>
              <c:pt idx="5304">
                <c:v>537306</c:v>
              </c:pt>
              <c:pt idx="5305">
                <c:v>537400</c:v>
              </c:pt>
              <c:pt idx="5306">
                <c:v>537509</c:v>
              </c:pt>
              <c:pt idx="5307">
                <c:v>537603</c:v>
              </c:pt>
              <c:pt idx="5308">
                <c:v>537712</c:v>
              </c:pt>
              <c:pt idx="5309">
                <c:v>537806</c:v>
              </c:pt>
              <c:pt idx="5310">
                <c:v>537900</c:v>
              </c:pt>
              <c:pt idx="5311">
                <c:v>538009</c:v>
              </c:pt>
              <c:pt idx="5312">
                <c:v>538103</c:v>
              </c:pt>
              <c:pt idx="5313">
                <c:v>538212</c:v>
              </c:pt>
              <c:pt idx="5314">
                <c:v>538306</c:v>
              </c:pt>
              <c:pt idx="5315">
                <c:v>538400</c:v>
              </c:pt>
              <c:pt idx="5316">
                <c:v>538509</c:v>
              </c:pt>
              <c:pt idx="5317">
                <c:v>538603</c:v>
              </c:pt>
              <c:pt idx="5318">
                <c:v>538712</c:v>
              </c:pt>
              <c:pt idx="5319">
                <c:v>538806</c:v>
              </c:pt>
              <c:pt idx="5320">
                <c:v>538900</c:v>
              </c:pt>
              <c:pt idx="5321">
                <c:v>539009</c:v>
              </c:pt>
              <c:pt idx="5322">
                <c:v>539103</c:v>
              </c:pt>
              <c:pt idx="5323">
                <c:v>539212</c:v>
              </c:pt>
              <c:pt idx="5324">
                <c:v>539306</c:v>
              </c:pt>
              <c:pt idx="5325">
                <c:v>539400</c:v>
              </c:pt>
              <c:pt idx="5326">
                <c:v>539509</c:v>
              </c:pt>
              <c:pt idx="5327">
                <c:v>539603</c:v>
              </c:pt>
              <c:pt idx="5328">
                <c:v>539712</c:v>
              </c:pt>
              <c:pt idx="5329">
                <c:v>539806</c:v>
              </c:pt>
              <c:pt idx="5330">
                <c:v>539900</c:v>
              </c:pt>
              <c:pt idx="5331">
                <c:v>540009</c:v>
              </c:pt>
              <c:pt idx="5332">
                <c:v>540103</c:v>
              </c:pt>
              <c:pt idx="5333">
                <c:v>540212</c:v>
              </c:pt>
              <c:pt idx="5334">
                <c:v>540306</c:v>
              </c:pt>
              <c:pt idx="5335">
                <c:v>540400</c:v>
              </c:pt>
              <c:pt idx="5336">
                <c:v>540509</c:v>
              </c:pt>
              <c:pt idx="5337">
                <c:v>540603</c:v>
              </c:pt>
              <c:pt idx="5338">
                <c:v>540712</c:v>
              </c:pt>
              <c:pt idx="5339">
                <c:v>540806</c:v>
              </c:pt>
              <c:pt idx="5340">
                <c:v>540900</c:v>
              </c:pt>
              <c:pt idx="5341">
                <c:v>541009</c:v>
              </c:pt>
              <c:pt idx="5342">
                <c:v>541103</c:v>
              </c:pt>
              <c:pt idx="5343">
                <c:v>541212</c:v>
              </c:pt>
              <c:pt idx="5344">
                <c:v>541306</c:v>
              </c:pt>
              <c:pt idx="5345">
                <c:v>541400</c:v>
              </c:pt>
              <c:pt idx="5346">
                <c:v>541509</c:v>
              </c:pt>
              <c:pt idx="5347">
                <c:v>541603</c:v>
              </c:pt>
              <c:pt idx="5348">
                <c:v>541712</c:v>
              </c:pt>
              <c:pt idx="5349">
                <c:v>541806</c:v>
              </c:pt>
              <c:pt idx="5350">
                <c:v>541900</c:v>
              </c:pt>
              <c:pt idx="5351">
                <c:v>542009</c:v>
              </c:pt>
              <c:pt idx="5352">
                <c:v>542103</c:v>
              </c:pt>
              <c:pt idx="5353">
                <c:v>542212</c:v>
              </c:pt>
              <c:pt idx="5354">
                <c:v>542306</c:v>
              </c:pt>
              <c:pt idx="5355">
                <c:v>542400</c:v>
              </c:pt>
              <c:pt idx="5356">
                <c:v>542509</c:v>
              </c:pt>
              <c:pt idx="5357">
                <c:v>542603</c:v>
              </c:pt>
              <c:pt idx="5358">
                <c:v>542712</c:v>
              </c:pt>
              <c:pt idx="5359">
                <c:v>542806</c:v>
              </c:pt>
              <c:pt idx="5360">
                <c:v>542900</c:v>
              </c:pt>
              <c:pt idx="5361">
                <c:v>543009</c:v>
              </c:pt>
              <c:pt idx="5362">
                <c:v>543103</c:v>
              </c:pt>
              <c:pt idx="5363">
                <c:v>543212</c:v>
              </c:pt>
              <c:pt idx="5364">
                <c:v>543306</c:v>
              </c:pt>
              <c:pt idx="5365">
                <c:v>543400</c:v>
              </c:pt>
              <c:pt idx="5366">
                <c:v>543509</c:v>
              </c:pt>
              <c:pt idx="5367">
                <c:v>543603</c:v>
              </c:pt>
              <c:pt idx="5368">
                <c:v>543712</c:v>
              </c:pt>
              <c:pt idx="5369">
                <c:v>543806</c:v>
              </c:pt>
              <c:pt idx="5370">
                <c:v>543900</c:v>
              </c:pt>
              <c:pt idx="5371">
                <c:v>544009</c:v>
              </c:pt>
              <c:pt idx="5372">
                <c:v>544103</c:v>
              </c:pt>
              <c:pt idx="5373">
                <c:v>544212</c:v>
              </c:pt>
              <c:pt idx="5374">
                <c:v>544306</c:v>
              </c:pt>
              <c:pt idx="5375">
                <c:v>544400</c:v>
              </c:pt>
              <c:pt idx="5376">
                <c:v>544509</c:v>
              </c:pt>
              <c:pt idx="5377">
                <c:v>544603</c:v>
              </c:pt>
              <c:pt idx="5378">
                <c:v>544712</c:v>
              </c:pt>
              <c:pt idx="5379">
                <c:v>544806</c:v>
              </c:pt>
              <c:pt idx="5380">
                <c:v>544900</c:v>
              </c:pt>
              <c:pt idx="5381">
                <c:v>545009</c:v>
              </c:pt>
              <c:pt idx="5382">
                <c:v>545103</c:v>
              </c:pt>
              <c:pt idx="5383">
                <c:v>545212</c:v>
              </c:pt>
              <c:pt idx="5384">
                <c:v>545306</c:v>
              </c:pt>
              <c:pt idx="5385">
                <c:v>545400</c:v>
              </c:pt>
              <c:pt idx="5386">
                <c:v>545509</c:v>
              </c:pt>
              <c:pt idx="5387">
                <c:v>545603</c:v>
              </c:pt>
              <c:pt idx="5388">
                <c:v>545712</c:v>
              </c:pt>
              <c:pt idx="5389">
                <c:v>545806</c:v>
              </c:pt>
              <c:pt idx="5390">
                <c:v>545900</c:v>
              </c:pt>
              <c:pt idx="5391">
                <c:v>546009</c:v>
              </c:pt>
              <c:pt idx="5392">
                <c:v>546103</c:v>
              </c:pt>
              <c:pt idx="5393">
                <c:v>546212</c:v>
              </c:pt>
              <c:pt idx="5394">
                <c:v>546306</c:v>
              </c:pt>
              <c:pt idx="5395">
                <c:v>546400</c:v>
              </c:pt>
              <c:pt idx="5396">
                <c:v>546509</c:v>
              </c:pt>
              <c:pt idx="5397">
                <c:v>546603</c:v>
              </c:pt>
              <c:pt idx="5398">
                <c:v>546712</c:v>
              </c:pt>
              <c:pt idx="5399">
                <c:v>546806</c:v>
              </c:pt>
              <c:pt idx="5400">
                <c:v>546900</c:v>
              </c:pt>
              <c:pt idx="5401">
                <c:v>547009</c:v>
              </c:pt>
              <c:pt idx="5402">
                <c:v>547103</c:v>
              </c:pt>
              <c:pt idx="5403">
                <c:v>547212</c:v>
              </c:pt>
              <c:pt idx="5404">
                <c:v>547306</c:v>
              </c:pt>
              <c:pt idx="5405">
                <c:v>547400</c:v>
              </c:pt>
              <c:pt idx="5406">
                <c:v>547509</c:v>
              </c:pt>
              <c:pt idx="5407">
                <c:v>547603</c:v>
              </c:pt>
              <c:pt idx="5408">
                <c:v>547712</c:v>
              </c:pt>
              <c:pt idx="5409">
                <c:v>547806</c:v>
              </c:pt>
              <c:pt idx="5410">
                <c:v>547900</c:v>
              </c:pt>
              <c:pt idx="5411">
                <c:v>548009</c:v>
              </c:pt>
              <c:pt idx="5412">
                <c:v>548103</c:v>
              </c:pt>
              <c:pt idx="5413">
                <c:v>548212</c:v>
              </c:pt>
              <c:pt idx="5414">
                <c:v>548306</c:v>
              </c:pt>
              <c:pt idx="5415">
                <c:v>548400</c:v>
              </c:pt>
              <c:pt idx="5416">
                <c:v>548509</c:v>
              </c:pt>
              <c:pt idx="5417">
                <c:v>548603</c:v>
              </c:pt>
              <c:pt idx="5418">
                <c:v>548712</c:v>
              </c:pt>
              <c:pt idx="5419">
                <c:v>548806</c:v>
              </c:pt>
              <c:pt idx="5420">
                <c:v>548900</c:v>
              </c:pt>
              <c:pt idx="5421">
                <c:v>549009</c:v>
              </c:pt>
              <c:pt idx="5422">
                <c:v>549103</c:v>
              </c:pt>
              <c:pt idx="5423">
                <c:v>549212</c:v>
              </c:pt>
              <c:pt idx="5424">
                <c:v>549306</c:v>
              </c:pt>
              <c:pt idx="5425">
                <c:v>549400</c:v>
              </c:pt>
              <c:pt idx="5426">
                <c:v>549509</c:v>
              </c:pt>
              <c:pt idx="5427">
                <c:v>549603</c:v>
              </c:pt>
              <c:pt idx="5428">
                <c:v>549712</c:v>
              </c:pt>
              <c:pt idx="5429">
                <c:v>549806</c:v>
              </c:pt>
              <c:pt idx="5430">
                <c:v>549900</c:v>
              </c:pt>
              <c:pt idx="5431">
                <c:v>550009</c:v>
              </c:pt>
              <c:pt idx="5432">
                <c:v>550103</c:v>
              </c:pt>
              <c:pt idx="5433">
                <c:v>550212</c:v>
              </c:pt>
              <c:pt idx="5434">
                <c:v>550306</c:v>
              </c:pt>
              <c:pt idx="5435">
                <c:v>550400</c:v>
              </c:pt>
              <c:pt idx="5436">
                <c:v>550509</c:v>
              </c:pt>
              <c:pt idx="5437">
                <c:v>550603</c:v>
              </c:pt>
              <c:pt idx="5438">
                <c:v>550712</c:v>
              </c:pt>
              <c:pt idx="5439">
                <c:v>550806</c:v>
              </c:pt>
              <c:pt idx="5440">
                <c:v>550900</c:v>
              </c:pt>
              <c:pt idx="5441">
                <c:v>551009</c:v>
              </c:pt>
              <c:pt idx="5442">
                <c:v>551103</c:v>
              </c:pt>
              <c:pt idx="5443">
                <c:v>551212</c:v>
              </c:pt>
              <c:pt idx="5444">
                <c:v>551306</c:v>
              </c:pt>
              <c:pt idx="5445">
                <c:v>551400</c:v>
              </c:pt>
              <c:pt idx="5446">
                <c:v>551509</c:v>
              </c:pt>
              <c:pt idx="5447">
                <c:v>551603</c:v>
              </c:pt>
              <c:pt idx="5448">
                <c:v>551712</c:v>
              </c:pt>
              <c:pt idx="5449">
                <c:v>551806</c:v>
              </c:pt>
              <c:pt idx="5450">
                <c:v>551900</c:v>
              </c:pt>
              <c:pt idx="5451">
                <c:v>552009</c:v>
              </c:pt>
              <c:pt idx="5452">
                <c:v>552103</c:v>
              </c:pt>
              <c:pt idx="5453">
                <c:v>552212</c:v>
              </c:pt>
              <c:pt idx="5454">
                <c:v>552306</c:v>
              </c:pt>
              <c:pt idx="5455">
                <c:v>552400</c:v>
              </c:pt>
              <c:pt idx="5456">
                <c:v>552509</c:v>
              </c:pt>
              <c:pt idx="5457">
                <c:v>552603</c:v>
              </c:pt>
              <c:pt idx="5458">
                <c:v>552712</c:v>
              </c:pt>
              <c:pt idx="5459">
                <c:v>552806</c:v>
              </c:pt>
              <c:pt idx="5460">
                <c:v>552900</c:v>
              </c:pt>
              <c:pt idx="5461">
                <c:v>553009</c:v>
              </c:pt>
              <c:pt idx="5462">
                <c:v>553103</c:v>
              </c:pt>
              <c:pt idx="5463">
                <c:v>553212</c:v>
              </c:pt>
              <c:pt idx="5464">
                <c:v>553306</c:v>
              </c:pt>
              <c:pt idx="5465">
                <c:v>553400</c:v>
              </c:pt>
              <c:pt idx="5466">
                <c:v>553509</c:v>
              </c:pt>
              <c:pt idx="5467">
                <c:v>553603</c:v>
              </c:pt>
              <c:pt idx="5468">
                <c:v>553712</c:v>
              </c:pt>
              <c:pt idx="5469">
                <c:v>553806</c:v>
              </c:pt>
              <c:pt idx="5470">
                <c:v>553900</c:v>
              </c:pt>
              <c:pt idx="5471">
                <c:v>554009</c:v>
              </c:pt>
              <c:pt idx="5472">
                <c:v>554103</c:v>
              </c:pt>
              <c:pt idx="5473">
                <c:v>554212</c:v>
              </c:pt>
              <c:pt idx="5474">
                <c:v>554306</c:v>
              </c:pt>
              <c:pt idx="5475">
                <c:v>554400</c:v>
              </c:pt>
              <c:pt idx="5476">
                <c:v>554509</c:v>
              </c:pt>
              <c:pt idx="5477">
                <c:v>554603</c:v>
              </c:pt>
              <c:pt idx="5478">
                <c:v>554712</c:v>
              </c:pt>
              <c:pt idx="5479">
                <c:v>554806</c:v>
              </c:pt>
              <c:pt idx="5480">
                <c:v>554900</c:v>
              </c:pt>
              <c:pt idx="5481">
                <c:v>555009</c:v>
              </c:pt>
              <c:pt idx="5482">
                <c:v>555103</c:v>
              </c:pt>
              <c:pt idx="5483">
                <c:v>555212</c:v>
              </c:pt>
              <c:pt idx="5484">
                <c:v>555306</c:v>
              </c:pt>
              <c:pt idx="5485">
                <c:v>555400</c:v>
              </c:pt>
              <c:pt idx="5486">
                <c:v>555509</c:v>
              </c:pt>
              <c:pt idx="5487">
                <c:v>555603</c:v>
              </c:pt>
              <c:pt idx="5488">
                <c:v>555712</c:v>
              </c:pt>
              <c:pt idx="5489">
                <c:v>555806</c:v>
              </c:pt>
              <c:pt idx="5490">
                <c:v>555900</c:v>
              </c:pt>
              <c:pt idx="5491">
                <c:v>556009</c:v>
              </c:pt>
              <c:pt idx="5492">
                <c:v>556103</c:v>
              </c:pt>
              <c:pt idx="5493">
                <c:v>556212</c:v>
              </c:pt>
              <c:pt idx="5494">
                <c:v>556306</c:v>
              </c:pt>
              <c:pt idx="5495">
                <c:v>556400</c:v>
              </c:pt>
              <c:pt idx="5496">
                <c:v>556509</c:v>
              </c:pt>
              <c:pt idx="5497">
                <c:v>556603</c:v>
              </c:pt>
              <c:pt idx="5498">
                <c:v>556712</c:v>
              </c:pt>
              <c:pt idx="5499">
                <c:v>556806</c:v>
              </c:pt>
              <c:pt idx="5500">
                <c:v>556900</c:v>
              </c:pt>
              <c:pt idx="5501">
                <c:v>557009</c:v>
              </c:pt>
              <c:pt idx="5502">
                <c:v>557103</c:v>
              </c:pt>
              <c:pt idx="5503">
                <c:v>557212</c:v>
              </c:pt>
              <c:pt idx="5504">
                <c:v>557306</c:v>
              </c:pt>
              <c:pt idx="5505">
                <c:v>557400</c:v>
              </c:pt>
              <c:pt idx="5506">
                <c:v>557509</c:v>
              </c:pt>
              <c:pt idx="5507">
                <c:v>557603</c:v>
              </c:pt>
              <c:pt idx="5508">
                <c:v>557712</c:v>
              </c:pt>
              <c:pt idx="5509">
                <c:v>557806</c:v>
              </c:pt>
              <c:pt idx="5510">
                <c:v>557900</c:v>
              </c:pt>
              <c:pt idx="5511">
                <c:v>558009</c:v>
              </c:pt>
              <c:pt idx="5512">
                <c:v>558103</c:v>
              </c:pt>
              <c:pt idx="5513">
                <c:v>558212</c:v>
              </c:pt>
              <c:pt idx="5514">
                <c:v>558306</c:v>
              </c:pt>
              <c:pt idx="5515">
                <c:v>558400</c:v>
              </c:pt>
              <c:pt idx="5516">
                <c:v>558509</c:v>
              </c:pt>
              <c:pt idx="5517">
                <c:v>558603</c:v>
              </c:pt>
              <c:pt idx="5518">
                <c:v>558712</c:v>
              </c:pt>
              <c:pt idx="5519">
                <c:v>558806</c:v>
              </c:pt>
              <c:pt idx="5520">
                <c:v>558900</c:v>
              </c:pt>
              <c:pt idx="5521">
                <c:v>559009</c:v>
              </c:pt>
              <c:pt idx="5522">
                <c:v>559103</c:v>
              </c:pt>
              <c:pt idx="5523">
                <c:v>559212</c:v>
              </c:pt>
              <c:pt idx="5524">
                <c:v>559306</c:v>
              </c:pt>
              <c:pt idx="5525">
                <c:v>559400</c:v>
              </c:pt>
              <c:pt idx="5526">
                <c:v>559509</c:v>
              </c:pt>
              <c:pt idx="5527">
                <c:v>559603</c:v>
              </c:pt>
              <c:pt idx="5528">
                <c:v>559712</c:v>
              </c:pt>
              <c:pt idx="5529">
                <c:v>559806</c:v>
              </c:pt>
              <c:pt idx="5530">
                <c:v>559900</c:v>
              </c:pt>
              <c:pt idx="5531">
                <c:v>560009</c:v>
              </c:pt>
              <c:pt idx="5532">
                <c:v>560103</c:v>
              </c:pt>
              <c:pt idx="5533">
                <c:v>560212</c:v>
              </c:pt>
              <c:pt idx="5534">
                <c:v>560306</c:v>
              </c:pt>
              <c:pt idx="5535">
                <c:v>560400</c:v>
              </c:pt>
              <c:pt idx="5536">
                <c:v>560509</c:v>
              </c:pt>
              <c:pt idx="5537">
                <c:v>560603</c:v>
              </c:pt>
              <c:pt idx="5538">
                <c:v>560712</c:v>
              </c:pt>
              <c:pt idx="5539">
                <c:v>560806</c:v>
              </c:pt>
              <c:pt idx="5540">
                <c:v>560900</c:v>
              </c:pt>
              <c:pt idx="5541">
                <c:v>561009</c:v>
              </c:pt>
              <c:pt idx="5542">
                <c:v>561103</c:v>
              </c:pt>
              <c:pt idx="5543">
                <c:v>561212</c:v>
              </c:pt>
              <c:pt idx="5544">
                <c:v>561306</c:v>
              </c:pt>
              <c:pt idx="5545">
                <c:v>561400</c:v>
              </c:pt>
              <c:pt idx="5546">
                <c:v>561509</c:v>
              </c:pt>
              <c:pt idx="5547">
                <c:v>561603</c:v>
              </c:pt>
              <c:pt idx="5548">
                <c:v>561712</c:v>
              </c:pt>
              <c:pt idx="5549">
                <c:v>561806</c:v>
              </c:pt>
              <c:pt idx="5550">
                <c:v>561900</c:v>
              </c:pt>
              <c:pt idx="5551">
                <c:v>562009</c:v>
              </c:pt>
              <c:pt idx="5552">
                <c:v>562103</c:v>
              </c:pt>
              <c:pt idx="5553">
                <c:v>562212</c:v>
              </c:pt>
              <c:pt idx="5554">
                <c:v>562306</c:v>
              </c:pt>
              <c:pt idx="5555">
                <c:v>562400</c:v>
              </c:pt>
              <c:pt idx="5556">
                <c:v>562509</c:v>
              </c:pt>
              <c:pt idx="5557">
                <c:v>562603</c:v>
              </c:pt>
              <c:pt idx="5558">
                <c:v>562712</c:v>
              </c:pt>
              <c:pt idx="5559">
                <c:v>562806</c:v>
              </c:pt>
              <c:pt idx="5560">
                <c:v>562900</c:v>
              </c:pt>
              <c:pt idx="5561">
                <c:v>563009</c:v>
              </c:pt>
              <c:pt idx="5562">
                <c:v>563103</c:v>
              </c:pt>
              <c:pt idx="5563">
                <c:v>563212</c:v>
              </c:pt>
              <c:pt idx="5564">
                <c:v>563306</c:v>
              </c:pt>
              <c:pt idx="5565">
                <c:v>563400</c:v>
              </c:pt>
              <c:pt idx="5566">
                <c:v>563509</c:v>
              </c:pt>
              <c:pt idx="5567">
                <c:v>563603</c:v>
              </c:pt>
              <c:pt idx="5568">
                <c:v>563712</c:v>
              </c:pt>
              <c:pt idx="5569">
                <c:v>563806</c:v>
              </c:pt>
              <c:pt idx="5570">
                <c:v>563900</c:v>
              </c:pt>
              <c:pt idx="5571">
                <c:v>564009</c:v>
              </c:pt>
              <c:pt idx="5572">
                <c:v>564103</c:v>
              </c:pt>
              <c:pt idx="5573">
                <c:v>564212</c:v>
              </c:pt>
              <c:pt idx="5574">
                <c:v>564306</c:v>
              </c:pt>
              <c:pt idx="5575">
                <c:v>564400</c:v>
              </c:pt>
              <c:pt idx="5576">
                <c:v>564509</c:v>
              </c:pt>
              <c:pt idx="5577">
                <c:v>564603</c:v>
              </c:pt>
              <c:pt idx="5578">
                <c:v>564712</c:v>
              </c:pt>
              <c:pt idx="5579">
                <c:v>564806</c:v>
              </c:pt>
              <c:pt idx="5580">
                <c:v>564900</c:v>
              </c:pt>
              <c:pt idx="5581">
                <c:v>565009</c:v>
              </c:pt>
              <c:pt idx="5582">
                <c:v>565103</c:v>
              </c:pt>
              <c:pt idx="5583">
                <c:v>565212</c:v>
              </c:pt>
              <c:pt idx="5584">
                <c:v>565306</c:v>
              </c:pt>
              <c:pt idx="5585">
                <c:v>565400</c:v>
              </c:pt>
              <c:pt idx="5586">
                <c:v>565509</c:v>
              </c:pt>
              <c:pt idx="5587">
                <c:v>565603</c:v>
              </c:pt>
              <c:pt idx="5588">
                <c:v>565712</c:v>
              </c:pt>
              <c:pt idx="5589">
                <c:v>565806</c:v>
              </c:pt>
              <c:pt idx="5590">
                <c:v>565900</c:v>
              </c:pt>
              <c:pt idx="5591">
                <c:v>566009</c:v>
              </c:pt>
              <c:pt idx="5592">
                <c:v>566103</c:v>
              </c:pt>
              <c:pt idx="5593">
                <c:v>566212</c:v>
              </c:pt>
              <c:pt idx="5594">
                <c:v>566306</c:v>
              </c:pt>
              <c:pt idx="5595">
                <c:v>566400</c:v>
              </c:pt>
              <c:pt idx="5596">
                <c:v>566509</c:v>
              </c:pt>
              <c:pt idx="5597">
                <c:v>566603</c:v>
              </c:pt>
              <c:pt idx="5598">
                <c:v>566712</c:v>
              </c:pt>
              <c:pt idx="5599">
                <c:v>566806</c:v>
              </c:pt>
              <c:pt idx="5600">
                <c:v>566900</c:v>
              </c:pt>
              <c:pt idx="5601">
                <c:v>567009</c:v>
              </c:pt>
              <c:pt idx="5602">
                <c:v>567103</c:v>
              </c:pt>
              <c:pt idx="5603">
                <c:v>567212</c:v>
              </c:pt>
              <c:pt idx="5604">
                <c:v>567306</c:v>
              </c:pt>
              <c:pt idx="5605">
                <c:v>567400</c:v>
              </c:pt>
              <c:pt idx="5606">
                <c:v>567509</c:v>
              </c:pt>
              <c:pt idx="5607">
                <c:v>567603</c:v>
              </c:pt>
              <c:pt idx="5608">
                <c:v>567712</c:v>
              </c:pt>
              <c:pt idx="5609">
                <c:v>567806</c:v>
              </c:pt>
              <c:pt idx="5610">
                <c:v>567900</c:v>
              </c:pt>
              <c:pt idx="5611">
                <c:v>568009</c:v>
              </c:pt>
              <c:pt idx="5612">
                <c:v>568103</c:v>
              </c:pt>
              <c:pt idx="5613">
                <c:v>568212</c:v>
              </c:pt>
              <c:pt idx="5614">
                <c:v>568306</c:v>
              </c:pt>
              <c:pt idx="5615">
                <c:v>568400</c:v>
              </c:pt>
              <c:pt idx="5616">
                <c:v>568509</c:v>
              </c:pt>
              <c:pt idx="5617">
                <c:v>568603</c:v>
              </c:pt>
              <c:pt idx="5618">
                <c:v>568712</c:v>
              </c:pt>
              <c:pt idx="5619">
                <c:v>568806</c:v>
              </c:pt>
              <c:pt idx="5620">
                <c:v>568900</c:v>
              </c:pt>
              <c:pt idx="5621">
                <c:v>569009</c:v>
              </c:pt>
              <c:pt idx="5622">
                <c:v>569103</c:v>
              </c:pt>
              <c:pt idx="5623">
                <c:v>569212</c:v>
              </c:pt>
              <c:pt idx="5624">
                <c:v>569306</c:v>
              </c:pt>
              <c:pt idx="5625">
                <c:v>569400</c:v>
              </c:pt>
              <c:pt idx="5626">
                <c:v>569509</c:v>
              </c:pt>
              <c:pt idx="5627">
                <c:v>569603</c:v>
              </c:pt>
              <c:pt idx="5628">
                <c:v>569712</c:v>
              </c:pt>
              <c:pt idx="5629">
                <c:v>569806</c:v>
              </c:pt>
              <c:pt idx="5630">
                <c:v>569900</c:v>
              </c:pt>
              <c:pt idx="5631">
                <c:v>570009</c:v>
              </c:pt>
              <c:pt idx="5632">
                <c:v>570103</c:v>
              </c:pt>
              <c:pt idx="5633">
                <c:v>570212</c:v>
              </c:pt>
              <c:pt idx="5634">
                <c:v>570306</c:v>
              </c:pt>
              <c:pt idx="5635">
                <c:v>570400</c:v>
              </c:pt>
              <c:pt idx="5636">
                <c:v>570509</c:v>
              </c:pt>
              <c:pt idx="5637">
                <c:v>570603</c:v>
              </c:pt>
              <c:pt idx="5638">
                <c:v>570712</c:v>
              </c:pt>
              <c:pt idx="5639">
                <c:v>570806</c:v>
              </c:pt>
              <c:pt idx="5640">
                <c:v>570900</c:v>
              </c:pt>
              <c:pt idx="5641">
                <c:v>571009</c:v>
              </c:pt>
              <c:pt idx="5642">
                <c:v>571103</c:v>
              </c:pt>
              <c:pt idx="5643">
                <c:v>571212</c:v>
              </c:pt>
              <c:pt idx="5644">
                <c:v>571306</c:v>
              </c:pt>
              <c:pt idx="5645">
                <c:v>571400</c:v>
              </c:pt>
              <c:pt idx="5646">
                <c:v>571509</c:v>
              </c:pt>
              <c:pt idx="5647">
                <c:v>571603</c:v>
              </c:pt>
              <c:pt idx="5648">
                <c:v>571712</c:v>
              </c:pt>
              <c:pt idx="5649">
                <c:v>571806</c:v>
              </c:pt>
              <c:pt idx="5650">
                <c:v>571900</c:v>
              </c:pt>
              <c:pt idx="5651">
                <c:v>572009</c:v>
              </c:pt>
              <c:pt idx="5652">
                <c:v>572103</c:v>
              </c:pt>
              <c:pt idx="5653">
                <c:v>572212</c:v>
              </c:pt>
              <c:pt idx="5654">
                <c:v>572306</c:v>
              </c:pt>
              <c:pt idx="5655">
                <c:v>572400</c:v>
              </c:pt>
              <c:pt idx="5656">
                <c:v>572509</c:v>
              </c:pt>
              <c:pt idx="5657">
                <c:v>572603</c:v>
              </c:pt>
              <c:pt idx="5658">
                <c:v>572712</c:v>
              </c:pt>
              <c:pt idx="5659">
                <c:v>572806</c:v>
              </c:pt>
              <c:pt idx="5660">
                <c:v>572900</c:v>
              </c:pt>
              <c:pt idx="5661">
                <c:v>573009</c:v>
              </c:pt>
              <c:pt idx="5662">
                <c:v>573103</c:v>
              </c:pt>
              <c:pt idx="5663">
                <c:v>573212</c:v>
              </c:pt>
              <c:pt idx="5664">
                <c:v>573306</c:v>
              </c:pt>
              <c:pt idx="5665">
                <c:v>573400</c:v>
              </c:pt>
              <c:pt idx="5666">
                <c:v>573509</c:v>
              </c:pt>
              <c:pt idx="5667">
                <c:v>573603</c:v>
              </c:pt>
              <c:pt idx="5668">
                <c:v>573712</c:v>
              </c:pt>
              <c:pt idx="5669">
                <c:v>573806</c:v>
              </c:pt>
              <c:pt idx="5670">
                <c:v>573900</c:v>
              </c:pt>
              <c:pt idx="5671">
                <c:v>574009</c:v>
              </c:pt>
              <c:pt idx="5672">
                <c:v>574103</c:v>
              </c:pt>
              <c:pt idx="5673">
                <c:v>574212</c:v>
              </c:pt>
              <c:pt idx="5674">
                <c:v>574306</c:v>
              </c:pt>
              <c:pt idx="5675">
                <c:v>574400</c:v>
              </c:pt>
              <c:pt idx="5676">
                <c:v>574509</c:v>
              </c:pt>
              <c:pt idx="5677">
                <c:v>574603</c:v>
              </c:pt>
              <c:pt idx="5678">
                <c:v>574712</c:v>
              </c:pt>
              <c:pt idx="5679">
                <c:v>574806</c:v>
              </c:pt>
              <c:pt idx="5680">
                <c:v>574900</c:v>
              </c:pt>
              <c:pt idx="5681">
                <c:v>575009</c:v>
              </c:pt>
              <c:pt idx="5682">
                <c:v>575103</c:v>
              </c:pt>
              <c:pt idx="5683">
                <c:v>575212</c:v>
              </c:pt>
              <c:pt idx="5684">
                <c:v>575306</c:v>
              </c:pt>
              <c:pt idx="5685">
                <c:v>575400</c:v>
              </c:pt>
              <c:pt idx="5686">
                <c:v>575509</c:v>
              </c:pt>
              <c:pt idx="5687">
                <c:v>575603</c:v>
              </c:pt>
              <c:pt idx="5688">
                <c:v>575712</c:v>
              </c:pt>
              <c:pt idx="5689">
                <c:v>575806</c:v>
              </c:pt>
              <c:pt idx="5690">
                <c:v>575900</c:v>
              </c:pt>
              <c:pt idx="5691">
                <c:v>576009</c:v>
              </c:pt>
              <c:pt idx="5692">
                <c:v>576103</c:v>
              </c:pt>
              <c:pt idx="5693">
                <c:v>576212</c:v>
              </c:pt>
              <c:pt idx="5694">
                <c:v>576306</c:v>
              </c:pt>
              <c:pt idx="5695">
                <c:v>576400</c:v>
              </c:pt>
              <c:pt idx="5696">
                <c:v>576509</c:v>
              </c:pt>
              <c:pt idx="5697">
                <c:v>576603</c:v>
              </c:pt>
              <c:pt idx="5698">
                <c:v>576712</c:v>
              </c:pt>
              <c:pt idx="5699">
                <c:v>576806</c:v>
              </c:pt>
              <c:pt idx="5700">
                <c:v>576900</c:v>
              </c:pt>
              <c:pt idx="5701">
                <c:v>577009</c:v>
              </c:pt>
              <c:pt idx="5702">
                <c:v>577103</c:v>
              </c:pt>
              <c:pt idx="5703">
                <c:v>577212</c:v>
              </c:pt>
              <c:pt idx="5704">
                <c:v>577306</c:v>
              </c:pt>
              <c:pt idx="5705">
                <c:v>577400</c:v>
              </c:pt>
              <c:pt idx="5706">
                <c:v>577509</c:v>
              </c:pt>
              <c:pt idx="5707">
                <c:v>577603</c:v>
              </c:pt>
              <c:pt idx="5708">
                <c:v>577712</c:v>
              </c:pt>
              <c:pt idx="5709">
                <c:v>577806</c:v>
              </c:pt>
              <c:pt idx="5710">
                <c:v>577900</c:v>
              </c:pt>
              <c:pt idx="5711">
                <c:v>578009</c:v>
              </c:pt>
              <c:pt idx="5712">
                <c:v>578103</c:v>
              </c:pt>
              <c:pt idx="5713">
                <c:v>578212</c:v>
              </c:pt>
              <c:pt idx="5714">
                <c:v>578306</c:v>
              </c:pt>
              <c:pt idx="5715">
                <c:v>578400</c:v>
              </c:pt>
              <c:pt idx="5716">
                <c:v>578509</c:v>
              </c:pt>
              <c:pt idx="5717">
                <c:v>578603</c:v>
              </c:pt>
              <c:pt idx="5718">
                <c:v>578712</c:v>
              </c:pt>
              <c:pt idx="5719">
                <c:v>578806</c:v>
              </c:pt>
              <c:pt idx="5720">
                <c:v>578900</c:v>
              </c:pt>
              <c:pt idx="5721">
                <c:v>579009</c:v>
              </c:pt>
              <c:pt idx="5722">
                <c:v>579103</c:v>
              </c:pt>
              <c:pt idx="5723">
                <c:v>579212</c:v>
              </c:pt>
              <c:pt idx="5724">
                <c:v>579306</c:v>
              </c:pt>
              <c:pt idx="5725">
                <c:v>579400</c:v>
              </c:pt>
              <c:pt idx="5726">
                <c:v>579509</c:v>
              </c:pt>
              <c:pt idx="5727">
                <c:v>579603</c:v>
              </c:pt>
              <c:pt idx="5728">
                <c:v>579712</c:v>
              </c:pt>
              <c:pt idx="5729">
                <c:v>579806</c:v>
              </c:pt>
              <c:pt idx="5730">
                <c:v>579900</c:v>
              </c:pt>
              <c:pt idx="5731">
                <c:v>580009</c:v>
              </c:pt>
              <c:pt idx="5732">
                <c:v>580103</c:v>
              </c:pt>
              <c:pt idx="5733">
                <c:v>580212</c:v>
              </c:pt>
              <c:pt idx="5734">
                <c:v>580306</c:v>
              </c:pt>
              <c:pt idx="5735">
                <c:v>580400</c:v>
              </c:pt>
              <c:pt idx="5736">
                <c:v>580509</c:v>
              </c:pt>
              <c:pt idx="5737">
                <c:v>580603</c:v>
              </c:pt>
              <c:pt idx="5738">
                <c:v>580712</c:v>
              </c:pt>
              <c:pt idx="5739">
                <c:v>580806</c:v>
              </c:pt>
              <c:pt idx="5740">
                <c:v>580900</c:v>
              </c:pt>
              <c:pt idx="5741">
                <c:v>581009</c:v>
              </c:pt>
              <c:pt idx="5742">
                <c:v>581103</c:v>
              </c:pt>
              <c:pt idx="5743">
                <c:v>581212</c:v>
              </c:pt>
              <c:pt idx="5744">
                <c:v>581306</c:v>
              </c:pt>
              <c:pt idx="5745">
                <c:v>581400</c:v>
              </c:pt>
              <c:pt idx="5746">
                <c:v>581509</c:v>
              </c:pt>
              <c:pt idx="5747">
                <c:v>581603</c:v>
              </c:pt>
              <c:pt idx="5748">
                <c:v>581712</c:v>
              </c:pt>
              <c:pt idx="5749">
                <c:v>581806</c:v>
              </c:pt>
              <c:pt idx="5750">
                <c:v>581900</c:v>
              </c:pt>
              <c:pt idx="5751">
                <c:v>582009</c:v>
              </c:pt>
              <c:pt idx="5752">
                <c:v>582103</c:v>
              </c:pt>
              <c:pt idx="5753">
                <c:v>582212</c:v>
              </c:pt>
              <c:pt idx="5754">
                <c:v>582306</c:v>
              </c:pt>
              <c:pt idx="5755">
                <c:v>582400</c:v>
              </c:pt>
              <c:pt idx="5756">
                <c:v>582509</c:v>
              </c:pt>
              <c:pt idx="5757">
                <c:v>582603</c:v>
              </c:pt>
              <c:pt idx="5758">
                <c:v>582712</c:v>
              </c:pt>
              <c:pt idx="5759">
                <c:v>582806</c:v>
              </c:pt>
              <c:pt idx="5760">
                <c:v>582900</c:v>
              </c:pt>
              <c:pt idx="5761">
                <c:v>583009</c:v>
              </c:pt>
              <c:pt idx="5762">
                <c:v>583103</c:v>
              </c:pt>
              <c:pt idx="5763">
                <c:v>583212</c:v>
              </c:pt>
              <c:pt idx="5764">
                <c:v>583306</c:v>
              </c:pt>
              <c:pt idx="5765">
                <c:v>583400</c:v>
              </c:pt>
              <c:pt idx="5766">
                <c:v>583509</c:v>
              </c:pt>
              <c:pt idx="5767">
                <c:v>583603</c:v>
              </c:pt>
              <c:pt idx="5768">
                <c:v>583712</c:v>
              </c:pt>
              <c:pt idx="5769">
                <c:v>583806</c:v>
              </c:pt>
              <c:pt idx="5770">
                <c:v>583900</c:v>
              </c:pt>
              <c:pt idx="5771">
                <c:v>584009</c:v>
              </c:pt>
              <c:pt idx="5772">
                <c:v>584103</c:v>
              </c:pt>
              <c:pt idx="5773">
                <c:v>584212</c:v>
              </c:pt>
              <c:pt idx="5774">
                <c:v>584306</c:v>
              </c:pt>
              <c:pt idx="5775">
                <c:v>584400</c:v>
              </c:pt>
              <c:pt idx="5776">
                <c:v>584509</c:v>
              </c:pt>
              <c:pt idx="5777">
                <c:v>584603</c:v>
              </c:pt>
              <c:pt idx="5778">
                <c:v>584712</c:v>
              </c:pt>
              <c:pt idx="5779">
                <c:v>584806</c:v>
              </c:pt>
              <c:pt idx="5780">
                <c:v>584900</c:v>
              </c:pt>
              <c:pt idx="5781">
                <c:v>585009</c:v>
              </c:pt>
              <c:pt idx="5782">
                <c:v>585103</c:v>
              </c:pt>
              <c:pt idx="5783">
                <c:v>585212</c:v>
              </c:pt>
              <c:pt idx="5784">
                <c:v>585306</c:v>
              </c:pt>
              <c:pt idx="5785">
                <c:v>585400</c:v>
              </c:pt>
              <c:pt idx="5786">
                <c:v>585509</c:v>
              </c:pt>
              <c:pt idx="5787">
                <c:v>585603</c:v>
              </c:pt>
              <c:pt idx="5788">
                <c:v>585712</c:v>
              </c:pt>
              <c:pt idx="5789">
                <c:v>585806</c:v>
              </c:pt>
              <c:pt idx="5790">
                <c:v>585900</c:v>
              </c:pt>
              <c:pt idx="5791">
                <c:v>586009</c:v>
              </c:pt>
              <c:pt idx="5792">
                <c:v>586103</c:v>
              </c:pt>
              <c:pt idx="5793">
                <c:v>586212</c:v>
              </c:pt>
              <c:pt idx="5794">
                <c:v>586306</c:v>
              </c:pt>
              <c:pt idx="5795">
                <c:v>586400</c:v>
              </c:pt>
              <c:pt idx="5796">
                <c:v>586509</c:v>
              </c:pt>
              <c:pt idx="5797">
                <c:v>586603</c:v>
              </c:pt>
              <c:pt idx="5798">
                <c:v>586712</c:v>
              </c:pt>
              <c:pt idx="5799">
                <c:v>586806</c:v>
              </c:pt>
              <c:pt idx="5800">
                <c:v>586900</c:v>
              </c:pt>
              <c:pt idx="5801">
                <c:v>587009</c:v>
              </c:pt>
              <c:pt idx="5802">
                <c:v>587103</c:v>
              </c:pt>
              <c:pt idx="5803">
                <c:v>587212</c:v>
              </c:pt>
              <c:pt idx="5804">
                <c:v>587306</c:v>
              </c:pt>
              <c:pt idx="5805">
                <c:v>587400</c:v>
              </c:pt>
              <c:pt idx="5806">
                <c:v>587509</c:v>
              </c:pt>
              <c:pt idx="5807">
                <c:v>587603</c:v>
              </c:pt>
              <c:pt idx="5808">
                <c:v>587712</c:v>
              </c:pt>
              <c:pt idx="5809">
                <c:v>587806</c:v>
              </c:pt>
              <c:pt idx="5810">
                <c:v>587900</c:v>
              </c:pt>
              <c:pt idx="5811">
                <c:v>588009</c:v>
              </c:pt>
              <c:pt idx="5812">
                <c:v>588103</c:v>
              </c:pt>
              <c:pt idx="5813">
                <c:v>588212</c:v>
              </c:pt>
              <c:pt idx="5814">
                <c:v>588306</c:v>
              </c:pt>
              <c:pt idx="5815">
                <c:v>588400</c:v>
              </c:pt>
              <c:pt idx="5816">
                <c:v>588509</c:v>
              </c:pt>
              <c:pt idx="5817">
                <c:v>588603</c:v>
              </c:pt>
              <c:pt idx="5818">
                <c:v>588712</c:v>
              </c:pt>
              <c:pt idx="5819">
                <c:v>588806</c:v>
              </c:pt>
              <c:pt idx="5820">
                <c:v>588900</c:v>
              </c:pt>
              <c:pt idx="5821">
                <c:v>589009</c:v>
              </c:pt>
              <c:pt idx="5822">
                <c:v>589103</c:v>
              </c:pt>
              <c:pt idx="5823">
                <c:v>589212</c:v>
              </c:pt>
              <c:pt idx="5824">
                <c:v>589306</c:v>
              </c:pt>
              <c:pt idx="5825">
                <c:v>589400</c:v>
              </c:pt>
              <c:pt idx="5826">
                <c:v>589509</c:v>
              </c:pt>
              <c:pt idx="5827">
                <c:v>589603</c:v>
              </c:pt>
              <c:pt idx="5828">
                <c:v>589712</c:v>
              </c:pt>
              <c:pt idx="5829">
                <c:v>589806</c:v>
              </c:pt>
              <c:pt idx="5830">
                <c:v>589900</c:v>
              </c:pt>
              <c:pt idx="5831">
                <c:v>590009</c:v>
              </c:pt>
              <c:pt idx="5832">
                <c:v>590103</c:v>
              </c:pt>
              <c:pt idx="5833">
                <c:v>590212</c:v>
              </c:pt>
              <c:pt idx="5834">
                <c:v>590306</c:v>
              </c:pt>
              <c:pt idx="5835">
                <c:v>590400</c:v>
              </c:pt>
              <c:pt idx="5836">
                <c:v>590509</c:v>
              </c:pt>
              <c:pt idx="5837">
                <c:v>590603</c:v>
              </c:pt>
              <c:pt idx="5838">
                <c:v>590712</c:v>
              </c:pt>
              <c:pt idx="5839">
                <c:v>590806</c:v>
              </c:pt>
              <c:pt idx="5840">
                <c:v>590900</c:v>
              </c:pt>
              <c:pt idx="5841">
                <c:v>591009</c:v>
              </c:pt>
              <c:pt idx="5842">
                <c:v>591103</c:v>
              </c:pt>
              <c:pt idx="5843">
                <c:v>591212</c:v>
              </c:pt>
              <c:pt idx="5844">
                <c:v>591306</c:v>
              </c:pt>
              <c:pt idx="5845">
                <c:v>591400</c:v>
              </c:pt>
              <c:pt idx="5846">
                <c:v>591509</c:v>
              </c:pt>
              <c:pt idx="5847">
                <c:v>591603</c:v>
              </c:pt>
              <c:pt idx="5848">
                <c:v>591712</c:v>
              </c:pt>
              <c:pt idx="5849">
                <c:v>591806</c:v>
              </c:pt>
              <c:pt idx="5850">
                <c:v>591900</c:v>
              </c:pt>
              <c:pt idx="5851">
                <c:v>592009</c:v>
              </c:pt>
              <c:pt idx="5852">
                <c:v>592103</c:v>
              </c:pt>
              <c:pt idx="5853">
                <c:v>592212</c:v>
              </c:pt>
              <c:pt idx="5854">
                <c:v>592306</c:v>
              </c:pt>
              <c:pt idx="5855">
                <c:v>592400</c:v>
              </c:pt>
              <c:pt idx="5856">
                <c:v>592509</c:v>
              </c:pt>
              <c:pt idx="5857">
                <c:v>592603</c:v>
              </c:pt>
              <c:pt idx="5858">
                <c:v>592712</c:v>
              </c:pt>
              <c:pt idx="5859">
                <c:v>592806</c:v>
              </c:pt>
              <c:pt idx="5860">
                <c:v>592900</c:v>
              </c:pt>
              <c:pt idx="5861">
                <c:v>593009</c:v>
              </c:pt>
              <c:pt idx="5862">
                <c:v>593103</c:v>
              </c:pt>
              <c:pt idx="5863">
                <c:v>593212</c:v>
              </c:pt>
              <c:pt idx="5864">
                <c:v>593306</c:v>
              </c:pt>
              <c:pt idx="5865">
                <c:v>593400</c:v>
              </c:pt>
              <c:pt idx="5866">
                <c:v>593509</c:v>
              </c:pt>
              <c:pt idx="5867">
                <c:v>593603</c:v>
              </c:pt>
              <c:pt idx="5868">
                <c:v>593712</c:v>
              </c:pt>
              <c:pt idx="5869">
                <c:v>593806</c:v>
              </c:pt>
              <c:pt idx="5870">
                <c:v>593900</c:v>
              </c:pt>
              <c:pt idx="5871">
                <c:v>594009</c:v>
              </c:pt>
              <c:pt idx="5872">
                <c:v>594103</c:v>
              </c:pt>
              <c:pt idx="5873">
                <c:v>594212</c:v>
              </c:pt>
              <c:pt idx="5874">
                <c:v>594306</c:v>
              </c:pt>
              <c:pt idx="5875">
                <c:v>594400</c:v>
              </c:pt>
              <c:pt idx="5876">
                <c:v>594509</c:v>
              </c:pt>
              <c:pt idx="5877">
                <c:v>594603</c:v>
              </c:pt>
              <c:pt idx="5878">
                <c:v>594712</c:v>
              </c:pt>
              <c:pt idx="5879">
                <c:v>594806</c:v>
              </c:pt>
              <c:pt idx="5880">
                <c:v>594900</c:v>
              </c:pt>
              <c:pt idx="5881">
                <c:v>595009</c:v>
              </c:pt>
              <c:pt idx="5882">
                <c:v>595103</c:v>
              </c:pt>
              <c:pt idx="5883">
                <c:v>595212</c:v>
              </c:pt>
              <c:pt idx="5884">
                <c:v>595306</c:v>
              </c:pt>
              <c:pt idx="5885">
                <c:v>595400</c:v>
              </c:pt>
              <c:pt idx="5886">
                <c:v>595509</c:v>
              </c:pt>
              <c:pt idx="5887">
                <c:v>595603</c:v>
              </c:pt>
              <c:pt idx="5888">
                <c:v>595712</c:v>
              </c:pt>
              <c:pt idx="5889">
                <c:v>595806</c:v>
              </c:pt>
              <c:pt idx="5890">
                <c:v>595900</c:v>
              </c:pt>
              <c:pt idx="5891">
                <c:v>596009</c:v>
              </c:pt>
              <c:pt idx="5892">
                <c:v>596103</c:v>
              </c:pt>
              <c:pt idx="5893">
                <c:v>596212</c:v>
              </c:pt>
              <c:pt idx="5894">
                <c:v>596306</c:v>
              </c:pt>
              <c:pt idx="5895">
                <c:v>596400</c:v>
              </c:pt>
              <c:pt idx="5896">
                <c:v>596509</c:v>
              </c:pt>
              <c:pt idx="5897">
                <c:v>596603</c:v>
              </c:pt>
              <c:pt idx="5898">
                <c:v>596712</c:v>
              </c:pt>
              <c:pt idx="5899">
                <c:v>596806</c:v>
              </c:pt>
              <c:pt idx="5900">
                <c:v>596900</c:v>
              </c:pt>
              <c:pt idx="5901">
                <c:v>597009</c:v>
              </c:pt>
              <c:pt idx="5902">
                <c:v>597103</c:v>
              </c:pt>
              <c:pt idx="5903">
                <c:v>597212</c:v>
              </c:pt>
              <c:pt idx="5904">
                <c:v>597306</c:v>
              </c:pt>
              <c:pt idx="5905">
                <c:v>597400</c:v>
              </c:pt>
              <c:pt idx="5906">
                <c:v>597509</c:v>
              </c:pt>
              <c:pt idx="5907">
                <c:v>597603</c:v>
              </c:pt>
              <c:pt idx="5908">
                <c:v>597712</c:v>
              </c:pt>
              <c:pt idx="5909">
                <c:v>597806</c:v>
              </c:pt>
              <c:pt idx="5910">
                <c:v>597900</c:v>
              </c:pt>
              <c:pt idx="5911">
                <c:v>598009</c:v>
              </c:pt>
              <c:pt idx="5912">
                <c:v>598103</c:v>
              </c:pt>
              <c:pt idx="5913">
                <c:v>598212</c:v>
              </c:pt>
              <c:pt idx="5914">
                <c:v>598306</c:v>
              </c:pt>
              <c:pt idx="5915">
                <c:v>598400</c:v>
              </c:pt>
              <c:pt idx="5916">
                <c:v>598509</c:v>
              </c:pt>
              <c:pt idx="5917">
                <c:v>598603</c:v>
              </c:pt>
              <c:pt idx="5918">
                <c:v>598712</c:v>
              </c:pt>
              <c:pt idx="5919">
                <c:v>598806</c:v>
              </c:pt>
              <c:pt idx="5920">
                <c:v>598900</c:v>
              </c:pt>
              <c:pt idx="5921">
                <c:v>599009</c:v>
              </c:pt>
              <c:pt idx="5922">
                <c:v>599103</c:v>
              </c:pt>
              <c:pt idx="5923">
                <c:v>599212</c:v>
              </c:pt>
              <c:pt idx="5924">
                <c:v>599306</c:v>
              </c:pt>
              <c:pt idx="5925">
                <c:v>599400</c:v>
              </c:pt>
              <c:pt idx="5926">
                <c:v>599509</c:v>
              </c:pt>
              <c:pt idx="5927">
                <c:v>599603</c:v>
              </c:pt>
              <c:pt idx="5928">
                <c:v>599712</c:v>
              </c:pt>
              <c:pt idx="5929">
                <c:v>599806</c:v>
              </c:pt>
              <c:pt idx="5930">
                <c:v>599900</c:v>
              </c:pt>
              <c:pt idx="5931">
                <c:v>600009</c:v>
              </c:pt>
              <c:pt idx="5932">
                <c:v>600103</c:v>
              </c:pt>
              <c:pt idx="5933">
                <c:v>600212</c:v>
              </c:pt>
              <c:pt idx="5934">
                <c:v>600306</c:v>
              </c:pt>
              <c:pt idx="5935">
                <c:v>600400</c:v>
              </c:pt>
              <c:pt idx="5936">
                <c:v>600509</c:v>
              </c:pt>
              <c:pt idx="5937">
                <c:v>600603</c:v>
              </c:pt>
              <c:pt idx="5938">
                <c:v>600712</c:v>
              </c:pt>
              <c:pt idx="5939">
                <c:v>600806</c:v>
              </c:pt>
              <c:pt idx="5940">
                <c:v>600900</c:v>
              </c:pt>
              <c:pt idx="5941">
                <c:v>601009</c:v>
              </c:pt>
              <c:pt idx="5942">
                <c:v>601103</c:v>
              </c:pt>
              <c:pt idx="5943">
                <c:v>601212</c:v>
              </c:pt>
              <c:pt idx="5944">
                <c:v>601306</c:v>
              </c:pt>
              <c:pt idx="5945">
                <c:v>601400</c:v>
              </c:pt>
              <c:pt idx="5946">
                <c:v>601509</c:v>
              </c:pt>
              <c:pt idx="5947">
                <c:v>601603</c:v>
              </c:pt>
              <c:pt idx="5948">
                <c:v>601712</c:v>
              </c:pt>
              <c:pt idx="5949">
                <c:v>601806</c:v>
              </c:pt>
              <c:pt idx="5950">
                <c:v>601900</c:v>
              </c:pt>
              <c:pt idx="5951">
                <c:v>602009</c:v>
              </c:pt>
              <c:pt idx="5952">
                <c:v>602103</c:v>
              </c:pt>
              <c:pt idx="5953">
                <c:v>602212</c:v>
              </c:pt>
              <c:pt idx="5954">
                <c:v>602306</c:v>
              </c:pt>
              <c:pt idx="5955">
                <c:v>602400</c:v>
              </c:pt>
              <c:pt idx="5956">
                <c:v>602509</c:v>
              </c:pt>
              <c:pt idx="5957">
                <c:v>602603</c:v>
              </c:pt>
              <c:pt idx="5958">
                <c:v>602712</c:v>
              </c:pt>
              <c:pt idx="5959">
                <c:v>602806</c:v>
              </c:pt>
              <c:pt idx="5960">
                <c:v>602900</c:v>
              </c:pt>
              <c:pt idx="5961">
                <c:v>603009</c:v>
              </c:pt>
              <c:pt idx="5962">
                <c:v>603103</c:v>
              </c:pt>
              <c:pt idx="5963">
                <c:v>603212</c:v>
              </c:pt>
              <c:pt idx="5964">
                <c:v>603306</c:v>
              </c:pt>
              <c:pt idx="5965">
                <c:v>603400</c:v>
              </c:pt>
              <c:pt idx="5966">
                <c:v>603509</c:v>
              </c:pt>
              <c:pt idx="5967">
                <c:v>603603</c:v>
              </c:pt>
              <c:pt idx="5968">
                <c:v>603712</c:v>
              </c:pt>
              <c:pt idx="5969">
                <c:v>603806</c:v>
              </c:pt>
              <c:pt idx="5970">
                <c:v>603900</c:v>
              </c:pt>
              <c:pt idx="5971">
                <c:v>604009</c:v>
              </c:pt>
              <c:pt idx="5972">
                <c:v>604103</c:v>
              </c:pt>
              <c:pt idx="5973">
                <c:v>604212</c:v>
              </c:pt>
              <c:pt idx="5974">
                <c:v>604306</c:v>
              </c:pt>
              <c:pt idx="5975">
                <c:v>604400</c:v>
              </c:pt>
              <c:pt idx="5976">
                <c:v>604509</c:v>
              </c:pt>
              <c:pt idx="5977">
                <c:v>604603</c:v>
              </c:pt>
              <c:pt idx="5978">
                <c:v>604712</c:v>
              </c:pt>
              <c:pt idx="5979">
                <c:v>604806</c:v>
              </c:pt>
              <c:pt idx="5980">
                <c:v>604900</c:v>
              </c:pt>
              <c:pt idx="5981">
                <c:v>605009</c:v>
              </c:pt>
              <c:pt idx="5982">
                <c:v>605103</c:v>
              </c:pt>
              <c:pt idx="5983">
                <c:v>605212</c:v>
              </c:pt>
              <c:pt idx="5984">
                <c:v>605306</c:v>
              </c:pt>
              <c:pt idx="5985">
                <c:v>605400</c:v>
              </c:pt>
              <c:pt idx="5986">
                <c:v>605509</c:v>
              </c:pt>
              <c:pt idx="5987">
                <c:v>605603</c:v>
              </c:pt>
              <c:pt idx="5988">
                <c:v>605712</c:v>
              </c:pt>
              <c:pt idx="5989">
                <c:v>605806</c:v>
              </c:pt>
              <c:pt idx="5990">
                <c:v>605900</c:v>
              </c:pt>
              <c:pt idx="5991">
                <c:v>606009</c:v>
              </c:pt>
              <c:pt idx="5992">
                <c:v>606103</c:v>
              </c:pt>
              <c:pt idx="5993">
                <c:v>606212</c:v>
              </c:pt>
              <c:pt idx="5994">
                <c:v>606306</c:v>
              </c:pt>
              <c:pt idx="5995">
                <c:v>606400</c:v>
              </c:pt>
              <c:pt idx="5996">
                <c:v>606509</c:v>
              </c:pt>
              <c:pt idx="5997">
                <c:v>606603</c:v>
              </c:pt>
              <c:pt idx="5998">
                <c:v>606712</c:v>
              </c:pt>
              <c:pt idx="5999">
                <c:v>606806</c:v>
              </c:pt>
              <c:pt idx="6000">
                <c:v>606900</c:v>
              </c:pt>
              <c:pt idx="6001">
                <c:v>607009</c:v>
              </c:pt>
              <c:pt idx="6002">
                <c:v>607103</c:v>
              </c:pt>
              <c:pt idx="6003">
                <c:v>607212</c:v>
              </c:pt>
              <c:pt idx="6004">
                <c:v>607306</c:v>
              </c:pt>
              <c:pt idx="6005">
                <c:v>607400</c:v>
              </c:pt>
              <c:pt idx="6006">
                <c:v>607509</c:v>
              </c:pt>
              <c:pt idx="6007">
                <c:v>607603</c:v>
              </c:pt>
              <c:pt idx="6008">
                <c:v>607712</c:v>
              </c:pt>
              <c:pt idx="6009">
                <c:v>607806</c:v>
              </c:pt>
              <c:pt idx="6010">
                <c:v>607900</c:v>
              </c:pt>
              <c:pt idx="6011">
                <c:v>608009</c:v>
              </c:pt>
              <c:pt idx="6012">
                <c:v>608103</c:v>
              </c:pt>
              <c:pt idx="6013">
                <c:v>608212</c:v>
              </c:pt>
              <c:pt idx="6014">
                <c:v>608306</c:v>
              </c:pt>
              <c:pt idx="6015">
                <c:v>608400</c:v>
              </c:pt>
              <c:pt idx="6016">
                <c:v>608509</c:v>
              </c:pt>
              <c:pt idx="6017">
                <c:v>608603</c:v>
              </c:pt>
              <c:pt idx="6018">
                <c:v>608712</c:v>
              </c:pt>
              <c:pt idx="6019">
                <c:v>608806</c:v>
              </c:pt>
              <c:pt idx="6020">
                <c:v>608900</c:v>
              </c:pt>
              <c:pt idx="6021">
                <c:v>609009</c:v>
              </c:pt>
              <c:pt idx="6022">
                <c:v>609103</c:v>
              </c:pt>
              <c:pt idx="6023">
                <c:v>609212</c:v>
              </c:pt>
              <c:pt idx="6024">
                <c:v>609306</c:v>
              </c:pt>
              <c:pt idx="6025">
                <c:v>609400</c:v>
              </c:pt>
              <c:pt idx="6026">
                <c:v>609509</c:v>
              </c:pt>
              <c:pt idx="6027">
                <c:v>609603</c:v>
              </c:pt>
              <c:pt idx="6028">
                <c:v>609712</c:v>
              </c:pt>
              <c:pt idx="6029">
                <c:v>609806</c:v>
              </c:pt>
              <c:pt idx="6030">
                <c:v>609900</c:v>
              </c:pt>
              <c:pt idx="6031">
                <c:v>610009</c:v>
              </c:pt>
              <c:pt idx="6032">
                <c:v>610103</c:v>
              </c:pt>
              <c:pt idx="6033">
                <c:v>610212</c:v>
              </c:pt>
              <c:pt idx="6034">
                <c:v>610306</c:v>
              </c:pt>
              <c:pt idx="6035">
                <c:v>610400</c:v>
              </c:pt>
              <c:pt idx="6036">
                <c:v>610509</c:v>
              </c:pt>
              <c:pt idx="6037">
                <c:v>610603</c:v>
              </c:pt>
              <c:pt idx="6038">
                <c:v>610712</c:v>
              </c:pt>
              <c:pt idx="6039">
                <c:v>610806</c:v>
              </c:pt>
              <c:pt idx="6040">
                <c:v>610900</c:v>
              </c:pt>
              <c:pt idx="6041">
                <c:v>611009</c:v>
              </c:pt>
              <c:pt idx="6042">
                <c:v>611103</c:v>
              </c:pt>
              <c:pt idx="6043">
                <c:v>611212</c:v>
              </c:pt>
              <c:pt idx="6044">
                <c:v>611306</c:v>
              </c:pt>
              <c:pt idx="6045">
                <c:v>611400</c:v>
              </c:pt>
              <c:pt idx="6046">
                <c:v>611509</c:v>
              </c:pt>
              <c:pt idx="6047">
                <c:v>611603</c:v>
              </c:pt>
              <c:pt idx="6048">
                <c:v>611712</c:v>
              </c:pt>
              <c:pt idx="6049">
                <c:v>611806</c:v>
              </c:pt>
              <c:pt idx="6050">
                <c:v>611900</c:v>
              </c:pt>
              <c:pt idx="6051">
                <c:v>612009</c:v>
              </c:pt>
              <c:pt idx="6052">
                <c:v>612103</c:v>
              </c:pt>
              <c:pt idx="6053">
                <c:v>612212</c:v>
              </c:pt>
              <c:pt idx="6054">
                <c:v>612306</c:v>
              </c:pt>
              <c:pt idx="6055">
                <c:v>612400</c:v>
              </c:pt>
              <c:pt idx="6056">
                <c:v>612509</c:v>
              </c:pt>
              <c:pt idx="6057">
                <c:v>612603</c:v>
              </c:pt>
              <c:pt idx="6058">
                <c:v>612712</c:v>
              </c:pt>
              <c:pt idx="6059">
                <c:v>612806</c:v>
              </c:pt>
              <c:pt idx="6060">
                <c:v>612900</c:v>
              </c:pt>
              <c:pt idx="6061">
                <c:v>613009</c:v>
              </c:pt>
              <c:pt idx="6062">
                <c:v>613103</c:v>
              </c:pt>
              <c:pt idx="6063">
                <c:v>613212</c:v>
              </c:pt>
              <c:pt idx="6064">
                <c:v>613306</c:v>
              </c:pt>
              <c:pt idx="6065">
                <c:v>613400</c:v>
              </c:pt>
              <c:pt idx="6066">
                <c:v>613509</c:v>
              </c:pt>
              <c:pt idx="6067">
                <c:v>613603</c:v>
              </c:pt>
              <c:pt idx="6068">
                <c:v>613712</c:v>
              </c:pt>
              <c:pt idx="6069">
                <c:v>613806</c:v>
              </c:pt>
              <c:pt idx="6070">
                <c:v>613900</c:v>
              </c:pt>
              <c:pt idx="6071">
                <c:v>614009</c:v>
              </c:pt>
              <c:pt idx="6072">
                <c:v>614103</c:v>
              </c:pt>
              <c:pt idx="6073">
                <c:v>614212</c:v>
              </c:pt>
              <c:pt idx="6074">
                <c:v>614306</c:v>
              </c:pt>
              <c:pt idx="6075">
                <c:v>614400</c:v>
              </c:pt>
              <c:pt idx="6076">
                <c:v>614509</c:v>
              </c:pt>
              <c:pt idx="6077">
                <c:v>614603</c:v>
              </c:pt>
              <c:pt idx="6078">
                <c:v>614712</c:v>
              </c:pt>
              <c:pt idx="6079">
                <c:v>614806</c:v>
              </c:pt>
              <c:pt idx="6080">
                <c:v>614900</c:v>
              </c:pt>
              <c:pt idx="6081">
                <c:v>615009</c:v>
              </c:pt>
              <c:pt idx="6082">
                <c:v>615103</c:v>
              </c:pt>
              <c:pt idx="6083">
                <c:v>615212</c:v>
              </c:pt>
              <c:pt idx="6084">
                <c:v>615306</c:v>
              </c:pt>
              <c:pt idx="6085">
                <c:v>615400</c:v>
              </c:pt>
              <c:pt idx="6086">
                <c:v>615509</c:v>
              </c:pt>
              <c:pt idx="6087">
                <c:v>615603</c:v>
              </c:pt>
              <c:pt idx="6088">
                <c:v>615712</c:v>
              </c:pt>
              <c:pt idx="6089">
                <c:v>615806</c:v>
              </c:pt>
              <c:pt idx="6090">
                <c:v>615900</c:v>
              </c:pt>
              <c:pt idx="6091">
                <c:v>616009</c:v>
              </c:pt>
              <c:pt idx="6092">
                <c:v>616103</c:v>
              </c:pt>
              <c:pt idx="6093">
                <c:v>616212</c:v>
              </c:pt>
              <c:pt idx="6094">
                <c:v>616306</c:v>
              </c:pt>
              <c:pt idx="6095">
                <c:v>616400</c:v>
              </c:pt>
              <c:pt idx="6096">
                <c:v>616509</c:v>
              </c:pt>
              <c:pt idx="6097">
                <c:v>616603</c:v>
              </c:pt>
              <c:pt idx="6098">
                <c:v>616712</c:v>
              </c:pt>
              <c:pt idx="6099">
                <c:v>616806</c:v>
              </c:pt>
              <c:pt idx="6100">
                <c:v>616900</c:v>
              </c:pt>
              <c:pt idx="6101">
                <c:v>617009</c:v>
              </c:pt>
              <c:pt idx="6102">
                <c:v>617103</c:v>
              </c:pt>
              <c:pt idx="6103">
                <c:v>617212</c:v>
              </c:pt>
              <c:pt idx="6104">
                <c:v>617306</c:v>
              </c:pt>
              <c:pt idx="6105">
                <c:v>617400</c:v>
              </c:pt>
              <c:pt idx="6106">
                <c:v>617509</c:v>
              </c:pt>
              <c:pt idx="6107">
                <c:v>617603</c:v>
              </c:pt>
              <c:pt idx="6108">
                <c:v>617712</c:v>
              </c:pt>
              <c:pt idx="6109">
                <c:v>617806</c:v>
              </c:pt>
              <c:pt idx="6110">
                <c:v>617900</c:v>
              </c:pt>
              <c:pt idx="6111">
                <c:v>618009</c:v>
              </c:pt>
              <c:pt idx="6112">
                <c:v>618103</c:v>
              </c:pt>
              <c:pt idx="6113">
                <c:v>618212</c:v>
              </c:pt>
              <c:pt idx="6114">
                <c:v>618306</c:v>
              </c:pt>
              <c:pt idx="6115">
                <c:v>618400</c:v>
              </c:pt>
              <c:pt idx="6116">
                <c:v>618509</c:v>
              </c:pt>
              <c:pt idx="6117">
                <c:v>618603</c:v>
              </c:pt>
              <c:pt idx="6118">
                <c:v>618712</c:v>
              </c:pt>
              <c:pt idx="6119">
                <c:v>618806</c:v>
              </c:pt>
              <c:pt idx="6120">
                <c:v>618900</c:v>
              </c:pt>
              <c:pt idx="6121">
                <c:v>619009</c:v>
              </c:pt>
              <c:pt idx="6122">
                <c:v>619103</c:v>
              </c:pt>
              <c:pt idx="6123">
                <c:v>619212</c:v>
              </c:pt>
              <c:pt idx="6124">
                <c:v>619306</c:v>
              </c:pt>
              <c:pt idx="6125">
                <c:v>619400</c:v>
              </c:pt>
              <c:pt idx="6126">
                <c:v>619509</c:v>
              </c:pt>
              <c:pt idx="6127">
                <c:v>619603</c:v>
              </c:pt>
              <c:pt idx="6128">
                <c:v>619712</c:v>
              </c:pt>
              <c:pt idx="6129">
                <c:v>619806</c:v>
              </c:pt>
              <c:pt idx="6130">
                <c:v>619900</c:v>
              </c:pt>
              <c:pt idx="6131">
                <c:v>620009</c:v>
              </c:pt>
              <c:pt idx="6132">
                <c:v>620103</c:v>
              </c:pt>
              <c:pt idx="6133">
                <c:v>620212</c:v>
              </c:pt>
              <c:pt idx="6134">
                <c:v>620306</c:v>
              </c:pt>
              <c:pt idx="6135">
                <c:v>620400</c:v>
              </c:pt>
              <c:pt idx="6136">
                <c:v>620509</c:v>
              </c:pt>
              <c:pt idx="6137">
                <c:v>620603</c:v>
              </c:pt>
              <c:pt idx="6138">
                <c:v>620712</c:v>
              </c:pt>
              <c:pt idx="6139">
                <c:v>620806</c:v>
              </c:pt>
              <c:pt idx="6140">
                <c:v>620900</c:v>
              </c:pt>
              <c:pt idx="6141">
                <c:v>621009</c:v>
              </c:pt>
              <c:pt idx="6142">
                <c:v>621103</c:v>
              </c:pt>
              <c:pt idx="6143">
                <c:v>621212</c:v>
              </c:pt>
              <c:pt idx="6144">
                <c:v>621306</c:v>
              </c:pt>
              <c:pt idx="6145">
                <c:v>621400</c:v>
              </c:pt>
              <c:pt idx="6146">
                <c:v>621509</c:v>
              </c:pt>
              <c:pt idx="6147">
                <c:v>621603</c:v>
              </c:pt>
              <c:pt idx="6148">
                <c:v>621712</c:v>
              </c:pt>
              <c:pt idx="6149">
                <c:v>621806</c:v>
              </c:pt>
              <c:pt idx="6150">
                <c:v>621900</c:v>
              </c:pt>
              <c:pt idx="6151">
                <c:v>622009</c:v>
              </c:pt>
              <c:pt idx="6152">
                <c:v>622103</c:v>
              </c:pt>
              <c:pt idx="6153">
                <c:v>622212</c:v>
              </c:pt>
              <c:pt idx="6154">
                <c:v>622306</c:v>
              </c:pt>
              <c:pt idx="6155">
                <c:v>622400</c:v>
              </c:pt>
              <c:pt idx="6156">
                <c:v>622509</c:v>
              </c:pt>
              <c:pt idx="6157">
                <c:v>622603</c:v>
              </c:pt>
              <c:pt idx="6158">
                <c:v>622712</c:v>
              </c:pt>
              <c:pt idx="6159">
                <c:v>622806</c:v>
              </c:pt>
              <c:pt idx="6160">
                <c:v>622900</c:v>
              </c:pt>
              <c:pt idx="6161">
                <c:v>623009</c:v>
              </c:pt>
              <c:pt idx="6162">
                <c:v>623103</c:v>
              </c:pt>
              <c:pt idx="6163">
                <c:v>623212</c:v>
              </c:pt>
              <c:pt idx="6164">
                <c:v>623306</c:v>
              </c:pt>
              <c:pt idx="6165">
                <c:v>623400</c:v>
              </c:pt>
              <c:pt idx="6166">
                <c:v>623509</c:v>
              </c:pt>
              <c:pt idx="6167">
                <c:v>623603</c:v>
              </c:pt>
              <c:pt idx="6168">
                <c:v>623712</c:v>
              </c:pt>
              <c:pt idx="6169">
                <c:v>623806</c:v>
              </c:pt>
              <c:pt idx="6170">
                <c:v>623900</c:v>
              </c:pt>
              <c:pt idx="6171">
                <c:v>624009</c:v>
              </c:pt>
              <c:pt idx="6172">
                <c:v>624103</c:v>
              </c:pt>
              <c:pt idx="6173">
                <c:v>624212</c:v>
              </c:pt>
              <c:pt idx="6174">
                <c:v>624306</c:v>
              </c:pt>
              <c:pt idx="6175">
                <c:v>624400</c:v>
              </c:pt>
              <c:pt idx="6176">
                <c:v>624509</c:v>
              </c:pt>
              <c:pt idx="6177">
                <c:v>624603</c:v>
              </c:pt>
              <c:pt idx="6178">
                <c:v>624712</c:v>
              </c:pt>
              <c:pt idx="6179">
                <c:v>624806</c:v>
              </c:pt>
              <c:pt idx="6180">
                <c:v>624900</c:v>
              </c:pt>
              <c:pt idx="6181">
                <c:v>625009</c:v>
              </c:pt>
              <c:pt idx="6182">
                <c:v>625103</c:v>
              </c:pt>
              <c:pt idx="6183">
                <c:v>625212</c:v>
              </c:pt>
              <c:pt idx="6184">
                <c:v>625306</c:v>
              </c:pt>
              <c:pt idx="6185">
                <c:v>625400</c:v>
              </c:pt>
              <c:pt idx="6186">
                <c:v>625509</c:v>
              </c:pt>
              <c:pt idx="6187">
                <c:v>625603</c:v>
              </c:pt>
              <c:pt idx="6188">
                <c:v>625712</c:v>
              </c:pt>
              <c:pt idx="6189">
                <c:v>625806</c:v>
              </c:pt>
              <c:pt idx="6190">
                <c:v>625900</c:v>
              </c:pt>
              <c:pt idx="6191">
                <c:v>626009</c:v>
              </c:pt>
              <c:pt idx="6192">
                <c:v>626103</c:v>
              </c:pt>
              <c:pt idx="6193">
                <c:v>626212</c:v>
              </c:pt>
              <c:pt idx="6194">
                <c:v>626306</c:v>
              </c:pt>
              <c:pt idx="6195">
                <c:v>626400</c:v>
              </c:pt>
              <c:pt idx="6196">
                <c:v>626509</c:v>
              </c:pt>
              <c:pt idx="6197">
                <c:v>626603</c:v>
              </c:pt>
              <c:pt idx="6198">
                <c:v>626712</c:v>
              </c:pt>
              <c:pt idx="6199">
                <c:v>626806</c:v>
              </c:pt>
              <c:pt idx="6200">
                <c:v>626900</c:v>
              </c:pt>
              <c:pt idx="6201">
                <c:v>627009</c:v>
              </c:pt>
              <c:pt idx="6202">
                <c:v>627103</c:v>
              </c:pt>
              <c:pt idx="6203">
                <c:v>627212</c:v>
              </c:pt>
              <c:pt idx="6204">
                <c:v>627306</c:v>
              </c:pt>
              <c:pt idx="6205">
                <c:v>627400</c:v>
              </c:pt>
              <c:pt idx="6206">
                <c:v>627509</c:v>
              </c:pt>
              <c:pt idx="6207">
                <c:v>627603</c:v>
              </c:pt>
              <c:pt idx="6208">
                <c:v>627712</c:v>
              </c:pt>
              <c:pt idx="6209">
                <c:v>627806</c:v>
              </c:pt>
              <c:pt idx="6210">
                <c:v>627900</c:v>
              </c:pt>
              <c:pt idx="6211">
                <c:v>628009</c:v>
              </c:pt>
              <c:pt idx="6212">
                <c:v>628103</c:v>
              </c:pt>
              <c:pt idx="6213">
                <c:v>628212</c:v>
              </c:pt>
              <c:pt idx="6214">
                <c:v>628306</c:v>
              </c:pt>
              <c:pt idx="6215">
                <c:v>628400</c:v>
              </c:pt>
              <c:pt idx="6216">
                <c:v>628509</c:v>
              </c:pt>
              <c:pt idx="6217">
                <c:v>628603</c:v>
              </c:pt>
              <c:pt idx="6218">
                <c:v>628712</c:v>
              </c:pt>
              <c:pt idx="6219">
                <c:v>628806</c:v>
              </c:pt>
              <c:pt idx="6220">
                <c:v>628900</c:v>
              </c:pt>
              <c:pt idx="6221">
                <c:v>629009</c:v>
              </c:pt>
              <c:pt idx="6222">
                <c:v>629103</c:v>
              </c:pt>
              <c:pt idx="6223">
                <c:v>629212</c:v>
              </c:pt>
              <c:pt idx="6224">
                <c:v>629306</c:v>
              </c:pt>
              <c:pt idx="6225">
                <c:v>629400</c:v>
              </c:pt>
              <c:pt idx="6226">
                <c:v>629509</c:v>
              </c:pt>
              <c:pt idx="6227">
                <c:v>629603</c:v>
              </c:pt>
              <c:pt idx="6228">
                <c:v>629712</c:v>
              </c:pt>
              <c:pt idx="6229">
                <c:v>629806</c:v>
              </c:pt>
              <c:pt idx="6230">
                <c:v>629900</c:v>
              </c:pt>
              <c:pt idx="6231">
                <c:v>630009</c:v>
              </c:pt>
              <c:pt idx="6232">
                <c:v>630103</c:v>
              </c:pt>
              <c:pt idx="6233">
                <c:v>630212</c:v>
              </c:pt>
              <c:pt idx="6234">
                <c:v>630306</c:v>
              </c:pt>
              <c:pt idx="6235">
                <c:v>630400</c:v>
              </c:pt>
              <c:pt idx="6236">
                <c:v>630509</c:v>
              </c:pt>
              <c:pt idx="6237">
                <c:v>630603</c:v>
              </c:pt>
              <c:pt idx="6238">
                <c:v>630712</c:v>
              </c:pt>
              <c:pt idx="6239">
                <c:v>630806</c:v>
              </c:pt>
              <c:pt idx="6240">
                <c:v>630900</c:v>
              </c:pt>
              <c:pt idx="6241">
                <c:v>631009</c:v>
              </c:pt>
              <c:pt idx="6242">
                <c:v>631103</c:v>
              </c:pt>
              <c:pt idx="6243">
                <c:v>631212</c:v>
              </c:pt>
              <c:pt idx="6244">
                <c:v>631306</c:v>
              </c:pt>
              <c:pt idx="6245">
                <c:v>631400</c:v>
              </c:pt>
              <c:pt idx="6246">
                <c:v>631509</c:v>
              </c:pt>
              <c:pt idx="6247">
                <c:v>631603</c:v>
              </c:pt>
              <c:pt idx="6248">
                <c:v>631712</c:v>
              </c:pt>
              <c:pt idx="6249">
                <c:v>631806</c:v>
              </c:pt>
              <c:pt idx="6250">
                <c:v>631900</c:v>
              </c:pt>
              <c:pt idx="6251">
                <c:v>632009</c:v>
              </c:pt>
              <c:pt idx="6252">
                <c:v>632103</c:v>
              </c:pt>
              <c:pt idx="6253">
                <c:v>632212</c:v>
              </c:pt>
              <c:pt idx="6254">
                <c:v>632306</c:v>
              </c:pt>
              <c:pt idx="6255">
                <c:v>632400</c:v>
              </c:pt>
              <c:pt idx="6256">
                <c:v>632509</c:v>
              </c:pt>
              <c:pt idx="6257">
                <c:v>632603</c:v>
              </c:pt>
              <c:pt idx="6258">
                <c:v>632712</c:v>
              </c:pt>
              <c:pt idx="6259">
                <c:v>632806</c:v>
              </c:pt>
              <c:pt idx="6260">
                <c:v>632900</c:v>
              </c:pt>
              <c:pt idx="6261">
                <c:v>633009</c:v>
              </c:pt>
              <c:pt idx="6262">
                <c:v>633103</c:v>
              </c:pt>
              <c:pt idx="6263">
                <c:v>633212</c:v>
              </c:pt>
              <c:pt idx="6264">
                <c:v>633306</c:v>
              </c:pt>
              <c:pt idx="6265">
                <c:v>633400</c:v>
              </c:pt>
              <c:pt idx="6266">
                <c:v>633509</c:v>
              </c:pt>
              <c:pt idx="6267">
                <c:v>633603</c:v>
              </c:pt>
              <c:pt idx="6268">
                <c:v>633712</c:v>
              </c:pt>
              <c:pt idx="6269">
                <c:v>633806</c:v>
              </c:pt>
              <c:pt idx="6270">
                <c:v>633900</c:v>
              </c:pt>
              <c:pt idx="6271">
                <c:v>634009</c:v>
              </c:pt>
              <c:pt idx="6272">
                <c:v>634103</c:v>
              </c:pt>
              <c:pt idx="6273">
                <c:v>634212</c:v>
              </c:pt>
              <c:pt idx="6274">
                <c:v>634306</c:v>
              </c:pt>
              <c:pt idx="6275">
                <c:v>634400</c:v>
              </c:pt>
              <c:pt idx="6276">
                <c:v>634509</c:v>
              </c:pt>
              <c:pt idx="6277">
                <c:v>634603</c:v>
              </c:pt>
              <c:pt idx="6278">
                <c:v>634712</c:v>
              </c:pt>
              <c:pt idx="6279">
                <c:v>634806</c:v>
              </c:pt>
              <c:pt idx="6280">
                <c:v>634900</c:v>
              </c:pt>
              <c:pt idx="6281">
                <c:v>635009</c:v>
              </c:pt>
              <c:pt idx="6282">
                <c:v>635103</c:v>
              </c:pt>
              <c:pt idx="6283">
                <c:v>635212</c:v>
              </c:pt>
              <c:pt idx="6284">
                <c:v>635306</c:v>
              </c:pt>
              <c:pt idx="6285">
                <c:v>635400</c:v>
              </c:pt>
              <c:pt idx="6286">
                <c:v>635509</c:v>
              </c:pt>
              <c:pt idx="6287">
                <c:v>635603</c:v>
              </c:pt>
              <c:pt idx="6288">
                <c:v>635712</c:v>
              </c:pt>
              <c:pt idx="6289">
                <c:v>635806</c:v>
              </c:pt>
              <c:pt idx="6290">
                <c:v>635900</c:v>
              </c:pt>
              <c:pt idx="6291">
                <c:v>636009</c:v>
              </c:pt>
              <c:pt idx="6292">
                <c:v>636103</c:v>
              </c:pt>
              <c:pt idx="6293">
                <c:v>636212</c:v>
              </c:pt>
              <c:pt idx="6294">
                <c:v>636306</c:v>
              </c:pt>
              <c:pt idx="6295">
                <c:v>636400</c:v>
              </c:pt>
              <c:pt idx="6296">
                <c:v>636509</c:v>
              </c:pt>
              <c:pt idx="6297">
                <c:v>636603</c:v>
              </c:pt>
              <c:pt idx="6298">
                <c:v>636712</c:v>
              </c:pt>
              <c:pt idx="6299">
                <c:v>636806</c:v>
              </c:pt>
              <c:pt idx="6300">
                <c:v>636900</c:v>
              </c:pt>
              <c:pt idx="6301">
                <c:v>637009</c:v>
              </c:pt>
              <c:pt idx="6302">
                <c:v>637103</c:v>
              </c:pt>
              <c:pt idx="6303">
                <c:v>637212</c:v>
              </c:pt>
              <c:pt idx="6304">
                <c:v>637306</c:v>
              </c:pt>
              <c:pt idx="6305">
                <c:v>637400</c:v>
              </c:pt>
              <c:pt idx="6306">
                <c:v>637509</c:v>
              </c:pt>
              <c:pt idx="6307">
                <c:v>637603</c:v>
              </c:pt>
              <c:pt idx="6308">
                <c:v>637712</c:v>
              </c:pt>
              <c:pt idx="6309">
                <c:v>637806</c:v>
              </c:pt>
              <c:pt idx="6310">
                <c:v>637900</c:v>
              </c:pt>
              <c:pt idx="6311">
                <c:v>638009</c:v>
              </c:pt>
              <c:pt idx="6312">
                <c:v>638103</c:v>
              </c:pt>
              <c:pt idx="6313">
                <c:v>638212</c:v>
              </c:pt>
              <c:pt idx="6314">
                <c:v>638306</c:v>
              </c:pt>
              <c:pt idx="6315">
                <c:v>638400</c:v>
              </c:pt>
              <c:pt idx="6316">
                <c:v>638509</c:v>
              </c:pt>
              <c:pt idx="6317">
                <c:v>638603</c:v>
              </c:pt>
              <c:pt idx="6318">
                <c:v>638712</c:v>
              </c:pt>
              <c:pt idx="6319">
                <c:v>638806</c:v>
              </c:pt>
              <c:pt idx="6320">
                <c:v>638900</c:v>
              </c:pt>
              <c:pt idx="6321">
                <c:v>639009</c:v>
              </c:pt>
              <c:pt idx="6322">
                <c:v>639103</c:v>
              </c:pt>
              <c:pt idx="6323">
                <c:v>639212</c:v>
              </c:pt>
              <c:pt idx="6324">
                <c:v>639306</c:v>
              </c:pt>
              <c:pt idx="6325">
                <c:v>639400</c:v>
              </c:pt>
              <c:pt idx="6326">
                <c:v>639509</c:v>
              </c:pt>
              <c:pt idx="6327">
                <c:v>639603</c:v>
              </c:pt>
              <c:pt idx="6328">
                <c:v>639712</c:v>
              </c:pt>
              <c:pt idx="6329">
                <c:v>639806</c:v>
              </c:pt>
              <c:pt idx="6330">
                <c:v>639900</c:v>
              </c:pt>
              <c:pt idx="6331">
                <c:v>640009</c:v>
              </c:pt>
              <c:pt idx="6332">
                <c:v>640103</c:v>
              </c:pt>
              <c:pt idx="6333">
                <c:v>640212</c:v>
              </c:pt>
              <c:pt idx="6334">
                <c:v>640306</c:v>
              </c:pt>
              <c:pt idx="6335">
                <c:v>640400</c:v>
              </c:pt>
              <c:pt idx="6336">
                <c:v>640509</c:v>
              </c:pt>
              <c:pt idx="6337">
                <c:v>640603</c:v>
              </c:pt>
              <c:pt idx="6338">
                <c:v>640712</c:v>
              </c:pt>
              <c:pt idx="6339">
                <c:v>640806</c:v>
              </c:pt>
              <c:pt idx="6340">
                <c:v>640900</c:v>
              </c:pt>
              <c:pt idx="6341">
                <c:v>641009</c:v>
              </c:pt>
              <c:pt idx="6342">
                <c:v>641103</c:v>
              </c:pt>
              <c:pt idx="6343">
                <c:v>641212</c:v>
              </c:pt>
              <c:pt idx="6344">
                <c:v>641306</c:v>
              </c:pt>
              <c:pt idx="6345">
                <c:v>641400</c:v>
              </c:pt>
              <c:pt idx="6346">
                <c:v>641509</c:v>
              </c:pt>
              <c:pt idx="6347">
                <c:v>641603</c:v>
              </c:pt>
              <c:pt idx="6348">
                <c:v>641712</c:v>
              </c:pt>
              <c:pt idx="6349">
                <c:v>641806</c:v>
              </c:pt>
              <c:pt idx="6350">
                <c:v>641900</c:v>
              </c:pt>
              <c:pt idx="6351">
                <c:v>642009</c:v>
              </c:pt>
              <c:pt idx="6352">
                <c:v>642103</c:v>
              </c:pt>
              <c:pt idx="6353">
                <c:v>642212</c:v>
              </c:pt>
              <c:pt idx="6354">
                <c:v>642306</c:v>
              </c:pt>
              <c:pt idx="6355">
                <c:v>642400</c:v>
              </c:pt>
              <c:pt idx="6356">
                <c:v>642509</c:v>
              </c:pt>
              <c:pt idx="6357">
                <c:v>642603</c:v>
              </c:pt>
              <c:pt idx="6358">
                <c:v>642712</c:v>
              </c:pt>
              <c:pt idx="6359">
                <c:v>642806</c:v>
              </c:pt>
              <c:pt idx="6360">
                <c:v>642900</c:v>
              </c:pt>
              <c:pt idx="6361">
                <c:v>643009</c:v>
              </c:pt>
              <c:pt idx="6362">
                <c:v>643103</c:v>
              </c:pt>
              <c:pt idx="6363">
                <c:v>643212</c:v>
              </c:pt>
              <c:pt idx="6364">
                <c:v>643306</c:v>
              </c:pt>
              <c:pt idx="6365">
                <c:v>643400</c:v>
              </c:pt>
              <c:pt idx="6366">
                <c:v>643509</c:v>
              </c:pt>
              <c:pt idx="6367">
                <c:v>643603</c:v>
              </c:pt>
              <c:pt idx="6368">
                <c:v>643712</c:v>
              </c:pt>
              <c:pt idx="6369">
                <c:v>643806</c:v>
              </c:pt>
              <c:pt idx="6370">
                <c:v>643900</c:v>
              </c:pt>
              <c:pt idx="6371">
                <c:v>644009</c:v>
              </c:pt>
              <c:pt idx="6372">
                <c:v>644103</c:v>
              </c:pt>
              <c:pt idx="6373">
                <c:v>644212</c:v>
              </c:pt>
              <c:pt idx="6374">
                <c:v>644306</c:v>
              </c:pt>
              <c:pt idx="6375">
                <c:v>644400</c:v>
              </c:pt>
              <c:pt idx="6376">
                <c:v>644509</c:v>
              </c:pt>
              <c:pt idx="6377">
                <c:v>644603</c:v>
              </c:pt>
              <c:pt idx="6378">
                <c:v>644712</c:v>
              </c:pt>
              <c:pt idx="6379">
                <c:v>644806</c:v>
              </c:pt>
              <c:pt idx="6380">
                <c:v>644900</c:v>
              </c:pt>
              <c:pt idx="6381">
                <c:v>645009</c:v>
              </c:pt>
              <c:pt idx="6382">
                <c:v>645103</c:v>
              </c:pt>
              <c:pt idx="6383">
                <c:v>645212</c:v>
              </c:pt>
              <c:pt idx="6384">
                <c:v>645306</c:v>
              </c:pt>
              <c:pt idx="6385">
                <c:v>645400</c:v>
              </c:pt>
              <c:pt idx="6386">
                <c:v>645509</c:v>
              </c:pt>
              <c:pt idx="6387">
                <c:v>645603</c:v>
              </c:pt>
              <c:pt idx="6388">
                <c:v>645712</c:v>
              </c:pt>
              <c:pt idx="6389">
                <c:v>645806</c:v>
              </c:pt>
              <c:pt idx="6390">
                <c:v>645900</c:v>
              </c:pt>
              <c:pt idx="6391">
                <c:v>646009</c:v>
              </c:pt>
              <c:pt idx="6392">
                <c:v>646103</c:v>
              </c:pt>
              <c:pt idx="6393">
                <c:v>646212</c:v>
              </c:pt>
              <c:pt idx="6394">
                <c:v>646306</c:v>
              </c:pt>
              <c:pt idx="6395">
                <c:v>646400</c:v>
              </c:pt>
              <c:pt idx="6396">
                <c:v>646509</c:v>
              </c:pt>
              <c:pt idx="6397">
                <c:v>646603</c:v>
              </c:pt>
              <c:pt idx="6398">
                <c:v>646712</c:v>
              </c:pt>
              <c:pt idx="6399">
                <c:v>646806</c:v>
              </c:pt>
              <c:pt idx="6400">
                <c:v>646900</c:v>
              </c:pt>
              <c:pt idx="6401">
                <c:v>647009</c:v>
              </c:pt>
              <c:pt idx="6402">
                <c:v>647103</c:v>
              </c:pt>
              <c:pt idx="6403">
                <c:v>647212</c:v>
              </c:pt>
              <c:pt idx="6404">
                <c:v>647306</c:v>
              </c:pt>
              <c:pt idx="6405">
                <c:v>647400</c:v>
              </c:pt>
              <c:pt idx="6406">
                <c:v>647509</c:v>
              </c:pt>
              <c:pt idx="6407">
                <c:v>647603</c:v>
              </c:pt>
              <c:pt idx="6408">
                <c:v>647712</c:v>
              </c:pt>
              <c:pt idx="6409">
                <c:v>647806</c:v>
              </c:pt>
              <c:pt idx="6410">
                <c:v>647900</c:v>
              </c:pt>
              <c:pt idx="6411">
                <c:v>648009</c:v>
              </c:pt>
              <c:pt idx="6412">
                <c:v>648103</c:v>
              </c:pt>
              <c:pt idx="6413">
                <c:v>648212</c:v>
              </c:pt>
              <c:pt idx="6414">
                <c:v>648306</c:v>
              </c:pt>
              <c:pt idx="6415">
                <c:v>648400</c:v>
              </c:pt>
              <c:pt idx="6416">
                <c:v>648509</c:v>
              </c:pt>
              <c:pt idx="6417">
                <c:v>648603</c:v>
              </c:pt>
              <c:pt idx="6418">
                <c:v>648712</c:v>
              </c:pt>
              <c:pt idx="6419">
                <c:v>648806</c:v>
              </c:pt>
              <c:pt idx="6420">
                <c:v>648900</c:v>
              </c:pt>
              <c:pt idx="6421">
                <c:v>649009</c:v>
              </c:pt>
              <c:pt idx="6422">
                <c:v>649103</c:v>
              </c:pt>
              <c:pt idx="6423">
                <c:v>649212</c:v>
              </c:pt>
              <c:pt idx="6424">
                <c:v>649306</c:v>
              </c:pt>
              <c:pt idx="6425">
                <c:v>649400</c:v>
              </c:pt>
              <c:pt idx="6426">
                <c:v>649509</c:v>
              </c:pt>
              <c:pt idx="6427">
                <c:v>649603</c:v>
              </c:pt>
              <c:pt idx="6428">
                <c:v>649712</c:v>
              </c:pt>
              <c:pt idx="6429">
                <c:v>649806</c:v>
              </c:pt>
              <c:pt idx="6430">
                <c:v>649900</c:v>
              </c:pt>
              <c:pt idx="6431">
                <c:v>650009</c:v>
              </c:pt>
              <c:pt idx="6432">
                <c:v>650103</c:v>
              </c:pt>
              <c:pt idx="6433">
                <c:v>650212</c:v>
              </c:pt>
              <c:pt idx="6434">
                <c:v>650306</c:v>
              </c:pt>
              <c:pt idx="6435">
                <c:v>650400</c:v>
              </c:pt>
              <c:pt idx="6436">
                <c:v>650509</c:v>
              </c:pt>
              <c:pt idx="6437">
                <c:v>650603</c:v>
              </c:pt>
              <c:pt idx="6438">
                <c:v>650712</c:v>
              </c:pt>
              <c:pt idx="6439">
                <c:v>650806</c:v>
              </c:pt>
              <c:pt idx="6440">
                <c:v>650900</c:v>
              </c:pt>
              <c:pt idx="6441">
                <c:v>651009</c:v>
              </c:pt>
              <c:pt idx="6442">
                <c:v>651103</c:v>
              </c:pt>
              <c:pt idx="6443">
                <c:v>651212</c:v>
              </c:pt>
              <c:pt idx="6444">
                <c:v>651306</c:v>
              </c:pt>
              <c:pt idx="6445">
                <c:v>651400</c:v>
              </c:pt>
              <c:pt idx="6446">
                <c:v>651509</c:v>
              </c:pt>
              <c:pt idx="6447">
                <c:v>651603</c:v>
              </c:pt>
              <c:pt idx="6448">
                <c:v>651712</c:v>
              </c:pt>
              <c:pt idx="6449">
                <c:v>651806</c:v>
              </c:pt>
              <c:pt idx="6450">
                <c:v>651900</c:v>
              </c:pt>
              <c:pt idx="6451">
                <c:v>652009</c:v>
              </c:pt>
              <c:pt idx="6452">
                <c:v>652103</c:v>
              </c:pt>
              <c:pt idx="6453">
                <c:v>652212</c:v>
              </c:pt>
              <c:pt idx="6454">
                <c:v>652306</c:v>
              </c:pt>
              <c:pt idx="6455">
                <c:v>652400</c:v>
              </c:pt>
              <c:pt idx="6456">
                <c:v>652509</c:v>
              </c:pt>
              <c:pt idx="6457">
                <c:v>652603</c:v>
              </c:pt>
              <c:pt idx="6458">
                <c:v>652712</c:v>
              </c:pt>
              <c:pt idx="6459">
                <c:v>652806</c:v>
              </c:pt>
              <c:pt idx="6460">
                <c:v>652900</c:v>
              </c:pt>
              <c:pt idx="6461">
                <c:v>653009</c:v>
              </c:pt>
              <c:pt idx="6462">
                <c:v>653103</c:v>
              </c:pt>
              <c:pt idx="6463">
                <c:v>653212</c:v>
              </c:pt>
              <c:pt idx="6464">
                <c:v>653306</c:v>
              </c:pt>
              <c:pt idx="6465">
                <c:v>653400</c:v>
              </c:pt>
              <c:pt idx="6466">
                <c:v>653509</c:v>
              </c:pt>
              <c:pt idx="6467">
                <c:v>653603</c:v>
              </c:pt>
              <c:pt idx="6468">
                <c:v>653712</c:v>
              </c:pt>
              <c:pt idx="6469">
                <c:v>653806</c:v>
              </c:pt>
              <c:pt idx="6470">
                <c:v>653900</c:v>
              </c:pt>
              <c:pt idx="6471">
                <c:v>654009</c:v>
              </c:pt>
              <c:pt idx="6472">
                <c:v>654103</c:v>
              </c:pt>
              <c:pt idx="6473">
                <c:v>654212</c:v>
              </c:pt>
              <c:pt idx="6474">
                <c:v>654306</c:v>
              </c:pt>
              <c:pt idx="6475">
                <c:v>654400</c:v>
              </c:pt>
              <c:pt idx="6476">
                <c:v>654509</c:v>
              </c:pt>
              <c:pt idx="6477">
                <c:v>654603</c:v>
              </c:pt>
              <c:pt idx="6478">
                <c:v>654712</c:v>
              </c:pt>
              <c:pt idx="6479">
                <c:v>654806</c:v>
              </c:pt>
              <c:pt idx="6480">
                <c:v>654900</c:v>
              </c:pt>
              <c:pt idx="6481">
                <c:v>655009</c:v>
              </c:pt>
              <c:pt idx="6482">
                <c:v>655103</c:v>
              </c:pt>
              <c:pt idx="6483">
                <c:v>655212</c:v>
              </c:pt>
              <c:pt idx="6484">
                <c:v>655306</c:v>
              </c:pt>
              <c:pt idx="6485">
                <c:v>655400</c:v>
              </c:pt>
              <c:pt idx="6486">
                <c:v>655509</c:v>
              </c:pt>
              <c:pt idx="6487">
                <c:v>655603</c:v>
              </c:pt>
              <c:pt idx="6488">
                <c:v>655712</c:v>
              </c:pt>
              <c:pt idx="6489">
                <c:v>655806</c:v>
              </c:pt>
              <c:pt idx="6490">
                <c:v>655900</c:v>
              </c:pt>
              <c:pt idx="6491">
                <c:v>656009</c:v>
              </c:pt>
              <c:pt idx="6492">
                <c:v>656103</c:v>
              </c:pt>
              <c:pt idx="6493">
                <c:v>656212</c:v>
              </c:pt>
              <c:pt idx="6494">
                <c:v>656306</c:v>
              </c:pt>
              <c:pt idx="6495">
                <c:v>656400</c:v>
              </c:pt>
              <c:pt idx="6496">
                <c:v>656509</c:v>
              </c:pt>
              <c:pt idx="6497">
                <c:v>656603</c:v>
              </c:pt>
              <c:pt idx="6498">
                <c:v>656712</c:v>
              </c:pt>
              <c:pt idx="6499">
                <c:v>656806</c:v>
              </c:pt>
              <c:pt idx="6500">
                <c:v>656900</c:v>
              </c:pt>
              <c:pt idx="6501">
                <c:v>657009</c:v>
              </c:pt>
              <c:pt idx="6502">
                <c:v>657103</c:v>
              </c:pt>
              <c:pt idx="6503">
                <c:v>657212</c:v>
              </c:pt>
              <c:pt idx="6504">
                <c:v>657306</c:v>
              </c:pt>
              <c:pt idx="6505">
                <c:v>657400</c:v>
              </c:pt>
              <c:pt idx="6506">
                <c:v>657509</c:v>
              </c:pt>
              <c:pt idx="6507">
                <c:v>657603</c:v>
              </c:pt>
              <c:pt idx="6508">
                <c:v>657712</c:v>
              </c:pt>
              <c:pt idx="6509">
                <c:v>657806</c:v>
              </c:pt>
              <c:pt idx="6510">
                <c:v>657900</c:v>
              </c:pt>
              <c:pt idx="6511">
                <c:v>658009</c:v>
              </c:pt>
              <c:pt idx="6512">
                <c:v>658103</c:v>
              </c:pt>
              <c:pt idx="6513">
                <c:v>658212</c:v>
              </c:pt>
              <c:pt idx="6514">
                <c:v>658306</c:v>
              </c:pt>
              <c:pt idx="6515">
                <c:v>658400</c:v>
              </c:pt>
              <c:pt idx="6516">
                <c:v>658509</c:v>
              </c:pt>
              <c:pt idx="6517">
                <c:v>658603</c:v>
              </c:pt>
              <c:pt idx="6518">
                <c:v>658712</c:v>
              </c:pt>
              <c:pt idx="6519">
                <c:v>658806</c:v>
              </c:pt>
              <c:pt idx="6520">
                <c:v>658900</c:v>
              </c:pt>
              <c:pt idx="6521">
                <c:v>659009</c:v>
              </c:pt>
              <c:pt idx="6522">
                <c:v>659103</c:v>
              </c:pt>
              <c:pt idx="6523">
                <c:v>659212</c:v>
              </c:pt>
              <c:pt idx="6524">
                <c:v>659306</c:v>
              </c:pt>
              <c:pt idx="6525">
                <c:v>659400</c:v>
              </c:pt>
              <c:pt idx="6526">
                <c:v>659509</c:v>
              </c:pt>
              <c:pt idx="6527">
                <c:v>659603</c:v>
              </c:pt>
              <c:pt idx="6528">
                <c:v>659712</c:v>
              </c:pt>
              <c:pt idx="6529">
                <c:v>659806</c:v>
              </c:pt>
              <c:pt idx="6530">
                <c:v>659900</c:v>
              </c:pt>
              <c:pt idx="6531">
                <c:v>660009</c:v>
              </c:pt>
              <c:pt idx="6532">
                <c:v>660103</c:v>
              </c:pt>
              <c:pt idx="6533">
                <c:v>660212</c:v>
              </c:pt>
              <c:pt idx="6534">
                <c:v>660306</c:v>
              </c:pt>
              <c:pt idx="6535">
                <c:v>660400</c:v>
              </c:pt>
              <c:pt idx="6536">
                <c:v>660509</c:v>
              </c:pt>
              <c:pt idx="6537">
                <c:v>660603</c:v>
              </c:pt>
              <c:pt idx="6538">
                <c:v>660712</c:v>
              </c:pt>
              <c:pt idx="6539">
                <c:v>660806</c:v>
              </c:pt>
              <c:pt idx="6540">
                <c:v>660900</c:v>
              </c:pt>
              <c:pt idx="6541">
                <c:v>661009</c:v>
              </c:pt>
              <c:pt idx="6542">
                <c:v>661103</c:v>
              </c:pt>
              <c:pt idx="6543">
                <c:v>661212</c:v>
              </c:pt>
              <c:pt idx="6544">
                <c:v>661306</c:v>
              </c:pt>
              <c:pt idx="6545">
                <c:v>661400</c:v>
              </c:pt>
              <c:pt idx="6546">
                <c:v>661509</c:v>
              </c:pt>
              <c:pt idx="6547">
                <c:v>661603</c:v>
              </c:pt>
              <c:pt idx="6548">
                <c:v>661712</c:v>
              </c:pt>
              <c:pt idx="6549">
                <c:v>661806</c:v>
              </c:pt>
              <c:pt idx="6550">
                <c:v>661900</c:v>
              </c:pt>
              <c:pt idx="6551">
                <c:v>662009</c:v>
              </c:pt>
              <c:pt idx="6552">
                <c:v>662103</c:v>
              </c:pt>
              <c:pt idx="6553">
                <c:v>662212</c:v>
              </c:pt>
              <c:pt idx="6554">
                <c:v>662306</c:v>
              </c:pt>
              <c:pt idx="6555">
                <c:v>662400</c:v>
              </c:pt>
              <c:pt idx="6556">
                <c:v>662509</c:v>
              </c:pt>
              <c:pt idx="6557">
                <c:v>662603</c:v>
              </c:pt>
              <c:pt idx="6558">
                <c:v>662712</c:v>
              </c:pt>
              <c:pt idx="6559">
                <c:v>662806</c:v>
              </c:pt>
              <c:pt idx="6560">
                <c:v>662900</c:v>
              </c:pt>
              <c:pt idx="6561">
                <c:v>663009</c:v>
              </c:pt>
              <c:pt idx="6562">
                <c:v>663103</c:v>
              </c:pt>
              <c:pt idx="6563">
                <c:v>663212</c:v>
              </c:pt>
              <c:pt idx="6564">
                <c:v>663306</c:v>
              </c:pt>
              <c:pt idx="6565">
                <c:v>663400</c:v>
              </c:pt>
              <c:pt idx="6566">
                <c:v>663509</c:v>
              </c:pt>
              <c:pt idx="6567">
                <c:v>663603</c:v>
              </c:pt>
              <c:pt idx="6568">
                <c:v>663712</c:v>
              </c:pt>
              <c:pt idx="6569">
                <c:v>663806</c:v>
              </c:pt>
              <c:pt idx="6570">
                <c:v>663900</c:v>
              </c:pt>
              <c:pt idx="6571">
                <c:v>664009</c:v>
              </c:pt>
              <c:pt idx="6572">
                <c:v>664103</c:v>
              </c:pt>
              <c:pt idx="6573">
                <c:v>664212</c:v>
              </c:pt>
              <c:pt idx="6574">
                <c:v>664306</c:v>
              </c:pt>
              <c:pt idx="6575">
                <c:v>664400</c:v>
              </c:pt>
              <c:pt idx="6576">
                <c:v>664509</c:v>
              </c:pt>
              <c:pt idx="6577">
                <c:v>664603</c:v>
              </c:pt>
              <c:pt idx="6578">
                <c:v>664712</c:v>
              </c:pt>
              <c:pt idx="6579">
                <c:v>664806</c:v>
              </c:pt>
              <c:pt idx="6580">
                <c:v>664900</c:v>
              </c:pt>
              <c:pt idx="6581">
                <c:v>665009</c:v>
              </c:pt>
              <c:pt idx="6582">
                <c:v>665103</c:v>
              </c:pt>
              <c:pt idx="6583">
                <c:v>665212</c:v>
              </c:pt>
              <c:pt idx="6584">
                <c:v>665306</c:v>
              </c:pt>
              <c:pt idx="6585">
                <c:v>665400</c:v>
              </c:pt>
              <c:pt idx="6586">
                <c:v>665509</c:v>
              </c:pt>
              <c:pt idx="6587">
                <c:v>665603</c:v>
              </c:pt>
              <c:pt idx="6588">
                <c:v>665712</c:v>
              </c:pt>
              <c:pt idx="6589">
                <c:v>665806</c:v>
              </c:pt>
              <c:pt idx="6590">
                <c:v>665900</c:v>
              </c:pt>
              <c:pt idx="6591">
                <c:v>666009</c:v>
              </c:pt>
              <c:pt idx="6592">
                <c:v>666103</c:v>
              </c:pt>
              <c:pt idx="6593">
                <c:v>666212</c:v>
              </c:pt>
              <c:pt idx="6594">
                <c:v>666306</c:v>
              </c:pt>
              <c:pt idx="6595">
                <c:v>666400</c:v>
              </c:pt>
              <c:pt idx="6596">
                <c:v>666509</c:v>
              </c:pt>
              <c:pt idx="6597">
                <c:v>666603</c:v>
              </c:pt>
              <c:pt idx="6598">
                <c:v>666712</c:v>
              </c:pt>
              <c:pt idx="6599">
                <c:v>666806</c:v>
              </c:pt>
              <c:pt idx="6600">
                <c:v>666900</c:v>
              </c:pt>
              <c:pt idx="6601">
                <c:v>667009</c:v>
              </c:pt>
              <c:pt idx="6602">
                <c:v>667103</c:v>
              </c:pt>
              <c:pt idx="6603">
                <c:v>667212</c:v>
              </c:pt>
              <c:pt idx="6604">
                <c:v>667306</c:v>
              </c:pt>
              <c:pt idx="6605">
                <c:v>667400</c:v>
              </c:pt>
              <c:pt idx="6606">
                <c:v>667509</c:v>
              </c:pt>
              <c:pt idx="6607">
                <c:v>667603</c:v>
              </c:pt>
              <c:pt idx="6608">
                <c:v>667712</c:v>
              </c:pt>
              <c:pt idx="6609">
                <c:v>667806</c:v>
              </c:pt>
              <c:pt idx="6610">
                <c:v>667900</c:v>
              </c:pt>
              <c:pt idx="6611">
                <c:v>668009</c:v>
              </c:pt>
              <c:pt idx="6612">
                <c:v>668103</c:v>
              </c:pt>
              <c:pt idx="6613">
                <c:v>668212</c:v>
              </c:pt>
              <c:pt idx="6614">
                <c:v>668306</c:v>
              </c:pt>
              <c:pt idx="6615">
                <c:v>668400</c:v>
              </c:pt>
              <c:pt idx="6616">
                <c:v>668509</c:v>
              </c:pt>
              <c:pt idx="6617">
                <c:v>668603</c:v>
              </c:pt>
              <c:pt idx="6618">
                <c:v>668712</c:v>
              </c:pt>
              <c:pt idx="6619">
                <c:v>668806</c:v>
              </c:pt>
              <c:pt idx="6620">
                <c:v>668900</c:v>
              </c:pt>
              <c:pt idx="6621">
                <c:v>669009</c:v>
              </c:pt>
              <c:pt idx="6622">
                <c:v>669103</c:v>
              </c:pt>
              <c:pt idx="6623">
                <c:v>669212</c:v>
              </c:pt>
              <c:pt idx="6624">
                <c:v>669306</c:v>
              </c:pt>
              <c:pt idx="6625">
                <c:v>669400</c:v>
              </c:pt>
              <c:pt idx="6626">
                <c:v>669509</c:v>
              </c:pt>
              <c:pt idx="6627">
                <c:v>669603</c:v>
              </c:pt>
              <c:pt idx="6628">
                <c:v>669712</c:v>
              </c:pt>
              <c:pt idx="6629">
                <c:v>669806</c:v>
              </c:pt>
              <c:pt idx="6630">
                <c:v>669900</c:v>
              </c:pt>
              <c:pt idx="6631">
                <c:v>670009</c:v>
              </c:pt>
              <c:pt idx="6632">
                <c:v>670103</c:v>
              </c:pt>
              <c:pt idx="6633">
                <c:v>670212</c:v>
              </c:pt>
              <c:pt idx="6634">
                <c:v>670306</c:v>
              </c:pt>
              <c:pt idx="6635">
                <c:v>670400</c:v>
              </c:pt>
              <c:pt idx="6636">
                <c:v>670509</c:v>
              </c:pt>
              <c:pt idx="6637">
                <c:v>670603</c:v>
              </c:pt>
              <c:pt idx="6638">
                <c:v>670712</c:v>
              </c:pt>
              <c:pt idx="6639">
                <c:v>670806</c:v>
              </c:pt>
              <c:pt idx="6640">
                <c:v>670900</c:v>
              </c:pt>
              <c:pt idx="6641">
                <c:v>671009</c:v>
              </c:pt>
              <c:pt idx="6642">
                <c:v>671103</c:v>
              </c:pt>
              <c:pt idx="6643">
                <c:v>671212</c:v>
              </c:pt>
              <c:pt idx="6644">
                <c:v>671306</c:v>
              </c:pt>
              <c:pt idx="6645">
                <c:v>671400</c:v>
              </c:pt>
              <c:pt idx="6646">
                <c:v>671509</c:v>
              </c:pt>
              <c:pt idx="6647">
                <c:v>671603</c:v>
              </c:pt>
              <c:pt idx="6648">
                <c:v>671712</c:v>
              </c:pt>
              <c:pt idx="6649">
                <c:v>671806</c:v>
              </c:pt>
              <c:pt idx="6650">
                <c:v>671900</c:v>
              </c:pt>
              <c:pt idx="6651">
                <c:v>672009</c:v>
              </c:pt>
              <c:pt idx="6652">
                <c:v>672103</c:v>
              </c:pt>
              <c:pt idx="6653">
                <c:v>672212</c:v>
              </c:pt>
              <c:pt idx="6654">
                <c:v>672306</c:v>
              </c:pt>
              <c:pt idx="6655">
                <c:v>672400</c:v>
              </c:pt>
              <c:pt idx="6656">
                <c:v>672509</c:v>
              </c:pt>
              <c:pt idx="6657">
                <c:v>672603</c:v>
              </c:pt>
              <c:pt idx="6658">
                <c:v>672712</c:v>
              </c:pt>
              <c:pt idx="6659">
                <c:v>672806</c:v>
              </c:pt>
              <c:pt idx="6660">
                <c:v>672900</c:v>
              </c:pt>
              <c:pt idx="6661">
                <c:v>673009</c:v>
              </c:pt>
              <c:pt idx="6662">
                <c:v>673103</c:v>
              </c:pt>
              <c:pt idx="6663">
                <c:v>673212</c:v>
              </c:pt>
              <c:pt idx="6664">
                <c:v>673306</c:v>
              </c:pt>
              <c:pt idx="6665">
                <c:v>673400</c:v>
              </c:pt>
              <c:pt idx="6666">
                <c:v>673509</c:v>
              </c:pt>
              <c:pt idx="6667">
                <c:v>673603</c:v>
              </c:pt>
              <c:pt idx="6668">
                <c:v>673712</c:v>
              </c:pt>
              <c:pt idx="6669">
                <c:v>673806</c:v>
              </c:pt>
              <c:pt idx="6670">
                <c:v>673900</c:v>
              </c:pt>
              <c:pt idx="6671">
                <c:v>674009</c:v>
              </c:pt>
              <c:pt idx="6672">
                <c:v>674103</c:v>
              </c:pt>
              <c:pt idx="6673">
                <c:v>674212</c:v>
              </c:pt>
              <c:pt idx="6674">
                <c:v>674306</c:v>
              </c:pt>
              <c:pt idx="6675">
                <c:v>674400</c:v>
              </c:pt>
              <c:pt idx="6676">
                <c:v>674509</c:v>
              </c:pt>
              <c:pt idx="6677">
                <c:v>674603</c:v>
              </c:pt>
              <c:pt idx="6678">
                <c:v>674712</c:v>
              </c:pt>
              <c:pt idx="6679">
                <c:v>674806</c:v>
              </c:pt>
              <c:pt idx="6680">
                <c:v>674900</c:v>
              </c:pt>
              <c:pt idx="6681">
                <c:v>675009</c:v>
              </c:pt>
              <c:pt idx="6682">
                <c:v>675103</c:v>
              </c:pt>
              <c:pt idx="6683">
                <c:v>675212</c:v>
              </c:pt>
              <c:pt idx="6684">
                <c:v>675306</c:v>
              </c:pt>
              <c:pt idx="6685">
                <c:v>675400</c:v>
              </c:pt>
              <c:pt idx="6686">
                <c:v>675509</c:v>
              </c:pt>
              <c:pt idx="6687">
                <c:v>675603</c:v>
              </c:pt>
              <c:pt idx="6688">
                <c:v>675712</c:v>
              </c:pt>
              <c:pt idx="6689">
                <c:v>675806</c:v>
              </c:pt>
              <c:pt idx="6690">
                <c:v>675900</c:v>
              </c:pt>
              <c:pt idx="6691">
                <c:v>676009</c:v>
              </c:pt>
              <c:pt idx="6692">
                <c:v>676103</c:v>
              </c:pt>
              <c:pt idx="6693">
                <c:v>676212</c:v>
              </c:pt>
              <c:pt idx="6694">
                <c:v>676306</c:v>
              </c:pt>
              <c:pt idx="6695">
                <c:v>676400</c:v>
              </c:pt>
              <c:pt idx="6696">
                <c:v>676509</c:v>
              </c:pt>
              <c:pt idx="6697">
                <c:v>676603</c:v>
              </c:pt>
              <c:pt idx="6698">
                <c:v>676712</c:v>
              </c:pt>
              <c:pt idx="6699">
                <c:v>676806</c:v>
              </c:pt>
              <c:pt idx="6700">
                <c:v>676900</c:v>
              </c:pt>
              <c:pt idx="6701">
                <c:v>677009</c:v>
              </c:pt>
              <c:pt idx="6702">
                <c:v>677103</c:v>
              </c:pt>
              <c:pt idx="6703">
                <c:v>677212</c:v>
              </c:pt>
              <c:pt idx="6704">
                <c:v>677306</c:v>
              </c:pt>
              <c:pt idx="6705">
                <c:v>677400</c:v>
              </c:pt>
              <c:pt idx="6706">
                <c:v>677509</c:v>
              </c:pt>
              <c:pt idx="6707">
                <c:v>677603</c:v>
              </c:pt>
              <c:pt idx="6708">
                <c:v>677712</c:v>
              </c:pt>
              <c:pt idx="6709">
                <c:v>677806</c:v>
              </c:pt>
              <c:pt idx="6710">
                <c:v>677900</c:v>
              </c:pt>
              <c:pt idx="6711">
                <c:v>678009</c:v>
              </c:pt>
              <c:pt idx="6712">
                <c:v>678103</c:v>
              </c:pt>
              <c:pt idx="6713">
                <c:v>678212</c:v>
              </c:pt>
              <c:pt idx="6714">
                <c:v>678306</c:v>
              </c:pt>
              <c:pt idx="6715">
                <c:v>678400</c:v>
              </c:pt>
              <c:pt idx="6716">
                <c:v>678509</c:v>
              </c:pt>
              <c:pt idx="6717">
                <c:v>678603</c:v>
              </c:pt>
              <c:pt idx="6718">
                <c:v>678712</c:v>
              </c:pt>
              <c:pt idx="6719">
                <c:v>678806</c:v>
              </c:pt>
              <c:pt idx="6720">
                <c:v>678900</c:v>
              </c:pt>
              <c:pt idx="6721">
                <c:v>679009</c:v>
              </c:pt>
              <c:pt idx="6722">
                <c:v>679103</c:v>
              </c:pt>
              <c:pt idx="6723">
                <c:v>679212</c:v>
              </c:pt>
              <c:pt idx="6724">
                <c:v>679306</c:v>
              </c:pt>
              <c:pt idx="6725">
                <c:v>679400</c:v>
              </c:pt>
              <c:pt idx="6726">
                <c:v>679509</c:v>
              </c:pt>
              <c:pt idx="6727">
                <c:v>679603</c:v>
              </c:pt>
              <c:pt idx="6728">
                <c:v>679712</c:v>
              </c:pt>
              <c:pt idx="6729">
                <c:v>679806</c:v>
              </c:pt>
              <c:pt idx="6730">
                <c:v>679900</c:v>
              </c:pt>
              <c:pt idx="6731">
                <c:v>680009</c:v>
              </c:pt>
              <c:pt idx="6732">
                <c:v>680103</c:v>
              </c:pt>
              <c:pt idx="6733">
                <c:v>680212</c:v>
              </c:pt>
              <c:pt idx="6734">
                <c:v>680306</c:v>
              </c:pt>
              <c:pt idx="6735">
                <c:v>680400</c:v>
              </c:pt>
              <c:pt idx="6736">
                <c:v>680509</c:v>
              </c:pt>
              <c:pt idx="6737">
                <c:v>680603</c:v>
              </c:pt>
              <c:pt idx="6738">
                <c:v>680712</c:v>
              </c:pt>
              <c:pt idx="6739">
                <c:v>680806</c:v>
              </c:pt>
              <c:pt idx="6740">
                <c:v>680900</c:v>
              </c:pt>
              <c:pt idx="6741">
                <c:v>681009</c:v>
              </c:pt>
              <c:pt idx="6742">
                <c:v>681103</c:v>
              </c:pt>
              <c:pt idx="6743">
                <c:v>681212</c:v>
              </c:pt>
              <c:pt idx="6744">
                <c:v>681306</c:v>
              </c:pt>
              <c:pt idx="6745">
                <c:v>681400</c:v>
              </c:pt>
              <c:pt idx="6746">
                <c:v>681509</c:v>
              </c:pt>
              <c:pt idx="6747">
                <c:v>681603</c:v>
              </c:pt>
              <c:pt idx="6748">
                <c:v>681712</c:v>
              </c:pt>
              <c:pt idx="6749">
                <c:v>681806</c:v>
              </c:pt>
              <c:pt idx="6750">
                <c:v>681900</c:v>
              </c:pt>
              <c:pt idx="6751">
                <c:v>682009</c:v>
              </c:pt>
              <c:pt idx="6752">
                <c:v>682103</c:v>
              </c:pt>
              <c:pt idx="6753">
                <c:v>682212</c:v>
              </c:pt>
              <c:pt idx="6754">
                <c:v>682306</c:v>
              </c:pt>
              <c:pt idx="6755">
                <c:v>682400</c:v>
              </c:pt>
              <c:pt idx="6756">
                <c:v>682509</c:v>
              </c:pt>
              <c:pt idx="6757">
                <c:v>682603</c:v>
              </c:pt>
              <c:pt idx="6758">
                <c:v>682712</c:v>
              </c:pt>
              <c:pt idx="6759">
                <c:v>682806</c:v>
              </c:pt>
              <c:pt idx="6760">
                <c:v>682900</c:v>
              </c:pt>
              <c:pt idx="6761">
                <c:v>683009</c:v>
              </c:pt>
              <c:pt idx="6762">
                <c:v>683103</c:v>
              </c:pt>
              <c:pt idx="6763">
                <c:v>683212</c:v>
              </c:pt>
              <c:pt idx="6764">
                <c:v>683306</c:v>
              </c:pt>
              <c:pt idx="6765">
                <c:v>683400</c:v>
              </c:pt>
              <c:pt idx="6766">
                <c:v>683509</c:v>
              </c:pt>
              <c:pt idx="6767">
                <c:v>683603</c:v>
              </c:pt>
              <c:pt idx="6768">
                <c:v>683712</c:v>
              </c:pt>
              <c:pt idx="6769">
                <c:v>683806</c:v>
              </c:pt>
              <c:pt idx="6770">
                <c:v>683900</c:v>
              </c:pt>
              <c:pt idx="6771">
                <c:v>684009</c:v>
              </c:pt>
              <c:pt idx="6772">
                <c:v>684103</c:v>
              </c:pt>
              <c:pt idx="6773">
                <c:v>684212</c:v>
              </c:pt>
              <c:pt idx="6774">
                <c:v>684306</c:v>
              </c:pt>
              <c:pt idx="6775">
                <c:v>684400</c:v>
              </c:pt>
              <c:pt idx="6776">
                <c:v>684509</c:v>
              </c:pt>
              <c:pt idx="6777">
                <c:v>684603</c:v>
              </c:pt>
              <c:pt idx="6778">
                <c:v>684712</c:v>
              </c:pt>
              <c:pt idx="6779">
                <c:v>684806</c:v>
              </c:pt>
              <c:pt idx="6780">
                <c:v>684900</c:v>
              </c:pt>
              <c:pt idx="6781">
                <c:v>685009</c:v>
              </c:pt>
              <c:pt idx="6782">
                <c:v>685103</c:v>
              </c:pt>
              <c:pt idx="6783">
                <c:v>685212</c:v>
              </c:pt>
              <c:pt idx="6784">
                <c:v>685306</c:v>
              </c:pt>
              <c:pt idx="6785">
                <c:v>685400</c:v>
              </c:pt>
              <c:pt idx="6786">
                <c:v>685509</c:v>
              </c:pt>
              <c:pt idx="6787">
                <c:v>685603</c:v>
              </c:pt>
              <c:pt idx="6788">
                <c:v>685712</c:v>
              </c:pt>
              <c:pt idx="6789">
                <c:v>685806</c:v>
              </c:pt>
              <c:pt idx="6790">
                <c:v>685900</c:v>
              </c:pt>
              <c:pt idx="6791">
                <c:v>686009</c:v>
              </c:pt>
              <c:pt idx="6792">
                <c:v>686103</c:v>
              </c:pt>
              <c:pt idx="6793">
                <c:v>686212</c:v>
              </c:pt>
              <c:pt idx="6794">
                <c:v>686306</c:v>
              </c:pt>
              <c:pt idx="6795">
                <c:v>686400</c:v>
              </c:pt>
              <c:pt idx="6796">
                <c:v>686509</c:v>
              </c:pt>
              <c:pt idx="6797">
                <c:v>686603</c:v>
              </c:pt>
              <c:pt idx="6798">
                <c:v>686712</c:v>
              </c:pt>
              <c:pt idx="6799">
                <c:v>686806</c:v>
              </c:pt>
              <c:pt idx="6800">
                <c:v>686900</c:v>
              </c:pt>
              <c:pt idx="6801">
                <c:v>687009</c:v>
              </c:pt>
              <c:pt idx="6802">
                <c:v>687103</c:v>
              </c:pt>
              <c:pt idx="6803">
                <c:v>687212</c:v>
              </c:pt>
              <c:pt idx="6804">
                <c:v>687306</c:v>
              </c:pt>
              <c:pt idx="6805">
                <c:v>687400</c:v>
              </c:pt>
              <c:pt idx="6806">
                <c:v>687509</c:v>
              </c:pt>
              <c:pt idx="6807">
                <c:v>687603</c:v>
              </c:pt>
              <c:pt idx="6808">
                <c:v>687712</c:v>
              </c:pt>
              <c:pt idx="6809">
                <c:v>687806</c:v>
              </c:pt>
              <c:pt idx="6810">
                <c:v>687900</c:v>
              </c:pt>
              <c:pt idx="6811">
                <c:v>688009</c:v>
              </c:pt>
              <c:pt idx="6812">
                <c:v>688103</c:v>
              </c:pt>
              <c:pt idx="6813">
                <c:v>688212</c:v>
              </c:pt>
              <c:pt idx="6814">
                <c:v>688306</c:v>
              </c:pt>
              <c:pt idx="6815">
                <c:v>688400</c:v>
              </c:pt>
              <c:pt idx="6816">
                <c:v>688509</c:v>
              </c:pt>
              <c:pt idx="6817">
                <c:v>688603</c:v>
              </c:pt>
              <c:pt idx="6818">
                <c:v>688712</c:v>
              </c:pt>
              <c:pt idx="6819">
                <c:v>688806</c:v>
              </c:pt>
              <c:pt idx="6820">
                <c:v>688900</c:v>
              </c:pt>
              <c:pt idx="6821">
                <c:v>689009</c:v>
              </c:pt>
              <c:pt idx="6822">
                <c:v>689103</c:v>
              </c:pt>
              <c:pt idx="6823">
                <c:v>689212</c:v>
              </c:pt>
              <c:pt idx="6824">
                <c:v>689306</c:v>
              </c:pt>
              <c:pt idx="6825">
                <c:v>689400</c:v>
              </c:pt>
              <c:pt idx="6826">
                <c:v>689509</c:v>
              </c:pt>
              <c:pt idx="6827">
                <c:v>689603</c:v>
              </c:pt>
              <c:pt idx="6828">
                <c:v>689712</c:v>
              </c:pt>
              <c:pt idx="6829">
                <c:v>689806</c:v>
              </c:pt>
              <c:pt idx="6830">
                <c:v>689900</c:v>
              </c:pt>
              <c:pt idx="6831">
                <c:v>690009</c:v>
              </c:pt>
              <c:pt idx="6832">
                <c:v>690103</c:v>
              </c:pt>
              <c:pt idx="6833">
                <c:v>690212</c:v>
              </c:pt>
              <c:pt idx="6834">
                <c:v>690306</c:v>
              </c:pt>
              <c:pt idx="6835">
                <c:v>690400</c:v>
              </c:pt>
              <c:pt idx="6836">
                <c:v>690509</c:v>
              </c:pt>
              <c:pt idx="6837">
                <c:v>690603</c:v>
              </c:pt>
              <c:pt idx="6838">
                <c:v>690712</c:v>
              </c:pt>
              <c:pt idx="6839">
                <c:v>690806</c:v>
              </c:pt>
              <c:pt idx="6840">
                <c:v>690900</c:v>
              </c:pt>
              <c:pt idx="6841">
                <c:v>691009</c:v>
              </c:pt>
              <c:pt idx="6842">
                <c:v>691103</c:v>
              </c:pt>
              <c:pt idx="6843">
                <c:v>691212</c:v>
              </c:pt>
              <c:pt idx="6844">
                <c:v>691306</c:v>
              </c:pt>
              <c:pt idx="6845">
                <c:v>691400</c:v>
              </c:pt>
              <c:pt idx="6846">
                <c:v>691509</c:v>
              </c:pt>
              <c:pt idx="6847">
                <c:v>691603</c:v>
              </c:pt>
              <c:pt idx="6848">
                <c:v>691712</c:v>
              </c:pt>
              <c:pt idx="6849">
                <c:v>691806</c:v>
              </c:pt>
              <c:pt idx="6850">
                <c:v>691900</c:v>
              </c:pt>
              <c:pt idx="6851">
                <c:v>692009</c:v>
              </c:pt>
              <c:pt idx="6852">
                <c:v>692103</c:v>
              </c:pt>
              <c:pt idx="6853">
                <c:v>692212</c:v>
              </c:pt>
              <c:pt idx="6854">
                <c:v>692306</c:v>
              </c:pt>
              <c:pt idx="6855">
                <c:v>692400</c:v>
              </c:pt>
              <c:pt idx="6856">
                <c:v>692509</c:v>
              </c:pt>
              <c:pt idx="6857">
                <c:v>692603</c:v>
              </c:pt>
              <c:pt idx="6858">
                <c:v>692712</c:v>
              </c:pt>
              <c:pt idx="6859">
                <c:v>692806</c:v>
              </c:pt>
              <c:pt idx="6860">
                <c:v>692900</c:v>
              </c:pt>
              <c:pt idx="6861">
                <c:v>693009</c:v>
              </c:pt>
              <c:pt idx="6862">
                <c:v>693103</c:v>
              </c:pt>
              <c:pt idx="6863">
                <c:v>693212</c:v>
              </c:pt>
              <c:pt idx="6864">
                <c:v>693306</c:v>
              </c:pt>
              <c:pt idx="6865">
                <c:v>693400</c:v>
              </c:pt>
              <c:pt idx="6866">
                <c:v>693509</c:v>
              </c:pt>
              <c:pt idx="6867">
                <c:v>693603</c:v>
              </c:pt>
              <c:pt idx="6868">
                <c:v>693712</c:v>
              </c:pt>
              <c:pt idx="6869">
                <c:v>693806</c:v>
              </c:pt>
              <c:pt idx="6870">
                <c:v>693900</c:v>
              </c:pt>
              <c:pt idx="6871">
                <c:v>694009</c:v>
              </c:pt>
              <c:pt idx="6872">
                <c:v>694103</c:v>
              </c:pt>
              <c:pt idx="6873">
                <c:v>694212</c:v>
              </c:pt>
              <c:pt idx="6874">
                <c:v>694306</c:v>
              </c:pt>
              <c:pt idx="6875">
                <c:v>694400</c:v>
              </c:pt>
              <c:pt idx="6876">
                <c:v>694509</c:v>
              </c:pt>
              <c:pt idx="6877">
                <c:v>694603</c:v>
              </c:pt>
              <c:pt idx="6878">
                <c:v>694712</c:v>
              </c:pt>
              <c:pt idx="6879">
                <c:v>694806</c:v>
              </c:pt>
              <c:pt idx="6880">
                <c:v>694900</c:v>
              </c:pt>
              <c:pt idx="6881">
                <c:v>695009</c:v>
              </c:pt>
              <c:pt idx="6882">
                <c:v>695103</c:v>
              </c:pt>
              <c:pt idx="6883">
                <c:v>695212</c:v>
              </c:pt>
              <c:pt idx="6884">
                <c:v>695306</c:v>
              </c:pt>
              <c:pt idx="6885">
                <c:v>695400</c:v>
              </c:pt>
              <c:pt idx="6886">
                <c:v>695509</c:v>
              </c:pt>
              <c:pt idx="6887">
                <c:v>695603</c:v>
              </c:pt>
              <c:pt idx="6888">
                <c:v>695712</c:v>
              </c:pt>
              <c:pt idx="6889">
                <c:v>695806</c:v>
              </c:pt>
              <c:pt idx="6890">
                <c:v>695900</c:v>
              </c:pt>
              <c:pt idx="6891">
                <c:v>696009</c:v>
              </c:pt>
              <c:pt idx="6892">
                <c:v>696103</c:v>
              </c:pt>
              <c:pt idx="6893">
                <c:v>696212</c:v>
              </c:pt>
              <c:pt idx="6894">
                <c:v>696306</c:v>
              </c:pt>
              <c:pt idx="6895">
                <c:v>696400</c:v>
              </c:pt>
              <c:pt idx="6896">
                <c:v>696509</c:v>
              </c:pt>
              <c:pt idx="6897">
                <c:v>696603</c:v>
              </c:pt>
              <c:pt idx="6898">
                <c:v>696712</c:v>
              </c:pt>
              <c:pt idx="6899">
                <c:v>696806</c:v>
              </c:pt>
              <c:pt idx="6900">
                <c:v>696900</c:v>
              </c:pt>
              <c:pt idx="6901">
                <c:v>697009</c:v>
              </c:pt>
              <c:pt idx="6902">
                <c:v>697103</c:v>
              </c:pt>
              <c:pt idx="6903">
                <c:v>697212</c:v>
              </c:pt>
              <c:pt idx="6904">
                <c:v>697306</c:v>
              </c:pt>
              <c:pt idx="6905">
                <c:v>697400</c:v>
              </c:pt>
              <c:pt idx="6906">
                <c:v>697509</c:v>
              </c:pt>
              <c:pt idx="6907">
                <c:v>697603</c:v>
              </c:pt>
              <c:pt idx="6908">
                <c:v>697712</c:v>
              </c:pt>
              <c:pt idx="6909">
                <c:v>697806</c:v>
              </c:pt>
              <c:pt idx="6910">
                <c:v>697900</c:v>
              </c:pt>
              <c:pt idx="6911">
                <c:v>698009</c:v>
              </c:pt>
              <c:pt idx="6912">
                <c:v>698103</c:v>
              </c:pt>
              <c:pt idx="6913">
                <c:v>698212</c:v>
              </c:pt>
              <c:pt idx="6914">
                <c:v>698306</c:v>
              </c:pt>
              <c:pt idx="6915">
                <c:v>698400</c:v>
              </c:pt>
              <c:pt idx="6916">
                <c:v>698509</c:v>
              </c:pt>
              <c:pt idx="6917">
                <c:v>698603</c:v>
              </c:pt>
              <c:pt idx="6918">
                <c:v>698712</c:v>
              </c:pt>
              <c:pt idx="6919">
                <c:v>698806</c:v>
              </c:pt>
              <c:pt idx="6920">
                <c:v>698900</c:v>
              </c:pt>
              <c:pt idx="6921">
                <c:v>699009</c:v>
              </c:pt>
              <c:pt idx="6922">
                <c:v>699103</c:v>
              </c:pt>
              <c:pt idx="6923">
                <c:v>699212</c:v>
              </c:pt>
              <c:pt idx="6924">
                <c:v>699306</c:v>
              </c:pt>
              <c:pt idx="6925">
                <c:v>699400</c:v>
              </c:pt>
              <c:pt idx="6926">
                <c:v>699509</c:v>
              </c:pt>
              <c:pt idx="6927">
                <c:v>699603</c:v>
              </c:pt>
              <c:pt idx="6928">
                <c:v>699712</c:v>
              </c:pt>
              <c:pt idx="6929">
                <c:v>699806</c:v>
              </c:pt>
              <c:pt idx="6930">
                <c:v>699900</c:v>
              </c:pt>
              <c:pt idx="6931">
                <c:v>700009</c:v>
              </c:pt>
              <c:pt idx="6932">
                <c:v>700103</c:v>
              </c:pt>
              <c:pt idx="6933">
                <c:v>700212</c:v>
              </c:pt>
              <c:pt idx="6934">
                <c:v>700306</c:v>
              </c:pt>
              <c:pt idx="6935">
                <c:v>700400</c:v>
              </c:pt>
              <c:pt idx="6936">
                <c:v>700509</c:v>
              </c:pt>
              <c:pt idx="6937">
                <c:v>700603</c:v>
              </c:pt>
              <c:pt idx="6938">
                <c:v>700712</c:v>
              </c:pt>
              <c:pt idx="6939">
                <c:v>700806</c:v>
              </c:pt>
              <c:pt idx="6940">
                <c:v>700900</c:v>
              </c:pt>
              <c:pt idx="6941">
                <c:v>701009</c:v>
              </c:pt>
              <c:pt idx="6942">
                <c:v>701103</c:v>
              </c:pt>
              <c:pt idx="6943">
                <c:v>701212</c:v>
              </c:pt>
              <c:pt idx="6944">
                <c:v>701306</c:v>
              </c:pt>
              <c:pt idx="6945">
                <c:v>701400</c:v>
              </c:pt>
              <c:pt idx="6946">
                <c:v>701509</c:v>
              </c:pt>
              <c:pt idx="6947">
                <c:v>701603</c:v>
              </c:pt>
              <c:pt idx="6948">
                <c:v>701712</c:v>
              </c:pt>
              <c:pt idx="6949">
                <c:v>701806</c:v>
              </c:pt>
              <c:pt idx="6950">
                <c:v>701900</c:v>
              </c:pt>
              <c:pt idx="6951">
                <c:v>702009</c:v>
              </c:pt>
              <c:pt idx="6952">
                <c:v>702103</c:v>
              </c:pt>
              <c:pt idx="6953">
                <c:v>702212</c:v>
              </c:pt>
              <c:pt idx="6954">
                <c:v>702306</c:v>
              </c:pt>
              <c:pt idx="6955">
                <c:v>702400</c:v>
              </c:pt>
              <c:pt idx="6956">
                <c:v>702509</c:v>
              </c:pt>
              <c:pt idx="6957">
                <c:v>702603</c:v>
              </c:pt>
              <c:pt idx="6958">
                <c:v>702712</c:v>
              </c:pt>
              <c:pt idx="6959">
                <c:v>702806</c:v>
              </c:pt>
              <c:pt idx="6960">
                <c:v>702900</c:v>
              </c:pt>
              <c:pt idx="6961">
                <c:v>703009</c:v>
              </c:pt>
              <c:pt idx="6962">
                <c:v>703103</c:v>
              </c:pt>
              <c:pt idx="6963">
                <c:v>703212</c:v>
              </c:pt>
              <c:pt idx="6964">
                <c:v>703306</c:v>
              </c:pt>
              <c:pt idx="6965">
                <c:v>703400</c:v>
              </c:pt>
              <c:pt idx="6966">
                <c:v>703509</c:v>
              </c:pt>
              <c:pt idx="6967">
                <c:v>703603</c:v>
              </c:pt>
              <c:pt idx="6968">
                <c:v>703712</c:v>
              </c:pt>
              <c:pt idx="6969">
                <c:v>703806</c:v>
              </c:pt>
              <c:pt idx="6970">
                <c:v>703900</c:v>
              </c:pt>
              <c:pt idx="6971">
                <c:v>704009</c:v>
              </c:pt>
              <c:pt idx="6972">
                <c:v>704103</c:v>
              </c:pt>
              <c:pt idx="6973">
                <c:v>704212</c:v>
              </c:pt>
              <c:pt idx="6974">
                <c:v>704306</c:v>
              </c:pt>
              <c:pt idx="6975">
                <c:v>704400</c:v>
              </c:pt>
              <c:pt idx="6976">
                <c:v>704509</c:v>
              </c:pt>
              <c:pt idx="6977">
                <c:v>704603</c:v>
              </c:pt>
              <c:pt idx="6978">
                <c:v>704712</c:v>
              </c:pt>
              <c:pt idx="6979">
                <c:v>704806</c:v>
              </c:pt>
              <c:pt idx="6980">
                <c:v>704900</c:v>
              </c:pt>
              <c:pt idx="6981">
                <c:v>705009</c:v>
              </c:pt>
              <c:pt idx="6982">
                <c:v>705103</c:v>
              </c:pt>
              <c:pt idx="6983">
                <c:v>705212</c:v>
              </c:pt>
              <c:pt idx="6984">
                <c:v>705306</c:v>
              </c:pt>
              <c:pt idx="6985">
                <c:v>705400</c:v>
              </c:pt>
              <c:pt idx="6986">
                <c:v>705509</c:v>
              </c:pt>
              <c:pt idx="6987">
                <c:v>705603</c:v>
              </c:pt>
              <c:pt idx="6988">
                <c:v>705712</c:v>
              </c:pt>
              <c:pt idx="6989">
                <c:v>705806</c:v>
              </c:pt>
              <c:pt idx="6990">
                <c:v>705900</c:v>
              </c:pt>
              <c:pt idx="6991">
                <c:v>706009</c:v>
              </c:pt>
              <c:pt idx="6992">
                <c:v>706103</c:v>
              </c:pt>
              <c:pt idx="6993">
                <c:v>706212</c:v>
              </c:pt>
              <c:pt idx="6994">
                <c:v>706306</c:v>
              </c:pt>
              <c:pt idx="6995">
                <c:v>706400</c:v>
              </c:pt>
              <c:pt idx="6996">
                <c:v>706509</c:v>
              </c:pt>
              <c:pt idx="6997">
                <c:v>706603</c:v>
              </c:pt>
              <c:pt idx="6998">
                <c:v>706712</c:v>
              </c:pt>
              <c:pt idx="6999">
                <c:v>706806</c:v>
              </c:pt>
              <c:pt idx="7000">
                <c:v>706900</c:v>
              </c:pt>
              <c:pt idx="7001">
                <c:v>707009</c:v>
              </c:pt>
              <c:pt idx="7002">
                <c:v>707103</c:v>
              </c:pt>
              <c:pt idx="7003">
                <c:v>707212</c:v>
              </c:pt>
              <c:pt idx="7004">
                <c:v>707306</c:v>
              </c:pt>
              <c:pt idx="7005">
                <c:v>707400</c:v>
              </c:pt>
              <c:pt idx="7006">
                <c:v>707509</c:v>
              </c:pt>
              <c:pt idx="7007">
                <c:v>707603</c:v>
              </c:pt>
              <c:pt idx="7008">
                <c:v>707712</c:v>
              </c:pt>
              <c:pt idx="7009">
                <c:v>707806</c:v>
              </c:pt>
              <c:pt idx="7010">
                <c:v>707900</c:v>
              </c:pt>
              <c:pt idx="7011">
                <c:v>708009</c:v>
              </c:pt>
              <c:pt idx="7012">
                <c:v>708103</c:v>
              </c:pt>
              <c:pt idx="7013">
                <c:v>708212</c:v>
              </c:pt>
              <c:pt idx="7014">
                <c:v>708306</c:v>
              </c:pt>
              <c:pt idx="7015">
                <c:v>708400</c:v>
              </c:pt>
              <c:pt idx="7016">
                <c:v>708509</c:v>
              </c:pt>
              <c:pt idx="7017">
                <c:v>708603</c:v>
              </c:pt>
              <c:pt idx="7018">
                <c:v>708712</c:v>
              </c:pt>
              <c:pt idx="7019">
                <c:v>708806</c:v>
              </c:pt>
              <c:pt idx="7020">
                <c:v>708900</c:v>
              </c:pt>
              <c:pt idx="7021">
                <c:v>709009</c:v>
              </c:pt>
              <c:pt idx="7022">
                <c:v>709103</c:v>
              </c:pt>
              <c:pt idx="7023">
                <c:v>709212</c:v>
              </c:pt>
              <c:pt idx="7024">
                <c:v>709306</c:v>
              </c:pt>
              <c:pt idx="7025">
                <c:v>709400</c:v>
              </c:pt>
              <c:pt idx="7026">
                <c:v>709509</c:v>
              </c:pt>
              <c:pt idx="7027">
                <c:v>709603</c:v>
              </c:pt>
              <c:pt idx="7028">
                <c:v>709712</c:v>
              </c:pt>
              <c:pt idx="7029">
                <c:v>709806</c:v>
              </c:pt>
              <c:pt idx="7030">
                <c:v>709900</c:v>
              </c:pt>
              <c:pt idx="7031">
                <c:v>710009</c:v>
              </c:pt>
              <c:pt idx="7032">
                <c:v>710103</c:v>
              </c:pt>
              <c:pt idx="7033">
                <c:v>710212</c:v>
              </c:pt>
              <c:pt idx="7034">
                <c:v>710306</c:v>
              </c:pt>
              <c:pt idx="7035">
                <c:v>710400</c:v>
              </c:pt>
              <c:pt idx="7036">
                <c:v>710509</c:v>
              </c:pt>
              <c:pt idx="7037">
                <c:v>710603</c:v>
              </c:pt>
              <c:pt idx="7038">
                <c:v>710712</c:v>
              </c:pt>
              <c:pt idx="7039">
                <c:v>710806</c:v>
              </c:pt>
              <c:pt idx="7040">
                <c:v>710900</c:v>
              </c:pt>
              <c:pt idx="7041">
                <c:v>711009</c:v>
              </c:pt>
              <c:pt idx="7042">
                <c:v>711103</c:v>
              </c:pt>
              <c:pt idx="7043">
                <c:v>711212</c:v>
              </c:pt>
              <c:pt idx="7044">
                <c:v>711306</c:v>
              </c:pt>
              <c:pt idx="7045">
                <c:v>711400</c:v>
              </c:pt>
              <c:pt idx="7046">
                <c:v>711509</c:v>
              </c:pt>
              <c:pt idx="7047">
                <c:v>711603</c:v>
              </c:pt>
              <c:pt idx="7048">
                <c:v>711712</c:v>
              </c:pt>
              <c:pt idx="7049">
                <c:v>711806</c:v>
              </c:pt>
              <c:pt idx="7050">
                <c:v>711900</c:v>
              </c:pt>
              <c:pt idx="7051">
                <c:v>712009</c:v>
              </c:pt>
              <c:pt idx="7052">
                <c:v>712103</c:v>
              </c:pt>
              <c:pt idx="7053">
                <c:v>712212</c:v>
              </c:pt>
              <c:pt idx="7054">
                <c:v>712306</c:v>
              </c:pt>
              <c:pt idx="7055">
                <c:v>712400</c:v>
              </c:pt>
              <c:pt idx="7056">
                <c:v>712509</c:v>
              </c:pt>
              <c:pt idx="7057">
                <c:v>712603</c:v>
              </c:pt>
              <c:pt idx="7058">
                <c:v>712712</c:v>
              </c:pt>
              <c:pt idx="7059">
                <c:v>712806</c:v>
              </c:pt>
              <c:pt idx="7060">
                <c:v>712900</c:v>
              </c:pt>
              <c:pt idx="7061">
                <c:v>713009</c:v>
              </c:pt>
              <c:pt idx="7062">
                <c:v>713103</c:v>
              </c:pt>
              <c:pt idx="7063">
                <c:v>713212</c:v>
              </c:pt>
              <c:pt idx="7064">
                <c:v>713306</c:v>
              </c:pt>
              <c:pt idx="7065">
                <c:v>713400</c:v>
              </c:pt>
              <c:pt idx="7066">
                <c:v>713509</c:v>
              </c:pt>
              <c:pt idx="7067">
                <c:v>713603</c:v>
              </c:pt>
              <c:pt idx="7068">
                <c:v>713712</c:v>
              </c:pt>
              <c:pt idx="7069">
                <c:v>713806</c:v>
              </c:pt>
              <c:pt idx="7070">
                <c:v>713900</c:v>
              </c:pt>
              <c:pt idx="7071">
                <c:v>714009</c:v>
              </c:pt>
              <c:pt idx="7072">
                <c:v>714103</c:v>
              </c:pt>
              <c:pt idx="7073">
                <c:v>714212</c:v>
              </c:pt>
              <c:pt idx="7074">
                <c:v>714306</c:v>
              </c:pt>
              <c:pt idx="7075">
                <c:v>714400</c:v>
              </c:pt>
              <c:pt idx="7076">
                <c:v>714509</c:v>
              </c:pt>
              <c:pt idx="7077">
                <c:v>714603</c:v>
              </c:pt>
              <c:pt idx="7078">
                <c:v>714712</c:v>
              </c:pt>
              <c:pt idx="7079">
                <c:v>714806</c:v>
              </c:pt>
              <c:pt idx="7080">
                <c:v>714900</c:v>
              </c:pt>
              <c:pt idx="7081">
                <c:v>715009</c:v>
              </c:pt>
              <c:pt idx="7082">
                <c:v>715103</c:v>
              </c:pt>
              <c:pt idx="7083">
                <c:v>715212</c:v>
              </c:pt>
              <c:pt idx="7084">
                <c:v>715306</c:v>
              </c:pt>
              <c:pt idx="7085">
                <c:v>715400</c:v>
              </c:pt>
              <c:pt idx="7086">
                <c:v>715509</c:v>
              </c:pt>
              <c:pt idx="7087">
                <c:v>715603</c:v>
              </c:pt>
              <c:pt idx="7088">
                <c:v>715712</c:v>
              </c:pt>
              <c:pt idx="7089">
                <c:v>715806</c:v>
              </c:pt>
              <c:pt idx="7090">
                <c:v>715900</c:v>
              </c:pt>
              <c:pt idx="7091">
                <c:v>716009</c:v>
              </c:pt>
              <c:pt idx="7092">
                <c:v>716103</c:v>
              </c:pt>
              <c:pt idx="7093">
                <c:v>716212</c:v>
              </c:pt>
              <c:pt idx="7094">
                <c:v>716306</c:v>
              </c:pt>
              <c:pt idx="7095">
                <c:v>716400</c:v>
              </c:pt>
              <c:pt idx="7096">
                <c:v>716509</c:v>
              </c:pt>
              <c:pt idx="7097">
                <c:v>716603</c:v>
              </c:pt>
              <c:pt idx="7098">
                <c:v>716712</c:v>
              </c:pt>
              <c:pt idx="7099">
                <c:v>716806</c:v>
              </c:pt>
              <c:pt idx="7100">
                <c:v>716900</c:v>
              </c:pt>
              <c:pt idx="7101">
                <c:v>717009</c:v>
              </c:pt>
              <c:pt idx="7102">
                <c:v>717103</c:v>
              </c:pt>
              <c:pt idx="7103">
                <c:v>717212</c:v>
              </c:pt>
              <c:pt idx="7104">
                <c:v>717306</c:v>
              </c:pt>
              <c:pt idx="7105">
                <c:v>717400</c:v>
              </c:pt>
              <c:pt idx="7106">
                <c:v>717509</c:v>
              </c:pt>
              <c:pt idx="7107">
                <c:v>717603</c:v>
              </c:pt>
              <c:pt idx="7108">
                <c:v>717712</c:v>
              </c:pt>
              <c:pt idx="7109">
                <c:v>717806</c:v>
              </c:pt>
              <c:pt idx="7110">
                <c:v>717900</c:v>
              </c:pt>
              <c:pt idx="7111">
                <c:v>718009</c:v>
              </c:pt>
              <c:pt idx="7112">
                <c:v>718103</c:v>
              </c:pt>
              <c:pt idx="7113">
                <c:v>718212</c:v>
              </c:pt>
              <c:pt idx="7114">
                <c:v>718306</c:v>
              </c:pt>
              <c:pt idx="7115">
                <c:v>718400</c:v>
              </c:pt>
              <c:pt idx="7116">
                <c:v>718509</c:v>
              </c:pt>
              <c:pt idx="7117">
                <c:v>718603</c:v>
              </c:pt>
              <c:pt idx="7118">
                <c:v>718712</c:v>
              </c:pt>
              <c:pt idx="7119">
                <c:v>718806</c:v>
              </c:pt>
              <c:pt idx="7120">
                <c:v>718900</c:v>
              </c:pt>
              <c:pt idx="7121">
                <c:v>719009</c:v>
              </c:pt>
              <c:pt idx="7122">
                <c:v>719103</c:v>
              </c:pt>
              <c:pt idx="7123">
                <c:v>719212</c:v>
              </c:pt>
              <c:pt idx="7124">
                <c:v>719306</c:v>
              </c:pt>
              <c:pt idx="7125">
                <c:v>719400</c:v>
              </c:pt>
              <c:pt idx="7126">
                <c:v>719509</c:v>
              </c:pt>
              <c:pt idx="7127">
                <c:v>719603</c:v>
              </c:pt>
              <c:pt idx="7128">
                <c:v>719712</c:v>
              </c:pt>
              <c:pt idx="7129">
                <c:v>719806</c:v>
              </c:pt>
              <c:pt idx="7130">
                <c:v>719900</c:v>
              </c:pt>
              <c:pt idx="7131">
                <c:v>720009</c:v>
              </c:pt>
              <c:pt idx="7132">
                <c:v>720103</c:v>
              </c:pt>
              <c:pt idx="7133">
                <c:v>720212</c:v>
              </c:pt>
              <c:pt idx="7134">
                <c:v>720306</c:v>
              </c:pt>
              <c:pt idx="7135">
                <c:v>720400</c:v>
              </c:pt>
              <c:pt idx="7136">
                <c:v>720509</c:v>
              </c:pt>
              <c:pt idx="7137">
                <c:v>720603</c:v>
              </c:pt>
              <c:pt idx="7138">
                <c:v>720712</c:v>
              </c:pt>
              <c:pt idx="7139">
                <c:v>720806</c:v>
              </c:pt>
              <c:pt idx="7140">
                <c:v>720900</c:v>
              </c:pt>
              <c:pt idx="7141">
                <c:v>721009</c:v>
              </c:pt>
              <c:pt idx="7142">
                <c:v>721103</c:v>
              </c:pt>
              <c:pt idx="7143">
                <c:v>721212</c:v>
              </c:pt>
              <c:pt idx="7144">
                <c:v>721306</c:v>
              </c:pt>
              <c:pt idx="7145">
                <c:v>721400</c:v>
              </c:pt>
              <c:pt idx="7146">
                <c:v>721509</c:v>
              </c:pt>
              <c:pt idx="7147">
                <c:v>721603</c:v>
              </c:pt>
              <c:pt idx="7148">
                <c:v>721712</c:v>
              </c:pt>
              <c:pt idx="7149">
                <c:v>721806</c:v>
              </c:pt>
              <c:pt idx="7150">
                <c:v>721900</c:v>
              </c:pt>
              <c:pt idx="7151">
                <c:v>722009</c:v>
              </c:pt>
              <c:pt idx="7152">
                <c:v>722103</c:v>
              </c:pt>
              <c:pt idx="7153">
                <c:v>722212</c:v>
              </c:pt>
              <c:pt idx="7154">
                <c:v>722306</c:v>
              </c:pt>
              <c:pt idx="7155">
                <c:v>722400</c:v>
              </c:pt>
              <c:pt idx="7156">
                <c:v>722509</c:v>
              </c:pt>
              <c:pt idx="7157">
                <c:v>722603</c:v>
              </c:pt>
              <c:pt idx="7158">
                <c:v>722712</c:v>
              </c:pt>
              <c:pt idx="7159">
                <c:v>722806</c:v>
              </c:pt>
              <c:pt idx="7160">
                <c:v>722900</c:v>
              </c:pt>
              <c:pt idx="7161">
                <c:v>723009</c:v>
              </c:pt>
              <c:pt idx="7162">
                <c:v>723103</c:v>
              </c:pt>
              <c:pt idx="7163">
                <c:v>723212</c:v>
              </c:pt>
              <c:pt idx="7164">
                <c:v>723306</c:v>
              </c:pt>
              <c:pt idx="7165">
                <c:v>723400</c:v>
              </c:pt>
              <c:pt idx="7166">
                <c:v>723509</c:v>
              </c:pt>
              <c:pt idx="7167">
                <c:v>723603</c:v>
              </c:pt>
              <c:pt idx="7168">
                <c:v>723712</c:v>
              </c:pt>
              <c:pt idx="7169">
                <c:v>723806</c:v>
              </c:pt>
              <c:pt idx="7170">
                <c:v>723900</c:v>
              </c:pt>
              <c:pt idx="7171">
                <c:v>724009</c:v>
              </c:pt>
              <c:pt idx="7172">
                <c:v>724103</c:v>
              </c:pt>
              <c:pt idx="7173">
                <c:v>724212</c:v>
              </c:pt>
              <c:pt idx="7174">
                <c:v>724306</c:v>
              </c:pt>
              <c:pt idx="7175">
                <c:v>724400</c:v>
              </c:pt>
              <c:pt idx="7176">
                <c:v>724509</c:v>
              </c:pt>
              <c:pt idx="7177">
                <c:v>724603</c:v>
              </c:pt>
              <c:pt idx="7178">
                <c:v>724712</c:v>
              </c:pt>
              <c:pt idx="7179">
                <c:v>724806</c:v>
              </c:pt>
              <c:pt idx="7180">
                <c:v>724900</c:v>
              </c:pt>
              <c:pt idx="7181">
                <c:v>725009</c:v>
              </c:pt>
              <c:pt idx="7182">
                <c:v>725103</c:v>
              </c:pt>
              <c:pt idx="7183">
                <c:v>725212</c:v>
              </c:pt>
              <c:pt idx="7184">
                <c:v>725306</c:v>
              </c:pt>
              <c:pt idx="7185">
                <c:v>725400</c:v>
              </c:pt>
              <c:pt idx="7186">
                <c:v>725509</c:v>
              </c:pt>
              <c:pt idx="7187">
                <c:v>725603</c:v>
              </c:pt>
              <c:pt idx="7188">
                <c:v>725712</c:v>
              </c:pt>
              <c:pt idx="7189">
                <c:v>725806</c:v>
              </c:pt>
              <c:pt idx="7190">
                <c:v>725900</c:v>
              </c:pt>
              <c:pt idx="7191">
                <c:v>726009</c:v>
              </c:pt>
              <c:pt idx="7192">
                <c:v>726103</c:v>
              </c:pt>
              <c:pt idx="7193">
                <c:v>726212</c:v>
              </c:pt>
              <c:pt idx="7194">
                <c:v>726306</c:v>
              </c:pt>
              <c:pt idx="7195">
                <c:v>726400</c:v>
              </c:pt>
              <c:pt idx="7196">
                <c:v>726509</c:v>
              </c:pt>
              <c:pt idx="7197">
                <c:v>726603</c:v>
              </c:pt>
              <c:pt idx="7198">
                <c:v>726712</c:v>
              </c:pt>
              <c:pt idx="7199">
                <c:v>726806</c:v>
              </c:pt>
              <c:pt idx="7200">
                <c:v>726900</c:v>
              </c:pt>
              <c:pt idx="7201">
                <c:v>727009</c:v>
              </c:pt>
              <c:pt idx="7202">
                <c:v>727103</c:v>
              </c:pt>
              <c:pt idx="7203">
                <c:v>727212</c:v>
              </c:pt>
              <c:pt idx="7204">
                <c:v>727306</c:v>
              </c:pt>
              <c:pt idx="7205">
                <c:v>727400</c:v>
              </c:pt>
              <c:pt idx="7206">
                <c:v>727509</c:v>
              </c:pt>
              <c:pt idx="7207">
                <c:v>727603</c:v>
              </c:pt>
              <c:pt idx="7208">
                <c:v>727712</c:v>
              </c:pt>
              <c:pt idx="7209">
                <c:v>727806</c:v>
              </c:pt>
              <c:pt idx="7210">
                <c:v>727900</c:v>
              </c:pt>
              <c:pt idx="7211">
                <c:v>728009</c:v>
              </c:pt>
              <c:pt idx="7212">
                <c:v>728103</c:v>
              </c:pt>
              <c:pt idx="7213">
                <c:v>728212</c:v>
              </c:pt>
              <c:pt idx="7214">
                <c:v>728306</c:v>
              </c:pt>
              <c:pt idx="7215">
                <c:v>728400</c:v>
              </c:pt>
              <c:pt idx="7216">
                <c:v>728509</c:v>
              </c:pt>
              <c:pt idx="7217">
                <c:v>728603</c:v>
              </c:pt>
              <c:pt idx="7218">
                <c:v>728712</c:v>
              </c:pt>
              <c:pt idx="7219">
                <c:v>728806</c:v>
              </c:pt>
              <c:pt idx="7220">
                <c:v>728900</c:v>
              </c:pt>
              <c:pt idx="7221">
                <c:v>729009</c:v>
              </c:pt>
              <c:pt idx="7222">
                <c:v>729103</c:v>
              </c:pt>
              <c:pt idx="7223">
                <c:v>729212</c:v>
              </c:pt>
              <c:pt idx="7224">
                <c:v>729306</c:v>
              </c:pt>
              <c:pt idx="7225">
                <c:v>729400</c:v>
              </c:pt>
              <c:pt idx="7226">
                <c:v>729509</c:v>
              </c:pt>
              <c:pt idx="7227">
                <c:v>729603</c:v>
              </c:pt>
              <c:pt idx="7228">
                <c:v>729712</c:v>
              </c:pt>
              <c:pt idx="7229">
                <c:v>729806</c:v>
              </c:pt>
              <c:pt idx="7230">
                <c:v>729900</c:v>
              </c:pt>
              <c:pt idx="7231">
                <c:v>730009</c:v>
              </c:pt>
              <c:pt idx="7232">
                <c:v>730103</c:v>
              </c:pt>
              <c:pt idx="7233">
                <c:v>730212</c:v>
              </c:pt>
              <c:pt idx="7234">
                <c:v>730306</c:v>
              </c:pt>
              <c:pt idx="7235">
                <c:v>730400</c:v>
              </c:pt>
              <c:pt idx="7236">
                <c:v>730509</c:v>
              </c:pt>
              <c:pt idx="7237">
                <c:v>730603</c:v>
              </c:pt>
              <c:pt idx="7238">
                <c:v>730712</c:v>
              </c:pt>
              <c:pt idx="7239">
                <c:v>730806</c:v>
              </c:pt>
              <c:pt idx="7240">
                <c:v>730900</c:v>
              </c:pt>
              <c:pt idx="7241">
                <c:v>731009</c:v>
              </c:pt>
              <c:pt idx="7242">
                <c:v>731103</c:v>
              </c:pt>
              <c:pt idx="7243">
                <c:v>731212</c:v>
              </c:pt>
              <c:pt idx="7244">
                <c:v>731306</c:v>
              </c:pt>
              <c:pt idx="7245">
                <c:v>731400</c:v>
              </c:pt>
              <c:pt idx="7246">
                <c:v>731509</c:v>
              </c:pt>
              <c:pt idx="7247">
                <c:v>731603</c:v>
              </c:pt>
              <c:pt idx="7248">
                <c:v>731712</c:v>
              </c:pt>
              <c:pt idx="7249">
                <c:v>731806</c:v>
              </c:pt>
              <c:pt idx="7250">
                <c:v>731900</c:v>
              </c:pt>
              <c:pt idx="7251">
                <c:v>732009</c:v>
              </c:pt>
              <c:pt idx="7252">
                <c:v>732103</c:v>
              </c:pt>
              <c:pt idx="7253">
                <c:v>732212</c:v>
              </c:pt>
              <c:pt idx="7254">
                <c:v>732306</c:v>
              </c:pt>
              <c:pt idx="7255">
                <c:v>732400</c:v>
              </c:pt>
              <c:pt idx="7256">
                <c:v>732509</c:v>
              </c:pt>
              <c:pt idx="7257">
                <c:v>732603</c:v>
              </c:pt>
              <c:pt idx="7258">
                <c:v>732712</c:v>
              </c:pt>
              <c:pt idx="7259">
                <c:v>732806</c:v>
              </c:pt>
              <c:pt idx="7260">
                <c:v>732900</c:v>
              </c:pt>
              <c:pt idx="7261">
                <c:v>733009</c:v>
              </c:pt>
              <c:pt idx="7262">
                <c:v>733103</c:v>
              </c:pt>
              <c:pt idx="7263">
                <c:v>733212</c:v>
              </c:pt>
              <c:pt idx="7264">
                <c:v>733306</c:v>
              </c:pt>
              <c:pt idx="7265">
                <c:v>733400</c:v>
              </c:pt>
              <c:pt idx="7266">
                <c:v>733509</c:v>
              </c:pt>
              <c:pt idx="7267">
                <c:v>733603</c:v>
              </c:pt>
              <c:pt idx="7268">
                <c:v>733712</c:v>
              </c:pt>
              <c:pt idx="7269">
                <c:v>733806</c:v>
              </c:pt>
              <c:pt idx="7270">
                <c:v>733900</c:v>
              </c:pt>
              <c:pt idx="7271">
                <c:v>734009</c:v>
              </c:pt>
              <c:pt idx="7272">
                <c:v>734103</c:v>
              </c:pt>
              <c:pt idx="7273">
                <c:v>734212</c:v>
              </c:pt>
              <c:pt idx="7274">
                <c:v>734306</c:v>
              </c:pt>
              <c:pt idx="7275">
                <c:v>734400</c:v>
              </c:pt>
              <c:pt idx="7276">
                <c:v>734509</c:v>
              </c:pt>
              <c:pt idx="7277">
                <c:v>734603</c:v>
              </c:pt>
              <c:pt idx="7278">
                <c:v>734712</c:v>
              </c:pt>
              <c:pt idx="7279">
                <c:v>734806</c:v>
              </c:pt>
              <c:pt idx="7280">
                <c:v>734900</c:v>
              </c:pt>
              <c:pt idx="7281">
                <c:v>735009</c:v>
              </c:pt>
              <c:pt idx="7282">
                <c:v>735103</c:v>
              </c:pt>
              <c:pt idx="7283">
                <c:v>735212</c:v>
              </c:pt>
              <c:pt idx="7284">
                <c:v>735306</c:v>
              </c:pt>
              <c:pt idx="7285">
                <c:v>735400</c:v>
              </c:pt>
              <c:pt idx="7286">
                <c:v>735509</c:v>
              </c:pt>
              <c:pt idx="7287">
                <c:v>735603</c:v>
              </c:pt>
              <c:pt idx="7288">
                <c:v>735712</c:v>
              </c:pt>
              <c:pt idx="7289">
                <c:v>735806</c:v>
              </c:pt>
              <c:pt idx="7290">
                <c:v>735900</c:v>
              </c:pt>
              <c:pt idx="7291">
                <c:v>736009</c:v>
              </c:pt>
              <c:pt idx="7292">
                <c:v>736103</c:v>
              </c:pt>
              <c:pt idx="7293">
                <c:v>736212</c:v>
              </c:pt>
              <c:pt idx="7294">
                <c:v>736306</c:v>
              </c:pt>
              <c:pt idx="7295">
                <c:v>736400</c:v>
              </c:pt>
              <c:pt idx="7296">
                <c:v>736509</c:v>
              </c:pt>
              <c:pt idx="7297">
                <c:v>736603</c:v>
              </c:pt>
              <c:pt idx="7298">
                <c:v>736712</c:v>
              </c:pt>
              <c:pt idx="7299">
                <c:v>736806</c:v>
              </c:pt>
              <c:pt idx="7300">
                <c:v>736900</c:v>
              </c:pt>
              <c:pt idx="7301">
                <c:v>737009</c:v>
              </c:pt>
              <c:pt idx="7302">
                <c:v>737103</c:v>
              </c:pt>
              <c:pt idx="7303">
                <c:v>737212</c:v>
              </c:pt>
              <c:pt idx="7304">
                <c:v>737306</c:v>
              </c:pt>
              <c:pt idx="7305">
                <c:v>737400</c:v>
              </c:pt>
              <c:pt idx="7306">
                <c:v>737509</c:v>
              </c:pt>
              <c:pt idx="7307">
                <c:v>737603</c:v>
              </c:pt>
              <c:pt idx="7308">
                <c:v>737712</c:v>
              </c:pt>
              <c:pt idx="7309">
                <c:v>737806</c:v>
              </c:pt>
              <c:pt idx="7310">
                <c:v>737900</c:v>
              </c:pt>
              <c:pt idx="7311">
                <c:v>738009</c:v>
              </c:pt>
              <c:pt idx="7312">
                <c:v>738103</c:v>
              </c:pt>
              <c:pt idx="7313">
                <c:v>738212</c:v>
              </c:pt>
              <c:pt idx="7314">
                <c:v>738306</c:v>
              </c:pt>
              <c:pt idx="7315">
                <c:v>738400</c:v>
              </c:pt>
              <c:pt idx="7316">
                <c:v>738509</c:v>
              </c:pt>
              <c:pt idx="7317">
                <c:v>738603</c:v>
              </c:pt>
              <c:pt idx="7318">
                <c:v>738712</c:v>
              </c:pt>
              <c:pt idx="7319">
                <c:v>738806</c:v>
              </c:pt>
              <c:pt idx="7320">
                <c:v>738900</c:v>
              </c:pt>
              <c:pt idx="7321">
                <c:v>739009</c:v>
              </c:pt>
              <c:pt idx="7322">
                <c:v>739103</c:v>
              </c:pt>
              <c:pt idx="7323">
                <c:v>739212</c:v>
              </c:pt>
              <c:pt idx="7324">
                <c:v>739306</c:v>
              </c:pt>
              <c:pt idx="7325">
                <c:v>739400</c:v>
              </c:pt>
              <c:pt idx="7326">
                <c:v>739509</c:v>
              </c:pt>
              <c:pt idx="7327">
                <c:v>739603</c:v>
              </c:pt>
              <c:pt idx="7328">
                <c:v>739712</c:v>
              </c:pt>
              <c:pt idx="7329">
                <c:v>739806</c:v>
              </c:pt>
              <c:pt idx="7330">
                <c:v>739900</c:v>
              </c:pt>
              <c:pt idx="7331">
                <c:v>740009</c:v>
              </c:pt>
              <c:pt idx="7332">
                <c:v>740103</c:v>
              </c:pt>
              <c:pt idx="7333">
                <c:v>740212</c:v>
              </c:pt>
              <c:pt idx="7334">
                <c:v>740306</c:v>
              </c:pt>
              <c:pt idx="7335">
                <c:v>740400</c:v>
              </c:pt>
              <c:pt idx="7336">
                <c:v>740509</c:v>
              </c:pt>
              <c:pt idx="7337">
                <c:v>740603</c:v>
              </c:pt>
              <c:pt idx="7338">
                <c:v>740712</c:v>
              </c:pt>
              <c:pt idx="7339">
                <c:v>740806</c:v>
              </c:pt>
              <c:pt idx="7340">
                <c:v>740900</c:v>
              </c:pt>
              <c:pt idx="7341">
                <c:v>741009</c:v>
              </c:pt>
              <c:pt idx="7342">
                <c:v>741103</c:v>
              </c:pt>
              <c:pt idx="7343">
                <c:v>741212</c:v>
              </c:pt>
              <c:pt idx="7344">
                <c:v>741306</c:v>
              </c:pt>
              <c:pt idx="7345">
                <c:v>741400</c:v>
              </c:pt>
              <c:pt idx="7346">
                <c:v>741509</c:v>
              </c:pt>
              <c:pt idx="7347">
                <c:v>741603</c:v>
              </c:pt>
              <c:pt idx="7348">
                <c:v>741712</c:v>
              </c:pt>
              <c:pt idx="7349">
                <c:v>741806</c:v>
              </c:pt>
              <c:pt idx="7350">
                <c:v>741900</c:v>
              </c:pt>
              <c:pt idx="7351">
                <c:v>742009</c:v>
              </c:pt>
              <c:pt idx="7352">
                <c:v>742103</c:v>
              </c:pt>
              <c:pt idx="7353">
                <c:v>742212</c:v>
              </c:pt>
              <c:pt idx="7354">
                <c:v>742306</c:v>
              </c:pt>
              <c:pt idx="7355">
                <c:v>742400</c:v>
              </c:pt>
              <c:pt idx="7356">
                <c:v>742509</c:v>
              </c:pt>
              <c:pt idx="7357">
                <c:v>742603</c:v>
              </c:pt>
              <c:pt idx="7358">
                <c:v>742712</c:v>
              </c:pt>
              <c:pt idx="7359">
                <c:v>742806</c:v>
              </c:pt>
              <c:pt idx="7360">
                <c:v>742900</c:v>
              </c:pt>
              <c:pt idx="7361">
                <c:v>743009</c:v>
              </c:pt>
              <c:pt idx="7362">
                <c:v>743103</c:v>
              </c:pt>
              <c:pt idx="7363">
                <c:v>743212</c:v>
              </c:pt>
              <c:pt idx="7364">
                <c:v>743306</c:v>
              </c:pt>
              <c:pt idx="7365">
                <c:v>743400</c:v>
              </c:pt>
              <c:pt idx="7366">
                <c:v>743509</c:v>
              </c:pt>
              <c:pt idx="7367">
                <c:v>743603</c:v>
              </c:pt>
              <c:pt idx="7368">
                <c:v>743712</c:v>
              </c:pt>
              <c:pt idx="7369">
                <c:v>743806</c:v>
              </c:pt>
              <c:pt idx="7370">
                <c:v>743900</c:v>
              </c:pt>
              <c:pt idx="7371">
                <c:v>744009</c:v>
              </c:pt>
              <c:pt idx="7372">
                <c:v>744103</c:v>
              </c:pt>
              <c:pt idx="7373">
                <c:v>744212</c:v>
              </c:pt>
              <c:pt idx="7374">
                <c:v>744306</c:v>
              </c:pt>
              <c:pt idx="7375">
                <c:v>744400</c:v>
              </c:pt>
              <c:pt idx="7376">
                <c:v>744509</c:v>
              </c:pt>
              <c:pt idx="7377">
                <c:v>744603</c:v>
              </c:pt>
              <c:pt idx="7378">
                <c:v>744712</c:v>
              </c:pt>
              <c:pt idx="7379">
                <c:v>744806</c:v>
              </c:pt>
              <c:pt idx="7380">
                <c:v>744900</c:v>
              </c:pt>
              <c:pt idx="7381">
                <c:v>745009</c:v>
              </c:pt>
              <c:pt idx="7382">
                <c:v>745103</c:v>
              </c:pt>
              <c:pt idx="7383">
                <c:v>745212</c:v>
              </c:pt>
              <c:pt idx="7384">
                <c:v>745306</c:v>
              </c:pt>
              <c:pt idx="7385">
                <c:v>745400</c:v>
              </c:pt>
              <c:pt idx="7386">
                <c:v>745509</c:v>
              </c:pt>
              <c:pt idx="7387">
                <c:v>745603</c:v>
              </c:pt>
              <c:pt idx="7388">
                <c:v>745712</c:v>
              </c:pt>
              <c:pt idx="7389">
                <c:v>745806</c:v>
              </c:pt>
              <c:pt idx="7390">
                <c:v>745900</c:v>
              </c:pt>
              <c:pt idx="7391">
                <c:v>746009</c:v>
              </c:pt>
              <c:pt idx="7392">
                <c:v>746103</c:v>
              </c:pt>
              <c:pt idx="7393">
                <c:v>746212</c:v>
              </c:pt>
              <c:pt idx="7394">
                <c:v>746306</c:v>
              </c:pt>
              <c:pt idx="7395">
                <c:v>746400</c:v>
              </c:pt>
              <c:pt idx="7396">
                <c:v>746509</c:v>
              </c:pt>
              <c:pt idx="7397">
                <c:v>746603</c:v>
              </c:pt>
              <c:pt idx="7398">
                <c:v>746712</c:v>
              </c:pt>
              <c:pt idx="7399">
                <c:v>746806</c:v>
              </c:pt>
              <c:pt idx="7400">
                <c:v>746900</c:v>
              </c:pt>
              <c:pt idx="7401">
                <c:v>747009</c:v>
              </c:pt>
              <c:pt idx="7402">
                <c:v>747103</c:v>
              </c:pt>
              <c:pt idx="7403">
                <c:v>747212</c:v>
              </c:pt>
              <c:pt idx="7404">
                <c:v>747306</c:v>
              </c:pt>
              <c:pt idx="7405">
                <c:v>747400</c:v>
              </c:pt>
              <c:pt idx="7406">
                <c:v>747509</c:v>
              </c:pt>
              <c:pt idx="7407">
                <c:v>747603</c:v>
              </c:pt>
              <c:pt idx="7408">
                <c:v>747712</c:v>
              </c:pt>
              <c:pt idx="7409">
                <c:v>747806</c:v>
              </c:pt>
              <c:pt idx="7410">
                <c:v>747900</c:v>
              </c:pt>
              <c:pt idx="7411">
                <c:v>748009</c:v>
              </c:pt>
              <c:pt idx="7412">
                <c:v>748103</c:v>
              </c:pt>
              <c:pt idx="7413">
                <c:v>748212</c:v>
              </c:pt>
              <c:pt idx="7414">
                <c:v>748306</c:v>
              </c:pt>
              <c:pt idx="7415">
                <c:v>748400</c:v>
              </c:pt>
              <c:pt idx="7416">
                <c:v>748509</c:v>
              </c:pt>
              <c:pt idx="7417">
                <c:v>748603</c:v>
              </c:pt>
              <c:pt idx="7418">
                <c:v>748712</c:v>
              </c:pt>
              <c:pt idx="7419">
                <c:v>748806</c:v>
              </c:pt>
              <c:pt idx="7420">
                <c:v>748900</c:v>
              </c:pt>
              <c:pt idx="7421">
                <c:v>749009</c:v>
              </c:pt>
              <c:pt idx="7422">
                <c:v>749103</c:v>
              </c:pt>
              <c:pt idx="7423">
                <c:v>749212</c:v>
              </c:pt>
              <c:pt idx="7424">
                <c:v>749306</c:v>
              </c:pt>
              <c:pt idx="7425">
                <c:v>749400</c:v>
              </c:pt>
              <c:pt idx="7426">
                <c:v>749509</c:v>
              </c:pt>
              <c:pt idx="7427">
                <c:v>749603</c:v>
              </c:pt>
              <c:pt idx="7428">
                <c:v>749712</c:v>
              </c:pt>
              <c:pt idx="7429">
                <c:v>749806</c:v>
              </c:pt>
              <c:pt idx="7430">
                <c:v>749900</c:v>
              </c:pt>
              <c:pt idx="7431">
                <c:v>750009</c:v>
              </c:pt>
              <c:pt idx="7432">
                <c:v>750103</c:v>
              </c:pt>
              <c:pt idx="7433">
                <c:v>750212</c:v>
              </c:pt>
              <c:pt idx="7434">
                <c:v>750306</c:v>
              </c:pt>
              <c:pt idx="7435">
                <c:v>750400</c:v>
              </c:pt>
              <c:pt idx="7436">
                <c:v>750509</c:v>
              </c:pt>
              <c:pt idx="7437">
                <c:v>750603</c:v>
              </c:pt>
              <c:pt idx="7438">
                <c:v>750712</c:v>
              </c:pt>
              <c:pt idx="7439">
                <c:v>750806</c:v>
              </c:pt>
              <c:pt idx="7440">
                <c:v>750900</c:v>
              </c:pt>
              <c:pt idx="7441">
                <c:v>751009</c:v>
              </c:pt>
              <c:pt idx="7442">
                <c:v>751103</c:v>
              </c:pt>
              <c:pt idx="7443">
                <c:v>751212</c:v>
              </c:pt>
              <c:pt idx="7444">
                <c:v>751306</c:v>
              </c:pt>
              <c:pt idx="7445">
                <c:v>751400</c:v>
              </c:pt>
              <c:pt idx="7446">
                <c:v>751509</c:v>
              </c:pt>
              <c:pt idx="7447">
                <c:v>751603</c:v>
              </c:pt>
              <c:pt idx="7448">
                <c:v>751712</c:v>
              </c:pt>
              <c:pt idx="7449">
                <c:v>751806</c:v>
              </c:pt>
              <c:pt idx="7450">
                <c:v>751900</c:v>
              </c:pt>
              <c:pt idx="7451">
                <c:v>752009</c:v>
              </c:pt>
              <c:pt idx="7452">
                <c:v>752103</c:v>
              </c:pt>
              <c:pt idx="7453">
                <c:v>752212</c:v>
              </c:pt>
              <c:pt idx="7454">
                <c:v>752306</c:v>
              </c:pt>
              <c:pt idx="7455">
                <c:v>752400</c:v>
              </c:pt>
              <c:pt idx="7456">
                <c:v>752509</c:v>
              </c:pt>
              <c:pt idx="7457">
                <c:v>752603</c:v>
              </c:pt>
              <c:pt idx="7458">
                <c:v>752712</c:v>
              </c:pt>
              <c:pt idx="7459">
                <c:v>752806</c:v>
              </c:pt>
              <c:pt idx="7460">
                <c:v>752900</c:v>
              </c:pt>
              <c:pt idx="7461">
                <c:v>753009</c:v>
              </c:pt>
              <c:pt idx="7462">
                <c:v>753103</c:v>
              </c:pt>
              <c:pt idx="7463">
                <c:v>753212</c:v>
              </c:pt>
              <c:pt idx="7464">
                <c:v>753306</c:v>
              </c:pt>
              <c:pt idx="7465">
                <c:v>753400</c:v>
              </c:pt>
              <c:pt idx="7466">
                <c:v>753509</c:v>
              </c:pt>
              <c:pt idx="7467">
                <c:v>753603</c:v>
              </c:pt>
              <c:pt idx="7468">
                <c:v>753712</c:v>
              </c:pt>
              <c:pt idx="7469">
                <c:v>753806</c:v>
              </c:pt>
              <c:pt idx="7470">
                <c:v>753900</c:v>
              </c:pt>
              <c:pt idx="7471">
                <c:v>754009</c:v>
              </c:pt>
              <c:pt idx="7472">
                <c:v>754103</c:v>
              </c:pt>
              <c:pt idx="7473">
                <c:v>754212</c:v>
              </c:pt>
              <c:pt idx="7474">
                <c:v>754306</c:v>
              </c:pt>
              <c:pt idx="7475">
                <c:v>754400</c:v>
              </c:pt>
              <c:pt idx="7476">
                <c:v>754509</c:v>
              </c:pt>
              <c:pt idx="7477">
                <c:v>754603</c:v>
              </c:pt>
              <c:pt idx="7478">
                <c:v>754712</c:v>
              </c:pt>
              <c:pt idx="7479">
                <c:v>754806</c:v>
              </c:pt>
              <c:pt idx="7480">
                <c:v>754900</c:v>
              </c:pt>
              <c:pt idx="7481">
                <c:v>755009</c:v>
              </c:pt>
              <c:pt idx="7482">
                <c:v>755103</c:v>
              </c:pt>
              <c:pt idx="7483">
                <c:v>755212</c:v>
              </c:pt>
              <c:pt idx="7484">
                <c:v>755306</c:v>
              </c:pt>
              <c:pt idx="7485">
                <c:v>755400</c:v>
              </c:pt>
              <c:pt idx="7486">
                <c:v>755509</c:v>
              </c:pt>
              <c:pt idx="7487">
                <c:v>755603</c:v>
              </c:pt>
              <c:pt idx="7488">
                <c:v>755712</c:v>
              </c:pt>
              <c:pt idx="7489">
                <c:v>755806</c:v>
              </c:pt>
              <c:pt idx="7490">
                <c:v>755900</c:v>
              </c:pt>
              <c:pt idx="7491">
                <c:v>756009</c:v>
              </c:pt>
              <c:pt idx="7492">
                <c:v>756103</c:v>
              </c:pt>
              <c:pt idx="7493">
                <c:v>756212</c:v>
              </c:pt>
              <c:pt idx="7494">
                <c:v>756306</c:v>
              </c:pt>
              <c:pt idx="7495">
                <c:v>756400</c:v>
              </c:pt>
              <c:pt idx="7496">
                <c:v>756509</c:v>
              </c:pt>
              <c:pt idx="7497">
                <c:v>756603</c:v>
              </c:pt>
              <c:pt idx="7498">
                <c:v>756712</c:v>
              </c:pt>
              <c:pt idx="7499">
                <c:v>756806</c:v>
              </c:pt>
              <c:pt idx="7500">
                <c:v>756900</c:v>
              </c:pt>
              <c:pt idx="7501">
                <c:v>757009</c:v>
              </c:pt>
              <c:pt idx="7502">
                <c:v>757103</c:v>
              </c:pt>
              <c:pt idx="7503">
                <c:v>757212</c:v>
              </c:pt>
              <c:pt idx="7504">
                <c:v>757306</c:v>
              </c:pt>
              <c:pt idx="7505">
                <c:v>757400</c:v>
              </c:pt>
              <c:pt idx="7506">
                <c:v>757509</c:v>
              </c:pt>
              <c:pt idx="7507">
                <c:v>757603</c:v>
              </c:pt>
              <c:pt idx="7508">
                <c:v>757712</c:v>
              </c:pt>
              <c:pt idx="7509">
                <c:v>757806</c:v>
              </c:pt>
              <c:pt idx="7510">
                <c:v>757900</c:v>
              </c:pt>
              <c:pt idx="7511">
                <c:v>758009</c:v>
              </c:pt>
              <c:pt idx="7512">
                <c:v>758103</c:v>
              </c:pt>
              <c:pt idx="7513">
                <c:v>758212</c:v>
              </c:pt>
              <c:pt idx="7514">
                <c:v>758306</c:v>
              </c:pt>
              <c:pt idx="7515">
                <c:v>758400</c:v>
              </c:pt>
              <c:pt idx="7516">
                <c:v>758509</c:v>
              </c:pt>
              <c:pt idx="7517">
                <c:v>758603</c:v>
              </c:pt>
              <c:pt idx="7518">
                <c:v>758712</c:v>
              </c:pt>
              <c:pt idx="7519">
                <c:v>758806</c:v>
              </c:pt>
              <c:pt idx="7520">
                <c:v>758900</c:v>
              </c:pt>
              <c:pt idx="7521">
                <c:v>759009</c:v>
              </c:pt>
              <c:pt idx="7522">
                <c:v>759103</c:v>
              </c:pt>
              <c:pt idx="7523">
                <c:v>759212</c:v>
              </c:pt>
              <c:pt idx="7524">
                <c:v>759306</c:v>
              </c:pt>
              <c:pt idx="7525">
                <c:v>759400</c:v>
              </c:pt>
              <c:pt idx="7526">
                <c:v>759509</c:v>
              </c:pt>
              <c:pt idx="7527">
                <c:v>759603</c:v>
              </c:pt>
              <c:pt idx="7528">
                <c:v>759712</c:v>
              </c:pt>
              <c:pt idx="7529">
                <c:v>759806</c:v>
              </c:pt>
              <c:pt idx="7530">
                <c:v>759900</c:v>
              </c:pt>
              <c:pt idx="7531">
                <c:v>760009</c:v>
              </c:pt>
              <c:pt idx="7532">
                <c:v>760103</c:v>
              </c:pt>
              <c:pt idx="7533">
                <c:v>760212</c:v>
              </c:pt>
              <c:pt idx="7534">
                <c:v>760306</c:v>
              </c:pt>
              <c:pt idx="7535">
                <c:v>760400</c:v>
              </c:pt>
              <c:pt idx="7536">
                <c:v>760509</c:v>
              </c:pt>
              <c:pt idx="7537">
                <c:v>760603</c:v>
              </c:pt>
              <c:pt idx="7538">
                <c:v>760712</c:v>
              </c:pt>
              <c:pt idx="7539">
                <c:v>760806</c:v>
              </c:pt>
              <c:pt idx="7540">
                <c:v>760900</c:v>
              </c:pt>
              <c:pt idx="7541">
                <c:v>761009</c:v>
              </c:pt>
              <c:pt idx="7542">
                <c:v>761103</c:v>
              </c:pt>
              <c:pt idx="7543">
                <c:v>761212</c:v>
              </c:pt>
              <c:pt idx="7544">
                <c:v>761306</c:v>
              </c:pt>
              <c:pt idx="7545">
                <c:v>761400</c:v>
              </c:pt>
              <c:pt idx="7546">
                <c:v>761509</c:v>
              </c:pt>
              <c:pt idx="7547">
                <c:v>761603</c:v>
              </c:pt>
              <c:pt idx="7548">
                <c:v>761712</c:v>
              </c:pt>
              <c:pt idx="7549">
                <c:v>761806</c:v>
              </c:pt>
              <c:pt idx="7550">
                <c:v>761900</c:v>
              </c:pt>
              <c:pt idx="7551">
                <c:v>762009</c:v>
              </c:pt>
              <c:pt idx="7552">
                <c:v>762103</c:v>
              </c:pt>
              <c:pt idx="7553">
                <c:v>762212</c:v>
              </c:pt>
              <c:pt idx="7554">
                <c:v>762306</c:v>
              </c:pt>
              <c:pt idx="7555">
                <c:v>762400</c:v>
              </c:pt>
              <c:pt idx="7556">
                <c:v>762509</c:v>
              </c:pt>
              <c:pt idx="7557">
                <c:v>762603</c:v>
              </c:pt>
              <c:pt idx="7558">
                <c:v>762712</c:v>
              </c:pt>
              <c:pt idx="7559">
                <c:v>762806</c:v>
              </c:pt>
              <c:pt idx="7560">
                <c:v>762900</c:v>
              </c:pt>
              <c:pt idx="7561">
                <c:v>763009</c:v>
              </c:pt>
              <c:pt idx="7562">
                <c:v>763103</c:v>
              </c:pt>
              <c:pt idx="7563">
                <c:v>763212</c:v>
              </c:pt>
              <c:pt idx="7564">
                <c:v>763306</c:v>
              </c:pt>
              <c:pt idx="7565">
                <c:v>763400</c:v>
              </c:pt>
              <c:pt idx="7566">
                <c:v>763509</c:v>
              </c:pt>
              <c:pt idx="7567">
                <c:v>763603</c:v>
              </c:pt>
              <c:pt idx="7568">
                <c:v>763712</c:v>
              </c:pt>
              <c:pt idx="7569">
                <c:v>763806</c:v>
              </c:pt>
              <c:pt idx="7570">
                <c:v>763900</c:v>
              </c:pt>
              <c:pt idx="7571">
                <c:v>764009</c:v>
              </c:pt>
              <c:pt idx="7572">
                <c:v>764103</c:v>
              </c:pt>
              <c:pt idx="7573">
                <c:v>764212</c:v>
              </c:pt>
              <c:pt idx="7574">
                <c:v>764306</c:v>
              </c:pt>
              <c:pt idx="7575">
                <c:v>764400</c:v>
              </c:pt>
              <c:pt idx="7576">
                <c:v>764509</c:v>
              </c:pt>
              <c:pt idx="7577">
                <c:v>764603</c:v>
              </c:pt>
              <c:pt idx="7578">
                <c:v>764712</c:v>
              </c:pt>
              <c:pt idx="7579">
                <c:v>764806</c:v>
              </c:pt>
              <c:pt idx="7580">
                <c:v>764900</c:v>
              </c:pt>
              <c:pt idx="7581">
                <c:v>765009</c:v>
              </c:pt>
              <c:pt idx="7582">
                <c:v>765103</c:v>
              </c:pt>
              <c:pt idx="7583">
                <c:v>765212</c:v>
              </c:pt>
              <c:pt idx="7584">
                <c:v>765306</c:v>
              </c:pt>
              <c:pt idx="7585">
                <c:v>765400</c:v>
              </c:pt>
              <c:pt idx="7586">
                <c:v>765509</c:v>
              </c:pt>
              <c:pt idx="7587">
                <c:v>765603</c:v>
              </c:pt>
              <c:pt idx="7588">
                <c:v>765712</c:v>
              </c:pt>
              <c:pt idx="7589">
                <c:v>765806</c:v>
              </c:pt>
              <c:pt idx="7590">
                <c:v>765900</c:v>
              </c:pt>
              <c:pt idx="7591">
                <c:v>766009</c:v>
              </c:pt>
              <c:pt idx="7592">
                <c:v>766103</c:v>
              </c:pt>
              <c:pt idx="7593">
                <c:v>766212</c:v>
              </c:pt>
              <c:pt idx="7594">
                <c:v>766306</c:v>
              </c:pt>
              <c:pt idx="7595">
                <c:v>766400</c:v>
              </c:pt>
              <c:pt idx="7596">
                <c:v>766509</c:v>
              </c:pt>
              <c:pt idx="7597">
                <c:v>766603</c:v>
              </c:pt>
              <c:pt idx="7598">
                <c:v>766712</c:v>
              </c:pt>
              <c:pt idx="7599">
                <c:v>766806</c:v>
              </c:pt>
              <c:pt idx="7600">
                <c:v>766900</c:v>
              </c:pt>
              <c:pt idx="7601">
                <c:v>767009</c:v>
              </c:pt>
              <c:pt idx="7602">
                <c:v>767103</c:v>
              </c:pt>
              <c:pt idx="7603">
                <c:v>767212</c:v>
              </c:pt>
              <c:pt idx="7604">
                <c:v>767306</c:v>
              </c:pt>
              <c:pt idx="7605">
                <c:v>767400</c:v>
              </c:pt>
              <c:pt idx="7606">
                <c:v>767509</c:v>
              </c:pt>
              <c:pt idx="7607">
                <c:v>767603</c:v>
              </c:pt>
              <c:pt idx="7608">
                <c:v>767712</c:v>
              </c:pt>
              <c:pt idx="7609">
                <c:v>767806</c:v>
              </c:pt>
              <c:pt idx="7610">
                <c:v>767900</c:v>
              </c:pt>
              <c:pt idx="7611">
                <c:v>768009</c:v>
              </c:pt>
              <c:pt idx="7612">
                <c:v>768103</c:v>
              </c:pt>
              <c:pt idx="7613">
                <c:v>768212</c:v>
              </c:pt>
              <c:pt idx="7614">
                <c:v>768306</c:v>
              </c:pt>
              <c:pt idx="7615">
                <c:v>768400</c:v>
              </c:pt>
              <c:pt idx="7616">
                <c:v>768509</c:v>
              </c:pt>
              <c:pt idx="7617">
                <c:v>768603</c:v>
              </c:pt>
              <c:pt idx="7618">
                <c:v>768712</c:v>
              </c:pt>
              <c:pt idx="7619">
                <c:v>768806</c:v>
              </c:pt>
              <c:pt idx="7620">
                <c:v>768900</c:v>
              </c:pt>
              <c:pt idx="7621">
                <c:v>769009</c:v>
              </c:pt>
              <c:pt idx="7622">
                <c:v>769103</c:v>
              </c:pt>
              <c:pt idx="7623">
                <c:v>769212</c:v>
              </c:pt>
              <c:pt idx="7624">
                <c:v>769306</c:v>
              </c:pt>
              <c:pt idx="7625">
                <c:v>769400</c:v>
              </c:pt>
              <c:pt idx="7626">
                <c:v>769509</c:v>
              </c:pt>
              <c:pt idx="7627">
                <c:v>769603</c:v>
              </c:pt>
              <c:pt idx="7628">
                <c:v>769712</c:v>
              </c:pt>
              <c:pt idx="7629">
                <c:v>769806</c:v>
              </c:pt>
              <c:pt idx="7630">
                <c:v>769900</c:v>
              </c:pt>
              <c:pt idx="7631">
                <c:v>770009</c:v>
              </c:pt>
              <c:pt idx="7632">
                <c:v>770103</c:v>
              </c:pt>
              <c:pt idx="7633">
                <c:v>770212</c:v>
              </c:pt>
              <c:pt idx="7634">
                <c:v>770306</c:v>
              </c:pt>
              <c:pt idx="7635">
                <c:v>770400</c:v>
              </c:pt>
              <c:pt idx="7636">
                <c:v>770509</c:v>
              </c:pt>
              <c:pt idx="7637">
                <c:v>770603</c:v>
              </c:pt>
              <c:pt idx="7638">
                <c:v>770712</c:v>
              </c:pt>
              <c:pt idx="7639">
                <c:v>770806</c:v>
              </c:pt>
              <c:pt idx="7640">
                <c:v>770900</c:v>
              </c:pt>
              <c:pt idx="7641">
                <c:v>771009</c:v>
              </c:pt>
              <c:pt idx="7642">
                <c:v>771103</c:v>
              </c:pt>
              <c:pt idx="7643">
                <c:v>771212</c:v>
              </c:pt>
              <c:pt idx="7644">
                <c:v>771306</c:v>
              </c:pt>
              <c:pt idx="7645">
                <c:v>771400</c:v>
              </c:pt>
              <c:pt idx="7646">
                <c:v>771509</c:v>
              </c:pt>
              <c:pt idx="7647">
                <c:v>771603</c:v>
              </c:pt>
              <c:pt idx="7648">
                <c:v>771712</c:v>
              </c:pt>
              <c:pt idx="7649">
                <c:v>771806</c:v>
              </c:pt>
              <c:pt idx="7650">
                <c:v>771900</c:v>
              </c:pt>
              <c:pt idx="7651">
                <c:v>772009</c:v>
              </c:pt>
              <c:pt idx="7652">
                <c:v>772103</c:v>
              </c:pt>
              <c:pt idx="7653">
                <c:v>772212</c:v>
              </c:pt>
              <c:pt idx="7654">
                <c:v>772306</c:v>
              </c:pt>
              <c:pt idx="7655">
                <c:v>772400</c:v>
              </c:pt>
              <c:pt idx="7656">
                <c:v>772509</c:v>
              </c:pt>
              <c:pt idx="7657">
                <c:v>772603</c:v>
              </c:pt>
              <c:pt idx="7658">
                <c:v>772712</c:v>
              </c:pt>
              <c:pt idx="7659">
                <c:v>772806</c:v>
              </c:pt>
              <c:pt idx="7660">
                <c:v>772900</c:v>
              </c:pt>
              <c:pt idx="7661">
                <c:v>773009</c:v>
              </c:pt>
              <c:pt idx="7662">
                <c:v>773103</c:v>
              </c:pt>
              <c:pt idx="7663">
                <c:v>773212</c:v>
              </c:pt>
              <c:pt idx="7664">
                <c:v>773306</c:v>
              </c:pt>
              <c:pt idx="7665">
                <c:v>773400</c:v>
              </c:pt>
              <c:pt idx="7666">
                <c:v>773509</c:v>
              </c:pt>
              <c:pt idx="7667">
                <c:v>773603</c:v>
              </c:pt>
              <c:pt idx="7668">
                <c:v>773712</c:v>
              </c:pt>
              <c:pt idx="7669">
                <c:v>773806</c:v>
              </c:pt>
              <c:pt idx="7670">
                <c:v>773900</c:v>
              </c:pt>
              <c:pt idx="7671">
                <c:v>774009</c:v>
              </c:pt>
              <c:pt idx="7672">
                <c:v>774103</c:v>
              </c:pt>
              <c:pt idx="7673">
                <c:v>774212</c:v>
              </c:pt>
              <c:pt idx="7674">
                <c:v>774306</c:v>
              </c:pt>
              <c:pt idx="7675">
                <c:v>774400</c:v>
              </c:pt>
              <c:pt idx="7676">
                <c:v>774509</c:v>
              </c:pt>
              <c:pt idx="7677">
                <c:v>774603</c:v>
              </c:pt>
              <c:pt idx="7678">
                <c:v>774712</c:v>
              </c:pt>
              <c:pt idx="7679">
                <c:v>774806</c:v>
              </c:pt>
              <c:pt idx="7680">
                <c:v>774900</c:v>
              </c:pt>
              <c:pt idx="7681">
                <c:v>775009</c:v>
              </c:pt>
              <c:pt idx="7682">
                <c:v>775103</c:v>
              </c:pt>
              <c:pt idx="7683">
                <c:v>775212</c:v>
              </c:pt>
              <c:pt idx="7684">
                <c:v>775306</c:v>
              </c:pt>
              <c:pt idx="7685">
                <c:v>775400</c:v>
              </c:pt>
              <c:pt idx="7686">
                <c:v>775509</c:v>
              </c:pt>
              <c:pt idx="7687">
                <c:v>775603</c:v>
              </c:pt>
              <c:pt idx="7688">
                <c:v>775712</c:v>
              </c:pt>
              <c:pt idx="7689">
                <c:v>775806</c:v>
              </c:pt>
              <c:pt idx="7690">
                <c:v>775900</c:v>
              </c:pt>
              <c:pt idx="7691">
                <c:v>776009</c:v>
              </c:pt>
              <c:pt idx="7692">
                <c:v>776103</c:v>
              </c:pt>
              <c:pt idx="7693">
                <c:v>776212</c:v>
              </c:pt>
              <c:pt idx="7694">
                <c:v>776306</c:v>
              </c:pt>
              <c:pt idx="7695">
                <c:v>776400</c:v>
              </c:pt>
              <c:pt idx="7696">
                <c:v>776509</c:v>
              </c:pt>
              <c:pt idx="7697">
                <c:v>776603</c:v>
              </c:pt>
              <c:pt idx="7698">
                <c:v>776712</c:v>
              </c:pt>
              <c:pt idx="7699">
                <c:v>776806</c:v>
              </c:pt>
              <c:pt idx="7700">
                <c:v>776900</c:v>
              </c:pt>
              <c:pt idx="7701">
                <c:v>777009</c:v>
              </c:pt>
              <c:pt idx="7702">
                <c:v>777103</c:v>
              </c:pt>
              <c:pt idx="7703">
                <c:v>777212</c:v>
              </c:pt>
              <c:pt idx="7704">
                <c:v>777306</c:v>
              </c:pt>
              <c:pt idx="7705">
                <c:v>777400</c:v>
              </c:pt>
              <c:pt idx="7706">
                <c:v>777509</c:v>
              </c:pt>
              <c:pt idx="7707">
                <c:v>777603</c:v>
              </c:pt>
              <c:pt idx="7708">
                <c:v>777712</c:v>
              </c:pt>
              <c:pt idx="7709">
                <c:v>777806</c:v>
              </c:pt>
              <c:pt idx="7710">
                <c:v>777900</c:v>
              </c:pt>
              <c:pt idx="7711">
                <c:v>778009</c:v>
              </c:pt>
              <c:pt idx="7712">
                <c:v>778103</c:v>
              </c:pt>
              <c:pt idx="7713">
                <c:v>778212</c:v>
              </c:pt>
              <c:pt idx="7714">
                <c:v>778306</c:v>
              </c:pt>
              <c:pt idx="7715">
                <c:v>778400</c:v>
              </c:pt>
              <c:pt idx="7716">
                <c:v>778509</c:v>
              </c:pt>
              <c:pt idx="7717">
                <c:v>778603</c:v>
              </c:pt>
              <c:pt idx="7718">
                <c:v>778712</c:v>
              </c:pt>
              <c:pt idx="7719">
                <c:v>778806</c:v>
              </c:pt>
              <c:pt idx="7720">
                <c:v>778900</c:v>
              </c:pt>
              <c:pt idx="7721">
                <c:v>779009</c:v>
              </c:pt>
              <c:pt idx="7722">
                <c:v>779103</c:v>
              </c:pt>
              <c:pt idx="7723">
                <c:v>779212</c:v>
              </c:pt>
              <c:pt idx="7724">
                <c:v>779306</c:v>
              </c:pt>
              <c:pt idx="7725">
                <c:v>779400</c:v>
              </c:pt>
              <c:pt idx="7726">
                <c:v>779509</c:v>
              </c:pt>
              <c:pt idx="7727">
                <c:v>779603</c:v>
              </c:pt>
              <c:pt idx="7728">
                <c:v>779712</c:v>
              </c:pt>
              <c:pt idx="7729">
                <c:v>779806</c:v>
              </c:pt>
              <c:pt idx="7730">
                <c:v>779900</c:v>
              </c:pt>
              <c:pt idx="7731">
                <c:v>780009</c:v>
              </c:pt>
              <c:pt idx="7732">
                <c:v>780103</c:v>
              </c:pt>
              <c:pt idx="7733">
                <c:v>780212</c:v>
              </c:pt>
              <c:pt idx="7734">
                <c:v>780306</c:v>
              </c:pt>
              <c:pt idx="7735">
                <c:v>780400</c:v>
              </c:pt>
              <c:pt idx="7736">
                <c:v>780509</c:v>
              </c:pt>
              <c:pt idx="7737">
                <c:v>780603</c:v>
              </c:pt>
              <c:pt idx="7738">
                <c:v>780712</c:v>
              </c:pt>
              <c:pt idx="7739">
                <c:v>780806</c:v>
              </c:pt>
              <c:pt idx="7740">
                <c:v>780900</c:v>
              </c:pt>
              <c:pt idx="7741">
                <c:v>781009</c:v>
              </c:pt>
              <c:pt idx="7742">
                <c:v>781103</c:v>
              </c:pt>
              <c:pt idx="7743">
                <c:v>781212</c:v>
              </c:pt>
              <c:pt idx="7744">
                <c:v>781306</c:v>
              </c:pt>
              <c:pt idx="7745">
                <c:v>781400</c:v>
              </c:pt>
              <c:pt idx="7746">
                <c:v>781509</c:v>
              </c:pt>
              <c:pt idx="7747">
                <c:v>781603</c:v>
              </c:pt>
              <c:pt idx="7748">
                <c:v>781712</c:v>
              </c:pt>
              <c:pt idx="7749">
                <c:v>781806</c:v>
              </c:pt>
              <c:pt idx="7750">
                <c:v>781900</c:v>
              </c:pt>
              <c:pt idx="7751">
                <c:v>782009</c:v>
              </c:pt>
              <c:pt idx="7752">
                <c:v>782103</c:v>
              </c:pt>
              <c:pt idx="7753">
                <c:v>782212</c:v>
              </c:pt>
              <c:pt idx="7754">
                <c:v>782306</c:v>
              </c:pt>
              <c:pt idx="7755">
                <c:v>782400</c:v>
              </c:pt>
              <c:pt idx="7756">
                <c:v>782509</c:v>
              </c:pt>
              <c:pt idx="7757">
                <c:v>782603</c:v>
              </c:pt>
              <c:pt idx="7758">
                <c:v>782712</c:v>
              </c:pt>
              <c:pt idx="7759">
                <c:v>782806</c:v>
              </c:pt>
              <c:pt idx="7760">
                <c:v>782900</c:v>
              </c:pt>
              <c:pt idx="7761">
                <c:v>783009</c:v>
              </c:pt>
              <c:pt idx="7762">
                <c:v>783103</c:v>
              </c:pt>
              <c:pt idx="7763">
                <c:v>783212</c:v>
              </c:pt>
              <c:pt idx="7764">
                <c:v>783306</c:v>
              </c:pt>
              <c:pt idx="7765">
                <c:v>783400</c:v>
              </c:pt>
              <c:pt idx="7766">
                <c:v>783509</c:v>
              </c:pt>
              <c:pt idx="7767">
                <c:v>783603</c:v>
              </c:pt>
              <c:pt idx="7768">
                <c:v>783712</c:v>
              </c:pt>
              <c:pt idx="7769">
                <c:v>783806</c:v>
              </c:pt>
              <c:pt idx="7770">
                <c:v>783900</c:v>
              </c:pt>
              <c:pt idx="7771">
                <c:v>784009</c:v>
              </c:pt>
              <c:pt idx="7772">
                <c:v>784103</c:v>
              </c:pt>
              <c:pt idx="7773">
                <c:v>784212</c:v>
              </c:pt>
              <c:pt idx="7774">
                <c:v>784306</c:v>
              </c:pt>
              <c:pt idx="7775">
                <c:v>784400</c:v>
              </c:pt>
              <c:pt idx="7776">
                <c:v>784509</c:v>
              </c:pt>
              <c:pt idx="7777">
                <c:v>784603</c:v>
              </c:pt>
              <c:pt idx="7778">
                <c:v>784712</c:v>
              </c:pt>
              <c:pt idx="7779">
                <c:v>784806</c:v>
              </c:pt>
              <c:pt idx="7780">
                <c:v>784900</c:v>
              </c:pt>
              <c:pt idx="7781">
                <c:v>785009</c:v>
              </c:pt>
              <c:pt idx="7782">
                <c:v>785103</c:v>
              </c:pt>
              <c:pt idx="7783">
                <c:v>785212</c:v>
              </c:pt>
              <c:pt idx="7784">
                <c:v>785306</c:v>
              </c:pt>
              <c:pt idx="7785">
                <c:v>785400</c:v>
              </c:pt>
              <c:pt idx="7786">
                <c:v>785509</c:v>
              </c:pt>
              <c:pt idx="7787">
                <c:v>785603</c:v>
              </c:pt>
              <c:pt idx="7788">
                <c:v>785712</c:v>
              </c:pt>
              <c:pt idx="7789">
                <c:v>785806</c:v>
              </c:pt>
              <c:pt idx="7790">
                <c:v>785900</c:v>
              </c:pt>
              <c:pt idx="7791">
                <c:v>786009</c:v>
              </c:pt>
              <c:pt idx="7792">
                <c:v>786103</c:v>
              </c:pt>
              <c:pt idx="7793">
                <c:v>786212</c:v>
              </c:pt>
              <c:pt idx="7794">
                <c:v>786306</c:v>
              </c:pt>
              <c:pt idx="7795">
                <c:v>786400</c:v>
              </c:pt>
              <c:pt idx="7796">
                <c:v>786509</c:v>
              </c:pt>
              <c:pt idx="7797">
                <c:v>786603</c:v>
              </c:pt>
              <c:pt idx="7798">
                <c:v>786712</c:v>
              </c:pt>
              <c:pt idx="7799">
                <c:v>786806</c:v>
              </c:pt>
              <c:pt idx="7800">
                <c:v>786900</c:v>
              </c:pt>
              <c:pt idx="7801">
                <c:v>787009</c:v>
              </c:pt>
              <c:pt idx="7802">
                <c:v>787103</c:v>
              </c:pt>
              <c:pt idx="7803">
                <c:v>787212</c:v>
              </c:pt>
              <c:pt idx="7804">
                <c:v>787306</c:v>
              </c:pt>
              <c:pt idx="7805">
                <c:v>787400</c:v>
              </c:pt>
              <c:pt idx="7806">
                <c:v>787509</c:v>
              </c:pt>
              <c:pt idx="7807">
                <c:v>787603</c:v>
              </c:pt>
              <c:pt idx="7808">
                <c:v>787712</c:v>
              </c:pt>
              <c:pt idx="7809">
                <c:v>787806</c:v>
              </c:pt>
              <c:pt idx="7810">
                <c:v>787900</c:v>
              </c:pt>
              <c:pt idx="7811">
                <c:v>788009</c:v>
              </c:pt>
              <c:pt idx="7812">
                <c:v>788103</c:v>
              </c:pt>
              <c:pt idx="7813">
                <c:v>788212</c:v>
              </c:pt>
              <c:pt idx="7814">
                <c:v>788306</c:v>
              </c:pt>
              <c:pt idx="7815">
                <c:v>788400</c:v>
              </c:pt>
              <c:pt idx="7816">
                <c:v>788509</c:v>
              </c:pt>
              <c:pt idx="7817">
                <c:v>788603</c:v>
              </c:pt>
              <c:pt idx="7818">
                <c:v>788712</c:v>
              </c:pt>
              <c:pt idx="7819">
                <c:v>788806</c:v>
              </c:pt>
              <c:pt idx="7820">
                <c:v>788900</c:v>
              </c:pt>
              <c:pt idx="7821">
                <c:v>789009</c:v>
              </c:pt>
              <c:pt idx="7822">
                <c:v>789103</c:v>
              </c:pt>
              <c:pt idx="7823">
                <c:v>789212</c:v>
              </c:pt>
              <c:pt idx="7824">
                <c:v>789306</c:v>
              </c:pt>
              <c:pt idx="7825">
                <c:v>789400</c:v>
              </c:pt>
              <c:pt idx="7826">
                <c:v>789509</c:v>
              </c:pt>
              <c:pt idx="7827">
                <c:v>789603</c:v>
              </c:pt>
              <c:pt idx="7828">
                <c:v>789712</c:v>
              </c:pt>
              <c:pt idx="7829">
                <c:v>789806</c:v>
              </c:pt>
              <c:pt idx="7830">
                <c:v>789900</c:v>
              </c:pt>
              <c:pt idx="7831">
                <c:v>790009</c:v>
              </c:pt>
              <c:pt idx="7832">
                <c:v>790103</c:v>
              </c:pt>
              <c:pt idx="7833">
                <c:v>790212</c:v>
              </c:pt>
              <c:pt idx="7834">
                <c:v>790306</c:v>
              </c:pt>
              <c:pt idx="7835">
                <c:v>790400</c:v>
              </c:pt>
              <c:pt idx="7836">
                <c:v>790509</c:v>
              </c:pt>
              <c:pt idx="7837">
                <c:v>790603</c:v>
              </c:pt>
              <c:pt idx="7838">
                <c:v>790712</c:v>
              </c:pt>
              <c:pt idx="7839">
                <c:v>790806</c:v>
              </c:pt>
              <c:pt idx="7840">
                <c:v>790900</c:v>
              </c:pt>
              <c:pt idx="7841">
                <c:v>791009</c:v>
              </c:pt>
              <c:pt idx="7842">
                <c:v>791103</c:v>
              </c:pt>
              <c:pt idx="7843">
                <c:v>791212</c:v>
              </c:pt>
              <c:pt idx="7844">
                <c:v>791306</c:v>
              </c:pt>
              <c:pt idx="7845">
                <c:v>791400</c:v>
              </c:pt>
              <c:pt idx="7846">
                <c:v>791509</c:v>
              </c:pt>
              <c:pt idx="7847">
                <c:v>791603</c:v>
              </c:pt>
              <c:pt idx="7848">
                <c:v>791712</c:v>
              </c:pt>
              <c:pt idx="7849">
                <c:v>791806</c:v>
              </c:pt>
              <c:pt idx="7850">
                <c:v>791900</c:v>
              </c:pt>
              <c:pt idx="7851">
                <c:v>792009</c:v>
              </c:pt>
              <c:pt idx="7852">
                <c:v>792103</c:v>
              </c:pt>
              <c:pt idx="7853">
                <c:v>792212</c:v>
              </c:pt>
              <c:pt idx="7854">
                <c:v>792306</c:v>
              </c:pt>
              <c:pt idx="7855">
                <c:v>792400</c:v>
              </c:pt>
              <c:pt idx="7856">
                <c:v>792509</c:v>
              </c:pt>
              <c:pt idx="7857">
                <c:v>792603</c:v>
              </c:pt>
              <c:pt idx="7858">
                <c:v>792712</c:v>
              </c:pt>
              <c:pt idx="7859">
                <c:v>792806</c:v>
              </c:pt>
              <c:pt idx="7860">
                <c:v>792900</c:v>
              </c:pt>
              <c:pt idx="7861">
                <c:v>793009</c:v>
              </c:pt>
              <c:pt idx="7862">
                <c:v>793103</c:v>
              </c:pt>
              <c:pt idx="7863">
                <c:v>793212</c:v>
              </c:pt>
              <c:pt idx="7864">
                <c:v>793306</c:v>
              </c:pt>
              <c:pt idx="7865">
                <c:v>793400</c:v>
              </c:pt>
              <c:pt idx="7866">
                <c:v>793509</c:v>
              </c:pt>
              <c:pt idx="7867">
                <c:v>793603</c:v>
              </c:pt>
              <c:pt idx="7868">
                <c:v>793712</c:v>
              </c:pt>
              <c:pt idx="7869">
                <c:v>793806</c:v>
              </c:pt>
              <c:pt idx="7870">
                <c:v>793900</c:v>
              </c:pt>
              <c:pt idx="7871">
                <c:v>794009</c:v>
              </c:pt>
              <c:pt idx="7872">
                <c:v>794103</c:v>
              </c:pt>
              <c:pt idx="7873">
                <c:v>794212</c:v>
              </c:pt>
              <c:pt idx="7874">
                <c:v>794306</c:v>
              </c:pt>
              <c:pt idx="7875">
                <c:v>794400</c:v>
              </c:pt>
              <c:pt idx="7876">
                <c:v>794509</c:v>
              </c:pt>
              <c:pt idx="7877">
                <c:v>794603</c:v>
              </c:pt>
              <c:pt idx="7878">
                <c:v>794712</c:v>
              </c:pt>
              <c:pt idx="7879">
                <c:v>794806</c:v>
              </c:pt>
              <c:pt idx="7880">
                <c:v>794900</c:v>
              </c:pt>
              <c:pt idx="7881">
                <c:v>795009</c:v>
              </c:pt>
              <c:pt idx="7882">
                <c:v>795103</c:v>
              </c:pt>
              <c:pt idx="7883">
                <c:v>795212</c:v>
              </c:pt>
              <c:pt idx="7884">
                <c:v>795306</c:v>
              </c:pt>
              <c:pt idx="7885">
                <c:v>795400</c:v>
              </c:pt>
              <c:pt idx="7886">
                <c:v>795509</c:v>
              </c:pt>
              <c:pt idx="7887">
                <c:v>795603</c:v>
              </c:pt>
              <c:pt idx="7888">
                <c:v>795712</c:v>
              </c:pt>
              <c:pt idx="7889">
                <c:v>795806</c:v>
              </c:pt>
              <c:pt idx="7890">
                <c:v>795900</c:v>
              </c:pt>
              <c:pt idx="7891">
                <c:v>796009</c:v>
              </c:pt>
              <c:pt idx="7892">
                <c:v>796103</c:v>
              </c:pt>
              <c:pt idx="7893">
                <c:v>796212</c:v>
              </c:pt>
              <c:pt idx="7894">
                <c:v>796306</c:v>
              </c:pt>
              <c:pt idx="7895">
                <c:v>796400</c:v>
              </c:pt>
              <c:pt idx="7896">
                <c:v>796509</c:v>
              </c:pt>
              <c:pt idx="7897">
                <c:v>796603</c:v>
              </c:pt>
              <c:pt idx="7898">
                <c:v>796712</c:v>
              </c:pt>
              <c:pt idx="7899">
                <c:v>796806</c:v>
              </c:pt>
              <c:pt idx="7900">
                <c:v>796900</c:v>
              </c:pt>
              <c:pt idx="7901">
                <c:v>797009</c:v>
              </c:pt>
              <c:pt idx="7902">
                <c:v>797103</c:v>
              </c:pt>
              <c:pt idx="7903">
                <c:v>797212</c:v>
              </c:pt>
              <c:pt idx="7904">
                <c:v>797306</c:v>
              </c:pt>
              <c:pt idx="7905">
                <c:v>797400</c:v>
              </c:pt>
              <c:pt idx="7906">
                <c:v>797509</c:v>
              </c:pt>
              <c:pt idx="7907">
                <c:v>797603</c:v>
              </c:pt>
              <c:pt idx="7908">
                <c:v>797712</c:v>
              </c:pt>
              <c:pt idx="7909">
                <c:v>797806</c:v>
              </c:pt>
              <c:pt idx="7910">
                <c:v>797900</c:v>
              </c:pt>
              <c:pt idx="7911">
                <c:v>798009</c:v>
              </c:pt>
              <c:pt idx="7912">
                <c:v>798103</c:v>
              </c:pt>
              <c:pt idx="7913">
                <c:v>798212</c:v>
              </c:pt>
              <c:pt idx="7914">
                <c:v>798306</c:v>
              </c:pt>
              <c:pt idx="7915">
                <c:v>798400</c:v>
              </c:pt>
              <c:pt idx="7916">
                <c:v>798509</c:v>
              </c:pt>
              <c:pt idx="7917">
                <c:v>798603</c:v>
              </c:pt>
              <c:pt idx="7918">
                <c:v>798712</c:v>
              </c:pt>
              <c:pt idx="7919">
                <c:v>798806</c:v>
              </c:pt>
              <c:pt idx="7920">
                <c:v>798900</c:v>
              </c:pt>
              <c:pt idx="7921">
                <c:v>799009</c:v>
              </c:pt>
              <c:pt idx="7922">
                <c:v>799103</c:v>
              </c:pt>
              <c:pt idx="7923">
                <c:v>799212</c:v>
              </c:pt>
              <c:pt idx="7924">
                <c:v>799306</c:v>
              </c:pt>
              <c:pt idx="7925">
                <c:v>799400</c:v>
              </c:pt>
              <c:pt idx="7926">
                <c:v>799509</c:v>
              </c:pt>
              <c:pt idx="7927">
                <c:v>799603</c:v>
              </c:pt>
              <c:pt idx="7928">
                <c:v>799712</c:v>
              </c:pt>
              <c:pt idx="7929">
                <c:v>799806</c:v>
              </c:pt>
              <c:pt idx="7930">
                <c:v>799900</c:v>
              </c:pt>
              <c:pt idx="7931">
                <c:v>800009</c:v>
              </c:pt>
              <c:pt idx="7932">
                <c:v>800103</c:v>
              </c:pt>
              <c:pt idx="7933">
                <c:v>800212</c:v>
              </c:pt>
              <c:pt idx="7934">
                <c:v>800306</c:v>
              </c:pt>
              <c:pt idx="7935">
                <c:v>800400</c:v>
              </c:pt>
              <c:pt idx="7936">
                <c:v>800509</c:v>
              </c:pt>
              <c:pt idx="7937">
                <c:v>800603</c:v>
              </c:pt>
              <c:pt idx="7938">
                <c:v>800712</c:v>
              </c:pt>
              <c:pt idx="7939">
                <c:v>800806</c:v>
              </c:pt>
              <c:pt idx="7940">
                <c:v>800900</c:v>
              </c:pt>
              <c:pt idx="7941">
                <c:v>801009</c:v>
              </c:pt>
              <c:pt idx="7942">
                <c:v>801103</c:v>
              </c:pt>
              <c:pt idx="7943">
                <c:v>801212</c:v>
              </c:pt>
              <c:pt idx="7944">
                <c:v>801306</c:v>
              </c:pt>
              <c:pt idx="7945">
                <c:v>801400</c:v>
              </c:pt>
              <c:pt idx="7946">
                <c:v>801509</c:v>
              </c:pt>
              <c:pt idx="7947">
                <c:v>801603</c:v>
              </c:pt>
              <c:pt idx="7948">
                <c:v>801712</c:v>
              </c:pt>
              <c:pt idx="7949">
                <c:v>801806</c:v>
              </c:pt>
              <c:pt idx="7950">
                <c:v>801900</c:v>
              </c:pt>
              <c:pt idx="7951">
                <c:v>802009</c:v>
              </c:pt>
              <c:pt idx="7952">
                <c:v>802103</c:v>
              </c:pt>
              <c:pt idx="7953">
                <c:v>802212</c:v>
              </c:pt>
              <c:pt idx="7954">
                <c:v>802306</c:v>
              </c:pt>
              <c:pt idx="7955">
                <c:v>802400</c:v>
              </c:pt>
              <c:pt idx="7956">
                <c:v>802509</c:v>
              </c:pt>
              <c:pt idx="7957">
                <c:v>802603</c:v>
              </c:pt>
              <c:pt idx="7958">
                <c:v>802712</c:v>
              </c:pt>
              <c:pt idx="7959">
                <c:v>802806</c:v>
              </c:pt>
              <c:pt idx="7960">
                <c:v>802900</c:v>
              </c:pt>
              <c:pt idx="7961">
                <c:v>803009</c:v>
              </c:pt>
              <c:pt idx="7962">
                <c:v>803103</c:v>
              </c:pt>
              <c:pt idx="7963">
                <c:v>803212</c:v>
              </c:pt>
              <c:pt idx="7964">
                <c:v>803306</c:v>
              </c:pt>
              <c:pt idx="7965">
                <c:v>803400</c:v>
              </c:pt>
              <c:pt idx="7966">
                <c:v>803509</c:v>
              </c:pt>
              <c:pt idx="7967">
                <c:v>803603</c:v>
              </c:pt>
              <c:pt idx="7968">
                <c:v>803712</c:v>
              </c:pt>
              <c:pt idx="7969">
                <c:v>803806</c:v>
              </c:pt>
              <c:pt idx="7970">
                <c:v>803900</c:v>
              </c:pt>
              <c:pt idx="7971">
                <c:v>804009</c:v>
              </c:pt>
              <c:pt idx="7972">
                <c:v>804103</c:v>
              </c:pt>
              <c:pt idx="7973">
                <c:v>804212</c:v>
              </c:pt>
              <c:pt idx="7974">
                <c:v>804306</c:v>
              </c:pt>
              <c:pt idx="7975">
                <c:v>804400</c:v>
              </c:pt>
              <c:pt idx="7976">
                <c:v>804509</c:v>
              </c:pt>
              <c:pt idx="7977">
                <c:v>804603</c:v>
              </c:pt>
              <c:pt idx="7978">
                <c:v>804712</c:v>
              </c:pt>
              <c:pt idx="7979">
                <c:v>804806</c:v>
              </c:pt>
              <c:pt idx="7980">
                <c:v>804900</c:v>
              </c:pt>
              <c:pt idx="7981">
                <c:v>805009</c:v>
              </c:pt>
              <c:pt idx="7982">
                <c:v>805103</c:v>
              </c:pt>
              <c:pt idx="7983">
                <c:v>805212</c:v>
              </c:pt>
              <c:pt idx="7984">
                <c:v>805306</c:v>
              </c:pt>
              <c:pt idx="7985">
                <c:v>805400</c:v>
              </c:pt>
              <c:pt idx="7986">
                <c:v>805509</c:v>
              </c:pt>
              <c:pt idx="7987">
                <c:v>805603</c:v>
              </c:pt>
              <c:pt idx="7988">
                <c:v>805712</c:v>
              </c:pt>
              <c:pt idx="7989">
                <c:v>805806</c:v>
              </c:pt>
              <c:pt idx="7990">
                <c:v>805900</c:v>
              </c:pt>
              <c:pt idx="7991">
                <c:v>806009</c:v>
              </c:pt>
              <c:pt idx="7992">
                <c:v>806103</c:v>
              </c:pt>
              <c:pt idx="7993">
                <c:v>806212</c:v>
              </c:pt>
              <c:pt idx="7994">
                <c:v>806306</c:v>
              </c:pt>
              <c:pt idx="7995">
                <c:v>806400</c:v>
              </c:pt>
              <c:pt idx="7996">
                <c:v>806509</c:v>
              </c:pt>
              <c:pt idx="7997">
                <c:v>806603</c:v>
              </c:pt>
              <c:pt idx="7998">
                <c:v>806712</c:v>
              </c:pt>
              <c:pt idx="7999">
                <c:v>806806</c:v>
              </c:pt>
              <c:pt idx="8000">
                <c:v>806900</c:v>
              </c:pt>
              <c:pt idx="8001">
                <c:v>807009</c:v>
              </c:pt>
              <c:pt idx="8002">
                <c:v>807103</c:v>
              </c:pt>
              <c:pt idx="8003">
                <c:v>807212</c:v>
              </c:pt>
              <c:pt idx="8004">
                <c:v>807306</c:v>
              </c:pt>
              <c:pt idx="8005">
                <c:v>807400</c:v>
              </c:pt>
              <c:pt idx="8006">
                <c:v>807509</c:v>
              </c:pt>
              <c:pt idx="8007">
                <c:v>807603</c:v>
              </c:pt>
              <c:pt idx="8008">
                <c:v>807712</c:v>
              </c:pt>
              <c:pt idx="8009">
                <c:v>807806</c:v>
              </c:pt>
              <c:pt idx="8010">
                <c:v>807900</c:v>
              </c:pt>
              <c:pt idx="8011">
                <c:v>808009</c:v>
              </c:pt>
              <c:pt idx="8012">
                <c:v>808103</c:v>
              </c:pt>
              <c:pt idx="8013">
                <c:v>808212</c:v>
              </c:pt>
              <c:pt idx="8014">
                <c:v>808306</c:v>
              </c:pt>
              <c:pt idx="8015">
                <c:v>808400</c:v>
              </c:pt>
              <c:pt idx="8016">
                <c:v>808509</c:v>
              </c:pt>
              <c:pt idx="8017">
                <c:v>808603</c:v>
              </c:pt>
              <c:pt idx="8018">
                <c:v>808712</c:v>
              </c:pt>
              <c:pt idx="8019">
                <c:v>808806</c:v>
              </c:pt>
              <c:pt idx="8020">
                <c:v>808900</c:v>
              </c:pt>
              <c:pt idx="8021">
                <c:v>809009</c:v>
              </c:pt>
              <c:pt idx="8022">
                <c:v>809103</c:v>
              </c:pt>
              <c:pt idx="8023">
                <c:v>809212</c:v>
              </c:pt>
              <c:pt idx="8024">
                <c:v>809306</c:v>
              </c:pt>
              <c:pt idx="8025">
                <c:v>809400</c:v>
              </c:pt>
              <c:pt idx="8026">
                <c:v>809509</c:v>
              </c:pt>
              <c:pt idx="8027">
                <c:v>809603</c:v>
              </c:pt>
              <c:pt idx="8028">
                <c:v>809712</c:v>
              </c:pt>
              <c:pt idx="8029">
                <c:v>809806</c:v>
              </c:pt>
              <c:pt idx="8030">
                <c:v>809900</c:v>
              </c:pt>
              <c:pt idx="8031">
                <c:v>810009</c:v>
              </c:pt>
              <c:pt idx="8032">
                <c:v>810103</c:v>
              </c:pt>
              <c:pt idx="8033">
                <c:v>810212</c:v>
              </c:pt>
              <c:pt idx="8034">
                <c:v>810306</c:v>
              </c:pt>
              <c:pt idx="8035">
                <c:v>810400</c:v>
              </c:pt>
              <c:pt idx="8036">
                <c:v>810509</c:v>
              </c:pt>
              <c:pt idx="8037">
                <c:v>810603</c:v>
              </c:pt>
              <c:pt idx="8038">
                <c:v>810712</c:v>
              </c:pt>
              <c:pt idx="8039">
                <c:v>810806</c:v>
              </c:pt>
              <c:pt idx="8040">
                <c:v>810900</c:v>
              </c:pt>
              <c:pt idx="8041">
                <c:v>811009</c:v>
              </c:pt>
              <c:pt idx="8042">
                <c:v>811103</c:v>
              </c:pt>
              <c:pt idx="8043">
                <c:v>811212</c:v>
              </c:pt>
              <c:pt idx="8044">
                <c:v>811306</c:v>
              </c:pt>
              <c:pt idx="8045">
                <c:v>811400</c:v>
              </c:pt>
              <c:pt idx="8046">
                <c:v>811509</c:v>
              </c:pt>
              <c:pt idx="8047">
                <c:v>811603</c:v>
              </c:pt>
              <c:pt idx="8048">
                <c:v>811712</c:v>
              </c:pt>
              <c:pt idx="8049">
                <c:v>811806</c:v>
              </c:pt>
              <c:pt idx="8050">
                <c:v>811900</c:v>
              </c:pt>
              <c:pt idx="8051">
                <c:v>812009</c:v>
              </c:pt>
              <c:pt idx="8052">
                <c:v>812103</c:v>
              </c:pt>
              <c:pt idx="8053">
                <c:v>812212</c:v>
              </c:pt>
              <c:pt idx="8054">
                <c:v>812306</c:v>
              </c:pt>
              <c:pt idx="8055">
                <c:v>812400</c:v>
              </c:pt>
              <c:pt idx="8056">
                <c:v>812509</c:v>
              </c:pt>
              <c:pt idx="8057">
                <c:v>812603</c:v>
              </c:pt>
              <c:pt idx="8058">
                <c:v>812712</c:v>
              </c:pt>
              <c:pt idx="8059">
                <c:v>812806</c:v>
              </c:pt>
              <c:pt idx="8060">
                <c:v>812900</c:v>
              </c:pt>
              <c:pt idx="8061">
                <c:v>813009</c:v>
              </c:pt>
              <c:pt idx="8062">
                <c:v>813103</c:v>
              </c:pt>
              <c:pt idx="8063">
                <c:v>813212</c:v>
              </c:pt>
              <c:pt idx="8064">
                <c:v>813306</c:v>
              </c:pt>
              <c:pt idx="8065">
                <c:v>813400</c:v>
              </c:pt>
              <c:pt idx="8066">
                <c:v>813509</c:v>
              </c:pt>
              <c:pt idx="8067">
                <c:v>813603</c:v>
              </c:pt>
              <c:pt idx="8068">
                <c:v>813712</c:v>
              </c:pt>
              <c:pt idx="8069">
                <c:v>813806</c:v>
              </c:pt>
              <c:pt idx="8070">
                <c:v>813900</c:v>
              </c:pt>
              <c:pt idx="8071">
                <c:v>814009</c:v>
              </c:pt>
              <c:pt idx="8072">
                <c:v>814103</c:v>
              </c:pt>
              <c:pt idx="8073">
                <c:v>814212</c:v>
              </c:pt>
              <c:pt idx="8074">
                <c:v>814306</c:v>
              </c:pt>
              <c:pt idx="8075">
                <c:v>814400</c:v>
              </c:pt>
              <c:pt idx="8076">
                <c:v>814509</c:v>
              </c:pt>
              <c:pt idx="8077">
                <c:v>814603</c:v>
              </c:pt>
              <c:pt idx="8078">
                <c:v>814712</c:v>
              </c:pt>
              <c:pt idx="8079">
                <c:v>814806</c:v>
              </c:pt>
              <c:pt idx="8080">
                <c:v>814900</c:v>
              </c:pt>
              <c:pt idx="8081">
                <c:v>815009</c:v>
              </c:pt>
              <c:pt idx="8082">
                <c:v>815103</c:v>
              </c:pt>
              <c:pt idx="8083">
                <c:v>815212</c:v>
              </c:pt>
              <c:pt idx="8084">
                <c:v>815306</c:v>
              </c:pt>
              <c:pt idx="8085">
                <c:v>815400</c:v>
              </c:pt>
              <c:pt idx="8086">
                <c:v>815509</c:v>
              </c:pt>
              <c:pt idx="8087">
                <c:v>815603</c:v>
              </c:pt>
              <c:pt idx="8088">
                <c:v>815712</c:v>
              </c:pt>
              <c:pt idx="8089">
                <c:v>815806</c:v>
              </c:pt>
              <c:pt idx="8090">
                <c:v>815900</c:v>
              </c:pt>
              <c:pt idx="8091">
                <c:v>816009</c:v>
              </c:pt>
              <c:pt idx="8092">
                <c:v>816103</c:v>
              </c:pt>
              <c:pt idx="8093">
                <c:v>816212</c:v>
              </c:pt>
              <c:pt idx="8094">
                <c:v>816306</c:v>
              </c:pt>
              <c:pt idx="8095">
                <c:v>816400</c:v>
              </c:pt>
              <c:pt idx="8096">
                <c:v>816509</c:v>
              </c:pt>
              <c:pt idx="8097">
                <c:v>816603</c:v>
              </c:pt>
              <c:pt idx="8098">
                <c:v>816712</c:v>
              </c:pt>
              <c:pt idx="8099">
                <c:v>816806</c:v>
              </c:pt>
              <c:pt idx="8100">
                <c:v>816900</c:v>
              </c:pt>
              <c:pt idx="8101">
                <c:v>817009</c:v>
              </c:pt>
              <c:pt idx="8102">
                <c:v>817103</c:v>
              </c:pt>
              <c:pt idx="8103">
                <c:v>817212</c:v>
              </c:pt>
              <c:pt idx="8104">
                <c:v>817306</c:v>
              </c:pt>
              <c:pt idx="8105">
                <c:v>817400</c:v>
              </c:pt>
              <c:pt idx="8106">
                <c:v>817509</c:v>
              </c:pt>
              <c:pt idx="8107">
                <c:v>817603</c:v>
              </c:pt>
              <c:pt idx="8108">
                <c:v>817712</c:v>
              </c:pt>
              <c:pt idx="8109">
                <c:v>817806</c:v>
              </c:pt>
              <c:pt idx="8110">
                <c:v>817900</c:v>
              </c:pt>
              <c:pt idx="8111">
                <c:v>818009</c:v>
              </c:pt>
              <c:pt idx="8112">
                <c:v>818103</c:v>
              </c:pt>
              <c:pt idx="8113">
                <c:v>818212</c:v>
              </c:pt>
              <c:pt idx="8114">
                <c:v>818306</c:v>
              </c:pt>
              <c:pt idx="8115">
                <c:v>818400</c:v>
              </c:pt>
              <c:pt idx="8116">
                <c:v>818509</c:v>
              </c:pt>
              <c:pt idx="8117">
                <c:v>818603</c:v>
              </c:pt>
              <c:pt idx="8118">
                <c:v>818712</c:v>
              </c:pt>
              <c:pt idx="8119">
                <c:v>818806</c:v>
              </c:pt>
              <c:pt idx="8120">
                <c:v>818900</c:v>
              </c:pt>
              <c:pt idx="8121">
                <c:v>819009</c:v>
              </c:pt>
              <c:pt idx="8122">
                <c:v>819103</c:v>
              </c:pt>
              <c:pt idx="8123">
                <c:v>819212</c:v>
              </c:pt>
              <c:pt idx="8124">
                <c:v>819306</c:v>
              </c:pt>
              <c:pt idx="8125">
                <c:v>819400</c:v>
              </c:pt>
              <c:pt idx="8126">
                <c:v>819509</c:v>
              </c:pt>
              <c:pt idx="8127">
                <c:v>819603</c:v>
              </c:pt>
              <c:pt idx="8128">
                <c:v>819712</c:v>
              </c:pt>
              <c:pt idx="8129">
                <c:v>819806</c:v>
              </c:pt>
              <c:pt idx="8130">
                <c:v>819900</c:v>
              </c:pt>
              <c:pt idx="8131">
                <c:v>820009</c:v>
              </c:pt>
              <c:pt idx="8132">
                <c:v>820103</c:v>
              </c:pt>
              <c:pt idx="8133">
                <c:v>820212</c:v>
              </c:pt>
              <c:pt idx="8134">
                <c:v>820306</c:v>
              </c:pt>
              <c:pt idx="8135">
                <c:v>820400</c:v>
              </c:pt>
              <c:pt idx="8136">
                <c:v>820509</c:v>
              </c:pt>
              <c:pt idx="8137">
                <c:v>820603</c:v>
              </c:pt>
              <c:pt idx="8138">
                <c:v>820712</c:v>
              </c:pt>
              <c:pt idx="8139">
                <c:v>820806</c:v>
              </c:pt>
              <c:pt idx="8140">
                <c:v>820900</c:v>
              </c:pt>
              <c:pt idx="8141">
                <c:v>821009</c:v>
              </c:pt>
              <c:pt idx="8142">
                <c:v>821103</c:v>
              </c:pt>
              <c:pt idx="8143">
                <c:v>821212</c:v>
              </c:pt>
              <c:pt idx="8144">
                <c:v>821306</c:v>
              </c:pt>
              <c:pt idx="8145">
                <c:v>821400</c:v>
              </c:pt>
              <c:pt idx="8146">
                <c:v>821509</c:v>
              </c:pt>
              <c:pt idx="8147">
                <c:v>821603</c:v>
              </c:pt>
              <c:pt idx="8148">
                <c:v>821712</c:v>
              </c:pt>
              <c:pt idx="8149">
                <c:v>821806</c:v>
              </c:pt>
              <c:pt idx="8150">
                <c:v>821900</c:v>
              </c:pt>
              <c:pt idx="8151">
                <c:v>822009</c:v>
              </c:pt>
              <c:pt idx="8152">
                <c:v>822103</c:v>
              </c:pt>
              <c:pt idx="8153">
                <c:v>822212</c:v>
              </c:pt>
              <c:pt idx="8154">
                <c:v>822306</c:v>
              </c:pt>
              <c:pt idx="8155">
                <c:v>822400</c:v>
              </c:pt>
              <c:pt idx="8156">
                <c:v>822509</c:v>
              </c:pt>
              <c:pt idx="8157">
                <c:v>822603</c:v>
              </c:pt>
              <c:pt idx="8158">
                <c:v>822712</c:v>
              </c:pt>
              <c:pt idx="8159">
                <c:v>822806</c:v>
              </c:pt>
              <c:pt idx="8160">
                <c:v>822900</c:v>
              </c:pt>
              <c:pt idx="8161">
                <c:v>823009</c:v>
              </c:pt>
              <c:pt idx="8162">
                <c:v>823103</c:v>
              </c:pt>
              <c:pt idx="8163">
                <c:v>823212</c:v>
              </c:pt>
              <c:pt idx="8164">
                <c:v>823306</c:v>
              </c:pt>
              <c:pt idx="8165">
                <c:v>823400</c:v>
              </c:pt>
              <c:pt idx="8166">
                <c:v>823509</c:v>
              </c:pt>
              <c:pt idx="8167">
                <c:v>823603</c:v>
              </c:pt>
              <c:pt idx="8168">
                <c:v>823712</c:v>
              </c:pt>
              <c:pt idx="8169">
                <c:v>823806</c:v>
              </c:pt>
              <c:pt idx="8170">
                <c:v>823900</c:v>
              </c:pt>
              <c:pt idx="8171">
                <c:v>824009</c:v>
              </c:pt>
              <c:pt idx="8172">
                <c:v>824103</c:v>
              </c:pt>
              <c:pt idx="8173">
                <c:v>824212</c:v>
              </c:pt>
              <c:pt idx="8174">
                <c:v>824306</c:v>
              </c:pt>
              <c:pt idx="8175">
                <c:v>824400</c:v>
              </c:pt>
              <c:pt idx="8176">
                <c:v>824509</c:v>
              </c:pt>
              <c:pt idx="8177">
                <c:v>824603</c:v>
              </c:pt>
              <c:pt idx="8178">
                <c:v>824712</c:v>
              </c:pt>
              <c:pt idx="8179">
                <c:v>824806</c:v>
              </c:pt>
              <c:pt idx="8180">
                <c:v>824900</c:v>
              </c:pt>
              <c:pt idx="8181">
                <c:v>825009</c:v>
              </c:pt>
              <c:pt idx="8182">
                <c:v>825103</c:v>
              </c:pt>
              <c:pt idx="8183">
                <c:v>825212</c:v>
              </c:pt>
              <c:pt idx="8184">
                <c:v>825306</c:v>
              </c:pt>
              <c:pt idx="8185">
                <c:v>825400</c:v>
              </c:pt>
              <c:pt idx="8186">
                <c:v>825509</c:v>
              </c:pt>
              <c:pt idx="8187">
                <c:v>825603</c:v>
              </c:pt>
              <c:pt idx="8188">
                <c:v>825712</c:v>
              </c:pt>
              <c:pt idx="8189">
                <c:v>825806</c:v>
              </c:pt>
              <c:pt idx="8190">
                <c:v>825900</c:v>
              </c:pt>
              <c:pt idx="8191">
                <c:v>826009</c:v>
              </c:pt>
              <c:pt idx="8192">
                <c:v>826103</c:v>
              </c:pt>
              <c:pt idx="8193">
                <c:v>826212</c:v>
              </c:pt>
              <c:pt idx="8194">
                <c:v>826306</c:v>
              </c:pt>
              <c:pt idx="8195">
                <c:v>826400</c:v>
              </c:pt>
              <c:pt idx="8196">
                <c:v>826509</c:v>
              </c:pt>
              <c:pt idx="8197">
                <c:v>826603</c:v>
              </c:pt>
              <c:pt idx="8198">
                <c:v>826712</c:v>
              </c:pt>
              <c:pt idx="8199">
                <c:v>826806</c:v>
              </c:pt>
              <c:pt idx="8200">
                <c:v>826900</c:v>
              </c:pt>
              <c:pt idx="8201">
                <c:v>827009</c:v>
              </c:pt>
              <c:pt idx="8202">
                <c:v>827103</c:v>
              </c:pt>
              <c:pt idx="8203">
                <c:v>827212</c:v>
              </c:pt>
              <c:pt idx="8204">
                <c:v>827306</c:v>
              </c:pt>
              <c:pt idx="8205">
                <c:v>827400</c:v>
              </c:pt>
              <c:pt idx="8206">
                <c:v>827509</c:v>
              </c:pt>
              <c:pt idx="8207">
                <c:v>827603</c:v>
              </c:pt>
              <c:pt idx="8208">
                <c:v>827712</c:v>
              </c:pt>
              <c:pt idx="8209">
                <c:v>827806</c:v>
              </c:pt>
              <c:pt idx="8210">
                <c:v>827900</c:v>
              </c:pt>
              <c:pt idx="8211">
                <c:v>828009</c:v>
              </c:pt>
              <c:pt idx="8212">
                <c:v>828103</c:v>
              </c:pt>
              <c:pt idx="8213">
                <c:v>828212</c:v>
              </c:pt>
              <c:pt idx="8214">
                <c:v>828306</c:v>
              </c:pt>
              <c:pt idx="8215">
                <c:v>828400</c:v>
              </c:pt>
              <c:pt idx="8216">
                <c:v>828509</c:v>
              </c:pt>
              <c:pt idx="8217">
                <c:v>828603</c:v>
              </c:pt>
              <c:pt idx="8218">
                <c:v>828712</c:v>
              </c:pt>
              <c:pt idx="8219">
                <c:v>828806</c:v>
              </c:pt>
              <c:pt idx="8220">
                <c:v>828900</c:v>
              </c:pt>
              <c:pt idx="8221">
                <c:v>829009</c:v>
              </c:pt>
              <c:pt idx="8222">
                <c:v>829103</c:v>
              </c:pt>
              <c:pt idx="8223">
                <c:v>829212</c:v>
              </c:pt>
              <c:pt idx="8224">
                <c:v>829306</c:v>
              </c:pt>
              <c:pt idx="8225">
                <c:v>829400</c:v>
              </c:pt>
              <c:pt idx="8226">
                <c:v>829509</c:v>
              </c:pt>
              <c:pt idx="8227">
                <c:v>829603</c:v>
              </c:pt>
              <c:pt idx="8228">
                <c:v>829712</c:v>
              </c:pt>
              <c:pt idx="8229">
                <c:v>829806</c:v>
              </c:pt>
              <c:pt idx="8230">
                <c:v>829900</c:v>
              </c:pt>
              <c:pt idx="8231">
                <c:v>830009</c:v>
              </c:pt>
              <c:pt idx="8232">
                <c:v>830103</c:v>
              </c:pt>
              <c:pt idx="8233">
                <c:v>830212</c:v>
              </c:pt>
              <c:pt idx="8234">
                <c:v>830306</c:v>
              </c:pt>
              <c:pt idx="8235">
                <c:v>830400</c:v>
              </c:pt>
              <c:pt idx="8236">
                <c:v>830509</c:v>
              </c:pt>
              <c:pt idx="8237">
                <c:v>830603</c:v>
              </c:pt>
              <c:pt idx="8238">
                <c:v>830712</c:v>
              </c:pt>
              <c:pt idx="8239">
                <c:v>830806</c:v>
              </c:pt>
              <c:pt idx="8240">
                <c:v>830900</c:v>
              </c:pt>
              <c:pt idx="8241">
                <c:v>831009</c:v>
              </c:pt>
              <c:pt idx="8242">
                <c:v>831103</c:v>
              </c:pt>
              <c:pt idx="8243">
                <c:v>831212</c:v>
              </c:pt>
              <c:pt idx="8244">
                <c:v>831306</c:v>
              </c:pt>
              <c:pt idx="8245">
                <c:v>831400</c:v>
              </c:pt>
              <c:pt idx="8246">
                <c:v>831509</c:v>
              </c:pt>
              <c:pt idx="8247">
                <c:v>831603</c:v>
              </c:pt>
              <c:pt idx="8248">
                <c:v>831712</c:v>
              </c:pt>
              <c:pt idx="8249">
                <c:v>831806</c:v>
              </c:pt>
              <c:pt idx="8250">
                <c:v>831900</c:v>
              </c:pt>
              <c:pt idx="8251">
                <c:v>832009</c:v>
              </c:pt>
              <c:pt idx="8252">
                <c:v>832103</c:v>
              </c:pt>
              <c:pt idx="8253">
                <c:v>832212</c:v>
              </c:pt>
              <c:pt idx="8254">
                <c:v>832306</c:v>
              </c:pt>
              <c:pt idx="8255">
                <c:v>832400</c:v>
              </c:pt>
              <c:pt idx="8256">
                <c:v>832509</c:v>
              </c:pt>
              <c:pt idx="8257">
                <c:v>832603</c:v>
              </c:pt>
              <c:pt idx="8258">
                <c:v>832712</c:v>
              </c:pt>
              <c:pt idx="8259">
                <c:v>832806</c:v>
              </c:pt>
              <c:pt idx="8260">
                <c:v>832900</c:v>
              </c:pt>
              <c:pt idx="8261">
                <c:v>833009</c:v>
              </c:pt>
              <c:pt idx="8262">
                <c:v>833103</c:v>
              </c:pt>
              <c:pt idx="8263">
                <c:v>833212</c:v>
              </c:pt>
              <c:pt idx="8264">
                <c:v>833306</c:v>
              </c:pt>
              <c:pt idx="8265">
                <c:v>833400</c:v>
              </c:pt>
              <c:pt idx="8266">
                <c:v>833509</c:v>
              </c:pt>
              <c:pt idx="8267">
                <c:v>833603</c:v>
              </c:pt>
              <c:pt idx="8268">
                <c:v>833712</c:v>
              </c:pt>
              <c:pt idx="8269">
                <c:v>833806</c:v>
              </c:pt>
              <c:pt idx="8270">
                <c:v>833900</c:v>
              </c:pt>
              <c:pt idx="8271">
                <c:v>834009</c:v>
              </c:pt>
              <c:pt idx="8272">
                <c:v>834103</c:v>
              </c:pt>
              <c:pt idx="8273">
                <c:v>834212</c:v>
              </c:pt>
              <c:pt idx="8274">
                <c:v>834306</c:v>
              </c:pt>
              <c:pt idx="8275">
                <c:v>834400</c:v>
              </c:pt>
              <c:pt idx="8276">
                <c:v>834509</c:v>
              </c:pt>
              <c:pt idx="8277">
                <c:v>834603</c:v>
              </c:pt>
              <c:pt idx="8278">
                <c:v>834712</c:v>
              </c:pt>
              <c:pt idx="8279">
                <c:v>834806</c:v>
              </c:pt>
              <c:pt idx="8280">
                <c:v>834900</c:v>
              </c:pt>
              <c:pt idx="8281">
                <c:v>835009</c:v>
              </c:pt>
              <c:pt idx="8282">
                <c:v>835103</c:v>
              </c:pt>
              <c:pt idx="8283">
                <c:v>835212</c:v>
              </c:pt>
              <c:pt idx="8284">
                <c:v>835306</c:v>
              </c:pt>
              <c:pt idx="8285">
                <c:v>835400</c:v>
              </c:pt>
              <c:pt idx="8286">
                <c:v>835509</c:v>
              </c:pt>
              <c:pt idx="8287">
                <c:v>835603</c:v>
              </c:pt>
              <c:pt idx="8288">
                <c:v>835712</c:v>
              </c:pt>
              <c:pt idx="8289">
                <c:v>835806</c:v>
              </c:pt>
              <c:pt idx="8290">
                <c:v>835900</c:v>
              </c:pt>
              <c:pt idx="8291">
                <c:v>836009</c:v>
              </c:pt>
              <c:pt idx="8292">
                <c:v>836103</c:v>
              </c:pt>
              <c:pt idx="8293">
                <c:v>836212</c:v>
              </c:pt>
              <c:pt idx="8294">
                <c:v>836306</c:v>
              </c:pt>
              <c:pt idx="8295">
                <c:v>836400</c:v>
              </c:pt>
              <c:pt idx="8296">
                <c:v>836509</c:v>
              </c:pt>
              <c:pt idx="8297">
                <c:v>836603</c:v>
              </c:pt>
              <c:pt idx="8298">
                <c:v>836712</c:v>
              </c:pt>
              <c:pt idx="8299">
                <c:v>836806</c:v>
              </c:pt>
              <c:pt idx="8300">
                <c:v>836900</c:v>
              </c:pt>
              <c:pt idx="8301">
                <c:v>837009</c:v>
              </c:pt>
              <c:pt idx="8302">
                <c:v>837103</c:v>
              </c:pt>
              <c:pt idx="8303">
                <c:v>837212</c:v>
              </c:pt>
              <c:pt idx="8304">
                <c:v>837306</c:v>
              </c:pt>
              <c:pt idx="8305">
                <c:v>837400</c:v>
              </c:pt>
              <c:pt idx="8306">
                <c:v>837509</c:v>
              </c:pt>
              <c:pt idx="8307">
                <c:v>837603</c:v>
              </c:pt>
              <c:pt idx="8308">
                <c:v>837712</c:v>
              </c:pt>
              <c:pt idx="8309">
                <c:v>837806</c:v>
              </c:pt>
              <c:pt idx="8310">
                <c:v>837900</c:v>
              </c:pt>
              <c:pt idx="8311">
                <c:v>838009</c:v>
              </c:pt>
              <c:pt idx="8312">
                <c:v>838103</c:v>
              </c:pt>
              <c:pt idx="8313">
                <c:v>838212</c:v>
              </c:pt>
              <c:pt idx="8314">
                <c:v>838306</c:v>
              </c:pt>
              <c:pt idx="8315">
                <c:v>838400</c:v>
              </c:pt>
              <c:pt idx="8316">
                <c:v>838509</c:v>
              </c:pt>
              <c:pt idx="8317">
                <c:v>838603</c:v>
              </c:pt>
              <c:pt idx="8318">
                <c:v>838712</c:v>
              </c:pt>
              <c:pt idx="8319">
                <c:v>838806</c:v>
              </c:pt>
              <c:pt idx="8320">
                <c:v>838900</c:v>
              </c:pt>
              <c:pt idx="8321">
                <c:v>839009</c:v>
              </c:pt>
              <c:pt idx="8322">
                <c:v>839103</c:v>
              </c:pt>
              <c:pt idx="8323">
                <c:v>839212</c:v>
              </c:pt>
              <c:pt idx="8324">
                <c:v>839306</c:v>
              </c:pt>
              <c:pt idx="8325">
                <c:v>839400</c:v>
              </c:pt>
              <c:pt idx="8326">
                <c:v>839509</c:v>
              </c:pt>
              <c:pt idx="8327">
                <c:v>839603</c:v>
              </c:pt>
              <c:pt idx="8328">
                <c:v>839712</c:v>
              </c:pt>
              <c:pt idx="8329">
                <c:v>839806</c:v>
              </c:pt>
              <c:pt idx="8330">
                <c:v>839900</c:v>
              </c:pt>
              <c:pt idx="8331">
                <c:v>840009</c:v>
              </c:pt>
              <c:pt idx="8332">
                <c:v>840103</c:v>
              </c:pt>
              <c:pt idx="8333">
                <c:v>840212</c:v>
              </c:pt>
              <c:pt idx="8334">
                <c:v>840306</c:v>
              </c:pt>
              <c:pt idx="8335">
                <c:v>840400</c:v>
              </c:pt>
              <c:pt idx="8336">
                <c:v>840509</c:v>
              </c:pt>
              <c:pt idx="8337">
                <c:v>840603</c:v>
              </c:pt>
              <c:pt idx="8338">
                <c:v>840712</c:v>
              </c:pt>
              <c:pt idx="8339">
                <c:v>840806</c:v>
              </c:pt>
              <c:pt idx="8340">
                <c:v>840900</c:v>
              </c:pt>
              <c:pt idx="8341">
                <c:v>841009</c:v>
              </c:pt>
              <c:pt idx="8342">
                <c:v>841103</c:v>
              </c:pt>
              <c:pt idx="8343">
                <c:v>841212</c:v>
              </c:pt>
              <c:pt idx="8344">
                <c:v>841306</c:v>
              </c:pt>
              <c:pt idx="8345">
                <c:v>841400</c:v>
              </c:pt>
              <c:pt idx="8346">
                <c:v>841509</c:v>
              </c:pt>
              <c:pt idx="8347">
                <c:v>841603</c:v>
              </c:pt>
              <c:pt idx="8348">
                <c:v>841712</c:v>
              </c:pt>
              <c:pt idx="8349">
                <c:v>841806</c:v>
              </c:pt>
              <c:pt idx="8350">
                <c:v>841900</c:v>
              </c:pt>
              <c:pt idx="8351">
                <c:v>842009</c:v>
              </c:pt>
              <c:pt idx="8352">
                <c:v>842103</c:v>
              </c:pt>
              <c:pt idx="8353">
                <c:v>842212</c:v>
              </c:pt>
              <c:pt idx="8354">
                <c:v>842306</c:v>
              </c:pt>
              <c:pt idx="8355">
                <c:v>842400</c:v>
              </c:pt>
              <c:pt idx="8356">
                <c:v>842509</c:v>
              </c:pt>
              <c:pt idx="8357">
                <c:v>842603</c:v>
              </c:pt>
              <c:pt idx="8358">
                <c:v>842712</c:v>
              </c:pt>
              <c:pt idx="8359">
                <c:v>842806</c:v>
              </c:pt>
              <c:pt idx="8360">
                <c:v>842900</c:v>
              </c:pt>
              <c:pt idx="8361">
                <c:v>843009</c:v>
              </c:pt>
              <c:pt idx="8362">
                <c:v>843103</c:v>
              </c:pt>
              <c:pt idx="8363">
                <c:v>843212</c:v>
              </c:pt>
              <c:pt idx="8364">
                <c:v>843306</c:v>
              </c:pt>
              <c:pt idx="8365">
                <c:v>843400</c:v>
              </c:pt>
              <c:pt idx="8366">
                <c:v>843509</c:v>
              </c:pt>
              <c:pt idx="8367">
                <c:v>843603</c:v>
              </c:pt>
              <c:pt idx="8368">
                <c:v>843712</c:v>
              </c:pt>
              <c:pt idx="8369">
                <c:v>843806</c:v>
              </c:pt>
              <c:pt idx="8370">
                <c:v>843900</c:v>
              </c:pt>
              <c:pt idx="8371">
                <c:v>844009</c:v>
              </c:pt>
              <c:pt idx="8372">
                <c:v>844103</c:v>
              </c:pt>
              <c:pt idx="8373">
                <c:v>844212</c:v>
              </c:pt>
              <c:pt idx="8374">
                <c:v>844306</c:v>
              </c:pt>
              <c:pt idx="8375">
                <c:v>844400</c:v>
              </c:pt>
              <c:pt idx="8376">
                <c:v>844509</c:v>
              </c:pt>
              <c:pt idx="8377">
                <c:v>844603</c:v>
              </c:pt>
              <c:pt idx="8378">
                <c:v>844712</c:v>
              </c:pt>
              <c:pt idx="8379">
                <c:v>844806</c:v>
              </c:pt>
              <c:pt idx="8380">
                <c:v>844900</c:v>
              </c:pt>
              <c:pt idx="8381">
                <c:v>845009</c:v>
              </c:pt>
              <c:pt idx="8382">
                <c:v>845103</c:v>
              </c:pt>
              <c:pt idx="8383">
                <c:v>845212</c:v>
              </c:pt>
              <c:pt idx="8384">
                <c:v>845306</c:v>
              </c:pt>
              <c:pt idx="8385">
                <c:v>845400</c:v>
              </c:pt>
              <c:pt idx="8386">
                <c:v>845509</c:v>
              </c:pt>
              <c:pt idx="8387">
                <c:v>845603</c:v>
              </c:pt>
              <c:pt idx="8388">
                <c:v>845712</c:v>
              </c:pt>
              <c:pt idx="8389">
                <c:v>845806</c:v>
              </c:pt>
              <c:pt idx="8390">
                <c:v>845900</c:v>
              </c:pt>
              <c:pt idx="8391">
                <c:v>846009</c:v>
              </c:pt>
              <c:pt idx="8392">
                <c:v>846103</c:v>
              </c:pt>
              <c:pt idx="8393">
                <c:v>846212</c:v>
              </c:pt>
              <c:pt idx="8394">
                <c:v>846306</c:v>
              </c:pt>
              <c:pt idx="8395">
                <c:v>846400</c:v>
              </c:pt>
              <c:pt idx="8396">
                <c:v>846509</c:v>
              </c:pt>
              <c:pt idx="8397">
                <c:v>846603</c:v>
              </c:pt>
              <c:pt idx="8398">
                <c:v>846712</c:v>
              </c:pt>
              <c:pt idx="8399">
                <c:v>846806</c:v>
              </c:pt>
              <c:pt idx="8400">
                <c:v>846900</c:v>
              </c:pt>
              <c:pt idx="8401">
                <c:v>847009</c:v>
              </c:pt>
              <c:pt idx="8402">
                <c:v>847103</c:v>
              </c:pt>
              <c:pt idx="8403">
                <c:v>847212</c:v>
              </c:pt>
              <c:pt idx="8404">
                <c:v>847306</c:v>
              </c:pt>
              <c:pt idx="8405">
                <c:v>847400</c:v>
              </c:pt>
              <c:pt idx="8406">
                <c:v>847509</c:v>
              </c:pt>
              <c:pt idx="8407">
                <c:v>847603</c:v>
              </c:pt>
              <c:pt idx="8408">
                <c:v>847712</c:v>
              </c:pt>
              <c:pt idx="8409">
                <c:v>847806</c:v>
              </c:pt>
              <c:pt idx="8410">
                <c:v>847900</c:v>
              </c:pt>
              <c:pt idx="8411">
                <c:v>848009</c:v>
              </c:pt>
              <c:pt idx="8412">
                <c:v>848103</c:v>
              </c:pt>
              <c:pt idx="8413">
                <c:v>848212</c:v>
              </c:pt>
              <c:pt idx="8414">
                <c:v>848306</c:v>
              </c:pt>
              <c:pt idx="8415">
                <c:v>848400</c:v>
              </c:pt>
              <c:pt idx="8416">
                <c:v>848509</c:v>
              </c:pt>
              <c:pt idx="8417">
                <c:v>848603</c:v>
              </c:pt>
              <c:pt idx="8418">
                <c:v>848712</c:v>
              </c:pt>
              <c:pt idx="8419">
                <c:v>848806</c:v>
              </c:pt>
              <c:pt idx="8420">
                <c:v>848900</c:v>
              </c:pt>
              <c:pt idx="8421">
                <c:v>849009</c:v>
              </c:pt>
              <c:pt idx="8422">
                <c:v>849103</c:v>
              </c:pt>
              <c:pt idx="8423">
                <c:v>849212</c:v>
              </c:pt>
              <c:pt idx="8424">
                <c:v>849306</c:v>
              </c:pt>
              <c:pt idx="8425">
                <c:v>849400</c:v>
              </c:pt>
              <c:pt idx="8426">
                <c:v>849509</c:v>
              </c:pt>
              <c:pt idx="8427">
                <c:v>849603</c:v>
              </c:pt>
              <c:pt idx="8428">
                <c:v>849712</c:v>
              </c:pt>
              <c:pt idx="8429">
                <c:v>849806</c:v>
              </c:pt>
              <c:pt idx="8430">
                <c:v>849900</c:v>
              </c:pt>
              <c:pt idx="8431">
                <c:v>850009</c:v>
              </c:pt>
              <c:pt idx="8432">
                <c:v>850103</c:v>
              </c:pt>
              <c:pt idx="8433">
                <c:v>850212</c:v>
              </c:pt>
              <c:pt idx="8434">
                <c:v>850306</c:v>
              </c:pt>
              <c:pt idx="8435">
                <c:v>850400</c:v>
              </c:pt>
              <c:pt idx="8436">
                <c:v>850509</c:v>
              </c:pt>
              <c:pt idx="8437">
                <c:v>850603</c:v>
              </c:pt>
              <c:pt idx="8438">
                <c:v>850712</c:v>
              </c:pt>
              <c:pt idx="8439">
                <c:v>850806</c:v>
              </c:pt>
              <c:pt idx="8440">
                <c:v>850900</c:v>
              </c:pt>
              <c:pt idx="8441">
                <c:v>851009</c:v>
              </c:pt>
              <c:pt idx="8442">
                <c:v>851103</c:v>
              </c:pt>
              <c:pt idx="8443">
                <c:v>851212</c:v>
              </c:pt>
              <c:pt idx="8444">
                <c:v>851306</c:v>
              </c:pt>
              <c:pt idx="8445">
                <c:v>851400</c:v>
              </c:pt>
              <c:pt idx="8446">
                <c:v>851509</c:v>
              </c:pt>
              <c:pt idx="8447">
                <c:v>851603</c:v>
              </c:pt>
              <c:pt idx="8448">
                <c:v>851712</c:v>
              </c:pt>
              <c:pt idx="8449">
                <c:v>851806</c:v>
              </c:pt>
              <c:pt idx="8450">
                <c:v>851900</c:v>
              </c:pt>
              <c:pt idx="8451">
                <c:v>852009</c:v>
              </c:pt>
              <c:pt idx="8452">
                <c:v>852103</c:v>
              </c:pt>
              <c:pt idx="8453">
                <c:v>852212</c:v>
              </c:pt>
              <c:pt idx="8454">
                <c:v>852306</c:v>
              </c:pt>
              <c:pt idx="8455">
                <c:v>852400</c:v>
              </c:pt>
              <c:pt idx="8456">
                <c:v>852509</c:v>
              </c:pt>
              <c:pt idx="8457">
                <c:v>852603</c:v>
              </c:pt>
              <c:pt idx="8458">
                <c:v>852712</c:v>
              </c:pt>
              <c:pt idx="8459">
                <c:v>852806</c:v>
              </c:pt>
              <c:pt idx="8460">
                <c:v>852900</c:v>
              </c:pt>
              <c:pt idx="8461">
                <c:v>853009</c:v>
              </c:pt>
              <c:pt idx="8462">
                <c:v>853103</c:v>
              </c:pt>
              <c:pt idx="8463">
                <c:v>853212</c:v>
              </c:pt>
              <c:pt idx="8464">
                <c:v>853306</c:v>
              </c:pt>
              <c:pt idx="8465">
                <c:v>853400</c:v>
              </c:pt>
              <c:pt idx="8466">
                <c:v>853509</c:v>
              </c:pt>
              <c:pt idx="8467">
                <c:v>853603</c:v>
              </c:pt>
              <c:pt idx="8468">
                <c:v>853712</c:v>
              </c:pt>
              <c:pt idx="8469">
                <c:v>853806</c:v>
              </c:pt>
              <c:pt idx="8470">
                <c:v>853900</c:v>
              </c:pt>
              <c:pt idx="8471">
                <c:v>854009</c:v>
              </c:pt>
              <c:pt idx="8472">
                <c:v>854103</c:v>
              </c:pt>
              <c:pt idx="8473">
                <c:v>854212</c:v>
              </c:pt>
              <c:pt idx="8474">
                <c:v>854306</c:v>
              </c:pt>
              <c:pt idx="8475">
                <c:v>854400</c:v>
              </c:pt>
              <c:pt idx="8476">
                <c:v>854509</c:v>
              </c:pt>
              <c:pt idx="8477">
                <c:v>854603</c:v>
              </c:pt>
              <c:pt idx="8478">
                <c:v>854712</c:v>
              </c:pt>
              <c:pt idx="8479">
                <c:v>854806</c:v>
              </c:pt>
              <c:pt idx="8480">
                <c:v>854900</c:v>
              </c:pt>
              <c:pt idx="8481">
                <c:v>855009</c:v>
              </c:pt>
              <c:pt idx="8482">
                <c:v>855103</c:v>
              </c:pt>
              <c:pt idx="8483">
                <c:v>855212</c:v>
              </c:pt>
              <c:pt idx="8484">
                <c:v>855306</c:v>
              </c:pt>
              <c:pt idx="8485">
                <c:v>855400</c:v>
              </c:pt>
              <c:pt idx="8486">
                <c:v>855509</c:v>
              </c:pt>
              <c:pt idx="8487">
                <c:v>855603</c:v>
              </c:pt>
              <c:pt idx="8488">
                <c:v>855712</c:v>
              </c:pt>
              <c:pt idx="8489">
                <c:v>855806</c:v>
              </c:pt>
              <c:pt idx="8490">
                <c:v>855900</c:v>
              </c:pt>
              <c:pt idx="8491">
                <c:v>856009</c:v>
              </c:pt>
              <c:pt idx="8492">
                <c:v>856103</c:v>
              </c:pt>
              <c:pt idx="8493">
                <c:v>856212</c:v>
              </c:pt>
              <c:pt idx="8494">
                <c:v>856306</c:v>
              </c:pt>
              <c:pt idx="8495">
                <c:v>856400</c:v>
              </c:pt>
              <c:pt idx="8496">
                <c:v>856509</c:v>
              </c:pt>
              <c:pt idx="8497">
                <c:v>856603</c:v>
              </c:pt>
              <c:pt idx="8498">
                <c:v>856712</c:v>
              </c:pt>
              <c:pt idx="8499">
                <c:v>856806</c:v>
              </c:pt>
              <c:pt idx="8500">
                <c:v>856900</c:v>
              </c:pt>
              <c:pt idx="8501">
                <c:v>857009</c:v>
              </c:pt>
              <c:pt idx="8502">
                <c:v>857103</c:v>
              </c:pt>
              <c:pt idx="8503">
                <c:v>857212</c:v>
              </c:pt>
              <c:pt idx="8504">
                <c:v>857306</c:v>
              </c:pt>
              <c:pt idx="8505">
                <c:v>857400</c:v>
              </c:pt>
              <c:pt idx="8506">
                <c:v>857509</c:v>
              </c:pt>
              <c:pt idx="8507">
                <c:v>857603</c:v>
              </c:pt>
              <c:pt idx="8508">
                <c:v>857712</c:v>
              </c:pt>
              <c:pt idx="8509">
                <c:v>857806</c:v>
              </c:pt>
              <c:pt idx="8510">
                <c:v>857900</c:v>
              </c:pt>
              <c:pt idx="8511">
                <c:v>858009</c:v>
              </c:pt>
              <c:pt idx="8512">
                <c:v>858103</c:v>
              </c:pt>
              <c:pt idx="8513">
                <c:v>858212</c:v>
              </c:pt>
              <c:pt idx="8514">
                <c:v>858306</c:v>
              </c:pt>
              <c:pt idx="8515">
                <c:v>858400</c:v>
              </c:pt>
              <c:pt idx="8516">
                <c:v>858509</c:v>
              </c:pt>
              <c:pt idx="8517">
                <c:v>858603</c:v>
              </c:pt>
              <c:pt idx="8518">
                <c:v>858712</c:v>
              </c:pt>
              <c:pt idx="8519">
                <c:v>858806</c:v>
              </c:pt>
              <c:pt idx="8520">
                <c:v>858900</c:v>
              </c:pt>
              <c:pt idx="8521">
                <c:v>859009</c:v>
              </c:pt>
              <c:pt idx="8522">
                <c:v>859103</c:v>
              </c:pt>
              <c:pt idx="8523">
                <c:v>859212</c:v>
              </c:pt>
              <c:pt idx="8524">
                <c:v>859306</c:v>
              </c:pt>
              <c:pt idx="8525">
                <c:v>859400</c:v>
              </c:pt>
              <c:pt idx="8526">
                <c:v>859509</c:v>
              </c:pt>
              <c:pt idx="8527">
                <c:v>859603</c:v>
              </c:pt>
              <c:pt idx="8528">
                <c:v>859712</c:v>
              </c:pt>
              <c:pt idx="8529">
                <c:v>859806</c:v>
              </c:pt>
              <c:pt idx="8530">
                <c:v>859900</c:v>
              </c:pt>
              <c:pt idx="8531">
                <c:v>860009</c:v>
              </c:pt>
              <c:pt idx="8532">
                <c:v>860103</c:v>
              </c:pt>
              <c:pt idx="8533">
                <c:v>860212</c:v>
              </c:pt>
              <c:pt idx="8534">
                <c:v>860306</c:v>
              </c:pt>
              <c:pt idx="8535">
                <c:v>860400</c:v>
              </c:pt>
              <c:pt idx="8536">
                <c:v>860509</c:v>
              </c:pt>
              <c:pt idx="8537">
                <c:v>860603</c:v>
              </c:pt>
              <c:pt idx="8538">
                <c:v>860712</c:v>
              </c:pt>
              <c:pt idx="8539">
                <c:v>860806</c:v>
              </c:pt>
              <c:pt idx="8540">
                <c:v>860900</c:v>
              </c:pt>
              <c:pt idx="8541">
                <c:v>861009</c:v>
              </c:pt>
              <c:pt idx="8542">
                <c:v>861103</c:v>
              </c:pt>
              <c:pt idx="8543">
                <c:v>861212</c:v>
              </c:pt>
              <c:pt idx="8544">
                <c:v>861306</c:v>
              </c:pt>
              <c:pt idx="8545">
                <c:v>861400</c:v>
              </c:pt>
              <c:pt idx="8546">
                <c:v>861509</c:v>
              </c:pt>
              <c:pt idx="8547">
                <c:v>861603</c:v>
              </c:pt>
              <c:pt idx="8548">
                <c:v>861712</c:v>
              </c:pt>
              <c:pt idx="8549">
                <c:v>861806</c:v>
              </c:pt>
              <c:pt idx="8550">
                <c:v>861900</c:v>
              </c:pt>
              <c:pt idx="8551">
                <c:v>862009</c:v>
              </c:pt>
              <c:pt idx="8552">
                <c:v>862103</c:v>
              </c:pt>
              <c:pt idx="8553">
                <c:v>862212</c:v>
              </c:pt>
              <c:pt idx="8554">
                <c:v>862306</c:v>
              </c:pt>
              <c:pt idx="8555">
                <c:v>862400</c:v>
              </c:pt>
              <c:pt idx="8556">
                <c:v>862509</c:v>
              </c:pt>
              <c:pt idx="8557">
                <c:v>862603</c:v>
              </c:pt>
              <c:pt idx="8558">
                <c:v>862712</c:v>
              </c:pt>
              <c:pt idx="8559">
                <c:v>862806</c:v>
              </c:pt>
              <c:pt idx="8560">
                <c:v>862900</c:v>
              </c:pt>
              <c:pt idx="8561">
                <c:v>863009</c:v>
              </c:pt>
              <c:pt idx="8562">
                <c:v>863103</c:v>
              </c:pt>
              <c:pt idx="8563">
                <c:v>863212</c:v>
              </c:pt>
              <c:pt idx="8564">
                <c:v>863306</c:v>
              </c:pt>
              <c:pt idx="8565">
                <c:v>863400</c:v>
              </c:pt>
              <c:pt idx="8566">
                <c:v>863509</c:v>
              </c:pt>
              <c:pt idx="8567">
                <c:v>863603</c:v>
              </c:pt>
              <c:pt idx="8568">
                <c:v>863712</c:v>
              </c:pt>
              <c:pt idx="8569">
                <c:v>863806</c:v>
              </c:pt>
              <c:pt idx="8570">
                <c:v>863900</c:v>
              </c:pt>
              <c:pt idx="8571">
                <c:v>864009</c:v>
              </c:pt>
              <c:pt idx="8572">
                <c:v>864103</c:v>
              </c:pt>
              <c:pt idx="8573">
                <c:v>864212</c:v>
              </c:pt>
              <c:pt idx="8574">
                <c:v>864306</c:v>
              </c:pt>
              <c:pt idx="8575">
                <c:v>864400</c:v>
              </c:pt>
              <c:pt idx="8576">
                <c:v>864509</c:v>
              </c:pt>
              <c:pt idx="8577">
                <c:v>864603</c:v>
              </c:pt>
              <c:pt idx="8578">
                <c:v>864712</c:v>
              </c:pt>
              <c:pt idx="8579">
                <c:v>864806</c:v>
              </c:pt>
              <c:pt idx="8580">
                <c:v>864900</c:v>
              </c:pt>
              <c:pt idx="8581">
                <c:v>865009</c:v>
              </c:pt>
              <c:pt idx="8582">
                <c:v>865103</c:v>
              </c:pt>
              <c:pt idx="8583">
                <c:v>865212</c:v>
              </c:pt>
              <c:pt idx="8584">
                <c:v>865306</c:v>
              </c:pt>
              <c:pt idx="8585">
                <c:v>865400</c:v>
              </c:pt>
              <c:pt idx="8586">
                <c:v>865509</c:v>
              </c:pt>
              <c:pt idx="8587">
                <c:v>865603</c:v>
              </c:pt>
              <c:pt idx="8588">
                <c:v>865712</c:v>
              </c:pt>
              <c:pt idx="8589">
                <c:v>865806</c:v>
              </c:pt>
              <c:pt idx="8590">
                <c:v>865900</c:v>
              </c:pt>
              <c:pt idx="8591">
                <c:v>866009</c:v>
              </c:pt>
              <c:pt idx="8592">
                <c:v>866103</c:v>
              </c:pt>
              <c:pt idx="8593">
                <c:v>866212</c:v>
              </c:pt>
              <c:pt idx="8594">
                <c:v>866306</c:v>
              </c:pt>
              <c:pt idx="8595">
                <c:v>866400</c:v>
              </c:pt>
              <c:pt idx="8596">
                <c:v>866509</c:v>
              </c:pt>
              <c:pt idx="8597">
                <c:v>866603</c:v>
              </c:pt>
              <c:pt idx="8598">
                <c:v>866712</c:v>
              </c:pt>
              <c:pt idx="8599">
                <c:v>866806</c:v>
              </c:pt>
              <c:pt idx="8600">
                <c:v>866900</c:v>
              </c:pt>
              <c:pt idx="8601">
                <c:v>867009</c:v>
              </c:pt>
              <c:pt idx="8602">
                <c:v>867103</c:v>
              </c:pt>
              <c:pt idx="8603">
                <c:v>867212</c:v>
              </c:pt>
              <c:pt idx="8604">
                <c:v>867306</c:v>
              </c:pt>
              <c:pt idx="8605">
                <c:v>867400</c:v>
              </c:pt>
              <c:pt idx="8606">
                <c:v>867509</c:v>
              </c:pt>
              <c:pt idx="8607">
                <c:v>867603</c:v>
              </c:pt>
              <c:pt idx="8608">
                <c:v>867712</c:v>
              </c:pt>
              <c:pt idx="8609">
                <c:v>867806</c:v>
              </c:pt>
              <c:pt idx="8610">
                <c:v>867900</c:v>
              </c:pt>
              <c:pt idx="8611">
                <c:v>868009</c:v>
              </c:pt>
              <c:pt idx="8612">
                <c:v>868103</c:v>
              </c:pt>
              <c:pt idx="8613">
                <c:v>868212</c:v>
              </c:pt>
              <c:pt idx="8614">
                <c:v>868306</c:v>
              </c:pt>
              <c:pt idx="8615">
                <c:v>868400</c:v>
              </c:pt>
              <c:pt idx="8616">
                <c:v>868509</c:v>
              </c:pt>
              <c:pt idx="8617">
                <c:v>868603</c:v>
              </c:pt>
              <c:pt idx="8618">
                <c:v>868712</c:v>
              </c:pt>
              <c:pt idx="8619">
                <c:v>868806</c:v>
              </c:pt>
              <c:pt idx="8620">
                <c:v>868900</c:v>
              </c:pt>
              <c:pt idx="8621">
                <c:v>869009</c:v>
              </c:pt>
              <c:pt idx="8622">
                <c:v>869103</c:v>
              </c:pt>
              <c:pt idx="8623">
                <c:v>869212</c:v>
              </c:pt>
              <c:pt idx="8624">
                <c:v>869306</c:v>
              </c:pt>
              <c:pt idx="8625">
                <c:v>869400</c:v>
              </c:pt>
              <c:pt idx="8626">
                <c:v>869509</c:v>
              </c:pt>
              <c:pt idx="8627">
                <c:v>869603</c:v>
              </c:pt>
              <c:pt idx="8628">
                <c:v>869712</c:v>
              </c:pt>
              <c:pt idx="8629">
                <c:v>869806</c:v>
              </c:pt>
              <c:pt idx="8630">
                <c:v>869900</c:v>
              </c:pt>
              <c:pt idx="8631">
                <c:v>870009</c:v>
              </c:pt>
              <c:pt idx="8632">
                <c:v>870103</c:v>
              </c:pt>
              <c:pt idx="8633">
                <c:v>870212</c:v>
              </c:pt>
              <c:pt idx="8634">
                <c:v>870306</c:v>
              </c:pt>
              <c:pt idx="8635">
                <c:v>870400</c:v>
              </c:pt>
              <c:pt idx="8636">
                <c:v>870509</c:v>
              </c:pt>
              <c:pt idx="8637">
                <c:v>870603</c:v>
              </c:pt>
              <c:pt idx="8638">
                <c:v>870712</c:v>
              </c:pt>
              <c:pt idx="8639">
                <c:v>870806</c:v>
              </c:pt>
              <c:pt idx="8640">
                <c:v>870900</c:v>
              </c:pt>
              <c:pt idx="8641">
                <c:v>871009</c:v>
              </c:pt>
              <c:pt idx="8642">
                <c:v>871103</c:v>
              </c:pt>
              <c:pt idx="8643">
                <c:v>871212</c:v>
              </c:pt>
              <c:pt idx="8644">
                <c:v>871306</c:v>
              </c:pt>
              <c:pt idx="8645">
                <c:v>871400</c:v>
              </c:pt>
              <c:pt idx="8646">
                <c:v>871509</c:v>
              </c:pt>
              <c:pt idx="8647">
                <c:v>871603</c:v>
              </c:pt>
              <c:pt idx="8648">
                <c:v>871712</c:v>
              </c:pt>
              <c:pt idx="8649">
                <c:v>871806</c:v>
              </c:pt>
              <c:pt idx="8650">
                <c:v>871900</c:v>
              </c:pt>
              <c:pt idx="8651">
                <c:v>872009</c:v>
              </c:pt>
              <c:pt idx="8652">
                <c:v>872103</c:v>
              </c:pt>
              <c:pt idx="8653">
                <c:v>872212</c:v>
              </c:pt>
              <c:pt idx="8654">
                <c:v>872306</c:v>
              </c:pt>
              <c:pt idx="8655">
                <c:v>872400</c:v>
              </c:pt>
              <c:pt idx="8656">
                <c:v>872509</c:v>
              </c:pt>
              <c:pt idx="8657">
                <c:v>872603</c:v>
              </c:pt>
              <c:pt idx="8658">
                <c:v>872712</c:v>
              </c:pt>
              <c:pt idx="8659">
                <c:v>872806</c:v>
              </c:pt>
              <c:pt idx="8660">
                <c:v>872900</c:v>
              </c:pt>
              <c:pt idx="8661">
                <c:v>873009</c:v>
              </c:pt>
              <c:pt idx="8662">
                <c:v>873103</c:v>
              </c:pt>
              <c:pt idx="8663">
                <c:v>873212</c:v>
              </c:pt>
              <c:pt idx="8664">
                <c:v>873306</c:v>
              </c:pt>
              <c:pt idx="8665">
                <c:v>873400</c:v>
              </c:pt>
              <c:pt idx="8666">
                <c:v>873509</c:v>
              </c:pt>
              <c:pt idx="8667">
                <c:v>873603</c:v>
              </c:pt>
              <c:pt idx="8668">
                <c:v>873712</c:v>
              </c:pt>
              <c:pt idx="8669">
                <c:v>873806</c:v>
              </c:pt>
              <c:pt idx="8670">
                <c:v>873900</c:v>
              </c:pt>
              <c:pt idx="8671">
                <c:v>874009</c:v>
              </c:pt>
              <c:pt idx="8672">
                <c:v>874103</c:v>
              </c:pt>
              <c:pt idx="8673">
                <c:v>874212</c:v>
              </c:pt>
              <c:pt idx="8674">
                <c:v>874306</c:v>
              </c:pt>
              <c:pt idx="8675">
                <c:v>874400</c:v>
              </c:pt>
              <c:pt idx="8676">
                <c:v>874509</c:v>
              </c:pt>
              <c:pt idx="8677">
                <c:v>874603</c:v>
              </c:pt>
              <c:pt idx="8678">
                <c:v>874712</c:v>
              </c:pt>
              <c:pt idx="8679">
                <c:v>874806</c:v>
              </c:pt>
              <c:pt idx="8680">
                <c:v>874900</c:v>
              </c:pt>
              <c:pt idx="8681">
                <c:v>875009</c:v>
              </c:pt>
              <c:pt idx="8682">
                <c:v>875103</c:v>
              </c:pt>
              <c:pt idx="8683">
                <c:v>875212</c:v>
              </c:pt>
              <c:pt idx="8684">
                <c:v>875306</c:v>
              </c:pt>
              <c:pt idx="8685">
                <c:v>875400</c:v>
              </c:pt>
              <c:pt idx="8686">
                <c:v>875509</c:v>
              </c:pt>
              <c:pt idx="8687">
                <c:v>875603</c:v>
              </c:pt>
              <c:pt idx="8688">
                <c:v>875712</c:v>
              </c:pt>
              <c:pt idx="8689">
                <c:v>875806</c:v>
              </c:pt>
              <c:pt idx="8690">
                <c:v>875900</c:v>
              </c:pt>
              <c:pt idx="8691">
                <c:v>876009</c:v>
              </c:pt>
              <c:pt idx="8692">
                <c:v>876103</c:v>
              </c:pt>
              <c:pt idx="8693">
                <c:v>876212</c:v>
              </c:pt>
              <c:pt idx="8694">
                <c:v>876306</c:v>
              </c:pt>
              <c:pt idx="8695">
                <c:v>876400</c:v>
              </c:pt>
              <c:pt idx="8696">
                <c:v>876509</c:v>
              </c:pt>
              <c:pt idx="8697">
                <c:v>876603</c:v>
              </c:pt>
              <c:pt idx="8698">
                <c:v>876712</c:v>
              </c:pt>
              <c:pt idx="8699">
                <c:v>876806</c:v>
              </c:pt>
              <c:pt idx="8700">
                <c:v>876900</c:v>
              </c:pt>
              <c:pt idx="8701">
                <c:v>877009</c:v>
              </c:pt>
              <c:pt idx="8702">
                <c:v>877103</c:v>
              </c:pt>
              <c:pt idx="8703">
                <c:v>877212</c:v>
              </c:pt>
              <c:pt idx="8704">
                <c:v>877306</c:v>
              </c:pt>
              <c:pt idx="8705">
                <c:v>877400</c:v>
              </c:pt>
              <c:pt idx="8706">
                <c:v>877509</c:v>
              </c:pt>
              <c:pt idx="8707">
                <c:v>877603</c:v>
              </c:pt>
              <c:pt idx="8708">
                <c:v>877712</c:v>
              </c:pt>
              <c:pt idx="8709">
                <c:v>877806</c:v>
              </c:pt>
              <c:pt idx="8710">
                <c:v>877900</c:v>
              </c:pt>
              <c:pt idx="8711">
                <c:v>878009</c:v>
              </c:pt>
              <c:pt idx="8712">
                <c:v>878103</c:v>
              </c:pt>
              <c:pt idx="8713">
                <c:v>878212</c:v>
              </c:pt>
              <c:pt idx="8714">
                <c:v>878306</c:v>
              </c:pt>
              <c:pt idx="8715">
                <c:v>878400</c:v>
              </c:pt>
              <c:pt idx="8716">
                <c:v>878509</c:v>
              </c:pt>
              <c:pt idx="8717">
                <c:v>878603</c:v>
              </c:pt>
              <c:pt idx="8718">
                <c:v>878712</c:v>
              </c:pt>
              <c:pt idx="8719">
                <c:v>878806</c:v>
              </c:pt>
              <c:pt idx="8720">
                <c:v>878900</c:v>
              </c:pt>
              <c:pt idx="8721">
                <c:v>879009</c:v>
              </c:pt>
              <c:pt idx="8722">
                <c:v>879103</c:v>
              </c:pt>
              <c:pt idx="8723">
                <c:v>879212</c:v>
              </c:pt>
              <c:pt idx="8724">
                <c:v>879306</c:v>
              </c:pt>
              <c:pt idx="8725">
                <c:v>879400</c:v>
              </c:pt>
              <c:pt idx="8726">
                <c:v>879509</c:v>
              </c:pt>
              <c:pt idx="8727">
                <c:v>879603</c:v>
              </c:pt>
              <c:pt idx="8728">
                <c:v>879712</c:v>
              </c:pt>
              <c:pt idx="8729">
                <c:v>879806</c:v>
              </c:pt>
              <c:pt idx="8730">
                <c:v>879900</c:v>
              </c:pt>
              <c:pt idx="8731">
                <c:v>880009</c:v>
              </c:pt>
              <c:pt idx="8732">
                <c:v>880103</c:v>
              </c:pt>
              <c:pt idx="8733">
                <c:v>880212</c:v>
              </c:pt>
              <c:pt idx="8734">
                <c:v>880306</c:v>
              </c:pt>
              <c:pt idx="8735">
                <c:v>880400</c:v>
              </c:pt>
              <c:pt idx="8736">
                <c:v>880509</c:v>
              </c:pt>
              <c:pt idx="8737">
                <c:v>880603</c:v>
              </c:pt>
              <c:pt idx="8738">
                <c:v>880712</c:v>
              </c:pt>
              <c:pt idx="8739">
                <c:v>880806</c:v>
              </c:pt>
              <c:pt idx="8740">
                <c:v>880900</c:v>
              </c:pt>
              <c:pt idx="8741">
                <c:v>881009</c:v>
              </c:pt>
              <c:pt idx="8742">
                <c:v>881103</c:v>
              </c:pt>
              <c:pt idx="8743">
                <c:v>881212</c:v>
              </c:pt>
              <c:pt idx="8744">
                <c:v>881306</c:v>
              </c:pt>
              <c:pt idx="8745">
                <c:v>881400</c:v>
              </c:pt>
              <c:pt idx="8746">
                <c:v>881509</c:v>
              </c:pt>
              <c:pt idx="8747">
                <c:v>881603</c:v>
              </c:pt>
              <c:pt idx="8748">
                <c:v>881712</c:v>
              </c:pt>
              <c:pt idx="8749">
                <c:v>881806</c:v>
              </c:pt>
              <c:pt idx="8750">
                <c:v>881900</c:v>
              </c:pt>
              <c:pt idx="8751">
                <c:v>882009</c:v>
              </c:pt>
              <c:pt idx="8752">
                <c:v>882103</c:v>
              </c:pt>
              <c:pt idx="8753">
                <c:v>882212</c:v>
              </c:pt>
              <c:pt idx="8754">
                <c:v>882306</c:v>
              </c:pt>
              <c:pt idx="8755">
                <c:v>882400</c:v>
              </c:pt>
              <c:pt idx="8756">
                <c:v>882509</c:v>
              </c:pt>
              <c:pt idx="8757">
                <c:v>882603</c:v>
              </c:pt>
              <c:pt idx="8758">
                <c:v>882712</c:v>
              </c:pt>
              <c:pt idx="8759">
                <c:v>882806</c:v>
              </c:pt>
              <c:pt idx="8760">
                <c:v>882900</c:v>
              </c:pt>
              <c:pt idx="8761">
                <c:v>883009</c:v>
              </c:pt>
              <c:pt idx="8762">
                <c:v>883103</c:v>
              </c:pt>
              <c:pt idx="8763">
                <c:v>883212</c:v>
              </c:pt>
              <c:pt idx="8764">
                <c:v>883306</c:v>
              </c:pt>
              <c:pt idx="8765">
                <c:v>883400</c:v>
              </c:pt>
              <c:pt idx="8766">
                <c:v>883509</c:v>
              </c:pt>
              <c:pt idx="8767">
                <c:v>883603</c:v>
              </c:pt>
              <c:pt idx="8768">
                <c:v>883712</c:v>
              </c:pt>
              <c:pt idx="8769">
                <c:v>883806</c:v>
              </c:pt>
              <c:pt idx="8770">
                <c:v>883900</c:v>
              </c:pt>
              <c:pt idx="8771">
                <c:v>884009</c:v>
              </c:pt>
              <c:pt idx="8772">
                <c:v>884103</c:v>
              </c:pt>
              <c:pt idx="8773">
                <c:v>884212</c:v>
              </c:pt>
              <c:pt idx="8774">
                <c:v>884306</c:v>
              </c:pt>
              <c:pt idx="8775">
                <c:v>884400</c:v>
              </c:pt>
              <c:pt idx="8776">
                <c:v>884509</c:v>
              </c:pt>
              <c:pt idx="8777">
                <c:v>884603</c:v>
              </c:pt>
              <c:pt idx="8778">
                <c:v>884712</c:v>
              </c:pt>
              <c:pt idx="8779">
                <c:v>884806</c:v>
              </c:pt>
              <c:pt idx="8780">
                <c:v>884900</c:v>
              </c:pt>
              <c:pt idx="8781">
                <c:v>885009</c:v>
              </c:pt>
              <c:pt idx="8782">
                <c:v>885103</c:v>
              </c:pt>
              <c:pt idx="8783">
                <c:v>885212</c:v>
              </c:pt>
              <c:pt idx="8784">
                <c:v>885306</c:v>
              </c:pt>
              <c:pt idx="8785">
                <c:v>885400</c:v>
              </c:pt>
              <c:pt idx="8786">
                <c:v>885509</c:v>
              </c:pt>
              <c:pt idx="8787">
                <c:v>885603</c:v>
              </c:pt>
              <c:pt idx="8788">
                <c:v>885712</c:v>
              </c:pt>
              <c:pt idx="8789">
                <c:v>885806</c:v>
              </c:pt>
              <c:pt idx="8790">
                <c:v>885900</c:v>
              </c:pt>
              <c:pt idx="8791">
                <c:v>886009</c:v>
              </c:pt>
              <c:pt idx="8792">
                <c:v>886103</c:v>
              </c:pt>
              <c:pt idx="8793">
                <c:v>886212</c:v>
              </c:pt>
              <c:pt idx="8794">
                <c:v>886306</c:v>
              </c:pt>
              <c:pt idx="8795">
                <c:v>886400</c:v>
              </c:pt>
              <c:pt idx="8796">
                <c:v>886509</c:v>
              </c:pt>
              <c:pt idx="8797">
                <c:v>886603</c:v>
              </c:pt>
              <c:pt idx="8798">
                <c:v>886712</c:v>
              </c:pt>
              <c:pt idx="8799">
                <c:v>886806</c:v>
              </c:pt>
              <c:pt idx="8800">
                <c:v>886900</c:v>
              </c:pt>
              <c:pt idx="8801">
                <c:v>887009</c:v>
              </c:pt>
              <c:pt idx="8802">
                <c:v>887103</c:v>
              </c:pt>
              <c:pt idx="8803">
                <c:v>887212</c:v>
              </c:pt>
              <c:pt idx="8804">
                <c:v>887306</c:v>
              </c:pt>
              <c:pt idx="8805">
                <c:v>887400</c:v>
              </c:pt>
              <c:pt idx="8806">
                <c:v>887509</c:v>
              </c:pt>
              <c:pt idx="8807">
                <c:v>887603</c:v>
              </c:pt>
              <c:pt idx="8808">
                <c:v>887712</c:v>
              </c:pt>
              <c:pt idx="8809">
                <c:v>887806</c:v>
              </c:pt>
              <c:pt idx="8810">
                <c:v>887900</c:v>
              </c:pt>
              <c:pt idx="8811">
                <c:v>888009</c:v>
              </c:pt>
              <c:pt idx="8812">
                <c:v>888103</c:v>
              </c:pt>
              <c:pt idx="8813">
                <c:v>888212</c:v>
              </c:pt>
              <c:pt idx="8814">
                <c:v>888306</c:v>
              </c:pt>
              <c:pt idx="8815">
                <c:v>888400</c:v>
              </c:pt>
              <c:pt idx="8816">
                <c:v>888509</c:v>
              </c:pt>
              <c:pt idx="8817">
                <c:v>888603</c:v>
              </c:pt>
              <c:pt idx="8818">
                <c:v>888712</c:v>
              </c:pt>
              <c:pt idx="8819">
                <c:v>888806</c:v>
              </c:pt>
              <c:pt idx="8820">
                <c:v>888900</c:v>
              </c:pt>
              <c:pt idx="8821">
                <c:v>889009</c:v>
              </c:pt>
              <c:pt idx="8822">
                <c:v>889103</c:v>
              </c:pt>
              <c:pt idx="8823">
                <c:v>889212</c:v>
              </c:pt>
              <c:pt idx="8824">
                <c:v>889306</c:v>
              </c:pt>
              <c:pt idx="8825">
                <c:v>889400</c:v>
              </c:pt>
              <c:pt idx="8826">
                <c:v>889509</c:v>
              </c:pt>
              <c:pt idx="8827">
                <c:v>889603</c:v>
              </c:pt>
              <c:pt idx="8828">
                <c:v>889712</c:v>
              </c:pt>
              <c:pt idx="8829">
                <c:v>889806</c:v>
              </c:pt>
              <c:pt idx="8830">
                <c:v>889900</c:v>
              </c:pt>
              <c:pt idx="8831">
                <c:v>890009</c:v>
              </c:pt>
              <c:pt idx="8832">
                <c:v>890103</c:v>
              </c:pt>
              <c:pt idx="8833">
                <c:v>890212</c:v>
              </c:pt>
              <c:pt idx="8834">
                <c:v>890306</c:v>
              </c:pt>
              <c:pt idx="8835">
                <c:v>890400</c:v>
              </c:pt>
              <c:pt idx="8836">
                <c:v>890509</c:v>
              </c:pt>
              <c:pt idx="8837">
                <c:v>890603</c:v>
              </c:pt>
              <c:pt idx="8838">
                <c:v>890712</c:v>
              </c:pt>
              <c:pt idx="8839">
                <c:v>890806</c:v>
              </c:pt>
              <c:pt idx="8840">
                <c:v>890900</c:v>
              </c:pt>
              <c:pt idx="8841">
                <c:v>891009</c:v>
              </c:pt>
              <c:pt idx="8842">
                <c:v>891103</c:v>
              </c:pt>
              <c:pt idx="8843">
                <c:v>891212</c:v>
              </c:pt>
              <c:pt idx="8844">
                <c:v>891306</c:v>
              </c:pt>
              <c:pt idx="8845">
                <c:v>891400</c:v>
              </c:pt>
              <c:pt idx="8846">
                <c:v>891509</c:v>
              </c:pt>
              <c:pt idx="8847">
                <c:v>891603</c:v>
              </c:pt>
              <c:pt idx="8848">
                <c:v>891712</c:v>
              </c:pt>
              <c:pt idx="8849">
                <c:v>891806</c:v>
              </c:pt>
              <c:pt idx="8850">
                <c:v>891900</c:v>
              </c:pt>
              <c:pt idx="8851">
                <c:v>892009</c:v>
              </c:pt>
              <c:pt idx="8852">
                <c:v>892103</c:v>
              </c:pt>
              <c:pt idx="8853">
                <c:v>892212</c:v>
              </c:pt>
              <c:pt idx="8854">
                <c:v>892306</c:v>
              </c:pt>
              <c:pt idx="8855">
                <c:v>892400</c:v>
              </c:pt>
              <c:pt idx="8856">
                <c:v>892509</c:v>
              </c:pt>
              <c:pt idx="8857">
                <c:v>892603</c:v>
              </c:pt>
              <c:pt idx="8858">
                <c:v>892712</c:v>
              </c:pt>
              <c:pt idx="8859">
                <c:v>892806</c:v>
              </c:pt>
              <c:pt idx="8860">
                <c:v>892900</c:v>
              </c:pt>
              <c:pt idx="8861">
                <c:v>893009</c:v>
              </c:pt>
              <c:pt idx="8862">
                <c:v>893103</c:v>
              </c:pt>
              <c:pt idx="8863">
                <c:v>893212</c:v>
              </c:pt>
              <c:pt idx="8864">
                <c:v>893306</c:v>
              </c:pt>
              <c:pt idx="8865">
                <c:v>893400</c:v>
              </c:pt>
              <c:pt idx="8866">
                <c:v>893509</c:v>
              </c:pt>
              <c:pt idx="8867">
                <c:v>893603</c:v>
              </c:pt>
              <c:pt idx="8868">
                <c:v>893712</c:v>
              </c:pt>
              <c:pt idx="8869">
                <c:v>893806</c:v>
              </c:pt>
              <c:pt idx="8870">
                <c:v>893900</c:v>
              </c:pt>
              <c:pt idx="8871">
                <c:v>894009</c:v>
              </c:pt>
              <c:pt idx="8872">
                <c:v>894103</c:v>
              </c:pt>
              <c:pt idx="8873">
                <c:v>894212</c:v>
              </c:pt>
              <c:pt idx="8874">
                <c:v>894306</c:v>
              </c:pt>
              <c:pt idx="8875">
                <c:v>894400</c:v>
              </c:pt>
              <c:pt idx="8876">
                <c:v>894509</c:v>
              </c:pt>
              <c:pt idx="8877">
                <c:v>894603</c:v>
              </c:pt>
              <c:pt idx="8878">
                <c:v>894712</c:v>
              </c:pt>
              <c:pt idx="8879">
                <c:v>894806</c:v>
              </c:pt>
              <c:pt idx="8880">
                <c:v>894900</c:v>
              </c:pt>
              <c:pt idx="8881">
                <c:v>895009</c:v>
              </c:pt>
              <c:pt idx="8882">
                <c:v>895103</c:v>
              </c:pt>
              <c:pt idx="8883">
                <c:v>895212</c:v>
              </c:pt>
              <c:pt idx="8884">
                <c:v>895306</c:v>
              </c:pt>
              <c:pt idx="8885">
                <c:v>895400</c:v>
              </c:pt>
              <c:pt idx="8886">
                <c:v>895509</c:v>
              </c:pt>
              <c:pt idx="8887">
                <c:v>895603</c:v>
              </c:pt>
              <c:pt idx="8888">
                <c:v>895712</c:v>
              </c:pt>
              <c:pt idx="8889">
                <c:v>895806</c:v>
              </c:pt>
              <c:pt idx="8890">
                <c:v>895900</c:v>
              </c:pt>
              <c:pt idx="8891">
                <c:v>896009</c:v>
              </c:pt>
              <c:pt idx="8892">
                <c:v>896103</c:v>
              </c:pt>
              <c:pt idx="8893">
                <c:v>896212</c:v>
              </c:pt>
              <c:pt idx="8894">
                <c:v>896306</c:v>
              </c:pt>
              <c:pt idx="8895">
                <c:v>896400</c:v>
              </c:pt>
              <c:pt idx="8896">
                <c:v>896509</c:v>
              </c:pt>
              <c:pt idx="8897">
                <c:v>896603</c:v>
              </c:pt>
              <c:pt idx="8898">
                <c:v>896712</c:v>
              </c:pt>
              <c:pt idx="8899">
                <c:v>896806</c:v>
              </c:pt>
              <c:pt idx="8900">
                <c:v>896900</c:v>
              </c:pt>
              <c:pt idx="8901">
                <c:v>897009</c:v>
              </c:pt>
              <c:pt idx="8902">
                <c:v>897103</c:v>
              </c:pt>
              <c:pt idx="8903">
                <c:v>897212</c:v>
              </c:pt>
              <c:pt idx="8904">
                <c:v>897306</c:v>
              </c:pt>
              <c:pt idx="8905">
                <c:v>897400</c:v>
              </c:pt>
              <c:pt idx="8906">
                <c:v>897509</c:v>
              </c:pt>
              <c:pt idx="8907">
                <c:v>897603</c:v>
              </c:pt>
              <c:pt idx="8908">
                <c:v>897712</c:v>
              </c:pt>
              <c:pt idx="8909">
                <c:v>897806</c:v>
              </c:pt>
              <c:pt idx="8910">
                <c:v>897900</c:v>
              </c:pt>
              <c:pt idx="8911">
                <c:v>898009</c:v>
              </c:pt>
              <c:pt idx="8912">
                <c:v>898103</c:v>
              </c:pt>
              <c:pt idx="8913">
                <c:v>898212</c:v>
              </c:pt>
              <c:pt idx="8914">
                <c:v>898306</c:v>
              </c:pt>
              <c:pt idx="8915">
                <c:v>898400</c:v>
              </c:pt>
              <c:pt idx="8916">
                <c:v>898509</c:v>
              </c:pt>
              <c:pt idx="8917">
                <c:v>898603</c:v>
              </c:pt>
              <c:pt idx="8918">
                <c:v>898712</c:v>
              </c:pt>
              <c:pt idx="8919">
                <c:v>898806</c:v>
              </c:pt>
              <c:pt idx="8920">
                <c:v>898900</c:v>
              </c:pt>
              <c:pt idx="8921">
                <c:v>899009</c:v>
              </c:pt>
              <c:pt idx="8922">
                <c:v>899103</c:v>
              </c:pt>
              <c:pt idx="8923">
                <c:v>899212</c:v>
              </c:pt>
              <c:pt idx="8924">
                <c:v>899306</c:v>
              </c:pt>
              <c:pt idx="8925">
                <c:v>899400</c:v>
              </c:pt>
              <c:pt idx="8926">
                <c:v>899509</c:v>
              </c:pt>
              <c:pt idx="8927">
                <c:v>899603</c:v>
              </c:pt>
              <c:pt idx="8928">
                <c:v>899712</c:v>
              </c:pt>
              <c:pt idx="8929">
                <c:v>899806</c:v>
              </c:pt>
              <c:pt idx="8930">
                <c:v>899900</c:v>
              </c:pt>
              <c:pt idx="8931">
                <c:v>900009</c:v>
              </c:pt>
              <c:pt idx="8932">
                <c:v>900103</c:v>
              </c:pt>
              <c:pt idx="8933">
                <c:v>900212</c:v>
              </c:pt>
              <c:pt idx="8934">
                <c:v>900306</c:v>
              </c:pt>
              <c:pt idx="8935">
                <c:v>900400</c:v>
              </c:pt>
              <c:pt idx="8936">
                <c:v>900509</c:v>
              </c:pt>
              <c:pt idx="8937">
                <c:v>900603</c:v>
              </c:pt>
              <c:pt idx="8938">
                <c:v>900712</c:v>
              </c:pt>
              <c:pt idx="8939">
                <c:v>900806</c:v>
              </c:pt>
              <c:pt idx="8940">
                <c:v>900900</c:v>
              </c:pt>
              <c:pt idx="8941">
                <c:v>901009</c:v>
              </c:pt>
              <c:pt idx="8942">
                <c:v>901103</c:v>
              </c:pt>
              <c:pt idx="8943">
                <c:v>901212</c:v>
              </c:pt>
              <c:pt idx="8944">
                <c:v>901306</c:v>
              </c:pt>
              <c:pt idx="8945">
                <c:v>901400</c:v>
              </c:pt>
              <c:pt idx="8946">
                <c:v>901509</c:v>
              </c:pt>
              <c:pt idx="8947">
                <c:v>901603</c:v>
              </c:pt>
              <c:pt idx="8948">
                <c:v>901712</c:v>
              </c:pt>
              <c:pt idx="8949">
                <c:v>901806</c:v>
              </c:pt>
              <c:pt idx="8950">
                <c:v>901900</c:v>
              </c:pt>
              <c:pt idx="8951">
                <c:v>902009</c:v>
              </c:pt>
              <c:pt idx="8952">
                <c:v>902103</c:v>
              </c:pt>
              <c:pt idx="8953">
                <c:v>902212</c:v>
              </c:pt>
              <c:pt idx="8954">
                <c:v>902306</c:v>
              </c:pt>
              <c:pt idx="8955">
                <c:v>902400</c:v>
              </c:pt>
              <c:pt idx="8956">
                <c:v>902509</c:v>
              </c:pt>
              <c:pt idx="8957">
                <c:v>902603</c:v>
              </c:pt>
              <c:pt idx="8958">
                <c:v>902712</c:v>
              </c:pt>
              <c:pt idx="8959">
                <c:v>902806</c:v>
              </c:pt>
              <c:pt idx="8960">
                <c:v>902900</c:v>
              </c:pt>
              <c:pt idx="8961">
                <c:v>903009</c:v>
              </c:pt>
              <c:pt idx="8962">
                <c:v>903103</c:v>
              </c:pt>
              <c:pt idx="8963">
                <c:v>903212</c:v>
              </c:pt>
              <c:pt idx="8964">
                <c:v>903306</c:v>
              </c:pt>
              <c:pt idx="8965">
                <c:v>903400</c:v>
              </c:pt>
              <c:pt idx="8966">
                <c:v>903509</c:v>
              </c:pt>
              <c:pt idx="8967">
                <c:v>903603</c:v>
              </c:pt>
              <c:pt idx="8968">
                <c:v>903712</c:v>
              </c:pt>
              <c:pt idx="8969">
                <c:v>903806</c:v>
              </c:pt>
              <c:pt idx="8970">
                <c:v>903900</c:v>
              </c:pt>
              <c:pt idx="8971">
                <c:v>904009</c:v>
              </c:pt>
              <c:pt idx="8972">
                <c:v>904103</c:v>
              </c:pt>
              <c:pt idx="8973">
                <c:v>904212</c:v>
              </c:pt>
              <c:pt idx="8974">
                <c:v>904306</c:v>
              </c:pt>
              <c:pt idx="8975">
                <c:v>904400</c:v>
              </c:pt>
              <c:pt idx="8976">
                <c:v>904509</c:v>
              </c:pt>
              <c:pt idx="8977">
                <c:v>904603</c:v>
              </c:pt>
              <c:pt idx="8978">
                <c:v>904712</c:v>
              </c:pt>
              <c:pt idx="8979">
                <c:v>904806</c:v>
              </c:pt>
              <c:pt idx="8980">
                <c:v>904900</c:v>
              </c:pt>
              <c:pt idx="8981">
                <c:v>905009</c:v>
              </c:pt>
              <c:pt idx="8982">
                <c:v>905103</c:v>
              </c:pt>
              <c:pt idx="8983">
                <c:v>905212</c:v>
              </c:pt>
              <c:pt idx="8984">
                <c:v>905306</c:v>
              </c:pt>
              <c:pt idx="8985">
                <c:v>905400</c:v>
              </c:pt>
              <c:pt idx="8986">
                <c:v>905509</c:v>
              </c:pt>
              <c:pt idx="8987">
                <c:v>905603</c:v>
              </c:pt>
              <c:pt idx="8988">
                <c:v>905712</c:v>
              </c:pt>
              <c:pt idx="8989">
                <c:v>905806</c:v>
              </c:pt>
              <c:pt idx="8990">
                <c:v>905900</c:v>
              </c:pt>
              <c:pt idx="8991">
                <c:v>906009</c:v>
              </c:pt>
              <c:pt idx="8992">
                <c:v>906103</c:v>
              </c:pt>
              <c:pt idx="8993">
                <c:v>906212</c:v>
              </c:pt>
              <c:pt idx="8994">
                <c:v>906306</c:v>
              </c:pt>
              <c:pt idx="8995">
                <c:v>906400</c:v>
              </c:pt>
              <c:pt idx="8996">
                <c:v>906509</c:v>
              </c:pt>
              <c:pt idx="8997">
                <c:v>906603</c:v>
              </c:pt>
              <c:pt idx="8998">
                <c:v>906712</c:v>
              </c:pt>
              <c:pt idx="8999">
                <c:v>906806</c:v>
              </c:pt>
              <c:pt idx="9000">
                <c:v>906900</c:v>
              </c:pt>
              <c:pt idx="9001">
                <c:v>907009</c:v>
              </c:pt>
              <c:pt idx="9002">
                <c:v>907103</c:v>
              </c:pt>
              <c:pt idx="9003">
                <c:v>907212</c:v>
              </c:pt>
              <c:pt idx="9004">
                <c:v>907306</c:v>
              </c:pt>
              <c:pt idx="9005">
                <c:v>907400</c:v>
              </c:pt>
              <c:pt idx="9006">
                <c:v>907509</c:v>
              </c:pt>
              <c:pt idx="9007">
                <c:v>907603</c:v>
              </c:pt>
              <c:pt idx="9008">
                <c:v>907712</c:v>
              </c:pt>
              <c:pt idx="9009">
                <c:v>907806</c:v>
              </c:pt>
              <c:pt idx="9010">
                <c:v>907900</c:v>
              </c:pt>
              <c:pt idx="9011">
                <c:v>908009</c:v>
              </c:pt>
              <c:pt idx="9012">
                <c:v>908103</c:v>
              </c:pt>
              <c:pt idx="9013">
                <c:v>908212</c:v>
              </c:pt>
              <c:pt idx="9014">
                <c:v>908306</c:v>
              </c:pt>
              <c:pt idx="9015">
                <c:v>908400</c:v>
              </c:pt>
              <c:pt idx="9016">
                <c:v>908509</c:v>
              </c:pt>
              <c:pt idx="9017">
                <c:v>908603</c:v>
              </c:pt>
              <c:pt idx="9018">
                <c:v>908712</c:v>
              </c:pt>
              <c:pt idx="9019">
                <c:v>908806</c:v>
              </c:pt>
              <c:pt idx="9020">
                <c:v>908900</c:v>
              </c:pt>
              <c:pt idx="9021">
                <c:v>909009</c:v>
              </c:pt>
              <c:pt idx="9022">
                <c:v>909103</c:v>
              </c:pt>
              <c:pt idx="9023">
                <c:v>909212</c:v>
              </c:pt>
              <c:pt idx="9024">
                <c:v>909306</c:v>
              </c:pt>
              <c:pt idx="9025">
                <c:v>909400</c:v>
              </c:pt>
              <c:pt idx="9026">
                <c:v>909509</c:v>
              </c:pt>
              <c:pt idx="9027">
                <c:v>909603</c:v>
              </c:pt>
              <c:pt idx="9028">
                <c:v>909712</c:v>
              </c:pt>
              <c:pt idx="9029">
                <c:v>909806</c:v>
              </c:pt>
              <c:pt idx="9030">
                <c:v>909900</c:v>
              </c:pt>
              <c:pt idx="9031">
                <c:v>910009</c:v>
              </c:pt>
              <c:pt idx="9032">
                <c:v>910103</c:v>
              </c:pt>
              <c:pt idx="9033">
                <c:v>910212</c:v>
              </c:pt>
              <c:pt idx="9034">
                <c:v>910306</c:v>
              </c:pt>
              <c:pt idx="9035">
                <c:v>910400</c:v>
              </c:pt>
              <c:pt idx="9036">
                <c:v>910509</c:v>
              </c:pt>
              <c:pt idx="9037">
                <c:v>910603</c:v>
              </c:pt>
              <c:pt idx="9038">
                <c:v>910712</c:v>
              </c:pt>
              <c:pt idx="9039">
                <c:v>910806</c:v>
              </c:pt>
              <c:pt idx="9040">
                <c:v>910900</c:v>
              </c:pt>
              <c:pt idx="9041">
                <c:v>911009</c:v>
              </c:pt>
              <c:pt idx="9042">
                <c:v>911103</c:v>
              </c:pt>
              <c:pt idx="9043">
                <c:v>911212</c:v>
              </c:pt>
              <c:pt idx="9044">
                <c:v>911306</c:v>
              </c:pt>
              <c:pt idx="9045">
                <c:v>911400</c:v>
              </c:pt>
              <c:pt idx="9046">
                <c:v>911509</c:v>
              </c:pt>
              <c:pt idx="9047">
                <c:v>911603</c:v>
              </c:pt>
              <c:pt idx="9048">
                <c:v>911712</c:v>
              </c:pt>
              <c:pt idx="9049">
                <c:v>911806</c:v>
              </c:pt>
              <c:pt idx="9050">
                <c:v>911900</c:v>
              </c:pt>
              <c:pt idx="9051">
                <c:v>912009</c:v>
              </c:pt>
              <c:pt idx="9052">
                <c:v>912103</c:v>
              </c:pt>
              <c:pt idx="9053">
                <c:v>912212</c:v>
              </c:pt>
              <c:pt idx="9054">
                <c:v>912306</c:v>
              </c:pt>
              <c:pt idx="9055">
                <c:v>912400</c:v>
              </c:pt>
              <c:pt idx="9056">
                <c:v>912509</c:v>
              </c:pt>
              <c:pt idx="9057">
                <c:v>912603</c:v>
              </c:pt>
              <c:pt idx="9058">
                <c:v>912712</c:v>
              </c:pt>
              <c:pt idx="9059">
                <c:v>912806</c:v>
              </c:pt>
              <c:pt idx="9060">
                <c:v>912900</c:v>
              </c:pt>
              <c:pt idx="9061">
                <c:v>913009</c:v>
              </c:pt>
              <c:pt idx="9062">
                <c:v>913103</c:v>
              </c:pt>
              <c:pt idx="9063">
                <c:v>913212</c:v>
              </c:pt>
              <c:pt idx="9064">
                <c:v>913306</c:v>
              </c:pt>
              <c:pt idx="9065">
                <c:v>913400</c:v>
              </c:pt>
              <c:pt idx="9066">
                <c:v>913509</c:v>
              </c:pt>
              <c:pt idx="9067">
                <c:v>913603</c:v>
              </c:pt>
              <c:pt idx="9068">
                <c:v>913712</c:v>
              </c:pt>
              <c:pt idx="9069">
                <c:v>913806</c:v>
              </c:pt>
              <c:pt idx="9070">
                <c:v>913900</c:v>
              </c:pt>
              <c:pt idx="9071">
                <c:v>914009</c:v>
              </c:pt>
              <c:pt idx="9072">
                <c:v>914103</c:v>
              </c:pt>
              <c:pt idx="9073">
                <c:v>914212</c:v>
              </c:pt>
              <c:pt idx="9074">
                <c:v>914306</c:v>
              </c:pt>
              <c:pt idx="9075">
                <c:v>914400</c:v>
              </c:pt>
              <c:pt idx="9076">
                <c:v>914509</c:v>
              </c:pt>
              <c:pt idx="9077">
                <c:v>914603</c:v>
              </c:pt>
              <c:pt idx="9078">
                <c:v>914712</c:v>
              </c:pt>
              <c:pt idx="9079">
                <c:v>914806</c:v>
              </c:pt>
              <c:pt idx="9080">
                <c:v>914900</c:v>
              </c:pt>
              <c:pt idx="9081">
                <c:v>915009</c:v>
              </c:pt>
              <c:pt idx="9082">
                <c:v>915103</c:v>
              </c:pt>
              <c:pt idx="9083">
                <c:v>915212</c:v>
              </c:pt>
              <c:pt idx="9084">
                <c:v>915306</c:v>
              </c:pt>
              <c:pt idx="9085">
                <c:v>915400</c:v>
              </c:pt>
              <c:pt idx="9086">
                <c:v>915509</c:v>
              </c:pt>
              <c:pt idx="9087">
                <c:v>915603</c:v>
              </c:pt>
              <c:pt idx="9088">
                <c:v>915712</c:v>
              </c:pt>
              <c:pt idx="9089">
                <c:v>915806</c:v>
              </c:pt>
              <c:pt idx="9090">
                <c:v>915900</c:v>
              </c:pt>
              <c:pt idx="9091">
                <c:v>916009</c:v>
              </c:pt>
              <c:pt idx="9092">
                <c:v>916103</c:v>
              </c:pt>
              <c:pt idx="9093">
                <c:v>916212</c:v>
              </c:pt>
              <c:pt idx="9094">
                <c:v>916306</c:v>
              </c:pt>
              <c:pt idx="9095">
                <c:v>916400</c:v>
              </c:pt>
              <c:pt idx="9096">
                <c:v>916509</c:v>
              </c:pt>
              <c:pt idx="9097">
                <c:v>916603</c:v>
              </c:pt>
              <c:pt idx="9098">
                <c:v>916712</c:v>
              </c:pt>
              <c:pt idx="9099">
                <c:v>916806</c:v>
              </c:pt>
              <c:pt idx="9100">
                <c:v>916900</c:v>
              </c:pt>
              <c:pt idx="9101">
                <c:v>917009</c:v>
              </c:pt>
              <c:pt idx="9102">
                <c:v>917103</c:v>
              </c:pt>
              <c:pt idx="9103">
                <c:v>917212</c:v>
              </c:pt>
              <c:pt idx="9104">
                <c:v>917306</c:v>
              </c:pt>
              <c:pt idx="9105">
                <c:v>917400</c:v>
              </c:pt>
              <c:pt idx="9106">
                <c:v>917509</c:v>
              </c:pt>
              <c:pt idx="9107">
                <c:v>917603</c:v>
              </c:pt>
              <c:pt idx="9108">
                <c:v>917712</c:v>
              </c:pt>
              <c:pt idx="9109">
                <c:v>917806</c:v>
              </c:pt>
              <c:pt idx="9110">
                <c:v>917900</c:v>
              </c:pt>
              <c:pt idx="9111">
                <c:v>918009</c:v>
              </c:pt>
              <c:pt idx="9112">
                <c:v>918103</c:v>
              </c:pt>
              <c:pt idx="9113">
                <c:v>918212</c:v>
              </c:pt>
              <c:pt idx="9114">
                <c:v>918306</c:v>
              </c:pt>
              <c:pt idx="9115">
                <c:v>918400</c:v>
              </c:pt>
              <c:pt idx="9116">
                <c:v>918509</c:v>
              </c:pt>
              <c:pt idx="9117">
                <c:v>918603</c:v>
              </c:pt>
              <c:pt idx="9118">
                <c:v>918712</c:v>
              </c:pt>
              <c:pt idx="9119">
                <c:v>918806</c:v>
              </c:pt>
              <c:pt idx="9120">
                <c:v>918900</c:v>
              </c:pt>
              <c:pt idx="9121">
                <c:v>919009</c:v>
              </c:pt>
              <c:pt idx="9122">
                <c:v>919103</c:v>
              </c:pt>
              <c:pt idx="9123">
                <c:v>919212</c:v>
              </c:pt>
              <c:pt idx="9124">
                <c:v>919306</c:v>
              </c:pt>
              <c:pt idx="9125">
                <c:v>919400</c:v>
              </c:pt>
              <c:pt idx="9126">
                <c:v>919509</c:v>
              </c:pt>
              <c:pt idx="9127">
                <c:v>919603</c:v>
              </c:pt>
              <c:pt idx="9128">
                <c:v>919712</c:v>
              </c:pt>
              <c:pt idx="9129">
                <c:v>919806</c:v>
              </c:pt>
              <c:pt idx="9130">
                <c:v>919900</c:v>
              </c:pt>
              <c:pt idx="9131">
                <c:v>920009</c:v>
              </c:pt>
              <c:pt idx="9132">
                <c:v>920103</c:v>
              </c:pt>
              <c:pt idx="9133">
                <c:v>920212</c:v>
              </c:pt>
              <c:pt idx="9134">
                <c:v>920306</c:v>
              </c:pt>
              <c:pt idx="9135">
                <c:v>920400</c:v>
              </c:pt>
              <c:pt idx="9136">
                <c:v>920509</c:v>
              </c:pt>
              <c:pt idx="9137">
                <c:v>920603</c:v>
              </c:pt>
              <c:pt idx="9138">
                <c:v>920712</c:v>
              </c:pt>
              <c:pt idx="9139">
                <c:v>920806</c:v>
              </c:pt>
              <c:pt idx="9140">
                <c:v>920900</c:v>
              </c:pt>
              <c:pt idx="9141">
                <c:v>921009</c:v>
              </c:pt>
              <c:pt idx="9142">
                <c:v>921103</c:v>
              </c:pt>
              <c:pt idx="9143">
                <c:v>921212</c:v>
              </c:pt>
              <c:pt idx="9144">
                <c:v>921306</c:v>
              </c:pt>
              <c:pt idx="9145">
                <c:v>921400</c:v>
              </c:pt>
              <c:pt idx="9146">
                <c:v>921509</c:v>
              </c:pt>
              <c:pt idx="9147">
                <c:v>921603</c:v>
              </c:pt>
              <c:pt idx="9148">
                <c:v>921712</c:v>
              </c:pt>
              <c:pt idx="9149">
                <c:v>921806</c:v>
              </c:pt>
              <c:pt idx="9150">
                <c:v>921900</c:v>
              </c:pt>
              <c:pt idx="9151">
                <c:v>922009</c:v>
              </c:pt>
              <c:pt idx="9152">
                <c:v>922103</c:v>
              </c:pt>
              <c:pt idx="9153">
                <c:v>922212</c:v>
              </c:pt>
              <c:pt idx="9154">
                <c:v>922306</c:v>
              </c:pt>
              <c:pt idx="9155">
                <c:v>922400</c:v>
              </c:pt>
              <c:pt idx="9156">
                <c:v>922509</c:v>
              </c:pt>
              <c:pt idx="9157">
                <c:v>922603</c:v>
              </c:pt>
              <c:pt idx="9158">
                <c:v>922712</c:v>
              </c:pt>
              <c:pt idx="9159">
                <c:v>922806</c:v>
              </c:pt>
              <c:pt idx="9160">
                <c:v>922900</c:v>
              </c:pt>
              <c:pt idx="9161">
                <c:v>923009</c:v>
              </c:pt>
              <c:pt idx="9162">
                <c:v>923103</c:v>
              </c:pt>
              <c:pt idx="9163">
                <c:v>923212</c:v>
              </c:pt>
              <c:pt idx="9164">
                <c:v>923306</c:v>
              </c:pt>
              <c:pt idx="9165">
                <c:v>923400</c:v>
              </c:pt>
              <c:pt idx="9166">
                <c:v>923509</c:v>
              </c:pt>
              <c:pt idx="9167">
                <c:v>923603</c:v>
              </c:pt>
              <c:pt idx="9168">
                <c:v>923712</c:v>
              </c:pt>
              <c:pt idx="9169">
                <c:v>923806</c:v>
              </c:pt>
              <c:pt idx="9170">
                <c:v>923900</c:v>
              </c:pt>
              <c:pt idx="9171">
                <c:v>924009</c:v>
              </c:pt>
              <c:pt idx="9172">
                <c:v>924103</c:v>
              </c:pt>
              <c:pt idx="9173">
                <c:v>924212</c:v>
              </c:pt>
              <c:pt idx="9174">
                <c:v>924306</c:v>
              </c:pt>
              <c:pt idx="9175">
                <c:v>924400</c:v>
              </c:pt>
              <c:pt idx="9176">
                <c:v>924509</c:v>
              </c:pt>
              <c:pt idx="9177">
                <c:v>924603</c:v>
              </c:pt>
              <c:pt idx="9178">
                <c:v>924712</c:v>
              </c:pt>
              <c:pt idx="9179">
                <c:v>924806</c:v>
              </c:pt>
              <c:pt idx="9180">
                <c:v>924900</c:v>
              </c:pt>
              <c:pt idx="9181">
                <c:v>925009</c:v>
              </c:pt>
              <c:pt idx="9182">
                <c:v>925103</c:v>
              </c:pt>
              <c:pt idx="9183">
                <c:v>925212</c:v>
              </c:pt>
              <c:pt idx="9184">
                <c:v>925306</c:v>
              </c:pt>
              <c:pt idx="9185">
                <c:v>925400</c:v>
              </c:pt>
              <c:pt idx="9186">
                <c:v>925509</c:v>
              </c:pt>
              <c:pt idx="9187">
                <c:v>925603</c:v>
              </c:pt>
              <c:pt idx="9188">
                <c:v>925712</c:v>
              </c:pt>
              <c:pt idx="9189">
                <c:v>925806</c:v>
              </c:pt>
              <c:pt idx="9190">
                <c:v>925900</c:v>
              </c:pt>
              <c:pt idx="9191">
                <c:v>926009</c:v>
              </c:pt>
              <c:pt idx="9192">
                <c:v>926103</c:v>
              </c:pt>
              <c:pt idx="9193">
                <c:v>926212</c:v>
              </c:pt>
              <c:pt idx="9194">
                <c:v>926306</c:v>
              </c:pt>
              <c:pt idx="9195">
                <c:v>926400</c:v>
              </c:pt>
              <c:pt idx="9196">
                <c:v>926509</c:v>
              </c:pt>
              <c:pt idx="9197">
                <c:v>926603</c:v>
              </c:pt>
              <c:pt idx="9198">
                <c:v>926712</c:v>
              </c:pt>
              <c:pt idx="9199">
                <c:v>926806</c:v>
              </c:pt>
              <c:pt idx="9200">
                <c:v>926900</c:v>
              </c:pt>
              <c:pt idx="9201">
                <c:v>927009</c:v>
              </c:pt>
              <c:pt idx="9202">
                <c:v>927103</c:v>
              </c:pt>
              <c:pt idx="9203">
                <c:v>927212</c:v>
              </c:pt>
              <c:pt idx="9204">
                <c:v>927306</c:v>
              </c:pt>
              <c:pt idx="9205">
                <c:v>927400</c:v>
              </c:pt>
              <c:pt idx="9206">
                <c:v>927509</c:v>
              </c:pt>
              <c:pt idx="9207">
                <c:v>927603</c:v>
              </c:pt>
              <c:pt idx="9208">
                <c:v>927712</c:v>
              </c:pt>
              <c:pt idx="9209">
                <c:v>927806</c:v>
              </c:pt>
              <c:pt idx="9210">
                <c:v>927900</c:v>
              </c:pt>
              <c:pt idx="9211">
                <c:v>928009</c:v>
              </c:pt>
              <c:pt idx="9212">
                <c:v>928103</c:v>
              </c:pt>
              <c:pt idx="9213">
                <c:v>928212</c:v>
              </c:pt>
              <c:pt idx="9214">
                <c:v>928306</c:v>
              </c:pt>
              <c:pt idx="9215">
                <c:v>928400</c:v>
              </c:pt>
              <c:pt idx="9216">
                <c:v>928509</c:v>
              </c:pt>
              <c:pt idx="9217">
                <c:v>928603</c:v>
              </c:pt>
              <c:pt idx="9218">
                <c:v>928712</c:v>
              </c:pt>
              <c:pt idx="9219">
                <c:v>928806</c:v>
              </c:pt>
              <c:pt idx="9220">
                <c:v>928900</c:v>
              </c:pt>
              <c:pt idx="9221">
                <c:v>929009</c:v>
              </c:pt>
              <c:pt idx="9222">
                <c:v>929103</c:v>
              </c:pt>
              <c:pt idx="9223">
                <c:v>929212</c:v>
              </c:pt>
              <c:pt idx="9224">
                <c:v>929306</c:v>
              </c:pt>
              <c:pt idx="9225">
                <c:v>929400</c:v>
              </c:pt>
              <c:pt idx="9226">
                <c:v>929509</c:v>
              </c:pt>
              <c:pt idx="9227">
                <c:v>929603</c:v>
              </c:pt>
              <c:pt idx="9228">
                <c:v>929712</c:v>
              </c:pt>
              <c:pt idx="9229">
                <c:v>929806</c:v>
              </c:pt>
              <c:pt idx="9230">
                <c:v>929900</c:v>
              </c:pt>
              <c:pt idx="9231">
                <c:v>930009</c:v>
              </c:pt>
              <c:pt idx="9232">
                <c:v>930103</c:v>
              </c:pt>
              <c:pt idx="9233">
                <c:v>930212</c:v>
              </c:pt>
              <c:pt idx="9234">
                <c:v>930306</c:v>
              </c:pt>
              <c:pt idx="9235">
                <c:v>930400</c:v>
              </c:pt>
              <c:pt idx="9236">
                <c:v>930509</c:v>
              </c:pt>
              <c:pt idx="9237">
                <c:v>930603</c:v>
              </c:pt>
              <c:pt idx="9238">
                <c:v>930712</c:v>
              </c:pt>
              <c:pt idx="9239">
                <c:v>930806</c:v>
              </c:pt>
              <c:pt idx="9240">
                <c:v>930900</c:v>
              </c:pt>
              <c:pt idx="9241">
                <c:v>931009</c:v>
              </c:pt>
              <c:pt idx="9242">
                <c:v>931103</c:v>
              </c:pt>
              <c:pt idx="9243">
                <c:v>931212</c:v>
              </c:pt>
              <c:pt idx="9244">
                <c:v>931306</c:v>
              </c:pt>
              <c:pt idx="9245">
                <c:v>931400</c:v>
              </c:pt>
              <c:pt idx="9246">
                <c:v>931509</c:v>
              </c:pt>
              <c:pt idx="9247">
                <c:v>931603</c:v>
              </c:pt>
              <c:pt idx="9248">
                <c:v>931712</c:v>
              </c:pt>
              <c:pt idx="9249">
                <c:v>931806</c:v>
              </c:pt>
              <c:pt idx="9250">
                <c:v>931900</c:v>
              </c:pt>
              <c:pt idx="9251">
                <c:v>932009</c:v>
              </c:pt>
              <c:pt idx="9252">
                <c:v>932103</c:v>
              </c:pt>
              <c:pt idx="9253">
                <c:v>932212</c:v>
              </c:pt>
              <c:pt idx="9254">
                <c:v>932306</c:v>
              </c:pt>
              <c:pt idx="9255">
                <c:v>932400</c:v>
              </c:pt>
              <c:pt idx="9256">
                <c:v>932509</c:v>
              </c:pt>
              <c:pt idx="9257">
                <c:v>932603</c:v>
              </c:pt>
              <c:pt idx="9258">
                <c:v>932712</c:v>
              </c:pt>
              <c:pt idx="9259">
                <c:v>932806</c:v>
              </c:pt>
              <c:pt idx="9260">
                <c:v>932900</c:v>
              </c:pt>
              <c:pt idx="9261">
                <c:v>933009</c:v>
              </c:pt>
              <c:pt idx="9262">
                <c:v>933103</c:v>
              </c:pt>
              <c:pt idx="9263">
                <c:v>933212</c:v>
              </c:pt>
              <c:pt idx="9264">
                <c:v>933306</c:v>
              </c:pt>
              <c:pt idx="9265">
                <c:v>933400</c:v>
              </c:pt>
              <c:pt idx="9266">
                <c:v>933509</c:v>
              </c:pt>
              <c:pt idx="9267">
                <c:v>933603</c:v>
              </c:pt>
              <c:pt idx="9268">
                <c:v>933712</c:v>
              </c:pt>
              <c:pt idx="9269">
                <c:v>933806</c:v>
              </c:pt>
              <c:pt idx="9270">
                <c:v>933900</c:v>
              </c:pt>
              <c:pt idx="9271">
                <c:v>934009</c:v>
              </c:pt>
              <c:pt idx="9272">
                <c:v>934103</c:v>
              </c:pt>
              <c:pt idx="9273">
                <c:v>934212</c:v>
              </c:pt>
              <c:pt idx="9274">
                <c:v>934306</c:v>
              </c:pt>
              <c:pt idx="9275">
                <c:v>934400</c:v>
              </c:pt>
              <c:pt idx="9276">
                <c:v>934509</c:v>
              </c:pt>
              <c:pt idx="9277">
                <c:v>934603</c:v>
              </c:pt>
              <c:pt idx="9278">
                <c:v>934712</c:v>
              </c:pt>
              <c:pt idx="9279">
                <c:v>934806</c:v>
              </c:pt>
              <c:pt idx="9280">
                <c:v>934900</c:v>
              </c:pt>
              <c:pt idx="9281">
                <c:v>935009</c:v>
              </c:pt>
              <c:pt idx="9282">
                <c:v>935103</c:v>
              </c:pt>
              <c:pt idx="9283">
                <c:v>935212</c:v>
              </c:pt>
              <c:pt idx="9284">
                <c:v>935306</c:v>
              </c:pt>
              <c:pt idx="9285">
                <c:v>935400</c:v>
              </c:pt>
              <c:pt idx="9286">
                <c:v>935509</c:v>
              </c:pt>
              <c:pt idx="9287">
                <c:v>935603</c:v>
              </c:pt>
              <c:pt idx="9288">
                <c:v>935712</c:v>
              </c:pt>
              <c:pt idx="9289">
                <c:v>935806</c:v>
              </c:pt>
              <c:pt idx="9290">
                <c:v>935900</c:v>
              </c:pt>
              <c:pt idx="9291">
                <c:v>936009</c:v>
              </c:pt>
              <c:pt idx="9292">
                <c:v>936103</c:v>
              </c:pt>
              <c:pt idx="9293">
                <c:v>936212</c:v>
              </c:pt>
              <c:pt idx="9294">
                <c:v>936306</c:v>
              </c:pt>
              <c:pt idx="9295">
                <c:v>936400</c:v>
              </c:pt>
              <c:pt idx="9296">
                <c:v>936509</c:v>
              </c:pt>
              <c:pt idx="9297">
                <c:v>936603</c:v>
              </c:pt>
              <c:pt idx="9298">
                <c:v>936712</c:v>
              </c:pt>
              <c:pt idx="9299">
                <c:v>936806</c:v>
              </c:pt>
              <c:pt idx="9300">
                <c:v>936900</c:v>
              </c:pt>
              <c:pt idx="9301">
                <c:v>937009</c:v>
              </c:pt>
              <c:pt idx="9302">
                <c:v>937103</c:v>
              </c:pt>
              <c:pt idx="9303">
                <c:v>937212</c:v>
              </c:pt>
              <c:pt idx="9304">
                <c:v>937306</c:v>
              </c:pt>
              <c:pt idx="9305">
                <c:v>937400</c:v>
              </c:pt>
              <c:pt idx="9306">
                <c:v>937509</c:v>
              </c:pt>
              <c:pt idx="9307">
                <c:v>937603</c:v>
              </c:pt>
              <c:pt idx="9308">
                <c:v>937712</c:v>
              </c:pt>
              <c:pt idx="9309">
                <c:v>937806</c:v>
              </c:pt>
              <c:pt idx="9310">
                <c:v>937900</c:v>
              </c:pt>
              <c:pt idx="9311">
                <c:v>938009</c:v>
              </c:pt>
              <c:pt idx="9312">
                <c:v>938103</c:v>
              </c:pt>
              <c:pt idx="9313">
                <c:v>938212</c:v>
              </c:pt>
              <c:pt idx="9314">
                <c:v>938306</c:v>
              </c:pt>
              <c:pt idx="9315">
                <c:v>938400</c:v>
              </c:pt>
              <c:pt idx="9316">
                <c:v>938509</c:v>
              </c:pt>
              <c:pt idx="9317">
                <c:v>938603</c:v>
              </c:pt>
              <c:pt idx="9318">
                <c:v>938712</c:v>
              </c:pt>
              <c:pt idx="9319">
                <c:v>938806</c:v>
              </c:pt>
              <c:pt idx="9320">
                <c:v>938900</c:v>
              </c:pt>
              <c:pt idx="9321">
                <c:v>939009</c:v>
              </c:pt>
              <c:pt idx="9322">
                <c:v>939103</c:v>
              </c:pt>
              <c:pt idx="9323">
                <c:v>939212</c:v>
              </c:pt>
              <c:pt idx="9324">
                <c:v>939306</c:v>
              </c:pt>
              <c:pt idx="9325">
                <c:v>939400</c:v>
              </c:pt>
              <c:pt idx="9326">
                <c:v>939509</c:v>
              </c:pt>
              <c:pt idx="9327">
                <c:v>939603</c:v>
              </c:pt>
              <c:pt idx="9328">
                <c:v>939712</c:v>
              </c:pt>
              <c:pt idx="9329">
                <c:v>939806</c:v>
              </c:pt>
              <c:pt idx="9330">
                <c:v>939900</c:v>
              </c:pt>
              <c:pt idx="9331">
                <c:v>940009</c:v>
              </c:pt>
              <c:pt idx="9332">
                <c:v>940103</c:v>
              </c:pt>
              <c:pt idx="9333">
                <c:v>940212</c:v>
              </c:pt>
              <c:pt idx="9334">
                <c:v>940306</c:v>
              </c:pt>
              <c:pt idx="9335">
                <c:v>940400</c:v>
              </c:pt>
              <c:pt idx="9336">
                <c:v>940509</c:v>
              </c:pt>
              <c:pt idx="9337">
                <c:v>940603</c:v>
              </c:pt>
              <c:pt idx="9338">
                <c:v>940712</c:v>
              </c:pt>
              <c:pt idx="9339">
                <c:v>940806</c:v>
              </c:pt>
              <c:pt idx="9340">
                <c:v>940900</c:v>
              </c:pt>
              <c:pt idx="9341">
                <c:v>941009</c:v>
              </c:pt>
              <c:pt idx="9342">
                <c:v>941103</c:v>
              </c:pt>
              <c:pt idx="9343">
                <c:v>941212</c:v>
              </c:pt>
              <c:pt idx="9344">
                <c:v>941306</c:v>
              </c:pt>
              <c:pt idx="9345">
                <c:v>941400</c:v>
              </c:pt>
              <c:pt idx="9346">
                <c:v>941509</c:v>
              </c:pt>
              <c:pt idx="9347">
                <c:v>941603</c:v>
              </c:pt>
              <c:pt idx="9348">
                <c:v>941712</c:v>
              </c:pt>
              <c:pt idx="9349">
                <c:v>941806</c:v>
              </c:pt>
              <c:pt idx="9350">
                <c:v>941900</c:v>
              </c:pt>
              <c:pt idx="9351">
                <c:v>942009</c:v>
              </c:pt>
              <c:pt idx="9352">
                <c:v>942103</c:v>
              </c:pt>
              <c:pt idx="9353">
                <c:v>942212</c:v>
              </c:pt>
              <c:pt idx="9354">
                <c:v>942306</c:v>
              </c:pt>
              <c:pt idx="9355">
                <c:v>942400</c:v>
              </c:pt>
              <c:pt idx="9356">
                <c:v>942509</c:v>
              </c:pt>
              <c:pt idx="9357">
                <c:v>942603</c:v>
              </c:pt>
              <c:pt idx="9358">
                <c:v>942712</c:v>
              </c:pt>
              <c:pt idx="9359">
                <c:v>942806</c:v>
              </c:pt>
              <c:pt idx="9360">
                <c:v>942900</c:v>
              </c:pt>
              <c:pt idx="9361">
                <c:v>943009</c:v>
              </c:pt>
              <c:pt idx="9362">
                <c:v>943103</c:v>
              </c:pt>
              <c:pt idx="9363">
                <c:v>943212</c:v>
              </c:pt>
              <c:pt idx="9364">
                <c:v>943306</c:v>
              </c:pt>
              <c:pt idx="9365">
                <c:v>943400</c:v>
              </c:pt>
              <c:pt idx="9366">
                <c:v>943509</c:v>
              </c:pt>
              <c:pt idx="9367">
                <c:v>943603</c:v>
              </c:pt>
              <c:pt idx="9368">
                <c:v>943712</c:v>
              </c:pt>
              <c:pt idx="9369">
                <c:v>943806</c:v>
              </c:pt>
              <c:pt idx="9370">
                <c:v>943900</c:v>
              </c:pt>
              <c:pt idx="9371">
                <c:v>944009</c:v>
              </c:pt>
              <c:pt idx="9372">
                <c:v>944103</c:v>
              </c:pt>
              <c:pt idx="9373">
                <c:v>944212</c:v>
              </c:pt>
              <c:pt idx="9374">
                <c:v>944306</c:v>
              </c:pt>
              <c:pt idx="9375">
                <c:v>944400</c:v>
              </c:pt>
              <c:pt idx="9376">
                <c:v>944509</c:v>
              </c:pt>
              <c:pt idx="9377">
                <c:v>944603</c:v>
              </c:pt>
              <c:pt idx="9378">
                <c:v>944712</c:v>
              </c:pt>
              <c:pt idx="9379">
                <c:v>944806</c:v>
              </c:pt>
              <c:pt idx="9380">
                <c:v>944900</c:v>
              </c:pt>
              <c:pt idx="9381">
                <c:v>945009</c:v>
              </c:pt>
              <c:pt idx="9382">
                <c:v>945103</c:v>
              </c:pt>
              <c:pt idx="9383">
                <c:v>945212</c:v>
              </c:pt>
              <c:pt idx="9384">
                <c:v>945306</c:v>
              </c:pt>
              <c:pt idx="9385">
                <c:v>945400</c:v>
              </c:pt>
              <c:pt idx="9386">
                <c:v>945509</c:v>
              </c:pt>
              <c:pt idx="9387">
                <c:v>945603</c:v>
              </c:pt>
              <c:pt idx="9388">
                <c:v>945712</c:v>
              </c:pt>
              <c:pt idx="9389">
                <c:v>945806</c:v>
              </c:pt>
              <c:pt idx="9390">
                <c:v>945900</c:v>
              </c:pt>
              <c:pt idx="9391">
                <c:v>946009</c:v>
              </c:pt>
              <c:pt idx="9392">
                <c:v>946103</c:v>
              </c:pt>
              <c:pt idx="9393">
                <c:v>946212</c:v>
              </c:pt>
              <c:pt idx="9394">
                <c:v>946306</c:v>
              </c:pt>
              <c:pt idx="9395">
                <c:v>946400</c:v>
              </c:pt>
              <c:pt idx="9396">
                <c:v>946509</c:v>
              </c:pt>
              <c:pt idx="9397">
                <c:v>946603</c:v>
              </c:pt>
              <c:pt idx="9398">
                <c:v>946712</c:v>
              </c:pt>
              <c:pt idx="9399">
                <c:v>946806</c:v>
              </c:pt>
              <c:pt idx="9400">
                <c:v>946900</c:v>
              </c:pt>
              <c:pt idx="9401">
                <c:v>947009</c:v>
              </c:pt>
              <c:pt idx="9402">
                <c:v>947103</c:v>
              </c:pt>
              <c:pt idx="9403">
                <c:v>947212</c:v>
              </c:pt>
              <c:pt idx="9404">
                <c:v>947306</c:v>
              </c:pt>
              <c:pt idx="9405">
                <c:v>947400</c:v>
              </c:pt>
              <c:pt idx="9406">
                <c:v>947509</c:v>
              </c:pt>
              <c:pt idx="9407">
                <c:v>947603</c:v>
              </c:pt>
              <c:pt idx="9408">
                <c:v>947712</c:v>
              </c:pt>
              <c:pt idx="9409">
                <c:v>947806</c:v>
              </c:pt>
              <c:pt idx="9410">
                <c:v>947900</c:v>
              </c:pt>
              <c:pt idx="9411">
                <c:v>948009</c:v>
              </c:pt>
              <c:pt idx="9412">
                <c:v>948103</c:v>
              </c:pt>
              <c:pt idx="9413">
                <c:v>948212</c:v>
              </c:pt>
              <c:pt idx="9414">
                <c:v>948306</c:v>
              </c:pt>
              <c:pt idx="9415">
                <c:v>948400</c:v>
              </c:pt>
              <c:pt idx="9416">
                <c:v>948509</c:v>
              </c:pt>
              <c:pt idx="9417">
                <c:v>948603</c:v>
              </c:pt>
              <c:pt idx="9418">
                <c:v>948712</c:v>
              </c:pt>
              <c:pt idx="9419">
                <c:v>948806</c:v>
              </c:pt>
              <c:pt idx="9420">
                <c:v>948900</c:v>
              </c:pt>
              <c:pt idx="9421">
                <c:v>949009</c:v>
              </c:pt>
              <c:pt idx="9422">
                <c:v>949103</c:v>
              </c:pt>
              <c:pt idx="9423">
                <c:v>949212</c:v>
              </c:pt>
              <c:pt idx="9424">
                <c:v>949306</c:v>
              </c:pt>
              <c:pt idx="9425">
                <c:v>949400</c:v>
              </c:pt>
              <c:pt idx="9426">
                <c:v>949509</c:v>
              </c:pt>
              <c:pt idx="9427">
                <c:v>949603</c:v>
              </c:pt>
              <c:pt idx="9428">
                <c:v>949712</c:v>
              </c:pt>
              <c:pt idx="9429">
                <c:v>949806</c:v>
              </c:pt>
              <c:pt idx="9430">
                <c:v>949900</c:v>
              </c:pt>
              <c:pt idx="9431">
                <c:v>950009</c:v>
              </c:pt>
              <c:pt idx="9432">
                <c:v>950103</c:v>
              </c:pt>
              <c:pt idx="9433">
                <c:v>950212</c:v>
              </c:pt>
              <c:pt idx="9434">
                <c:v>950306</c:v>
              </c:pt>
              <c:pt idx="9435">
                <c:v>950400</c:v>
              </c:pt>
              <c:pt idx="9436">
                <c:v>950509</c:v>
              </c:pt>
              <c:pt idx="9437">
                <c:v>950603</c:v>
              </c:pt>
              <c:pt idx="9438">
                <c:v>950712</c:v>
              </c:pt>
              <c:pt idx="9439">
                <c:v>950806</c:v>
              </c:pt>
              <c:pt idx="9440">
                <c:v>950900</c:v>
              </c:pt>
              <c:pt idx="9441">
                <c:v>951009</c:v>
              </c:pt>
              <c:pt idx="9442">
                <c:v>951103</c:v>
              </c:pt>
              <c:pt idx="9443">
                <c:v>951212</c:v>
              </c:pt>
              <c:pt idx="9444">
                <c:v>951306</c:v>
              </c:pt>
              <c:pt idx="9445">
                <c:v>951400</c:v>
              </c:pt>
              <c:pt idx="9446">
                <c:v>951509</c:v>
              </c:pt>
              <c:pt idx="9447">
                <c:v>951603</c:v>
              </c:pt>
              <c:pt idx="9448">
                <c:v>951712</c:v>
              </c:pt>
              <c:pt idx="9449">
                <c:v>951806</c:v>
              </c:pt>
              <c:pt idx="9450">
                <c:v>951900</c:v>
              </c:pt>
              <c:pt idx="9451">
                <c:v>952009</c:v>
              </c:pt>
              <c:pt idx="9452">
                <c:v>952103</c:v>
              </c:pt>
              <c:pt idx="9453">
                <c:v>952212</c:v>
              </c:pt>
              <c:pt idx="9454">
                <c:v>952306</c:v>
              </c:pt>
              <c:pt idx="9455">
                <c:v>952400</c:v>
              </c:pt>
              <c:pt idx="9456">
                <c:v>952509</c:v>
              </c:pt>
              <c:pt idx="9457">
                <c:v>952603</c:v>
              </c:pt>
              <c:pt idx="9458">
                <c:v>952712</c:v>
              </c:pt>
              <c:pt idx="9459">
                <c:v>952806</c:v>
              </c:pt>
              <c:pt idx="9460">
                <c:v>952900</c:v>
              </c:pt>
              <c:pt idx="9461">
                <c:v>953009</c:v>
              </c:pt>
              <c:pt idx="9462">
                <c:v>953103</c:v>
              </c:pt>
              <c:pt idx="9463">
                <c:v>953212</c:v>
              </c:pt>
              <c:pt idx="9464">
                <c:v>953306</c:v>
              </c:pt>
              <c:pt idx="9465">
                <c:v>953400</c:v>
              </c:pt>
              <c:pt idx="9466">
                <c:v>953509</c:v>
              </c:pt>
              <c:pt idx="9467">
                <c:v>953603</c:v>
              </c:pt>
              <c:pt idx="9468">
                <c:v>953712</c:v>
              </c:pt>
              <c:pt idx="9469">
                <c:v>953806</c:v>
              </c:pt>
              <c:pt idx="9470">
                <c:v>953900</c:v>
              </c:pt>
              <c:pt idx="9471">
                <c:v>954009</c:v>
              </c:pt>
              <c:pt idx="9472">
                <c:v>954103</c:v>
              </c:pt>
              <c:pt idx="9473">
                <c:v>954212</c:v>
              </c:pt>
              <c:pt idx="9474">
                <c:v>954306</c:v>
              </c:pt>
              <c:pt idx="9475">
                <c:v>954400</c:v>
              </c:pt>
              <c:pt idx="9476">
                <c:v>954509</c:v>
              </c:pt>
              <c:pt idx="9477">
                <c:v>954603</c:v>
              </c:pt>
              <c:pt idx="9478">
                <c:v>954712</c:v>
              </c:pt>
              <c:pt idx="9479">
                <c:v>954806</c:v>
              </c:pt>
              <c:pt idx="9480">
                <c:v>954900</c:v>
              </c:pt>
              <c:pt idx="9481">
                <c:v>955009</c:v>
              </c:pt>
              <c:pt idx="9482">
                <c:v>955103</c:v>
              </c:pt>
              <c:pt idx="9483">
                <c:v>955212</c:v>
              </c:pt>
              <c:pt idx="9484">
                <c:v>955306</c:v>
              </c:pt>
              <c:pt idx="9485">
                <c:v>955400</c:v>
              </c:pt>
              <c:pt idx="9486">
                <c:v>955509</c:v>
              </c:pt>
              <c:pt idx="9487">
                <c:v>955603</c:v>
              </c:pt>
              <c:pt idx="9488">
                <c:v>955712</c:v>
              </c:pt>
              <c:pt idx="9489">
                <c:v>955806</c:v>
              </c:pt>
              <c:pt idx="9490">
                <c:v>955900</c:v>
              </c:pt>
              <c:pt idx="9491">
                <c:v>956009</c:v>
              </c:pt>
              <c:pt idx="9492">
                <c:v>956103</c:v>
              </c:pt>
              <c:pt idx="9493">
                <c:v>956212</c:v>
              </c:pt>
              <c:pt idx="9494">
                <c:v>956306</c:v>
              </c:pt>
              <c:pt idx="9495">
                <c:v>956400</c:v>
              </c:pt>
              <c:pt idx="9496">
                <c:v>956509</c:v>
              </c:pt>
              <c:pt idx="9497">
                <c:v>956603</c:v>
              </c:pt>
              <c:pt idx="9498">
                <c:v>956712</c:v>
              </c:pt>
              <c:pt idx="9499">
                <c:v>956806</c:v>
              </c:pt>
              <c:pt idx="9500">
                <c:v>956900</c:v>
              </c:pt>
              <c:pt idx="9501">
                <c:v>957009</c:v>
              </c:pt>
              <c:pt idx="9502">
                <c:v>957103</c:v>
              </c:pt>
              <c:pt idx="9503">
                <c:v>957212</c:v>
              </c:pt>
              <c:pt idx="9504">
                <c:v>957306</c:v>
              </c:pt>
              <c:pt idx="9505">
                <c:v>957400</c:v>
              </c:pt>
              <c:pt idx="9506">
                <c:v>957509</c:v>
              </c:pt>
              <c:pt idx="9507">
                <c:v>957603</c:v>
              </c:pt>
              <c:pt idx="9508">
                <c:v>957712</c:v>
              </c:pt>
              <c:pt idx="9509">
                <c:v>957806</c:v>
              </c:pt>
              <c:pt idx="9510">
                <c:v>957900</c:v>
              </c:pt>
              <c:pt idx="9511">
                <c:v>958009</c:v>
              </c:pt>
              <c:pt idx="9512">
                <c:v>958103</c:v>
              </c:pt>
              <c:pt idx="9513">
                <c:v>958212</c:v>
              </c:pt>
              <c:pt idx="9514">
                <c:v>958306</c:v>
              </c:pt>
              <c:pt idx="9515">
                <c:v>958400</c:v>
              </c:pt>
              <c:pt idx="9516">
                <c:v>958509</c:v>
              </c:pt>
              <c:pt idx="9517">
                <c:v>958603</c:v>
              </c:pt>
              <c:pt idx="9518">
                <c:v>958712</c:v>
              </c:pt>
              <c:pt idx="9519">
                <c:v>958806</c:v>
              </c:pt>
              <c:pt idx="9520">
                <c:v>958900</c:v>
              </c:pt>
              <c:pt idx="9521">
                <c:v>959009</c:v>
              </c:pt>
              <c:pt idx="9522">
                <c:v>959103</c:v>
              </c:pt>
              <c:pt idx="9523">
                <c:v>959212</c:v>
              </c:pt>
              <c:pt idx="9524">
                <c:v>959306</c:v>
              </c:pt>
              <c:pt idx="9525">
                <c:v>959400</c:v>
              </c:pt>
              <c:pt idx="9526">
                <c:v>959509</c:v>
              </c:pt>
              <c:pt idx="9527">
                <c:v>959603</c:v>
              </c:pt>
              <c:pt idx="9528">
                <c:v>959712</c:v>
              </c:pt>
              <c:pt idx="9529">
                <c:v>959806</c:v>
              </c:pt>
              <c:pt idx="9530">
                <c:v>959900</c:v>
              </c:pt>
              <c:pt idx="9531">
                <c:v>960009</c:v>
              </c:pt>
              <c:pt idx="9532">
                <c:v>960103</c:v>
              </c:pt>
              <c:pt idx="9533">
                <c:v>960212</c:v>
              </c:pt>
              <c:pt idx="9534">
                <c:v>960306</c:v>
              </c:pt>
              <c:pt idx="9535">
                <c:v>960400</c:v>
              </c:pt>
              <c:pt idx="9536">
                <c:v>960509</c:v>
              </c:pt>
              <c:pt idx="9537">
                <c:v>960603</c:v>
              </c:pt>
              <c:pt idx="9538">
                <c:v>960712</c:v>
              </c:pt>
              <c:pt idx="9539">
                <c:v>960806</c:v>
              </c:pt>
              <c:pt idx="9540">
                <c:v>960900</c:v>
              </c:pt>
              <c:pt idx="9541">
                <c:v>961009</c:v>
              </c:pt>
              <c:pt idx="9542">
                <c:v>961103</c:v>
              </c:pt>
              <c:pt idx="9543">
                <c:v>961212</c:v>
              </c:pt>
              <c:pt idx="9544">
                <c:v>961306</c:v>
              </c:pt>
              <c:pt idx="9545">
                <c:v>961400</c:v>
              </c:pt>
              <c:pt idx="9546">
                <c:v>961509</c:v>
              </c:pt>
              <c:pt idx="9547">
                <c:v>961603</c:v>
              </c:pt>
              <c:pt idx="9548">
                <c:v>961712</c:v>
              </c:pt>
              <c:pt idx="9549">
                <c:v>961806</c:v>
              </c:pt>
              <c:pt idx="9550">
                <c:v>961900</c:v>
              </c:pt>
              <c:pt idx="9551">
                <c:v>962009</c:v>
              </c:pt>
              <c:pt idx="9552">
                <c:v>962103</c:v>
              </c:pt>
              <c:pt idx="9553">
                <c:v>962212</c:v>
              </c:pt>
              <c:pt idx="9554">
                <c:v>962306</c:v>
              </c:pt>
              <c:pt idx="9555">
                <c:v>962400</c:v>
              </c:pt>
              <c:pt idx="9556">
                <c:v>962509</c:v>
              </c:pt>
              <c:pt idx="9557">
                <c:v>962603</c:v>
              </c:pt>
              <c:pt idx="9558">
                <c:v>962712</c:v>
              </c:pt>
              <c:pt idx="9559">
                <c:v>962806</c:v>
              </c:pt>
              <c:pt idx="9560">
                <c:v>962900</c:v>
              </c:pt>
              <c:pt idx="9561">
                <c:v>963009</c:v>
              </c:pt>
              <c:pt idx="9562">
                <c:v>963103</c:v>
              </c:pt>
              <c:pt idx="9563">
                <c:v>963212</c:v>
              </c:pt>
              <c:pt idx="9564">
                <c:v>963306</c:v>
              </c:pt>
              <c:pt idx="9565">
                <c:v>963400</c:v>
              </c:pt>
              <c:pt idx="9566">
                <c:v>963509</c:v>
              </c:pt>
              <c:pt idx="9567">
                <c:v>963603</c:v>
              </c:pt>
              <c:pt idx="9568">
                <c:v>963712</c:v>
              </c:pt>
              <c:pt idx="9569">
                <c:v>963806</c:v>
              </c:pt>
              <c:pt idx="9570">
                <c:v>963900</c:v>
              </c:pt>
              <c:pt idx="9571">
                <c:v>964009</c:v>
              </c:pt>
              <c:pt idx="9572">
                <c:v>964103</c:v>
              </c:pt>
              <c:pt idx="9573">
                <c:v>964212</c:v>
              </c:pt>
              <c:pt idx="9574">
                <c:v>964306</c:v>
              </c:pt>
              <c:pt idx="9575">
                <c:v>964400</c:v>
              </c:pt>
              <c:pt idx="9576">
                <c:v>964509</c:v>
              </c:pt>
              <c:pt idx="9577">
                <c:v>964603</c:v>
              </c:pt>
              <c:pt idx="9578">
                <c:v>964712</c:v>
              </c:pt>
              <c:pt idx="9579">
                <c:v>964806</c:v>
              </c:pt>
              <c:pt idx="9580">
                <c:v>964900</c:v>
              </c:pt>
              <c:pt idx="9581">
                <c:v>965009</c:v>
              </c:pt>
              <c:pt idx="9582">
                <c:v>965103</c:v>
              </c:pt>
              <c:pt idx="9583">
                <c:v>965212</c:v>
              </c:pt>
              <c:pt idx="9584">
                <c:v>965306</c:v>
              </c:pt>
              <c:pt idx="9585">
                <c:v>965400</c:v>
              </c:pt>
              <c:pt idx="9586">
                <c:v>965509</c:v>
              </c:pt>
              <c:pt idx="9587">
                <c:v>965603</c:v>
              </c:pt>
              <c:pt idx="9588">
                <c:v>965712</c:v>
              </c:pt>
              <c:pt idx="9589">
                <c:v>965806</c:v>
              </c:pt>
              <c:pt idx="9590">
                <c:v>965900</c:v>
              </c:pt>
              <c:pt idx="9591">
                <c:v>966009</c:v>
              </c:pt>
              <c:pt idx="9592">
                <c:v>966103</c:v>
              </c:pt>
              <c:pt idx="9593">
                <c:v>966212</c:v>
              </c:pt>
              <c:pt idx="9594">
                <c:v>966306</c:v>
              </c:pt>
              <c:pt idx="9595">
                <c:v>966400</c:v>
              </c:pt>
              <c:pt idx="9596">
                <c:v>966509</c:v>
              </c:pt>
              <c:pt idx="9597">
                <c:v>966603</c:v>
              </c:pt>
              <c:pt idx="9598">
                <c:v>966712</c:v>
              </c:pt>
              <c:pt idx="9599">
                <c:v>966806</c:v>
              </c:pt>
              <c:pt idx="9600">
                <c:v>966900</c:v>
              </c:pt>
              <c:pt idx="9601">
                <c:v>967009</c:v>
              </c:pt>
              <c:pt idx="9602">
                <c:v>967103</c:v>
              </c:pt>
              <c:pt idx="9603">
                <c:v>967212</c:v>
              </c:pt>
              <c:pt idx="9604">
                <c:v>967306</c:v>
              </c:pt>
              <c:pt idx="9605">
                <c:v>967400</c:v>
              </c:pt>
              <c:pt idx="9606">
                <c:v>967509</c:v>
              </c:pt>
              <c:pt idx="9607">
                <c:v>967603</c:v>
              </c:pt>
              <c:pt idx="9608">
                <c:v>967712</c:v>
              </c:pt>
              <c:pt idx="9609">
                <c:v>967806</c:v>
              </c:pt>
              <c:pt idx="9610">
                <c:v>967900</c:v>
              </c:pt>
              <c:pt idx="9611">
                <c:v>968009</c:v>
              </c:pt>
              <c:pt idx="9612">
                <c:v>968103</c:v>
              </c:pt>
              <c:pt idx="9613">
                <c:v>968212</c:v>
              </c:pt>
              <c:pt idx="9614">
                <c:v>968306</c:v>
              </c:pt>
              <c:pt idx="9615">
                <c:v>968400</c:v>
              </c:pt>
              <c:pt idx="9616">
                <c:v>968509</c:v>
              </c:pt>
              <c:pt idx="9617">
                <c:v>968603</c:v>
              </c:pt>
              <c:pt idx="9618">
                <c:v>968712</c:v>
              </c:pt>
              <c:pt idx="9619">
                <c:v>968806</c:v>
              </c:pt>
              <c:pt idx="9620">
                <c:v>968900</c:v>
              </c:pt>
              <c:pt idx="9621">
                <c:v>969009</c:v>
              </c:pt>
              <c:pt idx="9622">
                <c:v>969103</c:v>
              </c:pt>
              <c:pt idx="9623">
                <c:v>969212</c:v>
              </c:pt>
              <c:pt idx="9624">
                <c:v>969306</c:v>
              </c:pt>
              <c:pt idx="9625">
                <c:v>969400</c:v>
              </c:pt>
              <c:pt idx="9626">
                <c:v>969509</c:v>
              </c:pt>
              <c:pt idx="9627">
                <c:v>969603</c:v>
              </c:pt>
              <c:pt idx="9628">
                <c:v>969712</c:v>
              </c:pt>
              <c:pt idx="9629">
                <c:v>969806</c:v>
              </c:pt>
              <c:pt idx="9630">
                <c:v>969900</c:v>
              </c:pt>
              <c:pt idx="9631">
                <c:v>970009</c:v>
              </c:pt>
              <c:pt idx="9632">
                <c:v>970103</c:v>
              </c:pt>
              <c:pt idx="9633">
                <c:v>970212</c:v>
              </c:pt>
              <c:pt idx="9634">
                <c:v>970306</c:v>
              </c:pt>
              <c:pt idx="9635">
                <c:v>970400</c:v>
              </c:pt>
              <c:pt idx="9636">
                <c:v>970509</c:v>
              </c:pt>
              <c:pt idx="9637">
                <c:v>970603</c:v>
              </c:pt>
              <c:pt idx="9638">
                <c:v>970712</c:v>
              </c:pt>
              <c:pt idx="9639">
                <c:v>970806</c:v>
              </c:pt>
              <c:pt idx="9640">
                <c:v>970900</c:v>
              </c:pt>
              <c:pt idx="9641">
                <c:v>971009</c:v>
              </c:pt>
              <c:pt idx="9642">
                <c:v>971103</c:v>
              </c:pt>
              <c:pt idx="9643">
                <c:v>971212</c:v>
              </c:pt>
              <c:pt idx="9644">
                <c:v>971306</c:v>
              </c:pt>
              <c:pt idx="9645">
                <c:v>971400</c:v>
              </c:pt>
              <c:pt idx="9646">
                <c:v>971509</c:v>
              </c:pt>
              <c:pt idx="9647">
                <c:v>971603</c:v>
              </c:pt>
              <c:pt idx="9648">
                <c:v>971712</c:v>
              </c:pt>
              <c:pt idx="9649">
                <c:v>971806</c:v>
              </c:pt>
              <c:pt idx="9650">
                <c:v>971900</c:v>
              </c:pt>
              <c:pt idx="9651">
                <c:v>972009</c:v>
              </c:pt>
              <c:pt idx="9652">
                <c:v>972103</c:v>
              </c:pt>
              <c:pt idx="9653">
                <c:v>972212</c:v>
              </c:pt>
              <c:pt idx="9654">
                <c:v>972306</c:v>
              </c:pt>
              <c:pt idx="9655">
                <c:v>972400</c:v>
              </c:pt>
              <c:pt idx="9656">
                <c:v>972509</c:v>
              </c:pt>
              <c:pt idx="9657">
                <c:v>972603</c:v>
              </c:pt>
              <c:pt idx="9658">
                <c:v>972712</c:v>
              </c:pt>
              <c:pt idx="9659">
                <c:v>972806</c:v>
              </c:pt>
              <c:pt idx="9660">
                <c:v>972900</c:v>
              </c:pt>
              <c:pt idx="9661">
                <c:v>973009</c:v>
              </c:pt>
              <c:pt idx="9662">
                <c:v>973103</c:v>
              </c:pt>
              <c:pt idx="9663">
                <c:v>973212</c:v>
              </c:pt>
              <c:pt idx="9664">
                <c:v>973306</c:v>
              </c:pt>
              <c:pt idx="9665">
                <c:v>973400</c:v>
              </c:pt>
              <c:pt idx="9666">
                <c:v>973509</c:v>
              </c:pt>
              <c:pt idx="9667">
                <c:v>973603</c:v>
              </c:pt>
              <c:pt idx="9668">
                <c:v>973712</c:v>
              </c:pt>
              <c:pt idx="9669">
                <c:v>973806</c:v>
              </c:pt>
              <c:pt idx="9670">
                <c:v>973900</c:v>
              </c:pt>
              <c:pt idx="9671">
                <c:v>974009</c:v>
              </c:pt>
              <c:pt idx="9672">
                <c:v>974103</c:v>
              </c:pt>
              <c:pt idx="9673">
                <c:v>974212</c:v>
              </c:pt>
              <c:pt idx="9674">
                <c:v>974306</c:v>
              </c:pt>
              <c:pt idx="9675">
                <c:v>974400</c:v>
              </c:pt>
              <c:pt idx="9676">
                <c:v>974509</c:v>
              </c:pt>
              <c:pt idx="9677">
                <c:v>974603</c:v>
              </c:pt>
              <c:pt idx="9678">
                <c:v>974712</c:v>
              </c:pt>
              <c:pt idx="9679">
                <c:v>974806</c:v>
              </c:pt>
              <c:pt idx="9680">
                <c:v>974900</c:v>
              </c:pt>
              <c:pt idx="9681">
                <c:v>975009</c:v>
              </c:pt>
              <c:pt idx="9682">
                <c:v>975103</c:v>
              </c:pt>
              <c:pt idx="9683">
                <c:v>975212</c:v>
              </c:pt>
              <c:pt idx="9684">
                <c:v>975306</c:v>
              </c:pt>
              <c:pt idx="9685">
                <c:v>975400</c:v>
              </c:pt>
              <c:pt idx="9686">
                <c:v>975509</c:v>
              </c:pt>
              <c:pt idx="9687">
                <c:v>975603</c:v>
              </c:pt>
              <c:pt idx="9688">
                <c:v>975712</c:v>
              </c:pt>
              <c:pt idx="9689">
                <c:v>975806</c:v>
              </c:pt>
              <c:pt idx="9690">
                <c:v>975900</c:v>
              </c:pt>
              <c:pt idx="9691">
                <c:v>976009</c:v>
              </c:pt>
              <c:pt idx="9692">
                <c:v>976103</c:v>
              </c:pt>
              <c:pt idx="9693">
                <c:v>976212</c:v>
              </c:pt>
              <c:pt idx="9694">
                <c:v>976306</c:v>
              </c:pt>
              <c:pt idx="9695">
                <c:v>976400</c:v>
              </c:pt>
              <c:pt idx="9696">
                <c:v>976509</c:v>
              </c:pt>
              <c:pt idx="9697">
                <c:v>976603</c:v>
              </c:pt>
              <c:pt idx="9698">
                <c:v>976712</c:v>
              </c:pt>
              <c:pt idx="9699">
                <c:v>976806</c:v>
              </c:pt>
              <c:pt idx="9700">
                <c:v>976900</c:v>
              </c:pt>
              <c:pt idx="9701">
                <c:v>977009</c:v>
              </c:pt>
              <c:pt idx="9702">
                <c:v>977103</c:v>
              </c:pt>
              <c:pt idx="9703">
                <c:v>977212</c:v>
              </c:pt>
              <c:pt idx="9704">
                <c:v>977306</c:v>
              </c:pt>
              <c:pt idx="9705">
                <c:v>977400</c:v>
              </c:pt>
              <c:pt idx="9706">
                <c:v>977509</c:v>
              </c:pt>
              <c:pt idx="9707">
                <c:v>977603</c:v>
              </c:pt>
              <c:pt idx="9708">
                <c:v>977712</c:v>
              </c:pt>
              <c:pt idx="9709">
                <c:v>977806</c:v>
              </c:pt>
              <c:pt idx="9710">
                <c:v>977900</c:v>
              </c:pt>
              <c:pt idx="9711">
                <c:v>978009</c:v>
              </c:pt>
              <c:pt idx="9712">
                <c:v>978103</c:v>
              </c:pt>
              <c:pt idx="9713">
                <c:v>978212</c:v>
              </c:pt>
              <c:pt idx="9714">
                <c:v>978306</c:v>
              </c:pt>
              <c:pt idx="9715">
                <c:v>978400</c:v>
              </c:pt>
              <c:pt idx="9716">
                <c:v>978509</c:v>
              </c:pt>
              <c:pt idx="9717">
                <c:v>978603</c:v>
              </c:pt>
              <c:pt idx="9718">
                <c:v>978712</c:v>
              </c:pt>
              <c:pt idx="9719">
                <c:v>978806</c:v>
              </c:pt>
              <c:pt idx="9720">
                <c:v>978900</c:v>
              </c:pt>
              <c:pt idx="9721">
                <c:v>979009</c:v>
              </c:pt>
              <c:pt idx="9722">
                <c:v>979103</c:v>
              </c:pt>
              <c:pt idx="9723">
                <c:v>979212</c:v>
              </c:pt>
              <c:pt idx="9724">
                <c:v>979306</c:v>
              </c:pt>
              <c:pt idx="9725">
                <c:v>979400</c:v>
              </c:pt>
              <c:pt idx="9726">
                <c:v>979509</c:v>
              </c:pt>
              <c:pt idx="9727">
                <c:v>979603</c:v>
              </c:pt>
              <c:pt idx="9728">
                <c:v>979712</c:v>
              </c:pt>
              <c:pt idx="9729">
                <c:v>979806</c:v>
              </c:pt>
              <c:pt idx="9730">
                <c:v>979900</c:v>
              </c:pt>
              <c:pt idx="9731">
                <c:v>980009</c:v>
              </c:pt>
              <c:pt idx="9732">
                <c:v>980103</c:v>
              </c:pt>
              <c:pt idx="9733">
                <c:v>980212</c:v>
              </c:pt>
              <c:pt idx="9734">
                <c:v>980306</c:v>
              </c:pt>
              <c:pt idx="9735">
                <c:v>980400</c:v>
              </c:pt>
              <c:pt idx="9736">
                <c:v>980509</c:v>
              </c:pt>
              <c:pt idx="9737">
                <c:v>980603</c:v>
              </c:pt>
              <c:pt idx="9738">
                <c:v>980712</c:v>
              </c:pt>
              <c:pt idx="9739">
                <c:v>980806</c:v>
              </c:pt>
              <c:pt idx="9740">
                <c:v>980900</c:v>
              </c:pt>
              <c:pt idx="9741">
                <c:v>981009</c:v>
              </c:pt>
              <c:pt idx="9742">
                <c:v>981103</c:v>
              </c:pt>
              <c:pt idx="9743">
                <c:v>981212</c:v>
              </c:pt>
              <c:pt idx="9744">
                <c:v>981306</c:v>
              </c:pt>
              <c:pt idx="9745">
                <c:v>981400</c:v>
              </c:pt>
              <c:pt idx="9746">
                <c:v>981509</c:v>
              </c:pt>
              <c:pt idx="9747">
                <c:v>981603</c:v>
              </c:pt>
              <c:pt idx="9748">
                <c:v>981712</c:v>
              </c:pt>
              <c:pt idx="9749">
                <c:v>981806</c:v>
              </c:pt>
              <c:pt idx="9750">
                <c:v>981900</c:v>
              </c:pt>
              <c:pt idx="9751">
                <c:v>982009</c:v>
              </c:pt>
              <c:pt idx="9752">
                <c:v>982103</c:v>
              </c:pt>
              <c:pt idx="9753">
                <c:v>982212</c:v>
              </c:pt>
              <c:pt idx="9754">
                <c:v>982306</c:v>
              </c:pt>
              <c:pt idx="9755">
                <c:v>982400</c:v>
              </c:pt>
              <c:pt idx="9756">
                <c:v>982509</c:v>
              </c:pt>
              <c:pt idx="9757">
                <c:v>982603</c:v>
              </c:pt>
              <c:pt idx="9758">
                <c:v>982712</c:v>
              </c:pt>
              <c:pt idx="9759">
                <c:v>982806</c:v>
              </c:pt>
              <c:pt idx="9760">
                <c:v>982900</c:v>
              </c:pt>
              <c:pt idx="9761">
                <c:v>983009</c:v>
              </c:pt>
              <c:pt idx="9762">
                <c:v>983103</c:v>
              </c:pt>
              <c:pt idx="9763">
                <c:v>983212</c:v>
              </c:pt>
              <c:pt idx="9764">
                <c:v>983306</c:v>
              </c:pt>
              <c:pt idx="9765">
                <c:v>983400</c:v>
              </c:pt>
              <c:pt idx="9766">
                <c:v>983509</c:v>
              </c:pt>
              <c:pt idx="9767">
                <c:v>983603</c:v>
              </c:pt>
              <c:pt idx="9768">
                <c:v>983712</c:v>
              </c:pt>
              <c:pt idx="9769">
                <c:v>983806</c:v>
              </c:pt>
              <c:pt idx="9770">
                <c:v>983900</c:v>
              </c:pt>
              <c:pt idx="9771">
                <c:v>984009</c:v>
              </c:pt>
              <c:pt idx="9772">
                <c:v>984103</c:v>
              </c:pt>
              <c:pt idx="9773">
                <c:v>984212</c:v>
              </c:pt>
              <c:pt idx="9774">
                <c:v>984306</c:v>
              </c:pt>
              <c:pt idx="9775">
                <c:v>984400</c:v>
              </c:pt>
              <c:pt idx="9776">
                <c:v>984509</c:v>
              </c:pt>
              <c:pt idx="9777">
                <c:v>984603</c:v>
              </c:pt>
              <c:pt idx="9778">
                <c:v>984712</c:v>
              </c:pt>
              <c:pt idx="9779">
                <c:v>984806</c:v>
              </c:pt>
              <c:pt idx="9780">
                <c:v>984900</c:v>
              </c:pt>
              <c:pt idx="9781">
                <c:v>985009</c:v>
              </c:pt>
              <c:pt idx="9782">
                <c:v>985103</c:v>
              </c:pt>
              <c:pt idx="9783">
                <c:v>985212</c:v>
              </c:pt>
              <c:pt idx="9784">
                <c:v>985306</c:v>
              </c:pt>
              <c:pt idx="9785">
                <c:v>985400</c:v>
              </c:pt>
              <c:pt idx="9786">
                <c:v>985509</c:v>
              </c:pt>
              <c:pt idx="9787">
                <c:v>985603</c:v>
              </c:pt>
              <c:pt idx="9788">
                <c:v>985712</c:v>
              </c:pt>
              <c:pt idx="9789">
                <c:v>985806</c:v>
              </c:pt>
              <c:pt idx="9790">
                <c:v>985900</c:v>
              </c:pt>
              <c:pt idx="9791">
                <c:v>986009</c:v>
              </c:pt>
              <c:pt idx="9792">
                <c:v>986103</c:v>
              </c:pt>
              <c:pt idx="9793">
                <c:v>986212</c:v>
              </c:pt>
              <c:pt idx="9794">
                <c:v>986306</c:v>
              </c:pt>
              <c:pt idx="9795">
                <c:v>986400</c:v>
              </c:pt>
              <c:pt idx="9796">
                <c:v>986509</c:v>
              </c:pt>
              <c:pt idx="9797">
                <c:v>986603</c:v>
              </c:pt>
              <c:pt idx="9798">
                <c:v>986712</c:v>
              </c:pt>
              <c:pt idx="9799">
                <c:v>986806</c:v>
              </c:pt>
              <c:pt idx="9800">
                <c:v>986900</c:v>
              </c:pt>
              <c:pt idx="9801">
                <c:v>987009</c:v>
              </c:pt>
              <c:pt idx="9802">
                <c:v>987103</c:v>
              </c:pt>
              <c:pt idx="9803">
                <c:v>987212</c:v>
              </c:pt>
              <c:pt idx="9804">
                <c:v>987306</c:v>
              </c:pt>
              <c:pt idx="9805">
                <c:v>987400</c:v>
              </c:pt>
              <c:pt idx="9806">
                <c:v>987509</c:v>
              </c:pt>
              <c:pt idx="9807">
                <c:v>987603</c:v>
              </c:pt>
              <c:pt idx="9808">
                <c:v>987712</c:v>
              </c:pt>
              <c:pt idx="9809">
                <c:v>987806</c:v>
              </c:pt>
              <c:pt idx="9810">
                <c:v>987900</c:v>
              </c:pt>
              <c:pt idx="9811">
                <c:v>988009</c:v>
              </c:pt>
              <c:pt idx="9812">
                <c:v>988103</c:v>
              </c:pt>
              <c:pt idx="9813">
                <c:v>988212</c:v>
              </c:pt>
              <c:pt idx="9814">
                <c:v>988306</c:v>
              </c:pt>
              <c:pt idx="9815">
                <c:v>988400</c:v>
              </c:pt>
              <c:pt idx="9816">
                <c:v>988509</c:v>
              </c:pt>
              <c:pt idx="9817">
                <c:v>988603</c:v>
              </c:pt>
              <c:pt idx="9818">
                <c:v>988712</c:v>
              </c:pt>
              <c:pt idx="9819">
                <c:v>988806</c:v>
              </c:pt>
              <c:pt idx="9820">
                <c:v>988900</c:v>
              </c:pt>
              <c:pt idx="9821">
                <c:v>989009</c:v>
              </c:pt>
              <c:pt idx="9822">
                <c:v>989103</c:v>
              </c:pt>
              <c:pt idx="9823">
                <c:v>989212</c:v>
              </c:pt>
              <c:pt idx="9824">
                <c:v>989306</c:v>
              </c:pt>
              <c:pt idx="9825">
                <c:v>989400</c:v>
              </c:pt>
              <c:pt idx="9826">
                <c:v>989509</c:v>
              </c:pt>
              <c:pt idx="9827">
                <c:v>989603</c:v>
              </c:pt>
              <c:pt idx="9828">
                <c:v>989712</c:v>
              </c:pt>
              <c:pt idx="9829">
                <c:v>989806</c:v>
              </c:pt>
              <c:pt idx="9830">
                <c:v>989900</c:v>
              </c:pt>
              <c:pt idx="9831">
                <c:v>990009</c:v>
              </c:pt>
              <c:pt idx="9832">
                <c:v>990103</c:v>
              </c:pt>
              <c:pt idx="9833">
                <c:v>990212</c:v>
              </c:pt>
              <c:pt idx="9834">
                <c:v>990306</c:v>
              </c:pt>
              <c:pt idx="9835">
                <c:v>990400</c:v>
              </c:pt>
              <c:pt idx="9836">
                <c:v>990509</c:v>
              </c:pt>
              <c:pt idx="9837">
                <c:v>990603</c:v>
              </c:pt>
              <c:pt idx="9838">
                <c:v>990712</c:v>
              </c:pt>
              <c:pt idx="9839">
                <c:v>990806</c:v>
              </c:pt>
              <c:pt idx="9840">
                <c:v>990900</c:v>
              </c:pt>
              <c:pt idx="9841">
                <c:v>991009</c:v>
              </c:pt>
              <c:pt idx="9842">
                <c:v>991103</c:v>
              </c:pt>
              <c:pt idx="9843">
                <c:v>991212</c:v>
              </c:pt>
              <c:pt idx="9844">
                <c:v>991306</c:v>
              </c:pt>
              <c:pt idx="9845">
                <c:v>991400</c:v>
              </c:pt>
              <c:pt idx="9846">
                <c:v>991509</c:v>
              </c:pt>
              <c:pt idx="9847">
                <c:v>991603</c:v>
              </c:pt>
              <c:pt idx="9848">
                <c:v>991712</c:v>
              </c:pt>
              <c:pt idx="9849">
                <c:v>991806</c:v>
              </c:pt>
              <c:pt idx="9850">
                <c:v>991900</c:v>
              </c:pt>
              <c:pt idx="9851">
                <c:v>992009</c:v>
              </c:pt>
              <c:pt idx="9852">
                <c:v>992103</c:v>
              </c:pt>
              <c:pt idx="9853">
                <c:v>992212</c:v>
              </c:pt>
              <c:pt idx="9854">
                <c:v>992306</c:v>
              </c:pt>
              <c:pt idx="9855">
                <c:v>992400</c:v>
              </c:pt>
              <c:pt idx="9856">
                <c:v>992509</c:v>
              </c:pt>
              <c:pt idx="9857">
                <c:v>992603</c:v>
              </c:pt>
              <c:pt idx="9858">
                <c:v>992712</c:v>
              </c:pt>
              <c:pt idx="9859">
                <c:v>992806</c:v>
              </c:pt>
              <c:pt idx="9860">
                <c:v>992900</c:v>
              </c:pt>
              <c:pt idx="9861">
                <c:v>993009</c:v>
              </c:pt>
              <c:pt idx="9862">
                <c:v>993103</c:v>
              </c:pt>
              <c:pt idx="9863">
                <c:v>993212</c:v>
              </c:pt>
              <c:pt idx="9864">
                <c:v>993306</c:v>
              </c:pt>
              <c:pt idx="9865">
                <c:v>993400</c:v>
              </c:pt>
              <c:pt idx="9866">
                <c:v>993509</c:v>
              </c:pt>
              <c:pt idx="9867">
                <c:v>993603</c:v>
              </c:pt>
              <c:pt idx="9868">
                <c:v>993712</c:v>
              </c:pt>
              <c:pt idx="9869">
                <c:v>993806</c:v>
              </c:pt>
              <c:pt idx="9870">
                <c:v>993900</c:v>
              </c:pt>
              <c:pt idx="9871">
                <c:v>994009</c:v>
              </c:pt>
              <c:pt idx="9872">
                <c:v>994103</c:v>
              </c:pt>
              <c:pt idx="9873">
                <c:v>994212</c:v>
              </c:pt>
              <c:pt idx="9874">
                <c:v>994306</c:v>
              </c:pt>
              <c:pt idx="9875">
                <c:v>994400</c:v>
              </c:pt>
              <c:pt idx="9876">
                <c:v>994509</c:v>
              </c:pt>
              <c:pt idx="9877">
                <c:v>994603</c:v>
              </c:pt>
              <c:pt idx="9878">
                <c:v>994712</c:v>
              </c:pt>
              <c:pt idx="9879">
                <c:v>994806</c:v>
              </c:pt>
              <c:pt idx="9880">
                <c:v>994900</c:v>
              </c:pt>
              <c:pt idx="9881">
                <c:v>995009</c:v>
              </c:pt>
              <c:pt idx="9882">
                <c:v>995103</c:v>
              </c:pt>
              <c:pt idx="9883">
                <c:v>995212</c:v>
              </c:pt>
              <c:pt idx="9884">
                <c:v>995306</c:v>
              </c:pt>
              <c:pt idx="9885">
                <c:v>995400</c:v>
              </c:pt>
              <c:pt idx="9886">
                <c:v>995509</c:v>
              </c:pt>
              <c:pt idx="9887">
                <c:v>995603</c:v>
              </c:pt>
              <c:pt idx="9888">
                <c:v>995712</c:v>
              </c:pt>
              <c:pt idx="9889">
                <c:v>995806</c:v>
              </c:pt>
              <c:pt idx="9890">
                <c:v>995900</c:v>
              </c:pt>
              <c:pt idx="9891">
                <c:v>996009</c:v>
              </c:pt>
              <c:pt idx="9892">
                <c:v>996103</c:v>
              </c:pt>
              <c:pt idx="9893">
                <c:v>996212</c:v>
              </c:pt>
              <c:pt idx="9894">
                <c:v>996306</c:v>
              </c:pt>
              <c:pt idx="9895">
                <c:v>996400</c:v>
              </c:pt>
              <c:pt idx="9896">
                <c:v>996509</c:v>
              </c:pt>
              <c:pt idx="9897">
                <c:v>996603</c:v>
              </c:pt>
              <c:pt idx="9898">
                <c:v>996712</c:v>
              </c:pt>
              <c:pt idx="9899">
                <c:v>996806</c:v>
              </c:pt>
              <c:pt idx="9900">
                <c:v>996900</c:v>
              </c:pt>
              <c:pt idx="9901">
                <c:v>997009</c:v>
              </c:pt>
              <c:pt idx="9902">
                <c:v>997103</c:v>
              </c:pt>
              <c:pt idx="9903">
                <c:v>997212</c:v>
              </c:pt>
              <c:pt idx="9904">
                <c:v>997306</c:v>
              </c:pt>
              <c:pt idx="9905">
                <c:v>997400</c:v>
              </c:pt>
              <c:pt idx="9906">
                <c:v>997509</c:v>
              </c:pt>
              <c:pt idx="9907">
                <c:v>997603</c:v>
              </c:pt>
              <c:pt idx="9908">
                <c:v>997712</c:v>
              </c:pt>
              <c:pt idx="9909">
                <c:v>997806</c:v>
              </c:pt>
              <c:pt idx="9910">
                <c:v>997900</c:v>
              </c:pt>
              <c:pt idx="9911">
                <c:v>998009</c:v>
              </c:pt>
              <c:pt idx="9912">
                <c:v>998103</c:v>
              </c:pt>
              <c:pt idx="9913">
                <c:v>998212</c:v>
              </c:pt>
              <c:pt idx="9914">
                <c:v>998306</c:v>
              </c:pt>
              <c:pt idx="9915">
                <c:v>998400</c:v>
              </c:pt>
              <c:pt idx="9916">
                <c:v>998509</c:v>
              </c:pt>
              <c:pt idx="9917">
                <c:v>998603</c:v>
              </c:pt>
              <c:pt idx="9918">
                <c:v>998712</c:v>
              </c:pt>
              <c:pt idx="9919">
                <c:v>998806</c:v>
              </c:pt>
              <c:pt idx="9920">
                <c:v>998900</c:v>
              </c:pt>
              <c:pt idx="9921">
                <c:v>999009</c:v>
              </c:pt>
              <c:pt idx="9922">
                <c:v>999103</c:v>
              </c:pt>
              <c:pt idx="9923">
                <c:v>999212</c:v>
              </c:pt>
              <c:pt idx="9924">
                <c:v>999306</c:v>
              </c:pt>
              <c:pt idx="9925">
                <c:v>999400</c:v>
              </c:pt>
              <c:pt idx="9926">
                <c:v>999509</c:v>
              </c:pt>
              <c:pt idx="9927">
                <c:v>999603</c:v>
              </c:pt>
              <c:pt idx="9928">
                <c:v>999712</c:v>
              </c:pt>
              <c:pt idx="9929">
                <c:v>999806</c:v>
              </c:pt>
              <c:pt idx="9930">
                <c:v>999900</c:v>
              </c:pt>
              <c:pt idx="9931">
                <c:v>1000009</c:v>
              </c:pt>
              <c:pt idx="9932">
                <c:v>1000103</c:v>
              </c:pt>
              <c:pt idx="9933">
                <c:v>1000212</c:v>
              </c:pt>
              <c:pt idx="9934">
                <c:v>1000306</c:v>
              </c:pt>
              <c:pt idx="9935">
                <c:v>1000400</c:v>
              </c:pt>
              <c:pt idx="9936">
                <c:v>1000509</c:v>
              </c:pt>
              <c:pt idx="9937">
                <c:v>1000603</c:v>
              </c:pt>
              <c:pt idx="9938">
                <c:v>1000712</c:v>
              </c:pt>
              <c:pt idx="9939">
                <c:v>1000806</c:v>
              </c:pt>
              <c:pt idx="9940">
                <c:v>1000900</c:v>
              </c:pt>
              <c:pt idx="9941">
                <c:v>1001009</c:v>
              </c:pt>
              <c:pt idx="9942">
                <c:v>1001103</c:v>
              </c:pt>
              <c:pt idx="9943">
                <c:v>1001212</c:v>
              </c:pt>
              <c:pt idx="9944">
                <c:v>1001306</c:v>
              </c:pt>
              <c:pt idx="9945">
                <c:v>1001400</c:v>
              </c:pt>
              <c:pt idx="9946">
                <c:v>1001509</c:v>
              </c:pt>
              <c:pt idx="9947">
                <c:v>1001603</c:v>
              </c:pt>
              <c:pt idx="9948">
                <c:v>1001712</c:v>
              </c:pt>
              <c:pt idx="9949">
                <c:v>1001806</c:v>
              </c:pt>
              <c:pt idx="9950">
                <c:v>1001900</c:v>
              </c:pt>
              <c:pt idx="9951">
                <c:v>1002009</c:v>
              </c:pt>
              <c:pt idx="9952">
                <c:v>1002103</c:v>
              </c:pt>
              <c:pt idx="9953">
                <c:v>1002212</c:v>
              </c:pt>
              <c:pt idx="9954">
                <c:v>1002306</c:v>
              </c:pt>
              <c:pt idx="9955">
                <c:v>1002400</c:v>
              </c:pt>
              <c:pt idx="9956">
                <c:v>1002509</c:v>
              </c:pt>
              <c:pt idx="9957">
                <c:v>1002603</c:v>
              </c:pt>
              <c:pt idx="9958">
                <c:v>1002712</c:v>
              </c:pt>
              <c:pt idx="9959">
                <c:v>1002806</c:v>
              </c:pt>
              <c:pt idx="9960">
                <c:v>1002900</c:v>
              </c:pt>
              <c:pt idx="9961">
                <c:v>1003009</c:v>
              </c:pt>
              <c:pt idx="9962">
                <c:v>1003103</c:v>
              </c:pt>
              <c:pt idx="9963">
                <c:v>1003212</c:v>
              </c:pt>
              <c:pt idx="9964">
                <c:v>1003306</c:v>
              </c:pt>
              <c:pt idx="9965">
                <c:v>1003400</c:v>
              </c:pt>
              <c:pt idx="9966">
                <c:v>1003509</c:v>
              </c:pt>
              <c:pt idx="9967">
                <c:v>1003603</c:v>
              </c:pt>
              <c:pt idx="9968">
                <c:v>1003712</c:v>
              </c:pt>
              <c:pt idx="9969">
                <c:v>1003806</c:v>
              </c:pt>
              <c:pt idx="9970">
                <c:v>1003900</c:v>
              </c:pt>
              <c:pt idx="9971">
                <c:v>1004009</c:v>
              </c:pt>
              <c:pt idx="9972">
                <c:v>1004103</c:v>
              </c:pt>
              <c:pt idx="9973">
                <c:v>1004212</c:v>
              </c:pt>
              <c:pt idx="9974">
                <c:v>1004306</c:v>
              </c:pt>
              <c:pt idx="9975">
                <c:v>1004400</c:v>
              </c:pt>
              <c:pt idx="9976">
                <c:v>1004509</c:v>
              </c:pt>
              <c:pt idx="9977">
                <c:v>1004603</c:v>
              </c:pt>
              <c:pt idx="9978">
                <c:v>1004712</c:v>
              </c:pt>
              <c:pt idx="9979">
                <c:v>1004806</c:v>
              </c:pt>
              <c:pt idx="9980">
                <c:v>1004900</c:v>
              </c:pt>
              <c:pt idx="9981">
                <c:v>1005009</c:v>
              </c:pt>
              <c:pt idx="9982">
                <c:v>1005103</c:v>
              </c:pt>
              <c:pt idx="9983">
                <c:v>1005212</c:v>
              </c:pt>
              <c:pt idx="9984">
                <c:v>1005306</c:v>
              </c:pt>
              <c:pt idx="9985">
                <c:v>1005400</c:v>
              </c:pt>
              <c:pt idx="9986">
                <c:v>1005509</c:v>
              </c:pt>
              <c:pt idx="9987">
                <c:v>1005603</c:v>
              </c:pt>
              <c:pt idx="9988">
                <c:v>1005712</c:v>
              </c:pt>
              <c:pt idx="9989">
                <c:v>1005806</c:v>
              </c:pt>
              <c:pt idx="9990">
                <c:v>1005900</c:v>
              </c:pt>
              <c:pt idx="9991">
                <c:v>1006009</c:v>
              </c:pt>
              <c:pt idx="9992">
                <c:v>1006103</c:v>
              </c:pt>
              <c:pt idx="9993">
                <c:v>1006212</c:v>
              </c:pt>
              <c:pt idx="9994">
                <c:v>1006306</c:v>
              </c:pt>
              <c:pt idx="9995">
                <c:v>1006400</c:v>
              </c:pt>
              <c:pt idx="9996">
                <c:v>1006509</c:v>
              </c:pt>
              <c:pt idx="9997">
                <c:v>1006603</c:v>
              </c:pt>
              <c:pt idx="9998">
                <c:v>1006712</c:v>
              </c:pt>
              <c:pt idx="9999">
                <c:v>1006806</c:v>
              </c:pt>
              <c:pt idx="10000">
                <c:v>1006900</c:v>
              </c:pt>
              <c:pt idx="10001">
                <c:v>1007009</c:v>
              </c:pt>
              <c:pt idx="10002">
                <c:v>1007103</c:v>
              </c:pt>
              <c:pt idx="10003">
                <c:v>1007212</c:v>
              </c:pt>
              <c:pt idx="10004">
                <c:v>1007306</c:v>
              </c:pt>
              <c:pt idx="10005">
                <c:v>1007400</c:v>
              </c:pt>
              <c:pt idx="10006">
                <c:v>1007509</c:v>
              </c:pt>
              <c:pt idx="10007">
                <c:v>1007603</c:v>
              </c:pt>
              <c:pt idx="10008">
                <c:v>1007712</c:v>
              </c:pt>
              <c:pt idx="10009">
                <c:v>1007806</c:v>
              </c:pt>
              <c:pt idx="10010">
                <c:v>1007900</c:v>
              </c:pt>
              <c:pt idx="10011">
                <c:v>1008009</c:v>
              </c:pt>
              <c:pt idx="10012">
                <c:v>1008103</c:v>
              </c:pt>
              <c:pt idx="10013">
                <c:v>1008212</c:v>
              </c:pt>
              <c:pt idx="10014">
                <c:v>1008306</c:v>
              </c:pt>
              <c:pt idx="10015">
                <c:v>1008400</c:v>
              </c:pt>
              <c:pt idx="10016">
                <c:v>1008509</c:v>
              </c:pt>
              <c:pt idx="10017">
                <c:v>1008603</c:v>
              </c:pt>
              <c:pt idx="10018">
                <c:v>1008712</c:v>
              </c:pt>
              <c:pt idx="10019">
                <c:v>1008806</c:v>
              </c:pt>
              <c:pt idx="10020">
                <c:v>1008900</c:v>
              </c:pt>
              <c:pt idx="10021">
                <c:v>1009009</c:v>
              </c:pt>
              <c:pt idx="10022">
                <c:v>1009103</c:v>
              </c:pt>
              <c:pt idx="10023">
                <c:v>1009212</c:v>
              </c:pt>
              <c:pt idx="10024">
                <c:v>1009306</c:v>
              </c:pt>
              <c:pt idx="10025">
                <c:v>1009400</c:v>
              </c:pt>
              <c:pt idx="10026">
                <c:v>1009509</c:v>
              </c:pt>
              <c:pt idx="10027">
                <c:v>1009603</c:v>
              </c:pt>
              <c:pt idx="10028">
                <c:v>1009712</c:v>
              </c:pt>
              <c:pt idx="10029">
                <c:v>1009806</c:v>
              </c:pt>
              <c:pt idx="10030">
                <c:v>1009900</c:v>
              </c:pt>
              <c:pt idx="10031">
                <c:v>1010009</c:v>
              </c:pt>
              <c:pt idx="10032">
                <c:v>1010103</c:v>
              </c:pt>
              <c:pt idx="10033">
                <c:v>1010212</c:v>
              </c:pt>
              <c:pt idx="10034">
                <c:v>1010306</c:v>
              </c:pt>
              <c:pt idx="10035">
                <c:v>1010400</c:v>
              </c:pt>
              <c:pt idx="10036">
                <c:v>1010509</c:v>
              </c:pt>
              <c:pt idx="10037">
                <c:v>1010603</c:v>
              </c:pt>
              <c:pt idx="10038">
                <c:v>1010712</c:v>
              </c:pt>
              <c:pt idx="10039">
                <c:v>1010806</c:v>
              </c:pt>
              <c:pt idx="10040">
                <c:v>1010900</c:v>
              </c:pt>
              <c:pt idx="10041">
                <c:v>1011009</c:v>
              </c:pt>
              <c:pt idx="10042">
                <c:v>1011103</c:v>
              </c:pt>
              <c:pt idx="10043">
                <c:v>1011212</c:v>
              </c:pt>
              <c:pt idx="10044">
                <c:v>1011306</c:v>
              </c:pt>
              <c:pt idx="10045">
                <c:v>1011400</c:v>
              </c:pt>
              <c:pt idx="10046">
                <c:v>1011509</c:v>
              </c:pt>
              <c:pt idx="10047">
                <c:v>1011603</c:v>
              </c:pt>
              <c:pt idx="10048">
                <c:v>1011712</c:v>
              </c:pt>
              <c:pt idx="10049">
                <c:v>1011806</c:v>
              </c:pt>
              <c:pt idx="10050">
                <c:v>1011900</c:v>
              </c:pt>
              <c:pt idx="10051">
                <c:v>1012009</c:v>
              </c:pt>
              <c:pt idx="10052">
                <c:v>1012103</c:v>
              </c:pt>
              <c:pt idx="10053">
                <c:v>1012212</c:v>
              </c:pt>
              <c:pt idx="10054">
                <c:v>1012306</c:v>
              </c:pt>
              <c:pt idx="10055">
                <c:v>1012400</c:v>
              </c:pt>
              <c:pt idx="10056">
                <c:v>1012509</c:v>
              </c:pt>
              <c:pt idx="10057">
                <c:v>1012603</c:v>
              </c:pt>
              <c:pt idx="10058">
                <c:v>1012712</c:v>
              </c:pt>
              <c:pt idx="10059">
                <c:v>1012806</c:v>
              </c:pt>
              <c:pt idx="10060">
                <c:v>1012900</c:v>
              </c:pt>
              <c:pt idx="10061">
                <c:v>1013009</c:v>
              </c:pt>
              <c:pt idx="10062">
                <c:v>1013103</c:v>
              </c:pt>
              <c:pt idx="10063">
                <c:v>1013212</c:v>
              </c:pt>
              <c:pt idx="10064">
                <c:v>1013306</c:v>
              </c:pt>
              <c:pt idx="10065">
                <c:v>1013400</c:v>
              </c:pt>
              <c:pt idx="10066">
                <c:v>1013509</c:v>
              </c:pt>
              <c:pt idx="10067">
                <c:v>1013603</c:v>
              </c:pt>
              <c:pt idx="10068">
                <c:v>1013712</c:v>
              </c:pt>
              <c:pt idx="10069">
                <c:v>1013806</c:v>
              </c:pt>
              <c:pt idx="10070">
                <c:v>1013900</c:v>
              </c:pt>
              <c:pt idx="10071">
                <c:v>1014009</c:v>
              </c:pt>
              <c:pt idx="10072">
                <c:v>1014103</c:v>
              </c:pt>
              <c:pt idx="10073">
                <c:v>1014212</c:v>
              </c:pt>
              <c:pt idx="10074">
                <c:v>1014306</c:v>
              </c:pt>
              <c:pt idx="10075">
                <c:v>1014400</c:v>
              </c:pt>
              <c:pt idx="10076">
                <c:v>1014509</c:v>
              </c:pt>
              <c:pt idx="10077">
                <c:v>1014603</c:v>
              </c:pt>
              <c:pt idx="10078">
                <c:v>1014712</c:v>
              </c:pt>
              <c:pt idx="10079">
                <c:v>1014806</c:v>
              </c:pt>
              <c:pt idx="10080">
                <c:v>1014900</c:v>
              </c:pt>
              <c:pt idx="10081">
                <c:v>1015009</c:v>
              </c:pt>
              <c:pt idx="10082">
                <c:v>1015103</c:v>
              </c:pt>
              <c:pt idx="10083">
                <c:v>1015212</c:v>
              </c:pt>
              <c:pt idx="10084">
                <c:v>1015306</c:v>
              </c:pt>
              <c:pt idx="10085">
                <c:v>1015400</c:v>
              </c:pt>
              <c:pt idx="10086">
                <c:v>1015509</c:v>
              </c:pt>
              <c:pt idx="10087">
                <c:v>1015603</c:v>
              </c:pt>
              <c:pt idx="10088">
                <c:v>1015712</c:v>
              </c:pt>
              <c:pt idx="10089">
                <c:v>1015806</c:v>
              </c:pt>
              <c:pt idx="10090">
                <c:v>1015900</c:v>
              </c:pt>
              <c:pt idx="10091">
                <c:v>1016009</c:v>
              </c:pt>
              <c:pt idx="10092">
                <c:v>1016103</c:v>
              </c:pt>
              <c:pt idx="10093">
                <c:v>1016212</c:v>
              </c:pt>
              <c:pt idx="10094">
                <c:v>1016306</c:v>
              </c:pt>
              <c:pt idx="10095">
                <c:v>1016400</c:v>
              </c:pt>
              <c:pt idx="10096">
                <c:v>1016509</c:v>
              </c:pt>
              <c:pt idx="10097">
                <c:v>1016603</c:v>
              </c:pt>
              <c:pt idx="10098">
                <c:v>1016712</c:v>
              </c:pt>
              <c:pt idx="10099">
                <c:v>1016806</c:v>
              </c:pt>
              <c:pt idx="10100">
                <c:v>1016900</c:v>
              </c:pt>
              <c:pt idx="10101">
                <c:v>1017009</c:v>
              </c:pt>
              <c:pt idx="10102">
                <c:v>1017103</c:v>
              </c:pt>
              <c:pt idx="10103">
                <c:v>1017212</c:v>
              </c:pt>
              <c:pt idx="10104">
                <c:v>1017306</c:v>
              </c:pt>
              <c:pt idx="10105">
                <c:v>1017400</c:v>
              </c:pt>
              <c:pt idx="10106">
                <c:v>1017509</c:v>
              </c:pt>
              <c:pt idx="10107">
                <c:v>1017603</c:v>
              </c:pt>
              <c:pt idx="10108">
                <c:v>1017712</c:v>
              </c:pt>
              <c:pt idx="10109">
                <c:v>1017806</c:v>
              </c:pt>
              <c:pt idx="10110">
                <c:v>1017900</c:v>
              </c:pt>
              <c:pt idx="10111">
                <c:v>1018009</c:v>
              </c:pt>
              <c:pt idx="10112">
                <c:v>1018103</c:v>
              </c:pt>
              <c:pt idx="10113">
                <c:v>1018212</c:v>
              </c:pt>
              <c:pt idx="10114">
                <c:v>1018306</c:v>
              </c:pt>
              <c:pt idx="10115">
                <c:v>1018400</c:v>
              </c:pt>
              <c:pt idx="10116">
                <c:v>1018509</c:v>
              </c:pt>
              <c:pt idx="10117">
                <c:v>1018603</c:v>
              </c:pt>
              <c:pt idx="10118">
                <c:v>1018712</c:v>
              </c:pt>
              <c:pt idx="10119">
                <c:v>1018806</c:v>
              </c:pt>
              <c:pt idx="10120">
                <c:v>1018900</c:v>
              </c:pt>
              <c:pt idx="10121">
                <c:v>1019009</c:v>
              </c:pt>
              <c:pt idx="10122">
                <c:v>1019103</c:v>
              </c:pt>
              <c:pt idx="10123">
                <c:v>1019212</c:v>
              </c:pt>
              <c:pt idx="10124">
                <c:v>1019306</c:v>
              </c:pt>
              <c:pt idx="10125">
                <c:v>1019400</c:v>
              </c:pt>
              <c:pt idx="10126">
                <c:v>1019509</c:v>
              </c:pt>
              <c:pt idx="10127">
                <c:v>1019603</c:v>
              </c:pt>
              <c:pt idx="10128">
                <c:v>1019712</c:v>
              </c:pt>
              <c:pt idx="10129">
                <c:v>1019806</c:v>
              </c:pt>
              <c:pt idx="10130">
                <c:v>1019900</c:v>
              </c:pt>
              <c:pt idx="10131">
                <c:v>1020009</c:v>
              </c:pt>
              <c:pt idx="10132">
                <c:v>1020103</c:v>
              </c:pt>
              <c:pt idx="10133">
                <c:v>1020212</c:v>
              </c:pt>
              <c:pt idx="10134">
                <c:v>1020306</c:v>
              </c:pt>
              <c:pt idx="10135">
                <c:v>1020400</c:v>
              </c:pt>
              <c:pt idx="10136">
                <c:v>1020509</c:v>
              </c:pt>
              <c:pt idx="10137">
                <c:v>1020603</c:v>
              </c:pt>
              <c:pt idx="10138">
                <c:v>1020712</c:v>
              </c:pt>
              <c:pt idx="10139">
                <c:v>1020806</c:v>
              </c:pt>
              <c:pt idx="10140">
                <c:v>1020900</c:v>
              </c:pt>
              <c:pt idx="10141">
                <c:v>1021009</c:v>
              </c:pt>
              <c:pt idx="10142">
                <c:v>1021103</c:v>
              </c:pt>
              <c:pt idx="10143">
                <c:v>1021212</c:v>
              </c:pt>
              <c:pt idx="10144">
                <c:v>1021306</c:v>
              </c:pt>
              <c:pt idx="10145">
                <c:v>1021400</c:v>
              </c:pt>
              <c:pt idx="10146">
                <c:v>1021509</c:v>
              </c:pt>
              <c:pt idx="10147">
                <c:v>1021603</c:v>
              </c:pt>
              <c:pt idx="10148">
                <c:v>1021712</c:v>
              </c:pt>
              <c:pt idx="10149">
                <c:v>1021806</c:v>
              </c:pt>
              <c:pt idx="10150">
                <c:v>1021900</c:v>
              </c:pt>
              <c:pt idx="10151">
                <c:v>1022009</c:v>
              </c:pt>
              <c:pt idx="10152">
                <c:v>1022103</c:v>
              </c:pt>
              <c:pt idx="10153">
                <c:v>1022212</c:v>
              </c:pt>
              <c:pt idx="10154">
                <c:v>1022306</c:v>
              </c:pt>
              <c:pt idx="10155">
                <c:v>1022400</c:v>
              </c:pt>
              <c:pt idx="10156">
                <c:v>1022509</c:v>
              </c:pt>
              <c:pt idx="10157">
                <c:v>1022603</c:v>
              </c:pt>
              <c:pt idx="10158">
                <c:v>1022712</c:v>
              </c:pt>
              <c:pt idx="10159">
                <c:v>1022806</c:v>
              </c:pt>
              <c:pt idx="10160">
                <c:v>1022900</c:v>
              </c:pt>
              <c:pt idx="10161">
                <c:v>1023009</c:v>
              </c:pt>
              <c:pt idx="10162">
                <c:v>1023103</c:v>
              </c:pt>
              <c:pt idx="10163">
                <c:v>1023212</c:v>
              </c:pt>
              <c:pt idx="10164">
                <c:v>1023306</c:v>
              </c:pt>
              <c:pt idx="10165">
                <c:v>1023400</c:v>
              </c:pt>
              <c:pt idx="10166">
                <c:v>1023509</c:v>
              </c:pt>
              <c:pt idx="10167">
                <c:v>1023603</c:v>
              </c:pt>
              <c:pt idx="10168">
                <c:v>1023712</c:v>
              </c:pt>
              <c:pt idx="10169">
                <c:v>1023806</c:v>
              </c:pt>
              <c:pt idx="10170">
                <c:v>1023900</c:v>
              </c:pt>
              <c:pt idx="10171">
                <c:v>1024009</c:v>
              </c:pt>
              <c:pt idx="10172">
                <c:v>1024103</c:v>
              </c:pt>
              <c:pt idx="10173">
                <c:v>1024212</c:v>
              </c:pt>
              <c:pt idx="10174">
                <c:v>1024306</c:v>
              </c:pt>
              <c:pt idx="10175">
                <c:v>1024400</c:v>
              </c:pt>
              <c:pt idx="10176">
                <c:v>1024509</c:v>
              </c:pt>
              <c:pt idx="10177">
                <c:v>1024603</c:v>
              </c:pt>
              <c:pt idx="10178">
                <c:v>1024712</c:v>
              </c:pt>
              <c:pt idx="10179">
                <c:v>1024806</c:v>
              </c:pt>
              <c:pt idx="10180">
                <c:v>1024900</c:v>
              </c:pt>
              <c:pt idx="10181">
                <c:v>1025009</c:v>
              </c:pt>
              <c:pt idx="10182">
                <c:v>1025103</c:v>
              </c:pt>
              <c:pt idx="10183">
                <c:v>1025212</c:v>
              </c:pt>
              <c:pt idx="10184">
                <c:v>1025306</c:v>
              </c:pt>
              <c:pt idx="10185">
                <c:v>1025400</c:v>
              </c:pt>
              <c:pt idx="10186">
                <c:v>1025509</c:v>
              </c:pt>
              <c:pt idx="10187">
                <c:v>1025603</c:v>
              </c:pt>
              <c:pt idx="10188">
                <c:v>1025712</c:v>
              </c:pt>
              <c:pt idx="10189">
                <c:v>1025806</c:v>
              </c:pt>
              <c:pt idx="10190">
                <c:v>1025900</c:v>
              </c:pt>
              <c:pt idx="10191">
                <c:v>1026009</c:v>
              </c:pt>
              <c:pt idx="10192">
                <c:v>1026103</c:v>
              </c:pt>
              <c:pt idx="10193">
                <c:v>1026212</c:v>
              </c:pt>
              <c:pt idx="10194">
                <c:v>1026306</c:v>
              </c:pt>
              <c:pt idx="10195">
                <c:v>1026400</c:v>
              </c:pt>
              <c:pt idx="10196">
                <c:v>1026509</c:v>
              </c:pt>
              <c:pt idx="10197">
                <c:v>1026603</c:v>
              </c:pt>
              <c:pt idx="10198">
                <c:v>1026712</c:v>
              </c:pt>
              <c:pt idx="10199">
                <c:v>1026806</c:v>
              </c:pt>
              <c:pt idx="10200">
                <c:v>1026900</c:v>
              </c:pt>
              <c:pt idx="10201">
                <c:v>1027009</c:v>
              </c:pt>
              <c:pt idx="10202">
                <c:v>1027103</c:v>
              </c:pt>
              <c:pt idx="10203">
                <c:v>1027212</c:v>
              </c:pt>
              <c:pt idx="10204">
                <c:v>1027306</c:v>
              </c:pt>
              <c:pt idx="10205">
                <c:v>1027400</c:v>
              </c:pt>
              <c:pt idx="10206">
                <c:v>1027509</c:v>
              </c:pt>
              <c:pt idx="10207">
                <c:v>1027603</c:v>
              </c:pt>
              <c:pt idx="10208">
                <c:v>1027712</c:v>
              </c:pt>
              <c:pt idx="10209">
                <c:v>1027806</c:v>
              </c:pt>
              <c:pt idx="10210">
                <c:v>1027900</c:v>
              </c:pt>
              <c:pt idx="10211">
                <c:v>1028009</c:v>
              </c:pt>
              <c:pt idx="10212">
                <c:v>1028103</c:v>
              </c:pt>
              <c:pt idx="10213">
                <c:v>1028212</c:v>
              </c:pt>
              <c:pt idx="10214">
                <c:v>1028306</c:v>
              </c:pt>
              <c:pt idx="10215">
                <c:v>1028400</c:v>
              </c:pt>
              <c:pt idx="10216">
                <c:v>1028509</c:v>
              </c:pt>
              <c:pt idx="10217">
                <c:v>1028603</c:v>
              </c:pt>
              <c:pt idx="10218">
                <c:v>1028712</c:v>
              </c:pt>
              <c:pt idx="10219">
                <c:v>1028806</c:v>
              </c:pt>
              <c:pt idx="10220">
                <c:v>1028900</c:v>
              </c:pt>
              <c:pt idx="10221">
                <c:v>1029009</c:v>
              </c:pt>
              <c:pt idx="10222">
                <c:v>1029103</c:v>
              </c:pt>
              <c:pt idx="10223">
                <c:v>1029212</c:v>
              </c:pt>
              <c:pt idx="10224">
                <c:v>1029306</c:v>
              </c:pt>
              <c:pt idx="10225">
                <c:v>1029400</c:v>
              </c:pt>
              <c:pt idx="10226">
                <c:v>1029509</c:v>
              </c:pt>
              <c:pt idx="10227">
                <c:v>1029603</c:v>
              </c:pt>
              <c:pt idx="10228">
                <c:v>1029712</c:v>
              </c:pt>
              <c:pt idx="10229">
                <c:v>1029806</c:v>
              </c:pt>
              <c:pt idx="10230">
                <c:v>1029900</c:v>
              </c:pt>
              <c:pt idx="10231">
                <c:v>1030009</c:v>
              </c:pt>
              <c:pt idx="10232">
                <c:v>1030103</c:v>
              </c:pt>
              <c:pt idx="10233">
                <c:v>1030212</c:v>
              </c:pt>
              <c:pt idx="10234">
                <c:v>1030306</c:v>
              </c:pt>
              <c:pt idx="10235">
                <c:v>1030400</c:v>
              </c:pt>
              <c:pt idx="10236">
                <c:v>1030509</c:v>
              </c:pt>
              <c:pt idx="10237">
                <c:v>1030603</c:v>
              </c:pt>
              <c:pt idx="10238">
                <c:v>1030712</c:v>
              </c:pt>
              <c:pt idx="10239">
                <c:v>1030806</c:v>
              </c:pt>
              <c:pt idx="10240">
                <c:v>1030900</c:v>
              </c:pt>
              <c:pt idx="10241">
                <c:v>1031009</c:v>
              </c:pt>
              <c:pt idx="10242">
                <c:v>1031103</c:v>
              </c:pt>
              <c:pt idx="10243">
                <c:v>1031212</c:v>
              </c:pt>
              <c:pt idx="10244">
                <c:v>1031306</c:v>
              </c:pt>
              <c:pt idx="10245">
                <c:v>1031400</c:v>
              </c:pt>
              <c:pt idx="10246">
                <c:v>1031509</c:v>
              </c:pt>
              <c:pt idx="10247">
                <c:v>1031603</c:v>
              </c:pt>
              <c:pt idx="10248">
                <c:v>1031712</c:v>
              </c:pt>
              <c:pt idx="10249">
                <c:v>1031806</c:v>
              </c:pt>
              <c:pt idx="10250">
                <c:v>1031900</c:v>
              </c:pt>
              <c:pt idx="10251">
                <c:v>1032009</c:v>
              </c:pt>
              <c:pt idx="10252">
                <c:v>1032103</c:v>
              </c:pt>
              <c:pt idx="10253">
                <c:v>1032212</c:v>
              </c:pt>
              <c:pt idx="10254">
                <c:v>1032306</c:v>
              </c:pt>
              <c:pt idx="10255">
                <c:v>1032400</c:v>
              </c:pt>
              <c:pt idx="10256">
                <c:v>1032509</c:v>
              </c:pt>
              <c:pt idx="10257">
                <c:v>1032603</c:v>
              </c:pt>
              <c:pt idx="10258">
                <c:v>1032712</c:v>
              </c:pt>
              <c:pt idx="10259">
                <c:v>1032806</c:v>
              </c:pt>
              <c:pt idx="10260">
                <c:v>1032900</c:v>
              </c:pt>
              <c:pt idx="10261">
                <c:v>1033009</c:v>
              </c:pt>
              <c:pt idx="10262">
                <c:v>1033103</c:v>
              </c:pt>
              <c:pt idx="10263">
                <c:v>1033212</c:v>
              </c:pt>
              <c:pt idx="10264">
                <c:v>1033306</c:v>
              </c:pt>
              <c:pt idx="10265">
                <c:v>1033400</c:v>
              </c:pt>
              <c:pt idx="10266">
                <c:v>1033509</c:v>
              </c:pt>
              <c:pt idx="10267">
                <c:v>1033603</c:v>
              </c:pt>
              <c:pt idx="10268">
                <c:v>1033712</c:v>
              </c:pt>
              <c:pt idx="10269">
                <c:v>1033806</c:v>
              </c:pt>
              <c:pt idx="10270">
                <c:v>1033900</c:v>
              </c:pt>
              <c:pt idx="10271">
                <c:v>1034009</c:v>
              </c:pt>
              <c:pt idx="10272">
                <c:v>1034103</c:v>
              </c:pt>
              <c:pt idx="10273">
                <c:v>1034212</c:v>
              </c:pt>
              <c:pt idx="10274">
                <c:v>1034306</c:v>
              </c:pt>
              <c:pt idx="10275">
                <c:v>1034400</c:v>
              </c:pt>
              <c:pt idx="10276">
                <c:v>1034509</c:v>
              </c:pt>
              <c:pt idx="10277">
                <c:v>1034603</c:v>
              </c:pt>
              <c:pt idx="10278">
                <c:v>1034712</c:v>
              </c:pt>
              <c:pt idx="10279">
                <c:v>1034806</c:v>
              </c:pt>
              <c:pt idx="10280">
                <c:v>1034900</c:v>
              </c:pt>
              <c:pt idx="10281">
                <c:v>1035009</c:v>
              </c:pt>
              <c:pt idx="10282">
                <c:v>1035103</c:v>
              </c:pt>
              <c:pt idx="10283">
                <c:v>1035212</c:v>
              </c:pt>
              <c:pt idx="10284">
                <c:v>1035306</c:v>
              </c:pt>
              <c:pt idx="10285">
                <c:v>1035400</c:v>
              </c:pt>
              <c:pt idx="10286">
                <c:v>1035509</c:v>
              </c:pt>
              <c:pt idx="10287">
                <c:v>1035603</c:v>
              </c:pt>
              <c:pt idx="10288">
                <c:v>1035712</c:v>
              </c:pt>
              <c:pt idx="10289">
                <c:v>1035806</c:v>
              </c:pt>
              <c:pt idx="10290">
                <c:v>1035900</c:v>
              </c:pt>
              <c:pt idx="10291">
                <c:v>1036009</c:v>
              </c:pt>
              <c:pt idx="10292">
                <c:v>1036103</c:v>
              </c:pt>
              <c:pt idx="10293">
                <c:v>1036212</c:v>
              </c:pt>
              <c:pt idx="10294">
                <c:v>1036306</c:v>
              </c:pt>
              <c:pt idx="10295">
                <c:v>1036400</c:v>
              </c:pt>
              <c:pt idx="10296">
                <c:v>1036509</c:v>
              </c:pt>
              <c:pt idx="10297">
                <c:v>1036603</c:v>
              </c:pt>
              <c:pt idx="10298">
                <c:v>1036712</c:v>
              </c:pt>
              <c:pt idx="10299">
                <c:v>1036806</c:v>
              </c:pt>
              <c:pt idx="10300">
                <c:v>1036900</c:v>
              </c:pt>
              <c:pt idx="10301">
                <c:v>1037009</c:v>
              </c:pt>
              <c:pt idx="10302">
                <c:v>1037103</c:v>
              </c:pt>
              <c:pt idx="10303">
                <c:v>1037212</c:v>
              </c:pt>
              <c:pt idx="10304">
                <c:v>1037306</c:v>
              </c:pt>
              <c:pt idx="10305">
                <c:v>1037400</c:v>
              </c:pt>
              <c:pt idx="10306">
                <c:v>1037509</c:v>
              </c:pt>
              <c:pt idx="10307">
                <c:v>1037603</c:v>
              </c:pt>
              <c:pt idx="10308">
                <c:v>1037712</c:v>
              </c:pt>
              <c:pt idx="10309">
                <c:v>1037806</c:v>
              </c:pt>
              <c:pt idx="10310">
                <c:v>1037900</c:v>
              </c:pt>
              <c:pt idx="10311">
                <c:v>1038009</c:v>
              </c:pt>
              <c:pt idx="10312">
                <c:v>1038103</c:v>
              </c:pt>
              <c:pt idx="10313">
                <c:v>1038212</c:v>
              </c:pt>
              <c:pt idx="10314">
                <c:v>1038306</c:v>
              </c:pt>
              <c:pt idx="10315">
                <c:v>1038400</c:v>
              </c:pt>
              <c:pt idx="10316">
                <c:v>1038509</c:v>
              </c:pt>
              <c:pt idx="10317">
                <c:v>1038603</c:v>
              </c:pt>
              <c:pt idx="10318">
                <c:v>1038712</c:v>
              </c:pt>
              <c:pt idx="10319">
                <c:v>1038806</c:v>
              </c:pt>
              <c:pt idx="10320">
                <c:v>1038900</c:v>
              </c:pt>
              <c:pt idx="10321">
                <c:v>1039009</c:v>
              </c:pt>
              <c:pt idx="10322">
                <c:v>1039103</c:v>
              </c:pt>
              <c:pt idx="10323">
                <c:v>1039212</c:v>
              </c:pt>
              <c:pt idx="10324">
                <c:v>1039306</c:v>
              </c:pt>
              <c:pt idx="10325">
                <c:v>1039400</c:v>
              </c:pt>
              <c:pt idx="10326">
                <c:v>1039509</c:v>
              </c:pt>
              <c:pt idx="10327">
                <c:v>1039603</c:v>
              </c:pt>
              <c:pt idx="10328">
                <c:v>1039712</c:v>
              </c:pt>
              <c:pt idx="10329">
                <c:v>1039806</c:v>
              </c:pt>
              <c:pt idx="10330">
                <c:v>1039900</c:v>
              </c:pt>
              <c:pt idx="10331">
                <c:v>1040009</c:v>
              </c:pt>
              <c:pt idx="10332">
                <c:v>1040103</c:v>
              </c:pt>
              <c:pt idx="10333">
                <c:v>1040212</c:v>
              </c:pt>
              <c:pt idx="10334">
                <c:v>1040306</c:v>
              </c:pt>
              <c:pt idx="10335">
                <c:v>1040400</c:v>
              </c:pt>
              <c:pt idx="10336">
                <c:v>1040509</c:v>
              </c:pt>
              <c:pt idx="10337">
                <c:v>1040603</c:v>
              </c:pt>
              <c:pt idx="10338">
                <c:v>1040712</c:v>
              </c:pt>
              <c:pt idx="10339">
                <c:v>1040806</c:v>
              </c:pt>
              <c:pt idx="10340">
                <c:v>1040900</c:v>
              </c:pt>
              <c:pt idx="10341">
                <c:v>1041009</c:v>
              </c:pt>
              <c:pt idx="10342">
                <c:v>1041103</c:v>
              </c:pt>
              <c:pt idx="10343">
                <c:v>1041212</c:v>
              </c:pt>
              <c:pt idx="10344">
                <c:v>1041306</c:v>
              </c:pt>
              <c:pt idx="10345">
                <c:v>1041400</c:v>
              </c:pt>
              <c:pt idx="10346">
                <c:v>1041509</c:v>
              </c:pt>
              <c:pt idx="10347">
                <c:v>1041603</c:v>
              </c:pt>
              <c:pt idx="10348">
                <c:v>1041712</c:v>
              </c:pt>
              <c:pt idx="10349">
                <c:v>1041806</c:v>
              </c:pt>
              <c:pt idx="10350">
                <c:v>1041900</c:v>
              </c:pt>
              <c:pt idx="10351">
                <c:v>1042009</c:v>
              </c:pt>
              <c:pt idx="10352">
                <c:v>1042103</c:v>
              </c:pt>
              <c:pt idx="10353">
                <c:v>1042212</c:v>
              </c:pt>
              <c:pt idx="10354">
                <c:v>1042306</c:v>
              </c:pt>
              <c:pt idx="10355">
                <c:v>1042400</c:v>
              </c:pt>
              <c:pt idx="10356">
                <c:v>1042509</c:v>
              </c:pt>
              <c:pt idx="10357">
                <c:v>1042603</c:v>
              </c:pt>
              <c:pt idx="10358">
                <c:v>1042712</c:v>
              </c:pt>
              <c:pt idx="10359">
                <c:v>1042806</c:v>
              </c:pt>
              <c:pt idx="10360">
                <c:v>1042900</c:v>
              </c:pt>
              <c:pt idx="10361">
                <c:v>1043009</c:v>
              </c:pt>
              <c:pt idx="10362">
                <c:v>1043103</c:v>
              </c:pt>
              <c:pt idx="10363">
                <c:v>1043212</c:v>
              </c:pt>
              <c:pt idx="10364">
                <c:v>1043306</c:v>
              </c:pt>
              <c:pt idx="10365">
                <c:v>1043400</c:v>
              </c:pt>
              <c:pt idx="10366">
                <c:v>1043509</c:v>
              </c:pt>
              <c:pt idx="10367">
                <c:v>1043603</c:v>
              </c:pt>
              <c:pt idx="10368">
                <c:v>1043712</c:v>
              </c:pt>
              <c:pt idx="10369">
                <c:v>1043806</c:v>
              </c:pt>
              <c:pt idx="10370">
                <c:v>1043900</c:v>
              </c:pt>
              <c:pt idx="10371">
                <c:v>1044009</c:v>
              </c:pt>
              <c:pt idx="10372">
                <c:v>1044103</c:v>
              </c:pt>
              <c:pt idx="10373">
                <c:v>1044212</c:v>
              </c:pt>
              <c:pt idx="10374">
                <c:v>1044306</c:v>
              </c:pt>
              <c:pt idx="10375">
                <c:v>1044400</c:v>
              </c:pt>
              <c:pt idx="10376">
                <c:v>1044509</c:v>
              </c:pt>
              <c:pt idx="10377">
                <c:v>1044603</c:v>
              </c:pt>
              <c:pt idx="10378">
                <c:v>1044712</c:v>
              </c:pt>
              <c:pt idx="10379">
                <c:v>1044806</c:v>
              </c:pt>
              <c:pt idx="10380">
                <c:v>1044900</c:v>
              </c:pt>
              <c:pt idx="10381">
                <c:v>1045009</c:v>
              </c:pt>
              <c:pt idx="10382">
                <c:v>1045103</c:v>
              </c:pt>
              <c:pt idx="10383">
                <c:v>1045212</c:v>
              </c:pt>
              <c:pt idx="10384">
                <c:v>1045306</c:v>
              </c:pt>
              <c:pt idx="10385">
                <c:v>1045400</c:v>
              </c:pt>
              <c:pt idx="10386">
                <c:v>1045509</c:v>
              </c:pt>
              <c:pt idx="10387">
                <c:v>1045603</c:v>
              </c:pt>
              <c:pt idx="10388">
                <c:v>1045712</c:v>
              </c:pt>
              <c:pt idx="10389">
                <c:v>1045806</c:v>
              </c:pt>
              <c:pt idx="10390">
                <c:v>1045900</c:v>
              </c:pt>
              <c:pt idx="10391">
                <c:v>1046009</c:v>
              </c:pt>
              <c:pt idx="10392">
                <c:v>1046103</c:v>
              </c:pt>
              <c:pt idx="10393">
                <c:v>1046212</c:v>
              </c:pt>
              <c:pt idx="10394">
                <c:v>1046306</c:v>
              </c:pt>
              <c:pt idx="10395">
                <c:v>1046400</c:v>
              </c:pt>
              <c:pt idx="10396">
                <c:v>1046509</c:v>
              </c:pt>
              <c:pt idx="10397">
                <c:v>1046603</c:v>
              </c:pt>
              <c:pt idx="10398">
                <c:v>1046712</c:v>
              </c:pt>
              <c:pt idx="10399">
                <c:v>1046806</c:v>
              </c:pt>
              <c:pt idx="10400">
                <c:v>1046900</c:v>
              </c:pt>
              <c:pt idx="10401">
                <c:v>1047009</c:v>
              </c:pt>
              <c:pt idx="10402">
                <c:v>1047103</c:v>
              </c:pt>
              <c:pt idx="10403">
                <c:v>1047212</c:v>
              </c:pt>
              <c:pt idx="10404">
                <c:v>1047306</c:v>
              </c:pt>
              <c:pt idx="10405">
                <c:v>1047400</c:v>
              </c:pt>
              <c:pt idx="10406">
                <c:v>1047509</c:v>
              </c:pt>
              <c:pt idx="10407">
                <c:v>1047603</c:v>
              </c:pt>
              <c:pt idx="10408">
                <c:v>1047712</c:v>
              </c:pt>
              <c:pt idx="10409">
                <c:v>1047806</c:v>
              </c:pt>
              <c:pt idx="10410">
                <c:v>1047900</c:v>
              </c:pt>
              <c:pt idx="10411">
                <c:v>1048009</c:v>
              </c:pt>
              <c:pt idx="10412">
                <c:v>1048103</c:v>
              </c:pt>
              <c:pt idx="10413">
                <c:v>1048212</c:v>
              </c:pt>
              <c:pt idx="10414">
                <c:v>1048306</c:v>
              </c:pt>
              <c:pt idx="10415">
                <c:v>1048400</c:v>
              </c:pt>
              <c:pt idx="10416">
                <c:v>1048509</c:v>
              </c:pt>
              <c:pt idx="10417">
                <c:v>1048603</c:v>
              </c:pt>
              <c:pt idx="10418">
                <c:v>1048712</c:v>
              </c:pt>
              <c:pt idx="10419">
                <c:v>1048806</c:v>
              </c:pt>
              <c:pt idx="10420">
                <c:v>1048900</c:v>
              </c:pt>
              <c:pt idx="10421">
                <c:v>1049009</c:v>
              </c:pt>
              <c:pt idx="10422">
                <c:v>1049103</c:v>
              </c:pt>
              <c:pt idx="10423">
                <c:v>1049212</c:v>
              </c:pt>
              <c:pt idx="10424">
                <c:v>1049306</c:v>
              </c:pt>
              <c:pt idx="10425">
                <c:v>1049400</c:v>
              </c:pt>
              <c:pt idx="10426">
                <c:v>1049509</c:v>
              </c:pt>
              <c:pt idx="10427">
                <c:v>1049603</c:v>
              </c:pt>
              <c:pt idx="10428">
                <c:v>1049712</c:v>
              </c:pt>
              <c:pt idx="10429">
                <c:v>1049806</c:v>
              </c:pt>
              <c:pt idx="10430">
                <c:v>1049900</c:v>
              </c:pt>
              <c:pt idx="10431">
                <c:v>1050009</c:v>
              </c:pt>
              <c:pt idx="10432">
                <c:v>1050103</c:v>
              </c:pt>
              <c:pt idx="10433">
                <c:v>1050212</c:v>
              </c:pt>
              <c:pt idx="10434">
                <c:v>1050306</c:v>
              </c:pt>
              <c:pt idx="10435">
                <c:v>1050400</c:v>
              </c:pt>
              <c:pt idx="10436">
                <c:v>1050509</c:v>
              </c:pt>
              <c:pt idx="10437">
                <c:v>1050603</c:v>
              </c:pt>
              <c:pt idx="10438">
                <c:v>1050712</c:v>
              </c:pt>
              <c:pt idx="10439">
                <c:v>1050806</c:v>
              </c:pt>
              <c:pt idx="10440">
                <c:v>1050900</c:v>
              </c:pt>
              <c:pt idx="10441">
                <c:v>1051009</c:v>
              </c:pt>
              <c:pt idx="10442">
                <c:v>1051103</c:v>
              </c:pt>
              <c:pt idx="10443">
                <c:v>1051212</c:v>
              </c:pt>
              <c:pt idx="10444">
                <c:v>1051306</c:v>
              </c:pt>
              <c:pt idx="10445">
                <c:v>1051400</c:v>
              </c:pt>
              <c:pt idx="10446">
                <c:v>1051509</c:v>
              </c:pt>
              <c:pt idx="10447">
                <c:v>1051603</c:v>
              </c:pt>
              <c:pt idx="10448">
                <c:v>1051712</c:v>
              </c:pt>
              <c:pt idx="10449">
                <c:v>1051806</c:v>
              </c:pt>
              <c:pt idx="10450">
                <c:v>1051900</c:v>
              </c:pt>
              <c:pt idx="10451">
                <c:v>1052009</c:v>
              </c:pt>
              <c:pt idx="10452">
                <c:v>1052103</c:v>
              </c:pt>
              <c:pt idx="10453">
                <c:v>1052212</c:v>
              </c:pt>
              <c:pt idx="10454">
                <c:v>1052306</c:v>
              </c:pt>
              <c:pt idx="10455">
                <c:v>1052400</c:v>
              </c:pt>
              <c:pt idx="10456">
                <c:v>1052509</c:v>
              </c:pt>
              <c:pt idx="10457">
                <c:v>1052603</c:v>
              </c:pt>
              <c:pt idx="10458">
                <c:v>1052712</c:v>
              </c:pt>
              <c:pt idx="10459">
                <c:v>1052806</c:v>
              </c:pt>
              <c:pt idx="10460">
                <c:v>1052900</c:v>
              </c:pt>
              <c:pt idx="10461">
                <c:v>1053009</c:v>
              </c:pt>
              <c:pt idx="10462">
                <c:v>1053103</c:v>
              </c:pt>
              <c:pt idx="10463">
                <c:v>1053212</c:v>
              </c:pt>
              <c:pt idx="10464">
                <c:v>1053306</c:v>
              </c:pt>
              <c:pt idx="10465">
                <c:v>1053400</c:v>
              </c:pt>
              <c:pt idx="10466">
                <c:v>1053509</c:v>
              </c:pt>
              <c:pt idx="10467">
                <c:v>1053603</c:v>
              </c:pt>
              <c:pt idx="10468">
                <c:v>1053712</c:v>
              </c:pt>
              <c:pt idx="10469">
                <c:v>1053806</c:v>
              </c:pt>
              <c:pt idx="10470">
                <c:v>1053900</c:v>
              </c:pt>
              <c:pt idx="10471">
                <c:v>1054009</c:v>
              </c:pt>
              <c:pt idx="10472">
                <c:v>1054103</c:v>
              </c:pt>
              <c:pt idx="10473">
                <c:v>1054212</c:v>
              </c:pt>
              <c:pt idx="10474">
                <c:v>1054306</c:v>
              </c:pt>
              <c:pt idx="10475">
                <c:v>1054400</c:v>
              </c:pt>
              <c:pt idx="10476">
                <c:v>1054509</c:v>
              </c:pt>
              <c:pt idx="10477">
                <c:v>1054603</c:v>
              </c:pt>
              <c:pt idx="10478">
                <c:v>1054712</c:v>
              </c:pt>
              <c:pt idx="10479">
                <c:v>1054806</c:v>
              </c:pt>
              <c:pt idx="10480">
                <c:v>1054900</c:v>
              </c:pt>
              <c:pt idx="10481">
                <c:v>1055009</c:v>
              </c:pt>
              <c:pt idx="10482">
                <c:v>1055103</c:v>
              </c:pt>
              <c:pt idx="10483">
                <c:v>1055212</c:v>
              </c:pt>
              <c:pt idx="10484">
                <c:v>1055306</c:v>
              </c:pt>
              <c:pt idx="10485">
                <c:v>1055400</c:v>
              </c:pt>
              <c:pt idx="10486">
                <c:v>1055509</c:v>
              </c:pt>
              <c:pt idx="10487">
                <c:v>1055603</c:v>
              </c:pt>
              <c:pt idx="10488">
                <c:v>1055712</c:v>
              </c:pt>
              <c:pt idx="10489">
                <c:v>1055806</c:v>
              </c:pt>
              <c:pt idx="10490">
                <c:v>1055900</c:v>
              </c:pt>
              <c:pt idx="10491">
                <c:v>1056009</c:v>
              </c:pt>
              <c:pt idx="10492">
                <c:v>1056103</c:v>
              </c:pt>
              <c:pt idx="10493">
                <c:v>1056212</c:v>
              </c:pt>
              <c:pt idx="10494">
                <c:v>1056306</c:v>
              </c:pt>
              <c:pt idx="10495">
                <c:v>1056400</c:v>
              </c:pt>
              <c:pt idx="10496">
                <c:v>1056509</c:v>
              </c:pt>
              <c:pt idx="10497">
                <c:v>1056603</c:v>
              </c:pt>
              <c:pt idx="10498">
                <c:v>1056712</c:v>
              </c:pt>
              <c:pt idx="10499">
                <c:v>1056806</c:v>
              </c:pt>
              <c:pt idx="10500">
                <c:v>1056900</c:v>
              </c:pt>
              <c:pt idx="10501">
                <c:v>1057009</c:v>
              </c:pt>
              <c:pt idx="10502">
                <c:v>1057103</c:v>
              </c:pt>
              <c:pt idx="10503">
                <c:v>1057212</c:v>
              </c:pt>
              <c:pt idx="10504">
                <c:v>1057306</c:v>
              </c:pt>
              <c:pt idx="10505">
                <c:v>1057400</c:v>
              </c:pt>
              <c:pt idx="10506">
                <c:v>1057509</c:v>
              </c:pt>
              <c:pt idx="10507">
                <c:v>1057603</c:v>
              </c:pt>
              <c:pt idx="10508">
                <c:v>1057712</c:v>
              </c:pt>
              <c:pt idx="10509">
                <c:v>1057806</c:v>
              </c:pt>
              <c:pt idx="10510">
                <c:v>1057900</c:v>
              </c:pt>
              <c:pt idx="10511">
                <c:v>1058009</c:v>
              </c:pt>
              <c:pt idx="10512">
                <c:v>1058103</c:v>
              </c:pt>
              <c:pt idx="10513">
                <c:v>1058212</c:v>
              </c:pt>
              <c:pt idx="10514">
                <c:v>1058306</c:v>
              </c:pt>
              <c:pt idx="10515">
                <c:v>1058400</c:v>
              </c:pt>
              <c:pt idx="10516">
                <c:v>1058509</c:v>
              </c:pt>
              <c:pt idx="10517">
                <c:v>1058603</c:v>
              </c:pt>
              <c:pt idx="10518">
                <c:v>1058712</c:v>
              </c:pt>
              <c:pt idx="10519">
                <c:v>1058806</c:v>
              </c:pt>
              <c:pt idx="10520">
                <c:v>1058900</c:v>
              </c:pt>
              <c:pt idx="10521">
                <c:v>1059009</c:v>
              </c:pt>
              <c:pt idx="10522">
                <c:v>1059103</c:v>
              </c:pt>
              <c:pt idx="10523">
                <c:v>1059212</c:v>
              </c:pt>
              <c:pt idx="10524">
                <c:v>1059306</c:v>
              </c:pt>
              <c:pt idx="10525">
                <c:v>1059400</c:v>
              </c:pt>
              <c:pt idx="10526">
                <c:v>1059509</c:v>
              </c:pt>
              <c:pt idx="10527">
                <c:v>1059603</c:v>
              </c:pt>
              <c:pt idx="10528">
                <c:v>1059712</c:v>
              </c:pt>
              <c:pt idx="10529">
                <c:v>1059806</c:v>
              </c:pt>
              <c:pt idx="10530">
                <c:v>1059900</c:v>
              </c:pt>
              <c:pt idx="10531">
                <c:v>1060009</c:v>
              </c:pt>
              <c:pt idx="10532">
                <c:v>1060103</c:v>
              </c:pt>
              <c:pt idx="10533">
                <c:v>1060212</c:v>
              </c:pt>
              <c:pt idx="10534">
                <c:v>1060306</c:v>
              </c:pt>
              <c:pt idx="10535">
                <c:v>1060400</c:v>
              </c:pt>
              <c:pt idx="10536">
                <c:v>1060509</c:v>
              </c:pt>
              <c:pt idx="10537">
                <c:v>1060603</c:v>
              </c:pt>
              <c:pt idx="10538">
                <c:v>1060712</c:v>
              </c:pt>
              <c:pt idx="10539">
                <c:v>1060806</c:v>
              </c:pt>
              <c:pt idx="10540">
                <c:v>1060900</c:v>
              </c:pt>
              <c:pt idx="10541">
                <c:v>1061009</c:v>
              </c:pt>
              <c:pt idx="10542">
                <c:v>1061103</c:v>
              </c:pt>
              <c:pt idx="10543">
                <c:v>1061212</c:v>
              </c:pt>
              <c:pt idx="10544">
                <c:v>1061306</c:v>
              </c:pt>
              <c:pt idx="10545">
                <c:v>1061400</c:v>
              </c:pt>
              <c:pt idx="10546">
                <c:v>1061509</c:v>
              </c:pt>
              <c:pt idx="10547">
                <c:v>1061603</c:v>
              </c:pt>
              <c:pt idx="10548">
                <c:v>1061712</c:v>
              </c:pt>
              <c:pt idx="10549">
                <c:v>1061806</c:v>
              </c:pt>
              <c:pt idx="10550">
                <c:v>1061900</c:v>
              </c:pt>
              <c:pt idx="10551">
                <c:v>1062009</c:v>
              </c:pt>
              <c:pt idx="10552">
                <c:v>1062103</c:v>
              </c:pt>
              <c:pt idx="10553">
                <c:v>1062212</c:v>
              </c:pt>
              <c:pt idx="10554">
                <c:v>1062306</c:v>
              </c:pt>
              <c:pt idx="10555">
                <c:v>1062400</c:v>
              </c:pt>
              <c:pt idx="10556">
                <c:v>1062509</c:v>
              </c:pt>
              <c:pt idx="10557">
                <c:v>1062603</c:v>
              </c:pt>
              <c:pt idx="10558">
                <c:v>1062712</c:v>
              </c:pt>
              <c:pt idx="10559">
                <c:v>1062806</c:v>
              </c:pt>
              <c:pt idx="10560">
                <c:v>1062900</c:v>
              </c:pt>
              <c:pt idx="10561">
                <c:v>1063009</c:v>
              </c:pt>
              <c:pt idx="10562">
                <c:v>1063103</c:v>
              </c:pt>
              <c:pt idx="10563">
                <c:v>1063212</c:v>
              </c:pt>
              <c:pt idx="10564">
                <c:v>1063306</c:v>
              </c:pt>
              <c:pt idx="10565">
                <c:v>1063400</c:v>
              </c:pt>
              <c:pt idx="10566">
                <c:v>1063509</c:v>
              </c:pt>
              <c:pt idx="10567">
                <c:v>1063603</c:v>
              </c:pt>
              <c:pt idx="10568">
                <c:v>1063712</c:v>
              </c:pt>
              <c:pt idx="10569">
                <c:v>1063806</c:v>
              </c:pt>
              <c:pt idx="10570">
                <c:v>1063900</c:v>
              </c:pt>
              <c:pt idx="10571">
                <c:v>1064009</c:v>
              </c:pt>
              <c:pt idx="10572">
                <c:v>1064103</c:v>
              </c:pt>
              <c:pt idx="10573">
                <c:v>1064212</c:v>
              </c:pt>
              <c:pt idx="10574">
                <c:v>1064306</c:v>
              </c:pt>
              <c:pt idx="10575">
                <c:v>1064400</c:v>
              </c:pt>
              <c:pt idx="10576">
                <c:v>1064509</c:v>
              </c:pt>
              <c:pt idx="10577">
                <c:v>1064603</c:v>
              </c:pt>
              <c:pt idx="10578">
                <c:v>1064712</c:v>
              </c:pt>
              <c:pt idx="10579">
                <c:v>1064806</c:v>
              </c:pt>
              <c:pt idx="10580">
                <c:v>1064900</c:v>
              </c:pt>
              <c:pt idx="10581">
                <c:v>1065009</c:v>
              </c:pt>
              <c:pt idx="10582">
                <c:v>1065103</c:v>
              </c:pt>
              <c:pt idx="10583">
                <c:v>1065212</c:v>
              </c:pt>
              <c:pt idx="10584">
                <c:v>1065306</c:v>
              </c:pt>
              <c:pt idx="10585">
                <c:v>1065400</c:v>
              </c:pt>
              <c:pt idx="10586">
                <c:v>1065509</c:v>
              </c:pt>
              <c:pt idx="10587">
                <c:v>1065603</c:v>
              </c:pt>
              <c:pt idx="10588">
                <c:v>1065712</c:v>
              </c:pt>
              <c:pt idx="10589">
                <c:v>1065806</c:v>
              </c:pt>
              <c:pt idx="10590">
                <c:v>1065900</c:v>
              </c:pt>
              <c:pt idx="10591">
                <c:v>1066009</c:v>
              </c:pt>
              <c:pt idx="10592">
                <c:v>0</c:v>
              </c:pt>
              <c:pt idx="10593">
                <c:v>0</c:v>
              </c:pt>
              <c:pt idx="10594">
                <c:v>0</c:v>
              </c:pt>
              <c:pt idx="10595">
                <c:v>0</c:v>
              </c:pt>
              <c:pt idx="10596">
                <c:v>0</c:v>
              </c:pt>
              <c:pt idx="10597">
                <c:v>0</c:v>
              </c:pt>
              <c:pt idx="10598">
                <c:v>0</c:v>
              </c:pt>
              <c:pt idx="10599">
                <c:v>0</c:v>
              </c:pt>
              <c:pt idx="10600">
                <c:v>0</c:v>
              </c:pt>
              <c:pt idx="10601">
                <c:v>0</c:v>
              </c:pt>
              <c:pt idx="10602">
                <c:v>0</c:v>
              </c:pt>
              <c:pt idx="10603">
                <c:v>0</c:v>
              </c:pt>
              <c:pt idx="10604">
                <c:v>0</c:v>
              </c:pt>
              <c:pt idx="10605">
                <c:v>0</c:v>
              </c:pt>
              <c:pt idx="10606">
                <c:v>0</c:v>
              </c:pt>
              <c:pt idx="10607">
                <c:v>0</c:v>
              </c:pt>
              <c:pt idx="10608">
                <c:v>0</c:v>
              </c:pt>
              <c:pt idx="10609">
                <c:v>0</c:v>
              </c:pt>
              <c:pt idx="10610">
                <c:v>0</c:v>
              </c:pt>
              <c:pt idx="10611">
                <c:v>0</c:v>
              </c:pt>
              <c:pt idx="10612">
                <c:v>0</c:v>
              </c:pt>
              <c:pt idx="10613">
                <c:v>0</c:v>
              </c:pt>
              <c:pt idx="10614">
                <c:v>0</c:v>
              </c:pt>
              <c:pt idx="10615">
                <c:v>0</c:v>
              </c:pt>
              <c:pt idx="10616">
                <c:v>0</c:v>
              </c:pt>
              <c:pt idx="10617">
                <c:v>0</c:v>
              </c:pt>
              <c:pt idx="10618">
                <c:v>0</c:v>
              </c:pt>
              <c:pt idx="10619">
                <c:v>0</c:v>
              </c:pt>
              <c:pt idx="10620">
                <c:v>0</c:v>
              </c:pt>
              <c:pt idx="10621">
                <c:v>0</c:v>
              </c:pt>
              <c:pt idx="10622">
                <c:v>0</c:v>
              </c:pt>
              <c:pt idx="10623">
                <c:v>0</c:v>
              </c:pt>
              <c:pt idx="10624">
                <c:v>0</c:v>
              </c:pt>
              <c:pt idx="10625">
                <c:v>0</c:v>
              </c:pt>
              <c:pt idx="10626">
                <c:v>0</c:v>
              </c:pt>
              <c:pt idx="10627">
                <c:v>0</c:v>
              </c:pt>
              <c:pt idx="10628">
                <c:v>0</c:v>
              </c:pt>
              <c:pt idx="10629">
                <c:v>0</c:v>
              </c:pt>
              <c:pt idx="10630">
                <c:v>0</c:v>
              </c:pt>
              <c:pt idx="10631">
                <c:v>0</c:v>
              </c:pt>
              <c:pt idx="10632">
                <c:v>0</c:v>
              </c:pt>
              <c:pt idx="10633">
                <c:v>0</c:v>
              </c:pt>
              <c:pt idx="10634">
                <c:v>0</c:v>
              </c:pt>
              <c:pt idx="10635">
                <c:v>0</c:v>
              </c:pt>
              <c:pt idx="10636">
                <c:v>0</c:v>
              </c:pt>
              <c:pt idx="10637">
                <c:v>0</c:v>
              </c:pt>
              <c:pt idx="10638">
                <c:v>0</c:v>
              </c:pt>
              <c:pt idx="10639">
                <c:v>0</c:v>
              </c:pt>
              <c:pt idx="10640">
                <c:v>0</c:v>
              </c:pt>
              <c:pt idx="10641">
                <c:v>0</c:v>
              </c:pt>
              <c:pt idx="10642">
                <c:v>0</c:v>
              </c:pt>
              <c:pt idx="10643">
                <c:v>0</c:v>
              </c:pt>
              <c:pt idx="10644">
                <c:v>0</c:v>
              </c:pt>
              <c:pt idx="10645">
                <c:v>0</c:v>
              </c:pt>
              <c:pt idx="10646">
                <c:v>0</c:v>
              </c:pt>
              <c:pt idx="10647">
                <c:v>0</c:v>
              </c:pt>
              <c:pt idx="10648">
                <c:v>0</c:v>
              </c:pt>
              <c:pt idx="10649">
                <c:v>0</c:v>
              </c:pt>
              <c:pt idx="10650">
                <c:v>0</c:v>
              </c:pt>
              <c:pt idx="10651">
                <c:v>0</c:v>
              </c:pt>
              <c:pt idx="10652">
                <c:v>0</c:v>
              </c:pt>
              <c:pt idx="10653">
                <c:v>0</c:v>
              </c:pt>
              <c:pt idx="10654">
                <c:v>0</c:v>
              </c:pt>
              <c:pt idx="10655">
                <c:v>0</c:v>
              </c:pt>
              <c:pt idx="10656">
                <c:v>0</c:v>
              </c:pt>
              <c:pt idx="10657">
                <c:v>0</c:v>
              </c:pt>
              <c:pt idx="10658">
                <c:v>0</c:v>
              </c:pt>
              <c:pt idx="10659">
                <c:v>0</c:v>
              </c:pt>
              <c:pt idx="10660">
                <c:v>0</c:v>
              </c:pt>
              <c:pt idx="10661">
                <c:v>0</c:v>
              </c:pt>
              <c:pt idx="10662">
                <c:v>0</c:v>
              </c:pt>
              <c:pt idx="10663">
                <c:v>0</c:v>
              </c:pt>
              <c:pt idx="10664">
                <c:v>0</c:v>
              </c:pt>
              <c:pt idx="10665">
                <c:v>0</c:v>
              </c:pt>
              <c:pt idx="10666">
                <c:v>0</c:v>
              </c:pt>
              <c:pt idx="10667">
                <c:v>0</c:v>
              </c:pt>
              <c:pt idx="10668">
                <c:v>0</c:v>
              </c:pt>
              <c:pt idx="10669">
                <c:v>0</c:v>
              </c:pt>
              <c:pt idx="10670">
                <c:v>0</c:v>
              </c:pt>
              <c:pt idx="10671">
                <c:v>0</c:v>
              </c:pt>
              <c:pt idx="10672">
                <c:v>0</c:v>
              </c:pt>
              <c:pt idx="10673">
                <c:v>0</c:v>
              </c:pt>
              <c:pt idx="10674">
                <c:v>0</c:v>
              </c:pt>
              <c:pt idx="10675">
                <c:v>0</c:v>
              </c:pt>
              <c:pt idx="10676">
                <c:v>0</c:v>
              </c:pt>
              <c:pt idx="10677">
                <c:v>0</c:v>
              </c:pt>
              <c:pt idx="10678">
                <c:v>0</c:v>
              </c:pt>
              <c:pt idx="10679">
                <c:v>0</c:v>
              </c:pt>
              <c:pt idx="10680">
                <c:v>0</c:v>
              </c:pt>
              <c:pt idx="10681">
                <c:v>0</c:v>
              </c:pt>
              <c:pt idx="10682">
                <c:v>0</c:v>
              </c:pt>
              <c:pt idx="10683">
                <c:v>0</c:v>
              </c:pt>
              <c:pt idx="10684">
                <c:v>0</c:v>
              </c:pt>
              <c:pt idx="10685">
                <c:v>0</c:v>
              </c:pt>
              <c:pt idx="10686">
                <c:v>0</c:v>
              </c:pt>
              <c:pt idx="10687">
                <c:v>0</c:v>
              </c:pt>
              <c:pt idx="10688">
                <c:v>0</c:v>
              </c:pt>
              <c:pt idx="10689">
                <c:v>0</c:v>
              </c:pt>
              <c:pt idx="10690">
                <c:v>0</c:v>
              </c:pt>
              <c:pt idx="10691">
                <c:v>0</c:v>
              </c:pt>
              <c:pt idx="10692">
                <c:v>0</c:v>
              </c:pt>
              <c:pt idx="10693">
                <c:v>0</c:v>
              </c:pt>
              <c:pt idx="10694">
                <c:v>0</c:v>
              </c:pt>
              <c:pt idx="10695">
                <c:v>0</c:v>
              </c:pt>
              <c:pt idx="10696">
                <c:v>0</c:v>
              </c:pt>
              <c:pt idx="10697">
                <c:v>0</c:v>
              </c:pt>
              <c:pt idx="10698">
                <c:v>0</c:v>
              </c:pt>
              <c:pt idx="10699">
                <c:v>0</c:v>
              </c:pt>
              <c:pt idx="10700">
                <c:v>0</c:v>
              </c:pt>
              <c:pt idx="10701">
                <c:v>0</c:v>
              </c:pt>
              <c:pt idx="10702">
                <c:v>0</c:v>
              </c:pt>
              <c:pt idx="10703">
                <c:v>0</c:v>
              </c:pt>
              <c:pt idx="10704">
                <c:v>0</c:v>
              </c:pt>
              <c:pt idx="10705">
                <c:v>0</c:v>
              </c:pt>
              <c:pt idx="10706">
                <c:v>0</c:v>
              </c:pt>
              <c:pt idx="10707">
                <c:v>0</c:v>
              </c:pt>
              <c:pt idx="10708">
                <c:v>0</c:v>
              </c:pt>
              <c:pt idx="10709">
                <c:v>0</c:v>
              </c:pt>
              <c:pt idx="10710">
                <c:v>0</c:v>
              </c:pt>
              <c:pt idx="10711">
                <c:v>0</c:v>
              </c:pt>
              <c:pt idx="10712">
                <c:v>0</c:v>
              </c:pt>
              <c:pt idx="10713">
                <c:v>0</c:v>
              </c:pt>
              <c:pt idx="10714">
                <c:v>0</c:v>
              </c:pt>
              <c:pt idx="10715">
                <c:v>0</c:v>
              </c:pt>
              <c:pt idx="10716">
                <c:v>0</c:v>
              </c:pt>
              <c:pt idx="10717">
                <c:v>0</c:v>
              </c:pt>
              <c:pt idx="10718">
                <c:v>0</c:v>
              </c:pt>
              <c:pt idx="10719">
                <c:v>0</c:v>
              </c:pt>
              <c:pt idx="10720">
                <c:v>0</c:v>
              </c:pt>
              <c:pt idx="10721">
                <c:v>0</c:v>
              </c:pt>
              <c:pt idx="10722">
                <c:v>0</c:v>
              </c:pt>
              <c:pt idx="10723">
                <c:v>0</c:v>
              </c:pt>
              <c:pt idx="10724">
                <c:v>0</c:v>
              </c:pt>
              <c:pt idx="10725">
                <c:v>0</c:v>
              </c:pt>
              <c:pt idx="10726">
                <c:v>0</c:v>
              </c:pt>
              <c:pt idx="10727">
                <c:v>0</c:v>
              </c:pt>
              <c:pt idx="10728">
                <c:v>0</c:v>
              </c:pt>
              <c:pt idx="10729">
                <c:v>0</c:v>
              </c:pt>
              <c:pt idx="10730">
                <c:v>0</c:v>
              </c:pt>
              <c:pt idx="10731">
                <c:v>0</c:v>
              </c:pt>
              <c:pt idx="10732">
                <c:v>0</c:v>
              </c:pt>
              <c:pt idx="10733">
                <c:v>0</c:v>
              </c:pt>
              <c:pt idx="10734">
                <c:v>0</c:v>
              </c:pt>
              <c:pt idx="10735">
                <c:v>0</c:v>
              </c:pt>
              <c:pt idx="10736">
                <c:v>0</c:v>
              </c:pt>
              <c:pt idx="10737">
                <c:v>0</c:v>
              </c:pt>
              <c:pt idx="10738">
                <c:v>0</c:v>
              </c:pt>
              <c:pt idx="10739">
                <c:v>0</c:v>
              </c:pt>
              <c:pt idx="10740">
                <c:v>0</c:v>
              </c:pt>
              <c:pt idx="10741">
                <c:v>0</c:v>
              </c:pt>
              <c:pt idx="10742">
                <c:v>0</c:v>
              </c:pt>
              <c:pt idx="10743">
                <c:v>0</c:v>
              </c:pt>
              <c:pt idx="10744">
                <c:v>0</c:v>
              </c:pt>
              <c:pt idx="10745">
                <c:v>0</c:v>
              </c:pt>
              <c:pt idx="10746">
                <c:v>0</c:v>
              </c:pt>
              <c:pt idx="10747">
                <c:v>0</c:v>
              </c:pt>
              <c:pt idx="10748">
                <c:v>0</c:v>
              </c:pt>
              <c:pt idx="10749">
                <c:v>0</c:v>
              </c:pt>
              <c:pt idx="10750">
                <c:v>0</c:v>
              </c:pt>
              <c:pt idx="10751">
                <c:v>0</c:v>
              </c:pt>
              <c:pt idx="10752">
                <c:v>0</c:v>
              </c:pt>
              <c:pt idx="10753">
                <c:v>0</c:v>
              </c:pt>
              <c:pt idx="10754">
                <c:v>0</c:v>
              </c:pt>
              <c:pt idx="10755">
                <c:v>0</c:v>
              </c:pt>
              <c:pt idx="10756">
                <c:v>0</c:v>
              </c:pt>
              <c:pt idx="10757">
                <c:v>0</c:v>
              </c:pt>
              <c:pt idx="10758">
                <c:v>0</c:v>
              </c:pt>
              <c:pt idx="10759">
                <c:v>0</c:v>
              </c:pt>
              <c:pt idx="10760">
                <c:v>0</c:v>
              </c:pt>
              <c:pt idx="10761">
                <c:v>0</c:v>
              </c:pt>
              <c:pt idx="10762">
                <c:v>0</c:v>
              </c:pt>
              <c:pt idx="10763">
                <c:v>0</c:v>
              </c:pt>
              <c:pt idx="10764">
                <c:v>0</c:v>
              </c:pt>
              <c:pt idx="10765">
                <c:v>0</c:v>
              </c:pt>
              <c:pt idx="10766">
                <c:v>0</c:v>
              </c:pt>
              <c:pt idx="10767">
                <c:v>0</c:v>
              </c:pt>
              <c:pt idx="10768">
                <c:v>0</c:v>
              </c:pt>
              <c:pt idx="10769">
                <c:v>0</c:v>
              </c:pt>
              <c:pt idx="10770">
                <c:v>0</c:v>
              </c:pt>
              <c:pt idx="10771">
                <c:v>0</c:v>
              </c:pt>
              <c:pt idx="10772">
                <c:v>0</c:v>
              </c:pt>
              <c:pt idx="10773">
                <c:v>0</c:v>
              </c:pt>
              <c:pt idx="10774">
                <c:v>0</c:v>
              </c:pt>
              <c:pt idx="10775">
                <c:v>0</c:v>
              </c:pt>
              <c:pt idx="10776">
                <c:v>0</c:v>
              </c:pt>
              <c:pt idx="10777">
                <c:v>0</c:v>
              </c:pt>
              <c:pt idx="10778">
                <c:v>0</c:v>
              </c:pt>
              <c:pt idx="10779">
                <c:v>0</c:v>
              </c:pt>
              <c:pt idx="10780">
                <c:v>0</c:v>
              </c:pt>
              <c:pt idx="10781">
                <c:v>0</c:v>
              </c:pt>
              <c:pt idx="10782">
                <c:v>0</c:v>
              </c:pt>
              <c:pt idx="10783">
                <c:v>0</c:v>
              </c:pt>
              <c:pt idx="10784">
                <c:v>0</c:v>
              </c:pt>
              <c:pt idx="10785">
                <c:v>0</c:v>
              </c:pt>
              <c:pt idx="10786">
                <c:v>0</c:v>
              </c:pt>
              <c:pt idx="10787">
                <c:v>0</c:v>
              </c:pt>
              <c:pt idx="10788">
                <c:v>0</c:v>
              </c:pt>
              <c:pt idx="10789">
                <c:v>0</c:v>
              </c:pt>
              <c:pt idx="10790">
                <c:v>0</c:v>
              </c:pt>
              <c:pt idx="10791">
                <c:v>0</c:v>
              </c:pt>
              <c:pt idx="10792">
                <c:v>0</c:v>
              </c:pt>
              <c:pt idx="10793">
                <c:v>0</c:v>
              </c:pt>
              <c:pt idx="10794">
                <c:v>0</c:v>
              </c:pt>
              <c:pt idx="10795">
                <c:v>0</c:v>
              </c:pt>
              <c:pt idx="10796">
                <c:v>0</c:v>
              </c:pt>
              <c:pt idx="10797">
                <c:v>0</c:v>
              </c:pt>
              <c:pt idx="10798">
                <c:v>0</c:v>
              </c:pt>
              <c:pt idx="10799">
                <c:v>0</c:v>
              </c:pt>
              <c:pt idx="10800">
                <c:v>0</c:v>
              </c:pt>
              <c:pt idx="10801">
                <c:v>0</c:v>
              </c:pt>
              <c:pt idx="10802">
                <c:v>0</c:v>
              </c:pt>
              <c:pt idx="10803">
                <c:v>0</c:v>
              </c:pt>
              <c:pt idx="10804">
                <c:v>0</c:v>
              </c:pt>
              <c:pt idx="10805">
                <c:v>0</c:v>
              </c:pt>
              <c:pt idx="10806">
                <c:v>0</c:v>
              </c:pt>
              <c:pt idx="10807">
                <c:v>0</c:v>
              </c:pt>
              <c:pt idx="10808">
                <c:v>0</c:v>
              </c:pt>
              <c:pt idx="10809">
                <c:v>0</c:v>
              </c:pt>
              <c:pt idx="10810">
                <c:v>0</c:v>
              </c:pt>
              <c:pt idx="10811">
                <c:v>0</c:v>
              </c:pt>
              <c:pt idx="10812">
                <c:v>0</c:v>
              </c:pt>
              <c:pt idx="10813">
                <c:v>0</c:v>
              </c:pt>
              <c:pt idx="10814">
                <c:v>0</c:v>
              </c:pt>
              <c:pt idx="10815">
                <c:v>0</c:v>
              </c:pt>
              <c:pt idx="10816">
                <c:v>0</c:v>
              </c:pt>
              <c:pt idx="10817">
                <c:v>0</c:v>
              </c:pt>
              <c:pt idx="10818">
                <c:v>0</c:v>
              </c:pt>
              <c:pt idx="10819">
                <c:v>0</c:v>
              </c:pt>
              <c:pt idx="10820">
                <c:v>0</c:v>
              </c:pt>
              <c:pt idx="10821">
                <c:v>0</c:v>
              </c:pt>
              <c:pt idx="10822">
                <c:v>0</c:v>
              </c:pt>
              <c:pt idx="10823">
                <c:v>0</c:v>
              </c:pt>
              <c:pt idx="10824">
                <c:v>0</c:v>
              </c:pt>
              <c:pt idx="10825">
                <c:v>0</c:v>
              </c:pt>
              <c:pt idx="10826">
                <c:v>0</c:v>
              </c:pt>
              <c:pt idx="10827">
                <c:v>0</c:v>
              </c:pt>
              <c:pt idx="10828">
                <c:v>0</c:v>
              </c:pt>
              <c:pt idx="10829">
                <c:v>0</c:v>
              </c:pt>
              <c:pt idx="10830">
                <c:v>0</c:v>
              </c:pt>
              <c:pt idx="10831">
                <c:v>0</c:v>
              </c:pt>
              <c:pt idx="10832">
                <c:v>0</c:v>
              </c:pt>
              <c:pt idx="10833">
                <c:v>0</c:v>
              </c:pt>
              <c:pt idx="10834">
                <c:v>0</c:v>
              </c:pt>
              <c:pt idx="10835">
                <c:v>0</c:v>
              </c:pt>
              <c:pt idx="10836">
                <c:v>0</c:v>
              </c:pt>
              <c:pt idx="10837">
                <c:v>0</c:v>
              </c:pt>
              <c:pt idx="10838">
                <c:v>0</c:v>
              </c:pt>
              <c:pt idx="10839">
                <c:v>0</c:v>
              </c:pt>
              <c:pt idx="10840">
                <c:v>0</c:v>
              </c:pt>
              <c:pt idx="10841">
                <c:v>0</c:v>
              </c:pt>
              <c:pt idx="10842">
                <c:v>0</c:v>
              </c:pt>
              <c:pt idx="10843">
                <c:v>0</c:v>
              </c:pt>
              <c:pt idx="10844">
                <c:v>0</c:v>
              </c:pt>
              <c:pt idx="10845">
                <c:v>0</c:v>
              </c:pt>
              <c:pt idx="10846">
                <c:v>0</c:v>
              </c:pt>
              <c:pt idx="10847">
                <c:v>0</c:v>
              </c:pt>
              <c:pt idx="10848">
                <c:v>0</c:v>
              </c:pt>
              <c:pt idx="10849">
                <c:v>0</c:v>
              </c:pt>
              <c:pt idx="10850">
                <c:v>0</c:v>
              </c:pt>
              <c:pt idx="10851">
                <c:v>0</c:v>
              </c:pt>
              <c:pt idx="10852">
                <c:v>0</c:v>
              </c:pt>
              <c:pt idx="10853">
                <c:v>0</c:v>
              </c:pt>
              <c:pt idx="10854">
                <c:v>0</c:v>
              </c:pt>
              <c:pt idx="10855">
                <c:v>0</c:v>
              </c:pt>
              <c:pt idx="10856">
                <c:v>0</c:v>
              </c:pt>
              <c:pt idx="10857">
                <c:v>0</c:v>
              </c:pt>
              <c:pt idx="10858">
                <c:v>0</c:v>
              </c:pt>
              <c:pt idx="10859">
                <c:v>0</c:v>
              </c:pt>
              <c:pt idx="10860">
                <c:v>0</c:v>
              </c:pt>
              <c:pt idx="10861">
                <c:v>0</c:v>
              </c:pt>
              <c:pt idx="10862">
                <c:v>0</c:v>
              </c:pt>
              <c:pt idx="10863">
                <c:v>0</c:v>
              </c:pt>
              <c:pt idx="10864">
                <c:v>0</c:v>
              </c:pt>
              <c:pt idx="10865">
                <c:v>0</c:v>
              </c:pt>
              <c:pt idx="10866">
                <c:v>0</c:v>
              </c:pt>
              <c:pt idx="10867">
                <c:v>0</c:v>
              </c:pt>
              <c:pt idx="10868">
                <c:v>0</c:v>
              </c:pt>
              <c:pt idx="10869">
                <c:v>0</c:v>
              </c:pt>
              <c:pt idx="10870">
                <c:v>0</c:v>
              </c:pt>
              <c:pt idx="10871">
                <c:v>0</c:v>
              </c:pt>
              <c:pt idx="10872">
                <c:v>0</c:v>
              </c:pt>
              <c:pt idx="10873">
                <c:v>0</c:v>
              </c:pt>
              <c:pt idx="10874">
                <c:v>0</c:v>
              </c:pt>
              <c:pt idx="10875">
                <c:v>0</c:v>
              </c:pt>
              <c:pt idx="10876">
                <c:v>0</c:v>
              </c:pt>
              <c:pt idx="10877">
                <c:v>0</c:v>
              </c:pt>
              <c:pt idx="10878">
                <c:v>0</c:v>
              </c:pt>
              <c:pt idx="10879">
                <c:v>0</c:v>
              </c:pt>
              <c:pt idx="10880">
                <c:v>0</c:v>
              </c:pt>
              <c:pt idx="10881">
                <c:v>0</c:v>
              </c:pt>
              <c:pt idx="10882">
                <c:v>0</c:v>
              </c:pt>
              <c:pt idx="10883">
                <c:v>0</c:v>
              </c:pt>
              <c:pt idx="10884">
                <c:v>0</c:v>
              </c:pt>
              <c:pt idx="10885">
                <c:v>0</c:v>
              </c:pt>
              <c:pt idx="10886">
                <c:v>0</c:v>
              </c:pt>
              <c:pt idx="10887">
                <c:v>0</c:v>
              </c:pt>
              <c:pt idx="10888">
                <c:v>0</c:v>
              </c:pt>
              <c:pt idx="10889">
                <c:v>0</c:v>
              </c:pt>
              <c:pt idx="10890">
                <c:v>0</c:v>
              </c:pt>
              <c:pt idx="10891">
                <c:v>0</c:v>
              </c:pt>
              <c:pt idx="10892">
                <c:v>0</c:v>
              </c:pt>
              <c:pt idx="10893">
                <c:v>0</c:v>
              </c:pt>
              <c:pt idx="10894">
                <c:v>0</c:v>
              </c:pt>
              <c:pt idx="10895">
                <c:v>0</c:v>
              </c:pt>
              <c:pt idx="10896">
                <c:v>0</c:v>
              </c:pt>
              <c:pt idx="10897">
                <c:v>0</c:v>
              </c:pt>
              <c:pt idx="10898">
                <c:v>0</c:v>
              </c:pt>
              <c:pt idx="10899">
                <c:v>0</c:v>
              </c:pt>
              <c:pt idx="10900">
                <c:v>0</c:v>
              </c:pt>
              <c:pt idx="10901">
                <c:v>0</c:v>
              </c:pt>
              <c:pt idx="10902">
                <c:v>0</c:v>
              </c:pt>
              <c:pt idx="10903">
                <c:v>0</c:v>
              </c:pt>
              <c:pt idx="10904">
                <c:v>0</c:v>
              </c:pt>
              <c:pt idx="10905">
                <c:v>0</c:v>
              </c:pt>
              <c:pt idx="10906">
                <c:v>0</c:v>
              </c:pt>
              <c:pt idx="10907">
                <c:v>0</c:v>
              </c:pt>
              <c:pt idx="10908">
                <c:v>0</c:v>
              </c:pt>
              <c:pt idx="10909">
                <c:v>0</c:v>
              </c:pt>
              <c:pt idx="10910">
                <c:v>0</c:v>
              </c:pt>
              <c:pt idx="10911">
                <c:v>0</c:v>
              </c:pt>
              <c:pt idx="10912">
                <c:v>0</c:v>
              </c:pt>
              <c:pt idx="10913">
                <c:v>0</c:v>
              </c:pt>
              <c:pt idx="10914">
                <c:v>0</c:v>
              </c:pt>
              <c:pt idx="10915">
                <c:v>0</c:v>
              </c:pt>
              <c:pt idx="10916">
                <c:v>0</c:v>
              </c:pt>
              <c:pt idx="10917">
                <c:v>0</c:v>
              </c:pt>
              <c:pt idx="10918">
                <c:v>0</c:v>
              </c:pt>
              <c:pt idx="10919">
                <c:v>0</c:v>
              </c:pt>
              <c:pt idx="10920">
                <c:v>0</c:v>
              </c:pt>
              <c:pt idx="10921">
                <c:v>0</c:v>
              </c:pt>
              <c:pt idx="10922">
                <c:v>0</c:v>
              </c:pt>
              <c:pt idx="10923">
                <c:v>0</c:v>
              </c:pt>
              <c:pt idx="10924">
                <c:v>0</c:v>
              </c:pt>
              <c:pt idx="10925">
                <c:v>0</c:v>
              </c:pt>
              <c:pt idx="10926">
                <c:v>0</c:v>
              </c:pt>
              <c:pt idx="10927">
                <c:v>0</c:v>
              </c:pt>
              <c:pt idx="10928">
                <c:v>0</c:v>
              </c:pt>
              <c:pt idx="10929">
                <c:v>0</c:v>
              </c:pt>
              <c:pt idx="10930">
                <c:v>0</c:v>
              </c:pt>
              <c:pt idx="10931">
                <c:v>0</c:v>
              </c:pt>
              <c:pt idx="10932">
                <c:v>0</c:v>
              </c:pt>
              <c:pt idx="10933">
                <c:v>0</c:v>
              </c:pt>
              <c:pt idx="10934">
                <c:v>0</c:v>
              </c:pt>
              <c:pt idx="10935">
                <c:v>0</c:v>
              </c:pt>
              <c:pt idx="10936">
                <c:v>0</c:v>
              </c:pt>
              <c:pt idx="10937">
                <c:v>0</c:v>
              </c:pt>
              <c:pt idx="10938">
                <c:v>0</c:v>
              </c:pt>
              <c:pt idx="10939">
                <c:v>0</c:v>
              </c:pt>
              <c:pt idx="10940">
                <c:v>0</c:v>
              </c:pt>
              <c:pt idx="10941">
                <c:v>0</c:v>
              </c:pt>
              <c:pt idx="10942">
                <c:v>0</c:v>
              </c:pt>
              <c:pt idx="10943">
                <c:v>0</c:v>
              </c:pt>
              <c:pt idx="10944">
                <c:v>0</c:v>
              </c:pt>
              <c:pt idx="10945">
                <c:v>0</c:v>
              </c:pt>
              <c:pt idx="10946">
                <c:v>0</c:v>
              </c:pt>
              <c:pt idx="10947">
                <c:v>0</c:v>
              </c:pt>
              <c:pt idx="10948">
                <c:v>0</c:v>
              </c:pt>
              <c:pt idx="10949">
                <c:v>0</c:v>
              </c:pt>
              <c:pt idx="10950">
                <c:v>0</c:v>
              </c:pt>
              <c:pt idx="10951">
                <c:v>0</c:v>
              </c:pt>
              <c:pt idx="10952">
                <c:v>0</c:v>
              </c:pt>
              <c:pt idx="10953">
                <c:v>0</c:v>
              </c:pt>
              <c:pt idx="10954">
                <c:v>0</c:v>
              </c:pt>
              <c:pt idx="10955">
                <c:v>0</c:v>
              </c:pt>
              <c:pt idx="10956">
                <c:v>0</c:v>
              </c:pt>
              <c:pt idx="10957">
                <c:v>0</c:v>
              </c:pt>
              <c:pt idx="10958">
                <c:v>0</c:v>
              </c:pt>
              <c:pt idx="10959">
                <c:v>0</c:v>
              </c:pt>
              <c:pt idx="10960">
                <c:v>0</c:v>
              </c:pt>
              <c:pt idx="10961">
                <c:v>0</c:v>
              </c:pt>
              <c:pt idx="10962">
                <c:v>0</c:v>
              </c:pt>
              <c:pt idx="10963">
                <c:v>0</c:v>
              </c:pt>
              <c:pt idx="10964">
                <c:v>0</c:v>
              </c:pt>
              <c:pt idx="10965">
                <c:v>0</c:v>
              </c:pt>
              <c:pt idx="10966">
                <c:v>0</c:v>
              </c:pt>
              <c:pt idx="10967">
                <c:v>0</c:v>
              </c:pt>
              <c:pt idx="10968">
                <c:v>0</c:v>
              </c:pt>
              <c:pt idx="10969">
                <c:v>0</c:v>
              </c:pt>
              <c:pt idx="10970">
                <c:v>0</c:v>
              </c:pt>
              <c:pt idx="10971">
                <c:v>0</c:v>
              </c:pt>
              <c:pt idx="10972">
                <c:v>0</c:v>
              </c:pt>
              <c:pt idx="10973">
                <c:v>0</c:v>
              </c:pt>
              <c:pt idx="10974">
                <c:v>0</c:v>
              </c:pt>
              <c:pt idx="10975">
                <c:v>0</c:v>
              </c:pt>
              <c:pt idx="10976">
                <c:v>0</c:v>
              </c:pt>
              <c:pt idx="10977">
                <c:v>0</c:v>
              </c:pt>
              <c:pt idx="10978">
                <c:v>0</c:v>
              </c:pt>
              <c:pt idx="10979">
                <c:v>0</c:v>
              </c:pt>
              <c:pt idx="10980">
                <c:v>0</c:v>
              </c:pt>
              <c:pt idx="10981">
                <c:v>0</c:v>
              </c:pt>
              <c:pt idx="10982">
                <c:v>0</c:v>
              </c:pt>
              <c:pt idx="10983">
                <c:v>0</c:v>
              </c:pt>
              <c:pt idx="10984">
                <c:v>0</c:v>
              </c:pt>
              <c:pt idx="10985">
                <c:v>0</c:v>
              </c:pt>
              <c:pt idx="10986">
                <c:v>0</c:v>
              </c:pt>
              <c:pt idx="10987">
                <c:v>0</c:v>
              </c:pt>
              <c:pt idx="10988">
                <c:v>0</c:v>
              </c:pt>
              <c:pt idx="10989">
                <c:v>0</c:v>
              </c:pt>
              <c:pt idx="10990">
                <c:v>0</c:v>
              </c:pt>
              <c:pt idx="10991">
                <c:v>0</c:v>
              </c:pt>
              <c:pt idx="10992">
                <c:v>0</c:v>
              </c:pt>
              <c:pt idx="10993">
                <c:v>0</c:v>
              </c:pt>
              <c:pt idx="10994">
                <c:v>0</c:v>
              </c:pt>
              <c:pt idx="10995">
                <c:v>0</c:v>
              </c:pt>
              <c:pt idx="10996">
                <c:v>0</c:v>
              </c:pt>
              <c:pt idx="10997">
                <c:v>0</c:v>
              </c:pt>
              <c:pt idx="10998">
                <c:v>0</c:v>
              </c:pt>
              <c:pt idx="10999">
                <c:v>0</c:v>
              </c:pt>
              <c:pt idx="11000">
                <c:v>0</c:v>
              </c:pt>
              <c:pt idx="11001">
                <c:v>0</c:v>
              </c:pt>
              <c:pt idx="11002">
                <c:v>0</c:v>
              </c:pt>
              <c:pt idx="11003">
                <c:v>0</c:v>
              </c:pt>
              <c:pt idx="11004">
                <c:v>0</c:v>
              </c:pt>
              <c:pt idx="11005">
                <c:v>0</c:v>
              </c:pt>
              <c:pt idx="11006">
                <c:v>0</c:v>
              </c:pt>
              <c:pt idx="11007">
                <c:v>0</c:v>
              </c:pt>
              <c:pt idx="11008">
                <c:v>0</c:v>
              </c:pt>
              <c:pt idx="11009">
                <c:v>0</c:v>
              </c:pt>
              <c:pt idx="11010">
                <c:v>0</c:v>
              </c:pt>
              <c:pt idx="11011">
                <c:v>0</c:v>
              </c:pt>
              <c:pt idx="11012">
                <c:v>0</c:v>
              </c:pt>
              <c:pt idx="11013">
                <c:v>0</c:v>
              </c:pt>
              <c:pt idx="11014">
                <c:v>0</c:v>
              </c:pt>
              <c:pt idx="11015">
                <c:v>0</c:v>
              </c:pt>
              <c:pt idx="11016">
                <c:v>0</c:v>
              </c:pt>
              <c:pt idx="11017">
                <c:v>0</c:v>
              </c:pt>
              <c:pt idx="11018">
                <c:v>0</c:v>
              </c:pt>
              <c:pt idx="11019">
                <c:v>0</c:v>
              </c:pt>
              <c:pt idx="11020">
                <c:v>0</c:v>
              </c:pt>
              <c:pt idx="11021">
                <c:v>0</c:v>
              </c:pt>
              <c:pt idx="11022">
                <c:v>0</c:v>
              </c:pt>
              <c:pt idx="11023">
                <c:v>0</c:v>
              </c:pt>
              <c:pt idx="11024">
                <c:v>0</c:v>
              </c:pt>
              <c:pt idx="11025">
                <c:v>0</c:v>
              </c:pt>
              <c:pt idx="11026">
                <c:v>0</c:v>
              </c:pt>
              <c:pt idx="11027">
                <c:v>0</c:v>
              </c:pt>
              <c:pt idx="11028">
                <c:v>0</c:v>
              </c:pt>
              <c:pt idx="11029">
                <c:v>0</c:v>
              </c:pt>
              <c:pt idx="11030">
                <c:v>0</c:v>
              </c:pt>
              <c:pt idx="11031">
                <c:v>0</c:v>
              </c:pt>
              <c:pt idx="11032">
                <c:v>0</c:v>
              </c:pt>
              <c:pt idx="11033">
                <c:v>0</c:v>
              </c:pt>
              <c:pt idx="11034">
                <c:v>0</c:v>
              </c:pt>
              <c:pt idx="11035">
                <c:v>0</c:v>
              </c:pt>
              <c:pt idx="11036">
                <c:v>0</c:v>
              </c:pt>
              <c:pt idx="11037">
                <c:v>0</c:v>
              </c:pt>
              <c:pt idx="11038">
                <c:v>0</c:v>
              </c:pt>
              <c:pt idx="11039">
                <c:v>0</c:v>
              </c:pt>
              <c:pt idx="11040">
                <c:v>0</c:v>
              </c:pt>
              <c:pt idx="11041">
                <c:v>0</c:v>
              </c:pt>
              <c:pt idx="11042">
                <c:v>0</c:v>
              </c:pt>
              <c:pt idx="11043">
                <c:v>0</c:v>
              </c:pt>
              <c:pt idx="11044">
                <c:v>0</c:v>
              </c:pt>
              <c:pt idx="11045">
                <c:v>0</c:v>
              </c:pt>
              <c:pt idx="11046">
                <c:v>0</c:v>
              </c:pt>
              <c:pt idx="11047">
                <c:v>0</c:v>
              </c:pt>
              <c:pt idx="11048">
                <c:v>0</c:v>
              </c:pt>
              <c:pt idx="11049">
                <c:v>0</c:v>
              </c:pt>
              <c:pt idx="11050">
                <c:v>0</c:v>
              </c:pt>
              <c:pt idx="11051">
                <c:v>0</c:v>
              </c:pt>
              <c:pt idx="11052">
                <c:v>0</c:v>
              </c:pt>
              <c:pt idx="11053">
                <c:v>0</c:v>
              </c:pt>
              <c:pt idx="11054">
                <c:v>0</c:v>
              </c:pt>
              <c:pt idx="11055">
                <c:v>0</c:v>
              </c:pt>
              <c:pt idx="11056">
                <c:v>0</c:v>
              </c:pt>
              <c:pt idx="11057">
                <c:v>0</c:v>
              </c:pt>
              <c:pt idx="11058">
                <c:v>0</c:v>
              </c:pt>
              <c:pt idx="11059">
                <c:v>0</c:v>
              </c:pt>
              <c:pt idx="11060">
                <c:v>0</c:v>
              </c:pt>
              <c:pt idx="11061">
                <c:v>0</c:v>
              </c:pt>
              <c:pt idx="11062">
                <c:v>0</c:v>
              </c:pt>
              <c:pt idx="11063">
                <c:v>0</c:v>
              </c:pt>
              <c:pt idx="11064">
                <c:v>0</c:v>
              </c:pt>
              <c:pt idx="11065">
                <c:v>0</c:v>
              </c:pt>
              <c:pt idx="11066">
                <c:v>0</c:v>
              </c:pt>
              <c:pt idx="11067">
                <c:v>0</c:v>
              </c:pt>
              <c:pt idx="11068">
                <c:v>0</c:v>
              </c:pt>
              <c:pt idx="11069">
                <c:v>0</c:v>
              </c:pt>
              <c:pt idx="11070">
                <c:v>0</c:v>
              </c:pt>
              <c:pt idx="11071">
                <c:v>0</c:v>
              </c:pt>
              <c:pt idx="11072">
                <c:v>0</c:v>
              </c:pt>
              <c:pt idx="11073">
                <c:v>0</c:v>
              </c:pt>
              <c:pt idx="11074">
                <c:v>0</c:v>
              </c:pt>
              <c:pt idx="11075">
                <c:v>0</c:v>
              </c:pt>
              <c:pt idx="11076">
                <c:v>0</c:v>
              </c:pt>
              <c:pt idx="11077">
                <c:v>0</c:v>
              </c:pt>
              <c:pt idx="11078">
                <c:v>0</c:v>
              </c:pt>
              <c:pt idx="11079">
                <c:v>0</c:v>
              </c:pt>
              <c:pt idx="11080">
                <c:v>0</c:v>
              </c:pt>
              <c:pt idx="11081">
                <c:v>0</c:v>
              </c:pt>
              <c:pt idx="11082">
                <c:v>0</c:v>
              </c:pt>
              <c:pt idx="11083">
                <c:v>0</c:v>
              </c:pt>
              <c:pt idx="11084">
                <c:v>0</c:v>
              </c:pt>
              <c:pt idx="11085">
                <c:v>0</c:v>
              </c:pt>
              <c:pt idx="11086">
                <c:v>0</c:v>
              </c:pt>
              <c:pt idx="11087">
                <c:v>0</c:v>
              </c:pt>
              <c:pt idx="11088">
                <c:v>0</c:v>
              </c:pt>
              <c:pt idx="11089">
                <c:v>0</c:v>
              </c:pt>
              <c:pt idx="11090">
                <c:v>0</c:v>
              </c:pt>
              <c:pt idx="11091">
                <c:v>0</c:v>
              </c:pt>
              <c:pt idx="11092">
                <c:v>0</c:v>
              </c:pt>
              <c:pt idx="11093">
                <c:v>0</c:v>
              </c:pt>
              <c:pt idx="11094">
                <c:v>0</c:v>
              </c:pt>
              <c:pt idx="11095">
                <c:v>0</c:v>
              </c:pt>
              <c:pt idx="11096">
                <c:v>0</c:v>
              </c:pt>
              <c:pt idx="11097">
                <c:v>0</c:v>
              </c:pt>
              <c:pt idx="11098">
                <c:v>0</c:v>
              </c:pt>
              <c:pt idx="11099">
                <c:v>0</c:v>
              </c:pt>
              <c:pt idx="11100">
                <c:v>0</c:v>
              </c:pt>
              <c:pt idx="11101">
                <c:v>0</c:v>
              </c:pt>
              <c:pt idx="11102">
                <c:v>0</c:v>
              </c:pt>
              <c:pt idx="11103">
                <c:v>0</c:v>
              </c:pt>
              <c:pt idx="11104">
                <c:v>0</c:v>
              </c:pt>
              <c:pt idx="11105">
                <c:v>0</c:v>
              </c:pt>
              <c:pt idx="11106">
                <c:v>0</c:v>
              </c:pt>
              <c:pt idx="11107">
                <c:v>0</c:v>
              </c:pt>
              <c:pt idx="11108">
                <c:v>0</c:v>
              </c:pt>
              <c:pt idx="11109">
                <c:v>0</c:v>
              </c:pt>
              <c:pt idx="11110">
                <c:v>0</c:v>
              </c:pt>
              <c:pt idx="11111">
                <c:v>0</c:v>
              </c:pt>
              <c:pt idx="11112">
                <c:v>0</c:v>
              </c:pt>
              <c:pt idx="11113">
                <c:v>0</c:v>
              </c:pt>
              <c:pt idx="11114">
                <c:v>0</c:v>
              </c:pt>
              <c:pt idx="11115">
                <c:v>0</c:v>
              </c:pt>
              <c:pt idx="11116">
                <c:v>0</c:v>
              </c:pt>
              <c:pt idx="11117">
                <c:v>0</c:v>
              </c:pt>
              <c:pt idx="11118">
                <c:v>0</c:v>
              </c:pt>
              <c:pt idx="11119">
                <c:v>0</c:v>
              </c:pt>
              <c:pt idx="11120">
                <c:v>0</c:v>
              </c:pt>
              <c:pt idx="11121">
                <c:v>0</c:v>
              </c:pt>
              <c:pt idx="11122">
                <c:v>0</c:v>
              </c:pt>
              <c:pt idx="11123">
                <c:v>0</c:v>
              </c:pt>
              <c:pt idx="11124">
                <c:v>0</c:v>
              </c:pt>
              <c:pt idx="11125">
                <c:v>0</c:v>
              </c:pt>
              <c:pt idx="11126">
                <c:v>0</c:v>
              </c:pt>
              <c:pt idx="11127">
                <c:v>0</c:v>
              </c:pt>
              <c:pt idx="11128">
                <c:v>0</c:v>
              </c:pt>
              <c:pt idx="11129">
                <c:v>0</c:v>
              </c:pt>
              <c:pt idx="11130">
                <c:v>0</c:v>
              </c:pt>
              <c:pt idx="11131">
                <c:v>0</c:v>
              </c:pt>
              <c:pt idx="11132">
                <c:v>0</c:v>
              </c:pt>
              <c:pt idx="11133">
                <c:v>0</c:v>
              </c:pt>
              <c:pt idx="11134">
                <c:v>0</c:v>
              </c:pt>
              <c:pt idx="11135">
                <c:v>0</c:v>
              </c:pt>
              <c:pt idx="11136">
                <c:v>0</c:v>
              </c:pt>
              <c:pt idx="11137">
                <c:v>0</c:v>
              </c:pt>
              <c:pt idx="11138">
                <c:v>0</c:v>
              </c:pt>
              <c:pt idx="11139">
                <c:v>0</c:v>
              </c:pt>
              <c:pt idx="11140">
                <c:v>0</c:v>
              </c:pt>
              <c:pt idx="11141">
                <c:v>0</c:v>
              </c:pt>
              <c:pt idx="11142">
                <c:v>0</c:v>
              </c:pt>
              <c:pt idx="11143">
                <c:v>0</c:v>
              </c:pt>
              <c:pt idx="11144">
                <c:v>0</c:v>
              </c:pt>
              <c:pt idx="11145">
                <c:v>0</c:v>
              </c:pt>
              <c:pt idx="11146">
                <c:v>0</c:v>
              </c:pt>
              <c:pt idx="11147">
                <c:v>0</c:v>
              </c:pt>
              <c:pt idx="11148">
                <c:v>0</c:v>
              </c:pt>
              <c:pt idx="11149">
                <c:v>0</c:v>
              </c:pt>
              <c:pt idx="11150">
                <c:v>0</c:v>
              </c:pt>
              <c:pt idx="11151">
                <c:v>0</c:v>
              </c:pt>
              <c:pt idx="11152">
                <c:v>0</c:v>
              </c:pt>
              <c:pt idx="11153">
                <c:v>0</c:v>
              </c:pt>
              <c:pt idx="11154">
                <c:v>0</c:v>
              </c:pt>
              <c:pt idx="11155">
                <c:v>0</c:v>
              </c:pt>
              <c:pt idx="11156">
                <c:v>0</c:v>
              </c:pt>
              <c:pt idx="11157">
                <c:v>0</c:v>
              </c:pt>
              <c:pt idx="11158">
                <c:v>0</c:v>
              </c:pt>
              <c:pt idx="11159">
                <c:v>0</c:v>
              </c:pt>
              <c:pt idx="11160">
                <c:v>0</c:v>
              </c:pt>
              <c:pt idx="11161">
                <c:v>0</c:v>
              </c:pt>
              <c:pt idx="11162">
                <c:v>0</c:v>
              </c:pt>
              <c:pt idx="11163">
                <c:v>0</c:v>
              </c:pt>
              <c:pt idx="11164">
                <c:v>0</c:v>
              </c:pt>
              <c:pt idx="11165">
                <c:v>0</c:v>
              </c:pt>
              <c:pt idx="11166">
                <c:v>0</c:v>
              </c:pt>
              <c:pt idx="11167">
                <c:v>0</c:v>
              </c:pt>
              <c:pt idx="11168">
                <c:v>0</c:v>
              </c:pt>
              <c:pt idx="11169">
                <c:v>0</c:v>
              </c:pt>
              <c:pt idx="11170">
                <c:v>0</c:v>
              </c:pt>
              <c:pt idx="11171">
                <c:v>0</c:v>
              </c:pt>
              <c:pt idx="11172">
                <c:v>0</c:v>
              </c:pt>
              <c:pt idx="11173">
                <c:v>0</c:v>
              </c:pt>
              <c:pt idx="11174">
                <c:v>0</c:v>
              </c:pt>
              <c:pt idx="11175">
                <c:v>0</c:v>
              </c:pt>
              <c:pt idx="11176">
                <c:v>0</c:v>
              </c:pt>
              <c:pt idx="11177">
                <c:v>0</c:v>
              </c:pt>
              <c:pt idx="11178">
                <c:v>0</c:v>
              </c:pt>
              <c:pt idx="11179">
                <c:v>0</c:v>
              </c:pt>
              <c:pt idx="11180">
                <c:v>0</c:v>
              </c:pt>
              <c:pt idx="11181">
                <c:v>0</c:v>
              </c:pt>
              <c:pt idx="11182">
                <c:v>0</c:v>
              </c:pt>
              <c:pt idx="11183">
                <c:v>0</c:v>
              </c:pt>
              <c:pt idx="11184">
                <c:v>0</c:v>
              </c:pt>
              <c:pt idx="11185">
                <c:v>0</c:v>
              </c:pt>
              <c:pt idx="11186">
                <c:v>0</c:v>
              </c:pt>
              <c:pt idx="11187">
                <c:v>0</c:v>
              </c:pt>
              <c:pt idx="11188">
                <c:v>0</c:v>
              </c:pt>
              <c:pt idx="11189">
                <c:v>0</c:v>
              </c:pt>
              <c:pt idx="11190">
                <c:v>0</c:v>
              </c:pt>
              <c:pt idx="11191">
                <c:v>0</c:v>
              </c:pt>
              <c:pt idx="11192">
                <c:v>0</c:v>
              </c:pt>
              <c:pt idx="11193">
                <c:v>0</c:v>
              </c:pt>
              <c:pt idx="11194">
                <c:v>0</c:v>
              </c:pt>
              <c:pt idx="11195">
                <c:v>0</c:v>
              </c:pt>
              <c:pt idx="11196">
                <c:v>0</c:v>
              </c:pt>
              <c:pt idx="11197">
                <c:v>0</c:v>
              </c:pt>
              <c:pt idx="11198">
                <c:v>0</c:v>
              </c:pt>
              <c:pt idx="11199">
                <c:v>0</c:v>
              </c:pt>
              <c:pt idx="11200">
                <c:v>0</c:v>
              </c:pt>
              <c:pt idx="11201">
                <c:v>0</c:v>
              </c:pt>
              <c:pt idx="11202">
                <c:v>0</c:v>
              </c:pt>
              <c:pt idx="11203">
                <c:v>0</c:v>
              </c:pt>
              <c:pt idx="11204">
                <c:v>0</c:v>
              </c:pt>
              <c:pt idx="11205">
                <c:v>0</c:v>
              </c:pt>
              <c:pt idx="11206">
                <c:v>0</c:v>
              </c:pt>
              <c:pt idx="11207">
                <c:v>0</c:v>
              </c:pt>
              <c:pt idx="11208">
                <c:v>0</c:v>
              </c:pt>
              <c:pt idx="11209">
                <c:v>0</c:v>
              </c:pt>
              <c:pt idx="11210">
                <c:v>0</c:v>
              </c:pt>
              <c:pt idx="11211">
                <c:v>0</c:v>
              </c:pt>
              <c:pt idx="11212">
                <c:v>0</c:v>
              </c:pt>
              <c:pt idx="11213">
                <c:v>0</c:v>
              </c:pt>
              <c:pt idx="11214">
                <c:v>0</c:v>
              </c:pt>
              <c:pt idx="11215">
                <c:v>0</c:v>
              </c:pt>
              <c:pt idx="11216">
                <c:v>0</c:v>
              </c:pt>
              <c:pt idx="11217">
                <c:v>0</c:v>
              </c:pt>
              <c:pt idx="11218">
                <c:v>0</c:v>
              </c:pt>
              <c:pt idx="11219">
                <c:v>0</c:v>
              </c:pt>
              <c:pt idx="11220">
                <c:v>0</c:v>
              </c:pt>
              <c:pt idx="11221">
                <c:v>0</c:v>
              </c:pt>
              <c:pt idx="11222">
                <c:v>0</c:v>
              </c:pt>
              <c:pt idx="11223">
                <c:v>0</c:v>
              </c:pt>
              <c:pt idx="11224">
                <c:v>0</c:v>
              </c:pt>
              <c:pt idx="11225">
                <c:v>0</c:v>
              </c:pt>
              <c:pt idx="11226">
                <c:v>0</c:v>
              </c:pt>
              <c:pt idx="11227">
                <c:v>0</c:v>
              </c:pt>
              <c:pt idx="11228">
                <c:v>0</c:v>
              </c:pt>
              <c:pt idx="11229">
                <c:v>0</c:v>
              </c:pt>
              <c:pt idx="11230">
                <c:v>0</c:v>
              </c:pt>
              <c:pt idx="11231">
                <c:v>0</c:v>
              </c:pt>
              <c:pt idx="11232">
                <c:v>0</c:v>
              </c:pt>
              <c:pt idx="11233">
                <c:v>0</c:v>
              </c:pt>
              <c:pt idx="11234">
                <c:v>0</c:v>
              </c:pt>
              <c:pt idx="11235">
                <c:v>0</c:v>
              </c:pt>
              <c:pt idx="11236">
                <c:v>0</c:v>
              </c:pt>
              <c:pt idx="11237">
                <c:v>0</c:v>
              </c:pt>
              <c:pt idx="11238">
                <c:v>0</c:v>
              </c:pt>
              <c:pt idx="11239">
                <c:v>0</c:v>
              </c:pt>
              <c:pt idx="11240">
                <c:v>0</c:v>
              </c:pt>
              <c:pt idx="11241">
                <c:v>0</c:v>
              </c:pt>
              <c:pt idx="11242">
                <c:v>0</c:v>
              </c:pt>
              <c:pt idx="11243">
                <c:v>0</c:v>
              </c:pt>
              <c:pt idx="11244">
                <c:v>0</c:v>
              </c:pt>
              <c:pt idx="11245">
                <c:v>0</c:v>
              </c:pt>
              <c:pt idx="11246">
                <c:v>0</c:v>
              </c:pt>
              <c:pt idx="11247">
                <c:v>0</c:v>
              </c:pt>
              <c:pt idx="11248">
                <c:v>0</c:v>
              </c:pt>
              <c:pt idx="11249">
                <c:v>0</c:v>
              </c:pt>
              <c:pt idx="11250">
                <c:v>0</c:v>
              </c:pt>
              <c:pt idx="11251">
                <c:v>0</c:v>
              </c:pt>
              <c:pt idx="11252">
                <c:v>0</c:v>
              </c:pt>
              <c:pt idx="11253">
                <c:v>0</c:v>
              </c:pt>
              <c:pt idx="11254">
                <c:v>0</c:v>
              </c:pt>
              <c:pt idx="11255">
                <c:v>0</c:v>
              </c:pt>
              <c:pt idx="11256">
                <c:v>0</c:v>
              </c:pt>
              <c:pt idx="11257">
                <c:v>0</c:v>
              </c:pt>
              <c:pt idx="11258">
                <c:v>0</c:v>
              </c:pt>
              <c:pt idx="11259">
                <c:v>0</c:v>
              </c:pt>
              <c:pt idx="11260">
                <c:v>0</c:v>
              </c:pt>
              <c:pt idx="11261">
                <c:v>0</c:v>
              </c:pt>
              <c:pt idx="11262">
                <c:v>0</c:v>
              </c:pt>
              <c:pt idx="11263">
                <c:v>0</c:v>
              </c:pt>
              <c:pt idx="11264">
                <c:v>0</c:v>
              </c:pt>
              <c:pt idx="11265">
                <c:v>0</c:v>
              </c:pt>
              <c:pt idx="11266">
                <c:v>0</c:v>
              </c:pt>
              <c:pt idx="11267">
                <c:v>0</c:v>
              </c:pt>
              <c:pt idx="11268">
                <c:v>0</c:v>
              </c:pt>
              <c:pt idx="11269">
                <c:v>0</c:v>
              </c:pt>
              <c:pt idx="11270">
                <c:v>0</c:v>
              </c:pt>
              <c:pt idx="11271">
                <c:v>0</c:v>
              </c:pt>
              <c:pt idx="11272">
                <c:v>0</c:v>
              </c:pt>
              <c:pt idx="11273">
                <c:v>0</c:v>
              </c:pt>
              <c:pt idx="11274">
                <c:v>0</c:v>
              </c:pt>
              <c:pt idx="11275">
                <c:v>0</c:v>
              </c:pt>
              <c:pt idx="11276">
                <c:v>0</c:v>
              </c:pt>
              <c:pt idx="11277">
                <c:v>0</c:v>
              </c:pt>
              <c:pt idx="11278">
                <c:v>0</c:v>
              </c:pt>
              <c:pt idx="11279">
                <c:v>0</c:v>
              </c:pt>
              <c:pt idx="11280">
                <c:v>0</c:v>
              </c:pt>
              <c:pt idx="11281">
                <c:v>0</c:v>
              </c:pt>
              <c:pt idx="11282">
                <c:v>0</c:v>
              </c:pt>
              <c:pt idx="11283">
                <c:v>0</c:v>
              </c:pt>
              <c:pt idx="11284">
                <c:v>0</c:v>
              </c:pt>
              <c:pt idx="11285">
                <c:v>0</c:v>
              </c:pt>
              <c:pt idx="11286">
                <c:v>0</c:v>
              </c:pt>
              <c:pt idx="11287">
                <c:v>0</c:v>
              </c:pt>
              <c:pt idx="11288">
                <c:v>0</c:v>
              </c:pt>
              <c:pt idx="11289">
                <c:v>0</c:v>
              </c:pt>
              <c:pt idx="11290">
                <c:v>0</c:v>
              </c:pt>
              <c:pt idx="11291">
                <c:v>0</c:v>
              </c:pt>
              <c:pt idx="11292">
                <c:v>0</c:v>
              </c:pt>
              <c:pt idx="11293">
                <c:v>0</c:v>
              </c:pt>
              <c:pt idx="11294">
                <c:v>0</c:v>
              </c:pt>
              <c:pt idx="11295">
                <c:v>0</c:v>
              </c:pt>
              <c:pt idx="11296">
                <c:v>0</c:v>
              </c:pt>
              <c:pt idx="11297">
                <c:v>0</c:v>
              </c:pt>
              <c:pt idx="11298">
                <c:v>0</c:v>
              </c:pt>
              <c:pt idx="11299">
                <c:v>0</c:v>
              </c:pt>
              <c:pt idx="11300">
                <c:v>0</c:v>
              </c:pt>
              <c:pt idx="11301">
                <c:v>0</c:v>
              </c:pt>
              <c:pt idx="11302">
                <c:v>0</c:v>
              </c:pt>
              <c:pt idx="11303">
                <c:v>0</c:v>
              </c:pt>
              <c:pt idx="11304">
                <c:v>0</c:v>
              </c:pt>
              <c:pt idx="11305">
                <c:v>0</c:v>
              </c:pt>
              <c:pt idx="11306">
                <c:v>0</c:v>
              </c:pt>
              <c:pt idx="11307">
                <c:v>0</c:v>
              </c:pt>
              <c:pt idx="11308">
                <c:v>0</c:v>
              </c:pt>
              <c:pt idx="11309">
                <c:v>0</c:v>
              </c:pt>
              <c:pt idx="11310">
                <c:v>0</c:v>
              </c:pt>
              <c:pt idx="11311">
                <c:v>0</c:v>
              </c:pt>
              <c:pt idx="11312">
                <c:v>0</c:v>
              </c:pt>
              <c:pt idx="11313">
                <c:v>0</c:v>
              </c:pt>
              <c:pt idx="11314">
                <c:v>0</c:v>
              </c:pt>
              <c:pt idx="11315">
                <c:v>0</c:v>
              </c:pt>
              <c:pt idx="11316">
                <c:v>0</c:v>
              </c:pt>
              <c:pt idx="11317">
                <c:v>0</c:v>
              </c:pt>
              <c:pt idx="11318">
                <c:v>0</c:v>
              </c:pt>
              <c:pt idx="11319">
                <c:v>0</c:v>
              </c:pt>
              <c:pt idx="11320">
                <c:v>0</c:v>
              </c:pt>
              <c:pt idx="11321">
                <c:v>0</c:v>
              </c:pt>
              <c:pt idx="11322">
                <c:v>0</c:v>
              </c:pt>
              <c:pt idx="11323">
                <c:v>0</c:v>
              </c:pt>
              <c:pt idx="11324">
                <c:v>0</c:v>
              </c:pt>
              <c:pt idx="11325">
                <c:v>0</c:v>
              </c:pt>
              <c:pt idx="11326">
                <c:v>0</c:v>
              </c:pt>
              <c:pt idx="11327">
                <c:v>0</c:v>
              </c:pt>
              <c:pt idx="11328">
                <c:v>0</c:v>
              </c:pt>
              <c:pt idx="11329">
                <c:v>0</c:v>
              </c:pt>
              <c:pt idx="11330">
                <c:v>0</c:v>
              </c:pt>
              <c:pt idx="11331">
                <c:v>0</c:v>
              </c:pt>
              <c:pt idx="11332">
                <c:v>0</c:v>
              </c:pt>
              <c:pt idx="11333">
                <c:v>0</c:v>
              </c:pt>
              <c:pt idx="11334">
                <c:v>0</c:v>
              </c:pt>
              <c:pt idx="11335">
                <c:v>0</c:v>
              </c:pt>
              <c:pt idx="11336">
                <c:v>0</c:v>
              </c:pt>
              <c:pt idx="11337">
                <c:v>0</c:v>
              </c:pt>
              <c:pt idx="11338">
                <c:v>0</c:v>
              </c:pt>
              <c:pt idx="11339">
                <c:v>0</c:v>
              </c:pt>
              <c:pt idx="11340">
                <c:v>0</c:v>
              </c:pt>
              <c:pt idx="11341">
                <c:v>0</c:v>
              </c:pt>
              <c:pt idx="11342">
                <c:v>0</c:v>
              </c:pt>
              <c:pt idx="11343">
                <c:v>0</c:v>
              </c:pt>
              <c:pt idx="11344">
                <c:v>0</c:v>
              </c:pt>
              <c:pt idx="11345">
                <c:v>0</c:v>
              </c:pt>
              <c:pt idx="11346">
                <c:v>0</c:v>
              </c:pt>
              <c:pt idx="11347">
                <c:v>0</c:v>
              </c:pt>
              <c:pt idx="11348">
                <c:v>0</c:v>
              </c:pt>
              <c:pt idx="11349">
                <c:v>0</c:v>
              </c:pt>
              <c:pt idx="11350">
                <c:v>0</c:v>
              </c:pt>
              <c:pt idx="11351">
                <c:v>0</c:v>
              </c:pt>
              <c:pt idx="11352">
                <c:v>0</c:v>
              </c:pt>
              <c:pt idx="11353">
                <c:v>0</c:v>
              </c:pt>
              <c:pt idx="11354">
                <c:v>0</c:v>
              </c:pt>
              <c:pt idx="11355">
                <c:v>0</c:v>
              </c:pt>
              <c:pt idx="11356">
                <c:v>0</c:v>
              </c:pt>
              <c:pt idx="11357">
                <c:v>0</c:v>
              </c:pt>
              <c:pt idx="11358">
                <c:v>0</c:v>
              </c:pt>
              <c:pt idx="11359">
                <c:v>0</c:v>
              </c:pt>
              <c:pt idx="11360">
                <c:v>0</c:v>
              </c:pt>
              <c:pt idx="11361">
                <c:v>0</c:v>
              </c:pt>
              <c:pt idx="11362">
                <c:v>0</c:v>
              </c:pt>
              <c:pt idx="11363">
                <c:v>0</c:v>
              </c:pt>
              <c:pt idx="11364">
                <c:v>0</c:v>
              </c:pt>
              <c:pt idx="11365">
                <c:v>0</c:v>
              </c:pt>
              <c:pt idx="11366">
                <c:v>0</c:v>
              </c:pt>
              <c:pt idx="11367">
                <c:v>0</c:v>
              </c:pt>
              <c:pt idx="11368">
                <c:v>0</c:v>
              </c:pt>
              <c:pt idx="11369">
                <c:v>0</c:v>
              </c:pt>
              <c:pt idx="11370">
                <c:v>0</c:v>
              </c:pt>
              <c:pt idx="11371">
                <c:v>0</c:v>
              </c:pt>
              <c:pt idx="11372">
                <c:v>0</c:v>
              </c:pt>
              <c:pt idx="11373">
                <c:v>0</c:v>
              </c:pt>
              <c:pt idx="11374">
                <c:v>0</c:v>
              </c:pt>
              <c:pt idx="11375">
                <c:v>0</c:v>
              </c:pt>
              <c:pt idx="11376">
                <c:v>0</c:v>
              </c:pt>
              <c:pt idx="11377">
                <c:v>0</c:v>
              </c:pt>
              <c:pt idx="11378">
                <c:v>0</c:v>
              </c:pt>
              <c:pt idx="11379">
                <c:v>0</c:v>
              </c:pt>
              <c:pt idx="11380">
                <c:v>0</c:v>
              </c:pt>
              <c:pt idx="11381">
                <c:v>0</c:v>
              </c:pt>
              <c:pt idx="11382">
                <c:v>0</c:v>
              </c:pt>
              <c:pt idx="11383">
                <c:v>0</c:v>
              </c:pt>
              <c:pt idx="11384">
                <c:v>0</c:v>
              </c:pt>
              <c:pt idx="11385">
                <c:v>0</c:v>
              </c:pt>
              <c:pt idx="11386">
                <c:v>0</c:v>
              </c:pt>
              <c:pt idx="11387">
                <c:v>0</c:v>
              </c:pt>
              <c:pt idx="11388">
                <c:v>0</c:v>
              </c:pt>
              <c:pt idx="11389">
                <c:v>0</c:v>
              </c:pt>
              <c:pt idx="11390">
                <c:v>0</c:v>
              </c:pt>
              <c:pt idx="11391">
                <c:v>0</c:v>
              </c:pt>
              <c:pt idx="11392">
                <c:v>0</c:v>
              </c:pt>
              <c:pt idx="11393">
                <c:v>0</c:v>
              </c:pt>
              <c:pt idx="11394">
                <c:v>0</c:v>
              </c:pt>
              <c:pt idx="11395">
                <c:v>0</c:v>
              </c:pt>
              <c:pt idx="11396">
                <c:v>0</c:v>
              </c:pt>
              <c:pt idx="11397">
                <c:v>0</c:v>
              </c:pt>
              <c:pt idx="11398">
                <c:v>0</c:v>
              </c:pt>
              <c:pt idx="11399">
                <c:v>0</c:v>
              </c:pt>
              <c:pt idx="11400">
                <c:v>0</c:v>
              </c:pt>
              <c:pt idx="11401">
                <c:v>0</c:v>
              </c:pt>
              <c:pt idx="11402">
                <c:v>0</c:v>
              </c:pt>
              <c:pt idx="11403">
                <c:v>0</c:v>
              </c:pt>
              <c:pt idx="11404">
                <c:v>0</c:v>
              </c:pt>
              <c:pt idx="11405">
                <c:v>0</c:v>
              </c:pt>
              <c:pt idx="11406">
                <c:v>0</c:v>
              </c:pt>
              <c:pt idx="11407">
                <c:v>0</c:v>
              </c:pt>
              <c:pt idx="11408">
                <c:v>0</c:v>
              </c:pt>
              <c:pt idx="11409">
                <c:v>0</c:v>
              </c:pt>
              <c:pt idx="11410">
                <c:v>0</c:v>
              </c:pt>
              <c:pt idx="11411">
                <c:v>0</c:v>
              </c:pt>
              <c:pt idx="11412">
                <c:v>0</c:v>
              </c:pt>
              <c:pt idx="11413">
                <c:v>0</c:v>
              </c:pt>
              <c:pt idx="11414">
                <c:v>0</c:v>
              </c:pt>
              <c:pt idx="11415">
                <c:v>0</c:v>
              </c:pt>
              <c:pt idx="11416">
                <c:v>0</c:v>
              </c:pt>
              <c:pt idx="11417">
                <c:v>0</c:v>
              </c:pt>
              <c:pt idx="11418">
                <c:v>0</c:v>
              </c:pt>
              <c:pt idx="11419">
                <c:v>0</c:v>
              </c:pt>
              <c:pt idx="11420">
                <c:v>0</c:v>
              </c:pt>
              <c:pt idx="11421">
                <c:v>0</c:v>
              </c:pt>
              <c:pt idx="11422">
                <c:v>0</c:v>
              </c:pt>
              <c:pt idx="11423">
                <c:v>0</c:v>
              </c:pt>
              <c:pt idx="11424">
                <c:v>0</c:v>
              </c:pt>
              <c:pt idx="11425">
                <c:v>0</c:v>
              </c:pt>
              <c:pt idx="11426">
                <c:v>0</c:v>
              </c:pt>
              <c:pt idx="11427">
                <c:v>0</c:v>
              </c:pt>
              <c:pt idx="11428">
                <c:v>0</c:v>
              </c:pt>
              <c:pt idx="11429">
                <c:v>0</c:v>
              </c:pt>
              <c:pt idx="11430">
                <c:v>0</c:v>
              </c:pt>
              <c:pt idx="11431">
                <c:v>0</c:v>
              </c:pt>
              <c:pt idx="11432">
                <c:v>0</c:v>
              </c:pt>
              <c:pt idx="11433">
                <c:v>0</c:v>
              </c:pt>
              <c:pt idx="11434">
                <c:v>0</c:v>
              </c:pt>
              <c:pt idx="11435">
                <c:v>0</c:v>
              </c:pt>
              <c:pt idx="11436">
                <c:v>0</c:v>
              </c:pt>
              <c:pt idx="11437">
                <c:v>0</c:v>
              </c:pt>
              <c:pt idx="11438">
                <c:v>0</c:v>
              </c:pt>
              <c:pt idx="11439">
                <c:v>0</c:v>
              </c:pt>
              <c:pt idx="11440">
                <c:v>0</c:v>
              </c:pt>
              <c:pt idx="11441">
                <c:v>0</c:v>
              </c:pt>
              <c:pt idx="11442">
                <c:v>0</c:v>
              </c:pt>
              <c:pt idx="11443">
                <c:v>0</c:v>
              </c:pt>
              <c:pt idx="11444">
                <c:v>0</c:v>
              </c:pt>
              <c:pt idx="11445">
                <c:v>0</c:v>
              </c:pt>
              <c:pt idx="11446">
                <c:v>0</c:v>
              </c:pt>
              <c:pt idx="11447">
                <c:v>0</c:v>
              </c:pt>
              <c:pt idx="11448">
                <c:v>0</c:v>
              </c:pt>
              <c:pt idx="11449">
                <c:v>0</c:v>
              </c:pt>
              <c:pt idx="11450">
                <c:v>0</c:v>
              </c:pt>
              <c:pt idx="11451">
                <c:v>0</c:v>
              </c:pt>
              <c:pt idx="11452">
                <c:v>0</c:v>
              </c:pt>
              <c:pt idx="11453">
                <c:v>0</c:v>
              </c:pt>
              <c:pt idx="11454">
                <c:v>0</c:v>
              </c:pt>
              <c:pt idx="11455">
                <c:v>0</c:v>
              </c:pt>
              <c:pt idx="11456">
                <c:v>0</c:v>
              </c:pt>
              <c:pt idx="11457">
                <c:v>0</c:v>
              </c:pt>
              <c:pt idx="11458">
                <c:v>0</c:v>
              </c:pt>
              <c:pt idx="11459">
                <c:v>0</c:v>
              </c:pt>
              <c:pt idx="11460">
                <c:v>0</c:v>
              </c:pt>
              <c:pt idx="11461">
                <c:v>0</c:v>
              </c:pt>
              <c:pt idx="11462">
                <c:v>0</c:v>
              </c:pt>
              <c:pt idx="11463">
                <c:v>0</c:v>
              </c:pt>
              <c:pt idx="11464">
                <c:v>0</c:v>
              </c:pt>
              <c:pt idx="11465">
                <c:v>0</c:v>
              </c:pt>
              <c:pt idx="11466">
                <c:v>0</c:v>
              </c:pt>
              <c:pt idx="11467">
                <c:v>0</c:v>
              </c:pt>
              <c:pt idx="11468">
                <c:v>0</c:v>
              </c:pt>
              <c:pt idx="11469">
                <c:v>0</c:v>
              </c:pt>
              <c:pt idx="11470">
                <c:v>0</c:v>
              </c:pt>
              <c:pt idx="11471">
                <c:v>0</c:v>
              </c:pt>
              <c:pt idx="11472">
                <c:v>0</c:v>
              </c:pt>
              <c:pt idx="11473">
                <c:v>0</c:v>
              </c:pt>
              <c:pt idx="11474">
                <c:v>0</c:v>
              </c:pt>
              <c:pt idx="11475">
                <c:v>0</c:v>
              </c:pt>
              <c:pt idx="11476">
                <c:v>0</c:v>
              </c:pt>
              <c:pt idx="11477">
                <c:v>0</c:v>
              </c:pt>
              <c:pt idx="11478">
                <c:v>0</c:v>
              </c:pt>
              <c:pt idx="11479">
                <c:v>0</c:v>
              </c:pt>
              <c:pt idx="11480">
                <c:v>0</c:v>
              </c:pt>
              <c:pt idx="11481">
                <c:v>0</c:v>
              </c:pt>
              <c:pt idx="11482">
                <c:v>0</c:v>
              </c:pt>
              <c:pt idx="11483">
                <c:v>0</c:v>
              </c:pt>
              <c:pt idx="11484">
                <c:v>0</c:v>
              </c:pt>
              <c:pt idx="11485">
                <c:v>0</c:v>
              </c:pt>
              <c:pt idx="11486">
                <c:v>0</c:v>
              </c:pt>
              <c:pt idx="11487">
                <c:v>0</c:v>
              </c:pt>
              <c:pt idx="11488">
                <c:v>0</c:v>
              </c:pt>
              <c:pt idx="11489">
                <c:v>0</c:v>
              </c:pt>
              <c:pt idx="11490">
                <c:v>0</c:v>
              </c:pt>
              <c:pt idx="11491">
                <c:v>0</c:v>
              </c:pt>
              <c:pt idx="11492">
                <c:v>0</c:v>
              </c:pt>
              <c:pt idx="11493">
                <c:v>0</c:v>
              </c:pt>
              <c:pt idx="11494">
                <c:v>0</c:v>
              </c:pt>
              <c:pt idx="11495">
                <c:v>0</c:v>
              </c:pt>
              <c:pt idx="11496">
                <c:v>0</c:v>
              </c:pt>
              <c:pt idx="11497">
                <c:v>0</c:v>
              </c:pt>
              <c:pt idx="11498">
                <c:v>0</c:v>
              </c:pt>
              <c:pt idx="11499">
                <c:v>0</c:v>
              </c:pt>
              <c:pt idx="11500">
                <c:v>0</c:v>
              </c:pt>
              <c:pt idx="11501">
                <c:v>0</c:v>
              </c:pt>
              <c:pt idx="11502">
                <c:v>0</c:v>
              </c:pt>
              <c:pt idx="11503">
                <c:v>0</c:v>
              </c:pt>
              <c:pt idx="11504">
                <c:v>0</c:v>
              </c:pt>
              <c:pt idx="11505">
                <c:v>0</c:v>
              </c:pt>
              <c:pt idx="11506">
                <c:v>0</c:v>
              </c:pt>
              <c:pt idx="11507">
                <c:v>0</c:v>
              </c:pt>
              <c:pt idx="11508">
                <c:v>0</c:v>
              </c:pt>
              <c:pt idx="11509">
                <c:v>0</c:v>
              </c:pt>
              <c:pt idx="11510">
                <c:v>0</c:v>
              </c:pt>
              <c:pt idx="11511">
                <c:v>0</c:v>
              </c:pt>
              <c:pt idx="11512">
                <c:v>0</c:v>
              </c:pt>
              <c:pt idx="11513">
                <c:v>0</c:v>
              </c:pt>
              <c:pt idx="11514">
                <c:v>0</c:v>
              </c:pt>
              <c:pt idx="11515">
                <c:v>0</c:v>
              </c:pt>
              <c:pt idx="11516">
                <c:v>0</c:v>
              </c:pt>
              <c:pt idx="11517">
                <c:v>0</c:v>
              </c:pt>
              <c:pt idx="11518">
                <c:v>0</c:v>
              </c:pt>
              <c:pt idx="11519">
                <c:v>0</c:v>
              </c:pt>
              <c:pt idx="11520">
                <c:v>0</c:v>
              </c:pt>
              <c:pt idx="11521">
                <c:v>0</c:v>
              </c:pt>
              <c:pt idx="11522">
                <c:v>0</c:v>
              </c:pt>
              <c:pt idx="11523">
                <c:v>0</c:v>
              </c:pt>
              <c:pt idx="11524">
                <c:v>0</c:v>
              </c:pt>
              <c:pt idx="11525">
                <c:v>0</c:v>
              </c:pt>
              <c:pt idx="11526">
                <c:v>0</c:v>
              </c:pt>
              <c:pt idx="11527">
                <c:v>0</c:v>
              </c:pt>
              <c:pt idx="11528">
                <c:v>0</c:v>
              </c:pt>
              <c:pt idx="11529">
                <c:v>0</c:v>
              </c:pt>
              <c:pt idx="11530">
                <c:v>0</c:v>
              </c:pt>
              <c:pt idx="11531">
                <c:v>0</c:v>
              </c:pt>
              <c:pt idx="11532">
                <c:v>0</c:v>
              </c:pt>
              <c:pt idx="11533">
                <c:v>0</c:v>
              </c:pt>
              <c:pt idx="11534">
                <c:v>0</c:v>
              </c:pt>
              <c:pt idx="11535">
                <c:v>0</c:v>
              </c:pt>
              <c:pt idx="11536">
                <c:v>0</c:v>
              </c:pt>
              <c:pt idx="11537">
                <c:v>0</c:v>
              </c:pt>
              <c:pt idx="11538">
                <c:v>0</c:v>
              </c:pt>
              <c:pt idx="11539">
                <c:v>0</c:v>
              </c:pt>
              <c:pt idx="11540">
                <c:v>0</c:v>
              </c:pt>
              <c:pt idx="11541">
                <c:v>0</c:v>
              </c:pt>
              <c:pt idx="11542">
                <c:v>0</c:v>
              </c:pt>
              <c:pt idx="11543">
                <c:v>0</c:v>
              </c:pt>
              <c:pt idx="11544">
                <c:v>0</c:v>
              </c:pt>
              <c:pt idx="11545">
                <c:v>0</c:v>
              </c:pt>
              <c:pt idx="11546">
                <c:v>0</c:v>
              </c:pt>
              <c:pt idx="11547">
                <c:v>0</c:v>
              </c:pt>
              <c:pt idx="11548">
                <c:v>0</c:v>
              </c:pt>
              <c:pt idx="11549">
                <c:v>0</c:v>
              </c:pt>
              <c:pt idx="11550">
                <c:v>0</c:v>
              </c:pt>
              <c:pt idx="11551">
                <c:v>0</c:v>
              </c:pt>
              <c:pt idx="11552">
                <c:v>0</c:v>
              </c:pt>
              <c:pt idx="11553">
                <c:v>0</c:v>
              </c:pt>
              <c:pt idx="11554">
                <c:v>0</c:v>
              </c:pt>
              <c:pt idx="11555">
                <c:v>0</c:v>
              </c:pt>
              <c:pt idx="11556">
                <c:v>0</c:v>
              </c:pt>
              <c:pt idx="11557">
                <c:v>0</c:v>
              </c:pt>
              <c:pt idx="11558">
                <c:v>0</c:v>
              </c:pt>
              <c:pt idx="11559">
                <c:v>0</c:v>
              </c:pt>
              <c:pt idx="11560">
                <c:v>0</c:v>
              </c:pt>
              <c:pt idx="11561">
                <c:v>0</c:v>
              </c:pt>
              <c:pt idx="11562">
                <c:v>0</c:v>
              </c:pt>
              <c:pt idx="11563">
                <c:v>0</c:v>
              </c:pt>
              <c:pt idx="11564">
                <c:v>0</c:v>
              </c:pt>
              <c:pt idx="11565">
                <c:v>0</c:v>
              </c:pt>
              <c:pt idx="11566">
                <c:v>0</c:v>
              </c:pt>
              <c:pt idx="11567">
                <c:v>0</c:v>
              </c:pt>
              <c:pt idx="11568">
                <c:v>0</c:v>
              </c:pt>
              <c:pt idx="11569">
                <c:v>0</c:v>
              </c:pt>
              <c:pt idx="11570">
                <c:v>0</c:v>
              </c:pt>
              <c:pt idx="11571">
                <c:v>0</c:v>
              </c:pt>
              <c:pt idx="11572">
                <c:v>0</c:v>
              </c:pt>
              <c:pt idx="11573">
                <c:v>0</c:v>
              </c:pt>
              <c:pt idx="11574">
                <c:v>0</c:v>
              </c:pt>
              <c:pt idx="11575">
                <c:v>0</c:v>
              </c:pt>
              <c:pt idx="11576">
                <c:v>0</c:v>
              </c:pt>
              <c:pt idx="11577">
                <c:v>0</c:v>
              </c:pt>
              <c:pt idx="11578">
                <c:v>0</c:v>
              </c:pt>
              <c:pt idx="11579">
                <c:v>0</c:v>
              </c:pt>
              <c:pt idx="11580">
                <c:v>0</c:v>
              </c:pt>
              <c:pt idx="11581">
                <c:v>0</c:v>
              </c:pt>
              <c:pt idx="11582">
                <c:v>0</c:v>
              </c:pt>
              <c:pt idx="11583">
                <c:v>0</c:v>
              </c:pt>
              <c:pt idx="11584">
                <c:v>0</c:v>
              </c:pt>
              <c:pt idx="11585">
                <c:v>0</c:v>
              </c:pt>
              <c:pt idx="11586">
                <c:v>0</c:v>
              </c:pt>
              <c:pt idx="11587">
                <c:v>0</c:v>
              </c:pt>
              <c:pt idx="11588">
                <c:v>0</c:v>
              </c:pt>
              <c:pt idx="11589">
                <c:v>0</c:v>
              </c:pt>
              <c:pt idx="11590">
                <c:v>0</c:v>
              </c:pt>
              <c:pt idx="11591">
                <c:v>0</c:v>
              </c:pt>
              <c:pt idx="11592">
                <c:v>0</c:v>
              </c:pt>
              <c:pt idx="11593">
                <c:v>0</c:v>
              </c:pt>
              <c:pt idx="11594">
                <c:v>0</c:v>
              </c:pt>
            </c:numLit>
          </c:xVal>
          <c:yVal>
            <c:numLit>
              <c:formatCode>General</c:formatCode>
              <c:ptCount val="11595"/>
              <c:pt idx="0">
                <c:v>0</c:v>
              </c:pt>
              <c:pt idx="1">
                <c:v>-3.9769338364687649E-4</c:v>
              </c:pt>
              <c:pt idx="2">
                <c:v>-3.9769338364687649E-4</c:v>
              </c:pt>
              <c:pt idx="3">
                <c:v>-3.9769338364687649E-4</c:v>
              </c:pt>
              <c:pt idx="4">
                <c:v>-3.9769338364687649E-4</c:v>
              </c:pt>
              <c:pt idx="5">
                <c:v>-7.9554499024756854E-4</c:v>
              </c:pt>
              <c:pt idx="6">
                <c:v>-7.9554499024756854E-4</c:v>
              </c:pt>
              <c:pt idx="7">
                <c:v>-7.9554499024756854E-4</c:v>
              </c:pt>
              <c:pt idx="8">
                <c:v>-7.9554499024756854E-4</c:v>
              </c:pt>
              <c:pt idx="9">
                <c:v>-1.1935549457503679E-3</c:v>
              </c:pt>
              <c:pt idx="10">
                <c:v>-1.1935549457503679E-3</c:v>
              </c:pt>
              <c:pt idx="11">
                <c:v>-1.1935549457503679E-3</c:v>
              </c:pt>
              <c:pt idx="12">
                <c:v>-1.1935549457503679E-3</c:v>
              </c:pt>
              <c:pt idx="13">
                <c:v>-2.3885361674173457E-3</c:v>
              </c:pt>
              <c:pt idx="14">
                <c:v>-2.3885361674173457E-3</c:v>
              </c:pt>
              <c:pt idx="15">
                <c:v>-2.3885361674173457E-3</c:v>
              </c:pt>
              <c:pt idx="16">
                <c:v>-2.3885361674173457E-3</c:v>
              </c:pt>
              <c:pt idx="17">
                <c:v>-3.1859843755462974E-3</c:v>
              </c:pt>
              <c:pt idx="18">
                <c:v>-3.1859843755462974E-3</c:v>
              </c:pt>
              <c:pt idx="19">
                <c:v>-3.5849470778259937E-3</c:v>
              </c:pt>
              <c:pt idx="20">
                <c:v>-3.5849470778259937E-3</c:v>
              </c:pt>
              <c:pt idx="21">
                <c:v>-4.3833503138505144E-3</c:v>
              </c:pt>
              <c:pt idx="22">
                <c:v>-4.3833503138505144E-3</c:v>
              </c:pt>
              <c:pt idx="23">
                <c:v>-5.182391506983265E-3</c:v>
              </c:pt>
              <c:pt idx="24">
                <c:v>-5.182391506983265E-3</c:v>
              </c:pt>
              <c:pt idx="25">
                <c:v>-6.3821516988871911E-3</c:v>
              </c:pt>
              <c:pt idx="26">
                <c:v>-6.3821516988871911E-3</c:v>
              </c:pt>
              <c:pt idx="27">
                <c:v>-7.583353044521372E-3</c:v>
              </c:pt>
              <c:pt idx="28">
                <c:v>-7.583353044521372E-3</c:v>
              </c:pt>
              <c:pt idx="29">
                <c:v>-8.3849562938578381E-3</c:v>
              </c:pt>
              <c:pt idx="30">
                <c:v>-8.3849562938578381E-3</c:v>
              </c:pt>
              <c:pt idx="31">
                <c:v>-9.1872026264957791E-3</c:v>
              </c:pt>
              <c:pt idx="32">
                <c:v>-9.1872026264957791E-3</c:v>
              </c:pt>
              <c:pt idx="33">
                <c:v>-1.0391780166247621E-2</c:v>
              </c:pt>
              <c:pt idx="34">
                <c:v>-1.0391780166247621E-2</c:v>
              </c:pt>
              <c:pt idx="35">
                <c:v>-1.1597810463183285E-2</c:v>
              </c:pt>
              <c:pt idx="36">
                <c:v>-1.1597810463183285E-2</c:v>
              </c:pt>
              <c:pt idx="37">
                <c:v>-1.3208116769287187E-2</c:v>
              </c:pt>
              <c:pt idx="38">
                <c:v>-1.3208116769287187E-2</c:v>
              </c:pt>
              <c:pt idx="39">
                <c:v>-1.4417550498649172E-2</c:v>
              </c:pt>
              <c:pt idx="40">
                <c:v>-1.4417550498649172E-2</c:v>
              </c:pt>
              <c:pt idx="41">
                <c:v>-1.6032407531048998E-2</c:v>
              </c:pt>
              <c:pt idx="42">
                <c:v>-1.6032407531048998E-2</c:v>
              </c:pt>
              <c:pt idx="43">
                <c:v>-1.6840815012423412E-2</c:v>
              </c:pt>
              <c:pt idx="44">
                <c:v>-1.6840815012423412E-2</c:v>
              </c:pt>
              <c:pt idx="45">
                <c:v>-1.8459593188660112E-2</c:v>
              </c:pt>
              <c:pt idx="46">
                <c:v>-1.8459593188660112E-2</c:v>
              </c:pt>
              <c:pt idx="47">
                <c:v>-2.0080996057049133E-2</c:v>
              </c:pt>
              <c:pt idx="48">
                <c:v>-2.0080996057049133E-2</c:v>
              </c:pt>
              <c:pt idx="49">
                <c:v>-2.170503214278386E-2</c:v>
              </c:pt>
              <c:pt idx="50">
                <c:v>-2.170503214278386E-2</c:v>
              </c:pt>
              <c:pt idx="51">
                <c:v>-2.3331710012660493E-2</c:v>
              </c:pt>
              <c:pt idx="52">
                <c:v>-2.3331710012660493E-2</c:v>
              </c:pt>
              <c:pt idx="53">
                <c:v>-2.4553457262982949E-2</c:v>
              </c:pt>
              <c:pt idx="54">
                <c:v>-2.4553457262982949E-2</c:v>
              </c:pt>
              <c:pt idx="55">
                <c:v>-2.6184778995067024E-2</c:v>
              </c:pt>
              <c:pt idx="56">
                <c:v>-2.6184778995067024E-2</c:v>
              </c:pt>
              <c:pt idx="57">
                <c:v>-2.7818766286722026E-2</c:v>
              </c:pt>
              <c:pt idx="58">
                <c:v>-2.7818766286722026E-2</c:v>
              </c:pt>
              <c:pt idx="59">
                <c:v>-2.9455427863189585E-2</c:v>
              </c:pt>
              <c:pt idx="60">
                <c:v>-2.9455427863189585E-2</c:v>
              </c:pt>
              <c:pt idx="61">
                <c:v>-3.0684684317919375E-2</c:v>
              </c:pt>
              <c:pt idx="62">
                <c:v>-3.0684684317919375E-2</c:v>
              </c:pt>
              <c:pt idx="63">
                <c:v>-3.2736808986367202E-2</c:v>
              </c:pt>
              <c:pt idx="64">
                <c:v>-3.2736808986367202E-2</c:v>
              </c:pt>
              <c:pt idx="65">
                <c:v>-3.4381546199245543E-2</c:v>
              </c:pt>
              <c:pt idx="66">
                <c:v>-3.4381546199245543E-2</c:v>
              </c:pt>
              <c:pt idx="67">
                <c:v>-3.6441279162256139E-2</c:v>
              </c:pt>
              <c:pt idx="68">
                <c:v>-3.6441279162256139E-2</c:v>
              </c:pt>
              <c:pt idx="69">
                <c:v>-3.8092125595781103E-2</c:v>
              </c:pt>
              <c:pt idx="70">
                <c:v>-3.8092125595781103E-2</c:v>
              </c:pt>
              <c:pt idx="71">
                <c:v>-4.0573516447166467E-2</c:v>
              </c:pt>
              <c:pt idx="72">
                <c:v>-4.0573516447166467E-2</c:v>
              </c:pt>
              <c:pt idx="73">
                <c:v>-4.2231204352668597E-2</c:v>
              </c:pt>
              <c:pt idx="74">
                <c:v>-4.2231204352668597E-2</c:v>
              </c:pt>
              <c:pt idx="75">
                <c:v>-4.3891644750767692E-2</c:v>
              </c:pt>
              <c:pt idx="76">
                <c:v>-4.3891644750767692E-2</c:v>
              </c:pt>
              <c:pt idx="77">
                <c:v>-4.5554846797370728E-2</c:v>
              </c:pt>
              <c:pt idx="78">
                <c:v>-4.5554846797370728E-2</c:v>
              </c:pt>
              <c:pt idx="79">
                <c:v>-4.7637746946380115E-2</c:v>
              </c:pt>
              <c:pt idx="80">
                <c:v>-4.7637746946380115E-2</c:v>
              </c:pt>
              <c:pt idx="81">
                <c:v>-4.9724994625466375E-2</c:v>
              </c:pt>
              <c:pt idx="82">
                <c:v>-4.9724994625466375E-2</c:v>
              </c:pt>
              <c:pt idx="83">
                <c:v>-5.1397935208030161E-2</c:v>
              </c:pt>
              <c:pt idx="84">
                <c:v>-5.1397935208030161E-2</c:v>
              </c:pt>
              <c:pt idx="85">
                <c:v>-5.3493054348599342E-2</c:v>
              </c:pt>
              <c:pt idx="86">
                <c:v>-5.3493054348599342E-2</c:v>
              </c:pt>
              <c:pt idx="87">
                <c:v>-5.6013005283112517E-2</c:v>
              </c:pt>
              <c:pt idx="88">
                <c:v>-5.6013005283112517E-2</c:v>
              </c:pt>
              <c:pt idx="89">
                <c:v>-5.8117826098076121E-2</c:v>
              </c:pt>
              <c:pt idx="90">
                <c:v>-5.8117826098076121E-2</c:v>
              </c:pt>
              <c:pt idx="91">
                <c:v>-5.9804878375054105E-2</c:v>
              </c:pt>
              <c:pt idx="92">
                <c:v>-5.9804878375054105E-2</c:v>
              </c:pt>
              <c:pt idx="93">
                <c:v>-6.1917704007850898E-2</c:v>
              </c:pt>
              <c:pt idx="94">
                <c:v>-6.1917704007850898E-2</c:v>
              </c:pt>
              <c:pt idx="95">
                <c:v>-6.4035003126164586E-2</c:v>
              </c:pt>
              <c:pt idx="96">
                <c:v>-6.4035003126164586E-2</c:v>
              </c:pt>
              <c:pt idx="97">
                <c:v>-6.6156794713617739E-2</c:v>
              </c:pt>
              <c:pt idx="98">
                <c:v>-6.6156794713617739E-2</c:v>
              </c:pt>
              <c:pt idx="99">
                <c:v>-6.8283097874926757E-2</c:v>
              </c:pt>
              <c:pt idx="100">
                <c:v>-6.8283097874926757E-2</c:v>
              </c:pt>
              <c:pt idx="101">
                <c:v>-7.0413931836936353E-2</c:v>
              </c:pt>
              <c:pt idx="102">
                <c:v>-7.0413931836936353E-2</c:v>
              </c:pt>
              <c:pt idx="103">
                <c:v>-7.2549315949660589E-2</c:v>
              </c:pt>
              <c:pt idx="104">
                <c:v>-7.2549315949660589E-2</c:v>
              </c:pt>
              <c:pt idx="105">
                <c:v>-7.4689269687338342E-2</c:v>
              </c:pt>
              <c:pt idx="106">
                <c:v>-7.4689269687338342E-2</c:v>
              </c:pt>
              <c:pt idx="107">
                <c:v>-7.6833812649498665E-2</c:v>
              </c:pt>
              <c:pt idx="108">
                <c:v>-7.6833812649498665E-2</c:v>
              </c:pt>
              <c:pt idx="109">
                <c:v>-7.8982964562037725E-2</c:v>
              </c:pt>
              <c:pt idx="110">
                <c:v>-7.8982964562037725E-2</c:v>
              </c:pt>
              <c:pt idx="111">
                <c:v>-8.1136745278307942E-2</c:v>
              </c:pt>
              <c:pt idx="112">
                <c:v>-8.1136745278307942E-2</c:v>
              </c:pt>
              <c:pt idx="113">
                <c:v>-8.3295174780217751E-2</c:v>
              </c:pt>
              <c:pt idx="114">
                <c:v>-8.3295174780217751E-2</c:v>
              </c:pt>
              <c:pt idx="115">
                <c:v>-8.6324824360086053E-2</c:v>
              </c:pt>
              <c:pt idx="116">
                <c:v>-8.6324824360086053E-2</c:v>
              </c:pt>
              <c:pt idx="117">
                <c:v>-8.8060182713154397E-2</c:v>
              </c:pt>
              <c:pt idx="118">
                <c:v>-8.8060182713154397E-2</c:v>
              </c:pt>
              <c:pt idx="119">
                <c:v>-9.0233624125138634E-2</c:v>
              </c:pt>
              <c:pt idx="120">
                <c:v>-9.0233624125138634E-2</c:v>
              </c:pt>
              <c:pt idx="121">
                <c:v>-9.2848004699209369E-2</c:v>
              </c:pt>
              <c:pt idx="122">
                <c:v>-9.2848004699209369E-2</c:v>
              </c:pt>
              <c:pt idx="123">
                <c:v>-9.503188851105844E-2</c:v>
              </c:pt>
              <c:pt idx="124">
                <c:v>-9.503188851105844E-2</c:v>
              </c:pt>
              <c:pt idx="125">
                <c:v>-9.7220552111818792E-2</c:v>
              </c:pt>
              <c:pt idx="126">
                <c:v>-9.7220552111818792E-2</c:v>
              </c:pt>
              <c:pt idx="127">
                <c:v>-9.9414016470100022E-2</c:v>
              </c:pt>
              <c:pt idx="128">
                <c:v>-9.9414016470100022E-2</c:v>
              </c:pt>
              <c:pt idx="129">
                <c:v>-0.1020525404282811</c:v>
              </c:pt>
              <c:pt idx="130">
                <c:v>-0.1020525404282811</c:v>
              </c:pt>
              <c:pt idx="131">
                <c:v>-0.10469804461670523</c:v>
              </c:pt>
              <c:pt idx="132">
                <c:v>-0.10469804461670523</c:v>
              </c:pt>
              <c:pt idx="133">
                <c:v>-0.10690799026750811</c:v>
              </c:pt>
              <c:pt idx="134">
                <c:v>-0.10690799026750811</c:v>
              </c:pt>
              <c:pt idx="135">
                <c:v>-0.10956638793411812</c:v>
              </c:pt>
              <c:pt idx="136">
                <c:v>-0.10956638793411812</c:v>
              </c:pt>
              <c:pt idx="137">
                <c:v>-0.11178713057452394</c:v>
              </c:pt>
              <c:pt idx="138">
                <c:v>-0.11178713057452394</c:v>
              </c:pt>
              <c:pt idx="139">
                <c:v>-0.11445854801363137</c:v>
              </c:pt>
              <c:pt idx="140">
                <c:v>-0.11445854801363137</c:v>
              </c:pt>
              <c:pt idx="141">
                <c:v>-0.11713712104371002</c:v>
              </c:pt>
              <c:pt idx="142">
                <c:v>-0.11713712104371002</c:v>
              </c:pt>
              <c:pt idx="143">
                <c:v>-0.11982288810130703</c:v>
              </c:pt>
              <c:pt idx="144">
                <c:v>-0.11982288810130703</c:v>
              </c:pt>
              <c:pt idx="145">
                <c:v>-0.12206655069834944</c:v>
              </c:pt>
              <c:pt idx="146">
                <c:v>-0.12206655069834944</c:v>
              </c:pt>
              <c:pt idx="147">
                <c:v>-0.12431525863941217</c:v>
              </c:pt>
              <c:pt idx="148">
                <c:v>-0.12431525863941217</c:v>
              </c:pt>
              <c:pt idx="149">
                <c:v>-0.12702040005460352</c:v>
              </c:pt>
              <c:pt idx="150">
                <c:v>-0.12702040005460352</c:v>
              </c:pt>
              <c:pt idx="151">
                <c:v>-0.12928028802204108</c:v>
              </c:pt>
              <c:pt idx="152">
                <c:v>-0.12928028802204108</c:v>
              </c:pt>
              <c:pt idx="153">
                <c:v>-0.13199891226103466</c:v>
              </c:pt>
              <c:pt idx="154">
                <c:v>-0.13199891226103466</c:v>
              </c:pt>
              <c:pt idx="155">
                <c:v>-0.13427009197907835</c:v>
              </c:pt>
              <c:pt idx="156">
                <c:v>-0.13427009197907835</c:v>
              </c:pt>
              <c:pt idx="157">
                <c:v>-0.13700233411595153</c:v>
              </c:pt>
              <c:pt idx="158">
                <c:v>-0.13700233411595153</c:v>
              </c:pt>
              <c:pt idx="159">
                <c:v>-0.13974206185707183</c:v>
              </c:pt>
              <c:pt idx="160">
                <c:v>-0.13974206185707183</c:v>
              </c:pt>
              <c:pt idx="161">
                <c:v>-0.14203091614082355</c:v>
              </c:pt>
              <c:pt idx="162">
                <c:v>-0.14203091614082355</c:v>
              </c:pt>
              <c:pt idx="163">
                <c:v>-0.14432502129929228</c:v>
              </c:pt>
              <c:pt idx="164">
                <c:v>-0.14432502129929228</c:v>
              </c:pt>
              <c:pt idx="165">
                <c:v>-0.14708491265554779</c:v>
              </c:pt>
              <c:pt idx="166">
                <c:v>-0.14708491265554779</c:v>
              </c:pt>
              <c:pt idx="167">
                <c:v>-0.14985244209724935</c:v>
              </c:pt>
              <c:pt idx="168">
                <c:v>-0.14985244209724935</c:v>
              </c:pt>
              <c:pt idx="169">
                <c:v>-0.15262765201903242</c:v>
              </c:pt>
              <c:pt idx="170">
                <c:v>-0.15262765201903242</c:v>
              </c:pt>
              <c:pt idx="171">
                <c:v>-0.15494622481750581</c:v>
              </c:pt>
              <c:pt idx="172">
                <c:v>-0.15494622481750581</c:v>
              </c:pt>
              <c:pt idx="173">
                <c:v>-0.1577356269050843</c:v>
              </c:pt>
              <c:pt idx="174">
                <c:v>-0.1577356269050843</c:v>
              </c:pt>
              <c:pt idx="175">
                <c:v>-0.15959956034314698</c:v>
              </c:pt>
              <c:pt idx="176">
                <c:v>-0.15959956034314698</c:v>
              </c:pt>
              <c:pt idx="177">
                <c:v>-0.16240199094884913</c:v>
              </c:pt>
              <c:pt idx="178">
                <c:v>-0.16240199094884913</c:v>
              </c:pt>
              <c:pt idx="179">
                <c:v>-0.16474336406248899</c:v>
              </c:pt>
              <c:pt idx="180">
                <c:v>-0.16474336406248899</c:v>
              </c:pt>
              <c:pt idx="181">
                <c:v>-0.16756026733360257</c:v>
              </c:pt>
              <c:pt idx="182">
                <c:v>-0.16756026733360257</c:v>
              </c:pt>
              <c:pt idx="183">
                <c:v>-0.16991376335991121</c:v>
              </c:pt>
              <c:pt idx="184">
                <c:v>-0.16991376335991121</c:v>
              </c:pt>
              <c:pt idx="185">
                <c:v>-0.17274528955564972</c:v>
              </c:pt>
              <c:pt idx="186">
                <c:v>-0.17274528955564972</c:v>
              </c:pt>
              <c:pt idx="187">
                <c:v>-0.17511103468551914</c:v>
              </c:pt>
              <c:pt idx="188">
                <c:v>-0.17511103468551914</c:v>
              </c:pt>
              <c:pt idx="189">
                <c:v>-0.17795733641735789</c:v>
              </c:pt>
              <c:pt idx="190">
                <c:v>-0.17795733641735789</c:v>
              </c:pt>
              <c:pt idx="191">
                <c:v>-0.18033545882232535</c:v>
              </c:pt>
              <c:pt idx="192">
                <c:v>-0.18033545882232535</c:v>
              </c:pt>
              <c:pt idx="193">
                <c:v>-0.18319669110335748</c:v>
              </c:pt>
              <c:pt idx="194">
                <c:v>-0.18319669110335748</c:v>
              </c:pt>
              <c:pt idx="195">
                <c:v>-0.18606613353131038</c:v>
              </c:pt>
              <c:pt idx="196">
                <c:v>-0.18606613353131038</c:v>
              </c:pt>
              <c:pt idx="197">
                <c:v>-0.1884636412728676</c:v>
              </c:pt>
              <c:pt idx="198">
                <c:v>-0.1884636412728676</c:v>
              </c:pt>
              <c:pt idx="199">
                <c:v>-0.1913482586577275</c:v>
              </c:pt>
              <c:pt idx="200">
                <c:v>-0.1913482586577275</c:v>
              </c:pt>
              <c:pt idx="201">
                <c:v>-0.19424122113825557</c:v>
              </c:pt>
              <c:pt idx="202">
                <c:v>-0.19424122113825557</c:v>
              </c:pt>
              <c:pt idx="203">
                <c:v>-0.19665843285425577</c:v>
              </c:pt>
              <c:pt idx="204">
                <c:v>-0.19665843285425577</c:v>
              </c:pt>
              <c:pt idx="205">
                <c:v>-0.19956682075021279</c:v>
              </c:pt>
              <c:pt idx="206">
                <c:v>-0.19956682075021279</c:v>
              </c:pt>
              <c:pt idx="207">
                <c:v>-0.20199695560350475</c:v>
              </c:pt>
              <c:pt idx="208">
                <c:v>-0.20199695560350475</c:v>
              </c:pt>
              <c:pt idx="209">
                <c:v>-0.20443301040138576</c:v>
              </c:pt>
              <c:pt idx="210">
                <c:v>-0.20443301040138576</c:v>
              </c:pt>
              <c:pt idx="211">
                <c:v>-0.20736413121024463</c:v>
              </c:pt>
              <c:pt idx="212">
                <c:v>-0.20736413121024463</c:v>
              </c:pt>
              <c:pt idx="213">
                <c:v>-0.21030386875116963</c:v>
              </c:pt>
              <c:pt idx="214">
                <c:v>-0.21030386875116963</c:v>
              </c:pt>
              <c:pt idx="215">
                <c:v>-0.21276026890549302</c:v>
              </c:pt>
              <c:pt idx="216">
                <c:v>-0.21276026890549302</c:v>
              </c:pt>
              <c:pt idx="217">
                <c:v>-0.21571593608183967</c:v>
              </c:pt>
              <c:pt idx="218">
                <c:v>-0.21571593608183967</c:v>
              </c:pt>
              <c:pt idx="219">
                <c:v>-0.21818568295342289</c:v>
              </c:pt>
              <c:pt idx="220">
                <c:v>-0.21818568295342289</c:v>
              </c:pt>
              <c:pt idx="221">
                <c:v>-0.22115745334258044</c:v>
              </c:pt>
              <c:pt idx="222">
                <c:v>-0.22115745334258044</c:v>
              </c:pt>
              <c:pt idx="223">
                <c:v>-0.22364069276118764</c:v>
              </c:pt>
              <c:pt idx="224">
                <c:v>-0.22364069276118764</c:v>
              </c:pt>
              <c:pt idx="225">
                <c:v>-0.22613011401195876</c:v>
              </c:pt>
              <c:pt idx="226">
                <c:v>-0.22613011401195876</c:v>
              </c:pt>
              <c:pt idx="227">
                <c:v>-0.22862574795010621</c:v>
              </c:pt>
              <c:pt idx="228">
                <c:v>-0.22862574795010621</c:v>
              </c:pt>
              <c:pt idx="229">
                <c:v>-0.23162875320987586</c:v>
              </c:pt>
              <c:pt idx="230">
                <c:v>-0.23162875320987586</c:v>
              </c:pt>
              <c:pt idx="231">
                <c:v>-0.2341381648153015</c:v>
              </c:pt>
              <c:pt idx="232">
                <c:v>-0.2341381648153015</c:v>
              </c:pt>
              <c:pt idx="233">
                <c:v>-0.23615023792872181</c:v>
              </c:pt>
              <c:pt idx="234">
                <c:v>-0.23615023792872181</c:v>
              </c:pt>
              <c:pt idx="235">
                <c:v>-0.23917595884525872</c:v>
              </c:pt>
              <c:pt idx="236">
                <c:v>-0.23917595884525872</c:v>
              </c:pt>
              <c:pt idx="237">
                <c:v>-0.24221086254041269</c:v>
              </c:pt>
              <c:pt idx="238">
                <c:v>-0.24221086254041269</c:v>
              </c:pt>
              <c:pt idx="239">
                <c:v>-0.24474700389471407</c:v>
              </c:pt>
              <c:pt idx="240">
                <c:v>-0.24474700389471407</c:v>
              </c:pt>
              <c:pt idx="241">
                <c:v>-0.24728959361942843</c:v>
              </c:pt>
              <c:pt idx="242">
                <c:v>-0.24728959361942843</c:v>
              </c:pt>
              <c:pt idx="243">
                <c:v>-0.25034925944338388</c:v>
              </c:pt>
              <c:pt idx="244">
                <c:v>-0.25034925944338388</c:v>
              </c:pt>
              <c:pt idx="245">
                <c:v>-0.25239424993111165</c:v>
              </c:pt>
              <c:pt idx="246">
                <c:v>-0.25239424993111165</c:v>
              </c:pt>
              <c:pt idx="247">
                <c:v>-0.25546959833135935</c:v>
              </c:pt>
              <c:pt idx="248">
                <c:v>-0.25546959833135935</c:v>
              </c:pt>
              <c:pt idx="249">
                <c:v>-0.25803963315639955</c:v>
              </c:pt>
              <c:pt idx="250">
                <c:v>-0.25803963315639955</c:v>
              </c:pt>
              <c:pt idx="251">
                <c:v>-0.26061629008312831</c:v>
              </c:pt>
              <c:pt idx="252">
                <c:v>-0.26061629008312831</c:v>
              </c:pt>
              <c:pt idx="253">
                <c:v>-0.26319960332550868</c:v>
              </c:pt>
              <c:pt idx="254">
                <c:v>-0.26319960332550868</c:v>
              </c:pt>
              <c:pt idx="255">
                <c:v>-0.26630841411947326</c:v>
              </c:pt>
              <c:pt idx="256">
                <c:v>-0.26630841411947326</c:v>
              </c:pt>
              <c:pt idx="257">
                <c:v>-0.26890649300360175</c:v>
              </c:pt>
              <c:pt idx="258">
                <c:v>-0.26890649300360175</c:v>
              </c:pt>
              <c:pt idx="259">
                <c:v>-0.27151133948819506</c:v>
              </c:pt>
              <c:pt idx="260">
                <c:v>-0.27151133948819506</c:v>
              </c:pt>
              <c:pt idx="261">
                <c:v>-0.27464613829356677</c:v>
              </c:pt>
              <c:pt idx="262">
                <c:v>-0.27464613829356677</c:v>
              </c:pt>
              <c:pt idx="263">
                <c:v>-0.27726599831969212</c:v>
              </c:pt>
              <c:pt idx="264">
                <c:v>-0.27726599831969212</c:v>
              </c:pt>
              <c:pt idx="265">
                <c:v>-0.27936683942850404</c:v>
              </c:pt>
              <c:pt idx="266">
                <c:v>-0.27936683942850404</c:v>
              </c:pt>
              <c:pt idx="267">
                <c:v>-0.2825263997188725</c:v>
              </c:pt>
              <c:pt idx="268">
                <c:v>-0.2825263997188725</c:v>
              </c:pt>
              <c:pt idx="269">
                <c:v>-0.28516701387538229</c:v>
              </c:pt>
              <c:pt idx="270">
                <c:v>-0.28516701387538229</c:v>
              </c:pt>
              <c:pt idx="271">
                <c:v>-0.28834498265172859</c:v>
              </c:pt>
              <c:pt idx="272">
                <c:v>-0.28834498265172859</c:v>
              </c:pt>
              <c:pt idx="273">
                <c:v>-0.29100102670984468</c:v>
              </c:pt>
              <c:pt idx="274">
                <c:v>-0.29100102670984468</c:v>
              </c:pt>
              <c:pt idx="275">
                <c:v>-0.29366414412932856</c:v>
              </c:pt>
              <c:pt idx="276">
                <c:v>-0.29366414412932856</c:v>
              </c:pt>
              <c:pt idx="277">
                <c:v>-0.29633437268520735</c:v>
              </c:pt>
              <c:pt idx="278">
                <c:v>-0.29633437268520735</c:v>
              </c:pt>
              <c:pt idx="279">
                <c:v>-0.2990117504559236</c:v>
              </c:pt>
              <c:pt idx="280">
                <c:v>-0.2990117504559236</c:v>
              </c:pt>
              <c:pt idx="281">
                <c:v>-0.30169631582659279</c:v>
              </c:pt>
              <c:pt idx="282">
                <c:v>-0.30169631582659279</c:v>
              </c:pt>
              <c:pt idx="283">
                <c:v>-0.30438810749230411</c:v>
              </c:pt>
              <c:pt idx="284">
                <c:v>-0.30438810749230411</c:v>
              </c:pt>
              <c:pt idx="285">
                <c:v>-0.30708716446146928</c:v>
              </c:pt>
              <c:pt idx="286">
                <c:v>-0.30708716446146928</c:v>
              </c:pt>
              <c:pt idx="287">
                <c:v>-0.30979352605921212</c:v>
              </c:pt>
              <c:pt idx="288">
                <c:v>-0.30979352605921212</c:v>
              </c:pt>
              <c:pt idx="289">
                <c:v>-0.31250723193080826</c:v>
              </c:pt>
              <c:pt idx="290">
                <c:v>-0.31250723193080826</c:v>
              </c:pt>
              <c:pt idx="291">
                <c:v>-0.3152283220451691</c:v>
              </c:pt>
              <c:pt idx="292">
                <c:v>-0.3152283220451691</c:v>
              </c:pt>
              <c:pt idx="293">
                <c:v>-0.318503434142974</c:v>
              </c:pt>
              <c:pt idx="294">
                <c:v>-0.318503434142974</c:v>
              </c:pt>
              <c:pt idx="295">
                <c:v>-0.32069281651724796</c:v>
              </c:pt>
              <c:pt idx="296">
                <c:v>-0.32069281651724796</c:v>
              </c:pt>
              <c:pt idx="297">
                <c:v>-0.32343630246299865</c:v>
              </c:pt>
              <c:pt idx="298">
                <c:v>-0.32343630246299865</c:v>
              </c:pt>
              <c:pt idx="299">
                <c:v>-0.3261873358348884</c:v>
              </c:pt>
              <c:pt idx="300">
                <c:v>-0.3261873358348884</c:v>
              </c:pt>
              <c:pt idx="301">
                <c:v>-0.32894595827396816</c:v>
              </c:pt>
              <c:pt idx="302">
                <c:v>-0.32894595827396816</c:v>
              </c:pt>
              <c:pt idx="303">
                <c:v>-0.3311583485569089</c:v>
              </c:pt>
              <c:pt idx="304">
                <c:v>-0.3311583485569089</c:v>
              </c:pt>
              <c:pt idx="305">
                <c:v>-0.33393073735788359</c:v>
              </c:pt>
              <c:pt idx="306">
                <c:v>-0.33393073735788359</c:v>
              </c:pt>
              <c:pt idx="307">
                <c:v>-0.33726778161146048</c:v>
              </c:pt>
              <c:pt idx="308">
                <c:v>-0.33726778161146048</c:v>
              </c:pt>
              <c:pt idx="309">
                <c:v>-0.33949868047312792</c:v>
              </c:pt>
              <c:pt idx="310">
                <c:v>-0.33949868047312792</c:v>
              </c:pt>
              <c:pt idx="311">
                <c:v>-0.34229432109739538</c:v>
              </c:pt>
              <c:pt idx="312">
                <c:v>-0.34229432109739538</c:v>
              </c:pt>
              <c:pt idx="313">
                <c:v>-0.34509779924417799</c:v>
              </c:pt>
              <c:pt idx="314">
                <c:v>-0.34509779924417799</c:v>
              </c:pt>
              <c:pt idx="315">
                <c:v>-0.34734625437918848</c:v>
              </c:pt>
              <c:pt idx="316">
                <c:v>-0.34734625437918848</c:v>
              </c:pt>
              <c:pt idx="317">
                <c:v>-0.35072844475100617</c:v>
              </c:pt>
              <c:pt idx="318">
                <c:v>-0.35072844475100617</c:v>
              </c:pt>
              <c:pt idx="319">
                <c:v>-0.35298961021414316</c:v>
              </c:pt>
              <c:pt idx="320">
                <c:v>-0.35298961021414316</c:v>
              </c:pt>
              <c:pt idx="321">
                <c:v>-0.35582327603771491</c:v>
              </c:pt>
              <c:pt idx="322">
                <c:v>-0.35582327603771491</c:v>
              </c:pt>
              <c:pt idx="323">
                <c:v>-0.35866499434674243</c:v>
              </c:pt>
              <c:pt idx="324">
                <c:v>-0.35866499434674243</c:v>
              </c:pt>
              <c:pt idx="325">
                <c:v>-0.36094419761260527</c:v>
              </c:pt>
              <c:pt idx="326">
                <c:v>-0.36094419761260527</c:v>
              </c:pt>
              <c:pt idx="327">
                <c:v>-0.36380052631835891</c:v>
              </c:pt>
              <c:pt idx="328">
                <c:v>-0.36380052631835891</c:v>
              </c:pt>
              <c:pt idx="329">
                <c:v>-0.36666503701381892</c:v>
              </c:pt>
              <c:pt idx="330">
                <c:v>-0.36666503701381892</c:v>
              </c:pt>
              <c:pt idx="331">
                <c:v>-0.36953777670850241</c:v>
              </c:pt>
              <c:pt idx="332">
                <c:v>-0.36953777670850241</c:v>
              </c:pt>
              <c:pt idx="333">
                <c:v>-0.37184192519335257</c:v>
              </c:pt>
              <c:pt idx="334">
                <c:v>-0.37184192519335257</c:v>
              </c:pt>
              <c:pt idx="335">
                <c:v>-0.37472959685054924</c:v>
              </c:pt>
              <c:pt idx="336">
                <c:v>-0.37472959685054924</c:v>
              </c:pt>
              <c:pt idx="337">
                <c:v>-0.37704575306837962</c:v>
              </c:pt>
              <c:pt idx="338">
                <c:v>-0.37704575306837962</c:v>
              </c:pt>
              <c:pt idx="339">
                <c:v>-0.37936728632230032</c:v>
              </c:pt>
              <c:pt idx="340">
                <c:v>-0.37936728632230032</c:v>
              </c:pt>
              <c:pt idx="341">
                <c:v>-0.38227680248593204</c:v>
              </c:pt>
              <c:pt idx="342">
                <c:v>-0.38227680248593204</c:v>
              </c:pt>
              <c:pt idx="343">
                <c:v>-0.38577943303713402</c:v>
              </c:pt>
              <c:pt idx="344">
                <c:v>-0.38577943303713402</c:v>
              </c:pt>
              <c:pt idx="345">
                <c:v>-0.3881213544822153</c:v>
              </c:pt>
              <c:pt idx="346">
                <c:v>-0.3881213544822153</c:v>
              </c:pt>
              <c:pt idx="347">
                <c:v>-0.39046877340052044</c:v>
              </c:pt>
              <c:pt idx="348">
                <c:v>-0.39046877340052044</c:v>
              </c:pt>
              <c:pt idx="349">
                <c:v>-0.39341081729961325</c:v>
              </c:pt>
              <c:pt idx="350">
                <c:v>-0.39341081729961325</c:v>
              </c:pt>
              <c:pt idx="351">
                <c:v>-0.39577070040070444</c:v>
              </c:pt>
              <c:pt idx="352">
                <c:v>-0.39577070040070444</c:v>
              </c:pt>
              <c:pt idx="353">
                <c:v>-0.39813616572603966</c:v>
              </c:pt>
              <c:pt idx="354">
                <c:v>-0.39813616572603966</c:v>
              </c:pt>
              <c:pt idx="355">
                <c:v>-0.40050723974737745</c:v>
              </c:pt>
              <c:pt idx="356">
                <c:v>-0.40050723974737745</c:v>
              </c:pt>
              <c:pt idx="357">
                <c:v>-0.40407442545629901</c:v>
              </c:pt>
              <c:pt idx="358">
                <c:v>-0.40407442545629901</c:v>
              </c:pt>
              <c:pt idx="359">
                <c:v>-0.40586280149181125</c:v>
              </c:pt>
              <c:pt idx="360">
                <c:v>-0.40586280149181125</c:v>
              </c:pt>
              <c:pt idx="361">
                <c:v>-0.40944917712303908</c:v>
              </c:pt>
              <c:pt idx="362">
                <c:v>-0.40944917712303908</c:v>
              </c:pt>
              <c:pt idx="363">
                <c:v>-0.41184725980705167</c:v>
              </c:pt>
              <c:pt idx="364">
                <c:v>-0.41184725980705167</c:v>
              </c:pt>
              <c:pt idx="365">
                <c:v>-0.41485297292054502</c:v>
              </c:pt>
              <c:pt idx="366">
                <c:v>-0.41485297292054502</c:v>
              </c:pt>
              <c:pt idx="367">
                <c:v>-0.41726406510727682</c:v>
              </c:pt>
              <c:pt idx="368">
                <c:v>-0.41726406510727682</c:v>
              </c:pt>
              <c:pt idx="369">
                <c:v>-0.41968098471281573</c:v>
              </c:pt>
              <c:pt idx="370">
                <c:v>-0.41968098471281573</c:v>
              </c:pt>
              <c:pt idx="371">
                <c:v>-0.42271037206442275</c:v>
              </c:pt>
              <c:pt idx="372">
                <c:v>-0.42271037206442275</c:v>
              </c:pt>
              <c:pt idx="373">
                <c:v>-0.42514050691771438</c:v>
              </c:pt>
              <c:pt idx="374">
                <c:v>-0.42514050691771438</c:v>
              </c:pt>
              <c:pt idx="375">
                <c:v>-0.42757656171559549</c:v>
              </c:pt>
              <c:pt idx="376">
                <c:v>-0.42757656171559549</c:v>
              </c:pt>
              <c:pt idx="377">
                <c:v>-0.43062999920248618</c:v>
              </c:pt>
              <c:pt idx="378">
                <c:v>-0.43062999920248618</c:v>
              </c:pt>
              <c:pt idx="379">
                <c:v>-0.43307947991282592</c:v>
              </c:pt>
              <c:pt idx="380">
                <c:v>-0.43307947991282592</c:v>
              </c:pt>
              <c:pt idx="381">
                <c:v>-0.43553497531480201</c:v>
              </c:pt>
              <c:pt idx="382">
                <c:v>-0.43553497531480201</c:v>
              </c:pt>
              <c:pt idx="383">
                <c:v>-0.43861284785848126</c:v>
              </c:pt>
              <c:pt idx="384">
                <c:v>-0.43861284785848126</c:v>
              </c:pt>
              <c:pt idx="385">
                <c:v>-0.44108198491540268</c:v>
              </c:pt>
              <c:pt idx="386">
                <c:v>-0.44108198491540268</c:v>
              </c:pt>
              <c:pt idx="387">
                <c:v>-0.44293784687708271</c:v>
              </c:pt>
              <c:pt idx="388">
                <c:v>-0.44293784687708271</c:v>
              </c:pt>
              <c:pt idx="389">
                <c:v>-0.4466599355414565</c:v>
              </c:pt>
              <c:pt idx="390">
                <c:v>-0.4466599355414565</c:v>
              </c:pt>
              <c:pt idx="391">
                <c:v>-0.44914904696972346</c:v>
              </c:pt>
              <c:pt idx="392">
                <c:v>-0.44914904696972346</c:v>
              </c:pt>
              <c:pt idx="393">
                <c:v>-0.451644369537125</c:v>
              </c:pt>
              <c:pt idx="394">
                <c:v>-0.451644369537125</c:v>
              </c:pt>
              <c:pt idx="395">
                <c:v>-0.45414593431882705</c:v>
              </c:pt>
              <c:pt idx="396">
                <c:v>-0.45414593431882705</c:v>
              </c:pt>
              <c:pt idx="397">
                <c:v>-0.45728171612951157</c:v>
              </c:pt>
              <c:pt idx="398">
                <c:v>-0.45728171612951157</c:v>
              </c:pt>
              <c:pt idx="399">
                <c:v>-0.45916791599712353</c:v>
              </c:pt>
              <c:pt idx="400">
                <c:v>-0.45916791599712353</c:v>
              </c:pt>
              <c:pt idx="401">
                <c:v>-0.46231951015946854</c:v>
              </c:pt>
              <c:pt idx="402">
                <c:v>-0.46231951015946854</c:v>
              </c:pt>
              <c:pt idx="403">
                <c:v>-0.46484795651282723</c:v>
              </c:pt>
              <c:pt idx="404">
                <c:v>-0.46484795651282723</c:v>
              </c:pt>
              <c:pt idx="405">
                <c:v>-0.46738281211601529</c:v>
              </c:pt>
              <c:pt idx="406">
                <c:v>-0.46738281211601529</c:v>
              </c:pt>
              <c:pt idx="407">
                <c:v>-0.46928817947556201</c:v>
              </c:pt>
              <c:pt idx="408">
                <c:v>-0.46928817947556201</c:v>
              </c:pt>
              <c:pt idx="409">
                <c:v>-0.47183432980080708</c:v>
              </c:pt>
              <c:pt idx="410">
                <c:v>-0.47183432980080708</c:v>
              </c:pt>
              <c:pt idx="411">
                <c:v>-0.47438697955958609</c:v>
              </c:pt>
              <c:pt idx="412">
                <c:v>-0.47438697955958609</c:v>
              </c:pt>
              <c:pt idx="413">
                <c:v>-0.47630575213420834</c:v>
              </c:pt>
              <c:pt idx="414">
                <c:v>-0.47630575213420834</c:v>
              </c:pt>
              <c:pt idx="415">
                <c:v>-0.47951191069984117</c:v>
              </c:pt>
              <c:pt idx="416">
                <c:v>-0.47951191069984117</c:v>
              </c:pt>
              <c:pt idx="417">
                <c:v>-0.48208425938515292</c:v>
              </c:pt>
              <c:pt idx="418">
                <c:v>-0.48208425938515292</c:v>
              </c:pt>
              <c:pt idx="419">
                <c:v>-0.4846632421169712</c:v>
              </c:pt>
              <c:pt idx="420">
                <c:v>-0.4846632421169712</c:v>
              </c:pt>
              <c:pt idx="421">
                <c:v>-0.48660185338647272</c:v>
              </c:pt>
              <c:pt idx="422">
                <c:v>-0.48660185338647272</c:v>
              </c:pt>
              <c:pt idx="423">
                <c:v>-0.48984124721372407</c:v>
              </c:pt>
              <c:pt idx="424">
                <c:v>-0.48984124721372407</c:v>
              </c:pt>
              <c:pt idx="425">
                <c:v>-0.49244033899524375</c:v>
              </c:pt>
              <c:pt idx="426">
                <c:v>-0.49244033899524375</c:v>
              </c:pt>
              <c:pt idx="427">
                <c:v>-0.49504620366202551</c:v>
              </c:pt>
              <c:pt idx="428">
                <c:v>-0.49504620366202551</c:v>
              </c:pt>
              <c:pt idx="429">
                <c:v>-0.49700506814735845</c:v>
              </c:pt>
              <c:pt idx="430">
                <c:v>-0.49700506814735845</c:v>
              </c:pt>
              <c:pt idx="431">
                <c:v>-0.49962287068943745</c:v>
              </c:pt>
              <c:pt idx="432">
                <c:v>-0.49962287068943745</c:v>
              </c:pt>
              <c:pt idx="433">
                <c:v>-0.5022475441122084</c:v>
              </c:pt>
              <c:pt idx="434">
                <c:v>-0.5022475441122084</c:v>
              </c:pt>
              <c:pt idx="435">
                <c:v>-0.50487912457826434</c:v>
              </c:pt>
              <c:pt idx="436">
                <c:v>-0.50487912457826434</c:v>
              </c:pt>
              <c:pt idx="437">
                <c:v>-0.50685736459037001</c:v>
              </c:pt>
              <c:pt idx="438">
                <c:v>-0.50685736459037001</c:v>
              </c:pt>
              <c:pt idx="439">
                <c:v>-0.51016315272486989</c:v>
              </c:pt>
              <c:pt idx="440">
                <c:v>-0.51016315272486989</c:v>
              </c:pt>
              <c:pt idx="441">
                <c:v>-0.51281567417400109</c:v>
              </c:pt>
              <c:pt idx="442">
                <c:v>-0.51281567417400109</c:v>
              </c:pt>
              <c:pt idx="443">
                <c:v>-0.51480969278086541</c:v>
              </c:pt>
              <c:pt idx="444">
                <c:v>-0.51480969278086541</c:v>
              </c:pt>
              <c:pt idx="445">
                <c:v>-0.51747458443124217</c:v>
              </c:pt>
              <c:pt idx="446">
                <c:v>-0.51747458443124217</c:v>
              </c:pt>
              <c:pt idx="447">
                <c:v>-0.52014659670905294</c:v>
              </c:pt>
              <c:pt idx="448">
                <c:v>-0.52014659670905294</c:v>
              </c:pt>
              <c:pt idx="449">
                <c:v>-0.5228257677691015</c:v>
              </c:pt>
              <c:pt idx="450">
                <c:v>-0.5228257677691015</c:v>
              </c:pt>
              <c:pt idx="451">
                <c:v>-0.52551213607368463</c:v>
              </c:pt>
              <c:pt idx="452">
                <c:v>-0.52551213607368463</c:v>
              </c:pt>
              <c:pt idx="453">
                <c:v>-0.52753165880651409</c:v>
              </c:pt>
              <c:pt idx="454">
                <c:v>-0.52753165880651409</c:v>
              </c:pt>
              <c:pt idx="455">
                <c:v>-0.53023071577567893</c:v>
              </c:pt>
              <c:pt idx="456">
                <c:v>-0.53023071577567893</c:v>
              </c:pt>
              <c:pt idx="457">
                <c:v>-0.53293707737342189</c:v>
              </c:pt>
              <c:pt idx="458">
                <c:v>-0.53293707737342189</c:v>
              </c:pt>
              <c:pt idx="459">
                <c:v>-0.5349716660712095</c:v>
              </c:pt>
              <c:pt idx="460">
                <c:v>-0.5349716660712095</c:v>
              </c:pt>
              <c:pt idx="461">
                <c:v>-0.53701040276105771</c:v>
              </c:pt>
              <c:pt idx="462">
                <c:v>-0.53701040276105771</c:v>
              </c:pt>
              <c:pt idx="463">
                <c:v>-0.54041756108267192</c:v>
              </c:pt>
              <c:pt idx="464">
                <c:v>-0.54041756108267192</c:v>
              </c:pt>
              <c:pt idx="465">
                <c:v>-0.54315167078314008</c:v>
              </c:pt>
              <c:pt idx="466">
                <c:v>-0.54315167078314008</c:v>
              </c:pt>
              <c:pt idx="467">
                <c:v>-0.54589327633863471</c:v>
              </c:pt>
              <c:pt idx="468">
                <c:v>-0.54589327633863471</c:v>
              </c:pt>
              <c:pt idx="469">
                <c:v>-0.54864241896355703</c:v>
              </c:pt>
              <c:pt idx="470">
                <c:v>-0.54864241896355703</c:v>
              </c:pt>
              <c:pt idx="471">
                <c:v>-0.55001982964965179</c:v>
              </c:pt>
              <c:pt idx="472">
                <c:v>-0.55001982964965179</c:v>
              </c:pt>
              <c:pt idx="473">
                <c:v>-0.55278035590235586</c:v>
              </c:pt>
              <c:pt idx="474">
                <c:v>-0.55278035590235586</c:v>
              </c:pt>
              <c:pt idx="475">
                <c:v>-0.55554852375996855</c:v>
              </c:pt>
              <c:pt idx="476">
                <c:v>-0.55554852375996855</c:v>
              </c:pt>
              <c:pt idx="477">
                <c:v>-0.55832437564647164</c:v>
              </c:pt>
              <c:pt idx="478">
                <c:v>-0.55832437564647164</c:v>
              </c:pt>
              <c:pt idx="479">
                <c:v>-0.5611079543401184</c:v>
              </c:pt>
              <c:pt idx="480">
                <c:v>-0.5611079543401184</c:v>
              </c:pt>
              <c:pt idx="481">
                <c:v>-0.56250265470566774</c:v>
              </c:pt>
              <c:pt idx="482">
                <c:v>-0.56250265470566774</c:v>
              </c:pt>
              <c:pt idx="483">
                <c:v>-0.56529790460397211</c:v>
              </c:pt>
              <c:pt idx="484">
                <c:v>-0.56529790460397211</c:v>
              </c:pt>
              <c:pt idx="485">
                <c:v>-0.56739948155959841</c:v>
              </c:pt>
              <c:pt idx="486">
                <c:v>-0.56739948155959841</c:v>
              </c:pt>
              <c:pt idx="487">
                <c:v>-0.57020847217065351</c:v>
              </c:pt>
              <c:pt idx="488">
                <c:v>-0.57020847217065351</c:v>
              </c:pt>
              <c:pt idx="489">
                <c:v>-0.57232040537379703</c:v>
              </c:pt>
              <c:pt idx="490">
                <c:v>-0.57232040537379703</c:v>
              </c:pt>
              <c:pt idx="491">
                <c:v>-0.57514327245650165</c:v>
              </c:pt>
              <c:pt idx="492">
                <c:v>-0.57514327245650165</c:v>
              </c:pt>
              <c:pt idx="493">
                <c:v>-0.57726566448065242</c:v>
              </c:pt>
              <c:pt idx="494">
                <c:v>-0.57726566448065242</c:v>
              </c:pt>
              <c:pt idx="495">
                <c:v>-0.5793925706351597</c:v>
              </c:pt>
              <c:pt idx="496">
                <c:v>-0.5793925706351597</c:v>
              </c:pt>
              <c:pt idx="497">
                <c:v>-0.58152401016322963</c:v>
              </c:pt>
              <c:pt idx="498">
                <c:v>-0.58152401016322963</c:v>
              </c:pt>
              <c:pt idx="499">
                <c:v>-0.58437301493930449</c:v>
              </c:pt>
              <c:pt idx="500">
                <c:v>-0.58437301493930449</c:v>
              </c:pt>
              <c:pt idx="501">
                <c:v>-0.58651510786835881</c:v>
              </c:pt>
              <c:pt idx="502">
                <c:v>-0.58651510786835881</c:v>
              </c:pt>
              <c:pt idx="503">
                <c:v>-0.58866179921152217</c:v>
              </c:pt>
              <c:pt idx="504">
                <c:v>-0.58866179921152217</c:v>
              </c:pt>
              <c:pt idx="505">
                <c:v>-0.59081310875403381</c:v>
              </c:pt>
              <c:pt idx="506">
                <c:v>-0.59081310875403381</c:v>
              </c:pt>
              <c:pt idx="507">
                <c:v>-0.59368873977949577</c:v>
              </c:pt>
              <c:pt idx="508">
                <c:v>-0.59368873977949577</c:v>
              </c:pt>
              <c:pt idx="509">
                <c:v>-0.59585090278399089</c:v>
              </c:pt>
              <c:pt idx="510">
                <c:v>-0.59585090278399089</c:v>
              </c:pt>
              <c:pt idx="511">
                <c:v>-0.59874107820622424</c:v>
              </c:pt>
              <c:pt idx="512">
                <c:v>-0.59874107820622424</c:v>
              </c:pt>
              <c:pt idx="513">
                <c:v>-0.60091420474053781</c:v>
              </c:pt>
              <c:pt idx="514">
                <c:v>-0.60091420474053781</c:v>
              </c:pt>
              <c:pt idx="515">
                <c:v>-0.6030920640405506</c:v>
              </c:pt>
              <c:pt idx="516">
                <c:v>-0.6030920640405506</c:v>
              </c:pt>
              <c:pt idx="517">
                <c:v>-0.60600327424800926</c:v>
              </c:pt>
              <c:pt idx="518">
                <c:v>-0.60600327424800926</c:v>
              </c:pt>
              <c:pt idx="519">
                <c:v>-0.60819225724539083</c:v>
              </c:pt>
              <c:pt idx="520">
                <c:v>-0.60819225724539083</c:v>
              </c:pt>
              <c:pt idx="521">
                <c:v>-0.61111837491477961</c:v>
              </c:pt>
              <c:pt idx="522">
                <c:v>-0.61111837491477961</c:v>
              </c:pt>
              <c:pt idx="523">
                <c:v>-0.6133185958243822</c:v>
              </c:pt>
              <c:pt idx="524">
                <c:v>-0.6133185958243822</c:v>
              </c:pt>
              <c:pt idx="525">
                <c:v>-0.61552366838269612</c:v>
              </c:pt>
              <c:pt idx="526">
                <c:v>-0.61552366838269612</c:v>
              </c:pt>
              <c:pt idx="527">
                <c:v>-0.61773361403349891</c:v>
              </c:pt>
              <c:pt idx="528">
                <c:v>-0.61773361403349891</c:v>
              </c:pt>
              <c:pt idx="529">
                <c:v>-0.6199484543630519</c:v>
              </c:pt>
              <c:pt idx="530">
                <c:v>-0.6199484543630519</c:v>
              </c:pt>
              <c:pt idx="531">
                <c:v>-0.62216821110136455</c:v>
              </c:pt>
              <c:pt idx="532">
                <c:v>-0.62216821110136455</c:v>
              </c:pt>
              <c:pt idx="533">
                <c:v>-0.62513557232916672</c:v>
              </c:pt>
              <c:pt idx="534">
                <c:v>-0.62513557232916672</c:v>
              </c:pt>
              <c:pt idx="535">
                <c:v>-0.62736688601060198</c:v>
              </c:pt>
              <c:pt idx="536">
                <c:v>-0.62736688601060198</c:v>
              </c:pt>
              <c:pt idx="537">
                <c:v>-0.62960318958888273</c:v>
              </c:pt>
              <c:pt idx="538">
                <c:v>-0.62960318958888273</c:v>
              </c:pt>
              <c:pt idx="539">
                <c:v>-0.63184450543189652</c:v>
              </c:pt>
              <c:pt idx="540">
                <c:v>-0.63184450543189652</c:v>
              </c:pt>
              <c:pt idx="541">
                <c:v>-0.63409085605827076</c:v>
              </c:pt>
              <c:pt idx="542">
                <c:v>-0.63409085605827076</c:v>
              </c:pt>
              <c:pt idx="543">
                <c:v>-0.63709386131804036</c:v>
              </c:pt>
              <c:pt idx="544">
                <c:v>-0.63709386131804036</c:v>
              </c:pt>
              <c:pt idx="545">
                <c:v>-0.64010591178803178</c:v>
              </c:pt>
              <c:pt idx="546">
                <c:v>-0.64010591178803178</c:v>
              </c:pt>
              <c:pt idx="547">
                <c:v>-0.64086034411351711</c:v>
              </c:pt>
              <c:pt idx="548">
                <c:v>-0.64086034411351711</c:v>
              </c:pt>
              <c:pt idx="549">
                <c:v>-0.64388377801151453</c:v>
              </c:pt>
              <c:pt idx="550">
                <c:v>-0.64388377801151453</c:v>
              </c:pt>
              <c:pt idx="551">
                <c:v>-0.64615736747138708</c:v>
              </c:pt>
              <c:pt idx="552">
                <c:v>-0.64615736747138708</c:v>
              </c:pt>
              <c:pt idx="553">
                <c:v>-0.64843613792197485</c:v>
              </c:pt>
              <c:pt idx="554">
                <c:v>-0.64843613792197485</c:v>
              </c:pt>
              <c:pt idx="555">
                <c:v>-0.65072011302980537</c:v>
              </c:pt>
              <c:pt idx="556">
                <c:v>-0.65072011302980537</c:v>
              </c:pt>
              <c:pt idx="557">
                <c:v>-0.65300931662393968</c:v>
              </c:pt>
              <c:pt idx="558">
                <c:v>-0.65300931662393968</c:v>
              </c:pt>
              <c:pt idx="559">
                <c:v>-0.65530377269746343</c:v>
              </c:pt>
              <c:pt idx="560">
                <c:v>-0.65530377269746343</c:v>
              </c:pt>
              <c:pt idx="561">
                <c:v>-0.65760350540899482</c:v>
              </c:pt>
              <c:pt idx="562">
                <c:v>-0.65760350540899482</c:v>
              </c:pt>
              <c:pt idx="563">
                <c:v>-0.65990853908421143</c:v>
              </c:pt>
              <c:pt idx="564">
                <c:v>-0.65990853908421143</c:v>
              </c:pt>
              <c:pt idx="565">
                <c:v>-0.66299020562161992</c:v>
              </c:pt>
              <c:pt idx="566">
                <c:v>-0.66299020562161992</c:v>
              </c:pt>
              <c:pt idx="567">
                <c:v>-0.66530770376198212</c:v>
              </c:pt>
              <c:pt idx="568">
                <c:v>-0.66530770376198212</c:v>
              </c:pt>
              <c:pt idx="569">
                <c:v>-0.66685569168719727</c:v>
              </c:pt>
              <c:pt idx="570">
                <c:v>-0.66685569168719727</c:v>
              </c:pt>
              <c:pt idx="571">
                <c:v>-0.66918217586954098</c:v>
              </c:pt>
              <c:pt idx="572">
                <c:v>-0.66918217586954098</c:v>
              </c:pt>
              <c:pt idx="573">
                <c:v>-0.67229259828393317</c:v>
              </c:pt>
              <c:pt idx="574">
                <c:v>-0.67229259828393317</c:v>
              </c:pt>
              <c:pt idx="575">
                <c:v>-0.6746317806371056</c:v>
              </c:pt>
              <c:pt idx="576">
                <c:v>-0.6746317806371056</c:v>
              </c:pt>
              <c:pt idx="577">
                <c:v>-0.67697644759635989</c:v>
              </c:pt>
              <c:pt idx="578">
                <c:v>-0.67697644759635989</c:v>
              </c:pt>
              <c:pt idx="579">
                <c:v>-0.67932662494131302</c:v>
              </c:pt>
              <c:pt idx="580">
                <c:v>-0.67932662494131302</c:v>
              </c:pt>
              <c:pt idx="581">
                <c:v>-0.68168233863377203</c:v>
              </c:pt>
              <c:pt idx="582">
                <c:v>-0.68168233863377203</c:v>
              </c:pt>
              <c:pt idx="583">
                <c:v>-0.6832559030812031</c:v>
              </c:pt>
              <c:pt idx="584">
                <c:v>-0.6832559030812031</c:v>
              </c:pt>
              <c:pt idx="585">
                <c:v>-0.68562090221270089</c:v>
              </c:pt>
              <c:pt idx="586">
                <c:v>-0.68562090221270089</c:v>
              </c:pt>
              <c:pt idx="587">
                <c:v>-0.68799150782703666</c:v>
              </c:pt>
              <c:pt idx="588">
                <c:v>-0.68799150782703666</c:v>
              </c:pt>
              <c:pt idx="589">
                <c:v>-0.69036774656892008</c:v>
              </c:pt>
              <c:pt idx="590">
                <c:v>-0.69036774656892008</c:v>
              </c:pt>
              <c:pt idx="591">
                <c:v>-0.69274964527345395</c:v>
              </c:pt>
              <c:pt idx="592">
                <c:v>-0.69274964527345395</c:v>
              </c:pt>
              <c:pt idx="593">
                <c:v>-0.69513723096795543</c:v>
              </c:pt>
              <c:pt idx="594">
                <c:v>-0.69513723096795543</c:v>
              </c:pt>
              <c:pt idx="595">
                <c:v>-0.69753053087379602</c:v>
              </c:pt>
              <c:pt idx="596">
                <c:v>-0.69753053087379602</c:v>
              </c:pt>
              <c:pt idx="597">
                <c:v>-0.69912925223749278</c:v>
              </c:pt>
              <c:pt idx="598">
                <c:v>-0.69912925223749278</c:v>
              </c:pt>
              <c:pt idx="599">
                <c:v>-0.70153213685380322</c:v>
              </c:pt>
              <c:pt idx="600">
                <c:v>-0.70153213685380322</c:v>
              </c:pt>
              <c:pt idx="601">
                <c:v>-0.70394080923471491</c:v>
              </c:pt>
              <c:pt idx="602">
                <c:v>-0.70394080923471491</c:v>
              </c:pt>
              <c:pt idx="603">
                <c:v>-0.70635529732923263</c:v>
              </c:pt>
              <c:pt idx="604">
                <c:v>-0.70635529732923263</c:v>
              </c:pt>
              <c:pt idx="605">
                <c:v>-0.7087756292892986</c:v>
              </c:pt>
              <c:pt idx="606">
                <c:v>-0.7087756292892986</c:v>
              </c:pt>
              <c:pt idx="607">
                <c:v>-0.71120183347176236</c:v>
              </c:pt>
              <c:pt idx="608">
                <c:v>-0.71120183347176236</c:v>
              </c:pt>
              <c:pt idx="609">
                <c:v>-0.71363393844037437</c:v>
              </c:pt>
              <c:pt idx="610">
                <c:v>-0.71363393844037437</c:v>
              </c:pt>
              <c:pt idx="611">
                <c:v>-0.71525863416737656</c:v>
              </c:pt>
              <c:pt idx="612">
                <c:v>-0.71525863416737656</c:v>
              </c:pt>
              <c:pt idx="613">
                <c:v>-0.71770063782292848</c:v>
              </c:pt>
              <c:pt idx="614">
                <c:v>-0.71770063782292848</c:v>
              </c:pt>
              <c:pt idx="615">
                <c:v>-0.7201486194615685</c:v>
              </c:pt>
              <c:pt idx="616">
                <c:v>-0.7201486194615685</c:v>
              </c:pt>
              <c:pt idx="617">
                <c:v>-0.7226026084231354</c:v>
              </c:pt>
              <c:pt idx="618">
                <c:v>-0.7226026084231354</c:v>
              </c:pt>
              <c:pt idx="619">
                <c:v>-0.72424195305256811</c:v>
              </c:pt>
              <c:pt idx="620">
                <c:v>-0.72424195305256811</c:v>
              </c:pt>
              <c:pt idx="621">
                <c:v>-0.72670602000772755</c:v>
              </c:pt>
              <c:pt idx="622">
                <c:v>-0.72670602000772755</c:v>
              </c:pt>
              <c:pt idx="623">
                <c:v>-0.72835211091439589</c:v>
              </c:pt>
              <c:pt idx="624">
                <c:v>-0.72835211091439589</c:v>
              </c:pt>
              <c:pt idx="625">
                <c:v>-0.73082633898074745</c:v>
              </c:pt>
              <c:pt idx="626">
                <c:v>-0.73082633898074745</c:v>
              </c:pt>
              <c:pt idx="627">
                <c:v>-0.73247923191904707</c:v>
              </c:pt>
              <c:pt idx="628">
                <c:v>-0.73247923191904707</c:v>
              </c:pt>
              <c:pt idx="629">
                <c:v>-0.73496370524670918</c:v>
              </c:pt>
              <c:pt idx="630">
                <c:v>-0.73496370524670918</c:v>
              </c:pt>
              <c:pt idx="631">
                <c:v>-0.73828596743868702</c:v>
              </c:pt>
              <c:pt idx="632">
                <c:v>-0.73828596743868702</c:v>
              </c:pt>
              <c:pt idx="633">
                <c:v>-0.74078492750632563</c:v>
              </c:pt>
              <c:pt idx="634">
                <c:v>-0.74078492750632563</c:v>
              </c:pt>
              <c:pt idx="635">
                <c:v>-0.74245437697586636</c:v>
              </c:pt>
              <c:pt idx="636">
                <c:v>-0.74245437697586636</c:v>
              </c:pt>
              <c:pt idx="637">
                <c:v>-0.74412661816822889</c:v>
              </c:pt>
              <c:pt idx="638">
                <c:v>-0.74412661816822889</c:v>
              </c:pt>
              <c:pt idx="639">
                <c:v>-0.74664023490854503</c:v>
              </c:pt>
              <c:pt idx="640">
                <c:v>-0.74664023490854503</c:v>
              </c:pt>
              <c:pt idx="641">
                <c:v>-0.74831949642826467</c:v>
              </c:pt>
              <c:pt idx="642">
                <c:v>-0.74831949642826467</c:v>
              </c:pt>
              <c:pt idx="643">
                <c:v>-0.75168650297616868</c:v>
              </c:pt>
              <c:pt idx="644">
                <c:v>-0.75168650297616868</c:v>
              </c:pt>
              <c:pt idx="645">
                <c:v>-0.75337426708988886</c:v>
              </c:pt>
              <c:pt idx="646">
                <c:v>-0.75337426708988886</c:v>
              </c:pt>
              <c:pt idx="647">
                <c:v>-0.75591126633647765</c:v>
              </c:pt>
              <c:pt idx="648">
                <c:v>-0.75591126633647765</c:v>
              </c:pt>
              <c:pt idx="649">
                <c:v>-0.75845471832230793</c:v>
              </c:pt>
              <c:pt idx="650">
                <c:v>-0.75845471832230793</c:v>
              </c:pt>
              <c:pt idx="651">
                <c:v>-0.76100465595558009</c:v>
              </c:pt>
              <c:pt idx="652">
                <c:v>-0.76100465595558009</c:v>
              </c:pt>
              <c:pt idx="653">
                <c:v>-0.76270823388036435</c:v>
              </c:pt>
              <c:pt idx="654">
                <c:v>-0.76270823388036435</c:v>
              </c:pt>
              <c:pt idx="655">
                <c:v>-0.76441471893612278</c:v>
              </c:pt>
              <c:pt idx="656">
                <c:v>-0.76441471893612278</c:v>
              </c:pt>
              <c:pt idx="657">
                <c:v>-0.76697991914566721</c:v>
              </c:pt>
              <c:pt idx="658">
                <c:v>-0.76697991914566721</c:v>
              </c:pt>
              <c:pt idx="659">
                <c:v>-0.76955171653403887</c:v>
              </c:pt>
              <c:pt idx="660">
                <c:v>-0.76955171653403887</c:v>
              </c:pt>
              <c:pt idx="661">
                <c:v>-0.77126993001517541</c:v>
              </c:pt>
              <c:pt idx="662">
                <c:v>-0.77126993001517541</c:v>
              </c:pt>
              <c:pt idx="663">
                <c:v>-0.77385279843342969</c:v>
              </c:pt>
              <c:pt idx="664">
                <c:v>-0.77385279843342969</c:v>
              </c:pt>
              <c:pt idx="665">
                <c:v>-0.77644235534016293</c:v>
              </c:pt>
              <c:pt idx="666">
                <c:v>-0.77644235534016293</c:v>
              </c:pt>
              <c:pt idx="667">
                <c:v>-0.77903863546579477</c:v>
              </c:pt>
              <c:pt idx="668">
                <c:v>-0.77903863546579477</c:v>
              </c:pt>
              <c:pt idx="669">
                <c:v>-0.78077324127800329</c:v>
              </c:pt>
              <c:pt idx="670">
                <c:v>-0.78077324127800329</c:v>
              </c:pt>
              <c:pt idx="671">
                <c:v>-0.78338080468508431</c:v>
              </c:pt>
              <c:pt idx="672">
                <c:v>-0.78338080468508431</c:v>
              </c:pt>
              <c:pt idx="673">
                <c:v>-0.78599518525915524</c:v>
              </c:pt>
              <c:pt idx="674">
                <c:v>-0.78599518525915524</c:v>
              </c:pt>
              <c:pt idx="675">
                <c:v>-0.78686816654549996</c:v>
              </c:pt>
              <c:pt idx="676">
                <c:v>-0.78686816654549996</c:v>
              </c:pt>
              <c:pt idx="677">
                <c:v>-0.79036773267176408</c:v>
              </c:pt>
              <c:pt idx="678">
                <c:v>-0.79036773267176408</c:v>
              </c:pt>
              <c:pt idx="679">
                <c:v>-0.79212211908665719</c:v>
              </c:pt>
              <c:pt idx="680">
                <c:v>-0.79212211908665719</c:v>
              </c:pt>
              <c:pt idx="681">
                <c:v>-0.79475948325274293</c:v>
              </c:pt>
              <c:pt idx="682">
                <c:v>-0.79475948325274293</c:v>
              </c:pt>
              <c:pt idx="683">
                <c:v>-0.79652159824614255</c:v>
              </c:pt>
              <c:pt idx="684">
                <c:v>-0.79652159824614255</c:v>
              </c:pt>
              <c:pt idx="685">
                <c:v>-0.79917060641771942</c:v>
              </c:pt>
              <c:pt idx="686">
                <c:v>-0.79917060641771942</c:v>
              </c:pt>
              <c:pt idx="687">
                <c:v>-0.80005517082745337</c:v>
              </c:pt>
              <c:pt idx="688">
                <c:v>-0.80005517082745337</c:v>
              </c:pt>
              <c:pt idx="689">
                <c:v>-0.8027135684940635</c:v>
              </c:pt>
              <c:pt idx="690">
                <c:v>-0.8027135684940635</c:v>
              </c:pt>
              <c:pt idx="691">
                <c:v>-0.80448976789531901</c:v>
              </c:pt>
              <c:pt idx="692">
                <c:v>-0.80448976789531901</c:v>
              </c:pt>
              <c:pt idx="693">
                <c:v>-0.80715999645119807</c:v>
              </c:pt>
              <c:pt idx="694">
                <c:v>-0.80715999645119807</c:v>
              </c:pt>
              <c:pt idx="695">
                <c:v>-0.80894411824469981</c:v>
              </c:pt>
              <c:pt idx="696">
                <c:v>-0.80894411824469981</c:v>
              </c:pt>
              <c:pt idx="697">
                <c:v>-0.81073142881879523</c:v>
              </c:pt>
              <c:pt idx="698">
                <c:v>-0.81073142881879523</c:v>
              </c:pt>
              <c:pt idx="699">
                <c:v>-0.8134183986396204</c:v>
              </c:pt>
              <c:pt idx="700">
                <c:v>-0.8134183986396204</c:v>
              </c:pt>
              <c:pt idx="701">
                <c:v>-0.8152137312582951</c:v>
              </c:pt>
              <c:pt idx="702">
                <c:v>-0.8152137312582951</c:v>
              </c:pt>
              <c:pt idx="703">
                <c:v>-0.81791278822746027</c:v>
              </c:pt>
              <c:pt idx="704">
                <c:v>-0.81791278822746027</c:v>
              </c:pt>
              <c:pt idx="705">
                <c:v>-0.81971621522661064</c:v>
              </c:pt>
              <c:pt idx="706">
                <c:v>-0.81971621522661064</c:v>
              </c:pt>
              <c:pt idx="707">
                <c:v>-0.82152290045155973</c:v>
              </c:pt>
              <c:pt idx="708">
                <c:v>-0.82152290045155973</c:v>
              </c:pt>
              <c:pt idx="709">
                <c:v>-0.82333285569679893</c:v>
              </c:pt>
              <c:pt idx="710">
                <c:v>-0.82333285569679893</c:v>
              </c:pt>
              <c:pt idx="711">
                <c:v>-0.82605394581115976</c:v>
              </c:pt>
              <c:pt idx="712">
                <c:v>-0.82605394581115976</c:v>
              </c:pt>
              <c:pt idx="713">
                <c:v>-0.82878246046436399</c:v>
              </c:pt>
              <c:pt idx="714">
                <c:v>-0.82878246046436399</c:v>
              </c:pt>
              <c:pt idx="715">
                <c:v>-0.83060561502587915</c:v>
              </c:pt>
              <c:pt idx="716">
                <c:v>-0.83060561502587915</c:v>
              </c:pt>
              <c:pt idx="717">
                <c:v>-0.83334659435730085</c:v>
              </c:pt>
              <c:pt idx="718">
                <c:v>-0.83334659435730085</c:v>
              </c:pt>
              <c:pt idx="719">
                <c:v>-0.83517809670076903</c:v>
              </c:pt>
              <c:pt idx="720">
                <c:v>-0.83517809670076903</c:v>
              </c:pt>
              <c:pt idx="721">
                <c:v>-0.83701295960087896</c:v>
              </c:pt>
              <c:pt idx="722">
                <c:v>-0.83701295960087896</c:v>
              </c:pt>
              <c:pt idx="723">
                <c:v>-0.83885119541263031</c:v>
              </c:pt>
              <c:pt idx="724">
                <c:v>-0.83885119541263031</c:v>
              </c:pt>
              <c:pt idx="725">
                <c:v>-0.84161490053424826</c:v>
              </c:pt>
              <c:pt idx="726">
                <c:v>-0.84161490053424826</c:v>
              </c:pt>
              <c:pt idx="727">
                <c:v>-0.8434616231274128</c:v>
              </c:pt>
              <c:pt idx="728">
                <c:v>-0.8434616231274128</c:v>
              </c:pt>
              <c:pt idx="729">
                <c:v>-0.84531176241557437</c:v>
              </c:pt>
              <c:pt idx="730">
                <c:v>-0.84531176241557437</c:v>
              </c:pt>
              <c:pt idx="731">
                <c:v>-0.84809340537745137</c:v>
              </c:pt>
              <c:pt idx="732">
                <c:v>-0.84809340537745137</c:v>
              </c:pt>
              <c:pt idx="733">
                <c:v>-0.84902234181211</c:v>
              </c:pt>
              <c:pt idx="734">
                <c:v>-0.84902234181211</c:v>
              </c:pt>
              <c:pt idx="735">
                <c:v>-0.85181433990314148</c:v>
              </c:pt>
              <c:pt idx="736">
                <c:v>-0.85181433990314148</c:v>
              </c:pt>
              <c:pt idx="737">
                <c:v>-0.85368001208609134</c:v>
              </c:pt>
              <c:pt idx="738">
                <c:v>-0.85368001208609134</c:v>
              </c:pt>
              <c:pt idx="739">
                <c:v>-0.85554917150879439</c:v>
              </c:pt>
              <c:pt idx="740">
                <c:v>-0.85554917150879439</c:v>
              </c:pt>
              <c:pt idx="741">
                <c:v>-0.85742183123208671</c:v>
              </c:pt>
              <c:pt idx="742">
                <c:v>-0.85742183123208671</c:v>
              </c:pt>
              <c:pt idx="743">
                <c:v>-0.85929800439031412</c:v>
              </c:pt>
              <c:pt idx="744">
                <c:v>-0.85929800439031412</c:v>
              </c:pt>
              <c:pt idx="745">
                <c:v>-0.86211888073195575</c:v>
              </c:pt>
              <c:pt idx="746">
                <c:v>-0.86211888073195575</c:v>
              </c:pt>
              <c:pt idx="747">
                <c:v>-0.86400389542772715</c:v>
              </c:pt>
              <c:pt idx="748">
                <c:v>-0.86400389542772715</c:v>
              </c:pt>
              <c:pt idx="749">
                <c:v>-0.86589247011559489</c:v>
              </c:pt>
              <c:pt idx="750">
                <c:v>-0.86589247011559489</c:v>
              </c:pt>
              <c:pt idx="751">
                <c:v>-0.86968035343253192</c:v>
              </c:pt>
              <c:pt idx="752">
                <c:v>-0.86968035343253192</c:v>
              </c:pt>
              <c:pt idx="753">
                <c:v>-0.87062957039986466</c:v>
              </c:pt>
              <c:pt idx="754">
                <c:v>-0.87062957039986466</c:v>
              </c:pt>
              <c:pt idx="755">
                <c:v>-0.87348263938227055</c:v>
              </c:pt>
              <c:pt idx="756">
                <c:v>-0.87348263938227055</c:v>
              </c:pt>
              <c:pt idx="757">
                <c:v>-0.87443547413754275</c:v>
              </c:pt>
              <c:pt idx="758">
                <c:v>-0.87443547413754275</c:v>
              </c:pt>
              <c:pt idx="759">
                <c:v>-0.87729943790897191</c:v>
              </c:pt>
              <c:pt idx="760">
                <c:v>-0.87729943790897191</c:v>
              </c:pt>
              <c:pt idx="761">
                <c:v>-0.87825591813492854</c:v>
              </c:pt>
              <c:pt idx="762">
                <c:v>-0.87825591813492854</c:v>
              </c:pt>
              <c:pt idx="763">
                <c:v>-0.88113086022052789</c:v>
              </c:pt>
              <c:pt idx="764">
                <c:v>-0.88113086022052789</c:v>
              </c:pt>
              <c:pt idx="765">
                <c:v>-0.88305209039842136</c:v>
              </c:pt>
              <c:pt idx="766">
                <c:v>-0.88305209039842136</c:v>
              </c:pt>
              <c:pt idx="767">
                <c:v>-0.88594087430431256</c:v>
              </c:pt>
              <c:pt idx="768">
                <c:v>-0.88594087430431256</c:v>
              </c:pt>
              <c:pt idx="769">
                <c:v>-0.88787137683437056</c:v>
              </c:pt>
              <c:pt idx="770">
                <c:v>-0.88787137683437056</c:v>
              </c:pt>
              <c:pt idx="771">
                <c:v>-0.88980561341420106</c:v>
              </c:pt>
              <c:pt idx="772">
                <c:v>-0.88980561341420106</c:v>
              </c:pt>
              <c:pt idx="773">
                <c:v>-0.89271400131015832</c:v>
              </c:pt>
              <c:pt idx="774">
                <c:v>-0.89271400131015832</c:v>
              </c:pt>
              <c:pt idx="775">
                <c:v>-0.89368534669979005</c:v>
              </c:pt>
              <c:pt idx="776">
                <c:v>-0.89368534669979005</c:v>
              </c:pt>
              <c:pt idx="777">
                <c:v>-0.89660505680312497</c:v>
              </c:pt>
              <c:pt idx="778">
                <c:v>-0.89660505680312497</c:v>
              </c:pt>
              <c:pt idx="779">
                <c:v>-0.89953331658221325</c:v>
              </c:pt>
              <c:pt idx="780">
                <c:v>-0.89953331658221325</c:v>
              </c:pt>
              <c:pt idx="781">
                <c:v>-0.90051131177018984</c:v>
              </c:pt>
              <c:pt idx="782">
                <c:v>-0.90051131177018984</c:v>
              </c:pt>
              <c:pt idx="783">
                <c:v>-0.90247017625552317</c:v>
              </c:pt>
              <c:pt idx="784">
                <c:v>-0.90247017625552317</c:v>
              </c:pt>
              <c:pt idx="785">
                <c:v>-0.90541568648528026</c:v>
              </c:pt>
              <c:pt idx="786">
                <c:v>-0.90541568648528026</c:v>
              </c:pt>
              <c:pt idx="787">
                <c:v>-0.90738419105795198</c:v>
              </c:pt>
              <c:pt idx="788">
                <c:v>-0.90738419105795198</c:v>
              </c:pt>
              <c:pt idx="789">
                <c:v>-0.90935657828515648</c:v>
              </c:pt>
              <c:pt idx="790">
                <c:v>-0.90935657828515648</c:v>
              </c:pt>
              <c:pt idx="791">
                <c:v>-0.91232247269853495</c:v>
              </c:pt>
              <c:pt idx="792">
                <c:v>-0.91232247269853495</c:v>
              </c:pt>
              <c:pt idx="793">
                <c:v>-0.9143046339025257</c:v>
              </c:pt>
              <c:pt idx="794">
                <c:v>-0.9143046339025257</c:v>
              </c:pt>
              <c:pt idx="795">
                <c:v>-0.91529718981527719</c:v>
              </c:pt>
              <c:pt idx="796">
                <c:v>-0.91529718981527719</c:v>
              </c:pt>
              <c:pt idx="797">
                <c:v>-0.91828078228216514</c:v>
              </c:pt>
              <c:pt idx="798">
                <c:v>-0.91828078228216514</c:v>
              </c:pt>
              <c:pt idx="799">
                <c:v>-0.91927729457190444</c:v>
              </c:pt>
              <c:pt idx="800">
                <c:v>-0.91927729457190444</c:v>
              </c:pt>
              <c:pt idx="801">
                <c:v>-0.9222728035517026</c:v>
              </c:pt>
              <c:pt idx="802">
                <c:v>-0.9222728035517026</c:v>
              </c:pt>
              <c:pt idx="803">
                <c:v>-0.9232733038852865</c:v>
              </c:pt>
              <c:pt idx="804">
                <c:v>-0.9232733038852865</c:v>
              </c:pt>
              <c:pt idx="805">
                <c:v>-0.92628082494924202</c:v>
              </c:pt>
              <c:pt idx="806">
                <c:v>-0.92628082494924202</c:v>
              </c:pt>
              <c:pt idx="807">
                <c:v>-0.92829087587726578</c:v>
              </c:pt>
              <c:pt idx="808">
                <c:v>-0.92829087587726578</c:v>
              </c:pt>
              <c:pt idx="809">
                <c:v>-0.93030497524896716</c:v>
              </c:pt>
              <c:pt idx="810">
                <c:v>-0.93030497524896716</c:v>
              </c:pt>
              <c:pt idx="811">
                <c:v>-0.93232313940520417</c:v>
              </c:pt>
              <c:pt idx="812">
                <c:v>-0.93232313940520417</c:v>
              </c:pt>
              <c:pt idx="813">
                <c:v>-0.93434538478597207</c:v>
              </c:pt>
              <c:pt idx="814">
                <c:v>-0.93434538478597207</c:v>
              </c:pt>
              <c:pt idx="815">
                <c:v>-0.93637172793120405</c:v>
              </c:pt>
              <c:pt idx="816">
                <c:v>-0.93637172793120405</c:v>
              </c:pt>
              <c:pt idx="817">
                <c:v>-0.93840218548158649</c:v>
              </c:pt>
              <c:pt idx="818">
                <c:v>-0.93840218548158649</c:v>
              </c:pt>
              <c:pt idx="819">
                <c:v>-0.94145562296847707</c:v>
              </c:pt>
              <c:pt idx="820">
                <c:v>-0.94145562296847707</c:v>
              </c:pt>
              <c:pt idx="821">
                <c:v>-0.94349644000332933</c:v>
              </c:pt>
              <c:pt idx="822">
                <c:v>-0.94349644000332933</c:v>
              </c:pt>
              <c:pt idx="823">
                <c:v>-0.94451841249902269</c:v>
              </c:pt>
              <c:pt idx="824">
                <c:v>-0.94451841249902269</c:v>
              </c:pt>
              <c:pt idx="825">
                <c:v>-0.94759061153599222</c:v>
              </c:pt>
              <c:pt idx="826">
                <c:v>-0.94759061153599222</c:v>
              </c:pt>
              <c:pt idx="827">
                <c:v>-0.94861677889130491</c:v>
              </c:pt>
              <c:pt idx="828">
                <c:v>-0.94861677889130491</c:v>
              </c:pt>
              <c:pt idx="829">
                <c:v>-0.9506722780734006</c:v>
              </c:pt>
              <c:pt idx="830">
                <c:v>-0.9506722780734006</c:v>
              </c:pt>
              <c:pt idx="831">
                <c:v>-0.95273201103641159</c:v>
              </c:pt>
              <c:pt idx="832">
                <c:v>-0.95273201103641159</c:v>
              </c:pt>
              <c:pt idx="833">
                <c:v>-0.95582958708054566</c:v>
              </c:pt>
              <c:pt idx="834">
                <c:v>-0.95582958708054566</c:v>
              </c:pt>
              <c:pt idx="835">
                <c:v>-0.95789998119485364</c:v>
              </c:pt>
              <c:pt idx="836">
                <c:v>-0.95789998119485364</c:v>
              </c:pt>
              <c:pt idx="837">
                <c:v>-0.95893678792329373</c:v>
              </c:pt>
              <c:pt idx="838">
                <c:v>-0.95893678792329373</c:v>
              </c:pt>
              <c:pt idx="839">
                <c:v>-0.9620536735635471</c:v>
              </c:pt>
              <c:pt idx="840">
                <c:v>-0.9620536735635471</c:v>
              </c:pt>
              <c:pt idx="841">
                <c:v>-0.9630947980719583</c:v>
              </c:pt>
              <c:pt idx="842">
                <c:v>-0.9630947980719583</c:v>
              </c:pt>
              <c:pt idx="843">
                <c:v>-0.96518030456297921</c:v>
              </c:pt>
              <c:pt idx="844">
                <c:v>-0.96518030456297921</c:v>
              </c:pt>
              <c:pt idx="845">
                <c:v>-0.9672701694824386</c:v>
              </c:pt>
              <c:pt idx="846">
                <c:v>-0.9672701694824386</c:v>
              </c:pt>
              <c:pt idx="847">
                <c:v>-0.96936441108555327</c:v>
              </c:pt>
              <c:pt idx="848">
                <c:v>-0.96936441108555327</c:v>
              </c:pt>
              <c:pt idx="849">
                <c:v>-0.97146304774247461</c:v>
              </c:pt>
              <c:pt idx="850">
                <c:v>-0.97146304774247461</c:v>
              </c:pt>
              <c:pt idx="851">
                <c:v>-0.97356609793925297</c:v>
              </c:pt>
              <c:pt idx="852">
                <c:v>-0.97356609793925297</c:v>
              </c:pt>
              <c:pt idx="853">
                <c:v>-0.97567358027881812</c:v>
              </c:pt>
              <c:pt idx="854">
                <c:v>-0.97567358027881812</c:v>
              </c:pt>
              <c:pt idx="855">
                <c:v>-0.97778551348196208</c:v>
              </c:pt>
              <c:pt idx="856">
                <c:v>-0.97778551348196208</c:v>
              </c:pt>
              <c:pt idx="857">
                <c:v>-0.97990191638833923</c:v>
              </c:pt>
              <c:pt idx="858">
                <c:v>-0.97990191638833923</c:v>
              </c:pt>
              <c:pt idx="859">
                <c:v>-0.98096179990038213</c:v>
              </c:pt>
              <c:pt idx="860">
                <c:v>-0.98096179990038213</c:v>
              </c:pt>
              <c:pt idx="861">
                <c:v>-0.98308494294846016</c:v>
              </c:pt>
              <c:pt idx="862">
                <c:v>-0.98308494294846016</c:v>
              </c:pt>
              <c:pt idx="863">
                <c:v>-0.9862781335276154</c:v>
              </c:pt>
              <c:pt idx="864">
                <c:v>-0.9862781335276154</c:v>
              </c:pt>
              <c:pt idx="865">
                <c:v>-0.9873448002954176</c:v>
              </c:pt>
              <c:pt idx="866">
                <c:v>-0.9873448002954176</c:v>
              </c:pt>
              <c:pt idx="867">
                <c:v>-0.9894815532451533</c:v>
              </c:pt>
              <c:pt idx="868">
                <c:v>-0.9894815532451533</c:v>
              </c:pt>
              <c:pt idx="869">
                <c:v>-0.99162288168649593</c:v>
              </c:pt>
              <c:pt idx="870">
                <c:v>-0.99162288168649593</c:v>
              </c:pt>
              <c:pt idx="871">
                <c:v>-0.99376880525677291</c:v>
              </c:pt>
              <c:pt idx="872">
                <c:v>-0.99376880525677291</c:v>
              </c:pt>
              <c:pt idx="873">
                <c:v>-0.99591934372000102</c:v>
              </c:pt>
              <c:pt idx="874">
                <c:v>-0.99591934372000102</c:v>
              </c:pt>
              <c:pt idx="875">
                <c:v>-0.99699634974763962</c:v>
              </c:pt>
              <c:pt idx="876">
                <c:v>-0.99699634974763962</c:v>
              </c:pt>
              <c:pt idx="877">
                <c:v>-0.99915384788766037</c:v>
              </c:pt>
              <c:pt idx="878">
                <c:v>-0.99915384788766037</c:v>
              </c:pt>
              <c:pt idx="879">
                <c:v>-1.0013160108921559</c:v>
              </c:pt>
              <c:pt idx="880">
                <c:v>-1.0013160108921559</c:v>
              </c:pt>
              <c:pt idx="881">
                <c:v>-1.0023988480309878</c:v>
              </c:pt>
              <c:pt idx="882">
                <c:v>-1.0023988480309878</c:v>
              </c:pt>
              <c:pt idx="883">
                <c:v>-1.0056544124907538</c:v>
              </c:pt>
              <c:pt idx="884">
                <c:v>-1.0056544124907538</c:v>
              </c:pt>
              <c:pt idx="885">
                <c:v>-1.0078306919133488</c:v>
              </c:pt>
              <c:pt idx="886">
                <c:v>-1.0078306919133488</c:v>
              </c:pt>
              <c:pt idx="887">
                <c:v>-1.0100117178597097</c:v>
              </c:pt>
              <c:pt idx="888">
                <c:v>-1.0100117178597097</c:v>
              </c:pt>
              <c:pt idx="889">
                <c:v>-1.0111040172583183</c:v>
              </c:pt>
              <c:pt idx="890">
                <c:v>-1.0111040172583183</c:v>
              </c:pt>
              <c:pt idx="891">
                <c:v>-1.0132922019388717</c:v>
              </c:pt>
              <c:pt idx="892">
                <c:v>-1.0132922019388717</c:v>
              </c:pt>
              <c:pt idx="893">
                <c:v>-1.0154851852738813</c:v>
              </c:pt>
              <c:pt idx="894">
                <c:v>-1.0154851852738813</c:v>
              </c:pt>
              <c:pt idx="895">
                <c:v>-1.0165834830229443</c:v>
              </c:pt>
              <c:pt idx="896">
                <c:v>-1.0165834830229443</c:v>
              </c:pt>
              <c:pt idx="897">
                <c:v>-1.0187837039325465</c:v>
              </c:pt>
              <c:pt idx="898">
                <c:v>-1.0187837039325465</c:v>
              </c:pt>
              <c:pt idx="899">
                <c:v>-1.0209887764908607</c:v>
              </c:pt>
              <c:pt idx="900">
                <c:v>-1.0209887764908607</c:v>
              </c:pt>
              <c:pt idx="901">
                <c:v>-1.023198722141663</c:v>
              </c:pt>
              <c:pt idx="902">
                <c:v>-1.023198722141663</c:v>
              </c:pt>
              <c:pt idx="903">
                <c:v>-1.0243055291168548</c:v>
              </c:pt>
              <c:pt idx="904">
                <c:v>-1.0243055291168548</c:v>
              </c:pt>
              <c:pt idx="905">
                <c:v>-1.0254135624712164</c:v>
              </c:pt>
              <c:pt idx="906">
                <c:v>-1.0254135624712164</c:v>
              </c:pt>
              <c:pt idx="907">
                <c:v>-1.02874504806222</c:v>
              </c:pt>
              <c:pt idx="908">
                <c:v>-1.02874504806222</c:v>
              </c:pt>
              <c:pt idx="909">
                <c:v>-1.0298580142316405</c:v>
              </c:pt>
              <c:pt idx="910">
                <c:v>-1.0298580142316405</c:v>
              </c:pt>
              <c:pt idx="911">
                <c:v>-1.0320876695589096</c:v>
              </c:pt>
              <c:pt idx="912">
                <c:v>-1.0320876695589096</c:v>
              </c:pt>
              <c:pt idx="913">
                <c:v>-1.0343223073603256</c:v>
              </c:pt>
              <c:pt idx="914">
                <c:v>-1.0343223073603256</c:v>
              </c:pt>
              <c:pt idx="915">
                <c:v>-1.0365619499538308</c:v>
              </c:pt>
              <c:pt idx="916">
                <c:v>-1.0365619499538308</c:v>
              </c:pt>
              <c:pt idx="917">
                <c:v>-1.0376836550630306</c:v>
              </c:pt>
              <c:pt idx="918">
                <c:v>-1.0376836550630306</c:v>
              </c:pt>
              <c:pt idx="919">
                <c:v>-1.0399308470199349</c:v>
              </c:pt>
              <c:pt idx="920">
                <c:v>-1.0399308470199349</c:v>
              </c:pt>
              <c:pt idx="921">
                <c:v>-1.0421831002242605</c:v>
              </c:pt>
              <c:pt idx="922">
                <c:v>-1.0421831002242605</c:v>
              </c:pt>
              <c:pt idx="923">
                <c:v>-1.0444404375259106</c:v>
              </c:pt>
              <c:pt idx="924">
                <c:v>-1.0444404375259106</c:v>
              </c:pt>
              <c:pt idx="925">
                <c:v>-1.0455710198961965</c:v>
              </c:pt>
              <c:pt idx="926">
                <c:v>-1.0455710198961965</c:v>
              </c:pt>
              <c:pt idx="927">
                <c:v>-1.0478360265270481</c:v>
              </c:pt>
              <c:pt idx="928">
                <c:v>-1.0478360265270481</c:v>
              </c:pt>
              <c:pt idx="929">
                <c:v>-1.0501061750615877</c:v>
              </c:pt>
              <c:pt idx="930">
                <c:v>-1.0501061750615877</c:v>
              </c:pt>
              <c:pt idx="931">
                <c:v>-1.0512431848486625</c:v>
              </c:pt>
              <c:pt idx="932">
                <c:v>-1.0512431848486625</c:v>
              </c:pt>
              <c:pt idx="933">
                <c:v>-1.0523814888987237</c:v>
              </c:pt>
              <c:pt idx="934">
                <c:v>-1.0523814888987237</c:v>
              </c:pt>
              <c:pt idx="935">
                <c:v>-1.0546619915974484</c:v>
              </c:pt>
              <c:pt idx="936">
                <c:v>-1.0546619915974484</c:v>
              </c:pt>
              <c:pt idx="937">
                <c:v>-1.0558041961762252</c:v>
              </c:pt>
              <c:pt idx="938">
                <c:v>-1.0558041961762252</c:v>
              </c:pt>
              <c:pt idx="939">
                <c:v>-1.0580925266942376</c:v>
              </c:pt>
              <c:pt idx="940">
                <c:v>-1.0580925266942376</c:v>
              </c:pt>
              <c:pt idx="941">
                <c:v>-1.0603861056813375</c:v>
              </c:pt>
              <c:pt idx="942">
                <c:v>-1.0603861056813375</c:v>
              </c:pt>
              <c:pt idx="943">
                <c:v>-1.0615348708852106</c:v>
              </c:pt>
              <c:pt idx="944">
                <c:v>-1.0615348708852106</c:v>
              </c:pt>
              <c:pt idx="945">
                <c:v>-1.0626849572684476</c:v>
              </c:pt>
              <c:pt idx="946">
                <c:v>-1.0626849572684476</c:v>
              </c:pt>
              <c:pt idx="947">
                <c:v>-1.0649891057532983</c:v>
              </c:pt>
              <c:pt idx="948">
                <c:v>-1.0649891057532983</c:v>
              </c:pt>
              <c:pt idx="949">
                <c:v>-1.0672985756019604</c:v>
              </c:pt>
              <c:pt idx="950">
                <c:v>-1.0672985756019604</c:v>
              </c:pt>
              <c:pt idx="951">
                <c:v>-1.0696133914504122</c:v>
              </c:pt>
              <c:pt idx="952">
                <c:v>-1.0696133914504122</c:v>
              </c:pt>
              <c:pt idx="953">
                <c:v>-1.0707728118701469</c:v>
              </c:pt>
              <c:pt idx="954">
                <c:v>-1.0707728118701469</c:v>
              </c:pt>
              <c:pt idx="955">
                <c:v>-1.071933578106109</c:v>
              </c:pt>
              <c:pt idx="956">
                <c:v>-1.071933578106109</c:v>
              </c:pt>
              <c:pt idx="957">
                <c:v>-1.0742591605495846</c:v>
              </c:pt>
              <c:pt idx="958">
                <c:v>-1.0742591605495846</c:v>
              </c:pt>
              <c:pt idx="959">
                <c:v>-1.0765901639360596</c:v>
              </c:pt>
              <c:pt idx="960">
                <c:v>-1.0765901639360596</c:v>
              </c:pt>
              <c:pt idx="961">
                <c:v>-1.0789266135970796</c:v>
              </c:pt>
              <c:pt idx="962">
                <c:v>-1.0789266135970796</c:v>
              </c:pt>
              <c:pt idx="963">
                <c:v>-1.0812685350421611</c:v>
              </c:pt>
              <c:pt idx="964">
                <c:v>-1.0812685350421611</c:v>
              </c:pt>
              <c:pt idx="965">
                <c:v>-1.0824415557045244</c:v>
              </c:pt>
              <c:pt idx="966">
                <c:v>-1.0824415557045244</c:v>
              </c:pt>
              <c:pt idx="967">
                <c:v>-1.0847917330494774</c:v>
              </c:pt>
              <c:pt idx="968">
                <c:v>-1.0847917330494774</c:v>
              </c:pt>
              <c:pt idx="969">
                <c:v>-1.0859688962224927</c:v>
              </c:pt>
              <c:pt idx="970">
                <c:v>-1.0859688962224927</c:v>
              </c:pt>
              <c:pt idx="971">
                <c:v>-1.0871474467419366</c:v>
              </c:pt>
              <c:pt idx="972">
                <c:v>-1.0871474467419366</c:v>
              </c:pt>
              <c:pt idx="973">
                <c:v>-1.089508722927617</c:v>
              </c:pt>
              <c:pt idx="974">
                <c:v>-1.089508722927617</c:v>
              </c:pt>
              <c:pt idx="975">
                <c:v>-1.0906914551766662</c:v>
              </c:pt>
              <c:pt idx="976">
                <c:v>-1.0906914551766662</c:v>
              </c:pt>
              <c:pt idx="977">
                <c:v>-1.0930611245319841</c:v>
              </c:pt>
              <c:pt idx="978">
                <c:v>-1.0930611245319841</c:v>
              </c:pt>
              <c:pt idx="979">
                <c:v>-1.0942480682915134</c:v>
              </c:pt>
              <c:pt idx="980">
                <c:v>-1.0942480682915134</c:v>
              </c:pt>
              <c:pt idx="981">
                <c:v>-1.0954364225608919</c:v>
              </c:pt>
              <c:pt idx="982">
                <c:v>-1.0954364225608919</c:v>
              </c:pt>
              <c:pt idx="983">
                <c:v>-1.0978173760666334</c:v>
              </c:pt>
              <c:pt idx="984">
                <c:v>-1.0978173760666334</c:v>
              </c:pt>
              <c:pt idx="985">
                <c:v>-1.0990099820517569</c:v>
              </c:pt>
              <c:pt idx="986">
                <c:v>-1.0990099820517569</c:v>
              </c:pt>
              <c:pt idx="987">
                <c:v>-1.1013994694491378</c:v>
              </c:pt>
              <c:pt idx="988">
                <c:v>-1.1013994694491378</c:v>
              </c:pt>
              <c:pt idx="989">
                <c:v>-1.1025963576829847</c:v>
              </c:pt>
              <c:pt idx="990">
                <c:v>-1.1025963576829847</c:v>
              </c:pt>
              <c:pt idx="991">
                <c:v>-1.1049944403669969</c:v>
              </c:pt>
              <c:pt idx="992">
                <c:v>-1.1049944403669969</c:v>
              </c:pt>
              <c:pt idx="993">
                <c:v>-1.1073982876783921</c:v>
              </c:pt>
              <c:pt idx="994">
                <c:v>-1.1073982876783921</c:v>
              </c:pt>
              <c:pt idx="995">
                <c:v>-1.1086023817431963</c:v>
              </c:pt>
              <c:pt idx="996">
                <c:v>-1.1086023817431963</c:v>
              </c:pt>
              <c:pt idx="997">
                <c:v>-1.1098079273985446</c:v>
              </c:pt>
              <c:pt idx="998">
                <c:v>-1.1098079273985446</c:v>
              </c:pt>
              <c:pt idx="999">
                <c:v>-1.1110149281485804</c:v>
              </c:pt>
              <c:pt idx="1000">
                <c:v>-1.1110149281485804</c:v>
              </c:pt>
              <c:pt idx="1001">
                <c:v>-1.1134333090128619</c:v>
              </c:pt>
              <c:pt idx="1002">
                <c:v>-1.1134333090128619</c:v>
              </c:pt>
              <c:pt idx="1003">
                <c:v>-1.1158575526243684</c:v>
              </c:pt>
              <c:pt idx="1004">
                <c:v>-1.1158575526243684</c:v>
              </c:pt>
              <c:pt idx="1005">
                <c:v>-1.11707188185677</c:v>
              </c:pt>
              <c:pt idx="1006">
                <c:v>-1.11707188185677</c:v>
              </c:pt>
              <c:pt idx="1007">
                <c:v>-1.1182876874776597</c:v>
              </c:pt>
              <c:pt idx="1008">
                <c:v>-1.1182876874776597</c:v>
              </c:pt>
              <c:pt idx="1009">
                <c:v>-1.1195049730814122</c:v>
              </c:pt>
              <c:pt idx="1010">
                <c:v>-1.1195049730814122</c:v>
              </c:pt>
              <c:pt idx="1011">
                <c:v>-1.1207237422755414</c:v>
              </c:pt>
              <c:pt idx="1012">
                <c:v>-1.1207237422755414</c:v>
              </c:pt>
              <c:pt idx="1013">
                <c:v>-1.1231657459310924</c:v>
              </c:pt>
              <c:pt idx="1014">
                <c:v>-1.1231657459310924</c:v>
              </c:pt>
              <c:pt idx="1015">
                <c:v>-1.1256137275697331</c:v>
              </c:pt>
              <c:pt idx="1016">
                <c:v>-1.1256137275697331</c:v>
              </c:pt>
              <c:pt idx="1017">
                <c:v>-1.1256137275697331</c:v>
              </c:pt>
              <c:pt idx="1018">
                <c:v>-1.1256137275697331</c:v>
              </c:pt>
              <c:pt idx="1019">
                <c:v>-1.1280677165312993</c:v>
              </c:pt>
              <c:pt idx="1020">
                <c:v>-1.1280677165312993</c:v>
              </c:pt>
              <c:pt idx="1021">
                <c:v>-1.1292969729860294</c:v>
              </c:pt>
              <c:pt idx="1022">
                <c:v>-1.1292969729860294</c:v>
              </c:pt>
              <c:pt idx="1023">
                <c:v>-1.1317600284184266</c:v>
              </c:pt>
              <c:pt idx="1024">
                <c:v>-1.1317600284184266</c:v>
              </c:pt>
              <c:pt idx="1025">
                <c:v>-1.1329938348673558</c:v>
              </c:pt>
              <c:pt idx="1026">
                <c:v>-1.1329938348673558</c:v>
              </c:pt>
              <c:pt idx="1027">
                <c:v>-1.1342291654753482</c:v>
              </c:pt>
              <c:pt idx="1028">
                <c:v>-1.1342291654753482</c:v>
              </c:pt>
              <c:pt idx="1029">
                <c:v>-1.137944340027212</c:v>
              </c:pt>
              <c:pt idx="1030">
                <c:v>-1.137944340027212</c:v>
              </c:pt>
              <c:pt idx="1031">
                <c:v>-1.1391858051152766</c:v>
              </c:pt>
              <c:pt idx="1032">
                <c:v>-1.1391858051152766</c:v>
              </c:pt>
              <c:pt idx="1033">
                <c:v>-1.1404288133548734</c:v>
              </c:pt>
              <c:pt idx="1034">
                <c:v>-1.1404288133548734</c:v>
              </c:pt>
              <c:pt idx="1035">
                <c:v>-1.1429194746673255</c:v>
              </c:pt>
              <c:pt idx="1036">
                <c:v>-1.1429194746673255</c:v>
              </c:pt>
              <c:pt idx="1037">
                <c:v>-1.1441671354654803</c:v>
              </c:pt>
              <c:pt idx="1038">
                <c:v>-1.1441671354654803</c:v>
              </c:pt>
              <c:pt idx="1039">
                <c:v>-1.145416354865912</c:v>
              </c:pt>
              <c:pt idx="1040">
                <c:v>-1.145416354865912</c:v>
              </c:pt>
              <c:pt idx="1041">
                <c:v>-1.1466671367675656</c:v>
              </c:pt>
              <c:pt idx="1042">
                <c:v>-1.1466671367675656</c:v>
              </c:pt>
              <c:pt idx="1043">
                <c:v>-1.1491734037436245</c:v>
              </c:pt>
              <c:pt idx="1044">
                <c:v>-1.1491734037436245</c:v>
              </c:pt>
              <c:pt idx="1045">
                <c:v>-1.1504288966894574</c:v>
              </c:pt>
              <c:pt idx="1046">
                <c:v>-1.1504288966894574</c:v>
              </c:pt>
              <c:pt idx="1047">
                <c:v>-1.1529446212867043</c:v>
              </c:pt>
              <c:pt idx="1048">
                <c:v>-1.1529446212867043</c:v>
              </c:pt>
              <c:pt idx="1049">
                <c:v>-1.1542048608989917</c:v>
              </c:pt>
              <c:pt idx="1050">
                <c:v>-1.1542048608989917</c:v>
              </c:pt>
              <c:pt idx="1051">
                <c:v>-1.1554666907194142</c:v>
              </c:pt>
              <c:pt idx="1052">
                <c:v>-1.1554666907194142</c:v>
              </c:pt>
              <c:pt idx="1053">
                <c:v>-1.1567301147661859</c:v>
              </c:pt>
              <c:pt idx="1054">
                <c:v>-1.1567301147661859</c:v>
              </c:pt>
              <c:pt idx="1055">
                <c:v>-1.1579951370727724</c:v>
              </c:pt>
              <c:pt idx="1056">
                <c:v>-1.1579951370727724</c:v>
              </c:pt>
              <c:pt idx="1057">
                <c:v>-1.1592617616879655</c:v>
              </c:pt>
              <c:pt idx="1058">
                <c:v>-1.1592617616879655</c:v>
              </c:pt>
              <c:pt idx="1059">
                <c:v>-1.1617998341164366</c:v>
              </c:pt>
              <c:pt idx="1060">
                <c:v>-1.1617998341164366</c:v>
              </c:pt>
              <c:pt idx="1061">
                <c:v>-1.1630712901046329</c:v>
              </c:pt>
              <c:pt idx="1062">
                <c:v>-1.1630712901046329</c:v>
              </c:pt>
              <c:pt idx="1063">
                <c:v>-1.164344364751432</c:v>
              </c:pt>
              <c:pt idx="1064">
                <c:v>-1.164344364751432</c:v>
              </c:pt>
              <c:pt idx="1065">
                <c:v>-1.1668953865430367</c:v>
              </c:pt>
              <c:pt idx="1066">
                <c:v>-1.1668953865430367</c:v>
              </c:pt>
              <c:pt idx="1067">
                <c:v>-1.1681733419885285</c:v>
              </c:pt>
              <c:pt idx="1068">
                <c:v>-1.1681733419885285</c:v>
              </c:pt>
              <c:pt idx="1069">
                <c:v>-1.1694529326941541</c:v>
              </c:pt>
              <c:pt idx="1070">
                <c:v>-1.1694529326941541</c:v>
              </c:pt>
              <c:pt idx="1071">
                <c:v>-1.1707341628502026</c:v>
              </c:pt>
              <c:pt idx="1072">
                <c:v>-1.1707341628502026</c:v>
              </c:pt>
              <c:pt idx="1073">
                <c:v>-1.1733015583554487</c:v>
              </c:pt>
              <c:pt idx="1074">
                <c:v>-1.1733015583554487</c:v>
              </c:pt>
              <c:pt idx="1075">
                <c:v>-1.175875562350621</c:v>
              </c:pt>
              <c:pt idx="1076">
                <c:v>-1.175875562350621</c:v>
              </c:pt>
              <c:pt idx="1077">
                <c:v>-1.175875562350621</c:v>
              </c:pt>
              <c:pt idx="1078">
                <c:v>-1.175875562350621</c:v>
              </c:pt>
              <c:pt idx="1079">
                <c:v>-1.1784562089441131</c:v>
              </c:pt>
              <c:pt idx="1080">
                <c:v>-1.1784562089441131</c:v>
              </c:pt>
              <c:pt idx="1081">
                <c:v>-1.1797490339464181</c:v>
              </c:pt>
              <c:pt idx="1082">
                <c:v>-1.1797490339464181</c:v>
              </c:pt>
              <c:pt idx="1083">
                <c:v>-1.1810435325090636</c:v>
              </c:pt>
              <c:pt idx="1084">
                <c:v>-1.1810435325090636</c:v>
              </c:pt>
              <c:pt idx="1085">
                <c:v>-1.182339708970511</c:v>
              </c:pt>
              <c:pt idx="1086">
                <c:v>-1.182339708970511</c:v>
              </c:pt>
              <c:pt idx="1087">
                <c:v>-1.1836375676861106</c:v>
              </c:pt>
              <c:pt idx="1088">
                <c:v>-1.1836375676861106</c:v>
              </c:pt>
              <c:pt idx="1089">
                <c:v>-1.184937113028196</c:v>
              </c:pt>
              <c:pt idx="1090">
                <c:v>-1.184937113028196</c:v>
              </c:pt>
              <c:pt idx="1091">
                <c:v>-1.1862383493861675</c:v>
              </c:pt>
              <c:pt idx="1092">
                <c:v>-1.1862383493861675</c:v>
              </c:pt>
              <c:pt idx="1093">
                <c:v>-1.1888459127932485</c:v>
              </c:pt>
              <c:pt idx="1094">
                <c:v>-1.1888459127932485</c:v>
              </c:pt>
              <c:pt idx="1095">
                <c:v>-1.1901522487073037</c:v>
              </c:pt>
              <c:pt idx="1096">
                <c:v>-1.1901522487073037</c:v>
              </c:pt>
              <c:pt idx="1097">
                <c:v>-1.1927700512493831</c:v>
              </c:pt>
              <c:pt idx="1098">
                <c:v>-1.1927700512493831</c:v>
              </c:pt>
              <c:pt idx="1099">
                <c:v>-1.1940815268471936</c:v>
              </c:pt>
              <c:pt idx="1100">
                <c:v>-1.1940815268471936</c:v>
              </c:pt>
              <c:pt idx="1101">
                <c:v>-1.1953947246721537</c:v>
              </c:pt>
              <c:pt idx="1102">
                <c:v>-1.1953947246721537</c:v>
              </c:pt>
              <c:pt idx="1103">
                <c:v>-1.1967096492534637</c:v>
              </c:pt>
              <c:pt idx="1104">
                <c:v>-1.1967096492534637</c:v>
              </c:pt>
              <c:pt idx="1105">
                <c:v>-1.1980263051382103</c:v>
              </c:pt>
              <c:pt idx="1106">
                <c:v>-1.1980263051382103</c:v>
              </c:pt>
              <c:pt idx="1107">
                <c:v>-1.2006648290963908</c:v>
              </c:pt>
              <c:pt idx="1108">
                <c:v>-1.2006648290963908</c:v>
              </c:pt>
              <c:pt idx="1109">
                <c:v>-1.201986706354307</c:v>
              </c:pt>
              <c:pt idx="1110">
                <c:v>-1.201986706354307</c:v>
              </c:pt>
              <c:pt idx="1111">
                <c:v>-1.203310333284815</c:v>
              </c:pt>
              <c:pt idx="1112">
                <c:v>-1.203310333284815</c:v>
              </c:pt>
              <c:pt idx="1113">
                <c:v>-1.2059628547339467</c:v>
              </c:pt>
              <c:pt idx="1114">
                <c:v>-1.2059628547339467</c:v>
              </c:pt>
              <c:pt idx="1115">
                <c:v>-1.2059628547339467</c:v>
              </c:pt>
              <c:pt idx="1116">
                <c:v>-1.2059628547339467</c:v>
              </c:pt>
              <c:pt idx="1117">
                <c:v>-1.2072917585840002</c:v>
              </c:pt>
              <c:pt idx="1118">
                <c:v>-1.2072917585840002</c:v>
              </c:pt>
              <c:pt idx="1119">
                <c:v>-1.2072917585840002</c:v>
              </c:pt>
              <c:pt idx="1120">
                <c:v>-1.2072917585840002</c:v>
              </c:pt>
              <c:pt idx="1121">
                <c:v>-1.2099548760034833</c:v>
              </c:pt>
              <c:pt idx="1122">
                <c:v>-1.2099548760034833</c:v>
              </c:pt>
              <c:pt idx="1123">
                <c:v>-1.2126251045593628</c:v>
              </c:pt>
              <c:pt idx="1124">
                <c:v>-1.2126251045593628</c:v>
              </c:pt>
              <c:pt idx="1125">
                <c:v>-1.2139628974010224</c:v>
              </c:pt>
              <c:pt idx="1126">
                <c:v>-1.2139628974010224</c:v>
              </c:pt>
              <c:pt idx="1127">
                <c:v>-1.2166438641542805</c:v>
              </c:pt>
              <c:pt idx="1128">
                <c:v>-1.2166438641542805</c:v>
              </c:pt>
              <c:pt idx="1129">
                <c:v>-1.2179870477007477</c:v>
              </c:pt>
              <c:pt idx="1130">
                <c:v>-1.2179870477007477</c:v>
              </c:pt>
              <c:pt idx="1131">
                <c:v>-1.2193320378160806</c:v>
              </c:pt>
              <c:pt idx="1132">
                <c:v>-1.2193320378160806</c:v>
              </c:pt>
              <c:pt idx="1133">
                <c:v>-1.2206788393664598</c:v>
              </c:pt>
              <c:pt idx="1134">
                <c:v>-1.2206788393664598</c:v>
              </c:pt>
              <c:pt idx="1135">
                <c:v>-1.2233778963356241</c:v>
              </c:pt>
              <c:pt idx="1136">
                <c:v>-1.2233778963356241</c:v>
              </c:pt>
              <c:pt idx="1137">
                <c:v>-1.2247301615856376</c:v>
              </c:pt>
              <c:pt idx="1138">
                <c:v>-1.2247301615856376</c:v>
              </c:pt>
              <c:pt idx="1139">
                <c:v>-1.2260842579333677</c:v>
              </c:pt>
              <c:pt idx="1140">
                <c:v>-1.2260842579333677</c:v>
              </c:pt>
              <c:pt idx="1141">
                <c:v>-1.2274401903445034</c:v>
              </c:pt>
              <c:pt idx="1142">
                <c:v>-1.2274401903445034</c:v>
              </c:pt>
              <c:pt idx="1143">
                <c:v>-1.2287979638049633</c:v>
              </c:pt>
              <c:pt idx="1144">
                <c:v>-1.2287979638049633</c:v>
              </c:pt>
              <c:pt idx="1145">
                <c:v>-1.2301575833210034</c:v>
              </c:pt>
              <c:pt idx="1146">
                <c:v>-1.2301575833210034</c:v>
              </c:pt>
              <c:pt idx="1147">
                <c:v>-1.2328823806471885</c:v>
              </c:pt>
              <c:pt idx="1148">
                <c:v>-1.2328823806471885</c:v>
              </c:pt>
              <c:pt idx="1149">
                <c:v>-1.234247568572528</c:v>
              </c:pt>
              <c:pt idx="1150">
                <c:v>-1.234247568572528</c:v>
              </c:pt>
              <c:pt idx="1151">
                <c:v>-1.2356146227840616</c:v>
              </c:pt>
              <c:pt idx="1152">
                <c:v>-1.2356146227840616</c:v>
              </c:pt>
              <c:pt idx="1153">
                <c:v>-1.2369835483914029</c:v>
              </c:pt>
              <c:pt idx="1154">
                <c:v>-1.2369835483914029</c:v>
              </c:pt>
              <c:pt idx="1155">
                <c:v>-1.2397270343371545</c:v>
              </c:pt>
              <c:pt idx="1156">
                <c:v>-1.2397270343371545</c:v>
              </c:pt>
              <c:pt idx="1157">
                <c:v>-1.2397270343371545</c:v>
              </c:pt>
              <c:pt idx="1158">
                <c:v>-1.2397270343371545</c:v>
              </c:pt>
              <c:pt idx="1159">
                <c:v>-1.2438564276791648</c:v>
              </c:pt>
              <c:pt idx="1160">
                <c:v>-1.2438564276791648</c:v>
              </c:pt>
              <c:pt idx="1161">
                <c:v>-1.2438564276791648</c:v>
              </c:pt>
              <c:pt idx="1162">
                <c:v>-1.2438564276791648</c:v>
              </c:pt>
              <c:pt idx="1163">
                <c:v>-1.245236690148124</c:v>
              </c:pt>
              <c:pt idx="1164">
                <c:v>-1.245236690148124</c:v>
              </c:pt>
              <c:pt idx="1165">
                <c:v>-1.2466188603750754</c:v>
              </c:pt>
              <c:pt idx="1166">
                <c:v>-1.2466188603750754</c:v>
              </c:pt>
              <c:pt idx="1167">
                <c:v>-1.2480029436410136</c:v>
              </c:pt>
              <c:pt idx="1168">
                <c:v>-1.2480029436410136</c:v>
              </c:pt>
              <c:pt idx="1169">
                <c:v>-1.2493889452488913</c:v>
              </c:pt>
              <c:pt idx="1170">
                <c:v>-1.2493889452488913</c:v>
              </c:pt>
              <c:pt idx="1171">
                <c:v>-1.250776870523739</c:v>
              </c:pt>
              <c:pt idx="1172">
                <c:v>-1.250776870523739</c:v>
              </c:pt>
              <c:pt idx="1173">
                <c:v>-1.2535585134856153</c:v>
              </c:pt>
              <c:pt idx="1174">
                <c:v>-1.2535585134856153</c:v>
              </c:pt>
              <c:pt idx="1175">
                <c:v>-1.2549522419342198</c:v>
              </c:pt>
              <c:pt idx="1176">
                <c:v>-1.2549522419342198</c:v>
              </c:pt>
              <c:pt idx="1177">
                <c:v>-1.2563479155731945</c:v>
              </c:pt>
              <c:pt idx="1178">
                <c:v>-1.2563479155731945</c:v>
              </c:pt>
              <c:pt idx="1179">
                <c:v>-1.259145120194255</c:v>
              </c:pt>
              <c:pt idx="1180">
                <c:v>-1.259145120194255</c:v>
              </c:pt>
              <c:pt idx="1181">
                <c:v>-1.2605466621195442</c:v>
              </c:pt>
              <c:pt idx="1182">
                <c:v>-1.2605466621195442</c:v>
              </c:pt>
              <c:pt idx="1183">
                <c:v>-1.2605466621195442</c:v>
              </c:pt>
              <c:pt idx="1184">
                <c:v>-1.2605466621195442</c:v>
              </c:pt>
              <c:pt idx="1185">
                <c:v>-1.2633556527305989</c:v>
              </c:pt>
              <c:pt idx="1186">
                <c:v>-1.2633556527305989</c:v>
              </c:pt>
              <c:pt idx="1187">
                <c:v>-1.2647631124984791</c:v>
              </c:pt>
              <c:pt idx="1188">
                <c:v>-1.2647631124984791</c:v>
              </c:pt>
              <c:pt idx="1189">
                <c:v>-1.2661725560017123</c:v>
              </c:pt>
              <c:pt idx="1190">
                <c:v>-1.2661725560017123</c:v>
              </c:pt>
              <c:pt idx="1191">
                <c:v>-1.2689974166372666</c:v>
              </c:pt>
              <c:pt idx="1192">
                <c:v>-1.2689974166372666</c:v>
              </c:pt>
              <c:pt idx="1193">
                <c:v>-1.2675839888401199</c:v>
              </c:pt>
              <c:pt idx="1194">
                <c:v>-1.2675839888401199</c:v>
              </c:pt>
              <c:pt idx="1195">
                <c:v>-1.270412845040598</c:v>
              </c:pt>
              <c:pt idx="1196">
                <c:v>-1.270412845040598</c:v>
              </c:pt>
              <c:pt idx="1197">
                <c:v>-1.2732497263757971</c:v>
              </c:pt>
              <c:pt idx="1198">
                <c:v>-1.2732497263757971</c:v>
              </c:pt>
              <c:pt idx="1199">
                <c:v>-1.2746711907231756</c:v>
              </c:pt>
              <c:pt idx="1200">
                <c:v>-1.2746711907231756</c:v>
              </c:pt>
              <c:pt idx="1201">
                <c:v>-1.2760946785080292</c:v>
              </c:pt>
              <c:pt idx="1202">
                <c:v>-1.2760946785080292</c:v>
              </c:pt>
              <c:pt idx="1203">
                <c:v>-1.2775201954992499</c:v>
              </c:pt>
              <c:pt idx="1204">
                <c:v>-1.2775201954992499</c:v>
              </c:pt>
              <c:pt idx="1205">
                <c:v>-1.2803773403000298</c:v>
              </c:pt>
              <c:pt idx="1206">
                <c:v>-1.2803773403000298</c:v>
              </c:pt>
              <c:pt idx="1207">
                <c:v>-1.2818089797714673</c:v>
              </c:pt>
              <c:pt idx="1208">
                <c:v>-1.2818089797714673</c:v>
              </c:pt>
              <c:pt idx="1209">
                <c:v>-1.2832426717733161</c:v>
              </c:pt>
              <c:pt idx="1210">
                <c:v>-1.2832426717733161</c:v>
              </c:pt>
              <c:pt idx="1211">
                <c:v>-1.2846784221994207</c:v>
              </c:pt>
              <c:pt idx="1212">
                <c:v>-1.2846784221994207</c:v>
              </c:pt>
              <c:pt idx="1213">
                <c:v>-1.2875561220270353</c:v>
              </c:pt>
              <c:pt idx="1214">
                <c:v>-1.2875561220270353</c:v>
              </c:pt>
              <c:pt idx="1215">
                <c:v>-1.2889980833439363</c:v>
              </c:pt>
              <c:pt idx="1216">
                <c:v>-1.2889980833439363</c:v>
              </c:pt>
              <c:pt idx="1217">
                <c:v>-1.2904421269161708</c:v>
              </c:pt>
              <c:pt idx="1218">
                <c:v>-1.2904421269161708</c:v>
              </c:pt>
              <c:pt idx="1219">
                <c:v>-1.2933364849425346</c:v>
              </c:pt>
              <c:pt idx="1220">
                <c:v>-1.2933364849425346</c:v>
              </c:pt>
              <c:pt idx="1221">
                <c:v>-1.2947868115201808</c:v>
              </c:pt>
              <c:pt idx="1222">
                <c:v>-1.2947868115201808</c:v>
              </c:pt>
              <c:pt idx="1223">
                <c:v>-1.2962392446004967</c:v>
              </c:pt>
              <c:pt idx="1224">
                <c:v>-1.2962392446004967</c:v>
              </c:pt>
              <c:pt idx="1225">
                <c:v>-1.2976937903114907</c:v>
              </c:pt>
              <c:pt idx="1226">
                <c:v>-1.2976937903114907</c:v>
              </c:pt>
              <c:pt idx="1227">
                <c:v>-1.3006092442716151</c:v>
              </c:pt>
              <c:pt idx="1228">
                <c:v>-1.3006092442716151</c:v>
              </c:pt>
              <c:pt idx="1229">
                <c:v>-1.3020701649112896</c:v>
              </c:pt>
              <c:pt idx="1230">
                <c:v>-1.3020701649112896</c:v>
              </c:pt>
              <c:pt idx="1231">
                <c:v>-1.3035332229630496</c:v>
              </c:pt>
              <c:pt idx="1232">
                <c:v>-1.3035332229630496</c:v>
              </c:pt>
              <c:pt idx="1233">
                <c:v>-1.3049984246903772</c:v>
              </c:pt>
              <c:pt idx="1234">
                <c:v>-1.3049984246903772</c:v>
              </c:pt>
              <c:pt idx="1235">
                <c:v>-1.3064657763843279</c:v>
              </c:pt>
              <c:pt idx="1236">
                <c:v>-1.3064657763843279</c:v>
              </c:pt>
              <c:pt idx="1237">
                <c:v>-1.3079352843636876</c:v>
              </c:pt>
              <c:pt idx="1238">
                <c:v>-1.3079352843636876</c:v>
              </c:pt>
              <c:pt idx="1239">
                <c:v>-1.3108807945934451</c:v>
              </c:pt>
              <c:pt idx="1240">
                <c:v>-1.3108807945934451</c:v>
              </c:pt>
              <c:pt idx="1241">
                <c:v>-1.3108807945934451</c:v>
              </c:pt>
              <c:pt idx="1242">
                <c:v>-1.3108807945934451</c:v>
              </c:pt>
              <c:pt idx="1243">
                <c:v>-1.3138350064908759</c:v>
              </c:pt>
              <c:pt idx="1244">
                <c:v>-1.3138350064908759</c:v>
              </c:pt>
              <c:pt idx="1245">
                <c:v>-1.3153153916613098</c:v>
              </c:pt>
              <c:pt idx="1246">
                <c:v>-1.3153153916613098</c:v>
              </c:pt>
              <c:pt idx="1247">
                <c:v>-1.3167979716215332</c:v>
              </c:pt>
              <c:pt idx="1248">
                <c:v>-1.3167979716215332</c:v>
              </c:pt>
              <c:pt idx="1249">
                <c:v>-1.3182827528891121</c:v>
              </c:pt>
              <c:pt idx="1250">
                <c:v>-1.3182827528891121</c:v>
              </c:pt>
              <c:pt idx="1251">
                <c:v>-1.31976974201069</c:v>
              </c:pt>
              <c:pt idx="1252">
                <c:v>-1.31976974201069</c:v>
              </c:pt>
              <c:pt idx="1253">
                <c:v>-1.3227503701488283</c:v>
              </c:pt>
              <c:pt idx="1254">
                <c:v>-1.3227503701488283</c:v>
              </c:pt>
              <c:pt idx="1255">
                <c:v>-1.3242440224056113</c:v>
              </c:pt>
              <c:pt idx="1256">
                <c:v>-1.3242440224056113</c:v>
              </c:pt>
              <c:pt idx="1257">
                <c:v>-1.3257399089971937</c:v>
              </c:pt>
              <c:pt idx="1258">
                <c:v>-1.3257399089971937</c:v>
              </c:pt>
              <c:pt idx="1259">
                <c:v>-1.3287384119934511</c:v>
              </c:pt>
              <c:pt idx="1260">
                <c:v>-1.3287384119934511</c:v>
              </c:pt>
              <c:pt idx="1261">
                <c:v>-1.3302410418779858</c:v>
              </c:pt>
              <c:pt idx="1262">
                <c:v>-1.3302410418779858</c:v>
              </c:pt>
              <c:pt idx="1263">
                <c:v>-1.3317459330574057</c:v>
              </c:pt>
              <c:pt idx="1264">
                <c:v>-1.3317459330574057</c:v>
              </c:pt>
              <c:pt idx="1265">
                <c:v>-1.3317459330574057</c:v>
              </c:pt>
              <c:pt idx="1266">
                <c:v>-1.3317459330574057</c:v>
              </c:pt>
              <c:pt idx="1267">
                <c:v>-1.3347625265968315</c:v>
              </c:pt>
              <c:pt idx="1268">
                <c:v>-1.3347625265968315</c:v>
              </c:pt>
              <c:pt idx="1269">
                <c:v>-1.3362742426821532</c:v>
              </c:pt>
              <c:pt idx="1270">
                <c:v>-1.3362742426821532</c:v>
              </c:pt>
              <c:pt idx="1271">
                <c:v>-1.3393045480313328</c:v>
              </c:pt>
              <c:pt idx="1272">
                <c:v>-1.3393045480313328</c:v>
              </c:pt>
              <c:pt idx="1273">
                <c:v>-1.3408231512085225</c:v>
              </c:pt>
              <c:pt idx="1274">
                <c:v>-1.3408231512085225</c:v>
              </c:pt>
              <c:pt idx="1275">
                <c:v>-1.3423440640492288</c:v>
              </c:pt>
              <c:pt idx="1276">
                <c:v>-1.3423440640492288</c:v>
              </c:pt>
              <c:pt idx="1277">
                <c:v>-1.3453928468985881</c:v>
              </c:pt>
              <c:pt idx="1278">
                <c:v>-1.3453928468985881</c:v>
              </c:pt>
              <c:pt idx="1279">
                <c:v>-1.3469207310766409</c:v>
              </c:pt>
              <c:pt idx="1280">
                <c:v>-1.3469207310766409</c:v>
              </c:pt>
              <c:pt idx="1281">
                <c:v>-1.3484509532574092</c:v>
              </c:pt>
              <c:pt idx="1282">
                <c:v>-1.3484509532574092</c:v>
              </c:pt>
              <c:pt idx="1283">
                <c:v>-1.3484509532574092</c:v>
              </c:pt>
              <c:pt idx="1284">
                <c:v>-1.3484509532574092</c:v>
              </c:pt>
              <c:pt idx="1285">
                <c:v>-1.3515184403252707</c:v>
              </c:pt>
              <c:pt idx="1286">
                <c:v>-1.3515184403252707</c:v>
              </c:pt>
              <c:pt idx="1287">
                <c:v>-1.3530557196441568</c:v>
              </c:pt>
              <c:pt idx="1288">
                <c:v>-1.3530557196441568</c:v>
              </c:pt>
              <c:pt idx="1289">
                <c:v>-1.3545953658297503</c:v>
              </c:pt>
              <c:pt idx="1290">
                <c:v>-1.3545953658297503</c:v>
              </c:pt>
              <c:pt idx="1291">
                <c:v>-1.3561373861815653</c:v>
              </c:pt>
              <c:pt idx="1292">
                <c:v>-1.3561373861815653</c:v>
              </c:pt>
              <c:pt idx="1293">
                <c:v>-1.3592285787512388</c:v>
              </c:pt>
              <c:pt idx="1294">
                <c:v>-1.3592285787512388</c:v>
              </c:pt>
              <c:pt idx="1295">
                <c:v>-1.3607777657380677</c:v>
              </c:pt>
              <c:pt idx="1296">
                <c:v>-1.3607777657380677</c:v>
              </c:pt>
              <c:pt idx="1297">
                <c:v>-1.3623293564294863</c:v>
              </c:pt>
              <c:pt idx="1298">
                <c:v>-1.3623293564294863</c:v>
              </c:pt>
              <c:pt idx="1299">
                <c:v>-1.3654397788438795</c:v>
              </c:pt>
              <c:pt idx="1300">
                <c:v>-1.3654397788438795</c:v>
              </c:pt>
              <c:pt idx="1301">
                <c:v>-1.3669986256131701</c:v>
              </c:pt>
              <c:pt idx="1302">
                <c:v>-1.3669986256131701</c:v>
              </c:pt>
              <c:pt idx="1303">
                <c:v>-1.3701236281563047</c:v>
              </c:pt>
              <c:pt idx="1304">
                <c:v>-1.3701236281563047</c:v>
              </c:pt>
              <c:pt idx="1305">
                <c:v>-1.3716897991890502</c:v>
              </c:pt>
              <c:pt idx="1306">
                <c:v>-1.3716897991890502</c:v>
              </c:pt>
              <c:pt idx="1307">
                <c:v>-1.3716897991890502</c:v>
              </c:pt>
              <c:pt idx="1308">
                <c:v>-1.3716897991890502</c:v>
              </c:pt>
              <c:pt idx="1309">
                <c:v>-1.3732584269616765</c:v>
              </c:pt>
              <c:pt idx="1310">
                <c:v>-1.3732584269616765</c:v>
              </c:pt>
              <c:pt idx="1311">
                <c:v>-1.3748295191937172</c:v>
              </c:pt>
              <c:pt idx="1312">
                <c:v>-1.3748295191937172</c:v>
              </c:pt>
              <c:pt idx="1313">
                <c:v>-1.3779791280966143</c:v>
              </c:pt>
              <c:pt idx="1314">
                <c:v>-1.3779791280966143</c:v>
              </c:pt>
              <c:pt idx="1315">
                <c:v>-1.3811386883869821</c:v>
              </c:pt>
              <c:pt idx="1316">
                <c:v>-1.3811386883869821</c:v>
              </c:pt>
              <c:pt idx="1317">
                <c:v>-1.3827222199926272</c:v>
              </c:pt>
              <c:pt idx="1318">
                <c:v>-1.3827222199926272</c:v>
              </c:pt>
              <c:pt idx="1319">
                <c:v>-1.3843082631482617</c:v>
              </c:pt>
              <c:pt idx="1320">
                <c:v>-1.3843082631482617</c:v>
              </c:pt>
              <c:pt idx="1321">
                <c:v>-1.3858968258333992</c:v>
              </c:pt>
              <c:pt idx="1322">
                <c:v>-1.3858968258333992</c:v>
              </c:pt>
              <c:pt idx="1323">
                <c:v>-1.3874879160656417</c:v>
              </c:pt>
              <c:pt idx="1324">
                <c:v>-1.3874879160656417</c:v>
              </c:pt>
              <c:pt idx="1325">
                <c:v>-1.3890815419009193</c:v>
              </c:pt>
              <c:pt idx="1326">
                <c:v>-1.3890815419009193</c:v>
              </c:pt>
              <c:pt idx="1327">
                <c:v>-1.3922764327974377</c:v>
              </c:pt>
              <c:pt idx="1328">
                <c:v>-1.3922764327974377</c:v>
              </c:pt>
              <c:pt idx="1329">
                <c:v>-1.3954815637463869</c:v>
              </c:pt>
              <c:pt idx="1330">
                <c:v>-1.3954815637463869</c:v>
              </c:pt>
              <c:pt idx="1331">
                <c:v>-1.3938777141644128</c:v>
              </c:pt>
              <c:pt idx="1332">
                <c:v>-1.3938777141644128</c:v>
              </c:pt>
              <c:pt idx="1333">
                <c:v>-1.3986970006003618</c:v>
              </c:pt>
              <c:pt idx="1334">
                <c:v>-1.3986970006003618</c:v>
              </c:pt>
              <c:pt idx="1335">
                <c:v>-1.3986970006003618</c:v>
              </c:pt>
              <c:pt idx="1336">
                <c:v>-1.3986970006003618</c:v>
              </c:pt>
              <c:pt idx="1337">
                <c:v>-1.4019228098492438</c:v>
              </c:pt>
              <c:pt idx="1338">
                <c:v>-1.4019228098492438</c:v>
              </c:pt>
              <c:pt idx="1339">
                <c:v>-1.4019228098492438</c:v>
              </c:pt>
              <c:pt idx="1340">
                <c:v>-1.4019228098492438</c:v>
              </c:pt>
              <c:pt idx="1341">
                <c:v>-1.4051590586284524</c:v>
              </c:pt>
              <c:pt idx="1342">
                <c:v>-1.4051590586284524</c:v>
              </c:pt>
              <c:pt idx="1343">
                <c:v>-1.4067811190003201</c:v>
              </c:pt>
              <c:pt idx="1344">
                <c:v>-1.4067811190003201</c:v>
              </c:pt>
              <c:pt idx="1345">
                <c:v>-1.4084058147273222</c:v>
              </c:pt>
              <c:pt idx="1346">
                <c:v>-1.4084058147273222</c:v>
              </c:pt>
              <c:pt idx="1347">
                <c:v>-1.4100331543866971</c:v>
              </c:pt>
              <c:pt idx="1348">
                <c:v>-1.4100331543866971</c:v>
              </c:pt>
              <c:pt idx="1349">
                <c:v>-1.4132958000215137</c:v>
              </c:pt>
              <c:pt idx="1350">
                <c:v>-1.4132958000215137</c:v>
              </c:pt>
              <c:pt idx="1351">
                <c:v>-1.4149311233622441</c:v>
              </c:pt>
              <c:pt idx="1352">
                <c:v>-1.4149311233622441</c:v>
              </c:pt>
              <c:pt idx="1353">
                <c:v>-1.4165691253664836</c:v>
              </c:pt>
              <c:pt idx="1354">
                <c:v>-1.4165691253664836</c:v>
              </c:pt>
              <c:pt idx="1355">
                <c:v>-1.4182098148239433</c:v>
              </c:pt>
              <c:pt idx="1356">
                <c:v>-1.4182098148239433</c:v>
              </c:pt>
              <c:pt idx="1357">
                <c:v>-1.4198532005676729</c:v>
              </c:pt>
              <c:pt idx="1358">
                <c:v>-1.4198532005676729</c:v>
              </c:pt>
              <c:pt idx="1359">
                <c:v>-1.4214992914743412</c:v>
              </c:pt>
              <c:pt idx="1360">
                <c:v>-1.4214992914743412</c:v>
              </c:pt>
              <c:pt idx="1361">
                <c:v>-1.4247996245029988</c:v>
              </c:pt>
              <c:pt idx="1362">
                <c:v>-1.4247996245029988</c:v>
              </c:pt>
              <c:pt idx="1363">
                <c:v>-1.4264538845990249</c:v>
              </c:pt>
              <c:pt idx="1364">
                <c:v>-1.4264538845990249</c:v>
              </c:pt>
              <c:pt idx="1365">
                <c:v>-1.429770637225019</c:v>
              </c:pt>
              <c:pt idx="1366">
                <c:v>-1.429770637225019</c:v>
              </c:pt>
              <c:pt idx="1367">
                <c:v>-1.4314331479986322</c:v>
              </c:pt>
              <c:pt idx="1368">
                <c:v>-1.4314331479986322</c:v>
              </c:pt>
              <c:pt idx="1369">
                <c:v>-1.4314331479986322</c:v>
              </c:pt>
              <c:pt idx="1370">
                <c:v>-1.4314331479986322</c:v>
              </c:pt>
              <c:pt idx="1371">
                <c:v>-1.433098427317693</c:v>
              </c:pt>
              <c:pt idx="1372">
                <c:v>-1.433098427317693</c:v>
              </c:pt>
              <c:pt idx="1373">
                <c:v>-1.4364373285832084</c:v>
              </c:pt>
              <c:pt idx="1374">
                <c:v>-1.4364373285832084</c:v>
              </c:pt>
              <c:pt idx="1375">
                <c:v>-1.4381109691412377</c:v>
              </c:pt>
              <c:pt idx="1376">
                <c:v>-1.4381109691412377</c:v>
              </c:pt>
              <c:pt idx="1377">
                <c:v>-1.4414666769882107</c:v>
              </c:pt>
              <c:pt idx="1378">
                <c:v>-1.4414666769882107</c:v>
              </c:pt>
              <c:pt idx="1379">
                <c:v>-1.4414666769882107</c:v>
              </c:pt>
              <c:pt idx="1380">
                <c:v>-1.4414666769882107</c:v>
              </c:pt>
              <c:pt idx="1381">
                <c:v>-1.4414666769882107</c:v>
              </c:pt>
              <c:pt idx="1382">
                <c:v>-1.4414666769882107</c:v>
              </c:pt>
              <c:pt idx="1383">
                <c:v>-1.4448336835361142</c:v>
              </c:pt>
              <c:pt idx="1384">
                <c:v>-1.4448336835361142</c:v>
              </c:pt>
              <c:pt idx="1385">
                <c:v>-1.4465214476498347</c:v>
              </c:pt>
              <c:pt idx="1386">
                <c:v>-1.4465214476498347</c:v>
              </c:pt>
              <c:pt idx="1387">
                <c:v>-1.4499055456340744</c:v>
              </c:pt>
              <c:pt idx="1388">
                <c:v>-1.4499055456340744</c:v>
              </c:pt>
              <c:pt idx="1389">
                <c:v>-1.4516018988822526</c:v>
              </c:pt>
              <c:pt idx="1390">
                <c:v>-1.4516018988822526</c:v>
              </c:pt>
              <c:pt idx="1391">
                <c:v>-1.4516018988822526</c:v>
              </c:pt>
              <c:pt idx="1392">
                <c:v>-1.4516018988822526</c:v>
              </c:pt>
              <c:pt idx="1393">
                <c:v>-1.4550032627057434</c:v>
              </c:pt>
              <c:pt idx="1394">
                <c:v>-1.4550032627057434</c:v>
              </c:pt>
              <c:pt idx="1395">
                <c:v>-1.4567082929568269</c:v>
              </c:pt>
              <c:pt idx="1396">
                <c:v>-1.4567082929568269</c:v>
              </c:pt>
              <c:pt idx="1397">
                <c:v>-1.4601270997056133</c:v>
              </c:pt>
              <c:pt idx="1398">
                <c:v>-1.4601270997056133</c:v>
              </c:pt>
              <c:pt idx="1399">
                <c:v>-1.4618408961833476</c:v>
              </c:pt>
              <c:pt idx="1400">
                <c:v>-1.4618408961833476</c:v>
              </c:pt>
              <c:pt idx="1401">
                <c:v>-1.4635576348024018</c:v>
              </c:pt>
              <c:pt idx="1402">
                <c:v>-1.4635576348024018</c:v>
              </c:pt>
              <c:pt idx="1403">
                <c:v>-1.4652773256819289</c:v>
              </c:pt>
              <c:pt idx="1404">
                <c:v>-1.4652773256819289</c:v>
              </c:pt>
              <c:pt idx="1405">
                <c:v>-1.4652773256819289</c:v>
              </c:pt>
              <c:pt idx="1406">
                <c:v>-1.4652773256819289</c:v>
              </c:pt>
              <c:pt idx="1407">
                <c:v>-1.4687256049608441</c:v>
              </c:pt>
              <c:pt idx="1408">
                <c:v>-1.4687256049608441</c:v>
              </c:pt>
              <c:pt idx="1409">
                <c:v>-1.4704542138614631</c:v>
              </c:pt>
              <c:pt idx="1410">
                <c:v>-1.4704542138614631</c:v>
              </c:pt>
              <c:pt idx="1411">
                <c:v>-1.4721858160257406</c:v>
              </c:pt>
              <c:pt idx="1412">
                <c:v>-1.4721858160257406</c:v>
              </c:pt>
              <c:pt idx="1413">
                <c:v>-1.4756580417364891</c:v>
              </c:pt>
              <c:pt idx="1414">
                <c:v>-1.4756580417364891</c:v>
              </c:pt>
              <c:pt idx="1415">
                <c:v>-1.4773986862142741</c:v>
              </c:pt>
              <c:pt idx="1416">
                <c:v>-1.4773986862142741</c:v>
              </c:pt>
              <c:pt idx="1417">
                <c:v>-1.4773986862142741</c:v>
              </c:pt>
              <c:pt idx="1418">
                <c:v>-1.4773986862142741</c:v>
              </c:pt>
              <c:pt idx="1419">
                <c:v>-1.480889091154042</c:v>
              </c:pt>
              <c:pt idx="1420">
                <c:v>-1.480889091154042</c:v>
              </c:pt>
              <c:pt idx="1421">
                <c:v>-1.4826388728778301</c:v>
              </c:pt>
              <c:pt idx="1422">
                <c:v>-1.4826388728778301</c:v>
              </c:pt>
              <c:pt idx="1423">
                <c:v>-1.4843917217052442</c:v>
              </c:pt>
              <c:pt idx="1424">
                <c:v>-1.4843917217052442</c:v>
              </c:pt>
              <c:pt idx="1425">
                <c:v>-1.4861476484075093</c:v>
              </c:pt>
              <c:pt idx="1426">
                <c:v>-1.4861476484075093</c:v>
              </c:pt>
              <c:pt idx="1427">
                <c:v>-1.4879066638126885</c:v>
              </c:pt>
              <c:pt idx="1428">
                <c:v>-1.4879066638126885</c:v>
              </c:pt>
              <c:pt idx="1429">
                <c:v>-1.4896687788060883</c:v>
              </c:pt>
              <c:pt idx="1430">
                <c:v>-1.4896687788060883</c:v>
              </c:pt>
              <c:pt idx="1431">
                <c:v>-1.4914340043306571</c:v>
              </c:pt>
              <c:pt idx="1432">
                <c:v>-1.4914340043306571</c:v>
              </c:pt>
              <c:pt idx="1433">
                <c:v>-1.4949738310357803</c:v>
              </c:pt>
              <c:pt idx="1434">
                <c:v>-1.4949738310357803</c:v>
              </c:pt>
              <c:pt idx="1435">
                <c:v>-1.4949738310357803</c:v>
              </c:pt>
              <c:pt idx="1436">
                <c:v>-1.4949738310357803</c:v>
              </c:pt>
              <c:pt idx="1437">
                <c:v>-1.4967484543941501</c:v>
              </c:pt>
              <c:pt idx="1438">
                <c:v>-1.4967484543941501</c:v>
              </c:pt>
              <c:pt idx="1439">
                <c:v>-1.4985262326401489</c:v>
              </c:pt>
              <c:pt idx="1440">
                <c:v>-1.4985262326401489</c:v>
              </c:pt>
              <c:pt idx="1441">
                <c:v>-1.5020912988046458</c:v>
              </c:pt>
              <c:pt idx="1442">
                <c:v>-1.5020912988046458</c:v>
              </c:pt>
              <c:pt idx="1443">
                <c:v>-1.5038786093787413</c:v>
              </c:pt>
              <c:pt idx="1444">
                <c:v>-1.5038786093787413</c:v>
              </c:pt>
              <c:pt idx="1445">
                <c:v>-1.5038786093787413</c:v>
              </c:pt>
              <c:pt idx="1446">
                <c:v>-1.5038786093787413</c:v>
              </c:pt>
              <c:pt idx="1447">
                <c:v>-1.5056691201525292</c:v>
              </c:pt>
              <c:pt idx="1448">
                <c:v>-1.5056691201525292</c:v>
              </c:pt>
              <c:pt idx="1449">
                <c:v>-1.5092597882832579</c:v>
              </c:pt>
              <c:pt idx="1450">
                <c:v>-1.5092597882832579</c:v>
              </c:pt>
              <c:pt idx="1451">
                <c:v>-1.5110599687874053</c:v>
              </c:pt>
              <c:pt idx="1452">
                <c:v>-1.5110599687874053</c:v>
              </c:pt>
              <c:pt idx="1453">
                <c:v>-1.5128633957865556</c:v>
              </c:pt>
              <c:pt idx="1454">
                <c:v>-1.5128633957865556</c:v>
              </c:pt>
              <c:pt idx="1455">
                <c:v>-1.5128633957865556</c:v>
              </c:pt>
              <c:pt idx="1456">
                <c:v>-1.5128633957865556</c:v>
              </c:pt>
              <c:pt idx="1457">
                <c:v>-1.516480036256745</c:v>
              </c:pt>
              <c:pt idx="1458">
                <c:v>-1.516480036256745</c:v>
              </c:pt>
              <c:pt idx="1459">
                <c:v>-1.516480036256745</c:v>
              </c:pt>
              <c:pt idx="1460">
                <c:v>-1.516480036256745</c:v>
              </c:pt>
              <c:pt idx="1461">
                <c:v>-1.5201098043073229</c:v>
              </c:pt>
              <c:pt idx="1462">
                <c:v>-1.5201098043073229</c:v>
              </c:pt>
              <c:pt idx="1463">
                <c:v>-1.5201098043073229</c:v>
              </c:pt>
              <c:pt idx="1464">
                <c:v>-1.5201098043073229</c:v>
              </c:pt>
              <c:pt idx="1465">
                <c:v>-1.5237527955858248</c:v>
              </c:pt>
              <c:pt idx="1466">
                <c:v>-1.5237527955858248</c:v>
              </c:pt>
              <c:pt idx="1467">
                <c:v>-1.5255792801118586</c:v>
              </c:pt>
              <c:pt idx="1468">
                <c:v>-1.5255792801118586</c:v>
              </c:pt>
              <c:pt idx="1469">
                <c:v>-1.5274091067889355</c:v>
              </c:pt>
              <c:pt idx="1470">
                <c:v>-1.5274091067889355</c:v>
              </c:pt>
              <c:pt idx="1471">
                <c:v>-1.5255792801118586</c:v>
              </c:pt>
              <c:pt idx="1472">
                <c:v>-1.5255792801118586</c:v>
              </c:pt>
              <c:pt idx="1473">
                <c:v>-1.529242287870596</c:v>
              </c:pt>
              <c:pt idx="1474">
                <c:v>-1.529242287870596</c:v>
              </c:pt>
              <c:pt idx="1475">
                <c:v>-1.531078835677897</c:v>
              </c:pt>
              <c:pt idx="1476">
                <c:v>-1.531078835677897</c:v>
              </c:pt>
              <c:pt idx="1477">
                <c:v>-1.5329187625999039</c:v>
              </c:pt>
              <c:pt idx="1478">
                <c:v>-1.5329187625999039</c:v>
              </c:pt>
              <c:pt idx="1479">
                <c:v>-1.5347620810941942</c:v>
              </c:pt>
              <c:pt idx="1480">
                <c:v>-1.5347620810941942</c:v>
              </c:pt>
              <c:pt idx="1481">
                <c:v>-1.5384589429755198</c:v>
              </c:pt>
              <c:pt idx="1482">
                <c:v>-1.5384589429755198</c:v>
              </c:pt>
              <c:pt idx="1483">
                <c:v>-1.5403125116248422</c:v>
              </c:pt>
              <c:pt idx="1484">
                <c:v>-1.5403125116248422</c:v>
              </c:pt>
              <c:pt idx="1485">
                <c:v>-1.5403125116248422</c:v>
              </c:pt>
              <c:pt idx="1486">
                <c:v>-1.5403125116248422</c:v>
              </c:pt>
              <c:pt idx="1487">
                <c:v>-1.5421695223720562</c:v>
              </c:pt>
              <c:pt idx="1488">
                <c:v>-1.5421695223720562</c:v>
              </c:pt>
              <c:pt idx="1489">
                <c:v>-1.5440299880249755</c:v>
              </c:pt>
              <c:pt idx="1490">
                <c:v>-1.5440299880249755</c:v>
              </c:pt>
              <c:pt idx="1491">
                <c:v>-1.5458939214630378</c:v>
              </c:pt>
              <c:pt idx="1492">
                <c:v>-1.5458939214630378</c:v>
              </c:pt>
              <c:pt idx="1493">
                <c:v>-1.5477613356378339</c:v>
              </c:pt>
              <c:pt idx="1494">
                <c:v>-1.5477613356378339</c:v>
              </c:pt>
              <c:pt idx="1495">
                <c:v>-1.5477613356378339</c:v>
              </c:pt>
              <c:pt idx="1496">
                <c:v>-1.5477613356378339</c:v>
              </c:pt>
              <c:pt idx="1497">
                <c:v>-1.5515066583679951</c:v>
              </c:pt>
              <c:pt idx="1498">
                <c:v>-1.5515066583679951</c:v>
              </c:pt>
              <c:pt idx="1499">
                <c:v>-1.5533845931921952</c:v>
              </c:pt>
              <c:pt idx="1500">
                <c:v>-1.5533845931921952</c:v>
              </c:pt>
              <c:pt idx="1501">
                <c:v>-1.5533845931921952</c:v>
              </c:pt>
              <c:pt idx="1502">
                <c:v>-1.5533845931921952</c:v>
              </c:pt>
              <c:pt idx="1503">
                <c:v>-1.5552660612919016</c:v>
              </c:pt>
              <c:pt idx="1504">
                <c:v>-1.5552660612919016</c:v>
              </c:pt>
              <c:pt idx="1505">
                <c:v>-1.5571510759876726</c:v>
              </c:pt>
              <c:pt idx="1506">
                <c:v>-1.5571510759876726</c:v>
              </c:pt>
              <c:pt idx="1507">
                <c:v>-1.5590396506755402</c:v>
              </c:pt>
              <c:pt idx="1508">
                <c:v>-1.5590396506755402</c:v>
              </c:pt>
              <c:pt idx="1509">
                <c:v>-1.5590396506755402</c:v>
              </c:pt>
              <c:pt idx="1510">
                <c:v>-1.5590396506755402</c:v>
              </c:pt>
              <c:pt idx="1511">
                <c:v>-1.562827533992478</c:v>
              </c:pt>
              <c:pt idx="1512">
                <c:v>-1.562827533992478</c:v>
              </c:pt>
              <c:pt idx="1513">
                <c:v>-1.5647268697961301</c:v>
              </c:pt>
              <c:pt idx="1514">
                <c:v>-1.5647268697961301</c:v>
              </c:pt>
              <c:pt idx="1515">
                <c:v>-1.5647268697961301</c:v>
              </c:pt>
              <c:pt idx="1516">
                <c:v>-1.5647268697961301</c:v>
              </c:pt>
              <c:pt idx="1517">
                <c:v>-1.568536398212798</c:v>
              </c:pt>
              <c:pt idx="1518">
                <c:v>-1.568536398212798</c:v>
              </c:pt>
              <c:pt idx="1519">
                <c:v>-1.568536398212798</c:v>
              </c:pt>
              <c:pt idx="1520">
                <c:v>-1.568536398212798</c:v>
              </c:pt>
              <c:pt idx="1521">
                <c:v>-1.5704466184689174</c:v>
              </c:pt>
              <c:pt idx="1522">
                <c:v>-1.5704466184689174</c:v>
              </c:pt>
              <c:pt idx="1523">
                <c:v>-1.5723604946512013</c:v>
              </c:pt>
              <c:pt idx="1524">
                <c:v>-1.5723604946512013</c:v>
              </c:pt>
              <c:pt idx="1525">
                <c:v>-1.5742780407804737</c:v>
              </c:pt>
              <c:pt idx="1526">
                <c:v>-1.5742780407804737</c:v>
              </c:pt>
              <c:pt idx="1527">
                <c:v>-1.5742780407804737</c:v>
              </c:pt>
              <c:pt idx="1528">
                <c:v>-1.5742780407804737</c:v>
              </c:pt>
              <c:pt idx="1529">
                <c:v>-1.5761992709583672</c:v>
              </c:pt>
              <c:pt idx="1530">
                <c:v>-1.5761992709583672</c:v>
              </c:pt>
              <c:pt idx="1531">
                <c:v>-1.5781241993679511</c:v>
              </c:pt>
              <c:pt idx="1532">
                <c:v>-1.5781241993679511</c:v>
              </c:pt>
              <c:pt idx="1533">
                <c:v>-1.5819852080254115</c:v>
              </c:pt>
              <c:pt idx="1534">
                <c:v>-1.5819852080254115</c:v>
              </c:pt>
              <c:pt idx="1535">
                <c:v>-1.5819852080254115</c:v>
              </c:pt>
              <c:pt idx="1536">
                <c:v>-1.5819852080254115</c:v>
              </c:pt>
              <c:pt idx="1537">
                <c:v>-1.5839213170522775</c:v>
              </c:pt>
              <c:pt idx="1538">
                <c:v>-1.5839213170522775</c:v>
              </c:pt>
              <c:pt idx="1539">
                <c:v>-1.5839213170522775</c:v>
              </c:pt>
              <c:pt idx="1540">
                <c:v>-1.5839213170522775</c:v>
              </c:pt>
              <c:pt idx="1541">
                <c:v>-1.5858611818701036</c:v>
              </c:pt>
              <c:pt idx="1542">
                <c:v>-1.5858611818701036</c:v>
              </c:pt>
              <c:pt idx="1543">
                <c:v>-1.5858611818701036</c:v>
              </c:pt>
              <c:pt idx="1544">
                <c:v>-1.5858611818701036</c:v>
              </c:pt>
              <c:pt idx="1545">
                <c:v>-1.589752237363071</c:v>
              </c:pt>
              <c:pt idx="1546">
                <c:v>-1.589752237363071</c:v>
              </c:pt>
              <c:pt idx="1547">
                <c:v>-1.589752237363071</c:v>
              </c:pt>
              <c:pt idx="1548">
                <c:v>-1.589752237363071</c:v>
              </c:pt>
              <c:pt idx="1549">
                <c:v>-1.5917034574943325</c:v>
              </c:pt>
              <c:pt idx="1550">
                <c:v>-1.5917034574943325</c:v>
              </c:pt>
              <c:pt idx="1551">
                <c:v>-1.5936584923301353</c:v>
              </c:pt>
              <c:pt idx="1552">
                <c:v>-1.5936584923301353</c:v>
              </c:pt>
              <c:pt idx="1553">
                <c:v>-1.595617356815469</c:v>
              </c:pt>
              <c:pt idx="1554">
                <c:v>-1.595617356815469</c:v>
              </c:pt>
              <c:pt idx="1555">
                <c:v>-1.595617356815469</c:v>
              </c:pt>
              <c:pt idx="1556">
                <c:v>-1.595617356815469</c:v>
              </c:pt>
              <c:pt idx="1557">
                <c:v>-1.5975800659833173</c:v>
              </c:pt>
              <c:pt idx="1558">
                <c:v>-1.5975800659833173</c:v>
              </c:pt>
              <c:pt idx="1559">
                <c:v>-1.5995466349553578</c:v>
              </c:pt>
              <c:pt idx="1560">
                <c:v>-1.5995466349553578</c:v>
              </c:pt>
              <c:pt idx="1561">
                <c:v>-1.601517078942656</c:v>
              </c:pt>
              <c:pt idx="1562">
                <c:v>-1.601517078942656</c:v>
              </c:pt>
              <c:pt idx="1563">
                <c:v>-1.601517078942656</c:v>
              </c:pt>
              <c:pt idx="1564">
                <c:v>-1.601517078942656</c:v>
              </c:pt>
              <c:pt idx="1565">
                <c:v>-1.6034914132463749</c:v>
              </c:pt>
              <c:pt idx="1566">
                <c:v>-1.6034914132463749</c:v>
              </c:pt>
              <c:pt idx="1567">
                <c:v>-1.6054696532584802</c:v>
              </c:pt>
              <c:pt idx="1568">
                <c:v>-1.6054696532584802</c:v>
              </c:pt>
              <c:pt idx="1569">
                <c:v>-1.6094379124341016</c:v>
              </c:pt>
              <c:pt idx="1570">
                <c:v>-1.6094379124341016</c:v>
              </c:pt>
              <c:pt idx="1571">
                <c:v>-1.6094379124341016</c:v>
              </c:pt>
              <c:pt idx="1572">
                <c:v>-1.6094379124341016</c:v>
              </c:pt>
              <c:pt idx="1573">
                <c:v>-1.6094379124341016</c:v>
              </c:pt>
              <c:pt idx="1574">
                <c:v>-1.6094379124341016</c:v>
              </c:pt>
              <c:pt idx="1575">
                <c:v>-1.6114279628421113</c:v>
              </c:pt>
              <c:pt idx="1576">
                <c:v>-1.6114279628421113</c:v>
              </c:pt>
              <c:pt idx="1577">
                <c:v>-1.6154199841116479</c:v>
              </c:pt>
              <c:pt idx="1578">
                <c:v>-1.6154199841116479</c:v>
              </c:pt>
              <c:pt idx="1579">
                <c:v>-1.6154199841116479</c:v>
              </c:pt>
              <c:pt idx="1580">
                <c:v>-1.6154199841116479</c:v>
              </c:pt>
              <c:pt idx="1581">
                <c:v>-1.6154199841116479</c:v>
              </c:pt>
              <c:pt idx="1582">
                <c:v>-1.6154199841116479</c:v>
              </c:pt>
              <c:pt idx="1583">
                <c:v>-1.619428005509187</c:v>
              </c:pt>
              <c:pt idx="1584">
                <c:v>-1.619428005509187</c:v>
              </c:pt>
              <c:pt idx="1585">
                <c:v>-1.6214380564372108</c:v>
              </c:pt>
              <c:pt idx="1586">
                <c:v>-1.6214380564372108</c:v>
              </c:pt>
              <c:pt idx="1587">
                <c:v>-1.6214380564372108</c:v>
              </c:pt>
              <c:pt idx="1588">
                <c:v>-1.6214380564372108</c:v>
              </c:pt>
              <c:pt idx="1589">
                <c:v>-1.6234521558089132</c:v>
              </c:pt>
              <c:pt idx="1590">
                <c:v>-1.6234521558089132</c:v>
              </c:pt>
              <c:pt idx="1591">
                <c:v>-1.6254703199651501</c:v>
              </c:pt>
              <c:pt idx="1592">
                <c:v>-1.6254703199651501</c:v>
              </c:pt>
              <c:pt idx="1593">
                <c:v>-1.6274925653459174</c:v>
              </c:pt>
              <c:pt idx="1594">
                <c:v>-1.6274925653459174</c:v>
              </c:pt>
              <c:pt idx="1595">
                <c:v>-1.6274925653459174</c:v>
              </c:pt>
              <c:pt idx="1596">
                <c:v>-1.6274925653459174</c:v>
              </c:pt>
              <c:pt idx="1597">
                <c:v>-1.6315493660415326</c:v>
              </c:pt>
              <c:pt idx="1598">
                <c:v>-1.6315493660415326</c:v>
              </c:pt>
              <c:pt idx="1599">
                <c:v>-1.6315493660415326</c:v>
              </c:pt>
              <c:pt idx="1600">
                <c:v>-1.6315493660415326</c:v>
              </c:pt>
              <c:pt idx="1601">
                <c:v>-1.6315493660415326</c:v>
              </c:pt>
              <c:pt idx="1602">
                <c:v>-1.6315493660415326</c:v>
              </c:pt>
              <c:pt idx="1603">
                <c:v>-1.6335839547393198</c:v>
              </c:pt>
              <c:pt idx="1604">
                <c:v>-1.6335839547393198</c:v>
              </c:pt>
              <c:pt idx="1605">
                <c:v>-1.6356226914291676</c:v>
              </c:pt>
              <c:pt idx="1606">
                <c:v>-1.6356226914291676</c:v>
              </c:pt>
              <c:pt idx="1607">
                <c:v>-1.6376655930589674</c:v>
              </c:pt>
              <c:pt idx="1608">
                <c:v>-1.6376655930589674</c:v>
              </c:pt>
              <c:pt idx="1609">
                <c:v>-1.6397126766806931</c:v>
              </c:pt>
              <c:pt idx="1610">
                <c:v>-1.6397126766806931</c:v>
              </c:pt>
              <c:pt idx="1611">
                <c:v>-1.6397126766806931</c:v>
              </c:pt>
              <c:pt idx="1612">
                <c:v>-1.6397126766806931</c:v>
              </c:pt>
              <c:pt idx="1613">
                <c:v>-1.6417639594512501</c:v>
              </c:pt>
              <c:pt idx="1614">
                <c:v>-1.6417639594512501</c:v>
              </c:pt>
              <c:pt idx="1615">
                <c:v>-1.6417639594512501</c:v>
              </c:pt>
              <c:pt idx="1616">
                <c:v>-1.6417639594512501</c:v>
              </c:pt>
              <c:pt idx="1617">
                <c:v>-1.6458791915963575</c:v>
              </c:pt>
              <c:pt idx="1618">
                <c:v>-1.6458791915963575</c:v>
              </c:pt>
              <c:pt idx="1619">
                <c:v>-1.6458791915963575</c:v>
              </c:pt>
              <c:pt idx="1620">
                <c:v>-1.6458791915963575</c:v>
              </c:pt>
              <c:pt idx="1621">
                <c:v>-1.6479431758172085</c:v>
              </c:pt>
              <c:pt idx="1622">
                <c:v>-1.6479431758172085</c:v>
              </c:pt>
              <c:pt idx="1623">
                <c:v>-1.6500114288812671</c:v>
              </c:pt>
              <c:pt idx="1624">
                <c:v>-1.6500114288812671</c:v>
              </c:pt>
              <c:pt idx="1625">
                <c:v>-1.6520839684832391</c:v>
              </c:pt>
              <c:pt idx="1626">
                <c:v>-1.6520839684832391</c:v>
              </c:pt>
              <c:pt idx="1627">
                <c:v>-1.6541608124280796</c:v>
              </c:pt>
              <c:pt idx="1628">
                <c:v>-1.6541608124280796</c:v>
              </c:pt>
              <c:pt idx="1629">
                <c:v>-1.6541608124280796</c:v>
              </c:pt>
              <c:pt idx="1630">
                <c:v>-1.6541608124280796</c:v>
              </c:pt>
              <c:pt idx="1631">
                <c:v>-1.6520839684832391</c:v>
              </c:pt>
              <c:pt idx="1632">
                <c:v>-1.6520839684832391</c:v>
              </c:pt>
              <c:pt idx="1633">
                <c:v>-1.6562419786319036</c:v>
              </c:pt>
              <c:pt idx="1634">
                <c:v>-1.6562419786319036</c:v>
              </c:pt>
              <c:pt idx="1635">
                <c:v>-1.6583274851229246</c:v>
              </c:pt>
              <c:pt idx="1636">
                <c:v>-1.6583274851229246</c:v>
              </c:pt>
              <c:pt idx="1637">
                <c:v>-1.6583274851229246</c:v>
              </c:pt>
              <c:pt idx="1638">
                <c:v>-1.6583274851229246</c:v>
              </c:pt>
              <c:pt idx="1639">
                <c:v>-1.6604173500423844</c:v>
              </c:pt>
              <c:pt idx="1640">
                <c:v>-1.6604173500423844</c:v>
              </c:pt>
              <c:pt idx="1641">
                <c:v>-1.6604173500423844</c:v>
              </c:pt>
              <c:pt idx="1642">
                <c:v>-1.6604173500423844</c:v>
              </c:pt>
              <c:pt idx="1643">
                <c:v>-1.6625115916454993</c:v>
              </c:pt>
              <c:pt idx="1644">
                <c:v>-1.6625115916454993</c:v>
              </c:pt>
              <c:pt idx="1645">
                <c:v>-1.6646102283024202</c:v>
              </c:pt>
              <c:pt idx="1646">
                <c:v>-1.6646102283024202</c:v>
              </c:pt>
              <c:pt idx="1647">
                <c:v>-1.6667132784991985</c:v>
              </c:pt>
              <c:pt idx="1648">
                <c:v>-1.6667132784991985</c:v>
              </c:pt>
              <c:pt idx="1649">
                <c:v>-1.668820760838764</c:v>
              </c:pt>
              <c:pt idx="1650">
                <c:v>-1.668820760838764</c:v>
              </c:pt>
              <c:pt idx="1651">
                <c:v>-1.6709326940419071</c:v>
              </c:pt>
              <c:pt idx="1652">
                <c:v>-1.6709326940419071</c:v>
              </c:pt>
              <c:pt idx="1653">
                <c:v>-1.6709326940419071</c:v>
              </c:pt>
              <c:pt idx="1654">
                <c:v>-1.6709326940419071</c:v>
              </c:pt>
              <c:pt idx="1655">
                <c:v>-1.6730490969482843</c:v>
              </c:pt>
              <c:pt idx="1656">
                <c:v>-1.6730490969482843</c:v>
              </c:pt>
              <c:pt idx="1657">
                <c:v>-1.6730490969482843</c:v>
              </c:pt>
              <c:pt idx="1658">
                <c:v>-1.6730490969482843</c:v>
              </c:pt>
              <c:pt idx="1659">
                <c:v>-1.6751699885174232</c:v>
              </c:pt>
              <c:pt idx="1660">
                <c:v>-1.6751699885174232</c:v>
              </c:pt>
              <c:pt idx="1661">
                <c:v>-1.6772953878297363</c:v>
              </c:pt>
              <c:pt idx="1662">
                <c:v>-1.6772953878297363</c:v>
              </c:pt>
              <c:pt idx="1663">
                <c:v>-1.6772953878297363</c:v>
              </c:pt>
              <c:pt idx="1664">
                <c:v>-1.6772953878297363</c:v>
              </c:pt>
              <c:pt idx="1665">
                <c:v>-1.6794253140875606</c:v>
              </c:pt>
              <c:pt idx="1666">
                <c:v>-1.6794253140875606</c:v>
              </c:pt>
              <c:pt idx="1667">
                <c:v>-1.6794253140875606</c:v>
              </c:pt>
              <c:pt idx="1668">
                <c:v>-1.6794253140875606</c:v>
              </c:pt>
              <c:pt idx="1669">
                <c:v>-1.6815597866161929</c:v>
              </c:pt>
              <c:pt idx="1670">
                <c:v>-1.6815597866161929</c:v>
              </c:pt>
              <c:pt idx="1671">
                <c:v>-1.6815597866161929</c:v>
              </c:pt>
              <c:pt idx="1672">
                <c:v>-1.6815597866161929</c:v>
              </c:pt>
              <c:pt idx="1673">
                <c:v>-1.6836988248649436</c:v>
              </c:pt>
              <c:pt idx="1674">
                <c:v>-1.6836988248649436</c:v>
              </c:pt>
              <c:pt idx="1675">
                <c:v>-1.6858424484081946</c:v>
              </c:pt>
              <c:pt idx="1676">
                <c:v>-1.6858424484081946</c:v>
              </c:pt>
              <c:pt idx="1677">
                <c:v>-1.6879906769464836</c:v>
              </c:pt>
              <c:pt idx="1678">
                <c:v>-1.6879906769464836</c:v>
              </c:pt>
              <c:pt idx="1679">
                <c:v>-1.6858424484081946</c:v>
              </c:pt>
              <c:pt idx="1680">
                <c:v>-1.6858424484081946</c:v>
              </c:pt>
              <c:pt idx="1681">
                <c:v>-1.6901435303075842</c:v>
              </c:pt>
              <c:pt idx="1682">
                <c:v>-1.6901435303075842</c:v>
              </c:pt>
              <c:pt idx="1683">
                <c:v>-1.6901435303075842</c:v>
              </c:pt>
              <c:pt idx="1684">
                <c:v>-1.6901435303075842</c:v>
              </c:pt>
              <c:pt idx="1685">
                <c:v>-1.6923010284476063</c:v>
              </c:pt>
              <c:pt idx="1686">
                <c:v>-1.6923010284476063</c:v>
              </c:pt>
              <c:pt idx="1687">
                <c:v>-1.6944631914521011</c:v>
              </c:pt>
              <c:pt idx="1688">
                <c:v>-1.6944631914521011</c:v>
              </c:pt>
              <c:pt idx="1689">
                <c:v>-1.6966300395371909</c:v>
              </c:pt>
              <c:pt idx="1690">
                <c:v>-1.6966300395371909</c:v>
              </c:pt>
              <c:pt idx="1691">
                <c:v>-1.6944631914521011</c:v>
              </c:pt>
              <c:pt idx="1692">
                <c:v>-1.6944631914521011</c:v>
              </c:pt>
              <c:pt idx="1693">
                <c:v>-1.6988015930507001</c:v>
              </c:pt>
              <c:pt idx="1694">
                <c:v>-1.6988015930507001</c:v>
              </c:pt>
              <c:pt idx="1695">
                <c:v>-1.7009778724732951</c:v>
              </c:pt>
              <c:pt idx="1696">
                <c:v>-1.7009778724732951</c:v>
              </c:pt>
              <c:pt idx="1697">
                <c:v>-1.7009778724732951</c:v>
              </c:pt>
              <c:pt idx="1698">
                <c:v>-1.7009778724732951</c:v>
              </c:pt>
              <c:pt idx="1699">
                <c:v>-1.7031588984196548</c:v>
              </c:pt>
              <c:pt idx="1700">
                <c:v>-1.7031588984196548</c:v>
              </c:pt>
              <c:pt idx="1701">
                <c:v>-1.7031588984196548</c:v>
              </c:pt>
              <c:pt idx="1702">
                <c:v>-1.7031588984196548</c:v>
              </c:pt>
              <c:pt idx="1703">
                <c:v>-1.7031588984196548</c:v>
              </c:pt>
              <c:pt idx="1704">
                <c:v>-1.7031588984196548</c:v>
              </c:pt>
              <c:pt idx="1705">
                <c:v>-1.7053446916396346</c:v>
              </c:pt>
              <c:pt idx="1706">
                <c:v>-1.7053446916396346</c:v>
              </c:pt>
              <c:pt idx="1707">
                <c:v>-1.7053446916396346</c:v>
              </c:pt>
              <c:pt idx="1708">
                <c:v>-1.7053446916396346</c:v>
              </c:pt>
              <c:pt idx="1709">
                <c:v>-1.7075352730194546</c:v>
              </c:pt>
              <c:pt idx="1710">
                <c:v>-1.7075352730194546</c:v>
              </c:pt>
              <c:pt idx="1711">
                <c:v>-1.7075352730194546</c:v>
              </c:pt>
              <c:pt idx="1712">
                <c:v>-1.7075352730194546</c:v>
              </c:pt>
              <c:pt idx="1713">
                <c:v>-1.7097306635828899</c:v>
              </c:pt>
              <c:pt idx="1714">
                <c:v>-1.7097306635828899</c:v>
              </c:pt>
              <c:pt idx="1715">
                <c:v>-1.7119308844924919</c:v>
              </c:pt>
              <c:pt idx="1716">
                <c:v>-1.7119308844924919</c:v>
              </c:pt>
              <c:pt idx="1717">
                <c:v>-1.7119308844924919</c:v>
              </c:pt>
              <c:pt idx="1718">
                <c:v>-1.7119308844924919</c:v>
              </c:pt>
              <c:pt idx="1719">
                <c:v>-1.7141359570508066</c:v>
              </c:pt>
              <c:pt idx="1720">
                <c:v>-1.7141359570508066</c:v>
              </c:pt>
              <c:pt idx="1721">
                <c:v>-1.7141359570508066</c:v>
              </c:pt>
              <c:pt idx="1722">
                <c:v>-1.7141359570508066</c:v>
              </c:pt>
              <c:pt idx="1723">
                <c:v>-1.716345902701609</c:v>
              </c:pt>
              <c:pt idx="1724">
                <c:v>-1.716345902701609</c:v>
              </c:pt>
              <c:pt idx="1725">
                <c:v>-1.7185607430311614</c:v>
              </c:pt>
              <c:pt idx="1726">
                <c:v>-1.7185607430311614</c:v>
              </c:pt>
              <c:pt idx="1727">
                <c:v>-1.7185607430311614</c:v>
              </c:pt>
              <c:pt idx="1728">
                <c:v>-1.7185607430311614</c:v>
              </c:pt>
              <c:pt idx="1729">
                <c:v>-1.7207804997694738</c:v>
              </c:pt>
              <c:pt idx="1730">
                <c:v>-1.7207804997694738</c:v>
              </c:pt>
              <c:pt idx="1731">
                <c:v>-1.7207804997694738</c:v>
              </c:pt>
              <c:pt idx="1732">
                <c:v>-1.7207804997694738</c:v>
              </c:pt>
              <c:pt idx="1733">
                <c:v>-1.7207804997694738</c:v>
              </c:pt>
              <c:pt idx="1734">
                <c:v>-1.7207804997694738</c:v>
              </c:pt>
              <c:pt idx="1735">
                <c:v>-1.7230051947915863</c:v>
              </c:pt>
              <c:pt idx="1736">
                <c:v>-1.7230051947915863</c:v>
              </c:pt>
              <c:pt idx="1737">
                <c:v>-1.7274694879202708</c:v>
              </c:pt>
              <c:pt idx="1738">
                <c:v>-1.7274694879202708</c:v>
              </c:pt>
              <c:pt idx="1739">
                <c:v>-1.7274694879202708</c:v>
              </c:pt>
              <c:pt idx="1740">
                <c:v>-1.7274694879202708</c:v>
              </c:pt>
              <c:pt idx="1741">
                <c:v>-1.7274694879202708</c:v>
              </c:pt>
              <c:pt idx="1742">
                <c:v>-1.7274694879202708</c:v>
              </c:pt>
              <c:pt idx="1743">
                <c:v>-1.7297091305137771</c:v>
              </c:pt>
              <c:pt idx="1744">
                <c:v>-1.7297091305137771</c:v>
              </c:pt>
              <c:pt idx="1745">
                <c:v>-1.7297091305137771</c:v>
              </c:pt>
              <c:pt idx="1746">
                <c:v>-1.7297091305137771</c:v>
              </c:pt>
              <c:pt idx="1747">
                <c:v>-1.7297091305137771</c:v>
              </c:pt>
              <c:pt idx="1748">
                <c:v>-1.7297091305137771</c:v>
              </c:pt>
              <c:pt idx="1749">
                <c:v>-1.7319538003676005</c:v>
              </c:pt>
              <c:pt idx="1750">
                <c:v>-1.7319538003676005</c:v>
              </c:pt>
              <c:pt idx="1751">
                <c:v>-1.7342035201016155</c:v>
              </c:pt>
              <c:pt idx="1752">
                <c:v>-1.7342035201016155</c:v>
              </c:pt>
              <c:pt idx="1753">
                <c:v>-1.7364583124887041</c:v>
              </c:pt>
              <c:pt idx="1754">
                <c:v>-1.7364583124887041</c:v>
              </c:pt>
              <c:pt idx="1755">
                <c:v>-1.7342035201016155</c:v>
              </c:pt>
              <c:pt idx="1756">
                <c:v>-1.7342035201016155</c:v>
              </c:pt>
              <c:pt idx="1757">
                <c:v>-1.7387182004561423</c:v>
              </c:pt>
              <c:pt idx="1758">
                <c:v>-1.7387182004561423</c:v>
              </c:pt>
              <c:pt idx="1759">
                <c:v>-1.7387182004561423</c:v>
              </c:pt>
              <c:pt idx="1760">
                <c:v>-1.7387182004561423</c:v>
              </c:pt>
              <c:pt idx="1761">
                <c:v>-1.7387182004561423</c:v>
              </c:pt>
              <c:pt idx="1762">
                <c:v>-1.7387182004561423</c:v>
              </c:pt>
              <c:pt idx="1763">
                <c:v>-1.7409832070869939</c:v>
              </c:pt>
              <c:pt idx="1764">
                <c:v>-1.7409832070869939</c:v>
              </c:pt>
              <c:pt idx="1765">
                <c:v>-1.7432533556215333</c:v>
              </c:pt>
              <c:pt idx="1766">
                <c:v>-1.7432533556215333</c:v>
              </c:pt>
              <c:pt idx="1767">
                <c:v>-1.7432533556215333</c:v>
              </c:pt>
              <c:pt idx="1768">
                <c:v>-1.7432533556215333</c:v>
              </c:pt>
              <c:pt idx="1769">
                <c:v>-1.7478091721573943</c:v>
              </c:pt>
              <c:pt idx="1770">
                <c:v>-1.7478091721573943</c:v>
              </c:pt>
              <c:pt idx="1771">
                <c:v>-1.7478091721573943</c:v>
              </c:pt>
              <c:pt idx="1772">
                <c:v>-1.7478091721573943</c:v>
              </c:pt>
              <c:pt idx="1773">
                <c:v>-1.7478091721573943</c:v>
              </c:pt>
              <c:pt idx="1774">
                <c:v>-1.7478091721573943</c:v>
              </c:pt>
              <c:pt idx="1775">
                <c:v>-1.7478091721573943</c:v>
              </c:pt>
              <c:pt idx="1776">
                <c:v>-1.7478091721573943</c:v>
              </c:pt>
              <c:pt idx="1777">
                <c:v>-1.7500948874382498</c:v>
              </c:pt>
              <c:pt idx="1778">
                <c:v>-1.7500948874382498</c:v>
              </c:pt>
              <c:pt idx="1779">
                <c:v>-1.7523858391848053</c:v>
              </c:pt>
              <c:pt idx="1780">
                <c:v>-1.7523858391848053</c:v>
              </c:pt>
              <c:pt idx="1781">
                <c:v>-1.7523858391848053</c:v>
              </c:pt>
              <c:pt idx="1782">
                <c:v>-1.7523858391848053</c:v>
              </c:pt>
              <c:pt idx="1783">
                <c:v>-1.7546820514451569</c:v>
              </c:pt>
              <c:pt idx="1784">
                <c:v>-1.7546820514451569</c:v>
              </c:pt>
              <c:pt idx="1785">
                <c:v>-1.7569835484334355</c:v>
              </c:pt>
              <c:pt idx="1786">
                <c:v>-1.7569835484334355</c:v>
              </c:pt>
              <c:pt idx="1787">
                <c:v>-1.7569835484334355</c:v>
              </c:pt>
              <c:pt idx="1788">
                <c:v>-1.7569835484334355</c:v>
              </c:pt>
              <c:pt idx="1789">
                <c:v>-1.7592903545313501</c:v>
              </c:pt>
              <c:pt idx="1790">
                <c:v>-1.7592903545313501</c:v>
              </c:pt>
              <c:pt idx="1791">
                <c:v>-1.7592903545313501</c:v>
              </c:pt>
              <c:pt idx="1792">
                <c:v>-1.7592903545313501</c:v>
              </c:pt>
              <c:pt idx="1793">
                <c:v>-1.7592903545313501</c:v>
              </c:pt>
              <c:pt idx="1794">
                <c:v>-1.7592903545313501</c:v>
              </c:pt>
              <c:pt idx="1795">
                <c:v>-1.7616024942897293</c:v>
              </c:pt>
              <c:pt idx="1796">
                <c:v>-1.7616024942897293</c:v>
              </c:pt>
              <c:pt idx="1797">
                <c:v>-1.7616024942897293</c:v>
              </c:pt>
              <c:pt idx="1798">
                <c:v>-1.7616024942897293</c:v>
              </c:pt>
              <c:pt idx="1799">
                <c:v>-1.7639199924300932</c:v>
              </c:pt>
              <c:pt idx="1800">
                <c:v>-1.7639199924300932</c:v>
              </c:pt>
              <c:pt idx="1801">
                <c:v>-1.7662428738462324</c:v>
              </c:pt>
              <c:pt idx="1802">
                <c:v>-1.7662428738462324</c:v>
              </c:pt>
              <c:pt idx="1803">
                <c:v>-1.7662428738462324</c:v>
              </c:pt>
              <c:pt idx="1804">
                <c:v>-1.7662428738462324</c:v>
              </c:pt>
              <c:pt idx="1805">
                <c:v>-1.7662428738462324</c:v>
              </c:pt>
              <c:pt idx="1806">
                <c:v>-1.7662428738462324</c:v>
              </c:pt>
              <c:pt idx="1807">
                <c:v>-1.768571163605823</c:v>
              </c:pt>
              <c:pt idx="1808">
                <c:v>-1.768571163605823</c:v>
              </c:pt>
              <c:pt idx="1809">
                <c:v>-1.7709048869520441</c:v>
              </c:pt>
              <c:pt idx="1810">
                <c:v>-1.7709048869520441</c:v>
              </c:pt>
              <c:pt idx="1811">
                <c:v>-1.768571163605823</c:v>
              </c:pt>
              <c:pt idx="1812">
                <c:v>-1.768571163605823</c:v>
              </c:pt>
              <c:pt idx="1813">
                <c:v>-1.7709048869520441</c:v>
              </c:pt>
              <c:pt idx="1814">
                <c:v>-1.7709048869520441</c:v>
              </c:pt>
              <c:pt idx="1815">
                <c:v>-1.7732440693052158</c:v>
              </c:pt>
              <c:pt idx="1816">
                <c:v>-1.7732440693052158</c:v>
              </c:pt>
              <c:pt idx="1817">
                <c:v>-1.7732440693052158</c:v>
              </c:pt>
              <c:pt idx="1818">
                <c:v>-1.7732440693052158</c:v>
              </c:pt>
              <c:pt idx="1819">
                <c:v>-1.7755887362644693</c:v>
              </c:pt>
              <c:pt idx="1820">
                <c:v>-1.7755887362644693</c:v>
              </c:pt>
              <c:pt idx="1821">
                <c:v>-1.7779389136094226</c:v>
              </c:pt>
              <c:pt idx="1822">
                <c:v>-1.7779389136094226</c:v>
              </c:pt>
              <c:pt idx="1823">
                <c:v>-1.7779389136094226</c:v>
              </c:pt>
              <c:pt idx="1824">
                <c:v>-1.7779389136094226</c:v>
              </c:pt>
              <c:pt idx="1825">
                <c:v>-1.7802946273018829</c:v>
              </c:pt>
              <c:pt idx="1826">
                <c:v>-1.7802946273018829</c:v>
              </c:pt>
              <c:pt idx="1827">
                <c:v>-1.7779389136094226</c:v>
              </c:pt>
              <c:pt idx="1828">
                <c:v>-1.7779389136094226</c:v>
              </c:pt>
              <c:pt idx="1829">
                <c:v>-1.7802946273018829</c:v>
              </c:pt>
              <c:pt idx="1830">
                <c:v>-1.7802946273018829</c:v>
              </c:pt>
              <c:pt idx="1831">
                <c:v>-1.7826559034875622</c:v>
              </c:pt>
              <c:pt idx="1832">
                <c:v>-1.7826559034875622</c:v>
              </c:pt>
              <c:pt idx="1833">
                <c:v>-1.7826559034875622</c:v>
              </c:pt>
              <c:pt idx="1834">
                <c:v>-1.7826559034875622</c:v>
              </c:pt>
              <c:pt idx="1835">
                <c:v>-1.7850227684978279</c:v>
              </c:pt>
              <c:pt idx="1836">
                <c:v>-1.7850227684978279</c:v>
              </c:pt>
              <c:pt idx="1837">
                <c:v>-1.7850227684978279</c:v>
              </c:pt>
              <c:pt idx="1838">
                <c:v>-1.7850227684978279</c:v>
              </c:pt>
              <c:pt idx="1839">
                <c:v>-1.78739524885146</c:v>
              </c:pt>
              <c:pt idx="1840">
                <c:v>-1.78739524885146</c:v>
              </c:pt>
              <c:pt idx="1841">
                <c:v>-1.7897733712564268</c:v>
              </c:pt>
              <c:pt idx="1842">
                <c:v>-1.7897733712564268</c:v>
              </c:pt>
              <c:pt idx="1843">
                <c:v>-1.7897733712564268</c:v>
              </c:pt>
              <c:pt idx="1844">
                <c:v>-1.7897733712564268</c:v>
              </c:pt>
              <c:pt idx="1845">
                <c:v>-1.7921571626117025</c:v>
              </c:pt>
              <c:pt idx="1846">
                <c:v>-1.7921571626117025</c:v>
              </c:pt>
              <c:pt idx="1847">
                <c:v>-1.7945466500090834</c:v>
              </c:pt>
              <c:pt idx="1848">
                <c:v>-1.7945466500090834</c:v>
              </c:pt>
              <c:pt idx="1849">
                <c:v>-1.7945466500090834</c:v>
              </c:pt>
              <c:pt idx="1850">
                <c:v>-1.7945466500090834</c:v>
              </c:pt>
              <c:pt idx="1851">
                <c:v>-1.7969418607350391</c:v>
              </c:pt>
              <c:pt idx="1852">
                <c:v>-1.7969418607350391</c:v>
              </c:pt>
              <c:pt idx="1853">
                <c:v>-1.7969418607350391</c:v>
              </c:pt>
              <c:pt idx="1854">
                <c:v>-1.7969418607350391</c:v>
              </c:pt>
              <c:pt idx="1855">
                <c:v>-1.7969418607350391</c:v>
              </c:pt>
              <c:pt idx="1856">
                <c:v>-1.7969418607350391</c:v>
              </c:pt>
              <c:pt idx="1857">
                <c:v>-1.7993428222725769</c:v>
              </c:pt>
              <c:pt idx="1858">
                <c:v>-1.7993428222725769</c:v>
              </c:pt>
              <c:pt idx="1859">
                <c:v>-1.8017495623031412</c:v>
              </c:pt>
              <c:pt idx="1860">
                <c:v>-1.8017495623031412</c:v>
              </c:pt>
              <c:pt idx="1861">
                <c:v>-1.8017495623031412</c:v>
              </c:pt>
              <c:pt idx="1862">
                <c:v>-1.8017495623031412</c:v>
              </c:pt>
              <c:pt idx="1863">
                <c:v>-1.8041621087085247</c:v>
              </c:pt>
              <c:pt idx="1864">
                <c:v>-1.8041621087085247</c:v>
              </c:pt>
              <c:pt idx="1865">
                <c:v>-1.8017495623031412</c:v>
              </c:pt>
              <c:pt idx="1866">
                <c:v>-1.8017495623031412</c:v>
              </c:pt>
              <c:pt idx="1867">
                <c:v>-1.8041621087085247</c:v>
              </c:pt>
              <c:pt idx="1868">
                <c:v>-1.8041621087085247</c:v>
              </c:pt>
              <c:pt idx="1869">
                <c:v>-1.8065804895728079</c:v>
              </c:pt>
              <c:pt idx="1870">
                <c:v>-1.8065804895728079</c:v>
              </c:pt>
              <c:pt idx="1871">
                <c:v>-1.8065804895728079</c:v>
              </c:pt>
              <c:pt idx="1872">
                <c:v>-1.8065804895728079</c:v>
              </c:pt>
              <c:pt idx="1873">
                <c:v>-1.8065804895728079</c:v>
              </c:pt>
              <c:pt idx="1874">
                <c:v>-1.8065804895728079</c:v>
              </c:pt>
              <c:pt idx="1875">
                <c:v>-1.8065804895728079</c:v>
              </c:pt>
              <c:pt idx="1876">
                <c:v>-1.8065804895728079</c:v>
              </c:pt>
              <c:pt idx="1877">
                <c:v>-1.8114348680376049</c:v>
              </c:pt>
              <c:pt idx="1878">
                <c:v>-1.8114348680376049</c:v>
              </c:pt>
              <c:pt idx="1879">
                <c:v>-1.8138709228354877</c:v>
              </c:pt>
              <c:pt idx="1880">
                <c:v>-1.8138709228354877</c:v>
              </c:pt>
              <c:pt idx="1881">
                <c:v>-1.8138709228354877</c:v>
              </c:pt>
              <c:pt idx="1882">
                <c:v>-1.8138709228354877</c:v>
              </c:pt>
              <c:pt idx="1883">
                <c:v>-1.8138709228354877</c:v>
              </c:pt>
              <c:pt idx="1884">
                <c:v>-1.8138709228354877</c:v>
              </c:pt>
              <c:pt idx="1885">
                <c:v>-1.8138709228354877</c:v>
              </c:pt>
              <c:pt idx="1886">
                <c:v>-1.8138709228354877</c:v>
              </c:pt>
              <c:pt idx="1887">
                <c:v>-1.8163129264910389</c:v>
              </c:pt>
              <c:pt idx="1888">
                <c:v>-1.8163129264910389</c:v>
              </c:pt>
              <c:pt idx="1889">
                <c:v>-1.8187609081296785</c:v>
              </c:pt>
              <c:pt idx="1890">
                <c:v>-1.8187609081296785</c:v>
              </c:pt>
              <c:pt idx="1891">
                <c:v>-1.8187609081296785</c:v>
              </c:pt>
              <c:pt idx="1892">
                <c:v>-1.8187609081296785</c:v>
              </c:pt>
              <c:pt idx="1893">
                <c:v>-1.8187609081296785</c:v>
              </c:pt>
              <c:pt idx="1894">
                <c:v>-1.8187609081296785</c:v>
              </c:pt>
              <c:pt idx="1895">
                <c:v>-1.8187609081296785</c:v>
              </c:pt>
              <c:pt idx="1896">
                <c:v>-1.8187609081296785</c:v>
              </c:pt>
              <c:pt idx="1897">
                <c:v>-1.8212148970912445</c:v>
              </c:pt>
              <c:pt idx="1898">
                <c:v>-1.8212148970912445</c:v>
              </c:pt>
              <c:pt idx="1899">
                <c:v>-1.8212148970912445</c:v>
              </c:pt>
              <c:pt idx="1900">
                <c:v>-1.8212148970912445</c:v>
              </c:pt>
              <c:pt idx="1901">
                <c:v>-1.8236749229321079</c:v>
              </c:pt>
              <c:pt idx="1902">
                <c:v>-1.8236749229321079</c:v>
              </c:pt>
              <c:pt idx="1903">
                <c:v>-1.8236749229321079</c:v>
              </c:pt>
              <c:pt idx="1904">
                <c:v>-1.8236749229321079</c:v>
              </c:pt>
              <c:pt idx="1905">
                <c:v>-1.8261410154273008</c:v>
              </c:pt>
              <c:pt idx="1906">
                <c:v>-1.8261410154273008</c:v>
              </c:pt>
              <c:pt idx="1907">
                <c:v>-1.8286132045726893</c:v>
              </c:pt>
              <c:pt idx="1908">
                <c:v>-1.8286132045726893</c:v>
              </c:pt>
              <c:pt idx="1909">
                <c:v>-1.8286132045726893</c:v>
              </c:pt>
              <c:pt idx="1910">
                <c:v>-1.8286132045726893</c:v>
              </c:pt>
              <c:pt idx="1911">
                <c:v>-1.8286132045726893</c:v>
              </c:pt>
              <c:pt idx="1912">
                <c:v>-1.8286132045726893</c:v>
              </c:pt>
              <c:pt idx="1913">
                <c:v>-1.8310915205871581</c:v>
              </c:pt>
              <c:pt idx="1914">
                <c:v>-1.8310915205871581</c:v>
              </c:pt>
              <c:pt idx="1915">
                <c:v>-1.8310915205871581</c:v>
              </c:pt>
              <c:pt idx="1916">
                <c:v>-1.8310915205871581</c:v>
              </c:pt>
              <c:pt idx="1917">
                <c:v>-1.8335759939148193</c:v>
              </c:pt>
              <c:pt idx="1918">
                <c:v>-1.8335759939148193</c:v>
              </c:pt>
              <c:pt idx="1919">
                <c:v>-1.8335759939148193</c:v>
              </c:pt>
              <c:pt idx="1920">
                <c:v>-1.8335759939148193</c:v>
              </c:pt>
              <c:pt idx="1921">
                <c:v>-1.8335759939148193</c:v>
              </c:pt>
              <c:pt idx="1922">
                <c:v>-1.8335759939148193</c:v>
              </c:pt>
              <c:pt idx="1923">
                <c:v>-1.8385635354258574</c:v>
              </c:pt>
              <c:pt idx="1924">
                <c:v>-1.8385635354258574</c:v>
              </c:pt>
              <c:pt idx="1925">
                <c:v>-1.8385635354258574</c:v>
              </c:pt>
              <c:pt idx="1926">
                <c:v>-1.8385635354258574</c:v>
              </c:pt>
              <c:pt idx="1927">
                <c:v>-1.8385635354258574</c:v>
              </c:pt>
              <c:pt idx="1928">
                <c:v>-1.8385635354258574</c:v>
              </c:pt>
              <c:pt idx="1929">
                <c:v>-1.8385635354258574</c:v>
              </c:pt>
              <c:pt idx="1930">
                <c:v>-1.8385635354258574</c:v>
              </c:pt>
              <c:pt idx="1931">
                <c:v>-1.8410666656439776</c:v>
              </c:pt>
              <c:pt idx="1932">
                <c:v>-1.8410666656439776</c:v>
              </c:pt>
              <c:pt idx="1933">
                <c:v>-1.8410666656439776</c:v>
              </c:pt>
              <c:pt idx="1934">
                <c:v>-1.8410666656439776</c:v>
              </c:pt>
              <c:pt idx="1935">
                <c:v>-1.8410666656439776</c:v>
              </c:pt>
              <c:pt idx="1936">
                <c:v>-1.8410666656439776</c:v>
              </c:pt>
              <c:pt idx="1937">
                <c:v>-1.8435760772494028</c:v>
              </c:pt>
              <c:pt idx="1938">
                <c:v>-1.8435760772494028</c:v>
              </c:pt>
              <c:pt idx="1939">
                <c:v>-1.8435760772494028</c:v>
              </c:pt>
              <c:pt idx="1940">
                <c:v>-1.8435760772494028</c:v>
              </c:pt>
              <c:pt idx="1941">
                <c:v>-1.8435760772494028</c:v>
              </c:pt>
              <c:pt idx="1942">
                <c:v>-1.8435760772494028</c:v>
              </c:pt>
              <c:pt idx="1943">
                <c:v>-1.8460918018466494</c:v>
              </c:pt>
              <c:pt idx="1944">
                <c:v>-1.8460918018466494</c:v>
              </c:pt>
              <c:pt idx="1945">
                <c:v>-1.8486138712793603</c:v>
              </c:pt>
              <c:pt idx="1946">
                <c:v>-1.8486138712793603</c:v>
              </c:pt>
              <c:pt idx="1947">
                <c:v>-1.8486138712793603</c:v>
              </c:pt>
              <c:pt idx="1948">
                <c:v>-1.8486138712793603</c:v>
              </c:pt>
              <c:pt idx="1949">
                <c:v>-1.8511423176327191</c:v>
              </c:pt>
              <c:pt idx="1950">
                <c:v>-1.8511423176327191</c:v>
              </c:pt>
              <c:pt idx="1951">
                <c:v>-1.8536771732359065</c:v>
              </c:pt>
              <c:pt idx="1952">
                <c:v>-1.8536771732359065</c:v>
              </c:pt>
              <c:pt idx="1953">
                <c:v>-1.8536771732359065</c:v>
              </c:pt>
              <c:pt idx="1954">
                <c:v>-1.8536771732359065</c:v>
              </c:pt>
              <c:pt idx="1955">
                <c:v>-1.8536771732359065</c:v>
              </c:pt>
              <c:pt idx="1956">
                <c:v>-1.8536771732359065</c:v>
              </c:pt>
              <c:pt idx="1957">
                <c:v>-1.8562184706645786</c:v>
              </c:pt>
              <c:pt idx="1958">
                <c:v>-1.8562184706645786</c:v>
              </c:pt>
              <c:pt idx="1959">
                <c:v>-1.8562184706645786</c:v>
              </c:pt>
              <c:pt idx="1960">
                <c:v>-1.8562184706645786</c:v>
              </c:pt>
              <c:pt idx="1961">
                <c:v>-1.8562184706645786</c:v>
              </c:pt>
              <c:pt idx="1962">
                <c:v>-1.8562184706645786</c:v>
              </c:pt>
              <c:pt idx="1963">
                <c:v>-1.8587662427433782</c:v>
              </c:pt>
              <c:pt idx="1964">
                <c:v>-1.8587662427433782</c:v>
              </c:pt>
              <c:pt idx="1965">
                <c:v>-1.8613205225484746</c:v>
              </c:pt>
              <c:pt idx="1966">
                <c:v>-1.8613205225484746</c:v>
              </c:pt>
              <c:pt idx="1967">
                <c:v>-1.8587662427433782</c:v>
              </c:pt>
              <c:pt idx="1968">
                <c:v>-1.8587662427433782</c:v>
              </c:pt>
              <c:pt idx="1969">
                <c:v>-1.8613205225484746</c:v>
              </c:pt>
              <c:pt idx="1970">
                <c:v>-1.8613205225484746</c:v>
              </c:pt>
              <c:pt idx="1971">
                <c:v>-1.8638813434101476</c:v>
              </c:pt>
              <c:pt idx="1972">
                <c:v>-1.8638813434101476</c:v>
              </c:pt>
              <c:pt idx="1973">
                <c:v>-1.8664487389153928</c:v>
              </c:pt>
              <c:pt idx="1974">
                <c:v>-1.8664487389153928</c:v>
              </c:pt>
              <c:pt idx="1975">
                <c:v>-1.8638813434101476</c:v>
              </c:pt>
              <c:pt idx="1976">
                <c:v>-1.8638813434101476</c:v>
              </c:pt>
              <c:pt idx="1977">
                <c:v>-1.8664487389153928</c:v>
              </c:pt>
              <c:pt idx="1978">
                <c:v>-1.8664487389153928</c:v>
              </c:pt>
              <c:pt idx="1979">
                <c:v>-1.8664487389153928</c:v>
              </c:pt>
              <c:pt idx="1980">
                <c:v>-1.8664487389153928</c:v>
              </c:pt>
              <c:pt idx="1981">
                <c:v>-1.8664487389153928</c:v>
              </c:pt>
              <c:pt idx="1982">
                <c:v>-1.8664487389153928</c:v>
              </c:pt>
              <c:pt idx="1983">
                <c:v>-1.8690227429105672</c:v>
              </c:pt>
              <c:pt idx="1984">
                <c:v>-1.8690227429105672</c:v>
              </c:pt>
              <c:pt idx="1985">
                <c:v>-1.8690227429105672</c:v>
              </c:pt>
              <c:pt idx="1986">
                <c:v>-1.8690227429105672</c:v>
              </c:pt>
              <c:pt idx="1987">
                <c:v>-1.8690227429105672</c:v>
              </c:pt>
              <c:pt idx="1988">
                <c:v>-1.8690227429105672</c:v>
              </c:pt>
              <c:pt idx="1989">
                <c:v>-1.8741907130690088</c:v>
              </c:pt>
              <c:pt idx="1990">
                <c:v>-1.8741907130690088</c:v>
              </c:pt>
              <c:pt idx="1991">
                <c:v>-1.8741907130690088</c:v>
              </c:pt>
              <c:pt idx="1992">
                <c:v>-1.8741907130690088</c:v>
              </c:pt>
              <c:pt idx="1993">
                <c:v>-1.8767847482460571</c:v>
              </c:pt>
              <c:pt idx="1994">
                <c:v>-1.8767847482460571</c:v>
              </c:pt>
              <c:pt idx="1995">
                <c:v>-1.8767847482460571</c:v>
              </c:pt>
              <c:pt idx="1996">
                <c:v>-1.8767847482460571</c:v>
              </c:pt>
              <c:pt idx="1997">
                <c:v>-1.8767847482460571</c:v>
              </c:pt>
              <c:pt idx="1998">
                <c:v>-1.8767847482460571</c:v>
              </c:pt>
              <c:pt idx="1999">
                <c:v>-1.879385529946114</c:v>
              </c:pt>
              <c:pt idx="2000">
                <c:v>-1.879385529946114</c:v>
              </c:pt>
              <c:pt idx="2001">
                <c:v>-1.879385529946114</c:v>
              </c:pt>
              <c:pt idx="2002">
                <c:v>-1.879385529946114</c:v>
              </c:pt>
              <c:pt idx="2003">
                <c:v>-1.8819930933531943</c:v>
              </c:pt>
              <c:pt idx="2004">
                <c:v>-1.8819930933531943</c:v>
              </c:pt>
              <c:pt idx="2005">
                <c:v>-1.8819930933531943</c:v>
              </c:pt>
              <c:pt idx="2006">
                <c:v>-1.8819930933531943</c:v>
              </c:pt>
              <c:pt idx="2007">
                <c:v>-1.8846074739272645</c:v>
              </c:pt>
              <c:pt idx="2008">
                <c:v>-1.8846074739272645</c:v>
              </c:pt>
              <c:pt idx="2009">
                <c:v>-1.8819930933531943</c:v>
              </c:pt>
              <c:pt idx="2010">
                <c:v>-1.8819930933531943</c:v>
              </c:pt>
              <c:pt idx="2011">
                <c:v>-1.8872287074071397</c:v>
              </c:pt>
              <c:pt idx="2012">
                <c:v>-1.8872287074071397</c:v>
              </c:pt>
              <c:pt idx="2013">
                <c:v>-1.8872287074071397</c:v>
              </c:pt>
              <c:pt idx="2014">
                <c:v>-1.8872287074071397</c:v>
              </c:pt>
              <c:pt idx="2015">
                <c:v>-1.8872287074071397</c:v>
              </c:pt>
              <c:pt idx="2016">
                <c:v>-1.8872287074071397</c:v>
              </c:pt>
              <c:pt idx="2017">
                <c:v>-1.8898568298134086</c:v>
              </c:pt>
              <c:pt idx="2018">
                <c:v>-1.8898568298134086</c:v>
              </c:pt>
              <c:pt idx="2019">
                <c:v>-1.8898568298134086</c:v>
              </c:pt>
              <c:pt idx="2020">
                <c:v>-1.8898568298134086</c:v>
              </c:pt>
              <c:pt idx="2021">
                <c:v>-1.8924918774514132</c:v>
              </c:pt>
              <c:pt idx="2022">
                <c:v>-1.8924918774514132</c:v>
              </c:pt>
              <c:pt idx="2023">
                <c:v>-1.8951338869142536</c:v>
              </c:pt>
              <c:pt idx="2024">
                <c:v>-1.8951338869142536</c:v>
              </c:pt>
              <c:pt idx="2025">
                <c:v>-1.8924918774514132</c:v>
              </c:pt>
              <c:pt idx="2026">
                <c:v>-1.8924918774514132</c:v>
              </c:pt>
              <c:pt idx="2027">
                <c:v>-1.8951338869142536</c:v>
              </c:pt>
              <c:pt idx="2028">
                <c:v>-1.8951338869142536</c:v>
              </c:pt>
              <c:pt idx="2029">
                <c:v>-1.8951338869142536</c:v>
              </c:pt>
              <c:pt idx="2030">
                <c:v>-1.8951338869142536</c:v>
              </c:pt>
              <c:pt idx="2031">
                <c:v>-1.9004389391439456</c:v>
              </c:pt>
              <c:pt idx="2032">
                <c:v>-1.9004389391439456</c:v>
              </c:pt>
              <c:pt idx="2033">
                <c:v>-1.9004389391439456</c:v>
              </c:pt>
              <c:pt idx="2034">
                <c:v>-1.9004389391439456</c:v>
              </c:pt>
              <c:pt idx="2035">
                <c:v>-1.9031020565634287</c:v>
              </c:pt>
              <c:pt idx="2036">
                <c:v>-1.9031020565634287</c:v>
              </c:pt>
              <c:pt idx="2037">
                <c:v>-1.9031020565634287</c:v>
              </c:pt>
              <c:pt idx="2038">
                <c:v>-1.9031020565634287</c:v>
              </c:pt>
              <c:pt idx="2039">
                <c:v>-1.9031020565634287</c:v>
              </c:pt>
              <c:pt idx="2040">
                <c:v>-1.9031020565634287</c:v>
              </c:pt>
              <c:pt idx="2041">
                <c:v>-1.9057722851193093</c:v>
              </c:pt>
              <c:pt idx="2042">
                <c:v>-1.9057722851193093</c:v>
              </c:pt>
              <c:pt idx="2043">
                <c:v>-1.9084496628900252</c:v>
              </c:pt>
              <c:pt idx="2044">
                <c:v>-1.9084496628900252</c:v>
              </c:pt>
              <c:pt idx="2045">
                <c:v>-1.9084496628900252</c:v>
              </c:pt>
              <c:pt idx="2046">
                <c:v>-1.9084496628900252</c:v>
              </c:pt>
              <c:pt idx="2047">
                <c:v>-1.9084496628900252</c:v>
              </c:pt>
              <c:pt idx="2048">
                <c:v>-1.9084496628900252</c:v>
              </c:pt>
              <c:pt idx="2049">
                <c:v>-1.9084496628900252</c:v>
              </c:pt>
              <c:pt idx="2050">
                <c:v>-1.9084496628900252</c:v>
              </c:pt>
              <c:pt idx="2051">
                <c:v>-1.9111342282606936</c:v>
              </c:pt>
              <c:pt idx="2052">
                <c:v>-1.9111342282606936</c:v>
              </c:pt>
              <c:pt idx="2053">
                <c:v>-1.9111342282606936</c:v>
              </c:pt>
              <c:pt idx="2054">
                <c:v>-1.9111342282606936</c:v>
              </c:pt>
              <c:pt idx="2055">
                <c:v>-1.9084496628900252</c:v>
              </c:pt>
              <c:pt idx="2056">
                <c:v>-1.9084496628900252</c:v>
              </c:pt>
              <c:pt idx="2057">
                <c:v>-1.9111342282606936</c:v>
              </c:pt>
              <c:pt idx="2058">
                <c:v>-1.9111342282606936</c:v>
              </c:pt>
              <c:pt idx="2059">
                <c:v>-1.9111342282606936</c:v>
              </c:pt>
              <c:pt idx="2060">
                <c:v>-1.9111342282606936</c:v>
              </c:pt>
              <c:pt idx="2061">
                <c:v>-1.9138260199264059</c:v>
              </c:pt>
              <c:pt idx="2062">
                <c:v>-1.9138260199264059</c:v>
              </c:pt>
              <c:pt idx="2063">
                <c:v>-1.9138260199264059</c:v>
              </c:pt>
              <c:pt idx="2064">
                <c:v>-1.9138260199264059</c:v>
              </c:pt>
              <c:pt idx="2065">
                <c:v>-1.9165250768955702</c:v>
              </c:pt>
              <c:pt idx="2066">
                <c:v>-1.9165250768955702</c:v>
              </c:pt>
              <c:pt idx="2067">
                <c:v>-1.9165250768955702</c:v>
              </c:pt>
              <c:pt idx="2068">
                <c:v>-1.9165250768955702</c:v>
              </c:pt>
              <c:pt idx="2069">
                <c:v>-1.9165250768955702</c:v>
              </c:pt>
              <c:pt idx="2070">
                <c:v>-1.9165250768955702</c:v>
              </c:pt>
              <c:pt idx="2071">
                <c:v>-1.9192314384933127</c:v>
              </c:pt>
              <c:pt idx="2072">
                <c:v>-1.9192314384933127</c:v>
              </c:pt>
              <c:pt idx="2073">
                <c:v>-1.9219451443649083</c:v>
              </c:pt>
              <c:pt idx="2074">
                <c:v>-1.9219451443649083</c:v>
              </c:pt>
              <c:pt idx="2075">
                <c:v>-1.9219451443649083</c:v>
              </c:pt>
              <c:pt idx="2076">
                <c:v>-1.9219451443649083</c:v>
              </c:pt>
              <c:pt idx="2077">
                <c:v>-1.9246662344792707</c:v>
              </c:pt>
              <c:pt idx="2078">
                <c:v>-1.9246662344792707</c:v>
              </c:pt>
              <c:pt idx="2079">
                <c:v>-1.9246662344792707</c:v>
              </c:pt>
              <c:pt idx="2080">
                <c:v>-1.9246662344792707</c:v>
              </c:pt>
              <c:pt idx="2081">
                <c:v>-1.9273947491324741</c:v>
              </c:pt>
              <c:pt idx="2082">
                <c:v>-1.9273947491324741</c:v>
              </c:pt>
              <c:pt idx="2083">
                <c:v>-1.9273947491324741</c:v>
              </c:pt>
              <c:pt idx="2084">
                <c:v>-1.9273947491324741</c:v>
              </c:pt>
              <c:pt idx="2085">
                <c:v>-1.9273947491324741</c:v>
              </c:pt>
              <c:pt idx="2086">
                <c:v>-1.9273947491324741</c:v>
              </c:pt>
              <c:pt idx="2087">
                <c:v>-1.9301307289513483</c:v>
              </c:pt>
              <c:pt idx="2088">
                <c:v>-1.9301307289513483</c:v>
              </c:pt>
              <c:pt idx="2089">
                <c:v>-1.9328742148970985</c:v>
              </c:pt>
              <c:pt idx="2090">
                <c:v>-1.9328742148970985</c:v>
              </c:pt>
              <c:pt idx="2091">
                <c:v>-1.9328742148970985</c:v>
              </c:pt>
              <c:pt idx="2092">
                <c:v>-1.9328742148970985</c:v>
              </c:pt>
              <c:pt idx="2093">
                <c:v>-1.9356252482689902</c:v>
              </c:pt>
              <c:pt idx="2094">
                <c:v>-1.9356252482689902</c:v>
              </c:pt>
              <c:pt idx="2095">
                <c:v>-1.9356252482689902</c:v>
              </c:pt>
              <c:pt idx="2096">
                <c:v>-1.9356252482689902</c:v>
              </c:pt>
              <c:pt idx="2097">
                <c:v>-1.9383838707080694</c:v>
              </c:pt>
              <c:pt idx="2098">
                <c:v>-1.9383838707080694</c:v>
              </c:pt>
              <c:pt idx="2099">
                <c:v>-1.9383838707080694</c:v>
              </c:pt>
              <c:pt idx="2100">
                <c:v>-1.9383838707080694</c:v>
              </c:pt>
              <c:pt idx="2101">
                <c:v>-1.9383838707080694</c:v>
              </c:pt>
              <c:pt idx="2102">
                <c:v>-1.9383838707080694</c:v>
              </c:pt>
              <c:pt idx="2103">
                <c:v>-1.9411501242009588</c:v>
              </c:pt>
              <c:pt idx="2104">
                <c:v>-1.9411501242009588</c:v>
              </c:pt>
              <c:pt idx="2105">
                <c:v>-1.9411501242009588</c:v>
              </c:pt>
              <c:pt idx="2106">
                <c:v>-1.9411501242009588</c:v>
              </c:pt>
              <c:pt idx="2107">
                <c:v>-1.9467056940455614</c:v>
              </c:pt>
              <c:pt idx="2108">
                <c:v>-1.9467056940455614</c:v>
              </c:pt>
              <c:pt idx="2109">
                <c:v>-1.943924051083685</c:v>
              </c:pt>
              <c:pt idx="2110">
                <c:v>-1.943924051083685</c:v>
              </c:pt>
              <c:pt idx="2111">
                <c:v>-1.9467056940455614</c:v>
              </c:pt>
              <c:pt idx="2112">
                <c:v>-1.9467056940455614</c:v>
              </c:pt>
              <c:pt idx="2113">
                <c:v>-1.9467056940455614</c:v>
              </c:pt>
              <c:pt idx="2114">
                <c:v>-1.9467056940455614</c:v>
              </c:pt>
              <c:pt idx="2115">
                <c:v>-1.9494950961331401</c:v>
              </c:pt>
              <c:pt idx="2116">
                <c:v>-1.9494950961331401</c:v>
              </c:pt>
              <c:pt idx="2117">
                <c:v>-1.9522923007542008</c:v>
              </c:pt>
              <c:pt idx="2118">
                <c:v>-1.9522923007542008</c:v>
              </c:pt>
              <c:pt idx="2119">
                <c:v>-1.9522923007542008</c:v>
              </c:pt>
              <c:pt idx="2120">
                <c:v>-1.9522923007542008</c:v>
              </c:pt>
              <c:pt idx="2121">
                <c:v>-1.9522923007542008</c:v>
              </c:pt>
              <c:pt idx="2122">
                <c:v>-1.9522923007542008</c:v>
              </c:pt>
              <c:pt idx="2123">
                <c:v>-1.9550973516818104</c:v>
              </c:pt>
              <c:pt idx="2124">
                <c:v>-1.9550973516818104</c:v>
              </c:pt>
              <c:pt idx="2125">
                <c:v>-1.9579102930584245</c:v>
              </c:pt>
              <c:pt idx="2126">
                <c:v>-1.9579102930584245</c:v>
              </c:pt>
              <c:pt idx="2127">
                <c:v>-1.9550973516818104</c:v>
              </c:pt>
              <c:pt idx="2128">
                <c:v>-1.9550973516818104</c:v>
              </c:pt>
              <c:pt idx="2129">
                <c:v>-1.9579102930584245</c:v>
              </c:pt>
              <c:pt idx="2130">
                <c:v>-1.9579102930584245</c:v>
              </c:pt>
              <c:pt idx="2131">
                <c:v>-1.9579102930584245</c:v>
              </c:pt>
              <c:pt idx="2132">
                <c:v>-1.9579102930584245</c:v>
              </c:pt>
              <c:pt idx="2133">
                <c:v>-1.9607311694000651</c:v>
              </c:pt>
              <c:pt idx="2134">
                <c:v>-1.9607311694000651</c:v>
              </c:pt>
              <c:pt idx="2135">
                <c:v>-1.9607311694000651</c:v>
              </c:pt>
              <c:pt idx="2136">
                <c:v>-1.9607311694000651</c:v>
              </c:pt>
              <c:pt idx="2137">
                <c:v>-1.9635600256005445</c:v>
              </c:pt>
              <c:pt idx="2138">
                <c:v>-1.9635600256005445</c:v>
              </c:pt>
              <c:pt idx="2139">
                <c:v>-1.9635600256005445</c:v>
              </c:pt>
              <c:pt idx="2140">
                <c:v>-1.9635600256005445</c:v>
              </c:pt>
              <c:pt idx="2141">
                <c:v>-1.9635600256005445</c:v>
              </c:pt>
              <c:pt idx="2142">
                <c:v>-1.9635600256005445</c:v>
              </c:pt>
              <c:pt idx="2143">
                <c:v>-1.9663969069357436</c:v>
              </c:pt>
              <c:pt idx="2144">
                <c:v>-1.9663969069357436</c:v>
              </c:pt>
              <c:pt idx="2145">
                <c:v>-1.9663969069357436</c:v>
              </c:pt>
              <c:pt idx="2146">
                <c:v>-1.9663969069357436</c:v>
              </c:pt>
              <c:pt idx="2147">
                <c:v>-1.9692418590679743</c:v>
              </c:pt>
              <c:pt idx="2148">
                <c:v>-1.9692418590679743</c:v>
              </c:pt>
              <c:pt idx="2149">
                <c:v>-1.9692418590679743</c:v>
              </c:pt>
              <c:pt idx="2150">
                <c:v>-1.9692418590679743</c:v>
              </c:pt>
              <c:pt idx="2151">
                <c:v>-1.9720949280503801</c:v>
              </c:pt>
              <c:pt idx="2152">
                <c:v>-1.9720949280503801</c:v>
              </c:pt>
              <c:pt idx="2153">
                <c:v>-1.9749561603314143</c:v>
              </c:pt>
              <c:pt idx="2154">
                <c:v>-1.9749561603314143</c:v>
              </c:pt>
              <c:pt idx="2155">
                <c:v>-1.9749561603314143</c:v>
              </c:pt>
              <c:pt idx="2156">
                <c:v>-1.9749561603314143</c:v>
              </c:pt>
              <c:pt idx="2157">
                <c:v>-1.9749561603314143</c:v>
              </c:pt>
              <c:pt idx="2158">
                <c:v>-1.9749561603314143</c:v>
              </c:pt>
              <c:pt idx="2159">
                <c:v>-1.9749561603314143</c:v>
              </c:pt>
              <c:pt idx="2160">
                <c:v>-1.9749561603314143</c:v>
              </c:pt>
              <c:pt idx="2161">
                <c:v>-1.9778256027593664</c:v>
              </c:pt>
              <c:pt idx="2162">
                <c:v>-1.9778256027593664</c:v>
              </c:pt>
              <c:pt idx="2163">
                <c:v>-1.9835893074761168</c:v>
              </c:pt>
              <c:pt idx="2164">
                <c:v>-1.9835893074761168</c:v>
              </c:pt>
              <c:pt idx="2165">
                <c:v>-1.9807033025869809</c:v>
              </c:pt>
              <c:pt idx="2166">
                <c:v>-1.9807033025869809</c:v>
              </c:pt>
              <c:pt idx="2167">
                <c:v>-1.9835893074761168</c:v>
              </c:pt>
              <c:pt idx="2168">
                <c:v>-1.9835893074761168</c:v>
              </c:pt>
              <c:pt idx="2169">
                <c:v>-1.9835893074761168</c:v>
              </c:pt>
              <c:pt idx="2170">
                <c:v>-1.9835893074761168</c:v>
              </c:pt>
              <c:pt idx="2171">
                <c:v>-1.9835893074761168</c:v>
              </c:pt>
              <c:pt idx="2172">
                <c:v>-1.9835893074761168</c:v>
              </c:pt>
              <c:pt idx="2173">
                <c:v>-1.9864836655024809</c:v>
              </c:pt>
              <c:pt idx="2174">
                <c:v>-1.9864836655024809</c:v>
              </c:pt>
              <c:pt idx="2175">
                <c:v>-1.9893864251604416</c:v>
              </c:pt>
              <c:pt idx="2176">
                <c:v>-1.9893864251604416</c:v>
              </c:pt>
              <c:pt idx="2177">
                <c:v>-1.9922976353678994</c:v>
              </c:pt>
              <c:pt idx="2178">
                <c:v>-1.9922976353678994</c:v>
              </c:pt>
              <c:pt idx="2179">
                <c:v>-1.9922976353678994</c:v>
              </c:pt>
              <c:pt idx="2180">
                <c:v>-1.9922976353678994</c:v>
              </c:pt>
              <c:pt idx="2181">
                <c:v>-1.9922976353678994</c:v>
              </c:pt>
              <c:pt idx="2182">
                <c:v>-1.9922976353678994</c:v>
              </c:pt>
              <c:pt idx="2183">
                <c:v>-1.9922976353678994</c:v>
              </c:pt>
              <c:pt idx="2184">
                <c:v>-1.9922976353678994</c:v>
              </c:pt>
              <c:pt idx="2185">
                <c:v>-1.9922976353678994</c:v>
              </c:pt>
              <c:pt idx="2186">
                <c:v>-1.9922976353678994</c:v>
              </c:pt>
              <c:pt idx="2187">
                <c:v>-1.9981456052503237</c:v>
              </c:pt>
              <c:pt idx="2188">
                <c:v>-1.9981456052503237</c:v>
              </c:pt>
              <c:pt idx="2189">
                <c:v>-1.9981456052503237</c:v>
              </c:pt>
              <c:pt idx="2190">
                <c:v>-1.9981456052503237</c:v>
              </c:pt>
              <c:pt idx="2191">
                <c:v>-1.9981456052503237</c:v>
              </c:pt>
              <c:pt idx="2192">
                <c:v>-1.9981456052503237</c:v>
              </c:pt>
              <c:pt idx="2193">
                <c:v>-2.0010824649236327</c:v>
              </c:pt>
              <c:pt idx="2194">
                <c:v>-2.0010824649236327</c:v>
              </c:pt>
              <c:pt idx="2195">
                <c:v>-2.0010824649236327</c:v>
              </c:pt>
              <c:pt idx="2196">
                <c:v>-2.0010824649236327</c:v>
              </c:pt>
              <c:pt idx="2197">
                <c:v>-2.0010824649236327</c:v>
              </c:pt>
              <c:pt idx="2198">
                <c:v>-2.0010824649236327</c:v>
              </c:pt>
              <c:pt idx="2199">
                <c:v>-2.0040279751533889</c:v>
              </c:pt>
              <c:pt idx="2200">
                <c:v>-2.0040279751533889</c:v>
              </c:pt>
              <c:pt idx="2201">
                <c:v>-2.0040279751533889</c:v>
              </c:pt>
              <c:pt idx="2202">
                <c:v>-2.0040279751533889</c:v>
              </c:pt>
              <c:pt idx="2203">
                <c:v>-2.0069821870508222</c:v>
              </c:pt>
              <c:pt idx="2204">
                <c:v>-2.0069821870508222</c:v>
              </c:pt>
              <c:pt idx="2205">
                <c:v>-2.0099451521814786</c:v>
              </c:pt>
              <c:pt idx="2206">
                <c:v>-2.0099451521814786</c:v>
              </c:pt>
              <c:pt idx="2207">
                <c:v>-2.0099451521814786</c:v>
              </c:pt>
              <c:pt idx="2208">
                <c:v>-2.0099451521814786</c:v>
              </c:pt>
              <c:pt idx="2209">
                <c:v>-2.0099451521814786</c:v>
              </c:pt>
              <c:pt idx="2210">
                <c:v>-2.0099451521814786</c:v>
              </c:pt>
              <c:pt idx="2211">
                <c:v>-2.0129169225706356</c:v>
              </c:pt>
              <c:pt idx="2212">
                <c:v>-2.0129169225706356</c:v>
              </c:pt>
              <c:pt idx="2213">
                <c:v>-2.0129169225706356</c:v>
              </c:pt>
              <c:pt idx="2214">
                <c:v>-2.0129169225706356</c:v>
              </c:pt>
              <c:pt idx="2215">
                <c:v>-2.0129169225706356</c:v>
              </c:pt>
              <c:pt idx="2216">
                <c:v>-2.0129169225706356</c:v>
              </c:pt>
              <c:pt idx="2217">
                <c:v>-2.0188870895571398</c:v>
              </c:pt>
              <c:pt idx="2218">
                <c:v>-2.0188870895571398</c:v>
              </c:pt>
              <c:pt idx="2219">
                <c:v>-2.0188870895571398</c:v>
              </c:pt>
              <c:pt idx="2220">
                <c:v>-2.0188870895571398</c:v>
              </c:pt>
              <c:pt idx="2221">
                <c:v>-2.0188870895571398</c:v>
              </c:pt>
              <c:pt idx="2222">
                <c:v>-2.0188870895571398</c:v>
              </c:pt>
              <c:pt idx="2223">
                <c:v>-2.0218855925533958</c:v>
              </c:pt>
              <c:pt idx="2224">
                <c:v>-2.0218855925533958</c:v>
              </c:pt>
              <c:pt idx="2225">
                <c:v>-2.0248931136173507</c:v>
              </c:pt>
              <c:pt idx="2226">
                <c:v>-2.0248931136173507</c:v>
              </c:pt>
              <c:pt idx="2227">
                <c:v>-2.0248931136173507</c:v>
              </c:pt>
              <c:pt idx="2228">
                <c:v>-2.0248931136173507</c:v>
              </c:pt>
              <c:pt idx="2229">
                <c:v>-2.0248931136173507</c:v>
              </c:pt>
              <c:pt idx="2230">
                <c:v>-2.0248931136173507</c:v>
              </c:pt>
              <c:pt idx="2231">
                <c:v>-2.0279097071567782</c:v>
              </c:pt>
              <c:pt idx="2232">
                <c:v>-2.0279097071567782</c:v>
              </c:pt>
              <c:pt idx="2233">
                <c:v>-2.0279097071567782</c:v>
              </c:pt>
              <c:pt idx="2234">
                <c:v>-2.0279097071567782</c:v>
              </c:pt>
              <c:pt idx="2235">
                <c:v>-2.0279097071567782</c:v>
              </c:pt>
              <c:pt idx="2236">
                <c:v>-2.0279097071567782</c:v>
              </c:pt>
              <c:pt idx="2237">
                <c:v>-2.0309354280733145</c:v>
              </c:pt>
              <c:pt idx="2238">
                <c:v>-2.0309354280733145</c:v>
              </c:pt>
              <c:pt idx="2239">
                <c:v>-2.0309354280733145</c:v>
              </c:pt>
              <c:pt idx="2240">
                <c:v>-2.0309354280733145</c:v>
              </c:pt>
              <c:pt idx="2241">
                <c:v>-2.0339703317684679</c:v>
              </c:pt>
              <c:pt idx="2242">
                <c:v>-2.0339703317684679</c:v>
              </c:pt>
              <c:pt idx="2243">
                <c:v>-2.0339703317684679</c:v>
              </c:pt>
              <c:pt idx="2244">
                <c:v>-2.0339703317684679</c:v>
              </c:pt>
              <c:pt idx="2245">
                <c:v>-2.0339703317684679</c:v>
              </c:pt>
              <c:pt idx="2246">
                <c:v>-2.0339703317684679</c:v>
              </c:pt>
              <c:pt idx="2247">
                <c:v>-2.0370144741496978</c:v>
              </c:pt>
              <c:pt idx="2248">
                <c:v>-2.0370144741496978</c:v>
              </c:pt>
              <c:pt idx="2249">
                <c:v>-2.0400679116365876</c:v>
              </c:pt>
              <c:pt idx="2250">
                <c:v>-2.0400679116365876</c:v>
              </c:pt>
              <c:pt idx="2251">
                <c:v>-2.0370144741496978</c:v>
              </c:pt>
              <c:pt idx="2252">
                <c:v>-2.0370144741496978</c:v>
              </c:pt>
              <c:pt idx="2253">
                <c:v>-2.0400679116365876</c:v>
              </c:pt>
              <c:pt idx="2254">
                <c:v>-2.0400679116365876</c:v>
              </c:pt>
              <c:pt idx="2255">
                <c:v>-2.0400679116365876</c:v>
              </c:pt>
              <c:pt idx="2256">
                <c:v>-2.0400679116365876</c:v>
              </c:pt>
              <c:pt idx="2257">
                <c:v>-2.046202900204102</c:v>
              </c:pt>
              <c:pt idx="2258">
                <c:v>-2.046202900204102</c:v>
              </c:pt>
              <c:pt idx="2259">
                <c:v>-2.046202900204102</c:v>
              </c:pt>
              <c:pt idx="2260">
                <c:v>-2.046202900204102</c:v>
              </c:pt>
              <c:pt idx="2261">
                <c:v>-2.0492845667415116</c:v>
              </c:pt>
              <c:pt idx="2262">
                <c:v>-2.0492845667415116</c:v>
              </c:pt>
              <c:pt idx="2263">
                <c:v>-2.0492845667415116</c:v>
              </c:pt>
              <c:pt idx="2264">
                <c:v>-2.0492845667415116</c:v>
              </c:pt>
              <c:pt idx="2265">
                <c:v>-2.046202900204102</c:v>
              </c:pt>
              <c:pt idx="2266">
                <c:v>-2.046202900204102</c:v>
              </c:pt>
              <c:pt idx="2267">
                <c:v>-2.0523757593111838</c:v>
              </c:pt>
              <c:pt idx="2268">
                <c:v>-2.0523757593111838</c:v>
              </c:pt>
              <c:pt idx="2269">
                <c:v>-2.0492845667415116</c:v>
              </c:pt>
              <c:pt idx="2270">
                <c:v>-2.0492845667415116</c:v>
              </c:pt>
              <c:pt idx="2271">
                <c:v>-2.0523757593111838</c:v>
              </c:pt>
              <c:pt idx="2272">
                <c:v>-2.0523757593111838</c:v>
              </c:pt>
              <c:pt idx="2273">
                <c:v>-2.0554765369894312</c:v>
              </c:pt>
              <c:pt idx="2274">
                <c:v>-2.0554765369894312</c:v>
              </c:pt>
              <c:pt idx="2275">
                <c:v>-2.0554765369894312</c:v>
              </c:pt>
              <c:pt idx="2276">
                <c:v>-2.0554765369894312</c:v>
              </c:pt>
              <c:pt idx="2277">
                <c:v>-2.0585869594038257</c:v>
              </c:pt>
              <c:pt idx="2278">
                <c:v>-2.0585869594038257</c:v>
              </c:pt>
              <c:pt idx="2279">
                <c:v>-2.0585869594038257</c:v>
              </c:pt>
              <c:pt idx="2280">
                <c:v>-2.0585869594038257</c:v>
              </c:pt>
              <c:pt idx="2281">
                <c:v>-2.0585869594038257</c:v>
              </c:pt>
              <c:pt idx="2282">
                <c:v>-2.0585869594038257</c:v>
              </c:pt>
              <c:pt idx="2283">
                <c:v>-2.0617070867400686</c:v>
              </c:pt>
              <c:pt idx="2284">
                <c:v>-2.0617070867400686</c:v>
              </c:pt>
              <c:pt idx="2285">
                <c:v>-2.0617070867400686</c:v>
              </c:pt>
              <c:pt idx="2286">
                <c:v>-2.0617070867400686</c:v>
              </c:pt>
              <c:pt idx="2287">
                <c:v>-2.0648369797489954</c:v>
              </c:pt>
              <c:pt idx="2288">
                <c:v>-2.0648369797489954</c:v>
              </c:pt>
              <c:pt idx="2289">
                <c:v>-2.0648369797489954</c:v>
              </c:pt>
              <c:pt idx="2290">
                <c:v>-2.0648369797489954</c:v>
              </c:pt>
              <c:pt idx="2291">
                <c:v>-2.0679766997536628</c:v>
              </c:pt>
              <c:pt idx="2292">
                <c:v>-2.0679766997536628</c:v>
              </c:pt>
              <c:pt idx="2293">
                <c:v>-2.0679766997536628</c:v>
              </c:pt>
              <c:pt idx="2294">
                <c:v>-2.0679766997536628</c:v>
              </c:pt>
              <c:pt idx="2295">
                <c:v>-2.0679766997536628</c:v>
              </c:pt>
              <c:pt idx="2296">
                <c:v>-2.0679766997536628</c:v>
              </c:pt>
              <c:pt idx="2297">
                <c:v>-2.0679766997536628</c:v>
              </c:pt>
              <c:pt idx="2298">
                <c:v>-2.0679766997536628</c:v>
              </c:pt>
              <c:pt idx="2299">
                <c:v>-2.0711263086565608</c:v>
              </c:pt>
              <c:pt idx="2300">
                <c:v>-2.0711263086565608</c:v>
              </c:pt>
              <c:pt idx="2301">
                <c:v>-2.0742858689469288</c:v>
              </c:pt>
              <c:pt idx="2302">
                <c:v>-2.0742858689469288</c:v>
              </c:pt>
              <c:pt idx="2303">
                <c:v>-2.0711263086565608</c:v>
              </c:pt>
              <c:pt idx="2304">
                <c:v>-2.0711263086565608</c:v>
              </c:pt>
              <c:pt idx="2305">
                <c:v>-2.0742858689469288</c:v>
              </c:pt>
              <c:pt idx="2306">
                <c:v>-2.0742858689469288</c:v>
              </c:pt>
              <c:pt idx="2307">
                <c:v>-2.0742858689469288</c:v>
              </c:pt>
              <c:pt idx="2308">
                <c:v>-2.0742858689469288</c:v>
              </c:pt>
              <c:pt idx="2309">
                <c:v>-2.0742858689469288</c:v>
              </c:pt>
              <c:pt idx="2310">
                <c:v>-2.0742858689469288</c:v>
              </c:pt>
              <c:pt idx="2311">
                <c:v>-2.0774554437082071</c:v>
              </c:pt>
              <c:pt idx="2312">
                <c:v>-2.0774554437082071</c:v>
              </c:pt>
              <c:pt idx="2313">
                <c:v>-2.0806350966255862</c:v>
              </c:pt>
              <c:pt idx="2314">
                <c:v>-2.0806350966255862</c:v>
              </c:pt>
              <c:pt idx="2315">
                <c:v>-2.0806350966255862</c:v>
              </c:pt>
              <c:pt idx="2316">
                <c:v>-2.0806350966255862</c:v>
              </c:pt>
              <c:pt idx="2317">
                <c:v>-2.0806350966255862</c:v>
              </c:pt>
              <c:pt idx="2318">
                <c:v>-2.0806350966255862</c:v>
              </c:pt>
              <c:pt idx="2319">
                <c:v>-2.0838248919936873</c:v>
              </c:pt>
              <c:pt idx="2320">
                <c:v>-2.0838248919936873</c:v>
              </c:pt>
              <c:pt idx="2321">
                <c:v>-2.0838248919936873</c:v>
              </c:pt>
              <c:pt idx="2322">
                <c:v>-2.0838248919936873</c:v>
              </c:pt>
              <c:pt idx="2323">
                <c:v>-2.0870248947243586</c:v>
              </c:pt>
              <c:pt idx="2324">
                <c:v>-2.0870248947243586</c:v>
              </c:pt>
              <c:pt idx="2325">
                <c:v>-2.0870248947243586</c:v>
              </c:pt>
              <c:pt idx="2326">
                <c:v>-2.0870248947243586</c:v>
              </c:pt>
              <c:pt idx="2327">
                <c:v>-2.0870248947243586</c:v>
              </c:pt>
              <c:pt idx="2328">
                <c:v>-2.0870248947243586</c:v>
              </c:pt>
              <c:pt idx="2329">
                <c:v>-2.0902351703546058</c:v>
              </c:pt>
              <c:pt idx="2330">
                <c:v>-2.0902351703546058</c:v>
              </c:pt>
              <c:pt idx="2331">
                <c:v>-2.0902351703546058</c:v>
              </c:pt>
              <c:pt idx="2332">
                <c:v>-2.0902351703546058</c:v>
              </c:pt>
              <c:pt idx="2333">
                <c:v>-2.0902351703546058</c:v>
              </c:pt>
              <c:pt idx="2334">
                <c:v>-2.0902351703546058</c:v>
              </c:pt>
              <c:pt idx="2335">
                <c:v>-2.0934557850546494</c:v>
              </c:pt>
              <c:pt idx="2336">
                <c:v>-2.0934557850546494</c:v>
              </c:pt>
              <c:pt idx="2337">
                <c:v>-2.0966868056360952</c:v>
              </c:pt>
              <c:pt idx="2338">
                <c:v>-2.0966868056360952</c:v>
              </c:pt>
              <c:pt idx="2339">
                <c:v>-2.0966868056360952</c:v>
              </c:pt>
              <c:pt idx="2340">
                <c:v>-2.0966868056360952</c:v>
              </c:pt>
              <c:pt idx="2341">
                <c:v>-2.0966868056360952</c:v>
              </c:pt>
              <c:pt idx="2342">
                <c:v>-2.0966868056360952</c:v>
              </c:pt>
              <c:pt idx="2343">
                <c:v>-2.0966868056360952</c:v>
              </c:pt>
              <c:pt idx="2344">
                <c:v>-2.0966868056360952</c:v>
              </c:pt>
              <c:pt idx="2345">
                <c:v>-2.0999282995602653</c:v>
              </c:pt>
              <c:pt idx="2346">
                <c:v>-2.0999282995602653</c:v>
              </c:pt>
              <c:pt idx="2347">
                <c:v>-2.103180334946642</c:v>
              </c:pt>
              <c:pt idx="2348">
                <c:v>-2.103180334946642</c:v>
              </c:pt>
              <c:pt idx="2349">
                <c:v>-2.103180334946642</c:v>
              </c:pt>
              <c:pt idx="2350">
                <c:v>-2.103180334946642</c:v>
              </c:pt>
              <c:pt idx="2351">
                <c:v>-2.1064429805814604</c:v>
              </c:pt>
              <c:pt idx="2352">
                <c:v>-2.1064429805814604</c:v>
              </c:pt>
              <c:pt idx="2353">
                <c:v>-2.103180334946642</c:v>
              </c:pt>
              <c:pt idx="2354">
                <c:v>-2.103180334946642</c:v>
              </c:pt>
              <c:pt idx="2355">
                <c:v>-2.103180334946642</c:v>
              </c:pt>
              <c:pt idx="2356">
                <c:v>-2.103180334946642</c:v>
              </c:pt>
              <c:pt idx="2357">
                <c:v>-2.1097163059264288</c:v>
              </c:pt>
              <c:pt idx="2358">
                <c:v>-2.1097163059264288</c:v>
              </c:pt>
              <c:pt idx="2359">
                <c:v>-2.1097163059264288</c:v>
              </c:pt>
              <c:pt idx="2360">
                <c:v>-2.1097163059264288</c:v>
              </c:pt>
              <c:pt idx="2361">
                <c:v>-2.1097163059264288</c:v>
              </c:pt>
              <c:pt idx="2362">
                <c:v>-2.1097163059264288</c:v>
              </c:pt>
              <c:pt idx="2363">
                <c:v>-2.1130003811276183</c:v>
              </c:pt>
              <c:pt idx="2364">
                <c:v>-2.1130003811276183</c:v>
              </c:pt>
              <c:pt idx="2365">
                <c:v>-2.1130003811276183</c:v>
              </c:pt>
              <c:pt idx="2366">
                <c:v>-2.1130003811276183</c:v>
              </c:pt>
              <c:pt idx="2367">
                <c:v>-2.1130003811276183</c:v>
              </c:pt>
              <c:pt idx="2368">
                <c:v>-2.1130003811276183</c:v>
              </c:pt>
              <c:pt idx="2369">
                <c:v>-2.1162952770244727</c:v>
              </c:pt>
              <c:pt idx="2370">
                <c:v>-2.1162952770244727</c:v>
              </c:pt>
              <c:pt idx="2371">
                <c:v>-2.1130003811276183</c:v>
              </c:pt>
              <c:pt idx="2372">
                <c:v>-2.1130003811276183</c:v>
              </c:pt>
              <c:pt idx="2373">
                <c:v>-2.1162952770244727</c:v>
              </c:pt>
              <c:pt idx="2374">
                <c:v>-2.1162952770244727</c:v>
              </c:pt>
              <c:pt idx="2375">
                <c:v>-2.1196010651589714</c:v>
              </c:pt>
              <c:pt idx="2376">
                <c:v>-2.1196010651589714</c:v>
              </c:pt>
              <c:pt idx="2377">
                <c:v>-2.1196010651589714</c:v>
              </c:pt>
              <c:pt idx="2378">
                <c:v>-2.1196010651589714</c:v>
              </c:pt>
              <c:pt idx="2379">
                <c:v>-2.1229178177849648</c:v>
              </c:pt>
              <c:pt idx="2380">
                <c:v>-2.1229178177849648</c:v>
              </c:pt>
              <c:pt idx="2381">
                <c:v>-2.1229178177849648</c:v>
              </c:pt>
              <c:pt idx="2382">
                <c:v>-2.1229178177849648</c:v>
              </c:pt>
              <c:pt idx="2383">
                <c:v>-2.1262456078776388</c:v>
              </c:pt>
              <c:pt idx="2384">
                <c:v>-2.1262456078776388</c:v>
              </c:pt>
              <c:pt idx="2385">
                <c:v>-2.1262456078776388</c:v>
              </c:pt>
              <c:pt idx="2386">
                <c:v>-2.1262456078776388</c:v>
              </c:pt>
              <c:pt idx="2387">
                <c:v>-2.1295845091431547</c:v>
              </c:pt>
              <c:pt idx="2388">
                <c:v>-2.1295845091431547</c:v>
              </c:pt>
              <c:pt idx="2389">
                <c:v>-2.1295845091431547</c:v>
              </c:pt>
              <c:pt idx="2390">
                <c:v>-2.1295845091431547</c:v>
              </c:pt>
              <c:pt idx="2391">
                <c:v>-2.1295845091431547</c:v>
              </c:pt>
              <c:pt idx="2392">
                <c:v>-2.1295845091431547</c:v>
              </c:pt>
              <c:pt idx="2393">
                <c:v>-2.132934596028436</c:v>
              </c:pt>
              <c:pt idx="2394">
                <c:v>-2.132934596028436</c:v>
              </c:pt>
              <c:pt idx="2395">
                <c:v>-2.13629594373114</c:v>
              </c:pt>
              <c:pt idx="2396">
                <c:v>-2.13629594373114</c:v>
              </c:pt>
              <c:pt idx="2397">
                <c:v>-2.13629594373114</c:v>
              </c:pt>
              <c:pt idx="2398">
                <c:v>-2.13629594373114</c:v>
              </c:pt>
              <c:pt idx="2399">
                <c:v>-2.13629594373114</c:v>
              </c:pt>
              <c:pt idx="2400">
                <c:v>-2.13629594373114</c:v>
              </c:pt>
              <c:pt idx="2401">
                <c:v>-2.1396686282097814</c:v>
              </c:pt>
              <c:pt idx="2402">
                <c:v>-2.1396686282097814</c:v>
              </c:pt>
              <c:pt idx="2403">
                <c:v>-2.1396686282097814</c:v>
              </c:pt>
              <c:pt idx="2404">
                <c:v>-2.1396686282097814</c:v>
              </c:pt>
              <c:pt idx="2405">
                <c:v>-2.1430527261940213</c:v>
              </c:pt>
              <c:pt idx="2406">
                <c:v>-2.1430527261940213</c:v>
              </c:pt>
              <c:pt idx="2407">
                <c:v>-2.1430527261940213</c:v>
              </c:pt>
              <c:pt idx="2408">
                <c:v>-2.1430527261940213</c:v>
              </c:pt>
              <c:pt idx="2409">
                <c:v>-2.1430527261940213</c:v>
              </c:pt>
              <c:pt idx="2410">
                <c:v>-2.1430527261940213</c:v>
              </c:pt>
              <c:pt idx="2411">
                <c:v>-2.1464483151951588</c:v>
              </c:pt>
              <c:pt idx="2412">
                <c:v>-2.1464483151951588</c:v>
              </c:pt>
              <c:pt idx="2413">
                <c:v>-2.1464483151951588</c:v>
              </c:pt>
              <c:pt idx="2414">
                <c:v>-2.1464483151951588</c:v>
              </c:pt>
              <c:pt idx="2415">
                <c:v>-2.1498554735167721</c:v>
              </c:pt>
              <c:pt idx="2416">
                <c:v>-2.1498554735167721</c:v>
              </c:pt>
              <c:pt idx="2417">
                <c:v>-2.1498554735167721</c:v>
              </c:pt>
              <c:pt idx="2418">
                <c:v>-2.1498554735167721</c:v>
              </c:pt>
              <c:pt idx="2419">
                <c:v>-2.1498554735167721</c:v>
              </c:pt>
              <c:pt idx="2420">
                <c:v>-2.1498554735167721</c:v>
              </c:pt>
              <c:pt idx="2421">
                <c:v>-2.1532742802655598</c:v>
              </c:pt>
              <c:pt idx="2422">
                <c:v>-2.1532742802655598</c:v>
              </c:pt>
              <c:pt idx="2423">
                <c:v>-2.1532742802655598</c:v>
              </c:pt>
              <c:pt idx="2424">
                <c:v>-2.1532742802655598</c:v>
              </c:pt>
              <c:pt idx="2425">
                <c:v>-2.1532742802655598</c:v>
              </c:pt>
              <c:pt idx="2426">
                <c:v>-2.1532742802655598</c:v>
              </c:pt>
              <c:pt idx="2427">
                <c:v>-2.1532742802655598</c:v>
              </c:pt>
              <c:pt idx="2428">
                <c:v>-2.1532742802655598</c:v>
              </c:pt>
              <c:pt idx="2429">
                <c:v>-2.1567048153623487</c:v>
              </c:pt>
              <c:pt idx="2430">
                <c:v>-2.1567048153623487</c:v>
              </c:pt>
              <c:pt idx="2431">
                <c:v>-2.1567048153623487</c:v>
              </c:pt>
              <c:pt idx="2432">
                <c:v>-2.1567048153623487</c:v>
              </c:pt>
              <c:pt idx="2433">
                <c:v>-2.1636013944214074</c:v>
              </c:pt>
              <c:pt idx="2434">
                <c:v>-2.1636013944214074</c:v>
              </c:pt>
              <c:pt idx="2435">
                <c:v>-2.1601471595533206</c:v>
              </c:pt>
              <c:pt idx="2436">
                <c:v>-2.1601471595533206</c:v>
              </c:pt>
              <c:pt idx="2437">
                <c:v>-2.1601471595533206</c:v>
              </c:pt>
              <c:pt idx="2438">
                <c:v>-2.1601471595533206</c:v>
              </c:pt>
              <c:pt idx="2439">
                <c:v>-2.1636013944214074</c:v>
              </c:pt>
              <c:pt idx="2440">
                <c:v>-2.1636013944214074</c:v>
              </c:pt>
              <c:pt idx="2441">
                <c:v>-2.1636013944214074</c:v>
              </c:pt>
              <c:pt idx="2442">
                <c:v>-2.1636013944214074</c:v>
              </c:pt>
              <c:pt idx="2443">
                <c:v>-2.167067602397895</c:v>
              </c:pt>
              <c:pt idx="2444">
                <c:v>-2.167067602397895</c:v>
              </c:pt>
              <c:pt idx="2445">
                <c:v>-2.167067602397895</c:v>
              </c:pt>
              <c:pt idx="2446">
                <c:v>-2.167067602397895</c:v>
              </c:pt>
              <c:pt idx="2447">
                <c:v>-2.1705458667742188</c:v>
              </c:pt>
              <c:pt idx="2448">
                <c:v>-2.1705458667742188</c:v>
              </c:pt>
              <c:pt idx="2449">
                <c:v>-2.1705458667742188</c:v>
              </c:pt>
              <c:pt idx="2450">
                <c:v>-2.1705458667742188</c:v>
              </c:pt>
              <c:pt idx="2451">
                <c:v>-2.1705458667742188</c:v>
              </c:pt>
              <c:pt idx="2452">
                <c:v>-2.1705458667742188</c:v>
              </c:pt>
              <c:pt idx="2453">
                <c:v>-2.1705458667742188</c:v>
              </c:pt>
              <c:pt idx="2454">
                <c:v>-2.1705458667742188</c:v>
              </c:pt>
              <c:pt idx="2455">
                <c:v>-2.1740362717139865</c:v>
              </c:pt>
              <c:pt idx="2456">
                <c:v>-2.1740362717139865</c:v>
              </c:pt>
              <c:pt idx="2457">
                <c:v>-2.1740362717139865</c:v>
              </c:pt>
              <c:pt idx="2458">
                <c:v>-2.1740362717139865</c:v>
              </c:pt>
              <c:pt idx="2459">
                <c:v>-2.1740362717139865</c:v>
              </c:pt>
              <c:pt idx="2460">
                <c:v>-2.1740362717139865</c:v>
              </c:pt>
              <c:pt idx="2461">
                <c:v>-2.1740362717139865</c:v>
              </c:pt>
              <c:pt idx="2462">
                <c:v>-2.1740362717139865</c:v>
              </c:pt>
              <c:pt idx="2463">
                <c:v>-2.1775389022651912</c:v>
              </c:pt>
              <c:pt idx="2464">
                <c:v>-2.1775389022651912</c:v>
              </c:pt>
              <c:pt idx="2465">
                <c:v>-2.1775389022651912</c:v>
              </c:pt>
              <c:pt idx="2466">
                <c:v>-2.1775389022651912</c:v>
              </c:pt>
              <c:pt idx="2467">
                <c:v>-2.1775389022651912</c:v>
              </c:pt>
              <c:pt idx="2468">
                <c:v>-2.1775389022651912</c:v>
              </c:pt>
              <c:pt idx="2469">
                <c:v>-2.1810538443726348</c:v>
              </c:pt>
              <c:pt idx="2470">
                <c:v>-2.1810538443726348</c:v>
              </c:pt>
              <c:pt idx="2471">
                <c:v>-2.1810538443726348</c:v>
              </c:pt>
              <c:pt idx="2472">
                <c:v>-2.1810538443726348</c:v>
              </c:pt>
              <c:pt idx="2473">
                <c:v>-2.1810538443726348</c:v>
              </c:pt>
              <c:pt idx="2474">
                <c:v>-2.1810538443726348</c:v>
              </c:pt>
              <c:pt idx="2475">
                <c:v>-2.1845811848906025</c:v>
              </c:pt>
              <c:pt idx="2476">
                <c:v>-2.1845811848906025</c:v>
              </c:pt>
              <c:pt idx="2477">
                <c:v>-2.1845811848906025</c:v>
              </c:pt>
              <c:pt idx="2478">
                <c:v>-2.1845811848906025</c:v>
              </c:pt>
              <c:pt idx="2479">
                <c:v>-2.1845811848906025</c:v>
              </c:pt>
              <c:pt idx="2480">
                <c:v>-2.1845811848906025</c:v>
              </c:pt>
              <c:pt idx="2481">
                <c:v>-2.1881210115957259</c:v>
              </c:pt>
              <c:pt idx="2482">
                <c:v>-2.1881210115957259</c:v>
              </c:pt>
              <c:pt idx="2483">
                <c:v>-2.1881210115957259</c:v>
              </c:pt>
              <c:pt idx="2484">
                <c:v>-2.1881210115957259</c:v>
              </c:pt>
              <c:pt idx="2485">
                <c:v>-2.1916734132000957</c:v>
              </c:pt>
              <c:pt idx="2486">
                <c:v>-2.1916734132000957</c:v>
              </c:pt>
              <c:pt idx="2487">
                <c:v>-2.1916734132000957</c:v>
              </c:pt>
              <c:pt idx="2488">
                <c:v>-2.1916734132000957</c:v>
              </c:pt>
              <c:pt idx="2489">
                <c:v>-2.1881210115957259</c:v>
              </c:pt>
              <c:pt idx="2490">
                <c:v>-2.1881210115957259</c:v>
              </c:pt>
              <c:pt idx="2491">
                <c:v>-2.1881210115957259</c:v>
              </c:pt>
              <c:pt idx="2492">
                <c:v>-2.1881210115957259</c:v>
              </c:pt>
              <c:pt idx="2493">
                <c:v>-2.1916734132000957</c:v>
              </c:pt>
              <c:pt idx="2494">
                <c:v>-2.1916734132000957</c:v>
              </c:pt>
              <c:pt idx="2495">
                <c:v>-2.1988163007124744</c:v>
              </c:pt>
              <c:pt idx="2496">
                <c:v>-2.1988163007124744</c:v>
              </c:pt>
              <c:pt idx="2497">
                <c:v>-2.1952384793645914</c:v>
              </c:pt>
              <c:pt idx="2498">
                <c:v>-2.1952384793645914</c:v>
              </c:pt>
              <c:pt idx="2499">
                <c:v>-2.1988163007124744</c:v>
              </c:pt>
              <c:pt idx="2500">
                <c:v>-2.1988163007124744</c:v>
              </c:pt>
              <c:pt idx="2501">
                <c:v>-2.1952384793645914</c:v>
              </c:pt>
              <c:pt idx="2502">
                <c:v>-2.1952384793645914</c:v>
              </c:pt>
              <c:pt idx="2503">
                <c:v>-2.1988163007124744</c:v>
              </c:pt>
              <c:pt idx="2504">
                <c:v>-2.1988163007124744</c:v>
              </c:pt>
              <c:pt idx="2505">
                <c:v>-2.1988163007124744</c:v>
              </c:pt>
              <c:pt idx="2506">
                <c:v>-2.1988163007124744</c:v>
              </c:pt>
              <c:pt idx="2507">
                <c:v>-2.1988163007124744</c:v>
              </c:pt>
              <c:pt idx="2508">
                <c:v>-2.1988163007124744</c:v>
              </c:pt>
              <c:pt idx="2509">
                <c:v>-2.1988163007124744</c:v>
              </c:pt>
              <c:pt idx="2510">
                <c:v>-2.1988163007124744</c:v>
              </c:pt>
              <c:pt idx="2511">
                <c:v>-2.2024069688432042</c:v>
              </c:pt>
              <c:pt idx="2512">
                <c:v>-2.2024069688432042</c:v>
              </c:pt>
              <c:pt idx="2513">
                <c:v>-2.2024069688432042</c:v>
              </c:pt>
              <c:pt idx="2514">
                <c:v>-2.2024069688432042</c:v>
              </c:pt>
              <c:pt idx="2515">
                <c:v>-2.2024069688432042</c:v>
              </c:pt>
              <c:pt idx="2516">
                <c:v>-2.2024069688432042</c:v>
              </c:pt>
              <c:pt idx="2517">
                <c:v>-2.2024069688432042</c:v>
              </c:pt>
              <c:pt idx="2518">
                <c:v>-2.2024069688432042</c:v>
              </c:pt>
              <c:pt idx="2519">
                <c:v>-2.2060105763465021</c:v>
              </c:pt>
              <c:pt idx="2520">
                <c:v>-2.2060105763465021</c:v>
              </c:pt>
              <c:pt idx="2521">
                <c:v>-2.2060105763465021</c:v>
              </c:pt>
              <c:pt idx="2522">
                <c:v>-2.2060105763465021</c:v>
              </c:pt>
              <c:pt idx="2523">
                <c:v>-2.2096272168166897</c:v>
              </c:pt>
              <c:pt idx="2524">
                <c:v>-2.2096272168166897</c:v>
              </c:pt>
              <c:pt idx="2525">
                <c:v>-2.2060105763465021</c:v>
              </c:pt>
              <c:pt idx="2526">
                <c:v>-2.2060105763465021</c:v>
              </c:pt>
              <c:pt idx="2527">
                <c:v>-2.2096272168166897</c:v>
              </c:pt>
              <c:pt idx="2528">
                <c:v>-2.2096272168166897</c:v>
              </c:pt>
              <c:pt idx="2529">
                <c:v>-2.2132569848672685</c:v>
              </c:pt>
              <c:pt idx="2530">
                <c:v>-2.2132569848672685</c:v>
              </c:pt>
              <c:pt idx="2531">
                <c:v>-2.2132569848672685</c:v>
              </c:pt>
              <c:pt idx="2532">
                <c:v>-2.2132569848672685</c:v>
              </c:pt>
              <c:pt idx="2533">
                <c:v>-2.2132569848672685</c:v>
              </c:pt>
              <c:pt idx="2534">
                <c:v>-2.2132569848672685</c:v>
              </c:pt>
              <c:pt idx="2535">
                <c:v>-2.2168999761457711</c:v>
              </c:pt>
              <c:pt idx="2536">
                <c:v>-2.2168999761457711</c:v>
              </c:pt>
              <c:pt idx="2537">
                <c:v>-2.2205562873488809</c:v>
              </c:pt>
              <c:pt idx="2538">
                <c:v>-2.2205562873488809</c:v>
              </c:pt>
              <c:pt idx="2539">
                <c:v>-2.2205562873488809</c:v>
              </c:pt>
              <c:pt idx="2540">
                <c:v>-2.2205562873488809</c:v>
              </c:pt>
              <c:pt idx="2541">
                <c:v>-2.2205562873488809</c:v>
              </c:pt>
              <c:pt idx="2542">
                <c:v>-2.2205562873488809</c:v>
              </c:pt>
              <c:pt idx="2543">
                <c:v>-2.2168999761457711</c:v>
              </c:pt>
              <c:pt idx="2544">
                <c:v>-2.2168999761457711</c:v>
              </c:pt>
              <c:pt idx="2545">
                <c:v>-2.2242260162378424</c:v>
              </c:pt>
              <c:pt idx="2546">
                <c:v>-2.2242260162378424</c:v>
              </c:pt>
              <c:pt idx="2547">
                <c:v>-2.2205562873488809</c:v>
              </c:pt>
              <c:pt idx="2548">
                <c:v>-2.2205562873488809</c:v>
              </c:pt>
              <c:pt idx="2549">
                <c:v>-2.2205562873488809</c:v>
              </c:pt>
              <c:pt idx="2550">
                <c:v>-2.2205562873488809</c:v>
              </c:pt>
              <c:pt idx="2551">
                <c:v>-2.2242260162378424</c:v>
              </c:pt>
              <c:pt idx="2552">
                <c:v>-2.2242260162378424</c:v>
              </c:pt>
              <c:pt idx="2553">
                <c:v>-2.2242260162378424</c:v>
              </c:pt>
              <c:pt idx="2554">
                <c:v>-2.2242260162378424</c:v>
              </c:pt>
              <c:pt idx="2555">
                <c:v>-2.2279092616541414</c:v>
              </c:pt>
              <c:pt idx="2556">
                <c:v>-2.2279092616541414</c:v>
              </c:pt>
              <c:pt idx="2557">
                <c:v>-2.2279092616541414</c:v>
              </c:pt>
              <c:pt idx="2558">
                <c:v>-2.2279092616541414</c:v>
              </c:pt>
              <c:pt idx="2559">
                <c:v>-2.2279092616541414</c:v>
              </c:pt>
              <c:pt idx="2560">
                <c:v>-2.2279092616541414</c:v>
              </c:pt>
              <c:pt idx="2561">
                <c:v>-2.2279092616541414</c:v>
              </c:pt>
              <c:pt idx="2562">
                <c:v>-2.2279092616541414</c:v>
              </c:pt>
              <c:pt idx="2563">
                <c:v>-2.2279092616541414</c:v>
              </c:pt>
              <c:pt idx="2564">
                <c:v>-2.2279092616541414</c:v>
              </c:pt>
              <c:pt idx="2565">
                <c:v>-2.2316061235354665</c:v>
              </c:pt>
              <c:pt idx="2566">
                <c:v>-2.2316061235354665</c:v>
              </c:pt>
              <c:pt idx="2567">
                <c:v>-2.2316061235354665</c:v>
              </c:pt>
              <c:pt idx="2568">
                <c:v>-2.2316061235354665</c:v>
              </c:pt>
              <c:pt idx="2569">
                <c:v>-2.2353167029320016</c:v>
              </c:pt>
              <c:pt idx="2570">
                <c:v>-2.2353167029320016</c:v>
              </c:pt>
              <c:pt idx="2571">
                <c:v>-2.2316061235354665</c:v>
              </c:pt>
              <c:pt idx="2572">
                <c:v>-2.2316061235354665</c:v>
              </c:pt>
              <c:pt idx="2573">
                <c:v>-2.2316061235354665</c:v>
              </c:pt>
              <c:pt idx="2574">
                <c:v>-2.2316061235354665</c:v>
              </c:pt>
              <c:pt idx="2575">
                <c:v>-2.2390411020229832</c:v>
              </c:pt>
              <c:pt idx="2576">
                <c:v>-2.2390411020229832</c:v>
              </c:pt>
              <c:pt idx="2577">
                <c:v>-2.2353167029320016</c:v>
              </c:pt>
              <c:pt idx="2578">
                <c:v>-2.2353167029320016</c:v>
              </c:pt>
              <c:pt idx="2579">
                <c:v>-2.2390411020229832</c:v>
              </c:pt>
              <c:pt idx="2580">
                <c:v>-2.2390411020229832</c:v>
              </c:pt>
              <c:pt idx="2581">
                <c:v>-2.2427794241335914</c:v>
              </c:pt>
              <c:pt idx="2582">
                <c:v>-2.2427794241335914</c:v>
              </c:pt>
              <c:pt idx="2583">
                <c:v>-2.2390411020229832</c:v>
              </c:pt>
              <c:pt idx="2584">
                <c:v>-2.2390411020229832</c:v>
              </c:pt>
              <c:pt idx="2585">
                <c:v>-2.2427794241335914</c:v>
              </c:pt>
              <c:pt idx="2586">
                <c:v>-2.2427794241335914</c:v>
              </c:pt>
              <c:pt idx="2587">
                <c:v>-2.2427794241335914</c:v>
              </c:pt>
              <c:pt idx="2588">
                <c:v>-2.2427794241335914</c:v>
              </c:pt>
              <c:pt idx="2589">
                <c:v>-2.2390411020229832</c:v>
              </c:pt>
              <c:pt idx="2590">
                <c:v>-2.2390411020229832</c:v>
              </c:pt>
              <c:pt idx="2591">
                <c:v>-2.2427794241335914</c:v>
              </c:pt>
              <c:pt idx="2592">
                <c:v>-2.2427794241335914</c:v>
              </c:pt>
              <c:pt idx="2593">
                <c:v>-2.2465317737521424</c:v>
              </c:pt>
              <c:pt idx="2594">
                <c:v>-2.2465317737521424</c:v>
              </c:pt>
              <c:pt idx="2595">
                <c:v>-2.2427794241335914</c:v>
              </c:pt>
              <c:pt idx="2596">
                <c:v>-2.2427794241335914</c:v>
              </c:pt>
              <c:pt idx="2597">
                <c:v>-2.2465317737521424</c:v>
              </c:pt>
              <c:pt idx="2598">
                <c:v>-2.2465317737521424</c:v>
              </c:pt>
              <c:pt idx="2599">
                <c:v>-2.2465317737521424</c:v>
              </c:pt>
              <c:pt idx="2600">
                <c:v>-2.2465317737521424</c:v>
              </c:pt>
              <c:pt idx="2601">
                <c:v>-2.2465317737521424</c:v>
              </c:pt>
              <c:pt idx="2602">
                <c:v>-2.2465317737521424</c:v>
              </c:pt>
              <c:pt idx="2603">
                <c:v>-2.2465317737521424</c:v>
              </c:pt>
              <c:pt idx="2604">
                <c:v>-2.2465317737521424</c:v>
              </c:pt>
              <c:pt idx="2605">
                <c:v>-2.2465317737521424</c:v>
              </c:pt>
              <c:pt idx="2606">
                <c:v>-2.2465317737521424</c:v>
              </c:pt>
              <c:pt idx="2607">
                <c:v>-2.2502982565476182</c:v>
              </c:pt>
              <c:pt idx="2608">
                <c:v>-2.2502982565476182</c:v>
              </c:pt>
              <c:pt idx="2609">
                <c:v>-2.2540789793875238</c:v>
              </c:pt>
              <c:pt idx="2610">
                <c:v>-2.2540789793875238</c:v>
              </c:pt>
              <c:pt idx="2611">
                <c:v>-2.2540789793875238</c:v>
              </c:pt>
              <c:pt idx="2612">
                <c:v>-2.2540789793875238</c:v>
              </c:pt>
              <c:pt idx="2613">
                <c:v>-2.2540789793875238</c:v>
              </c:pt>
              <c:pt idx="2614">
                <c:v>-2.2540789793875238</c:v>
              </c:pt>
              <c:pt idx="2615">
                <c:v>-2.2578740503560764</c:v>
              </c:pt>
              <c:pt idx="2616">
                <c:v>-2.2578740503560764</c:v>
              </c:pt>
              <c:pt idx="2617">
                <c:v>-2.2578740503560764</c:v>
              </c:pt>
              <c:pt idx="2618">
                <c:v>-2.2578740503560764</c:v>
              </c:pt>
              <c:pt idx="2619">
                <c:v>-2.2578740503560764</c:v>
              </c:pt>
              <c:pt idx="2620">
                <c:v>-2.2578740503560764</c:v>
              </c:pt>
              <c:pt idx="2621">
                <c:v>-2.2578740503560764</c:v>
              </c:pt>
              <c:pt idx="2622">
                <c:v>-2.2578740503560764</c:v>
              </c:pt>
              <c:pt idx="2623">
                <c:v>-2.2540789793875238</c:v>
              </c:pt>
              <c:pt idx="2624">
                <c:v>-2.2540789793875238</c:v>
              </c:pt>
              <c:pt idx="2625">
                <c:v>-2.2578740503560764</c:v>
              </c:pt>
              <c:pt idx="2626">
                <c:v>-2.2578740503560764</c:v>
              </c:pt>
              <c:pt idx="2627">
                <c:v>-2.2578740503560764</c:v>
              </c:pt>
              <c:pt idx="2628">
                <c:v>-2.2578740503560764</c:v>
              </c:pt>
              <c:pt idx="2629">
                <c:v>-2.2578740503560764</c:v>
              </c:pt>
              <c:pt idx="2630">
                <c:v>-2.2578740503560764</c:v>
              </c:pt>
              <c:pt idx="2631">
                <c:v>-2.2616835787727432</c:v>
              </c:pt>
              <c:pt idx="2632">
                <c:v>-2.2616835787727432</c:v>
              </c:pt>
              <c:pt idx="2633">
                <c:v>-2.2616835787727432</c:v>
              </c:pt>
              <c:pt idx="2634">
                <c:v>-2.2616835787727432</c:v>
              </c:pt>
              <c:pt idx="2635">
                <c:v>-2.265507675211146</c:v>
              </c:pt>
              <c:pt idx="2636">
                <c:v>-2.265507675211146</c:v>
              </c:pt>
              <c:pt idx="2637">
                <c:v>-2.265507675211146</c:v>
              </c:pt>
              <c:pt idx="2638">
                <c:v>-2.265507675211146</c:v>
              </c:pt>
              <c:pt idx="2639">
                <c:v>-2.265507675211146</c:v>
              </c:pt>
              <c:pt idx="2640">
                <c:v>-2.265507675211146</c:v>
              </c:pt>
              <c:pt idx="2641">
                <c:v>-2.265507675211146</c:v>
              </c:pt>
              <c:pt idx="2642">
                <c:v>-2.265507675211146</c:v>
              </c:pt>
              <c:pt idx="2643">
                <c:v>-2.2616835787727432</c:v>
              </c:pt>
              <c:pt idx="2644">
                <c:v>-2.2616835787727432</c:v>
              </c:pt>
              <c:pt idx="2645">
                <c:v>-2.265507675211146</c:v>
              </c:pt>
              <c:pt idx="2646">
                <c:v>-2.265507675211146</c:v>
              </c:pt>
              <c:pt idx="2647">
                <c:v>-2.265507675211146</c:v>
              </c:pt>
              <c:pt idx="2648">
                <c:v>-2.265507675211146</c:v>
              </c:pt>
              <c:pt idx="2649">
                <c:v>-2.265507675211146</c:v>
              </c:pt>
              <c:pt idx="2650">
                <c:v>-2.265507675211146</c:v>
              </c:pt>
              <c:pt idx="2651">
                <c:v>-2.2693464515183139</c:v>
              </c:pt>
              <c:pt idx="2652">
                <c:v>-2.2693464515183139</c:v>
              </c:pt>
              <c:pt idx="2653">
                <c:v>-2.2693464515183139</c:v>
              </c:pt>
              <c:pt idx="2654">
                <c:v>-2.2693464515183139</c:v>
              </c:pt>
              <c:pt idx="2655">
                <c:v>-2.2693464515183139</c:v>
              </c:pt>
              <c:pt idx="2656">
                <c:v>-2.2693464515183139</c:v>
              </c:pt>
              <c:pt idx="2657">
                <c:v>-2.2693464515183139</c:v>
              </c:pt>
              <c:pt idx="2658">
                <c:v>-2.2693464515183139</c:v>
              </c:pt>
              <c:pt idx="2659">
                <c:v>-2.2693464515183139</c:v>
              </c:pt>
              <c:pt idx="2660">
                <c:v>-2.2693464515183139</c:v>
              </c:pt>
              <c:pt idx="2661">
                <c:v>-2.2732000208343033</c:v>
              </c:pt>
              <c:pt idx="2662">
                <c:v>-2.2732000208343033</c:v>
              </c:pt>
              <c:pt idx="2663">
                <c:v>-2.2732000208343033</c:v>
              </c:pt>
              <c:pt idx="2664">
                <c:v>-2.2732000208343033</c:v>
              </c:pt>
              <c:pt idx="2665">
                <c:v>-2.2732000208343033</c:v>
              </c:pt>
              <c:pt idx="2666">
                <c:v>-2.2732000208343033</c:v>
              </c:pt>
              <c:pt idx="2667">
                <c:v>-2.2732000208343033</c:v>
              </c:pt>
              <c:pt idx="2668">
                <c:v>-2.2732000208343033</c:v>
              </c:pt>
              <c:pt idx="2669">
                <c:v>-2.2732000208343033</c:v>
              </c:pt>
              <c:pt idx="2670">
                <c:v>-2.2732000208343033</c:v>
              </c:pt>
              <c:pt idx="2671">
                <c:v>-2.2770684976122229</c:v>
              </c:pt>
              <c:pt idx="2672">
                <c:v>-2.2770684976122229</c:v>
              </c:pt>
              <c:pt idx="2673">
                <c:v>-2.2770684976122229</c:v>
              </c:pt>
              <c:pt idx="2674">
                <c:v>-2.2770684976122229</c:v>
              </c:pt>
              <c:pt idx="2675">
                <c:v>-2.2770684976122229</c:v>
              </c:pt>
              <c:pt idx="2676">
                <c:v>-2.2770684976122229</c:v>
              </c:pt>
              <c:pt idx="2677">
                <c:v>-2.2770684976122229</c:v>
              </c:pt>
              <c:pt idx="2678">
                <c:v>-2.2770684976122229</c:v>
              </c:pt>
              <c:pt idx="2679">
                <c:v>-2.2809519976386197</c:v>
              </c:pt>
              <c:pt idx="2680">
                <c:v>-2.2809519976386197</c:v>
              </c:pt>
              <c:pt idx="2681">
                <c:v>-2.2770684976122229</c:v>
              </c:pt>
              <c:pt idx="2682">
                <c:v>-2.2770684976122229</c:v>
              </c:pt>
              <c:pt idx="2683">
                <c:v>-2.2848506380542792</c:v>
              </c:pt>
              <c:pt idx="2684">
                <c:v>-2.2848506380542792</c:v>
              </c:pt>
              <c:pt idx="2685">
                <c:v>-2.2848506380542792</c:v>
              </c:pt>
              <c:pt idx="2686">
                <c:v>-2.2848506380542792</c:v>
              </c:pt>
              <c:pt idx="2687">
                <c:v>-2.2848506380542792</c:v>
              </c:pt>
              <c:pt idx="2688">
                <c:v>-2.2848506380542792</c:v>
              </c:pt>
              <c:pt idx="2689">
                <c:v>-2.2887645373754149</c:v>
              </c:pt>
              <c:pt idx="2690">
                <c:v>-2.2887645373754149</c:v>
              </c:pt>
              <c:pt idx="2691">
                <c:v>-2.2887645373754149</c:v>
              </c:pt>
              <c:pt idx="2692">
                <c:v>-2.2887645373754149</c:v>
              </c:pt>
              <c:pt idx="2693">
                <c:v>-2.2887645373754149</c:v>
              </c:pt>
              <c:pt idx="2694">
                <c:v>-2.2887645373754149</c:v>
              </c:pt>
              <c:pt idx="2695">
                <c:v>-2.2887645373754149</c:v>
              </c:pt>
              <c:pt idx="2696">
                <c:v>-2.2887645373754149</c:v>
              </c:pt>
              <c:pt idx="2697">
                <c:v>-2.2887645373754149</c:v>
              </c:pt>
              <c:pt idx="2698">
                <c:v>-2.2887645373754149</c:v>
              </c:pt>
              <c:pt idx="2699">
                <c:v>-2.2887645373754149</c:v>
              </c:pt>
              <c:pt idx="2700">
                <c:v>-2.2887645373754149</c:v>
              </c:pt>
              <c:pt idx="2701">
                <c:v>-2.2887645373754149</c:v>
              </c:pt>
              <c:pt idx="2702">
                <c:v>-2.2887645373754149</c:v>
              </c:pt>
              <c:pt idx="2703">
                <c:v>-2.2887645373754149</c:v>
              </c:pt>
              <c:pt idx="2704">
                <c:v>-2.2887645373754149</c:v>
              </c:pt>
              <c:pt idx="2705">
                <c:v>-2.2926938155153036</c:v>
              </c:pt>
              <c:pt idx="2706">
                <c:v>-2.2926938155153036</c:v>
              </c:pt>
              <c:pt idx="2707">
                <c:v>-2.2926938155153036</c:v>
              </c:pt>
              <c:pt idx="2708">
                <c:v>-2.2926938155153036</c:v>
              </c:pt>
              <c:pt idx="2709">
                <c:v>-2.2926938155153036</c:v>
              </c:pt>
              <c:pt idx="2710">
                <c:v>-2.2926938155153036</c:v>
              </c:pt>
              <c:pt idx="2711">
                <c:v>-2.2926938155153036</c:v>
              </c:pt>
              <c:pt idx="2712">
                <c:v>-2.2926938155153036</c:v>
              </c:pt>
              <c:pt idx="2713">
                <c:v>-2.2926938155153036</c:v>
              </c:pt>
              <c:pt idx="2714">
                <c:v>-2.2926938155153036</c:v>
              </c:pt>
              <c:pt idx="2715">
                <c:v>-2.2926938155153036</c:v>
              </c:pt>
              <c:pt idx="2716">
                <c:v>-2.2926938155153036</c:v>
              </c:pt>
              <c:pt idx="2717">
                <c:v>-2.2966385938063212</c:v>
              </c:pt>
              <c:pt idx="2718">
                <c:v>-2.2966385938063212</c:v>
              </c:pt>
              <c:pt idx="2719">
                <c:v>-2.2966385938063212</c:v>
              </c:pt>
              <c:pt idx="2720">
                <c:v>-2.2966385938063212</c:v>
              </c:pt>
              <c:pt idx="2721">
                <c:v>-2.3005989950224173</c:v>
              </c:pt>
              <c:pt idx="2722">
                <c:v>-2.3005989950224173</c:v>
              </c:pt>
              <c:pt idx="2723">
                <c:v>-2.2966385938063212</c:v>
              </c:pt>
              <c:pt idx="2724">
                <c:v>-2.2966385938063212</c:v>
              </c:pt>
              <c:pt idx="2725">
                <c:v>-2.3005989950224173</c:v>
              </c:pt>
              <c:pt idx="2726">
                <c:v>-2.3005989950224173</c:v>
              </c:pt>
              <c:pt idx="2727">
                <c:v>-2.3005989950224173</c:v>
              </c:pt>
              <c:pt idx="2728">
                <c:v>-2.3005989950224173</c:v>
              </c:pt>
              <c:pt idx="2729">
                <c:v>-2.3005989950224173</c:v>
              </c:pt>
              <c:pt idx="2730">
                <c:v>-2.3005989950224173</c:v>
              </c:pt>
              <c:pt idx="2731">
                <c:v>-2.3005989950224173</c:v>
              </c:pt>
              <c:pt idx="2732">
                <c:v>-2.3005989950224173</c:v>
              </c:pt>
              <c:pt idx="2733">
                <c:v>-2.3005989950224173</c:v>
              </c:pt>
              <c:pt idx="2734">
                <c:v>-2.3005989950224173</c:v>
              </c:pt>
              <c:pt idx="2735">
                <c:v>-2.3005989950224173</c:v>
              </c:pt>
              <c:pt idx="2736">
                <c:v>-2.3005989950224173</c:v>
              </c:pt>
              <c:pt idx="2737">
                <c:v>-2.3005989950224173</c:v>
              </c:pt>
              <c:pt idx="2738">
                <c:v>-2.3005989950224173</c:v>
              </c:pt>
              <c:pt idx="2739">
                <c:v>-2.3045751434020563</c:v>
              </c:pt>
              <c:pt idx="2740">
                <c:v>-2.3045751434020563</c:v>
              </c:pt>
              <c:pt idx="2741">
                <c:v>-2.3045751434020563</c:v>
              </c:pt>
              <c:pt idx="2742">
                <c:v>-2.3045751434020563</c:v>
              </c:pt>
              <c:pt idx="2743">
                <c:v>-2.3045751434020563</c:v>
              </c:pt>
              <c:pt idx="2744">
                <c:v>-2.3045751434020563</c:v>
              </c:pt>
              <c:pt idx="2745">
                <c:v>-2.3085671646715928</c:v>
              </c:pt>
              <c:pt idx="2746">
                <c:v>-2.3085671646715928</c:v>
              </c:pt>
              <c:pt idx="2747">
                <c:v>-2.3085671646715928</c:v>
              </c:pt>
              <c:pt idx="2748">
                <c:v>-2.3085671646715928</c:v>
              </c:pt>
              <c:pt idx="2749">
                <c:v>-2.3125751860691341</c:v>
              </c:pt>
              <c:pt idx="2750">
                <c:v>-2.3125751860691341</c:v>
              </c:pt>
              <c:pt idx="2751">
                <c:v>-2.3125751860691341</c:v>
              </c:pt>
              <c:pt idx="2752">
                <c:v>-2.3125751860691341</c:v>
              </c:pt>
              <c:pt idx="2753">
                <c:v>-2.3125751860691341</c:v>
              </c:pt>
              <c:pt idx="2754">
                <c:v>-2.3125751860691341</c:v>
              </c:pt>
              <c:pt idx="2755">
                <c:v>-2.3125751860691341</c:v>
              </c:pt>
              <c:pt idx="2756">
                <c:v>-2.3125751860691341</c:v>
              </c:pt>
              <c:pt idx="2757">
                <c:v>-2.3125751860691341</c:v>
              </c:pt>
              <c:pt idx="2758">
                <c:v>-2.3125751860691341</c:v>
              </c:pt>
              <c:pt idx="2759">
                <c:v>-2.3125751860691341</c:v>
              </c:pt>
              <c:pt idx="2760">
                <c:v>-2.3125751860691341</c:v>
              </c:pt>
              <c:pt idx="2761">
                <c:v>-2.3125751860691341</c:v>
              </c:pt>
              <c:pt idx="2762">
                <c:v>-2.3125751860691341</c:v>
              </c:pt>
              <c:pt idx="2763">
                <c:v>-2.3165993363688586</c:v>
              </c:pt>
              <c:pt idx="2764">
                <c:v>-2.3165993363688586</c:v>
              </c:pt>
              <c:pt idx="2765">
                <c:v>-2.3165993363688586</c:v>
              </c:pt>
              <c:pt idx="2766">
                <c:v>-2.3165993363688586</c:v>
              </c:pt>
              <c:pt idx="2767">
                <c:v>-2.3206397459058627</c:v>
              </c:pt>
              <c:pt idx="2768">
                <c:v>-2.3206397459058627</c:v>
              </c:pt>
              <c:pt idx="2769">
                <c:v>-2.3206397459058627</c:v>
              </c:pt>
              <c:pt idx="2770">
                <c:v>-2.3206397459058627</c:v>
              </c:pt>
              <c:pt idx="2771">
                <c:v>-2.3246965466014795</c:v>
              </c:pt>
              <c:pt idx="2772">
                <c:v>-2.3246965466014795</c:v>
              </c:pt>
              <c:pt idx="2773">
                <c:v>-2.3246965466014795</c:v>
              </c:pt>
              <c:pt idx="2774">
                <c:v>-2.3246965466014795</c:v>
              </c:pt>
              <c:pt idx="2775">
                <c:v>-2.3246965466014795</c:v>
              </c:pt>
              <c:pt idx="2776">
                <c:v>-2.3246965466014795</c:v>
              </c:pt>
              <c:pt idx="2777">
                <c:v>-2.3246965466014795</c:v>
              </c:pt>
              <c:pt idx="2778">
                <c:v>-2.3246965466014795</c:v>
              </c:pt>
              <c:pt idx="2779">
                <c:v>-2.3246965466014795</c:v>
              </c:pt>
              <c:pt idx="2780">
                <c:v>-2.3246965466014795</c:v>
              </c:pt>
              <c:pt idx="2781">
                <c:v>-2.3287698719891146</c:v>
              </c:pt>
              <c:pt idx="2782">
                <c:v>-2.3287698719891146</c:v>
              </c:pt>
              <c:pt idx="2783">
                <c:v>-2.3287698719891146</c:v>
              </c:pt>
              <c:pt idx="2784">
                <c:v>-2.3287698719891146</c:v>
              </c:pt>
              <c:pt idx="2785">
                <c:v>-2.3287698719891146</c:v>
              </c:pt>
              <c:pt idx="2786">
                <c:v>-2.3287698719891146</c:v>
              </c:pt>
              <c:pt idx="2787">
                <c:v>-2.3287698719891146</c:v>
              </c:pt>
              <c:pt idx="2788">
                <c:v>-2.3287698719891146</c:v>
              </c:pt>
              <c:pt idx="2789">
                <c:v>-2.3328598572406389</c:v>
              </c:pt>
              <c:pt idx="2790">
                <c:v>-2.3328598572406389</c:v>
              </c:pt>
              <c:pt idx="2791">
                <c:v>-2.3328598572406389</c:v>
              </c:pt>
              <c:pt idx="2792">
                <c:v>-2.3328598572406389</c:v>
              </c:pt>
              <c:pt idx="2793">
                <c:v>-2.3369666391932915</c:v>
              </c:pt>
              <c:pt idx="2794">
                <c:v>-2.3369666391932915</c:v>
              </c:pt>
              <c:pt idx="2795">
                <c:v>-2.3369666391932915</c:v>
              </c:pt>
              <c:pt idx="2796">
                <c:v>-2.3369666391932915</c:v>
              </c:pt>
              <c:pt idx="2797">
                <c:v>-2.3369666391932915</c:v>
              </c:pt>
              <c:pt idx="2798">
                <c:v>-2.3369666391932915</c:v>
              </c:pt>
              <c:pt idx="2799">
                <c:v>-2.3369666391932915</c:v>
              </c:pt>
              <c:pt idx="2800">
                <c:v>-2.3369666391932915</c:v>
              </c:pt>
              <c:pt idx="2801">
                <c:v>-2.3369666391932915</c:v>
              </c:pt>
              <c:pt idx="2802">
                <c:v>-2.3369666391932915</c:v>
              </c:pt>
              <c:pt idx="2803">
                <c:v>-2.3369666391932915</c:v>
              </c:pt>
              <c:pt idx="2804">
                <c:v>-2.3369666391932915</c:v>
              </c:pt>
              <c:pt idx="2805">
                <c:v>-2.3410903563771548</c:v>
              </c:pt>
              <c:pt idx="2806">
                <c:v>-2.3410903563771548</c:v>
              </c:pt>
              <c:pt idx="2807">
                <c:v>-2.3410903563771548</c:v>
              </c:pt>
              <c:pt idx="2808">
                <c:v>-2.3410903563771548</c:v>
              </c:pt>
              <c:pt idx="2809">
                <c:v>-2.3410903563771548</c:v>
              </c:pt>
              <c:pt idx="2810">
                <c:v>-2.3410903563771548</c:v>
              </c:pt>
              <c:pt idx="2811">
                <c:v>-2.3410903563771548</c:v>
              </c:pt>
              <c:pt idx="2812">
                <c:v>-2.3410903563771548</c:v>
              </c:pt>
              <c:pt idx="2813">
                <c:v>-2.3452311490431854</c:v>
              </c:pt>
              <c:pt idx="2814">
                <c:v>-2.3452311490431854</c:v>
              </c:pt>
              <c:pt idx="2815">
                <c:v>-2.3452311490431854</c:v>
              </c:pt>
              <c:pt idx="2816">
                <c:v>-2.3452311490431854</c:v>
              </c:pt>
              <c:pt idx="2817">
                <c:v>-2.3493891591918481</c:v>
              </c:pt>
              <c:pt idx="2818">
                <c:v>-2.3493891591918481</c:v>
              </c:pt>
              <c:pt idx="2819">
                <c:v>-2.3535645306023278</c:v>
              </c:pt>
              <c:pt idx="2820">
                <c:v>-2.3535645306023278</c:v>
              </c:pt>
              <c:pt idx="2821">
                <c:v>-2.3535645306023278</c:v>
              </c:pt>
              <c:pt idx="2822">
                <c:v>-2.3535645306023278</c:v>
              </c:pt>
              <c:pt idx="2823">
                <c:v>-2.3535645306023278</c:v>
              </c:pt>
              <c:pt idx="2824">
                <c:v>-2.3535645306023278</c:v>
              </c:pt>
              <c:pt idx="2825">
                <c:v>-2.3535645306023278</c:v>
              </c:pt>
              <c:pt idx="2826">
                <c:v>-2.3535645306023278</c:v>
              </c:pt>
              <c:pt idx="2827">
                <c:v>-2.3535645306023278</c:v>
              </c:pt>
              <c:pt idx="2828">
                <c:v>-2.3535645306023278</c:v>
              </c:pt>
              <c:pt idx="2829">
                <c:v>-2.3577574088623665</c:v>
              </c:pt>
              <c:pt idx="2830">
                <c:v>-2.3577574088623665</c:v>
              </c:pt>
              <c:pt idx="2831">
                <c:v>-2.3577574088623665</c:v>
              </c:pt>
              <c:pt idx="2832">
                <c:v>-2.3577574088623665</c:v>
              </c:pt>
              <c:pt idx="2833">
                <c:v>-2.3577574088623665</c:v>
              </c:pt>
              <c:pt idx="2834">
                <c:v>-2.3577574088623665</c:v>
              </c:pt>
              <c:pt idx="2835">
                <c:v>-2.3535645306023278</c:v>
              </c:pt>
              <c:pt idx="2836">
                <c:v>-2.3535645306023278</c:v>
              </c:pt>
              <c:pt idx="2837">
                <c:v>-2.3577574088623665</c:v>
              </c:pt>
              <c:pt idx="2838">
                <c:v>-2.3577574088623665</c:v>
              </c:pt>
              <c:pt idx="2839">
                <c:v>-2.3577574088623665</c:v>
              </c:pt>
              <c:pt idx="2840">
                <c:v>-2.3577574088623665</c:v>
              </c:pt>
              <c:pt idx="2841">
                <c:v>-2.3577574088623665</c:v>
              </c:pt>
              <c:pt idx="2842">
                <c:v>-2.3577574088623665</c:v>
              </c:pt>
              <c:pt idx="2843">
                <c:v>-2.3619679413987091</c:v>
              </c:pt>
              <c:pt idx="2844">
                <c:v>-2.3619679413987091</c:v>
              </c:pt>
              <c:pt idx="2845">
                <c:v>-2.3619679413987091</c:v>
              </c:pt>
              <c:pt idx="2846">
                <c:v>-2.3619679413987091</c:v>
              </c:pt>
              <c:pt idx="2847">
                <c:v>-2.3577574088623665</c:v>
              </c:pt>
              <c:pt idx="2848">
                <c:v>-2.3577574088623665</c:v>
              </c:pt>
              <c:pt idx="2849">
                <c:v>-2.3619679413987091</c:v>
              </c:pt>
              <c:pt idx="2850">
                <c:v>-2.3619679413987091</c:v>
              </c:pt>
              <c:pt idx="2851">
                <c:v>-2.3661962775082297</c:v>
              </c:pt>
              <c:pt idx="2852">
                <c:v>-2.3661962775082297</c:v>
              </c:pt>
              <c:pt idx="2853">
                <c:v>-2.3619679413987091</c:v>
              </c:pt>
              <c:pt idx="2854">
                <c:v>-2.3619679413987091</c:v>
              </c:pt>
              <c:pt idx="2855">
                <c:v>-2.3619679413987091</c:v>
              </c:pt>
              <c:pt idx="2856">
                <c:v>-2.3619679413987091</c:v>
              </c:pt>
              <c:pt idx="2857">
                <c:v>-2.3619679413987091</c:v>
              </c:pt>
              <c:pt idx="2858">
                <c:v>-2.3619679413987091</c:v>
              </c:pt>
              <c:pt idx="2859">
                <c:v>-2.3704425683896835</c:v>
              </c:pt>
              <c:pt idx="2860">
                <c:v>-2.3704425683896835</c:v>
              </c:pt>
              <c:pt idx="2861">
                <c:v>-2.3704425683896835</c:v>
              </c:pt>
              <c:pt idx="2862">
                <c:v>-2.3704425683896835</c:v>
              </c:pt>
              <c:pt idx="2863">
                <c:v>-2.3704425683896835</c:v>
              </c:pt>
              <c:pt idx="2864">
                <c:v>-2.3704425683896835</c:v>
              </c:pt>
              <c:pt idx="2865">
                <c:v>-2.3704425683896835</c:v>
              </c:pt>
              <c:pt idx="2866">
                <c:v>-2.3704425683896835</c:v>
              </c:pt>
              <c:pt idx="2867">
                <c:v>-2.3704425683896835</c:v>
              </c:pt>
              <c:pt idx="2868">
                <c:v>-2.3704425683896835</c:v>
              </c:pt>
              <c:pt idx="2869">
                <c:v>-2.3704425683896835</c:v>
              </c:pt>
              <c:pt idx="2870">
                <c:v>-2.3704425683896835</c:v>
              </c:pt>
              <c:pt idx="2871">
                <c:v>-2.3704425683896835</c:v>
              </c:pt>
              <c:pt idx="2872">
                <c:v>-2.3704425683896835</c:v>
              </c:pt>
              <c:pt idx="2873">
                <c:v>-2.3704425683896835</c:v>
              </c:pt>
              <c:pt idx="2874">
                <c:v>-2.3704425683896835</c:v>
              </c:pt>
              <c:pt idx="2875">
                <c:v>-2.3747069671761398</c:v>
              </c:pt>
              <c:pt idx="2876">
                <c:v>-2.3747069671761398</c:v>
              </c:pt>
              <c:pt idx="2877">
                <c:v>-2.3747069671761398</c:v>
              </c:pt>
              <c:pt idx="2878">
                <c:v>-2.3747069671761398</c:v>
              </c:pt>
              <c:pt idx="2879">
                <c:v>-2.3747069671761398</c:v>
              </c:pt>
              <c:pt idx="2880">
                <c:v>-2.3747069671761398</c:v>
              </c:pt>
              <c:pt idx="2881">
                <c:v>-2.3747069671761398</c:v>
              </c:pt>
              <c:pt idx="2882">
                <c:v>-2.3747069671761398</c:v>
              </c:pt>
              <c:pt idx="2883">
                <c:v>-2.37898962896814</c:v>
              </c:pt>
              <c:pt idx="2884">
                <c:v>-2.37898962896814</c:v>
              </c:pt>
              <c:pt idx="2885">
                <c:v>-2.37898962896814</c:v>
              </c:pt>
              <c:pt idx="2886">
                <c:v>-2.37898962896814</c:v>
              </c:pt>
              <c:pt idx="2887">
                <c:v>-2.37898962896814</c:v>
              </c:pt>
              <c:pt idx="2888">
                <c:v>-2.37898962896814</c:v>
              </c:pt>
              <c:pt idx="2889">
                <c:v>-2.3747069671761398</c:v>
              </c:pt>
              <c:pt idx="2890">
                <c:v>-2.3747069671761398</c:v>
              </c:pt>
              <c:pt idx="2891">
                <c:v>-2.37898962896814</c:v>
              </c:pt>
              <c:pt idx="2892">
                <c:v>-2.37898962896814</c:v>
              </c:pt>
              <c:pt idx="2893">
                <c:v>-2.37898962896814</c:v>
              </c:pt>
              <c:pt idx="2894">
                <c:v>-2.37898962896814</c:v>
              </c:pt>
              <c:pt idx="2895">
                <c:v>-2.37898962896814</c:v>
              </c:pt>
              <c:pt idx="2896">
                <c:v>-2.37898962896814</c:v>
              </c:pt>
              <c:pt idx="2897">
                <c:v>-2.3832907108675294</c:v>
              </c:pt>
              <c:pt idx="2898">
                <c:v>-2.3832907108675294</c:v>
              </c:pt>
              <c:pt idx="2899">
                <c:v>-2.3832907108675294</c:v>
              </c:pt>
              <c:pt idx="2900">
                <c:v>-2.3832907108675294</c:v>
              </c:pt>
              <c:pt idx="2901">
                <c:v>-2.3832907108675294</c:v>
              </c:pt>
              <c:pt idx="2902">
                <c:v>-2.3832907108675294</c:v>
              </c:pt>
              <c:pt idx="2903">
                <c:v>-2.3876103720120474</c:v>
              </c:pt>
              <c:pt idx="2904">
                <c:v>-2.3876103720120474</c:v>
              </c:pt>
              <c:pt idx="2905">
                <c:v>-2.3876103720120474</c:v>
              </c:pt>
              <c:pt idx="2906">
                <c:v>-2.3876103720120474</c:v>
              </c:pt>
              <c:pt idx="2907">
                <c:v>-2.3876103720120474</c:v>
              </c:pt>
              <c:pt idx="2908">
                <c:v>-2.3876103720120474</c:v>
              </c:pt>
              <c:pt idx="2909">
                <c:v>-2.3876103720120474</c:v>
              </c:pt>
              <c:pt idx="2910">
                <c:v>-2.3876103720120474</c:v>
              </c:pt>
              <c:pt idx="2911">
                <c:v>-2.3919487736106446</c:v>
              </c:pt>
              <c:pt idx="2912">
                <c:v>-2.3919487736106446</c:v>
              </c:pt>
              <c:pt idx="2913">
                <c:v>-2.3919487736106446</c:v>
              </c:pt>
              <c:pt idx="2914">
                <c:v>-2.3919487736106446</c:v>
              </c:pt>
              <c:pt idx="2915">
                <c:v>-2.3919487736106446</c:v>
              </c:pt>
              <c:pt idx="2916">
                <c:v>-2.3919487736106446</c:v>
              </c:pt>
              <c:pt idx="2917">
                <c:v>-2.3919487736106446</c:v>
              </c:pt>
              <c:pt idx="2918">
                <c:v>-2.3919487736106446</c:v>
              </c:pt>
              <c:pt idx="2919">
                <c:v>-2.3919487736106446</c:v>
              </c:pt>
              <c:pt idx="2920">
                <c:v>-2.3919487736106446</c:v>
              </c:pt>
              <c:pt idx="2921">
                <c:v>-2.3919487736106446</c:v>
              </c:pt>
              <c:pt idx="2922">
                <c:v>-2.3919487736106446</c:v>
              </c:pt>
              <c:pt idx="2923">
                <c:v>-2.3919487736106446</c:v>
              </c:pt>
              <c:pt idx="2924">
                <c:v>-2.3919487736106446</c:v>
              </c:pt>
              <c:pt idx="2925">
                <c:v>-2.3963060789796007</c:v>
              </c:pt>
              <c:pt idx="2926">
                <c:v>-2.3963060789796007</c:v>
              </c:pt>
              <c:pt idx="2927">
                <c:v>-2.3963060789796007</c:v>
              </c:pt>
              <c:pt idx="2928">
                <c:v>-2.3963060789796007</c:v>
              </c:pt>
              <c:pt idx="2929">
                <c:v>-2.3963060789796007</c:v>
              </c:pt>
              <c:pt idx="2930">
                <c:v>-2.3963060789796007</c:v>
              </c:pt>
              <c:pt idx="2931">
                <c:v>-2.3963060789796007</c:v>
              </c:pt>
              <c:pt idx="2932">
                <c:v>-2.3963060789796007</c:v>
              </c:pt>
              <c:pt idx="2933">
                <c:v>-2.4006824535794014</c:v>
              </c:pt>
              <c:pt idx="2934">
                <c:v>-2.4006824535794014</c:v>
              </c:pt>
              <c:pt idx="2935">
                <c:v>-2.4006824535794014</c:v>
              </c:pt>
              <c:pt idx="2936">
                <c:v>-2.4006824535794014</c:v>
              </c:pt>
              <c:pt idx="2937">
                <c:v>-2.4006824535794014</c:v>
              </c:pt>
              <c:pt idx="2938">
                <c:v>-2.4006824535794014</c:v>
              </c:pt>
              <c:pt idx="2939">
                <c:v>-2.4006824535794014</c:v>
              </c:pt>
              <c:pt idx="2940">
                <c:v>-2.4006824535794014</c:v>
              </c:pt>
              <c:pt idx="2941">
                <c:v>-2.4050780650524386</c:v>
              </c:pt>
              <c:pt idx="2942">
                <c:v>-2.4050780650524386</c:v>
              </c:pt>
              <c:pt idx="2943">
                <c:v>-2.4050780650524386</c:v>
              </c:pt>
              <c:pt idx="2944">
                <c:v>-2.4050780650524386</c:v>
              </c:pt>
              <c:pt idx="2945">
                <c:v>-2.4050780650524386</c:v>
              </c:pt>
              <c:pt idx="2946">
                <c:v>-2.4050780650524386</c:v>
              </c:pt>
              <c:pt idx="2947">
                <c:v>-2.4050780650524386</c:v>
              </c:pt>
              <c:pt idx="2948">
                <c:v>-2.4050780650524386</c:v>
              </c:pt>
              <c:pt idx="2949">
                <c:v>-2.4094930832615544</c:v>
              </c:pt>
              <c:pt idx="2950">
                <c:v>-2.4094930832615544</c:v>
              </c:pt>
              <c:pt idx="2951">
                <c:v>-2.4094930832615544</c:v>
              </c:pt>
              <c:pt idx="2952">
                <c:v>-2.4094930832615544</c:v>
              </c:pt>
              <c:pt idx="2953">
                <c:v>-2.4094930832615544</c:v>
              </c:pt>
              <c:pt idx="2954">
                <c:v>-2.4094930832615544</c:v>
              </c:pt>
              <c:pt idx="2955">
                <c:v>-2.4094930832615544</c:v>
              </c:pt>
              <c:pt idx="2956">
                <c:v>-2.4094930832615544</c:v>
              </c:pt>
              <c:pt idx="2957">
                <c:v>-2.4094930832615544</c:v>
              </c:pt>
              <c:pt idx="2958">
                <c:v>-2.4094930832615544</c:v>
              </c:pt>
              <c:pt idx="2959">
                <c:v>-2.4094930832615544</c:v>
              </c:pt>
              <c:pt idx="2960">
                <c:v>-2.4094930832615544</c:v>
              </c:pt>
              <c:pt idx="2961">
                <c:v>-2.4094930832615544</c:v>
              </c:pt>
              <c:pt idx="2962">
                <c:v>-2.4094930832615544</c:v>
              </c:pt>
              <c:pt idx="2963">
                <c:v>-2.4139276803294192</c:v>
              </c:pt>
              <c:pt idx="2964">
                <c:v>-2.4139276803294192</c:v>
              </c:pt>
              <c:pt idx="2965">
                <c:v>-2.4139276803294192</c:v>
              </c:pt>
              <c:pt idx="2966">
                <c:v>-2.4139276803294192</c:v>
              </c:pt>
              <c:pt idx="2967">
                <c:v>-2.4139276803294192</c:v>
              </c:pt>
              <c:pt idx="2968">
                <c:v>-2.4139276803294192</c:v>
              </c:pt>
              <c:pt idx="2969">
                <c:v>-2.418382030678802</c:v>
              </c:pt>
              <c:pt idx="2970">
                <c:v>-2.418382030678802</c:v>
              </c:pt>
              <c:pt idx="2971">
                <c:v>-2.4139276803294192</c:v>
              </c:pt>
              <c:pt idx="2972">
                <c:v>-2.4139276803294192</c:v>
              </c:pt>
              <c:pt idx="2973">
                <c:v>-2.418382030678802</c:v>
              </c:pt>
              <c:pt idx="2974">
                <c:v>-2.418382030678802</c:v>
              </c:pt>
              <c:pt idx="2975">
                <c:v>-2.418382030678802</c:v>
              </c:pt>
              <c:pt idx="2976">
                <c:v>-2.418382030678802</c:v>
              </c:pt>
              <c:pt idx="2977">
                <c:v>-2.418382030678802</c:v>
              </c:pt>
              <c:pt idx="2978">
                <c:v>-2.418382030678802</c:v>
              </c:pt>
              <c:pt idx="2979">
                <c:v>-2.418382030678802</c:v>
              </c:pt>
              <c:pt idx="2980">
                <c:v>-2.418382030678802</c:v>
              </c:pt>
              <c:pt idx="2981">
                <c:v>-2.418382030678802</c:v>
              </c:pt>
              <c:pt idx="2982">
                <c:v>-2.418382030678802</c:v>
              </c:pt>
              <c:pt idx="2983">
                <c:v>-2.418382030678802</c:v>
              </c:pt>
              <c:pt idx="2984">
                <c:v>-2.418382030678802</c:v>
              </c:pt>
              <c:pt idx="2985">
                <c:v>-2.418382030678802</c:v>
              </c:pt>
              <c:pt idx="2986">
                <c:v>-2.418382030678802</c:v>
              </c:pt>
              <c:pt idx="2987">
                <c:v>-2.4228563110737222</c:v>
              </c:pt>
              <c:pt idx="2988">
                <c:v>-2.4228563110737222</c:v>
              </c:pt>
              <c:pt idx="2989">
                <c:v>-2.4228563110737222</c:v>
              </c:pt>
              <c:pt idx="2990">
                <c:v>-2.4228563110737222</c:v>
              </c:pt>
              <c:pt idx="2991">
                <c:v>-2.4228563110737222</c:v>
              </c:pt>
              <c:pt idx="2992">
                <c:v>-2.4228563110737222</c:v>
              </c:pt>
              <c:pt idx="2993">
                <c:v>-2.4228563110737222</c:v>
              </c:pt>
              <c:pt idx="2994">
                <c:v>-2.4228563110737222</c:v>
              </c:pt>
              <c:pt idx="2995">
                <c:v>-2.4228563110737222</c:v>
              </c:pt>
              <c:pt idx="2996">
                <c:v>-2.4228563110737222</c:v>
              </c:pt>
              <c:pt idx="2997">
                <c:v>-2.4273507006615609</c:v>
              </c:pt>
              <c:pt idx="2998">
                <c:v>-2.4273507006615609</c:v>
              </c:pt>
              <c:pt idx="2999">
                <c:v>-2.4228563110737222</c:v>
              </c:pt>
              <c:pt idx="3000">
                <c:v>-2.4228563110737222</c:v>
              </c:pt>
              <c:pt idx="3001">
                <c:v>-2.4273507006615609</c:v>
              </c:pt>
              <c:pt idx="3002">
                <c:v>-2.4273507006615609</c:v>
              </c:pt>
              <c:pt idx="3003">
                <c:v>-2.4273507006615609</c:v>
              </c:pt>
              <c:pt idx="3004">
                <c:v>-2.4273507006615609</c:v>
              </c:pt>
              <c:pt idx="3005">
                <c:v>-2.4273507006615609</c:v>
              </c:pt>
              <c:pt idx="3006">
                <c:v>-2.4273507006615609</c:v>
              </c:pt>
              <c:pt idx="3007">
                <c:v>-2.43186538101609</c:v>
              </c:pt>
              <c:pt idx="3008">
                <c:v>-2.43186538101609</c:v>
              </c:pt>
              <c:pt idx="3009">
                <c:v>-2.43186538101609</c:v>
              </c:pt>
              <c:pt idx="3010">
                <c:v>-2.43186538101609</c:v>
              </c:pt>
              <c:pt idx="3011">
                <c:v>-2.43186538101609</c:v>
              </c:pt>
              <c:pt idx="3012">
                <c:v>-2.43186538101609</c:v>
              </c:pt>
              <c:pt idx="3013">
                <c:v>-2.4364005361814804</c:v>
              </c:pt>
              <c:pt idx="3014">
                <c:v>-2.4364005361814804</c:v>
              </c:pt>
              <c:pt idx="3015">
                <c:v>-2.43186538101609</c:v>
              </c:pt>
              <c:pt idx="3016">
                <c:v>-2.43186538101609</c:v>
              </c:pt>
              <c:pt idx="3017">
                <c:v>-2.43186538101609</c:v>
              </c:pt>
              <c:pt idx="3018">
                <c:v>-2.43186538101609</c:v>
              </c:pt>
              <c:pt idx="3019">
                <c:v>-2.43186538101609</c:v>
              </c:pt>
              <c:pt idx="3020">
                <c:v>-2.43186538101609</c:v>
              </c:pt>
              <c:pt idx="3021">
                <c:v>-2.43186538101609</c:v>
              </c:pt>
              <c:pt idx="3022">
                <c:v>-2.43186538101609</c:v>
              </c:pt>
              <c:pt idx="3023">
                <c:v>-2.43186538101609</c:v>
              </c:pt>
              <c:pt idx="3024">
                <c:v>-2.43186538101609</c:v>
              </c:pt>
              <c:pt idx="3025">
                <c:v>-2.43186538101609</c:v>
              </c:pt>
              <c:pt idx="3026">
                <c:v>-2.43186538101609</c:v>
              </c:pt>
              <c:pt idx="3027">
                <c:v>-2.4364005361814804</c:v>
              </c:pt>
              <c:pt idx="3028">
                <c:v>-2.4364005361814804</c:v>
              </c:pt>
              <c:pt idx="3029">
                <c:v>-2.4364005361814804</c:v>
              </c:pt>
              <c:pt idx="3030">
                <c:v>-2.4364005361814804</c:v>
              </c:pt>
              <c:pt idx="3031">
                <c:v>-2.4409563527173401</c:v>
              </c:pt>
              <c:pt idx="3032">
                <c:v>-2.4409563527173401</c:v>
              </c:pt>
              <c:pt idx="3033">
                <c:v>-2.4364005361814804</c:v>
              </c:pt>
              <c:pt idx="3034">
                <c:v>-2.4364005361814804</c:v>
              </c:pt>
              <c:pt idx="3035">
                <c:v>-2.4409563527173401</c:v>
              </c:pt>
              <c:pt idx="3036">
                <c:v>-2.4409563527173401</c:v>
              </c:pt>
              <c:pt idx="3037">
                <c:v>-2.43186538101609</c:v>
              </c:pt>
              <c:pt idx="3038">
                <c:v>-2.43186538101609</c:v>
              </c:pt>
              <c:pt idx="3039">
                <c:v>-2.4409563527173401</c:v>
              </c:pt>
              <c:pt idx="3040">
                <c:v>-2.4409563527173401</c:v>
              </c:pt>
              <c:pt idx="3041">
                <c:v>-2.4364005361814804</c:v>
              </c:pt>
              <c:pt idx="3042">
                <c:v>-2.4364005361814804</c:v>
              </c:pt>
              <c:pt idx="3043">
                <c:v>-2.4409563527173401</c:v>
              </c:pt>
              <c:pt idx="3044">
                <c:v>-2.4409563527173401</c:v>
              </c:pt>
              <c:pt idx="3045">
                <c:v>-2.4409563527173401</c:v>
              </c:pt>
              <c:pt idx="3046">
                <c:v>-2.4409563527173401</c:v>
              </c:pt>
              <c:pt idx="3047">
                <c:v>-2.4455330197447509</c:v>
              </c:pt>
              <c:pt idx="3048">
                <c:v>-2.4455330197447509</c:v>
              </c:pt>
              <c:pt idx="3049">
                <c:v>-2.4455330197447509</c:v>
              </c:pt>
              <c:pt idx="3050">
                <c:v>-2.4455330197447509</c:v>
              </c:pt>
              <c:pt idx="3051">
                <c:v>-2.4455330197447509</c:v>
              </c:pt>
              <c:pt idx="3052">
                <c:v>-2.4455330197447509</c:v>
              </c:pt>
              <c:pt idx="3053">
                <c:v>-2.4455330197447509</c:v>
              </c:pt>
              <c:pt idx="3054">
                <c:v>-2.4455330197447509</c:v>
              </c:pt>
              <c:pt idx="3055">
                <c:v>-2.4455330197447509</c:v>
              </c:pt>
              <c:pt idx="3056">
                <c:v>-2.4455330197447509</c:v>
              </c:pt>
              <c:pt idx="3057">
                <c:v>-2.4455330197447509</c:v>
              </c:pt>
              <c:pt idx="3058">
                <c:v>-2.4455330197447509</c:v>
              </c:pt>
              <c:pt idx="3059">
                <c:v>-2.4455330197447509</c:v>
              </c:pt>
              <c:pt idx="3060">
                <c:v>-2.4455330197447509</c:v>
              </c:pt>
              <c:pt idx="3061">
                <c:v>-2.4455330197447509</c:v>
              </c:pt>
              <c:pt idx="3062">
                <c:v>-2.4455330197447509</c:v>
              </c:pt>
              <c:pt idx="3063">
                <c:v>-2.4455330197447509</c:v>
              </c:pt>
              <c:pt idx="3064">
                <c:v>-2.4455330197447509</c:v>
              </c:pt>
              <c:pt idx="3065">
                <c:v>-2.4455330197447509</c:v>
              </c:pt>
              <c:pt idx="3066">
                <c:v>-2.4455330197447509</c:v>
              </c:pt>
              <c:pt idx="3067">
                <c:v>-2.4455330197447509</c:v>
              </c:pt>
              <c:pt idx="3068">
                <c:v>-2.4455330197447509</c:v>
              </c:pt>
              <c:pt idx="3069">
                <c:v>-2.4501307289933822</c:v>
              </c:pt>
              <c:pt idx="3070">
                <c:v>-2.4501307289933822</c:v>
              </c:pt>
              <c:pt idx="3071">
                <c:v>-2.4409563527173401</c:v>
              </c:pt>
              <c:pt idx="3072">
                <c:v>-2.4409563527173401</c:v>
              </c:pt>
              <c:pt idx="3073">
                <c:v>-2.4501307289933822</c:v>
              </c:pt>
              <c:pt idx="3074">
                <c:v>-2.4501307289933822</c:v>
              </c:pt>
              <c:pt idx="3075">
                <c:v>-2.4455330197447509</c:v>
              </c:pt>
              <c:pt idx="3076">
                <c:v>-2.4455330197447509</c:v>
              </c:pt>
              <c:pt idx="3077">
                <c:v>-2.4501307289933822</c:v>
              </c:pt>
              <c:pt idx="3078">
                <c:v>-2.4501307289933822</c:v>
              </c:pt>
              <c:pt idx="3079">
                <c:v>-2.4501307289933822</c:v>
              </c:pt>
              <c:pt idx="3080">
                <c:v>-2.4501307289933822</c:v>
              </c:pt>
              <c:pt idx="3081">
                <c:v>-2.4501307289933822</c:v>
              </c:pt>
              <c:pt idx="3082">
                <c:v>-2.4501307289933822</c:v>
              </c:pt>
              <c:pt idx="3083">
                <c:v>-2.4501307289933822</c:v>
              </c:pt>
              <c:pt idx="3084">
                <c:v>-2.4501307289933822</c:v>
              </c:pt>
              <c:pt idx="3085">
                <c:v>-2.4501307289933822</c:v>
              </c:pt>
              <c:pt idx="3086">
                <c:v>-2.4501307289933822</c:v>
              </c:pt>
              <c:pt idx="3087">
                <c:v>-2.4501307289933822</c:v>
              </c:pt>
              <c:pt idx="3088">
                <c:v>-2.4501307289933822</c:v>
              </c:pt>
              <c:pt idx="3089">
                <c:v>-2.4455330197447509</c:v>
              </c:pt>
              <c:pt idx="3090">
                <c:v>-2.4455330197447509</c:v>
              </c:pt>
              <c:pt idx="3091">
                <c:v>-2.4501307289933822</c:v>
              </c:pt>
              <c:pt idx="3092">
                <c:v>-2.4501307289933822</c:v>
              </c:pt>
              <c:pt idx="3093">
                <c:v>-2.4547496748496758</c:v>
              </c:pt>
              <c:pt idx="3094">
                <c:v>-2.4547496748496758</c:v>
              </c:pt>
              <c:pt idx="3095">
                <c:v>-2.4501307289933822</c:v>
              </c:pt>
              <c:pt idx="3096">
                <c:v>-2.4501307289933822</c:v>
              </c:pt>
              <c:pt idx="3097">
                <c:v>-2.4501307289933822</c:v>
              </c:pt>
              <c:pt idx="3098">
                <c:v>-2.4501307289933822</c:v>
              </c:pt>
              <c:pt idx="3099">
                <c:v>-2.4547496748496758</c:v>
              </c:pt>
              <c:pt idx="3100">
                <c:v>-2.4547496748496758</c:v>
              </c:pt>
              <c:pt idx="3101">
                <c:v>-2.4547496748496758</c:v>
              </c:pt>
              <c:pt idx="3102">
                <c:v>-2.4547496748496758</c:v>
              </c:pt>
              <c:pt idx="3103">
                <c:v>-2.4593900544061769</c:v>
              </c:pt>
              <c:pt idx="3104">
                <c:v>-2.4593900544061769</c:v>
              </c:pt>
              <c:pt idx="3105">
                <c:v>-2.4547496748496758</c:v>
              </c:pt>
              <c:pt idx="3106">
                <c:v>-2.4547496748496758</c:v>
              </c:pt>
              <c:pt idx="3107">
                <c:v>-2.4547496748496758</c:v>
              </c:pt>
              <c:pt idx="3108">
                <c:v>-2.4547496748496758</c:v>
              </c:pt>
              <c:pt idx="3109">
                <c:v>-2.4593900544061769</c:v>
              </c:pt>
              <c:pt idx="3110">
                <c:v>-2.4593900544061769</c:v>
              </c:pt>
              <c:pt idx="3111">
                <c:v>-2.4593900544061769</c:v>
              </c:pt>
              <c:pt idx="3112">
                <c:v>-2.4593900544061769</c:v>
              </c:pt>
              <c:pt idx="3113">
                <c:v>-2.4593900544061769</c:v>
              </c:pt>
              <c:pt idx="3114">
                <c:v>-2.4593900544061769</c:v>
              </c:pt>
              <c:pt idx="3115">
                <c:v>-2.4593900544061769</c:v>
              </c:pt>
              <c:pt idx="3116">
                <c:v>-2.4593900544061769</c:v>
              </c:pt>
              <c:pt idx="3117">
                <c:v>-2.4593900544061769</c:v>
              </c:pt>
              <c:pt idx="3118">
                <c:v>-2.4593900544061769</c:v>
              </c:pt>
              <c:pt idx="3119">
                <c:v>-2.4593900544061769</c:v>
              </c:pt>
              <c:pt idx="3120">
                <c:v>-2.4593900544061769</c:v>
              </c:pt>
              <c:pt idx="3121">
                <c:v>-2.4593900544061769</c:v>
              </c:pt>
              <c:pt idx="3122">
                <c:v>-2.4593900544061769</c:v>
              </c:pt>
              <c:pt idx="3123">
                <c:v>-2.4593900544061769</c:v>
              </c:pt>
              <c:pt idx="3124">
                <c:v>-2.4593900544061769</c:v>
              </c:pt>
              <c:pt idx="3125">
                <c:v>-2.4593900544061769</c:v>
              </c:pt>
              <c:pt idx="3126">
                <c:v>-2.4593900544061769</c:v>
              </c:pt>
              <c:pt idx="3127">
                <c:v>-2.4593900544061769</c:v>
              </c:pt>
              <c:pt idx="3128">
                <c:v>-2.4593900544061769</c:v>
              </c:pt>
              <c:pt idx="3129">
                <c:v>-2.4593900544061769</c:v>
              </c:pt>
              <c:pt idx="3130">
                <c:v>-2.4593900544061769</c:v>
              </c:pt>
              <c:pt idx="3131">
                <c:v>-2.4593900544061769</c:v>
              </c:pt>
              <c:pt idx="3132">
                <c:v>-2.4593900544061769</c:v>
              </c:pt>
              <c:pt idx="3133">
                <c:v>-2.4593900544061769</c:v>
              </c:pt>
              <c:pt idx="3134">
                <c:v>-2.4593900544061769</c:v>
              </c:pt>
              <c:pt idx="3135">
                <c:v>-2.4593900544061769</c:v>
              </c:pt>
              <c:pt idx="3136">
                <c:v>-2.4593900544061769</c:v>
              </c:pt>
              <c:pt idx="3137">
                <c:v>-2.4640520675119872</c:v>
              </c:pt>
              <c:pt idx="3138">
                <c:v>-2.4640520675119872</c:v>
              </c:pt>
              <c:pt idx="3139">
                <c:v>-2.4640520675119872</c:v>
              </c:pt>
              <c:pt idx="3140">
                <c:v>-2.4640520675119872</c:v>
              </c:pt>
              <c:pt idx="3141">
                <c:v>-2.4640520675119872</c:v>
              </c:pt>
              <c:pt idx="3142">
                <c:v>-2.4640520675119872</c:v>
              </c:pt>
              <c:pt idx="3143">
                <c:v>-2.4640520675119872</c:v>
              </c:pt>
              <c:pt idx="3144">
                <c:v>-2.4640520675119872</c:v>
              </c:pt>
              <c:pt idx="3145">
                <c:v>-2.4687359168244165</c:v>
              </c:pt>
              <c:pt idx="3146">
                <c:v>-2.4687359168244165</c:v>
              </c:pt>
              <c:pt idx="3147">
                <c:v>-2.4687359168244165</c:v>
              </c:pt>
              <c:pt idx="3148">
                <c:v>-2.4687359168244165</c:v>
              </c:pt>
              <c:pt idx="3149">
                <c:v>-2.4640520675119872</c:v>
              </c:pt>
              <c:pt idx="3150">
                <c:v>-2.4640520675119872</c:v>
              </c:pt>
              <c:pt idx="3151">
                <c:v>-2.4687359168244165</c:v>
              </c:pt>
              <c:pt idx="3152">
                <c:v>-2.4687359168244165</c:v>
              </c:pt>
              <c:pt idx="3153">
                <c:v>-2.4687359168244165</c:v>
              </c:pt>
              <c:pt idx="3154">
                <c:v>-2.4687359168244165</c:v>
              </c:pt>
              <c:pt idx="3155">
                <c:v>-2.4640520675119872</c:v>
              </c:pt>
              <c:pt idx="3156">
                <c:v>-2.4640520675119872</c:v>
              </c:pt>
              <c:pt idx="3157">
                <c:v>-2.4687359168244165</c:v>
              </c:pt>
              <c:pt idx="3158">
                <c:v>-2.4687359168244165</c:v>
              </c:pt>
              <c:pt idx="3159">
                <c:v>-2.4687359168244165</c:v>
              </c:pt>
              <c:pt idx="3160">
                <c:v>-2.4687359168244165</c:v>
              </c:pt>
              <c:pt idx="3161">
                <c:v>-2.4687359168244165</c:v>
              </c:pt>
              <c:pt idx="3162">
                <c:v>-2.4687359168244165</c:v>
              </c:pt>
              <c:pt idx="3163">
                <c:v>-2.4734418078618283</c:v>
              </c:pt>
              <c:pt idx="3164">
                <c:v>-2.4734418078618283</c:v>
              </c:pt>
              <c:pt idx="3165">
                <c:v>-2.4687359168244165</c:v>
              </c:pt>
              <c:pt idx="3166">
                <c:v>-2.4687359168244165</c:v>
              </c:pt>
              <c:pt idx="3167">
                <c:v>-2.4734418078618283</c:v>
              </c:pt>
              <c:pt idx="3168">
                <c:v>-2.4734418078618283</c:v>
              </c:pt>
              <c:pt idx="3169">
                <c:v>-2.4734418078618283</c:v>
              </c:pt>
              <c:pt idx="3170">
                <c:v>-2.4734418078618283</c:v>
              </c:pt>
              <c:pt idx="3171">
                <c:v>-2.4734418078618283</c:v>
              </c:pt>
              <c:pt idx="3172">
                <c:v>-2.4734418078618283</c:v>
              </c:pt>
              <c:pt idx="3173">
                <c:v>-2.4687359168244165</c:v>
              </c:pt>
              <c:pt idx="3174">
                <c:v>-2.4687359168244165</c:v>
              </c:pt>
              <c:pt idx="3175">
                <c:v>-2.4734418078618283</c:v>
              </c:pt>
              <c:pt idx="3176">
                <c:v>-2.4734418078618283</c:v>
              </c:pt>
              <c:pt idx="3177">
                <c:v>-2.4734418078618283</c:v>
              </c:pt>
              <c:pt idx="3178">
                <c:v>-2.4734418078618283</c:v>
              </c:pt>
              <c:pt idx="3179">
                <c:v>-2.4687359168244165</c:v>
              </c:pt>
              <c:pt idx="3180">
                <c:v>-2.4687359168244165</c:v>
              </c:pt>
              <c:pt idx="3181">
                <c:v>-2.4734418078618283</c:v>
              </c:pt>
              <c:pt idx="3182">
                <c:v>-2.4734418078618283</c:v>
              </c:pt>
              <c:pt idx="3183">
                <c:v>-2.4687359168244165</c:v>
              </c:pt>
              <c:pt idx="3184">
                <c:v>-2.4687359168244165</c:v>
              </c:pt>
              <c:pt idx="3185">
                <c:v>-2.4734418078618283</c:v>
              </c:pt>
              <c:pt idx="3186">
                <c:v>-2.4734418078618283</c:v>
              </c:pt>
              <c:pt idx="3187">
                <c:v>-2.4734418078618283</c:v>
              </c:pt>
              <c:pt idx="3188">
                <c:v>-2.4734418078618283</c:v>
              </c:pt>
              <c:pt idx="3189">
                <c:v>-2.4734418078618283</c:v>
              </c:pt>
              <c:pt idx="3190">
                <c:v>-2.4734418078618283</c:v>
              </c:pt>
              <c:pt idx="3191">
                <c:v>-2.4734418078618283</c:v>
              </c:pt>
              <c:pt idx="3192">
                <c:v>-2.4734418078618283</c:v>
              </c:pt>
              <c:pt idx="3193">
                <c:v>-2.4687359168244165</c:v>
              </c:pt>
              <c:pt idx="3194">
                <c:v>-2.4687359168244165</c:v>
              </c:pt>
              <c:pt idx="3195">
                <c:v>-2.4781699490577731</c:v>
              </c:pt>
              <c:pt idx="3196">
                <c:v>-2.4781699490577731</c:v>
              </c:pt>
              <c:pt idx="3197">
                <c:v>-2.4734418078618283</c:v>
              </c:pt>
              <c:pt idx="3198">
                <c:v>-2.4734418078618283</c:v>
              </c:pt>
              <c:pt idx="3199">
                <c:v>-2.4734418078618283</c:v>
              </c:pt>
              <c:pt idx="3200">
                <c:v>-2.4734418078618283</c:v>
              </c:pt>
              <c:pt idx="3201">
                <c:v>-2.4781699490577731</c:v>
              </c:pt>
              <c:pt idx="3202">
                <c:v>-2.4781699490577731</c:v>
              </c:pt>
              <c:pt idx="3203">
                <c:v>-2.4781699490577731</c:v>
              </c:pt>
              <c:pt idx="3204">
                <c:v>-2.4781699490577731</c:v>
              </c:pt>
              <c:pt idx="3205">
                <c:v>-2.4781699490577731</c:v>
              </c:pt>
              <c:pt idx="3206">
                <c:v>-2.4781699490577731</c:v>
              </c:pt>
              <c:pt idx="3207">
                <c:v>-2.4781699490577731</c:v>
              </c:pt>
              <c:pt idx="3208">
                <c:v>-2.4781699490577731</c:v>
              </c:pt>
              <c:pt idx="3209">
                <c:v>-2.4781699490577731</c:v>
              </c:pt>
              <c:pt idx="3210">
                <c:v>-2.4781699490577731</c:v>
              </c:pt>
              <c:pt idx="3211">
                <c:v>-2.4781699490577731</c:v>
              </c:pt>
              <c:pt idx="3212">
                <c:v>-2.4781699490577731</c:v>
              </c:pt>
              <c:pt idx="3213">
                <c:v>-2.4829205518163739</c:v>
              </c:pt>
              <c:pt idx="3214">
                <c:v>-2.4829205518163739</c:v>
              </c:pt>
              <c:pt idx="3215">
                <c:v>-2.4781699490577731</c:v>
              </c:pt>
              <c:pt idx="3216">
                <c:v>-2.4781699490577731</c:v>
              </c:pt>
              <c:pt idx="3217">
                <c:v>-2.4829205518163739</c:v>
              </c:pt>
              <c:pt idx="3218">
                <c:v>-2.4829205518163739</c:v>
              </c:pt>
              <c:pt idx="3219">
                <c:v>-2.4829205518163739</c:v>
              </c:pt>
              <c:pt idx="3220">
                <c:v>-2.4829205518163739</c:v>
              </c:pt>
              <c:pt idx="3221">
                <c:v>-2.4829205518163739</c:v>
              </c:pt>
              <c:pt idx="3222">
                <c:v>-2.4829205518163739</c:v>
              </c:pt>
              <c:pt idx="3223">
                <c:v>-2.4829205518163739</c:v>
              </c:pt>
              <c:pt idx="3224">
                <c:v>-2.4829205518163739</c:v>
              </c:pt>
              <c:pt idx="3225">
                <c:v>-2.4829205518163739</c:v>
              </c:pt>
              <c:pt idx="3226">
                <c:v>-2.4829205518163739</c:v>
              </c:pt>
              <c:pt idx="3227">
                <c:v>-2.4781699490577731</c:v>
              </c:pt>
              <c:pt idx="3228">
                <c:v>-2.4781699490577731</c:v>
              </c:pt>
              <c:pt idx="3229">
                <c:v>-2.4829205518163739</c:v>
              </c:pt>
              <c:pt idx="3230">
                <c:v>-2.4829205518163739</c:v>
              </c:pt>
              <c:pt idx="3231">
                <c:v>-2.4829205518163739</c:v>
              </c:pt>
              <c:pt idx="3232">
                <c:v>-2.4829205518163739</c:v>
              </c:pt>
              <c:pt idx="3233">
                <c:v>-2.4829205518163739</c:v>
              </c:pt>
              <c:pt idx="3234">
                <c:v>-2.4829205518163739</c:v>
              </c:pt>
              <c:pt idx="3235">
                <c:v>-2.4781699490577731</c:v>
              </c:pt>
              <c:pt idx="3236">
                <c:v>-2.4781699490577731</c:v>
              </c:pt>
              <c:pt idx="3237">
                <c:v>-2.4829205518163739</c:v>
              </c:pt>
              <c:pt idx="3238">
                <c:v>-2.4829205518163739</c:v>
              </c:pt>
              <c:pt idx="3239">
                <c:v>-2.4829205518163739</c:v>
              </c:pt>
              <c:pt idx="3240">
                <c:v>-2.4829205518163739</c:v>
              </c:pt>
              <c:pt idx="3241">
                <c:v>-2.4829205518163739</c:v>
              </c:pt>
              <c:pt idx="3242">
                <c:v>-2.4829205518163739</c:v>
              </c:pt>
              <c:pt idx="3243">
                <c:v>-2.4829205518163739</c:v>
              </c:pt>
              <c:pt idx="3244">
                <c:v>-2.4829205518163739</c:v>
              </c:pt>
              <c:pt idx="3245">
                <c:v>-2.4829205518163739</c:v>
              </c:pt>
              <c:pt idx="3246">
                <c:v>-2.4829205518163739</c:v>
              </c:pt>
              <c:pt idx="3247">
                <c:v>-2.4876938305690306</c:v>
              </c:pt>
              <c:pt idx="3248">
                <c:v>-2.4876938305690306</c:v>
              </c:pt>
              <c:pt idx="3249">
                <c:v>-2.4876938305690306</c:v>
              </c:pt>
              <c:pt idx="3250">
                <c:v>-2.4876938305690306</c:v>
              </c:pt>
              <c:pt idx="3251">
                <c:v>-2.4876938305690306</c:v>
              </c:pt>
              <c:pt idx="3252">
                <c:v>-2.4876938305690306</c:v>
              </c:pt>
              <c:pt idx="3253">
                <c:v>-2.4876938305690306</c:v>
              </c:pt>
              <c:pt idx="3254">
                <c:v>-2.4876938305690306</c:v>
              </c:pt>
              <c:pt idx="3255">
                <c:v>-2.4876938305690306</c:v>
              </c:pt>
              <c:pt idx="3256">
                <c:v>-2.4876938305690306</c:v>
              </c:pt>
              <c:pt idx="3257">
                <c:v>-2.4876938305690306</c:v>
              </c:pt>
              <c:pt idx="3258">
                <c:v>-2.4876938305690306</c:v>
              </c:pt>
              <c:pt idx="3259">
                <c:v>-2.4876938305690306</c:v>
              </c:pt>
              <c:pt idx="3260">
                <c:v>-2.4876938305690306</c:v>
              </c:pt>
              <c:pt idx="3261">
                <c:v>-2.4924900028325228</c:v>
              </c:pt>
              <c:pt idx="3262">
                <c:v>-2.4924900028325228</c:v>
              </c:pt>
              <c:pt idx="3263">
                <c:v>-2.4924900028325228</c:v>
              </c:pt>
              <c:pt idx="3264">
                <c:v>-2.4924900028325228</c:v>
              </c:pt>
              <c:pt idx="3265">
                <c:v>-2.4924900028325228</c:v>
              </c:pt>
              <c:pt idx="3266">
                <c:v>-2.4924900028325228</c:v>
              </c:pt>
              <c:pt idx="3267">
                <c:v>-2.4924900028325228</c:v>
              </c:pt>
              <c:pt idx="3268">
                <c:v>-2.4924900028325228</c:v>
              </c:pt>
              <c:pt idx="3269">
                <c:v>-2.4924900028325228</c:v>
              </c:pt>
              <c:pt idx="3270">
                <c:v>-2.4924900028325228</c:v>
              </c:pt>
              <c:pt idx="3271">
                <c:v>-2.4924900028325228</c:v>
              </c:pt>
              <c:pt idx="3272">
                <c:v>-2.4924900028325228</c:v>
              </c:pt>
              <c:pt idx="3273">
                <c:v>-2.4924900028325228</c:v>
              </c:pt>
              <c:pt idx="3274">
                <c:v>-2.4924900028325228</c:v>
              </c:pt>
              <c:pt idx="3275">
                <c:v>-2.4924900028325228</c:v>
              </c:pt>
              <c:pt idx="3276">
                <c:v>-2.4924900028325228</c:v>
              </c:pt>
              <c:pt idx="3277">
                <c:v>-2.4924900028325228</c:v>
              </c:pt>
              <c:pt idx="3278">
                <c:v>-2.4924900028325228</c:v>
              </c:pt>
              <c:pt idx="3279">
                <c:v>-2.4924900028325228</c:v>
              </c:pt>
              <c:pt idx="3280">
                <c:v>-2.4924900028325228</c:v>
              </c:pt>
              <c:pt idx="3281">
                <c:v>-2.4924900028325228</c:v>
              </c:pt>
              <c:pt idx="3282">
                <c:v>-2.4924900028325228</c:v>
              </c:pt>
              <c:pt idx="3283">
                <c:v>-2.4924900028325228</c:v>
              </c:pt>
              <c:pt idx="3284">
                <c:v>-2.4924900028325228</c:v>
              </c:pt>
              <c:pt idx="3285">
                <c:v>-2.4924900028325228</c:v>
              </c:pt>
              <c:pt idx="3286">
                <c:v>-2.4924900028325228</c:v>
              </c:pt>
              <c:pt idx="3287">
                <c:v>-2.4973092892684705</c:v>
              </c:pt>
              <c:pt idx="3288">
                <c:v>-2.4973092892684705</c:v>
              </c:pt>
              <c:pt idx="3289">
                <c:v>-2.4924900028325228</c:v>
              </c:pt>
              <c:pt idx="3290">
                <c:v>-2.4924900028325228</c:v>
              </c:pt>
              <c:pt idx="3291">
                <c:v>-2.4973092892684705</c:v>
              </c:pt>
              <c:pt idx="3292">
                <c:v>-2.4973092892684705</c:v>
              </c:pt>
              <c:pt idx="3293">
                <c:v>-2.4973092892684705</c:v>
              </c:pt>
              <c:pt idx="3294">
                <c:v>-2.4973092892684705</c:v>
              </c:pt>
              <c:pt idx="3295">
                <c:v>-2.4973092892684705</c:v>
              </c:pt>
              <c:pt idx="3296">
                <c:v>-2.4973092892684705</c:v>
              </c:pt>
              <c:pt idx="3297">
                <c:v>-2.4973092892684705</c:v>
              </c:pt>
              <c:pt idx="3298">
                <c:v>-2.4973092892684705</c:v>
              </c:pt>
              <c:pt idx="3299">
                <c:v>-2.4973092892684705</c:v>
              </c:pt>
              <c:pt idx="3300">
                <c:v>-2.4973092892684705</c:v>
              </c:pt>
              <c:pt idx="3301">
                <c:v>-2.4973092892684705</c:v>
              </c:pt>
              <c:pt idx="3302">
                <c:v>-2.4973092892684705</c:v>
              </c:pt>
              <c:pt idx="3303">
                <c:v>-2.4973092892684705</c:v>
              </c:pt>
              <c:pt idx="3304">
                <c:v>-2.4973092892684705</c:v>
              </c:pt>
              <c:pt idx="3305">
                <c:v>-2.4924900028325228</c:v>
              </c:pt>
              <c:pt idx="3306">
                <c:v>-2.4924900028325228</c:v>
              </c:pt>
              <c:pt idx="3307">
                <c:v>-2.4973092892684705</c:v>
              </c:pt>
              <c:pt idx="3308">
                <c:v>-2.4973092892684705</c:v>
              </c:pt>
              <c:pt idx="3309">
                <c:v>-2.4973092892684705</c:v>
              </c:pt>
              <c:pt idx="3310">
                <c:v>-2.4973092892684705</c:v>
              </c:pt>
              <c:pt idx="3311">
                <c:v>-2.4973092892684705</c:v>
              </c:pt>
              <c:pt idx="3312">
                <c:v>-2.4973092892684705</c:v>
              </c:pt>
              <c:pt idx="3313">
                <c:v>-2.4973092892684705</c:v>
              </c:pt>
              <c:pt idx="3314">
                <c:v>-2.4973092892684705</c:v>
              </c:pt>
              <c:pt idx="3315">
                <c:v>-2.4973092892684705</c:v>
              </c:pt>
              <c:pt idx="3316">
                <c:v>-2.4973092892684705</c:v>
              </c:pt>
              <c:pt idx="3317">
                <c:v>-2.4973092892684705</c:v>
              </c:pt>
              <c:pt idx="3318">
                <c:v>-2.4973092892684705</c:v>
              </c:pt>
              <c:pt idx="3319">
                <c:v>-2.4973092892684705</c:v>
              </c:pt>
              <c:pt idx="3320">
                <c:v>-2.4973092892684705</c:v>
              </c:pt>
              <c:pt idx="3321">
                <c:v>-2.4973092892684705</c:v>
              </c:pt>
              <c:pt idx="3322">
                <c:v>-2.4973092892684705</c:v>
              </c:pt>
              <c:pt idx="3323">
                <c:v>-2.4973092892684705</c:v>
              </c:pt>
              <c:pt idx="3324">
                <c:v>-2.4973092892684705</c:v>
              </c:pt>
              <c:pt idx="3325">
                <c:v>-2.5021519137442603</c:v>
              </c:pt>
              <c:pt idx="3326">
                <c:v>-2.5021519137442603</c:v>
              </c:pt>
              <c:pt idx="3327">
                <c:v>-2.5021519137442603</c:v>
              </c:pt>
              <c:pt idx="3328">
                <c:v>-2.5021519137442603</c:v>
              </c:pt>
              <c:pt idx="3329">
                <c:v>-2.5021519137442603</c:v>
              </c:pt>
              <c:pt idx="3330">
                <c:v>-2.5021519137442603</c:v>
              </c:pt>
              <c:pt idx="3331">
                <c:v>-2.5021519137442603</c:v>
              </c:pt>
              <c:pt idx="3332">
                <c:v>-2.5021519137442603</c:v>
              </c:pt>
              <c:pt idx="3333">
                <c:v>-2.5021519137442603</c:v>
              </c:pt>
              <c:pt idx="3334">
                <c:v>-2.5021519137442603</c:v>
              </c:pt>
              <c:pt idx="3335">
                <c:v>-2.4973092892684705</c:v>
              </c:pt>
              <c:pt idx="3336">
                <c:v>-2.4973092892684705</c:v>
              </c:pt>
              <c:pt idx="3337">
                <c:v>-2.5021519137442603</c:v>
              </c:pt>
              <c:pt idx="3338">
                <c:v>-2.5021519137442603</c:v>
              </c:pt>
              <c:pt idx="3339">
                <c:v>-2.5021519137442603</c:v>
              </c:pt>
              <c:pt idx="3340">
                <c:v>-2.5021519137442603</c:v>
              </c:pt>
              <c:pt idx="3341">
                <c:v>-2.5021519137442603</c:v>
              </c:pt>
              <c:pt idx="3342">
                <c:v>-2.5021519137442603</c:v>
              </c:pt>
              <c:pt idx="3343">
                <c:v>-2.4973092892684705</c:v>
              </c:pt>
              <c:pt idx="3344">
                <c:v>-2.4973092892684705</c:v>
              </c:pt>
              <c:pt idx="3345">
                <c:v>-2.4973092892684705</c:v>
              </c:pt>
              <c:pt idx="3346">
                <c:v>-2.4973092892684705</c:v>
              </c:pt>
              <c:pt idx="3347">
                <c:v>-2.5021519137442603</c:v>
              </c:pt>
              <c:pt idx="3348">
                <c:v>-2.5021519137442603</c:v>
              </c:pt>
              <c:pt idx="3349">
                <c:v>-2.5021519137442603</c:v>
              </c:pt>
              <c:pt idx="3350">
                <c:v>-2.5021519137442603</c:v>
              </c:pt>
              <c:pt idx="3351">
                <c:v>-2.5021519137442603</c:v>
              </c:pt>
              <c:pt idx="3352">
                <c:v>-2.5021519137442603</c:v>
              </c:pt>
              <c:pt idx="3353">
                <c:v>-2.5021519137442603</c:v>
              </c:pt>
              <c:pt idx="3354">
                <c:v>-2.5021519137442603</c:v>
              </c:pt>
              <c:pt idx="3355">
                <c:v>-2.5021519137442603</c:v>
              </c:pt>
              <c:pt idx="3356">
                <c:v>-2.5021519137442603</c:v>
              </c:pt>
              <c:pt idx="3357">
                <c:v>-2.5070181033954322</c:v>
              </c:pt>
              <c:pt idx="3358">
                <c:v>-2.5070181033954322</c:v>
              </c:pt>
              <c:pt idx="3359">
                <c:v>-2.5070181033954322</c:v>
              </c:pt>
              <c:pt idx="3360">
                <c:v>-2.5070181033954322</c:v>
              </c:pt>
              <c:pt idx="3361">
                <c:v>-2.5021519137442603</c:v>
              </c:pt>
              <c:pt idx="3362">
                <c:v>-2.5021519137442603</c:v>
              </c:pt>
              <c:pt idx="3363">
                <c:v>-2.5021519137442603</c:v>
              </c:pt>
              <c:pt idx="3364">
                <c:v>-2.5021519137442603</c:v>
              </c:pt>
              <c:pt idx="3365">
                <c:v>-2.5021519137442603</c:v>
              </c:pt>
              <c:pt idx="3366">
                <c:v>-2.5021519137442603</c:v>
              </c:pt>
              <c:pt idx="3367">
                <c:v>-2.5070181033954322</c:v>
              </c:pt>
              <c:pt idx="3368">
                <c:v>-2.5070181033954322</c:v>
              </c:pt>
              <c:pt idx="3369">
                <c:v>-2.5021519137442603</c:v>
              </c:pt>
              <c:pt idx="3370">
                <c:v>-2.5021519137442603</c:v>
              </c:pt>
              <c:pt idx="3371">
                <c:v>-2.5070181033954322</c:v>
              </c:pt>
              <c:pt idx="3372">
                <c:v>-2.5070181033954322</c:v>
              </c:pt>
              <c:pt idx="3373">
                <c:v>-2.5119080886896232</c:v>
              </c:pt>
              <c:pt idx="3374">
                <c:v>-2.5119080886896232</c:v>
              </c:pt>
              <c:pt idx="3375">
                <c:v>-2.5070181033954322</c:v>
              </c:pt>
              <c:pt idx="3376">
                <c:v>-2.5070181033954322</c:v>
              </c:pt>
              <c:pt idx="3377">
                <c:v>-2.5119080886896232</c:v>
              </c:pt>
              <c:pt idx="3378">
                <c:v>-2.5119080886896232</c:v>
              </c:pt>
              <c:pt idx="3379">
                <c:v>-2.5070181033954322</c:v>
              </c:pt>
              <c:pt idx="3380">
                <c:v>-2.5070181033954322</c:v>
              </c:pt>
              <c:pt idx="3381">
                <c:v>-2.5119080886896232</c:v>
              </c:pt>
              <c:pt idx="3382">
                <c:v>-2.5119080886896232</c:v>
              </c:pt>
              <c:pt idx="3383">
                <c:v>-2.5119080886896232</c:v>
              </c:pt>
              <c:pt idx="3384">
                <c:v>-2.5119080886896232</c:v>
              </c:pt>
              <c:pt idx="3385">
                <c:v>-2.5119080886896232</c:v>
              </c:pt>
              <c:pt idx="3386">
                <c:v>-2.5119080886896232</c:v>
              </c:pt>
              <c:pt idx="3387">
                <c:v>-2.5119080886896232</c:v>
              </c:pt>
              <c:pt idx="3388">
                <c:v>-2.5119080886896232</c:v>
              </c:pt>
              <c:pt idx="3389">
                <c:v>-2.5119080886896232</c:v>
              </c:pt>
              <c:pt idx="3390">
                <c:v>-2.5119080886896232</c:v>
              </c:pt>
              <c:pt idx="3391">
                <c:v>-2.5168221034920553</c:v>
              </c:pt>
              <c:pt idx="3392">
                <c:v>-2.5168221034920553</c:v>
              </c:pt>
              <c:pt idx="3393">
                <c:v>-2.5168221034920553</c:v>
              </c:pt>
              <c:pt idx="3394">
                <c:v>-2.5168221034920553</c:v>
              </c:pt>
              <c:pt idx="3395">
                <c:v>-2.5119080886896232</c:v>
              </c:pt>
              <c:pt idx="3396">
                <c:v>-2.5119080886896232</c:v>
              </c:pt>
              <c:pt idx="3397">
                <c:v>-2.5168221034920553</c:v>
              </c:pt>
              <c:pt idx="3398">
                <c:v>-2.5168221034920553</c:v>
              </c:pt>
              <c:pt idx="3399">
                <c:v>-2.5119080886896232</c:v>
              </c:pt>
              <c:pt idx="3400">
                <c:v>-2.5119080886896232</c:v>
              </c:pt>
              <c:pt idx="3401">
                <c:v>-2.5168221034920553</c:v>
              </c:pt>
              <c:pt idx="3402">
                <c:v>-2.5168221034920553</c:v>
              </c:pt>
              <c:pt idx="3403">
                <c:v>-2.5168221034920553</c:v>
              </c:pt>
              <c:pt idx="3404">
                <c:v>-2.5168221034920553</c:v>
              </c:pt>
              <c:pt idx="3405">
                <c:v>-2.5168221034920553</c:v>
              </c:pt>
              <c:pt idx="3406">
                <c:v>-2.5168221034920553</c:v>
              </c:pt>
              <c:pt idx="3407">
                <c:v>-2.5119080886896232</c:v>
              </c:pt>
              <c:pt idx="3408">
                <c:v>-2.5119080886896232</c:v>
              </c:pt>
              <c:pt idx="3409">
                <c:v>-2.5168221034920553</c:v>
              </c:pt>
              <c:pt idx="3410">
                <c:v>-2.5168221034920553</c:v>
              </c:pt>
              <c:pt idx="3411">
                <c:v>-2.5217603851326369</c:v>
              </c:pt>
              <c:pt idx="3412">
                <c:v>-2.5217603851326369</c:v>
              </c:pt>
              <c:pt idx="3413">
                <c:v>-2.5168221034920553</c:v>
              </c:pt>
              <c:pt idx="3414">
                <c:v>-2.5168221034920553</c:v>
              </c:pt>
              <c:pt idx="3415">
                <c:v>-2.5168221034920553</c:v>
              </c:pt>
              <c:pt idx="3416">
                <c:v>-2.5168221034920553</c:v>
              </c:pt>
              <c:pt idx="3417">
                <c:v>-2.5217603851326369</c:v>
              </c:pt>
              <c:pt idx="3418">
                <c:v>-2.5217603851326369</c:v>
              </c:pt>
              <c:pt idx="3419">
                <c:v>-2.5217603851326369</c:v>
              </c:pt>
              <c:pt idx="3420">
                <c:v>-2.5217603851326369</c:v>
              </c:pt>
              <c:pt idx="3421">
                <c:v>-2.5217603851326369</c:v>
              </c:pt>
              <c:pt idx="3422">
                <c:v>-2.5217603851326369</c:v>
              </c:pt>
              <c:pt idx="3423">
                <c:v>-2.5217603851326369</c:v>
              </c:pt>
              <c:pt idx="3424">
                <c:v>-2.5217603851326369</c:v>
              </c:pt>
              <c:pt idx="3425">
                <c:v>-2.5217603851326369</c:v>
              </c:pt>
              <c:pt idx="3426">
                <c:v>-2.5217603851326369</c:v>
              </c:pt>
              <c:pt idx="3427">
                <c:v>-2.5267231744747645</c:v>
              </c:pt>
              <c:pt idx="3428">
                <c:v>-2.5267231744747645</c:v>
              </c:pt>
              <c:pt idx="3429">
                <c:v>-2.5217603851326369</c:v>
              </c:pt>
              <c:pt idx="3430">
                <c:v>-2.5217603851326369</c:v>
              </c:pt>
              <c:pt idx="3431">
                <c:v>-2.5217603851326369</c:v>
              </c:pt>
              <c:pt idx="3432">
                <c:v>-2.5217603851326369</c:v>
              </c:pt>
              <c:pt idx="3433">
                <c:v>-2.5217603851326369</c:v>
              </c:pt>
              <c:pt idx="3434">
                <c:v>-2.5217603851326369</c:v>
              </c:pt>
              <c:pt idx="3435">
                <c:v>-2.5217603851326369</c:v>
              </c:pt>
              <c:pt idx="3436">
                <c:v>-2.5217603851326369</c:v>
              </c:pt>
              <c:pt idx="3437">
                <c:v>-2.5217603851326369</c:v>
              </c:pt>
              <c:pt idx="3438">
                <c:v>-2.5217603851326369</c:v>
              </c:pt>
              <c:pt idx="3439">
                <c:v>-2.5217603851326369</c:v>
              </c:pt>
              <c:pt idx="3440">
                <c:v>-2.5217603851326369</c:v>
              </c:pt>
              <c:pt idx="3441">
                <c:v>-2.5217603851326369</c:v>
              </c:pt>
              <c:pt idx="3442">
                <c:v>-2.5217603851326369</c:v>
              </c:pt>
              <c:pt idx="3443">
                <c:v>-2.5267231744747645</c:v>
              </c:pt>
              <c:pt idx="3444">
                <c:v>-2.5267231744747645</c:v>
              </c:pt>
              <c:pt idx="3445">
                <c:v>-2.5217603851326369</c:v>
              </c:pt>
              <c:pt idx="3446">
                <c:v>-2.5217603851326369</c:v>
              </c:pt>
              <c:pt idx="3447">
                <c:v>-2.5267231744747645</c:v>
              </c:pt>
              <c:pt idx="3448">
                <c:v>-2.5267231744747645</c:v>
              </c:pt>
              <c:pt idx="3449">
                <c:v>-2.5217603851326369</c:v>
              </c:pt>
              <c:pt idx="3450">
                <c:v>-2.5217603851326369</c:v>
              </c:pt>
              <c:pt idx="3451">
                <c:v>-2.5217603851326369</c:v>
              </c:pt>
              <c:pt idx="3452">
                <c:v>-2.5217603851326369</c:v>
              </c:pt>
              <c:pt idx="3453">
                <c:v>-2.5217603851326369</c:v>
              </c:pt>
              <c:pt idx="3454">
                <c:v>-2.5217603851326369</c:v>
              </c:pt>
              <c:pt idx="3455">
                <c:v>-2.5267231744747645</c:v>
              </c:pt>
              <c:pt idx="3456">
                <c:v>-2.5267231744747645</c:v>
              </c:pt>
              <c:pt idx="3457">
                <c:v>-2.5267231744747645</c:v>
              </c:pt>
              <c:pt idx="3458">
                <c:v>-2.5267231744747645</c:v>
              </c:pt>
              <c:pt idx="3459">
                <c:v>-2.5217603851326369</c:v>
              </c:pt>
              <c:pt idx="3460">
                <c:v>-2.5217603851326369</c:v>
              </c:pt>
              <c:pt idx="3461">
                <c:v>-2.5267231744747645</c:v>
              </c:pt>
              <c:pt idx="3462">
                <c:v>-2.5267231744747645</c:v>
              </c:pt>
              <c:pt idx="3463">
                <c:v>-2.5267231744747645</c:v>
              </c:pt>
              <c:pt idx="3464">
                <c:v>-2.5267231744747645</c:v>
              </c:pt>
              <c:pt idx="3465">
                <c:v>-2.5217603851326369</c:v>
              </c:pt>
              <c:pt idx="3466">
                <c:v>-2.5217603851326369</c:v>
              </c:pt>
              <c:pt idx="3467">
                <c:v>-2.5217603851326369</c:v>
              </c:pt>
              <c:pt idx="3468">
                <c:v>-2.5217603851326369</c:v>
              </c:pt>
              <c:pt idx="3469">
                <c:v>-2.5217603851326369</c:v>
              </c:pt>
              <c:pt idx="3470">
                <c:v>-2.5217603851326369</c:v>
              </c:pt>
              <c:pt idx="3471">
                <c:v>-2.5267231744747645</c:v>
              </c:pt>
              <c:pt idx="3472">
                <c:v>-2.5267231744747645</c:v>
              </c:pt>
              <c:pt idx="3473">
                <c:v>-2.5267231744747645</c:v>
              </c:pt>
              <c:pt idx="3474">
                <c:v>-2.5267231744747645</c:v>
              </c:pt>
              <c:pt idx="3475">
                <c:v>-2.5267231744747645</c:v>
              </c:pt>
              <c:pt idx="3476">
                <c:v>-2.5267231744747645</c:v>
              </c:pt>
              <c:pt idx="3477">
                <c:v>-2.5267231744747645</c:v>
              </c:pt>
              <c:pt idx="3478">
                <c:v>-2.5267231744747645</c:v>
              </c:pt>
              <c:pt idx="3479">
                <c:v>-2.5267231744747645</c:v>
              </c:pt>
              <c:pt idx="3480">
                <c:v>-2.5267231744747645</c:v>
              </c:pt>
              <c:pt idx="3481">
                <c:v>-2.5267231744747645</c:v>
              </c:pt>
              <c:pt idx="3482">
                <c:v>-2.5267231744747645</c:v>
              </c:pt>
              <c:pt idx="3483">
                <c:v>-2.5267231744747645</c:v>
              </c:pt>
              <c:pt idx="3484">
                <c:v>-2.5267231744747645</c:v>
              </c:pt>
              <c:pt idx="3485">
                <c:v>-2.5267231744747645</c:v>
              </c:pt>
              <c:pt idx="3486">
                <c:v>-2.5267231744747645</c:v>
              </c:pt>
              <c:pt idx="3487">
                <c:v>-2.5267231744747645</c:v>
              </c:pt>
              <c:pt idx="3488">
                <c:v>-2.5267231744747645</c:v>
              </c:pt>
              <c:pt idx="3489">
                <c:v>-2.5317107159858026</c:v>
              </c:pt>
              <c:pt idx="3490">
                <c:v>-2.5317107159858026</c:v>
              </c:pt>
              <c:pt idx="3491">
                <c:v>-2.5267231744747645</c:v>
              </c:pt>
              <c:pt idx="3492">
                <c:v>-2.5267231744747645</c:v>
              </c:pt>
              <c:pt idx="3493">
                <c:v>-2.5267231744747645</c:v>
              </c:pt>
              <c:pt idx="3494">
                <c:v>-2.5267231744747645</c:v>
              </c:pt>
              <c:pt idx="3495">
                <c:v>-2.5317107159858026</c:v>
              </c:pt>
              <c:pt idx="3496">
                <c:v>-2.5317107159858026</c:v>
              </c:pt>
              <c:pt idx="3497">
                <c:v>-2.5267231744747645</c:v>
              </c:pt>
              <c:pt idx="3498">
                <c:v>-2.5267231744747645</c:v>
              </c:pt>
              <c:pt idx="3499">
                <c:v>-2.5267231744747645</c:v>
              </c:pt>
              <c:pt idx="3500">
                <c:v>-2.5267231744747645</c:v>
              </c:pt>
              <c:pt idx="3501">
                <c:v>-2.5267231744747645</c:v>
              </c:pt>
              <c:pt idx="3502">
                <c:v>-2.5267231744747645</c:v>
              </c:pt>
              <c:pt idx="3503">
                <c:v>-2.5317107159858026</c:v>
              </c:pt>
              <c:pt idx="3504">
                <c:v>-2.5317107159858026</c:v>
              </c:pt>
              <c:pt idx="3505">
                <c:v>-2.5367232578093502</c:v>
              </c:pt>
              <c:pt idx="3506">
                <c:v>-2.5367232578093502</c:v>
              </c:pt>
              <c:pt idx="3507">
                <c:v>-2.5317107159858026</c:v>
              </c:pt>
              <c:pt idx="3508">
                <c:v>-2.5317107159858026</c:v>
              </c:pt>
              <c:pt idx="3509">
                <c:v>-2.5267231744747645</c:v>
              </c:pt>
              <c:pt idx="3510">
                <c:v>-2.5267231744747645</c:v>
              </c:pt>
              <c:pt idx="3511">
                <c:v>-2.5267231744747645</c:v>
              </c:pt>
              <c:pt idx="3512">
                <c:v>-2.5267231744747645</c:v>
              </c:pt>
              <c:pt idx="3513">
                <c:v>-2.5317107159858026</c:v>
              </c:pt>
              <c:pt idx="3514">
                <c:v>-2.5317107159858026</c:v>
              </c:pt>
              <c:pt idx="3515">
                <c:v>-2.5367232578093502</c:v>
              </c:pt>
              <c:pt idx="3516">
                <c:v>-2.5367232578093502</c:v>
              </c:pt>
              <c:pt idx="3517">
                <c:v>-2.5317107159858026</c:v>
              </c:pt>
              <c:pt idx="3518">
                <c:v>-2.5317107159858026</c:v>
              </c:pt>
              <c:pt idx="3519">
                <c:v>-2.5367232578093502</c:v>
              </c:pt>
              <c:pt idx="3520">
                <c:v>-2.5367232578093502</c:v>
              </c:pt>
              <c:pt idx="3521">
                <c:v>-2.5317107159858026</c:v>
              </c:pt>
              <c:pt idx="3522">
                <c:v>-2.5317107159858026</c:v>
              </c:pt>
              <c:pt idx="3523">
                <c:v>-2.5317107159858026</c:v>
              </c:pt>
              <c:pt idx="3524">
                <c:v>-2.5317107159858026</c:v>
              </c:pt>
              <c:pt idx="3525">
                <c:v>-2.5317107159858026</c:v>
              </c:pt>
              <c:pt idx="3526">
                <c:v>-2.5317107159858026</c:v>
              </c:pt>
              <c:pt idx="3527">
                <c:v>-2.5367232578093502</c:v>
              </c:pt>
              <c:pt idx="3528">
                <c:v>-2.5367232578093502</c:v>
              </c:pt>
              <c:pt idx="3529">
                <c:v>-2.5367232578093502</c:v>
              </c:pt>
              <c:pt idx="3530">
                <c:v>-2.5367232578093502</c:v>
              </c:pt>
              <c:pt idx="3531">
                <c:v>-2.5367232578093502</c:v>
              </c:pt>
              <c:pt idx="3532">
                <c:v>-2.5367232578093502</c:v>
              </c:pt>
              <c:pt idx="3533">
                <c:v>-2.5367232578093502</c:v>
              </c:pt>
              <c:pt idx="3534">
                <c:v>-2.5367232578093502</c:v>
              </c:pt>
              <c:pt idx="3535">
                <c:v>-2.5367232578093502</c:v>
              </c:pt>
              <c:pt idx="3536">
                <c:v>-2.5367232578093502</c:v>
              </c:pt>
              <c:pt idx="3537">
                <c:v>-2.5367232578093502</c:v>
              </c:pt>
              <c:pt idx="3538">
                <c:v>-2.5367232578093502</c:v>
              </c:pt>
              <c:pt idx="3539">
                <c:v>-2.5367232578093502</c:v>
              </c:pt>
              <c:pt idx="3540">
                <c:v>-2.5367232578093502</c:v>
              </c:pt>
              <c:pt idx="3541">
                <c:v>-2.5367232578093502</c:v>
              </c:pt>
              <c:pt idx="3542">
                <c:v>-2.5367232578093502</c:v>
              </c:pt>
              <c:pt idx="3543">
                <c:v>-2.5367232578093502</c:v>
              </c:pt>
              <c:pt idx="3544">
                <c:v>-2.5367232578093502</c:v>
              </c:pt>
              <c:pt idx="3545">
                <c:v>-2.5367232578093502</c:v>
              </c:pt>
              <c:pt idx="3546">
                <c:v>-2.5367232578093502</c:v>
              </c:pt>
              <c:pt idx="3547">
                <c:v>-2.5367232578093502</c:v>
              </c:pt>
              <c:pt idx="3548">
                <c:v>-2.5367232578093502</c:v>
              </c:pt>
              <c:pt idx="3549">
                <c:v>-2.5367232578093502</c:v>
              </c:pt>
              <c:pt idx="3550">
                <c:v>-2.5367232578093502</c:v>
              </c:pt>
              <c:pt idx="3551">
                <c:v>-2.5367232578093502</c:v>
              </c:pt>
              <c:pt idx="3552">
                <c:v>-2.5367232578093502</c:v>
              </c:pt>
              <c:pt idx="3553">
                <c:v>-2.5367232578093502</c:v>
              </c:pt>
              <c:pt idx="3554">
                <c:v>-2.5367232578093502</c:v>
              </c:pt>
              <c:pt idx="3555">
                <c:v>-2.5367232578093502</c:v>
              </c:pt>
              <c:pt idx="3556">
                <c:v>-2.5367232578093502</c:v>
              </c:pt>
              <c:pt idx="3557">
                <c:v>-2.5367232578093502</c:v>
              </c:pt>
              <c:pt idx="3558">
                <c:v>-2.5367232578093502</c:v>
              </c:pt>
              <c:pt idx="3559">
                <c:v>-2.5367232578093502</c:v>
              </c:pt>
              <c:pt idx="3560">
                <c:v>-2.5367232578093502</c:v>
              </c:pt>
              <c:pt idx="3561">
                <c:v>-2.5367232578093502</c:v>
              </c:pt>
              <c:pt idx="3562">
                <c:v>-2.5367232578093502</c:v>
              </c:pt>
              <c:pt idx="3563">
                <c:v>-2.5367232578093502</c:v>
              </c:pt>
              <c:pt idx="3564">
                <c:v>-2.5367232578093502</c:v>
              </c:pt>
              <c:pt idx="3565">
                <c:v>-2.5417610518393063</c:v>
              </c:pt>
              <c:pt idx="3566">
                <c:v>-2.5417610518393063</c:v>
              </c:pt>
              <c:pt idx="3567">
                <c:v>-2.5417610518393063</c:v>
              </c:pt>
              <c:pt idx="3568">
                <c:v>-2.5417610518393063</c:v>
              </c:pt>
              <c:pt idx="3569">
                <c:v>-2.5417610518393063</c:v>
              </c:pt>
              <c:pt idx="3570">
                <c:v>-2.5417610518393063</c:v>
              </c:pt>
              <c:pt idx="3571">
                <c:v>-2.5417610518393063</c:v>
              </c:pt>
              <c:pt idx="3572">
                <c:v>-2.5417610518393063</c:v>
              </c:pt>
              <c:pt idx="3573">
                <c:v>-2.5417610518393063</c:v>
              </c:pt>
              <c:pt idx="3574">
                <c:v>-2.5417610518393063</c:v>
              </c:pt>
              <c:pt idx="3575">
                <c:v>-2.5417610518393063</c:v>
              </c:pt>
              <c:pt idx="3576">
                <c:v>-2.5417610518393063</c:v>
              </c:pt>
              <c:pt idx="3577">
                <c:v>-2.5417610518393063</c:v>
              </c:pt>
              <c:pt idx="3578">
                <c:v>-2.5417610518393063</c:v>
              </c:pt>
              <c:pt idx="3579">
                <c:v>-2.5417610518393063</c:v>
              </c:pt>
              <c:pt idx="3580">
                <c:v>-2.5417610518393063</c:v>
              </c:pt>
              <c:pt idx="3581">
                <c:v>-2.5417610518393063</c:v>
              </c:pt>
              <c:pt idx="3582">
                <c:v>-2.5417610518393063</c:v>
              </c:pt>
              <c:pt idx="3583">
                <c:v>-2.5417610518393063</c:v>
              </c:pt>
              <c:pt idx="3584">
                <c:v>-2.5417610518393063</c:v>
              </c:pt>
              <c:pt idx="3585">
                <c:v>-2.5468243537958517</c:v>
              </c:pt>
              <c:pt idx="3586">
                <c:v>-2.5468243537958517</c:v>
              </c:pt>
              <c:pt idx="3587">
                <c:v>-2.5417610518393063</c:v>
              </c:pt>
              <c:pt idx="3588">
                <c:v>-2.5417610518393063</c:v>
              </c:pt>
              <c:pt idx="3589">
                <c:v>-2.5468243537958517</c:v>
              </c:pt>
              <c:pt idx="3590">
                <c:v>-2.5468243537958517</c:v>
              </c:pt>
              <c:pt idx="3591">
                <c:v>-2.5468243537958517</c:v>
              </c:pt>
              <c:pt idx="3592">
                <c:v>-2.5468243537958517</c:v>
              </c:pt>
              <c:pt idx="3593">
                <c:v>-2.5417610518393063</c:v>
              </c:pt>
              <c:pt idx="3594">
                <c:v>-2.5417610518393063</c:v>
              </c:pt>
              <c:pt idx="3595">
                <c:v>-2.5468243537958517</c:v>
              </c:pt>
              <c:pt idx="3596">
                <c:v>-2.5468243537958517</c:v>
              </c:pt>
              <c:pt idx="3597">
                <c:v>-2.5417610518393063</c:v>
              </c:pt>
              <c:pt idx="3598">
                <c:v>-2.5417610518393063</c:v>
              </c:pt>
              <c:pt idx="3599">
                <c:v>-2.5417610518393063</c:v>
              </c:pt>
              <c:pt idx="3600">
                <c:v>-2.5417610518393063</c:v>
              </c:pt>
              <c:pt idx="3601">
                <c:v>-2.5417610518393063</c:v>
              </c:pt>
              <c:pt idx="3602">
                <c:v>-2.5417610518393063</c:v>
              </c:pt>
              <c:pt idx="3603">
                <c:v>-2.5417610518393063</c:v>
              </c:pt>
              <c:pt idx="3604">
                <c:v>-2.5417610518393063</c:v>
              </c:pt>
              <c:pt idx="3605">
                <c:v>-2.5417610518393063</c:v>
              </c:pt>
              <c:pt idx="3606">
                <c:v>-2.5417610518393063</c:v>
              </c:pt>
              <c:pt idx="3607">
                <c:v>-2.5417610518393063</c:v>
              </c:pt>
              <c:pt idx="3608">
                <c:v>-2.5417610518393063</c:v>
              </c:pt>
              <c:pt idx="3609">
                <c:v>-2.5417610518393063</c:v>
              </c:pt>
              <c:pt idx="3610">
                <c:v>-2.5417610518393063</c:v>
              </c:pt>
              <c:pt idx="3611">
                <c:v>-2.5468243537958517</c:v>
              </c:pt>
              <c:pt idx="3612">
                <c:v>-2.5468243537958517</c:v>
              </c:pt>
              <c:pt idx="3613">
                <c:v>-2.5468243537958517</c:v>
              </c:pt>
              <c:pt idx="3614">
                <c:v>-2.5468243537958517</c:v>
              </c:pt>
              <c:pt idx="3615">
                <c:v>-2.5468243537958517</c:v>
              </c:pt>
              <c:pt idx="3616">
                <c:v>-2.5468243537958517</c:v>
              </c:pt>
              <c:pt idx="3617">
                <c:v>-2.5417610518393063</c:v>
              </c:pt>
              <c:pt idx="3618">
                <c:v>-2.5417610518393063</c:v>
              </c:pt>
              <c:pt idx="3619">
                <c:v>-2.5468243537958517</c:v>
              </c:pt>
              <c:pt idx="3620">
                <c:v>-2.5468243537958517</c:v>
              </c:pt>
              <c:pt idx="3621">
                <c:v>-2.5417610518393063</c:v>
              </c:pt>
              <c:pt idx="3622">
                <c:v>-2.5417610518393063</c:v>
              </c:pt>
              <c:pt idx="3623">
                <c:v>-2.5468243537958517</c:v>
              </c:pt>
              <c:pt idx="3624">
                <c:v>-2.5468243537958517</c:v>
              </c:pt>
              <c:pt idx="3625">
                <c:v>-2.5468243537958517</c:v>
              </c:pt>
              <c:pt idx="3626">
                <c:v>-2.5468243537958517</c:v>
              </c:pt>
              <c:pt idx="3627">
                <c:v>-2.5519134233033252</c:v>
              </c:pt>
              <c:pt idx="3628">
                <c:v>-2.5519134233033252</c:v>
              </c:pt>
              <c:pt idx="3629">
                <c:v>-2.5519134233033252</c:v>
              </c:pt>
              <c:pt idx="3630">
                <c:v>-2.5519134233033252</c:v>
              </c:pt>
              <c:pt idx="3631">
                <c:v>-2.5519134233033252</c:v>
              </c:pt>
              <c:pt idx="3632">
                <c:v>-2.5519134233033252</c:v>
              </c:pt>
              <c:pt idx="3633">
                <c:v>-2.5468243537958517</c:v>
              </c:pt>
              <c:pt idx="3634">
                <c:v>-2.5468243537958517</c:v>
              </c:pt>
              <c:pt idx="3635">
                <c:v>-2.5519134233033252</c:v>
              </c:pt>
              <c:pt idx="3636">
                <c:v>-2.5519134233033252</c:v>
              </c:pt>
              <c:pt idx="3637">
                <c:v>-2.5519134233033252</c:v>
              </c:pt>
              <c:pt idx="3638">
                <c:v>-2.5519134233033252</c:v>
              </c:pt>
              <c:pt idx="3639">
                <c:v>-2.5519134233033252</c:v>
              </c:pt>
              <c:pt idx="3640">
                <c:v>-2.5519134233033252</c:v>
              </c:pt>
              <c:pt idx="3641">
                <c:v>-2.5570285239700943</c:v>
              </c:pt>
              <c:pt idx="3642">
                <c:v>-2.5570285239700943</c:v>
              </c:pt>
              <c:pt idx="3643">
                <c:v>-2.5570285239700943</c:v>
              </c:pt>
              <c:pt idx="3644">
                <c:v>-2.5570285239700943</c:v>
              </c:pt>
              <c:pt idx="3645">
                <c:v>-2.5519134233033252</c:v>
              </c:pt>
              <c:pt idx="3646">
                <c:v>-2.5519134233033252</c:v>
              </c:pt>
              <c:pt idx="3647">
                <c:v>-2.5519134233033252</c:v>
              </c:pt>
              <c:pt idx="3648">
                <c:v>-2.5519134233033252</c:v>
              </c:pt>
              <c:pt idx="3649">
                <c:v>-2.5570285239700943</c:v>
              </c:pt>
              <c:pt idx="3650">
                <c:v>-2.5570285239700943</c:v>
              </c:pt>
              <c:pt idx="3651">
                <c:v>-2.5519134233033252</c:v>
              </c:pt>
              <c:pt idx="3652">
                <c:v>-2.5519134233033252</c:v>
              </c:pt>
              <c:pt idx="3653">
                <c:v>-2.5570285239700943</c:v>
              </c:pt>
              <c:pt idx="3654">
                <c:v>-2.5570285239700943</c:v>
              </c:pt>
              <c:pt idx="3655">
                <c:v>-2.5519134233033252</c:v>
              </c:pt>
              <c:pt idx="3656">
                <c:v>-2.5519134233033252</c:v>
              </c:pt>
              <c:pt idx="3657">
                <c:v>-2.5570285239700943</c:v>
              </c:pt>
              <c:pt idx="3658">
                <c:v>-2.5570285239700943</c:v>
              </c:pt>
              <c:pt idx="3659">
                <c:v>-2.5570285239700943</c:v>
              </c:pt>
              <c:pt idx="3660">
                <c:v>-2.5570285239700943</c:v>
              </c:pt>
              <c:pt idx="3661">
                <c:v>-2.5519134233033252</c:v>
              </c:pt>
              <c:pt idx="3662">
                <c:v>-2.5519134233033252</c:v>
              </c:pt>
              <c:pt idx="3663">
                <c:v>-2.5570285239700943</c:v>
              </c:pt>
              <c:pt idx="3664">
                <c:v>-2.5570285239700943</c:v>
              </c:pt>
              <c:pt idx="3665">
                <c:v>-2.5570285239700943</c:v>
              </c:pt>
              <c:pt idx="3666">
                <c:v>-2.5570285239700943</c:v>
              </c:pt>
              <c:pt idx="3667">
                <c:v>-2.5570285239700943</c:v>
              </c:pt>
              <c:pt idx="3668">
                <c:v>-2.5570285239700943</c:v>
              </c:pt>
              <c:pt idx="3669">
                <c:v>-2.5570285239700943</c:v>
              </c:pt>
              <c:pt idx="3670">
                <c:v>-2.5570285239700943</c:v>
              </c:pt>
              <c:pt idx="3671">
                <c:v>-2.5570285239700943</c:v>
              </c:pt>
              <c:pt idx="3672">
                <c:v>-2.5570285239700943</c:v>
              </c:pt>
              <c:pt idx="3673">
                <c:v>-2.5570285239700943</c:v>
              </c:pt>
              <c:pt idx="3674">
                <c:v>-2.5570285239700943</c:v>
              </c:pt>
              <c:pt idx="3675">
                <c:v>-2.5570285239700943</c:v>
              </c:pt>
              <c:pt idx="3676">
                <c:v>-2.5570285239700943</c:v>
              </c:pt>
              <c:pt idx="3677">
                <c:v>-2.562169923470512</c:v>
              </c:pt>
              <c:pt idx="3678">
                <c:v>-2.562169923470512</c:v>
              </c:pt>
              <c:pt idx="3679">
                <c:v>-2.5570285239700943</c:v>
              </c:pt>
              <c:pt idx="3680">
                <c:v>-2.5570285239700943</c:v>
              </c:pt>
              <c:pt idx="3681">
                <c:v>-2.562169923470512</c:v>
              </c:pt>
              <c:pt idx="3682">
                <c:v>-2.562169923470512</c:v>
              </c:pt>
              <c:pt idx="3683">
                <c:v>-2.562169923470512</c:v>
              </c:pt>
              <c:pt idx="3684">
                <c:v>-2.562169923470512</c:v>
              </c:pt>
              <c:pt idx="3685">
                <c:v>-2.562169923470512</c:v>
              </c:pt>
              <c:pt idx="3686">
                <c:v>-2.562169923470512</c:v>
              </c:pt>
              <c:pt idx="3687">
                <c:v>-2.562169923470512</c:v>
              </c:pt>
              <c:pt idx="3688">
                <c:v>-2.562169923470512</c:v>
              </c:pt>
              <c:pt idx="3689">
                <c:v>-2.562169923470512</c:v>
              </c:pt>
              <c:pt idx="3690">
                <c:v>-2.562169923470512</c:v>
              </c:pt>
              <c:pt idx="3691">
                <c:v>-2.5673378936289533</c:v>
              </c:pt>
              <c:pt idx="3692">
                <c:v>-2.5673378936289533</c:v>
              </c:pt>
              <c:pt idx="3693">
                <c:v>-2.562169923470512</c:v>
              </c:pt>
              <c:pt idx="3694">
                <c:v>-2.562169923470512</c:v>
              </c:pt>
              <c:pt idx="3695">
                <c:v>-2.562169923470512</c:v>
              </c:pt>
              <c:pt idx="3696">
                <c:v>-2.562169923470512</c:v>
              </c:pt>
              <c:pt idx="3697">
                <c:v>-2.562169923470512</c:v>
              </c:pt>
              <c:pt idx="3698">
                <c:v>-2.562169923470512</c:v>
              </c:pt>
              <c:pt idx="3699">
                <c:v>-2.562169923470512</c:v>
              </c:pt>
              <c:pt idx="3700">
                <c:v>-2.562169923470512</c:v>
              </c:pt>
              <c:pt idx="3701">
                <c:v>-2.562169923470512</c:v>
              </c:pt>
              <c:pt idx="3702">
                <c:v>-2.562169923470512</c:v>
              </c:pt>
              <c:pt idx="3703">
                <c:v>-2.562169923470512</c:v>
              </c:pt>
              <c:pt idx="3704">
                <c:v>-2.562169923470512</c:v>
              </c:pt>
              <c:pt idx="3705">
                <c:v>-2.562169923470512</c:v>
              </c:pt>
              <c:pt idx="3706">
                <c:v>-2.562169923470512</c:v>
              </c:pt>
              <c:pt idx="3707">
                <c:v>-2.562169923470512</c:v>
              </c:pt>
              <c:pt idx="3708">
                <c:v>-2.562169923470512</c:v>
              </c:pt>
              <c:pt idx="3709">
                <c:v>-2.562169923470512</c:v>
              </c:pt>
              <c:pt idx="3710">
                <c:v>-2.562169923470512</c:v>
              </c:pt>
              <c:pt idx="3711">
                <c:v>-2.562169923470512</c:v>
              </c:pt>
              <c:pt idx="3712">
                <c:v>-2.562169923470512</c:v>
              </c:pt>
              <c:pt idx="3713">
                <c:v>-2.562169923470512</c:v>
              </c:pt>
              <c:pt idx="3714">
                <c:v>-2.562169923470512</c:v>
              </c:pt>
              <c:pt idx="3715">
                <c:v>-2.562169923470512</c:v>
              </c:pt>
              <c:pt idx="3716">
                <c:v>-2.562169923470512</c:v>
              </c:pt>
              <c:pt idx="3717">
                <c:v>-2.5673378936289533</c:v>
              </c:pt>
              <c:pt idx="3718">
                <c:v>-2.5673378936289533</c:v>
              </c:pt>
              <c:pt idx="3719">
                <c:v>-2.562169923470512</c:v>
              </c:pt>
              <c:pt idx="3720">
                <c:v>-2.562169923470512</c:v>
              </c:pt>
              <c:pt idx="3721">
                <c:v>-2.5673378936289533</c:v>
              </c:pt>
              <c:pt idx="3722">
                <c:v>-2.5673378936289533</c:v>
              </c:pt>
              <c:pt idx="3723">
                <c:v>-2.562169923470512</c:v>
              </c:pt>
              <c:pt idx="3724">
                <c:v>-2.562169923470512</c:v>
              </c:pt>
              <c:pt idx="3725">
                <c:v>-2.5673378936289533</c:v>
              </c:pt>
              <c:pt idx="3726">
                <c:v>-2.5673378936289533</c:v>
              </c:pt>
              <c:pt idx="3727">
                <c:v>-2.5725327105060605</c:v>
              </c:pt>
              <c:pt idx="3728">
                <c:v>-2.5725327105060605</c:v>
              </c:pt>
              <c:pt idx="3729">
                <c:v>-2.5725327105060605</c:v>
              </c:pt>
              <c:pt idx="3730">
                <c:v>-2.5725327105060605</c:v>
              </c:pt>
              <c:pt idx="3731">
                <c:v>-2.562169923470512</c:v>
              </c:pt>
              <c:pt idx="3732">
                <c:v>-2.562169923470512</c:v>
              </c:pt>
              <c:pt idx="3733">
                <c:v>-2.5673378936289533</c:v>
              </c:pt>
              <c:pt idx="3734">
                <c:v>-2.5673378936289533</c:v>
              </c:pt>
              <c:pt idx="3735">
                <c:v>-2.5673378936289533</c:v>
              </c:pt>
              <c:pt idx="3736">
                <c:v>-2.5673378936289533</c:v>
              </c:pt>
              <c:pt idx="3737">
                <c:v>-2.562169923470512</c:v>
              </c:pt>
              <c:pt idx="3738">
                <c:v>-2.562169923470512</c:v>
              </c:pt>
              <c:pt idx="3739">
                <c:v>-2.562169923470512</c:v>
              </c:pt>
              <c:pt idx="3740">
                <c:v>-2.562169923470512</c:v>
              </c:pt>
              <c:pt idx="3741">
                <c:v>-2.5673378936289533</c:v>
              </c:pt>
              <c:pt idx="3742">
                <c:v>-2.5673378936289533</c:v>
              </c:pt>
              <c:pt idx="3743">
                <c:v>-2.5673378936289533</c:v>
              </c:pt>
              <c:pt idx="3744">
                <c:v>-2.5673378936289533</c:v>
              </c:pt>
              <c:pt idx="3745">
                <c:v>-2.5725327105060605</c:v>
              </c:pt>
              <c:pt idx="3746">
                <c:v>-2.5725327105060605</c:v>
              </c:pt>
              <c:pt idx="3747">
                <c:v>-2.5673378936289533</c:v>
              </c:pt>
              <c:pt idx="3748">
                <c:v>-2.5673378936289533</c:v>
              </c:pt>
              <c:pt idx="3749">
                <c:v>-2.5725327105060605</c:v>
              </c:pt>
              <c:pt idx="3750">
                <c:v>-2.5725327105060605</c:v>
              </c:pt>
              <c:pt idx="3751">
                <c:v>-2.5673378936289533</c:v>
              </c:pt>
              <c:pt idx="3752">
                <c:v>-2.5673378936289533</c:v>
              </c:pt>
              <c:pt idx="3753">
                <c:v>-2.5673378936289533</c:v>
              </c:pt>
              <c:pt idx="3754">
                <c:v>-2.5673378936289533</c:v>
              </c:pt>
              <c:pt idx="3755">
                <c:v>-2.5725327105060605</c:v>
              </c:pt>
              <c:pt idx="3756">
                <c:v>-2.5725327105060605</c:v>
              </c:pt>
              <c:pt idx="3757">
                <c:v>-2.5725327105060605</c:v>
              </c:pt>
              <c:pt idx="3758">
                <c:v>-2.5725327105060605</c:v>
              </c:pt>
              <c:pt idx="3759">
                <c:v>-2.5725327105060605</c:v>
              </c:pt>
              <c:pt idx="3760">
                <c:v>-2.5725327105060605</c:v>
              </c:pt>
              <c:pt idx="3761">
                <c:v>-2.5725327105060605</c:v>
              </c:pt>
              <c:pt idx="3762">
                <c:v>-2.5725327105060605</c:v>
              </c:pt>
              <c:pt idx="3763">
                <c:v>-2.5725327105060605</c:v>
              </c:pt>
              <c:pt idx="3764">
                <c:v>-2.5725327105060605</c:v>
              </c:pt>
              <c:pt idx="3765">
                <c:v>-2.5777546544872112</c:v>
              </c:pt>
              <c:pt idx="3766">
                <c:v>-2.5777546544872112</c:v>
              </c:pt>
              <c:pt idx="3767">
                <c:v>-2.5777546544872112</c:v>
              </c:pt>
              <c:pt idx="3768">
                <c:v>-2.5777546544872112</c:v>
              </c:pt>
              <c:pt idx="3769">
                <c:v>-2.5777546544872112</c:v>
              </c:pt>
              <c:pt idx="3770">
                <c:v>-2.5777546544872112</c:v>
              </c:pt>
              <c:pt idx="3771">
                <c:v>-2.5777546544872112</c:v>
              </c:pt>
              <c:pt idx="3772">
                <c:v>-2.5777546544872112</c:v>
              </c:pt>
              <c:pt idx="3773">
                <c:v>-2.5777546544872112</c:v>
              </c:pt>
              <c:pt idx="3774">
                <c:v>-2.5777546544872112</c:v>
              </c:pt>
              <c:pt idx="3775">
                <c:v>-2.5777546544872112</c:v>
              </c:pt>
              <c:pt idx="3776">
                <c:v>-2.5777546544872112</c:v>
              </c:pt>
              <c:pt idx="3777">
                <c:v>-2.5725327105060605</c:v>
              </c:pt>
              <c:pt idx="3778">
                <c:v>-2.5725327105060605</c:v>
              </c:pt>
              <c:pt idx="3779">
                <c:v>-2.5777546544872112</c:v>
              </c:pt>
              <c:pt idx="3780">
                <c:v>-2.5777546544872112</c:v>
              </c:pt>
              <c:pt idx="3781">
                <c:v>-2.5777546544872112</c:v>
              </c:pt>
              <c:pt idx="3782">
                <c:v>-2.5777546544872112</c:v>
              </c:pt>
              <c:pt idx="3783">
                <c:v>-2.5725327105060605</c:v>
              </c:pt>
              <c:pt idx="3784">
                <c:v>-2.5725327105060605</c:v>
              </c:pt>
              <c:pt idx="3785">
                <c:v>-2.5777546544872112</c:v>
              </c:pt>
              <c:pt idx="3786">
                <c:v>-2.5777546544872112</c:v>
              </c:pt>
              <c:pt idx="3787">
                <c:v>-2.5725327105060605</c:v>
              </c:pt>
              <c:pt idx="3788">
                <c:v>-2.5725327105060605</c:v>
              </c:pt>
              <c:pt idx="3789">
                <c:v>-2.5777546544872112</c:v>
              </c:pt>
              <c:pt idx="3790">
                <c:v>-2.5777546544872112</c:v>
              </c:pt>
              <c:pt idx="3791">
                <c:v>-2.5725327105060605</c:v>
              </c:pt>
              <c:pt idx="3792">
                <c:v>-2.5725327105060605</c:v>
              </c:pt>
              <c:pt idx="3793">
                <c:v>-2.5725327105060605</c:v>
              </c:pt>
              <c:pt idx="3794">
                <c:v>-2.5725327105060605</c:v>
              </c:pt>
              <c:pt idx="3795">
                <c:v>-2.5777546544872112</c:v>
              </c:pt>
              <c:pt idx="3796">
                <c:v>-2.5777546544872112</c:v>
              </c:pt>
              <c:pt idx="3797">
                <c:v>-2.5777546544872112</c:v>
              </c:pt>
              <c:pt idx="3798">
                <c:v>-2.5777546544872112</c:v>
              </c:pt>
              <c:pt idx="3799">
                <c:v>-2.5725327105060605</c:v>
              </c:pt>
              <c:pt idx="3800">
                <c:v>-2.5725327105060605</c:v>
              </c:pt>
              <c:pt idx="3801">
                <c:v>-2.5777546544872112</c:v>
              </c:pt>
              <c:pt idx="3802">
                <c:v>-2.5777546544872112</c:v>
              </c:pt>
              <c:pt idx="3803">
                <c:v>-2.5777546544872112</c:v>
              </c:pt>
              <c:pt idx="3804">
                <c:v>-2.5777546544872112</c:v>
              </c:pt>
              <c:pt idx="3805">
                <c:v>-2.5777546544872112</c:v>
              </c:pt>
              <c:pt idx="3806">
                <c:v>-2.5777546544872112</c:v>
              </c:pt>
              <c:pt idx="3807">
                <c:v>-2.5777546544872112</c:v>
              </c:pt>
              <c:pt idx="3808">
                <c:v>-2.5777546544872112</c:v>
              </c:pt>
              <c:pt idx="3809">
                <c:v>-2.583004010373354</c:v>
              </c:pt>
              <c:pt idx="3810">
                <c:v>-2.583004010373354</c:v>
              </c:pt>
              <c:pt idx="3811">
                <c:v>-2.5777546544872112</c:v>
              </c:pt>
              <c:pt idx="3812">
                <c:v>-2.5777546544872112</c:v>
              </c:pt>
              <c:pt idx="3813">
                <c:v>-2.5777546544872112</c:v>
              </c:pt>
              <c:pt idx="3814">
                <c:v>-2.5777546544872112</c:v>
              </c:pt>
              <c:pt idx="3815">
                <c:v>-2.5777546544872112</c:v>
              </c:pt>
              <c:pt idx="3816">
                <c:v>-2.5777546544872112</c:v>
              </c:pt>
              <c:pt idx="3817">
                <c:v>-2.5777546544872112</c:v>
              </c:pt>
              <c:pt idx="3818">
                <c:v>-2.5777546544872112</c:v>
              </c:pt>
              <c:pt idx="3819">
                <c:v>-2.5777546544872112</c:v>
              </c:pt>
              <c:pt idx="3820">
                <c:v>-2.5777546544872112</c:v>
              </c:pt>
              <c:pt idx="3821">
                <c:v>-2.5777546544872112</c:v>
              </c:pt>
              <c:pt idx="3822">
                <c:v>-2.5777546544872112</c:v>
              </c:pt>
              <c:pt idx="3823">
                <c:v>-2.5725327105060605</c:v>
              </c:pt>
              <c:pt idx="3824">
                <c:v>-2.5725327105060605</c:v>
              </c:pt>
              <c:pt idx="3825">
                <c:v>-2.5725327105060605</c:v>
              </c:pt>
              <c:pt idx="3826">
                <c:v>-2.5725327105060605</c:v>
              </c:pt>
              <c:pt idx="3827">
                <c:v>-2.5777546544872112</c:v>
              </c:pt>
              <c:pt idx="3828">
                <c:v>-2.5777546544872112</c:v>
              </c:pt>
              <c:pt idx="3829">
                <c:v>-2.5777546544872112</c:v>
              </c:pt>
              <c:pt idx="3830">
                <c:v>-2.5777546544872112</c:v>
              </c:pt>
              <c:pt idx="3831">
                <c:v>-2.5777546544872112</c:v>
              </c:pt>
              <c:pt idx="3832">
                <c:v>-2.5777546544872112</c:v>
              </c:pt>
              <c:pt idx="3833">
                <c:v>-2.583004010373354</c:v>
              </c:pt>
              <c:pt idx="3834">
                <c:v>-2.583004010373354</c:v>
              </c:pt>
              <c:pt idx="3835">
                <c:v>-2.5777546544872112</c:v>
              </c:pt>
              <c:pt idx="3836">
                <c:v>-2.5777546544872112</c:v>
              </c:pt>
              <c:pt idx="3837">
                <c:v>-2.583004010373354</c:v>
              </c:pt>
              <c:pt idx="3838">
                <c:v>-2.583004010373354</c:v>
              </c:pt>
              <c:pt idx="3839">
                <c:v>-2.583004010373354</c:v>
              </c:pt>
              <c:pt idx="3840">
                <c:v>-2.583004010373354</c:v>
              </c:pt>
              <c:pt idx="3841">
                <c:v>-2.583004010373354</c:v>
              </c:pt>
              <c:pt idx="3842">
                <c:v>-2.583004010373354</c:v>
              </c:pt>
              <c:pt idx="3843">
                <c:v>-2.583004010373354</c:v>
              </c:pt>
              <c:pt idx="3844">
                <c:v>-2.583004010373354</c:v>
              </c:pt>
              <c:pt idx="3845">
                <c:v>-2.583004010373354</c:v>
              </c:pt>
              <c:pt idx="3846">
                <c:v>-2.583004010373354</c:v>
              </c:pt>
              <c:pt idx="3847">
                <c:v>-2.583004010373354</c:v>
              </c:pt>
              <c:pt idx="3848">
                <c:v>-2.583004010373354</c:v>
              </c:pt>
              <c:pt idx="3849">
                <c:v>-2.583004010373354</c:v>
              </c:pt>
              <c:pt idx="3850">
                <c:v>-2.583004010373354</c:v>
              </c:pt>
              <c:pt idx="3851">
                <c:v>-2.583004010373354</c:v>
              </c:pt>
              <c:pt idx="3852">
                <c:v>-2.583004010373354</c:v>
              </c:pt>
              <c:pt idx="3853">
                <c:v>-2.583004010373354</c:v>
              </c:pt>
              <c:pt idx="3854">
                <c:v>-2.583004010373354</c:v>
              </c:pt>
              <c:pt idx="3855">
                <c:v>-2.583004010373354</c:v>
              </c:pt>
              <c:pt idx="3856">
                <c:v>-2.583004010373354</c:v>
              </c:pt>
              <c:pt idx="3857">
                <c:v>-2.5882810674741967</c:v>
              </c:pt>
              <c:pt idx="3858">
                <c:v>-2.5882810674741967</c:v>
              </c:pt>
              <c:pt idx="3859">
                <c:v>-2.583004010373354</c:v>
              </c:pt>
              <c:pt idx="3860">
                <c:v>-2.583004010373354</c:v>
              </c:pt>
              <c:pt idx="3861">
                <c:v>-2.583004010373354</c:v>
              </c:pt>
              <c:pt idx="3862">
                <c:v>-2.583004010373354</c:v>
              </c:pt>
              <c:pt idx="3863">
                <c:v>-2.583004010373354</c:v>
              </c:pt>
              <c:pt idx="3864">
                <c:v>-2.583004010373354</c:v>
              </c:pt>
              <c:pt idx="3865">
                <c:v>-2.583004010373354</c:v>
              </c:pt>
              <c:pt idx="3866">
                <c:v>-2.583004010373354</c:v>
              </c:pt>
              <c:pt idx="3867">
                <c:v>-2.583004010373354</c:v>
              </c:pt>
              <c:pt idx="3868">
                <c:v>-2.583004010373354</c:v>
              </c:pt>
              <c:pt idx="3869">
                <c:v>-2.583004010373354</c:v>
              </c:pt>
              <c:pt idx="3870">
                <c:v>-2.583004010373354</c:v>
              </c:pt>
              <c:pt idx="3871">
                <c:v>-2.5882810674741967</c:v>
              </c:pt>
              <c:pt idx="3872">
                <c:v>-2.5882810674741967</c:v>
              </c:pt>
              <c:pt idx="3873">
                <c:v>-2.5882810674741967</c:v>
              </c:pt>
              <c:pt idx="3874">
                <c:v>-2.5882810674741967</c:v>
              </c:pt>
              <c:pt idx="3875">
                <c:v>-2.583004010373354</c:v>
              </c:pt>
              <c:pt idx="3876">
                <c:v>-2.583004010373354</c:v>
              </c:pt>
              <c:pt idx="3877">
                <c:v>-2.583004010373354</c:v>
              </c:pt>
              <c:pt idx="3878">
                <c:v>-2.583004010373354</c:v>
              </c:pt>
              <c:pt idx="3879">
                <c:v>-2.5882810674741967</c:v>
              </c:pt>
              <c:pt idx="3880">
                <c:v>-2.5882810674741967</c:v>
              </c:pt>
              <c:pt idx="3881">
                <c:v>-2.5882810674741967</c:v>
              </c:pt>
              <c:pt idx="3882">
                <c:v>-2.5882810674741967</c:v>
              </c:pt>
              <c:pt idx="3883">
                <c:v>-2.5882810674741967</c:v>
              </c:pt>
              <c:pt idx="3884">
                <c:v>-2.5882810674741967</c:v>
              </c:pt>
              <c:pt idx="3885">
                <c:v>-2.5882810674741967</c:v>
              </c:pt>
              <c:pt idx="3886">
                <c:v>-2.5882810674741967</c:v>
              </c:pt>
              <c:pt idx="3887">
                <c:v>-2.5882810674741967</c:v>
              </c:pt>
              <c:pt idx="3888">
                <c:v>-2.5882810674741967</c:v>
              </c:pt>
              <c:pt idx="3889">
                <c:v>-2.5882810674741967</c:v>
              </c:pt>
              <c:pt idx="3890">
                <c:v>-2.5882810674741967</c:v>
              </c:pt>
              <c:pt idx="3891">
                <c:v>-2.5935861197038932</c:v>
              </c:pt>
              <c:pt idx="3892">
                <c:v>-2.5935861197038932</c:v>
              </c:pt>
              <c:pt idx="3893">
                <c:v>-2.5935861197038932</c:v>
              </c:pt>
              <c:pt idx="3894">
                <c:v>-2.5935861197038932</c:v>
              </c:pt>
              <c:pt idx="3895">
                <c:v>-2.5935861197038932</c:v>
              </c:pt>
              <c:pt idx="3896">
                <c:v>-2.5935861197038932</c:v>
              </c:pt>
              <c:pt idx="3897">
                <c:v>-2.5935861197038932</c:v>
              </c:pt>
              <c:pt idx="3898">
                <c:v>-2.5935861197038932</c:v>
              </c:pt>
              <c:pt idx="3899">
                <c:v>-2.5935861197038932</c:v>
              </c:pt>
              <c:pt idx="3900">
                <c:v>-2.5935861197038932</c:v>
              </c:pt>
              <c:pt idx="3901">
                <c:v>-2.5989194656792547</c:v>
              </c:pt>
              <c:pt idx="3902">
                <c:v>-2.5989194656792547</c:v>
              </c:pt>
              <c:pt idx="3903">
                <c:v>-2.5989194656792547</c:v>
              </c:pt>
              <c:pt idx="3904">
                <c:v>-2.5989194656792547</c:v>
              </c:pt>
              <c:pt idx="3905">
                <c:v>-2.5935861197038932</c:v>
              </c:pt>
              <c:pt idx="3906">
                <c:v>-2.5935861197038932</c:v>
              </c:pt>
              <c:pt idx="3907">
                <c:v>-2.5935861197038932</c:v>
              </c:pt>
              <c:pt idx="3908">
                <c:v>-2.5935861197038932</c:v>
              </c:pt>
              <c:pt idx="3909">
                <c:v>-2.5935861197038932</c:v>
              </c:pt>
              <c:pt idx="3910">
                <c:v>-2.5935861197038932</c:v>
              </c:pt>
              <c:pt idx="3911">
                <c:v>-2.5989194656792547</c:v>
              </c:pt>
              <c:pt idx="3912">
                <c:v>-2.5989194656792547</c:v>
              </c:pt>
              <c:pt idx="3913">
                <c:v>-2.5989194656792547</c:v>
              </c:pt>
              <c:pt idx="3914">
                <c:v>-2.5989194656792547</c:v>
              </c:pt>
              <c:pt idx="3915">
                <c:v>-2.5989194656792547</c:v>
              </c:pt>
              <c:pt idx="3916">
                <c:v>-2.5989194656792547</c:v>
              </c:pt>
              <c:pt idx="3917">
                <c:v>-2.5989194656792547</c:v>
              </c:pt>
              <c:pt idx="3918">
                <c:v>-2.5989194656792547</c:v>
              </c:pt>
              <c:pt idx="3919">
                <c:v>-2.5989194656792547</c:v>
              </c:pt>
              <c:pt idx="3920">
                <c:v>-2.5989194656792547</c:v>
              </c:pt>
              <c:pt idx="3921">
                <c:v>-2.5989194656792547</c:v>
              </c:pt>
              <c:pt idx="3922">
                <c:v>-2.5989194656792547</c:v>
              </c:pt>
              <c:pt idx="3923">
                <c:v>-2.604281408820639</c:v>
              </c:pt>
              <c:pt idx="3924">
                <c:v>-2.604281408820639</c:v>
              </c:pt>
              <c:pt idx="3925">
                <c:v>-2.604281408820639</c:v>
              </c:pt>
              <c:pt idx="3926">
                <c:v>-2.604281408820639</c:v>
              </c:pt>
              <c:pt idx="3927">
                <c:v>-2.604281408820639</c:v>
              </c:pt>
              <c:pt idx="3928">
                <c:v>-2.604281408820639</c:v>
              </c:pt>
              <c:pt idx="3929">
                <c:v>-2.604281408820639</c:v>
              </c:pt>
              <c:pt idx="3930">
                <c:v>-2.604281408820639</c:v>
              </c:pt>
              <c:pt idx="3931">
                <c:v>-2.6096722574555171</c:v>
              </c:pt>
              <c:pt idx="3932">
                <c:v>-2.6096722574555171</c:v>
              </c:pt>
              <c:pt idx="3933">
                <c:v>-2.6096722574555171</c:v>
              </c:pt>
              <c:pt idx="3934">
                <c:v>-2.6096722574555171</c:v>
              </c:pt>
              <c:pt idx="3935">
                <c:v>-2.6096722574555171</c:v>
              </c:pt>
              <c:pt idx="3936">
                <c:v>-2.6096722574555171</c:v>
              </c:pt>
              <c:pt idx="3937">
                <c:v>-2.6096722574555171</c:v>
              </c:pt>
              <c:pt idx="3938">
                <c:v>-2.6096722574555171</c:v>
              </c:pt>
              <c:pt idx="3939">
                <c:v>-2.6096722574555171</c:v>
              </c:pt>
              <c:pt idx="3940">
                <c:v>-2.6096722574555171</c:v>
              </c:pt>
              <c:pt idx="3941">
                <c:v>-2.6096722574555171</c:v>
              </c:pt>
              <c:pt idx="3942">
                <c:v>-2.6096722574555171</c:v>
              </c:pt>
              <c:pt idx="3943">
                <c:v>-2.6096722574555171</c:v>
              </c:pt>
              <c:pt idx="3944">
                <c:v>-2.6096722574555171</c:v>
              </c:pt>
              <c:pt idx="3945">
                <c:v>-2.604281408820639</c:v>
              </c:pt>
              <c:pt idx="3946">
                <c:v>-2.604281408820639</c:v>
              </c:pt>
              <c:pt idx="3947">
                <c:v>-2.6096722574555171</c:v>
              </c:pt>
              <c:pt idx="3948">
                <c:v>-2.6096722574555171</c:v>
              </c:pt>
              <c:pt idx="3949">
                <c:v>-2.6150923249248552</c:v>
              </c:pt>
              <c:pt idx="3950">
                <c:v>-2.6150923249248552</c:v>
              </c:pt>
              <c:pt idx="3951">
                <c:v>-2.6096722574555171</c:v>
              </c:pt>
              <c:pt idx="3952">
                <c:v>-2.6096722574555171</c:v>
              </c:pt>
              <c:pt idx="3953">
                <c:v>-2.6150923249248552</c:v>
              </c:pt>
              <c:pt idx="3954">
                <c:v>-2.6150923249248552</c:v>
              </c:pt>
              <c:pt idx="3955">
                <c:v>-2.6150923249248552</c:v>
              </c:pt>
              <c:pt idx="3956">
                <c:v>-2.6150923249248552</c:v>
              </c:pt>
              <c:pt idx="3957">
                <c:v>-2.6205419296924202</c:v>
              </c:pt>
              <c:pt idx="3958">
                <c:v>-2.6205419296924202</c:v>
              </c:pt>
              <c:pt idx="3959">
                <c:v>-2.6205419296924202</c:v>
              </c:pt>
              <c:pt idx="3960">
                <c:v>-2.6205419296924202</c:v>
              </c:pt>
              <c:pt idx="3961">
                <c:v>-2.6260213954570446</c:v>
              </c:pt>
              <c:pt idx="3962">
                <c:v>-2.6260213954570446</c:v>
              </c:pt>
              <c:pt idx="3963">
                <c:v>-2.6260213954570446</c:v>
              </c:pt>
              <c:pt idx="3964">
                <c:v>-2.6260213954570446</c:v>
              </c:pt>
              <c:pt idx="3965">
                <c:v>-2.6260213954570446</c:v>
              </c:pt>
              <c:pt idx="3966">
                <c:v>-2.6260213954570446</c:v>
              </c:pt>
              <c:pt idx="3967">
                <c:v>-2.6260213954570446</c:v>
              </c:pt>
              <c:pt idx="3968">
                <c:v>-2.6260213954570446</c:v>
              </c:pt>
              <c:pt idx="3969">
                <c:v>-2.6260213954570446</c:v>
              </c:pt>
              <c:pt idx="3970">
                <c:v>-2.6260213954570446</c:v>
              </c:pt>
              <c:pt idx="3971">
                <c:v>-2.6315310512680163</c:v>
              </c:pt>
              <c:pt idx="3972">
                <c:v>-2.6315310512680163</c:v>
              </c:pt>
              <c:pt idx="3973">
                <c:v>-2.6315310512680163</c:v>
              </c:pt>
              <c:pt idx="3974">
                <c:v>-2.6315310512680163</c:v>
              </c:pt>
              <c:pt idx="3975">
                <c:v>-2.6315310512680163</c:v>
              </c:pt>
              <c:pt idx="3976">
                <c:v>-2.6315310512680163</c:v>
              </c:pt>
              <c:pt idx="3977">
                <c:v>-2.6315310512680163</c:v>
              </c:pt>
              <c:pt idx="3978">
                <c:v>-2.6315310512680163</c:v>
              </c:pt>
              <c:pt idx="3979">
                <c:v>-2.6315310512680163</c:v>
              </c:pt>
              <c:pt idx="3980">
                <c:v>-2.6315310512680163</c:v>
              </c:pt>
              <c:pt idx="3981">
                <c:v>-2.6315310512680163</c:v>
              </c:pt>
              <c:pt idx="3982">
                <c:v>-2.6315310512680163</c:v>
              </c:pt>
              <c:pt idx="3983">
                <c:v>-2.6315310512680163</c:v>
              </c:pt>
              <c:pt idx="3984">
                <c:v>-2.6315310512680163</c:v>
              </c:pt>
              <c:pt idx="3985">
                <c:v>-2.6315310512680163</c:v>
              </c:pt>
              <c:pt idx="3986">
                <c:v>-2.6315310512680163</c:v>
              </c:pt>
              <c:pt idx="3987">
                <c:v>-2.6370712316436302</c:v>
              </c:pt>
              <c:pt idx="3988">
                <c:v>-2.6370712316436302</c:v>
              </c:pt>
              <c:pt idx="3989">
                <c:v>-2.6370712316436302</c:v>
              </c:pt>
              <c:pt idx="3990">
                <c:v>-2.6370712316436302</c:v>
              </c:pt>
              <c:pt idx="3991">
                <c:v>-2.6370712316436302</c:v>
              </c:pt>
              <c:pt idx="3992">
                <c:v>-2.6370712316436302</c:v>
              </c:pt>
              <c:pt idx="3993">
                <c:v>-2.6370712316436302</c:v>
              </c:pt>
              <c:pt idx="3994">
                <c:v>-2.6370712316436302</c:v>
              </c:pt>
              <c:pt idx="3995">
                <c:v>-2.6370712316436302</c:v>
              </c:pt>
              <c:pt idx="3996">
                <c:v>-2.6370712316436302</c:v>
              </c:pt>
              <c:pt idx="3997">
                <c:v>-2.6426422766930848</c:v>
              </c:pt>
              <c:pt idx="3998">
                <c:v>-2.6426422766930848</c:v>
              </c:pt>
              <c:pt idx="3999">
                <c:v>-2.6426422766930848</c:v>
              </c:pt>
              <c:pt idx="4000">
                <c:v>-2.6426422766930848</c:v>
              </c:pt>
              <c:pt idx="4001">
                <c:v>-2.6482445322417578</c:v>
              </c:pt>
              <c:pt idx="4002">
                <c:v>-2.6482445322417578</c:v>
              </c:pt>
              <c:pt idx="4003">
                <c:v>-2.6426422766930848</c:v>
              </c:pt>
              <c:pt idx="4004">
                <c:v>-2.6426422766930848</c:v>
              </c:pt>
              <c:pt idx="4005">
                <c:v>-2.6426422766930848</c:v>
              </c:pt>
              <c:pt idx="4006">
                <c:v>-2.6426422766930848</c:v>
              </c:pt>
              <c:pt idx="4007">
                <c:v>-2.6482445322417578</c:v>
              </c:pt>
              <c:pt idx="4008">
                <c:v>-2.6482445322417578</c:v>
              </c:pt>
              <c:pt idx="4009">
                <c:v>-2.6482445322417578</c:v>
              </c:pt>
              <c:pt idx="4010">
                <c:v>-2.6482445322417578</c:v>
              </c:pt>
              <c:pt idx="4011">
                <c:v>-2.6538783499600127</c:v>
              </c:pt>
              <c:pt idx="4012">
                <c:v>-2.6538783499600127</c:v>
              </c:pt>
              <c:pt idx="4013">
                <c:v>-2.6482445322417578</c:v>
              </c:pt>
              <c:pt idx="4014">
                <c:v>-2.6482445322417578</c:v>
              </c:pt>
              <c:pt idx="4015">
                <c:v>-2.6482445322417578</c:v>
              </c:pt>
              <c:pt idx="4016">
                <c:v>-2.6482445322417578</c:v>
              </c:pt>
              <c:pt idx="4017">
                <c:v>-2.6482445322417578</c:v>
              </c:pt>
              <c:pt idx="4018">
                <c:v>-2.6482445322417578</c:v>
              </c:pt>
              <c:pt idx="4019">
                <c:v>-2.6426422766930848</c:v>
              </c:pt>
              <c:pt idx="4020">
                <c:v>-2.6426422766930848</c:v>
              </c:pt>
              <c:pt idx="4021">
                <c:v>-2.6482445322417578</c:v>
              </c:pt>
              <c:pt idx="4022">
                <c:v>-2.6482445322417578</c:v>
              </c:pt>
              <c:pt idx="4023">
                <c:v>-2.6482445322417578</c:v>
              </c:pt>
              <c:pt idx="4024">
                <c:v>-2.6482445322417578</c:v>
              </c:pt>
              <c:pt idx="4025">
                <c:v>-2.6538783499600127</c:v>
              </c:pt>
              <c:pt idx="4026">
                <c:v>-2.6538783499600127</c:v>
              </c:pt>
              <c:pt idx="4027">
                <c:v>-2.6538783499600127</c:v>
              </c:pt>
              <c:pt idx="4028">
                <c:v>-2.6538783499600127</c:v>
              </c:pt>
              <c:pt idx="4029">
                <c:v>-2.6538783499600127</c:v>
              </c:pt>
              <c:pt idx="4030">
                <c:v>-2.6538783499600127</c:v>
              </c:pt>
              <c:pt idx="4031">
                <c:v>-2.6538783499600127</c:v>
              </c:pt>
              <c:pt idx="4032">
                <c:v>-2.6538783499600127</c:v>
              </c:pt>
              <c:pt idx="4033">
                <c:v>-2.6538783499600127</c:v>
              </c:pt>
              <c:pt idx="4034">
                <c:v>-2.6538783499600127</c:v>
              </c:pt>
              <c:pt idx="4035">
                <c:v>-2.6652421086103257</c:v>
              </c:pt>
              <c:pt idx="4036">
                <c:v>-2.6652421086103257</c:v>
              </c:pt>
              <c:pt idx="4037">
                <c:v>-2.6652421086103257</c:v>
              </c:pt>
              <c:pt idx="4038">
                <c:v>-2.6652421086103257</c:v>
              </c:pt>
              <c:pt idx="4039">
                <c:v>-2.6538783499600127</c:v>
              </c:pt>
              <c:pt idx="4040">
                <c:v>-2.6538783499600127</c:v>
              </c:pt>
              <c:pt idx="4041">
                <c:v>-2.6595440874956888</c:v>
              </c:pt>
              <c:pt idx="4042">
                <c:v>-2.6595440874956888</c:v>
              </c:pt>
              <c:pt idx="4043">
                <c:v>-2.6595440874956888</c:v>
              </c:pt>
              <c:pt idx="4044">
                <c:v>-2.6595440874956888</c:v>
              </c:pt>
              <c:pt idx="4045">
                <c:v>-2.6595440874956888</c:v>
              </c:pt>
              <c:pt idx="4046">
                <c:v>-2.6595440874956888</c:v>
              </c:pt>
              <c:pt idx="4047">
                <c:v>-2.6595440874956888</c:v>
              </c:pt>
              <c:pt idx="4048">
                <c:v>-2.6595440874956888</c:v>
              </c:pt>
              <c:pt idx="4049">
                <c:v>-2.6652421086103257</c:v>
              </c:pt>
              <c:pt idx="4050">
                <c:v>-2.6652421086103257</c:v>
              </c:pt>
              <c:pt idx="4051">
                <c:v>-2.6709727833193142</c:v>
              </c:pt>
              <c:pt idx="4052">
                <c:v>-2.6709727833193142</c:v>
              </c:pt>
              <c:pt idx="4053">
                <c:v>-2.6652421086103257</c:v>
              </c:pt>
              <c:pt idx="4054">
                <c:v>-2.6652421086103257</c:v>
              </c:pt>
              <c:pt idx="4055">
                <c:v>-2.6709727833193142</c:v>
              </c:pt>
              <c:pt idx="4056">
                <c:v>-2.6709727833193142</c:v>
              </c:pt>
              <c:pt idx="4057">
                <c:v>-2.6767364880360631</c:v>
              </c:pt>
              <c:pt idx="4058">
                <c:v>-2.6767364880360631</c:v>
              </c:pt>
              <c:pt idx="4059">
                <c:v>-2.6709727833193142</c:v>
              </c:pt>
              <c:pt idx="4060">
                <c:v>-2.6709727833193142</c:v>
              </c:pt>
              <c:pt idx="4061">
                <c:v>-2.6709727833193142</c:v>
              </c:pt>
              <c:pt idx="4062">
                <c:v>-2.6709727833193142</c:v>
              </c:pt>
              <c:pt idx="4063">
                <c:v>-2.6767364880360631</c:v>
              </c:pt>
              <c:pt idx="4064">
                <c:v>-2.6767364880360631</c:v>
              </c:pt>
              <c:pt idx="4065">
                <c:v>-2.6767364880360631</c:v>
              </c:pt>
              <c:pt idx="4066">
                <c:v>-2.6767364880360631</c:v>
              </c:pt>
              <c:pt idx="4067">
                <c:v>-2.6767364880360631</c:v>
              </c:pt>
              <c:pt idx="4068">
                <c:v>-2.6767364880360631</c:v>
              </c:pt>
              <c:pt idx="4069">
                <c:v>-2.6767364880360631</c:v>
              </c:pt>
              <c:pt idx="4070">
                <c:v>-2.6767364880360631</c:v>
              </c:pt>
              <c:pt idx="4071">
                <c:v>-2.6825336057203879</c:v>
              </c:pt>
              <c:pt idx="4072">
                <c:v>-2.6825336057203879</c:v>
              </c:pt>
              <c:pt idx="4073">
                <c:v>-2.688364526031183</c:v>
              </c:pt>
              <c:pt idx="4074">
                <c:v>-2.688364526031183</c:v>
              </c:pt>
              <c:pt idx="4075">
                <c:v>-2.688364526031183</c:v>
              </c:pt>
              <c:pt idx="4076">
                <c:v>-2.688364526031183</c:v>
              </c:pt>
              <c:pt idx="4077">
                <c:v>-2.6825336057203879</c:v>
              </c:pt>
              <c:pt idx="4078">
                <c:v>-2.6825336057203879</c:v>
              </c:pt>
              <c:pt idx="4079">
                <c:v>-2.6825336057203879</c:v>
              </c:pt>
              <c:pt idx="4080">
                <c:v>-2.6825336057203879</c:v>
              </c:pt>
              <c:pt idx="4081">
                <c:v>-2.688364526031183</c:v>
              </c:pt>
              <c:pt idx="4082">
                <c:v>-2.688364526031183</c:v>
              </c:pt>
              <c:pt idx="4083">
                <c:v>-2.6942296454835799</c:v>
              </c:pt>
              <c:pt idx="4084">
                <c:v>-2.6942296454835799</c:v>
              </c:pt>
              <c:pt idx="4085">
                <c:v>-2.688364526031183</c:v>
              </c:pt>
              <c:pt idx="4086">
                <c:v>-2.688364526031183</c:v>
              </c:pt>
              <c:pt idx="4087">
                <c:v>-2.6942296454835799</c:v>
              </c:pt>
              <c:pt idx="4088">
                <c:v>-2.6942296454835799</c:v>
              </c:pt>
              <c:pt idx="4089">
                <c:v>-2.688364526031183</c:v>
              </c:pt>
              <c:pt idx="4090">
                <c:v>-2.688364526031183</c:v>
              </c:pt>
              <c:pt idx="4091">
                <c:v>-2.6942296454835799</c:v>
              </c:pt>
              <c:pt idx="4092">
                <c:v>-2.6942296454835799</c:v>
              </c:pt>
              <c:pt idx="4093">
                <c:v>-2.688364526031183</c:v>
              </c:pt>
              <c:pt idx="4094">
                <c:v>-2.688364526031183</c:v>
              </c:pt>
              <c:pt idx="4095">
                <c:v>-2.6942296454835799</c:v>
              </c:pt>
              <c:pt idx="4096">
                <c:v>-2.6942296454835799</c:v>
              </c:pt>
              <c:pt idx="4097">
                <c:v>-2.6942296454835799</c:v>
              </c:pt>
              <c:pt idx="4098">
                <c:v>-2.6942296454835799</c:v>
              </c:pt>
              <c:pt idx="4099">
                <c:v>-2.6942296454835799</c:v>
              </c:pt>
              <c:pt idx="4100">
                <c:v>-2.6942296454835799</c:v>
              </c:pt>
              <c:pt idx="4101">
                <c:v>-2.6942296454835799</c:v>
              </c:pt>
              <c:pt idx="4102">
                <c:v>-2.6942296454835799</c:v>
              </c:pt>
              <c:pt idx="4103">
                <c:v>-2.7001293676107667</c:v>
              </c:pt>
              <c:pt idx="4104">
                <c:v>-2.7001293676107667</c:v>
              </c:pt>
              <c:pt idx="4105">
                <c:v>-2.6942296454835799</c:v>
              </c:pt>
              <c:pt idx="4106">
                <c:v>-2.6942296454835799</c:v>
              </c:pt>
              <c:pt idx="4107">
                <c:v>-2.7001293676107667</c:v>
              </c:pt>
              <c:pt idx="4108">
                <c:v>-2.7001293676107667</c:v>
              </c:pt>
              <c:pt idx="4109">
                <c:v>-2.7001293676107667</c:v>
              </c:pt>
              <c:pt idx="4110">
                <c:v>-2.7001293676107667</c:v>
              </c:pt>
              <c:pt idx="4111">
                <c:v>-2.7001293676107667</c:v>
              </c:pt>
              <c:pt idx="4112">
                <c:v>-2.7001293676107667</c:v>
              </c:pt>
              <c:pt idx="4113">
                <c:v>-2.7060641031305801</c:v>
              </c:pt>
              <c:pt idx="4114">
                <c:v>-2.7060641031305801</c:v>
              </c:pt>
              <c:pt idx="4115">
                <c:v>-2.7001293676107667</c:v>
              </c:pt>
              <c:pt idx="4116">
                <c:v>-2.7001293676107667</c:v>
              </c:pt>
              <c:pt idx="4117">
                <c:v>-2.7060641031305801</c:v>
              </c:pt>
              <c:pt idx="4118">
                <c:v>-2.7060641031305801</c:v>
              </c:pt>
              <c:pt idx="4119">
                <c:v>-2.7060641031305801</c:v>
              </c:pt>
              <c:pt idx="4120">
                <c:v>-2.7060641031305801</c:v>
              </c:pt>
              <c:pt idx="4121">
                <c:v>-2.7120342701170879</c:v>
              </c:pt>
              <c:pt idx="4122">
                <c:v>-2.7120342701170879</c:v>
              </c:pt>
              <c:pt idx="4123">
                <c:v>-2.7120342701170879</c:v>
              </c:pt>
              <c:pt idx="4124">
                <c:v>-2.7120342701170879</c:v>
              </c:pt>
              <c:pt idx="4125">
                <c:v>-2.7120342701170879</c:v>
              </c:pt>
              <c:pt idx="4126">
                <c:v>-2.7120342701170879</c:v>
              </c:pt>
              <c:pt idx="4127">
                <c:v>-2.7120342701170879</c:v>
              </c:pt>
              <c:pt idx="4128">
                <c:v>-2.7120342701170879</c:v>
              </c:pt>
              <c:pt idx="4129">
                <c:v>-2.7120342701170879</c:v>
              </c:pt>
              <c:pt idx="4130">
                <c:v>-2.7120342701170879</c:v>
              </c:pt>
              <c:pt idx="4131">
                <c:v>-2.7120342701170879</c:v>
              </c:pt>
              <c:pt idx="4132">
                <c:v>-2.7120342701170879</c:v>
              </c:pt>
              <c:pt idx="4133">
                <c:v>-2.7120342701170879</c:v>
              </c:pt>
              <c:pt idx="4134">
                <c:v>-2.7120342701170879</c:v>
              </c:pt>
              <c:pt idx="4135">
                <c:v>-2.7120342701170879</c:v>
              </c:pt>
              <c:pt idx="4136">
                <c:v>-2.7120342701170879</c:v>
              </c:pt>
              <c:pt idx="4137">
                <c:v>-2.7120342701170879</c:v>
              </c:pt>
              <c:pt idx="4138">
                <c:v>-2.7120342701170879</c:v>
              </c:pt>
              <c:pt idx="4139">
                <c:v>-2.7120342701170879</c:v>
              </c:pt>
              <c:pt idx="4140">
                <c:v>-2.7120342701170879</c:v>
              </c:pt>
              <c:pt idx="4141">
                <c:v>-2.7120342701170879</c:v>
              </c:pt>
              <c:pt idx="4142">
                <c:v>-2.7120342701170879</c:v>
              </c:pt>
              <c:pt idx="4143">
                <c:v>-2.7120342701170879</c:v>
              </c:pt>
              <c:pt idx="4144">
                <c:v>-2.7120342701170879</c:v>
              </c:pt>
              <c:pt idx="4145">
                <c:v>-2.7120342701170879</c:v>
              </c:pt>
              <c:pt idx="4146">
                <c:v>-2.7120342701170879</c:v>
              </c:pt>
              <c:pt idx="4147">
                <c:v>-2.7120342701170879</c:v>
              </c:pt>
              <c:pt idx="4148">
                <c:v>-2.7120342701170879</c:v>
              </c:pt>
              <c:pt idx="4149">
                <c:v>-2.7180402941772983</c:v>
              </c:pt>
              <c:pt idx="4150">
                <c:v>-2.7180402941772983</c:v>
              </c:pt>
              <c:pt idx="4151">
                <c:v>-2.7120342701170879</c:v>
              </c:pt>
              <c:pt idx="4152">
                <c:v>-2.7120342701170879</c:v>
              </c:pt>
              <c:pt idx="4153">
                <c:v>-2.7180402941772983</c:v>
              </c:pt>
              <c:pt idx="4154">
                <c:v>-2.7180402941772983</c:v>
              </c:pt>
              <c:pt idx="4155">
                <c:v>-2.7180402941772983</c:v>
              </c:pt>
              <c:pt idx="4156">
                <c:v>-2.7180402941772983</c:v>
              </c:pt>
              <c:pt idx="4157">
                <c:v>-2.7180402941772983</c:v>
              </c:pt>
              <c:pt idx="4158">
                <c:v>-2.7180402941772983</c:v>
              </c:pt>
              <c:pt idx="4159">
                <c:v>-2.7240826086332599</c:v>
              </c:pt>
              <c:pt idx="4160">
                <c:v>-2.7240826086332599</c:v>
              </c:pt>
              <c:pt idx="4161">
                <c:v>-2.7180402941772983</c:v>
              </c:pt>
              <c:pt idx="4162">
                <c:v>-2.7180402941772983</c:v>
              </c:pt>
              <c:pt idx="4163">
                <c:v>-2.7240826086332599</c:v>
              </c:pt>
              <c:pt idx="4164">
                <c:v>-2.7240826086332599</c:v>
              </c:pt>
              <c:pt idx="4165">
                <c:v>-2.7180402941772983</c:v>
              </c:pt>
              <c:pt idx="4166">
                <c:v>-2.7180402941772983</c:v>
              </c:pt>
              <c:pt idx="4167">
                <c:v>-2.7180402941772983</c:v>
              </c:pt>
              <c:pt idx="4168">
                <c:v>-2.7180402941772983</c:v>
              </c:pt>
              <c:pt idx="4169">
                <c:v>-2.7240826086332599</c:v>
              </c:pt>
              <c:pt idx="4170">
                <c:v>-2.7240826086332599</c:v>
              </c:pt>
              <c:pt idx="4171">
                <c:v>-2.7240826086332599</c:v>
              </c:pt>
              <c:pt idx="4172">
                <c:v>-2.7240826086332599</c:v>
              </c:pt>
              <c:pt idx="4173">
                <c:v>-2.7240826086332599</c:v>
              </c:pt>
              <c:pt idx="4174">
                <c:v>-2.7240826086332599</c:v>
              </c:pt>
              <c:pt idx="4175">
                <c:v>-2.7301616547096406</c:v>
              </c:pt>
              <c:pt idx="4176">
                <c:v>-2.7301616547096406</c:v>
              </c:pt>
              <c:pt idx="4177">
                <c:v>-2.7301616547096406</c:v>
              </c:pt>
              <c:pt idx="4178">
                <c:v>-2.7301616547096406</c:v>
              </c:pt>
              <c:pt idx="4179">
                <c:v>-2.7301616547096406</c:v>
              </c:pt>
              <c:pt idx="4180">
                <c:v>-2.7301616547096406</c:v>
              </c:pt>
              <c:pt idx="4181">
                <c:v>-2.7301616547096406</c:v>
              </c:pt>
              <c:pt idx="4182">
                <c:v>-2.7301616547096406</c:v>
              </c:pt>
              <c:pt idx="4183">
                <c:v>-2.7301616547096406</c:v>
              </c:pt>
              <c:pt idx="4184">
                <c:v>-2.7301616547096406</c:v>
              </c:pt>
              <c:pt idx="4185">
                <c:v>-2.7301616547096406</c:v>
              </c:pt>
              <c:pt idx="4186">
                <c:v>-2.7301616547096406</c:v>
              </c:pt>
              <c:pt idx="4187">
                <c:v>-2.7362778817270805</c:v>
              </c:pt>
              <c:pt idx="4188">
                <c:v>-2.7362778817270805</c:v>
              </c:pt>
              <c:pt idx="4189">
                <c:v>-2.7362778817270805</c:v>
              </c:pt>
              <c:pt idx="4190">
                <c:v>-2.7362778817270805</c:v>
              </c:pt>
              <c:pt idx="4191">
                <c:v>-2.7362778817270805</c:v>
              </c:pt>
              <c:pt idx="4192">
                <c:v>-2.7362778817270805</c:v>
              </c:pt>
              <c:pt idx="4193">
                <c:v>-2.7424317473014574</c:v>
              </c:pt>
              <c:pt idx="4194">
                <c:v>-2.7424317473014574</c:v>
              </c:pt>
              <c:pt idx="4195">
                <c:v>-2.7362778817270805</c:v>
              </c:pt>
              <c:pt idx="4196">
                <c:v>-2.7362778817270805</c:v>
              </c:pt>
              <c:pt idx="4197">
                <c:v>-2.7362778817270805</c:v>
              </c:pt>
              <c:pt idx="4198">
                <c:v>-2.7362778817270805</c:v>
              </c:pt>
              <c:pt idx="4199">
                <c:v>-2.7424317473014574</c:v>
              </c:pt>
              <c:pt idx="4200">
                <c:v>-2.7424317473014574</c:v>
              </c:pt>
              <c:pt idx="4201">
                <c:v>-2.7424317473014574</c:v>
              </c:pt>
              <c:pt idx="4202">
                <c:v>-2.7424317473014574</c:v>
              </c:pt>
              <c:pt idx="4203">
                <c:v>-2.7362778817270805</c:v>
              </c:pt>
              <c:pt idx="4204">
                <c:v>-2.7362778817270805</c:v>
              </c:pt>
              <c:pt idx="4205">
                <c:v>-2.7424317473014574</c:v>
              </c:pt>
              <c:pt idx="4206">
                <c:v>-2.7424317473014574</c:v>
              </c:pt>
              <c:pt idx="4207">
                <c:v>-2.7486237175493775</c:v>
              </c:pt>
              <c:pt idx="4208">
                <c:v>-2.7486237175493775</c:v>
              </c:pt>
              <c:pt idx="4209">
                <c:v>-2.7486237175493775</c:v>
              </c:pt>
              <c:pt idx="4210">
                <c:v>-2.7486237175493775</c:v>
              </c:pt>
              <c:pt idx="4211">
                <c:v>-2.7424317473014574</c:v>
              </c:pt>
              <c:pt idx="4212">
                <c:v>-2.7424317473014574</c:v>
              </c:pt>
              <c:pt idx="4213">
                <c:v>-2.7486237175493775</c:v>
              </c:pt>
              <c:pt idx="4214">
                <c:v>-2.7486237175493775</c:v>
              </c:pt>
              <c:pt idx="4215">
                <c:v>-2.7486237175493775</c:v>
              </c:pt>
              <c:pt idx="4216">
                <c:v>-2.7486237175493775</c:v>
              </c:pt>
              <c:pt idx="4217">
                <c:v>-2.7486237175493775</c:v>
              </c:pt>
              <c:pt idx="4218">
                <c:v>-2.7486237175493775</c:v>
              </c:pt>
              <c:pt idx="4219">
                <c:v>-2.7486237175493775</c:v>
              </c:pt>
              <c:pt idx="4220">
                <c:v>-2.7486237175493775</c:v>
              </c:pt>
              <c:pt idx="4221">
                <c:v>-2.7486237175493775</c:v>
              </c:pt>
              <c:pt idx="4222">
                <c:v>-2.7486237175493775</c:v>
              </c:pt>
              <c:pt idx="4223">
                <c:v>-2.7548542673000158</c:v>
              </c:pt>
              <c:pt idx="4224">
                <c:v>-2.7548542673000158</c:v>
              </c:pt>
              <c:pt idx="4225">
                <c:v>-2.7548542673000158</c:v>
              </c:pt>
              <c:pt idx="4226">
                <c:v>-2.7548542673000158</c:v>
              </c:pt>
              <c:pt idx="4227">
                <c:v>-2.7486237175493775</c:v>
              </c:pt>
              <c:pt idx="4228">
                <c:v>-2.7486237175493775</c:v>
              </c:pt>
              <c:pt idx="4229">
                <c:v>-2.7548542673000158</c:v>
              </c:pt>
              <c:pt idx="4230">
                <c:v>-2.7548542673000158</c:v>
              </c:pt>
              <c:pt idx="4231">
                <c:v>-2.7548542673000158</c:v>
              </c:pt>
              <c:pt idx="4232">
                <c:v>-2.7548542673000158</c:v>
              </c:pt>
              <c:pt idx="4233">
                <c:v>-2.7548542673000158</c:v>
              </c:pt>
              <c:pt idx="4234">
                <c:v>-2.7548542673000158</c:v>
              </c:pt>
              <c:pt idx="4235">
                <c:v>-2.7548542673000158</c:v>
              </c:pt>
              <c:pt idx="4236">
                <c:v>-2.7548542673000158</c:v>
              </c:pt>
              <c:pt idx="4237">
                <c:v>-2.7548542673000158</c:v>
              </c:pt>
              <c:pt idx="4238">
                <c:v>-2.7548542673000158</c:v>
              </c:pt>
              <c:pt idx="4239">
                <c:v>-2.7611238803136096</c:v>
              </c:pt>
              <c:pt idx="4240">
                <c:v>-2.7611238803136096</c:v>
              </c:pt>
              <c:pt idx="4241">
                <c:v>-2.7611238803136096</c:v>
              </c:pt>
              <c:pt idx="4242">
                <c:v>-2.7611238803136096</c:v>
              </c:pt>
              <c:pt idx="4243">
                <c:v>-2.7611238803136096</c:v>
              </c:pt>
              <c:pt idx="4244">
                <c:v>-2.7611238803136096</c:v>
              </c:pt>
              <c:pt idx="4245">
                <c:v>-2.7611238803136096</c:v>
              </c:pt>
              <c:pt idx="4246">
                <c:v>-2.7611238803136096</c:v>
              </c:pt>
              <c:pt idx="4247">
                <c:v>-2.7674330495068733</c:v>
              </c:pt>
              <c:pt idx="4248">
                <c:v>-2.7674330495068733</c:v>
              </c:pt>
              <c:pt idx="4249">
                <c:v>-2.7611238803136096</c:v>
              </c:pt>
              <c:pt idx="4250">
                <c:v>-2.7611238803136096</c:v>
              </c:pt>
              <c:pt idx="4251">
                <c:v>-2.7674330495068733</c:v>
              </c:pt>
              <c:pt idx="4252">
                <c:v>-2.7674330495068733</c:v>
              </c:pt>
              <c:pt idx="4253">
                <c:v>-2.7674330495068733</c:v>
              </c:pt>
              <c:pt idx="4254">
                <c:v>-2.7674330495068733</c:v>
              </c:pt>
              <c:pt idx="4255">
                <c:v>-2.7674330495068733</c:v>
              </c:pt>
              <c:pt idx="4256">
                <c:v>-2.7674330495068733</c:v>
              </c:pt>
              <c:pt idx="4257">
                <c:v>-2.7674330495068733</c:v>
              </c:pt>
              <c:pt idx="4258">
                <c:v>-2.7674330495068733</c:v>
              </c:pt>
              <c:pt idx="4259">
                <c:v>-2.7674330495068733</c:v>
              </c:pt>
              <c:pt idx="4260">
                <c:v>-2.7674330495068733</c:v>
              </c:pt>
              <c:pt idx="4261">
                <c:v>-2.7674330495068733</c:v>
              </c:pt>
              <c:pt idx="4262">
                <c:v>-2.7674330495068733</c:v>
              </c:pt>
              <c:pt idx="4263">
                <c:v>-2.7674330495068733</c:v>
              </c:pt>
              <c:pt idx="4264">
                <c:v>-2.7674330495068733</c:v>
              </c:pt>
              <c:pt idx="4265">
                <c:v>-2.7737822771855303</c:v>
              </c:pt>
              <c:pt idx="4266">
                <c:v>-2.7737822771855303</c:v>
              </c:pt>
              <c:pt idx="4267">
                <c:v>-2.7674330495068733</c:v>
              </c:pt>
              <c:pt idx="4268">
                <c:v>-2.7674330495068733</c:v>
              </c:pt>
              <c:pt idx="4269">
                <c:v>-2.7737822771855303</c:v>
              </c:pt>
              <c:pt idx="4270">
                <c:v>-2.7737822771855303</c:v>
              </c:pt>
              <c:pt idx="4271">
                <c:v>-2.7737822771855303</c:v>
              </c:pt>
              <c:pt idx="4272">
                <c:v>-2.7737822771855303</c:v>
              </c:pt>
              <c:pt idx="4273">
                <c:v>-2.7674330495068733</c:v>
              </c:pt>
              <c:pt idx="4274">
                <c:v>-2.7674330495068733</c:v>
              </c:pt>
              <c:pt idx="4275">
                <c:v>-2.7737822771855303</c:v>
              </c:pt>
              <c:pt idx="4276">
                <c:v>-2.7737822771855303</c:v>
              </c:pt>
              <c:pt idx="4277">
                <c:v>-2.7801720752843053</c:v>
              </c:pt>
              <c:pt idx="4278">
                <c:v>-2.7801720752843053</c:v>
              </c:pt>
              <c:pt idx="4279">
                <c:v>-2.7801720752843053</c:v>
              </c:pt>
              <c:pt idx="4280">
                <c:v>-2.7801720752843053</c:v>
              </c:pt>
              <c:pt idx="4281">
                <c:v>-2.7801720752843053</c:v>
              </c:pt>
              <c:pt idx="4282">
                <c:v>-2.7801720752843053</c:v>
              </c:pt>
              <c:pt idx="4283">
                <c:v>-2.7801720752843053</c:v>
              </c:pt>
              <c:pt idx="4284">
                <c:v>-2.7801720752843053</c:v>
              </c:pt>
              <c:pt idx="4285">
                <c:v>-2.7801720752843053</c:v>
              </c:pt>
              <c:pt idx="4286">
                <c:v>-2.7801720752843053</c:v>
              </c:pt>
              <c:pt idx="4287">
                <c:v>-2.7801720752843053</c:v>
              </c:pt>
              <c:pt idx="4288">
                <c:v>-2.7801720752843053</c:v>
              </c:pt>
              <c:pt idx="4289">
                <c:v>-2.7866029656145948</c:v>
              </c:pt>
              <c:pt idx="4290">
                <c:v>-2.7866029656145948</c:v>
              </c:pt>
              <c:pt idx="4291">
                <c:v>-2.7801720752843053</c:v>
              </c:pt>
              <c:pt idx="4292">
                <c:v>-2.7801720752843053</c:v>
              </c:pt>
              <c:pt idx="4293">
                <c:v>-2.7930754801202107</c:v>
              </c:pt>
              <c:pt idx="4294">
                <c:v>-2.7930754801202107</c:v>
              </c:pt>
              <c:pt idx="4295">
                <c:v>-2.7866029656145948</c:v>
              </c:pt>
              <c:pt idx="4296">
                <c:v>-2.7866029656145948</c:v>
              </c:pt>
              <c:pt idx="4297">
                <c:v>-2.7930754801202107</c:v>
              </c:pt>
              <c:pt idx="4298">
                <c:v>-2.7930754801202107</c:v>
              </c:pt>
              <c:pt idx="4299">
                <c:v>-2.7930754801202107</c:v>
              </c:pt>
              <c:pt idx="4300">
                <c:v>-2.7930754801202107</c:v>
              </c:pt>
              <c:pt idx="4301">
                <c:v>-2.7930754801202107</c:v>
              </c:pt>
              <c:pt idx="4302">
                <c:v>-2.7930754801202107</c:v>
              </c:pt>
              <c:pt idx="4303">
                <c:v>-2.7866029656145948</c:v>
              </c:pt>
              <c:pt idx="4304">
                <c:v>-2.7866029656145948</c:v>
              </c:pt>
              <c:pt idx="4305">
                <c:v>-2.7995901611414085</c:v>
              </c:pt>
              <c:pt idx="4306">
                <c:v>-2.7995901611414085</c:v>
              </c:pt>
              <c:pt idx="4307">
                <c:v>-2.7930754801202107</c:v>
              </c:pt>
              <c:pt idx="4308">
                <c:v>-2.7930754801202107</c:v>
              </c:pt>
              <c:pt idx="4309">
                <c:v>-2.7930754801202107</c:v>
              </c:pt>
              <c:pt idx="4310">
                <c:v>-2.7930754801202107</c:v>
              </c:pt>
              <c:pt idx="4311">
                <c:v>-2.7995901611414085</c:v>
              </c:pt>
              <c:pt idx="4312">
                <c:v>-2.7995901611414085</c:v>
              </c:pt>
              <c:pt idx="4313">
                <c:v>-2.7995901611414085</c:v>
              </c:pt>
              <c:pt idx="4314">
                <c:v>-2.7995901611414085</c:v>
              </c:pt>
              <c:pt idx="4315">
                <c:v>-2.7995901611414085</c:v>
              </c:pt>
              <c:pt idx="4316">
                <c:v>-2.7995901611414085</c:v>
              </c:pt>
              <c:pt idx="4317">
                <c:v>-2.8061475616875664</c:v>
              </c:pt>
              <c:pt idx="4318">
                <c:v>-2.8061475616875664</c:v>
              </c:pt>
              <c:pt idx="4319">
                <c:v>-2.8061475616875664</c:v>
              </c:pt>
              <c:pt idx="4320">
                <c:v>-2.8061475616875664</c:v>
              </c:pt>
              <c:pt idx="4321">
                <c:v>-2.8061475616875664</c:v>
              </c:pt>
              <c:pt idx="4322">
                <c:v>-2.8061475616875664</c:v>
              </c:pt>
              <c:pt idx="4323">
                <c:v>-2.8061475616875664</c:v>
              </c:pt>
              <c:pt idx="4324">
                <c:v>-2.8061475616875664</c:v>
              </c:pt>
              <c:pt idx="4325">
                <c:v>-2.8061475616875664</c:v>
              </c:pt>
              <c:pt idx="4326">
                <c:v>-2.8061475616875664</c:v>
              </c:pt>
              <c:pt idx="4327">
                <c:v>-2.8061475616875664</c:v>
              </c:pt>
              <c:pt idx="4328">
                <c:v>-2.8061475616875664</c:v>
              </c:pt>
              <c:pt idx="4329">
                <c:v>-2.8061475616875664</c:v>
              </c:pt>
              <c:pt idx="4330">
                <c:v>-2.8061475616875664</c:v>
              </c:pt>
              <c:pt idx="4331">
                <c:v>-2.8061475616875664</c:v>
              </c:pt>
              <c:pt idx="4332">
                <c:v>-2.8061475616875664</c:v>
              </c:pt>
              <c:pt idx="4333">
                <c:v>-2.8061475616875664</c:v>
              </c:pt>
              <c:pt idx="4334">
                <c:v>-2.8061475616875664</c:v>
              </c:pt>
              <c:pt idx="4335">
                <c:v>-2.8061475616875664</c:v>
              </c:pt>
              <c:pt idx="4336">
                <c:v>-2.8061475616875664</c:v>
              </c:pt>
              <c:pt idx="4337">
                <c:v>-2.8127482457189168</c:v>
              </c:pt>
              <c:pt idx="4338">
                <c:v>-2.8127482457189168</c:v>
              </c:pt>
              <c:pt idx="4339">
                <c:v>-2.8193927884375842</c:v>
              </c:pt>
              <c:pt idx="4340">
                <c:v>-2.8193927884375842</c:v>
              </c:pt>
              <c:pt idx="4341">
                <c:v>-2.8061475616875664</c:v>
              </c:pt>
              <c:pt idx="4342">
                <c:v>-2.8061475616875664</c:v>
              </c:pt>
              <c:pt idx="4343">
                <c:v>-2.8127482457189168</c:v>
              </c:pt>
              <c:pt idx="4344">
                <c:v>-2.8127482457189168</c:v>
              </c:pt>
              <c:pt idx="4345">
                <c:v>-2.8127482457189168</c:v>
              </c:pt>
              <c:pt idx="4346">
                <c:v>-2.8127482457189168</c:v>
              </c:pt>
              <c:pt idx="4347">
                <c:v>-2.8193927884375842</c:v>
              </c:pt>
              <c:pt idx="4348">
                <c:v>-2.8193927884375842</c:v>
              </c:pt>
              <c:pt idx="4349">
                <c:v>-2.8193927884375842</c:v>
              </c:pt>
              <c:pt idx="4350">
                <c:v>-2.8193927884375842</c:v>
              </c:pt>
              <c:pt idx="4351">
                <c:v>-2.8193927884375842</c:v>
              </c:pt>
              <c:pt idx="4352">
                <c:v>-2.8193927884375842</c:v>
              </c:pt>
              <c:pt idx="4353">
                <c:v>-2.8193927884375842</c:v>
              </c:pt>
              <c:pt idx="4354">
                <c:v>-2.8193927884375842</c:v>
              </c:pt>
              <c:pt idx="4355">
                <c:v>-2.8260817765883832</c:v>
              </c:pt>
              <c:pt idx="4356">
                <c:v>-2.8260817765883832</c:v>
              </c:pt>
              <c:pt idx="4357">
                <c:v>-2.8193927884375842</c:v>
              </c:pt>
              <c:pt idx="4358">
                <c:v>-2.8193927884375842</c:v>
              </c:pt>
              <c:pt idx="4359">
                <c:v>-2.8260817765883832</c:v>
              </c:pt>
              <c:pt idx="4360">
                <c:v>-2.8260817765883832</c:v>
              </c:pt>
              <c:pt idx="4361">
                <c:v>-2.8260817765883832</c:v>
              </c:pt>
              <c:pt idx="4362">
                <c:v>-2.8260817765883832</c:v>
              </c:pt>
              <c:pt idx="4363">
                <c:v>-2.8260817765883832</c:v>
              </c:pt>
              <c:pt idx="4364">
                <c:v>-2.8260817765883832</c:v>
              </c:pt>
              <c:pt idx="4365">
                <c:v>-2.8260817765883832</c:v>
              </c:pt>
              <c:pt idx="4366">
                <c:v>-2.8260817765883832</c:v>
              </c:pt>
              <c:pt idx="4367">
                <c:v>-2.8260817765883832</c:v>
              </c:pt>
              <c:pt idx="4368">
                <c:v>-2.8260817765883832</c:v>
              </c:pt>
              <c:pt idx="4369">
                <c:v>-2.8260817765883832</c:v>
              </c:pt>
              <c:pt idx="4370">
                <c:v>-2.8260817765883832</c:v>
              </c:pt>
              <c:pt idx="4371">
                <c:v>-2.8328158087697255</c:v>
              </c:pt>
              <c:pt idx="4372">
                <c:v>-2.8328158087697255</c:v>
              </c:pt>
              <c:pt idx="4373">
                <c:v>-2.8260817765883832</c:v>
              </c:pt>
              <c:pt idx="4374">
                <c:v>-2.8260817765883832</c:v>
              </c:pt>
              <c:pt idx="4375">
                <c:v>-2.8328158087697255</c:v>
              </c:pt>
              <c:pt idx="4376">
                <c:v>-2.8328158087697255</c:v>
              </c:pt>
              <c:pt idx="4377">
                <c:v>-2.8328158087697255</c:v>
              </c:pt>
              <c:pt idx="4378">
                <c:v>-2.8328158087697255</c:v>
              </c:pt>
              <c:pt idx="4379">
                <c:v>-2.8328158087697255</c:v>
              </c:pt>
              <c:pt idx="4380">
                <c:v>-2.8328158087697255</c:v>
              </c:pt>
              <c:pt idx="4381">
                <c:v>-2.8328158087697255</c:v>
              </c:pt>
              <c:pt idx="4382">
                <c:v>-2.8328158087697255</c:v>
              </c:pt>
              <c:pt idx="4383">
                <c:v>-2.8395954957551028</c:v>
              </c:pt>
              <c:pt idx="4384">
                <c:v>-2.8395954957551028</c:v>
              </c:pt>
              <c:pt idx="4385">
                <c:v>-2.8395954957551028</c:v>
              </c:pt>
              <c:pt idx="4386">
                <c:v>-2.8395954957551028</c:v>
              </c:pt>
              <c:pt idx="4387">
                <c:v>-2.8395954957551028</c:v>
              </c:pt>
              <c:pt idx="4388">
                <c:v>-2.8395954957551028</c:v>
              </c:pt>
              <c:pt idx="4389">
                <c:v>-2.8395954957551028</c:v>
              </c:pt>
              <c:pt idx="4390">
                <c:v>-2.8395954957551028</c:v>
              </c:pt>
              <c:pt idx="4391">
                <c:v>-2.8395954957551028</c:v>
              </c:pt>
              <c:pt idx="4392">
                <c:v>-2.8395954957551028</c:v>
              </c:pt>
              <c:pt idx="4393">
                <c:v>-2.8395954957551028</c:v>
              </c:pt>
              <c:pt idx="4394">
                <c:v>-2.8395954957551028</c:v>
              </c:pt>
              <c:pt idx="4395">
                <c:v>-2.8464214608255074</c:v>
              </c:pt>
              <c:pt idx="4396">
                <c:v>-2.8464214608255074</c:v>
              </c:pt>
              <c:pt idx="4397">
                <c:v>-2.8464214608255074</c:v>
              </c:pt>
              <c:pt idx="4398">
                <c:v>-2.8464214608255074</c:v>
              </c:pt>
              <c:pt idx="4399">
                <c:v>-2.8464214608255074</c:v>
              </c:pt>
              <c:pt idx="4400">
                <c:v>-2.8464214608255074</c:v>
              </c:pt>
              <c:pt idx="4401">
                <c:v>-2.8532943401132678</c:v>
              </c:pt>
              <c:pt idx="4402">
                <c:v>-2.8532943401132678</c:v>
              </c:pt>
              <c:pt idx="4403">
                <c:v>-2.8532943401132678</c:v>
              </c:pt>
              <c:pt idx="4404">
                <c:v>-2.8532943401132678</c:v>
              </c:pt>
              <c:pt idx="4405">
                <c:v>-2.8532943401132678</c:v>
              </c:pt>
              <c:pt idx="4406">
                <c:v>-2.8532943401132678</c:v>
              </c:pt>
              <c:pt idx="4407">
                <c:v>-2.8532943401132678</c:v>
              </c:pt>
              <c:pt idx="4408">
                <c:v>-2.8532943401132678</c:v>
              </c:pt>
              <c:pt idx="4409">
                <c:v>-2.8532943401132678</c:v>
              </c:pt>
              <c:pt idx="4410">
                <c:v>-2.8532943401132678</c:v>
              </c:pt>
              <c:pt idx="4411">
                <c:v>-2.8532943401132678</c:v>
              </c:pt>
              <c:pt idx="4412">
                <c:v>-2.8532943401132678</c:v>
              </c:pt>
              <c:pt idx="4413">
                <c:v>-2.8602147829578404</c:v>
              </c:pt>
              <c:pt idx="4414">
                <c:v>-2.8602147829578404</c:v>
              </c:pt>
              <c:pt idx="4415">
                <c:v>-2.8464214608255074</c:v>
              </c:pt>
              <c:pt idx="4416">
                <c:v>-2.8464214608255074</c:v>
              </c:pt>
              <c:pt idx="4417">
                <c:v>-2.8532943401132678</c:v>
              </c:pt>
              <c:pt idx="4418">
                <c:v>-2.8532943401132678</c:v>
              </c:pt>
              <c:pt idx="4419">
                <c:v>-2.8532943401132678</c:v>
              </c:pt>
              <c:pt idx="4420">
                <c:v>-2.8532943401132678</c:v>
              </c:pt>
              <c:pt idx="4421">
                <c:v>-2.8532943401132678</c:v>
              </c:pt>
              <c:pt idx="4422">
                <c:v>-2.8532943401132678</c:v>
              </c:pt>
              <c:pt idx="4423">
                <c:v>-2.8532943401132678</c:v>
              </c:pt>
              <c:pt idx="4424">
                <c:v>-2.8532943401132678</c:v>
              </c:pt>
              <c:pt idx="4425">
                <c:v>-2.8532943401132678</c:v>
              </c:pt>
              <c:pt idx="4426">
                <c:v>-2.8532943401132678</c:v>
              </c:pt>
              <c:pt idx="4427">
                <c:v>-2.8532943401132678</c:v>
              </c:pt>
              <c:pt idx="4428">
                <c:v>-2.8532943401132678</c:v>
              </c:pt>
              <c:pt idx="4429">
                <c:v>-2.8532943401132678</c:v>
              </c:pt>
              <c:pt idx="4430">
                <c:v>-2.8532943401132678</c:v>
              </c:pt>
              <c:pt idx="4431">
                <c:v>-2.8532943401132678</c:v>
              </c:pt>
              <c:pt idx="4432">
                <c:v>-2.8532943401132678</c:v>
              </c:pt>
              <c:pt idx="4433">
                <c:v>-2.8602147829578404</c:v>
              </c:pt>
              <c:pt idx="4434">
                <c:v>-2.8602147829578404</c:v>
              </c:pt>
              <c:pt idx="4435">
                <c:v>-2.8602147829578404</c:v>
              </c:pt>
              <c:pt idx="4436">
                <c:v>-2.8602147829578404</c:v>
              </c:pt>
              <c:pt idx="4437">
                <c:v>-2.8602147829578404</c:v>
              </c:pt>
              <c:pt idx="4438">
                <c:v>-2.8602147829578404</c:v>
              </c:pt>
              <c:pt idx="4439">
                <c:v>-2.8602147829578404</c:v>
              </c:pt>
              <c:pt idx="4440">
                <c:v>-2.8602147829578404</c:v>
              </c:pt>
              <c:pt idx="4441">
                <c:v>-2.8602147829578404</c:v>
              </c:pt>
              <c:pt idx="4442">
                <c:v>-2.8602147829578404</c:v>
              </c:pt>
              <c:pt idx="4443">
                <c:v>-2.8671834522739319</c:v>
              </c:pt>
              <c:pt idx="4444">
                <c:v>-2.8671834522739319</c:v>
              </c:pt>
              <c:pt idx="4445">
                <c:v>-2.8602147829578404</c:v>
              </c:pt>
              <c:pt idx="4446">
                <c:v>-2.8602147829578404</c:v>
              </c:pt>
              <c:pt idx="4447">
                <c:v>-2.8671834522739319</c:v>
              </c:pt>
              <c:pt idx="4448">
                <c:v>-2.8671834522739319</c:v>
              </c:pt>
              <c:pt idx="4449">
                <c:v>-2.8742010249325829</c:v>
              </c:pt>
              <c:pt idx="4450">
                <c:v>-2.8742010249325829</c:v>
              </c:pt>
              <c:pt idx="4451">
                <c:v>-2.8742010249325829</c:v>
              </c:pt>
              <c:pt idx="4452">
                <c:v>-2.8742010249325829</c:v>
              </c:pt>
              <c:pt idx="4453">
                <c:v>-2.8671834522739319</c:v>
              </c:pt>
              <c:pt idx="4454">
                <c:v>-2.8671834522739319</c:v>
              </c:pt>
              <c:pt idx="4455">
                <c:v>-2.8742010249325829</c:v>
              </c:pt>
              <c:pt idx="4456">
                <c:v>-2.8742010249325829</c:v>
              </c:pt>
              <c:pt idx="4457">
                <c:v>-2.8742010249325829</c:v>
              </c:pt>
              <c:pt idx="4458">
                <c:v>-2.8742010249325829</c:v>
              </c:pt>
              <c:pt idx="4459">
                <c:v>-2.8742010249325829</c:v>
              </c:pt>
              <c:pt idx="4460">
                <c:v>-2.8742010249325829</c:v>
              </c:pt>
              <c:pt idx="4461">
                <c:v>-2.8742010249325829</c:v>
              </c:pt>
              <c:pt idx="4462">
                <c:v>-2.8742010249325829</c:v>
              </c:pt>
              <c:pt idx="4463">
                <c:v>-2.881268192155674</c:v>
              </c:pt>
              <c:pt idx="4464">
                <c:v>-2.881268192155674</c:v>
              </c:pt>
              <c:pt idx="4465">
                <c:v>-2.881268192155674</c:v>
              </c:pt>
              <c:pt idx="4466">
                <c:v>-2.881268192155674</c:v>
              </c:pt>
              <c:pt idx="4467">
                <c:v>-2.8883856599245363</c:v>
              </c:pt>
              <c:pt idx="4468">
                <c:v>-2.8883856599245363</c:v>
              </c:pt>
              <c:pt idx="4469">
                <c:v>-2.8742010249325829</c:v>
              </c:pt>
              <c:pt idx="4470">
                <c:v>-2.8742010249325829</c:v>
              </c:pt>
              <c:pt idx="4471">
                <c:v>-2.881268192155674</c:v>
              </c:pt>
              <c:pt idx="4472">
                <c:v>-2.881268192155674</c:v>
              </c:pt>
              <c:pt idx="4473">
                <c:v>-2.881268192155674</c:v>
              </c:pt>
              <c:pt idx="4474">
                <c:v>-2.881268192155674</c:v>
              </c:pt>
              <c:pt idx="4475">
                <c:v>-2.881268192155674</c:v>
              </c:pt>
              <c:pt idx="4476">
                <c:v>-2.881268192155674</c:v>
              </c:pt>
              <c:pt idx="4477">
                <c:v>-2.8883856599245363</c:v>
              </c:pt>
              <c:pt idx="4478">
                <c:v>-2.8883856599245363</c:v>
              </c:pt>
              <c:pt idx="4479">
                <c:v>-2.8883856599245363</c:v>
              </c:pt>
              <c:pt idx="4480">
                <c:v>-2.8883856599245363</c:v>
              </c:pt>
              <c:pt idx="4481">
                <c:v>-2.881268192155674</c:v>
              </c:pt>
              <c:pt idx="4482">
                <c:v>-2.881268192155674</c:v>
              </c:pt>
              <c:pt idx="4483">
                <c:v>-2.8883856599245363</c:v>
              </c:pt>
              <c:pt idx="4484">
                <c:v>-2.8883856599245363</c:v>
              </c:pt>
              <c:pt idx="4485">
                <c:v>-2.8883856599245363</c:v>
              </c:pt>
              <c:pt idx="4486">
                <c:v>-2.8883856599245363</c:v>
              </c:pt>
              <c:pt idx="4487">
                <c:v>-2.8883856599245363</c:v>
              </c:pt>
              <c:pt idx="4488">
                <c:v>-2.8883856599245363</c:v>
              </c:pt>
              <c:pt idx="4489">
                <c:v>-2.8883856599245363</c:v>
              </c:pt>
              <c:pt idx="4490">
                <c:v>-2.8883856599245363</c:v>
              </c:pt>
              <c:pt idx="4491">
                <c:v>-2.8883856599245363</c:v>
              </c:pt>
              <c:pt idx="4492">
                <c:v>-2.8883856599245363</c:v>
              </c:pt>
              <c:pt idx="4493">
                <c:v>-2.8883856599245363</c:v>
              </c:pt>
              <c:pt idx="4494">
                <c:v>-2.8883856599245363</c:v>
              </c:pt>
              <c:pt idx="4495">
                <c:v>-2.8883856599245363</c:v>
              </c:pt>
              <c:pt idx="4496">
                <c:v>-2.8883856599245363</c:v>
              </c:pt>
              <c:pt idx="4497">
                <c:v>-2.8955541494031474</c:v>
              </c:pt>
              <c:pt idx="4498">
                <c:v>-2.8955541494031474</c:v>
              </c:pt>
              <c:pt idx="4499">
                <c:v>-2.8883856599245363</c:v>
              </c:pt>
              <c:pt idx="4500">
                <c:v>-2.8883856599245363</c:v>
              </c:pt>
              <c:pt idx="4501">
                <c:v>-2.8955541494031474</c:v>
              </c:pt>
              <c:pt idx="4502">
                <c:v>-2.8955541494031474</c:v>
              </c:pt>
              <c:pt idx="4503">
                <c:v>-2.8955541494031474</c:v>
              </c:pt>
              <c:pt idx="4504">
                <c:v>-2.8955541494031474</c:v>
              </c:pt>
              <c:pt idx="4505">
                <c:v>-2.8955541494031474</c:v>
              </c:pt>
              <c:pt idx="4506">
                <c:v>-2.8955541494031474</c:v>
              </c:pt>
              <c:pt idx="4507">
                <c:v>-2.8955541494031474</c:v>
              </c:pt>
              <c:pt idx="4508">
                <c:v>-2.8955541494031474</c:v>
              </c:pt>
              <c:pt idx="4509">
                <c:v>-2.9027743973766391</c:v>
              </c:pt>
              <c:pt idx="4510">
                <c:v>-2.9027743973766391</c:v>
              </c:pt>
              <c:pt idx="4511">
                <c:v>-2.8955541494031474</c:v>
              </c:pt>
              <c:pt idx="4512">
                <c:v>-2.8955541494031474</c:v>
              </c:pt>
              <c:pt idx="4513">
                <c:v>-2.9027743973766391</c:v>
              </c:pt>
              <c:pt idx="4514">
                <c:v>-2.9027743973766391</c:v>
              </c:pt>
              <c:pt idx="4515">
                <c:v>-2.9027743973766391</c:v>
              </c:pt>
              <c:pt idx="4516">
                <c:v>-2.9027743973766391</c:v>
              </c:pt>
              <c:pt idx="4517">
                <c:v>-2.9027743973766391</c:v>
              </c:pt>
              <c:pt idx="4518">
                <c:v>-2.9027743973766391</c:v>
              </c:pt>
              <c:pt idx="4519">
                <c:v>-2.9027743973766391</c:v>
              </c:pt>
              <c:pt idx="4520">
                <c:v>-2.9027743973766391</c:v>
              </c:pt>
              <c:pt idx="4521">
                <c:v>-2.9027743973766391</c:v>
              </c:pt>
              <c:pt idx="4522">
                <c:v>-2.9027743973766391</c:v>
              </c:pt>
              <c:pt idx="4523">
                <c:v>-2.9027743973766391</c:v>
              </c:pt>
              <c:pt idx="4524">
                <c:v>-2.9027743973766391</c:v>
              </c:pt>
              <c:pt idx="4525">
                <c:v>-2.9100471567057173</c:v>
              </c:pt>
              <c:pt idx="4526">
                <c:v>-2.9100471567057173</c:v>
              </c:pt>
              <c:pt idx="4527">
                <c:v>-2.9027743973766391</c:v>
              </c:pt>
              <c:pt idx="4528">
                <c:v>-2.9027743973766391</c:v>
              </c:pt>
              <c:pt idx="4529">
                <c:v>-2.9100471567057173</c:v>
              </c:pt>
              <c:pt idx="4530">
                <c:v>-2.9100471567057173</c:v>
              </c:pt>
              <c:pt idx="4531">
                <c:v>-2.9100471567057173</c:v>
              </c:pt>
              <c:pt idx="4532">
                <c:v>-2.9100471567057173</c:v>
              </c:pt>
              <c:pt idx="4533">
                <c:v>-2.9027743973766391</c:v>
              </c:pt>
              <c:pt idx="4534">
                <c:v>-2.9027743973766391</c:v>
              </c:pt>
              <c:pt idx="4535">
                <c:v>-2.9100471567057173</c:v>
              </c:pt>
              <c:pt idx="4536">
                <c:v>-2.9100471567057173</c:v>
              </c:pt>
              <c:pt idx="4537">
                <c:v>-2.9173731967977887</c:v>
              </c:pt>
              <c:pt idx="4538">
                <c:v>-2.9173731967977887</c:v>
              </c:pt>
              <c:pt idx="4539">
                <c:v>-2.9173731967977887</c:v>
              </c:pt>
              <c:pt idx="4540">
                <c:v>-2.9173731967977887</c:v>
              </c:pt>
              <c:pt idx="4541">
                <c:v>-2.9173731967977887</c:v>
              </c:pt>
              <c:pt idx="4542">
                <c:v>-2.9173731967977887</c:v>
              </c:pt>
              <c:pt idx="4543">
                <c:v>-2.9173731967977887</c:v>
              </c:pt>
              <c:pt idx="4544">
                <c:v>-2.9173731967977887</c:v>
              </c:pt>
              <c:pt idx="4545">
                <c:v>-2.9100471567057173</c:v>
              </c:pt>
              <c:pt idx="4546">
                <c:v>-2.9100471567057173</c:v>
              </c:pt>
              <c:pt idx="4547">
                <c:v>-2.9173731967977887</c:v>
              </c:pt>
              <c:pt idx="4548">
                <c:v>-2.9173731967977887</c:v>
              </c:pt>
              <c:pt idx="4549">
                <c:v>-2.9100471567057173</c:v>
              </c:pt>
              <c:pt idx="4550">
                <c:v>-2.9100471567057173</c:v>
              </c:pt>
              <c:pt idx="4551">
                <c:v>-2.9100471567057173</c:v>
              </c:pt>
              <c:pt idx="4552">
                <c:v>-2.9100471567057173</c:v>
              </c:pt>
              <c:pt idx="4553">
                <c:v>-2.9100471567057173</c:v>
              </c:pt>
              <c:pt idx="4554">
                <c:v>-2.9100471567057173</c:v>
              </c:pt>
              <c:pt idx="4555">
                <c:v>-2.9173731967977887</c:v>
              </c:pt>
              <c:pt idx="4556">
                <c:v>-2.9173731967977887</c:v>
              </c:pt>
              <c:pt idx="4557">
                <c:v>-2.9173731967977887</c:v>
              </c:pt>
              <c:pt idx="4558">
                <c:v>-2.9173731967977887</c:v>
              </c:pt>
              <c:pt idx="4559">
                <c:v>-2.9173731967977887</c:v>
              </c:pt>
              <c:pt idx="4560">
                <c:v>-2.9173731967977887</c:v>
              </c:pt>
              <c:pt idx="4561">
                <c:v>-2.9173731967977887</c:v>
              </c:pt>
              <c:pt idx="4562">
                <c:v>-2.9173731967977887</c:v>
              </c:pt>
              <c:pt idx="4563">
                <c:v>-2.9173731967977887</c:v>
              </c:pt>
              <c:pt idx="4564">
                <c:v>-2.9173731967977887</c:v>
              </c:pt>
              <c:pt idx="4565">
                <c:v>-2.9173731967977887</c:v>
              </c:pt>
              <c:pt idx="4566">
                <c:v>-2.9173731967977887</c:v>
              </c:pt>
              <c:pt idx="4567">
                <c:v>-2.9247533040954141</c:v>
              </c:pt>
              <c:pt idx="4568">
                <c:v>-2.9247533040954141</c:v>
              </c:pt>
              <c:pt idx="4569">
                <c:v>-2.9173731967977887</c:v>
              </c:pt>
              <c:pt idx="4570">
                <c:v>-2.9173731967977887</c:v>
              </c:pt>
              <c:pt idx="4571">
                <c:v>-2.9173731967977887</c:v>
              </c:pt>
              <c:pt idx="4572">
                <c:v>-2.9173731967977887</c:v>
              </c:pt>
              <c:pt idx="4573">
                <c:v>-2.9173731967977887</c:v>
              </c:pt>
              <c:pt idx="4574">
                <c:v>-2.9173731967977887</c:v>
              </c:pt>
              <c:pt idx="4575">
                <c:v>-2.9247533040954141</c:v>
              </c:pt>
              <c:pt idx="4576">
                <c:v>-2.9247533040954141</c:v>
              </c:pt>
              <c:pt idx="4577">
                <c:v>-2.9247533040954141</c:v>
              </c:pt>
              <c:pt idx="4578">
                <c:v>-2.9247533040954141</c:v>
              </c:pt>
              <c:pt idx="4579">
                <c:v>-2.9247533040954141</c:v>
              </c:pt>
              <c:pt idx="4580">
                <c:v>-2.9247533040954141</c:v>
              </c:pt>
              <c:pt idx="4581">
                <c:v>-2.9247533040954141</c:v>
              </c:pt>
              <c:pt idx="4582">
                <c:v>-2.9247533040954141</c:v>
              </c:pt>
              <c:pt idx="4583">
                <c:v>-2.9321882825829304</c:v>
              </c:pt>
              <c:pt idx="4584">
                <c:v>-2.9321882825829304</c:v>
              </c:pt>
              <c:pt idx="4585">
                <c:v>-2.9247533040954141</c:v>
              </c:pt>
              <c:pt idx="4586">
                <c:v>-2.9247533040954141</c:v>
              </c:pt>
              <c:pt idx="4587">
                <c:v>-2.9173731967977887</c:v>
              </c:pt>
              <c:pt idx="4588">
                <c:v>-2.9173731967977887</c:v>
              </c:pt>
              <c:pt idx="4589">
                <c:v>-2.9321882825829304</c:v>
              </c:pt>
              <c:pt idx="4590">
                <c:v>-2.9321882825829304</c:v>
              </c:pt>
              <c:pt idx="4591">
                <c:v>-2.9247533040954141</c:v>
              </c:pt>
              <c:pt idx="4592">
                <c:v>-2.9247533040954141</c:v>
              </c:pt>
              <c:pt idx="4593">
                <c:v>-2.9321882825829304</c:v>
              </c:pt>
              <c:pt idx="4594">
                <c:v>-2.9321882825829304</c:v>
              </c:pt>
              <c:pt idx="4595">
                <c:v>-2.9321882825829304</c:v>
              </c:pt>
              <c:pt idx="4596">
                <c:v>-2.9321882825829304</c:v>
              </c:pt>
              <c:pt idx="4597">
                <c:v>-2.9321882825829304</c:v>
              </c:pt>
              <c:pt idx="4598">
                <c:v>-2.9321882825829304</c:v>
              </c:pt>
              <c:pt idx="4599">
                <c:v>-2.9321882825829304</c:v>
              </c:pt>
              <c:pt idx="4600">
                <c:v>-2.9321882825829304</c:v>
              </c:pt>
              <c:pt idx="4601">
                <c:v>-2.9321882825829304</c:v>
              </c:pt>
              <c:pt idx="4602">
                <c:v>-2.9321882825829304</c:v>
              </c:pt>
              <c:pt idx="4603">
                <c:v>-2.9321882825829304</c:v>
              </c:pt>
              <c:pt idx="4604">
                <c:v>-2.9321882825829304</c:v>
              </c:pt>
              <c:pt idx="4605">
                <c:v>-2.9321882825829304</c:v>
              </c:pt>
              <c:pt idx="4606">
                <c:v>-2.9321882825829304</c:v>
              </c:pt>
              <c:pt idx="4607">
                <c:v>-2.9321882825829304</c:v>
              </c:pt>
              <c:pt idx="4608">
                <c:v>-2.9321882825829304</c:v>
              </c:pt>
              <c:pt idx="4609">
                <c:v>-2.9321882825829304</c:v>
              </c:pt>
              <c:pt idx="4610">
                <c:v>-2.9321882825829304</c:v>
              </c:pt>
              <c:pt idx="4611">
                <c:v>-2.9321882825829304</c:v>
              </c:pt>
              <c:pt idx="4612">
                <c:v>-2.9321882825829304</c:v>
              </c:pt>
              <c:pt idx="4613">
                <c:v>-2.9321882825829304</c:v>
              </c:pt>
              <c:pt idx="4614">
                <c:v>-2.9321882825829304</c:v>
              </c:pt>
              <c:pt idx="4615">
                <c:v>-2.9472261599474678</c:v>
              </c:pt>
              <c:pt idx="4616">
                <c:v>-2.9472261599474678</c:v>
              </c:pt>
              <c:pt idx="4617">
                <c:v>-2.9396789543120865</c:v>
              </c:pt>
              <c:pt idx="4618">
                <c:v>-2.9396789543120865</c:v>
              </c:pt>
              <c:pt idx="4619">
                <c:v>-2.9396789543120865</c:v>
              </c:pt>
              <c:pt idx="4620">
                <c:v>-2.9396789543120865</c:v>
              </c:pt>
              <c:pt idx="4621">
                <c:v>-2.9396789543120865</c:v>
              </c:pt>
              <c:pt idx="4622">
                <c:v>-2.9396789543120865</c:v>
              </c:pt>
              <c:pt idx="4623">
                <c:v>-2.9396789543120865</c:v>
              </c:pt>
              <c:pt idx="4624">
                <c:v>-2.9396789543120865</c:v>
              </c:pt>
              <c:pt idx="4625">
                <c:v>-2.9396789543120865</c:v>
              </c:pt>
              <c:pt idx="4626">
                <c:v>-2.9396789543120865</c:v>
              </c:pt>
              <c:pt idx="4627">
                <c:v>-2.9396789543120865</c:v>
              </c:pt>
              <c:pt idx="4628">
                <c:v>-2.9396789543120865</c:v>
              </c:pt>
              <c:pt idx="4629">
                <c:v>-2.9396789543120865</c:v>
              </c:pt>
              <c:pt idx="4630">
                <c:v>-2.9396789543120865</c:v>
              </c:pt>
              <c:pt idx="4631">
                <c:v>-2.9396789543120865</c:v>
              </c:pt>
              <c:pt idx="4632">
                <c:v>-2.9396789543120865</c:v>
              </c:pt>
              <c:pt idx="4633">
                <c:v>-2.9321882825829304</c:v>
              </c:pt>
              <c:pt idx="4634">
                <c:v>-2.9321882825829304</c:v>
              </c:pt>
              <c:pt idx="4635">
                <c:v>-2.9321882825829304</c:v>
              </c:pt>
              <c:pt idx="4636">
                <c:v>-2.9321882825829304</c:v>
              </c:pt>
              <c:pt idx="4637">
                <c:v>-2.9396789543120865</c:v>
              </c:pt>
              <c:pt idx="4638">
                <c:v>-2.9396789543120865</c:v>
              </c:pt>
              <c:pt idx="4639">
                <c:v>-2.9396789543120865</c:v>
              </c:pt>
              <c:pt idx="4640">
                <c:v>-2.9396789543120865</c:v>
              </c:pt>
              <c:pt idx="4641">
                <c:v>-2.9396789543120865</c:v>
              </c:pt>
              <c:pt idx="4642">
                <c:v>-2.9396789543120865</c:v>
              </c:pt>
              <c:pt idx="4643">
                <c:v>-2.9396789543120865</c:v>
              </c:pt>
              <c:pt idx="4644">
                <c:v>-2.9396789543120865</c:v>
              </c:pt>
              <c:pt idx="4645">
                <c:v>-2.9396789543120865</c:v>
              </c:pt>
              <c:pt idx="4646">
                <c:v>-2.9396789543120865</c:v>
              </c:pt>
              <c:pt idx="4647">
                <c:v>-2.9396789543120865</c:v>
              </c:pt>
              <c:pt idx="4648">
                <c:v>-2.9396789543120865</c:v>
              </c:pt>
              <c:pt idx="4649">
                <c:v>-2.9396789543120865</c:v>
              </c:pt>
              <c:pt idx="4650">
                <c:v>-2.9396789543120865</c:v>
              </c:pt>
              <c:pt idx="4651">
                <c:v>-2.9472261599474678</c:v>
              </c:pt>
              <c:pt idx="4652">
                <c:v>-2.9472261599474678</c:v>
              </c:pt>
              <c:pt idx="4653">
                <c:v>-2.9396789543120865</c:v>
              </c:pt>
              <c:pt idx="4654">
                <c:v>-2.9396789543120865</c:v>
              </c:pt>
              <c:pt idx="4655">
                <c:v>-2.9472261599474678</c:v>
              </c:pt>
              <c:pt idx="4656">
                <c:v>-2.9472261599474678</c:v>
              </c:pt>
              <c:pt idx="4657">
                <c:v>-2.9396789543120865</c:v>
              </c:pt>
              <c:pt idx="4658">
                <c:v>-2.9396789543120865</c:v>
              </c:pt>
              <c:pt idx="4659">
                <c:v>-2.9472261599474678</c:v>
              </c:pt>
              <c:pt idx="4660">
                <c:v>-2.9472261599474678</c:v>
              </c:pt>
              <c:pt idx="4661">
                <c:v>-2.9396789543120865</c:v>
              </c:pt>
              <c:pt idx="4662">
                <c:v>-2.9396789543120865</c:v>
              </c:pt>
              <c:pt idx="4663">
                <c:v>-2.9472261599474678</c:v>
              </c:pt>
              <c:pt idx="4664">
                <c:v>-2.9472261599474678</c:v>
              </c:pt>
              <c:pt idx="4665">
                <c:v>-2.9548307593326917</c:v>
              </c:pt>
              <c:pt idx="4666">
                <c:v>-2.9548307593326917</c:v>
              </c:pt>
              <c:pt idx="4667">
                <c:v>-2.9548307593326917</c:v>
              </c:pt>
              <c:pt idx="4668">
                <c:v>-2.9548307593326917</c:v>
              </c:pt>
              <c:pt idx="4669">
                <c:v>-2.9472261599474678</c:v>
              </c:pt>
              <c:pt idx="4670">
                <c:v>-2.9472261599474678</c:v>
              </c:pt>
              <c:pt idx="4671">
                <c:v>-2.9548307593326917</c:v>
              </c:pt>
              <c:pt idx="4672">
                <c:v>-2.9548307593326917</c:v>
              </c:pt>
              <c:pt idx="4673">
                <c:v>-2.9472261599474678</c:v>
              </c:pt>
              <c:pt idx="4674">
                <c:v>-2.9472261599474678</c:v>
              </c:pt>
              <c:pt idx="4675">
                <c:v>-2.9472261599474678</c:v>
              </c:pt>
              <c:pt idx="4676">
                <c:v>-2.9472261599474678</c:v>
              </c:pt>
              <c:pt idx="4677">
                <c:v>-2.9548307593326917</c:v>
              </c:pt>
              <c:pt idx="4678">
                <c:v>-2.9548307593326917</c:v>
              </c:pt>
              <c:pt idx="4679">
                <c:v>-2.9548307593326917</c:v>
              </c:pt>
              <c:pt idx="4680">
                <c:v>-2.9548307593326917</c:v>
              </c:pt>
              <c:pt idx="4681">
                <c:v>-2.9548307593326917</c:v>
              </c:pt>
              <c:pt idx="4682">
                <c:v>-2.9548307593326917</c:v>
              </c:pt>
              <c:pt idx="4683">
                <c:v>-2.9472261599474678</c:v>
              </c:pt>
              <c:pt idx="4684">
                <c:v>-2.9472261599474678</c:v>
              </c:pt>
              <c:pt idx="4685">
                <c:v>-2.9548307593326917</c:v>
              </c:pt>
              <c:pt idx="4686">
                <c:v>-2.9548307593326917</c:v>
              </c:pt>
              <c:pt idx="4687">
                <c:v>-2.9548307593326917</c:v>
              </c:pt>
              <c:pt idx="4688">
                <c:v>-2.9548307593326917</c:v>
              </c:pt>
              <c:pt idx="4689">
                <c:v>-2.9624936320782593</c:v>
              </c:pt>
              <c:pt idx="4690">
                <c:v>-2.9624936320782593</c:v>
              </c:pt>
              <c:pt idx="4691">
                <c:v>-2.9624936320782593</c:v>
              </c:pt>
              <c:pt idx="4692">
                <c:v>-2.9624936320782593</c:v>
              </c:pt>
              <c:pt idx="4693">
                <c:v>-2.9624936320782593</c:v>
              </c:pt>
              <c:pt idx="4694">
                <c:v>-2.9624936320782593</c:v>
              </c:pt>
              <c:pt idx="4695">
                <c:v>-2.9624936320782593</c:v>
              </c:pt>
              <c:pt idx="4696">
                <c:v>-2.9624936320782593</c:v>
              </c:pt>
              <c:pt idx="4697">
                <c:v>-2.9702156781721682</c:v>
              </c:pt>
              <c:pt idx="4698">
                <c:v>-2.9702156781721682</c:v>
              </c:pt>
              <c:pt idx="4699">
                <c:v>-2.9624936320782593</c:v>
              </c:pt>
              <c:pt idx="4700">
                <c:v>-2.9624936320782593</c:v>
              </c:pt>
              <c:pt idx="4701">
                <c:v>-2.9624936320782593</c:v>
              </c:pt>
              <c:pt idx="4702">
                <c:v>-2.9624936320782593</c:v>
              </c:pt>
              <c:pt idx="4703">
                <c:v>-2.9624936320782593</c:v>
              </c:pt>
              <c:pt idx="4704">
                <c:v>-2.9624936320782593</c:v>
              </c:pt>
              <c:pt idx="4705">
                <c:v>-2.9624936320782593</c:v>
              </c:pt>
              <c:pt idx="4706">
                <c:v>-2.9624936320782593</c:v>
              </c:pt>
              <c:pt idx="4707">
                <c:v>-2.9624936320782593</c:v>
              </c:pt>
              <c:pt idx="4708">
                <c:v>-2.9624936320782593</c:v>
              </c:pt>
              <c:pt idx="4709">
                <c:v>-2.9624936320782593</c:v>
              </c:pt>
              <c:pt idx="4710">
                <c:v>-2.9624936320782593</c:v>
              </c:pt>
              <c:pt idx="4711">
                <c:v>-2.9624936320782593</c:v>
              </c:pt>
              <c:pt idx="4712">
                <c:v>-2.9624936320782593</c:v>
              </c:pt>
              <c:pt idx="4713">
                <c:v>-2.9548307593326917</c:v>
              </c:pt>
              <c:pt idx="4714">
                <c:v>-2.9548307593326917</c:v>
              </c:pt>
              <c:pt idx="4715">
                <c:v>-2.9624936320782593</c:v>
              </c:pt>
              <c:pt idx="4716">
                <c:v>-2.9624936320782593</c:v>
              </c:pt>
              <c:pt idx="4717">
                <c:v>-2.9702156781721682</c:v>
              </c:pt>
              <c:pt idx="4718">
                <c:v>-2.9702156781721682</c:v>
              </c:pt>
              <c:pt idx="4719">
                <c:v>-2.9702156781721682</c:v>
              </c:pt>
              <c:pt idx="4720">
                <c:v>-2.9702156781721682</c:v>
              </c:pt>
              <c:pt idx="4721">
                <c:v>-2.9702156781721682</c:v>
              </c:pt>
              <c:pt idx="4722">
                <c:v>-2.9702156781721682</c:v>
              </c:pt>
              <c:pt idx="4723">
                <c:v>-2.9624936320782593</c:v>
              </c:pt>
              <c:pt idx="4724">
                <c:v>-2.9624936320782593</c:v>
              </c:pt>
              <c:pt idx="4725">
                <c:v>-2.9624936320782593</c:v>
              </c:pt>
              <c:pt idx="4726">
                <c:v>-2.9624936320782593</c:v>
              </c:pt>
              <c:pt idx="4727">
                <c:v>-2.9702156781721682</c:v>
              </c:pt>
              <c:pt idx="4728">
                <c:v>-2.9702156781721682</c:v>
              </c:pt>
              <c:pt idx="4729">
                <c:v>-2.9702156781721682</c:v>
              </c:pt>
              <c:pt idx="4730">
                <c:v>-2.9702156781721682</c:v>
              </c:pt>
              <c:pt idx="4731">
                <c:v>-2.9624936320782593</c:v>
              </c:pt>
              <c:pt idx="4732">
                <c:v>-2.9624936320782593</c:v>
              </c:pt>
              <c:pt idx="4733">
                <c:v>-2.9624936320782593</c:v>
              </c:pt>
              <c:pt idx="4734">
                <c:v>-2.9624936320782593</c:v>
              </c:pt>
              <c:pt idx="4735">
                <c:v>-2.9624936320782593</c:v>
              </c:pt>
              <c:pt idx="4736">
                <c:v>-2.9624936320782593</c:v>
              </c:pt>
              <c:pt idx="4737">
                <c:v>-2.9702156781721682</c:v>
              </c:pt>
              <c:pt idx="4738">
                <c:v>-2.9702156781721682</c:v>
              </c:pt>
              <c:pt idx="4739">
                <c:v>-2.9624936320782593</c:v>
              </c:pt>
              <c:pt idx="4740">
                <c:v>-2.9624936320782593</c:v>
              </c:pt>
              <c:pt idx="4741">
                <c:v>-2.9624936320782593</c:v>
              </c:pt>
              <c:pt idx="4742">
                <c:v>-2.9624936320782593</c:v>
              </c:pt>
              <c:pt idx="4743">
                <c:v>-2.9624936320782593</c:v>
              </c:pt>
              <c:pt idx="4744">
                <c:v>-2.9624936320782593</c:v>
              </c:pt>
              <c:pt idx="4745">
                <c:v>-2.9624936320782593</c:v>
              </c:pt>
              <c:pt idx="4746">
                <c:v>-2.9624936320782593</c:v>
              </c:pt>
              <c:pt idx="4747">
                <c:v>-2.9702156781721682</c:v>
              </c:pt>
              <c:pt idx="4748">
                <c:v>-2.9702156781721682</c:v>
              </c:pt>
              <c:pt idx="4749">
                <c:v>-2.9702156781721682</c:v>
              </c:pt>
              <c:pt idx="4750">
                <c:v>-2.9702156781721682</c:v>
              </c:pt>
              <c:pt idx="4751">
                <c:v>-2.9702156781721682</c:v>
              </c:pt>
              <c:pt idx="4752">
                <c:v>-2.9702156781721682</c:v>
              </c:pt>
              <c:pt idx="4753">
                <c:v>-2.9624936320782593</c:v>
              </c:pt>
              <c:pt idx="4754">
                <c:v>-2.9624936320782593</c:v>
              </c:pt>
              <c:pt idx="4755">
                <c:v>-2.9624936320782593</c:v>
              </c:pt>
              <c:pt idx="4756">
                <c:v>-2.9624936320782593</c:v>
              </c:pt>
              <c:pt idx="4757">
                <c:v>-2.9624936320782593</c:v>
              </c:pt>
              <c:pt idx="4758">
                <c:v>-2.9624936320782593</c:v>
              </c:pt>
              <c:pt idx="4759">
                <c:v>-2.9702156781721682</c:v>
              </c:pt>
              <c:pt idx="4760">
                <c:v>-2.9702156781721682</c:v>
              </c:pt>
              <c:pt idx="4761">
                <c:v>-2.9624936320782593</c:v>
              </c:pt>
              <c:pt idx="4762">
                <c:v>-2.9624936320782593</c:v>
              </c:pt>
              <c:pt idx="4763">
                <c:v>-2.9624936320782593</c:v>
              </c:pt>
              <c:pt idx="4764">
                <c:v>-2.9624936320782593</c:v>
              </c:pt>
              <c:pt idx="4765">
                <c:v>-2.9624936320782593</c:v>
              </c:pt>
              <c:pt idx="4766">
                <c:v>-2.9624936320782593</c:v>
              </c:pt>
              <c:pt idx="4767">
                <c:v>-2.9624936320782593</c:v>
              </c:pt>
              <c:pt idx="4768">
                <c:v>-2.9624936320782593</c:v>
              </c:pt>
              <c:pt idx="4769">
                <c:v>-2.9624936320782593</c:v>
              </c:pt>
              <c:pt idx="4770">
                <c:v>-2.9624936320782593</c:v>
              </c:pt>
              <c:pt idx="4771">
                <c:v>-2.9624936320782593</c:v>
              </c:pt>
              <c:pt idx="4772">
                <c:v>-2.9624936320782593</c:v>
              </c:pt>
              <c:pt idx="4773">
                <c:v>-2.9702156781721682</c:v>
              </c:pt>
              <c:pt idx="4774">
                <c:v>-2.9702156781721682</c:v>
              </c:pt>
              <c:pt idx="4775">
                <c:v>-2.9624936320782593</c:v>
              </c:pt>
              <c:pt idx="4776">
                <c:v>-2.9624936320782593</c:v>
              </c:pt>
              <c:pt idx="4777">
                <c:v>-2.9624936320782593</c:v>
              </c:pt>
              <c:pt idx="4778">
                <c:v>-2.9624936320782593</c:v>
              </c:pt>
              <c:pt idx="4779">
                <c:v>-2.9548307593326917</c:v>
              </c:pt>
              <c:pt idx="4780">
                <c:v>-2.9548307593326917</c:v>
              </c:pt>
              <c:pt idx="4781">
                <c:v>-2.9702156781721682</c:v>
              </c:pt>
              <c:pt idx="4782">
                <c:v>-2.9702156781721682</c:v>
              </c:pt>
              <c:pt idx="4783">
                <c:v>-2.9624936320782593</c:v>
              </c:pt>
              <c:pt idx="4784">
                <c:v>-2.9624936320782593</c:v>
              </c:pt>
              <c:pt idx="4785">
                <c:v>-2.9702156781721682</c:v>
              </c:pt>
              <c:pt idx="4786">
                <c:v>-2.9702156781721682</c:v>
              </c:pt>
              <c:pt idx="4787">
                <c:v>-2.9624936320782593</c:v>
              </c:pt>
              <c:pt idx="4788">
                <c:v>-2.9624936320782593</c:v>
              </c:pt>
              <c:pt idx="4789">
                <c:v>-2.9624936320782593</c:v>
              </c:pt>
              <c:pt idx="4790">
                <c:v>-2.9624936320782593</c:v>
              </c:pt>
              <c:pt idx="4791">
                <c:v>-2.9624936320782593</c:v>
              </c:pt>
              <c:pt idx="4792">
                <c:v>-2.9624936320782593</c:v>
              </c:pt>
              <c:pt idx="4793">
                <c:v>-2.9624936320782593</c:v>
              </c:pt>
              <c:pt idx="4794">
                <c:v>-2.9624936320782593</c:v>
              </c:pt>
              <c:pt idx="4795">
                <c:v>-2.9624936320782593</c:v>
              </c:pt>
              <c:pt idx="4796">
                <c:v>-2.9624936320782593</c:v>
              </c:pt>
              <c:pt idx="4797">
                <c:v>-2.9624936320782593</c:v>
              </c:pt>
              <c:pt idx="4798">
                <c:v>-2.9624936320782593</c:v>
              </c:pt>
              <c:pt idx="4799">
                <c:v>-2.9624936320782593</c:v>
              </c:pt>
              <c:pt idx="4800">
                <c:v>-2.9624936320782593</c:v>
              </c:pt>
              <c:pt idx="4801">
                <c:v>-2.9702156781721682</c:v>
              </c:pt>
              <c:pt idx="4802">
                <c:v>-2.9702156781721682</c:v>
              </c:pt>
              <c:pt idx="4803">
                <c:v>-2.9624936320782593</c:v>
              </c:pt>
              <c:pt idx="4804">
                <c:v>-2.9624936320782593</c:v>
              </c:pt>
              <c:pt idx="4805">
                <c:v>-2.9624936320782593</c:v>
              </c:pt>
              <c:pt idx="4806">
                <c:v>-2.9624936320782593</c:v>
              </c:pt>
              <c:pt idx="4807">
                <c:v>-2.9624936320782593</c:v>
              </c:pt>
              <c:pt idx="4808">
                <c:v>-2.9624936320782593</c:v>
              </c:pt>
              <c:pt idx="4809">
                <c:v>-2.9624936320782593</c:v>
              </c:pt>
              <c:pt idx="4810">
                <c:v>-2.9624936320782593</c:v>
              </c:pt>
              <c:pt idx="4811">
                <c:v>-2.9624936320782593</c:v>
              </c:pt>
              <c:pt idx="4812">
                <c:v>-2.9624936320782593</c:v>
              </c:pt>
              <c:pt idx="4813">
                <c:v>-2.9624936320782593</c:v>
              </c:pt>
              <c:pt idx="4814">
                <c:v>-2.9624936320782593</c:v>
              </c:pt>
              <c:pt idx="4815">
                <c:v>-2.9624936320782593</c:v>
              </c:pt>
              <c:pt idx="4816">
                <c:v>-2.9624936320782593</c:v>
              </c:pt>
              <c:pt idx="4817">
                <c:v>-2.9624936320782593</c:v>
              </c:pt>
              <c:pt idx="4818">
                <c:v>-2.9624936320782593</c:v>
              </c:pt>
              <c:pt idx="4819">
                <c:v>-2.9624936320782593</c:v>
              </c:pt>
              <c:pt idx="4820">
                <c:v>-2.9624936320782593</c:v>
              </c:pt>
              <c:pt idx="4821">
                <c:v>-2.9702156781721682</c:v>
              </c:pt>
              <c:pt idx="4822">
                <c:v>-2.9702156781721682</c:v>
              </c:pt>
              <c:pt idx="4823">
                <c:v>-2.9624936320782593</c:v>
              </c:pt>
              <c:pt idx="4824">
                <c:v>-2.9624936320782593</c:v>
              </c:pt>
              <c:pt idx="4825">
                <c:v>-2.9624936320782593</c:v>
              </c:pt>
              <c:pt idx="4826">
                <c:v>-2.9624936320782593</c:v>
              </c:pt>
              <c:pt idx="4827">
                <c:v>-2.9548307593326917</c:v>
              </c:pt>
              <c:pt idx="4828">
                <c:v>-2.9548307593326917</c:v>
              </c:pt>
              <c:pt idx="4829">
                <c:v>-2.9624936320782593</c:v>
              </c:pt>
              <c:pt idx="4830">
                <c:v>-2.9624936320782593</c:v>
              </c:pt>
              <c:pt idx="4831">
                <c:v>-2.9624936320782593</c:v>
              </c:pt>
              <c:pt idx="4832">
                <c:v>-2.9624936320782593</c:v>
              </c:pt>
              <c:pt idx="4833">
                <c:v>-2.9624936320782593</c:v>
              </c:pt>
              <c:pt idx="4834">
                <c:v>-2.9624936320782593</c:v>
              </c:pt>
              <c:pt idx="4835">
                <c:v>-2.9702156781721682</c:v>
              </c:pt>
              <c:pt idx="4836">
                <c:v>-2.9702156781721682</c:v>
              </c:pt>
              <c:pt idx="4837">
                <c:v>-2.9624936320782593</c:v>
              </c:pt>
              <c:pt idx="4838">
                <c:v>-2.9624936320782593</c:v>
              </c:pt>
              <c:pt idx="4839">
                <c:v>-2.9624936320782593</c:v>
              </c:pt>
              <c:pt idx="4840">
                <c:v>-2.9624936320782593</c:v>
              </c:pt>
              <c:pt idx="4841">
                <c:v>-2.9624936320782593</c:v>
              </c:pt>
              <c:pt idx="4842">
                <c:v>-2.9624936320782593</c:v>
              </c:pt>
              <c:pt idx="4843">
                <c:v>-2.9548307593326917</c:v>
              </c:pt>
              <c:pt idx="4844">
                <c:v>-2.9548307593326917</c:v>
              </c:pt>
              <c:pt idx="4845">
                <c:v>-2.9624936320782593</c:v>
              </c:pt>
              <c:pt idx="4846">
                <c:v>-2.9624936320782593</c:v>
              </c:pt>
              <c:pt idx="4847">
                <c:v>-2.9624936320782593</c:v>
              </c:pt>
              <c:pt idx="4848">
                <c:v>-2.9624936320782593</c:v>
              </c:pt>
              <c:pt idx="4849">
                <c:v>-2.9624936320782593</c:v>
              </c:pt>
              <c:pt idx="4850">
                <c:v>-2.9624936320782593</c:v>
              </c:pt>
              <c:pt idx="4851">
                <c:v>-2.9624936320782593</c:v>
              </c:pt>
              <c:pt idx="4852">
                <c:v>-2.9624936320782593</c:v>
              </c:pt>
              <c:pt idx="4853">
                <c:v>-2.9702156781721682</c:v>
              </c:pt>
              <c:pt idx="4854">
                <c:v>-2.9702156781721682</c:v>
              </c:pt>
              <c:pt idx="4855">
                <c:v>-2.9702156781721682</c:v>
              </c:pt>
              <c:pt idx="4856">
                <c:v>-2.9702156781721682</c:v>
              </c:pt>
              <c:pt idx="4857">
                <c:v>-2.9624936320782593</c:v>
              </c:pt>
              <c:pt idx="4858">
                <c:v>-2.9624936320782593</c:v>
              </c:pt>
              <c:pt idx="4859">
                <c:v>-2.9624936320782593</c:v>
              </c:pt>
              <c:pt idx="4860">
                <c:v>-2.9624936320782593</c:v>
              </c:pt>
              <c:pt idx="4861">
                <c:v>-2.9624936320782593</c:v>
              </c:pt>
              <c:pt idx="4862">
                <c:v>-2.9624936320782593</c:v>
              </c:pt>
              <c:pt idx="4863">
                <c:v>-2.9548307593326917</c:v>
              </c:pt>
              <c:pt idx="4864">
                <c:v>-2.9548307593326917</c:v>
              </c:pt>
              <c:pt idx="4865">
                <c:v>-2.9548307593326917</c:v>
              </c:pt>
              <c:pt idx="4866">
                <c:v>-2.9548307593326917</c:v>
              </c:pt>
              <c:pt idx="4867">
                <c:v>-2.9548307593326917</c:v>
              </c:pt>
              <c:pt idx="4868">
                <c:v>-2.9548307593326917</c:v>
              </c:pt>
              <c:pt idx="4869">
                <c:v>-2.9624936320782593</c:v>
              </c:pt>
              <c:pt idx="4870">
                <c:v>-2.9624936320782593</c:v>
              </c:pt>
              <c:pt idx="4871">
                <c:v>-2.9548307593326917</c:v>
              </c:pt>
              <c:pt idx="4872">
                <c:v>-2.9548307593326917</c:v>
              </c:pt>
              <c:pt idx="4873">
                <c:v>-2.9548307593326917</c:v>
              </c:pt>
              <c:pt idx="4874">
                <c:v>-2.9548307593326917</c:v>
              </c:pt>
              <c:pt idx="4875">
                <c:v>-2.9624936320782593</c:v>
              </c:pt>
              <c:pt idx="4876">
                <c:v>-2.9624936320782593</c:v>
              </c:pt>
              <c:pt idx="4877">
                <c:v>-2.9548307593326917</c:v>
              </c:pt>
              <c:pt idx="4878">
                <c:v>-2.9548307593326917</c:v>
              </c:pt>
              <c:pt idx="4879">
                <c:v>-2.9548307593326917</c:v>
              </c:pt>
              <c:pt idx="4880">
                <c:v>-2.9548307593326917</c:v>
              </c:pt>
              <c:pt idx="4881">
                <c:v>-2.9548307593326917</c:v>
              </c:pt>
              <c:pt idx="4882">
                <c:v>-2.9548307593326917</c:v>
              </c:pt>
              <c:pt idx="4883">
                <c:v>-2.9624936320782593</c:v>
              </c:pt>
              <c:pt idx="4884">
                <c:v>-2.9624936320782593</c:v>
              </c:pt>
              <c:pt idx="4885">
                <c:v>-2.9624936320782593</c:v>
              </c:pt>
              <c:pt idx="4886">
                <c:v>-2.9624936320782593</c:v>
              </c:pt>
              <c:pt idx="4887">
                <c:v>-2.9548307593326917</c:v>
              </c:pt>
              <c:pt idx="4888">
                <c:v>-2.9548307593326917</c:v>
              </c:pt>
              <c:pt idx="4889">
                <c:v>-2.9624936320782593</c:v>
              </c:pt>
              <c:pt idx="4890">
                <c:v>-2.9624936320782593</c:v>
              </c:pt>
              <c:pt idx="4891">
                <c:v>-2.9624936320782593</c:v>
              </c:pt>
              <c:pt idx="4892">
                <c:v>-2.9624936320782593</c:v>
              </c:pt>
              <c:pt idx="4893">
                <c:v>-2.9548307593326917</c:v>
              </c:pt>
              <c:pt idx="4894">
                <c:v>-2.9548307593326917</c:v>
              </c:pt>
              <c:pt idx="4895">
                <c:v>-2.9624936320782593</c:v>
              </c:pt>
              <c:pt idx="4896">
                <c:v>-2.9624936320782593</c:v>
              </c:pt>
              <c:pt idx="4897">
                <c:v>-2.9624936320782593</c:v>
              </c:pt>
              <c:pt idx="4898">
                <c:v>-2.9624936320782593</c:v>
              </c:pt>
              <c:pt idx="4899">
                <c:v>-2.9548307593326917</c:v>
              </c:pt>
              <c:pt idx="4900">
                <c:v>-2.9548307593326917</c:v>
              </c:pt>
              <c:pt idx="4901">
                <c:v>-2.9548307593326917</c:v>
              </c:pt>
              <c:pt idx="4902">
                <c:v>-2.9548307593326917</c:v>
              </c:pt>
              <c:pt idx="4903">
                <c:v>-2.9548307593326917</c:v>
              </c:pt>
              <c:pt idx="4904">
                <c:v>-2.9548307593326917</c:v>
              </c:pt>
              <c:pt idx="4905">
                <c:v>-2.9548307593326917</c:v>
              </c:pt>
              <c:pt idx="4906">
                <c:v>-2.9548307593326917</c:v>
              </c:pt>
              <c:pt idx="4907">
                <c:v>-2.9548307593326917</c:v>
              </c:pt>
              <c:pt idx="4908">
                <c:v>-2.9548307593326917</c:v>
              </c:pt>
              <c:pt idx="4909">
                <c:v>-2.9548307593326917</c:v>
              </c:pt>
              <c:pt idx="4910">
                <c:v>-2.9548307593326917</c:v>
              </c:pt>
              <c:pt idx="4911">
                <c:v>-2.9548307593326917</c:v>
              </c:pt>
              <c:pt idx="4912">
                <c:v>-2.9548307593326917</c:v>
              </c:pt>
              <c:pt idx="4913">
                <c:v>-2.9548307593326917</c:v>
              </c:pt>
              <c:pt idx="4914">
                <c:v>-2.9548307593326917</c:v>
              </c:pt>
              <c:pt idx="4915">
                <c:v>-2.9548307593326917</c:v>
              </c:pt>
              <c:pt idx="4916">
                <c:v>-2.9548307593326917</c:v>
              </c:pt>
              <c:pt idx="4917">
                <c:v>-2.9548307593326917</c:v>
              </c:pt>
              <c:pt idx="4918">
                <c:v>-2.9548307593326917</c:v>
              </c:pt>
              <c:pt idx="4919">
                <c:v>-2.9548307593326917</c:v>
              </c:pt>
              <c:pt idx="4920">
                <c:v>-2.9548307593326917</c:v>
              </c:pt>
              <c:pt idx="4921">
                <c:v>-2.9548307593326917</c:v>
              </c:pt>
              <c:pt idx="4922">
                <c:v>-2.9548307593326917</c:v>
              </c:pt>
              <c:pt idx="4923">
                <c:v>-2.9548307593326917</c:v>
              </c:pt>
              <c:pt idx="4924">
                <c:v>-2.9548307593326917</c:v>
              </c:pt>
              <c:pt idx="4925">
                <c:v>-2.9624936320782593</c:v>
              </c:pt>
              <c:pt idx="4926">
                <c:v>-2.9624936320782593</c:v>
              </c:pt>
              <c:pt idx="4927">
                <c:v>-2.9624936320782593</c:v>
              </c:pt>
              <c:pt idx="4928">
                <c:v>-2.9624936320782593</c:v>
              </c:pt>
              <c:pt idx="4929">
                <c:v>-2.9548307593326917</c:v>
              </c:pt>
              <c:pt idx="4930">
                <c:v>-2.9548307593326917</c:v>
              </c:pt>
              <c:pt idx="4931">
                <c:v>-2.9548307593326917</c:v>
              </c:pt>
              <c:pt idx="4932">
                <c:v>-2.9548307593326917</c:v>
              </c:pt>
              <c:pt idx="4933">
                <c:v>-2.9548307593326917</c:v>
              </c:pt>
              <c:pt idx="4934">
                <c:v>-2.9548307593326917</c:v>
              </c:pt>
              <c:pt idx="4935">
                <c:v>-2.9548307593326917</c:v>
              </c:pt>
              <c:pt idx="4936">
                <c:v>-2.9548307593326917</c:v>
              </c:pt>
              <c:pt idx="4937">
                <c:v>-2.9624936320782593</c:v>
              </c:pt>
              <c:pt idx="4938">
                <c:v>-2.9624936320782593</c:v>
              </c:pt>
              <c:pt idx="4939">
                <c:v>-2.9548307593326917</c:v>
              </c:pt>
              <c:pt idx="4940">
                <c:v>-2.9548307593326917</c:v>
              </c:pt>
              <c:pt idx="4941">
                <c:v>-2.9624936320782593</c:v>
              </c:pt>
              <c:pt idx="4942">
                <c:v>-2.9624936320782593</c:v>
              </c:pt>
              <c:pt idx="4943">
                <c:v>-2.9548307593326917</c:v>
              </c:pt>
              <c:pt idx="4944">
                <c:v>-2.9548307593326917</c:v>
              </c:pt>
              <c:pt idx="4945">
                <c:v>-2.9548307593326917</c:v>
              </c:pt>
              <c:pt idx="4946">
                <c:v>-2.9548307593326917</c:v>
              </c:pt>
              <c:pt idx="4947">
                <c:v>-2.9548307593326917</c:v>
              </c:pt>
              <c:pt idx="4948">
                <c:v>-2.9548307593326917</c:v>
              </c:pt>
              <c:pt idx="4949">
                <c:v>-2.9548307593326917</c:v>
              </c:pt>
              <c:pt idx="4950">
                <c:v>-2.9548307593326917</c:v>
              </c:pt>
              <c:pt idx="4951">
                <c:v>-2.9548307593326917</c:v>
              </c:pt>
              <c:pt idx="4952">
                <c:v>-2.9548307593326917</c:v>
              </c:pt>
              <c:pt idx="4953">
                <c:v>-2.9548307593326917</c:v>
              </c:pt>
              <c:pt idx="4954">
                <c:v>-2.9548307593326917</c:v>
              </c:pt>
              <c:pt idx="4955">
                <c:v>-2.9548307593326917</c:v>
              </c:pt>
              <c:pt idx="4956">
                <c:v>-2.9548307593326917</c:v>
              </c:pt>
              <c:pt idx="4957">
                <c:v>-2.9548307593326917</c:v>
              </c:pt>
              <c:pt idx="4958">
                <c:v>-2.9548307593326917</c:v>
              </c:pt>
              <c:pt idx="4959">
                <c:v>-2.9624936320782593</c:v>
              </c:pt>
              <c:pt idx="4960">
                <c:v>-2.9624936320782593</c:v>
              </c:pt>
              <c:pt idx="4961">
                <c:v>-2.9548307593326917</c:v>
              </c:pt>
              <c:pt idx="4962">
                <c:v>-2.9548307593326917</c:v>
              </c:pt>
              <c:pt idx="4963">
                <c:v>-2.9624936320782593</c:v>
              </c:pt>
              <c:pt idx="4964">
                <c:v>-2.9624936320782593</c:v>
              </c:pt>
              <c:pt idx="4965">
                <c:v>-2.9548307593326917</c:v>
              </c:pt>
              <c:pt idx="4966">
                <c:v>-2.9548307593326917</c:v>
              </c:pt>
              <c:pt idx="4967">
                <c:v>-2.9472261599474678</c:v>
              </c:pt>
              <c:pt idx="4968">
                <c:v>-2.9472261599474678</c:v>
              </c:pt>
              <c:pt idx="4969">
                <c:v>-2.9548307593326917</c:v>
              </c:pt>
              <c:pt idx="4970">
                <c:v>-2.9548307593326917</c:v>
              </c:pt>
              <c:pt idx="4971">
                <c:v>-2.9548307593326917</c:v>
              </c:pt>
              <c:pt idx="4972">
                <c:v>-2.9548307593326917</c:v>
              </c:pt>
              <c:pt idx="4973">
                <c:v>-2.9548307593326917</c:v>
              </c:pt>
              <c:pt idx="4974">
                <c:v>-2.9548307593326917</c:v>
              </c:pt>
              <c:pt idx="4975">
                <c:v>-2.9548307593326917</c:v>
              </c:pt>
              <c:pt idx="4976">
                <c:v>-2.9548307593326917</c:v>
              </c:pt>
              <c:pt idx="4977">
                <c:v>-2.9548307593326917</c:v>
              </c:pt>
              <c:pt idx="4978">
                <c:v>-2.9548307593326917</c:v>
              </c:pt>
              <c:pt idx="4979">
                <c:v>-2.9548307593326917</c:v>
              </c:pt>
              <c:pt idx="4980">
                <c:v>-2.9548307593326917</c:v>
              </c:pt>
              <c:pt idx="4981">
                <c:v>-2.9548307593326917</c:v>
              </c:pt>
              <c:pt idx="4982">
                <c:v>-2.9548307593326917</c:v>
              </c:pt>
              <c:pt idx="4983">
                <c:v>-2.9548307593326917</c:v>
              </c:pt>
              <c:pt idx="4984">
                <c:v>-2.9548307593326917</c:v>
              </c:pt>
              <c:pt idx="4985">
                <c:v>-2.9548307593326917</c:v>
              </c:pt>
              <c:pt idx="4986">
                <c:v>-2.9548307593326917</c:v>
              </c:pt>
              <c:pt idx="4987">
                <c:v>-2.9548307593326917</c:v>
              </c:pt>
              <c:pt idx="4988">
                <c:v>-2.9548307593326917</c:v>
              </c:pt>
              <c:pt idx="4989">
                <c:v>-2.9548307593326917</c:v>
              </c:pt>
              <c:pt idx="4990">
                <c:v>-2.9548307593326917</c:v>
              </c:pt>
              <c:pt idx="4991">
                <c:v>-2.9548307593326917</c:v>
              </c:pt>
              <c:pt idx="4992">
                <c:v>-2.9548307593326917</c:v>
              </c:pt>
              <c:pt idx="4993">
                <c:v>-2.9548307593326917</c:v>
              </c:pt>
              <c:pt idx="4994">
                <c:v>-2.9548307593326917</c:v>
              </c:pt>
              <c:pt idx="4995">
                <c:v>-2.9548307593326917</c:v>
              </c:pt>
              <c:pt idx="4996">
                <c:v>-2.9548307593326917</c:v>
              </c:pt>
              <c:pt idx="4997">
                <c:v>-2.9548307593326917</c:v>
              </c:pt>
              <c:pt idx="4998">
                <c:v>-2.9548307593326917</c:v>
              </c:pt>
              <c:pt idx="4999">
                <c:v>-2.9472261599474678</c:v>
              </c:pt>
              <c:pt idx="5000">
                <c:v>-2.9472261599474678</c:v>
              </c:pt>
              <c:pt idx="5001">
                <c:v>-2.9548307593326917</c:v>
              </c:pt>
              <c:pt idx="5002">
                <c:v>-2.9548307593326917</c:v>
              </c:pt>
              <c:pt idx="5003">
                <c:v>-2.9472261599474678</c:v>
              </c:pt>
              <c:pt idx="5004">
                <c:v>-2.9472261599474678</c:v>
              </c:pt>
              <c:pt idx="5005">
                <c:v>-2.9472261599474678</c:v>
              </c:pt>
              <c:pt idx="5006">
                <c:v>-2.9472261599474678</c:v>
              </c:pt>
              <c:pt idx="5007">
                <c:v>-2.9472261599474678</c:v>
              </c:pt>
              <c:pt idx="5008">
                <c:v>-2.9472261599474678</c:v>
              </c:pt>
              <c:pt idx="5009">
                <c:v>-2.9548307593326917</c:v>
              </c:pt>
              <c:pt idx="5010">
                <c:v>-2.9548307593326917</c:v>
              </c:pt>
              <c:pt idx="5011">
                <c:v>-2.9472261599474678</c:v>
              </c:pt>
              <c:pt idx="5012">
                <c:v>-2.9472261599474678</c:v>
              </c:pt>
              <c:pt idx="5013">
                <c:v>-2.9472261599474678</c:v>
              </c:pt>
              <c:pt idx="5014">
                <c:v>-2.9472261599474678</c:v>
              </c:pt>
              <c:pt idx="5015">
                <c:v>-2.9472261599474678</c:v>
              </c:pt>
              <c:pt idx="5016">
                <c:v>-2.9472261599474678</c:v>
              </c:pt>
              <c:pt idx="5017">
                <c:v>-2.9472261599474678</c:v>
              </c:pt>
              <c:pt idx="5018">
                <c:v>-2.9472261599474678</c:v>
              </c:pt>
              <c:pt idx="5019">
                <c:v>-2.9472261599474678</c:v>
              </c:pt>
              <c:pt idx="5020">
                <c:v>-2.9472261599474678</c:v>
              </c:pt>
              <c:pt idx="5021">
                <c:v>-2.9472261599474678</c:v>
              </c:pt>
              <c:pt idx="5022">
                <c:v>-2.9472261599474678</c:v>
              </c:pt>
              <c:pt idx="5023">
                <c:v>-2.9548307593326917</c:v>
              </c:pt>
              <c:pt idx="5024">
                <c:v>-2.9548307593326917</c:v>
              </c:pt>
              <c:pt idx="5025">
                <c:v>-2.9472261599474678</c:v>
              </c:pt>
              <c:pt idx="5026">
                <c:v>-2.9472261599474678</c:v>
              </c:pt>
              <c:pt idx="5027">
                <c:v>-2.9472261599474678</c:v>
              </c:pt>
              <c:pt idx="5028">
                <c:v>-2.9472261599474678</c:v>
              </c:pt>
              <c:pt idx="5029">
                <c:v>-2.9472261599474678</c:v>
              </c:pt>
              <c:pt idx="5030">
                <c:v>-2.9472261599474678</c:v>
              </c:pt>
              <c:pt idx="5031">
                <c:v>-2.9472261599474678</c:v>
              </c:pt>
              <c:pt idx="5032">
                <c:v>-2.9472261599474678</c:v>
              </c:pt>
              <c:pt idx="5033">
                <c:v>-2.9472261599474678</c:v>
              </c:pt>
              <c:pt idx="5034">
                <c:v>-2.9472261599474678</c:v>
              </c:pt>
              <c:pt idx="5035">
                <c:v>-2.9472261599474678</c:v>
              </c:pt>
              <c:pt idx="5036">
                <c:v>-2.9472261599474678</c:v>
              </c:pt>
              <c:pt idx="5037">
                <c:v>-2.9472261599474678</c:v>
              </c:pt>
              <c:pt idx="5038">
                <c:v>-2.9472261599474678</c:v>
              </c:pt>
              <c:pt idx="5039">
                <c:v>-2.9472261599474678</c:v>
              </c:pt>
              <c:pt idx="5040">
                <c:v>-2.9472261599474678</c:v>
              </c:pt>
              <c:pt idx="5041">
                <c:v>-2.9472261599474678</c:v>
              </c:pt>
              <c:pt idx="5042">
                <c:v>-2.9472261599474678</c:v>
              </c:pt>
              <c:pt idx="5043">
                <c:v>-2.9472261599474678</c:v>
              </c:pt>
              <c:pt idx="5044">
                <c:v>-2.9472261599474678</c:v>
              </c:pt>
              <c:pt idx="5045">
                <c:v>-2.9472261599474678</c:v>
              </c:pt>
              <c:pt idx="5046">
                <c:v>-2.9472261599474678</c:v>
              </c:pt>
              <c:pt idx="5047">
                <c:v>-2.9472261599474678</c:v>
              </c:pt>
              <c:pt idx="5048">
                <c:v>-2.9472261599474678</c:v>
              </c:pt>
              <c:pt idx="5049">
                <c:v>-2.9472261599474678</c:v>
              </c:pt>
              <c:pt idx="5050">
                <c:v>-2.9472261599474678</c:v>
              </c:pt>
              <c:pt idx="5051">
                <c:v>-2.9472261599474678</c:v>
              </c:pt>
              <c:pt idx="5052">
                <c:v>-2.9472261599474678</c:v>
              </c:pt>
              <c:pt idx="5053">
                <c:v>-2.9472261599474678</c:v>
              </c:pt>
              <c:pt idx="5054">
                <c:v>-2.9472261599474678</c:v>
              </c:pt>
              <c:pt idx="5055">
                <c:v>-2.9472261599474678</c:v>
              </c:pt>
              <c:pt idx="5056">
                <c:v>-2.9472261599474678</c:v>
              </c:pt>
              <c:pt idx="5057">
                <c:v>-2.9472261599474678</c:v>
              </c:pt>
              <c:pt idx="5058">
                <c:v>-2.9472261599474678</c:v>
              </c:pt>
              <c:pt idx="5059">
                <c:v>-2.9396789543120865</c:v>
              </c:pt>
              <c:pt idx="5060">
                <c:v>-2.9396789543120865</c:v>
              </c:pt>
              <c:pt idx="5061">
                <c:v>-2.9472261599474678</c:v>
              </c:pt>
              <c:pt idx="5062">
                <c:v>-2.9472261599474678</c:v>
              </c:pt>
              <c:pt idx="5063">
                <c:v>-2.9396789543120865</c:v>
              </c:pt>
              <c:pt idx="5064">
                <c:v>-2.9396789543120865</c:v>
              </c:pt>
              <c:pt idx="5065">
                <c:v>-2.9396789543120865</c:v>
              </c:pt>
              <c:pt idx="5066">
                <c:v>-2.9396789543120865</c:v>
              </c:pt>
              <c:pt idx="5067">
                <c:v>-2.9396789543120865</c:v>
              </c:pt>
              <c:pt idx="5068">
                <c:v>-2.9396789543120865</c:v>
              </c:pt>
              <c:pt idx="5069">
                <c:v>-2.9396789543120865</c:v>
              </c:pt>
              <c:pt idx="5070">
                <c:v>-2.9396789543120865</c:v>
              </c:pt>
              <c:pt idx="5071">
                <c:v>-2.9396789543120865</c:v>
              </c:pt>
              <c:pt idx="5072">
                <c:v>-2.9396789543120865</c:v>
              </c:pt>
              <c:pt idx="5073">
                <c:v>-2.9396789543120865</c:v>
              </c:pt>
              <c:pt idx="5074">
                <c:v>-2.9396789543120865</c:v>
              </c:pt>
              <c:pt idx="5075">
                <c:v>-2.9396789543120865</c:v>
              </c:pt>
              <c:pt idx="5076">
                <c:v>-2.9396789543120865</c:v>
              </c:pt>
              <c:pt idx="5077">
                <c:v>-2.9396789543120865</c:v>
              </c:pt>
              <c:pt idx="5078">
                <c:v>-2.9396789543120865</c:v>
              </c:pt>
              <c:pt idx="5079">
                <c:v>-2.9396789543120865</c:v>
              </c:pt>
              <c:pt idx="5080">
                <c:v>-2.9396789543120865</c:v>
              </c:pt>
              <c:pt idx="5081">
                <c:v>-2.9472261599474678</c:v>
              </c:pt>
              <c:pt idx="5082">
                <c:v>-2.9472261599474678</c:v>
              </c:pt>
              <c:pt idx="5083">
                <c:v>-2.9396789543120865</c:v>
              </c:pt>
              <c:pt idx="5084">
                <c:v>-2.9396789543120865</c:v>
              </c:pt>
              <c:pt idx="5085">
                <c:v>-2.9396789543120865</c:v>
              </c:pt>
              <c:pt idx="5086">
                <c:v>-2.9396789543120865</c:v>
              </c:pt>
              <c:pt idx="5087">
                <c:v>-2.9321882825829304</c:v>
              </c:pt>
              <c:pt idx="5088">
                <c:v>-2.9321882825829304</c:v>
              </c:pt>
              <c:pt idx="5089">
                <c:v>-2.9396789543120865</c:v>
              </c:pt>
              <c:pt idx="5090">
                <c:v>-2.9396789543120865</c:v>
              </c:pt>
              <c:pt idx="5091">
                <c:v>-2.9321882825829304</c:v>
              </c:pt>
              <c:pt idx="5092">
                <c:v>-2.9321882825829304</c:v>
              </c:pt>
              <c:pt idx="5093">
                <c:v>-2.9396789543120865</c:v>
              </c:pt>
              <c:pt idx="5094">
                <c:v>-2.9396789543120865</c:v>
              </c:pt>
              <c:pt idx="5095">
                <c:v>-2.9396789543120865</c:v>
              </c:pt>
              <c:pt idx="5096">
                <c:v>-2.9396789543120865</c:v>
              </c:pt>
              <c:pt idx="5097">
                <c:v>-2.9396789543120865</c:v>
              </c:pt>
              <c:pt idx="5098">
                <c:v>-2.9396789543120865</c:v>
              </c:pt>
              <c:pt idx="5099">
                <c:v>-2.9396789543120865</c:v>
              </c:pt>
              <c:pt idx="5100">
                <c:v>-2.9396789543120865</c:v>
              </c:pt>
              <c:pt idx="5101">
                <c:v>-2.9396789543120865</c:v>
              </c:pt>
              <c:pt idx="5102">
                <c:v>-2.9396789543120865</c:v>
              </c:pt>
              <c:pt idx="5103">
                <c:v>-2.9396789543120865</c:v>
              </c:pt>
              <c:pt idx="5104">
                <c:v>-2.9396789543120865</c:v>
              </c:pt>
              <c:pt idx="5105">
                <c:v>-2.9321882825829304</c:v>
              </c:pt>
              <c:pt idx="5106">
                <c:v>-2.9321882825829304</c:v>
              </c:pt>
              <c:pt idx="5107">
                <c:v>-2.9396789543120865</c:v>
              </c:pt>
              <c:pt idx="5108">
                <c:v>-2.9396789543120865</c:v>
              </c:pt>
              <c:pt idx="5109">
                <c:v>-2.9396789543120865</c:v>
              </c:pt>
              <c:pt idx="5110">
                <c:v>-2.9396789543120865</c:v>
              </c:pt>
              <c:pt idx="5111">
                <c:v>-2.9396789543120865</c:v>
              </c:pt>
              <c:pt idx="5112">
                <c:v>-2.9396789543120865</c:v>
              </c:pt>
              <c:pt idx="5113">
                <c:v>-2.9396789543120865</c:v>
              </c:pt>
              <c:pt idx="5114">
                <c:v>-2.9396789543120865</c:v>
              </c:pt>
              <c:pt idx="5115">
                <c:v>-2.9472261599474678</c:v>
              </c:pt>
              <c:pt idx="5116">
                <c:v>-2.9472261599474678</c:v>
              </c:pt>
              <c:pt idx="5117">
                <c:v>-2.9472261599474678</c:v>
              </c:pt>
              <c:pt idx="5118">
                <c:v>-2.9472261599474678</c:v>
              </c:pt>
              <c:pt idx="5119">
                <c:v>-2.9396789543120865</c:v>
              </c:pt>
              <c:pt idx="5120">
                <c:v>-2.9396789543120865</c:v>
              </c:pt>
              <c:pt idx="5121">
                <c:v>-2.9472261599474678</c:v>
              </c:pt>
              <c:pt idx="5122">
                <c:v>-2.9472261599474678</c:v>
              </c:pt>
              <c:pt idx="5123">
                <c:v>-2.9472261599474678</c:v>
              </c:pt>
              <c:pt idx="5124">
                <c:v>-2.9472261599474678</c:v>
              </c:pt>
              <c:pt idx="5125">
                <c:v>-2.9472261599474678</c:v>
              </c:pt>
              <c:pt idx="5126">
                <c:v>-2.9472261599474678</c:v>
              </c:pt>
              <c:pt idx="5127">
                <c:v>-2.9472261599474678</c:v>
              </c:pt>
              <c:pt idx="5128">
                <c:v>-2.9472261599474678</c:v>
              </c:pt>
              <c:pt idx="5129">
                <c:v>-2.9472261599474678</c:v>
              </c:pt>
              <c:pt idx="5130">
                <c:v>-2.9472261599474678</c:v>
              </c:pt>
              <c:pt idx="5131">
                <c:v>-2.9472261599474678</c:v>
              </c:pt>
              <c:pt idx="5132">
                <c:v>-2.9472261599474678</c:v>
              </c:pt>
              <c:pt idx="5133">
                <c:v>-2.9472261599474678</c:v>
              </c:pt>
              <c:pt idx="5134">
                <c:v>-2.9472261599474678</c:v>
              </c:pt>
              <c:pt idx="5135">
                <c:v>-2.9472261599474678</c:v>
              </c:pt>
              <c:pt idx="5136">
                <c:v>-2.9472261599474678</c:v>
              </c:pt>
              <c:pt idx="5137">
                <c:v>-2.9472261599474678</c:v>
              </c:pt>
              <c:pt idx="5138">
                <c:v>-2.9472261599474678</c:v>
              </c:pt>
              <c:pt idx="5139">
                <c:v>-2.9472261599474678</c:v>
              </c:pt>
              <c:pt idx="5140">
                <c:v>-2.9472261599474678</c:v>
              </c:pt>
              <c:pt idx="5141">
                <c:v>-2.9472261599474678</c:v>
              </c:pt>
              <c:pt idx="5142">
                <c:v>-2.9472261599474678</c:v>
              </c:pt>
              <c:pt idx="5143">
                <c:v>-2.9472261599474678</c:v>
              </c:pt>
              <c:pt idx="5144">
                <c:v>-2.9472261599474678</c:v>
              </c:pt>
              <c:pt idx="5145">
                <c:v>-2.9472261599474678</c:v>
              </c:pt>
              <c:pt idx="5146">
                <c:v>-2.9472261599474678</c:v>
              </c:pt>
              <c:pt idx="5147">
                <c:v>-2.9472261599474678</c:v>
              </c:pt>
              <c:pt idx="5148">
                <c:v>-2.9472261599474678</c:v>
              </c:pt>
              <c:pt idx="5149">
                <c:v>-2.9472261599474678</c:v>
              </c:pt>
              <c:pt idx="5150">
                <c:v>-2.9472261599474678</c:v>
              </c:pt>
              <c:pt idx="5151">
                <c:v>-2.9472261599474678</c:v>
              </c:pt>
              <c:pt idx="5152">
                <c:v>-2.9472261599474678</c:v>
              </c:pt>
              <c:pt idx="5153">
                <c:v>-2.9548307593326917</c:v>
              </c:pt>
              <c:pt idx="5154">
                <c:v>-2.9548307593326917</c:v>
              </c:pt>
              <c:pt idx="5155">
                <c:v>-2.9472261599474678</c:v>
              </c:pt>
              <c:pt idx="5156">
                <c:v>-2.9472261599474678</c:v>
              </c:pt>
              <c:pt idx="5157">
                <c:v>-2.9472261599474678</c:v>
              </c:pt>
              <c:pt idx="5158">
                <c:v>-2.9472261599474678</c:v>
              </c:pt>
              <c:pt idx="5159">
                <c:v>-2.9548307593326917</c:v>
              </c:pt>
              <c:pt idx="5160">
                <c:v>-2.9548307593326917</c:v>
              </c:pt>
              <c:pt idx="5161">
                <c:v>-2.9548307593326917</c:v>
              </c:pt>
              <c:pt idx="5162">
                <c:v>-2.9548307593326917</c:v>
              </c:pt>
              <c:pt idx="5163">
                <c:v>-2.9472261599474678</c:v>
              </c:pt>
              <c:pt idx="5164">
                <c:v>-2.9472261599474678</c:v>
              </c:pt>
              <c:pt idx="5165">
                <c:v>-2.9472261599474678</c:v>
              </c:pt>
              <c:pt idx="5166">
                <c:v>-2.9472261599474678</c:v>
              </c:pt>
              <c:pt idx="5167">
                <c:v>-2.9548307593326917</c:v>
              </c:pt>
              <c:pt idx="5168">
                <c:v>-2.9548307593326917</c:v>
              </c:pt>
              <c:pt idx="5169">
                <c:v>-2.9548307593326917</c:v>
              </c:pt>
              <c:pt idx="5170">
                <c:v>-2.9548307593326917</c:v>
              </c:pt>
              <c:pt idx="5171">
                <c:v>-2.9548307593326917</c:v>
              </c:pt>
              <c:pt idx="5172">
                <c:v>-2.9548307593326917</c:v>
              </c:pt>
              <c:pt idx="5173">
                <c:v>-2.9624936320782593</c:v>
              </c:pt>
              <c:pt idx="5174">
                <c:v>-2.9624936320782593</c:v>
              </c:pt>
              <c:pt idx="5175">
                <c:v>-2.9548307593326917</c:v>
              </c:pt>
              <c:pt idx="5176">
                <c:v>-2.9548307593326917</c:v>
              </c:pt>
              <c:pt idx="5177">
                <c:v>-2.9624936320782593</c:v>
              </c:pt>
              <c:pt idx="5178">
                <c:v>-2.9624936320782593</c:v>
              </c:pt>
              <c:pt idx="5179">
                <c:v>-2.9624936320782593</c:v>
              </c:pt>
              <c:pt idx="5180">
                <c:v>-2.9624936320782593</c:v>
              </c:pt>
              <c:pt idx="5181">
                <c:v>-2.9624936320782593</c:v>
              </c:pt>
              <c:pt idx="5182">
                <c:v>-2.9624936320782593</c:v>
              </c:pt>
              <c:pt idx="5183">
                <c:v>-2.9548307593326917</c:v>
              </c:pt>
              <c:pt idx="5184">
                <c:v>-2.9548307593326917</c:v>
              </c:pt>
              <c:pt idx="5185">
                <c:v>-2.9624936320782593</c:v>
              </c:pt>
              <c:pt idx="5186">
                <c:v>-2.9624936320782593</c:v>
              </c:pt>
              <c:pt idx="5187">
                <c:v>-2.9624936320782593</c:v>
              </c:pt>
              <c:pt idx="5188">
                <c:v>-2.9624936320782593</c:v>
              </c:pt>
              <c:pt idx="5189">
                <c:v>-2.9548307593326917</c:v>
              </c:pt>
              <c:pt idx="5190">
                <c:v>-2.9548307593326917</c:v>
              </c:pt>
              <c:pt idx="5191">
                <c:v>-2.9624936320782593</c:v>
              </c:pt>
              <c:pt idx="5192">
                <c:v>-2.9624936320782593</c:v>
              </c:pt>
              <c:pt idx="5193">
                <c:v>-2.9702156781721682</c:v>
              </c:pt>
              <c:pt idx="5194">
                <c:v>-2.9702156781721682</c:v>
              </c:pt>
              <c:pt idx="5195">
                <c:v>-2.9624936320782593</c:v>
              </c:pt>
              <c:pt idx="5196">
                <c:v>-2.9624936320782593</c:v>
              </c:pt>
              <c:pt idx="5197">
                <c:v>-2.9624936320782593</c:v>
              </c:pt>
              <c:pt idx="5198">
                <c:v>-2.9624936320782593</c:v>
              </c:pt>
              <c:pt idx="5199">
                <c:v>-2.9624936320782593</c:v>
              </c:pt>
              <c:pt idx="5200">
                <c:v>-2.9624936320782593</c:v>
              </c:pt>
              <c:pt idx="5201">
                <c:v>-2.9624936320782593</c:v>
              </c:pt>
              <c:pt idx="5202">
                <c:v>-2.9624936320782593</c:v>
              </c:pt>
              <c:pt idx="5203">
                <c:v>-2.9779978186142282</c:v>
              </c:pt>
              <c:pt idx="5204">
                <c:v>-2.9779978186142282</c:v>
              </c:pt>
              <c:pt idx="5205">
                <c:v>-2.9624936320782593</c:v>
              </c:pt>
              <c:pt idx="5206">
                <c:v>-2.9624936320782593</c:v>
              </c:pt>
              <c:pt idx="5207">
                <c:v>-2.9702156781721682</c:v>
              </c:pt>
              <c:pt idx="5208">
                <c:v>-2.9702156781721682</c:v>
              </c:pt>
              <c:pt idx="5209">
                <c:v>-2.9702156781721682</c:v>
              </c:pt>
              <c:pt idx="5210">
                <c:v>-2.9702156781721682</c:v>
              </c:pt>
              <c:pt idx="5211">
                <c:v>-2.9779978186142282</c:v>
              </c:pt>
              <c:pt idx="5212">
                <c:v>-2.9779978186142282</c:v>
              </c:pt>
              <c:pt idx="5213">
                <c:v>-2.9779978186142282</c:v>
              </c:pt>
              <c:pt idx="5214">
                <c:v>-2.9779978186142282</c:v>
              </c:pt>
              <c:pt idx="5215">
                <c:v>-2.9779978186142282</c:v>
              </c:pt>
              <c:pt idx="5216">
                <c:v>-2.9779978186142282</c:v>
              </c:pt>
              <c:pt idx="5217">
                <c:v>-2.9702156781721682</c:v>
              </c:pt>
              <c:pt idx="5218">
                <c:v>-2.9702156781721682</c:v>
              </c:pt>
              <c:pt idx="5219">
                <c:v>-2.9779978186142282</c:v>
              </c:pt>
              <c:pt idx="5220">
                <c:v>-2.9779978186142282</c:v>
              </c:pt>
              <c:pt idx="5221">
                <c:v>-2.9779978186142282</c:v>
              </c:pt>
              <c:pt idx="5222">
                <c:v>-2.9779978186142282</c:v>
              </c:pt>
              <c:pt idx="5223">
                <c:v>-2.9779978186142282</c:v>
              </c:pt>
              <c:pt idx="5224">
                <c:v>-2.9779978186142282</c:v>
              </c:pt>
              <c:pt idx="5225">
                <c:v>-2.9779978186142282</c:v>
              </c:pt>
              <c:pt idx="5226">
                <c:v>-2.9779978186142282</c:v>
              </c:pt>
              <c:pt idx="5227">
                <c:v>-2.9858409960752521</c:v>
              </c:pt>
              <c:pt idx="5228">
                <c:v>-2.9858409960752521</c:v>
              </c:pt>
              <c:pt idx="5229">
                <c:v>-2.9779978186142282</c:v>
              </c:pt>
              <c:pt idx="5230">
                <c:v>-2.9779978186142282</c:v>
              </c:pt>
              <c:pt idx="5231">
                <c:v>-2.9858409960752521</c:v>
              </c:pt>
              <c:pt idx="5232">
                <c:v>-2.9858409960752521</c:v>
              </c:pt>
              <c:pt idx="5233">
                <c:v>-2.9858409960752521</c:v>
              </c:pt>
              <c:pt idx="5234">
                <c:v>-2.9858409960752521</c:v>
              </c:pt>
              <c:pt idx="5235">
                <c:v>-2.9858409960752521</c:v>
              </c:pt>
              <c:pt idx="5236">
                <c:v>-2.9858409960752521</c:v>
              </c:pt>
              <c:pt idx="5237">
                <c:v>-2.9779978186142282</c:v>
              </c:pt>
              <c:pt idx="5238">
                <c:v>-2.9779978186142282</c:v>
              </c:pt>
              <c:pt idx="5239">
                <c:v>-2.9779978186142282</c:v>
              </c:pt>
              <c:pt idx="5240">
                <c:v>-2.9779978186142282</c:v>
              </c:pt>
              <c:pt idx="5241">
                <c:v>-2.9858409960752521</c:v>
              </c:pt>
              <c:pt idx="5242">
                <c:v>-2.9858409960752521</c:v>
              </c:pt>
              <c:pt idx="5243">
                <c:v>-2.9779978186142282</c:v>
              </c:pt>
              <c:pt idx="5244">
                <c:v>-2.9779978186142282</c:v>
              </c:pt>
              <c:pt idx="5245">
                <c:v>-2.9858409960752521</c:v>
              </c:pt>
              <c:pt idx="5246">
                <c:v>-2.9858409960752521</c:v>
              </c:pt>
              <c:pt idx="5247">
                <c:v>-2.993746175582364</c:v>
              </c:pt>
              <c:pt idx="5248">
                <c:v>-2.993746175582364</c:v>
              </c:pt>
              <c:pt idx="5249">
                <c:v>-2.9858409960752521</c:v>
              </c:pt>
              <c:pt idx="5250">
                <c:v>-2.9858409960752521</c:v>
              </c:pt>
              <c:pt idx="5251">
                <c:v>-2.993746175582364</c:v>
              </c:pt>
              <c:pt idx="5252">
                <c:v>-2.993746175582364</c:v>
              </c:pt>
              <c:pt idx="5253">
                <c:v>-2.9858409960752521</c:v>
              </c:pt>
              <c:pt idx="5254">
                <c:v>-2.9858409960752521</c:v>
              </c:pt>
              <c:pt idx="5255">
                <c:v>-2.9858409960752521</c:v>
              </c:pt>
              <c:pt idx="5256">
                <c:v>-2.9858409960752521</c:v>
              </c:pt>
              <c:pt idx="5257">
                <c:v>-2.9779978186142282</c:v>
              </c:pt>
              <c:pt idx="5258">
                <c:v>-2.9779978186142282</c:v>
              </c:pt>
              <c:pt idx="5259">
                <c:v>-2.993746175582364</c:v>
              </c:pt>
              <c:pt idx="5260">
                <c:v>-2.993746175582364</c:v>
              </c:pt>
              <c:pt idx="5261">
                <c:v>-2.9858409960752521</c:v>
              </c:pt>
              <c:pt idx="5262">
                <c:v>-2.9858409960752521</c:v>
              </c:pt>
              <c:pt idx="5263">
                <c:v>-2.9858409960752521</c:v>
              </c:pt>
              <c:pt idx="5264">
                <c:v>-2.9858409960752521</c:v>
              </c:pt>
              <c:pt idx="5265">
                <c:v>-2.9858409960752521</c:v>
              </c:pt>
              <c:pt idx="5266">
                <c:v>-2.9858409960752521</c:v>
              </c:pt>
              <c:pt idx="5267">
                <c:v>-2.9858409960752521</c:v>
              </c:pt>
              <c:pt idx="5268">
                <c:v>-2.9858409960752521</c:v>
              </c:pt>
              <c:pt idx="5269">
                <c:v>-2.9858409960752521</c:v>
              </c:pt>
              <c:pt idx="5270">
                <c:v>-2.9858409960752521</c:v>
              </c:pt>
              <c:pt idx="5271">
                <c:v>-2.9858409960752521</c:v>
              </c:pt>
              <c:pt idx="5272">
                <c:v>-2.9858409960752521</c:v>
              </c:pt>
              <c:pt idx="5273">
                <c:v>-2.993746175582364</c:v>
              </c:pt>
              <c:pt idx="5274">
                <c:v>-2.993746175582364</c:v>
              </c:pt>
              <c:pt idx="5275">
                <c:v>-2.993746175582364</c:v>
              </c:pt>
              <c:pt idx="5276">
                <c:v>-2.993746175582364</c:v>
              </c:pt>
              <c:pt idx="5277">
                <c:v>-2.993746175582364</c:v>
              </c:pt>
              <c:pt idx="5278">
                <c:v>-2.993746175582364</c:v>
              </c:pt>
              <c:pt idx="5279">
                <c:v>-2.9858409960752521</c:v>
              </c:pt>
              <c:pt idx="5280">
                <c:v>-2.9858409960752521</c:v>
              </c:pt>
              <c:pt idx="5281">
                <c:v>-2.9858409960752521</c:v>
              </c:pt>
              <c:pt idx="5282">
                <c:v>-2.9858409960752521</c:v>
              </c:pt>
              <c:pt idx="5283">
                <c:v>-2.993746175582364</c:v>
              </c:pt>
              <c:pt idx="5284">
                <c:v>-2.993746175582364</c:v>
              </c:pt>
              <c:pt idx="5285">
                <c:v>-2.993746175582364</c:v>
              </c:pt>
              <c:pt idx="5286">
                <c:v>-2.993746175582364</c:v>
              </c:pt>
              <c:pt idx="5287">
                <c:v>-2.993746175582364</c:v>
              </c:pt>
              <c:pt idx="5288">
                <c:v>-2.993746175582364</c:v>
              </c:pt>
              <c:pt idx="5289">
                <c:v>-2.993746175582364</c:v>
              </c:pt>
              <c:pt idx="5290">
                <c:v>-2.993746175582364</c:v>
              </c:pt>
              <c:pt idx="5291">
                <c:v>-2.993746175582364</c:v>
              </c:pt>
              <c:pt idx="5292">
                <c:v>-2.993746175582364</c:v>
              </c:pt>
              <c:pt idx="5293">
                <c:v>-2.993746175582364</c:v>
              </c:pt>
              <c:pt idx="5294">
                <c:v>-2.993746175582364</c:v>
              </c:pt>
              <c:pt idx="5295">
                <c:v>-2.993746175582364</c:v>
              </c:pt>
              <c:pt idx="5296">
                <c:v>-2.993746175582364</c:v>
              </c:pt>
              <c:pt idx="5297">
                <c:v>-2.993746175582364</c:v>
              </c:pt>
              <c:pt idx="5298">
                <c:v>-2.993746175582364</c:v>
              </c:pt>
              <c:pt idx="5299">
                <c:v>-2.993746175582364</c:v>
              </c:pt>
              <c:pt idx="5300">
                <c:v>-2.993746175582364</c:v>
              </c:pt>
              <c:pt idx="5301">
                <c:v>-2.993746175582364</c:v>
              </c:pt>
              <c:pt idx="5302">
                <c:v>-2.993746175582364</c:v>
              </c:pt>
              <c:pt idx="5303">
                <c:v>-2.993746175582364</c:v>
              </c:pt>
              <c:pt idx="5304">
                <c:v>-2.993746175582364</c:v>
              </c:pt>
              <c:pt idx="5305">
                <c:v>-3.0017143452315391</c:v>
              </c:pt>
              <c:pt idx="5306">
                <c:v>-3.0017143452315391</c:v>
              </c:pt>
              <c:pt idx="5307">
                <c:v>-3.0017143452315391</c:v>
              </c:pt>
              <c:pt idx="5308">
                <c:v>-3.0017143452315391</c:v>
              </c:pt>
              <c:pt idx="5309">
                <c:v>-3.0017143452315391</c:v>
              </c:pt>
              <c:pt idx="5310">
                <c:v>-3.0017143452315391</c:v>
              </c:pt>
              <c:pt idx="5311">
                <c:v>-3.0017143452315391</c:v>
              </c:pt>
              <c:pt idx="5312">
                <c:v>-3.0017143452315391</c:v>
              </c:pt>
              <c:pt idx="5313">
                <c:v>-3.0017143452315391</c:v>
              </c:pt>
              <c:pt idx="5314">
                <c:v>-3.0017143452315391</c:v>
              </c:pt>
              <c:pt idx="5315">
                <c:v>-2.993746175582364</c:v>
              </c:pt>
              <c:pt idx="5316">
                <c:v>-2.993746175582364</c:v>
              </c:pt>
              <c:pt idx="5317">
                <c:v>-2.993746175582364</c:v>
              </c:pt>
              <c:pt idx="5318">
                <c:v>-2.993746175582364</c:v>
              </c:pt>
              <c:pt idx="5319">
                <c:v>-2.993746175582364</c:v>
              </c:pt>
              <c:pt idx="5320">
                <c:v>-2.993746175582364</c:v>
              </c:pt>
              <c:pt idx="5321">
                <c:v>-3.0017143452315391</c:v>
              </c:pt>
              <c:pt idx="5322">
                <c:v>-3.0017143452315391</c:v>
              </c:pt>
              <c:pt idx="5323">
                <c:v>-3.0017143452315391</c:v>
              </c:pt>
              <c:pt idx="5324">
                <c:v>-3.0017143452315391</c:v>
              </c:pt>
              <c:pt idx="5325">
                <c:v>-3.0097465169288062</c:v>
              </c:pt>
              <c:pt idx="5326">
                <c:v>-3.0097465169288062</c:v>
              </c:pt>
              <c:pt idx="5327">
                <c:v>-2.993746175582364</c:v>
              </c:pt>
              <c:pt idx="5328">
                <c:v>-2.993746175582364</c:v>
              </c:pt>
              <c:pt idx="5329">
                <c:v>-3.0017143452315391</c:v>
              </c:pt>
              <c:pt idx="5330">
                <c:v>-3.0017143452315391</c:v>
              </c:pt>
              <c:pt idx="5331">
                <c:v>-3.0017143452315391</c:v>
              </c:pt>
              <c:pt idx="5332">
                <c:v>-3.0017143452315391</c:v>
              </c:pt>
              <c:pt idx="5333">
                <c:v>-3.0017143452315391</c:v>
              </c:pt>
              <c:pt idx="5334">
                <c:v>-3.0017143452315391</c:v>
              </c:pt>
              <c:pt idx="5335">
                <c:v>-3.0017143452315391</c:v>
              </c:pt>
              <c:pt idx="5336">
                <c:v>-3.0017143452315391</c:v>
              </c:pt>
              <c:pt idx="5337">
                <c:v>-3.0017143452315391</c:v>
              </c:pt>
              <c:pt idx="5338">
                <c:v>-3.0017143452315391</c:v>
              </c:pt>
              <c:pt idx="5339">
                <c:v>-3.0097465169288062</c:v>
              </c:pt>
              <c:pt idx="5340">
                <c:v>-3.0097465169288062</c:v>
              </c:pt>
              <c:pt idx="5341">
                <c:v>-3.0097465169288062</c:v>
              </c:pt>
              <c:pt idx="5342">
                <c:v>-3.0097465169288062</c:v>
              </c:pt>
              <c:pt idx="5343">
                <c:v>-3.017843727161424</c:v>
              </c:pt>
              <c:pt idx="5344">
                <c:v>-3.017843727161424</c:v>
              </c:pt>
              <c:pt idx="5345">
                <c:v>-3.0097465169288062</c:v>
              </c:pt>
              <c:pt idx="5346">
                <c:v>-3.0097465169288062</c:v>
              </c:pt>
              <c:pt idx="5347">
                <c:v>-3.0097465169288062</c:v>
              </c:pt>
              <c:pt idx="5348">
                <c:v>-3.0097465169288062</c:v>
              </c:pt>
              <c:pt idx="5349">
                <c:v>-3.0097465169288062</c:v>
              </c:pt>
              <c:pt idx="5350">
                <c:v>-3.0097465169288062</c:v>
              </c:pt>
              <c:pt idx="5351">
                <c:v>-3.0097465169288062</c:v>
              </c:pt>
              <c:pt idx="5352">
                <c:v>-3.0097465169288062</c:v>
              </c:pt>
              <c:pt idx="5353">
                <c:v>-3.017843727161424</c:v>
              </c:pt>
              <c:pt idx="5354">
                <c:v>-3.017843727161424</c:v>
              </c:pt>
              <c:pt idx="5355">
                <c:v>-3.017843727161424</c:v>
              </c:pt>
              <c:pt idx="5356">
                <c:v>-3.017843727161424</c:v>
              </c:pt>
              <c:pt idx="5357">
                <c:v>-3.017843727161424</c:v>
              </c:pt>
              <c:pt idx="5358">
                <c:v>-3.017843727161424</c:v>
              </c:pt>
              <c:pt idx="5359">
                <c:v>-3.017843727161424</c:v>
              </c:pt>
              <c:pt idx="5360">
                <c:v>-3.017843727161424</c:v>
              </c:pt>
              <c:pt idx="5361">
                <c:v>-3.017843727161424</c:v>
              </c:pt>
              <c:pt idx="5362">
                <c:v>-3.017843727161424</c:v>
              </c:pt>
              <c:pt idx="5363">
                <c:v>-3.017843727161424</c:v>
              </c:pt>
              <c:pt idx="5364">
                <c:v>-3.017843727161424</c:v>
              </c:pt>
              <c:pt idx="5365">
                <c:v>-3.017843727161424</c:v>
              </c:pt>
              <c:pt idx="5366">
                <c:v>-3.017843727161424</c:v>
              </c:pt>
              <c:pt idx="5367">
                <c:v>-3.017843727161424</c:v>
              </c:pt>
              <c:pt idx="5368">
                <c:v>-3.017843727161424</c:v>
              </c:pt>
              <c:pt idx="5369">
                <c:v>-3.017843727161424</c:v>
              </c:pt>
              <c:pt idx="5370">
                <c:v>-3.017843727161424</c:v>
              </c:pt>
              <c:pt idx="5371">
                <c:v>-3.017843727161424</c:v>
              </c:pt>
              <c:pt idx="5372">
                <c:v>-3.017843727161424</c:v>
              </c:pt>
              <c:pt idx="5373">
                <c:v>-3.017843727161424</c:v>
              </c:pt>
              <c:pt idx="5374">
                <c:v>-3.017843727161424</c:v>
              </c:pt>
              <c:pt idx="5375">
                <c:v>-3.017843727161424</c:v>
              </c:pt>
              <c:pt idx="5376">
                <c:v>-3.017843727161424</c:v>
              </c:pt>
              <c:pt idx="5377">
                <c:v>-3.017843727161424</c:v>
              </c:pt>
              <c:pt idx="5378">
                <c:v>-3.017843727161424</c:v>
              </c:pt>
              <c:pt idx="5379">
                <c:v>-3.0097465169288062</c:v>
              </c:pt>
              <c:pt idx="5380">
                <c:v>-3.0097465169288062</c:v>
              </c:pt>
              <c:pt idx="5381">
                <c:v>-3.026007037800583</c:v>
              </c:pt>
              <c:pt idx="5382">
                <c:v>-3.026007037800583</c:v>
              </c:pt>
              <c:pt idx="5383">
                <c:v>-3.0097465169288062</c:v>
              </c:pt>
              <c:pt idx="5384">
                <c:v>-3.0097465169288062</c:v>
              </c:pt>
              <c:pt idx="5385">
                <c:v>-3.017843727161424</c:v>
              </c:pt>
              <c:pt idx="5386">
                <c:v>-3.017843727161424</c:v>
              </c:pt>
              <c:pt idx="5387">
                <c:v>-3.017843727161424</c:v>
              </c:pt>
              <c:pt idx="5388">
                <c:v>-3.017843727161424</c:v>
              </c:pt>
              <c:pt idx="5389">
                <c:v>-3.017843727161424</c:v>
              </c:pt>
              <c:pt idx="5390">
                <c:v>-3.017843727161424</c:v>
              </c:pt>
              <c:pt idx="5391">
                <c:v>-3.026007037800583</c:v>
              </c:pt>
              <c:pt idx="5392">
                <c:v>-3.026007037800583</c:v>
              </c:pt>
              <c:pt idx="5393">
                <c:v>-3.026007037800583</c:v>
              </c:pt>
              <c:pt idx="5394">
                <c:v>-3.026007037800583</c:v>
              </c:pt>
              <c:pt idx="5395">
                <c:v>-3.017843727161424</c:v>
              </c:pt>
              <c:pt idx="5396">
                <c:v>-3.017843727161424</c:v>
              </c:pt>
              <c:pt idx="5397">
                <c:v>-3.026007037800583</c:v>
              </c:pt>
              <c:pt idx="5398">
                <c:v>-3.026007037800583</c:v>
              </c:pt>
              <c:pt idx="5399">
                <c:v>-3.026007037800583</c:v>
              </c:pt>
              <c:pt idx="5400">
                <c:v>-3.026007037800583</c:v>
              </c:pt>
              <c:pt idx="5401">
                <c:v>-3.026007037800583</c:v>
              </c:pt>
              <c:pt idx="5402">
                <c:v>-3.026007037800583</c:v>
              </c:pt>
              <c:pt idx="5403">
                <c:v>-3.017843727161424</c:v>
              </c:pt>
              <c:pt idx="5404">
                <c:v>-3.017843727161424</c:v>
              </c:pt>
              <c:pt idx="5405">
                <c:v>-3.026007037800583</c:v>
              </c:pt>
              <c:pt idx="5406">
                <c:v>-3.026007037800583</c:v>
              </c:pt>
              <c:pt idx="5407">
                <c:v>-3.026007037800583</c:v>
              </c:pt>
              <c:pt idx="5408">
                <c:v>-3.026007037800583</c:v>
              </c:pt>
              <c:pt idx="5409">
                <c:v>-3.026007037800583</c:v>
              </c:pt>
              <c:pt idx="5410">
                <c:v>-3.026007037800583</c:v>
              </c:pt>
              <c:pt idx="5411">
                <c:v>-3.026007037800583</c:v>
              </c:pt>
              <c:pt idx="5412">
                <c:v>-3.026007037800583</c:v>
              </c:pt>
              <c:pt idx="5413">
                <c:v>-3.017843727161424</c:v>
              </c:pt>
              <c:pt idx="5414">
                <c:v>-3.017843727161424</c:v>
              </c:pt>
              <c:pt idx="5415">
                <c:v>-3.026007037800583</c:v>
              </c:pt>
              <c:pt idx="5416">
                <c:v>-3.026007037800583</c:v>
              </c:pt>
              <c:pt idx="5417">
                <c:v>-3.026007037800583</c:v>
              </c:pt>
              <c:pt idx="5418">
                <c:v>-3.026007037800583</c:v>
              </c:pt>
              <c:pt idx="5419">
                <c:v>-3.026007037800583</c:v>
              </c:pt>
              <c:pt idx="5420">
                <c:v>-3.026007037800583</c:v>
              </c:pt>
              <c:pt idx="5421">
                <c:v>-3.017843727161424</c:v>
              </c:pt>
              <c:pt idx="5422">
                <c:v>-3.017843727161424</c:v>
              </c:pt>
              <c:pt idx="5423">
                <c:v>-3.017843727161424</c:v>
              </c:pt>
              <c:pt idx="5424">
                <c:v>-3.017843727161424</c:v>
              </c:pt>
              <c:pt idx="5425">
                <c:v>-3.026007037800583</c:v>
              </c:pt>
              <c:pt idx="5426">
                <c:v>-3.026007037800583</c:v>
              </c:pt>
              <c:pt idx="5427">
                <c:v>-3.026007037800583</c:v>
              </c:pt>
              <c:pt idx="5428">
                <c:v>-3.026007037800583</c:v>
              </c:pt>
              <c:pt idx="5429">
                <c:v>-3.026007037800583</c:v>
              </c:pt>
              <c:pt idx="5430">
                <c:v>-3.026007037800583</c:v>
              </c:pt>
              <c:pt idx="5431">
                <c:v>-3.017843727161424</c:v>
              </c:pt>
              <c:pt idx="5432">
                <c:v>-3.017843727161424</c:v>
              </c:pt>
              <c:pt idx="5433">
                <c:v>-3.026007037800583</c:v>
              </c:pt>
              <c:pt idx="5434">
                <c:v>-3.026007037800583</c:v>
              </c:pt>
              <c:pt idx="5435">
                <c:v>-3.026007037800583</c:v>
              </c:pt>
              <c:pt idx="5436">
                <c:v>-3.026007037800583</c:v>
              </c:pt>
              <c:pt idx="5437">
                <c:v>-3.026007037800583</c:v>
              </c:pt>
              <c:pt idx="5438">
                <c:v>-3.026007037800583</c:v>
              </c:pt>
              <c:pt idx="5439">
                <c:v>-3.017843727161424</c:v>
              </c:pt>
              <c:pt idx="5440">
                <c:v>-3.017843727161424</c:v>
              </c:pt>
              <c:pt idx="5441">
                <c:v>-3.0342375369371037</c:v>
              </c:pt>
              <c:pt idx="5442">
                <c:v>-3.0342375369371037</c:v>
              </c:pt>
              <c:pt idx="5443">
                <c:v>-3.026007037800583</c:v>
              </c:pt>
              <c:pt idx="5444">
                <c:v>-3.026007037800583</c:v>
              </c:pt>
              <c:pt idx="5445">
                <c:v>-3.0342375369371037</c:v>
              </c:pt>
              <c:pt idx="5446">
                <c:v>-3.0342375369371037</c:v>
              </c:pt>
              <c:pt idx="5447">
                <c:v>-3.026007037800583</c:v>
              </c:pt>
              <c:pt idx="5448">
                <c:v>-3.026007037800583</c:v>
              </c:pt>
              <c:pt idx="5449">
                <c:v>-3.026007037800583</c:v>
              </c:pt>
              <c:pt idx="5450">
                <c:v>-3.026007037800583</c:v>
              </c:pt>
              <c:pt idx="5451">
                <c:v>-3.026007037800583</c:v>
              </c:pt>
              <c:pt idx="5452">
                <c:v>-3.026007037800583</c:v>
              </c:pt>
              <c:pt idx="5453">
                <c:v>-3.026007037800583</c:v>
              </c:pt>
              <c:pt idx="5454">
                <c:v>-3.026007037800583</c:v>
              </c:pt>
              <c:pt idx="5455">
                <c:v>-3.026007037800583</c:v>
              </c:pt>
              <c:pt idx="5456">
                <c:v>-3.026007037800583</c:v>
              </c:pt>
              <c:pt idx="5457">
                <c:v>-3.026007037800583</c:v>
              </c:pt>
              <c:pt idx="5458">
                <c:v>-3.026007037800583</c:v>
              </c:pt>
              <c:pt idx="5459">
                <c:v>-3.026007037800583</c:v>
              </c:pt>
              <c:pt idx="5460">
                <c:v>-3.026007037800583</c:v>
              </c:pt>
              <c:pt idx="5461">
                <c:v>-3.026007037800583</c:v>
              </c:pt>
              <c:pt idx="5462">
                <c:v>-3.026007037800583</c:v>
              </c:pt>
              <c:pt idx="5463">
                <c:v>-3.017843727161424</c:v>
              </c:pt>
              <c:pt idx="5464">
                <c:v>-3.017843727161424</c:v>
              </c:pt>
              <c:pt idx="5465">
                <c:v>-3.026007037800583</c:v>
              </c:pt>
              <c:pt idx="5466">
                <c:v>-3.026007037800583</c:v>
              </c:pt>
              <c:pt idx="5467">
                <c:v>-3.026007037800583</c:v>
              </c:pt>
              <c:pt idx="5468">
                <c:v>-3.026007037800583</c:v>
              </c:pt>
              <c:pt idx="5469">
                <c:v>-3.026007037800583</c:v>
              </c:pt>
              <c:pt idx="5470">
                <c:v>-3.026007037800583</c:v>
              </c:pt>
              <c:pt idx="5471">
                <c:v>-3.017843727161424</c:v>
              </c:pt>
              <c:pt idx="5472">
                <c:v>-3.017843727161424</c:v>
              </c:pt>
              <c:pt idx="5473">
                <c:v>-3.026007037800583</c:v>
              </c:pt>
              <c:pt idx="5474">
                <c:v>-3.026007037800583</c:v>
              </c:pt>
              <c:pt idx="5475">
                <c:v>-3.026007037800583</c:v>
              </c:pt>
              <c:pt idx="5476">
                <c:v>-3.026007037800583</c:v>
              </c:pt>
              <c:pt idx="5477">
                <c:v>-3.026007037800583</c:v>
              </c:pt>
              <c:pt idx="5478">
                <c:v>-3.026007037800583</c:v>
              </c:pt>
              <c:pt idx="5479">
                <c:v>-3.026007037800583</c:v>
              </c:pt>
              <c:pt idx="5480">
                <c:v>-3.026007037800583</c:v>
              </c:pt>
              <c:pt idx="5481">
                <c:v>-3.017843727161424</c:v>
              </c:pt>
              <c:pt idx="5482">
                <c:v>-3.017843727161424</c:v>
              </c:pt>
              <c:pt idx="5483">
                <c:v>-3.026007037800583</c:v>
              </c:pt>
              <c:pt idx="5484">
                <c:v>-3.026007037800583</c:v>
              </c:pt>
              <c:pt idx="5485">
                <c:v>-3.0342375369371037</c:v>
              </c:pt>
              <c:pt idx="5486">
                <c:v>-3.0342375369371037</c:v>
              </c:pt>
              <c:pt idx="5487">
                <c:v>-3.026007037800583</c:v>
              </c:pt>
              <c:pt idx="5488">
                <c:v>-3.026007037800583</c:v>
              </c:pt>
              <c:pt idx="5489">
                <c:v>-3.026007037800583</c:v>
              </c:pt>
              <c:pt idx="5490">
                <c:v>-3.026007037800583</c:v>
              </c:pt>
              <c:pt idx="5491">
                <c:v>-3.026007037800583</c:v>
              </c:pt>
              <c:pt idx="5492">
                <c:v>-3.026007037800583</c:v>
              </c:pt>
              <c:pt idx="5493">
                <c:v>-3.026007037800583</c:v>
              </c:pt>
              <c:pt idx="5494">
                <c:v>-3.026007037800583</c:v>
              </c:pt>
              <c:pt idx="5495">
                <c:v>-3.026007037800583</c:v>
              </c:pt>
              <c:pt idx="5496">
                <c:v>-3.026007037800583</c:v>
              </c:pt>
              <c:pt idx="5497">
                <c:v>-3.0342375369371037</c:v>
              </c:pt>
              <c:pt idx="5498">
                <c:v>-3.0342375369371037</c:v>
              </c:pt>
              <c:pt idx="5499">
                <c:v>-3.026007037800583</c:v>
              </c:pt>
              <c:pt idx="5500">
                <c:v>-3.026007037800583</c:v>
              </c:pt>
              <c:pt idx="5501">
                <c:v>-3.0342375369371037</c:v>
              </c:pt>
              <c:pt idx="5502">
                <c:v>-3.0342375369371037</c:v>
              </c:pt>
              <c:pt idx="5503">
                <c:v>-3.0342375369371037</c:v>
              </c:pt>
              <c:pt idx="5504">
                <c:v>-3.0342375369371037</c:v>
              </c:pt>
              <c:pt idx="5505">
                <c:v>-3.0342375369371037</c:v>
              </c:pt>
              <c:pt idx="5506">
                <c:v>-3.0342375369371037</c:v>
              </c:pt>
              <c:pt idx="5507">
                <c:v>-3.0342375369371037</c:v>
              </c:pt>
              <c:pt idx="5508">
                <c:v>-3.0342375369371037</c:v>
              </c:pt>
              <c:pt idx="5509">
                <c:v>-3.0342375369371037</c:v>
              </c:pt>
              <c:pt idx="5510">
                <c:v>-3.0342375369371037</c:v>
              </c:pt>
              <c:pt idx="5511">
                <c:v>-3.0342375369371037</c:v>
              </c:pt>
              <c:pt idx="5512">
                <c:v>-3.0342375369371037</c:v>
              </c:pt>
              <c:pt idx="5513">
                <c:v>-3.0342375369371037</c:v>
              </c:pt>
              <c:pt idx="5514">
                <c:v>-3.0342375369371037</c:v>
              </c:pt>
              <c:pt idx="5515">
                <c:v>-3.0342375369371037</c:v>
              </c:pt>
              <c:pt idx="5516">
                <c:v>-3.0342375369371037</c:v>
              </c:pt>
              <c:pt idx="5517">
                <c:v>-3.042536339751797</c:v>
              </c:pt>
              <c:pt idx="5518">
                <c:v>-3.042536339751797</c:v>
              </c:pt>
              <c:pt idx="5519">
                <c:v>-3.0342375369371037</c:v>
              </c:pt>
              <c:pt idx="5520">
                <c:v>-3.0342375369371037</c:v>
              </c:pt>
              <c:pt idx="5521">
                <c:v>-3.0342375369371037</c:v>
              </c:pt>
              <c:pt idx="5522">
                <c:v>-3.0342375369371037</c:v>
              </c:pt>
              <c:pt idx="5523">
                <c:v>-3.042536339751797</c:v>
              </c:pt>
              <c:pt idx="5524">
                <c:v>-3.042536339751797</c:v>
              </c:pt>
              <c:pt idx="5525">
                <c:v>-3.0342375369371037</c:v>
              </c:pt>
              <c:pt idx="5526">
                <c:v>-3.0342375369371037</c:v>
              </c:pt>
              <c:pt idx="5527">
                <c:v>-3.0342375369371037</c:v>
              </c:pt>
              <c:pt idx="5528">
                <c:v>-3.0342375369371037</c:v>
              </c:pt>
              <c:pt idx="5529">
                <c:v>-3.026007037800583</c:v>
              </c:pt>
              <c:pt idx="5530">
                <c:v>-3.026007037800583</c:v>
              </c:pt>
              <c:pt idx="5531">
                <c:v>-3.0342375369371037</c:v>
              </c:pt>
              <c:pt idx="5532">
                <c:v>-3.0342375369371037</c:v>
              </c:pt>
              <c:pt idx="5533">
                <c:v>-3.0342375369371037</c:v>
              </c:pt>
              <c:pt idx="5534">
                <c:v>-3.0342375369371037</c:v>
              </c:pt>
              <c:pt idx="5535">
                <c:v>-3.026007037800583</c:v>
              </c:pt>
              <c:pt idx="5536">
                <c:v>-3.026007037800583</c:v>
              </c:pt>
              <c:pt idx="5537">
                <c:v>-3.026007037800583</c:v>
              </c:pt>
              <c:pt idx="5538">
                <c:v>-3.026007037800583</c:v>
              </c:pt>
              <c:pt idx="5539">
                <c:v>-3.026007037800583</c:v>
              </c:pt>
              <c:pt idx="5540">
                <c:v>-3.026007037800583</c:v>
              </c:pt>
              <c:pt idx="5541">
                <c:v>-3.026007037800583</c:v>
              </c:pt>
              <c:pt idx="5542">
                <c:v>-3.026007037800583</c:v>
              </c:pt>
              <c:pt idx="5543">
                <c:v>-3.0342375369371037</c:v>
              </c:pt>
              <c:pt idx="5544">
                <c:v>-3.0342375369371037</c:v>
              </c:pt>
              <c:pt idx="5545">
                <c:v>-3.0342375369371037</c:v>
              </c:pt>
              <c:pt idx="5546">
                <c:v>-3.0342375369371037</c:v>
              </c:pt>
              <c:pt idx="5547">
                <c:v>-3.026007037800583</c:v>
              </c:pt>
              <c:pt idx="5548">
                <c:v>-3.026007037800583</c:v>
              </c:pt>
              <c:pt idx="5549">
                <c:v>-3.0342375369371037</c:v>
              </c:pt>
              <c:pt idx="5550">
                <c:v>-3.0342375369371037</c:v>
              </c:pt>
              <c:pt idx="5551">
                <c:v>-3.026007037800583</c:v>
              </c:pt>
              <c:pt idx="5552">
                <c:v>-3.026007037800583</c:v>
              </c:pt>
              <c:pt idx="5553">
                <c:v>-3.026007037800583</c:v>
              </c:pt>
              <c:pt idx="5554">
                <c:v>-3.026007037800583</c:v>
              </c:pt>
              <c:pt idx="5555">
                <c:v>-3.026007037800583</c:v>
              </c:pt>
              <c:pt idx="5556">
                <c:v>-3.026007037800583</c:v>
              </c:pt>
              <c:pt idx="5557">
                <c:v>-3.026007037800583</c:v>
              </c:pt>
              <c:pt idx="5558">
                <c:v>-3.026007037800583</c:v>
              </c:pt>
              <c:pt idx="5559">
                <c:v>-3.026007037800583</c:v>
              </c:pt>
              <c:pt idx="5560">
                <c:v>-3.026007037800583</c:v>
              </c:pt>
              <c:pt idx="5561">
                <c:v>-3.026007037800583</c:v>
              </c:pt>
              <c:pt idx="5562">
                <c:v>-3.026007037800583</c:v>
              </c:pt>
              <c:pt idx="5563">
                <c:v>-3.026007037800583</c:v>
              </c:pt>
              <c:pt idx="5564">
                <c:v>-3.026007037800583</c:v>
              </c:pt>
              <c:pt idx="5565">
                <c:v>-3.026007037800583</c:v>
              </c:pt>
              <c:pt idx="5566">
                <c:v>-3.026007037800583</c:v>
              </c:pt>
              <c:pt idx="5567">
                <c:v>-3.017843727161424</c:v>
              </c:pt>
              <c:pt idx="5568">
                <c:v>-3.017843727161424</c:v>
              </c:pt>
              <c:pt idx="5569">
                <c:v>-3.0342375369371037</c:v>
              </c:pt>
              <c:pt idx="5570">
                <c:v>-3.0342375369371037</c:v>
              </c:pt>
              <c:pt idx="5571">
                <c:v>-3.026007037800583</c:v>
              </c:pt>
              <c:pt idx="5572">
                <c:v>-3.026007037800583</c:v>
              </c:pt>
              <c:pt idx="5573">
                <c:v>-3.017843727161424</c:v>
              </c:pt>
              <c:pt idx="5574">
                <c:v>-3.017843727161424</c:v>
              </c:pt>
              <c:pt idx="5575">
                <c:v>-3.026007037800583</c:v>
              </c:pt>
              <c:pt idx="5576">
                <c:v>-3.026007037800583</c:v>
              </c:pt>
              <c:pt idx="5577">
                <c:v>-3.017843727161424</c:v>
              </c:pt>
              <c:pt idx="5578">
                <c:v>-3.017843727161424</c:v>
              </c:pt>
              <c:pt idx="5579">
                <c:v>-3.017843727161424</c:v>
              </c:pt>
              <c:pt idx="5580">
                <c:v>-3.017843727161424</c:v>
              </c:pt>
              <c:pt idx="5581">
                <c:v>-3.026007037800583</c:v>
              </c:pt>
              <c:pt idx="5582">
                <c:v>-3.026007037800583</c:v>
              </c:pt>
              <c:pt idx="5583">
                <c:v>-3.026007037800583</c:v>
              </c:pt>
              <c:pt idx="5584">
                <c:v>-3.026007037800583</c:v>
              </c:pt>
              <c:pt idx="5585">
                <c:v>-3.026007037800583</c:v>
              </c:pt>
              <c:pt idx="5586">
                <c:v>-3.026007037800583</c:v>
              </c:pt>
              <c:pt idx="5587">
                <c:v>-3.026007037800583</c:v>
              </c:pt>
              <c:pt idx="5588">
                <c:v>-3.026007037800583</c:v>
              </c:pt>
              <c:pt idx="5589">
                <c:v>-3.026007037800583</c:v>
              </c:pt>
              <c:pt idx="5590">
                <c:v>-3.026007037800583</c:v>
              </c:pt>
              <c:pt idx="5591">
                <c:v>-3.017843727161424</c:v>
              </c:pt>
              <c:pt idx="5592">
                <c:v>-3.017843727161424</c:v>
              </c:pt>
              <c:pt idx="5593">
                <c:v>-3.026007037800583</c:v>
              </c:pt>
              <c:pt idx="5594">
                <c:v>-3.026007037800583</c:v>
              </c:pt>
              <c:pt idx="5595">
                <c:v>-3.017843727161424</c:v>
              </c:pt>
              <c:pt idx="5596">
                <c:v>-3.017843727161424</c:v>
              </c:pt>
              <c:pt idx="5597">
                <c:v>-3.017843727161424</c:v>
              </c:pt>
              <c:pt idx="5598">
                <c:v>-3.017843727161424</c:v>
              </c:pt>
              <c:pt idx="5599">
                <c:v>-3.026007037800583</c:v>
              </c:pt>
              <c:pt idx="5600">
                <c:v>-3.026007037800583</c:v>
              </c:pt>
              <c:pt idx="5601">
                <c:v>-3.017843727161424</c:v>
              </c:pt>
              <c:pt idx="5602">
                <c:v>-3.017843727161424</c:v>
              </c:pt>
              <c:pt idx="5603">
                <c:v>-3.026007037800583</c:v>
              </c:pt>
              <c:pt idx="5604">
                <c:v>-3.026007037800583</c:v>
              </c:pt>
              <c:pt idx="5605">
                <c:v>-3.026007037800583</c:v>
              </c:pt>
              <c:pt idx="5606">
                <c:v>-3.026007037800583</c:v>
              </c:pt>
              <c:pt idx="5607">
                <c:v>-3.026007037800583</c:v>
              </c:pt>
              <c:pt idx="5608">
                <c:v>-3.026007037800583</c:v>
              </c:pt>
              <c:pt idx="5609">
                <c:v>-3.026007037800583</c:v>
              </c:pt>
              <c:pt idx="5610">
                <c:v>-3.026007037800583</c:v>
              </c:pt>
              <c:pt idx="5611">
                <c:v>-3.026007037800583</c:v>
              </c:pt>
              <c:pt idx="5612">
                <c:v>-3.026007037800583</c:v>
              </c:pt>
              <c:pt idx="5613">
                <c:v>-3.026007037800583</c:v>
              </c:pt>
              <c:pt idx="5614">
                <c:v>-3.026007037800583</c:v>
              </c:pt>
              <c:pt idx="5615">
                <c:v>-3.026007037800583</c:v>
              </c:pt>
              <c:pt idx="5616">
                <c:v>-3.026007037800583</c:v>
              </c:pt>
              <c:pt idx="5617">
                <c:v>-3.0342375369371037</c:v>
              </c:pt>
              <c:pt idx="5618">
                <c:v>-3.0342375369371037</c:v>
              </c:pt>
              <c:pt idx="5619">
                <c:v>-3.026007037800583</c:v>
              </c:pt>
              <c:pt idx="5620">
                <c:v>-3.026007037800583</c:v>
              </c:pt>
              <c:pt idx="5621">
                <c:v>-3.0342375369371037</c:v>
              </c:pt>
              <c:pt idx="5622">
                <c:v>-3.0342375369371037</c:v>
              </c:pt>
              <c:pt idx="5623">
                <c:v>-3.0342375369371037</c:v>
              </c:pt>
              <c:pt idx="5624">
                <c:v>-3.0342375369371037</c:v>
              </c:pt>
              <c:pt idx="5625">
                <c:v>-3.017843727161424</c:v>
              </c:pt>
              <c:pt idx="5626">
                <c:v>-3.017843727161424</c:v>
              </c:pt>
              <c:pt idx="5627">
                <c:v>-3.0342375369371037</c:v>
              </c:pt>
              <c:pt idx="5628">
                <c:v>-3.0342375369371037</c:v>
              </c:pt>
              <c:pt idx="5629">
                <c:v>-3.0342375369371037</c:v>
              </c:pt>
              <c:pt idx="5630">
                <c:v>-3.0342375369371037</c:v>
              </c:pt>
              <c:pt idx="5631">
                <c:v>-3.0342375369371037</c:v>
              </c:pt>
              <c:pt idx="5632">
                <c:v>-3.0342375369371037</c:v>
              </c:pt>
              <c:pt idx="5633">
                <c:v>-3.026007037800583</c:v>
              </c:pt>
              <c:pt idx="5634">
                <c:v>-3.026007037800583</c:v>
              </c:pt>
              <c:pt idx="5635">
                <c:v>-3.0342375369371037</c:v>
              </c:pt>
              <c:pt idx="5636">
                <c:v>-3.0342375369371037</c:v>
              </c:pt>
              <c:pt idx="5637">
                <c:v>-3.017843727161424</c:v>
              </c:pt>
              <c:pt idx="5638">
                <c:v>-3.017843727161424</c:v>
              </c:pt>
              <c:pt idx="5639">
                <c:v>-3.026007037800583</c:v>
              </c:pt>
              <c:pt idx="5640">
                <c:v>-3.026007037800583</c:v>
              </c:pt>
              <c:pt idx="5641">
                <c:v>-3.026007037800583</c:v>
              </c:pt>
              <c:pt idx="5642">
                <c:v>-3.026007037800583</c:v>
              </c:pt>
              <c:pt idx="5643">
                <c:v>-3.0342375369371037</c:v>
              </c:pt>
              <c:pt idx="5644">
                <c:v>-3.0342375369371037</c:v>
              </c:pt>
              <c:pt idx="5645">
                <c:v>-3.0342375369371037</c:v>
              </c:pt>
              <c:pt idx="5646">
                <c:v>-3.0342375369371037</c:v>
              </c:pt>
              <c:pt idx="5647">
                <c:v>-3.0342375369371037</c:v>
              </c:pt>
              <c:pt idx="5648">
                <c:v>-3.0342375369371037</c:v>
              </c:pt>
              <c:pt idx="5649">
                <c:v>-3.026007037800583</c:v>
              </c:pt>
              <c:pt idx="5650">
                <c:v>-3.026007037800583</c:v>
              </c:pt>
              <c:pt idx="5651">
                <c:v>-3.0342375369371037</c:v>
              </c:pt>
              <c:pt idx="5652">
                <c:v>-3.0342375369371037</c:v>
              </c:pt>
              <c:pt idx="5653">
                <c:v>-3.0342375369371037</c:v>
              </c:pt>
              <c:pt idx="5654">
                <c:v>-3.0342375369371037</c:v>
              </c:pt>
              <c:pt idx="5655">
                <c:v>-3.0342375369371037</c:v>
              </c:pt>
              <c:pt idx="5656">
                <c:v>-3.0342375369371037</c:v>
              </c:pt>
              <c:pt idx="5657">
                <c:v>-3.0342375369371037</c:v>
              </c:pt>
              <c:pt idx="5658">
                <c:v>-3.0342375369371037</c:v>
              </c:pt>
              <c:pt idx="5659">
                <c:v>-3.0342375369371037</c:v>
              </c:pt>
              <c:pt idx="5660">
                <c:v>-3.0342375369371037</c:v>
              </c:pt>
              <c:pt idx="5661">
                <c:v>-3.0342375369371037</c:v>
              </c:pt>
              <c:pt idx="5662">
                <c:v>-3.0342375369371037</c:v>
              </c:pt>
              <c:pt idx="5663">
                <c:v>-3.026007037800583</c:v>
              </c:pt>
              <c:pt idx="5664">
                <c:v>-3.026007037800583</c:v>
              </c:pt>
              <c:pt idx="5665">
                <c:v>-3.0342375369371037</c:v>
              </c:pt>
              <c:pt idx="5666">
                <c:v>-3.0342375369371037</c:v>
              </c:pt>
              <c:pt idx="5667">
                <c:v>-3.0342375369371037</c:v>
              </c:pt>
              <c:pt idx="5668">
                <c:v>-3.0342375369371037</c:v>
              </c:pt>
              <c:pt idx="5669">
                <c:v>-3.0342375369371037</c:v>
              </c:pt>
              <c:pt idx="5670">
                <c:v>-3.0342375369371037</c:v>
              </c:pt>
              <c:pt idx="5671">
                <c:v>-3.0342375369371037</c:v>
              </c:pt>
              <c:pt idx="5672">
                <c:v>-3.0342375369371037</c:v>
              </c:pt>
              <c:pt idx="5673">
                <c:v>-3.042536339751797</c:v>
              </c:pt>
              <c:pt idx="5674">
                <c:v>-3.042536339751797</c:v>
              </c:pt>
              <c:pt idx="5675">
                <c:v>-3.0342375369371037</c:v>
              </c:pt>
              <c:pt idx="5676">
                <c:v>-3.0342375369371037</c:v>
              </c:pt>
              <c:pt idx="5677">
                <c:v>-3.042536339751797</c:v>
              </c:pt>
              <c:pt idx="5678">
                <c:v>-3.042536339751797</c:v>
              </c:pt>
              <c:pt idx="5679">
                <c:v>-3.042536339751797</c:v>
              </c:pt>
              <c:pt idx="5680">
                <c:v>-3.042536339751797</c:v>
              </c:pt>
              <c:pt idx="5681">
                <c:v>-3.042536339751797</c:v>
              </c:pt>
              <c:pt idx="5682">
                <c:v>-3.042536339751797</c:v>
              </c:pt>
              <c:pt idx="5683">
                <c:v>-3.0342375369371037</c:v>
              </c:pt>
              <c:pt idx="5684">
                <c:v>-3.0342375369371037</c:v>
              </c:pt>
              <c:pt idx="5685">
                <c:v>-3.042536339751797</c:v>
              </c:pt>
              <c:pt idx="5686">
                <c:v>-3.042536339751797</c:v>
              </c:pt>
              <c:pt idx="5687">
                <c:v>-3.042536339751797</c:v>
              </c:pt>
              <c:pt idx="5688">
                <c:v>-3.042536339751797</c:v>
              </c:pt>
              <c:pt idx="5689">
                <c:v>-3.0342375369371037</c:v>
              </c:pt>
              <c:pt idx="5690">
                <c:v>-3.0342375369371037</c:v>
              </c:pt>
              <c:pt idx="5691">
                <c:v>-3.0342375369371037</c:v>
              </c:pt>
              <c:pt idx="5692">
                <c:v>-3.0342375369371037</c:v>
              </c:pt>
              <c:pt idx="5693">
                <c:v>-3.0342375369371037</c:v>
              </c:pt>
              <c:pt idx="5694">
                <c:v>-3.0342375369371037</c:v>
              </c:pt>
              <c:pt idx="5695">
                <c:v>-3.042536339751797</c:v>
              </c:pt>
              <c:pt idx="5696">
                <c:v>-3.042536339751797</c:v>
              </c:pt>
              <c:pt idx="5697">
                <c:v>-3.0342375369371037</c:v>
              </c:pt>
              <c:pt idx="5698">
                <c:v>-3.0342375369371037</c:v>
              </c:pt>
              <c:pt idx="5699">
                <c:v>-3.0342375369371037</c:v>
              </c:pt>
              <c:pt idx="5700">
                <c:v>-3.0342375369371037</c:v>
              </c:pt>
              <c:pt idx="5701">
                <c:v>-3.042536339751797</c:v>
              </c:pt>
              <c:pt idx="5702">
                <c:v>-3.042536339751797</c:v>
              </c:pt>
              <c:pt idx="5703">
                <c:v>-3.042536339751797</c:v>
              </c:pt>
              <c:pt idx="5704">
                <c:v>-3.042536339751797</c:v>
              </c:pt>
              <c:pt idx="5705">
                <c:v>-3.042536339751797</c:v>
              </c:pt>
              <c:pt idx="5706">
                <c:v>-3.042536339751797</c:v>
              </c:pt>
              <c:pt idx="5707">
                <c:v>-3.042536339751797</c:v>
              </c:pt>
              <c:pt idx="5708">
                <c:v>-3.042536339751797</c:v>
              </c:pt>
              <c:pt idx="5709">
                <c:v>-3.0342375369371037</c:v>
              </c:pt>
              <c:pt idx="5710">
                <c:v>-3.0342375369371037</c:v>
              </c:pt>
              <c:pt idx="5711">
                <c:v>-3.0342375369371037</c:v>
              </c:pt>
              <c:pt idx="5712">
                <c:v>-3.0342375369371037</c:v>
              </c:pt>
              <c:pt idx="5713">
                <c:v>-3.042536339751797</c:v>
              </c:pt>
              <c:pt idx="5714">
                <c:v>-3.042536339751797</c:v>
              </c:pt>
              <c:pt idx="5715">
                <c:v>-3.0342375369371037</c:v>
              </c:pt>
              <c:pt idx="5716">
                <c:v>-3.0342375369371037</c:v>
              </c:pt>
              <c:pt idx="5717">
                <c:v>-3.042536339751797</c:v>
              </c:pt>
              <c:pt idx="5718">
                <c:v>-3.042536339751797</c:v>
              </c:pt>
              <c:pt idx="5719">
                <c:v>-3.042536339751797</c:v>
              </c:pt>
              <c:pt idx="5720">
                <c:v>-3.042536339751797</c:v>
              </c:pt>
              <c:pt idx="5721">
                <c:v>-3.042536339751797</c:v>
              </c:pt>
              <c:pt idx="5722">
                <c:v>-3.042536339751797</c:v>
              </c:pt>
              <c:pt idx="5723">
                <c:v>-3.042536339751797</c:v>
              </c:pt>
              <c:pt idx="5724">
                <c:v>-3.042536339751797</c:v>
              </c:pt>
              <c:pt idx="5725">
                <c:v>-3.042536339751797</c:v>
              </c:pt>
              <c:pt idx="5726">
                <c:v>-3.042536339751797</c:v>
              </c:pt>
              <c:pt idx="5727">
                <c:v>-3.042536339751797</c:v>
              </c:pt>
              <c:pt idx="5728">
                <c:v>-3.042536339751797</c:v>
              </c:pt>
              <c:pt idx="5729">
                <c:v>-3.042536339751797</c:v>
              </c:pt>
              <c:pt idx="5730">
                <c:v>-3.042536339751797</c:v>
              </c:pt>
              <c:pt idx="5731">
                <c:v>-3.042536339751797</c:v>
              </c:pt>
              <c:pt idx="5732">
                <c:v>-3.042536339751797</c:v>
              </c:pt>
              <c:pt idx="5733">
                <c:v>-3.042536339751797</c:v>
              </c:pt>
              <c:pt idx="5734">
                <c:v>-3.042536339751797</c:v>
              </c:pt>
              <c:pt idx="5735">
                <c:v>-3.0342375369371037</c:v>
              </c:pt>
              <c:pt idx="5736">
                <c:v>-3.0342375369371037</c:v>
              </c:pt>
              <c:pt idx="5737">
                <c:v>-3.0342375369371037</c:v>
              </c:pt>
              <c:pt idx="5738">
                <c:v>-3.0342375369371037</c:v>
              </c:pt>
              <c:pt idx="5739">
                <c:v>-3.042536339751797</c:v>
              </c:pt>
              <c:pt idx="5740">
                <c:v>-3.042536339751797</c:v>
              </c:pt>
              <c:pt idx="5741">
                <c:v>-3.042536339751797</c:v>
              </c:pt>
              <c:pt idx="5742">
                <c:v>-3.042536339751797</c:v>
              </c:pt>
              <c:pt idx="5743">
                <c:v>-3.0342375369371037</c:v>
              </c:pt>
              <c:pt idx="5744">
                <c:v>-3.0342375369371037</c:v>
              </c:pt>
              <c:pt idx="5745">
                <c:v>-3.042536339751797</c:v>
              </c:pt>
              <c:pt idx="5746">
                <c:v>-3.042536339751797</c:v>
              </c:pt>
              <c:pt idx="5747">
                <c:v>-3.0342375369371037</c:v>
              </c:pt>
              <c:pt idx="5748">
                <c:v>-3.0342375369371037</c:v>
              </c:pt>
              <c:pt idx="5749">
                <c:v>-3.042536339751797</c:v>
              </c:pt>
              <c:pt idx="5750">
                <c:v>-3.042536339751797</c:v>
              </c:pt>
              <c:pt idx="5751">
                <c:v>-3.042536339751797</c:v>
              </c:pt>
              <c:pt idx="5752">
                <c:v>-3.042536339751797</c:v>
              </c:pt>
              <c:pt idx="5753">
                <c:v>-3.042536339751797</c:v>
              </c:pt>
              <c:pt idx="5754">
                <c:v>-3.042536339751797</c:v>
              </c:pt>
              <c:pt idx="5755">
                <c:v>-3.042536339751797</c:v>
              </c:pt>
              <c:pt idx="5756">
                <c:v>-3.042536339751797</c:v>
              </c:pt>
              <c:pt idx="5757">
                <c:v>-3.042536339751797</c:v>
              </c:pt>
              <c:pt idx="5758">
                <c:v>-3.042536339751797</c:v>
              </c:pt>
              <c:pt idx="5759">
                <c:v>-3.0509045894223119</c:v>
              </c:pt>
              <c:pt idx="5760">
                <c:v>-3.0509045894223119</c:v>
              </c:pt>
              <c:pt idx="5761">
                <c:v>-3.042536339751797</c:v>
              </c:pt>
              <c:pt idx="5762">
                <c:v>-3.042536339751797</c:v>
              </c:pt>
              <c:pt idx="5763">
                <c:v>-3.042536339751797</c:v>
              </c:pt>
              <c:pt idx="5764">
                <c:v>-3.042536339751797</c:v>
              </c:pt>
              <c:pt idx="5765">
                <c:v>-3.042536339751797</c:v>
              </c:pt>
              <c:pt idx="5766">
                <c:v>-3.042536339751797</c:v>
              </c:pt>
              <c:pt idx="5767">
                <c:v>-3.042536339751797</c:v>
              </c:pt>
              <c:pt idx="5768">
                <c:v>-3.042536339751797</c:v>
              </c:pt>
              <c:pt idx="5769">
                <c:v>-3.042536339751797</c:v>
              </c:pt>
              <c:pt idx="5770">
                <c:v>-3.042536339751797</c:v>
              </c:pt>
              <c:pt idx="5771">
                <c:v>-3.0509045894223119</c:v>
              </c:pt>
              <c:pt idx="5772">
                <c:v>-3.0509045894223119</c:v>
              </c:pt>
              <c:pt idx="5773">
                <c:v>-3.0593434580681746</c:v>
              </c:pt>
              <c:pt idx="5774">
                <c:v>-3.0593434580681746</c:v>
              </c:pt>
              <c:pt idx="5775">
                <c:v>-3.0593434580681746</c:v>
              </c:pt>
              <c:pt idx="5776">
                <c:v>-3.0593434580681746</c:v>
              </c:pt>
              <c:pt idx="5777">
                <c:v>-3.042536339751797</c:v>
              </c:pt>
              <c:pt idx="5778">
                <c:v>-3.042536339751797</c:v>
              </c:pt>
              <c:pt idx="5779">
                <c:v>-3.0509045894223119</c:v>
              </c:pt>
              <c:pt idx="5780">
                <c:v>-3.0509045894223119</c:v>
              </c:pt>
              <c:pt idx="5781">
                <c:v>-3.042536339751797</c:v>
              </c:pt>
              <c:pt idx="5782">
                <c:v>-3.042536339751797</c:v>
              </c:pt>
              <c:pt idx="5783">
                <c:v>-3.042536339751797</c:v>
              </c:pt>
              <c:pt idx="5784">
                <c:v>-3.042536339751797</c:v>
              </c:pt>
              <c:pt idx="5785">
                <c:v>-3.0509045894223119</c:v>
              </c:pt>
              <c:pt idx="5786">
                <c:v>-3.0509045894223119</c:v>
              </c:pt>
              <c:pt idx="5787">
                <c:v>-3.042536339751797</c:v>
              </c:pt>
              <c:pt idx="5788">
                <c:v>-3.042536339751797</c:v>
              </c:pt>
              <c:pt idx="5789">
                <c:v>-3.0593434580681746</c:v>
              </c:pt>
              <c:pt idx="5790">
                <c:v>-3.0593434580681746</c:v>
              </c:pt>
              <c:pt idx="5791">
                <c:v>-3.0509045894223119</c:v>
              </c:pt>
              <c:pt idx="5792">
                <c:v>-3.0509045894223119</c:v>
              </c:pt>
              <c:pt idx="5793">
                <c:v>-3.0509045894223119</c:v>
              </c:pt>
              <c:pt idx="5794">
                <c:v>-3.0509045894223119</c:v>
              </c:pt>
              <c:pt idx="5795">
                <c:v>-3.0509045894223119</c:v>
              </c:pt>
              <c:pt idx="5796">
                <c:v>-3.0509045894223119</c:v>
              </c:pt>
              <c:pt idx="5797">
                <c:v>-3.042536339751797</c:v>
              </c:pt>
              <c:pt idx="5798">
                <c:v>-3.042536339751797</c:v>
              </c:pt>
              <c:pt idx="5799">
                <c:v>-3.0509045894223119</c:v>
              </c:pt>
              <c:pt idx="5800">
                <c:v>-3.0509045894223119</c:v>
              </c:pt>
              <c:pt idx="5801">
                <c:v>-3.042536339751797</c:v>
              </c:pt>
              <c:pt idx="5802">
                <c:v>-3.042536339751797</c:v>
              </c:pt>
              <c:pt idx="5803">
                <c:v>-3.042536339751797</c:v>
              </c:pt>
              <c:pt idx="5804">
                <c:v>-3.042536339751797</c:v>
              </c:pt>
              <c:pt idx="5805">
                <c:v>-3.042536339751797</c:v>
              </c:pt>
              <c:pt idx="5806">
                <c:v>-3.042536339751797</c:v>
              </c:pt>
              <c:pt idx="5807">
                <c:v>-3.042536339751797</c:v>
              </c:pt>
              <c:pt idx="5808">
                <c:v>-3.042536339751797</c:v>
              </c:pt>
              <c:pt idx="5809">
                <c:v>-3.042536339751797</c:v>
              </c:pt>
              <c:pt idx="5810">
                <c:v>-3.042536339751797</c:v>
              </c:pt>
              <c:pt idx="5811">
                <c:v>-3.0509045894223119</c:v>
              </c:pt>
              <c:pt idx="5812">
                <c:v>-3.0509045894223119</c:v>
              </c:pt>
              <c:pt idx="5813">
                <c:v>-3.042536339751797</c:v>
              </c:pt>
              <c:pt idx="5814">
                <c:v>-3.042536339751797</c:v>
              </c:pt>
              <c:pt idx="5815">
                <c:v>-3.042536339751797</c:v>
              </c:pt>
              <c:pt idx="5816">
                <c:v>-3.042536339751797</c:v>
              </c:pt>
              <c:pt idx="5817">
                <c:v>-3.042536339751797</c:v>
              </c:pt>
              <c:pt idx="5818">
                <c:v>-3.042536339751797</c:v>
              </c:pt>
              <c:pt idx="5819">
                <c:v>-3.042536339751797</c:v>
              </c:pt>
              <c:pt idx="5820">
                <c:v>-3.042536339751797</c:v>
              </c:pt>
              <c:pt idx="5821">
                <c:v>-3.042536339751797</c:v>
              </c:pt>
              <c:pt idx="5822">
                <c:v>-3.042536339751797</c:v>
              </c:pt>
              <c:pt idx="5823">
                <c:v>-3.0509045894223119</c:v>
              </c:pt>
              <c:pt idx="5824">
                <c:v>-3.0509045894223119</c:v>
              </c:pt>
              <c:pt idx="5825">
                <c:v>-3.042536339751797</c:v>
              </c:pt>
              <c:pt idx="5826">
                <c:v>-3.042536339751797</c:v>
              </c:pt>
              <c:pt idx="5827">
                <c:v>-3.0509045894223119</c:v>
              </c:pt>
              <c:pt idx="5828">
                <c:v>-3.0509045894223119</c:v>
              </c:pt>
              <c:pt idx="5829">
                <c:v>-3.0509045894223119</c:v>
              </c:pt>
              <c:pt idx="5830">
                <c:v>-3.0509045894223119</c:v>
              </c:pt>
              <c:pt idx="5831">
                <c:v>-3.0593434580681746</c:v>
              </c:pt>
              <c:pt idx="5832">
                <c:v>-3.0593434580681746</c:v>
              </c:pt>
              <c:pt idx="5833">
                <c:v>-3.0509045894223119</c:v>
              </c:pt>
              <c:pt idx="5834">
                <c:v>-3.0509045894223119</c:v>
              </c:pt>
              <c:pt idx="5835">
                <c:v>-3.0593434580681746</c:v>
              </c:pt>
              <c:pt idx="5836">
                <c:v>-3.0593434580681746</c:v>
              </c:pt>
              <c:pt idx="5837">
                <c:v>-3.0593434580681746</c:v>
              </c:pt>
              <c:pt idx="5838">
                <c:v>-3.0593434580681746</c:v>
              </c:pt>
              <c:pt idx="5839">
                <c:v>-3.0593434580681746</c:v>
              </c:pt>
              <c:pt idx="5840">
                <c:v>-3.0593434580681746</c:v>
              </c:pt>
              <c:pt idx="5841">
                <c:v>-3.0593434580681746</c:v>
              </c:pt>
              <c:pt idx="5842">
                <c:v>-3.0593434580681746</c:v>
              </c:pt>
              <c:pt idx="5843">
                <c:v>-3.0593434580681746</c:v>
              </c:pt>
              <c:pt idx="5844">
                <c:v>-3.0593434580681746</c:v>
              </c:pt>
              <c:pt idx="5845">
                <c:v>-3.0593434580681746</c:v>
              </c:pt>
              <c:pt idx="5846">
                <c:v>-3.0593434580681746</c:v>
              </c:pt>
              <c:pt idx="5847">
                <c:v>-3.0593434580681746</c:v>
              </c:pt>
              <c:pt idx="5848">
                <c:v>-3.0593434580681746</c:v>
              </c:pt>
              <c:pt idx="5849">
                <c:v>-3.0678541477360888</c:v>
              </c:pt>
              <c:pt idx="5850">
                <c:v>-3.0678541477360888</c:v>
              </c:pt>
              <c:pt idx="5851">
                <c:v>-3.0678541477360888</c:v>
              </c:pt>
              <c:pt idx="5852">
                <c:v>-3.0678541477360888</c:v>
              </c:pt>
              <c:pt idx="5853">
                <c:v>-3.0593434580681746</c:v>
              </c:pt>
              <c:pt idx="5854">
                <c:v>-3.0593434580681746</c:v>
              </c:pt>
              <c:pt idx="5855">
                <c:v>-3.0678541477360888</c:v>
              </c:pt>
              <c:pt idx="5856">
                <c:v>-3.0678541477360888</c:v>
              </c:pt>
              <c:pt idx="5857">
                <c:v>-3.0678541477360888</c:v>
              </c:pt>
              <c:pt idx="5858">
                <c:v>-3.0678541477360888</c:v>
              </c:pt>
              <c:pt idx="5859">
                <c:v>-3.0593434580681746</c:v>
              </c:pt>
              <c:pt idx="5860">
                <c:v>-3.0593434580681746</c:v>
              </c:pt>
              <c:pt idx="5861">
                <c:v>-3.0678541477360888</c:v>
              </c:pt>
              <c:pt idx="5862">
                <c:v>-3.0678541477360888</c:v>
              </c:pt>
              <c:pt idx="5863">
                <c:v>-3.0593434580681746</c:v>
              </c:pt>
              <c:pt idx="5864">
                <c:v>-3.0593434580681746</c:v>
              </c:pt>
              <c:pt idx="5865">
                <c:v>-3.0678541477360888</c:v>
              </c:pt>
              <c:pt idx="5866">
                <c:v>-3.0678541477360888</c:v>
              </c:pt>
              <c:pt idx="5867">
                <c:v>-3.0678541477360888</c:v>
              </c:pt>
              <c:pt idx="5868">
                <c:v>-3.0678541477360888</c:v>
              </c:pt>
              <c:pt idx="5869">
                <c:v>-3.0678541477360888</c:v>
              </c:pt>
              <c:pt idx="5870">
                <c:v>-3.0678541477360888</c:v>
              </c:pt>
              <c:pt idx="5871">
                <c:v>-3.0678541477360888</c:v>
              </c:pt>
              <c:pt idx="5872">
                <c:v>-3.0678541477360888</c:v>
              </c:pt>
              <c:pt idx="5873">
                <c:v>-3.0678541477360888</c:v>
              </c:pt>
              <c:pt idx="5874">
                <c:v>-3.0678541477360888</c:v>
              </c:pt>
              <c:pt idx="5875">
                <c:v>-3.0678541477360888</c:v>
              </c:pt>
              <c:pt idx="5876">
                <c:v>-3.0678541477360888</c:v>
              </c:pt>
              <c:pt idx="5877">
                <c:v>-3.0764378914274784</c:v>
              </c:pt>
              <c:pt idx="5878">
                <c:v>-3.0764378914274784</c:v>
              </c:pt>
              <c:pt idx="5879">
                <c:v>-3.0764378914274784</c:v>
              </c:pt>
              <c:pt idx="5880">
                <c:v>-3.0764378914274784</c:v>
              </c:pt>
              <c:pt idx="5881">
                <c:v>-3.0764378914274784</c:v>
              </c:pt>
              <c:pt idx="5882">
                <c:v>-3.0764378914274784</c:v>
              </c:pt>
              <c:pt idx="5883">
                <c:v>-3.0764378914274784</c:v>
              </c:pt>
              <c:pt idx="5884">
                <c:v>-3.0764378914274784</c:v>
              </c:pt>
              <c:pt idx="5885">
                <c:v>-3.0764378914274784</c:v>
              </c:pt>
              <c:pt idx="5886">
                <c:v>-3.0764378914274784</c:v>
              </c:pt>
              <c:pt idx="5887">
                <c:v>-3.0764378914274784</c:v>
              </c:pt>
              <c:pt idx="5888">
                <c:v>-3.0764378914274784</c:v>
              </c:pt>
              <c:pt idx="5889">
                <c:v>-3.0764378914274784</c:v>
              </c:pt>
              <c:pt idx="5890">
                <c:v>-3.0764378914274784</c:v>
              </c:pt>
              <c:pt idx="5891">
                <c:v>-3.0764378914274784</c:v>
              </c:pt>
              <c:pt idx="5892">
                <c:v>-3.0764378914274784</c:v>
              </c:pt>
              <c:pt idx="5893">
                <c:v>-3.0678541477360888</c:v>
              </c:pt>
              <c:pt idx="5894">
                <c:v>-3.0678541477360888</c:v>
              </c:pt>
              <c:pt idx="5895">
                <c:v>-3.0764378914274784</c:v>
              </c:pt>
              <c:pt idx="5896">
                <c:v>-3.0764378914274784</c:v>
              </c:pt>
              <c:pt idx="5897">
                <c:v>-3.0764378914274784</c:v>
              </c:pt>
              <c:pt idx="5898">
                <c:v>-3.0764378914274784</c:v>
              </c:pt>
              <c:pt idx="5899">
                <c:v>-3.0764378914274784</c:v>
              </c:pt>
              <c:pt idx="5900">
                <c:v>-3.0764378914274784</c:v>
              </c:pt>
              <c:pt idx="5901">
                <c:v>-3.0764378914274784</c:v>
              </c:pt>
              <c:pt idx="5902">
                <c:v>-3.0764378914274784</c:v>
              </c:pt>
              <c:pt idx="5903">
                <c:v>-3.0850959541705913</c:v>
              </c:pt>
              <c:pt idx="5904">
                <c:v>-3.0850959541705913</c:v>
              </c:pt>
              <c:pt idx="5905">
                <c:v>-3.0850959541705913</c:v>
              </c:pt>
              <c:pt idx="5906">
                <c:v>-3.0850959541705913</c:v>
              </c:pt>
              <c:pt idx="5907">
                <c:v>-3.0850959541705913</c:v>
              </c:pt>
              <c:pt idx="5908">
                <c:v>-3.0850959541705913</c:v>
              </c:pt>
              <c:pt idx="5909">
                <c:v>-3.0764378914274784</c:v>
              </c:pt>
              <c:pt idx="5910">
                <c:v>-3.0764378914274784</c:v>
              </c:pt>
              <c:pt idx="5911">
                <c:v>-3.0938296341393441</c:v>
              </c:pt>
              <c:pt idx="5912">
                <c:v>-3.0938296341393441</c:v>
              </c:pt>
              <c:pt idx="5913">
                <c:v>-3.0764378914274784</c:v>
              </c:pt>
              <c:pt idx="5914">
                <c:v>-3.0764378914274784</c:v>
              </c:pt>
              <c:pt idx="5915">
                <c:v>-3.0850959541705913</c:v>
              </c:pt>
              <c:pt idx="5916">
                <c:v>-3.0850959541705913</c:v>
              </c:pt>
              <c:pt idx="5917">
                <c:v>-3.0850959541705913</c:v>
              </c:pt>
              <c:pt idx="5918">
                <c:v>-3.0850959541705913</c:v>
              </c:pt>
              <c:pt idx="5919">
                <c:v>-3.0938296341393441</c:v>
              </c:pt>
              <c:pt idx="5920">
                <c:v>-3.0938296341393441</c:v>
              </c:pt>
              <c:pt idx="5921">
                <c:v>-3.0938296341393441</c:v>
              </c:pt>
              <c:pt idx="5922">
                <c:v>-3.0938296341393441</c:v>
              </c:pt>
              <c:pt idx="5923">
                <c:v>-3.0938296341393441</c:v>
              </c:pt>
              <c:pt idx="5924">
                <c:v>-3.0938296341393441</c:v>
              </c:pt>
              <c:pt idx="5925">
                <c:v>-3.0850959541705913</c:v>
              </c:pt>
              <c:pt idx="5926">
                <c:v>-3.0850959541705913</c:v>
              </c:pt>
              <c:pt idx="5927">
                <c:v>-3.0938296341393441</c:v>
              </c:pt>
              <c:pt idx="5928">
                <c:v>-3.0938296341393441</c:v>
              </c:pt>
              <c:pt idx="5929">
                <c:v>-3.0850959541705913</c:v>
              </c:pt>
              <c:pt idx="5930">
                <c:v>-3.0850959541705913</c:v>
              </c:pt>
              <c:pt idx="5931">
                <c:v>-3.0850959541705913</c:v>
              </c:pt>
              <c:pt idx="5932">
                <c:v>-3.0850959541705913</c:v>
              </c:pt>
              <c:pt idx="5933">
                <c:v>-3.0850959541705913</c:v>
              </c:pt>
              <c:pt idx="5934">
                <c:v>-3.0850959541705913</c:v>
              </c:pt>
              <c:pt idx="5935">
                <c:v>-3.0938296341393441</c:v>
              </c:pt>
              <c:pt idx="5936">
                <c:v>-3.0938296341393441</c:v>
              </c:pt>
              <c:pt idx="5937">
                <c:v>-3.0938296341393441</c:v>
              </c:pt>
              <c:pt idx="5938">
                <c:v>-3.0938296341393441</c:v>
              </c:pt>
              <c:pt idx="5939">
                <c:v>-3.102640263821502</c:v>
              </c:pt>
              <c:pt idx="5940">
                <c:v>-3.102640263821502</c:v>
              </c:pt>
              <c:pt idx="5941">
                <c:v>-3.0938296341393441</c:v>
              </c:pt>
              <c:pt idx="5942">
                <c:v>-3.0938296341393441</c:v>
              </c:pt>
              <c:pt idx="5943">
                <c:v>-3.0938296341393441</c:v>
              </c:pt>
              <c:pt idx="5944">
                <c:v>-3.0938296341393441</c:v>
              </c:pt>
              <c:pt idx="5945">
                <c:v>-3.102640263821502</c:v>
              </c:pt>
              <c:pt idx="5946">
                <c:v>-3.102640263821502</c:v>
              </c:pt>
              <c:pt idx="5947">
                <c:v>-3.102640263821502</c:v>
              </c:pt>
              <c:pt idx="5948">
                <c:v>-3.102640263821502</c:v>
              </c:pt>
              <c:pt idx="5949">
                <c:v>-3.111529211238746</c:v>
              </c:pt>
              <c:pt idx="5950">
                <c:v>-3.111529211238746</c:v>
              </c:pt>
              <c:pt idx="5951">
                <c:v>-3.102640263821502</c:v>
              </c:pt>
              <c:pt idx="5952">
                <c:v>-3.102640263821502</c:v>
              </c:pt>
              <c:pt idx="5953">
                <c:v>-3.102640263821502</c:v>
              </c:pt>
              <c:pt idx="5954">
                <c:v>-3.102640263821502</c:v>
              </c:pt>
              <c:pt idx="5955">
                <c:v>-3.120497881221505</c:v>
              </c:pt>
              <c:pt idx="5956">
                <c:v>-3.120497881221505</c:v>
              </c:pt>
              <c:pt idx="5957">
                <c:v>-3.111529211238746</c:v>
              </c:pt>
              <c:pt idx="5958">
                <c:v>-3.111529211238746</c:v>
              </c:pt>
              <c:pt idx="5959">
                <c:v>-3.102640263821502</c:v>
              </c:pt>
              <c:pt idx="5960">
                <c:v>-3.102640263821502</c:v>
              </c:pt>
              <c:pt idx="5961">
                <c:v>-3.102640263821502</c:v>
              </c:pt>
              <c:pt idx="5962">
                <c:v>-3.102640263821502</c:v>
              </c:pt>
              <c:pt idx="5963">
                <c:v>-3.102640263821502</c:v>
              </c:pt>
              <c:pt idx="5964">
                <c:v>-3.102640263821502</c:v>
              </c:pt>
              <c:pt idx="5965">
                <c:v>-3.111529211238746</c:v>
              </c:pt>
              <c:pt idx="5966">
                <c:v>-3.111529211238746</c:v>
              </c:pt>
              <c:pt idx="5967">
                <c:v>-3.111529211238746</c:v>
              </c:pt>
              <c:pt idx="5968">
                <c:v>-3.111529211238746</c:v>
              </c:pt>
              <c:pt idx="5969">
                <c:v>-3.102640263821502</c:v>
              </c:pt>
              <c:pt idx="5970">
                <c:v>-3.102640263821502</c:v>
              </c:pt>
              <c:pt idx="5971">
                <c:v>-3.102640263821502</c:v>
              </c:pt>
              <c:pt idx="5972">
                <c:v>-3.102640263821502</c:v>
              </c:pt>
              <c:pt idx="5973">
                <c:v>-3.111529211238746</c:v>
              </c:pt>
              <c:pt idx="5974">
                <c:v>-3.111529211238746</c:v>
              </c:pt>
              <c:pt idx="5975">
                <c:v>-3.111529211238746</c:v>
              </c:pt>
              <c:pt idx="5976">
                <c:v>-3.111529211238746</c:v>
              </c:pt>
              <c:pt idx="5977">
                <c:v>-3.111529211238746</c:v>
              </c:pt>
              <c:pt idx="5978">
                <c:v>-3.111529211238746</c:v>
              </c:pt>
              <c:pt idx="5979">
                <c:v>-3.111529211238746</c:v>
              </c:pt>
              <c:pt idx="5980">
                <c:v>-3.111529211238746</c:v>
              </c:pt>
              <c:pt idx="5981">
                <c:v>-3.111529211238746</c:v>
              </c:pt>
              <c:pt idx="5982">
                <c:v>-3.111529211238746</c:v>
              </c:pt>
              <c:pt idx="5983">
                <c:v>-3.111529211238746</c:v>
              </c:pt>
              <c:pt idx="5984">
                <c:v>-3.111529211238746</c:v>
              </c:pt>
              <c:pt idx="5985">
                <c:v>-3.120497881221505</c:v>
              </c:pt>
              <c:pt idx="5986">
                <c:v>-3.120497881221505</c:v>
              </c:pt>
              <c:pt idx="5987">
                <c:v>-3.120497881221505</c:v>
              </c:pt>
              <c:pt idx="5988">
                <c:v>-3.120497881221505</c:v>
              </c:pt>
              <c:pt idx="5989">
                <c:v>-3.111529211238746</c:v>
              </c:pt>
              <c:pt idx="5990">
                <c:v>-3.111529211238746</c:v>
              </c:pt>
              <c:pt idx="5991">
                <c:v>-3.120497881221505</c:v>
              </c:pt>
              <c:pt idx="5992">
                <c:v>-3.120497881221505</c:v>
              </c:pt>
              <c:pt idx="5993">
                <c:v>-3.120497881221505</c:v>
              </c:pt>
              <c:pt idx="5994">
                <c:v>-3.120497881221505</c:v>
              </c:pt>
              <c:pt idx="5995">
                <c:v>-3.111529211238746</c:v>
              </c:pt>
              <c:pt idx="5996">
                <c:v>-3.111529211238746</c:v>
              </c:pt>
              <c:pt idx="5997">
                <c:v>-3.120497881221505</c:v>
              </c:pt>
              <c:pt idx="5998">
                <c:v>-3.120497881221505</c:v>
              </c:pt>
              <c:pt idx="5999">
                <c:v>-3.120497881221505</c:v>
              </c:pt>
              <c:pt idx="6000">
                <c:v>-3.120497881221505</c:v>
              </c:pt>
              <c:pt idx="6001">
                <c:v>-3.120497881221505</c:v>
              </c:pt>
              <c:pt idx="6002">
                <c:v>-3.120497881221505</c:v>
              </c:pt>
              <c:pt idx="6003">
                <c:v>-3.111529211238746</c:v>
              </c:pt>
              <c:pt idx="6004">
                <c:v>-3.111529211238746</c:v>
              </c:pt>
              <c:pt idx="6005">
                <c:v>-3.120497881221505</c:v>
              </c:pt>
              <c:pt idx="6006">
                <c:v>-3.120497881221505</c:v>
              </c:pt>
              <c:pt idx="6007">
                <c:v>-3.120497881221505</c:v>
              </c:pt>
              <c:pt idx="6008">
                <c:v>-3.120497881221505</c:v>
              </c:pt>
              <c:pt idx="6009">
                <c:v>-3.111529211238746</c:v>
              </c:pt>
              <c:pt idx="6010">
                <c:v>-3.111529211238746</c:v>
              </c:pt>
              <c:pt idx="6011">
                <c:v>-3.111529211238746</c:v>
              </c:pt>
              <c:pt idx="6012">
                <c:v>-3.111529211238746</c:v>
              </c:pt>
              <c:pt idx="6013">
                <c:v>-3.120497881221505</c:v>
              </c:pt>
              <c:pt idx="6014">
                <c:v>-3.120497881221505</c:v>
              </c:pt>
              <c:pt idx="6015">
                <c:v>-3.120497881221505</c:v>
              </c:pt>
              <c:pt idx="6016">
                <c:v>-3.120497881221505</c:v>
              </c:pt>
              <c:pt idx="6017">
                <c:v>-3.1295477167414285</c:v>
              </c:pt>
              <c:pt idx="6018">
                <c:v>-3.1295477167414285</c:v>
              </c:pt>
              <c:pt idx="6019">
                <c:v>-3.1295477167414285</c:v>
              </c:pt>
              <c:pt idx="6020">
                <c:v>-3.1295477167414285</c:v>
              </c:pt>
              <c:pt idx="6021">
                <c:v>-3.120497881221505</c:v>
              </c:pt>
              <c:pt idx="6022">
                <c:v>-3.120497881221505</c:v>
              </c:pt>
              <c:pt idx="6023">
                <c:v>-3.120497881221505</c:v>
              </c:pt>
              <c:pt idx="6024">
                <c:v>-3.120497881221505</c:v>
              </c:pt>
              <c:pt idx="6025">
                <c:v>-3.120497881221505</c:v>
              </c:pt>
              <c:pt idx="6026">
                <c:v>-3.120497881221505</c:v>
              </c:pt>
              <c:pt idx="6027">
                <c:v>-3.120497881221505</c:v>
              </c:pt>
              <c:pt idx="6028">
                <c:v>-3.120497881221505</c:v>
              </c:pt>
              <c:pt idx="6029">
                <c:v>-3.1295477167414285</c:v>
              </c:pt>
              <c:pt idx="6030">
                <c:v>-3.1295477167414285</c:v>
              </c:pt>
              <c:pt idx="6031">
                <c:v>-3.1295477167414285</c:v>
              </c:pt>
              <c:pt idx="6032">
                <c:v>-3.1295477167414285</c:v>
              </c:pt>
              <c:pt idx="6033">
                <c:v>-3.1295477167414285</c:v>
              </c:pt>
              <c:pt idx="6034">
                <c:v>-3.1295477167414285</c:v>
              </c:pt>
              <c:pt idx="6035">
                <c:v>-3.1295477167414285</c:v>
              </c:pt>
              <c:pt idx="6036">
                <c:v>-3.1295477167414285</c:v>
              </c:pt>
              <c:pt idx="6037">
                <c:v>-3.1295477167414285</c:v>
              </c:pt>
              <c:pt idx="6038">
                <c:v>-3.1295477167414285</c:v>
              </c:pt>
              <c:pt idx="6039">
                <c:v>-3.1295477167414285</c:v>
              </c:pt>
              <c:pt idx="6040">
                <c:v>-3.1295477167414285</c:v>
              </c:pt>
              <c:pt idx="6041">
                <c:v>-3.1295477167414285</c:v>
              </c:pt>
              <c:pt idx="6042">
                <c:v>-3.1295477167414285</c:v>
              </c:pt>
              <c:pt idx="6043">
                <c:v>-3.1295477167414285</c:v>
              </c:pt>
              <c:pt idx="6044">
                <c:v>-3.1295477167414285</c:v>
              </c:pt>
              <c:pt idx="6045">
                <c:v>-3.1295477167414285</c:v>
              </c:pt>
              <c:pt idx="6046">
                <c:v>-3.1295477167414285</c:v>
              </c:pt>
              <c:pt idx="6047">
                <c:v>-3.1295477167414285</c:v>
              </c:pt>
              <c:pt idx="6048">
                <c:v>-3.1295477167414285</c:v>
              </c:pt>
              <c:pt idx="6049">
                <c:v>-3.1295477167414285</c:v>
              </c:pt>
              <c:pt idx="6050">
                <c:v>-3.1295477167414285</c:v>
              </c:pt>
              <c:pt idx="6051">
                <c:v>-3.1295477167414285</c:v>
              </c:pt>
              <c:pt idx="6052">
                <c:v>-3.1295477167414285</c:v>
              </c:pt>
              <c:pt idx="6053">
                <c:v>-3.1295477167414285</c:v>
              </c:pt>
              <c:pt idx="6054">
                <c:v>-3.1295477167414285</c:v>
              </c:pt>
              <c:pt idx="6055">
                <c:v>-3.138680200304699</c:v>
              </c:pt>
              <c:pt idx="6056">
                <c:v>-3.138680200304699</c:v>
              </c:pt>
              <c:pt idx="6057">
                <c:v>-3.1295477167414285</c:v>
              </c:pt>
              <c:pt idx="6058">
                <c:v>-3.1295477167414285</c:v>
              </c:pt>
              <c:pt idx="6059">
                <c:v>-3.1295477167414285</c:v>
              </c:pt>
              <c:pt idx="6060">
                <c:v>-3.1295477167414285</c:v>
              </c:pt>
              <c:pt idx="6061">
                <c:v>-3.138680200304699</c:v>
              </c:pt>
              <c:pt idx="6062">
                <c:v>-3.138680200304699</c:v>
              </c:pt>
              <c:pt idx="6063">
                <c:v>-3.138680200304699</c:v>
              </c:pt>
              <c:pt idx="6064">
                <c:v>-3.138680200304699</c:v>
              </c:pt>
              <c:pt idx="6065">
                <c:v>-3.138680200304699</c:v>
              </c:pt>
              <c:pt idx="6066">
                <c:v>-3.138680200304699</c:v>
              </c:pt>
              <c:pt idx="6067">
                <c:v>-3.138680200304699</c:v>
              </c:pt>
              <c:pt idx="6068">
                <c:v>-3.138680200304699</c:v>
              </c:pt>
              <c:pt idx="6069">
                <c:v>-3.138680200304699</c:v>
              </c:pt>
              <c:pt idx="6070">
                <c:v>-3.138680200304699</c:v>
              </c:pt>
              <c:pt idx="6071">
                <c:v>-3.138680200304699</c:v>
              </c:pt>
              <c:pt idx="6072">
                <c:v>-3.138680200304699</c:v>
              </c:pt>
              <c:pt idx="6073">
                <c:v>-3.138680200304699</c:v>
              </c:pt>
              <c:pt idx="6074">
                <c:v>-3.138680200304699</c:v>
              </c:pt>
              <c:pt idx="6075">
                <c:v>-3.1478968554096212</c:v>
              </c:pt>
              <c:pt idx="6076">
                <c:v>-3.1478968554096212</c:v>
              </c:pt>
              <c:pt idx="6077">
                <c:v>-3.1478968554096212</c:v>
              </c:pt>
              <c:pt idx="6078">
                <c:v>-3.1478968554096212</c:v>
              </c:pt>
              <c:pt idx="6079">
                <c:v>-3.138680200304699</c:v>
              </c:pt>
              <c:pt idx="6080">
                <c:v>-3.138680200304699</c:v>
              </c:pt>
              <c:pt idx="6081">
                <c:v>-3.138680200304699</c:v>
              </c:pt>
              <c:pt idx="6082">
                <c:v>-3.138680200304699</c:v>
              </c:pt>
              <c:pt idx="6083">
                <c:v>-3.138680200304699</c:v>
              </c:pt>
              <c:pt idx="6084">
                <c:v>-3.138680200304699</c:v>
              </c:pt>
              <c:pt idx="6085">
                <c:v>-3.138680200304699</c:v>
              </c:pt>
              <c:pt idx="6086">
                <c:v>-3.138680200304699</c:v>
              </c:pt>
              <c:pt idx="6087">
                <c:v>-3.138680200304699</c:v>
              </c:pt>
              <c:pt idx="6088">
                <c:v>-3.138680200304699</c:v>
              </c:pt>
              <c:pt idx="6089">
                <c:v>-3.1478968554096212</c:v>
              </c:pt>
              <c:pt idx="6090">
                <c:v>-3.1478968554096212</c:v>
              </c:pt>
              <c:pt idx="6091">
                <c:v>-3.1478968554096212</c:v>
              </c:pt>
              <c:pt idx="6092">
                <c:v>-3.1478968554096212</c:v>
              </c:pt>
              <c:pt idx="6093">
                <c:v>-3.1478968554096212</c:v>
              </c:pt>
              <c:pt idx="6094">
                <c:v>-3.1478968554096212</c:v>
              </c:pt>
              <c:pt idx="6095">
                <c:v>-3.138680200304699</c:v>
              </c:pt>
              <c:pt idx="6096">
                <c:v>-3.138680200304699</c:v>
              </c:pt>
              <c:pt idx="6097">
                <c:v>-3.138680200304699</c:v>
              </c:pt>
              <c:pt idx="6098">
                <c:v>-3.138680200304699</c:v>
              </c:pt>
              <c:pt idx="6099">
                <c:v>-3.138680200304699</c:v>
              </c:pt>
              <c:pt idx="6100">
                <c:v>-3.138680200304699</c:v>
              </c:pt>
              <c:pt idx="6101">
                <c:v>-3.138680200304699</c:v>
              </c:pt>
              <c:pt idx="6102">
                <c:v>-3.138680200304699</c:v>
              </c:pt>
              <c:pt idx="6103">
                <c:v>-3.138680200304699</c:v>
              </c:pt>
              <c:pt idx="6104">
                <c:v>-3.138680200304699</c:v>
              </c:pt>
              <c:pt idx="6105">
                <c:v>-3.138680200304699</c:v>
              </c:pt>
              <c:pt idx="6106">
                <c:v>-3.138680200304699</c:v>
              </c:pt>
              <c:pt idx="6107">
                <c:v>-3.138680200304699</c:v>
              </c:pt>
              <c:pt idx="6108">
                <c:v>-3.138680200304699</c:v>
              </c:pt>
              <c:pt idx="6109">
                <c:v>-3.138680200304699</c:v>
              </c:pt>
              <c:pt idx="6110">
                <c:v>-3.138680200304699</c:v>
              </c:pt>
              <c:pt idx="6111">
                <c:v>-3.138680200304699</c:v>
              </c:pt>
              <c:pt idx="6112">
                <c:v>-3.138680200304699</c:v>
              </c:pt>
              <c:pt idx="6113">
                <c:v>-3.1478968554096212</c:v>
              </c:pt>
              <c:pt idx="6114">
                <c:v>-3.1478968554096212</c:v>
              </c:pt>
              <c:pt idx="6115">
                <c:v>-3.1478968554096212</c:v>
              </c:pt>
              <c:pt idx="6116">
                <c:v>-3.1478968554096212</c:v>
              </c:pt>
              <c:pt idx="6117">
                <c:v>-3.1478968554096212</c:v>
              </c:pt>
              <c:pt idx="6118">
                <c:v>-3.1478968554096212</c:v>
              </c:pt>
              <c:pt idx="6119">
                <c:v>-3.1478968554096212</c:v>
              </c:pt>
              <c:pt idx="6120">
                <c:v>-3.1478968554096212</c:v>
              </c:pt>
              <c:pt idx="6121">
                <c:v>-3.138680200304699</c:v>
              </c:pt>
              <c:pt idx="6122">
                <c:v>-3.138680200304699</c:v>
              </c:pt>
              <c:pt idx="6123">
                <c:v>-3.1478968554096212</c:v>
              </c:pt>
              <c:pt idx="6124">
                <c:v>-3.1478968554096212</c:v>
              </c:pt>
              <c:pt idx="6125">
                <c:v>-3.1478968554096212</c:v>
              </c:pt>
              <c:pt idx="6126">
                <c:v>-3.1478968554096212</c:v>
              </c:pt>
              <c:pt idx="6127">
                <c:v>-3.1478968554096212</c:v>
              </c:pt>
              <c:pt idx="6128">
                <c:v>-3.1478968554096212</c:v>
              </c:pt>
              <c:pt idx="6129">
                <c:v>-3.1571992480719326</c:v>
              </c:pt>
              <c:pt idx="6130">
                <c:v>-3.1571992480719326</c:v>
              </c:pt>
              <c:pt idx="6131">
                <c:v>-3.1478968554096212</c:v>
              </c:pt>
              <c:pt idx="6132">
                <c:v>-3.1478968554096212</c:v>
              </c:pt>
              <c:pt idx="6133">
                <c:v>-3.1478968554096212</c:v>
              </c:pt>
              <c:pt idx="6134">
                <c:v>-3.1478968554096212</c:v>
              </c:pt>
              <c:pt idx="6135">
                <c:v>-3.1478968554096212</c:v>
              </c:pt>
              <c:pt idx="6136">
                <c:v>-3.1478968554096212</c:v>
              </c:pt>
              <c:pt idx="6137">
                <c:v>-3.1478968554096212</c:v>
              </c:pt>
              <c:pt idx="6138">
                <c:v>-3.1478968554096212</c:v>
              </c:pt>
              <c:pt idx="6139">
                <c:v>-3.1478968554096212</c:v>
              </c:pt>
              <c:pt idx="6140">
                <c:v>-3.1478968554096212</c:v>
              </c:pt>
              <c:pt idx="6141">
                <c:v>-3.1478968554096212</c:v>
              </c:pt>
              <c:pt idx="6142">
                <c:v>-3.1478968554096212</c:v>
              </c:pt>
              <c:pt idx="6143">
                <c:v>-3.1478968554096212</c:v>
              </c:pt>
              <c:pt idx="6144">
                <c:v>-3.1478968554096212</c:v>
              </c:pt>
              <c:pt idx="6145">
                <c:v>-3.1478968554096212</c:v>
              </c:pt>
              <c:pt idx="6146">
                <c:v>-3.1478968554096212</c:v>
              </c:pt>
              <c:pt idx="6147">
                <c:v>-3.1571992480719326</c:v>
              </c:pt>
              <c:pt idx="6148">
                <c:v>-3.1571992480719326</c:v>
              </c:pt>
              <c:pt idx="6149">
                <c:v>-3.1478968554096212</c:v>
              </c:pt>
              <c:pt idx="6150">
                <c:v>-3.1478968554096212</c:v>
              </c:pt>
              <c:pt idx="6151">
                <c:v>-3.1478968554096212</c:v>
              </c:pt>
              <c:pt idx="6152">
                <c:v>-3.1478968554096212</c:v>
              </c:pt>
              <c:pt idx="6153">
                <c:v>-3.1571992480719326</c:v>
              </c:pt>
              <c:pt idx="6154">
                <c:v>-3.1571992480719326</c:v>
              </c:pt>
              <c:pt idx="6155">
                <c:v>-3.1478968554096212</c:v>
              </c:pt>
              <c:pt idx="6156">
                <c:v>-3.1478968554096212</c:v>
              </c:pt>
              <c:pt idx="6157">
                <c:v>-3.1571992480719326</c:v>
              </c:pt>
              <c:pt idx="6158">
                <c:v>-3.1571992480719326</c:v>
              </c:pt>
              <c:pt idx="6159">
                <c:v>-3.1478968554096212</c:v>
              </c:pt>
              <c:pt idx="6160">
                <c:v>-3.1478968554096212</c:v>
              </c:pt>
              <c:pt idx="6161">
                <c:v>-3.1571992480719326</c:v>
              </c:pt>
              <c:pt idx="6162">
                <c:v>-3.1571992480719326</c:v>
              </c:pt>
              <c:pt idx="6163">
                <c:v>-3.1571992480719326</c:v>
              </c:pt>
              <c:pt idx="6164">
                <c:v>-3.1571992480719326</c:v>
              </c:pt>
              <c:pt idx="6165">
                <c:v>-3.1571992480719326</c:v>
              </c:pt>
              <c:pt idx="6166">
                <c:v>-3.1571992480719326</c:v>
              </c:pt>
              <c:pt idx="6167">
                <c:v>-3.1665889884217777</c:v>
              </c:pt>
              <c:pt idx="6168">
                <c:v>-3.1665889884217777</c:v>
              </c:pt>
              <c:pt idx="6169">
                <c:v>-3.1665889884217777</c:v>
              </c:pt>
              <c:pt idx="6170">
                <c:v>-3.1665889884217777</c:v>
              </c:pt>
              <c:pt idx="6171">
                <c:v>-3.1571992480719326</c:v>
              </c:pt>
              <c:pt idx="6172">
                <c:v>-3.1571992480719326</c:v>
              </c:pt>
              <c:pt idx="6173">
                <c:v>-3.1571992480719326</c:v>
              </c:pt>
              <c:pt idx="6174">
                <c:v>-3.1571992480719326</c:v>
              </c:pt>
              <c:pt idx="6175">
                <c:v>-3.1571992480719326</c:v>
              </c:pt>
              <c:pt idx="6176">
                <c:v>-3.1571992480719326</c:v>
              </c:pt>
              <c:pt idx="6177">
                <c:v>-3.1571992480719326</c:v>
              </c:pt>
              <c:pt idx="6178">
                <c:v>-3.1571992480719326</c:v>
              </c:pt>
              <c:pt idx="6179">
                <c:v>-3.1571992480719326</c:v>
              </c:pt>
              <c:pt idx="6180">
                <c:v>-3.1571992480719326</c:v>
              </c:pt>
              <c:pt idx="6181">
                <c:v>-3.1571992480719326</c:v>
              </c:pt>
              <c:pt idx="6182">
                <c:v>-3.1571992480719326</c:v>
              </c:pt>
              <c:pt idx="6183">
                <c:v>-3.1571992480719326</c:v>
              </c:pt>
              <c:pt idx="6184">
                <c:v>-3.1571992480719326</c:v>
              </c:pt>
              <c:pt idx="6185">
                <c:v>-3.1571992480719326</c:v>
              </c:pt>
              <c:pt idx="6186">
                <c:v>-3.1571992480719326</c:v>
              </c:pt>
              <c:pt idx="6187">
                <c:v>-3.1571992480719326</c:v>
              </c:pt>
              <c:pt idx="6188">
                <c:v>-3.1571992480719326</c:v>
              </c:pt>
              <c:pt idx="6189">
                <c:v>-3.1571992480719326</c:v>
              </c:pt>
              <c:pt idx="6190">
                <c:v>-3.1571992480719326</c:v>
              </c:pt>
              <c:pt idx="6191">
                <c:v>-3.1571992480719326</c:v>
              </c:pt>
              <c:pt idx="6192">
                <c:v>-3.1571992480719326</c:v>
              </c:pt>
              <c:pt idx="6193">
                <c:v>-3.1571992480719326</c:v>
              </c:pt>
              <c:pt idx="6194">
                <c:v>-3.1571992480719326</c:v>
              </c:pt>
              <c:pt idx="6195">
                <c:v>-3.1571992480719326</c:v>
              </c:pt>
              <c:pt idx="6196">
                <c:v>-3.1571992480719326</c:v>
              </c:pt>
              <c:pt idx="6197">
                <c:v>-3.1571992480719326</c:v>
              </c:pt>
              <c:pt idx="6198">
                <c:v>-3.1571992480719326</c:v>
              </c:pt>
              <c:pt idx="6199">
                <c:v>-3.1665889884217777</c:v>
              </c:pt>
              <c:pt idx="6200">
                <c:v>-3.1665889884217777</c:v>
              </c:pt>
              <c:pt idx="6201">
                <c:v>-3.1571992480719326</c:v>
              </c:pt>
              <c:pt idx="6202">
                <c:v>-3.1571992480719326</c:v>
              </c:pt>
              <c:pt idx="6203">
                <c:v>-3.1665889884217777</c:v>
              </c:pt>
              <c:pt idx="6204">
                <c:v>-3.1665889884217777</c:v>
              </c:pt>
              <c:pt idx="6205">
                <c:v>-3.1571992480719326</c:v>
              </c:pt>
              <c:pt idx="6206">
                <c:v>-3.1571992480719326</c:v>
              </c:pt>
              <c:pt idx="6207">
                <c:v>-3.1571992480719326</c:v>
              </c:pt>
              <c:pt idx="6208">
                <c:v>-3.1571992480719326</c:v>
              </c:pt>
              <c:pt idx="6209">
                <c:v>-3.1571992480719326</c:v>
              </c:pt>
              <c:pt idx="6210">
                <c:v>-3.1571992480719326</c:v>
              </c:pt>
              <c:pt idx="6211">
                <c:v>-3.1571992480719326</c:v>
              </c:pt>
              <c:pt idx="6212">
                <c:v>-3.1571992480719326</c:v>
              </c:pt>
              <c:pt idx="6213">
                <c:v>-3.1571992480719326</c:v>
              </c:pt>
              <c:pt idx="6214">
                <c:v>-3.1571992480719326</c:v>
              </c:pt>
              <c:pt idx="6215">
                <c:v>-3.1571992480719326</c:v>
              </c:pt>
              <c:pt idx="6216">
                <c:v>-3.1571992480719326</c:v>
              </c:pt>
              <c:pt idx="6217">
                <c:v>-3.1571992480719326</c:v>
              </c:pt>
              <c:pt idx="6218">
                <c:v>-3.1571992480719326</c:v>
              </c:pt>
              <c:pt idx="6219">
                <c:v>-3.1571992480719326</c:v>
              </c:pt>
              <c:pt idx="6220">
                <c:v>-3.1571992480719326</c:v>
              </c:pt>
              <c:pt idx="6221">
                <c:v>-3.1665889884217777</c:v>
              </c:pt>
              <c:pt idx="6222">
                <c:v>-3.1665889884217777</c:v>
              </c:pt>
              <c:pt idx="6223">
                <c:v>-3.1571992480719326</c:v>
              </c:pt>
              <c:pt idx="6224">
                <c:v>-3.1571992480719326</c:v>
              </c:pt>
              <c:pt idx="6225">
                <c:v>-3.1571992480719326</c:v>
              </c:pt>
              <c:pt idx="6226">
                <c:v>-3.1571992480719326</c:v>
              </c:pt>
              <c:pt idx="6227">
                <c:v>-3.1571992480719326</c:v>
              </c:pt>
              <c:pt idx="6228">
                <c:v>-3.1571992480719326</c:v>
              </c:pt>
              <c:pt idx="6229">
                <c:v>-3.1571992480719326</c:v>
              </c:pt>
              <c:pt idx="6230">
                <c:v>-3.1571992480719326</c:v>
              </c:pt>
              <c:pt idx="6231">
                <c:v>-3.1571992480719326</c:v>
              </c:pt>
              <c:pt idx="6232">
                <c:v>-3.1571992480719326</c:v>
              </c:pt>
              <c:pt idx="6233">
                <c:v>-3.1665889884217777</c:v>
              </c:pt>
              <c:pt idx="6234">
                <c:v>-3.1665889884217777</c:v>
              </c:pt>
              <c:pt idx="6235">
                <c:v>-3.1665889884217777</c:v>
              </c:pt>
              <c:pt idx="6236">
                <c:v>-3.1665889884217777</c:v>
              </c:pt>
              <c:pt idx="6237">
                <c:v>-3.1665889884217777</c:v>
              </c:pt>
              <c:pt idx="6238">
                <c:v>-3.1665889884217777</c:v>
              </c:pt>
              <c:pt idx="6239">
                <c:v>-3.1665889884217777</c:v>
              </c:pt>
              <c:pt idx="6240">
                <c:v>-3.1665889884217777</c:v>
              </c:pt>
              <c:pt idx="6241">
                <c:v>-3.1571992480719326</c:v>
              </c:pt>
              <c:pt idx="6242">
                <c:v>-3.1571992480719326</c:v>
              </c:pt>
              <c:pt idx="6243">
                <c:v>-3.1571992480719326</c:v>
              </c:pt>
              <c:pt idx="6244">
                <c:v>-3.1571992480719326</c:v>
              </c:pt>
              <c:pt idx="6245">
                <c:v>-3.1571992480719326</c:v>
              </c:pt>
              <c:pt idx="6246">
                <c:v>-3.1571992480719326</c:v>
              </c:pt>
              <c:pt idx="6247">
                <c:v>-3.1571992480719326</c:v>
              </c:pt>
              <c:pt idx="6248">
                <c:v>-3.1571992480719326</c:v>
              </c:pt>
              <c:pt idx="6249">
                <c:v>-3.1665889884217777</c:v>
              </c:pt>
              <c:pt idx="6250">
                <c:v>-3.1665889884217777</c:v>
              </c:pt>
              <c:pt idx="6251">
                <c:v>-3.1571992480719326</c:v>
              </c:pt>
              <c:pt idx="6252">
                <c:v>-3.1571992480719326</c:v>
              </c:pt>
              <c:pt idx="6253">
                <c:v>-3.1571992480719326</c:v>
              </c:pt>
              <c:pt idx="6254">
                <c:v>-3.1571992480719326</c:v>
              </c:pt>
              <c:pt idx="6255">
                <c:v>-3.1571992480719326</c:v>
              </c:pt>
              <c:pt idx="6256">
                <c:v>-3.1571992480719326</c:v>
              </c:pt>
              <c:pt idx="6257">
                <c:v>-3.1571992480719326</c:v>
              </c:pt>
              <c:pt idx="6258">
                <c:v>-3.1571992480719326</c:v>
              </c:pt>
              <c:pt idx="6259">
                <c:v>-3.1571992480719326</c:v>
              </c:pt>
              <c:pt idx="6260">
                <c:v>-3.1571992480719326</c:v>
              </c:pt>
              <c:pt idx="6261">
                <c:v>-3.1478968554096212</c:v>
              </c:pt>
              <c:pt idx="6262">
                <c:v>-3.1478968554096212</c:v>
              </c:pt>
              <c:pt idx="6263">
                <c:v>-3.1571992480719326</c:v>
              </c:pt>
              <c:pt idx="6264">
                <c:v>-3.1571992480719326</c:v>
              </c:pt>
              <c:pt idx="6265">
                <c:v>-3.1571992480719326</c:v>
              </c:pt>
              <c:pt idx="6266">
                <c:v>-3.1571992480719326</c:v>
              </c:pt>
              <c:pt idx="6267">
                <c:v>-3.1571992480719326</c:v>
              </c:pt>
              <c:pt idx="6268">
                <c:v>-3.1571992480719326</c:v>
              </c:pt>
              <c:pt idx="6269">
                <c:v>-3.1571992480719326</c:v>
              </c:pt>
              <c:pt idx="6270">
                <c:v>-3.1571992480719326</c:v>
              </c:pt>
              <c:pt idx="6271">
                <c:v>-3.1571992480719326</c:v>
              </c:pt>
              <c:pt idx="6272">
                <c:v>-3.1571992480719326</c:v>
              </c:pt>
              <c:pt idx="6273">
                <c:v>-3.1571992480719326</c:v>
              </c:pt>
              <c:pt idx="6274">
                <c:v>-3.1571992480719326</c:v>
              </c:pt>
              <c:pt idx="6275">
                <c:v>-3.1571992480719326</c:v>
              </c:pt>
              <c:pt idx="6276">
                <c:v>-3.1571992480719326</c:v>
              </c:pt>
              <c:pt idx="6277">
                <c:v>-3.1571992480719326</c:v>
              </c:pt>
              <c:pt idx="6278">
                <c:v>-3.1571992480719326</c:v>
              </c:pt>
              <c:pt idx="6279">
                <c:v>-3.1571992480719326</c:v>
              </c:pt>
              <c:pt idx="6280">
                <c:v>-3.1571992480719326</c:v>
              </c:pt>
              <c:pt idx="6281">
                <c:v>-3.1571992480719326</c:v>
              </c:pt>
              <c:pt idx="6282">
                <c:v>-3.1571992480719326</c:v>
              </c:pt>
              <c:pt idx="6283">
                <c:v>-3.1571992480719326</c:v>
              </c:pt>
              <c:pt idx="6284">
                <c:v>-3.1571992480719326</c:v>
              </c:pt>
              <c:pt idx="6285">
                <c:v>-3.1571992480719326</c:v>
              </c:pt>
              <c:pt idx="6286">
                <c:v>-3.1571992480719326</c:v>
              </c:pt>
              <c:pt idx="6287">
                <c:v>-3.1571992480719326</c:v>
              </c:pt>
              <c:pt idx="6288">
                <c:v>-3.1571992480719326</c:v>
              </c:pt>
              <c:pt idx="6289">
                <c:v>-3.1665889884217777</c:v>
              </c:pt>
              <c:pt idx="6290">
                <c:v>-3.1665889884217777</c:v>
              </c:pt>
              <c:pt idx="6291">
                <c:v>-3.1571992480719326</c:v>
              </c:pt>
              <c:pt idx="6292">
                <c:v>-3.1571992480719326</c:v>
              </c:pt>
              <c:pt idx="6293">
                <c:v>-3.1478968554096212</c:v>
              </c:pt>
              <c:pt idx="6294">
                <c:v>-3.1478968554096212</c:v>
              </c:pt>
              <c:pt idx="6295">
                <c:v>-3.1571992480719326</c:v>
              </c:pt>
              <c:pt idx="6296">
                <c:v>-3.1571992480719326</c:v>
              </c:pt>
              <c:pt idx="6297">
                <c:v>-3.1571992480719326</c:v>
              </c:pt>
              <c:pt idx="6298">
                <c:v>-3.1571992480719326</c:v>
              </c:pt>
              <c:pt idx="6299">
                <c:v>-3.1571992480719326</c:v>
              </c:pt>
              <c:pt idx="6300">
                <c:v>-3.1571992480719326</c:v>
              </c:pt>
              <c:pt idx="6301">
                <c:v>-3.1571992480719326</c:v>
              </c:pt>
              <c:pt idx="6302">
                <c:v>-3.1571992480719326</c:v>
              </c:pt>
              <c:pt idx="6303">
                <c:v>-3.1571992480719326</c:v>
              </c:pt>
              <c:pt idx="6304">
                <c:v>-3.1571992480719326</c:v>
              </c:pt>
              <c:pt idx="6305">
                <c:v>-3.1571992480719326</c:v>
              </c:pt>
              <c:pt idx="6306">
                <c:v>-3.1571992480719326</c:v>
              </c:pt>
              <c:pt idx="6307">
                <c:v>-3.1478968554096212</c:v>
              </c:pt>
              <c:pt idx="6308">
                <c:v>-3.1478968554096212</c:v>
              </c:pt>
              <c:pt idx="6309">
                <c:v>-3.1571992480719326</c:v>
              </c:pt>
              <c:pt idx="6310">
                <c:v>-3.1571992480719326</c:v>
              </c:pt>
              <c:pt idx="6311">
                <c:v>-3.1571992480719326</c:v>
              </c:pt>
              <c:pt idx="6312">
                <c:v>-3.1571992480719326</c:v>
              </c:pt>
              <c:pt idx="6313">
                <c:v>-3.1571992480719326</c:v>
              </c:pt>
              <c:pt idx="6314">
                <c:v>-3.1571992480719326</c:v>
              </c:pt>
              <c:pt idx="6315">
                <c:v>-3.1571992480719326</c:v>
              </c:pt>
              <c:pt idx="6316">
                <c:v>-3.1571992480719326</c:v>
              </c:pt>
              <c:pt idx="6317">
                <c:v>-3.1571992480719326</c:v>
              </c:pt>
              <c:pt idx="6318">
                <c:v>-3.1571992480719326</c:v>
              </c:pt>
              <c:pt idx="6319">
                <c:v>-3.1571992480719326</c:v>
              </c:pt>
              <c:pt idx="6320">
                <c:v>-3.1571992480719326</c:v>
              </c:pt>
              <c:pt idx="6321">
                <c:v>-3.1571992480719326</c:v>
              </c:pt>
              <c:pt idx="6322">
                <c:v>-3.1571992480719326</c:v>
              </c:pt>
              <c:pt idx="6323">
                <c:v>-3.1571992480719326</c:v>
              </c:pt>
              <c:pt idx="6324">
                <c:v>-3.1571992480719326</c:v>
              </c:pt>
              <c:pt idx="6325">
                <c:v>-3.1571992480719326</c:v>
              </c:pt>
              <c:pt idx="6326">
                <c:v>-3.1571992480719326</c:v>
              </c:pt>
              <c:pt idx="6327">
                <c:v>-3.1571992480719326</c:v>
              </c:pt>
              <c:pt idx="6328">
                <c:v>-3.1571992480719326</c:v>
              </c:pt>
              <c:pt idx="6329">
                <c:v>-3.1665889884217777</c:v>
              </c:pt>
              <c:pt idx="6330">
                <c:v>-3.1665889884217777</c:v>
              </c:pt>
              <c:pt idx="6331">
                <c:v>-3.1571992480719326</c:v>
              </c:pt>
              <c:pt idx="6332">
                <c:v>-3.1571992480719326</c:v>
              </c:pt>
              <c:pt idx="6333">
                <c:v>-3.1571992480719326</c:v>
              </c:pt>
              <c:pt idx="6334">
                <c:v>-3.1571992480719326</c:v>
              </c:pt>
              <c:pt idx="6335">
                <c:v>-3.1665889884217777</c:v>
              </c:pt>
              <c:pt idx="6336">
                <c:v>-3.1665889884217777</c:v>
              </c:pt>
              <c:pt idx="6337">
                <c:v>-3.1571992480719326</c:v>
              </c:pt>
              <c:pt idx="6338">
                <c:v>-3.1571992480719326</c:v>
              </c:pt>
              <c:pt idx="6339">
                <c:v>-3.1571992480719326</c:v>
              </c:pt>
              <c:pt idx="6340">
                <c:v>-3.1571992480719326</c:v>
              </c:pt>
              <c:pt idx="6341">
                <c:v>-3.1571992480719326</c:v>
              </c:pt>
              <c:pt idx="6342">
                <c:v>-3.1571992480719326</c:v>
              </c:pt>
              <c:pt idx="6343">
                <c:v>-3.1478968554096212</c:v>
              </c:pt>
              <c:pt idx="6344">
                <c:v>-3.1478968554096212</c:v>
              </c:pt>
              <c:pt idx="6345">
                <c:v>-3.1571992480719326</c:v>
              </c:pt>
              <c:pt idx="6346">
                <c:v>-3.1571992480719326</c:v>
              </c:pt>
              <c:pt idx="6347">
                <c:v>-3.1571992480719326</c:v>
              </c:pt>
              <c:pt idx="6348">
                <c:v>-3.1571992480719326</c:v>
              </c:pt>
              <c:pt idx="6349">
                <c:v>-3.1571992480719326</c:v>
              </c:pt>
              <c:pt idx="6350">
                <c:v>-3.1571992480719326</c:v>
              </c:pt>
              <c:pt idx="6351">
                <c:v>-3.1571992480719326</c:v>
              </c:pt>
              <c:pt idx="6352">
                <c:v>-3.1571992480719326</c:v>
              </c:pt>
              <c:pt idx="6353">
                <c:v>-3.1571992480719326</c:v>
              </c:pt>
              <c:pt idx="6354">
                <c:v>-3.1571992480719326</c:v>
              </c:pt>
              <c:pt idx="6355">
                <c:v>-3.1571992480719326</c:v>
              </c:pt>
              <c:pt idx="6356">
                <c:v>-3.1571992480719326</c:v>
              </c:pt>
              <c:pt idx="6357">
                <c:v>-3.1571992480719326</c:v>
              </c:pt>
              <c:pt idx="6358">
                <c:v>-3.1571992480719326</c:v>
              </c:pt>
              <c:pt idx="6359">
                <c:v>-3.1571992480719326</c:v>
              </c:pt>
              <c:pt idx="6360">
                <c:v>-3.1571992480719326</c:v>
              </c:pt>
              <c:pt idx="6361">
                <c:v>-3.1665889884217777</c:v>
              </c:pt>
              <c:pt idx="6362">
                <c:v>-3.1665889884217777</c:v>
              </c:pt>
              <c:pt idx="6363">
                <c:v>-3.1760677323763193</c:v>
              </c:pt>
              <c:pt idx="6364">
                <c:v>-3.1760677323763193</c:v>
              </c:pt>
              <c:pt idx="6365">
                <c:v>-3.1665889884217777</c:v>
              </c:pt>
              <c:pt idx="6366">
                <c:v>-3.1665889884217777</c:v>
              </c:pt>
              <c:pt idx="6367">
                <c:v>-3.1571992480719326</c:v>
              </c:pt>
              <c:pt idx="6368">
                <c:v>-3.1571992480719326</c:v>
              </c:pt>
              <c:pt idx="6369">
                <c:v>-3.1665889884217777</c:v>
              </c:pt>
              <c:pt idx="6370">
                <c:v>-3.1665889884217777</c:v>
              </c:pt>
              <c:pt idx="6371">
                <c:v>-3.1665889884217777</c:v>
              </c:pt>
              <c:pt idx="6372">
                <c:v>-3.1665889884217777</c:v>
              </c:pt>
              <c:pt idx="6373">
                <c:v>-3.1571992480719326</c:v>
              </c:pt>
              <c:pt idx="6374">
                <c:v>-3.1571992480719326</c:v>
              </c:pt>
              <c:pt idx="6375">
                <c:v>-3.1571992480719326</c:v>
              </c:pt>
              <c:pt idx="6376">
                <c:v>-3.1571992480719326</c:v>
              </c:pt>
              <c:pt idx="6377">
                <c:v>-3.1571992480719326</c:v>
              </c:pt>
              <c:pt idx="6378">
                <c:v>-3.1571992480719326</c:v>
              </c:pt>
              <c:pt idx="6379">
                <c:v>-3.1665889884217777</c:v>
              </c:pt>
              <c:pt idx="6380">
                <c:v>-3.1665889884217777</c:v>
              </c:pt>
              <c:pt idx="6381">
                <c:v>-3.1665889884217777</c:v>
              </c:pt>
              <c:pt idx="6382">
                <c:v>-3.1665889884217777</c:v>
              </c:pt>
              <c:pt idx="6383">
                <c:v>-3.1665889884217777</c:v>
              </c:pt>
              <c:pt idx="6384">
                <c:v>-3.1665889884217777</c:v>
              </c:pt>
              <c:pt idx="6385">
                <c:v>-3.1665889884217777</c:v>
              </c:pt>
              <c:pt idx="6386">
                <c:v>-3.1665889884217777</c:v>
              </c:pt>
              <c:pt idx="6387">
                <c:v>-3.1571992480719326</c:v>
              </c:pt>
              <c:pt idx="6388">
                <c:v>-3.1571992480719326</c:v>
              </c:pt>
              <c:pt idx="6389">
                <c:v>-3.1571992480719326</c:v>
              </c:pt>
              <c:pt idx="6390">
                <c:v>-3.1571992480719326</c:v>
              </c:pt>
              <c:pt idx="6391">
                <c:v>-3.1665889884217777</c:v>
              </c:pt>
              <c:pt idx="6392">
                <c:v>-3.1665889884217777</c:v>
              </c:pt>
              <c:pt idx="6393">
                <c:v>-3.1665889884217777</c:v>
              </c:pt>
              <c:pt idx="6394">
                <c:v>-3.1665889884217777</c:v>
              </c:pt>
              <c:pt idx="6395">
                <c:v>-3.1571992480719326</c:v>
              </c:pt>
              <c:pt idx="6396">
                <c:v>-3.1571992480719326</c:v>
              </c:pt>
              <c:pt idx="6397">
                <c:v>-3.1665889884217777</c:v>
              </c:pt>
              <c:pt idx="6398">
                <c:v>-3.1665889884217777</c:v>
              </c:pt>
              <c:pt idx="6399">
                <c:v>-3.1665889884217777</c:v>
              </c:pt>
              <c:pt idx="6400">
                <c:v>-3.1665889884217777</c:v>
              </c:pt>
              <c:pt idx="6401">
                <c:v>-3.1760677323763193</c:v>
              </c:pt>
              <c:pt idx="6402">
                <c:v>-3.1760677323763193</c:v>
              </c:pt>
              <c:pt idx="6403">
                <c:v>-3.1665889884217777</c:v>
              </c:pt>
              <c:pt idx="6404">
                <c:v>-3.1665889884217777</c:v>
              </c:pt>
              <c:pt idx="6405">
                <c:v>-3.1665889884217777</c:v>
              </c:pt>
              <c:pt idx="6406">
                <c:v>-3.1665889884217777</c:v>
              </c:pt>
              <c:pt idx="6407">
                <c:v>-3.1760677323763193</c:v>
              </c:pt>
              <c:pt idx="6408">
                <c:v>-3.1760677323763193</c:v>
              </c:pt>
              <c:pt idx="6409">
                <c:v>-3.1665889884217777</c:v>
              </c:pt>
              <c:pt idx="6410">
                <c:v>-3.1665889884217777</c:v>
              </c:pt>
              <c:pt idx="6411">
                <c:v>-3.1760677323763193</c:v>
              </c:pt>
              <c:pt idx="6412">
                <c:v>-3.1760677323763193</c:v>
              </c:pt>
              <c:pt idx="6413">
                <c:v>-3.1665889884217777</c:v>
              </c:pt>
              <c:pt idx="6414">
                <c:v>-3.1665889884217777</c:v>
              </c:pt>
              <c:pt idx="6415">
                <c:v>-3.1760677323763193</c:v>
              </c:pt>
              <c:pt idx="6416">
                <c:v>-3.1760677323763193</c:v>
              </c:pt>
              <c:pt idx="6417">
                <c:v>-3.1665889884217777</c:v>
              </c:pt>
              <c:pt idx="6418">
                <c:v>-3.1665889884217777</c:v>
              </c:pt>
              <c:pt idx="6419">
                <c:v>-3.1760677323763193</c:v>
              </c:pt>
              <c:pt idx="6420">
                <c:v>-3.1760677323763193</c:v>
              </c:pt>
              <c:pt idx="6421">
                <c:v>-3.1760677323763193</c:v>
              </c:pt>
              <c:pt idx="6422">
                <c:v>-3.1760677323763193</c:v>
              </c:pt>
              <c:pt idx="6423">
                <c:v>-3.1856371833924682</c:v>
              </c:pt>
              <c:pt idx="6424">
                <c:v>-3.1856371833924682</c:v>
              </c:pt>
              <c:pt idx="6425">
                <c:v>-3.1760677323763193</c:v>
              </c:pt>
              <c:pt idx="6426">
                <c:v>-3.1760677323763193</c:v>
              </c:pt>
              <c:pt idx="6427">
                <c:v>-3.1760677323763193</c:v>
              </c:pt>
              <c:pt idx="6428">
                <c:v>-3.1760677323763193</c:v>
              </c:pt>
              <c:pt idx="6429">
                <c:v>-3.1760677323763193</c:v>
              </c:pt>
              <c:pt idx="6430">
                <c:v>-3.1760677323763193</c:v>
              </c:pt>
              <c:pt idx="6431">
                <c:v>-3.1760677323763193</c:v>
              </c:pt>
              <c:pt idx="6432">
                <c:v>-3.1760677323763193</c:v>
              </c:pt>
              <c:pt idx="6433">
                <c:v>-3.1665889884217777</c:v>
              </c:pt>
              <c:pt idx="6434">
                <c:v>-3.1665889884217777</c:v>
              </c:pt>
              <c:pt idx="6435">
                <c:v>-3.1856371833924682</c:v>
              </c:pt>
              <c:pt idx="6436">
                <c:v>-3.1856371833924682</c:v>
              </c:pt>
              <c:pt idx="6437">
                <c:v>-3.1665889884217777</c:v>
              </c:pt>
              <c:pt idx="6438">
                <c:v>-3.1665889884217777</c:v>
              </c:pt>
              <c:pt idx="6439">
                <c:v>-3.1760677323763193</c:v>
              </c:pt>
              <c:pt idx="6440">
                <c:v>-3.1760677323763193</c:v>
              </c:pt>
              <c:pt idx="6441">
                <c:v>-3.1856371833924682</c:v>
              </c:pt>
              <c:pt idx="6442">
                <c:v>-3.1856371833924682</c:v>
              </c:pt>
              <c:pt idx="6443">
                <c:v>-3.1856371833924682</c:v>
              </c:pt>
              <c:pt idx="6444">
                <c:v>-3.1856371833924682</c:v>
              </c:pt>
              <c:pt idx="6445">
                <c:v>-3.1856371833924682</c:v>
              </c:pt>
              <c:pt idx="6446">
                <c:v>-3.1856371833924682</c:v>
              </c:pt>
              <c:pt idx="6447">
                <c:v>-3.1856371833924682</c:v>
              </c:pt>
              <c:pt idx="6448">
                <c:v>-3.1856371833924682</c:v>
              </c:pt>
              <c:pt idx="6449">
                <c:v>-3.1856371833924682</c:v>
              </c:pt>
              <c:pt idx="6450">
                <c:v>-3.1856371833924682</c:v>
              </c:pt>
              <c:pt idx="6451">
                <c:v>-3.1856371833924682</c:v>
              </c:pt>
              <c:pt idx="6452">
                <c:v>-3.1856371833924682</c:v>
              </c:pt>
              <c:pt idx="6453">
                <c:v>-3.1856371833924682</c:v>
              </c:pt>
              <c:pt idx="6454">
                <c:v>-3.1856371833924682</c:v>
              </c:pt>
              <c:pt idx="6455">
                <c:v>-3.1856371833924682</c:v>
              </c:pt>
              <c:pt idx="6456">
                <c:v>-3.1856371833924682</c:v>
              </c:pt>
              <c:pt idx="6457">
                <c:v>-3.1856371833924682</c:v>
              </c:pt>
              <c:pt idx="6458">
                <c:v>-3.1856371833924682</c:v>
              </c:pt>
              <c:pt idx="6459">
                <c:v>-3.1856371833924682</c:v>
              </c:pt>
              <c:pt idx="6460">
                <c:v>-3.1856371833924682</c:v>
              </c:pt>
              <c:pt idx="6461">
                <c:v>-3.1856371833924682</c:v>
              </c:pt>
              <c:pt idx="6462">
                <c:v>-3.1856371833924682</c:v>
              </c:pt>
              <c:pt idx="6463">
                <c:v>-3.1856371833924682</c:v>
              </c:pt>
              <c:pt idx="6464">
                <c:v>-3.1856371833924682</c:v>
              </c:pt>
              <c:pt idx="6465">
                <c:v>-3.1856371833924682</c:v>
              </c:pt>
              <c:pt idx="6466">
                <c:v>-3.1856371833924682</c:v>
              </c:pt>
              <c:pt idx="6467">
                <c:v>-3.1856371833924682</c:v>
              </c:pt>
              <c:pt idx="6468">
                <c:v>-3.1856371833924682</c:v>
              </c:pt>
              <c:pt idx="6469">
                <c:v>-3.1856371833924682</c:v>
              </c:pt>
              <c:pt idx="6470">
                <c:v>-3.1856371833924682</c:v>
              </c:pt>
              <c:pt idx="6471">
                <c:v>-3.1856371833924682</c:v>
              </c:pt>
              <c:pt idx="6472">
                <c:v>-3.1856371833924682</c:v>
              </c:pt>
              <c:pt idx="6473">
                <c:v>-3.1856371833924682</c:v>
              </c:pt>
              <c:pt idx="6474">
                <c:v>-3.1856371833924682</c:v>
              </c:pt>
              <c:pt idx="6475">
                <c:v>-3.1856371833924682</c:v>
              </c:pt>
              <c:pt idx="6476">
                <c:v>-3.1856371833924682</c:v>
              </c:pt>
              <c:pt idx="6477">
                <c:v>-3.1952990943042083</c:v>
              </c:pt>
              <c:pt idx="6478">
                <c:v>-3.1952990943042083</c:v>
              </c:pt>
              <c:pt idx="6479">
                <c:v>-3.1856371833924682</c:v>
              </c:pt>
              <c:pt idx="6480">
                <c:v>-3.1856371833924682</c:v>
              </c:pt>
              <c:pt idx="6481">
                <c:v>-3.1952990943042083</c:v>
              </c:pt>
              <c:pt idx="6482">
                <c:v>-3.1952990943042083</c:v>
              </c:pt>
              <c:pt idx="6483">
                <c:v>-3.1856371833924682</c:v>
              </c:pt>
              <c:pt idx="6484">
                <c:v>-3.1856371833924682</c:v>
              </c:pt>
              <c:pt idx="6485">
                <c:v>-3.1856371833924682</c:v>
              </c:pt>
              <c:pt idx="6486">
                <c:v>-3.1856371833924682</c:v>
              </c:pt>
              <c:pt idx="6487">
                <c:v>-3.1856371833924682</c:v>
              </c:pt>
              <c:pt idx="6488">
                <c:v>-3.1856371833924682</c:v>
              </c:pt>
              <c:pt idx="6489">
                <c:v>-3.1856371833924682</c:v>
              </c:pt>
              <c:pt idx="6490">
                <c:v>-3.1856371833924682</c:v>
              </c:pt>
              <c:pt idx="6491">
                <c:v>-3.1856371833924682</c:v>
              </c:pt>
              <c:pt idx="6492">
                <c:v>-3.1856371833924682</c:v>
              </c:pt>
              <c:pt idx="6493">
                <c:v>-3.1952990943042083</c:v>
              </c:pt>
              <c:pt idx="6494">
                <c:v>-3.1952990943042083</c:v>
              </c:pt>
              <c:pt idx="6495">
                <c:v>-3.1856371833924682</c:v>
              </c:pt>
              <c:pt idx="6496">
                <c:v>-3.1856371833924682</c:v>
              </c:pt>
              <c:pt idx="6497">
                <c:v>-3.1856371833924682</c:v>
              </c:pt>
              <c:pt idx="6498">
                <c:v>-3.1856371833924682</c:v>
              </c:pt>
              <c:pt idx="6499">
                <c:v>-3.1856371833924682</c:v>
              </c:pt>
              <c:pt idx="6500">
                <c:v>-3.1856371833924682</c:v>
              </c:pt>
              <c:pt idx="6501">
                <c:v>-3.1952990943042083</c:v>
              </c:pt>
              <c:pt idx="6502">
                <c:v>-3.1952990943042083</c:v>
              </c:pt>
              <c:pt idx="6503">
                <c:v>-3.1952990943042083</c:v>
              </c:pt>
              <c:pt idx="6504">
                <c:v>-3.1952990943042083</c:v>
              </c:pt>
              <c:pt idx="6505">
                <c:v>-3.1952990943042083</c:v>
              </c:pt>
              <c:pt idx="6506">
                <c:v>-3.1952990943042083</c:v>
              </c:pt>
              <c:pt idx="6507">
                <c:v>-3.1952990943042083</c:v>
              </c:pt>
              <c:pt idx="6508">
                <c:v>-3.1952990943042083</c:v>
              </c:pt>
              <c:pt idx="6509">
                <c:v>-3.1952990943042083</c:v>
              </c:pt>
              <c:pt idx="6510">
                <c:v>-3.1952990943042083</c:v>
              </c:pt>
              <c:pt idx="6511">
                <c:v>-3.1856371833924682</c:v>
              </c:pt>
              <c:pt idx="6512">
                <c:v>-3.1856371833924682</c:v>
              </c:pt>
              <c:pt idx="6513">
                <c:v>-3.1856371833924682</c:v>
              </c:pt>
              <c:pt idx="6514">
                <c:v>-3.1856371833924682</c:v>
              </c:pt>
              <c:pt idx="6515">
                <c:v>-3.1952990943042083</c:v>
              </c:pt>
              <c:pt idx="6516">
                <c:v>-3.1952990943042083</c:v>
              </c:pt>
              <c:pt idx="6517">
                <c:v>-3.1952990943042083</c:v>
              </c:pt>
              <c:pt idx="6518">
                <c:v>-3.1952990943042083</c:v>
              </c:pt>
              <c:pt idx="6519">
                <c:v>-3.1952990943042083</c:v>
              </c:pt>
              <c:pt idx="6520">
                <c:v>-3.1952990943042083</c:v>
              </c:pt>
              <c:pt idx="6521">
                <c:v>-3.1856371833924682</c:v>
              </c:pt>
              <c:pt idx="6522">
                <c:v>-3.1856371833924682</c:v>
              </c:pt>
              <c:pt idx="6523">
                <c:v>-3.1856371833924682</c:v>
              </c:pt>
              <c:pt idx="6524">
                <c:v>-3.1856371833924682</c:v>
              </c:pt>
              <c:pt idx="6525">
                <c:v>-3.1952990943042083</c:v>
              </c:pt>
              <c:pt idx="6526">
                <c:v>-3.1952990943042083</c:v>
              </c:pt>
              <c:pt idx="6527">
                <c:v>-3.1856371833924682</c:v>
              </c:pt>
              <c:pt idx="6528">
                <c:v>-3.1856371833924682</c:v>
              </c:pt>
              <c:pt idx="6529">
                <c:v>-3.1856371833924682</c:v>
              </c:pt>
              <c:pt idx="6530">
                <c:v>-3.1856371833924682</c:v>
              </c:pt>
              <c:pt idx="6531">
                <c:v>-3.1952990943042083</c:v>
              </c:pt>
              <c:pt idx="6532">
                <c:v>-3.1952990943042083</c:v>
              </c:pt>
              <c:pt idx="6533">
                <c:v>-3.1952990943042083</c:v>
              </c:pt>
              <c:pt idx="6534">
                <c:v>-3.1952990943042083</c:v>
              </c:pt>
              <c:pt idx="6535">
                <c:v>-3.1856371833924682</c:v>
              </c:pt>
              <c:pt idx="6536">
                <c:v>-3.1856371833924682</c:v>
              </c:pt>
              <c:pt idx="6537">
                <c:v>-3.1952990943042083</c:v>
              </c:pt>
              <c:pt idx="6538">
                <c:v>-3.1952990943042083</c:v>
              </c:pt>
              <c:pt idx="6539">
                <c:v>-3.1952990943042083</c:v>
              </c:pt>
              <c:pt idx="6540">
                <c:v>-3.1952990943042083</c:v>
              </c:pt>
              <c:pt idx="6541">
                <c:v>-3.1952990943042083</c:v>
              </c:pt>
              <c:pt idx="6542">
                <c:v>-3.1952990943042083</c:v>
              </c:pt>
              <c:pt idx="6543">
                <c:v>-3.1856371833924682</c:v>
              </c:pt>
              <c:pt idx="6544">
                <c:v>-3.1856371833924682</c:v>
              </c:pt>
              <c:pt idx="6545">
                <c:v>-3.1856371833924682</c:v>
              </c:pt>
              <c:pt idx="6546">
                <c:v>-3.1856371833924682</c:v>
              </c:pt>
              <c:pt idx="6547">
                <c:v>-3.1856371833924682</c:v>
              </c:pt>
              <c:pt idx="6548">
                <c:v>-3.1856371833924682</c:v>
              </c:pt>
              <c:pt idx="6549">
                <c:v>-3.1856371833924682</c:v>
              </c:pt>
              <c:pt idx="6550">
                <c:v>-3.1856371833924682</c:v>
              </c:pt>
              <c:pt idx="6551">
                <c:v>-3.1856371833924682</c:v>
              </c:pt>
              <c:pt idx="6552">
                <c:v>-3.1856371833924682</c:v>
              </c:pt>
              <c:pt idx="6553">
                <c:v>-3.1952990943042083</c:v>
              </c:pt>
              <c:pt idx="6554">
                <c:v>-3.1952990943042083</c:v>
              </c:pt>
              <c:pt idx="6555">
                <c:v>-3.1856371833924682</c:v>
              </c:pt>
              <c:pt idx="6556">
                <c:v>-3.1856371833924682</c:v>
              </c:pt>
              <c:pt idx="6557">
                <c:v>-3.1856371833924682</c:v>
              </c:pt>
              <c:pt idx="6558">
                <c:v>-3.1856371833924682</c:v>
              </c:pt>
              <c:pt idx="6559">
                <c:v>-3.1856371833924682</c:v>
              </c:pt>
              <c:pt idx="6560">
                <c:v>-3.1856371833924682</c:v>
              </c:pt>
              <c:pt idx="6561">
                <c:v>-3.1856371833924682</c:v>
              </c:pt>
              <c:pt idx="6562">
                <c:v>-3.1856371833924682</c:v>
              </c:pt>
              <c:pt idx="6563">
                <c:v>-3.1952990943042083</c:v>
              </c:pt>
              <c:pt idx="6564">
                <c:v>-3.1952990943042083</c:v>
              </c:pt>
              <c:pt idx="6565">
                <c:v>-3.1856371833924682</c:v>
              </c:pt>
              <c:pt idx="6566">
                <c:v>-3.1856371833924682</c:v>
              </c:pt>
              <c:pt idx="6567">
                <c:v>-3.1856371833924682</c:v>
              </c:pt>
              <c:pt idx="6568">
                <c:v>-3.1856371833924682</c:v>
              </c:pt>
              <c:pt idx="6569">
                <c:v>-3.1856371833924682</c:v>
              </c:pt>
              <c:pt idx="6570">
                <c:v>-3.1856371833924682</c:v>
              </c:pt>
              <c:pt idx="6571">
                <c:v>-3.1856371833924682</c:v>
              </c:pt>
              <c:pt idx="6572">
                <c:v>-3.1856371833924682</c:v>
              </c:pt>
              <c:pt idx="6573">
                <c:v>-3.1856371833924682</c:v>
              </c:pt>
              <c:pt idx="6574">
                <c:v>-3.1856371833924682</c:v>
              </c:pt>
              <c:pt idx="6575">
                <c:v>-3.1856371833924682</c:v>
              </c:pt>
              <c:pt idx="6576">
                <c:v>-3.1856371833924682</c:v>
              </c:pt>
              <c:pt idx="6577">
                <c:v>-3.1856371833924682</c:v>
              </c:pt>
              <c:pt idx="6578">
                <c:v>-3.1856371833924682</c:v>
              </c:pt>
              <c:pt idx="6579">
                <c:v>-3.1952990943042083</c:v>
              </c:pt>
              <c:pt idx="6580">
                <c:v>-3.1952990943042083</c:v>
              </c:pt>
              <c:pt idx="6581">
                <c:v>-3.1856371833924682</c:v>
              </c:pt>
              <c:pt idx="6582">
                <c:v>-3.1856371833924682</c:v>
              </c:pt>
              <c:pt idx="6583">
                <c:v>-3.1856371833924682</c:v>
              </c:pt>
              <c:pt idx="6584">
                <c:v>-3.1856371833924682</c:v>
              </c:pt>
              <c:pt idx="6585">
                <c:v>-3.1856371833924682</c:v>
              </c:pt>
              <c:pt idx="6586">
                <c:v>-3.1856371833924682</c:v>
              </c:pt>
              <c:pt idx="6587">
                <c:v>-3.1952990943042083</c:v>
              </c:pt>
              <c:pt idx="6588">
                <c:v>-3.1952990943042083</c:v>
              </c:pt>
              <c:pt idx="6589">
                <c:v>-3.1952990943042083</c:v>
              </c:pt>
              <c:pt idx="6590">
                <c:v>-3.1952990943042083</c:v>
              </c:pt>
              <c:pt idx="6591">
                <c:v>-3.1952990943042083</c:v>
              </c:pt>
              <c:pt idx="6592">
                <c:v>-3.1952990943042083</c:v>
              </c:pt>
              <c:pt idx="6593">
                <c:v>-3.1856371833924682</c:v>
              </c:pt>
              <c:pt idx="6594">
                <c:v>-3.1856371833924682</c:v>
              </c:pt>
              <c:pt idx="6595">
                <c:v>-3.1856371833924682</c:v>
              </c:pt>
              <c:pt idx="6596">
                <c:v>-3.1856371833924682</c:v>
              </c:pt>
              <c:pt idx="6597">
                <c:v>-3.1856371833924682</c:v>
              </c:pt>
              <c:pt idx="6598">
                <c:v>-3.1856371833924682</c:v>
              </c:pt>
              <c:pt idx="6599">
                <c:v>-3.1952990943042083</c:v>
              </c:pt>
              <c:pt idx="6600">
                <c:v>-3.1952990943042083</c:v>
              </c:pt>
              <c:pt idx="6601">
                <c:v>-3.1856371833924682</c:v>
              </c:pt>
              <c:pt idx="6602">
                <c:v>-3.1856371833924682</c:v>
              </c:pt>
              <c:pt idx="6603">
                <c:v>-3.1952990943042083</c:v>
              </c:pt>
              <c:pt idx="6604">
                <c:v>-3.1952990943042083</c:v>
              </c:pt>
              <c:pt idx="6605">
                <c:v>-3.1952990943042083</c:v>
              </c:pt>
              <c:pt idx="6606">
                <c:v>-3.1952990943042083</c:v>
              </c:pt>
              <c:pt idx="6607">
                <c:v>-3.1856371833924682</c:v>
              </c:pt>
              <c:pt idx="6608">
                <c:v>-3.1856371833924682</c:v>
              </c:pt>
              <c:pt idx="6609">
                <c:v>-3.1856371833924682</c:v>
              </c:pt>
              <c:pt idx="6610">
                <c:v>-3.1856371833924682</c:v>
              </c:pt>
              <c:pt idx="6611">
                <c:v>-3.1856371833924682</c:v>
              </c:pt>
              <c:pt idx="6612">
                <c:v>-3.1856371833924682</c:v>
              </c:pt>
              <c:pt idx="6613">
                <c:v>-3.1856371833924682</c:v>
              </c:pt>
              <c:pt idx="6614">
                <c:v>-3.1856371833924682</c:v>
              </c:pt>
              <c:pt idx="6615">
                <c:v>-3.1856371833924682</c:v>
              </c:pt>
              <c:pt idx="6616">
                <c:v>-3.1856371833924682</c:v>
              </c:pt>
              <c:pt idx="6617">
                <c:v>-3.1856371833924682</c:v>
              </c:pt>
              <c:pt idx="6618">
                <c:v>-3.1856371833924682</c:v>
              </c:pt>
              <c:pt idx="6619">
                <c:v>-3.1856371833924682</c:v>
              </c:pt>
              <c:pt idx="6620">
                <c:v>-3.1856371833924682</c:v>
              </c:pt>
              <c:pt idx="6621">
                <c:v>-3.1952990943042083</c:v>
              </c:pt>
              <c:pt idx="6622">
                <c:v>-3.1952990943042083</c:v>
              </c:pt>
              <c:pt idx="6623">
                <c:v>-3.1856371833924682</c:v>
              </c:pt>
              <c:pt idx="6624">
                <c:v>-3.1856371833924682</c:v>
              </c:pt>
              <c:pt idx="6625">
                <c:v>-3.1856371833924682</c:v>
              </c:pt>
              <c:pt idx="6626">
                <c:v>-3.1856371833924682</c:v>
              </c:pt>
              <c:pt idx="6627">
                <c:v>-3.1856371833924682</c:v>
              </c:pt>
              <c:pt idx="6628">
                <c:v>-3.1856371833924682</c:v>
              </c:pt>
              <c:pt idx="6629">
                <c:v>-3.1856371833924682</c:v>
              </c:pt>
              <c:pt idx="6630">
                <c:v>-3.1856371833924682</c:v>
              </c:pt>
              <c:pt idx="6631">
                <c:v>-3.1856371833924682</c:v>
              </c:pt>
              <c:pt idx="6632">
                <c:v>-3.1856371833924682</c:v>
              </c:pt>
              <c:pt idx="6633">
                <c:v>-3.1856371833924682</c:v>
              </c:pt>
              <c:pt idx="6634">
                <c:v>-3.1856371833924682</c:v>
              </c:pt>
              <c:pt idx="6635">
                <c:v>-3.1760677323763193</c:v>
              </c:pt>
              <c:pt idx="6636">
                <c:v>-3.1760677323763193</c:v>
              </c:pt>
              <c:pt idx="6637">
                <c:v>-3.1856371833924682</c:v>
              </c:pt>
              <c:pt idx="6638">
                <c:v>-3.1856371833924682</c:v>
              </c:pt>
              <c:pt idx="6639">
                <c:v>-3.1760677323763193</c:v>
              </c:pt>
              <c:pt idx="6640">
                <c:v>-3.1760677323763193</c:v>
              </c:pt>
              <c:pt idx="6641">
                <c:v>-3.1856371833924682</c:v>
              </c:pt>
              <c:pt idx="6642">
                <c:v>-3.1856371833924682</c:v>
              </c:pt>
              <c:pt idx="6643">
                <c:v>-3.1856371833924682</c:v>
              </c:pt>
              <c:pt idx="6644">
                <c:v>-3.1856371833924682</c:v>
              </c:pt>
              <c:pt idx="6645">
                <c:v>-3.1856371833924682</c:v>
              </c:pt>
              <c:pt idx="6646">
                <c:v>-3.1856371833924682</c:v>
              </c:pt>
              <c:pt idx="6647">
                <c:v>-3.1856371833924682</c:v>
              </c:pt>
              <c:pt idx="6648">
                <c:v>-3.1856371833924682</c:v>
              </c:pt>
              <c:pt idx="6649">
                <c:v>-3.1856371833924682</c:v>
              </c:pt>
              <c:pt idx="6650">
                <c:v>-3.1856371833924682</c:v>
              </c:pt>
              <c:pt idx="6651">
                <c:v>-3.1856371833924682</c:v>
              </c:pt>
              <c:pt idx="6652">
                <c:v>-3.1856371833924682</c:v>
              </c:pt>
              <c:pt idx="6653">
                <c:v>-3.1856371833924682</c:v>
              </c:pt>
              <c:pt idx="6654">
                <c:v>-3.1856371833924682</c:v>
              </c:pt>
              <c:pt idx="6655">
                <c:v>-3.1856371833924682</c:v>
              </c:pt>
              <c:pt idx="6656">
                <c:v>-3.1856371833924682</c:v>
              </c:pt>
              <c:pt idx="6657">
                <c:v>-3.1856371833924682</c:v>
              </c:pt>
              <c:pt idx="6658">
                <c:v>-3.1856371833924682</c:v>
              </c:pt>
              <c:pt idx="6659">
                <c:v>-3.1760677323763193</c:v>
              </c:pt>
              <c:pt idx="6660">
                <c:v>-3.1760677323763193</c:v>
              </c:pt>
              <c:pt idx="6661">
                <c:v>-3.1760677323763193</c:v>
              </c:pt>
              <c:pt idx="6662">
                <c:v>-3.1760677323763193</c:v>
              </c:pt>
              <c:pt idx="6663">
                <c:v>-3.1856371833924682</c:v>
              </c:pt>
              <c:pt idx="6664">
                <c:v>-3.1856371833924682</c:v>
              </c:pt>
              <c:pt idx="6665">
                <c:v>-3.1665889884217777</c:v>
              </c:pt>
              <c:pt idx="6666">
                <c:v>-3.1665889884217777</c:v>
              </c:pt>
              <c:pt idx="6667">
                <c:v>-3.1760677323763193</c:v>
              </c:pt>
              <c:pt idx="6668">
                <c:v>-3.1760677323763193</c:v>
              </c:pt>
              <c:pt idx="6669">
                <c:v>-3.1856371833924682</c:v>
              </c:pt>
              <c:pt idx="6670">
                <c:v>-3.1856371833924682</c:v>
              </c:pt>
              <c:pt idx="6671">
                <c:v>-3.1856371833924682</c:v>
              </c:pt>
              <c:pt idx="6672">
                <c:v>-3.1856371833924682</c:v>
              </c:pt>
              <c:pt idx="6673">
                <c:v>-3.1760677323763193</c:v>
              </c:pt>
              <c:pt idx="6674">
                <c:v>-3.1760677323763193</c:v>
              </c:pt>
              <c:pt idx="6675">
                <c:v>-3.1665889884217777</c:v>
              </c:pt>
              <c:pt idx="6676">
                <c:v>-3.1665889884217777</c:v>
              </c:pt>
              <c:pt idx="6677">
                <c:v>-3.1760677323763193</c:v>
              </c:pt>
              <c:pt idx="6678">
                <c:v>-3.1760677323763193</c:v>
              </c:pt>
              <c:pt idx="6679">
                <c:v>-3.1760677323763193</c:v>
              </c:pt>
              <c:pt idx="6680">
                <c:v>-3.1760677323763193</c:v>
              </c:pt>
              <c:pt idx="6681">
                <c:v>-3.1665889884217777</c:v>
              </c:pt>
              <c:pt idx="6682">
                <c:v>-3.1665889884217777</c:v>
              </c:pt>
              <c:pt idx="6683">
                <c:v>-3.1665889884217777</c:v>
              </c:pt>
              <c:pt idx="6684">
                <c:v>-3.1665889884217777</c:v>
              </c:pt>
              <c:pt idx="6685">
                <c:v>-3.1665889884217777</c:v>
              </c:pt>
              <c:pt idx="6686">
                <c:v>-3.1665889884217777</c:v>
              </c:pt>
              <c:pt idx="6687">
                <c:v>-3.1665889884217777</c:v>
              </c:pt>
              <c:pt idx="6688">
                <c:v>-3.1665889884217777</c:v>
              </c:pt>
              <c:pt idx="6689">
                <c:v>-3.1665889884217777</c:v>
              </c:pt>
              <c:pt idx="6690">
                <c:v>-3.1665889884217777</c:v>
              </c:pt>
              <c:pt idx="6691">
                <c:v>-3.1760677323763193</c:v>
              </c:pt>
              <c:pt idx="6692">
                <c:v>-3.1760677323763193</c:v>
              </c:pt>
              <c:pt idx="6693">
                <c:v>-3.1760677323763193</c:v>
              </c:pt>
              <c:pt idx="6694">
                <c:v>-3.1760677323763193</c:v>
              </c:pt>
              <c:pt idx="6695">
                <c:v>-3.1760677323763193</c:v>
              </c:pt>
              <c:pt idx="6696">
                <c:v>-3.1760677323763193</c:v>
              </c:pt>
              <c:pt idx="6697">
                <c:v>-3.1665889884217777</c:v>
              </c:pt>
              <c:pt idx="6698">
                <c:v>-3.1665889884217777</c:v>
              </c:pt>
              <c:pt idx="6699">
                <c:v>-3.1760677323763193</c:v>
              </c:pt>
              <c:pt idx="6700">
                <c:v>-3.1760677323763193</c:v>
              </c:pt>
              <c:pt idx="6701">
                <c:v>-3.1665889884217777</c:v>
              </c:pt>
              <c:pt idx="6702">
                <c:v>-3.1665889884217777</c:v>
              </c:pt>
              <c:pt idx="6703">
                <c:v>-3.1665889884217777</c:v>
              </c:pt>
              <c:pt idx="6704">
                <c:v>-3.1665889884217777</c:v>
              </c:pt>
              <c:pt idx="6705">
                <c:v>-3.1760677323763193</c:v>
              </c:pt>
              <c:pt idx="6706">
                <c:v>-3.1760677323763193</c:v>
              </c:pt>
              <c:pt idx="6707">
                <c:v>-3.1760677323763193</c:v>
              </c:pt>
              <c:pt idx="6708">
                <c:v>-3.1760677323763193</c:v>
              </c:pt>
              <c:pt idx="6709">
                <c:v>-3.1665889884217777</c:v>
              </c:pt>
              <c:pt idx="6710">
                <c:v>-3.1665889884217777</c:v>
              </c:pt>
              <c:pt idx="6711">
                <c:v>-3.1760677323763193</c:v>
              </c:pt>
              <c:pt idx="6712">
                <c:v>-3.1760677323763193</c:v>
              </c:pt>
              <c:pt idx="6713">
                <c:v>-3.1760677323763193</c:v>
              </c:pt>
              <c:pt idx="6714">
                <c:v>-3.1760677323763193</c:v>
              </c:pt>
              <c:pt idx="6715">
                <c:v>-3.1665889884217777</c:v>
              </c:pt>
              <c:pt idx="6716">
                <c:v>-3.1665889884217777</c:v>
              </c:pt>
              <c:pt idx="6717">
                <c:v>-3.1760677323763193</c:v>
              </c:pt>
              <c:pt idx="6718">
                <c:v>-3.1760677323763193</c:v>
              </c:pt>
              <c:pt idx="6719">
                <c:v>-3.1856371833924682</c:v>
              </c:pt>
              <c:pt idx="6720">
                <c:v>-3.1856371833924682</c:v>
              </c:pt>
              <c:pt idx="6721">
                <c:v>-3.1856371833924682</c:v>
              </c:pt>
              <c:pt idx="6722">
                <c:v>-3.1856371833924682</c:v>
              </c:pt>
              <c:pt idx="6723">
                <c:v>-3.1760677323763193</c:v>
              </c:pt>
              <c:pt idx="6724">
                <c:v>-3.1760677323763193</c:v>
              </c:pt>
              <c:pt idx="6725">
                <c:v>-3.1760677323763193</c:v>
              </c:pt>
              <c:pt idx="6726">
                <c:v>-3.1760677323763193</c:v>
              </c:pt>
              <c:pt idx="6727">
                <c:v>-3.1760677323763193</c:v>
              </c:pt>
              <c:pt idx="6728">
                <c:v>-3.1760677323763193</c:v>
              </c:pt>
              <c:pt idx="6729">
                <c:v>-3.1760677323763193</c:v>
              </c:pt>
              <c:pt idx="6730">
                <c:v>-3.1760677323763193</c:v>
              </c:pt>
              <c:pt idx="6731">
                <c:v>-3.1760677323763193</c:v>
              </c:pt>
              <c:pt idx="6732">
                <c:v>-3.1760677323763193</c:v>
              </c:pt>
              <c:pt idx="6733">
                <c:v>-3.1665889884217777</c:v>
              </c:pt>
              <c:pt idx="6734">
                <c:v>-3.1665889884217777</c:v>
              </c:pt>
              <c:pt idx="6735">
                <c:v>-3.1760677323763193</c:v>
              </c:pt>
              <c:pt idx="6736">
                <c:v>-3.1760677323763193</c:v>
              </c:pt>
              <c:pt idx="6737">
                <c:v>-3.1665889884217777</c:v>
              </c:pt>
              <c:pt idx="6738">
                <c:v>-3.1665889884217777</c:v>
              </c:pt>
              <c:pt idx="6739">
                <c:v>-3.1760677323763193</c:v>
              </c:pt>
              <c:pt idx="6740">
                <c:v>-3.1760677323763193</c:v>
              </c:pt>
              <c:pt idx="6741">
                <c:v>-3.1760677323763193</c:v>
              </c:pt>
              <c:pt idx="6742">
                <c:v>-3.1760677323763193</c:v>
              </c:pt>
              <c:pt idx="6743">
                <c:v>-3.1760677323763193</c:v>
              </c:pt>
              <c:pt idx="6744">
                <c:v>-3.1760677323763193</c:v>
              </c:pt>
              <c:pt idx="6745">
                <c:v>-3.1760677323763193</c:v>
              </c:pt>
              <c:pt idx="6746">
                <c:v>-3.1760677323763193</c:v>
              </c:pt>
              <c:pt idx="6747">
                <c:v>-3.1760677323763193</c:v>
              </c:pt>
              <c:pt idx="6748">
                <c:v>-3.1760677323763193</c:v>
              </c:pt>
              <c:pt idx="6749">
                <c:v>-3.1665889884217777</c:v>
              </c:pt>
              <c:pt idx="6750">
                <c:v>-3.1665889884217777</c:v>
              </c:pt>
              <c:pt idx="6751">
                <c:v>-3.1665889884217777</c:v>
              </c:pt>
              <c:pt idx="6752">
                <c:v>-3.1665889884217777</c:v>
              </c:pt>
              <c:pt idx="6753">
                <c:v>-3.1665889884217777</c:v>
              </c:pt>
              <c:pt idx="6754">
                <c:v>-3.1665889884217777</c:v>
              </c:pt>
              <c:pt idx="6755">
                <c:v>-3.1760677323763193</c:v>
              </c:pt>
              <c:pt idx="6756">
                <c:v>-3.1760677323763193</c:v>
              </c:pt>
              <c:pt idx="6757">
                <c:v>-3.1665889884217777</c:v>
              </c:pt>
              <c:pt idx="6758">
                <c:v>-3.1665889884217777</c:v>
              </c:pt>
              <c:pt idx="6759">
                <c:v>-3.1760677323763193</c:v>
              </c:pt>
              <c:pt idx="6760">
                <c:v>-3.1760677323763193</c:v>
              </c:pt>
              <c:pt idx="6761">
                <c:v>-3.1665889884217777</c:v>
              </c:pt>
              <c:pt idx="6762">
                <c:v>-3.1665889884217777</c:v>
              </c:pt>
              <c:pt idx="6763">
                <c:v>-3.1665889884217777</c:v>
              </c:pt>
              <c:pt idx="6764">
                <c:v>-3.1665889884217777</c:v>
              </c:pt>
              <c:pt idx="6765">
                <c:v>-3.1665889884217777</c:v>
              </c:pt>
              <c:pt idx="6766">
                <c:v>-3.1665889884217777</c:v>
              </c:pt>
              <c:pt idx="6767">
                <c:v>-3.1665889884217777</c:v>
              </c:pt>
              <c:pt idx="6768">
                <c:v>-3.1665889884217777</c:v>
              </c:pt>
              <c:pt idx="6769">
                <c:v>-3.1665889884217777</c:v>
              </c:pt>
              <c:pt idx="6770">
                <c:v>-3.1665889884217777</c:v>
              </c:pt>
              <c:pt idx="6771">
                <c:v>-3.1760677323763193</c:v>
              </c:pt>
              <c:pt idx="6772">
                <c:v>-3.1760677323763193</c:v>
              </c:pt>
              <c:pt idx="6773">
                <c:v>-3.1665889884217777</c:v>
              </c:pt>
              <c:pt idx="6774">
                <c:v>-3.1665889884217777</c:v>
              </c:pt>
              <c:pt idx="6775">
                <c:v>-3.1665889884217777</c:v>
              </c:pt>
              <c:pt idx="6776">
                <c:v>-3.1665889884217777</c:v>
              </c:pt>
              <c:pt idx="6777">
                <c:v>-3.1665889884217777</c:v>
              </c:pt>
              <c:pt idx="6778">
                <c:v>-3.1665889884217777</c:v>
              </c:pt>
              <c:pt idx="6779">
                <c:v>-3.1760677323763193</c:v>
              </c:pt>
              <c:pt idx="6780">
                <c:v>-3.1760677323763193</c:v>
              </c:pt>
              <c:pt idx="6781">
                <c:v>-3.1760677323763193</c:v>
              </c:pt>
              <c:pt idx="6782">
                <c:v>-3.1760677323763193</c:v>
              </c:pt>
              <c:pt idx="6783">
                <c:v>-3.1856371833924682</c:v>
              </c:pt>
              <c:pt idx="6784">
                <c:v>-3.1856371833924682</c:v>
              </c:pt>
              <c:pt idx="6785">
                <c:v>-3.1760677323763193</c:v>
              </c:pt>
              <c:pt idx="6786">
                <c:v>-3.1760677323763193</c:v>
              </c:pt>
              <c:pt idx="6787">
                <c:v>-3.1760677323763193</c:v>
              </c:pt>
              <c:pt idx="6788">
                <c:v>-3.1760677323763193</c:v>
              </c:pt>
              <c:pt idx="6789">
                <c:v>-3.1665889884217777</c:v>
              </c:pt>
              <c:pt idx="6790">
                <c:v>-3.1665889884217777</c:v>
              </c:pt>
              <c:pt idx="6791">
                <c:v>-3.1665889884217777</c:v>
              </c:pt>
              <c:pt idx="6792">
                <c:v>-3.1665889884217777</c:v>
              </c:pt>
              <c:pt idx="6793">
                <c:v>-3.1665889884217777</c:v>
              </c:pt>
              <c:pt idx="6794">
                <c:v>-3.1665889884217777</c:v>
              </c:pt>
              <c:pt idx="6795">
                <c:v>-3.1665889884217777</c:v>
              </c:pt>
              <c:pt idx="6796">
                <c:v>-3.1665889884217777</c:v>
              </c:pt>
              <c:pt idx="6797">
                <c:v>-3.1665889884217777</c:v>
              </c:pt>
              <c:pt idx="6798">
                <c:v>-3.1665889884217777</c:v>
              </c:pt>
              <c:pt idx="6799">
                <c:v>-3.1665889884217777</c:v>
              </c:pt>
              <c:pt idx="6800">
                <c:v>-3.1665889884217777</c:v>
              </c:pt>
              <c:pt idx="6801">
                <c:v>-3.1665889884217777</c:v>
              </c:pt>
              <c:pt idx="6802">
                <c:v>-3.1665889884217777</c:v>
              </c:pt>
              <c:pt idx="6803">
                <c:v>-3.1665889884217777</c:v>
              </c:pt>
              <c:pt idx="6804">
                <c:v>-3.1665889884217777</c:v>
              </c:pt>
              <c:pt idx="6805">
                <c:v>-3.1760677323763193</c:v>
              </c:pt>
              <c:pt idx="6806">
                <c:v>-3.1760677323763193</c:v>
              </c:pt>
              <c:pt idx="6807">
                <c:v>-3.1665889884217777</c:v>
              </c:pt>
              <c:pt idx="6808">
                <c:v>-3.1665889884217777</c:v>
              </c:pt>
              <c:pt idx="6809">
                <c:v>-3.1760677323763193</c:v>
              </c:pt>
              <c:pt idx="6810">
                <c:v>-3.1760677323763193</c:v>
              </c:pt>
              <c:pt idx="6811">
                <c:v>-3.1760677323763193</c:v>
              </c:pt>
              <c:pt idx="6812">
                <c:v>-3.1760677323763193</c:v>
              </c:pt>
              <c:pt idx="6813">
                <c:v>-3.1760677323763193</c:v>
              </c:pt>
              <c:pt idx="6814">
                <c:v>-3.1760677323763193</c:v>
              </c:pt>
              <c:pt idx="6815">
                <c:v>-3.1760677323763193</c:v>
              </c:pt>
              <c:pt idx="6816">
                <c:v>-3.1760677323763193</c:v>
              </c:pt>
              <c:pt idx="6817">
                <c:v>-3.1760677323763193</c:v>
              </c:pt>
              <c:pt idx="6818">
                <c:v>-3.1760677323763193</c:v>
              </c:pt>
              <c:pt idx="6819">
                <c:v>-3.1856371833924682</c:v>
              </c:pt>
              <c:pt idx="6820">
                <c:v>-3.1856371833924682</c:v>
              </c:pt>
              <c:pt idx="6821">
                <c:v>-3.1760677323763193</c:v>
              </c:pt>
              <c:pt idx="6822">
                <c:v>-3.1760677323763193</c:v>
              </c:pt>
              <c:pt idx="6823">
                <c:v>-3.1856371833924682</c:v>
              </c:pt>
              <c:pt idx="6824">
                <c:v>-3.1856371833924682</c:v>
              </c:pt>
              <c:pt idx="6825">
                <c:v>-3.1760677323763193</c:v>
              </c:pt>
              <c:pt idx="6826">
                <c:v>-3.1760677323763193</c:v>
              </c:pt>
              <c:pt idx="6827">
                <c:v>-3.1760677323763193</c:v>
              </c:pt>
              <c:pt idx="6828">
                <c:v>-3.1760677323763193</c:v>
              </c:pt>
              <c:pt idx="6829">
                <c:v>-3.1856371833924682</c:v>
              </c:pt>
              <c:pt idx="6830">
                <c:v>-3.1856371833924682</c:v>
              </c:pt>
              <c:pt idx="6831">
                <c:v>-3.1856371833924682</c:v>
              </c:pt>
              <c:pt idx="6832">
                <c:v>-3.1856371833924682</c:v>
              </c:pt>
              <c:pt idx="6833">
                <c:v>-3.1760677323763193</c:v>
              </c:pt>
              <c:pt idx="6834">
                <c:v>-3.1760677323763193</c:v>
              </c:pt>
              <c:pt idx="6835">
                <c:v>-3.1856371833924682</c:v>
              </c:pt>
              <c:pt idx="6836">
                <c:v>-3.1856371833924682</c:v>
              </c:pt>
              <c:pt idx="6837">
                <c:v>-3.1760677323763193</c:v>
              </c:pt>
              <c:pt idx="6838">
                <c:v>-3.1760677323763193</c:v>
              </c:pt>
              <c:pt idx="6839">
                <c:v>-3.1760677323763193</c:v>
              </c:pt>
              <c:pt idx="6840">
                <c:v>-3.1760677323763193</c:v>
              </c:pt>
              <c:pt idx="6841">
                <c:v>-3.1856371833924682</c:v>
              </c:pt>
              <c:pt idx="6842">
                <c:v>-3.1856371833924682</c:v>
              </c:pt>
              <c:pt idx="6843">
                <c:v>-3.1856371833924682</c:v>
              </c:pt>
              <c:pt idx="6844">
                <c:v>-3.1856371833924682</c:v>
              </c:pt>
              <c:pt idx="6845">
                <c:v>-3.1952990943042083</c:v>
              </c:pt>
              <c:pt idx="6846">
                <c:v>-3.1952990943042083</c:v>
              </c:pt>
              <c:pt idx="6847">
                <c:v>-3.1856371833924682</c:v>
              </c:pt>
              <c:pt idx="6848">
                <c:v>-3.1856371833924682</c:v>
              </c:pt>
              <c:pt idx="6849">
                <c:v>-3.1856371833924682</c:v>
              </c:pt>
              <c:pt idx="6850">
                <c:v>-3.1856371833924682</c:v>
              </c:pt>
              <c:pt idx="6851">
                <c:v>-3.1952990943042083</c:v>
              </c:pt>
              <c:pt idx="6852">
                <c:v>-3.1952990943042083</c:v>
              </c:pt>
              <c:pt idx="6853">
                <c:v>-3.1952990943042083</c:v>
              </c:pt>
              <c:pt idx="6854">
                <c:v>-3.1952990943042083</c:v>
              </c:pt>
              <c:pt idx="6855">
                <c:v>-3.1856371833924682</c:v>
              </c:pt>
              <c:pt idx="6856">
                <c:v>-3.1856371833924682</c:v>
              </c:pt>
              <c:pt idx="6857">
                <c:v>-3.1856371833924682</c:v>
              </c:pt>
              <c:pt idx="6858">
                <c:v>-3.1856371833924682</c:v>
              </c:pt>
              <c:pt idx="6859">
                <c:v>-3.1856371833924682</c:v>
              </c:pt>
              <c:pt idx="6860">
                <c:v>-3.1856371833924682</c:v>
              </c:pt>
              <c:pt idx="6861">
                <c:v>-3.1856371833924682</c:v>
              </c:pt>
              <c:pt idx="6862">
                <c:v>-3.1856371833924682</c:v>
              </c:pt>
              <c:pt idx="6863">
                <c:v>-3.1856371833924682</c:v>
              </c:pt>
              <c:pt idx="6864">
                <c:v>-3.1856371833924682</c:v>
              </c:pt>
              <c:pt idx="6865">
                <c:v>-3.1856371833924682</c:v>
              </c:pt>
              <c:pt idx="6866">
                <c:v>-3.1856371833924682</c:v>
              </c:pt>
              <c:pt idx="6867">
                <c:v>-3.1856371833924682</c:v>
              </c:pt>
              <c:pt idx="6868">
                <c:v>-3.1856371833924682</c:v>
              </c:pt>
              <c:pt idx="6869">
                <c:v>-3.1952990943042083</c:v>
              </c:pt>
              <c:pt idx="6870">
                <c:v>-3.1952990943042083</c:v>
              </c:pt>
              <c:pt idx="6871">
                <c:v>-3.1856371833924682</c:v>
              </c:pt>
              <c:pt idx="6872">
                <c:v>-3.1856371833924682</c:v>
              </c:pt>
              <c:pt idx="6873">
                <c:v>-3.1952990943042083</c:v>
              </c:pt>
              <c:pt idx="6874">
                <c:v>-3.1952990943042083</c:v>
              </c:pt>
              <c:pt idx="6875">
                <c:v>-3.1952990943042083</c:v>
              </c:pt>
              <c:pt idx="6876">
                <c:v>-3.1952990943042083</c:v>
              </c:pt>
              <c:pt idx="6877">
                <c:v>-3.1952990943042083</c:v>
              </c:pt>
              <c:pt idx="6878">
                <c:v>-3.1952990943042083</c:v>
              </c:pt>
              <c:pt idx="6879">
                <c:v>-3.1952990943042083</c:v>
              </c:pt>
              <c:pt idx="6880">
                <c:v>-3.1952990943042083</c:v>
              </c:pt>
              <c:pt idx="6881">
                <c:v>-3.1952990943042083</c:v>
              </c:pt>
              <c:pt idx="6882">
                <c:v>-3.1952990943042083</c:v>
              </c:pt>
              <c:pt idx="6883">
                <c:v>-3.1952990943042083</c:v>
              </c:pt>
              <c:pt idx="6884">
                <c:v>-3.1952990943042083</c:v>
              </c:pt>
              <c:pt idx="6885">
                <c:v>-3.1952990943042083</c:v>
              </c:pt>
              <c:pt idx="6886">
                <c:v>-3.1952990943042083</c:v>
              </c:pt>
              <c:pt idx="6887">
                <c:v>-3.2050552692495708</c:v>
              </c:pt>
              <c:pt idx="6888">
                <c:v>-3.2050552692495708</c:v>
              </c:pt>
              <c:pt idx="6889">
                <c:v>-3.1952990943042083</c:v>
              </c:pt>
              <c:pt idx="6890">
                <c:v>-3.1952990943042083</c:v>
              </c:pt>
              <c:pt idx="6891">
                <c:v>-3.1952990943042083</c:v>
              </c:pt>
              <c:pt idx="6892">
                <c:v>-3.1952990943042083</c:v>
              </c:pt>
              <c:pt idx="6893">
                <c:v>-3.1952990943042083</c:v>
              </c:pt>
              <c:pt idx="6894">
                <c:v>-3.1952990943042083</c:v>
              </c:pt>
              <c:pt idx="6895">
                <c:v>-3.1952990943042083</c:v>
              </c:pt>
              <c:pt idx="6896">
                <c:v>-3.1952990943042083</c:v>
              </c:pt>
              <c:pt idx="6897">
                <c:v>-3.1952990943042083</c:v>
              </c:pt>
              <c:pt idx="6898">
                <c:v>-3.1952990943042083</c:v>
              </c:pt>
              <c:pt idx="6899">
                <c:v>-3.1952990943042083</c:v>
              </c:pt>
              <c:pt idx="6900">
                <c:v>-3.1952990943042083</c:v>
              </c:pt>
              <c:pt idx="6901">
                <c:v>-3.1952990943042083</c:v>
              </c:pt>
              <c:pt idx="6902">
                <c:v>-3.1952990943042083</c:v>
              </c:pt>
              <c:pt idx="6903">
                <c:v>-3.1952990943042083</c:v>
              </c:pt>
              <c:pt idx="6904">
                <c:v>-3.1952990943042083</c:v>
              </c:pt>
              <c:pt idx="6905">
                <c:v>-3.1952990943042083</c:v>
              </c:pt>
              <c:pt idx="6906">
                <c:v>-3.1952990943042083</c:v>
              </c:pt>
              <c:pt idx="6907">
                <c:v>-3.1952990943042083</c:v>
              </c:pt>
              <c:pt idx="6908">
                <c:v>-3.1952990943042083</c:v>
              </c:pt>
              <c:pt idx="6909">
                <c:v>-3.2050552692495708</c:v>
              </c:pt>
              <c:pt idx="6910">
                <c:v>-3.2050552692495708</c:v>
              </c:pt>
              <c:pt idx="6911">
                <c:v>-3.1952990943042083</c:v>
              </c:pt>
              <c:pt idx="6912">
                <c:v>-3.1952990943042083</c:v>
              </c:pt>
              <c:pt idx="6913">
                <c:v>-3.2050552692495708</c:v>
              </c:pt>
              <c:pt idx="6914">
                <c:v>-3.2050552692495708</c:v>
              </c:pt>
              <c:pt idx="6915">
                <c:v>-3.1952990943042083</c:v>
              </c:pt>
              <c:pt idx="6916">
                <c:v>-3.1952990943042083</c:v>
              </c:pt>
              <c:pt idx="6917">
                <c:v>-3.2050552692495708</c:v>
              </c:pt>
              <c:pt idx="6918">
                <c:v>-3.2050552692495708</c:v>
              </c:pt>
              <c:pt idx="6919">
                <c:v>-3.2050552692495708</c:v>
              </c:pt>
              <c:pt idx="6920">
                <c:v>-3.2050552692495708</c:v>
              </c:pt>
              <c:pt idx="6921">
                <c:v>-3.2050552692495708</c:v>
              </c:pt>
              <c:pt idx="6922">
                <c:v>-3.2050552692495708</c:v>
              </c:pt>
              <c:pt idx="6923">
                <c:v>-3.2050552692495708</c:v>
              </c:pt>
              <c:pt idx="6924">
                <c:v>-3.2050552692495708</c:v>
              </c:pt>
              <c:pt idx="6925">
                <c:v>-3.2050552692495708</c:v>
              </c:pt>
              <c:pt idx="6926">
                <c:v>-3.2050552692495708</c:v>
              </c:pt>
              <c:pt idx="6927">
                <c:v>-3.2050552692495708</c:v>
              </c:pt>
              <c:pt idx="6928">
                <c:v>-3.2050552692495708</c:v>
              </c:pt>
              <c:pt idx="6929">
                <c:v>-3.2050552692495708</c:v>
              </c:pt>
              <c:pt idx="6930">
                <c:v>-3.2050552692495708</c:v>
              </c:pt>
              <c:pt idx="6931">
                <c:v>-3.2149075656925832</c:v>
              </c:pt>
              <c:pt idx="6932">
                <c:v>-3.2149075656925832</c:v>
              </c:pt>
              <c:pt idx="6933">
                <c:v>-3.2050552692495708</c:v>
              </c:pt>
              <c:pt idx="6934">
                <c:v>-3.2050552692495708</c:v>
              </c:pt>
              <c:pt idx="6935">
                <c:v>-3.2149075656925832</c:v>
              </c:pt>
              <c:pt idx="6936">
                <c:v>-3.2149075656925832</c:v>
              </c:pt>
              <c:pt idx="6937">
                <c:v>-3.2248578965457493</c:v>
              </c:pt>
              <c:pt idx="6938">
                <c:v>-3.2248578965457493</c:v>
              </c:pt>
              <c:pt idx="6939">
                <c:v>-3.2149075656925832</c:v>
              </c:pt>
              <c:pt idx="6940">
                <c:v>-3.2149075656925832</c:v>
              </c:pt>
              <c:pt idx="6941">
                <c:v>-3.2050552692495708</c:v>
              </c:pt>
              <c:pt idx="6942">
                <c:v>-3.2050552692495708</c:v>
              </c:pt>
              <c:pt idx="6943">
                <c:v>-3.2050552692495708</c:v>
              </c:pt>
              <c:pt idx="6944">
                <c:v>-3.2050552692495708</c:v>
              </c:pt>
              <c:pt idx="6945">
                <c:v>-3.1952990943042083</c:v>
              </c:pt>
              <c:pt idx="6946">
                <c:v>-3.1952990943042083</c:v>
              </c:pt>
              <c:pt idx="6947">
                <c:v>-3.2050552692495708</c:v>
              </c:pt>
              <c:pt idx="6948">
                <c:v>-3.2050552692495708</c:v>
              </c:pt>
              <c:pt idx="6949">
                <c:v>-3.2050552692495708</c:v>
              </c:pt>
              <c:pt idx="6950">
                <c:v>-3.2050552692495708</c:v>
              </c:pt>
              <c:pt idx="6951">
                <c:v>-3.2149075656925832</c:v>
              </c:pt>
              <c:pt idx="6952">
                <c:v>-3.2149075656925832</c:v>
              </c:pt>
              <c:pt idx="6953">
                <c:v>-3.2149075656925832</c:v>
              </c:pt>
              <c:pt idx="6954">
                <c:v>-3.2149075656925832</c:v>
              </c:pt>
              <c:pt idx="6955">
                <c:v>-3.2050552692495708</c:v>
              </c:pt>
              <c:pt idx="6956">
                <c:v>-3.2050552692495708</c:v>
              </c:pt>
              <c:pt idx="6957">
                <c:v>-3.2149075656925832</c:v>
              </c:pt>
              <c:pt idx="6958">
                <c:v>-3.2149075656925832</c:v>
              </c:pt>
              <c:pt idx="6959">
                <c:v>-3.2050552692495708</c:v>
              </c:pt>
              <c:pt idx="6960">
                <c:v>-3.2050552692495708</c:v>
              </c:pt>
              <c:pt idx="6961">
                <c:v>-3.2149075656925832</c:v>
              </c:pt>
              <c:pt idx="6962">
                <c:v>-3.2149075656925832</c:v>
              </c:pt>
              <c:pt idx="6963">
                <c:v>-3.2050552692495708</c:v>
              </c:pt>
              <c:pt idx="6964">
                <c:v>-3.2050552692495708</c:v>
              </c:pt>
              <c:pt idx="6965">
                <c:v>-3.2149075656925832</c:v>
              </c:pt>
              <c:pt idx="6966">
                <c:v>-3.2149075656925832</c:v>
              </c:pt>
              <c:pt idx="6967">
                <c:v>-3.2149075656925832</c:v>
              </c:pt>
              <c:pt idx="6968">
                <c:v>-3.2149075656925832</c:v>
              </c:pt>
              <c:pt idx="6969">
                <c:v>-3.2149075656925832</c:v>
              </c:pt>
              <c:pt idx="6970">
                <c:v>-3.2149075656925832</c:v>
              </c:pt>
              <c:pt idx="6971">
                <c:v>-3.2050552692495708</c:v>
              </c:pt>
              <c:pt idx="6972">
                <c:v>-3.2050552692495708</c:v>
              </c:pt>
              <c:pt idx="6973">
                <c:v>-3.2050552692495708</c:v>
              </c:pt>
              <c:pt idx="6974">
                <c:v>-3.2050552692495708</c:v>
              </c:pt>
              <c:pt idx="6975">
                <c:v>-3.2050552692495708</c:v>
              </c:pt>
              <c:pt idx="6976">
                <c:v>-3.2050552692495708</c:v>
              </c:pt>
              <c:pt idx="6977">
                <c:v>-3.2149075656925832</c:v>
              </c:pt>
              <c:pt idx="6978">
                <c:v>-3.2149075656925832</c:v>
              </c:pt>
              <c:pt idx="6979">
                <c:v>-3.2149075656925832</c:v>
              </c:pt>
              <c:pt idx="6980">
                <c:v>-3.2149075656925832</c:v>
              </c:pt>
              <c:pt idx="6981">
                <c:v>-3.2149075656925832</c:v>
              </c:pt>
              <c:pt idx="6982">
                <c:v>-3.2149075656925832</c:v>
              </c:pt>
              <c:pt idx="6983">
                <c:v>-3.2248578965457493</c:v>
              </c:pt>
              <c:pt idx="6984">
                <c:v>-3.2248578965457493</c:v>
              </c:pt>
              <c:pt idx="6985">
                <c:v>-3.2248578965457493</c:v>
              </c:pt>
              <c:pt idx="6986">
                <c:v>-3.2248578965457493</c:v>
              </c:pt>
              <c:pt idx="6987">
                <c:v>-3.2050552692495708</c:v>
              </c:pt>
              <c:pt idx="6988">
                <c:v>-3.2050552692495708</c:v>
              </c:pt>
              <c:pt idx="6989">
                <c:v>-3.2050552692495708</c:v>
              </c:pt>
              <c:pt idx="6990">
                <c:v>-3.2050552692495708</c:v>
              </c:pt>
              <c:pt idx="6991">
                <c:v>-3.2149075656925832</c:v>
              </c:pt>
              <c:pt idx="6992">
                <c:v>-3.2149075656925832</c:v>
              </c:pt>
              <c:pt idx="6993">
                <c:v>-3.2050552692495708</c:v>
              </c:pt>
              <c:pt idx="6994">
                <c:v>-3.2050552692495708</c:v>
              </c:pt>
              <c:pt idx="6995">
                <c:v>-3.2149075656925832</c:v>
              </c:pt>
              <c:pt idx="6996">
                <c:v>-3.2149075656925832</c:v>
              </c:pt>
              <c:pt idx="6997">
                <c:v>-3.2149075656925832</c:v>
              </c:pt>
              <c:pt idx="6998">
                <c:v>-3.2149075656925832</c:v>
              </c:pt>
              <c:pt idx="6999">
                <c:v>-3.2149075656925832</c:v>
              </c:pt>
              <c:pt idx="7000">
                <c:v>-3.2149075656925832</c:v>
              </c:pt>
              <c:pt idx="7001">
                <c:v>-3.2248578965457493</c:v>
              </c:pt>
              <c:pt idx="7002">
                <c:v>-3.2248578965457493</c:v>
              </c:pt>
              <c:pt idx="7003">
                <c:v>-3.2248578965457493</c:v>
              </c:pt>
              <c:pt idx="7004">
                <c:v>-3.2248578965457493</c:v>
              </c:pt>
              <c:pt idx="7005">
                <c:v>-3.2248578965457493</c:v>
              </c:pt>
              <c:pt idx="7006">
                <c:v>-3.2248578965457493</c:v>
              </c:pt>
              <c:pt idx="7007">
                <c:v>-3.2248578965457493</c:v>
              </c:pt>
              <c:pt idx="7008">
                <c:v>-3.2248578965457493</c:v>
              </c:pt>
              <c:pt idx="7009">
                <c:v>-3.2248578965457493</c:v>
              </c:pt>
              <c:pt idx="7010">
                <c:v>-3.2248578965457493</c:v>
              </c:pt>
              <c:pt idx="7011">
                <c:v>-3.2149075656925832</c:v>
              </c:pt>
              <c:pt idx="7012">
                <c:v>-3.2149075656925832</c:v>
              </c:pt>
              <c:pt idx="7013">
                <c:v>-3.2248578965457493</c:v>
              </c:pt>
              <c:pt idx="7014">
                <c:v>-3.2248578965457493</c:v>
              </c:pt>
              <c:pt idx="7015">
                <c:v>-3.2248578965457493</c:v>
              </c:pt>
              <c:pt idx="7016">
                <c:v>-3.2248578965457493</c:v>
              </c:pt>
              <c:pt idx="7017">
                <c:v>-3.2349082323992544</c:v>
              </c:pt>
              <c:pt idx="7018">
                <c:v>-3.2349082323992544</c:v>
              </c:pt>
              <c:pt idx="7019">
                <c:v>-3.2248578965457493</c:v>
              </c:pt>
              <c:pt idx="7020">
                <c:v>-3.2248578965457493</c:v>
              </c:pt>
              <c:pt idx="7021">
                <c:v>-3.2248578965457493</c:v>
              </c:pt>
              <c:pt idx="7022">
                <c:v>-3.2248578965457493</c:v>
              </c:pt>
              <c:pt idx="7023">
                <c:v>-3.2248578965457493</c:v>
              </c:pt>
              <c:pt idx="7024">
                <c:v>-3.2248578965457493</c:v>
              </c:pt>
              <c:pt idx="7025">
                <c:v>-3.2248578965457493</c:v>
              </c:pt>
              <c:pt idx="7026">
                <c:v>-3.2248578965457493</c:v>
              </c:pt>
              <c:pt idx="7027">
                <c:v>-3.2248578965457493</c:v>
              </c:pt>
              <c:pt idx="7028">
                <c:v>-3.2248578965457493</c:v>
              </c:pt>
              <c:pt idx="7029">
                <c:v>-3.2248578965457493</c:v>
              </c:pt>
              <c:pt idx="7030">
                <c:v>-3.2248578965457493</c:v>
              </c:pt>
              <c:pt idx="7031">
                <c:v>-3.2248578965457493</c:v>
              </c:pt>
              <c:pt idx="7032">
                <c:v>-3.2248578965457493</c:v>
              </c:pt>
              <c:pt idx="7033">
                <c:v>-3.2248578965457493</c:v>
              </c:pt>
              <c:pt idx="7034">
                <c:v>-3.2248578965457493</c:v>
              </c:pt>
              <c:pt idx="7035">
                <c:v>-3.2248578965457493</c:v>
              </c:pt>
              <c:pt idx="7036">
                <c:v>-3.2248578965457493</c:v>
              </c:pt>
              <c:pt idx="7037">
                <c:v>-3.2248578965457493</c:v>
              </c:pt>
              <c:pt idx="7038">
                <c:v>-3.2248578965457493</c:v>
              </c:pt>
              <c:pt idx="7039">
                <c:v>-3.2248578965457493</c:v>
              </c:pt>
              <c:pt idx="7040">
                <c:v>-3.2248578965457493</c:v>
              </c:pt>
              <c:pt idx="7041">
                <c:v>-3.2349082323992544</c:v>
              </c:pt>
              <c:pt idx="7042">
                <c:v>-3.2349082323992544</c:v>
              </c:pt>
              <c:pt idx="7043">
                <c:v>-3.2248578965457493</c:v>
              </c:pt>
              <c:pt idx="7044">
                <c:v>-3.2248578965457493</c:v>
              </c:pt>
              <c:pt idx="7045">
                <c:v>-3.2248578965457493</c:v>
              </c:pt>
              <c:pt idx="7046">
                <c:v>-3.2248578965457493</c:v>
              </c:pt>
              <c:pt idx="7047">
                <c:v>-3.2349082323992544</c:v>
              </c:pt>
              <c:pt idx="7048">
                <c:v>-3.2349082323992544</c:v>
              </c:pt>
              <c:pt idx="7049">
                <c:v>-3.2349082323992544</c:v>
              </c:pt>
              <c:pt idx="7050">
                <c:v>-3.2349082323992544</c:v>
              </c:pt>
              <c:pt idx="7051">
                <c:v>-3.2450606038632701</c:v>
              </c:pt>
              <c:pt idx="7052">
                <c:v>-3.2450606038632701</c:v>
              </c:pt>
              <c:pt idx="7053">
                <c:v>-3.2349082323992544</c:v>
              </c:pt>
              <c:pt idx="7054">
                <c:v>-3.2349082323992544</c:v>
              </c:pt>
              <c:pt idx="7055">
                <c:v>-3.2349082323992544</c:v>
              </c:pt>
              <c:pt idx="7056">
                <c:v>-3.2349082323992544</c:v>
              </c:pt>
              <c:pt idx="7057">
                <c:v>-3.2349082323992544</c:v>
              </c:pt>
              <c:pt idx="7058">
                <c:v>-3.2349082323992544</c:v>
              </c:pt>
              <c:pt idx="7059">
                <c:v>-3.2349082323992544</c:v>
              </c:pt>
              <c:pt idx="7060">
                <c:v>-3.2349082323992544</c:v>
              </c:pt>
              <c:pt idx="7061">
                <c:v>-3.2349082323992544</c:v>
              </c:pt>
              <c:pt idx="7062">
                <c:v>-3.2349082323992544</c:v>
              </c:pt>
              <c:pt idx="7063">
                <c:v>-3.2349082323992544</c:v>
              </c:pt>
              <c:pt idx="7064">
                <c:v>-3.2349082323992544</c:v>
              </c:pt>
              <c:pt idx="7065">
                <c:v>-3.2349082323992544</c:v>
              </c:pt>
              <c:pt idx="7066">
                <c:v>-3.2349082323992544</c:v>
              </c:pt>
              <c:pt idx="7067">
                <c:v>-3.2450606038632701</c:v>
              </c:pt>
              <c:pt idx="7068">
                <c:v>-3.2450606038632701</c:v>
              </c:pt>
              <c:pt idx="7069">
                <c:v>-3.2450606038632701</c:v>
              </c:pt>
              <c:pt idx="7070">
                <c:v>-3.2450606038632701</c:v>
              </c:pt>
              <c:pt idx="7071">
                <c:v>-3.2349082323992544</c:v>
              </c:pt>
              <c:pt idx="7072">
                <c:v>-3.2349082323992544</c:v>
              </c:pt>
              <c:pt idx="7073">
                <c:v>-3.2349082323992544</c:v>
              </c:pt>
              <c:pt idx="7074">
                <c:v>-3.2349082323992544</c:v>
              </c:pt>
              <c:pt idx="7075">
                <c:v>-3.2450606038632701</c:v>
              </c:pt>
              <c:pt idx="7076">
                <c:v>-3.2450606038632701</c:v>
              </c:pt>
              <c:pt idx="7077">
                <c:v>-3.2450606038632701</c:v>
              </c:pt>
              <c:pt idx="7078">
                <c:v>-3.2450606038632701</c:v>
              </c:pt>
              <c:pt idx="7079">
                <c:v>-3.2450606038632701</c:v>
              </c:pt>
              <c:pt idx="7080">
                <c:v>-3.2450606038632701</c:v>
              </c:pt>
              <c:pt idx="7081">
                <c:v>-3.2349082323992544</c:v>
              </c:pt>
              <c:pt idx="7082">
                <c:v>-3.2349082323992544</c:v>
              </c:pt>
              <c:pt idx="7083">
                <c:v>-3.2349082323992544</c:v>
              </c:pt>
              <c:pt idx="7084">
                <c:v>-3.2349082323992544</c:v>
              </c:pt>
              <c:pt idx="7085">
                <c:v>-3.2349082323992544</c:v>
              </c:pt>
              <c:pt idx="7086">
                <c:v>-3.2349082323992544</c:v>
              </c:pt>
              <c:pt idx="7087">
                <c:v>-3.2450606038632701</c:v>
              </c:pt>
              <c:pt idx="7088">
                <c:v>-3.2450606038632701</c:v>
              </c:pt>
              <c:pt idx="7089">
                <c:v>-3.2450606038632701</c:v>
              </c:pt>
              <c:pt idx="7090">
                <c:v>-3.2450606038632701</c:v>
              </c:pt>
              <c:pt idx="7091">
                <c:v>-3.2450606038632701</c:v>
              </c:pt>
              <c:pt idx="7092">
                <c:v>-3.2450606038632701</c:v>
              </c:pt>
              <c:pt idx="7093">
                <c:v>-3.2450606038632701</c:v>
              </c:pt>
              <c:pt idx="7094">
                <c:v>-3.2450606038632701</c:v>
              </c:pt>
              <c:pt idx="7095">
                <c:v>-3.2553171040304574</c:v>
              </c:pt>
              <c:pt idx="7096">
                <c:v>-3.2553171040304574</c:v>
              </c:pt>
              <c:pt idx="7097">
                <c:v>-3.2553171040304574</c:v>
              </c:pt>
              <c:pt idx="7098">
                <c:v>-3.2553171040304574</c:v>
              </c:pt>
              <c:pt idx="7099">
                <c:v>-3.2553171040304574</c:v>
              </c:pt>
              <c:pt idx="7100">
                <c:v>-3.2553171040304574</c:v>
              </c:pt>
              <c:pt idx="7101">
                <c:v>-3.2553171040304574</c:v>
              </c:pt>
              <c:pt idx="7102">
                <c:v>-3.2553171040304574</c:v>
              </c:pt>
              <c:pt idx="7103">
                <c:v>-3.2450606038632701</c:v>
              </c:pt>
              <c:pt idx="7104">
                <c:v>-3.2450606038632701</c:v>
              </c:pt>
              <c:pt idx="7105">
                <c:v>-3.2553171040304574</c:v>
              </c:pt>
              <c:pt idx="7106">
                <c:v>-3.2553171040304574</c:v>
              </c:pt>
              <c:pt idx="7107">
                <c:v>-3.2656798910660103</c:v>
              </c:pt>
              <c:pt idx="7108">
                <c:v>-3.2656798910660103</c:v>
              </c:pt>
              <c:pt idx="7109">
                <c:v>-3.2656798910660103</c:v>
              </c:pt>
              <c:pt idx="7110">
                <c:v>-3.2656798910660103</c:v>
              </c:pt>
              <c:pt idx="7111">
                <c:v>-3.2656798910660103</c:v>
              </c:pt>
              <c:pt idx="7112">
                <c:v>-3.2656798910660103</c:v>
              </c:pt>
              <c:pt idx="7113">
                <c:v>-3.2656798910660103</c:v>
              </c:pt>
              <c:pt idx="7114">
                <c:v>-3.2656798910660103</c:v>
              </c:pt>
              <c:pt idx="7115">
                <c:v>-3.2656798910660103</c:v>
              </c:pt>
              <c:pt idx="7116">
                <c:v>-3.2656798910660103</c:v>
              </c:pt>
              <c:pt idx="7117">
                <c:v>-3.2656798910660103</c:v>
              </c:pt>
              <c:pt idx="7118">
                <c:v>-3.2656798910660103</c:v>
              </c:pt>
              <c:pt idx="7119">
                <c:v>-3.2761511909333034</c:v>
              </c:pt>
              <c:pt idx="7120">
                <c:v>-3.2761511909333034</c:v>
              </c:pt>
              <c:pt idx="7121">
                <c:v>-3.2656798910660103</c:v>
              </c:pt>
              <c:pt idx="7122">
                <c:v>-3.2656798910660103</c:v>
              </c:pt>
              <c:pt idx="7123">
                <c:v>-3.2656798910660103</c:v>
              </c:pt>
              <c:pt idx="7124">
                <c:v>-3.2656798910660103</c:v>
              </c:pt>
              <c:pt idx="7125">
                <c:v>-3.2656798910660103</c:v>
              </c:pt>
              <c:pt idx="7126">
                <c:v>-3.2656798910660103</c:v>
              </c:pt>
              <c:pt idx="7127">
                <c:v>-3.2656798910660103</c:v>
              </c:pt>
              <c:pt idx="7128">
                <c:v>-3.2656798910660103</c:v>
              </c:pt>
              <c:pt idx="7129">
                <c:v>-3.2656798910660103</c:v>
              </c:pt>
              <c:pt idx="7130">
                <c:v>-3.2656798910660103</c:v>
              </c:pt>
              <c:pt idx="7131">
                <c:v>-3.2656798910660103</c:v>
              </c:pt>
              <c:pt idx="7132">
                <c:v>-3.2656798910660103</c:v>
              </c:pt>
              <c:pt idx="7133">
                <c:v>-3.2656798910660103</c:v>
              </c:pt>
              <c:pt idx="7134">
                <c:v>-3.2656798910660103</c:v>
              </c:pt>
              <c:pt idx="7135">
                <c:v>-3.2761511909333034</c:v>
              </c:pt>
              <c:pt idx="7136">
                <c:v>-3.2761511909333034</c:v>
              </c:pt>
              <c:pt idx="7137">
                <c:v>-3.2761511909333034</c:v>
              </c:pt>
              <c:pt idx="7138">
                <c:v>-3.2761511909333034</c:v>
              </c:pt>
              <c:pt idx="7139">
                <c:v>-3.2761511909333034</c:v>
              </c:pt>
              <c:pt idx="7140">
                <c:v>-3.2761511909333034</c:v>
              </c:pt>
              <c:pt idx="7141">
                <c:v>-3.2656798910660103</c:v>
              </c:pt>
              <c:pt idx="7142">
                <c:v>-3.2656798910660103</c:v>
              </c:pt>
              <c:pt idx="7143">
                <c:v>-3.2761511909333034</c:v>
              </c:pt>
              <c:pt idx="7144">
                <c:v>-3.2761511909333034</c:v>
              </c:pt>
              <c:pt idx="7145">
                <c:v>-3.2761511909333034</c:v>
              </c:pt>
              <c:pt idx="7146">
                <c:v>-3.2761511909333034</c:v>
              </c:pt>
              <c:pt idx="7147">
                <c:v>-3.2761511909333034</c:v>
              </c:pt>
              <c:pt idx="7148">
                <c:v>-3.2761511909333034</c:v>
              </c:pt>
              <c:pt idx="7149">
                <c:v>-3.2761511909333034</c:v>
              </c:pt>
              <c:pt idx="7150">
                <c:v>-3.2761511909333034</c:v>
              </c:pt>
              <c:pt idx="7151">
                <c:v>-3.2761511909333034</c:v>
              </c:pt>
              <c:pt idx="7152">
                <c:v>-3.2761511909333034</c:v>
              </c:pt>
              <c:pt idx="7153">
                <c:v>-3.2867333002638381</c:v>
              </c:pt>
              <c:pt idx="7154">
                <c:v>-3.2867333002638381</c:v>
              </c:pt>
              <c:pt idx="7155">
                <c:v>-3.2867333002638381</c:v>
              </c:pt>
              <c:pt idx="7156">
                <c:v>-3.2867333002638381</c:v>
              </c:pt>
              <c:pt idx="7157">
                <c:v>-3.2867333002638381</c:v>
              </c:pt>
              <c:pt idx="7158">
                <c:v>-3.2867333002638381</c:v>
              </c:pt>
              <c:pt idx="7159">
                <c:v>-3.2867333002638381</c:v>
              </c:pt>
              <c:pt idx="7160">
                <c:v>-3.2867333002638381</c:v>
              </c:pt>
              <c:pt idx="7161">
                <c:v>-3.2761511909333034</c:v>
              </c:pt>
              <c:pt idx="7162">
                <c:v>-3.2761511909333034</c:v>
              </c:pt>
              <c:pt idx="7163">
                <c:v>-3.2974285893805839</c:v>
              </c:pt>
              <c:pt idx="7164">
                <c:v>-3.2974285893805839</c:v>
              </c:pt>
              <c:pt idx="7165">
                <c:v>-3.2867333002638381</c:v>
              </c:pt>
              <c:pt idx="7166">
                <c:v>-3.2867333002638381</c:v>
              </c:pt>
              <c:pt idx="7167">
                <c:v>-3.2867333002638381</c:v>
              </c:pt>
              <c:pt idx="7168">
                <c:v>-3.2867333002638381</c:v>
              </c:pt>
              <c:pt idx="7169">
                <c:v>-3.2867333002638381</c:v>
              </c:pt>
              <c:pt idx="7170">
                <c:v>-3.2867333002638381</c:v>
              </c:pt>
              <c:pt idx="7171">
                <c:v>-3.2974285893805839</c:v>
              </c:pt>
              <c:pt idx="7172">
                <c:v>-3.2974285893805839</c:v>
              </c:pt>
              <c:pt idx="7173">
                <c:v>-3.2974285893805839</c:v>
              </c:pt>
              <c:pt idx="7174">
                <c:v>-3.2974285893805839</c:v>
              </c:pt>
              <c:pt idx="7175">
                <c:v>-3.2974285893805839</c:v>
              </c:pt>
              <c:pt idx="7176">
                <c:v>-3.2974285893805839</c:v>
              </c:pt>
              <c:pt idx="7177">
                <c:v>-3.2974285893805839</c:v>
              </c:pt>
              <c:pt idx="7178">
                <c:v>-3.2974285893805839</c:v>
              </c:pt>
              <c:pt idx="7179">
                <c:v>-3.2974285893805839</c:v>
              </c:pt>
              <c:pt idx="7180">
                <c:v>-3.2974285893805839</c:v>
              </c:pt>
              <c:pt idx="7181">
                <c:v>-3.2867333002638381</c:v>
              </c:pt>
              <c:pt idx="7182">
                <c:v>-3.2867333002638381</c:v>
              </c:pt>
              <c:pt idx="7183">
                <c:v>-3.3082395054848064</c:v>
              </c:pt>
              <c:pt idx="7184">
                <c:v>-3.3082395054848064</c:v>
              </c:pt>
              <c:pt idx="7185">
                <c:v>-3.3082395054848064</c:v>
              </c:pt>
              <c:pt idx="7186">
                <c:v>-3.3082395054848064</c:v>
              </c:pt>
              <c:pt idx="7187">
                <c:v>-3.3082395054848064</c:v>
              </c:pt>
              <c:pt idx="7188">
                <c:v>-3.3082395054848064</c:v>
              </c:pt>
              <c:pt idx="7189">
                <c:v>-3.2974285893805839</c:v>
              </c:pt>
              <c:pt idx="7190">
                <c:v>-3.2974285893805839</c:v>
              </c:pt>
              <c:pt idx="7191">
                <c:v>-3.2974285893805839</c:v>
              </c:pt>
              <c:pt idx="7192">
                <c:v>-3.2974285893805839</c:v>
              </c:pt>
              <c:pt idx="7193">
                <c:v>-3.3191685760169944</c:v>
              </c:pt>
              <c:pt idx="7194">
                <c:v>-3.3191685760169944</c:v>
              </c:pt>
              <c:pt idx="7195">
                <c:v>-3.2974285893805839</c:v>
              </c:pt>
              <c:pt idx="7196">
                <c:v>-3.2974285893805839</c:v>
              </c:pt>
              <c:pt idx="7197">
                <c:v>-3.2974285893805839</c:v>
              </c:pt>
              <c:pt idx="7198">
                <c:v>-3.2974285893805839</c:v>
              </c:pt>
              <c:pt idx="7199">
                <c:v>-3.3082395054848064</c:v>
              </c:pt>
              <c:pt idx="7200">
                <c:v>-3.3082395054848064</c:v>
              </c:pt>
              <c:pt idx="7201">
                <c:v>-3.3082395054848064</c:v>
              </c:pt>
              <c:pt idx="7202">
                <c:v>-3.3082395054848064</c:v>
              </c:pt>
              <c:pt idx="7203">
                <c:v>-3.3082395054848064</c:v>
              </c:pt>
              <c:pt idx="7204">
                <c:v>-3.3082395054848064</c:v>
              </c:pt>
              <c:pt idx="7205">
                <c:v>-3.3082395054848064</c:v>
              </c:pt>
              <c:pt idx="7206">
                <c:v>-3.3082395054848064</c:v>
              </c:pt>
              <c:pt idx="7207">
                <c:v>-3.3082395054848064</c:v>
              </c:pt>
              <c:pt idx="7208">
                <c:v>-3.3082395054848064</c:v>
              </c:pt>
              <c:pt idx="7209">
                <c:v>-3.3191685760169944</c:v>
              </c:pt>
              <c:pt idx="7210">
                <c:v>-3.3191685760169944</c:v>
              </c:pt>
              <c:pt idx="7211">
                <c:v>-3.3082395054848064</c:v>
              </c:pt>
              <c:pt idx="7212">
                <c:v>-3.3082395054848064</c:v>
              </c:pt>
              <c:pt idx="7213">
                <c:v>-3.3191685760169944</c:v>
              </c:pt>
              <c:pt idx="7214">
                <c:v>-3.3191685760169944</c:v>
              </c:pt>
              <c:pt idx="7215">
                <c:v>-3.3082395054848064</c:v>
              </c:pt>
              <c:pt idx="7216">
                <c:v>-3.3082395054848064</c:v>
              </c:pt>
              <c:pt idx="7217">
                <c:v>-3.3082395054848064</c:v>
              </c:pt>
              <c:pt idx="7218">
                <c:v>-3.3082395054848064</c:v>
              </c:pt>
              <c:pt idx="7219">
                <c:v>-3.3191685760169944</c:v>
              </c:pt>
              <c:pt idx="7220">
                <c:v>-3.3191685760169944</c:v>
              </c:pt>
              <c:pt idx="7221">
                <c:v>-3.3191685760169944</c:v>
              </c:pt>
              <c:pt idx="7222">
                <c:v>-3.3191685760169944</c:v>
              </c:pt>
              <c:pt idx="7223">
                <c:v>-3.3191685760169944</c:v>
              </c:pt>
              <c:pt idx="7224">
                <c:v>-3.3191685760169944</c:v>
              </c:pt>
              <c:pt idx="7225">
                <c:v>-3.3191685760169944</c:v>
              </c:pt>
              <c:pt idx="7226">
                <c:v>-3.3191685760169944</c:v>
              </c:pt>
              <c:pt idx="7227">
                <c:v>-3.3191685760169944</c:v>
              </c:pt>
              <c:pt idx="7228">
                <c:v>-3.3191685760169944</c:v>
              </c:pt>
              <c:pt idx="7229">
                <c:v>-3.3191685760169944</c:v>
              </c:pt>
              <c:pt idx="7230">
                <c:v>-3.3191685760169944</c:v>
              </c:pt>
              <c:pt idx="7231">
                <c:v>-3.3191685760169944</c:v>
              </c:pt>
              <c:pt idx="7232">
                <c:v>-3.3191685760169944</c:v>
              </c:pt>
              <c:pt idx="7233">
                <c:v>-3.3191685760169944</c:v>
              </c:pt>
              <c:pt idx="7234">
                <c:v>-3.3191685760169944</c:v>
              </c:pt>
              <c:pt idx="7235">
                <c:v>-3.3302184122035774</c:v>
              </c:pt>
              <c:pt idx="7236">
                <c:v>-3.3302184122035774</c:v>
              </c:pt>
              <c:pt idx="7237">
                <c:v>-3.3191685760169944</c:v>
              </c:pt>
              <c:pt idx="7238">
                <c:v>-3.3191685760169944</c:v>
              </c:pt>
              <c:pt idx="7239">
                <c:v>-3.3302184122035774</c:v>
              </c:pt>
              <c:pt idx="7240">
                <c:v>-3.3302184122035774</c:v>
              </c:pt>
              <c:pt idx="7241">
                <c:v>-3.3302184122035774</c:v>
              </c:pt>
              <c:pt idx="7242">
                <c:v>-3.3302184122035774</c:v>
              </c:pt>
              <c:pt idx="7243">
                <c:v>-3.3302184122035774</c:v>
              </c:pt>
              <c:pt idx="7244">
                <c:v>-3.3302184122035774</c:v>
              </c:pt>
              <c:pt idx="7245">
                <c:v>-3.3413917128017001</c:v>
              </c:pt>
              <c:pt idx="7246">
                <c:v>-3.3413917128017001</c:v>
              </c:pt>
              <c:pt idx="7247">
                <c:v>-3.3302184122035774</c:v>
              </c:pt>
              <c:pt idx="7248">
                <c:v>-3.3302184122035774</c:v>
              </c:pt>
              <c:pt idx="7249">
                <c:v>-3.3413917128017001</c:v>
              </c:pt>
              <c:pt idx="7250">
                <c:v>-3.3413917128017001</c:v>
              </c:pt>
              <c:pt idx="7251">
                <c:v>-3.3413917128017001</c:v>
              </c:pt>
              <c:pt idx="7252">
                <c:v>-3.3413917128017001</c:v>
              </c:pt>
              <c:pt idx="7253">
                <c:v>-3.3413917128017001</c:v>
              </c:pt>
              <c:pt idx="7254">
                <c:v>-3.3413917128017001</c:v>
              </c:pt>
              <c:pt idx="7255">
                <c:v>-3.3413917128017001</c:v>
              </c:pt>
              <c:pt idx="7256">
                <c:v>-3.3413917128017001</c:v>
              </c:pt>
              <c:pt idx="7257">
                <c:v>-3.3413917128017001</c:v>
              </c:pt>
              <c:pt idx="7258">
                <c:v>-3.3413917128017001</c:v>
              </c:pt>
              <c:pt idx="7259">
                <c:v>-3.3413917128017001</c:v>
              </c:pt>
              <c:pt idx="7260">
                <c:v>-3.3413917128017001</c:v>
              </c:pt>
              <c:pt idx="7261">
                <c:v>-3.3413917128017001</c:v>
              </c:pt>
              <c:pt idx="7262">
                <c:v>-3.3413917128017001</c:v>
              </c:pt>
              <c:pt idx="7263">
                <c:v>-3.3413917128017001</c:v>
              </c:pt>
              <c:pt idx="7264">
                <c:v>-3.3413917128017001</c:v>
              </c:pt>
              <c:pt idx="7265">
                <c:v>-3.3413917128017001</c:v>
              </c:pt>
              <c:pt idx="7266">
                <c:v>-3.3413917128017001</c:v>
              </c:pt>
              <c:pt idx="7267">
                <c:v>-3.3413917128017001</c:v>
              </c:pt>
              <c:pt idx="7268">
                <c:v>-3.3413917128017001</c:v>
              </c:pt>
              <c:pt idx="7269">
                <c:v>-3.3413917128017001</c:v>
              </c:pt>
              <c:pt idx="7270">
                <c:v>-3.3413917128017001</c:v>
              </c:pt>
              <c:pt idx="7271">
                <c:v>-3.3413917128017001</c:v>
              </c:pt>
              <c:pt idx="7272">
                <c:v>-3.3413917128017001</c:v>
              </c:pt>
              <c:pt idx="7273">
                <c:v>-3.3526912680556373</c:v>
              </c:pt>
              <c:pt idx="7274">
                <c:v>-3.3526912680556373</c:v>
              </c:pt>
              <c:pt idx="7275">
                <c:v>-3.3526912680556373</c:v>
              </c:pt>
              <c:pt idx="7276">
                <c:v>-3.3526912680556373</c:v>
              </c:pt>
              <c:pt idx="7277">
                <c:v>-3.3526912680556373</c:v>
              </c:pt>
              <c:pt idx="7278">
                <c:v>-3.3526912680556373</c:v>
              </c:pt>
              <c:pt idx="7279">
                <c:v>-3.3641199638792578</c:v>
              </c:pt>
              <c:pt idx="7280">
                <c:v>-3.3641199638792578</c:v>
              </c:pt>
              <c:pt idx="7281">
                <c:v>-3.3641199638792578</c:v>
              </c:pt>
              <c:pt idx="7282">
                <c:v>-3.3641199638792578</c:v>
              </c:pt>
              <c:pt idx="7283">
                <c:v>-3.3641199638792578</c:v>
              </c:pt>
              <c:pt idx="7284">
                <c:v>-3.3641199638792578</c:v>
              </c:pt>
              <c:pt idx="7285">
                <c:v>-3.3756807862803315</c:v>
              </c:pt>
              <c:pt idx="7286">
                <c:v>-3.3756807862803315</c:v>
              </c:pt>
              <c:pt idx="7287">
                <c:v>-3.3641199638792578</c:v>
              </c:pt>
              <c:pt idx="7288">
                <c:v>-3.3641199638792578</c:v>
              </c:pt>
              <c:pt idx="7289">
                <c:v>-3.3641199638792578</c:v>
              </c:pt>
              <c:pt idx="7290">
                <c:v>-3.3641199638792578</c:v>
              </c:pt>
              <c:pt idx="7291">
                <c:v>-3.3641199638792578</c:v>
              </c:pt>
              <c:pt idx="7292">
                <c:v>-3.3641199638792578</c:v>
              </c:pt>
              <c:pt idx="7293">
                <c:v>-3.3641199638792578</c:v>
              </c:pt>
              <c:pt idx="7294">
                <c:v>-3.3641199638792578</c:v>
              </c:pt>
              <c:pt idx="7295">
                <c:v>-3.3641199638792578</c:v>
              </c:pt>
              <c:pt idx="7296">
                <c:v>-3.3641199638792578</c:v>
              </c:pt>
              <c:pt idx="7297">
                <c:v>-3.3641199638792578</c:v>
              </c:pt>
              <c:pt idx="7298">
                <c:v>-3.3641199638792578</c:v>
              </c:pt>
              <c:pt idx="7299">
                <c:v>-3.3756807862803315</c:v>
              </c:pt>
              <c:pt idx="7300">
                <c:v>-3.3756807862803315</c:v>
              </c:pt>
              <c:pt idx="7301">
                <c:v>-3.3756807862803315</c:v>
              </c:pt>
              <c:pt idx="7302">
                <c:v>-3.3756807862803315</c:v>
              </c:pt>
              <c:pt idx="7303">
                <c:v>-3.3756807862803315</c:v>
              </c:pt>
              <c:pt idx="7304">
                <c:v>-3.3756807862803315</c:v>
              </c:pt>
              <c:pt idx="7305">
                <c:v>-3.3641199638792578</c:v>
              </c:pt>
              <c:pt idx="7306">
                <c:v>-3.3641199638792578</c:v>
              </c:pt>
              <c:pt idx="7307">
                <c:v>-3.3756807862803315</c:v>
              </c:pt>
              <c:pt idx="7308">
                <c:v>-3.3756807862803315</c:v>
              </c:pt>
              <c:pt idx="7309">
                <c:v>-3.3756807862803315</c:v>
              </c:pt>
              <c:pt idx="7310">
                <c:v>-3.3756807862803315</c:v>
              </c:pt>
              <c:pt idx="7311">
                <c:v>-3.3873768260435302</c:v>
              </c:pt>
              <c:pt idx="7312">
                <c:v>-3.3873768260435302</c:v>
              </c:pt>
              <c:pt idx="7313">
                <c:v>-3.3756807862803315</c:v>
              </c:pt>
              <c:pt idx="7314">
                <c:v>-3.3756807862803315</c:v>
              </c:pt>
              <c:pt idx="7315">
                <c:v>-3.3756807862803315</c:v>
              </c:pt>
              <c:pt idx="7316">
                <c:v>-3.3756807862803315</c:v>
              </c:pt>
              <c:pt idx="7317">
                <c:v>-3.3756807862803315</c:v>
              </c:pt>
              <c:pt idx="7318">
                <c:v>-3.3756807862803315</c:v>
              </c:pt>
              <c:pt idx="7319">
                <c:v>-3.3873768260435302</c:v>
              </c:pt>
              <c:pt idx="7320">
                <c:v>-3.3873768260435302</c:v>
              </c:pt>
              <c:pt idx="7321">
                <c:v>-3.3756807862803315</c:v>
              </c:pt>
              <c:pt idx="7322">
                <c:v>-3.3756807862803315</c:v>
              </c:pt>
              <c:pt idx="7323">
                <c:v>-3.3873768260435302</c:v>
              </c:pt>
              <c:pt idx="7324">
                <c:v>-3.3873768260435302</c:v>
              </c:pt>
              <c:pt idx="7325">
                <c:v>-3.3756807862803315</c:v>
              </c:pt>
              <c:pt idx="7326">
                <c:v>-3.3756807862803315</c:v>
              </c:pt>
              <c:pt idx="7327">
                <c:v>-3.3873768260435302</c:v>
              </c:pt>
              <c:pt idx="7328">
                <c:v>-3.3873768260435302</c:v>
              </c:pt>
              <c:pt idx="7329">
                <c:v>-3.3873768260435302</c:v>
              </c:pt>
              <c:pt idx="7330">
                <c:v>-3.3873768260435302</c:v>
              </c:pt>
              <c:pt idx="7331">
                <c:v>-3.3873768260435302</c:v>
              </c:pt>
              <c:pt idx="7332">
                <c:v>-3.3873768260435302</c:v>
              </c:pt>
              <c:pt idx="7333">
                <c:v>-3.3992112836905304</c:v>
              </c:pt>
              <c:pt idx="7334">
                <c:v>-3.3992112836905304</c:v>
              </c:pt>
              <c:pt idx="7335">
                <c:v>-3.3873768260435302</c:v>
              </c:pt>
              <c:pt idx="7336">
                <c:v>-3.3873768260435302</c:v>
              </c:pt>
              <c:pt idx="7337">
                <c:v>-3.3873768260435302</c:v>
              </c:pt>
              <c:pt idx="7338">
                <c:v>-3.3873768260435302</c:v>
              </c:pt>
              <c:pt idx="7339">
                <c:v>-3.3992112836905304</c:v>
              </c:pt>
              <c:pt idx="7340">
                <c:v>-3.3992112836905304</c:v>
              </c:pt>
              <c:pt idx="7341">
                <c:v>-3.3992112836905304</c:v>
              </c:pt>
              <c:pt idx="7342">
                <c:v>-3.3992112836905304</c:v>
              </c:pt>
              <c:pt idx="7343">
                <c:v>-3.3992112836905304</c:v>
              </c:pt>
              <c:pt idx="7344">
                <c:v>-3.3992112836905304</c:v>
              </c:pt>
              <c:pt idx="7345">
                <c:v>-3.3992112836905304</c:v>
              </c:pt>
              <c:pt idx="7346">
                <c:v>-3.3992112836905304</c:v>
              </c:pt>
              <c:pt idx="7347">
                <c:v>-3.3992112836905304</c:v>
              </c:pt>
              <c:pt idx="7348">
                <c:v>-3.3992112836905304</c:v>
              </c:pt>
              <c:pt idx="7349">
                <c:v>-3.3992112836905304</c:v>
              </c:pt>
              <c:pt idx="7350">
                <c:v>-3.3992112836905304</c:v>
              </c:pt>
              <c:pt idx="7351">
                <c:v>-3.3873768260435302</c:v>
              </c:pt>
              <c:pt idx="7352">
                <c:v>-3.3873768260435302</c:v>
              </c:pt>
              <c:pt idx="7353">
                <c:v>-3.3992112836905304</c:v>
              </c:pt>
              <c:pt idx="7354">
                <c:v>-3.3992112836905304</c:v>
              </c:pt>
              <c:pt idx="7355">
                <c:v>-3.4111874747372437</c:v>
              </c:pt>
              <c:pt idx="7356">
                <c:v>-3.4111874747372437</c:v>
              </c:pt>
              <c:pt idx="7357">
                <c:v>-3.3992112836905304</c:v>
              </c:pt>
              <c:pt idx="7358">
                <c:v>-3.3992112836905304</c:v>
              </c:pt>
              <c:pt idx="7359">
                <c:v>-3.3992112836905304</c:v>
              </c:pt>
              <c:pt idx="7360">
                <c:v>-3.3992112836905304</c:v>
              </c:pt>
              <c:pt idx="7361">
                <c:v>-3.4111874747372437</c:v>
              </c:pt>
              <c:pt idx="7362">
                <c:v>-3.4111874747372437</c:v>
              </c:pt>
              <c:pt idx="7363">
                <c:v>-3.3992112836905304</c:v>
              </c:pt>
              <c:pt idx="7364">
                <c:v>-3.3992112836905304</c:v>
              </c:pt>
              <c:pt idx="7365">
                <c:v>-3.4111874747372437</c:v>
              </c:pt>
              <c:pt idx="7366">
                <c:v>-3.4111874747372437</c:v>
              </c:pt>
              <c:pt idx="7367">
                <c:v>-3.423308835269586</c:v>
              </c:pt>
              <c:pt idx="7368">
                <c:v>-3.423308835269586</c:v>
              </c:pt>
              <c:pt idx="7369">
                <c:v>-3.4111874747372437</c:v>
              </c:pt>
              <c:pt idx="7370">
                <c:v>-3.4111874747372437</c:v>
              </c:pt>
              <c:pt idx="7371">
                <c:v>-3.4111874747372437</c:v>
              </c:pt>
              <c:pt idx="7372">
                <c:v>-3.4111874747372437</c:v>
              </c:pt>
              <c:pt idx="7373">
                <c:v>-3.4111874747372437</c:v>
              </c:pt>
              <c:pt idx="7374">
                <c:v>-3.4111874747372437</c:v>
              </c:pt>
              <c:pt idx="7375">
                <c:v>-3.423308835269586</c:v>
              </c:pt>
              <c:pt idx="7376">
                <c:v>-3.423308835269586</c:v>
              </c:pt>
              <c:pt idx="7377">
                <c:v>-3.4111874747372437</c:v>
              </c:pt>
              <c:pt idx="7378">
                <c:v>-3.4111874747372437</c:v>
              </c:pt>
              <c:pt idx="7379">
                <c:v>-3.3992112836905304</c:v>
              </c:pt>
              <c:pt idx="7380">
                <c:v>-3.3992112836905304</c:v>
              </c:pt>
              <c:pt idx="7381">
                <c:v>-3.3992112836905304</c:v>
              </c:pt>
              <c:pt idx="7382">
                <c:v>-3.3992112836905304</c:v>
              </c:pt>
              <c:pt idx="7383">
                <c:v>-3.4111874747372437</c:v>
              </c:pt>
              <c:pt idx="7384">
                <c:v>-3.4111874747372437</c:v>
              </c:pt>
              <c:pt idx="7385">
                <c:v>-3.4111874747372437</c:v>
              </c:pt>
              <c:pt idx="7386">
                <c:v>-3.4111874747372437</c:v>
              </c:pt>
              <c:pt idx="7387">
                <c:v>-3.4111874747372437</c:v>
              </c:pt>
              <c:pt idx="7388">
                <c:v>-3.4111874747372437</c:v>
              </c:pt>
              <c:pt idx="7389">
                <c:v>-3.4111874747372437</c:v>
              </c:pt>
              <c:pt idx="7390">
                <c:v>-3.4111874747372437</c:v>
              </c:pt>
              <c:pt idx="7391">
                <c:v>-3.423308835269586</c:v>
              </c:pt>
              <c:pt idx="7392">
                <c:v>-3.423308835269586</c:v>
              </c:pt>
              <c:pt idx="7393">
                <c:v>-3.4111874747372437</c:v>
              </c:pt>
              <c:pt idx="7394">
                <c:v>-3.4111874747372437</c:v>
              </c:pt>
              <c:pt idx="7395">
                <c:v>-3.423308835269586</c:v>
              </c:pt>
              <c:pt idx="7396">
                <c:v>-3.423308835269586</c:v>
              </c:pt>
              <c:pt idx="7397">
                <c:v>-3.423308835269586</c:v>
              </c:pt>
              <c:pt idx="7398">
                <c:v>-3.423308835269586</c:v>
              </c:pt>
              <c:pt idx="7399">
                <c:v>-3.4111874747372437</c:v>
              </c:pt>
              <c:pt idx="7400">
                <c:v>-3.4111874747372437</c:v>
              </c:pt>
              <c:pt idx="7401">
                <c:v>-3.423308835269586</c:v>
              </c:pt>
              <c:pt idx="7402">
                <c:v>-3.423308835269586</c:v>
              </c:pt>
              <c:pt idx="7403">
                <c:v>-3.423308835269586</c:v>
              </c:pt>
              <c:pt idx="7404">
                <c:v>-3.423308835269586</c:v>
              </c:pt>
              <c:pt idx="7405">
                <c:v>-3.423308835269586</c:v>
              </c:pt>
              <c:pt idx="7406">
                <c:v>-3.423308835269586</c:v>
              </c:pt>
              <c:pt idx="7407">
                <c:v>-3.423308835269586</c:v>
              </c:pt>
              <c:pt idx="7408">
                <c:v>-3.423308835269586</c:v>
              </c:pt>
              <c:pt idx="7409">
                <c:v>-3.423308835269586</c:v>
              </c:pt>
              <c:pt idx="7410">
                <c:v>-3.423308835269586</c:v>
              </c:pt>
              <c:pt idx="7411">
                <c:v>-3.423308835269586</c:v>
              </c:pt>
              <c:pt idx="7412">
                <c:v>-3.423308835269586</c:v>
              </c:pt>
              <c:pt idx="7413">
                <c:v>-3.4355789278614082</c:v>
              </c:pt>
              <c:pt idx="7414">
                <c:v>-3.4355789278614082</c:v>
              </c:pt>
              <c:pt idx="7415">
                <c:v>-3.423308835269586</c:v>
              </c:pt>
              <c:pt idx="7416">
                <c:v>-3.423308835269586</c:v>
              </c:pt>
              <c:pt idx="7417">
                <c:v>-3.4355789278614082</c:v>
              </c:pt>
              <c:pt idx="7418">
                <c:v>-3.4355789278614082</c:v>
              </c:pt>
              <c:pt idx="7419">
                <c:v>-3.4355789278614082</c:v>
              </c:pt>
              <c:pt idx="7420">
                <c:v>-3.4355789278614082</c:v>
              </c:pt>
              <c:pt idx="7421">
                <c:v>-3.4355789278614082</c:v>
              </c:pt>
              <c:pt idx="7422">
                <c:v>-3.4355789278614082</c:v>
              </c:pt>
              <c:pt idx="7423">
                <c:v>-3.4355789278614082</c:v>
              </c:pt>
              <c:pt idx="7424">
                <c:v>-3.4355789278614082</c:v>
              </c:pt>
              <c:pt idx="7425">
                <c:v>-3.423308835269586</c:v>
              </c:pt>
              <c:pt idx="7426">
                <c:v>-3.423308835269586</c:v>
              </c:pt>
              <c:pt idx="7427">
                <c:v>-3.4355789278614082</c:v>
              </c:pt>
              <c:pt idx="7428">
                <c:v>-3.4355789278614082</c:v>
              </c:pt>
              <c:pt idx="7429">
                <c:v>-3.4355789278614082</c:v>
              </c:pt>
              <c:pt idx="7430">
                <c:v>-3.4355789278614082</c:v>
              </c:pt>
              <c:pt idx="7431">
                <c:v>-3.4480014478599625</c:v>
              </c:pt>
              <c:pt idx="7432">
                <c:v>-3.4480014478599625</c:v>
              </c:pt>
              <c:pt idx="7433">
                <c:v>-3.4355789278614082</c:v>
              </c:pt>
              <c:pt idx="7434">
                <c:v>-3.4355789278614082</c:v>
              </c:pt>
              <c:pt idx="7435">
                <c:v>-3.4355789278614082</c:v>
              </c:pt>
              <c:pt idx="7436">
                <c:v>-3.4355789278614082</c:v>
              </c:pt>
              <c:pt idx="7437">
                <c:v>-3.4355789278614082</c:v>
              </c:pt>
              <c:pt idx="7438">
                <c:v>-3.4355789278614082</c:v>
              </c:pt>
              <c:pt idx="7439">
                <c:v>-3.4480014478599625</c:v>
              </c:pt>
              <c:pt idx="7440">
                <c:v>-3.4480014478599625</c:v>
              </c:pt>
              <c:pt idx="7441">
                <c:v>-3.4480014478599625</c:v>
              </c:pt>
              <c:pt idx="7442">
                <c:v>-3.4480014478599625</c:v>
              </c:pt>
              <c:pt idx="7443">
                <c:v>-3.4480014478599625</c:v>
              </c:pt>
              <c:pt idx="7444">
                <c:v>-3.4480014478599625</c:v>
              </c:pt>
              <c:pt idx="7445">
                <c:v>-3.4480014478599625</c:v>
              </c:pt>
              <c:pt idx="7446">
                <c:v>-3.4480014478599625</c:v>
              </c:pt>
              <c:pt idx="7447">
                <c:v>-3.4480014478599625</c:v>
              </c:pt>
              <c:pt idx="7448">
                <c:v>-3.4480014478599625</c:v>
              </c:pt>
              <c:pt idx="7449">
                <c:v>-3.4480014478599625</c:v>
              </c:pt>
              <c:pt idx="7450">
                <c:v>-3.4480014478599625</c:v>
              </c:pt>
              <c:pt idx="7451">
                <c:v>-3.4480014478599625</c:v>
              </c:pt>
              <c:pt idx="7452">
                <c:v>-3.4480014478599625</c:v>
              </c:pt>
              <c:pt idx="7453">
                <c:v>-3.4480014478599625</c:v>
              </c:pt>
              <c:pt idx="7454">
                <c:v>-3.4480014478599625</c:v>
              </c:pt>
              <c:pt idx="7455">
                <c:v>-3.4480014478599625</c:v>
              </c:pt>
              <c:pt idx="7456">
                <c:v>-3.4480014478599625</c:v>
              </c:pt>
              <c:pt idx="7457">
                <c:v>-3.46058023006682</c:v>
              </c:pt>
              <c:pt idx="7458">
                <c:v>-3.46058023006682</c:v>
              </c:pt>
              <c:pt idx="7459">
                <c:v>-3.46058023006682</c:v>
              </c:pt>
              <c:pt idx="7460">
                <c:v>-3.46058023006682</c:v>
              </c:pt>
              <c:pt idx="7461">
                <c:v>-3.46058023006682</c:v>
              </c:pt>
              <c:pt idx="7462">
                <c:v>-3.46058023006682</c:v>
              </c:pt>
              <c:pt idx="7463">
                <c:v>-3.46058023006682</c:v>
              </c:pt>
              <c:pt idx="7464">
                <c:v>-3.46058023006682</c:v>
              </c:pt>
              <c:pt idx="7465">
                <c:v>-3.46058023006682</c:v>
              </c:pt>
              <c:pt idx="7466">
                <c:v>-3.46058023006682</c:v>
              </c:pt>
              <c:pt idx="7467">
                <c:v>-3.46058023006682</c:v>
              </c:pt>
              <c:pt idx="7468">
                <c:v>-3.46058023006682</c:v>
              </c:pt>
              <c:pt idx="7469">
                <c:v>-3.46058023006682</c:v>
              </c:pt>
              <c:pt idx="7470">
                <c:v>-3.46058023006682</c:v>
              </c:pt>
              <c:pt idx="7471">
                <c:v>-3.4733192558442543</c:v>
              </c:pt>
              <c:pt idx="7472">
                <c:v>-3.4733192558442543</c:v>
              </c:pt>
              <c:pt idx="7473">
                <c:v>-3.46058023006682</c:v>
              </c:pt>
              <c:pt idx="7474">
                <c:v>-3.46058023006682</c:v>
              </c:pt>
              <c:pt idx="7475">
                <c:v>-3.46058023006682</c:v>
              </c:pt>
              <c:pt idx="7476">
                <c:v>-3.46058023006682</c:v>
              </c:pt>
              <c:pt idx="7477">
                <c:v>-3.46058023006682</c:v>
              </c:pt>
              <c:pt idx="7478">
                <c:v>-3.46058023006682</c:v>
              </c:pt>
              <c:pt idx="7479">
                <c:v>-3.4733192558442543</c:v>
              </c:pt>
              <c:pt idx="7480">
                <c:v>-3.4733192558442543</c:v>
              </c:pt>
              <c:pt idx="7481">
                <c:v>-3.46058023006682</c:v>
              </c:pt>
              <c:pt idx="7482">
                <c:v>-3.46058023006682</c:v>
              </c:pt>
              <c:pt idx="7483">
                <c:v>-3.4733192558442543</c:v>
              </c:pt>
              <c:pt idx="7484">
                <c:v>-3.4733192558442543</c:v>
              </c:pt>
              <c:pt idx="7485">
                <c:v>-3.4733192558442543</c:v>
              </c:pt>
              <c:pt idx="7486">
                <c:v>-3.4733192558442543</c:v>
              </c:pt>
              <c:pt idx="7487">
                <c:v>-3.4733192558442543</c:v>
              </c:pt>
              <c:pt idx="7488">
                <c:v>-3.4733192558442543</c:v>
              </c:pt>
              <c:pt idx="7489">
                <c:v>-3.4733192558442543</c:v>
              </c:pt>
              <c:pt idx="7490">
                <c:v>-3.4733192558442543</c:v>
              </c:pt>
              <c:pt idx="7491">
                <c:v>-3.4733192558442543</c:v>
              </c:pt>
              <c:pt idx="7492">
                <c:v>-3.4733192558442543</c:v>
              </c:pt>
              <c:pt idx="7493">
                <c:v>-3.4862226606801596</c:v>
              </c:pt>
              <c:pt idx="7494">
                <c:v>-3.4862226606801596</c:v>
              </c:pt>
              <c:pt idx="7495">
                <c:v>-3.4733192558442543</c:v>
              </c:pt>
              <c:pt idx="7496">
                <c:v>-3.4733192558442543</c:v>
              </c:pt>
              <c:pt idx="7497">
                <c:v>-3.4862226606801596</c:v>
              </c:pt>
              <c:pt idx="7498">
                <c:v>-3.4862226606801596</c:v>
              </c:pt>
              <c:pt idx="7499">
                <c:v>-3.4733192558442543</c:v>
              </c:pt>
              <c:pt idx="7500">
                <c:v>-3.4733192558442543</c:v>
              </c:pt>
              <c:pt idx="7501">
                <c:v>-3.4862226606801596</c:v>
              </c:pt>
              <c:pt idx="7502">
                <c:v>-3.4862226606801596</c:v>
              </c:pt>
              <c:pt idx="7503">
                <c:v>-3.4733192558442543</c:v>
              </c:pt>
              <c:pt idx="7504">
                <c:v>-3.4733192558442543</c:v>
              </c:pt>
              <c:pt idx="7505">
                <c:v>-3.4733192558442543</c:v>
              </c:pt>
              <c:pt idx="7506">
                <c:v>-3.4733192558442543</c:v>
              </c:pt>
              <c:pt idx="7507">
                <c:v>-3.4862226606801596</c:v>
              </c:pt>
              <c:pt idx="7508">
                <c:v>-3.4862226606801596</c:v>
              </c:pt>
              <c:pt idx="7509">
                <c:v>-3.4733192558442543</c:v>
              </c:pt>
              <c:pt idx="7510">
                <c:v>-3.4733192558442543</c:v>
              </c:pt>
              <c:pt idx="7511">
                <c:v>-3.4733192558442543</c:v>
              </c:pt>
              <c:pt idx="7512">
                <c:v>-3.4733192558442543</c:v>
              </c:pt>
              <c:pt idx="7513">
                <c:v>-3.4733192558442543</c:v>
              </c:pt>
              <c:pt idx="7514">
                <c:v>-3.4733192558442543</c:v>
              </c:pt>
              <c:pt idx="7515">
                <c:v>-3.4862226606801596</c:v>
              </c:pt>
              <c:pt idx="7516">
                <c:v>-3.4862226606801596</c:v>
              </c:pt>
              <c:pt idx="7517">
                <c:v>-3.4862226606801596</c:v>
              </c:pt>
              <c:pt idx="7518">
                <c:v>-3.4862226606801596</c:v>
              </c:pt>
              <c:pt idx="7519">
                <c:v>-3.4733192558442543</c:v>
              </c:pt>
              <c:pt idx="7520">
                <c:v>-3.4733192558442543</c:v>
              </c:pt>
              <c:pt idx="7521">
                <c:v>-3.4733192558442543</c:v>
              </c:pt>
              <c:pt idx="7522">
                <c:v>-3.4733192558442543</c:v>
              </c:pt>
              <c:pt idx="7523">
                <c:v>-3.4862226606801596</c:v>
              </c:pt>
              <c:pt idx="7524">
                <c:v>-3.4862226606801596</c:v>
              </c:pt>
              <c:pt idx="7525">
                <c:v>-3.4862226606801596</c:v>
              </c:pt>
              <c:pt idx="7526">
                <c:v>-3.4862226606801596</c:v>
              </c:pt>
              <c:pt idx="7527">
                <c:v>-3.4862226606801596</c:v>
              </c:pt>
              <c:pt idx="7528">
                <c:v>-3.4862226606801596</c:v>
              </c:pt>
              <c:pt idx="7529">
                <c:v>-3.4992947422475096</c:v>
              </c:pt>
              <c:pt idx="7530">
                <c:v>-3.4992947422475096</c:v>
              </c:pt>
              <c:pt idx="7531">
                <c:v>-3.4992947422475096</c:v>
              </c:pt>
              <c:pt idx="7532">
                <c:v>-3.4992947422475096</c:v>
              </c:pt>
              <c:pt idx="7533">
                <c:v>-3.4862226606801596</c:v>
              </c:pt>
              <c:pt idx="7534">
                <c:v>-3.4862226606801596</c:v>
              </c:pt>
              <c:pt idx="7535">
                <c:v>-3.4862226606801596</c:v>
              </c:pt>
              <c:pt idx="7536">
                <c:v>-3.4862226606801596</c:v>
              </c:pt>
              <c:pt idx="7537">
                <c:v>-3.4992947422475096</c:v>
              </c:pt>
              <c:pt idx="7538">
                <c:v>-3.4992947422475096</c:v>
              </c:pt>
              <c:pt idx="7539">
                <c:v>-3.4992947422475096</c:v>
              </c:pt>
              <c:pt idx="7540">
                <c:v>-3.4992947422475096</c:v>
              </c:pt>
              <c:pt idx="7541">
                <c:v>-3.4992947422475096</c:v>
              </c:pt>
              <c:pt idx="7542">
                <c:v>-3.4992947422475096</c:v>
              </c:pt>
              <c:pt idx="7543">
                <c:v>-3.4992947422475096</c:v>
              </c:pt>
              <c:pt idx="7544">
                <c:v>-3.4992947422475096</c:v>
              </c:pt>
              <c:pt idx="7545">
                <c:v>-3.4992947422475096</c:v>
              </c:pt>
              <c:pt idx="7546">
                <c:v>-3.4992947422475096</c:v>
              </c:pt>
              <c:pt idx="7547">
                <c:v>-3.4992947422475096</c:v>
              </c:pt>
              <c:pt idx="7548">
                <c:v>-3.4992947422475096</c:v>
              </c:pt>
              <c:pt idx="7549">
                <c:v>-3.5125399689975274</c:v>
              </c:pt>
              <c:pt idx="7550">
                <c:v>-3.5125399689975274</c:v>
              </c:pt>
              <c:pt idx="7551">
                <c:v>-3.4992947422475096</c:v>
              </c:pt>
              <c:pt idx="7552">
                <c:v>-3.4992947422475096</c:v>
              </c:pt>
              <c:pt idx="7553">
                <c:v>-3.4992947422475096</c:v>
              </c:pt>
              <c:pt idx="7554">
                <c:v>-3.4992947422475096</c:v>
              </c:pt>
              <c:pt idx="7555">
                <c:v>-3.4992947422475096</c:v>
              </c:pt>
              <c:pt idx="7556">
                <c:v>-3.4992947422475096</c:v>
              </c:pt>
              <c:pt idx="7557">
                <c:v>-3.5125399689975274</c:v>
              </c:pt>
              <c:pt idx="7558">
                <c:v>-3.5125399689975274</c:v>
              </c:pt>
              <c:pt idx="7559">
                <c:v>-3.4992947422475096</c:v>
              </c:pt>
              <c:pt idx="7560">
                <c:v>-3.4992947422475096</c:v>
              </c:pt>
              <c:pt idx="7561">
                <c:v>-3.5125399689975274</c:v>
              </c:pt>
              <c:pt idx="7562">
                <c:v>-3.5125399689975274</c:v>
              </c:pt>
              <c:pt idx="7563">
                <c:v>-3.5125399689975274</c:v>
              </c:pt>
              <c:pt idx="7564">
                <c:v>-3.5125399689975274</c:v>
              </c:pt>
              <c:pt idx="7565">
                <c:v>-3.5125399689975274</c:v>
              </c:pt>
              <c:pt idx="7566">
                <c:v>-3.5125399689975274</c:v>
              </c:pt>
              <c:pt idx="7567">
                <c:v>-3.5125399689975274</c:v>
              </c:pt>
              <c:pt idx="7568">
                <c:v>-3.5125399689975274</c:v>
              </c:pt>
              <c:pt idx="7569">
                <c:v>-3.5125399689975274</c:v>
              </c:pt>
              <c:pt idx="7570">
                <c:v>-3.5125399689975274</c:v>
              </c:pt>
              <c:pt idx="7571">
                <c:v>-3.5125399689975274</c:v>
              </c:pt>
              <c:pt idx="7572">
                <c:v>-3.5125399689975274</c:v>
              </c:pt>
              <c:pt idx="7573">
                <c:v>-3.5125399689975274</c:v>
              </c:pt>
              <c:pt idx="7574">
                <c:v>-3.5125399689975274</c:v>
              </c:pt>
              <c:pt idx="7575">
                <c:v>-3.5125399689975274</c:v>
              </c:pt>
              <c:pt idx="7576">
                <c:v>-3.5125399689975274</c:v>
              </c:pt>
              <c:pt idx="7577">
                <c:v>-3.5259629893296767</c:v>
              </c:pt>
              <c:pt idx="7578">
                <c:v>-3.5259629893296767</c:v>
              </c:pt>
              <c:pt idx="7579">
                <c:v>-3.5125399689975274</c:v>
              </c:pt>
              <c:pt idx="7580">
                <c:v>-3.5125399689975274</c:v>
              </c:pt>
              <c:pt idx="7581">
                <c:v>-3.5259629893296767</c:v>
              </c:pt>
              <c:pt idx="7582">
                <c:v>-3.5259629893296767</c:v>
              </c:pt>
              <c:pt idx="7583">
                <c:v>-3.5125399689975274</c:v>
              </c:pt>
              <c:pt idx="7584">
                <c:v>-3.5125399689975274</c:v>
              </c:pt>
              <c:pt idx="7585">
                <c:v>-3.5125399689975274</c:v>
              </c:pt>
              <c:pt idx="7586">
                <c:v>-3.5125399689975274</c:v>
              </c:pt>
              <c:pt idx="7587">
                <c:v>-3.5125399689975274</c:v>
              </c:pt>
              <c:pt idx="7588">
                <c:v>-3.5125399689975274</c:v>
              </c:pt>
              <c:pt idx="7589">
                <c:v>-3.5395686413854524</c:v>
              </c:pt>
              <c:pt idx="7590">
                <c:v>-3.5395686413854524</c:v>
              </c:pt>
              <c:pt idx="7591">
                <c:v>-3.5259629893296767</c:v>
              </c:pt>
              <c:pt idx="7592">
                <c:v>-3.5259629893296767</c:v>
              </c:pt>
              <c:pt idx="7593">
                <c:v>-3.5395686413854524</c:v>
              </c:pt>
              <c:pt idx="7594">
                <c:v>-3.5395686413854524</c:v>
              </c:pt>
              <c:pt idx="7595">
                <c:v>-3.5395686413854524</c:v>
              </c:pt>
              <c:pt idx="7596">
                <c:v>-3.5395686413854524</c:v>
              </c:pt>
              <c:pt idx="7597">
                <c:v>-3.5259629893296767</c:v>
              </c:pt>
              <c:pt idx="7598">
                <c:v>-3.5259629893296767</c:v>
              </c:pt>
              <c:pt idx="7599">
                <c:v>-3.5395686413854524</c:v>
              </c:pt>
              <c:pt idx="7600">
                <c:v>-3.5395686413854524</c:v>
              </c:pt>
              <c:pt idx="7601">
                <c:v>-3.5395686413854524</c:v>
              </c:pt>
              <c:pt idx="7602">
                <c:v>-3.5395686413854524</c:v>
              </c:pt>
              <c:pt idx="7603">
                <c:v>-3.5533619635177853</c:v>
              </c:pt>
              <c:pt idx="7604">
                <c:v>-3.5533619635177853</c:v>
              </c:pt>
              <c:pt idx="7605">
                <c:v>-3.5533619635177853</c:v>
              </c:pt>
              <c:pt idx="7606">
                <c:v>-3.5533619635177853</c:v>
              </c:pt>
              <c:pt idx="7607">
                <c:v>-3.5395686413854524</c:v>
              </c:pt>
              <c:pt idx="7608">
                <c:v>-3.5395686413854524</c:v>
              </c:pt>
              <c:pt idx="7609">
                <c:v>-3.5395686413854524</c:v>
              </c:pt>
              <c:pt idx="7610">
                <c:v>-3.5395686413854524</c:v>
              </c:pt>
              <c:pt idx="7611">
                <c:v>-3.5395686413854524</c:v>
              </c:pt>
              <c:pt idx="7612">
                <c:v>-3.5395686413854524</c:v>
              </c:pt>
              <c:pt idx="7613">
                <c:v>-3.5395686413854524</c:v>
              </c:pt>
              <c:pt idx="7614">
                <c:v>-3.5395686413854524</c:v>
              </c:pt>
              <c:pt idx="7615">
                <c:v>-3.5395686413854524</c:v>
              </c:pt>
              <c:pt idx="7616">
                <c:v>-3.5395686413854524</c:v>
              </c:pt>
              <c:pt idx="7617">
                <c:v>-3.5395686413854524</c:v>
              </c:pt>
              <c:pt idx="7618">
                <c:v>-3.5395686413854524</c:v>
              </c:pt>
              <c:pt idx="7619">
                <c:v>-3.5533619635177853</c:v>
              </c:pt>
              <c:pt idx="7620">
                <c:v>-3.5533619635177853</c:v>
              </c:pt>
              <c:pt idx="7621">
                <c:v>-3.5395686413854524</c:v>
              </c:pt>
              <c:pt idx="7622">
                <c:v>-3.5395686413854524</c:v>
              </c:pt>
              <c:pt idx="7623">
                <c:v>-3.5533619635177853</c:v>
              </c:pt>
              <c:pt idx="7624">
                <c:v>-3.5533619635177853</c:v>
              </c:pt>
              <c:pt idx="7625">
                <c:v>-3.5395686413854524</c:v>
              </c:pt>
              <c:pt idx="7626">
                <c:v>-3.5395686413854524</c:v>
              </c:pt>
              <c:pt idx="7627">
                <c:v>-3.5533619635177853</c:v>
              </c:pt>
              <c:pt idx="7628">
                <c:v>-3.5533619635177853</c:v>
              </c:pt>
              <c:pt idx="7629">
                <c:v>-3.5533619635177853</c:v>
              </c:pt>
              <c:pt idx="7630">
                <c:v>-3.5533619635177853</c:v>
              </c:pt>
              <c:pt idx="7631">
                <c:v>-3.5533619635177853</c:v>
              </c:pt>
              <c:pt idx="7632">
                <c:v>-3.5533619635177853</c:v>
              </c:pt>
              <c:pt idx="7633">
                <c:v>-3.5533619635177853</c:v>
              </c:pt>
              <c:pt idx="7634">
                <c:v>-3.5533619635177853</c:v>
              </c:pt>
              <c:pt idx="7635">
                <c:v>-3.5533619635177853</c:v>
              </c:pt>
              <c:pt idx="7636">
                <c:v>-3.5533619635177853</c:v>
              </c:pt>
              <c:pt idx="7637">
                <c:v>-3.5533619635177853</c:v>
              </c:pt>
              <c:pt idx="7638">
                <c:v>-3.5533619635177853</c:v>
              </c:pt>
              <c:pt idx="7639">
                <c:v>-3.5533619635177853</c:v>
              </c:pt>
              <c:pt idx="7640">
                <c:v>-3.5533619635177853</c:v>
              </c:pt>
              <c:pt idx="7641">
                <c:v>-3.5533619635177853</c:v>
              </c:pt>
              <c:pt idx="7642">
                <c:v>-3.5533619635177853</c:v>
              </c:pt>
              <c:pt idx="7643">
                <c:v>-3.5533619635177853</c:v>
              </c:pt>
              <c:pt idx="7644">
                <c:v>-3.5533619635177853</c:v>
              </c:pt>
              <c:pt idx="7645">
                <c:v>-3.5533619635177853</c:v>
              </c:pt>
              <c:pt idx="7646">
                <c:v>-3.5533619635177853</c:v>
              </c:pt>
              <c:pt idx="7647">
                <c:v>-3.5395686413854524</c:v>
              </c:pt>
              <c:pt idx="7648">
                <c:v>-3.5395686413854524</c:v>
              </c:pt>
              <c:pt idx="7649">
                <c:v>-3.5395686413854524</c:v>
              </c:pt>
              <c:pt idx="7650">
                <c:v>-3.5395686413854524</c:v>
              </c:pt>
              <c:pt idx="7651">
                <c:v>-3.5533619635177853</c:v>
              </c:pt>
              <c:pt idx="7652">
                <c:v>-3.5533619635177853</c:v>
              </c:pt>
              <c:pt idx="7653">
                <c:v>-3.5395686413854524</c:v>
              </c:pt>
              <c:pt idx="7654">
                <c:v>-3.5395686413854524</c:v>
              </c:pt>
              <c:pt idx="7655">
                <c:v>-3.5533619635177853</c:v>
              </c:pt>
              <c:pt idx="7656">
                <c:v>-3.5533619635177853</c:v>
              </c:pt>
              <c:pt idx="7657">
                <c:v>-3.5533619635177853</c:v>
              </c:pt>
              <c:pt idx="7658">
                <c:v>-3.5533619635177853</c:v>
              </c:pt>
              <c:pt idx="7659">
                <c:v>-3.5673482054925341</c:v>
              </c:pt>
              <c:pt idx="7660">
                <c:v>-3.5673482054925341</c:v>
              </c:pt>
              <c:pt idx="7661">
                <c:v>-3.5673482054925341</c:v>
              </c:pt>
              <c:pt idx="7662">
                <c:v>-3.5673482054925341</c:v>
              </c:pt>
              <c:pt idx="7663">
                <c:v>-3.5673482054925341</c:v>
              </c:pt>
              <c:pt idx="7664">
                <c:v>-3.5673482054925341</c:v>
              </c:pt>
              <c:pt idx="7665">
                <c:v>-3.5673482054925341</c:v>
              </c:pt>
              <c:pt idx="7666">
                <c:v>-3.5673482054925341</c:v>
              </c:pt>
              <c:pt idx="7667">
                <c:v>-3.5673482054925341</c:v>
              </c:pt>
              <c:pt idx="7668">
                <c:v>-3.5673482054925341</c:v>
              </c:pt>
              <c:pt idx="7669">
                <c:v>-3.5673482054925341</c:v>
              </c:pt>
              <c:pt idx="7670">
                <c:v>-3.5673482054925341</c:v>
              </c:pt>
              <c:pt idx="7671">
                <c:v>-3.5533619635177853</c:v>
              </c:pt>
              <c:pt idx="7672">
                <c:v>-3.5533619635177853</c:v>
              </c:pt>
              <c:pt idx="7673">
                <c:v>-3.5673482054925341</c:v>
              </c:pt>
              <c:pt idx="7674">
                <c:v>-3.5673482054925341</c:v>
              </c:pt>
              <c:pt idx="7675">
                <c:v>-3.5673482054925341</c:v>
              </c:pt>
              <c:pt idx="7676">
                <c:v>-3.5673482054925341</c:v>
              </c:pt>
              <c:pt idx="7677">
                <c:v>-3.5673482054925341</c:v>
              </c:pt>
              <c:pt idx="7678">
                <c:v>-3.5673482054925341</c:v>
              </c:pt>
              <c:pt idx="7679">
                <c:v>-3.5815328404844879</c:v>
              </c:pt>
              <c:pt idx="7680">
                <c:v>-3.5815328404844879</c:v>
              </c:pt>
              <c:pt idx="7681">
                <c:v>-3.5815328404844879</c:v>
              </c:pt>
              <c:pt idx="7682">
                <c:v>-3.5815328404844879</c:v>
              </c:pt>
              <c:pt idx="7683">
                <c:v>-3.5673482054925341</c:v>
              </c:pt>
              <c:pt idx="7684">
                <c:v>-3.5673482054925341</c:v>
              </c:pt>
              <c:pt idx="7685">
                <c:v>-3.5815328404844879</c:v>
              </c:pt>
              <c:pt idx="7686">
                <c:v>-3.5815328404844879</c:v>
              </c:pt>
              <c:pt idx="7687">
                <c:v>-3.5815328404844879</c:v>
              </c:pt>
              <c:pt idx="7688">
                <c:v>-3.5815328404844879</c:v>
              </c:pt>
              <c:pt idx="7689">
                <c:v>-3.5959215779365845</c:v>
              </c:pt>
              <c:pt idx="7690">
                <c:v>-3.5959215779365845</c:v>
              </c:pt>
              <c:pt idx="7691">
                <c:v>-3.5673482054925341</c:v>
              </c:pt>
              <c:pt idx="7692">
                <c:v>-3.5673482054925341</c:v>
              </c:pt>
              <c:pt idx="7693">
                <c:v>-3.5959215779365845</c:v>
              </c:pt>
              <c:pt idx="7694">
                <c:v>-3.5959215779365845</c:v>
              </c:pt>
              <c:pt idx="7695">
                <c:v>-3.5673482054925341</c:v>
              </c:pt>
              <c:pt idx="7696">
                <c:v>-3.5673482054925341</c:v>
              </c:pt>
              <c:pt idx="7697">
                <c:v>-3.5959215779365845</c:v>
              </c:pt>
              <c:pt idx="7698">
                <c:v>-3.5959215779365845</c:v>
              </c:pt>
              <c:pt idx="7699">
                <c:v>-3.5673482054925341</c:v>
              </c:pt>
              <c:pt idx="7700">
                <c:v>-3.5673482054925341</c:v>
              </c:pt>
              <c:pt idx="7701">
                <c:v>-3.5815328404844879</c:v>
              </c:pt>
              <c:pt idx="7702">
                <c:v>-3.5815328404844879</c:v>
              </c:pt>
              <c:pt idx="7703">
                <c:v>-3.5815328404844879</c:v>
              </c:pt>
              <c:pt idx="7704">
                <c:v>-3.5815328404844879</c:v>
              </c:pt>
              <c:pt idx="7705">
                <c:v>-3.5815328404844879</c:v>
              </c:pt>
              <c:pt idx="7706">
                <c:v>-3.5815328404844879</c:v>
              </c:pt>
              <c:pt idx="7707">
                <c:v>-3.5673482054925341</c:v>
              </c:pt>
              <c:pt idx="7708">
                <c:v>-3.5673482054925341</c:v>
              </c:pt>
              <c:pt idx="7709">
                <c:v>-3.5815328404844879</c:v>
              </c:pt>
              <c:pt idx="7710">
                <c:v>-3.5815328404844879</c:v>
              </c:pt>
              <c:pt idx="7711">
                <c:v>-3.5815328404844879</c:v>
              </c:pt>
              <c:pt idx="7712">
                <c:v>-3.5815328404844879</c:v>
              </c:pt>
              <c:pt idx="7713">
                <c:v>-3.5815328404844879</c:v>
              </c:pt>
              <c:pt idx="7714">
                <c:v>-3.5815328404844879</c:v>
              </c:pt>
              <c:pt idx="7715">
                <c:v>-3.5815328404844879</c:v>
              </c:pt>
              <c:pt idx="7716">
                <c:v>-3.5815328404844879</c:v>
              </c:pt>
              <c:pt idx="7717">
                <c:v>-3.5959215779365845</c:v>
              </c:pt>
              <c:pt idx="7718">
                <c:v>-3.5959215779365845</c:v>
              </c:pt>
              <c:pt idx="7719">
                <c:v>-3.5815328404844879</c:v>
              </c:pt>
              <c:pt idx="7720">
                <c:v>-3.5815328404844879</c:v>
              </c:pt>
              <c:pt idx="7721">
                <c:v>-3.5815328404844879</c:v>
              </c:pt>
              <c:pt idx="7722">
                <c:v>-3.5815328404844879</c:v>
              </c:pt>
              <c:pt idx="7723">
                <c:v>-3.5959215779365845</c:v>
              </c:pt>
              <c:pt idx="7724">
                <c:v>-3.5959215779365845</c:v>
              </c:pt>
              <c:pt idx="7725">
                <c:v>-3.5815328404844879</c:v>
              </c:pt>
              <c:pt idx="7726">
                <c:v>-3.5815328404844879</c:v>
              </c:pt>
              <c:pt idx="7727">
                <c:v>-3.5959215779365845</c:v>
              </c:pt>
              <c:pt idx="7728">
                <c:v>-3.5959215779365845</c:v>
              </c:pt>
              <c:pt idx="7729">
                <c:v>-3.5815328404844879</c:v>
              </c:pt>
              <c:pt idx="7730">
                <c:v>-3.5815328404844879</c:v>
              </c:pt>
              <c:pt idx="7731">
                <c:v>-3.5959215779365845</c:v>
              </c:pt>
              <c:pt idx="7732">
                <c:v>-3.5959215779365845</c:v>
              </c:pt>
              <c:pt idx="7733">
                <c:v>-3.5959215779365845</c:v>
              </c:pt>
              <c:pt idx="7734">
                <c:v>-3.5959215779365845</c:v>
              </c:pt>
              <c:pt idx="7735">
                <c:v>-3.5959215779365845</c:v>
              </c:pt>
              <c:pt idx="7736">
                <c:v>-3.5959215779365845</c:v>
              </c:pt>
              <c:pt idx="7737">
                <c:v>-3.5959215779365845</c:v>
              </c:pt>
              <c:pt idx="7738">
                <c:v>-3.5959215779365845</c:v>
              </c:pt>
              <c:pt idx="7739">
                <c:v>-3.5959215779365845</c:v>
              </c:pt>
              <c:pt idx="7740">
                <c:v>-3.5959215779365845</c:v>
              </c:pt>
              <c:pt idx="7741">
                <c:v>-3.5959215779365845</c:v>
              </c:pt>
              <c:pt idx="7742">
                <c:v>-3.5959215779365845</c:v>
              </c:pt>
              <c:pt idx="7743">
                <c:v>-3.5959215779365845</c:v>
              </c:pt>
              <c:pt idx="7744">
                <c:v>-3.5959215779365845</c:v>
              </c:pt>
              <c:pt idx="7745">
                <c:v>-3.5959215779365845</c:v>
              </c:pt>
              <c:pt idx="7746">
                <c:v>-3.5959215779365845</c:v>
              </c:pt>
              <c:pt idx="7747">
                <c:v>-3.5815328404844879</c:v>
              </c:pt>
              <c:pt idx="7748">
                <c:v>-3.5815328404844879</c:v>
              </c:pt>
              <c:pt idx="7749">
                <c:v>-3.5959215779365845</c:v>
              </c:pt>
              <c:pt idx="7750">
                <c:v>-3.5959215779365845</c:v>
              </c:pt>
              <c:pt idx="7751">
                <c:v>-3.5959215779365845</c:v>
              </c:pt>
              <c:pt idx="7752">
                <c:v>-3.5959215779365845</c:v>
              </c:pt>
              <c:pt idx="7753">
                <c:v>-3.5959215779365845</c:v>
              </c:pt>
              <c:pt idx="7754">
                <c:v>-3.5959215779365845</c:v>
              </c:pt>
              <c:pt idx="7755">
                <c:v>-3.5815328404844879</c:v>
              </c:pt>
              <c:pt idx="7756">
                <c:v>-3.5815328404844879</c:v>
              </c:pt>
              <c:pt idx="7757">
                <c:v>-3.5959215779365845</c:v>
              </c:pt>
              <c:pt idx="7758">
                <c:v>-3.5959215779365845</c:v>
              </c:pt>
              <c:pt idx="7759">
                <c:v>-3.5959215779365845</c:v>
              </c:pt>
              <c:pt idx="7760">
                <c:v>-3.5959215779365845</c:v>
              </c:pt>
              <c:pt idx="7761">
                <c:v>-3.5959215779365845</c:v>
              </c:pt>
              <c:pt idx="7762">
                <c:v>-3.5959215779365845</c:v>
              </c:pt>
              <c:pt idx="7763">
                <c:v>-3.5815328404844879</c:v>
              </c:pt>
              <c:pt idx="7764">
                <c:v>-3.5815328404844879</c:v>
              </c:pt>
              <c:pt idx="7765">
                <c:v>-3.5815328404844879</c:v>
              </c:pt>
              <c:pt idx="7766">
                <c:v>-3.5815328404844879</c:v>
              </c:pt>
              <c:pt idx="7767">
                <c:v>-3.6105203773577341</c:v>
              </c:pt>
              <c:pt idx="7768">
                <c:v>-3.6105203773577341</c:v>
              </c:pt>
              <c:pt idx="7769">
                <c:v>-3.6105203773577341</c:v>
              </c:pt>
              <c:pt idx="7770">
                <c:v>-3.6105203773577341</c:v>
              </c:pt>
              <c:pt idx="7771">
                <c:v>-3.6105203773577341</c:v>
              </c:pt>
              <c:pt idx="7772">
                <c:v>-3.6105203773577341</c:v>
              </c:pt>
              <c:pt idx="7773">
                <c:v>-3.6105203773577341</c:v>
              </c:pt>
              <c:pt idx="7774">
                <c:v>-3.6105203773577341</c:v>
              </c:pt>
              <c:pt idx="7775">
                <c:v>-3.6105203773577341</c:v>
              </c:pt>
              <c:pt idx="7776">
                <c:v>-3.6105203773577341</c:v>
              </c:pt>
              <c:pt idx="7777">
                <c:v>-3.6105203773577341</c:v>
              </c:pt>
              <c:pt idx="7778">
                <c:v>-3.6105203773577341</c:v>
              </c:pt>
              <c:pt idx="7779">
                <c:v>-3.5959215779365845</c:v>
              </c:pt>
              <c:pt idx="7780">
                <c:v>-3.5959215779365845</c:v>
              </c:pt>
              <c:pt idx="7781">
                <c:v>-3.6105203773577341</c:v>
              </c:pt>
              <c:pt idx="7782">
                <c:v>-3.6105203773577341</c:v>
              </c:pt>
              <c:pt idx="7783">
                <c:v>-3.5959215779365845</c:v>
              </c:pt>
              <c:pt idx="7784">
                <c:v>-3.5959215779365845</c:v>
              </c:pt>
              <c:pt idx="7785">
                <c:v>-3.5959215779365845</c:v>
              </c:pt>
              <c:pt idx="7786">
                <c:v>-3.5959215779365845</c:v>
              </c:pt>
              <c:pt idx="7787">
                <c:v>-3.5959215779365845</c:v>
              </c:pt>
              <c:pt idx="7788">
                <c:v>-3.5959215779365845</c:v>
              </c:pt>
              <c:pt idx="7789">
                <c:v>-3.6105203773577341</c:v>
              </c:pt>
              <c:pt idx="7790">
                <c:v>-3.6105203773577341</c:v>
              </c:pt>
              <c:pt idx="7791">
                <c:v>-3.6105203773577341</c:v>
              </c:pt>
              <c:pt idx="7792">
                <c:v>-3.6105203773577341</c:v>
              </c:pt>
              <c:pt idx="7793">
                <c:v>-3.6105203773577341</c:v>
              </c:pt>
              <c:pt idx="7794">
                <c:v>-3.6105203773577341</c:v>
              </c:pt>
              <c:pt idx="7795">
                <c:v>-3.5959215779365845</c:v>
              </c:pt>
              <c:pt idx="7796">
                <c:v>-3.5959215779365845</c:v>
              </c:pt>
              <c:pt idx="7797">
                <c:v>-3.6105203773577341</c:v>
              </c:pt>
              <c:pt idx="7798">
                <c:v>-3.6105203773577341</c:v>
              </c:pt>
              <c:pt idx="7799">
                <c:v>-3.6105203773577341</c:v>
              </c:pt>
              <c:pt idx="7800">
                <c:v>-3.6105203773577341</c:v>
              </c:pt>
              <c:pt idx="7801">
                <c:v>-3.5959215779365845</c:v>
              </c:pt>
              <c:pt idx="7802">
                <c:v>-3.5959215779365845</c:v>
              </c:pt>
              <c:pt idx="7803">
                <c:v>-3.6105203773577341</c:v>
              </c:pt>
              <c:pt idx="7804">
                <c:v>-3.6105203773577341</c:v>
              </c:pt>
              <c:pt idx="7805">
                <c:v>-3.5959215779365845</c:v>
              </c:pt>
              <c:pt idx="7806">
                <c:v>-3.5959215779365845</c:v>
              </c:pt>
              <c:pt idx="7807">
                <c:v>-3.5959215779365845</c:v>
              </c:pt>
              <c:pt idx="7808">
                <c:v>-3.5959215779365845</c:v>
              </c:pt>
              <c:pt idx="7809">
                <c:v>-3.6105203773577341</c:v>
              </c:pt>
              <c:pt idx="7810">
                <c:v>-3.6105203773577341</c:v>
              </c:pt>
              <c:pt idx="7811">
                <c:v>-3.6105203773577341</c:v>
              </c:pt>
              <c:pt idx="7812">
                <c:v>-3.6105203773577341</c:v>
              </c:pt>
              <c:pt idx="7813">
                <c:v>-3.5959215779365845</c:v>
              </c:pt>
              <c:pt idx="7814">
                <c:v>-3.5959215779365845</c:v>
              </c:pt>
              <c:pt idx="7815">
                <c:v>-3.5959215779365845</c:v>
              </c:pt>
              <c:pt idx="7816">
                <c:v>-3.5959215779365845</c:v>
              </c:pt>
              <c:pt idx="7817">
                <c:v>-3.6105203773577341</c:v>
              </c:pt>
              <c:pt idx="7818">
                <c:v>-3.6105203773577341</c:v>
              </c:pt>
              <c:pt idx="7819">
                <c:v>-3.6105203773577341</c:v>
              </c:pt>
              <c:pt idx="7820">
                <c:v>-3.6105203773577341</c:v>
              </c:pt>
              <c:pt idx="7821">
                <c:v>-3.6105203773577341</c:v>
              </c:pt>
              <c:pt idx="7822">
                <c:v>-3.6105203773577341</c:v>
              </c:pt>
              <c:pt idx="7823">
                <c:v>-3.6105203773577341</c:v>
              </c:pt>
              <c:pt idx="7824">
                <c:v>-3.6105203773577341</c:v>
              </c:pt>
              <c:pt idx="7825">
                <c:v>-3.6105203773577341</c:v>
              </c:pt>
              <c:pt idx="7826">
                <c:v>-3.6105203773577341</c:v>
              </c:pt>
              <c:pt idx="7827">
                <c:v>-3.6105203773577341</c:v>
              </c:pt>
              <c:pt idx="7828">
                <c:v>-3.6105203773577341</c:v>
              </c:pt>
              <c:pt idx="7829">
                <c:v>-3.6105203773577341</c:v>
              </c:pt>
              <c:pt idx="7830">
                <c:v>-3.6105203773577341</c:v>
              </c:pt>
              <c:pt idx="7831">
                <c:v>-3.6105203773577341</c:v>
              </c:pt>
              <c:pt idx="7832">
                <c:v>-3.6105203773577341</c:v>
              </c:pt>
              <c:pt idx="7833">
                <c:v>-3.6105203773577341</c:v>
              </c:pt>
              <c:pt idx="7834">
                <c:v>-3.6105203773577341</c:v>
              </c:pt>
              <c:pt idx="7835">
                <c:v>-3.6253354631428798</c:v>
              </c:pt>
              <c:pt idx="7836">
                <c:v>-3.6253354631428798</c:v>
              </c:pt>
              <c:pt idx="7837">
                <c:v>-3.6253354631428798</c:v>
              </c:pt>
              <c:pt idx="7838">
                <c:v>-3.6253354631428798</c:v>
              </c:pt>
              <c:pt idx="7839">
                <c:v>-3.6253354631428798</c:v>
              </c:pt>
              <c:pt idx="7840">
                <c:v>-3.6253354631428798</c:v>
              </c:pt>
              <c:pt idx="7841">
                <c:v>-3.6253354631428798</c:v>
              </c:pt>
              <c:pt idx="7842">
                <c:v>-3.6253354631428798</c:v>
              </c:pt>
              <c:pt idx="7843">
                <c:v>-3.6253354631428798</c:v>
              </c:pt>
              <c:pt idx="7844">
                <c:v>-3.6253354631428798</c:v>
              </c:pt>
              <c:pt idx="7845">
                <c:v>-3.6253354631428798</c:v>
              </c:pt>
              <c:pt idx="7846">
                <c:v>-3.6253354631428798</c:v>
              </c:pt>
              <c:pt idx="7847">
                <c:v>-3.6253354631428798</c:v>
              </c:pt>
              <c:pt idx="7848">
                <c:v>-3.6253354631428798</c:v>
              </c:pt>
              <c:pt idx="7849">
                <c:v>-3.6253354631428798</c:v>
              </c:pt>
              <c:pt idx="7850">
                <c:v>-3.6253354631428798</c:v>
              </c:pt>
              <c:pt idx="7851">
                <c:v>-3.6253354631428798</c:v>
              </c:pt>
              <c:pt idx="7852">
                <c:v>-3.6253354631428798</c:v>
              </c:pt>
              <c:pt idx="7853">
                <c:v>-3.6253354631428798</c:v>
              </c:pt>
              <c:pt idx="7854">
                <c:v>-3.6253354631428798</c:v>
              </c:pt>
              <c:pt idx="7855">
                <c:v>-3.6253354631428798</c:v>
              </c:pt>
              <c:pt idx="7856">
                <c:v>-3.6253354631428798</c:v>
              </c:pt>
              <c:pt idx="7857">
                <c:v>-3.6253354631428798</c:v>
              </c:pt>
              <c:pt idx="7858">
                <c:v>-3.6253354631428798</c:v>
              </c:pt>
              <c:pt idx="7859">
                <c:v>-3.6253354631428798</c:v>
              </c:pt>
              <c:pt idx="7860">
                <c:v>-3.6253354631428798</c:v>
              </c:pt>
              <c:pt idx="7861">
                <c:v>-3.6253354631428798</c:v>
              </c:pt>
              <c:pt idx="7862">
                <c:v>-3.6253354631428798</c:v>
              </c:pt>
              <c:pt idx="7863">
                <c:v>-3.6253354631428798</c:v>
              </c:pt>
              <c:pt idx="7864">
                <c:v>-3.6253354631428798</c:v>
              </c:pt>
              <c:pt idx="7865">
                <c:v>-3.6105203773577341</c:v>
              </c:pt>
              <c:pt idx="7866">
                <c:v>-3.6105203773577341</c:v>
              </c:pt>
              <c:pt idx="7867">
                <c:v>-3.6253354631428798</c:v>
              </c:pt>
              <c:pt idx="7868">
                <c:v>-3.6253354631428798</c:v>
              </c:pt>
              <c:pt idx="7869">
                <c:v>-3.6253354631428798</c:v>
              </c:pt>
              <c:pt idx="7870">
                <c:v>-3.6253354631428798</c:v>
              </c:pt>
              <c:pt idx="7871">
                <c:v>-3.6253354631428798</c:v>
              </c:pt>
              <c:pt idx="7872">
                <c:v>-3.6253354631428798</c:v>
              </c:pt>
              <c:pt idx="7873">
                <c:v>-3.6253354631428798</c:v>
              </c:pt>
              <c:pt idx="7874">
                <c:v>-3.6253354631428798</c:v>
              </c:pt>
              <c:pt idx="7875">
                <c:v>-3.6253354631428798</c:v>
              </c:pt>
              <c:pt idx="7876">
                <c:v>-3.6253354631428798</c:v>
              </c:pt>
              <c:pt idx="7877">
                <c:v>-3.6253354631428798</c:v>
              </c:pt>
              <c:pt idx="7878">
                <c:v>-3.6253354631428798</c:v>
              </c:pt>
              <c:pt idx="7879">
                <c:v>-3.6253354631428798</c:v>
              </c:pt>
              <c:pt idx="7880">
                <c:v>-3.6253354631428798</c:v>
              </c:pt>
              <c:pt idx="7881">
                <c:v>-3.6253354631428798</c:v>
              </c:pt>
              <c:pt idx="7882">
                <c:v>-3.6253354631428798</c:v>
              </c:pt>
              <c:pt idx="7883">
                <c:v>-3.6253354631428798</c:v>
              </c:pt>
              <c:pt idx="7884">
                <c:v>-3.6253354631428798</c:v>
              </c:pt>
              <c:pt idx="7885">
                <c:v>-3.6253354631428798</c:v>
              </c:pt>
              <c:pt idx="7886">
                <c:v>-3.6253354631428798</c:v>
              </c:pt>
              <c:pt idx="7887">
                <c:v>-3.6253354631428798</c:v>
              </c:pt>
              <c:pt idx="7888">
                <c:v>-3.6253354631428798</c:v>
              </c:pt>
              <c:pt idx="7889">
                <c:v>-3.6403733405074172</c:v>
              </c:pt>
              <c:pt idx="7890">
                <c:v>-3.6403733405074172</c:v>
              </c:pt>
              <c:pt idx="7891">
                <c:v>-3.6403733405074172</c:v>
              </c:pt>
              <c:pt idx="7892">
                <c:v>-3.6403733405074172</c:v>
              </c:pt>
              <c:pt idx="7893">
                <c:v>-3.6403733405074172</c:v>
              </c:pt>
              <c:pt idx="7894">
                <c:v>-3.6403733405074172</c:v>
              </c:pt>
              <c:pt idx="7895">
                <c:v>-3.6403733405074172</c:v>
              </c:pt>
              <c:pt idx="7896">
                <c:v>-3.6403733405074172</c:v>
              </c:pt>
              <c:pt idx="7897">
                <c:v>-3.6403733405074172</c:v>
              </c:pt>
              <c:pt idx="7898">
                <c:v>-3.6403733405074172</c:v>
              </c:pt>
              <c:pt idx="7899">
                <c:v>-3.6403733405074172</c:v>
              </c:pt>
              <c:pt idx="7900">
                <c:v>-3.6403733405074172</c:v>
              </c:pt>
              <c:pt idx="7901">
                <c:v>-3.6556408126382025</c:v>
              </c:pt>
              <c:pt idx="7902">
                <c:v>-3.6556408126382025</c:v>
              </c:pt>
              <c:pt idx="7903">
                <c:v>-3.6403733405074172</c:v>
              </c:pt>
              <c:pt idx="7904">
                <c:v>-3.6403733405074172</c:v>
              </c:pt>
              <c:pt idx="7905">
                <c:v>-3.6253354631428798</c:v>
              </c:pt>
              <c:pt idx="7906">
                <c:v>-3.6253354631428798</c:v>
              </c:pt>
              <c:pt idx="7907">
                <c:v>-3.6403733405074172</c:v>
              </c:pt>
              <c:pt idx="7908">
                <c:v>-3.6403733405074172</c:v>
              </c:pt>
              <c:pt idx="7909">
                <c:v>-3.6403733405074172</c:v>
              </c:pt>
              <c:pt idx="7910">
                <c:v>-3.6403733405074172</c:v>
              </c:pt>
              <c:pt idx="7911">
                <c:v>-3.6403733405074172</c:v>
              </c:pt>
              <c:pt idx="7912">
                <c:v>-3.6403733405074172</c:v>
              </c:pt>
              <c:pt idx="7913">
                <c:v>-3.6403733405074172</c:v>
              </c:pt>
              <c:pt idx="7914">
                <c:v>-3.6403733405074172</c:v>
              </c:pt>
              <c:pt idx="7915">
                <c:v>-3.6556408126382025</c:v>
              </c:pt>
              <c:pt idx="7916">
                <c:v>-3.6556408126382025</c:v>
              </c:pt>
              <c:pt idx="7917">
                <c:v>-3.6556408126382025</c:v>
              </c:pt>
              <c:pt idx="7918">
                <c:v>-3.6556408126382025</c:v>
              </c:pt>
              <c:pt idx="7919">
                <c:v>-3.6556408126382025</c:v>
              </c:pt>
              <c:pt idx="7920">
                <c:v>-3.6556408126382025</c:v>
              </c:pt>
              <c:pt idx="7921">
                <c:v>-3.6403733405074172</c:v>
              </c:pt>
              <c:pt idx="7922">
                <c:v>-3.6403733405074172</c:v>
              </c:pt>
              <c:pt idx="7923">
                <c:v>-3.6403733405074172</c:v>
              </c:pt>
              <c:pt idx="7924">
                <c:v>-3.6403733405074172</c:v>
              </c:pt>
              <c:pt idx="7925">
                <c:v>-3.6403733405074172</c:v>
              </c:pt>
              <c:pt idx="7926">
                <c:v>-3.6403733405074172</c:v>
              </c:pt>
              <c:pt idx="7927">
                <c:v>-3.6403733405074172</c:v>
              </c:pt>
              <c:pt idx="7928">
                <c:v>-3.6403733405074172</c:v>
              </c:pt>
              <c:pt idx="7929">
                <c:v>-3.6403733405074172</c:v>
              </c:pt>
              <c:pt idx="7930">
                <c:v>-3.6403733405074172</c:v>
              </c:pt>
              <c:pt idx="7931">
                <c:v>-3.6403733405074172</c:v>
              </c:pt>
              <c:pt idx="7932">
                <c:v>-3.6403733405074172</c:v>
              </c:pt>
              <c:pt idx="7933">
                <c:v>-3.6403733405074172</c:v>
              </c:pt>
              <c:pt idx="7934">
                <c:v>-3.6403733405074172</c:v>
              </c:pt>
              <c:pt idx="7935">
                <c:v>-3.6403733405074172</c:v>
              </c:pt>
              <c:pt idx="7936">
                <c:v>-3.6403733405074172</c:v>
              </c:pt>
              <c:pt idx="7937">
                <c:v>-3.6556408126382025</c:v>
              </c:pt>
              <c:pt idx="7938">
                <c:v>-3.6556408126382025</c:v>
              </c:pt>
              <c:pt idx="7939">
                <c:v>-3.6556408126382025</c:v>
              </c:pt>
              <c:pt idx="7940">
                <c:v>-3.6556408126382025</c:v>
              </c:pt>
              <c:pt idx="7941">
                <c:v>-3.6556408126382025</c:v>
              </c:pt>
              <c:pt idx="7942">
                <c:v>-3.6556408126382025</c:v>
              </c:pt>
              <c:pt idx="7943">
                <c:v>-3.6403733405074172</c:v>
              </c:pt>
              <c:pt idx="7944">
                <c:v>-3.6403733405074172</c:v>
              </c:pt>
              <c:pt idx="7945">
                <c:v>-3.6403733405074172</c:v>
              </c:pt>
              <c:pt idx="7946">
                <c:v>-3.6403733405074172</c:v>
              </c:pt>
              <c:pt idx="7947">
                <c:v>-3.6403733405074172</c:v>
              </c:pt>
              <c:pt idx="7948">
                <c:v>-3.6403733405074172</c:v>
              </c:pt>
              <c:pt idx="7949">
                <c:v>-3.6403733405074172</c:v>
              </c:pt>
              <c:pt idx="7950">
                <c:v>-3.6403733405074172</c:v>
              </c:pt>
              <c:pt idx="7951">
                <c:v>-3.6403733405074172</c:v>
              </c:pt>
              <c:pt idx="7952">
                <c:v>-3.6403733405074172</c:v>
              </c:pt>
              <c:pt idx="7953">
                <c:v>-3.6403733405074172</c:v>
              </c:pt>
              <c:pt idx="7954">
                <c:v>-3.6403733405074172</c:v>
              </c:pt>
              <c:pt idx="7955">
                <c:v>-3.6403733405074172</c:v>
              </c:pt>
              <c:pt idx="7956">
                <c:v>-3.6403733405074172</c:v>
              </c:pt>
              <c:pt idx="7957">
                <c:v>-3.6556408126382025</c:v>
              </c:pt>
              <c:pt idx="7958">
                <c:v>-3.6556408126382025</c:v>
              </c:pt>
              <c:pt idx="7959">
                <c:v>-3.6556408126382025</c:v>
              </c:pt>
              <c:pt idx="7960">
                <c:v>-3.6556408126382025</c:v>
              </c:pt>
              <c:pt idx="7961">
                <c:v>-3.6556408126382025</c:v>
              </c:pt>
              <c:pt idx="7962">
                <c:v>-3.6556408126382025</c:v>
              </c:pt>
              <c:pt idx="7963">
                <c:v>-3.6556408126382025</c:v>
              </c:pt>
              <c:pt idx="7964">
                <c:v>-3.6556408126382025</c:v>
              </c:pt>
              <c:pt idx="7965">
                <c:v>-3.6556408126382025</c:v>
              </c:pt>
              <c:pt idx="7966">
                <c:v>-3.6556408126382025</c:v>
              </c:pt>
              <c:pt idx="7967">
                <c:v>-3.6556408126382025</c:v>
              </c:pt>
              <c:pt idx="7968">
                <c:v>-3.6556408126382025</c:v>
              </c:pt>
              <c:pt idx="7969">
                <c:v>-3.6403733405074172</c:v>
              </c:pt>
              <c:pt idx="7970">
                <c:v>-3.6403733405074172</c:v>
              </c:pt>
              <c:pt idx="7971">
                <c:v>-3.6403733405074172</c:v>
              </c:pt>
              <c:pt idx="7972">
                <c:v>-3.6403733405074172</c:v>
              </c:pt>
              <c:pt idx="7973">
                <c:v>-3.6556408126382025</c:v>
              </c:pt>
              <c:pt idx="7974">
                <c:v>-3.6556408126382025</c:v>
              </c:pt>
              <c:pt idx="7975">
                <c:v>-3.6403733405074172</c:v>
              </c:pt>
              <c:pt idx="7976">
                <c:v>-3.6403733405074172</c:v>
              </c:pt>
              <c:pt idx="7977">
                <c:v>-3.6556408126382025</c:v>
              </c:pt>
              <c:pt idx="7978">
                <c:v>-3.6556408126382025</c:v>
              </c:pt>
              <c:pt idx="7979">
                <c:v>-3.6403733405074172</c:v>
              </c:pt>
              <c:pt idx="7980">
                <c:v>-3.6403733405074172</c:v>
              </c:pt>
              <c:pt idx="7981">
                <c:v>-3.6556408126382025</c:v>
              </c:pt>
              <c:pt idx="7982">
                <c:v>-3.6556408126382025</c:v>
              </c:pt>
              <c:pt idx="7983">
                <c:v>-3.6556408126382025</c:v>
              </c:pt>
              <c:pt idx="7984">
                <c:v>-3.6556408126382025</c:v>
              </c:pt>
              <c:pt idx="7985">
                <c:v>-3.6556408126382025</c:v>
              </c:pt>
              <c:pt idx="7986">
                <c:v>-3.6556408126382025</c:v>
              </c:pt>
              <c:pt idx="7987">
                <c:v>-3.6556408126382025</c:v>
              </c:pt>
              <c:pt idx="7988">
                <c:v>-3.6556408126382025</c:v>
              </c:pt>
              <c:pt idx="7989">
                <c:v>-3.6556408126382025</c:v>
              </c:pt>
              <c:pt idx="7990">
                <c:v>-3.6556408126382025</c:v>
              </c:pt>
              <c:pt idx="7991">
                <c:v>-3.6556408126382025</c:v>
              </c:pt>
              <c:pt idx="7992">
                <c:v>-3.6556408126382025</c:v>
              </c:pt>
              <c:pt idx="7993">
                <c:v>-3.6711449991741687</c:v>
              </c:pt>
              <c:pt idx="7994">
                <c:v>-3.6711449991741687</c:v>
              </c:pt>
              <c:pt idx="7995">
                <c:v>-3.6711449991741687</c:v>
              </c:pt>
              <c:pt idx="7996">
                <c:v>-3.6711449991741687</c:v>
              </c:pt>
              <c:pt idx="7997">
                <c:v>-3.6556408126382025</c:v>
              </c:pt>
              <c:pt idx="7998">
                <c:v>-3.6556408126382025</c:v>
              </c:pt>
              <c:pt idx="7999">
                <c:v>-3.6556408126382025</c:v>
              </c:pt>
              <c:pt idx="8000">
                <c:v>-3.6556408126382025</c:v>
              </c:pt>
              <c:pt idx="8001">
                <c:v>-3.6556408126382025</c:v>
              </c:pt>
              <c:pt idx="8002">
                <c:v>-3.6556408126382025</c:v>
              </c:pt>
              <c:pt idx="8003">
                <c:v>-3.6403733405074172</c:v>
              </c:pt>
              <c:pt idx="8004">
                <c:v>-3.6403733405074172</c:v>
              </c:pt>
              <c:pt idx="8005">
                <c:v>-3.6253354631428798</c:v>
              </c:pt>
              <c:pt idx="8006">
                <c:v>-3.6253354631428798</c:v>
              </c:pt>
              <c:pt idx="8007">
                <c:v>-3.6556408126382025</c:v>
              </c:pt>
              <c:pt idx="8008">
                <c:v>-3.6556408126382025</c:v>
              </c:pt>
              <c:pt idx="8009">
                <c:v>-3.6711449991741687</c:v>
              </c:pt>
              <c:pt idx="8010">
                <c:v>-3.6711449991741687</c:v>
              </c:pt>
              <c:pt idx="8011">
                <c:v>-3.6711449991741687</c:v>
              </c:pt>
              <c:pt idx="8012">
                <c:v>-3.6711449991741687</c:v>
              </c:pt>
              <c:pt idx="8013">
                <c:v>-3.6711449991741687</c:v>
              </c:pt>
              <c:pt idx="8014">
                <c:v>-3.6711449991741687</c:v>
              </c:pt>
              <c:pt idx="8015">
                <c:v>-3.6711449991741687</c:v>
              </c:pt>
              <c:pt idx="8016">
                <c:v>-3.6711449991741687</c:v>
              </c:pt>
              <c:pt idx="8017">
                <c:v>-3.6868933561423138</c:v>
              </c:pt>
              <c:pt idx="8018">
                <c:v>-3.6868933561423138</c:v>
              </c:pt>
              <c:pt idx="8019">
                <c:v>-3.7028936974887516</c:v>
              </c:pt>
              <c:pt idx="8020">
                <c:v>-3.7028936974887516</c:v>
              </c:pt>
              <c:pt idx="8021">
                <c:v>-3.7028936974887516</c:v>
              </c:pt>
              <c:pt idx="8022">
                <c:v>-3.7028936974887516</c:v>
              </c:pt>
              <c:pt idx="8023">
                <c:v>-3.6868933561423138</c:v>
              </c:pt>
              <c:pt idx="8024">
                <c:v>-3.6868933561423138</c:v>
              </c:pt>
              <c:pt idx="8025">
                <c:v>-3.7191542183605284</c:v>
              </c:pt>
              <c:pt idx="8026">
                <c:v>-3.7191542183605284</c:v>
              </c:pt>
              <c:pt idx="8027">
                <c:v>-3.7191542183605284</c:v>
              </c:pt>
              <c:pt idx="8028">
                <c:v>-3.7191542183605284</c:v>
              </c:pt>
              <c:pt idx="8029">
                <c:v>-3.7191542183605284</c:v>
              </c:pt>
              <c:pt idx="8030">
                <c:v>-3.7191542183605284</c:v>
              </c:pt>
              <c:pt idx="8031">
                <c:v>-3.7191542183605284</c:v>
              </c:pt>
              <c:pt idx="8032">
                <c:v>-3.7191542183605284</c:v>
              </c:pt>
              <c:pt idx="8033">
                <c:v>-3.7356835203117496</c:v>
              </c:pt>
              <c:pt idx="8034">
                <c:v>-3.7356835203117496</c:v>
              </c:pt>
              <c:pt idx="8035">
                <c:v>-3.7356835203117496</c:v>
              </c:pt>
              <c:pt idx="8036">
                <c:v>-3.7356835203117496</c:v>
              </c:pt>
              <c:pt idx="8037">
                <c:v>-3.7356835203117496</c:v>
              </c:pt>
              <c:pt idx="8038">
                <c:v>-3.7356835203117496</c:v>
              </c:pt>
              <c:pt idx="8039">
                <c:v>-3.7356835203117496</c:v>
              </c:pt>
              <c:pt idx="8040">
                <c:v>-3.7356835203117496</c:v>
              </c:pt>
              <c:pt idx="8041">
                <c:v>-3.7524906386281272</c:v>
              </c:pt>
              <c:pt idx="8042">
                <c:v>-3.7524906386281272</c:v>
              </c:pt>
              <c:pt idx="8043">
                <c:v>-3.7524906386281272</c:v>
              </c:pt>
              <c:pt idx="8044">
                <c:v>-3.7524906386281272</c:v>
              </c:pt>
              <c:pt idx="8045">
                <c:v>-3.7524906386281272</c:v>
              </c:pt>
              <c:pt idx="8046">
                <c:v>-3.7524906386281272</c:v>
              </c:pt>
              <c:pt idx="8047">
                <c:v>-3.7524906386281272</c:v>
              </c:pt>
              <c:pt idx="8048">
                <c:v>-3.7524906386281272</c:v>
              </c:pt>
              <c:pt idx="8049">
                <c:v>-3.7524906386281272</c:v>
              </c:pt>
              <c:pt idx="8050">
                <c:v>-3.7524906386281272</c:v>
              </c:pt>
              <c:pt idx="8051">
                <c:v>-3.7695850719874238</c:v>
              </c:pt>
              <c:pt idx="8052">
                <c:v>-3.7695850719874238</c:v>
              </c:pt>
              <c:pt idx="8053">
                <c:v>-3.7695850719874238</c:v>
              </c:pt>
              <c:pt idx="8054">
                <c:v>-3.7695850719874238</c:v>
              </c:pt>
              <c:pt idx="8055">
                <c:v>-3.7524906386281272</c:v>
              </c:pt>
              <c:pt idx="8056">
                <c:v>-3.7524906386281272</c:v>
              </c:pt>
              <c:pt idx="8057">
                <c:v>-3.7695850719874238</c:v>
              </c:pt>
              <c:pt idx="8058">
                <c:v>-3.7695850719874238</c:v>
              </c:pt>
              <c:pt idx="8059">
                <c:v>-3.7695850719874238</c:v>
              </c:pt>
              <c:pt idx="8060">
                <c:v>-3.7695850719874238</c:v>
              </c:pt>
              <c:pt idx="8061">
                <c:v>-3.7695850719874238</c:v>
              </c:pt>
              <c:pt idx="8062">
                <c:v>-3.7695850719874238</c:v>
              </c:pt>
              <c:pt idx="8063">
                <c:v>-3.7695850719874238</c:v>
              </c:pt>
              <c:pt idx="8064">
                <c:v>-3.7695850719874238</c:v>
              </c:pt>
              <c:pt idx="8065">
                <c:v>-3.7695850719874238</c:v>
              </c:pt>
              <c:pt idx="8066">
                <c:v>-3.7695850719874238</c:v>
              </c:pt>
              <c:pt idx="8067">
                <c:v>-3.7695850719874238</c:v>
              </c:pt>
              <c:pt idx="8068">
                <c:v>-3.7695850719874238</c:v>
              </c:pt>
              <c:pt idx="8069">
                <c:v>-3.7695850719874238</c:v>
              </c:pt>
              <c:pt idx="8070">
                <c:v>-3.7695850719874238</c:v>
              </c:pt>
              <c:pt idx="8071">
                <c:v>-3.7695850719874238</c:v>
              </c:pt>
              <c:pt idx="8072">
                <c:v>-3.7695850719874238</c:v>
              </c:pt>
              <c:pt idx="8073">
                <c:v>-3.7524906386281272</c:v>
              </c:pt>
              <c:pt idx="8074">
                <c:v>-3.7524906386281272</c:v>
              </c:pt>
              <c:pt idx="8075">
                <c:v>-3.7695850719874238</c:v>
              </c:pt>
              <c:pt idx="8076">
                <c:v>-3.7695850719874238</c:v>
              </c:pt>
              <c:pt idx="8077">
                <c:v>-3.7695850719874238</c:v>
              </c:pt>
              <c:pt idx="8078">
                <c:v>-3.7695850719874238</c:v>
              </c:pt>
              <c:pt idx="8079">
                <c:v>-3.7524906386281272</c:v>
              </c:pt>
              <c:pt idx="8080">
                <c:v>-3.7524906386281272</c:v>
              </c:pt>
              <c:pt idx="8081">
                <c:v>-3.7869768146992895</c:v>
              </c:pt>
              <c:pt idx="8082">
                <c:v>-3.7869768146992895</c:v>
              </c:pt>
              <c:pt idx="8083">
                <c:v>-3.7869768146992895</c:v>
              </c:pt>
              <c:pt idx="8084">
                <c:v>-3.7869768146992895</c:v>
              </c:pt>
              <c:pt idx="8085">
                <c:v>-3.7869768146992895</c:v>
              </c:pt>
              <c:pt idx="8086">
                <c:v>-3.7869768146992895</c:v>
              </c:pt>
              <c:pt idx="8087">
                <c:v>-3.7869768146992895</c:v>
              </c:pt>
              <c:pt idx="8088">
                <c:v>-3.7869768146992895</c:v>
              </c:pt>
              <c:pt idx="8089">
                <c:v>-3.7869768146992895</c:v>
              </c:pt>
              <c:pt idx="8090">
                <c:v>-3.7869768146992895</c:v>
              </c:pt>
              <c:pt idx="8091">
                <c:v>-3.8046763917986963</c:v>
              </c:pt>
              <c:pt idx="8092">
                <c:v>-3.8046763917986963</c:v>
              </c:pt>
              <c:pt idx="8093">
                <c:v>-3.8046763917986963</c:v>
              </c:pt>
              <c:pt idx="8094">
                <c:v>-3.8046763917986963</c:v>
              </c:pt>
              <c:pt idx="8095">
                <c:v>-3.8046763917986963</c:v>
              </c:pt>
              <c:pt idx="8096">
                <c:v>-3.8046763917986963</c:v>
              </c:pt>
              <c:pt idx="8097">
                <c:v>-3.8046763917986963</c:v>
              </c:pt>
              <c:pt idx="8098">
                <c:v>-3.8046763917986963</c:v>
              </c:pt>
              <c:pt idx="8099">
                <c:v>-3.8046763917986963</c:v>
              </c:pt>
              <c:pt idx="8100">
                <c:v>-3.8046763917986963</c:v>
              </c:pt>
              <c:pt idx="8101">
                <c:v>-3.8046763917986963</c:v>
              </c:pt>
              <c:pt idx="8102">
                <c:v>-3.8046763917986963</c:v>
              </c:pt>
              <c:pt idx="8103">
                <c:v>-3.8226948973013761</c:v>
              </c:pt>
              <c:pt idx="8104">
                <c:v>-3.8226948973013761</c:v>
              </c:pt>
              <c:pt idx="8105">
                <c:v>-3.8046763917986963</c:v>
              </c:pt>
              <c:pt idx="8106">
                <c:v>-3.8046763917986963</c:v>
              </c:pt>
              <c:pt idx="8107">
                <c:v>-3.8226948973013761</c:v>
              </c:pt>
              <c:pt idx="8108">
                <c:v>-3.8226948973013761</c:v>
              </c:pt>
              <c:pt idx="8109">
                <c:v>-3.8226948973013761</c:v>
              </c:pt>
              <c:pt idx="8110">
                <c:v>-3.8226948973013761</c:v>
              </c:pt>
              <c:pt idx="8111">
                <c:v>-3.8046763917986963</c:v>
              </c:pt>
              <c:pt idx="8112">
                <c:v>-3.8046763917986963</c:v>
              </c:pt>
              <c:pt idx="8113">
                <c:v>-3.8226948973013761</c:v>
              </c:pt>
              <c:pt idx="8114">
                <c:v>-3.8226948973013761</c:v>
              </c:pt>
              <c:pt idx="8115">
                <c:v>-3.8226948973013761</c:v>
              </c:pt>
              <c:pt idx="8116">
                <c:v>-3.8226948973013761</c:v>
              </c:pt>
              <c:pt idx="8117">
                <c:v>-3.8226948973013761</c:v>
              </c:pt>
              <c:pt idx="8118">
                <c:v>-3.8226948973013761</c:v>
              </c:pt>
              <c:pt idx="8119">
                <c:v>-3.8226948973013761</c:v>
              </c:pt>
              <c:pt idx="8120">
                <c:v>-3.8226948973013761</c:v>
              </c:pt>
              <c:pt idx="8121">
                <c:v>-3.8226948973013761</c:v>
              </c:pt>
              <c:pt idx="8122">
                <c:v>-3.8226948973013761</c:v>
              </c:pt>
              <c:pt idx="8123">
                <c:v>-3.8226948973013761</c:v>
              </c:pt>
              <c:pt idx="8124">
                <c:v>-3.8226948973013761</c:v>
              </c:pt>
              <c:pt idx="8125">
                <c:v>-3.8226948973013761</c:v>
              </c:pt>
              <c:pt idx="8126">
                <c:v>-3.8226948973013761</c:v>
              </c:pt>
              <c:pt idx="8127">
                <c:v>-3.8226948973013761</c:v>
              </c:pt>
              <c:pt idx="8128">
                <c:v>-3.8226948973013761</c:v>
              </c:pt>
              <c:pt idx="8129">
                <c:v>-3.8226948973013761</c:v>
              </c:pt>
              <c:pt idx="8130">
                <c:v>-3.8226948973013761</c:v>
              </c:pt>
              <c:pt idx="8131">
                <c:v>-3.8410440359695688</c:v>
              </c:pt>
              <c:pt idx="8132">
                <c:v>-3.8410440359695688</c:v>
              </c:pt>
              <c:pt idx="8133">
                <c:v>-3.8410440359695688</c:v>
              </c:pt>
              <c:pt idx="8134">
                <c:v>-3.8410440359695688</c:v>
              </c:pt>
              <c:pt idx="8135">
                <c:v>-3.8410440359695688</c:v>
              </c:pt>
              <c:pt idx="8136">
                <c:v>-3.8410440359695688</c:v>
              </c:pt>
              <c:pt idx="8137">
                <c:v>-3.8410440359695688</c:v>
              </c:pt>
              <c:pt idx="8138">
                <c:v>-3.8410440359695688</c:v>
              </c:pt>
              <c:pt idx="8139">
                <c:v>-3.8226948973013761</c:v>
              </c:pt>
              <c:pt idx="8140">
                <c:v>-3.8226948973013761</c:v>
              </c:pt>
              <c:pt idx="8141">
                <c:v>-3.859736168981728</c:v>
              </c:pt>
              <c:pt idx="8142">
                <c:v>-3.859736168981728</c:v>
              </c:pt>
              <c:pt idx="8143">
                <c:v>-3.8410440359695688</c:v>
              </c:pt>
              <c:pt idx="8144">
                <c:v>-3.8410440359695688</c:v>
              </c:pt>
              <c:pt idx="8145">
                <c:v>-3.8410440359695688</c:v>
              </c:pt>
              <c:pt idx="8146">
                <c:v>-3.8410440359695688</c:v>
              </c:pt>
              <c:pt idx="8147">
                <c:v>-3.8226948973013761</c:v>
              </c:pt>
              <c:pt idx="8148">
                <c:v>-3.8226948973013761</c:v>
              </c:pt>
              <c:pt idx="8149">
                <c:v>-3.8410440359695688</c:v>
              </c:pt>
              <c:pt idx="8150">
                <c:v>-3.8410440359695688</c:v>
              </c:pt>
              <c:pt idx="8151">
                <c:v>-3.8410440359695688</c:v>
              </c:pt>
              <c:pt idx="8152">
                <c:v>-3.8410440359695688</c:v>
              </c:pt>
              <c:pt idx="8153">
                <c:v>-3.8410440359695688</c:v>
              </c:pt>
              <c:pt idx="8154">
                <c:v>-3.8410440359695688</c:v>
              </c:pt>
              <c:pt idx="8155">
                <c:v>-3.859736168981728</c:v>
              </c:pt>
              <c:pt idx="8156">
                <c:v>-3.859736168981728</c:v>
              </c:pt>
              <c:pt idx="8157">
                <c:v>-3.8410440359695688</c:v>
              </c:pt>
              <c:pt idx="8158">
                <c:v>-3.8410440359695688</c:v>
              </c:pt>
              <c:pt idx="8159">
                <c:v>-3.8410440359695688</c:v>
              </c:pt>
              <c:pt idx="8160">
                <c:v>-3.8410440359695688</c:v>
              </c:pt>
              <c:pt idx="8161">
                <c:v>-3.859736168981728</c:v>
              </c:pt>
              <c:pt idx="8162">
                <c:v>-3.859736168981728</c:v>
              </c:pt>
              <c:pt idx="8163">
                <c:v>-3.8410440359695688</c:v>
              </c:pt>
              <c:pt idx="8164">
                <c:v>-3.8410440359695688</c:v>
              </c:pt>
              <c:pt idx="8165">
                <c:v>-3.859736168981728</c:v>
              </c:pt>
              <c:pt idx="8166">
                <c:v>-3.859736168981728</c:v>
              </c:pt>
              <c:pt idx="8167">
                <c:v>-3.859736168981728</c:v>
              </c:pt>
              <c:pt idx="8168">
                <c:v>-3.859736168981728</c:v>
              </c:pt>
              <c:pt idx="8169">
                <c:v>-3.8787843639524189</c:v>
              </c:pt>
              <c:pt idx="8170">
                <c:v>-3.8787843639524189</c:v>
              </c:pt>
              <c:pt idx="8171">
                <c:v>-3.859736168981728</c:v>
              </c:pt>
              <c:pt idx="8172">
                <c:v>-3.859736168981728</c:v>
              </c:pt>
              <c:pt idx="8173">
                <c:v>-3.8787843639524189</c:v>
              </c:pt>
              <c:pt idx="8174">
                <c:v>-3.8787843639524189</c:v>
              </c:pt>
              <c:pt idx="8175">
                <c:v>-3.859736168981728</c:v>
              </c:pt>
              <c:pt idx="8176">
                <c:v>-3.859736168981728</c:v>
              </c:pt>
              <c:pt idx="8177">
                <c:v>-3.8787843639524189</c:v>
              </c:pt>
              <c:pt idx="8178">
                <c:v>-3.8787843639524189</c:v>
              </c:pt>
              <c:pt idx="8179">
                <c:v>-3.859736168981728</c:v>
              </c:pt>
              <c:pt idx="8180">
                <c:v>-3.859736168981728</c:v>
              </c:pt>
              <c:pt idx="8181">
                <c:v>-3.859736168981728</c:v>
              </c:pt>
              <c:pt idx="8182">
                <c:v>-3.859736168981728</c:v>
              </c:pt>
              <c:pt idx="8183">
                <c:v>-3.859736168981728</c:v>
              </c:pt>
              <c:pt idx="8184">
                <c:v>-3.859736168981728</c:v>
              </c:pt>
              <c:pt idx="8185">
                <c:v>-3.859736168981728</c:v>
              </c:pt>
              <c:pt idx="8186">
                <c:v>-3.859736168981728</c:v>
              </c:pt>
              <c:pt idx="8187">
                <c:v>-3.859736168981728</c:v>
              </c:pt>
              <c:pt idx="8188">
                <c:v>-3.859736168981728</c:v>
              </c:pt>
              <c:pt idx="8189">
                <c:v>-3.859736168981728</c:v>
              </c:pt>
              <c:pt idx="8190">
                <c:v>-3.859736168981728</c:v>
              </c:pt>
              <c:pt idx="8191">
                <c:v>-3.8787843639524189</c:v>
              </c:pt>
              <c:pt idx="8192">
                <c:v>-3.8787843639524189</c:v>
              </c:pt>
              <c:pt idx="8193">
                <c:v>-3.859736168981728</c:v>
              </c:pt>
              <c:pt idx="8194">
                <c:v>-3.859736168981728</c:v>
              </c:pt>
              <c:pt idx="8195">
                <c:v>-3.8787843639524189</c:v>
              </c:pt>
              <c:pt idx="8196">
                <c:v>-3.8787843639524189</c:v>
              </c:pt>
              <c:pt idx="8197">
                <c:v>-3.859736168981728</c:v>
              </c:pt>
              <c:pt idx="8198">
                <c:v>-3.859736168981728</c:v>
              </c:pt>
              <c:pt idx="8199">
                <c:v>-3.859736168981728</c:v>
              </c:pt>
              <c:pt idx="8200">
                <c:v>-3.859736168981728</c:v>
              </c:pt>
              <c:pt idx="8201">
                <c:v>-3.8787843639524189</c:v>
              </c:pt>
              <c:pt idx="8202">
                <c:v>-3.8787843639524189</c:v>
              </c:pt>
              <c:pt idx="8203">
                <c:v>-3.8787843639524189</c:v>
              </c:pt>
              <c:pt idx="8204">
                <c:v>-3.8787843639524189</c:v>
              </c:pt>
              <c:pt idx="8205">
                <c:v>-3.8787843639524189</c:v>
              </c:pt>
              <c:pt idx="8206">
                <c:v>-3.8787843639524189</c:v>
              </c:pt>
              <c:pt idx="8207">
                <c:v>-3.8787843639524189</c:v>
              </c:pt>
              <c:pt idx="8208">
                <c:v>-3.8982024498095162</c:v>
              </c:pt>
              <c:pt idx="8209">
                <c:v>-3.8982024498095162</c:v>
              </c:pt>
              <c:pt idx="8210">
                <c:v>-3.8982024498095162</c:v>
              </c:pt>
              <c:pt idx="8211">
                <c:v>-3.8787843639524189</c:v>
              </c:pt>
              <c:pt idx="8212">
                <c:v>-3.8787843639524189</c:v>
              </c:pt>
              <c:pt idx="8213">
                <c:v>-3.8787843639524189</c:v>
              </c:pt>
              <c:pt idx="8214">
                <c:v>-3.8787843639524189</c:v>
              </c:pt>
              <c:pt idx="8215">
                <c:v>-3.8787843639524189</c:v>
              </c:pt>
              <c:pt idx="8216">
                <c:v>-3.8787843639524189</c:v>
              </c:pt>
              <c:pt idx="8217">
                <c:v>-3.8787843639524189</c:v>
              </c:pt>
              <c:pt idx="8218">
                <c:v>-3.8787843639524189</c:v>
              </c:pt>
              <c:pt idx="8219">
                <c:v>-3.8787843639524189</c:v>
              </c:pt>
              <c:pt idx="8220">
                <c:v>-3.8787843639524189</c:v>
              </c:pt>
              <c:pt idx="8221">
                <c:v>-3.8787843639524189</c:v>
              </c:pt>
              <c:pt idx="8222">
                <c:v>-3.8787843639524189</c:v>
              </c:pt>
              <c:pt idx="8223">
                <c:v>-3.8787843639524189</c:v>
              </c:pt>
              <c:pt idx="8224">
                <c:v>-3.8787843639524189</c:v>
              </c:pt>
              <c:pt idx="8225">
                <c:v>-3.8787843639524189</c:v>
              </c:pt>
              <c:pt idx="8226">
                <c:v>-3.8787843639524189</c:v>
              </c:pt>
              <c:pt idx="8227">
                <c:v>-3.8787843639524189</c:v>
              </c:pt>
              <c:pt idx="8228">
                <c:v>-3.8787843639524189</c:v>
              </c:pt>
              <c:pt idx="8229">
                <c:v>-3.8787843639524189</c:v>
              </c:pt>
              <c:pt idx="8230">
                <c:v>-3.8787843639524189</c:v>
              </c:pt>
              <c:pt idx="8231">
                <c:v>-3.8787843639524189</c:v>
              </c:pt>
              <c:pt idx="8232">
                <c:v>-3.8787843639524189</c:v>
              </c:pt>
              <c:pt idx="8233">
                <c:v>-3.8787843639524189</c:v>
              </c:pt>
              <c:pt idx="8234">
                <c:v>-3.8787843639524189</c:v>
              </c:pt>
              <c:pt idx="8235">
                <c:v>-3.8787843639524189</c:v>
              </c:pt>
              <c:pt idx="8236">
                <c:v>-3.8787843639524189</c:v>
              </c:pt>
              <c:pt idx="8237">
                <c:v>-3.8787843639524189</c:v>
              </c:pt>
              <c:pt idx="8238">
                <c:v>-3.8787843639524189</c:v>
              </c:pt>
              <c:pt idx="8239">
                <c:v>-3.859736168981728</c:v>
              </c:pt>
              <c:pt idx="8240">
                <c:v>-3.859736168981728</c:v>
              </c:pt>
              <c:pt idx="8241">
                <c:v>-3.8982024498095162</c:v>
              </c:pt>
              <c:pt idx="8242">
                <c:v>-3.8982024498095162</c:v>
              </c:pt>
              <c:pt idx="8243">
                <c:v>-3.8787843639524189</c:v>
              </c:pt>
              <c:pt idx="8244">
                <c:v>-3.8787843639524189</c:v>
              </c:pt>
              <c:pt idx="8245">
                <c:v>-3.8787843639524189</c:v>
              </c:pt>
              <c:pt idx="8246">
                <c:v>-3.8787843639524189</c:v>
              </c:pt>
              <c:pt idx="8247">
                <c:v>-3.8787843639524189</c:v>
              </c:pt>
              <c:pt idx="8248">
                <c:v>-3.8787843639524189</c:v>
              </c:pt>
              <c:pt idx="8249">
                <c:v>-3.8982024498095162</c:v>
              </c:pt>
              <c:pt idx="8250">
                <c:v>-3.8982024498095162</c:v>
              </c:pt>
              <c:pt idx="8251">
                <c:v>-3.8982024498095162</c:v>
              </c:pt>
              <c:pt idx="8252">
                <c:v>-3.8982024498095162</c:v>
              </c:pt>
              <c:pt idx="8253">
                <c:v>-3.8787843639524189</c:v>
              </c:pt>
              <c:pt idx="8254">
                <c:v>-3.8787843639524189</c:v>
              </c:pt>
              <c:pt idx="8255">
                <c:v>-3.8787843639524189</c:v>
              </c:pt>
              <c:pt idx="8256">
                <c:v>-3.8787843639524189</c:v>
              </c:pt>
              <c:pt idx="8257">
                <c:v>-3.8787843639524189</c:v>
              </c:pt>
              <c:pt idx="8258">
                <c:v>-3.8787843639524189</c:v>
              </c:pt>
              <c:pt idx="8259">
                <c:v>-3.8787843639524189</c:v>
              </c:pt>
              <c:pt idx="8260">
                <c:v>-3.8787843639524189</c:v>
              </c:pt>
              <c:pt idx="8261">
                <c:v>-3.8787843639524189</c:v>
              </c:pt>
              <c:pt idx="8262">
                <c:v>-3.8787843639524189</c:v>
              </c:pt>
              <c:pt idx="8263">
                <c:v>-3.8787843639524189</c:v>
              </c:pt>
              <c:pt idx="8264">
                <c:v>-3.8787843639524189</c:v>
              </c:pt>
              <c:pt idx="8265">
                <c:v>-3.8787843639524189</c:v>
              </c:pt>
              <c:pt idx="8266">
                <c:v>-3.8787843639524189</c:v>
              </c:pt>
              <c:pt idx="8267">
                <c:v>-3.8787843639524189</c:v>
              </c:pt>
              <c:pt idx="8268">
                <c:v>-3.8787843639524189</c:v>
              </c:pt>
              <c:pt idx="8269">
                <c:v>-3.8787843639524189</c:v>
              </c:pt>
              <c:pt idx="8270">
                <c:v>-3.8787843639524189</c:v>
              </c:pt>
              <c:pt idx="8271">
                <c:v>-3.8787843639524189</c:v>
              </c:pt>
              <c:pt idx="8272">
                <c:v>-3.8787843639524189</c:v>
              </c:pt>
              <c:pt idx="8273">
                <c:v>-3.8787843639524189</c:v>
              </c:pt>
              <c:pt idx="8274">
                <c:v>-3.8787843639524189</c:v>
              </c:pt>
              <c:pt idx="8275">
                <c:v>-3.8787843639524189</c:v>
              </c:pt>
              <c:pt idx="8276">
                <c:v>-3.8787843639524189</c:v>
              </c:pt>
              <c:pt idx="8277">
                <c:v>-3.8787843639524189</c:v>
              </c:pt>
              <c:pt idx="8278">
                <c:v>-3.8787843639524189</c:v>
              </c:pt>
              <c:pt idx="8279">
                <c:v>-3.8787843639524189</c:v>
              </c:pt>
              <c:pt idx="8280">
                <c:v>-3.8787843639524189</c:v>
              </c:pt>
              <c:pt idx="8281">
                <c:v>-3.8982024498095162</c:v>
              </c:pt>
              <c:pt idx="8282">
                <c:v>-3.8982024498095162</c:v>
              </c:pt>
              <c:pt idx="8283">
                <c:v>-3.8982024498095162</c:v>
              </c:pt>
              <c:pt idx="8284">
                <c:v>-3.8982024498095162</c:v>
              </c:pt>
              <c:pt idx="8285">
                <c:v>-3.8787843639524189</c:v>
              </c:pt>
              <c:pt idx="8286">
                <c:v>-3.8787843639524189</c:v>
              </c:pt>
              <c:pt idx="8287">
                <c:v>-3.8787843639524189</c:v>
              </c:pt>
              <c:pt idx="8288">
                <c:v>-3.8787843639524189</c:v>
              </c:pt>
              <c:pt idx="8289">
                <c:v>-3.8787843639524189</c:v>
              </c:pt>
              <c:pt idx="8290">
                <c:v>-3.8787843639524189</c:v>
              </c:pt>
              <c:pt idx="8291">
                <c:v>-3.8787843639524189</c:v>
              </c:pt>
              <c:pt idx="8292">
                <c:v>-3.8787843639524189</c:v>
              </c:pt>
              <c:pt idx="8293">
                <c:v>-3.8787843639524189</c:v>
              </c:pt>
              <c:pt idx="8294">
                <c:v>-3.8787843639524189</c:v>
              </c:pt>
              <c:pt idx="8295">
                <c:v>-3.8982024498095162</c:v>
              </c:pt>
              <c:pt idx="8296">
                <c:v>-3.8982024498095162</c:v>
              </c:pt>
              <c:pt idx="8297">
                <c:v>-3.8982024498095162</c:v>
              </c:pt>
              <c:pt idx="8298">
                <c:v>-3.8982024498095162</c:v>
              </c:pt>
              <c:pt idx="8299">
                <c:v>-3.8982024498095162</c:v>
              </c:pt>
              <c:pt idx="8300">
                <c:v>-3.8982024498095162</c:v>
              </c:pt>
              <c:pt idx="8301">
                <c:v>-3.8982024498095162</c:v>
              </c:pt>
              <c:pt idx="8302">
                <c:v>-3.8982024498095162</c:v>
              </c:pt>
              <c:pt idx="8303">
                <c:v>-3.8982024498095162</c:v>
              </c:pt>
              <c:pt idx="8304">
                <c:v>-3.8982024498095162</c:v>
              </c:pt>
              <c:pt idx="8305">
                <c:v>-3.8982024498095162</c:v>
              </c:pt>
              <c:pt idx="8306">
                <c:v>-3.8982024498095162</c:v>
              </c:pt>
              <c:pt idx="8307">
                <c:v>-3.8982024498095162</c:v>
              </c:pt>
              <c:pt idx="8308">
                <c:v>-3.8982024498095162</c:v>
              </c:pt>
              <c:pt idx="8309">
                <c:v>-3.8982024498095162</c:v>
              </c:pt>
              <c:pt idx="8310">
                <c:v>-3.8982024498095162</c:v>
              </c:pt>
              <c:pt idx="8311">
                <c:v>-3.918005077105692</c:v>
              </c:pt>
              <c:pt idx="8312">
                <c:v>-3.918005077105692</c:v>
              </c:pt>
              <c:pt idx="8313">
                <c:v>-3.8982024498095162</c:v>
              </c:pt>
              <c:pt idx="8314">
                <c:v>-3.8982024498095162</c:v>
              </c:pt>
              <c:pt idx="8315">
                <c:v>-3.8982024498095162</c:v>
              </c:pt>
              <c:pt idx="8316">
                <c:v>-3.8982024498095162</c:v>
              </c:pt>
              <c:pt idx="8317">
                <c:v>-3.8982024498095162</c:v>
              </c:pt>
              <c:pt idx="8318">
                <c:v>-3.8982024498095162</c:v>
              </c:pt>
              <c:pt idx="8319">
                <c:v>-3.8787843639524189</c:v>
              </c:pt>
              <c:pt idx="8320">
                <c:v>-3.8787843639524189</c:v>
              </c:pt>
              <c:pt idx="8321">
                <c:v>-3.8787843639524189</c:v>
              </c:pt>
              <c:pt idx="8322">
                <c:v>-3.8787843639524189</c:v>
              </c:pt>
              <c:pt idx="8323">
                <c:v>-3.8787843639524189</c:v>
              </c:pt>
              <c:pt idx="8324">
                <c:v>-3.8787843639524189</c:v>
              </c:pt>
              <c:pt idx="8325">
                <c:v>-3.8787843639524189</c:v>
              </c:pt>
              <c:pt idx="8326">
                <c:v>-3.8787843639524189</c:v>
              </c:pt>
              <c:pt idx="8327">
                <c:v>-3.8787843639524189</c:v>
              </c:pt>
              <c:pt idx="8328">
                <c:v>-3.8787843639524189</c:v>
              </c:pt>
              <c:pt idx="8329">
                <c:v>-3.8787843639524189</c:v>
              </c:pt>
              <c:pt idx="8330">
                <c:v>-3.8787843639524189</c:v>
              </c:pt>
              <c:pt idx="8331">
                <c:v>-3.8787843639524189</c:v>
              </c:pt>
              <c:pt idx="8332">
                <c:v>-3.8787843639524189</c:v>
              </c:pt>
              <c:pt idx="8333">
                <c:v>-3.8787843639524189</c:v>
              </c:pt>
              <c:pt idx="8334">
                <c:v>-3.8787843639524189</c:v>
              </c:pt>
              <c:pt idx="8335">
                <c:v>-3.8787843639524189</c:v>
              </c:pt>
              <c:pt idx="8336">
                <c:v>-3.8787843639524189</c:v>
              </c:pt>
              <c:pt idx="8337">
                <c:v>-3.8982024498095162</c:v>
              </c:pt>
              <c:pt idx="8338">
                <c:v>-3.8982024498095162</c:v>
              </c:pt>
              <c:pt idx="8339">
                <c:v>-3.8982024498095162</c:v>
              </c:pt>
              <c:pt idx="8340">
                <c:v>-3.8982024498095162</c:v>
              </c:pt>
              <c:pt idx="8341">
                <c:v>-3.8982024498095162</c:v>
              </c:pt>
              <c:pt idx="8342">
                <c:v>-3.8982024498095162</c:v>
              </c:pt>
              <c:pt idx="8343">
                <c:v>-3.8982024498095162</c:v>
              </c:pt>
              <c:pt idx="8344">
                <c:v>-3.8982024498095162</c:v>
              </c:pt>
              <c:pt idx="8345">
                <c:v>-3.8787843639524189</c:v>
              </c:pt>
              <c:pt idx="8346">
                <c:v>-3.8787843639524189</c:v>
              </c:pt>
              <c:pt idx="8347">
                <c:v>-3.8982024498095162</c:v>
              </c:pt>
              <c:pt idx="8348">
                <c:v>-3.8982024498095162</c:v>
              </c:pt>
              <c:pt idx="8349">
                <c:v>-3.8982024498095162</c:v>
              </c:pt>
              <c:pt idx="8350">
                <c:v>-3.8982024498095162</c:v>
              </c:pt>
              <c:pt idx="8351">
                <c:v>-3.8787843639524189</c:v>
              </c:pt>
              <c:pt idx="8352">
                <c:v>-3.8787843639524189</c:v>
              </c:pt>
              <c:pt idx="8353">
                <c:v>-3.8982024498095162</c:v>
              </c:pt>
              <c:pt idx="8354">
                <c:v>-3.8982024498095162</c:v>
              </c:pt>
              <c:pt idx="8355">
                <c:v>-3.8982024498095162</c:v>
              </c:pt>
              <c:pt idx="8356">
                <c:v>-3.8982024498095162</c:v>
              </c:pt>
              <c:pt idx="8357">
                <c:v>-3.8787843639524189</c:v>
              </c:pt>
              <c:pt idx="8358">
                <c:v>-3.8982024498095162</c:v>
              </c:pt>
              <c:pt idx="8359">
                <c:v>-3.8982024498095162</c:v>
              </c:pt>
              <c:pt idx="8360">
                <c:v>-3.8982024498095162</c:v>
              </c:pt>
              <c:pt idx="8361">
                <c:v>-3.8982024498095162</c:v>
              </c:pt>
              <c:pt idx="8362">
                <c:v>-3.8982024498095162</c:v>
              </c:pt>
              <c:pt idx="8363">
                <c:v>-3.8982024498095162</c:v>
              </c:pt>
              <c:pt idx="8364">
                <c:v>-3.8982024498095162</c:v>
              </c:pt>
              <c:pt idx="8365">
                <c:v>-3.8982024498095162</c:v>
              </c:pt>
              <c:pt idx="8366">
                <c:v>-3.8982024498095162</c:v>
              </c:pt>
              <c:pt idx="8367">
                <c:v>-3.8982024498095162</c:v>
              </c:pt>
              <c:pt idx="8368">
                <c:v>-3.8787843639524189</c:v>
              </c:pt>
              <c:pt idx="8369">
                <c:v>-3.8787843639524189</c:v>
              </c:pt>
              <c:pt idx="8370">
                <c:v>-3.8787843639524189</c:v>
              </c:pt>
              <c:pt idx="8371">
                <c:v>-3.8982024498095162</c:v>
              </c:pt>
              <c:pt idx="8372">
                <c:v>-3.8982024498095162</c:v>
              </c:pt>
              <c:pt idx="8373">
                <c:v>-3.8982024498095162</c:v>
              </c:pt>
              <c:pt idx="8374">
                <c:v>-3.8982024498095162</c:v>
              </c:pt>
              <c:pt idx="8375">
                <c:v>-3.8982024498095162</c:v>
              </c:pt>
              <c:pt idx="8376">
                <c:v>-3.8982024498095162</c:v>
              </c:pt>
              <c:pt idx="8377">
                <c:v>-3.8982024498095162</c:v>
              </c:pt>
              <c:pt idx="8378">
                <c:v>-3.8982024498095162</c:v>
              </c:pt>
              <c:pt idx="8379">
                <c:v>-3.8982024498095162</c:v>
              </c:pt>
              <c:pt idx="8380">
                <c:v>-3.8982024498095162</c:v>
              </c:pt>
              <c:pt idx="8381">
                <c:v>-3.8982024498095162</c:v>
              </c:pt>
              <c:pt idx="8382">
                <c:v>-3.8982024498095162</c:v>
              </c:pt>
              <c:pt idx="8383">
                <c:v>-3.8982024498095162</c:v>
              </c:pt>
              <c:pt idx="8384">
                <c:v>-3.8982024498095162</c:v>
              </c:pt>
              <c:pt idx="8385">
                <c:v>-3.8982024498095162</c:v>
              </c:pt>
              <c:pt idx="8386">
                <c:v>-3.8982024498095162</c:v>
              </c:pt>
              <c:pt idx="8387">
                <c:v>-3.8982024498095162</c:v>
              </c:pt>
              <c:pt idx="8388">
                <c:v>-3.8982024498095162</c:v>
              </c:pt>
              <c:pt idx="8389">
                <c:v>-3.8982024498095162</c:v>
              </c:pt>
              <c:pt idx="8390">
                <c:v>-3.8982024498095162</c:v>
              </c:pt>
              <c:pt idx="8391">
                <c:v>-3.918005077105692</c:v>
              </c:pt>
              <c:pt idx="8392">
                <c:v>-3.918005077105692</c:v>
              </c:pt>
              <c:pt idx="8393">
                <c:v>-3.918005077105692</c:v>
              </c:pt>
              <c:pt idx="8394">
                <c:v>-3.918005077105692</c:v>
              </c:pt>
              <c:pt idx="8395">
                <c:v>-3.8787843639524189</c:v>
              </c:pt>
              <c:pt idx="8396">
                <c:v>-3.8787843639524189</c:v>
              </c:pt>
              <c:pt idx="8397">
                <c:v>-3.8982024498095162</c:v>
              </c:pt>
              <c:pt idx="8398">
                <c:v>-3.918005077105692</c:v>
              </c:pt>
              <c:pt idx="8399">
                <c:v>-3.918005077105692</c:v>
              </c:pt>
              <c:pt idx="8400">
                <c:v>-3.918005077105692</c:v>
              </c:pt>
              <c:pt idx="8401">
                <c:v>-3.8787843639524189</c:v>
              </c:pt>
              <c:pt idx="8402">
                <c:v>-3.8787843639524189</c:v>
              </c:pt>
              <c:pt idx="8403">
                <c:v>-3.8982024498095162</c:v>
              </c:pt>
              <c:pt idx="8404">
                <c:v>-3.8982024498095162</c:v>
              </c:pt>
              <c:pt idx="8405">
                <c:v>-3.8787843639524189</c:v>
              </c:pt>
              <c:pt idx="8406">
                <c:v>-3.8787843639524189</c:v>
              </c:pt>
              <c:pt idx="8407">
                <c:v>-3.8982024498095162</c:v>
              </c:pt>
              <c:pt idx="8408">
                <c:v>-3.8982024498095162</c:v>
              </c:pt>
              <c:pt idx="8409">
                <c:v>-3.918005077105692</c:v>
              </c:pt>
              <c:pt idx="8410">
                <c:v>-3.918005077105692</c:v>
              </c:pt>
              <c:pt idx="8411">
                <c:v>-3.8982024498095162</c:v>
              </c:pt>
              <c:pt idx="8412">
                <c:v>-3.8982024498095162</c:v>
              </c:pt>
              <c:pt idx="8413">
                <c:v>-3.8982024498095162</c:v>
              </c:pt>
              <c:pt idx="8414">
                <c:v>-3.8982024498095162</c:v>
              </c:pt>
              <c:pt idx="8415">
                <c:v>-3.918005077105692</c:v>
              </c:pt>
              <c:pt idx="8416">
                <c:v>-3.918005077105692</c:v>
              </c:pt>
              <c:pt idx="8417">
                <c:v>-3.8982024498095162</c:v>
              </c:pt>
              <c:pt idx="8418">
                <c:v>-3.8982024498095162</c:v>
              </c:pt>
              <c:pt idx="8419">
                <c:v>-3.918005077105692</c:v>
              </c:pt>
              <c:pt idx="8420">
                <c:v>-3.918005077105692</c:v>
              </c:pt>
              <c:pt idx="8421">
                <c:v>-3.918005077105692</c:v>
              </c:pt>
              <c:pt idx="8422">
                <c:v>-3.918005077105692</c:v>
              </c:pt>
              <c:pt idx="8423">
                <c:v>-3.8982024498095162</c:v>
              </c:pt>
              <c:pt idx="8424">
                <c:v>-3.8982024498095162</c:v>
              </c:pt>
              <c:pt idx="8425">
                <c:v>-3.918005077105692</c:v>
              </c:pt>
              <c:pt idx="8426">
                <c:v>-3.918005077105692</c:v>
              </c:pt>
              <c:pt idx="8427">
                <c:v>-3.918005077105692</c:v>
              </c:pt>
              <c:pt idx="8428">
                <c:v>-3.918005077105692</c:v>
              </c:pt>
              <c:pt idx="8429">
                <c:v>-3.918005077105692</c:v>
              </c:pt>
              <c:pt idx="8430">
                <c:v>-3.918005077105692</c:v>
              </c:pt>
              <c:pt idx="8431">
                <c:v>-3.8982024498095162</c:v>
              </c:pt>
              <c:pt idx="8432">
                <c:v>-3.8982024498095162</c:v>
              </c:pt>
              <c:pt idx="8433">
                <c:v>-3.918005077105692</c:v>
              </c:pt>
              <c:pt idx="8434">
                <c:v>-3.918005077105692</c:v>
              </c:pt>
              <c:pt idx="8435">
                <c:v>-3.918005077105692</c:v>
              </c:pt>
              <c:pt idx="8436">
                <c:v>-3.918005077105692</c:v>
              </c:pt>
              <c:pt idx="8437">
                <c:v>-3.8982024498095162</c:v>
              </c:pt>
              <c:pt idx="8438">
                <c:v>-3.8982024498095162</c:v>
              </c:pt>
              <c:pt idx="8439">
                <c:v>-3.918005077105692</c:v>
              </c:pt>
              <c:pt idx="8440">
                <c:v>-3.918005077105692</c:v>
              </c:pt>
              <c:pt idx="8441">
                <c:v>-3.9382077844232239</c:v>
              </c:pt>
              <c:pt idx="8442">
                <c:v>-3.9382077844232239</c:v>
              </c:pt>
              <c:pt idx="8443">
                <c:v>-3.918005077105692</c:v>
              </c:pt>
              <c:pt idx="8444">
                <c:v>-3.918005077105692</c:v>
              </c:pt>
              <c:pt idx="8445">
                <c:v>-3.9382077844232239</c:v>
              </c:pt>
              <c:pt idx="8446">
                <c:v>-3.9382077844232239</c:v>
              </c:pt>
              <c:pt idx="8447">
                <c:v>-3.9382077844232239</c:v>
              </c:pt>
              <c:pt idx="8448">
                <c:v>-3.9382077844232239</c:v>
              </c:pt>
              <c:pt idx="8449">
                <c:v>-3.918005077105692</c:v>
              </c:pt>
              <c:pt idx="8450">
                <c:v>-3.918005077105692</c:v>
              </c:pt>
              <c:pt idx="8451">
                <c:v>-3.9382077844232239</c:v>
              </c:pt>
              <c:pt idx="8452">
                <c:v>-3.9382077844232239</c:v>
              </c:pt>
              <c:pt idx="8453">
                <c:v>-3.9382077844232239</c:v>
              </c:pt>
              <c:pt idx="8454">
                <c:v>-3.9382077844232239</c:v>
              </c:pt>
              <c:pt idx="8455">
                <c:v>-3.9382077844232239</c:v>
              </c:pt>
              <c:pt idx="8456">
                <c:v>-3.9382077844232239</c:v>
              </c:pt>
              <c:pt idx="8457">
                <c:v>-3.9382077844232239</c:v>
              </c:pt>
              <c:pt idx="8458">
                <c:v>-3.9382077844232239</c:v>
              </c:pt>
              <c:pt idx="8459">
                <c:v>-3.918005077105692</c:v>
              </c:pt>
              <c:pt idx="8460">
                <c:v>-3.918005077105692</c:v>
              </c:pt>
              <c:pt idx="8461">
                <c:v>-3.9382077844232239</c:v>
              </c:pt>
              <c:pt idx="8462">
                <c:v>-3.9382077844232239</c:v>
              </c:pt>
              <c:pt idx="8463">
                <c:v>-3.918005077105692</c:v>
              </c:pt>
              <c:pt idx="8464">
                <c:v>-3.918005077105692</c:v>
              </c:pt>
              <c:pt idx="8465">
                <c:v>-3.9382077844232239</c:v>
              </c:pt>
              <c:pt idx="8466">
                <c:v>-3.9382077844232239</c:v>
              </c:pt>
              <c:pt idx="8467">
                <c:v>-3.9588270716259557</c:v>
              </c:pt>
              <c:pt idx="8468">
                <c:v>-3.9588270716259557</c:v>
              </c:pt>
              <c:pt idx="8469">
                <c:v>-3.9588270716259557</c:v>
              </c:pt>
              <c:pt idx="8470">
                <c:v>-3.9588270716259557</c:v>
              </c:pt>
              <c:pt idx="8471">
                <c:v>-3.9588270716259557</c:v>
              </c:pt>
              <c:pt idx="8472">
                <c:v>-3.9588270716259557</c:v>
              </c:pt>
              <c:pt idx="8473">
                <c:v>-3.9588270716259557</c:v>
              </c:pt>
              <c:pt idx="8474">
                <c:v>-3.9588270716259557</c:v>
              </c:pt>
              <c:pt idx="8475">
                <c:v>-3.9588270716259557</c:v>
              </c:pt>
              <c:pt idx="8476">
                <c:v>-3.9588270716259557</c:v>
              </c:pt>
              <c:pt idx="8477">
                <c:v>-3.9798804808237835</c:v>
              </c:pt>
              <c:pt idx="8478">
                <c:v>-3.9798804808237835</c:v>
              </c:pt>
              <c:pt idx="8479">
                <c:v>-3.9588270716259557</c:v>
              </c:pt>
              <c:pt idx="8480">
                <c:v>-3.9588270716259557</c:v>
              </c:pt>
              <c:pt idx="8481">
                <c:v>-3.9798804808237835</c:v>
              </c:pt>
              <c:pt idx="8482">
                <c:v>-3.9798804808237835</c:v>
              </c:pt>
              <c:pt idx="8483">
                <c:v>-3.9588270716259557</c:v>
              </c:pt>
              <c:pt idx="8484">
                <c:v>-3.9588270716259557</c:v>
              </c:pt>
              <c:pt idx="8485">
                <c:v>-3.9798804808237835</c:v>
              </c:pt>
              <c:pt idx="8486">
                <c:v>-3.9798804808237835</c:v>
              </c:pt>
              <c:pt idx="8487">
                <c:v>-3.9588270716259557</c:v>
              </c:pt>
              <c:pt idx="8488">
                <c:v>-3.9588270716259557</c:v>
              </c:pt>
              <c:pt idx="8489">
                <c:v>-3.9588270716259557</c:v>
              </c:pt>
              <c:pt idx="8490">
                <c:v>-3.9588270716259557</c:v>
              </c:pt>
              <c:pt idx="8491">
                <c:v>-3.9588270716259557</c:v>
              </c:pt>
              <c:pt idx="8492">
                <c:v>-3.9588270716259557</c:v>
              </c:pt>
              <c:pt idx="8493">
                <c:v>-3.9588270716259557</c:v>
              </c:pt>
              <c:pt idx="8494">
                <c:v>-3.9588270716259557</c:v>
              </c:pt>
              <c:pt idx="8495">
                <c:v>-3.9798804808237835</c:v>
              </c:pt>
              <c:pt idx="8496">
                <c:v>-3.9798804808237835</c:v>
              </c:pt>
              <c:pt idx="8497">
                <c:v>-3.9798804808237835</c:v>
              </c:pt>
              <c:pt idx="8498">
                <c:v>-3.9798804808237835</c:v>
              </c:pt>
              <c:pt idx="8499">
                <c:v>-3.9588270716259557</c:v>
              </c:pt>
              <c:pt idx="8500">
                <c:v>-3.9588270716259557</c:v>
              </c:pt>
              <c:pt idx="8501">
                <c:v>-3.9588270716259557</c:v>
              </c:pt>
              <c:pt idx="8502">
                <c:v>-3.9588270716259557</c:v>
              </c:pt>
              <c:pt idx="8503">
                <c:v>-3.9798804808237835</c:v>
              </c:pt>
              <c:pt idx="8504">
                <c:v>-3.9798804808237835</c:v>
              </c:pt>
              <c:pt idx="8505">
                <c:v>-3.9798804808237835</c:v>
              </c:pt>
              <c:pt idx="8506">
                <c:v>-3.9798804808237835</c:v>
              </c:pt>
              <c:pt idx="8507">
                <c:v>-3.9588270716259557</c:v>
              </c:pt>
              <c:pt idx="8508">
                <c:v>-3.9588270716259557</c:v>
              </c:pt>
              <c:pt idx="8509">
                <c:v>-3.9798804808237835</c:v>
              </c:pt>
              <c:pt idx="8510">
                <c:v>-3.9798804808237835</c:v>
              </c:pt>
              <c:pt idx="8511">
                <c:v>-3.9588270716259557</c:v>
              </c:pt>
              <c:pt idx="8512">
                <c:v>-3.9588270716259557</c:v>
              </c:pt>
              <c:pt idx="8513">
                <c:v>-3.9588270716259557</c:v>
              </c:pt>
              <c:pt idx="8514">
                <c:v>-3.9588270716259557</c:v>
              </c:pt>
              <c:pt idx="8515">
                <c:v>-3.9798804808237835</c:v>
              </c:pt>
              <c:pt idx="8516">
                <c:v>-3.9588270716259557</c:v>
              </c:pt>
              <c:pt idx="8517">
                <c:v>-3.9588270716259557</c:v>
              </c:pt>
              <c:pt idx="8518">
                <c:v>-3.9588270716259557</c:v>
              </c:pt>
              <c:pt idx="8519">
                <c:v>-3.9588270716259557</c:v>
              </c:pt>
              <c:pt idx="8520">
                <c:v>-3.9588270716259557</c:v>
              </c:pt>
              <c:pt idx="8521">
                <c:v>-3.9798804808237835</c:v>
              </c:pt>
              <c:pt idx="8522">
                <c:v>-3.9798804808237835</c:v>
              </c:pt>
              <c:pt idx="8523">
                <c:v>-3.9798804808237835</c:v>
              </c:pt>
              <c:pt idx="8524">
                <c:v>-3.9798804808237835</c:v>
              </c:pt>
              <c:pt idx="8525">
                <c:v>-3.9798804808237835</c:v>
              </c:pt>
              <c:pt idx="8526">
                <c:v>-4.0013866860447607</c:v>
              </c:pt>
              <c:pt idx="8527">
                <c:v>-4.0013866860447607</c:v>
              </c:pt>
              <c:pt idx="8528">
                <c:v>-4.0013866860447607</c:v>
              </c:pt>
              <c:pt idx="8529">
                <c:v>-4.0013866860447607</c:v>
              </c:pt>
              <c:pt idx="8530">
                <c:v>-4.0013866860447607</c:v>
              </c:pt>
              <c:pt idx="8531">
                <c:v>-4.0013866860447607</c:v>
              </c:pt>
              <c:pt idx="8532">
                <c:v>-4.0013866860447607</c:v>
              </c:pt>
              <c:pt idx="8533">
                <c:v>-4.0013866860447607</c:v>
              </c:pt>
              <c:pt idx="8534">
                <c:v>-4.0013866860447607</c:v>
              </c:pt>
              <c:pt idx="8535">
                <c:v>-3.9798804808237835</c:v>
              </c:pt>
              <c:pt idx="8536">
                <c:v>-3.9798804808237835</c:v>
              </c:pt>
              <c:pt idx="8537">
                <c:v>-4.0013866860447607</c:v>
              </c:pt>
              <c:pt idx="8538">
                <c:v>-4.0013866860447607</c:v>
              </c:pt>
              <c:pt idx="8539">
                <c:v>-4.0013866860447607</c:v>
              </c:pt>
              <c:pt idx="8540">
                <c:v>-4.0013866860447607</c:v>
              </c:pt>
              <c:pt idx="8541">
                <c:v>-4.0013866860447607</c:v>
              </c:pt>
              <c:pt idx="8542">
                <c:v>-4.0013866860447607</c:v>
              </c:pt>
              <c:pt idx="8543">
                <c:v>-3.9798804808237835</c:v>
              </c:pt>
              <c:pt idx="8544">
                <c:v>-3.9798804808237835</c:v>
              </c:pt>
              <c:pt idx="8545">
                <c:v>-4.0013866860447607</c:v>
              </c:pt>
              <c:pt idx="8546">
                <c:v>-4.0013866860447607</c:v>
              </c:pt>
              <c:pt idx="8547">
                <c:v>-4.0013866860447607</c:v>
              </c:pt>
              <c:pt idx="8548">
                <c:v>-3.9798804808237835</c:v>
              </c:pt>
              <c:pt idx="8549">
                <c:v>-3.9798804808237835</c:v>
              </c:pt>
              <c:pt idx="8550">
                <c:v>-3.9798804808237835</c:v>
              </c:pt>
              <c:pt idx="8551">
                <c:v>-4.0013866860447607</c:v>
              </c:pt>
              <c:pt idx="8552">
                <c:v>-4.0013866860447607</c:v>
              </c:pt>
              <c:pt idx="8553">
                <c:v>-4.0013866860447607</c:v>
              </c:pt>
              <c:pt idx="8554">
                <c:v>-4.0013866860447607</c:v>
              </c:pt>
              <c:pt idx="8555">
                <c:v>-4.0013866860447607</c:v>
              </c:pt>
              <c:pt idx="8556">
                <c:v>-4.0013866860447607</c:v>
              </c:pt>
              <c:pt idx="8557">
                <c:v>-4.0013866860447607</c:v>
              </c:pt>
              <c:pt idx="8558">
                <c:v>-4.0013866860447607</c:v>
              </c:pt>
              <c:pt idx="8559">
                <c:v>-4.0013866860447607</c:v>
              </c:pt>
              <c:pt idx="8560">
                <c:v>-4.0013866860447607</c:v>
              </c:pt>
              <c:pt idx="8561">
                <c:v>-4.0013866860447607</c:v>
              </c:pt>
              <c:pt idx="8562">
                <c:v>-4.0013866860447607</c:v>
              </c:pt>
              <c:pt idx="8563">
                <c:v>-4.0013866860447607</c:v>
              </c:pt>
              <c:pt idx="8564">
                <c:v>-4.0013866860447607</c:v>
              </c:pt>
              <c:pt idx="8565">
                <c:v>-4.0013866860447607</c:v>
              </c:pt>
              <c:pt idx="8566">
                <c:v>-4.0013866860447607</c:v>
              </c:pt>
              <c:pt idx="8567">
                <c:v>-4.0233655927635317</c:v>
              </c:pt>
              <c:pt idx="8568">
                <c:v>-4.0233655927635317</c:v>
              </c:pt>
              <c:pt idx="8569">
                <c:v>-4.0233655927635317</c:v>
              </c:pt>
              <c:pt idx="8570">
                <c:v>-4.0233655927635317</c:v>
              </c:pt>
              <c:pt idx="8571">
                <c:v>-4.0013866860447607</c:v>
              </c:pt>
              <c:pt idx="8572">
                <c:v>-4.0013866860447607</c:v>
              </c:pt>
              <c:pt idx="8573">
                <c:v>-4.0233655927635317</c:v>
              </c:pt>
              <c:pt idx="8574">
                <c:v>-4.0233655927635317</c:v>
              </c:pt>
              <c:pt idx="8575">
                <c:v>-4.0013866860447607</c:v>
              </c:pt>
              <c:pt idx="8576">
                <c:v>-4.0013866860447607</c:v>
              </c:pt>
              <c:pt idx="8577">
                <c:v>-4.0233655927635317</c:v>
              </c:pt>
              <c:pt idx="8578">
                <c:v>-4.0013866860447607</c:v>
              </c:pt>
              <c:pt idx="8579">
                <c:v>-4.0013866860447607</c:v>
              </c:pt>
              <c:pt idx="8580">
                <c:v>-4.0013866860447607</c:v>
              </c:pt>
              <c:pt idx="8581">
                <c:v>-4.0013866860447607</c:v>
              </c:pt>
              <c:pt idx="8582">
                <c:v>-4.0013866860447607</c:v>
              </c:pt>
              <c:pt idx="8583">
                <c:v>-4.0233655927635317</c:v>
              </c:pt>
              <c:pt idx="8584">
                <c:v>-4.0233655927635317</c:v>
              </c:pt>
              <c:pt idx="8585">
                <c:v>-4.0013866860447607</c:v>
              </c:pt>
              <c:pt idx="8586">
                <c:v>-4.0013866860447607</c:v>
              </c:pt>
              <c:pt idx="8587">
                <c:v>-4.0013866860447607</c:v>
              </c:pt>
              <c:pt idx="8588">
                <c:v>-4.0233655927635317</c:v>
              </c:pt>
              <c:pt idx="8589">
                <c:v>-4.0233655927635317</c:v>
              </c:pt>
              <c:pt idx="8590">
                <c:v>-4.0233655927635317</c:v>
              </c:pt>
              <c:pt idx="8591">
                <c:v>-4.0013866860447607</c:v>
              </c:pt>
              <c:pt idx="8592">
                <c:v>-4.0013866860447607</c:v>
              </c:pt>
              <c:pt idx="8593">
                <c:v>-4.0013866860447607</c:v>
              </c:pt>
              <c:pt idx="8594">
                <c:v>-4.0013866860447607</c:v>
              </c:pt>
              <c:pt idx="8595">
                <c:v>-4.0013866860447607</c:v>
              </c:pt>
              <c:pt idx="8596">
                <c:v>-4.0013866860447607</c:v>
              </c:pt>
              <c:pt idx="8597">
                <c:v>-4.0233655927635317</c:v>
              </c:pt>
              <c:pt idx="8598">
                <c:v>-4.0233655927635317</c:v>
              </c:pt>
              <c:pt idx="8599">
                <c:v>-4.0233655927635317</c:v>
              </c:pt>
              <c:pt idx="8600">
                <c:v>-4.0233655927635317</c:v>
              </c:pt>
              <c:pt idx="8601">
                <c:v>-4.0013866860447607</c:v>
              </c:pt>
              <c:pt idx="8602">
                <c:v>-4.0013866860447607</c:v>
              </c:pt>
              <c:pt idx="8603">
                <c:v>-4.0233655927635317</c:v>
              </c:pt>
              <c:pt idx="8604">
                <c:v>-4.0233655927635317</c:v>
              </c:pt>
              <c:pt idx="8605">
                <c:v>-4.0013866860447607</c:v>
              </c:pt>
              <c:pt idx="8606">
                <c:v>-4.0013866860447607</c:v>
              </c:pt>
              <c:pt idx="8607">
                <c:v>-4.0013866860447607</c:v>
              </c:pt>
              <c:pt idx="8608">
                <c:v>-4.0013866860447607</c:v>
              </c:pt>
              <c:pt idx="8609">
                <c:v>-4.0013866860447607</c:v>
              </c:pt>
              <c:pt idx="8610">
                <c:v>-4.0013866860447607</c:v>
              </c:pt>
              <c:pt idx="8611">
                <c:v>-4.0013866860447607</c:v>
              </c:pt>
              <c:pt idx="8612">
                <c:v>-4.0013866860447607</c:v>
              </c:pt>
              <c:pt idx="8613">
                <c:v>-4.0233655927635317</c:v>
              </c:pt>
              <c:pt idx="8614">
                <c:v>-4.0233655927635317</c:v>
              </c:pt>
              <c:pt idx="8615">
                <c:v>-4.0013866860447607</c:v>
              </c:pt>
              <c:pt idx="8616">
                <c:v>-4.0013866860447607</c:v>
              </c:pt>
              <c:pt idx="8617">
                <c:v>-4.0013866860447607</c:v>
              </c:pt>
              <c:pt idx="8618">
                <c:v>-4.0013866860447607</c:v>
              </c:pt>
              <c:pt idx="8619">
                <c:v>-4.0013866860447607</c:v>
              </c:pt>
              <c:pt idx="8620">
                <c:v>-4.0013866860447607</c:v>
              </c:pt>
              <c:pt idx="8621">
                <c:v>-4.0013866860447607</c:v>
              </c:pt>
              <c:pt idx="8622">
                <c:v>-4.0013866860447607</c:v>
              </c:pt>
              <c:pt idx="8623">
                <c:v>-4.0013866860447607</c:v>
              </c:pt>
              <c:pt idx="8624">
                <c:v>-4.0013866860447607</c:v>
              </c:pt>
              <c:pt idx="8625">
                <c:v>-4.0013866860447607</c:v>
              </c:pt>
              <c:pt idx="8626">
                <c:v>-4.0013866860447607</c:v>
              </c:pt>
              <c:pt idx="8627">
                <c:v>-3.9798804808237835</c:v>
              </c:pt>
              <c:pt idx="8628">
                <c:v>-3.9798804808237835</c:v>
              </c:pt>
              <c:pt idx="8629">
                <c:v>-4.0013866860447607</c:v>
              </c:pt>
              <c:pt idx="8630">
                <c:v>-4.0013866860447607</c:v>
              </c:pt>
              <c:pt idx="8631">
                <c:v>-4.0013866860447607</c:v>
              </c:pt>
              <c:pt idx="8632">
                <c:v>-4.0013866860447607</c:v>
              </c:pt>
              <c:pt idx="8633">
                <c:v>-4.0013866860447607</c:v>
              </c:pt>
              <c:pt idx="8634">
                <c:v>-4.0013866860447607</c:v>
              </c:pt>
              <c:pt idx="8635">
                <c:v>-3.9798804808237835</c:v>
              </c:pt>
              <c:pt idx="8636">
                <c:v>-3.9798804808237835</c:v>
              </c:pt>
              <c:pt idx="8637">
                <c:v>-3.9798804808237835</c:v>
              </c:pt>
              <c:pt idx="8638">
                <c:v>-3.9798804808237835</c:v>
              </c:pt>
              <c:pt idx="8639">
                <c:v>-4.0013866860447607</c:v>
              </c:pt>
              <c:pt idx="8640">
                <c:v>-4.0013866860447607</c:v>
              </c:pt>
              <c:pt idx="8641">
                <c:v>-4.0013866860447607</c:v>
              </c:pt>
              <c:pt idx="8642">
                <c:v>-4.0013866860447607</c:v>
              </c:pt>
              <c:pt idx="8643">
                <c:v>-4.0013866860447607</c:v>
              </c:pt>
              <c:pt idx="8644">
                <c:v>-4.0013866860447607</c:v>
              </c:pt>
              <c:pt idx="8645">
                <c:v>-4.0013866860447607</c:v>
              </c:pt>
              <c:pt idx="8646">
                <c:v>-4.0013866860447607</c:v>
              </c:pt>
              <c:pt idx="8647">
                <c:v>-4.0013866860447607</c:v>
              </c:pt>
              <c:pt idx="8648">
                <c:v>-4.0013866860447607</c:v>
              </c:pt>
              <c:pt idx="8649">
                <c:v>-4.0013866860447607</c:v>
              </c:pt>
              <c:pt idx="8650">
                <c:v>-4.0013866860447607</c:v>
              </c:pt>
              <c:pt idx="8651">
                <c:v>-4.0013866860447607</c:v>
              </c:pt>
              <c:pt idx="8652">
                <c:v>-4.0013866860447607</c:v>
              </c:pt>
              <c:pt idx="8653">
                <c:v>-4.0013866860447607</c:v>
              </c:pt>
              <c:pt idx="8654">
                <c:v>-4.0013866860447607</c:v>
              </c:pt>
              <c:pt idx="8655">
                <c:v>-4.0013866860447607</c:v>
              </c:pt>
              <c:pt idx="8656">
                <c:v>-4.0013866860447607</c:v>
              </c:pt>
              <c:pt idx="8657">
                <c:v>-3.9798804808237835</c:v>
              </c:pt>
              <c:pt idx="8658">
                <c:v>-3.9798804808237835</c:v>
              </c:pt>
              <c:pt idx="8659">
                <c:v>-4.0013866860447607</c:v>
              </c:pt>
              <c:pt idx="8660">
                <c:v>-4.0013866860447607</c:v>
              </c:pt>
              <c:pt idx="8661">
                <c:v>-3.9798804808237835</c:v>
              </c:pt>
              <c:pt idx="8662">
                <c:v>-3.9798804808237835</c:v>
              </c:pt>
              <c:pt idx="8663">
                <c:v>-4.0013866860447607</c:v>
              </c:pt>
              <c:pt idx="8664">
                <c:v>-4.0013866860447607</c:v>
              </c:pt>
              <c:pt idx="8665">
                <c:v>-3.9798804808237835</c:v>
              </c:pt>
              <c:pt idx="8666">
                <c:v>-3.9798804808237835</c:v>
              </c:pt>
              <c:pt idx="8667">
                <c:v>-3.9798804808237835</c:v>
              </c:pt>
              <c:pt idx="8668">
                <c:v>-3.9798804808237835</c:v>
              </c:pt>
              <c:pt idx="8669">
                <c:v>-3.9798804808237835</c:v>
              </c:pt>
              <c:pt idx="8670">
                <c:v>-3.9798804808237835</c:v>
              </c:pt>
              <c:pt idx="8671">
                <c:v>-3.9588270716259557</c:v>
              </c:pt>
              <c:pt idx="8672">
                <c:v>-3.9588270716259557</c:v>
              </c:pt>
              <c:pt idx="8673">
                <c:v>-3.9798804808237835</c:v>
              </c:pt>
              <c:pt idx="8674">
                <c:v>-3.9798804808237835</c:v>
              </c:pt>
              <c:pt idx="8675">
                <c:v>-3.9798804808237835</c:v>
              </c:pt>
              <c:pt idx="8676">
                <c:v>-3.9798804808237835</c:v>
              </c:pt>
              <c:pt idx="8677">
                <c:v>-3.9798804808237835</c:v>
              </c:pt>
              <c:pt idx="8678">
                <c:v>-3.9798804808237835</c:v>
              </c:pt>
              <c:pt idx="8679">
                <c:v>-3.9798804808237835</c:v>
              </c:pt>
              <c:pt idx="8680">
                <c:v>-3.9798804808237835</c:v>
              </c:pt>
              <c:pt idx="8681">
                <c:v>-3.9798804808237835</c:v>
              </c:pt>
              <c:pt idx="8682">
                <c:v>-3.9798804808237835</c:v>
              </c:pt>
              <c:pt idx="8683">
                <c:v>-3.9798804808237835</c:v>
              </c:pt>
              <c:pt idx="8684">
                <c:v>-3.9798804808237835</c:v>
              </c:pt>
              <c:pt idx="8685">
                <c:v>-3.9588270716259557</c:v>
              </c:pt>
              <c:pt idx="8686">
                <c:v>-3.9588270716259557</c:v>
              </c:pt>
              <c:pt idx="8687">
                <c:v>-3.9588270716259557</c:v>
              </c:pt>
              <c:pt idx="8688">
                <c:v>-3.9798804808237835</c:v>
              </c:pt>
              <c:pt idx="8689">
                <c:v>-3.9798804808237835</c:v>
              </c:pt>
              <c:pt idx="8690">
                <c:v>-3.9798804808237835</c:v>
              </c:pt>
              <c:pt idx="8691">
                <c:v>-3.9588270716259557</c:v>
              </c:pt>
              <c:pt idx="8692">
                <c:v>-3.9588270716259557</c:v>
              </c:pt>
              <c:pt idx="8693">
                <c:v>-3.9798804808237835</c:v>
              </c:pt>
              <c:pt idx="8694">
                <c:v>-3.9798804808237835</c:v>
              </c:pt>
              <c:pt idx="8695">
                <c:v>-4.0013866860447607</c:v>
              </c:pt>
              <c:pt idx="8696">
                <c:v>-3.9798804808237835</c:v>
              </c:pt>
              <c:pt idx="8697">
                <c:v>-3.9798804808237835</c:v>
              </c:pt>
              <c:pt idx="8698">
                <c:v>-3.9798804808237835</c:v>
              </c:pt>
              <c:pt idx="8699">
                <c:v>-3.9798804808237835</c:v>
              </c:pt>
              <c:pt idx="8700">
                <c:v>-3.9798804808237835</c:v>
              </c:pt>
              <c:pt idx="8701">
                <c:v>-3.9588270716259557</c:v>
              </c:pt>
              <c:pt idx="8702">
                <c:v>-3.9588270716259557</c:v>
              </c:pt>
              <c:pt idx="8703">
                <c:v>-3.9382077844232239</c:v>
              </c:pt>
              <c:pt idx="8704">
                <c:v>-3.9382077844232239</c:v>
              </c:pt>
              <c:pt idx="8705">
                <c:v>-3.9798804808237835</c:v>
              </c:pt>
              <c:pt idx="8706">
                <c:v>-3.9798804808237835</c:v>
              </c:pt>
              <c:pt idx="8707">
                <c:v>-3.9798804808237835</c:v>
              </c:pt>
              <c:pt idx="8708">
                <c:v>-3.9798804808237835</c:v>
              </c:pt>
              <c:pt idx="8709">
                <c:v>-3.9798804808237835</c:v>
              </c:pt>
              <c:pt idx="8710">
                <c:v>-3.9798804808237835</c:v>
              </c:pt>
              <c:pt idx="8711">
                <c:v>-3.9798804808237835</c:v>
              </c:pt>
              <c:pt idx="8712">
                <c:v>-3.9798804808237835</c:v>
              </c:pt>
              <c:pt idx="8713">
                <c:v>-3.9588270716259557</c:v>
              </c:pt>
              <c:pt idx="8714">
                <c:v>-3.9588270716259557</c:v>
              </c:pt>
              <c:pt idx="8715">
                <c:v>-3.9588270716259557</c:v>
              </c:pt>
              <c:pt idx="8716">
                <c:v>-3.9798804808237835</c:v>
              </c:pt>
              <c:pt idx="8717">
                <c:v>-3.9798804808237835</c:v>
              </c:pt>
              <c:pt idx="8718">
                <c:v>-3.9798804808237835</c:v>
              </c:pt>
              <c:pt idx="8719">
                <c:v>-3.9798804808237835</c:v>
              </c:pt>
              <c:pt idx="8720">
                <c:v>-3.9798804808237835</c:v>
              </c:pt>
              <c:pt idx="8721">
                <c:v>-3.9798804808237835</c:v>
              </c:pt>
              <c:pt idx="8722">
                <c:v>-3.9798804808237835</c:v>
              </c:pt>
              <c:pt idx="8723">
                <c:v>-3.9798804808237835</c:v>
              </c:pt>
              <c:pt idx="8724">
                <c:v>-3.9798804808237835</c:v>
              </c:pt>
              <c:pt idx="8725">
                <c:v>-3.9798804808237835</c:v>
              </c:pt>
              <c:pt idx="8726">
                <c:v>-3.9798804808237835</c:v>
              </c:pt>
              <c:pt idx="8727">
                <c:v>-3.9798804808237835</c:v>
              </c:pt>
              <c:pt idx="8728">
                <c:v>-3.9798804808237835</c:v>
              </c:pt>
              <c:pt idx="8729">
                <c:v>-3.9798804808237835</c:v>
              </c:pt>
              <c:pt idx="8730">
                <c:v>-3.9798804808237835</c:v>
              </c:pt>
              <c:pt idx="8731">
                <c:v>-3.9798804808237835</c:v>
              </c:pt>
              <c:pt idx="8732">
                <c:v>-3.9798804808237835</c:v>
              </c:pt>
              <c:pt idx="8733">
                <c:v>-3.9588270716259557</c:v>
              </c:pt>
              <c:pt idx="8734">
                <c:v>-3.9588270716259557</c:v>
              </c:pt>
              <c:pt idx="8735">
                <c:v>-3.9382077844232239</c:v>
              </c:pt>
              <c:pt idx="8736">
                <c:v>-3.9382077844232239</c:v>
              </c:pt>
              <c:pt idx="8737">
                <c:v>-3.9798804808237835</c:v>
              </c:pt>
              <c:pt idx="8738">
                <c:v>-3.9588270716259557</c:v>
              </c:pt>
              <c:pt idx="8739">
                <c:v>-3.9588270716259557</c:v>
              </c:pt>
              <c:pt idx="8740">
                <c:v>-3.9588270716259557</c:v>
              </c:pt>
              <c:pt idx="8741">
                <c:v>-3.9798804808237835</c:v>
              </c:pt>
              <c:pt idx="8742">
                <c:v>-3.9798804808237835</c:v>
              </c:pt>
              <c:pt idx="8743">
                <c:v>-3.9588270716259557</c:v>
              </c:pt>
              <c:pt idx="8744">
                <c:v>-3.9588270716259557</c:v>
              </c:pt>
              <c:pt idx="8745">
                <c:v>-3.9798804808237835</c:v>
              </c:pt>
              <c:pt idx="8746">
                <c:v>-3.9798804808237835</c:v>
              </c:pt>
              <c:pt idx="8747">
                <c:v>-3.9798804808237835</c:v>
              </c:pt>
              <c:pt idx="8748">
                <c:v>-3.9588270716259557</c:v>
              </c:pt>
              <c:pt idx="8749">
                <c:v>-3.9588270716259557</c:v>
              </c:pt>
              <c:pt idx="8750">
                <c:v>-3.9588270716259557</c:v>
              </c:pt>
              <c:pt idx="8751">
                <c:v>-3.9798804808237835</c:v>
              </c:pt>
              <c:pt idx="8752">
                <c:v>-3.9798804808237835</c:v>
              </c:pt>
              <c:pt idx="8753">
                <c:v>-3.9798804808237835</c:v>
              </c:pt>
              <c:pt idx="8754">
                <c:v>-3.9798804808237835</c:v>
              </c:pt>
              <c:pt idx="8755">
                <c:v>-3.9798804808237835</c:v>
              </c:pt>
              <c:pt idx="8756">
                <c:v>-3.9798804808237835</c:v>
              </c:pt>
              <c:pt idx="8757">
                <c:v>-3.9798804808237835</c:v>
              </c:pt>
              <c:pt idx="8758">
                <c:v>-4.0013866860447607</c:v>
              </c:pt>
              <c:pt idx="8759">
                <c:v>-4.0013866860447607</c:v>
              </c:pt>
              <c:pt idx="8760">
                <c:v>-4.0013866860447607</c:v>
              </c:pt>
              <c:pt idx="8761">
                <c:v>-3.9798804808237835</c:v>
              </c:pt>
              <c:pt idx="8762">
                <c:v>-3.9798804808237835</c:v>
              </c:pt>
              <c:pt idx="8763">
                <c:v>-3.9798804808237835</c:v>
              </c:pt>
              <c:pt idx="8764">
                <c:v>-3.9798804808237835</c:v>
              </c:pt>
              <c:pt idx="8765">
                <c:v>-3.9798804808237835</c:v>
              </c:pt>
              <c:pt idx="8766">
                <c:v>-3.9798804808237835</c:v>
              </c:pt>
              <c:pt idx="8767">
                <c:v>-3.9798804808237835</c:v>
              </c:pt>
              <c:pt idx="8768">
                <c:v>-3.9798804808237835</c:v>
              </c:pt>
              <c:pt idx="8769">
                <c:v>-3.9798804808237835</c:v>
              </c:pt>
              <c:pt idx="8770">
                <c:v>-3.9798804808237835</c:v>
              </c:pt>
              <c:pt idx="8771">
                <c:v>-3.9798804808237835</c:v>
              </c:pt>
              <c:pt idx="8772">
                <c:v>-3.9798804808237835</c:v>
              </c:pt>
              <c:pt idx="8773">
                <c:v>-3.9798804808237835</c:v>
              </c:pt>
              <c:pt idx="8774">
                <c:v>-3.9798804808237835</c:v>
              </c:pt>
              <c:pt idx="8775">
                <c:v>-3.9798804808237835</c:v>
              </c:pt>
              <c:pt idx="8776">
                <c:v>-3.9798804808237835</c:v>
              </c:pt>
              <c:pt idx="8777">
                <c:v>-3.9798804808237835</c:v>
              </c:pt>
              <c:pt idx="8778">
                <c:v>-3.9588270716259557</c:v>
              </c:pt>
              <c:pt idx="8779">
                <c:v>-3.9588270716259557</c:v>
              </c:pt>
              <c:pt idx="8780">
                <c:v>-3.9588270716259557</c:v>
              </c:pt>
              <c:pt idx="8781">
                <c:v>-3.9798804808237835</c:v>
              </c:pt>
              <c:pt idx="8782">
                <c:v>-3.9798804808237835</c:v>
              </c:pt>
              <c:pt idx="8783">
                <c:v>-3.9798804808237835</c:v>
              </c:pt>
              <c:pt idx="8784">
                <c:v>-3.9798804808237835</c:v>
              </c:pt>
              <c:pt idx="8785">
                <c:v>-3.9798804808237835</c:v>
              </c:pt>
              <c:pt idx="8786">
                <c:v>-3.9798804808237835</c:v>
              </c:pt>
              <c:pt idx="8787">
                <c:v>-3.9798804808237835</c:v>
              </c:pt>
              <c:pt idx="8788">
                <c:v>-3.9798804808237835</c:v>
              </c:pt>
              <c:pt idx="8789">
                <c:v>-3.9798804808237835</c:v>
              </c:pt>
              <c:pt idx="8790">
                <c:v>-3.9798804808237835</c:v>
              </c:pt>
              <c:pt idx="8791">
                <c:v>-3.9588270716259557</c:v>
              </c:pt>
              <c:pt idx="8792">
                <c:v>-3.9588270716259557</c:v>
              </c:pt>
              <c:pt idx="8793">
                <c:v>-3.9588270716259557</c:v>
              </c:pt>
              <c:pt idx="8794">
                <c:v>-3.9588270716259557</c:v>
              </c:pt>
              <c:pt idx="8795">
                <c:v>-3.9798804808237835</c:v>
              </c:pt>
              <c:pt idx="8796">
                <c:v>-3.9798804808237835</c:v>
              </c:pt>
              <c:pt idx="8797">
                <c:v>-3.9798804808237835</c:v>
              </c:pt>
              <c:pt idx="8798">
                <c:v>-3.9798804808237835</c:v>
              </c:pt>
              <c:pt idx="8799">
                <c:v>-4.0013866860447607</c:v>
              </c:pt>
              <c:pt idx="8800">
                <c:v>-4.0013866860447607</c:v>
              </c:pt>
              <c:pt idx="8801">
                <c:v>-3.9798804808237835</c:v>
              </c:pt>
              <c:pt idx="8802">
                <c:v>-3.9798804808237835</c:v>
              </c:pt>
              <c:pt idx="8803">
                <c:v>-3.9798804808237835</c:v>
              </c:pt>
              <c:pt idx="8804">
                <c:v>-3.9798804808237835</c:v>
              </c:pt>
              <c:pt idx="8805">
                <c:v>-3.9588270716259557</c:v>
              </c:pt>
              <c:pt idx="8806">
                <c:v>-3.9588270716259557</c:v>
              </c:pt>
              <c:pt idx="8807">
                <c:v>-3.9798804808237835</c:v>
              </c:pt>
              <c:pt idx="8808">
                <c:v>-3.9798804808237835</c:v>
              </c:pt>
              <c:pt idx="8809">
                <c:v>-3.9798804808237835</c:v>
              </c:pt>
              <c:pt idx="8810">
                <c:v>-3.9798804808237835</c:v>
              </c:pt>
              <c:pt idx="8811">
                <c:v>-3.9588270716259557</c:v>
              </c:pt>
              <c:pt idx="8812">
                <c:v>-3.9588270716259557</c:v>
              </c:pt>
              <c:pt idx="8813">
                <c:v>-3.9588270716259557</c:v>
              </c:pt>
              <c:pt idx="8814">
                <c:v>-3.9588270716259557</c:v>
              </c:pt>
              <c:pt idx="8815">
                <c:v>-3.9798804808237835</c:v>
              </c:pt>
              <c:pt idx="8816">
                <c:v>-3.9798804808237835</c:v>
              </c:pt>
              <c:pt idx="8817">
                <c:v>-3.9798804808237835</c:v>
              </c:pt>
              <c:pt idx="8818">
                <c:v>-3.9798804808237835</c:v>
              </c:pt>
              <c:pt idx="8819">
                <c:v>-3.9588270716259557</c:v>
              </c:pt>
              <c:pt idx="8820">
                <c:v>-3.9588270716259557</c:v>
              </c:pt>
              <c:pt idx="8821">
                <c:v>-3.9588270716259557</c:v>
              </c:pt>
              <c:pt idx="8822">
                <c:v>-3.9588270716259557</c:v>
              </c:pt>
              <c:pt idx="8823">
                <c:v>-3.9382077844232239</c:v>
              </c:pt>
              <c:pt idx="8824">
                <c:v>-3.9382077844232239</c:v>
              </c:pt>
              <c:pt idx="8825">
                <c:v>-3.9588270716259557</c:v>
              </c:pt>
              <c:pt idx="8826">
                <c:v>-3.9588270716259557</c:v>
              </c:pt>
              <c:pt idx="8827">
                <c:v>-3.9382077844232239</c:v>
              </c:pt>
              <c:pt idx="8828">
                <c:v>-3.9382077844232239</c:v>
              </c:pt>
              <c:pt idx="8829">
                <c:v>-3.9798804808237835</c:v>
              </c:pt>
              <c:pt idx="8830">
                <c:v>-3.9798804808237835</c:v>
              </c:pt>
              <c:pt idx="8831">
                <c:v>-3.9382077844232239</c:v>
              </c:pt>
              <c:pt idx="8832">
                <c:v>-3.9382077844232239</c:v>
              </c:pt>
              <c:pt idx="8833">
                <c:v>-3.9588270716259557</c:v>
              </c:pt>
              <c:pt idx="8834">
                <c:v>-3.9588270716259557</c:v>
              </c:pt>
              <c:pt idx="8835">
                <c:v>-3.9588270716259557</c:v>
              </c:pt>
              <c:pt idx="8836">
                <c:v>-3.9382077844232239</c:v>
              </c:pt>
              <c:pt idx="8837">
                <c:v>-3.9382077844232239</c:v>
              </c:pt>
              <c:pt idx="8838">
                <c:v>-3.9382077844232239</c:v>
              </c:pt>
              <c:pt idx="8839">
                <c:v>-3.9382077844232239</c:v>
              </c:pt>
              <c:pt idx="8840">
                <c:v>-3.9382077844232239</c:v>
              </c:pt>
              <c:pt idx="8841">
                <c:v>-3.9588270716259557</c:v>
              </c:pt>
              <c:pt idx="8842">
                <c:v>-3.9588270716259557</c:v>
              </c:pt>
              <c:pt idx="8843">
                <c:v>-3.9382077844232239</c:v>
              </c:pt>
              <c:pt idx="8844">
                <c:v>-3.9588270716259557</c:v>
              </c:pt>
              <c:pt idx="8845">
                <c:v>-3.9588270716259557</c:v>
              </c:pt>
              <c:pt idx="8846">
                <c:v>-3.9588270716259557</c:v>
              </c:pt>
              <c:pt idx="8847">
                <c:v>-3.9588270716259557</c:v>
              </c:pt>
              <c:pt idx="8848">
                <c:v>-3.9588270716259557</c:v>
              </c:pt>
              <c:pt idx="8849">
                <c:v>-3.9588270716259557</c:v>
              </c:pt>
              <c:pt idx="8850">
                <c:v>-3.9588270716259557</c:v>
              </c:pt>
              <c:pt idx="8851">
                <c:v>-3.9382077844232239</c:v>
              </c:pt>
              <c:pt idx="8852">
                <c:v>-3.9382077844232239</c:v>
              </c:pt>
              <c:pt idx="8853">
                <c:v>-3.9588270716259557</c:v>
              </c:pt>
              <c:pt idx="8854">
                <c:v>-3.9588270716259557</c:v>
              </c:pt>
              <c:pt idx="8855">
                <c:v>-3.9588270716259557</c:v>
              </c:pt>
              <c:pt idx="8856">
                <c:v>-3.9382077844232239</c:v>
              </c:pt>
              <c:pt idx="8857">
                <c:v>-3.9382077844232239</c:v>
              </c:pt>
              <c:pt idx="8858">
                <c:v>-3.9588270716259557</c:v>
              </c:pt>
              <c:pt idx="8859">
                <c:v>-3.9588270716259557</c:v>
              </c:pt>
              <c:pt idx="8860">
                <c:v>-3.9588270716259557</c:v>
              </c:pt>
              <c:pt idx="8861">
                <c:v>-3.9588270716259557</c:v>
              </c:pt>
              <c:pt idx="8862">
                <c:v>-3.9588270716259557</c:v>
              </c:pt>
              <c:pt idx="8863">
                <c:v>-3.9588270716259557</c:v>
              </c:pt>
              <c:pt idx="8864">
                <c:v>-3.9588270716259557</c:v>
              </c:pt>
              <c:pt idx="8865">
                <c:v>-3.9588270716259557</c:v>
              </c:pt>
              <c:pt idx="8866">
                <c:v>-3.9588270716259557</c:v>
              </c:pt>
              <c:pt idx="8867">
                <c:v>-3.9588270716259557</c:v>
              </c:pt>
              <c:pt idx="8868">
                <c:v>-3.9588270716259557</c:v>
              </c:pt>
              <c:pt idx="8869">
                <c:v>-3.9588270716259557</c:v>
              </c:pt>
              <c:pt idx="8870">
                <c:v>-3.9588270716259557</c:v>
              </c:pt>
              <c:pt idx="8871">
                <c:v>-3.9588270716259557</c:v>
              </c:pt>
              <c:pt idx="8872">
                <c:v>-3.9588270716259557</c:v>
              </c:pt>
              <c:pt idx="8873">
                <c:v>-3.9588270716259557</c:v>
              </c:pt>
              <c:pt idx="8874">
                <c:v>-3.9588270716259557</c:v>
              </c:pt>
              <c:pt idx="8875">
                <c:v>-3.9588270716259557</c:v>
              </c:pt>
              <c:pt idx="8876">
                <c:v>-3.9588270716259557</c:v>
              </c:pt>
              <c:pt idx="8877">
                <c:v>-3.9588270716259557</c:v>
              </c:pt>
              <c:pt idx="8878">
                <c:v>-3.9588270716259557</c:v>
              </c:pt>
              <c:pt idx="8879">
                <c:v>-3.9588270716259557</c:v>
              </c:pt>
              <c:pt idx="8880">
                <c:v>-3.9588270716259557</c:v>
              </c:pt>
              <c:pt idx="8881">
                <c:v>-3.9588270716259557</c:v>
              </c:pt>
              <c:pt idx="8882">
                <c:v>-3.9588270716259557</c:v>
              </c:pt>
              <c:pt idx="8883">
                <c:v>-3.9588270716259557</c:v>
              </c:pt>
              <c:pt idx="8884">
                <c:v>-3.9588270716259557</c:v>
              </c:pt>
              <c:pt idx="8885">
                <c:v>-3.9588270716259557</c:v>
              </c:pt>
              <c:pt idx="8886">
                <c:v>-3.9588270716259557</c:v>
              </c:pt>
              <c:pt idx="8887">
                <c:v>-3.9588270716259557</c:v>
              </c:pt>
              <c:pt idx="8888">
                <c:v>-3.9588270716259557</c:v>
              </c:pt>
              <c:pt idx="8889">
                <c:v>-3.9588270716259557</c:v>
              </c:pt>
              <c:pt idx="8890">
                <c:v>-3.9588270716259557</c:v>
              </c:pt>
              <c:pt idx="8891">
                <c:v>-3.9588270716259557</c:v>
              </c:pt>
              <c:pt idx="8892">
                <c:v>-3.9588270716259557</c:v>
              </c:pt>
              <c:pt idx="8893">
                <c:v>-3.9382077844232239</c:v>
              </c:pt>
              <c:pt idx="8894">
                <c:v>-3.9382077844232239</c:v>
              </c:pt>
              <c:pt idx="8895">
                <c:v>-3.9588270716259557</c:v>
              </c:pt>
              <c:pt idx="8896">
                <c:v>-3.9588270716259557</c:v>
              </c:pt>
              <c:pt idx="8897">
                <c:v>-3.9588270716259557</c:v>
              </c:pt>
              <c:pt idx="8898">
                <c:v>-3.918005077105692</c:v>
              </c:pt>
              <c:pt idx="8899">
                <c:v>-3.918005077105692</c:v>
              </c:pt>
              <c:pt idx="8900">
                <c:v>-3.918005077105692</c:v>
              </c:pt>
              <c:pt idx="8901">
                <c:v>-3.9588270716259557</c:v>
              </c:pt>
              <c:pt idx="8902">
                <c:v>-3.9588270716259557</c:v>
              </c:pt>
              <c:pt idx="8903">
                <c:v>-3.9382077844232239</c:v>
              </c:pt>
              <c:pt idx="8904">
                <c:v>-3.9382077844232239</c:v>
              </c:pt>
              <c:pt idx="8905">
                <c:v>-3.9588270716259557</c:v>
              </c:pt>
              <c:pt idx="8906">
                <c:v>-3.9588270716259557</c:v>
              </c:pt>
              <c:pt idx="8907">
                <c:v>-3.9588270716259557</c:v>
              </c:pt>
              <c:pt idx="8908">
                <c:v>-3.9382077844232239</c:v>
              </c:pt>
              <c:pt idx="8909">
                <c:v>-3.9382077844232239</c:v>
              </c:pt>
              <c:pt idx="8910">
                <c:v>-3.9382077844232239</c:v>
              </c:pt>
              <c:pt idx="8911">
                <c:v>-3.9588270716259557</c:v>
              </c:pt>
              <c:pt idx="8912">
                <c:v>-3.9588270716259557</c:v>
              </c:pt>
              <c:pt idx="8913">
                <c:v>-3.9588270716259557</c:v>
              </c:pt>
              <c:pt idx="8914">
                <c:v>-3.9588270716259557</c:v>
              </c:pt>
              <c:pt idx="8915">
                <c:v>-3.9798804808237835</c:v>
              </c:pt>
              <c:pt idx="8916">
                <c:v>-3.9798804808237835</c:v>
              </c:pt>
              <c:pt idx="8917">
                <c:v>-3.9588270716259557</c:v>
              </c:pt>
              <c:pt idx="8918">
                <c:v>-3.9588270716259557</c:v>
              </c:pt>
              <c:pt idx="8919">
                <c:v>-3.9588270716259557</c:v>
              </c:pt>
              <c:pt idx="8920">
                <c:v>-3.9588270716259557</c:v>
              </c:pt>
              <c:pt idx="8921">
                <c:v>-3.9588270716259557</c:v>
              </c:pt>
              <c:pt idx="8922">
                <c:v>-3.9588270716259557</c:v>
              </c:pt>
              <c:pt idx="8923">
                <c:v>-3.9588270716259557</c:v>
              </c:pt>
              <c:pt idx="8924">
                <c:v>-3.9588270716259557</c:v>
              </c:pt>
              <c:pt idx="8925">
                <c:v>-3.9588270716259557</c:v>
              </c:pt>
              <c:pt idx="8926">
                <c:v>-3.9588270716259557</c:v>
              </c:pt>
              <c:pt idx="8927">
                <c:v>-3.9588270716259557</c:v>
              </c:pt>
              <c:pt idx="8928">
                <c:v>-3.9798804808237835</c:v>
              </c:pt>
              <c:pt idx="8929">
                <c:v>-3.9798804808237835</c:v>
              </c:pt>
              <c:pt idx="8930">
                <c:v>-3.9798804808237835</c:v>
              </c:pt>
              <c:pt idx="8931">
                <c:v>-3.9798804808237835</c:v>
              </c:pt>
              <c:pt idx="8932">
                <c:v>-3.9798804808237835</c:v>
              </c:pt>
              <c:pt idx="8933">
                <c:v>-3.9798804808237835</c:v>
              </c:pt>
              <c:pt idx="8934">
                <c:v>-3.9798804808237835</c:v>
              </c:pt>
              <c:pt idx="8935">
                <c:v>-3.9588270716259557</c:v>
              </c:pt>
              <c:pt idx="8936">
                <c:v>-3.9588270716259557</c:v>
              </c:pt>
              <c:pt idx="8937">
                <c:v>-3.9588270716259557</c:v>
              </c:pt>
              <c:pt idx="8938">
                <c:v>-3.9798804808237835</c:v>
              </c:pt>
              <c:pt idx="8939">
                <c:v>-3.9798804808237835</c:v>
              </c:pt>
              <c:pt idx="8940">
                <c:v>-3.9798804808237835</c:v>
              </c:pt>
              <c:pt idx="8941">
                <c:v>-3.9798804808237835</c:v>
              </c:pt>
              <c:pt idx="8942">
                <c:v>-3.9798804808237835</c:v>
              </c:pt>
              <c:pt idx="8943">
                <c:v>-3.9798804808237835</c:v>
              </c:pt>
              <c:pt idx="8944">
                <c:v>-3.9798804808237835</c:v>
              </c:pt>
              <c:pt idx="8945">
                <c:v>-3.9798804808237835</c:v>
              </c:pt>
              <c:pt idx="8946">
                <c:v>-3.9798804808237835</c:v>
              </c:pt>
              <c:pt idx="8947">
                <c:v>-3.9798804808237835</c:v>
              </c:pt>
              <c:pt idx="8948">
                <c:v>-3.9798804808237835</c:v>
              </c:pt>
              <c:pt idx="8949">
                <c:v>-3.9798804808237835</c:v>
              </c:pt>
              <c:pt idx="8950">
                <c:v>-3.9798804808237835</c:v>
              </c:pt>
              <c:pt idx="8951">
                <c:v>-3.9798804808237835</c:v>
              </c:pt>
              <c:pt idx="8952">
                <c:v>-3.9798804808237835</c:v>
              </c:pt>
              <c:pt idx="8953">
                <c:v>-3.9798804808237835</c:v>
              </c:pt>
              <c:pt idx="8954">
                <c:v>-3.9798804808237835</c:v>
              </c:pt>
              <c:pt idx="8955">
                <c:v>-4.0013866860447607</c:v>
              </c:pt>
              <c:pt idx="8956">
                <c:v>-4.0013866860447607</c:v>
              </c:pt>
              <c:pt idx="8957">
                <c:v>-3.9798804808237835</c:v>
              </c:pt>
              <c:pt idx="8958">
                <c:v>-3.9798804808237835</c:v>
              </c:pt>
              <c:pt idx="8959">
                <c:v>-3.9798804808237835</c:v>
              </c:pt>
              <c:pt idx="8960">
                <c:v>-3.9798804808237835</c:v>
              </c:pt>
              <c:pt idx="8961">
                <c:v>-3.9798804808237835</c:v>
              </c:pt>
              <c:pt idx="8962">
                <c:v>-3.9798804808237835</c:v>
              </c:pt>
              <c:pt idx="8963">
                <c:v>-4.0013866860447607</c:v>
              </c:pt>
              <c:pt idx="8964">
                <c:v>-4.0013866860447607</c:v>
              </c:pt>
              <c:pt idx="8965">
                <c:v>-3.9798804808237835</c:v>
              </c:pt>
              <c:pt idx="8966">
                <c:v>-3.9798804808237835</c:v>
              </c:pt>
              <c:pt idx="8967">
                <c:v>-3.9798804808237835</c:v>
              </c:pt>
              <c:pt idx="8968">
                <c:v>-3.9798804808237835</c:v>
              </c:pt>
              <c:pt idx="8969">
                <c:v>-3.9798804808237835</c:v>
              </c:pt>
              <c:pt idx="8970">
                <c:v>-3.9798804808237835</c:v>
              </c:pt>
              <c:pt idx="8971">
                <c:v>-3.9798804808237835</c:v>
              </c:pt>
              <c:pt idx="8972">
                <c:v>-3.9798804808237835</c:v>
              </c:pt>
              <c:pt idx="8973">
                <c:v>-4.0013866860447607</c:v>
              </c:pt>
              <c:pt idx="8974">
                <c:v>-4.0013866860447607</c:v>
              </c:pt>
              <c:pt idx="8975">
                <c:v>-3.9798804808237835</c:v>
              </c:pt>
              <c:pt idx="8976">
                <c:v>-3.9798804808237835</c:v>
              </c:pt>
              <c:pt idx="8977">
                <c:v>-4.0233655927635317</c:v>
              </c:pt>
              <c:pt idx="8978">
                <c:v>-4.0233655927635317</c:v>
              </c:pt>
              <c:pt idx="8979">
                <c:v>-4.0013866860447607</c:v>
              </c:pt>
              <c:pt idx="8980">
                <c:v>-4.0013866860447607</c:v>
              </c:pt>
              <c:pt idx="8981">
                <c:v>-4.0013866860447607</c:v>
              </c:pt>
              <c:pt idx="8982">
                <c:v>-4.0013866860447607</c:v>
              </c:pt>
              <c:pt idx="8983">
                <c:v>-3.9798804808237835</c:v>
              </c:pt>
              <c:pt idx="8984">
                <c:v>-3.9798804808237835</c:v>
              </c:pt>
              <c:pt idx="8985">
                <c:v>-4.0013866860447607</c:v>
              </c:pt>
              <c:pt idx="8986">
                <c:v>-4.0013866860447607</c:v>
              </c:pt>
              <c:pt idx="8987">
                <c:v>-4.0233655927635317</c:v>
              </c:pt>
              <c:pt idx="8988">
                <c:v>-4.0233655927635317</c:v>
              </c:pt>
              <c:pt idx="8989">
                <c:v>-4.0233655927635317</c:v>
              </c:pt>
              <c:pt idx="8990">
                <c:v>-4.0233655927635317</c:v>
              </c:pt>
              <c:pt idx="8991">
                <c:v>-4.0233655927635317</c:v>
              </c:pt>
              <c:pt idx="8992">
                <c:v>-4.0233655927635317</c:v>
              </c:pt>
              <c:pt idx="8993">
                <c:v>-4.0233655927635317</c:v>
              </c:pt>
              <c:pt idx="8994">
                <c:v>-4.0233655927635317</c:v>
              </c:pt>
              <c:pt idx="8995">
                <c:v>-4.0233655927635317</c:v>
              </c:pt>
              <c:pt idx="8996">
                <c:v>-4.0233655927635317</c:v>
              </c:pt>
              <c:pt idx="8997">
                <c:v>-4.0233655927635317</c:v>
              </c:pt>
              <c:pt idx="8998">
                <c:v>-4.0233655927635317</c:v>
              </c:pt>
              <c:pt idx="8999">
                <c:v>-4.0233655927635317</c:v>
              </c:pt>
              <c:pt idx="9000">
                <c:v>-4.0233655927635317</c:v>
              </c:pt>
              <c:pt idx="9001">
                <c:v>-4.0233655927635317</c:v>
              </c:pt>
              <c:pt idx="9002">
                <c:v>-4.0233655927635317</c:v>
              </c:pt>
              <c:pt idx="9003">
                <c:v>-4.0458384486155863</c:v>
              </c:pt>
              <c:pt idx="9004">
                <c:v>-4.0458384486155863</c:v>
              </c:pt>
              <c:pt idx="9005">
                <c:v>-4.0458384486155863</c:v>
              </c:pt>
              <c:pt idx="9006">
                <c:v>-4.0458384486155863</c:v>
              </c:pt>
              <c:pt idx="9007">
                <c:v>-4.0458384486155863</c:v>
              </c:pt>
              <c:pt idx="9008">
                <c:v>-4.0458384486155863</c:v>
              </c:pt>
              <c:pt idx="9009">
                <c:v>-4.0458384486155863</c:v>
              </c:pt>
              <c:pt idx="9010">
                <c:v>-4.0458384486155863</c:v>
              </c:pt>
              <c:pt idx="9011">
                <c:v>-4.0458384486155863</c:v>
              </c:pt>
              <c:pt idx="9012">
                <c:v>-4.0458384486155863</c:v>
              </c:pt>
              <c:pt idx="9013">
                <c:v>-4.0458384486155863</c:v>
              </c:pt>
              <c:pt idx="9014">
                <c:v>-4.0458384486155863</c:v>
              </c:pt>
              <c:pt idx="9015">
                <c:v>-4.0458384486155863</c:v>
              </c:pt>
              <c:pt idx="9016">
                <c:v>-4.0458384486155863</c:v>
              </c:pt>
              <c:pt idx="9017">
                <c:v>-4.0458384486155863</c:v>
              </c:pt>
              <c:pt idx="9018">
                <c:v>-4.0458384486155863</c:v>
              </c:pt>
              <c:pt idx="9019">
                <c:v>-4.0458384486155863</c:v>
              </c:pt>
              <c:pt idx="9020">
                <c:v>-4.0458384486155863</c:v>
              </c:pt>
              <c:pt idx="9021">
                <c:v>-4.0458384486155863</c:v>
              </c:pt>
              <c:pt idx="9022">
                <c:v>-4.0458384486155863</c:v>
              </c:pt>
              <c:pt idx="9023">
                <c:v>-4.0458384486155863</c:v>
              </c:pt>
              <c:pt idx="9024">
                <c:v>-4.0688279668402796</c:v>
              </c:pt>
              <c:pt idx="9025">
                <c:v>-4.0688279668402796</c:v>
              </c:pt>
              <c:pt idx="9026">
                <c:v>-4.0458384486155863</c:v>
              </c:pt>
              <c:pt idx="9027">
                <c:v>-4.0458384486155863</c:v>
              </c:pt>
              <c:pt idx="9028">
                <c:v>-4.0688279668402796</c:v>
              </c:pt>
              <c:pt idx="9029">
                <c:v>-4.0688279668402796</c:v>
              </c:pt>
              <c:pt idx="9030">
                <c:v>-4.0688279668402796</c:v>
              </c:pt>
              <c:pt idx="9031">
                <c:v>-4.0688279668402796</c:v>
              </c:pt>
              <c:pt idx="9032">
                <c:v>-4.0688279668402796</c:v>
              </c:pt>
              <c:pt idx="9033">
                <c:v>-4.0688279668402796</c:v>
              </c:pt>
              <c:pt idx="9034">
                <c:v>-4.0688279668402796</c:v>
              </c:pt>
              <c:pt idx="9035">
                <c:v>-4.0688279668402796</c:v>
              </c:pt>
              <c:pt idx="9036">
                <c:v>-4.0688279668402796</c:v>
              </c:pt>
              <c:pt idx="9037">
                <c:v>-4.0688279668402796</c:v>
              </c:pt>
              <c:pt idx="9038">
                <c:v>-4.0688279668402796</c:v>
              </c:pt>
              <c:pt idx="9039">
                <c:v>-4.0688279668402796</c:v>
              </c:pt>
              <c:pt idx="9040">
                <c:v>-4.0688279668402796</c:v>
              </c:pt>
              <c:pt idx="9041">
                <c:v>-4.0688279668402796</c:v>
              </c:pt>
              <c:pt idx="9042">
                <c:v>-4.0688279668402796</c:v>
              </c:pt>
              <c:pt idx="9043">
                <c:v>-4.0688279668402796</c:v>
              </c:pt>
              <c:pt idx="9044">
                <c:v>-4.0688279668402796</c:v>
              </c:pt>
              <c:pt idx="9045">
                <c:v>-4.0688279668402796</c:v>
              </c:pt>
              <c:pt idx="9046">
                <c:v>-4.0923584642504824</c:v>
              </c:pt>
              <c:pt idx="9047">
                <c:v>-4.0923584642504824</c:v>
              </c:pt>
              <c:pt idx="9048">
                <c:v>-4.116456015829538</c:v>
              </c:pt>
              <c:pt idx="9049">
                <c:v>-4.116456015829538</c:v>
              </c:pt>
              <c:pt idx="9050">
                <c:v>-4.116456015829538</c:v>
              </c:pt>
              <c:pt idx="9051">
                <c:v>-4.1411486284199048</c:v>
              </c:pt>
              <c:pt idx="9052">
                <c:v>-4.1411486284199048</c:v>
              </c:pt>
              <c:pt idx="9053">
                <c:v>-4.0923584642504824</c:v>
              </c:pt>
              <c:pt idx="9054">
                <c:v>-4.0923584642504824</c:v>
              </c:pt>
              <c:pt idx="9055">
                <c:v>-4.116456015829538</c:v>
              </c:pt>
              <c:pt idx="9056">
                <c:v>-4.116456015829538</c:v>
              </c:pt>
              <c:pt idx="9057">
                <c:v>-4.116456015829538</c:v>
              </c:pt>
              <c:pt idx="9058">
                <c:v>-4.1411486284199048</c:v>
              </c:pt>
              <c:pt idx="9059">
                <c:v>-4.1411486284199048</c:v>
              </c:pt>
              <c:pt idx="9060">
                <c:v>-4.1411486284199048</c:v>
              </c:pt>
              <c:pt idx="9061">
                <c:v>-4.1411486284199048</c:v>
              </c:pt>
              <c:pt idx="9062">
                <c:v>-4.1411486284199048</c:v>
              </c:pt>
              <c:pt idx="9063">
                <c:v>-4.1411486284199048</c:v>
              </c:pt>
              <c:pt idx="9064">
                <c:v>-4.1411486284199048</c:v>
              </c:pt>
              <c:pt idx="9065">
                <c:v>-4.1411486284199048</c:v>
              </c:pt>
              <c:pt idx="9066">
                <c:v>-4.1411486284199048</c:v>
              </c:pt>
              <c:pt idx="9067">
                <c:v>-4.1411486284199048</c:v>
              </c:pt>
              <c:pt idx="9068">
                <c:v>-4.1411486284199048</c:v>
              </c:pt>
              <c:pt idx="9069">
                <c:v>-4.1411486284199048</c:v>
              </c:pt>
              <c:pt idx="9070">
                <c:v>-4.1411486284199048</c:v>
              </c:pt>
              <c:pt idx="9071">
                <c:v>-4.166466436404189</c:v>
              </c:pt>
              <c:pt idx="9072">
                <c:v>-4.166466436404189</c:v>
              </c:pt>
              <c:pt idx="9073">
                <c:v>-4.166466436404189</c:v>
              </c:pt>
              <c:pt idx="9074">
                <c:v>-4.166466436404189</c:v>
              </c:pt>
              <c:pt idx="9075">
                <c:v>-4.166466436404189</c:v>
              </c:pt>
              <c:pt idx="9076">
                <c:v>-4.166466436404189</c:v>
              </c:pt>
              <c:pt idx="9077">
                <c:v>-4.166466436404189</c:v>
              </c:pt>
              <c:pt idx="9078">
                <c:v>-4.1411486284199048</c:v>
              </c:pt>
              <c:pt idx="9079">
                <c:v>-4.1411486284199048</c:v>
              </c:pt>
              <c:pt idx="9080">
                <c:v>-4.1411486284199048</c:v>
              </c:pt>
              <c:pt idx="9081">
                <c:v>-4.166466436404189</c:v>
              </c:pt>
              <c:pt idx="9082">
                <c:v>-4.166466436404189</c:v>
              </c:pt>
              <c:pt idx="9083">
                <c:v>-4.1411486284199048</c:v>
              </c:pt>
              <c:pt idx="9084">
                <c:v>-4.1411486284199048</c:v>
              </c:pt>
              <c:pt idx="9085">
                <c:v>-4.166466436404189</c:v>
              </c:pt>
              <c:pt idx="9086">
                <c:v>-4.166466436404189</c:v>
              </c:pt>
              <c:pt idx="9087">
                <c:v>-4.166466436404189</c:v>
              </c:pt>
              <c:pt idx="9088">
                <c:v>-4.166466436404189</c:v>
              </c:pt>
              <c:pt idx="9089">
                <c:v>-4.166466436404189</c:v>
              </c:pt>
              <c:pt idx="9090">
                <c:v>-4.166466436404189</c:v>
              </c:pt>
              <c:pt idx="9091">
                <c:v>-4.166466436404189</c:v>
              </c:pt>
              <c:pt idx="9092">
                <c:v>-4.166466436404189</c:v>
              </c:pt>
              <c:pt idx="9093">
                <c:v>-4.1924419228074656</c:v>
              </c:pt>
              <c:pt idx="9094">
                <c:v>-4.1924419228074656</c:v>
              </c:pt>
              <c:pt idx="9095">
                <c:v>-4.1924419228074656</c:v>
              </c:pt>
              <c:pt idx="9096">
                <c:v>-4.1924419228074656</c:v>
              </c:pt>
              <c:pt idx="9097">
                <c:v>-4.2191101698896221</c:v>
              </c:pt>
              <c:pt idx="9098">
                <c:v>-4.2191101698896221</c:v>
              </c:pt>
              <c:pt idx="9099">
                <c:v>-4.2191101698896221</c:v>
              </c:pt>
              <c:pt idx="9100">
                <c:v>-4.2191101698896221</c:v>
              </c:pt>
              <c:pt idx="9101">
                <c:v>-4.1924419228074656</c:v>
              </c:pt>
              <c:pt idx="9102">
                <c:v>-4.1924419228074656</c:v>
              </c:pt>
              <c:pt idx="9103">
                <c:v>-4.1924419228074656</c:v>
              </c:pt>
              <c:pt idx="9104">
                <c:v>-4.1924419228074656</c:v>
              </c:pt>
              <c:pt idx="9105">
                <c:v>-4.2465091440777307</c:v>
              </c:pt>
              <c:pt idx="9106">
                <c:v>-4.2465091440777307</c:v>
              </c:pt>
              <c:pt idx="9107">
                <c:v>-4.2191101698896221</c:v>
              </c:pt>
              <c:pt idx="9108">
                <c:v>-4.2191101698896221</c:v>
              </c:pt>
              <c:pt idx="9109">
                <c:v>-4.2191101698896221</c:v>
              </c:pt>
              <c:pt idx="9110">
                <c:v>-4.2191101698896221</c:v>
              </c:pt>
              <c:pt idx="9111">
                <c:v>-4.2191101698896221</c:v>
              </c:pt>
              <c:pt idx="9112">
                <c:v>-4.2191101698896221</c:v>
              </c:pt>
              <c:pt idx="9113">
                <c:v>-4.2191101698896221</c:v>
              </c:pt>
              <c:pt idx="9114">
                <c:v>-4.2191101698896221</c:v>
              </c:pt>
              <c:pt idx="9115">
                <c:v>-4.2465091440777307</c:v>
              </c:pt>
              <c:pt idx="9116">
                <c:v>-4.2465091440777307</c:v>
              </c:pt>
              <c:pt idx="9117">
                <c:v>-4.2746800210444453</c:v>
              </c:pt>
              <c:pt idx="9118">
                <c:v>-4.2746800210444453</c:v>
              </c:pt>
              <c:pt idx="9119">
                <c:v>-4.2746800210444453</c:v>
              </c:pt>
              <c:pt idx="9120">
                <c:v>-4.2746800210444453</c:v>
              </c:pt>
              <c:pt idx="9121">
                <c:v>-4.2465091440777307</c:v>
              </c:pt>
              <c:pt idx="9122">
                <c:v>-4.2465091440777307</c:v>
              </c:pt>
              <c:pt idx="9123">
                <c:v>-4.2465091440777307</c:v>
              </c:pt>
              <c:pt idx="9124">
                <c:v>-4.2465091440777307</c:v>
              </c:pt>
              <c:pt idx="9125">
                <c:v>-4.2465091440777307</c:v>
              </c:pt>
              <c:pt idx="9126">
                <c:v>-4.2465091440777307</c:v>
              </c:pt>
              <c:pt idx="9127">
                <c:v>-4.2746800210444453</c:v>
              </c:pt>
              <c:pt idx="9128">
                <c:v>-4.2465091440777307</c:v>
              </c:pt>
              <c:pt idx="9129">
                <c:v>-4.2465091440777307</c:v>
              </c:pt>
              <c:pt idx="9130">
                <c:v>-4.2465091440777307</c:v>
              </c:pt>
              <c:pt idx="9131">
                <c:v>-4.2465091440777307</c:v>
              </c:pt>
              <c:pt idx="9132">
                <c:v>-4.2465091440777307</c:v>
              </c:pt>
              <c:pt idx="9133">
                <c:v>-4.3036675579176915</c:v>
              </c:pt>
              <c:pt idx="9134">
                <c:v>-4.3036675579176915</c:v>
              </c:pt>
              <c:pt idx="9135">
                <c:v>-4.2465091440777307</c:v>
              </c:pt>
              <c:pt idx="9136">
                <c:v>-4.2465091440777307</c:v>
              </c:pt>
              <c:pt idx="9137">
                <c:v>-4.3036675579176915</c:v>
              </c:pt>
              <c:pt idx="9138">
                <c:v>-4.2746800210444453</c:v>
              </c:pt>
              <c:pt idx="9139">
                <c:v>-4.2746800210444453</c:v>
              </c:pt>
              <c:pt idx="9140">
                <c:v>-4.2746800210444453</c:v>
              </c:pt>
              <c:pt idx="9141">
                <c:v>-4.3036675579176915</c:v>
              </c:pt>
              <c:pt idx="9142">
                <c:v>-4.3036675579176915</c:v>
              </c:pt>
              <c:pt idx="9143">
                <c:v>-4.3036675579176915</c:v>
              </c:pt>
              <c:pt idx="9144">
                <c:v>-4.3036675579176915</c:v>
              </c:pt>
              <c:pt idx="9145">
                <c:v>-4.3036675579176915</c:v>
              </c:pt>
              <c:pt idx="9146">
                <c:v>-4.3036675579176915</c:v>
              </c:pt>
              <c:pt idx="9147">
                <c:v>-4.3036675579176915</c:v>
              </c:pt>
              <c:pt idx="9148">
                <c:v>-4.3036675579176915</c:v>
              </c:pt>
              <c:pt idx="9149">
                <c:v>-4.3036675579176915</c:v>
              </c:pt>
              <c:pt idx="9150">
                <c:v>-4.3036675579176915</c:v>
              </c:pt>
              <c:pt idx="9151">
                <c:v>-4.3335205210673671</c:v>
              </c:pt>
              <c:pt idx="9152">
                <c:v>-4.3036675579176915</c:v>
              </c:pt>
              <c:pt idx="9153">
                <c:v>-4.3036675579176915</c:v>
              </c:pt>
              <c:pt idx="9154">
                <c:v>-4.3036675579176915</c:v>
              </c:pt>
              <c:pt idx="9155">
                <c:v>-4.3036675579176915</c:v>
              </c:pt>
              <c:pt idx="9156">
                <c:v>-4.3335205210673671</c:v>
              </c:pt>
              <c:pt idx="9157">
                <c:v>-4.3335205210673671</c:v>
              </c:pt>
              <c:pt idx="9158">
                <c:v>-4.3335205210673671</c:v>
              </c:pt>
              <c:pt idx="9159">
                <c:v>-4.3335205210673671</c:v>
              </c:pt>
              <c:pt idx="9160">
                <c:v>-4.3335205210673671</c:v>
              </c:pt>
              <c:pt idx="9161">
                <c:v>-4.3335205210673671</c:v>
              </c:pt>
              <c:pt idx="9162">
                <c:v>-4.3335205210673671</c:v>
              </c:pt>
              <c:pt idx="9163">
                <c:v>-4.3335205210673671</c:v>
              </c:pt>
              <c:pt idx="9164">
                <c:v>-4.3335205210673671</c:v>
              </c:pt>
              <c:pt idx="9165">
                <c:v>-4.3335205210673671</c:v>
              </c:pt>
              <c:pt idx="9166">
                <c:v>-4.3335205210673671</c:v>
              </c:pt>
              <c:pt idx="9167">
                <c:v>-4.3335205210673671</c:v>
              </c:pt>
              <c:pt idx="9168">
                <c:v>-4.3335205210673671</c:v>
              </c:pt>
              <c:pt idx="9169">
                <c:v>-4.3335205210673671</c:v>
              </c:pt>
              <c:pt idx="9170">
                <c:v>-4.3335205210673671</c:v>
              </c:pt>
              <c:pt idx="9171">
                <c:v>-4.3335205210673671</c:v>
              </c:pt>
              <c:pt idx="9172">
                <c:v>-4.3335205210673671</c:v>
              </c:pt>
              <c:pt idx="9173">
                <c:v>-4.3335205210673671</c:v>
              </c:pt>
              <c:pt idx="9174">
                <c:v>-4.3335205210673671</c:v>
              </c:pt>
              <c:pt idx="9175">
                <c:v>-4.3335205210673671</c:v>
              </c:pt>
              <c:pt idx="9176">
                <c:v>-4.3335205210673671</c:v>
              </c:pt>
              <c:pt idx="9177">
                <c:v>-4.3335205210673671</c:v>
              </c:pt>
              <c:pt idx="9178">
                <c:v>-4.3335205210673671</c:v>
              </c:pt>
              <c:pt idx="9179">
                <c:v>-4.3335205210673671</c:v>
              </c:pt>
              <c:pt idx="9180">
                <c:v>-4.3335205210673671</c:v>
              </c:pt>
              <c:pt idx="9181">
                <c:v>-4.3335205210673671</c:v>
              </c:pt>
              <c:pt idx="9182">
                <c:v>-4.3335205210673671</c:v>
              </c:pt>
              <c:pt idx="9183">
                <c:v>-4.3335205210673671</c:v>
              </c:pt>
              <c:pt idx="9184">
                <c:v>-4.3642921797341145</c:v>
              </c:pt>
              <c:pt idx="9185">
                <c:v>-4.3642921797341145</c:v>
              </c:pt>
              <c:pt idx="9186">
                <c:v>-4.3642921797341145</c:v>
              </c:pt>
              <c:pt idx="9187">
                <c:v>-4.3642921797341145</c:v>
              </c:pt>
              <c:pt idx="9188">
                <c:v>-4.3642921797341145</c:v>
              </c:pt>
              <c:pt idx="9189">
                <c:v>-4.3642921797341145</c:v>
              </c:pt>
              <c:pt idx="9190">
                <c:v>-4.3642921797341145</c:v>
              </c:pt>
              <c:pt idx="9191">
                <c:v>-4.3960408780487059</c:v>
              </c:pt>
              <c:pt idx="9192">
                <c:v>-4.3960408780487059</c:v>
              </c:pt>
              <c:pt idx="9193">
                <c:v>-4.3960408780487059</c:v>
              </c:pt>
              <c:pt idx="9194">
                <c:v>-4.3960408780487059</c:v>
              </c:pt>
              <c:pt idx="9195">
                <c:v>-4.3960408780487059</c:v>
              </c:pt>
              <c:pt idx="9196">
                <c:v>-4.3642921797341145</c:v>
              </c:pt>
              <c:pt idx="9197">
                <c:v>-4.3642921797341145</c:v>
              </c:pt>
              <c:pt idx="9198">
                <c:v>-4.3960408780487059</c:v>
              </c:pt>
              <c:pt idx="9199">
                <c:v>-4.3960408780487059</c:v>
              </c:pt>
              <c:pt idx="9200">
                <c:v>-4.3960408780487059</c:v>
              </c:pt>
              <c:pt idx="9201">
                <c:v>-4.4288307008716901</c:v>
              </c:pt>
              <c:pt idx="9202">
                <c:v>-4.4288307008716901</c:v>
              </c:pt>
              <c:pt idx="9203">
                <c:v>-4.4288307008716901</c:v>
              </c:pt>
              <c:pt idx="9204">
                <c:v>-4.4288307008716901</c:v>
              </c:pt>
              <c:pt idx="9205">
                <c:v>-4.4288307008716901</c:v>
              </c:pt>
              <c:pt idx="9206">
                <c:v>-4.4288307008716901</c:v>
              </c:pt>
              <c:pt idx="9207">
                <c:v>-4.4288307008716901</c:v>
              </c:pt>
              <c:pt idx="9208">
                <c:v>-4.3960408780487059</c:v>
              </c:pt>
              <c:pt idx="9209">
                <c:v>-4.3960408780487059</c:v>
              </c:pt>
              <c:pt idx="9210">
                <c:v>-4.3960408780487059</c:v>
              </c:pt>
              <c:pt idx="9211">
                <c:v>-4.3960408780487059</c:v>
              </c:pt>
              <c:pt idx="9212">
                <c:v>-4.3960408780487059</c:v>
              </c:pt>
              <c:pt idx="9213">
                <c:v>-4.4288307008716901</c:v>
              </c:pt>
              <c:pt idx="9214">
                <c:v>-4.4288307008716901</c:v>
              </c:pt>
              <c:pt idx="9215">
                <c:v>-4.4288307008716901</c:v>
              </c:pt>
              <c:pt idx="9216">
                <c:v>-4.4288307008716901</c:v>
              </c:pt>
              <c:pt idx="9217">
                <c:v>-4.4288307008716901</c:v>
              </c:pt>
              <c:pt idx="9218">
                <c:v>-4.4288307008716901</c:v>
              </c:pt>
              <c:pt idx="9219">
                <c:v>-4.4288307008716901</c:v>
              </c:pt>
              <c:pt idx="9220">
                <c:v>-4.4288307008716901</c:v>
              </c:pt>
              <c:pt idx="9221">
                <c:v>-4.4288307008716901</c:v>
              </c:pt>
              <c:pt idx="9222">
                <c:v>-4.4288307008716901</c:v>
              </c:pt>
              <c:pt idx="9223">
                <c:v>-4.3960408780487059</c:v>
              </c:pt>
              <c:pt idx="9224">
                <c:v>-4.3960408780487059</c:v>
              </c:pt>
              <c:pt idx="9225">
                <c:v>-4.4288307008716901</c:v>
              </c:pt>
              <c:pt idx="9226">
                <c:v>-4.4288307008716901</c:v>
              </c:pt>
              <c:pt idx="9227">
                <c:v>-4.4288307008716901</c:v>
              </c:pt>
              <c:pt idx="9228">
                <c:v>-4.4288307008716901</c:v>
              </c:pt>
              <c:pt idx="9229">
                <c:v>-4.4288307008716901</c:v>
              </c:pt>
              <c:pt idx="9230">
                <c:v>-4.4288307008716901</c:v>
              </c:pt>
              <c:pt idx="9231">
                <c:v>-4.4288307008716901</c:v>
              </c:pt>
              <c:pt idx="9232">
                <c:v>-4.4288307008716901</c:v>
              </c:pt>
              <c:pt idx="9233">
                <c:v>-4.4288307008716901</c:v>
              </c:pt>
              <c:pt idx="9234">
                <c:v>-4.4288307008716901</c:v>
              </c:pt>
              <c:pt idx="9235">
                <c:v>-4.4627322525473643</c:v>
              </c:pt>
              <c:pt idx="9236">
                <c:v>-4.4627322525473643</c:v>
              </c:pt>
              <c:pt idx="9237">
                <c:v>-4.4627322525473643</c:v>
              </c:pt>
              <c:pt idx="9238">
                <c:v>-4.4627322525473643</c:v>
              </c:pt>
              <c:pt idx="9239">
                <c:v>-4.4627322525473643</c:v>
              </c:pt>
              <c:pt idx="9240">
                <c:v>-4.4627322525473643</c:v>
              </c:pt>
              <c:pt idx="9241">
                <c:v>-4.4978235723586568</c:v>
              </c:pt>
              <c:pt idx="9242">
                <c:v>-4.4978235723586568</c:v>
              </c:pt>
              <c:pt idx="9243">
                <c:v>-4.4978235723586568</c:v>
              </c:pt>
              <c:pt idx="9244">
                <c:v>-4.4978235723586568</c:v>
              </c:pt>
              <c:pt idx="9245">
                <c:v>-4.4978235723586568</c:v>
              </c:pt>
              <c:pt idx="9246">
                <c:v>-4.4978235723586568</c:v>
              </c:pt>
              <c:pt idx="9247">
                <c:v>-4.4978235723586568</c:v>
              </c:pt>
              <c:pt idx="9248">
                <c:v>-4.4978235723586568</c:v>
              </c:pt>
              <c:pt idx="9249">
                <c:v>-4.4978235723586568</c:v>
              </c:pt>
              <c:pt idx="9250">
                <c:v>-4.4978235723586568</c:v>
              </c:pt>
              <c:pt idx="9251">
                <c:v>-4.4978235723586568</c:v>
              </c:pt>
              <c:pt idx="9252">
                <c:v>-4.4978235723586568</c:v>
              </c:pt>
              <c:pt idx="9253">
                <c:v>-4.4978235723586568</c:v>
              </c:pt>
              <c:pt idx="9254">
                <c:v>-4.4978235723586568</c:v>
              </c:pt>
              <c:pt idx="9255">
                <c:v>-4.4978235723586568</c:v>
              </c:pt>
              <c:pt idx="9256">
                <c:v>-4.4978235723586568</c:v>
              </c:pt>
              <c:pt idx="9257">
                <c:v>-4.4978235723586568</c:v>
              </c:pt>
              <c:pt idx="9258">
                <c:v>-4.4978235723586568</c:v>
              </c:pt>
              <c:pt idx="9259">
                <c:v>-4.4978235723586568</c:v>
              </c:pt>
              <c:pt idx="9260">
                <c:v>-4.4978235723586568</c:v>
              </c:pt>
              <c:pt idx="9261">
                <c:v>-4.5341912165295248</c:v>
              </c:pt>
              <c:pt idx="9262">
                <c:v>-4.5341912165295248</c:v>
              </c:pt>
              <c:pt idx="9263">
                <c:v>-4.5341912165295248</c:v>
              </c:pt>
              <c:pt idx="9264">
                <c:v>-4.5341912165295248</c:v>
              </c:pt>
              <c:pt idx="9265">
                <c:v>-4.5341912165295248</c:v>
              </c:pt>
              <c:pt idx="9266">
                <c:v>-4.5719315445123643</c:v>
              </c:pt>
              <c:pt idx="9267">
                <c:v>-4.5719315445123643</c:v>
              </c:pt>
              <c:pt idx="9268">
                <c:v>-4.5341912165295248</c:v>
              </c:pt>
              <c:pt idx="9269">
                <c:v>-4.5341912165295248</c:v>
              </c:pt>
              <c:pt idx="9270">
                <c:v>-4.5341912165295248</c:v>
              </c:pt>
              <c:pt idx="9271">
                <c:v>-4.5341912165295248</c:v>
              </c:pt>
              <c:pt idx="9272">
                <c:v>-4.5341912165295248</c:v>
              </c:pt>
              <c:pt idx="9273">
                <c:v>-4.5341912165295248</c:v>
              </c:pt>
              <c:pt idx="9274">
                <c:v>-4.5341912165295248</c:v>
              </c:pt>
              <c:pt idx="9275">
                <c:v>-4.5719315445123643</c:v>
              </c:pt>
              <c:pt idx="9276">
                <c:v>-4.5719315445123643</c:v>
              </c:pt>
              <c:pt idx="9277">
                <c:v>-4.5719315445123643</c:v>
              </c:pt>
              <c:pt idx="9278">
                <c:v>-4.4978235723586568</c:v>
              </c:pt>
              <c:pt idx="9279">
                <c:v>-4.4978235723586568</c:v>
              </c:pt>
              <c:pt idx="9280">
                <c:v>-4.4978235723586568</c:v>
              </c:pt>
              <c:pt idx="9281">
                <c:v>-4.5341912165295248</c:v>
              </c:pt>
              <c:pt idx="9282">
                <c:v>-4.5341912165295248</c:v>
              </c:pt>
              <c:pt idx="9283">
                <c:v>-4.5341912165295248</c:v>
              </c:pt>
              <c:pt idx="9284">
                <c:v>-4.5341912165295248</c:v>
              </c:pt>
              <c:pt idx="9285">
                <c:v>-4.4978235723586568</c:v>
              </c:pt>
              <c:pt idx="9286">
                <c:v>-4.4978235723586568</c:v>
              </c:pt>
              <c:pt idx="9287">
                <c:v>-4.5719315445123643</c:v>
              </c:pt>
              <c:pt idx="9288">
                <c:v>-4.5719315445123643</c:v>
              </c:pt>
              <c:pt idx="9289">
                <c:v>-4.5719315445123643</c:v>
              </c:pt>
              <c:pt idx="9290">
                <c:v>-4.5719315445123643</c:v>
              </c:pt>
              <c:pt idx="9291">
                <c:v>-4.5719315445123643</c:v>
              </c:pt>
              <c:pt idx="9292">
                <c:v>-4.5719315445123643</c:v>
              </c:pt>
              <c:pt idx="9293">
                <c:v>-4.5719315445123643</c:v>
              </c:pt>
              <c:pt idx="9294">
                <c:v>-4.5719315445123643</c:v>
              </c:pt>
              <c:pt idx="9295">
                <c:v>-4.5341912165295248</c:v>
              </c:pt>
              <c:pt idx="9296">
                <c:v>-4.5341912165295248</c:v>
              </c:pt>
              <c:pt idx="9297">
                <c:v>-4.5719315445123643</c:v>
              </c:pt>
              <c:pt idx="9298">
                <c:v>-4.5719315445123643</c:v>
              </c:pt>
              <c:pt idx="9299">
                <c:v>-4.5719315445123643</c:v>
              </c:pt>
              <c:pt idx="9300">
                <c:v>-4.5719315445123643</c:v>
              </c:pt>
              <c:pt idx="9301">
                <c:v>-4.5719315445123643</c:v>
              </c:pt>
              <c:pt idx="9302">
                <c:v>-4.5719315445123643</c:v>
              </c:pt>
              <c:pt idx="9303">
                <c:v>-4.5719315445123643</c:v>
              </c:pt>
              <c:pt idx="9304">
                <c:v>-4.611152257665637</c:v>
              </c:pt>
              <c:pt idx="9305">
                <c:v>-4.611152257665637</c:v>
              </c:pt>
              <c:pt idx="9306">
                <c:v>-4.5719315445123643</c:v>
              </c:pt>
              <c:pt idx="9307">
                <c:v>-4.5719315445123643</c:v>
              </c:pt>
              <c:pt idx="9308">
                <c:v>-4.611152257665637</c:v>
              </c:pt>
              <c:pt idx="9309">
                <c:v>-4.611152257665637</c:v>
              </c:pt>
              <c:pt idx="9310">
                <c:v>-4.611152257665637</c:v>
              </c:pt>
              <c:pt idx="9311">
                <c:v>-4.5719315445123643</c:v>
              </c:pt>
              <c:pt idx="9312">
                <c:v>-4.611152257665637</c:v>
              </c:pt>
              <c:pt idx="9313">
                <c:v>-4.611152257665637</c:v>
              </c:pt>
              <c:pt idx="9314">
                <c:v>-4.611152257665637</c:v>
              </c:pt>
              <c:pt idx="9315">
                <c:v>-4.611152257665637</c:v>
              </c:pt>
              <c:pt idx="9316">
                <c:v>-4.611152257665637</c:v>
              </c:pt>
              <c:pt idx="9317">
                <c:v>-4.611152257665637</c:v>
              </c:pt>
              <c:pt idx="9318">
                <c:v>-4.611152257665637</c:v>
              </c:pt>
              <c:pt idx="9319">
                <c:v>-4.611152257665637</c:v>
              </c:pt>
              <c:pt idx="9320">
                <c:v>-4.611152257665637</c:v>
              </c:pt>
              <c:pt idx="9321">
                <c:v>-4.611152257665637</c:v>
              </c:pt>
              <c:pt idx="9322">
                <c:v>-4.611152257665637</c:v>
              </c:pt>
              <c:pt idx="9323">
                <c:v>-4.611152257665637</c:v>
              </c:pt>
              <c:pt idx="9324">
                <c:v>-4.611152257665637</c:v>
              </c:pt>
              <c:pt idx="9325">
                <c:v>-4.611152257665637</c:v>
              </c:pt>
              <c:pt idx="9326">
                <c:v>-4.611152257665637</c:v>
              </c:pt>
              <c:pt idx="9327">
                <c:v>-4.611152257665637</c:v>
              </c:pt>
              <c:pt idx="9328">
                <c:v>-4.611152257665637</c:v>
              </c:pt>
              <c:pt idx="9329">
                <c:v>-4.611152257665637</c:v>
              </c:pt>
              <c:pt idx="9330">
                <c:v>-4.611152257665637</c:v>
              </c:pt>
              <c:pt idx="9331">
                <c:v>-4.611152257665637</c:v>
              </c:pt>
              <c:pt idx="9332">
                <c:v>-4.611152257665637</c:v>
              </c:pt>
              <c:pt idx="9333">
                <c:v>-4.611152257665637</c:v>
              </c:pt>
              <c:pt idx="9334">
                <c:v>-4.6519742521859184</c:v>
              </c:pt>
              <c:pt idx="9335">
                <c:v>-4.6519742521859184</c:v>
              </c:pt>
              <c:pt idx="9336">
                <c:v>-4.6945338666047061</c:v>
              </c:pt>
              <c:pt idx="9337">
                <c:v>-4.6945338666047061</c:v>
              </c:pt>
              <c:pt idx="9338">
                <c:v>-4.611152257665637</c:v>
              </c:pt>
              <c:pt idx="9339">
                <c:v>-4.611152257665637</c:v>
              </c:pt>
              <c:pt idx="9340">
                <c:v>-4.611152257665637</c:v>
              </c:pt>
              <c:pt idx="9341">
                <c:v>-4.611152257665637</c:v>
              </c:pt>
              <c:pt idx="9342">
                <c:v>-4.6519742521859184</c:v>
              </c:pt>
              <c:pt idx="9343">
                <c:v>-4.6519742521859184</c:v>
              </c:pt>
              <c:pt idx="9344">
                <c:v>-4.6519742521859184</c:v>
              </c:pt>
              <c:pt idx="9345">
                <c:v>-4.6519742521859184</c:v>
              </c:pt>
              <c:pt idx="9346">
                <c:v>-4.6519742521859184</c:v>
              </c:pt>
              <c:pt idx="9347">
                <c:v>-4.6519742521859184</c:v>
              </c:pt>
              <c:pt idx="9348">
                <c:v>-4.6519742521859184</c:v>
              </c:pt>
              <c:pt idx="9349">
                <c:v>-4.6519742521859184</c:v>
              </c:pt>
              <c:pt idx="9350">
                <c:v>-4.6519742521859184</c:v>
              </c:pt>
              <c:pt idx="9351">
                <c:v>-4.6519742521859184</c:v>
              </c:pt>
              <c:pt idx="9352">
                <c:v>-4.6519742521859184</c:v>
              </c:pt>
              <c:pt idx="9353">
                <c:v>-4.6519742521859184</c:v>
              </c:pt>
              <c:pt idx="9354">
                <c:v>-4.6519742521859184</c:v>
              </c:pt>
              <c:pt idx="9355">
                <c:v>-4.6519742521859184</c:v>
              </c:pt>
              <c:pt idx="9356">
                <c:v>-4.6519742521859184</c:v>
              </c:pt>
              <c:pt idx="9357">
                <c:v>-4.6519742521859184</c:v>
              </c:pt>
              <c:pt idx="9358">
                <c:v>-4.6519742521859184</c:v>
              </c:pt>
              <c:pt idx="9359">
                <c:v>-4.6519742521859184</c:v>
              </c:pt>
              <c:pt idx="9360">
                <c:v>-4.6519742521859184</c:v>
              </c:pt>
              <c:pt idx="9361">
                <c:v>-4.6519742521859184</c:v>
              </c:pt>
              <c:pt idx="9362">
                <c:v>-4.6519742521859184</c:v>
              </c:pt>
              <c:pt idx="9363">
                <c:v>-4.6519742521859184</c:v>
              </c:pt>
              <c:pt idx="9364">
                <c:v>-4.6945338666047061</c:v>
              </c:pt>
              <c:pt idx="9365">
                <c:v>-4.6945338666047061</c:v>
              </c:pt>
              <c:pt idx="9366">
                <c:v>-4.611152257665637</c:v>
              </c:pt>
              <c:pt idx="9367">
                <c:v>-4.611152257665637</c:v>
              </c:pt>
              <c:pt idx="9368">
                <c:v>-4.6519742521859184</c:v>
              </c:pt>
              <c:pt idx="9369">
                <c:v>-4.6519742521859184</c:v>
              </c:pt>
              <c:pt idx="9370">
                <c:v>-4.6519742521859184</c:v>
              </c:pt>
              <c:pt idx="9371">
                <c:v>-4.6519742521859184</c:v>
              </c:pt>
              <c:pt idx="9372">
                <c:v>-4.6519742521859184</c:v>
              </c:pt>
              <c:pt idx="9373">
                <c:v>-4.6519742521859184</c:v>
              </c:pt>
              <c:pt idx="9374">
                <c:v>-4.6945338666047061</c:v>
              </c:pt>
              <c:pt idx="9375">
                <c:v>-4.6945338666047061</c:v>
              </c:pt>
              <c:pt idx="9376">
                <c:v>-4.6945338666047061</c:v>
              </c:pt>
              <c:pt idx="9377">
                <c:v>-4.6945338666047061</c:v>
              </c:pt>
              <c:pt idx="9378">
                <c:v>-4.6519742521859184</c:v>
              </c:pt>
              <c:pt idx="9379">
                <c:v>-4.6519742521859184</c:v>
              </c:pt>
              <c:pt idx="9380">
                <c:v>-4.6519742521859184</c:v>
              </c:pt>
              <c:pt idx="9381">
                <c:v>-4.6945338666047061</c:v>
              </c:pt>
              <c:pt idx="9382">
                <c:v>-4.6945338666047061</c:v>
              </c:pt>
              <c:pt idx="9383">
                <c:v>-4.6945338666047061</c:v>
              </c:pt>
              <c:pt idx="9384">
                <c:v>-4.6945338666047061</c:v>
              </c:pt>
              <c:pt idx="9385">
                <c:v>-4.6945338666047061</c:v>
              </c:pt>
              <c:pt idx="9386">
                <c:v>-4.6945338666047061</c:v>
              </c:pt>
              <c:pt idx="9387">
                <c:v>-4.6945338666047061</c:v>
              </c:pt>
              <c:pt idx="9388">
                <c:v>-4.6519742521859184</c:v>
              </c:pt>
              <c:pt idx="9389">
                <c:v>-4.6519742521859184</c:v>
              </c:pt>
              <c:pt idx="9390">
                <c:v>-4.6519742521859184</c:v>
              </c:pt>
              <c:pt idx="9391">
                <c:v>-4.6945338666047061</c:v>
              </c:pt>
              <c:pt idx="9392">
                <c:v>-4.6945338666047061</c:v>
              </c:pt>
              <c:pt idx="9393">
                <c:v>-4.6945338666047061</c:v>
              </c:pt>
              <c:pt idx="9394">
                <c:v>-4.6945338666047061</c:v>
              </c:pt>
              <c:pt idx="9395">
                <c:v>-4.6945338666047061</c:v>
              </c:pt>
              <c:pt idx="9396">
                <c:v>-4.6945338666047061</c:v>
              </c:pt>
              <c:pt idx="9397">
                <c:v>-4.6945338666047061</c:v>
              </c:pt>
              <c:pt idx="9398">
                <c:v>-4.6945338666047061</c:v>
              </c:pt>
              <c:pt idx="9399">
                <c:v>-4.6945338666047061</c:v>
              </c:pt>
              <c:pt idx="9400">
                <c:v>-4.6945338666047061</c:v>
              </c:pt>
              <c:pt idx="9401">
                <c:v>-4.6945338666047061</c:v>
              </c:pt>
              <c:pt idx="9402">
                <c:v>-4.6945338666047061</c:v>
              </c:pt>
              <c:pt idx="9403">
                <c:v>-4.6945338666047061</c:v>
              </c:pt>
              <c:pt idx="9404">
                <c:v>-4.6945338666047061</c:v>
              </c:pt>
              <c:pt idx="9405">
                <c:v>-4.6945338666047061</c:v>
              </c:pt>
              <c:pt idx="9406">
                <c:v>-4.7389856291755317</c:v>
              </c:pt>
              <c:pt idx="9407">
                <c:v>-4.7389856291755317</c:v>
              </c:pt>
              <c:pt idx="9408">
                <c:v>-4.6945338666047061</c:v>
              </c:pt>
              <c:pt idx="9409">
                <c:v>-4.6945338666047061</c:v>
              </c:pt>
              <c:pt idx="9410">
                <c:v>-4.6945338666047061</c:v>
              </c:pt>
              <c:pt idx="9411">
                <c:v>-4.6945338666047061</c:v>
              </c:pt>
              <c:pt idx="9412">
                <c:v>-4.6945338666047061</c:v>
              </c:pt>
              <c:pt idx="9413">
                <c:v>-4.7389856291755317</c:v>
              </c:pt>
              <c:pt idx="9414">
                <c:v>-4.7389856291755317</c:v>
              </c:pt>
              <c:pt idx="9415">
                <c:v>-4.7389856291755317</c:v>
              </c:pt>
              <c:pt idx="9416">
                <c:v>-4.6945338666047061</c:v>
              </c:pt>
              <c:pt idx="9417">
                <c:v>-4.6945338666047061</c:v>
              </c:pt>
              <c:pt idx="9418">
                <c:v>-4.6945338666047061</c:v>
              </c:pt>
              <c:pt idx="9419">
                <c:v>-4.6945338666047061</c:v>
              </c:pt>
              <c:pt idx="9420">
                <c:v>-4.6945338666047061</c:v>
              </c:pt>
              <c:pt idx="9421">
                <c:v>-4.6945338666047061</c:v>
              </c:pt>
              <c:pt idx="9422">
                <c:v>-4.6945338666047061</c:v>
              </c:pt>
              <c:pt idx="9423">
                <c:v>-4.6945338666047061</c:v>
              </c:pt>
              <c:pt idx="9424">
                <c:v>-4.6945338666047061</c:v>
              </c:pt>
              <c:pt idx="9425">
                <c:v>-4.7389856291755317</c:v>
              </c:pt>
              <c:pt idx="9426">
                <c:v>-4.6945338666047061</c:v>
              </c:pt>
              <c:pt idx="9427">
                <c:v>-4.6945338666047061</c:v>
              </c:pt>
              <c:pt idx="9428">
                <c:v>-4.7389856291755317</c:v>
              </c:pt>
              <c:pt idx="9429">
                <c:v>-4.7389856291755317</c:v>
              </c:pt>
              <c:pt idx="9430">
                <c:v>-4.7389856291755317</c:v>
              </c:pt>
              <c:pt idx="9431">
                <c:v>-4.7389856291755317</c:v>
              </c:pt>
              <c:pt idx="9432">
                <c:v>-4.7389856291755317</c:v>
              </c:pt>
              <c:pt idx="9433">
                <c:v>-4.6945338666047061</c:v>
              </c:pt>
              <c:pt idx="9434">
                <c:v>-4.6945338666047061</c:v>
              </c:pt>
              <c:pt idx="9435">
                <c:v>-4.7389856291755317</c:v>
              </c:pt>
              <c:pt idx="9436">
                <c:v>-4.6945338666047061</c:v>
              </c:pt>
              <c:pt idx="9437">
                <c:v>-4.6945338666047061</c:v>
              </c:pt>
              <c:pt idx="9438">
                <c:v>-4.6945338666047061</c:v>
              </c:pt>
              <c:pt idx="9439">
                <c:v>-4.6945338666047061</c:v>
              </c:pt>
              <c:pt idx="9440">
                <c:v>-4.6945338666047061</c:v>
              </c:pt>
              <c:pt idx="9441">
                <c:v>-4.6945338666047061</c:v>
              </c:pt>
              <c:pt idx="9442">
                <c:v>-4.6945338666047061</c:v>
              </c:pt>
              <c:pt idx="9443">
                <c:v>-4.6945338666047061</c:v>
              </c:pt>
              <c:pt idx="9444">
                <c:v>-4.6945338666047061</c:v>
              </c:pt>
              <c:pt idx="9445">
                <c:v>-4.6945338666047061</c:v>
              </c:pt>
              <c:pt idx="9446">
                <c:v>-4.6945338666047061</c:v>
              </c:pt>
              <c:pt idx="9447">
                <c:v>-4.6945338666047061</c:v>
              </c:pt>
              <c:pt idx="9448">
                <c:v>-4.6945338666047061</c:v>
              </c:pt>
              <c:pt idx="9449">
                <c:v>-4.6945338666047061</c:v>
              </c:pt>
              <c:pt idx="9450">
                <c:v>-4.6945338666047061</c:v>
              </c:pt>
              <c:pt idx="9451">
                <c:v>-4.6945338666047061</c:v>
              </c:pt>
              <c:pt idx="9452">
                <c:v>-4.6945338666047061</c:v>
              </c:pt>
              <c:pt idx="9453">
                <c:v>-4.7389856291755317</c:v>
              </c:pt>
              <c:pt idx="9454">
                <c:v>-4.7389856291755317</c:v>
              </c:pt>
              <c:pt idx="9455">
                <c:v>-4.6945338666047061</c:v>
              </c:pt>
              <c:pt idx="9456">
                <c:v>-4.7389856291755317</c:v>
              </c:pt>
              <c:pt idx="9457">
                <c:v>-4.7389856291755317</c:v>
              </c:pt>
              <c:pt idx="9458">
                <c:v>-4.7389856291755317</c:v>
              </c:pt>
              <c:pt idx="9459">
                <c:v>-4.7389856291755317</c:v>
              </c:pt>
              <c:pt idx="9460">
                <c:v>-4.7389856291755317</c:v>
              </c:pt>
              <c:pt idx="9461">
                <c:v>-4.6945338666047061</c:v>
              </c:pt>
              <c:pt idx="9462">
                <c:v>-4.6945338666047061</c:v>
              </c:pt>
              <c:pt idx="9463">
                <c:v>-4.6945338666047061</c:v>
              </c:pt>
              <c:pt idx="9464">
                <c:v>-4.7389856291755317</c:v>
              </c:pt>
              <c:pt idx="9465">
                <c:v>-4.7389856291755317</c:v>
              </c:pt>
              <c:pt idx="9466">
                <c:v>-4.7389856291755317</c:v>
              </c:pt>
              <c:pt idx="9467">
                <c:v>-4.7389856291755317</c:v>
              </c:pt>
              <c:pt idx="9468">
                <c:v>-4.7389856291755317</c:v>
              </c:pt>
              <c:pt idx="9469">
                <c:v>-4.7389856291755317</c:v>
              </c:pt>
              <c:pt idx="9470">
                <c:v>-4.6945338666047061</c:v>
              </c:pt>
              <c:pt idx="9471">
                <c:v>-4.6945338666047061</c:v>
              </c:pt>
              <c:pt idx="9472">
                <c:v>-4.7389856291755317</c:v>
              </c:pt>
              <c:pt idx="9473">
                <c:v>-4.7389856291755317</c:v>
              </c:pt>
              <c:pt idx="9474">
                <c:v>-4.7389856291755317</c:v>
              </c:pt>
              <c:pt idx="9475">
                <c:v>-4.7389856291755317</c:v>
              </c:pt>
              <c:pt idx="9476">
                <c:v>-4.7389856291755317</c:v>
              </c:pt>
              <c:pt idx="9477">
                <c:v>-4.7389856291755317</c:v>
              </c:pt>
              <c:pt idx="9478">
                <c:v>-4.6945338666047061</c:v>
              </c:pt>
              <c:pt idx="9479">
                <c:v>-4.6945338666047061</c:v>
              </c:pt>
              <c:pt idx="9480">
                <c:v>-4.7389856291755317</c:v>
              </c:pt>
              <c:pt idx="9481">
                <c:v>-4.7389856291755317</c:v>
              </c:pt>
              <c:pt idx="9482">
                <c:v>-4.6945338666047061</c:v>
              </c:pt>
              <c:pt idx="9483">
                <c:v>-4.6945338666047061</c:v>
              </c:pt>
              <c:pt idx="9484">
                <c:v>-4.7389856291755317</c:v>
              </c:pt>
              <c:pt idx="9485">
                <c:v>-4.7389856291755317</c:v>
              </c:pt>
              <c:pt idx="9486">
                <c:v>-4.7389856291755317</c:v>
              </c:pt>
              <c:pt idx="9487">
                <c:v>-4.7389856291755317</c:v>
              </c:pt>
              <c:pt idx="9488">
                <c:v>-4.7389856291755317</c:v>
              </c:pt>
              <c:pt idx="9489">
                <c:v>-4.7389856291755317</c:v>
              </c:pt>
              <c:pt idx="9490">
                <c:v>-4.7389856291755317</c:v>
              </c:pt>
              <c:pt idx="9491">
                <c:v>-4.6945338666047061</c:v>
              </c:pt>
              <c:pt idx="9492">
                <c:v>-4.6945338666047061</c:v>
              </c:pt>
              <c:pt idx="9493">
                <c:v>-4.6945338666047061</c:v>
              </c:pt>
              <c:pt idx="9494">
                <c:v>-4.6519742521859184</c:v>
              </c:pt>
              <c:pt idx="9495">
                <c:v>-4.6519742521859184</c:v>
              </c:pt>
              <c:pt idx="9496">
                <c:v>-4.6945338666047061</c:v>
              </c:pt>
              <c:pt idx="9497">
                <c:v>-4.6945338666047061</c:v>
              </c:pt>
              <c:pt idx="9498">
                <c:v>-4.6945338666047061</c:v>
              </c:pt>
              <c:pt idx="9499">
                <c:v>-4.6945338666047061</c:v>
              </c:pt>
              <c:pt idx="9500">
                <c:v>-4.6945338666047061</c:v>
              </c:pt>
              <c:pt idx="9501">
                <c:v>-4.6945338666047061</c:v>
              </c:pt>
              <c:pt idx="9502">
                <c:v>-4.6945338666047061</c:v>
              </c:pt>
              <c:pt idx="9503">
                <c:v>-4.6945338666047061</c:v>
              </c:pt>
              <c:pt idx="9504">
                <c:v>-4.6945338666047061</c:v>
              </c:pt>
              <c:pt idx="9505">
                <c:v>-4.6945338666047061</c:v>
              </c:pt>
              <c:pt idx="9506">
                <c:v>-4.6945338666047061</c:v>
              </c:pt>
              <c:pt idx="9507">
                <c:v>-4.6945338666047061</c:v>
              </c:pt>
              <c:pt idx="9508">
                <c:v>-4.7389856291755317</c:v>
              </c:pt>
              <c:pt idx="9509">
                <c:v>-4.7389856291755317</c:v>
              </c:pt>
              <c:pt idx="9510">
                <c:v>-4.7389856291755317</c:v>
              </c:pt>
              <c:pt idx="9511">
                <c:v>-4.7389856291755317</c:v>
              </c:pt>
              <c:pt idx="9512">
                <c:v>-4.7389856291755317</c:v>
              </c:pt>
              <c:pt idx="9513">
                <c:v>-4.7389856291755317</c:v>
              </c:pt>
              <c:pt idx="9514">
                <c:v>-4.6945338666047061</c:v>
              </c:pt>
              <c:pt idx="9515">
                <c:v>-4.6945338666047061</c:v>
              </c:pt>
              <c:pt idx="9516">
                <c:v>-4.6945338666047061</c:v>
              </c:pt>
              <c:pt idx="9517">
                <c:v>-4.6945338666047061</c:v>
              </c:pt>
              <c:pt idx="9518">
                <c:v>-4.6945338666047061</c:v>
              </c:pt>
              <c:pt idx="9519">
                <c:v>-4.6945338666047061</c:v>
              </c:pt>
              <c:pt idx="9520">
                <c:v>-4.6945338666047061</c:v>
              </c:pt>
              <c:pt idx="9521">
                <c:v>-4.7389856291755317</c:v>
              </c:pt>
              <c:pt idx="9522">
                <c:v>-4.7389856291755317</c:v>
              </c:pt>
              <c:pt idx="9523">
                <c:v>-4.7389856291755317</c:v>
              </c:pt>
              <c:pt idx="9524">
                <c:v>-4.7389856291755317</c:v>
              </c:pt>
              <c:pt idx="9525">
                <c:v>-4.7389856291755317</c:v>
              </c:pt>
              <c:pt idx="9526">
                <c:v>-4.6945338666047061</c:v>
              </c:pt>
              <c:pt idx="9527">
                <c:v>-4.6945338666047061</c:v>
              </c:pt>
              <c:pt idx="9528">
                <c:v>-4.7389856291755317</c:v>
              </c:pt>
              <c:pt idx="9529">
                <c:v>-4.7389856291755317</c:v>
              </c:pt>
              <c:pt idx="9530">
                <c:v>-4.7389856291755317</c:v>
              </c:pt>
              <c:pt idx="9531">
                <c:v>-4.7389856291755317</c:v>
              </c:pt>
              <c:pt idx="9532">
                <c:v>-4.7389856291755317</c:v>
              </c:pt>
              <c:pt idx="9533">
                <c:v>-4.7389856291755317</c:v>
              </c:pt>
              <c:pt idx="9534">
                <c:v>-4.7389856291755317</c:v>
              </c:pt>
              <c:pt idx="9535">
                <c:v>-4.7389856291755317</c:v>
              </c:pt>
              <c:pt idx="9536">
                <c:v>-4.7389856291755317</c:v>
              </c:pt>
              <c:pt idx="9537">
                <c:v>-4.7389856291755317</c:v>
              </c:pt>
              <c:pt idx="9538">
                <c:v>-4.6945338666047061</c:v>
              </c:pt>
              <c:pt idx="9539">
                <c:v>-4.6945338666047061</c:v>
              </c:pt>
              <c:pt idx="9540">
                <c:v>-4.6945338666047061</c:v>
              </c:pt>
              <c:pt idx="9541">
                <c:v>-4.7389856291755317</c:v>
              </c:pt>
              <c:pt idx="9542">
                <c:v>-4.7389856291755317</c:v>
              </c:pt>
              <c:pt idx="9543">
                <c:v>-4.6945338666047061</c:v>
              </c:pt>
              <c:pt idx="9544">
                <c:v>-4.6945338666047061</c:v>
              </c:pt>
              <c:pt idx="9545">
                <c:v>-4.6945338666047061</c:v>
              </c:pt>
              <c:pt idx="9546">
                <c:v>-4.6945338666047061</c:v>
              </c:pt>
              <c:pt idx="9547">
                <c:v>-4.6945338666047061</c:v>
              </c:pt>
              <c:pt idx="9548">
                <c:v>-4.7389856291755317</c:v>
              </c:pt>
              <c:pt idx="9549">
                <c:v>-4.7389856291755317</c:v>
              </c:pt>
              <c:pt idx="9550">
                <c:v>-4.7389856291755317</c:v>
              </c:pt>
              <c:pt idx="9551">
                <c:v>-4.6945338666047061</c:v>
              </c:pt>
              <c:pt idx="9552">
                <c:v>-4.6945338666047061</c:v>
              </c:pt>
              <c:pt idx="9553">
                <c:v>-4.6945338666047061</c:v>
              </c:pt>
              <c:pt idx="9554">
                <c:v>-4.6945338666047061</c:v>
              </c:pt>
              <c:pt idx="9555">
                <c:v>-4.6945338666047061</c:v>
              </c:pt>
              <c:pt idx="9556">
                <c:v>-4.6945338666047061</c:v>
              </c:pt>
              <c:pt idx="9557">
                <c:v>-4.6945338666047061</c:v>
              </c:pt>
              <c:pt idx="9558">
                <c:v>-4.6945338666047061</c:v>
              </c:pt>
              <c:pt idx="9559">
                <c:v>-4.6945338666047061</c:v>
              </c:pt>
              <c:pt idx="9560">
                <c:v>-4.6945338666047061</c:v>
              </c:pt>
              <c:pt idx="9561">
                <c:v>-4.6945338666047061</c:v>
              </c:pt>
              <c:pt idx="9562">
                <c:v>-4.6945338666047061</c:v>
              </c:pt>
              <c:pt idx="9563">
                <c:v>-4.6945338666047061</c:v>
              </c:pt>
              <c:pt idx="9564">
                <c:v>-4.6945338666047061</c:v>
              </c:pt>
              <c:pt idx="9565">
                <c:v>-4.6945338666047061</c:v>
              </c:pt>
              <c:pt idx="9566">
                <c:v>-4.7389856291755317</c:v>
              </c:pt>
              <c:pt idx="9567">
                <c:v>-4.7389856291755317</c:v>
              </c:pt>
              <c:pt idx="9568">
                <c:v>-4.7389856291755317</c:v>
              </c:pt>
              <c:pt idx="9569">
                <c:v>-4.7389856291755317</c:v>
              </c:pt>
              <c:pt idx="9570">
                <c:v>-4.7389856291755317</c:v>
              </c:pt>
              <c:pt idx="9571">
                <c:v>-4.7389856291755317</c:v>
              </c:pt>
              <c:pt idx="9572">
                <c:v>-4.7389856291755317</c:v>
              </c:pt>
              <c:pt idx="9573">
                <c:v>-4.7389856291755317</c:v>
              </c:pt>
              <c:pt idx="9574">
                <c:v>-4.7389856291755317</c:v>
              </c:pt>
              <c:pt idx="9575">
                <c:v>-4.7389856291755317</c:v>
              </c:pt>
              <c:pt idx="9576">
                <c:v>-4.7389856291755317</c:v>
              </c:pt>
              <c:pt idx="9577">
                <c:v>-4.7389856291755317</c:v>
              </c:pt>
              <c:pt idx="9578">
                <c:v>-4.7855056448104412</c:v>
              </c:pt>
              <c:pt idx="9579">
                <c:v>-4.7855056448104412</c:v>
              </c:pt>
              <c:pt idx="9580">
                <c:v>-4.7855056448104412</c:v>
              </c:pt>
              <c:pt idx="9581">
                <c:v>-4.7389856291755317</c:v>
              </c:pt>
              <c:pt idx="9582">
                <c:v>-4.7389856291755317</c:v>
              </c:pt>
              <c:pt idx="9583">
                <c:v>-4.7855056448104412</c:v>
              </c:pt>
              <c:pt idx="9584">
                <c:v>-4.7389856291755317</c:v>
              </c:pt>
              <c:pt idx="9585">
                <c:v>-4.7389856291755317</c:v>
              </c:pt>
              <c:pt idx="9586">
                <c:v>-4.7389856291755317</c:v>
              </c:pt>
              <c:pt idx="9587">
                <c:v>-4.7389856291755317</c:v>
              </c:pt>
              <c:pt idx="9588">
                <c:v>-4.7855056448104412</c:v>
              </c:pt>
              <c:pt idx="9589">
                <c:v>-4.7855056448104412</c:v>
              </c:pt>
              <c:pt idx="9590">
                <c:v>-4.7855056448104412</c:v>
              </c:pt>
              <c:pt idx="9591">
                <c:v>-4.7389856291755317</c:v>
              </c:pt>
              <c:pt idx="9592">
                <c:v>-4.7389856291755317</c:v>
              </c:pt>
              <c:pt idx="9593">
                <c:v>-4.7855056448104412</c:v>
              </c:pt>
              <c:pt idx="9594">
                <c:v>-4.7389856291755317</c:v>
              </c:pt>
              <c:pt idx="9595">
                <c:v>-4.7389856291755317</c:v>
              </c:pt>
              <c:pt idx="9596">
                <c:v>-4.7389856291755317</c:v>
              </c:pt>
              <c:pt idx="9597">
                <c:v>-4.7389856291755317</c:v>
              </c:pt>
              <c:pt idx="9598">
                <c:v>-4.7389856291755317</c:v>
              </c:pt>
              <c:pt idx="9599">
                <c:v>-4.7389856291755317</c:v>
              </c:pt>
              <c:pt idx="9600">
                <c:v>-4.7389856291755317</c:v>
              </c:pt>
              <c:pt idx="9601">
                <c:v>-4.7855056448104412</c:v>
              </c:pt>
              <c:pt idx="9602">
                <c:v>-4.7855056448104412</c:v>
              </c:pt>
              <c:pt idx="9603">
                <c:v>-4.7389856291755317</c:v>
              </c:pt>
              <c:pt idx="9604">
                <c:v>-4.7389856291755317</c:v>
              </c:pt>
              <c:pt idx="9605">
                <c:v>-4.7389856291755317</c:v>
              </c:pt>
              <c:pt idx="9606">
                <c:v>-4.8342958089798636</c:v>
              </c:pt>
              <c:pt idx="9607">
                <c:v>-4.8342958089798636</c:v>
              </c:pt>
              <c:pt idx="9608">
                <c:v>-4.7855056448104412</c:v>
              </c:pt>
              <c:pt idx="9609">
                <c:v>-4.7855056448104412</c:v>
              </c:pt>
              <c:pt idx="9610">
                <c:v>-4.7855056448104412</c:v>
              </c:pt>
              <c:pt idx="9611">
                <c:v>-4.7855056448104412</c:v>
              </c:pt>
              <c:pt idx="9612">
                <c:v>-4.7855056448104412</c:v>
              </c:pt>
              <c:pt idx="9613">
                <c:v>-4.7855056448104412</c:v>
              </c:pt>
              <c:pt idx="9614">
                <c:v>-4.7855056448104412</c:v>
              </c:pt>
              <c:pt idx="9615">
                <c:v>-4.7389856291755317</c:v>
              </c:pt>
              <c:pt idx="9616">
                <c:v>-4.7855056448104412</c:v>
              </c:pt>
              <c:pt idx="9617">
                <c:v>-4.7855056448104412</c:v>
              </c:pt>
              <c:pt idx="9618">
                <c:v>-4.8342958089798636</c:v>
              </c:pt>
              <c:pt idx="9619">
                <c:v>-4.8342958089798636</c:v>
              </c:pt>
              <c:pt idx="9620">
                <c:v>-4.8342958089798636</c:v>
              </c:pt>
              <c:pt idx="9621">
                <c:v>-4.7855056448104412</c:v>
              </c:pt>
              <c:pt idx="9622">
                <c:v>-4.7855056448104412</c:v>
              </c:pt>
              <c:pt idx="9623">
                <c:v>-4.7855056448104412</c:v>
              </c:pt>
              <c:pt idx="9624">
                <c:v>-4.8342958089798636</c:v>
              </c:pt>
              <c:pt idx="9625">
                <c:v>-4.8342958089798636</c:v>
              </c:pt>
              <c:pt idx="9626">
                <c:v>-4.8342958089798636</c:v>
              </c:pt>
              <c:pt idx="9627">
                <c:v>-4.8342958089798636</c:v>
              </c:pt>
              <c:pt idx="9628">
                <c:v>-4.7855056448104412</c:v>
              </c:pt>
              <c:pt idx="9629">
                <c:v>-4.7855056448104412</c:v>
              </c:pt>
              <c:pt idx="9630">
                <c:v>-4.8342958089798636</c:v>
              </c:pt>
              <c:pt idx="9631">
                <c:v>-4.8342958089798636</c:v>
              </c:pt>
              <c:pt idx="9632">
                <c:v>-4.8342958089798636</c:v>
              </c:pt>
              <c:pt idx="9633">
                <c:v>-4.8342958089798636</c:v>
              </c:pt>
              <c:pt idx="9634">
                <c:v>-4.8342958089798636</c:v>
              </c:pt>
              <c:pt idx="9635">
                <c:v>-4.8342958089798636</c:v>
              </c:pt>
              <c:pt idx="9636">
                <c:v>-4.8342958089798636</c:v>
              </c:pt>
              <c:pt idx="9637">
                <c:v>-4.8342958089798636</c:v>
              </c:pt>
              <c:pt idx="9638">
                <c:v>-4.8342958089798636</c:v>
              </c:pt>
              <c:pt idx="9639">
                <c:v>-4.8342958089798636</c:v>
              </c:pt>
              <c:pt idx="9640">
                <c:v>-4.8342958089798636</c:v>
              </c:pt>
              <c:pt idx="9641">
                <c:v>-4.8342958089798636</c:v>
              </c:pt>
              <c:pt idx="9642">
                <c:v>-4.8342958089798636</c:v>
              </c:pt>
              <c:pt idx="9643">
                <c:v>-4.8342958089798636</c:v>
              </c:pt>
              <c:pt idx="9644">
                <c:v>-4.8342958089798636</c:v>
              </c:pt>
              <c:pt idx="9645">
                <c:v>-4.8342958089798636</c:v>
              </c:pt>
              <c:pt idx="9646">
                <c:v>-4.8342958089798636</c:v>
              </c:pt>
              <c:pt idx="9647">
                <c:v>-4.8342958089798636</c:v>
              </c:pt>
              <c:pt idx="9648">
                <c:v>-4.8342958089798636</c:v>
              </c:pt>
              <c:pt idx="9649">
                <c:v>-4.8342958089798636</c:v>
              </c:pt>
              <c:pt idx="9650">
                <c:v>-4.8855891033674039</c:v>
              </c:pt>
              <c:pt idx="9651">
                <c:v>-4.8855891033674039</c:v>
              </c:pt>
              <c:pt idx="9652">
                <c:v>-4.8855891033674039</c:v>
              </c:pt>
              <c:pt idx="9653">
                <c:v>-4.8855891033674039</c:v>
              </c:pt>
              <c:pt idx="9654">
                <c:v>-4.8342958089798636</c:v>
              </c:pt>
              <c:pt idx="9655">
                <c:v>-4.8342958089798636</c:v>
              </c:pt>
              <c:pt idx="9656">
                <c:v>-4.8855891033674039</c:v>
              </c:pt>
              <c:pt idx="9657">
                <c:v>-4.8855891033674039</c:v>
              </c:pt>
              <c:pt idx="9658">
                <c:v>-4.8855891033674039</c:v>
              </c:pt>
              <c:pt idx="9659">
                <c:v>-4.8855891033674039</c:v>
              </c:pt>
              <c:pt idx="9660">
                <c:v>-4.8855891033674039</c:v>
              </c:pt>
              <c:pt idx="9661">
                <c:v>-4.8855891033674039</c:v>
              </c:pt>
              <c:pt idx="9662">
                <c:v>-4.8855891033674039</c:v>
              </c:pt>
              <c:pt idx="9663">
                <c:v>-4.8855891033674039</c:v>
              </c:pt>
              <c:pt idx="9664">
                <c:v>-4.8855891033674039</c:v>
              </c:pt>
              <c:pt idx="9665">
                <c:v>-4.8855891033674039</c:v>
              </c:pt>
              <c:pt idx="9666">
                <c:v>-4.8855891033674039</c:v>
              </c:pt>
              <c:pt idx="9667">
                <c:v>-4.8855891033674039</c:v>
              </c:pt>
              <c:pt idx="9668">
                <c:v>-4.8855891033674039</c:v>
              </c:pt>
              <c:pt idx="9669">
                <c:v>-4.8855891033674039</c:v>
              </c:pt>
              <c:pt idx="9670">
                <c:v>-4.8855891033674039</c:v>
              </c:pt>
              <c:pt idx="9671">
                <c:v>-4.8855891033674039</c:v>
              </c:pt>
              <c:pt idx="9672">
                <c:v>-4.8855891033674039</c:v>
              </c:pt>
              <c:pt idx="9673">
                <c:v>-4.8855891033674039</c:v>
              </c:pt>
              <c:pt idx="9674">
                <c:v>-4.8855891033674039</c:v>
              </c:pt>
              <c:pt idx="9675">
                <c:v>-4.8855891033674039</c:v>
              </c:pt>
              <c:pt idx="9676">
                <c:v>-4.8855891033674039</c:v>
              </c:pt>
              <c:pt idx="9677">
                <c:v>-4.8855891033674039</c:v>
              </c:pt>
              <c:pt idx="9678">
                <c:v>-4.8855891033674039</c:v>
              </c:pt>
              <c:pt idx="9679">
                <c:v>-4.8855891033674039</c:v>
              </c:pt>
              <c:pt idx="9680">
                <c:v>-4.8855891033674039</c:v>
              </c:pt>
              <c:pt idx="9681">
                <c:v>-4.8855891033674039</c:v>
              </c:pt>
              <c:pt idx="9682">
                <c:v>-4.8855891033674039</c:v>
              </c:pt>
              <c:pt idx="9683">
                <c:v>-4.8855891033674039</c:v>
              </c:pt>
              <c:pt idx="9684">
                <c:v>-4.8855891033674039</c:v>
              </c:pt>
              <c:pt idx="9685">
                <c:v>-4.8855891033674039</c:v>
              </c:pt>
              <c:pt idx="9686">
                <c:v>-4.8855891033674039</c:v>
              </c:pt>
              <c:pt idx="9687">
                <c:v>-4.8855891033674039</c:v>
              </c:pt>
              <c:pt idx="9688">
                <c:v>-4.8855891033674039</c:v>
              </c:pt>
              <c:pt idx="9689">
                <c:v>-4.8855891033674039</c:v>
              </c:pt>
              <c:pt idx="9690">
                <c:v>-4.8855891033674039</c:v>
              </c:pt>
              <c:pt idx="9691">
                <c:v>-4.8855891033674039</c:v>
              </c:pt>
              <c:pt idx="9692">
                <c:v>-4.9396563246376841</c:v>
              </c:pt>
              <c:pt idx="9693">
                <c:v>-4.9396563246376841</c:v>
              </c:pt>
              <c:pt idx="9694">
                <c:v>-4.8855891033674039</c:v>
              </c:pt>
              <c:pt idx="9695">
                <c:v>-4.8855891033674039</c:v>
              </c:pt>
              <c:pt idx="9696">
                <c:v>-4.8855891033674039</c:v>
              </c:pt>
              <c:pt idx="9697">
                <c:v>-4.8855891033674039</c:v>
              </c:pt>
              <c:pt idx="9698">
                <c:v>-4.8855891033674039</c:v>
              </c:pt>
              <c:pt idx="9699">
                <c:v>-4.8855891033674039</c:v>
              </c:pt>
              <c:pt idx="9700">
                <c:v>-4.8855891033674039</c:v>
              </c:pt>
              <c:pt idx="9701">
                <c:v>-4.9396563246376841</c:v>
              </c:pt>
              <c:pt idx="9702">
                <c:v>-4.8855891033674039</c:v>
              </c:pt>
              <c:pt idx="9703">
                <c:v>-4.8855891033674039</c:v>
              </c:pt>
              <c:pt idx="9704">
                <c:v>-4.9396563246376841</c:v>
              </c:pt>
              <c:pt idx="9705">
                <c:v>-4.9396563246376841</c:v>
              </c:pt>
              <c:pt idx="9706">
                <c:v>-4.9396563246376841</c:v>
              </c:pt>
              <c:pt idx="9707">
                <c:v>-4.9396563246376841</c:v>
              </c:pt>
              <c:pt idx="9708">
                <c:v>-4.9396563246376841</c:v>
              </c:pt>
              <c:pt idx="9709">
                <c:v>-4.9396563246376841</c:v>
              </c:pt>
              <c:pt idx="9710">
                <c:v>-4.9396563246376841</c:v>
              </c:pt>
              <c:pt idx="9711">
                <c:v>-4.9396563246376841</c:v>
              </c:pt>
              <c:pt idx="9712">
                <c:v>-4.8855891033674039</c:v>
              </c:pt>
              <c:pt idx="9713">
                <c:v>-4.8855891033674039</c:v>
              </c:pt>
              <c:pt idx="9714">
                <c:v>-4.9396563246376841</c:v>
              </c:pt>
              <c:pt idx="9715">
                <c:v>-4.9396563246376841</c:v>
              </c:pt>
              <c:pt idx="9716">
                <c:v>-4.9968147384776538</c:v>
              </c:pt>
              <c:pt idx="9717">
                <c:v>-4.9968147384776538</c:v>
              </c:pt>
              <c:pt idx="9718">
                <c:v>-4.9968147384776538</c:v>
              </c:pt>
              <c:pt idx="9719">
                <c:v>-4.9968147384776538</c:v>
              </c:pt>
              <c:pt idx="9720">
                <c:v>-4.9968147384776538</c:v>
              </c:pt>
              <c:pt idx="9721">
                <c:v>-4.9968147384776538</c:v>
              </c:pt>
              <c:pt idx="9722">
                <c:v>-4.9396563246376841</c:v>
              </c:pt>
              <c:pt idx="9723">
                <c:v>-4.9396563246376841</c:v>
              </c:pt>
              <c:pt idx="9724">
                <c:v>-4.9396563246376841</c:v>
              </c:pt>
              <c:pt idx="9725">
                <c:v>-4.9396563246376841</c:v>
              </c:pt>
              <c:pt idx="9726">
                <c:v>-4.9396563246376841</c:v>
              </c:pt>
              <c:pt idx="9727">
                <c:v>-4.9396563246376841</c:v>
              </c:pt>
              <c:pt idx="9728">
                <c:v>-4.9396563246376841</c:v>
              </c:pt>
              <c:pt idx="9729">
                <c:v>-4.9396563246376841</c:v>
              </c:pt>
              <c:pt idx="9730">
                <c:v>-4.9396563246376841</c:v>
              </c:pt>
              <c:pt idx="9731">
                <c:v>-5.0574393602940768</c:v>
              </c:pt>
              <c:pt idx="9732">
                <c:v>-5.0574393602940768</c:v>
              </c:pt>
              <c:pt idx="9733">
                <c:v>-4.9968147384776538</c:v>
              </c:pt>
              <c:pt idx="9734">
                <c:v>-5.0574393602940768</c:v>
              </c:pt>
              <c:pt idx="9735">
                <c:v>-5.0574393602940768</c:v>
              </c:pt>
              <c:pt idx="9736">
                <c:v>-4.9968147384776538</c:v>
              </c:pt>
              <c:pt idx="9737">
                <c:v>-4.9968147384776538</c:v>
              </c:pt>
              <c:pt idx="9738">
                <c:v>-4.9968147384776538</c:v>
              </c:pt>
              <c:pt idx="9739">
                <c:v>-4.9968147384776538</c:v>
              </c:pt>
              <c:pt idx="9740">
                <c:v>-4.9968147384776538</c:v>
              </c:pt>
              <c:pt idx="9741">
                <c:v>-4.9968147384776538</c:v>
              </c:pt>
              <c:pt idx="9742">
                <c:v>-4.9968147384776538</c:v>
              </c:pt>
              <c:pt idx="9743">
                <c:v>-5.0574393602940768</c:v>
              </c:pt>
              <c:pt idx="9744">
                <c:v>-4.9396563246376841</c:v>
              </c:pt>
              <c:pt idx="9745">
                <c:v>-4.9396563246376841</c:v>
              </c:pt>
              <c:pt idx="9746">
                <c:v>-4.9968147384776538</c:v>
              </c:pt>
              <c:pt idx="9747">
                <c:v>-4.9968147384776538</c:v>
              </c:pt>
              <c:pt idx="9748">
                <c:v>-4.9968147384776538</c:v>
              </c:pt>
              <c:pt idx="9749">
                <c:v>-4.9968147384776538</c:v>
              </c:pt>
              <c:pt idx="9750">
                <c:v>-4.9968147384776538</c:v>
              </c:pt>
              <c:pt idx="9751">
                <c:v>-5.0574393602940768</c:v>
              </c:pt>
              <c:pt idx="9752">
                <c:v>-5.0574393602940768</c:v>
              </c:pt>
              <c:pt idx="9753">
                <c:v>-4.9968147384776538</c:v>
              </c:pt>
              <c:pt idx="9754">
                <c:v>-4.9968147384776538</c:v>
              </c:pt>
              <c:pt idx="9755">
                <c:v>-4.9968147384776538</c:v>
              </c:pt>
              <c:pt idx="9756">
                <c:v>-5.0574393602940768</c:v>
              </c:pt>
              <c:pt idx="9757">
                <c:v>-5.0574393602940768</c:v>
              </c:pt>
              <c:pt idx="9758">
                <c:v>-5.0574393602940768</c:v>
              </c:pt>
              <c:pt idx="9759">
                <c:v>-5.0574393602940768</c:v>
              </c:pt>
              <c:pt idx="9760">
                <c:v>-5.0574393602940768</c:v>
              </c:pt>
              <c:pt idx="9761">
                <c:v>-5.0574393602940768</c:v>
              </c:pt>
              <c:pt idx="9762">
                <c:v>-5.0574393602940768</c:v>
              </c:pt>
              <c:pt idx="9763">
                <c:v>-5.0574393602940768</c:v>
              </c:pt>
              <c:pt idx="9764">
                <c:v>-4.9968147384776538</c:v>
              </c:pt>
              <c:pt idx="9765">
                <c:v>-4.9968147384776538</c:v>
              </c:pt>
              <c:pt idx="9766">
                <c:v>-4.9968147384776538</c:v>
              </c:pt>
              <c:pt idx="9767">
                <c:v>-4.9968147384776538</c:v>
              </c:pt>
              <c:pt idx="9768">
                <c:v>-5.0574393602940768</c:v>
              </c:pt>
              <c:pt idx="9769">
                <c:v>-5.0574393602940768</c:v>
              </c:pt>
              <c:pt idx="9770">
                <c:v>-5.0574393602940768</c:v>
              </c:pt>
              <c:pt idx="9771">
                <c:v>-5.0574393602940768</c:v>
              </c:pt>
              <c:pt idx="9772">
                <c:v>-5.0574393602940768</c:v>
              </c:pt>
              <c:pt idx="9773">
                <c:v>-5.0574393602940768</c:v>
              </c:pt>
              <c:pt idx="9774">
                <c:v>-4.9968147384776538</c:v>
              </c:pt>
              <c:pt idx="9775">
                <c:v>-4.9968147384776538</c:v>
              </c:pt>
              <c:pt idx="9776">
                <c:v>-5.0574393602940768</c:v>
              </c:pt>
              <c:pt idx="9777">
                <c:v>-5.0574393602940768</c:v>
              </c:pt>
              <c:pt idx="9778">
                <c:v>-4.9968147384776538</c:v>
              </c:pt>
              <c:pt idx="9779">
                <c:v>-4.9968147384776538</c:v>
              </c:pt>
              <c:pt idx="9780">
                <c:v>-5.0574393602940768</c:v>
              </c:pt>
              <c:pt idx="9781">
                <c:v>-5.0574393602940768</c:v>
              </c:pt>
              <c:pt idx="9782">
                <c:v>-5.0574393602940768</c:v>
              </c:pt>
              <c:pt idx="9783">
                <c:v>-5.0574393602940768</c:v>
              </c:pt>
              <c:pt idx="9784">
                <c:v>-5.0574393602940768</c:v>
              </c:pt>
              <c:pt idx="9785">
                <c:v>-5.0574393602940768</c:v>
              </c:pt>
              <c:pt idx="9786">
                <c:v>-5.0574393602940768</c:v>
              </c:pt>
              <c:pt idx="9787">
                <c:v>-5.0574393602940768</c:v>
              </c:pt>
              <c:pt idx="9788">
                <c:v>-5.0574393602940768</c:v>
              </c:pt>
              <c:pt idx="9789">
                <c:v>-5.0574393602940768</c:v>
              </c:pt>
              <c:pt idx="9790">
                <c:v>-5.0574393602940768</c:v>
              </c:pt>
              <c:pt idx="9791">
                <c:v>-5.0574393602940768</c:v>
              </c:pt>
              <c:pt idx="9792">
                <c:v>-5.0574393602940768</c:v>
              </c:pt>
              <c:pt idx="9793">
                <c:v>-5.0574393602940768</c:v>
              </c:pt>
              <c:pt idx="9794">
                <c:v>-5.0574393602940768</c:v>
              </c:pt>
              <c:pt idx="9795">
                <c:v>-5.0574393602940768</c:v>
              </c:pt>
              <c:pt idx="9796">
                <c:v>-5.0574393602940768</c:v>
              </c:pt>
              <c:pt idx="9797">
                <c:v>-5.0574393602940768</c:v>
              </c:pt>
              <c:pt idx="9798">
                <c:v>-5.1219778814316355</c:v>
              </c:pt>
              <c:pt idx="9799">
                <c:v>-5.1219778814316355</c:v>
              </c:pt>
              <c:pt idx="9800">
                <c:v>-5.0574393602940768</c:v>
              </c:pt>
              <c:pt idx="9801">
                <c:v>-5.0574393602940768</c:v>
              </c:pt>
              <c:pt idx="9802">
                <c:v>-5.1219778814316355</c:v>
              </c:pt>
              <c:pt idx="9803">
                <c:v>-5.1219778814316355</c:v>
              </c:pt>
              <c:pt idx="9804">
                <c:v>-5.1219778814316355</c:v>
              </c:pt>
              <c:pt idx="9805">
                <c:v>-5.1219778814316355</c:v>
              </c:pt>
              <c:pt idx="9806">
                <c:v>-5.1219778814316355</c:v>
              </c:pt>
              <c:pt idx="9807">
                <c:v>-5.1219778814316355</c:v>
              </c:pt>
              <c:pt idx="9808">
                <c:v>-5.1219778814316355</c:v>
              </c:pt>
              <c:pt idx="9809">
                <c:v>-5.1219778814316355</c:v>
              </c:pt>
              <c:pt idx="9810">
                <c:v>-5.1219778814316355</c:v>
              </c:pt>
              <c:pt idx="9811">
                <c:v>-5.1219778814316355</c:v>
              </c:pt>
              <c:pt idx="9812">
                <c:v>-5.1219778814316355</c:v>
              </c:pt>
              <c:pt idx="9813">
                <c:v>-5.1219778814316355</c:v>
              </c:pt>
              <c:pt idx="9814">
                <c:v>-5.0574393602940768</c:v>
              </c:pt>
              <c:pt idx="9815">
                <c:v>-5.0574393602940768</c:v>
              </c:pt>
              <c:pt idx="9816">
                <c:v>-5.1219778814316355</c:v>
              </c:pt>
              <c:pt idx="9817">
                <c:v>-5.1219778814316355</c:v>
              </c:pt>
              <c:pt idx="9818">
                <c:v>-5.1219778814316355</c:v>
              </c:pt>
              <c:pt idx="9819">
                <c:v>-5.1219778814316355</c:v>
              </c:pt>
              <c:pt idx="9820">
                <c:v>-5.1219778814316355</c:v>
              </c:pt>
              <c:pt idx="9821">
                <c:v>-5.1219778814316355</c:v>
              </c:pt>
              <c:pt idx="9822">
                <c:v>-5.1219778814316355</c:v>
              </c:pt>
              <c:pt idx="9823">
                <c:v>-5.1219778814316355</c:v>
              </c:pt>
              <c:pt idx="9824">
                <c:v>-5.0574393602940768</c:v>
              </c:pt>
              <c:pt idx="9825">
                <c:v>-5.0574393602940768</c:v>
              </c:pt>
              <c:pt idx="9826">
                <c:v>-5.1219778814316355</c:v>
              </c:pt>
              <c:pt idx="9827">
                <c:v>-5.1219778814316355</c:v>
              </c:pt>
              <c:pt idx="9828">
                <c:v>-5.1219778814316355</c:v>
              </c:pt>
              <c:pt idx="9829">
                <c:v>-5.1219778814316355</c:v>
              </c:pt>
              <c:pt idx="9830">
                <c:v>-5.1219778814316355</c:v>
              </c:pt>
              <c:pt idx="9831">
                <c:v>-5.1219778814316355</c:v>
              </c:pt>
              <c:pt idx="9832">
                <c:v>-5.1219778814316355</c:v>
              </c:pt>
              <c:pt idx="9833">
                <c:v>-5.1219778814316355</c:v>
              </c:pt>
              <c:pt idx="9834">
                <c:v>-5.1219778814316355</c:v>
              </c:pt>
              <c:pt idx="9835">
                <c:v>-5.1219778814316355</c:v>
              </c:pt>
              <c:pt idx="9836">
                <c:v>-5.1219778814316355</c:v>
              </c:pt>
              <c:pt idx="9837">
                <c:v>-5.1219778814316355</c:v>
              </c:pt>
              <c:pt idx="9838">
                <c:v>-5.1219778814316355</c:v>
              </c:pt>
              <c:pt idx="9839">
                <c:v>-5.1219778814316355</c:v>
              </c:pt>
              <c:pt idx="9840">
                <c:v>-5.1219778814316355</c:v>
              </c:pt>
              <c:pt idx="9841">
                <c:v>-5.1219778814316355</c:v>
              </c:pt>
              <c:pt idx="9842">
                <c:v>-5.1219778814316355</c:v>
              </c:pt>
              <c:pt idx="9843">
                <c:v>-5.1219778814316355</c:v>
              </c:pt>
              <c:pt idx="9844">
                <c:v>-5.1219778814316355</c:v>
              </c:pt>
              <c:pt idx="9845">
                <c:v>-5.1219778814316355</c:v>
              </c:pt>
              <c:pt idx="9846">
                <c:v>-5.1219778814316355</c:v>
              </c:pt>
              <c:pt idx="9847">
                <c:v>-5.1219778814316355</c:v>
              </c:pt>
              <c:pt idx="9848">
                <c:v>-5.190970752918572</c:v>
              </c:pt>
              <c:pt idx="9849">
                <c:v>-5.190970752918572</c:v>
              </c:pt>
              <c:pt idx="9850">
                <c:v>-5.1219778814316355</c:v>
              </c:pt>
              <c:pt idx="9851">
                <c:v>-5.1219778814316355</c:v>
              </c:pt>
              <c:pt idx="9852">
                <c:v>-5.1219778814316355</c:v>
              </c:pt>
              <c:pt idx="9853">
                <c:v>-5.1219778814316355</c:v>
              </c:pt>
              <c:pt idx="9854">
                <c:v>-5.1219778814316355</c:v>
              </c:pt>
              <c:pt idx="9855">
                <c:v>-5.1219778814316355</c:v>
              </c:pt>
              <c:pt idx="9856">
                <c:v>-5.190970752918572</c:v>
              </c:pt>
              <c:pt idx="9857">
                <c:v>-5.190970752918572</c:v>
              </c:pt>
              <c:pt idx="9858">
                <c:v>-5.190970752918572</c:v>
              </c:pt>
              <c:pt idx="9859">
                <c:v>-5.190970752918572</c:v>
              </c:pt>
              <c:pt idx="9860">
                <c:v>-5.190970752918572</c:v>
              </c:pt>
              <c:pt idx="9861">
                <c:v>-5.190970752918572</c:v>
              </c:pt>
              <c:pt idx="9862">
                <c:v>-5.190970752918572</c:v>
              </c:pt>
              <c:pt idx="9863">
                <c:v>-5.190970752918572</c:v>
              </c:pt>
              <c:pt idx="9864">
                <c:v>-5.1219778814316355</c:v>
              </c:pt>
              <c:pt idx="9865">
                <c:v>-5.1219778814316355</c:v>
              </c:pt>
              <c:pt idx="9866">
                <c:v>-5.1219778814316355</c:v>
              </c:pt>
              <c:pt idx="9867">
                <c:v>-5.1219778814316355</c:v>
              </c:pt>
              <c:pt idx="9868">
                <c:v>-5.1219778814316355</c:v>
              </c:pt>
              <c:pt idx="9869">
                <c:v>-5.1219778814316355</c:v>
              </c:pt>
              <c:pt idx="9870">
                <c:v>-5.1219778814316355</c:v>
              </c:pt>
              <c:pt idx="9871">
                <c:v>-5.190970752918572</c:v>
              </c:pt>
              <c:pt idx="9872">
                <c:v>-5.190970752918572</c:v>
              </c:pt>
              <c:pt idx="9873">
                <c:v>-5.190970752918572</c:v>
              </c:pt>
              <c:pt idx="9874">
                <c:v>-5.2650787250723416</c:v>
              </c:pt>
              <c:pt idx="9875">
                <c:v>-5.2650787250723416</c:v>
              </c:pt>
              <c:pt idx="9876">
                <c:v>-5.2650787250723416</c:v>
              </c:pt>
              <c:pt idx="9877">
                <c:v>-5.2650787250723416</c:v>
              </c:pt>
              <c:pt idx="9878">
                <c:v>-5.190970752918572</c:v>
              </c:pt>
              <c:pt idx="9879">
                <c:v>-5.190970752918572</c:v>
              </c:pt>
              <c:pt idx="9880">
                <c:v>-5.190970752918572</c:v>
              </c:pt>
              <c:pt idx="9881">
                <c:v>-5.1219778814316355</c:v>
              </c:pt>
              <c:pt idx="9882">
                <c:v>-5.190970752918572</c:v>
              </c:pt>
              <c:pt idx="9883">
                <c:v>-5.190970752918572</c:v>
              </c:pt>
              <c:pt idx="9884">
                <c:v>-5.190970752918572</c:v>
              </c:pt>
              <c:pt idx="9885">
                <c:v>-5.190970752918572</c:v>
              </c:pt>
              <c:pt idx="9886">
                <c:v>-5.2650787250723416</c:v>
              </c:pt>
              <c:pt idx="9887">
                <c:v>-5.2650787250723416</c:v>
              </c:pt>
              <c:pt idx="9888">
                <c:v>-5.1219778814316355</c:v>
              </c:pt>
              <c:pt idx="9889">
                <c:v>-5.1219778814316355</c:v>
              </c:pt>
              <c:pt idx="9890">
                <c:v>-5.1219778814316355</c:v>
              </c:pt>
              <c:pt idx="9891">
                <c:v>-5.190970752918572</c:v>
              </c:pt>
              <c:pt idx="9892">
                <c:v>-5.190970752918572</c:v>
              </c:pt>
              <c:pt idx="9893">
                <c:v>-5.190970752918572</c:v>
              </c:pt>
              <c:pt idx="9894">
                <c:v>-5.190970752918572</c:v>
              </c:pt>
              <c:pt idx="9895">
                <c:v>-5.190970752918572</c:v>
              </c:pt>
              <c:pt idx="9896">
                <c:v>-5.190970752918572</c:v>
              </c:pt>
              <c:pt idx="9897">
                <c:v>-5.190970752918572</c:v>
              </c:pt>
              <c:pt idx="9898">
                <c:v>-5.190970752918572</c:v>
              </c:pt>
              <c:pt idx="9899">
                <c:v>-5.190970752918572</c:v>
              </c:pt>
              <c:pt idx="9900">
                <c:v>-5.190970752918572</c:v>
              </c:pt>
              <c:pt idx="9901">
                <c:v>-5.190970752918572</c:v>
              </c:pt>
              <c:pt idx="9902">
                <c:v>-5.2650787250723416</c:v>
              </c:pt>
              <c:pt idx="9903">
                <c:v>-5.2650787250723416</c:v>
              </c:pt>
              <c:pt idx="9904">
                <c:v>-5.190970752918572</c:v>
              </c:pt>
              <c:pt idx="9905">
                <c:v>-5.190970752918572</c:v>
              </c:pt>
              <c:pt idx="9906">
                <c:v>-5.190970752918572</c:v>
              </c:pt>
              <c:pt idx="9907">
                <c:v>-5.190970752918572</c:v>
              </c:pt>
              <c:pt idx="9908">
                <c:v>-5.190970752918572</c:v>
              </c:pt>
              <c:pt idx="9909">
                <c:v>-5.190970752918572</c:v>
              </c:pt>
              <c:pt idx="9910">
                <c:v>-5.190970752918572</c:v>
              </c:pt>
              <c:pt idx="9911">
                <c:v>-5.190970752918572</c:v>
              </c:pt>
              <c:pt idx="9912">
                <c:v>-5.190970752918572</c:v>
              </c:pt>
              <c:pt idx="9913">
                <c:v>-5.190970752918572</c:v>
              </c:pt>
              <c:pt idx="9914">
                <c:v>-5.190970752918572</c:v>
              </c:pt>
              <c:pt idx="9915">
                <c:v>-5.190970752918572</c:v>
              </c:pt>
              <c:pt idx="9916">
                <c:v>-5.190970752918572</c:v>
              </c:pt>
              <c:pt idx="9917">
                <c:v>-5.190970752918572</c:v>
              </c:pt>
              <c:pt idx="9918">
                <c:v>-5.1219778814316355</c:v>
              </c:pt>
              <c:pt idx="9919">
                <c:v>-5.1219778814316355</c:v>
              </c:pt>
              <c:pt idx="9920">
                <c:v>-5.1219778814316355</c:v>
              </c:pt>
              <c:pt idx="9921">
                <c:v>-5.190970752918572</c:v>
              </c:pt>
              <c:pt idx="9922">
                <c:v>-5.190970752918572</c:v>
              </c:pt>
              <c:pt idx="9923">
                <c:v>-5.2650787250723416</c:v>
              </c:pt>
              <c:pt idx="9924">
                <c:v>-5.190970752918572</c:v>
              </c:pt>
              <c:pt idx="9925">
                <c:v>-5.190970752918572</c:v>
              </c:pt>
              <c:pt idx="9926">
                <c:v>-5.190970752918572</c:v>
              </c:pt>
              <c:pt idx="9927">
                <c:v>-5.190970752918572</c:v>
              </c:pt>
              <c:pt idx="9928">
                <c:v>-5.2650787250723416</c:v>
              </c:pt>
              <c:pt idx="9929">
                <c:v>-5.2650787250723416</c:v>
              </c:pt>
              <c:pt idx="9930">
                <c:v>-5.2650787250723416</c:v>
              </c:pt>
              <c:pt idx="9931">
                <c:v>-5.190970752918572</c:v>
              </c:pt>
              <c:pt idx="9932">
                <c:v>-5.190970752918572</c:v>
              </c:pt>
              <c:pt idx="9933">
                <c:v>-5.2650787250723416</c:v>
              </c:pt>
              <c:pt idx="9934">
                <c:v>-5.2650787250723416</c:v>
              </c:pt>
              <c:pt idx="9935">
                <c:v>-5.2650787250723416</c:v>
              </c:pt>
              <c:pt idx="9936">
                <c:v>-5.2650787250723416</c:v>
              </c:pt>
              <c:pt idx="9937">
                <c:v>-5.2650787250723416</c:v>
              </c:pt>
              <c:pt idx="9938">
                <c:v>-5.2650787250723416</c:v>
              </c:pt>
              <c:pt idx="9939">
                <c:v>-5.2650787250723416</c:v>
              </c:pt>
              <c:pt idx="9940">
                <c:v>-5.2650787250723416</c:v>
              </c:pt>
              <c:pt idx="9941">
                <c:v>-5.2650787250723416</c:v>
              </c:pt>
              <c:pt idx="9942">
                <c:v>-5.190970752918572</c:v>
              </c:pt>
              <c:pt idx="9943">
                <c:v>-5.190970752918572</c:v>
              </c:pt>
              <c:pt idx="9944">
                <c:v>-5.190970752918572</c:v>
              </c:pt>
              <c:pt idx="9945">
                <c:v>-5.190970752918572</c:v>
              </c:pt>
              <c:pt idx="9946">
                <c:v>-5.2650787250723416</c:v>
              </c:pt>
              <c:pt idx="9947">
                <c:v>-5.2650787250723416</c:v>
              </c:pt>
              <c:pt idx="9948">
                <c:v>-5.2650787250723416</c:v>
              </c:pt>
              <c:pt idx="9949">
                <c:v>-5.2650787250723416</c:v>
              </c:pt>
              <c:pt idx="9950">
                <c:v>-5.2650787250723416</c:v>
              </c:pt>
              <c:pt idx="9951">
                <c:v>-5.2650787250723416</c:v>
              </c:pt>
              <c:pt idx="9952">
                <c:v>-5.2650787250723416</c:v>
              </c:pt>
              <c:pt idx="9953">
                <c:v>-5.2650787250723416</c:v>
              </c:pt>
              <c:pt idx="9954">
                <c:v>-5.2650787250723416</c:v>
              </c:pt>
              <c:pt idx="9955">
                <c:v>-5.2650787250723416</c:v>
              </c:pt>
              <c:pt idx="9956">
                <c:v>-5.2650787250723416</c:v>
              </c:pt>
              <c:pt idx="9957">
                <c:v>-5.2650787250723416</c:v>
              </c:pt>
              <c:pt idx="9958">
                <c:v>-5.190970752918572</c:v>
              </c:pt>
              <c:pt idx="9959">
                <c:v>-5.190970752918572</c:v>
              </c:pt>
              <c:pt idx="9960">
                <c:v>-5.2650787250723416</c:v>
              </c:pt>
              <c:pt idx="9961">
                <c:v>-5.2650787250723416</c:v>
              </c:pt>
              <c:pt idx="9962">
                <c:v>-5.190970752918572</c:v>
              </c:pt>
              <c:pt idx="9963">
                <c:v>-5.190970752918572</c:v>
              </c:pt>
              <c:pt idx="9964">
                <c:v>-5.2650787250723416</c:v>
              </c:pt>
              <c:pt idx="9965">
                <c:v>-5.2650787250723416</c:v>
              </c:pt>
              <c:pt idx="9966">
                <c:v>-5.2650787250723416</c:v>
              </c:pt>
              <c:pt idx="9967">
                <c:v>-5.2650787250723416</c:v>
              </c:pt>
              <c:pt idx="9968">
                <c:v>-5.2650787250723416</c:v>
              </c:pt>
              <c:pt idx="9969">
                <c:v>-5.2650787250723416</c:v>
              </c:pt>
              <c:pt idx="9970">
                <c:v>-5.2650787250723416</c:v>
              </c:pt>
              <c:pt idx="9971">
                <c:v>-5.2650787250723416</c:v>
              </c:pt>
              <c:pt idx="9972">
                <c:v>-5.2650787250723416</c:v>
              </c:pt>
              <c:pt idx="9973">
                <c:v>-5.2650787250723416</c:v>
              </c:pt>
              <c:pt idx="9974">
                <c:v>-5.2650787250723416</c:v>
              </c:pt>
              <c:pt idx="9975">
                <c:v>-5.2650787250723416</c:v>
              </c:pt>
              <c:pt idx="9976">
                <c:v>-5.2650787250723416</c:v>
              </c:pt>
              <c:pt idx="9977">
                <c:v>-5.2650787250723416</c:v>
              </c:pt>
              <c:pt idx="9978">
                <c:v>-5.2650787250723416</c:v>
              </c:pt>
              <c:pt idx="9979">
                <c:v>-5.2650787250723416</c:v>
              </c:pt>
              <c:pt idx="9980">
                <c:v>-5.2650787250723416</c:v>
              </c:pt>
              <c:pt idx="9981">
                <c:v>-5.2650787250723416</c:v>
              </c:pt>
              <c:pt idx="9982">
                <c:v>-5.3451214327458638</c:v>
              </c:pt>
              <c:pt idx="9983">
                <c:v>-5.3451214327458638</c:v>
              </c:pt>
              <c:pt idx="9984">
                <c:v>-5.2650787250723416</c:v>
              </c:pt>
              <c:pt idx="9985">
                <c:v>-5.2650787250723416</c:v>
              </c:pt>
              <c:pt idx="9986">
                <c:v>-5.2650787250723416</c:v>
              </c:pt>
              <c:pt idx="9987">
                <c:v>-5.2650787250723416</c:v>
              </c:pt>
              <c:pt idx="9988">
                <c:v>-5.2650787250723416</c:v>
              </c:pt>
              <c:pt idx="9989">
                <c:v>-5.2650787250723416</c:v>
              </c:pt>
              <c:pt idx="9990">
                <c:v>-5.190970752918572</c:v>
              </c:pt>
              <c:pt idx="9991">
                <c:v>-5.190970752918572</c:v>
              </c:pt>
              <c:pt idx="9992">
                <c:v>-5.190970752918572</c:v>
              </c:pt>
              <c:pt idx="9993">
                <c:v>-5.190970752918572</c:v>
              </c:pt>
              <c:pt idx="9994">
                <c:v>-5.2650787250723416</c:v>
              </c:pt>
              <c:pt idx="9995">
                <c:v>-5.2650787250723416</c:v>
              </c:pt>
              <c:pt idx="9996">
                <c:v>-5.2650787250723416</c:v>
              </c:pt>
              <c:pt idx="9997">
                <c:v>-5.2650787250723416</c:v>
              </c:pt>
              <c:pt idx="9998">
                <c:v>-5.2650787250723416</c:v>
              </c:pt>
              <c:pt idx="9999">
                <c:v>-5.2650787250723416</c:v>
              </c:pt>
              <c:pt idx="10000">
                <c:v>-5.3451214327458638</c:v>
              </c:pt>
              <c:pt idx="10001">
                <c:v>-5.3451214327458638</c:v>
              </c:pt>
              <c:pt idx="10002">
                <c:v>-5.2650787250723416</c:v>
              </c:pt>
              <c:pt idx="10003">
                <c:v>-5.2650787250723416</c:v>
              </c:pt>
              <c:pt idx="10004">
                <c:v>-5.2650787250723416</c:v>
              </c:pt>
              <c:pt idx="10005">
                <c:v>-5.2650787250723416</c:v>
              </c:pt>
              <c:pt idx="10006">
                <c:v>-5.2650787250723416</c:v>
              </c:pt>
              <c:pt idx="10007">
                <c:v>-5.2650787250723416</c:v>
              </c:pt>
              <c:pt idx="10008">
                <c:v>-5.2650787250723416</c:v>
              </c:pt>
              <c:pt idx="10009">
                <c:v>-5.2650787250723416</c:v>
              </c:pt>
              <c:pt idx="10010">
                <c:v>-5.3451214327458638</c:v>
              </c:pt>
              <c:pt idx="10011">
                <c:v>-5.3451214327458638</c:v>
              </c:pt>
              <c:pt idx="10012">
                <c:v>-5.2650787250723416</c:v>
              </c:pt>
              <c:pt idx="10013">
                <c:v>-5.2650787250723416</c:v>
              </c:pt>
              <c:pt idx="10014">
                <c:v>-5.2650787250723416</c:v>
              </c:pt>
              <c:pt idx="10015">
                <c:v>-5.2650787250723416</c:v>
              </c:pt>
              <c:pt idx="10016">
                <c:v>-5.2650787250723416</c:v>
              </c:pt>
              <c:pt idx="10017">
                <c:v>-5.2650787250723416</c:v>
              </c:pt>
              <c:pt idx="10018">
                <c:v>-5.2650787250723416</c:v>
              </c:pt>
              <c:pt idx="10019">
                <c:v>-5.2650787250723416</c:v>
              </c:pt>
              <c:pt idx="10020">
                <c:v>-5.2650787250723416</c:v>
              </c:pt>
              <c:pt idx="10021">
                <c:v>-5.2650787250723416</c:v>
              </c:pt>
              <c:pt idx="10022">
                <c:v>-5.2650787250723416</c:v>
              </c:pt>
              <c:pt idx="10023">
                <c:v>-5.2650787250723416</c:v>
              </c:pt>
              <c:pt idx="10024">
                <c:v>-5.3451214327458638</c:v>
              </c:pt>
              <c:pt idx="10025">
                <c:v>-5.3451214327458638</c:v>
              </c:pt>
              <c:pt idx="10026">
                <c:v>-5.3451214327458638</c:v>
              </c:pt>
              <c:pt idx="10027">
                <c:v>-5.3451214327458638</c:v>
              </c:pt>
              <c:pt idx="10028">
                <c:v>-5.2650787250723416</c:v>
              </c:pt>
              <c:pt idx="10029">
                <c:v>-5.2650787250723416</c:v>
              </c:pt>
              <c:pt idx="10030">
                <c:v>-5.2650787250723416</c:v>
              </c:pt>
              <c:pt idx="10031">
                <c:v>-5.2650787250723416</c:v>
              </c:pt>
              <c:pt idx="10032">
                <c:v>-5.2650787250723416</c:v>
              </c:pt>
              <c:pt idx="10033">
                <c:v>-5.2650787250723416</c:v>
              </c:pt>
              <c:pt idx="10034">
                <c:v>-5.3451214327458638</c:v>
              </c:pt>
              <c:pt idx="10035">
                <c:v>-5.3451214327458638</c:v>
              </c:pt>
              <c:pt idx="10036">
                <c:v>-5.2650787250723416</c:v>
              </c:pt>
              <c:pt idx="10037">
                <c:v>-5.2650787250723416</c:v>
              </c:pt>
              <c:pt idx="10038">
                <c:v>-5.2650787250723416</c:v>
              </c:pt>
              <c:pt idx="10039">
                <c:v>-5.2650787250723416</c:v>
              </c:pt>
              <c:pt idx="10040">
                <c:v>-5.2650787250723416</c:v>
              </c:pt>
              <c:pt idx="10041">
                <c:v>-5.2650787250723416</c:v>
              </c:pt>
              <c:pt idx="10042">
                <c:v>-5.2650787250723416</c:v>
              </c:pt>
              <c:pt idx="10043">
                <c:v>-5.2650787250723416</c:v>
              </c:pt>
              <c:pt idx="10044">
                <c:v>-5.2650787250723416</c:v>
              </c:pt>
              <c:pt idx="10045">
                <c:v>-5.2650787250723416</c:v>
              </c:pt>
              <c:pt idx="10046">
                <c:v>-5.2650787250723416</c:v>
              </c:pt>
              <c:pt idx="10047">
                <c:v>-5.2650787250723416</c:v>
              </c:pt>
              <c:pt idx="10048">
                <c:v>-5.2650787250723416</c:v>
              </c:pt>
              <c:pt idx="10049">
                <c:v>-5.2650787250723416</c:v>
              </c:pt>
              <c:pt idx="10050">
                <c:v>-5.2650787250723416</c:v>
              </c:pt>
              <c:pt idx="10051">
                <c:v>-5.2650787250723416</c:v>
              </c:pt>
              <c:pt idx="10052">
                <c:v>-5.3451214327458638</c:v>
              </c:pt>
              <c:pt idx="10053">
                <c:v>-5.3451214327458638</c:v>
              </c:pt>
              <c:pt idx="10054">
                <c:v>-5.2650787250723416</c:v>
              </c:pt>
              <c:pt idx="10055">
                <c:v>-5.2650787250723416</c:v>
              </c:pt>
              <c:pt idx="10056">
                <c:v>-5.2650787250723416</c:v>
              </c:pt>
              <c:pt idx="10057">
                <c:v>-5.2650787250723416</c:v>
              </c:pt>
              <c:pt idx="10058">
                <c:v>-5.2650787250723416</c:v>
              </c:pt>
              <c:pt idx="10059">
                <c:v>-5.2650787250723416</c:v>
              </c:pt>
              <c:pt idx="10060">
                <c:v>-5.2650787250723416</c:v>
              </c:pt>
              <c:pt idx="10061">
                <c:v>-5.2650787250723416</c:v>
              </c:pt>
              <c:pt idx="10062">
                <c:v>-5.2650787250723416</c:v>
              </c:pt>
              <c:pt idx="10063">
                <c:v>-5.2650787250723416</c:v>
              </c:pt>
              <c:pt idx="10064">
                <c:v>-5.2650787250723416</c:v>
              </c:pt>
              <c:pt idx="10065">
                <c:v>-5.2650787250723416</c:v>
              </c:pt>
              <c:pt idx="10066">
                <c:v>-5.2650787250723416</c:v>
              </c:pt>
              <c:pt idx="10067">
                <c:v>-5.2650787250723416</c:v>
              </c:pt>
              <c:pt idx="10068">
                <c:v>-5.2650787250723416</c:v>
              </c:pt>
              <c:pt idx="10069">
                <c:v>-5.2650787250723416</c:v>
              </c:pt>
              <c:pt idx="10070">
                <c:v>-5.2650787250723416</c:v>
              </c:pt>
              <c:pt idx="10071">
                <c:v>-5.190970752918572</c:v>
              </c:pt>
              <c:pt idx="10072">
                <c:v>-5.2650787250723416</c:v>
              </c:pt>
              <c:pt idx="10073">
                <c:v>-5.2650787250723416</c:v>
              </c:pt>
              <c:pt idx="10074">
                <c:v>-5.2650787250723416</c:v>
              </c:pt>
              <c:pt idx="10075">
                <c:v>-5.2650787250723416</c:v>
              </c:pt>
              <c:pt idx="10076">
                <c:v>-5.2650787250723416</c:v>
              </c:pt>
              <c:pt idx="10077">
                <c:v>-5.2650787250723416</c:v>
              </c:pt>
              <c:pt idx="10078">
                <c:v>-5.2650787250723416</c:v>
              </c:pt>
              <c:pt idx="10079">
                <c:v>-5.2650787250723416</c:v>
              </c:pt>
              <c:pt idx="10080">
                <c:v>-5.2650787250723416</c:v>
              </c:pt>
              <c:pt idx="10081">
                <c:v>-5.2650787250723416</c:v>
              </c:pt>
              <c:pt idx="10082">
                <c:v>-5.2650787250723416</c:v>
              </c:pt>
              <c:pt idx="10083">
                <c:v>-5.2650787250723416</c:v>
              </c:pt>
              <c:pt idx="10084">
                <c:v>-5.3451214327458638</c:v>
              </c:pt>
              <c:pt idx="10085">
                <c:v>-5.3451214327458638</c:v>
              </c:pt>
              <c:pt idx="10086">
                <c:v>-5.3451214327458638</c:v>
              </c:pt>
              <c:pt idx="10087">
                <c:v>-5.3451214327458638</c:v>
              </c:pt>
              <c:pt idx="10088">
                <c:v>-5.2650787250723416</c:v>
              </c:pt>
              <c:pt idx="10089">
                <c:v>-5.2650787250723416</c:v>
              </c:pt>
              <c:pt idx="10090">
                <c:v>-5.2650787250723416</c:v>
              </c:pt>
              <c:pt idx="10091">
                <c:v>-5.2650787250723416</c:v>
              </c:pt>
              <c:pt idx="10092">
                <c:v>-5.2650787250723416</c:v>
              </c:pt>
              <c:pt idx="10093">
                <c:v>-5.2650787250723416</c:v>
              </c:pt>
              <c:pt idx="10094">
                <c:v>-5.3451214327458638</c:v>
              </c:pt>
              <c:pt idx="10095">
                <c:v>-5.3451214327458638</c:v>
              </c:pt>
              <c:pt idx="10096">
                <c:v>-5.3451214327458638</c:v>
              </c:pt>
              <c:pt idx="10097">
                <c:v>-5.3451214327458638</c:v>
              </c:pt>
              <c:pt idx="10098">
                <c:v>-5.3451214327458638</c:v>
              </c:pt>
              <c:pt idx="10099">
                <c:v>-5.3451214327458638</c:v>
              </c:pt>
              <c:pt idx="10100">
                <c:v>-5.3451214327458638</c:v>
              </c:pt>
              <c:pt idx="10101">
                <c:v>-5.3451214327458638</c:v>
              </c:pt>
              <c:pt idx="10102">
                <c:v>-5.3451214327458638</c:v>
              </c:pt>
              <c:pt idx="10103">
                <c:v>-5.3451214327458638</c:v>
              </c:pt>
              <c:pt idx="10104">
                <c:v>-5.2650787250723416</c:v>
              </c:pt>
              <c:pt idx="10105">
                <c:v>-5.2650787250723416</c:v>
              </c:pt>
              <c:pt idx="10106">
                <c:v>-5.2650787250723416</c:v>
              </c:pt>
              <c:pt idx="10107">
                <c:v>-5.2650787250723416</c:v>
              </c:pt>
              <c:pt idx="10108">
                <c:v>-5.3451214327458638</c:v>
              </c:pt>
              <c:pt idx="10109">
                <c:v>-5.3451214327458638</c:v>
              </c:pt>
              <c:pt idx="10110">
                <c:v>-5.2650787250723416</c:v>
              </c:pt>
              <c:pt idx="10111">
                <c:v>-5.2650787250723416</c:v>
              </c:pt>
              <c:pt idx="10112">
                <c:v>-5.3451214327458638</c:v>
              </c:pt>
              <c:pt idx="10113">
                <c:v>-5.3451214327458638</c:v>
              </c:pt>
              <c:pt idx="10114">
                <c:v>-5.3451214327458638</c:v>
              </c:pt>
              <c:pt idx="10115">
                <c:v>-5.3451214327458638</c:v>
              </c:pt>
              <c:pt idx="10116">
                <c:v>-5.3451214327458638</c:v>
              </c:pt>
              <c:pt idx="10117">
                <c:v>-5.3451214327458638</c:v>
              </c:pt>
              <c:pt idx="10118">
                <c:v>-5.3451214327458638</c:v>
              </c:pt>
              <c:pt idx="10119">
                <c:v>-5.3451214327458638</c:v>
              </c:pt>
              <c:pt idx="10120">
                <c:v>-5.3451214327458638</c:v>
              </c:pt>
              <c:pt idx="10121">
                <c:v>-5.3451214327458638</c:v>
              </c:pt>
              <c:pt idx="10122">
                <c:v>-5.3451214327458638</c:v>
              </c:pt>
              <c:pt idx="10123">
                <c:v>-5.3451214327458638</c:v>
              </c:pt>
              <c:pt idx="10124">
                <c:v>-5.2650787250723416</c:v>
              </c:pt>
              <c:pt idx="10125">
                <c:v>-5.2650787250723416</c:v>
              </c:pt>
              <c:pt idx="10126">
                <c:v>-5.3451214327458638</c:v>
              </c:pt>
              <c:pt idx="10127">
                <c:v>-5.3451214327458638</c:v>
              </c:pt>
              <c:pt idx="10128">
                <c:v>-5.3451214327458638</c:v>
              </c:pt>
              <c:pt idx="10129">
                <c:v>-5.3451214327458638</c:v>
              </c:pt>
              <c:pt idx="10130">
                <c:v>-5.3451214327458638</c:v>
              </c:pt>
              <c:pt idx="10131">
                <c:v>-5.3451214327458638</c:v>
              </c:pt>
              <c:pt idx="10132">
                <c:v>-5.3451214327458638</c:v>
              </c:pt>
              <c:pt idx="10133">
                <c:v>-5.3451214327458638</c:v>
              </c:pt>
              <c:pt idx="10134">
                <c:v>-5.3451214327458638</c:v>
              </c:pt>
              <c:pt idx="10135">
                <c:v>-5.3451214327458638</c:v>
              </c:pt>
              <c:pt idx="10136">
                <c:v>-5.3451214327458638</c:v>
              </c:pt>
              <c:pt idx="10137">
                <c:v>-5.3451214327458638</c:v>
              </c:pt>
              <c:pt idx="10138">
                <c:v>-5.3451214327458638</c:v>
              </c:pt>
              <c:pt idx="10139">
                <c:v>-5.3451214327458638</c:v>
              </c:pt>
              <c:pt idx="10140">
                <c:v>-5.3451214327458638</c:v>
              </c:pt>
              <c:pt idx="10141">
                <c:v>-5.3451214327458638</c:v>
              </c:pt>
              <c:pt idx="10142">
                <c:v>-5.4321328097354762</c:v>
              </c:pt>
              <c:pt idx="10143">
                <c:v>-5.4321328097354762</c:v>
              </c:pt>
              <c:pt idx="10144">
                <c:v>-5.3451214327458638</c:v>
              </c:pt>
              <c:pt idx="10145">
                <c:v>-5.3451214327458638</c:v>
              </c:pt>
              <c:pt idx="10146">
                <c:v>-5.3451214327458638</c:v>
              </c:pt>
              <c:pt idx="10147">
                <c:v>-5.3451214327458638</c:v>
              </c:pt>
              <c:pt idx="10148">
                <c:v>-5.2650787250723416</c:v>
              </c:pt>
              <c:pt idx="10149">
                <c:v>-5.2650787250723416</c:v>
              </c:pt>
              <c:pt idx="10150">
                <c:v>-5.3451214327458638</c:v>
              </c:pt>
              <c:pt idx="10151">
                <c:v>-5.3451214327458638</c:v>
              </c:pt>
              <c:pt idx="10152">
                <c:v>-5.3451214327458638</c:v>
              </c:pt>
              <c:pt idx="10153">
                <c:v>-5.3451214327458638</c:v>
              </c:pt>
              <c:pt idx="10154">
                <c:v>-5.4321328097354762</c:v>
              </c:pt>
              <c:pt idx="10155">
                <c:v>-5.4321328097354762</c:v>
              </c:pt>
              <c:pt idx="10156">
                <c:v>-5.2650787250723416</c:v>
              </c:pt>
              <c:pt idx="10157">
                <c:v>-5.2650787250723416</c:v>
              </c:pt>
              <c:pt idx="10158">
                <c:v>-5.3451214327458638</c:v>
              </c:pt>
              <c:pt idx="10159">
                <c:v>-5.3451214327458638</c:v>
              </c:pt>
              <c:pt idx="10160">
                <c:v>-5.2650787250723416</c:v>
              </c:pt>
              <c:pt idx="10161">
                <c:v>-5.2650787250723416</c:v>
              </c:pt>
              <c:pt idx="10162">
                <c:v>-5.2650787250723416</c:v>
              </c:pt>
              <c:pt idx="10163">
                <c:v>-5.2650787250723416</c:v>
              </c:pt>
              <c:pt idx="10164">
                <c:v>-5.3451214327458638</c:v>
              </c:pt>
              <c:pt idx="10165">
                <c:v>-5.3451214327458638</c:v>
              </c:pt>
              <c:pt idx="10166">
                <c:v>-5.3451214327458638</c:v>
              </c:pt>
              <c:pt idx="10167">
                <c:v>-5.3451214327458638</c:v>
              </c:pt>
              <c:pt idx="10168">
                <c:v>-5.3451214327458638</c:v>
              </c:pt>
              <c:pt idx="10169">
                <c:v>-5.3451214327458638</c:v>
              </c:pt>
              <c:pt idx="10170">
                <c:v>-5.4321328097354762</c:v>
              </c:pt>
              <c:pt idx="10171">
                <c:v>-5.4321328097354762</c:v>
              </c:pt>
              <c:pt idx="10172">
                <c:v>-5.2650787250723416</c:v>
              </c:pt>
              <c:pt idx="10173">
                <c:v>-5.2650787250723416</c:v>
              </c:pt>
              <c:pt idx="10174">
                <c:v>-5.3451214327458638</c:v>
              </c:pt>
              <c:pt idx="10175">
                <c:v>-5.3451214327458638</c:v>
              </c:pt>
              <c:pt idx="10176">
                <c:v>-5.3451214327458638</c:v>
              </c:pt>
              <c:pt idx="10177">
                <c:v>-5.3451214327458638</c:v>
              </c:pt>
              <c:pt idx="10178">
                <c:v>-5.4321328097354762</c:v>
              </c:pt>
              <c:pt idx="10179">
                <c:v>-5.4321328097354762</c:v>
              </c:pt>
              <c:pt idx="10180">
                <c:v>-5.4321328097354762</c:v>
              </c:pt>
              <c:pt idx="10181">
                <c:v>-5.4321328097354762</c:v>
              </c:pt>
              <c:pt idx="10182">
                <c:v>-5.4321328097354762</c:v>
              </c:pt>
              <c:pt idx="10183">
                <c:v>-5.4321328097354762</c:v>
              </c:pt>
              <c:pt idx="10184">
                <c:v>-5.3451214327458638</c:v>
              </c:pt>
              <c:pt idx="10185">
                <c:v>-5.3451214327458638</c:v>
              </c:pt>
              <c:pt idx="10186">
                <c:v>-5.4321328097354762</c:v>
              </c:pt>
              <c:pt idx="10187">
                <c:v>-5.4321328097354762</c:v>
              </c:pt>
              <c:pt idx="10188">
                <c:v>-5.3451214327458638</c:v>
              </c:pt>
              <c:pt idx="10189">
                <c:v>-5.3451214327458638</c:v>
              </c:pt>
              <c:pt idx="10190">
                <c:v>-5.3451214327458638</c:v>
              </c:pt>
              <c:pt idx="10191">
                <c:v>-5.3451214327458638</c:v>
              </c:pt>
              <c:pt idx="10192">
                <c:v>-5.4321328097354762</c:v>
              </c:pt>
              <c:pt idx="10193">
                <c:v>-5.4321328097354762</c:v>
              </c:pt>
              <c:pt idx="10194">
                <c:v>-5.4321328097354762</c:v>
              </c:pt>
              <c:pt idx="10195">
                <c:v>-5.4321328097354762</c:v>
              </c:pt>
              <c:pt idx="10196">
                <c:v>-5.4321328097354762</c:v>
              </c:pt>
              <c:pt idx="10197">
                <c:v>-5.4321328097354762</c:v>
              </c:pt>
              <c:pt idx="10198">
                <c:v>-5.3451214327458638</c:v>
              </c:pt>
              <c:pt idx="10199">
                <c:v>-5.3451214327458638</c:v>
              </c:pt>
              <c:pt idx="10200">
                <c:v>-5.4321328097354762</c:v>
              </c:pt>
              <c:pt idx="10201">
                <c:v>-5.4321328097354762</c:v>
              </c:pt>
              <c:pt idx="10202">
                <c:v>-5.3451214327458638</c:v>
              </c:pt>
              <c:pt idx="10203">
                <c:v>-5.3451214327458638</c:v>
              </c:pt>
              <c:pt idx="10204">
                <c:v>-5.3451214327458638</c:v>
              </c:pt>
              <c:pt idx="10205">
                <c:v>-5.3451214327458638</c:v>
              </c:pt>
              <c:pt idx="10206">
                <c:v>-5.3451214327458638</c:v>
              </c:pt>
              <c:pt idx="10207">
                <c:v>-5.3451214327458638</c:v>
              </c:pt>
              <c:pt idx="10208">
                <c:v>-5.4321328097354762</c:v>
              </c:pt>
              <c:pt idx="10209">
                <c:v>-5.4321328097354762</c:v>
              </c:pt>
              <c:pt idx="10210">
                <c:v>-5.4321328097354762</c:v>
              </c:pt>
              <c:pt idx="10211">
                <c:v>-5.4321328097354762</c:v>
              </c:pt>
              <c:pt idx="10212">
                <c:v>-5.4321328097354762</c:v>
              </c:pt>
              <c:pt idx="10213">
                <c:v>-5.4321328097354762</c:v>
              </c:pt>
              <c:pt idx="10214">
                <c:v>-5.3451214327458638</c:v>
              </c:pt>
              <c:pt idx="10215">
                <c:v>-5.3451214327458638</c:v>
              </c:pt>
              <c:pt idx="10216">
                <c:v>-5.3451214327458638</c:v>
              </c:pt>
              <c:pt idx="10217">
                <c:v>-5.3451214327458638</c:v>
              </c:pt>
              <c:pt idx="10218">
                <c:v>-5.4321328097354762</c:v>
              </c:pt>
              <c:pt idx="10219">
                <c:v>-5.4321328097354762</c:v>
              </c:pt>
              <c:pt idx="10220">
                <c:v>-5.4321328097354762</c:v>
              </c:pt>
              <c:pt idx="10221">
                <c:v>-5.4321328097354762</c:v>
              </c:pt>
              <c:pt idx="10222">
                <c:v>-5.4321328097354762</c:v>
              </c:pt>
              <c:pt idx="10223">
                <c:v>-5.4321328097354762</c:v>
              </c:pt>
              <c:pt idx="10224">
                <c:v>-5.4321328097354762</c:v>
              </c:pt>
              <c:pt idx="10225">
                <c:v>-5.4321328097354762</c:v>
              </c:pt>
              <c:pt idx="10226">
                <c:v>-5.4321328097354762</c:v>
              </c:pt>
              <c:pt idx="10227">
                <c:v>-5.4321328097354762</c:v>
              </c:pt>
              <c:pt idx="10228">
                <c:v>-5.4321328097354762</c:v>
              </c:pt>
              <c:pt idx="10229">
                <c:v>-5.4321328097354762</c:v>
              </c:pt>
              <c:pt idx="10230">
                <c:v>-5.4321328097354762</c:v>
              </c:pt>
              <c:pt idx="10231">
                <c:v>-5.4321328097354762</c:v>
              </c:pt>
              <c:pt idx="10232">
                <c:v>-5.4321328097354762</c:v>
              </c:pt>
              <c:pt idx="10233">
                <c:v>-5.4321328097354762</c:v>
              </c:pt>
              <c:pt idx="10234">
                <c:v>-5.4321328097354762</c:v>
              </c:pt>
              <c:pt idx="10235">
                <c:v>-5.4321328097354762</c:v>
              </c:pt>
              <c:pt idx="10236">
                <c:v>-5.4321328097354762</c:v>
              </c:pt>
              <c:pt idx="10237">
                <c:v>-5.4321328097354762</c:v>
              </c:pt>
              <c:pt idx="10238">
                <c:v>-5.4321328097354762</c:v>
              </c:pt>
              <c:pt idx="10239">
                <c:v>-5.4321328097354762</c:v>
              </c:pt>
              <c:pt idx="10240">
                <c:v>-5.4321328097354762</c:v>
              </c:pt>
              <c:pt idx="10241">
                <c:v>-5.4321328097354762</c:v>
              </c:pt>
              <c:pt idx="10242">
                <c:v>-5.5274429895398374</c:v>
              </c:pt>
              <c:pt idx="10243">
                <c:v>-5.5274429895398374</c:v>
              </c:pt>
              <c:pt idx="10244">
                <c:v>-5.4321328097354762</c:v>
              </c:pt>
              <c:pt idx="10245">
                <c:v>-5.4321328097354762</c:v>
              </c:pt>
              <c:pt idx="10246">
                <c:v>-5.5274429895398374</c:v>
              </c:pt>
              <c:pt idx="10247">
                <c:v>-5.5274429895398374</c:v>
              </c:pt>
              <c:pt idx="10248">
                <c:v>-5.4321328097354762</c:v>
              </c:pt>
              <c:pt idx="10249">
                <c:v>-5.4321328097354762</c:v>
              </c:pt>
              <c:pt idx="10250">
                <c:v>-5.4321328097354762</c:v>
              </c:pt>
              <c:pt idx="10251">
                <c:v>-5.5274429895398374</c:v>
              </c:pt>
              <c:pt idx="10252">
                <c:v>-5.5274429895398374</c:v>
              </c:pt>
              <c:pt idx="10253">
                <c:v>-5.5274429895398374</c:v>
              </c:pt>
              <c:pt idx="10254">
                <c:v>-5.4321328097354762</c:v>
              </c:pt>
              <c:pt idx="10255">
                <c:v>-5.4321328097354762</c:v>
              </c:pt>
              <c:pt idx="10256">
                <c:v>-5.4321328097354762</c:v>
              </c:pt>
              <c:pt idx="10257">
                <c:v>-5.4321328097354762</c:v>
              </c:pt>
              <c:pt idx="10258">
                <c:v>-5.5274429895398374</c:v>
              </c:pt>
              <c:pt idx="10259">
                <c:v>-5.5274429895398374</c:v>
              </c:pt>
              <c:pt idx="10260">
                <c:v>-5.5274429895398374</c:v>
              </c:pt>
              <c:pt idx="10261">
                <c:v>-5.5274429895398374</c:v>
              </c:pt>
              <c:pt idx="10262">
                <c:v>-5.5274429895398374</c:v>
              </c:pt>
              <c:pt idx="10263">
                <c:v>-5.5274429895398374</c:v>
              </c:pt>
              <c:pt idx="10264">
                <c:v>-5.5274429895398374</c:v>
              </c:pt>
              <c:pt idx="10265">
                <c:v>-5.5274429895398374</c:v>
              </c:pt>
              <c:pt idx="10266">
                <c:v>-5.5274429895398374</c:v>
              </c:pt>
              <c:pt idx="10267">
                <c:v>-5.5274429895398374</c:v>
              </c:pt>
              <c:pt idx="10268">
                <c:v>-5.5274429895398374</c:v>
              </c:pt>
              <c:pt idx="10269">
                <c:v>-5.5274429895398374</c:v>
              </c:pt>
              <c:pt idx="10270">
                <c:v>-5.5274429895398374</c:v>
              </c:pt>
              <c:pt idx="10271">
                <c:v>-5.5274429895398374</c:v>
              </c:pt>
              <c:pt idx="10272">
                <c:v>-5.5274429895398374</c:v>
              </c:pt>
              <c:pt idx="10273">
                <c:v>-5.5274429895398374</c:v>
              </c:pt>
              <c:pt idx="10274">
                <c:v>-5.5274429895398374</c:v>
              </c:pt>
              <c:pt idx="10275">
                <c:v>-5.5274429895398374</c:v>
              </c:pt>
              <c:pt idx="10276">
                <c:v>-5.5274429895398374</c:v>
              </c:pt>
              <c:pt idx="10277">
                <c:v>-5.5274429895398374</c:v>
              </c:pt>
              <c:pt idx="10278">
                <c:v>-5.5274429895398374</c:v>
              </c:pt>
              <c:pt idx="10279">
                <c:v>-5.5274429895398374</c:v>
              </c:pt>
              <c:pt idx="10280">
                <c:v>-5.5274429895398374</c:v>
              </c:pt>
              <c:pt idx="10281">
                <c:v>-5.5274429895398374</c:v>
              </c:pt>
              <c:pt idx="10282">
                <c:v>-5.5274429895398374</c:v>
              </c:pt>
              <c:pt idx="10283">
                <c:v>-5.5274429895398374</c:v>
              </c:pt>
              <c:pt idx="10284">
                <c:v>-5.6328035051976757</c:v>
              </c:pt>
              <c:pt idx="10285">
                <c:v>-5.6328035051976757</c:v>
              </c:pt>
              <c:pt idx="10286">
                <c:v>-5.5274429895398374</c:v>
              </c:pt>
              <c:pt idx="10287">
                <c:v>-5.5274429895398374</c:v>
              </c:pt>
              <c:pt idx="10288">
                <c:v>-5.5274429895398374</c:v>
              </c:pt>
              <c:pt idx="10289">
                <c:v>-5.5274429895398374</c:v>
              </c:pt>
              <c:pt idx="10290">
                <c:v>-5.5274429895398374</c:v>
              </c:pt>
              <c:pt idx="10291">
                <c:v>-5.5274429895398374</c:v>
              </c:pt>
              <c:pt idx="10292">
                <c:v>-5.5274429895398374</c:v>
              </c:pt>
              <c:pt idx="10293">
                <c:v>-5.5274429895398374</c:v>
              </c:pt>
              <c:pt idx="10294">
                <c:v>-5.6328035051976757</c:v>
              </c:pt>
              <c:pt idx="10295">
                <c:v>-5.6328035051976757</c:v>
              </c:pt>
              <c:pt idx="10296">
                <c:v>-5.6328035051976757</c:v>
              </c:pt>
              <c:pt idx="10297">
                <c:v>-5.6328035051976757</c:v>
              </c:pt>
              <c:pt idx="10298">
                <c:v>-5.75058654085404</c:v>
              </c:pt>
              <c:pt idx="10299">
                <c:v>-5.75058654085404</c:v>
              </c:pt>
              <c:pt idx="10300">
                <c:v>-5.75058654085404</c:v>
              </c:pt>
              <c:pt idx="10301">
                <c:v>-5.75058654085404</c:v>
              </c:pt>
              <c:pt idx="10302">
                <c:v>-5.75058654085404</c:v>
              </c:pt>
              <c:pt idx="10303">
                <c:v>-5.75058654085404</c:v>
              </c:pt>
              <c:pt idx="10304">
                <c:v>-5.75058654085404</c:v>
              </c:pt>
              <c:pt idx="10305">
                <c:v>-5.75058654085404</c:v>
              </c:pt>
              <c:pt idx="10306">
                <c:v>-5.75058654085404</c:v>
              </c:pt>
              <c:pt idx="10307">
                <c:v>-5.75058654085404</c:v>
              </c:pt>
              <c:pt idx="10308">
                <c:v>-5.75058654085404</c:v>
              </c:pt>
              <c:pt idx="10309">
                <c:v>-5.75058654085404</c:v>
              </c:pt>
              <c:pt idx="10310">
                <c:v>-5.75058654085404</c:v>
              </c:pt>
              <c:pt idx="10311">
                <c:v>-5.75058654085404</c:v>
              </c:pt>
              <c:pt idx="10312">
                <c:v>-5.75058654085404</c:v>
              </c:pt>
              <c:pt idx="10313">
                <c:v>-5.75058654085404</c:v>
              </c:pt>
              <c:pt idx="10314">
                <c:v>-5.75058654085404</c:v>
              </c:pt>
              <c:pt idx="10315">
                <c:v>-5.75058654085404</c:v>
              </c:pt>
              <c:pt idx="10316">
                <c:v>-5.75058654085404</c:v>
              </c:pt>
              <c:pt idx="10317">
                <c:v>-5.75058654085404</c:v>
              </c:pt>
              <c:pt idx="10318">
                <c:v>-5.6328035051976757</c:v>
              </c:pt>
              <c:pt idx="10319">
                <c:v>-5.6328035051976757</c:v>
              </c:pt>
              <c:pt idx="10320">
                <c:v>-5.75058654085404</c:v>
              </c:pt>
              <c:pt idx="10321">
                <c:v>-5.75058654085404</c:v>
              </c:pt>
              <c:pt idx="10322">
                <c:v>-5.75058654085404</c:v>
              </c:pt>
              <c:pt idx="10323">
                <c:v>-5.75058654085404</c:v>
              </c:pt>
              <c:pt idx="10324">
                <c:v>-5.75058654085404</c:v>
              </c:pt>
              <c:pt idx="10325">
                <c:v>-5.75058654085404</c:v>
              </c:pt>
              <c:pt idx="10326">
                <c:v>-5.75058654085404</c:v>
              </c:pt>
              <c:pt idx="10327">
                <c:v>-5.75058654085404</c:v>
              </c:pt>
              <c:pt idx="10328">
                <c:v>-5.8841179334785378</c:v>
              </c:pt>
              <c:pt idx="10329">
                <c:v>-5.8841179334785378</c:v>
              </c:pt>
              <c:pt idx="10330">
                <c:v>-5.75058654085404</c:v>
              </c:pt>
              <c:pt idx="10331">
                <c:v>-5.75058654085404</c:v>
              </c:pt>
              <c:pt idx="10332">
                <c:v>-5.8841179334785378</c:v>
              </c:pt>
              <c:pt idx="10333">
                <c:v>-5.8841179334785378</c:v>
              </c:pt>
              <c:pt idx="10334">
                <c:v>-5.75058654085404</c:v>
              </c:pt>
              <c:pt idx="10335">
                <c:v>-5.75058654085404</c:v>
              </c:pt>
              <c:pt idx="10336">
                <c:v>-5.8841179334785378</c:v>
              </c:pt>
              <c:pt idx="10337">
                <c:v>-5.8841179334785378</c:v>
              </c:pt>
              <c:pt idx="10338">
                <c:v>-5.75058654085404</c:v>
              </c:pt>
              <c:pt idx="10339">
                <c:v>-5.75058654085404</c:v>
              </c:pt>
              <c:pt idx="10340">
                <c:v>-5.8841179334785378</c:v>
              </c:pt>
              <c:pt idx="10341">
                <c:v>-5.8841179334785378</c:v>
              </c:pt>
              <c:pt idx="10342">
                <c:v>-5.8841179334785378</c:v>
              </c:pt>
              <c:pt idx="10343">
                <c:v>-5.8841179334785378</c:v>
              </c:pt>
              <c:pt idx="10344">
                <c:v>-5.8841179334785378</c:v>
              </c:pt>
              <c:pt idx="10345">
                <c:v>-5.8841179334785378</c:v>
              </c:pt>
              <c:pt idx="10346">
                <c:v>-5.8841179334785378</c:v>
              </c:pt>
              <c:pt idx="10347">
                <c:v>-5.8841179334785378</c:v>
              </c:pt>
              <c:pt idx="10348">
                <c:v>-5.8841179334785378</c:v>
              </c:pt>
              <c:pt idx="10349">
                <c:v>-5.8841179334785378</c:v>
              </c:pt>
              <c:pt idx="10350">
                <c:v>-5.8841179334785378</c:v>
              </c:pt>
              <c:pt idx="10351">
                <c:v>-5.8841179334785378</c:v>
              </c:pt>
              <c:pt idx="10352">
                <c:v>-5.8841179334785378</c:v>
              </c:pt>
              <c:pt idx="10353">
                <c:v>-5.8841179334785378</c:v>
              </c:pt>
              <c:pt idx="10354">
                <c:v>-5.8841179334785378</c:v>
              </c:pt>
              <c:pt idx="10355">
                <c:v>-5.8841179334785378</c:v>
              </c:pt>
              <c:pt idx="10356">
                <c:v>-5.8841179334785378</c:v>
              </c:pt>
              <c:pt idx="10357">
                <c:v>-5.8841179334785378</c:v>
              </c:pt>
              <c:pt idx="10358">
                <c:v>-5.75058654085404</c:v>
              </c:pt>
              <c:pt idx="10359">
                <c:v>-5.75058654085404</c:v>
              </c:pt>
              <c:pt idx="10360">
                <c:v>-6.0382686133058554</c:v>
              </c:pt>
              <c:pt idx="10361">
                <c:v>-6.0382686133058554</c:v>
              </c:pt>
              <c:pt idx="10362">
                <c:v>-5.8841179334785378</c:v>
              </c:pt>
              <c:pt idx="10363">
                <c:v>-5.8841179334785378</c:v>
              </c:pt>
              <c:pt idx="10364">
                <c:v>-5.8841179334785378</c:v>
              </c:pt>
              <c:pt idx="10365">
                <c:v>-5.8841179334785378</c:v>
              </c:pt>
              <c:pt idx="10366">
                <c:v>-6.0382686133058554</c:v>
              </c:pt>
              <c:pt idx="10367">
                <c:v>-6.0382686133058554</c:v>
              </c:pt>
              <c:pt idx="10368">
                <c:v>-6.0382686133058554</c:v>
              </c:pt>
              <c:pt idx="10369">
                <c:v>-6.0382686133058554</c:v>
              </c:pt>
              <c:pt idx="10370">
                <c:v>-5.8841179334785378</c:v>
              </c:pt>
              <c:pt idx="10371">
                <c:v>-5.8841179334785378</c:v>
              </c:pt>
              <c:pt idx="10372">
                <c:v>-6.0382686133058554</c:v>
              </c:pt>
              <c:pt idx="10373">
                <c:v>-6.0382686133058554</c:v>
              </c:pt>
              <c:pt idx="10374">
                <c:v>-5.8841179334785378</c:v>
              </c:pt>
              <c:pt idx="10375">
                <c:v>-5.8841179334785378</c:v>
              </c:pt>
              <c:pt idx="10376">
                <c:v>-5.8841179334785378</c:v>
              </c:pt>
              <c:pt idx="10377">
                <c:v>-5.8841179334785378</c:v>
              </c:pt>
              <c:pt idx="10378">
                <c:v>-6.0382686133058554</c:v>
              </c:pt>
              <c:pt idx="10379">
                <c:v>-6.0382686133058554</c:v>
              </c:pt>
              <c:pt idx="10380">
                <c:v>-6.0382686133058554</c:v>
              </c:pt>
              <c:pt idx="10381">
                <c:v>-6.0382686133058554</c:v>
              </c:pt>
              <c:pt idx="10382">
                <c:v>-6.0382686133058554</c:v>
              </c:pt>
              <c:pt idx="10383">
                <c:v>-6.0382686133058554</c:v>
              </c:pt>
              <c:pt idx="10384">
                <c:v>-6.2205901700997819</c:v>
              </c:pt>
              <c:pt idx="10385">
                <c:v>-6.2205901700997819</c:v>
              </c:pt>
              <c:pt idx="10386">
                <c:v>-6.2205901700997819</c:v>
              </c:pt>
              <c:pt idx="10387">
                <c:v>-6.2205901700997819</c:v>
              </c:pt>
              <c:pt idx="10388">
                <c:v>-6.0382686133058554</c:v>
              </c:pt>
              <c:pt idx="10389">
                <c:v>-6.0382686133058554</c:v>
              </c:pt>
              <c:pt idx="10390">
                <c:v>-6.0382686133058554</c:v>
              </c:pt>
              <c:pt idx="10391">
                <c:v>-6.0382686133058554</c:v>
              </c:pt>
              <c:pt idx="10392">
                <c:v>-6.0382686133058554</c:v>
              </c:pt>
              <c:pt idx="10393">
                <c:v>-6.0382686133058554</c:v>
              </c:pt>
              <c:pt idx="10394">
                <c:v>-6.2205901700997819</c:v>
              </c:pt>
              <c:pt idx="10395">
                <c:v>-6.2205901700997819</c:v>
              </c:pt>
              <c:pt idx="10396">
                <c:v>-6.2205901700997819</c:v>
              </c:pt>
              <c:pt idx="10397">
                <c:v>-6.2205901700997819</c:v>
              </c:pt>
              <c:pt idx="10398">
                <c:v>-6.2205901700997819</c:v>
              </c:pt>
              <c:pt idx="10399">
                <c:v>-6.2205901700997819</c:v>
              </c:pt>
              <c:pt idx="10400">
                <c:v>-6.4437337214139498</c:v>
              </c:pt>
              <c:pt idx="10401">
                <c:v>-6.4437337214139498</c:v>
              </c:pt>
              <c:pt idx="10402">
                <c:v>-6.4437337214139498</c:v>
              </c:pt>
              <c:pt idx="10403">
                <c:v>-6.4437337214139498</c:v>
              </c:pt>
              <c:pt idx="10404">
                <c:v>-6.4437337214139498</c:v>
              </c:pt>
              <c:pt idx="10405">
                <c:v>-6.4437337214139498</c:v>
              </c:pt>
              <c:pt idx="10406">
                <c:v>-6.4437337214139498</c:v>
              </c:pt>
              <c:pt idx="10407">
                <c:v>-6.4437337214139498</c:v>
              </c:pt>
              <c:pt idx="10408">
                <c:v>-6.2205901700997819</c:v>
              </c:pt>
              <c:pt idx="10409">
                <c:v>-6.2205901700997819</c:v>
              </c:pt>
              <c:pt idx="10410">
                <c:v>-6.4437337214139498</c:v>
              </c:pt>
              <c:pt idx="10411">
                <c:v>-6.4437337214139498</c:v>
              </c:pt>
              <c:pt idx="10412">
                <c:v>-6.2205901700997819</c:v>
              </c:pt>
              <c:pt idx="10413">
                <c:v>-6.2205901700997819</c:v>
              </c:pt>
              <c:pt idx="10414">
                <c:v>-6.2205901700997819</c:v>
              </c:pt>
              <c:pt idx="10415">
                <c:v>-6.2205901700997819</c:v>
              </c:pt>
              <c:pt idx="10416">
                <c:v>-6.4437337214139498</c:v>
              </c:pt>
              <c:pt idx="10417">
                <c:v>-6.4437337214139498</c:v>
              </c:pt>
              <c:pt idx="10418">
                <c:v>-6.4437337214139498</c:v>
              </c:pt>
              <c:pt idx="10419">
                <c:v>-6.4437337214139498</c:v>
              </c:pt>
              <c:pt idx="10420">
                <c:v>-6.4437337214139498</c:v>
              </c:pt>
              <c:pt idx="10421">
                <c:v>-6.4437337214139498</c:v>
              </c:pt>
              <c:pt idx="10422">
                <c:v>-6.4437337214139498</c:v>
              </c:pt>
              <c:pt idx="10423">
                <c:v>-6.4437337214139498</c:v>
              </c:pt>
              <c:pt idx="10424">
                <c:v>-6.7314157938659402</c:v>
              </c:pt>
              <c:pt idx="10425">
                <c:v>-6.7314157938659402</c:v>
              </c:pt>
              <c:pt idx="10426">
                <c:v>-6.7314157938659402</c:v>
              </c:pt>
              <c:pt idx="10427">
                <c:v>-6.7314157938659402</c:v>
              </c:pt>
              <c:pt idx="10428">
                <c:v>-6.7314157938659402</c:v>
              </c:pt>
              <c:pt idx="10429">
                <c:v>-6.7314157938659402</c:v>
              </c:pt>
              <c:pt idx="10430">
                <c:v>-6.7314157938659402</c:v>
              </c:pt>
              <c:pt idx="10431">
                <c:v>-6.7314157938659402</c:v>
              </c:pt>
              <c:pt idx="10432">
                <c:v>-6.4437337214139498</c:v>
              </c:pt>
              <c:pt idx="10433">
                <c:v>-6.4437337214139498</c:v>
              </c:pt>
              <c:pt idx="10434">
                <c:v>-6.7314157938659402</c:v>
              </c:pt>
              <c:pt idx="10435">
                <c:v>-6.7314157938659402</c:v>
              </c:pt>
              <c:pt idx="10436">
                <c:v>-6.7314157938659402</c:v>
              </c:pt>
              <c:pt idx="10437">
                <c:v>-6.7314157938659402</c:v>
              </c:pt>
              <c:pt idx="10438">
                <c:v>-6.7314157938659402</c:v>
              </c:pt>
              <c:pt idx="10439">
                <c:v>-6.7314157938659402</c:v>
              </c:pt>
              <c:pt idx="10440">
                <c:v>-6.7314157938659402</c:v>
              </c:pt>
              <c:pt idx="10441">
                <c:v>-6.7314157938659402</c:v>
              </c:pt>
              <c:pt idx="10442">
                <c:v>-6.7314157938659402</c:v>
              </c:pt>
              <c:pt idx="10443">
                <c:v>-6.7314157938659402</c:v>
              </c:pt>
              <c:pt idx="10444">
                <c:v>-6.7314157938659402</c:v>
              </c:pt>
              <c:pt idx="10445">
                <c:v>-6.7314157938659402</c:v>
              </c:pt>
              <c:pt idx="10446">
                <c:v>-6.7314157938659402</c:v>
              </c:pt>
              <c:pt idx="10447">
                <c:v>-6.7314157938659402</c:v>
              </c:pt>
              <c:pt idx="10448">
                <c:v>-6.7314157938659402</c:v>
              </c:pt>
              <c:pt idx="10449">
                <c:v>-6.7314157938659402</c:v>
              </c:pt>
              <c:pt idx="10450">
                <c:v>-7.1368809019741049</c:v>
              </c:pt>
              <c:pt idx="10451">
                <c:v>-7.1368809019741049</c:v>
              </c:pt>
              <c:pt idx="10452">
                <c:v>-7.1368809019741049</c:v>
              </c:pt>
              <c:pt idx="10453">
                <c:v>-7.1368809019741049</c:v>
              </c:pt>
              <c:pt idx="10454">
                <c:v>-6.7314157938659402</c:v>
              </c:pt>
              <c:pt idx="10455">
                <c:v>-6.7314157938659402</c:v>
              </c:pt>
              <c:pt idx="10456">
                <c:v>-6.4437337214139498</c:v>
              </c:pt>
              <c:pt idx="10457">
                <c:v>-6.4437337214139498</c:v>
              </c:pt>
              <c:pt idx="10458">
                <c:v>-6.4437337214139498</c:v>
              </c:pt>
              <c:pt idx="10459">
                <c:v>-6.4437337214139498</c:v>
              </c:pt>
              <c:pt idx="10460">
                <c:v>-6.4437337214139498</c:v>
              </c:pt>
              <c:pt idx="10461">
                <c:v>-6.4437337214139498</c:v>
              </c:pt>
              <c:pt idx="10462">
                <c:v>-6.4437337214139498</c:v>
              </c:pt>
              <c:pt idx="10463">
                <c:v>-6.4437337214139498</c:v>
              </c:pt>
              <c:pt idx="10464">
                <c:v>-6.7314157938659402</c:v>
              </c:pt>
              <c:pt idx="10465">
                <c:v>-6.7314157938659402</c:v>
              </c:pt>
              <c:pt idx="10466">
                <c:v>-6.7314157938659402</c:v>
              </c:pt>
              <c:pt idx="10467">
                <c:v>-6.7314157938659402</c:v>
              </c:pt>
              <c:pt idx="10468">
                <c:v>-6.7314157938659402</c:v>
              </c:pt>
              <c:pt idx="10469">
                <c:v>-6.7314157938659402</c:v>
              </c:pt>
              <c:pt idx="10470">
                <c:v>-6.4437337214139498</c:v>
              </c:pt>
              <c:pt idx="10471">
                <c:v>-6.4437337214139498</c:v>
              </c:pt>
              <c:pt idx="10472">
                <c:v>-6.4437337214139498</c:v>
              </c:pt>
              <c:pt idx="10473">
                <c:v>-6.4437337214139498</c:v>
              </c:pt>
              <c:pt idx="10474">
                <c:v>-6.7314157938659402</c:v>
              </c:pt>
              <c:pt idx="10475">
                <c:v>-6.7314157938659402</c:v>
              </c:pt>
              <c:pt idx="10476">
                <c:v>-7.1368809019741049</c:v>
              </c:pt>
              <c:pt idx="10477">
                <c:v>-7.1368809019741049</c:v>
              </c:pt>
              <c:pt idx="10478">
                <c:v>-6.7314157938659402</c:v>
              </c:pt>
              <c:pt idx="10479">
                <c:v>-6.7314157938659402</c:v>
              </c:pt>
              <c:pt idx="10480">
                <c:v>-6.7314157938659402</c:v>
              </c:pt>
              <c:pt idx="10481">
                <c:v>-6.7314157938659402</c:v>
              </c:pt>
              <c:pt idx="10482">
                <c:v>-6.7314157938659402</c:v>
              </c:pt>
              <c:pt idx="10483">
                <c:v>-6.7314157938659402</c:v>
              </c:pt>
              <c:pt idx="10484">
                <c:v>-6.7314157938659402</c:v>
              </c:pt>
              <c:pt idx="10485">
                <c:v>-6.7314157938659402</c:v>
              </c:pt>
              <c:pt idx="10486">
                <c:v>-6.7314157938659402</c:v>
              </c:pt>
              <c:pt idx="10487">
                <c:v>-6.7314157938659402</c:v>
              </c:pt>
              <c:pt idx="10488">
                <c:v>-7.1368809019741049</c:v>
              </c:pt>
              <c:pt idx="10489">
                <c:v>-7.1368809019741049</c:v>
              </c:pt>
              <c:pt idx="10490">
                <c:v>-7.1368809019741049</c:v>
              </c:pt>
              <c:pt idx="10491">
                <c:v>-7.1368809019741049</c:v>
              </c:pt>
              <c:pt idx="10492">
                <c:v>-6.7314157938659402</c:v>
              </c:pt>
              <c:pt idx="10493">
                <c:v>-6.7314157938659402</c:v>
              </c:pt>
              <c:pt idx="10494">
                <c:v>-6.7314157938659402</c:v>
              </c:pt>
              <c:pt idx="10495">
                <c:v>-6.7314157938659402</c:v>
              </c:pt>
              <c:pt idx="10496">
                <c:v>-7.1368809019741049</c:v>
              </c:pt>
              <c:pt idx="10497">
                <c:v>-7.1368809019741049</c:v>
              </c:pt>
              <c:pt idx="10498">
                <c:v>-6.7314157938659402</c:v>
              </c:pt>
              <c:pt idx="10499">
                <c:v>-6.7314157938659402</c:v>
              </c:pt>
              <c:pt idx="10500">
                <c:v>-7.1368809019741049</c:v>
              </c:pt>
              <c:pt idx="10501">
                <c:v>-7.1368809019741049</c:v>
              </c:pt>
              <c:pt idx="10502">
                <c:v>-7.1368809019741049</c:v>
              </c:pt>
              <c:pt idx="10503">
                <c:v>-7.1368809019741049</c:v>
              </c:pt>
              <c:pt idx="10504">
                <c:v>-7.1368809019741049</c:v>
              </c:pt>
              <c:pt idx="10505">
                <c:v>-7.1368809019741049</c:v>
              </c:pt>
              <c:pt idx="10506">
                <c:v>-7.1368809019741049</c:v>
              </c:pt>
              <c:pt idx="10507">
                <c:v>-7.1368809019741049</c:v>
              </c:pt>
              <c:pt idx="10508">
                <c:v>-6.7314157938659402</c:v>
              </c:pt>
              <c:pt idx="10509">
                <c:v>-6.7314157938659402</c:v>
              </c:pt>
              <c:pt idx="10510">
                <c:v>-7.1368809019741049</c:v>
              </c:pt>
              <c:pt idx="10511">
                <c:v>-7.1368809019741049</c:v>
              </c:pt>
              <c:pt idx="10512">
                <c:v>-6.7314157938659402</c:v>
              </c:pt>
              <c:pt idx="10513">
                <c:v>-6.7314157938659402</c:v>
              </c:pt>
              <c:pt idx="10514">
                <c:v>-7.1368809019741049</c:v>
              </c:pt>
              <c:pt idx="10515">
                <c:v>-7.1368809019741049</c:v>
              </c:pt>
              <c:pt idx="10516">
                <c:v>-6.7314157938659402</c:v>
              </c:pt>
              <c:pt idx="10517">
                <c:v>-6.7314157938659402</c:v>
              </c:pt>
              <c:pt idx="10518">
                <c:v>-6.7314157938659402</c:v>
              </c:pt>
              <c:pt idx="10519">
                <c:v>-6.7314157938659402</c:v>
              </c:pt>
              <c:pt idx="10520">
                <c:v>-6.4437337214139498</c:v>
              </c:pt>
              <c:pt idx="10521">
                <c:v>-6.4437337214139498</c:v>
              </c:pt>
              <c:pt idx="10522">
                <c:v>-6.7314157938659402</c:v>
              </c:pt>
              <c:pt idx="10523">
                <c:v>-6.7314157938659402</c:v>
              </c:pt>
              <c:pt idx="10524">
                <c:v>-7.1368809019741049</c:v>
              </c:pt>
              <c:pt idx="10525">
                <c:v>-7.1368809019741049</c:v>
              </c:pt>
              <c:pt idx="10526">
                <c:v>-7.1368809019741049</c:v>
              </c:pt>
              <c:pt idx="10527">
                <c:v>-7.1368809019741049</c:v>
              </c:pt>
              <c:pt idx="10528">
                <c:v>-6.7314157938659402</c:v>
              </c:pt>
              <c:pt idx="10529">
                <c:v>-6.7314157938659402</c:v>
              </c:pt>
              <c:pt idx="10530">
                <c:v>-6.7314157938659402</c:v>
              </c:pt>
              <c:pt idx="10531">
                <c:v>-6.7314157938659402</c:v>
              </c:pt>
              <c:pt idx="10532">
                <c:v>-7.1368809019741049</c:v>
              </c:pt>
              <c:pt idx="10533">
                <c:v>-7.1368809019741049</c:v>
              </c:pt>
              <c:pt idx="10534">
                <c:v>-7.1368809019741049</c:v>
              </c:pt>
              <c:pt idx="10535">
                <c:v>-7.1368809019741049</c:v>
              </c:pt>
              <c:pt idx="10536">
                <c:v>-7.1368809019741049</c:v>
              </c:pt>
              <c:pt idx="10537">
                <c:v>-7.1368809019741049</c:v>
              </c:pt>
              <c:pt idx="10538">
                <c:v>-7.8300280825340502</c:v>
              </c:pt>
              <c:pt idx="10539">
                <c:v>-7.8300280825340502</c:v>
              </c:pt>
              <c:pt idx="10540">
                <c:v>-7.1368809019741049</c:v>
              </c:pt>
              <c:pt idx="10541">
                <c:v>-7.1368809019741049</c:v>
              </c:pt>
              <c:pt idx="10542">
                <c:v>-7.1368809019741049</c:v>
              </c:pt>
              <c:pt idx="10543">
                <c:v>-7.1368809019741049</c:v>
              </c:pt>
              <c:pt idx="10544">
                <c:v>-7.1368809019741049</c:v>
              </c:pt>
              <c:pt idx="10545">
                <c:v>-7.1368809019741049</c:v>
              </c:pt>
              <c:pt idx="10546">
                <c:v>-7.1368809019741049</c:v>
              </c:pt>
              <c:pt idx="10547">
                <c:v>-7.1368809019741049</c:v>
              </c:pt>
              <c:pt idx="10548">
                <c:v>-7.1368809019741049</c:v>
              </c:pt>
              <c:pt idx="10549">
                <c:v>-7.1368809019741049</c:v>
              </c:pt>
              <c:pt idx="10550">
                <c:v>-7.1368809019741049</c:v>
              </c:pt>
              <c:pt idx="10551">
                <c:v>-7.1368809019741049</c:v>
              </c:pt>
              <c:pt idx="10552">
                <c:v>-7.1368809019741049</c:v>
              </c:pt>
              <c:pt idx="10553">
                <c:v>-7.1368809019741049</c:v>
              </c:pt>
              <c:pt idx="10554">
                <c:v>-7.1368809019741049</c:v>
              </c:pt>
              <c:pt idx="10555">
                <c:v>-7.1368809019741049</c:v>
              </c:pt>
              <c:pt idx="10556">
                <c:v>-7.1368809019741049</c:v>
              </c:pt>
              <c:pt idx="10557">
                <c:v>-7.1368809019741049</c:v>
              </c:pt>
              <c:pt idx="10558">
                <c:v>-7.1368809019741049</c:v>
              </c:pt>
              <c:pt idx="10559">
                <c:v>-7.1368809019741049</c:v>
              </c:pt>
              <c:pt idx="10560">
                <c:v>-7.1368809019741049</c:v>
              </c:pt>
              <c:pt idx="10561">
                <c:v>-7.1368809019741049</c:v>
              </c:pt>
              <c:pt idx="10562">
                <c:v>-7.1368809019741049</c:v>
              </c:pt>
              <c:pt idx="10563">
                <c:v>-7.1368809019741049</c:v>
              </c:pt>
              <c:pt idx="10564">
                <c:v>-7.1368809019741049</c:v>
              </c:pt>
              <c:pt idx="10565">
                <c:v>-7.1368809019741049</c:v>
              </c:pt>
              <c:pt idx="10566">
                <c:v>-7.1368809019741049</c:v>
              </c:pt>
              <c:pt idx="10567">
                <c:v>-7.1368809019741049</c:v>
              </c:pt>
              <c:pt idx="10568">
                <c:v>-7.1368809019741049</c:v>
              </c:pt>
              <c:pt idx="10569">
                <c:v>-7.1368809019741049</c:v>
              </c:pt>
              <c:pt idx="10570">
                <c:v>-6.7314157938659402</c:v>
              </c:pt>
              <c:pt idx="10571">
                <c:v>-6.7314157938659402</c:v>
              </c:pt>
              <c:pt idx="10572">
                <c:v>-7.1368809019741049</c:v>
              </c:pt>
              <c:pt idx="10573">
                <c:v>-7.1368809019741049</c:v>
              </c:pt>
              <c:pt idx="10574">
                <c:v>-7.1368809019741049</c:v>
              </c:pt>
              <c:pt idx="10575">
                <c:v>-7.1368809019741049</c:v>
              </c:pt>
              <c:pt idx="10576">
                <c:v>-7.1368809019741049</c:v>
              </c:pt>
              <c:pt idx="10577">
                <c:v>-7.1368809019741049</c:v>
              </c:pt>
              <c:pt idx="10578">
                <c:v>-7.1368809019741049</c:v>
              </c:pt>
              <c:pt idx="10579">
                <c:v>-7.1368809019741049</c:v>
              </c:pt>
              <c:pt idx="10580">
                <c:v>-7.1368809019741049</c:v>
              </c:pt>
              <c:pt idx="10581">
                <c:v>-7.1368809019741049</c:v>
              </c:pt>
              <c:pt idx="10582">
                <c:v>-7.1368809019741049</c:v>
              </c:pt>
              <c:pt idx="10583">
                <c:v>-7.1368809019741049</c:v>
              </c:pt>
              <c:pt idx="10584">
                <c:v>-7.1368809019741049</c:v>
              </c:pt>
              <c:pt idx="10585">
                <c:v>-7.1368809019741049</c:v>
              </c:pt>
              <c:pt idx="10586">
                <c:v>-7.1368809019741049</c:v>
              </c:pt>
              <c:pt idx="10587">
                <c:v>-7.1368809019741049</c:v>
              </c:pt>
              <c:pt idx="10588">
                <c:v>-7.1368809019741049</c:v>
              </c:pt>
              <c:pt idx="10589">
                <c:v>-7.1368809019741049</c:v>
              </c:pt>
              <c:pt idx="10590">
                <c:v>-7.1368809019741049</c:v>
              </c:pt>
              <c:pt idx="10591">
                <c:v>-7.1368809019741049</c:v>
              </c:pt>
              <c:pt idx="10592">
                <c:v>0</c:v>
              </c:pt>
              <c:pt idx="10593">
                <c:v>0</c:v>
              </c:pt>
              <c:pt idx="10594">
                <c:v>0</c:v>
              </c:pt>
              <c:pt idx="10595">
                <c:v>0</c:v>
              </c:pt>
              <c:pt idx="10596">
                <c:v>0</c:v>
              </c:pt>
              <c:pt idx="10597">
                <c:v>0</c:v>
              </c:pt>
              <c:pt idx="10598">
                <c:v>0</c:v>
              </c:pt>
              <c:pt idx="10599">
                <c:v>0</c:v>
              </c:pt>
              <c:pt idx="10600">
                <c:v>0</c:v>
              </c:pt>
              <c:pt idx="10601">
                <c:v>0</c:v>
              </c:pt>
              <c:pt idx="10602">
                <c:v>0</c:v>
              </c:pt>
              <c:pt idx="10603">
                <c:v>0</c:v>
              </c:pt>
              <c:pt idx="10604">
                <c:v>0</c:v>
              </c:pt>
              <c:pt idx="10605">
                <c:v>0</c:v>
              </c:pt>
              <c:pt idx="10606">
                <c:v>0</c:v>
              </c:pt>
              <c:pt idx="10607">
                <c:v>0</c:v>
              </c:pt>
              <c:pt idx="10608">
                <c:v>0</c:v>
              </c:pt>
              <c:pt idx="10609">
                <c:v>0</c:v>
              </c:pt>
              <c:pt idx="10610">
                <c:v>0</c:v>
              </c:pt>
              <c:pt idx="10611">
                <c:v>0</c:v>
              </c:pt>
              <c:pt idx="10612">
                <c:v>0</c:v>
              </c:pt>
              <c:pt idx="10613">
                <c:v>0</c:v>
              </c:pt>
              <c:pt idx="10614">
                <c:v>0</c:v>
              </c:pt>
              <c:pt idx="10615">
                <c:v>0</c:v>
              </c:pt>
              <c:pt idx="10616">
                <c:v>0</c:v>
              </c:pt>
              <c:pt idx="10617">
                <c:v>0</c:v>
              </c:pt>
              <c:pt idx="10618">
                <c:v>0</c:v>
              </c:pt>
              <c:pt idx="10619">
                <c:v>0</c:v>
              </c:pt>
              <c:pt idx="10620">
                <c:v>0</c:v>
              </c:pt>
              <c:pt idx="10621">
                <c:v>0</c:v>
              </c:pt>
              <c:pt idx="10622">
                <c:v>0</c:v>
              </c:pt>
              <c:pt idx="10623">
                <c:v>0</c:v>
              </c:pt>
              <c:pt idx="10624">
                <c:v>0</c:v>
              </c:pt>
              <c:pt idx="10625">
                <c:v>0</c:v>
              </c:pt>
              <c:pt idx="10626">
                <c:v>0</c:v>
              </c:pt>
              <c:pt idx="10627">
                <c:v>0</c:v>
              </c:pt>
              <c:pt idx="10628">
                <c:v>0</c:v>
              </c:pt>
              <c:pt idx="10629">
                <c:v>0</c:v>
              </c:pt>
              <c:pt idx="10630">
                <c:v>0</c:v>
              </c:pt>
              <c:pt idx="10631">
                <c:v>0</c:v>
              </c:pt>
              <c:pt idx="10632">
                <c:v>0</c:v>
              </c:pt>
              <c:pt idx="10633">
                <c:v>0</c:v>
              </c:pt>
              <c:pt idx="10634">
                <c:v>0</c:v>
              </c:pt>
              <c:pt idx="10635">
                <c:v>0</c:v>
              </c:pt>
              <c:pt idx="10636">
                <c:v>0</c:v>
              </c:pt>
              <c:pt idx="10637">
                <c:v>0</c:v>
              </c:pt>
              <c:pt idx="10638">
                <c:v>0</c:v>
              </c:pt>
              <c:pt idx="10639">
                <c:v>0</c:v>
              </c:pt>
              <c:pt idx="10640">
                <c:v>0</c:v>
              </c:pt>
              <c:pt idx="10641">
                <c:v>0</c:v>
              </c:pt>
              <c:pt idx="10642">
                <c:v>0</c:v>
              </c:pt>
              <c:pt idx="10643">
                <c:v>0</c:v>
              </c:pt>
              <c:pt idx="10644">
                <c:v>0</c:v>
              </c:pt>
              <c:pt idx="10645">
                <c:v>0</c:v>
              </c:pt>
              <c:pt idx="10646">
                <c:v>0</c:v>
              </c:pt>
              <c:pt idx="10647">
                <c:v>0</c:v>
              </c:pt>
              <c:pt idx="10648">
                <c:v>0</c:v>
              </c:pt>
              <c:pt idx="10649">
                <c:v>0</c:v>
              </c:pt>
              <c:pt idx="10650">
                <c:v>0</c:v>
              </c:pt>
              <c:pt idx="10651">
                <c:v>0</c:v>
              </c:pt>
              <c:pt idx="10652">
                <c:v>0</c:v>
              </c:pt>
              <c:pt idx="10653">
                <c:v>0</c:v>
              </c:pt>
              <c:pt idx="10654">
                <c:v>0</c:v>
              </c:pt>
              <c:pt idx="10655">
                <c:v>0</c:v>
              </c:pt>
              <c:pt idx="10656">
                <c:v>0</c:v>
              </c:pt>
              <c:pt idx="10657">
                <c:v>0</c:v>
              </c:pt>
              <c:pt idx="10658">
                <c:v>0</c:v>
              </c:pt>
              <c:pt idx="10659">
                <c:v>0</c:v>
              </c:pt>
              <c:pt idx="10660">
                <c:v>0</c:v>
              </c:pt>
              <c:pt idx="10661">
                <c:v>0</c:v>
              </c:pt>
              <c:pt idx="10662">
                <c:v>0</c:v>
              </c:pt>
              <c:pt idx="10663">
                <c:v>0</c:v>
              </c:pt>
              <c:pt idx="10664">
                <c:v>0</c:v>
              </c:pt>
              <c:pt idx="10665">
                <c:v>0</c:v>
              </c:pt>
              <c:pt idx="10666">
                <c:v>0</c:v>
              </c:pt>
              <c:pt idx="10667">
                <c:v>0</c:v>
              </c:pt>
              <c:pt idx="10668">
                <c:v>0</c:v>
              </c:pt>
              <c:pt idx="10669">
                <c:v>0</c:v>
              </c:pt>
              <c:pt idx="10670">
                <c:v>0</c:v>
              </c:pt>
              <c:pt idx="10671">
                <c:v>0</c:v>
              </c:pt>
              <c:pt idx="10672">
                <c:v>0</c:v>
              </c:pt>
              <c:pt idx="10673">
                <c:v>0</c:v>
              </c:pt>
              <c:pt idx="10674">
                <c:v>0</c:v>
              </c:pt>
              <c:pt idx="10675">
                <c:v>0</c:v>
              </c:pt>
              <c:pt idx="10676">
                <c:v>0</c:v>
              </c:pt>
              <c:pt idx="10677">
                <c:v>0</c:v>
              </c:pt>
              <c:pt idx="10678">
                <c:v>0</c:v>
              </c:pt>
              <c:pt idx="10679">
                <c:v>0</c:v>
              </c:pt>
              <c:pt idx="10680">
                <c:v>0</c:v>
              </c:pt>
              <c:pt idx="10681">
                <c:v>0</c:v>
              </c:pt>
              <c:pt idx="10682">
                <c:v>0</c:v>
              </c:pt>
              <c:pt idx="10683">
                <c:v>0</c:v>
              </c:pt>
              <c:pt idx="10684">
                <c:v>0</c:v>
              </c:pt>
              <c:pt idx="10685">
                <c:v>0</c:v>
              </c:pt>
              <c:pt idx="10686">
                <c:v>0</c:v>
              </c:pt>
              <c:pt idx="10687">
                <c:v>0</c:v>
              </c:pt>
              <c:pt idx="10688">
                <c:v>0</c:v>
              </c:pt>
              <c:pt idx="10689">
                <c:v>0</c:v>
              </c:pt>
              <c:pt idx="10690">
                <c:v>0</c:v>
              </c:pt>
              <c:pt idx="10691">
                <c:v>0</c:v>
              </c:pt>
              <c:pt idx="10692">
                <c:v>0</c:v>
              </c:pt>
              <c:pt idx="10693">
                <c:v>0</c:v>
              </c:pt>
              <c:pt idx="10694">
                <c:v>0</c:v>
              </c:pt>
              <c:pt idx="10695">
                <c:v>0</c:v>
              </c:pt>
              <c:pt idx="10696">
                <c:v>0</c:v>
              </c:pt>
              <c:pt idx="10697">
                <c:v>0</c:v>
              </c:pt>
              <c:pt idx="10698">
                <c:v>0</c:v>
              </c:pt>
              <c:pt idx="10699">
                <c:v>0</c:v>
              </c:pt>
              <c:pt idx="10700">
                <c:v>0</c:v>
              </c:pt>
              <c:pt idx="10701">
                <c:v>0</c:v>
              </c:pt>
              <c:pt idx="10702">
                <c:v>0</c:v>
              </c:pt>
              <c:pt idx="10703">
                <c:v>0</c:v>
              </c:pt>
              <c:pt idx="10704">
                <c:v>0</c:v>
              </c:pt>
              <c:pt idx="10705">
                <c:v>0</c:v>
              </c:pt>
              <c:pt idx="10706">
                <c:v>0</c:v>
              </c:pt>
              <c:pt idx="10707">
                <c:v>0</c:v>
              </c:pt>
              <c:pt idx="10708">
                <c:v>0</c:v>
              </c:pt>
              <c:pt idx="10709">
                <c:v>0</c:v>
              </c:pt>
              <c:pt idx="10710">
                <c:v>0</c:v>
              </c:pt>
              <c:pt idx="10711">
                <c:v>0</c:v>
              </c:pt>
              <c:pt idx="10712">
                <c:v>0</c:v>
              </c:pt>
              <c:pt idx="10713">
                <c:v>0</c:v>
              </c:pt>
              <c:pt idx="10714">
                <c:v>0</c:v>
              </c:pt>
              <c:pt idx="10715">
                <c:v>0</c:v>
              </c:pt>
              <c:pt idx="10716">
                <c:v>0</c:v>
              </c:pt>
              <c:pt idx="10717">
                <c:v>0</c:v>
              </c:pt>
              <c:pt idx="10718">
                <c:v>0</c:v>
              </c:pt>
              <c:pt idx="10719">
                <c:v>0</c:v>
              </c:pt>
              <c:pt idx="10720">
                <c:v>0</c:v>
              </c:pt>
              <c:pt idx="10721">
                <c:v>0</c:v>
              </c:pt>
              <c:pt idx="10722">
                <c:v>0</c:v>
              </c:pt>
              <c:pt idx="10723">
                <c:v>0</c:v>
              </c:pt>
              <c:pt idx="10724">
                <c:v>0</c:v>
              </c:pt>
              <c:pt idx="10725">
                <c:v>0</c:v>
              </c:pt>
              <c:pt idx="10726">
                <c:v>0</c:v>
              </c:pt>
              <c:pt idx="10727">
                <c:v>0</c:v>
              </c:pt>
              <c:pt idx="10728">
                <c:v>0</c:v>
              </c:pt>
              <c:pt idx="10729">
                <c:v>0</c:v>
              </c:pt>
              <c:pt idx="10730">
                <c:v>0</c:v>
              </c:pt>
              <c:pt idx="10731">
                <c:v>0</c:v>
              </c:pt>
              <c:pt idx="10732">
                <c:v>0</c:v>
              </c:pt>
              <c:pt idx="10733">
                <c:v>0</c:v>
              </c:pt>
              <c:pt idx="10734">
                <c:v>0</c:v>
              </c:pt>
              <c:pt idx="10735">
                <c:v>0</c:v>
              </c:pt>
              <c:pt idx="10736">
                <c:v>0</c:v>
              </c:pt>
              <c:pt idx="10737">
                <c:v>0</c:v>
              </c:pt>
              <c:pt idx="10738">
                <c:v>0</c:v>
              </c:pt>
              <c:pt idx="10739">
                <c:v>0</c:v>
              </c:pt>
              <c:pt idx="10740">
                <c:v>0</c:v>
              </c:pt>
              <c:pt idx="10741">
                <c:v>0</c:v>
              </c:pt>
              <c:pt idx="10742">
                <c:v>0</c:v>
              </c:pt>
              <c:pt idx="10743">
                <c:v>0</c:v>
              </c:pt>
              <c:pt idx="10744">
                <c:v>0</c:v>
              </c:pt>
              <c:pt idx="10745">
                <c:v>0</c:v>
              </c:pt>
              <c:pt idx="10746">
                <c:v>0</c:v>
              </c:pt>
              <c:pt idx="10747">
                <c:v>0</c:v>
              </c:pt>
              <c:pt idx="10748">
                <c:v>0</c:v>
              </c:pt>
              <c:pt idx="10749">
                <c:v>0</c:v>
              </c:pt>
              <c:pt idx="10750">
                <c:v>0</c:v>
              </c:pt>
              <c:pt idx="10751">
                <c:v>0</c:v>
              </c:pt>
              <c:pt idx="10752">
                <c:v>0</c:v>
              </c:pt>
              <c:pt idx="10753">
                <c:v>0</c:v>
              </c:pt>
              <c:pt idx="10754">
                <c:v>0</c:v>
              </c:pt>
              <c:pt idx="10755">
                <c:v>0</c:v>
              </c:pt>
              <c:pt idx="10756">
                <c:v>0</c:v>
              </c:pt>
              <c:pt idx="10757">
                <c:v>0</c:v>
              </c:pt>
              <c:pt idx="10758">
                <c:v>0</c:v>
              </c:pt>
              <c:pt idx="10759">
                <c:v>0</c:v>
              </c:pt>
              <c:pt idx="10760">
                <c:v>0</c:v>
              </c:pt>
              <c:pt idx="10761">
                <c:v>0</c:v>
              </c:pt>
              <c:pt idx="10762">
                <c:v>0</c:v>
              </c:pt>
              <c:pt idx="10763">
                <c:v>0</c:v>
              </c:pt>
              <c:pt idx="10764">
                <c:v>0</c:v>
              </c:pt>
              <c:pt idx="10765">
                <c:v>0</c:v>
              </c:pt>
              <c:pt idx="10766">
                <c:v>0</c:v>
              </c:pt>
              <c:pt idx="10767">
                <c:v>0</c:v>
              </c:pt>
              <c:pt idx="10768">
                <c:v>0</c:v>
              </c:pt>
              <c:pt idx="10769">
                <c:v>0</c:v>
              </c:pt>
              <c:pt idx="10770">
                <c:v>0</c:v>
              </c:pt>
              <c:pt idx="10771">
                <c:v>0</c:v>
              </c:pt>
              <c:pt idx="10772">
                <c:v>0</c:v>
              </c:pt>
              <c:pt idx="10773">
                <c:v>0</c:v>
              </c:pt>
              <c:pt idx="10774">
                <c:v>0</c:v>
              </c:pt>
              <c:pt idx="10775">
                <c:v>0</c:v>
              </c:pt>
              <c:pt idx="10776">
                <c:v>0</c:v>
              </c:pt>
              <c:pt idx="10777">
                <c:v>0</c:v>
              </c:pt>
              <c:pt idx="10778">
                <c:v>0</c:v>
              </c:pt>
              <c:pt idx="10779">
                <c:v>0</c:v>
              </c:pt>
              <c:pt idx="10780">
                <c:v>0</c:v>
              </c:pt>
              <c:pt idx="10781">
                <c:v>0</c:v>
              </c:pt>
              <c:pt idx="10782">
                <c:v>0</c:v>
              </c:pt>
              <c:pt idx="10783">
                <c:v>0</c:v>
              </c:pt>
              <c:pt idx="10784">
                <c:v>0</c:v>
              </c:pt>
              <c:pt idx="10785">
                <c:v>0</c:v>
              </c:pt>
              <c:pt idx="10786">
                <c:v>0</c:v>
              </c:pt>
              <c:pt idx="10787">
                <c:v>0</c:v>
              </c:pt>
              <c:pt idx="10788">
                <c:v>0</c:v>
              </c:pt>
              <c:pt idx="10789">
                <c:v>0</c:v>
              </c:pt>
              <c:pt idx="10790">
                <c:v>0</c:v>
              </c:pt>
              <c:pt idx="10791">
                <c:v>0</c:v>
              </c:pt>
              <c:pt idx="10792">
                <c:v>0</c:v>
              </c:pt>
              <c:pt idx="10793">
                <c:v>0</c:v>
              </c:pt>
              <c:pt idx="10794">
                <c:v>0</c:v>
              </c:pt>
              <c:pt idx="10795">
                <c:v>0</c:v>
              </c:pt>
              <c:pt idx="10796">
                <c:v>0</c:v>
              </c:pt>
              <c:pt idx="10797">
                <c:v>0</c:v>
              </c:pt>
              <c:pt idx="10798">
                <c:v>0</c:v>
              </c:pt>
              <c:pt idx="10799">
                <c:v>0</c:v>
              </c:pt>
              <c:pt idx="10800">
                <c:v>0</c:v>
              </c:pt>
              <c:pt idx="10801">
                <c:v>0</c:v>
              </c:pt>
              <c:pt idx="10802">
                <c:v>0</c:v>
              </c:pt>
              <c:pt idx="10803">
                <c:v>0</c:v>
              </c:pt>
              <c:pt idx="10804">
                <c:v>0</c:v>
              </c:pt>
              <c:pt idx="10805">
                <c:v>0</c:v>
              </c:pt>
              <c:pt idx="10806">
                <c:v>0</c:v>
              </c:pt>
              <c:pt idx="10807">
                <c:v>0</c:v>
              </c:pt>
              <c:pt idx="10808">
                <c:v>0</c:v>
              </c:pt>
              <c:pt idx="10809">
                <c:v>0</c:v>
              </c:pt>
              <c:pt idx="10810">
                <c:v>0</c:v>
              </c:pt>
              <c:pt idx="10811">
                <c:v>0</c:v>
              </c:pt>
              <c:pt idx="10812">
                <c:v>0</c:v>
              </c:pt>
              <c:pt idx="10813">
                <c:v>0</c:v>
              </c:pt>
              <c:pt idx="10814">
                <c:v>0</c:v>
              </c:pt>
              <c:pt idx="10815">
                <c:v>0</c:v>
              </c:pt>
              <c:pt idx="10816">
                <c:v>0</c:v>
              </c:pt>
              <c:pt idx="10817">
                <c:v>0</c:v>
              </c:pt>
              <c:pt idx="10818">
                <c:v>0</c:v>
              </c:pt>
              <c:pt idx="10819">
                <c:v>0</c:v>
              </c:pt>
              <c:pt idx="10820">
                <c:v>0</c:v>
              </c:pt>
              <c:pt idx="10821">
                <c:v>0</c:v>
              </c:pt>
              <c:pt idx="10822">
                <c:v>0</c:v>
              </c:pt>
              <c:pt idx="10823">
                <c:v>0</c:v>
              </c:pt>
              <c:pt idx="10824">
                <c:v>0</c:v>
              </c:pt>
              <c:pt idx="10825">
                <c:v>0</c:v>
              </c:pt>
              <c:pt idx="10826">
                <c:v>0</c:v>
              </c:pt>
              <c:pt idx="10827">
                <c:v>0</c:v>
              </c:pt>
              <c:pt idx="10828">
                <c:v>0</c:v>
              </c:pt>
              <c:pt idx="10829">
                <c:v>0</c:v>
              </c:pt>
              <c:pt idx="10830">
                <c:v>0</c:v>
              </c:pt>
              <c:pt idx="10831">
                <c:v>0</c:v>
              </c:pt>
              <c:pt idx="10832">
                <c:v>0</c:v>
              </c:pt>
              <c:pt idx="10833">
                <c:v>0</c:v>
              </c:pt>
              <c:pt idx="10834">
                <c:v>0</c:v>
              </c:pt>
              <c:pt idx="10835">
                <c:v>0</c:v>
              </c:pt>
              <c:pt idx="10836">
                <c:v>0</c:v>
              </c:pt>
              <c:pt idx="10837">
                <c:v>0</c:v>
              </c:pt>
              <c:pt idx="10838">
                <c:v>0</c:v>
              </c:pt>
              <c:pt idx="10839">
                <c:v>0</c:v>
              </c:pt>
              <c:pt idx="10840">
                <c:v>0</c:v>
              </c:pt>
              <c:pt idx="10841">
                <c:v>0</c:v>
              </c:pt>
              <c:pt idx="10842">
                <c:v>0</c:v>
              </c:pt>
              <c:pt idx="10843">
                <c:v>0</c:v>
              </c:pt>
              <c:pt idx="10844">
                <c:v>0</c:v>
              </c:pt>
              <c:pt idx="10845">
                <c:v>0</c:v>
              </c:pt>
              <c:pt idx="10846">
                <c:v>0</c:v>
              </c:pt>
              <c:pt idx="10847">
                <c:v>0</c:v>
              </c:pt>
              <c:pt idx="10848">
                <c:v>0</c:v>
              </c:pt>
              <c:pt idx="10849">
                <c:v>0</c:v>
              </c:pt>
              <c:pt idx="10850">
                <c:v>0</c:v>
              </c:pt>
              <c:pt idx="10851">
                <c:v>0</c:v>
              </c:pt>
              <c:pt idx="10852">
                <c:v>0</c:v>
              </c:pt>
              <c:pt idx="10853">
                <c:v>0</c:v>
              </c:pt>
              <c:pt idx="10854">
                <c:v>0</c:v>
              </c:pt>
              <c:pt idx="10855">
                <c:v>0</c:v>
              </c:pt>
              <c:pt idx="10856">
                <c:v>0</c:v>
              </c:pt>
              <c:pt idx="10857">
                <c:v>0</c:v>
              </c:pt>
              <c:pt idx="10858">
                <c:v>0</c:v>
              </c:pt>
              <c:pt idx="10859">
                <c:v>0</c:v>
              </c:pt>
              <c:pt idx="10860">
                <c:v>0</c:v>
              </c:pt>
              <c:pt idx="10861">
                <c:v>0</c:v>
              </c:pt>
              <c:pt idx="10862">
                <c:v>0</c:v>
              </c:pt>
              <c:pt idx="10863">
                <c:v>0</c:v>
              </c:pt>
              <c:pt idx="10864">
                <c:v>0</c:v>
              </c:pt>
              <c:pt idx="10865">
                <c:v>0</c:v>
              </c:pt>
              <c:pt idx="10866">
                <c:v>0</c:v>
              </c:pt>
              <c:pt idx="10867">
                <c:v>0</c:v>
              </c:pt>
              <c:pt idx="10868">
                <c:v>0</c:v>
              </c:pt>
              <c:pt idx="10869">
                <c:v>0</c:v>
              </c:pt>
              <c:pt idx="10870">
                <c:v>0</c:v>
              </c:pt>
              <c:pt idx="10871">
                <c:v>0</c:v>
              </c:pt>
              <c:pt idx="10872">
                <c:v>0</c:v>
              </c:pt>
              <c:pt idx="10873">
                <c:v>0</c:v>
              </c:pt>
              <c:pt idx="10874">
                <c:v>0</c:v>
              </c:pt>
              <c:pt idx="10875">
                <c:v>0</c:v>
              </c:pt>
              <c:pt idx="10876">
                <c:v>0</c:v>
              </c:pt>
              <c:pt idx="10877">
                <c:v>0</c:v>
              </c:pt>
              <c:pt idx="10878">
                <c:v>0</c:v>
              </c:pt>
              <c:pt idx="10879">
                <c:v>0</c:v>
              </c:pt>
              <c:pt idx="10880">
                <c:v>0</c:v>
              </c:pt>
              <c:pt idx="10881">
                <c:v>0</c:v>
              </c:pt>
              <c:pt idx="10882">
                <c:v>0</c:v>
              </c:pt>
              <c:pt idx="10883">
                <c:v>0</c:v>
              </c:pt>
              <c:pt idx="10884">
                <c:v>0</c:v>
              </c:pt>
              <c:pt idx="10885">
                <c:v>0</c:v>
              </c:pt>
              <c:pt idx="10886">
                <c:v>0</c:v>
              </c:pt>
              <c:pt idx="10887">
                <c:v>0</c:v>
              </c:pt>
              <c:pt idx="10888">
                <c:v>0</c:v>
              </c:pt>
              <c:pt idx="10889">
                <c:v>0</c:v>
              </c:pt>
              <c:pt idx="10890">
                <c:v>0</c:v>
              </c:pt>
              <c:pt idx="10891">
                <c:v>0</c:v>
              </c:pt>
              <c:pt idx="10892">
                <c:v>0</c:v>
              </c:pt>
              <c:pt idx="10893">
                <c:v>0</c:v>
              </c:pt>
              <c:pt idx="10894">
                <c:v>0</c:v>
              </c:pt>
              <c:pt idx="10895">
                <c:v>0</c:v>
              </c:pt>
              <c:pt idx="10896">
                <c:v>0</c:v>
              </c:pt>
              <c:pt idx="10897">
                <c:v>0</c:v>
              </c:pt>
              <c:pt idx="10898">
                <c:v>0</c:v>
              </c:pt>
              <c:pt idx="10899">
                <c:v>0</c:v>
              </c:pt>
              <c:pt idx="10900">
                <c:v>0</c:v>
              </c:pt>
              <c:pt idx="10901">
                <c:v>0</c:v>
              </c:pt>
              <c:pt idx="10902">
                <c:v>0</c:v>
              </c:pt>
              <c:pt idx="10903">
                <c:v>0</c:v>
              </c:pt>
              <c:pt idx="10904">
                <c:v>0</c:v>
              </c:pt>
              <c:pt idx="10905">
                <c:v>0</c:v>
              </c:pt>
              <c:pt idx="10906">
                <c:v>0</c:v>
              </c:pt>
              <c:pt idx="10907">
                <c:v>0</c:v>
              </c:pt>
              <c:pt idx="10908">
                <c:v>0</c:v>
              </c:pt>
              <c:pt idx="10909">
                <c:v>0</c:v>
              </c:pt>
              <c:pt idx="10910">
                <c:v>0</c:v>
              </c:pt>
              <c:pt idx="10911">
                <c:v>0</c:v>
              </c:pt>
              <c:pt idx="10912">
                <c:v>0</c:v>
              </c:pt>
              <c:pt idx="10913">
                <c:v>0</c:v>
              </c:pt>
              <c:pt idx="10914">
                <c:v>0</c:v>
              </c:pt>
              <c:pt idx="10915">
                <c:v>0</c:v>
              </c:pt>
              <c:pt idx="10916">
                <c:v>0</c:v>
              </c:pt>
              <c:pt idx="10917">
                <c:v>0</c:v>
              </c:pt>
              <c:pt idx="10918">
                <c:v>0</c:v>
              </c:pt>
              <c:pt idx="10919">
                <c:v>0</c:v>
              </c:pt>
              <c:pt idx="10920">
                <c:v>0</c:v>
              </c:pt>
              <c:pt idx="10921">
                <c:v>0</c:v>
              </c:pt>
              <c:pt idx="10922">
                <c:v>0</c:v>
              </c:pt>
              <c:pt idx="10923">
                <c:v>0</c:v>
              </c:pt>
              <c:pt idx="10924">
                <c:v>0</c:v>
              </c:pt>
              <c:pt idx="10925">
                <c:v>0</c:v>
              </c:pt>
              <c:pt idx="10926">
                <c:v>0</c:v>
              </c:pt>
              <c:pt idx="10927">
                <c:v>0</c:v>
              </c:pt>
              <c:pt idx="10928">
                <c:v>0</c:v>
              </c:pt>
              <c:pt idx="10929">
                <c:v>0</c:v>
              </c:pt>
              <c:pt idx="10930">
                <c:v>0</c:v>
              </c:pt>
              <c:pt idx="10931">
                <c:v>0</c:v>
              </c:pt>
              <c:pt idx="10932">
                <c:v>0</c:v>
              </c:pt>
              <c:pt idx="10933">
                <c:v>0</c:v>
              </c:pt>
              <c:pt idx="10934">
                <c:v>0</c:v>
              </c:pt>
              <c:pt idx="10935">
                <c:v>0</c:v>
              </c:pt>
              <c:pt idx="10936">
                <c:v>0</c:v>
              </c:pt>
              <c:pt idx="10937">
                <c:v>0</c:v>
              </c:pt>
              <c:pt idx="10938">
                <c:v>0</c:v>
              </c:pt>
              <c:pt idx="10939">
                <c:v>0</c:v>
              </c:pt>
              <c:pt idx="10940">
                <c:v>0</c:v>
              </c:pt>
              <c:pt idx="10941">
                <c:v>0</c:v>
              </c:pt>
              <c:pt idx="10942">
                <c:v>0</c:v>
              </c:pt>
              <c:pt idx="10943">
                <c:v>0</c:v>
              </c:pt>
              <c:pt idx="10944">
                <c:v>0</c:v>
              </c:pt>
              <c:pt idx="10945">
                <c:v>0</c:v>
              </c:pt>
              <c:pt idx="10946">
                <c:v>0</c:v>
              </c:pt>
              <c:pt idx="10947">
                <c:v>0</c:v>
              </c:pt>
              <c:pt idx="10948">
                <c:v>0</c:v>
              </c:pt>
              <c:pt idx="10949">
                <c:v>0</c:v>
              </c:pt>
              <c:pt idx="10950">
                <c:v>0</c:v>
              </c:pt>
              <c:pt idx="10951">
                <c:v>0</c:v>
              </c:pt>
              <c:pt idx="10952">
                <c:v>0</c:v>
              </c:pt>
              <c:pt idx="10953">
                <c:v>0</c:v>
              </c:pt>
              <c:pt idx="10954">
                <c:v>0</c:v>
              </c:pt>
              <c:pt idx="10955">
                <c:v>0</c:v>
              </c:pt>
              <c:pt idx="10956">
                <c:v>0</c:v>
              </c:pt>
              <c:pt idx="10957">
                <c:v>0</c:v>
              </c:pt>
              <c:pt idx="10958">
                <c:v>0</c:v>
              </c:pt>
              <c:pt idx="10959">
                <c:v>0</c:v>
              </c:pt>
              <c:pt idx="10960">
                <c:v>0</c:v>
              </c:pt>
              <c:pt idx="10961">
                <c:v>0</c:v>
              </c:pt>
              <c:pt idx="10962">
                <c:v>0</c:v>
              </c:pt>
              <c:pt idx="10963">
                <c:v>0</c:v>
              </c:pt>
              <c:pt idx="10964">
                <c:v>0</c:v>
              </c:pt>
              <c:pt idx="10965">
                <c:v>0</c:v>
              </c:pt>
              <c:pt idx="10966">
                <c:v>0</c:v>
              </c:pt>
              <c:pt idx="10967">
                <c:v>0</c:v>
              </c:pt>
              <c:pt idx="10968">
                <c:v>0</c:v>
              </c:pt>
              <c:pt idx="10969">
                <c:v>0</c:v>
              </c:pt>
              <c:pt idx="10970">
                <c:v>0</c:v>
              </c:pt>
              <c:pt idx="10971">
                <c:v>0</c:v>
              </c:pt>
              <c:pt idx="10972">
                <c:v>0</c:v>
              </c:pt>
              <c:pt idx="10973">
                <c:v>0</c:v>
              </c:pt>
              <c:pt idx="10974">
                <c:v>0</c:v>
              </c:pt>
              <c:pt idx="10975">
                <c:v>0</c:v>
              </c:pt>
              <c:pt idx="10976">
                <c:v>0</c:v>
              </c:pt>
              <c:pt idx="10977">
                <c:v>0</c:v>
              </c:pt>
              <c:pt idx="10978">
                <c:v>0</c:v>
              </c:pt>
              <c:pt idx="10979">
                <c:v>0</c:v>
              </c:pt>
              <c:pt idx="10980">
                <c:v>0</c:v>
              </c:pt>
              <c:pt idx="10981">
                <c:v>0</c:v>
              </c:pt>
              <c:pt idx="10982">
                <c:v>0</c:v>
              </c:pt>
              <c:pt idx="10983">
                <c:v>0</c:v>
              </c:pt>
              <c:pt idx="10984">
                <c:v>0</c:v>
              </c:pt>
              <c:pt idx="10985">
                <c:v>0</c:v>
              </c:pt>
              <c:pt idx="10986">
                <c:v>0</c:v>
              </c:pt>
              <c:pt idx="10987">
                <c:v>0</c:v>
              </c:pt>
              <c:pt idx="10988">
                <c:v>0</c:v>
              </c:pt>
              <c:pt idx="10989">
                <c:v>0</c:v>
              </c:pt>
              <c:pt idx="10990">
                <c:v>0</c:v>
              </c:pt>
              <c:pt idx="10991">
                <c:v>0</c:v>
              </c:pt>
              <c:pt idx="10992">
                <c:v>0</c:v>
              </c:pt>
              <c:pt idx="10993">
                <c:v>0</c:v>
              </c:pt>
              <c:pt idx="10994">
                <c:v>0</c:v>
              </c:pt>
              <c:pt idx="10995">
                <c:v>0</c:v>
              </c:pt>
              <c:pt idx="10996">
                <c:v>0</c:v>
              </c:pt>
              <c:pt idx="10997">
                <c:v>0</c:v>
              </c:pt>
              <c:pt idx="10998">
                <c:v>0</c:v>
              </c:pt>
              <c:pt idx="10999">
                <c:v>0</c:v>
              </c:pt>
              <c:pt idx="11000">
                <c:v>0</c:v>
              </c:pt>
              <c:pt idx="11001">
                <c:v>0</c:v>
              </c:pt>
              <c:pt idx="11002">
                <c:v>0</c:v>
              </c:pt>
              <c:pt idx="11003">
                <c:v>0</c:v>
              </c:pt>
              <c:pt idx="11004">
                <c:v>0</c:v>
              </c:pt>
              <c:pt idx="11005">
                <c:v>0</c:v>
              </c:pt>
              <c:pt idx="11006">
                <c:v>0</c:v>
              </c:pt>
              <c:pt idx="11007">
                <c:v>0</c:v>
              </c:pt>
              <c:pt idx="11008">
                <c:v>0</c:v>
              </c:pt>
              <c:pt idx="11009">
                <c:v>0</c:v>
              </c:pt>
              <c:pt idx="11010">
                <c:v>0</c:v>
              </c:pt>
              <c:pt idx="11011">
                <c:v>0</c:v>
              </c:pt>
              <c:pt idx="11012">
                <c:v>0</c:v>
              </c:pt>
              <c:pt idx="11013">
                <c:v>0</c:v>
              </c:pt>
              <c:pt idx="11014">
                <c:v>0</c:v>
              </c:pt>
              <c:pt idx="11015">
                <c:v>0</c:v>
              </c:pt>
              <c:pt idx="11016">
                <c:v>0</c:v>
              </c:pt>
              <c:pt idx="11017">
                <c:v>0</c:v>
              </c:pt>
              <c:pt idx="11018">
                <c:v>0</c:v>
              </c:pt>
              <c:pt idx="11019">
                <c:v>0</c:v>
              </c:pt>
              <c:pt idx="11020">
                <c:v>0</c:v>
              </c:pt>
              <c:pt idx="11021">
                <c:v>0</c:v>
              </c:pt>
              <c:pt idx="11022">
                <c:v>0</c:v>
              </c:pt>
              <c:pt idx="11023">
                <c:v>0</c:v>
              </c:pt>
              <c:pt idx="11024">
                <c:v>0</c:v>
              </c:pt>
              <c:pt idx="11025">
                <c:v>0</c:v>
              </c:pt>
              <c:pt idx="11026">
                <c:v>0</c:v>
              </c:pt>
              <c:pt idx="11027">
                <c:v>0</c:v>
              </c:pt>
              <c:pt idx="11028">
                <c:v>0</c:v>
              </c:pt>
              <c:pt idx="11029">
                <c:v>0</c:v>
              </c:pt>
              <c:pt idx="11030">
                <c:v>0</c:v>
              </c:pt>
              <c:pt idx="11031">
                <c:v>0</c:v>
              </c:pt>
              <c:pt idx="11032">
                <c:v>0</c:v>
              </c:pt>
              <c:pt idx="11033">
                <c:v>0</c:v>
              </c:pt>
              <c:pt idx="11034">
                <c:v>0</c:v>
              </c:pt>
              <c:pt idx="11035">
                <c:v>0</c:v>
              </c:pt>
              <c:pt idx="11036">
                <c:v>0</c:v>
              </c:pt>
              <c:pt idx="11037">
                <c:v>0</c:v>
              </c:pt>
              <c:pt idx="11038">
                <c:v>0</c:v>
              </c:pt>
              <c:pt idx="11039">
                <c:v>0</c:v>
              </c:pt>
              <c:pt idx="11040">
                <c:v>0</c:v>
              </c:pt>
              <c:pt idx="11041">
                <c:v>0</c:v>
              </c:pt>
              <c:pt idx="11042">
                <c:v>0</c:v>
              </c:pt>
              <c:pt idx="11043">
                <c:v>0</c:v>
              </c:pt>
              <c:pt idx="11044">
                <c:v>0</c:v>
              </c:pt>
              <c:pt idx="11045">
                <c:v>0</c:v>
              </c:pt>
              <c:pt idx="11046">
                <c:v>0</c:v>
              </c:pt>
              <c:pt idx="11047">
                <c:v>0</c:v>
              </c:pt>
              <c:pt idx="11048">
                <c:v>0</c:v>
              </c:pt>
              <c:pt idx="11049">
                <c:v>0</c:v>
              </c:pt>
              <c:pt idx="11050">
                <c:v>0</c:v>
              </c:pt>
              <c:pt idx="11051">
                <c:v>0</c:v>
              </c:pt>
              <c:pt idx="11052">
                <c:v>0</c:v>
              </c:pt>
              <c:pt idx="11053">
                <c:v>0</c:v>
              </c:pt>
              <c:pt idx="11054">
                <c:v>0</c:v>
              </c:pt>
              <c:pt idx="11055">
                <c:v>0</c:v>
              </c:pt>
              <c:pt idx="11056">
                <c:v>0</c:v>
              </c:pt>
              <c:pt idx="11057">
                <c:v>0</c:v>
              </c:pt>
              <c:pt idx="11058">
                <c:v>0</c:v>
              </c:pt>
              <c:pt idx="11059">
                <c:v>0</c:v>
              </c:pt>
              <c:pt idx="11060">
                <c:v>0</c:v>
              </c:pt>
              <c:pt idx="11061">
                <c:v>0</c:v>
              </c:pt>
              <c:pt idx="11062">
                <c:v>0</c:v>
              </c:pt>
              <c:pt idx="11063">
                <c:v>0</c:v>
              </c:pt>
              <c:pt idx="11064">
                <c:v>0</c:v>
              </c:pt>
              <c:pt idx="11065">
                <c:v>0</c:v>
              </c:pt>
              <c:pt idx="11066">
                <c:v>0</c:v>
              </c:pt>
              <c:pt idx="11067">
                <c:v>0</c:v>
              </c:pt>
              <c:pt idx="11068">
                <c:v>0</c:v>
              </c:pt>
              <c:pt idx="11069">
                <c:v>0</c:v>
              </c:pt>
              <c:pt idx="11070">
                <c:v>0</c:v>
              </c:pt>
              <c:pt idx="11071">
                <c:v>0</c:v>
              </c:pt>
              <c:pt idx="11072">
                <c:v>0</c:v>
              </c:pt>
              <c:pt idx="11073">
                <c:v>0</c:v>
              </c:pt>
              <c:pt idx="11074">
                <c:v>0</c:v>
              </c:pt>
              <c:pt idx="11075">
                <c:v>0</c:v>
              </c:pt>
              <c:pt idx="11076">
                <c:v>0</c:v>
              </c:pt>
              <c:pt idx="11077">
                <c:v>0</c:v>
              </c:pt>
              <c:pt idx="11078">
                <c:v>0</c:v>
              </c:pt>
              <c:pt idx="11079">
                <c:v>0</c:v>
              </c:pt>
              <c:pt idx="11080">
                <c:v>0</c:v>
              </c:pt>
              <c:pt idx="11081">
                <c:v>0</c:v>
              </c:pt>
              <c:pt idx="11082">
                <c:v>0</c:v>
              </c:pt>
              <c:pt idx="11083">
                <c:v>0</c:v>
              </c:pt>
              <c:pt idx="11084">
                <c:v>0</c:v>
              </c:pt>
              <c:pt idx="11085">
                <c:v>0</c:v>
              </c:pt>
              <c:pt idx="11086">
                <c:v>0</c:v>
              </c:pt>
              <c:pt idx="11087">
                <c:v>0</c:v>
              </c:pt>
              <c:pt idx="11088">
                <c:v>0</c:v>
              </c:pt>
              <c:pt idx="11089">
                <c:v>0</c:v>
              </c:pt>
              <c:pt idx="11090">
                <c:v>0</c:v>
              </c:pt>
              <c:pt idx="11091">
                <c:v>0</c:v>
              </c:pt>
              <c:pt idx="11092">
                <c:v>0</c:v>
              </c:pt>
              <c:pt idx="11093">
                <c:v>0</c:v>
              </c:pt>
              <c:pt idx="11094">
                <c:v>0</c:v>
              </c:pt>
              <c:pt idx="11095">
                <c:v>0</c:v>
              </c:pt>
              <c:pt idx="11096">
                <c:v>0</c:v>
              </c:pt>
              <c:pt idx="11097">
                <c:v>0</c:v>
              </c:pt>
              <c:pt idx="11098">
                <c:v>0</c:v>
              </c:pt>
              <c:pt idx="11099">
                <c:v>0</c:v>
              </c:pt>
              <c:pt idx="11100">
                <c:v>0</c:v>
              </c:pt>
              <c:pt idx="11101">
                <c:v>0</c:v>
              </c:pt>
              <c:pt idx="11102">
                <c:v>0</c:v>
              </c:pt>
              <c:pt idx="11103">
                <c:v>0</c:v>
              </c:pt>
              <c:pt idx="11104">
                <c:v>0</c:v>
              </c:pt>
              <c:pt idx="11105">
                <c:v>0</c:v>
              </c:pt>
              <c:pt idx="11106">
                <c:v>0</c:v>
              </c:pt>
              <c:pt idx="11107">
                <c:v>0</c:v>
              </c:pt>
              <c:pt idx="11108">
                <c:v>0</c:v>
              </c:pt>
              <c:pt idx="11109">
                <c:v>0</c:v>
              </c:pt>
              <c:pt idx="11110">
                <c:v>0</c:v>
              </c:pt>
              <c:pt idx="11111">
                <c:v>0</c:v>
              </c:pt>
              <c:pt idx="11112">
                <c:v>0</c:v>
              </c:pt>
              <c:pt idx="11113">
                <c:v>0</c:v>
              </c:pt>
              <c:pt idx="11114">
                <c:v>0</c:v>
              </c:pt>
              <c:pt idx="11115">
                <c:v>0</c:v>
              </c:pt>
              <c:pt idx="11116">
                <c:v>0</c:v>
              </c:pt>
              <c:pt idx="11117">
                <c:v>0</c:v>
              </c:pt>
              <c:pt idx="11118">
                <c:v>0</c:v>
              </c:pt>
              <c:pt idx="11119">
                <c:v>0</c:v>
              </c:pt>
              <c:pt idx="11120">
                <c:v>0</c:v>
              </c:pt>
              <c:pt idx="11121">
                <c:v>0</c:v>
              </c:pt>
              <c:pt idx="11122">
                <c:v>0</c:v>
              </c:pt>
              <c:pt idx="11123">
                <c:v>0</c:v>
              </c:pt>
              <c:pt idx="11124">
                <c:v>0</c:v>
              </c:pt>
              <c:pt idx="11125">
                <c:v>0</c:v>
              </c:pt>
              <c:pt idx="11126">
                <c:v>0</c:v>
              </c:pt>
              <c:pt idx="11127">
                <c:v>0</c:v>
              </c:pt>
              <c:pt idx="11128">
                <c:v>0</c:v>
              </c:pt>
              <c:pt idx="11129">
                <c:v>0</c:v>
              </c:pt>
              <c:pt idx="11130">
                <c:v>0</c:v>
              </c:pt>
              <c:pt idx="11131">
                <c:v>0</c:v>
              </c:pt>
              <c:pt idx="11132">
                <c:v>0</c:v>
              </c:pt>
              <c:pt idx="11133">
                <c:v>0</c:v>
              </c:pt>
              <c:pt idx="11134">
                <c:v>0</c:v>
              </c:pt>
              <c:pt idx="11135">
                <c:v>0</c:v>
              </c:pt>
              <c:pt idx="11136">
                <c:v>0</c:v>
              </c:pt>
              <c:pt idx="11137">
                <c:v>0</c:v>
              </c:pt>
              <c:pt idx="11138">
                <c:v>0</c:v>
              </c:pt>
              <c:pt idx="11139">
                <c:v>0</c:v>
              </c:pt>
              <c:pt idx="11140">
                <c:v>0</c:v>
              </c:pt>
              <c:pt idx="11141">
                <c:v>0</c:v>
              </c:pt>
              <c:pt idx="11142">
                <c:v>0</c:v>
              </c:pt>
              <c:pt idx="11143">
                <c:v>0</c:v>
              </c:pt>
              <c:pt idx="11144">
                <c:v>0</c:v>
              </c:pt>
              <c:pt idx="11145">
                <c:v>0</c:v>
              </c:pt>
              <c:pt idx="11146">
                <c:v>0</c:v>
              </c:pt>
              <c:pt idx="11147">
                <c:v>0</c:v>
              </c:pt>
              <c:pt idx="11148">
                <c:v>0</c:v>
              </c:pt>
              <c:pt idx="11149">
                <c:v>0</c:v>
              </c:pt>
              <c:pt idx="11150">
                <c:v>0</c:v>
              </c:pt>
              <c:pt idx="11151">
                <c:v>0</c:v>
              </c:pt>
              <c:pt idx="11152">
                <c:v>0</c:v>
              </c:pt>
              <c:pt idx="11153">
                <c:v>0</c:v>
              </c:pt>
              <c:pt idx="11154">
                <c:v>0</c:v>
              </c:pt>
              <c:pt idx="11155">
                <c:v>0</c:v>
              </c:pt>
              <c:pt idx="11156">
                <c:v>0</c:v>
              </c:pt>
              <c:pt idx="11157">
                <c:v>0</c:v>
              </c:pt>
              <c:pt idx="11158">
                <c:v>0</c:v>
              </c:pt>
              <c:pt idx="11159">
                <c:v>0</c:v>
              </c:pt>
              <c:pt idx="11160">
                <c:v>0</c:v>
              </c:pt>
              <c:pt idx="11161">
                <c:v>0</c:v>
              </c:pt>
              <c:pt idx="11162">
                <c:v>0</c:v>
              </c:pt>
              <c:pt idx="11163">
                <c:v>0</c:v>
              </c:pt>
              <c:pt idx="11164">
                <c:v>0</c:v>
              </c:pt>
              <c:pt idx="11165">
                <c:v>0</c:v>
              </c:pt>
              <c:pt idx="11166">
                <c:v>0</c:v>
              </c:pt>
              <c:pt idx="11167">
                <c:v>0</c:v>
              </c:pt>
              <c:pt idx="11168">
                <c:v>0</c:v>
              </c:pt>
              <c:pt idx="11169">
                <c:v>0</c:v>
              </c:pt>
              <c:pt idx="11170">
                <c:v>0</c:v>
              </c:pt>
              <c:pt idx="11171">
                <c:v>0</c:v>
              </c:pt>
              <c:pt idx="11172">
                <c:v>0</c:v>
              </c:pt>
              <c:pt idx="11173">
                <c:v>0</c:v>
              </c:pt>
              <c:pt idx="11174">
                <c:v>0</c:v>
              </c:pt>
              <c:pt idx="11175">
                <c:v>0</c:v>
              </c:pt>
              <c:pt idx="11176">
                <c:v>0</c:v>
              </c:pt>
              <c:pt idx="11177">
                <c:v>0</c:v>
              </c:pt>
              <c:pt idx="11178">
                <c:v>0</c:v>
              </c:pt>
              <c:pt idx="11179">
                <c:v>0</c:v>
              </c:pt>
              <c:pt idx="11180">
                <c:v>0</c:v>
              </c:pt>
              <c:pt idx="11181">
                <c:v>0</c:v>
              </c:pt>
              <c:pt idx="11182">
                <c:v>0</c:v>
              </c:pt>
              <c:pt idx="11183">
                <c:v>0</c:v>
              </c:pt>
              <c:pt idx="11184">
                <c:v>0</c:v>
              </c:pt>
              <c:pt idx="11185">
                <c:v>0</c:v>
              </c:pt>
              <c:pt idx="11186">
                <c:v>0</c:v>
              </c:pt>
              <c:pt idx="11187">
                <c:v>0</c:v>
              </c:pt>
              <c:pt idx="11188">
                <c:v>0</c:v>
              </c:pt>
              <c:pt idx="11189">
                <c:v>0</c:v>
              </c:pt>
              <c:pt idx="11190">
                <c:v>0</c:v>
              </c:pt>
              <c:pt idx="11191">
                <c:v>0</c:v>
              </c:pt>
              <c:pt idx="11192">
                <c:v>0</c:v>
              </c:pt>
              <c:pt idx="11193">
                <c:v>0</c:v>
              </c:pt>
              <c:pt idx="11194">
                <c:v>0</c:v>
              </c:pt>
              <c:pt idx="11195">
                <c:v>0</c:v>
              </c:pt>
              <c:pt idx="11196">
                <c:v>0</c:v>
              </c:pt>
              <c:pt idx="11197">
                <c:v>0</c:v>
              </c:pt>
              <c:pt idx="11198">
                <c:v>0</c:v>
              </c:pt>
              <c:pt idx="11199">
                <c:v>0</c:v>
              </c:pt>
              <c:pt idx="11200">
                <c:v>0</c:v>
              </c:pt>
              <c:pt idx="11201">
                <c:v>0</c:v>
              </c:pt>
              <c:pt idx="11202">
                <c:v>0</c:v>
              </c:pt>
              <c:pt idx="11203">
                <c:v>0</c:v>
              </c:pt>
              <c:pt idx="11204">
                <c:v>0</c:v>
              </c:pt>
              <c:pt idx="11205">
                <c:v>0</c:v>
              </c:pt>
              <c:pt idx="11206">
                <c:v>0</c:v>
              </c:pt>
              <c:pt idx="11207">
                <c:v>0</c:v>
              </c:pt>
              <c:pt idx="11208">
                <c:v>0</c:v>
              </c:pt>
              <c:pt idx="11209">
                <c:v>0</c:v>
              </c:pt>
              <c:pt idx="11210">
                <c:v>0</c:v>
              </c:pt>
              <c:pt idx="11211">
                <c:v>0</c:v>
              </c:pt>
              <c:pt idx="11212">
                <c:v>0</c:v>
              </c:pt>
              <c:pt idx="11213">
                <c:v>0</c:v>
              </c:pt>
              <c:pt idx="11214">
                <c:v>0</c:v>
              </c:pt>
              <c:pt idx="11215">
                <c:v>0</c:v>
              </c:pt>
              <c:pt idx="11216">
                <c:v>0</c:v>
              </c:pt>
              <c:pt idx="11217">
                <c:v>0</c:v>
              </c:pt>
              <c:pt idx="11218">
                <c:v>0</c:v>
              </c:pt>
              <c:pt idx="11219">
                <c:v>0</c:v>
              </c:pt>
              <c:pt idx="11220">
                <c:v>0</c:v>
              </c:pt>
              <c:pt idx="11221">
                <c:v>0</c:v>
              </c:pt>
              <c:pt idx="11222">
                <c:v>0</c:v>
              </c:pt>
              <c:pt idx="11223">
                <c:v>0</c:v>
              </c:pt>
              <c:pt idx="11224">
                <c:v>0</c:v>
              </c:pt>
              <c:pt idx="11225">
                <c:v>0</c:v>
              </c:pt>
              <c:pt idx="11226">
                <c:v>0</c:v>
              </c:pt>
              <c:pt idx="11227">
                <c:v>0</c:v>
              </c:pt>
              <c:pt idx="11228">
                <c:v>0</c:v>
              </c:pt>
              <c:pt idx="11229">
                <c:v>0</c:v>
              </c:pt>
              <c:pt idx="11230">
                <c:v>0</c:v>
              </c:pt>
              <c:pt idx="11231">
                <c:v>0</c:v>
              </c:pt>
              <c:pt idx="11232">
                <c:v>0</c:v>
              </c:pt>
              <c:pt idx="11233">
                <c:v>0</c:v>
              </c:pt>
              <c:pt idx="11234">
                <c:v>0</c:v>
              </c:pt>
              <c:pt idx="11235">
                <c:v>0</c:v>
              </c:pt>
              <c:pt idx="11236">
                <c:v>0</c:v>
              </c:pt>
              <c:pt idx="11237">
                <c:v>0</c:v>
              </c:pt>
              <c:pt idx="11238">
                <c:v>0</c:v>
              </c:pt>
              <c:pt idx="11239">
                <c:v>0</c:v>
              </c:pt>
              <c:pt idx="11240">
                <c:v>0</c:v>
              </c:pt>
              <c:pt idx="11241">
                <c:v>0</c:v>
              </c:pt>
              <c:pt idx="11242">
                <c:v>0</c:v>
              </c:pt>
              <c:pt idx="11243">
                <c:v>0</c:v>
              </c:pt>
              <c:pt idx="11244">
                <c:v>0</c:v>
              </c:pt>
              <c:pt idx="11245">
                <c:v>0</c:v>
              </c:pt>
              <c:pt idx="11246">
                <c:v>0</c:v>
              </c:pt>
              <c:pt idx="11247">
                <c:v>0</c:v>
              </c:pt>
              <c:pt idx="11248">
                <c:v>0</c:v>
              </c:pt>
              <c:pt idx="11249">
                <c:v>0</c:v>
              </c:pt>
              <c:pt idx="11250">
                <c:v>0</c:v>
              </c:pt>
              <c:pt idx="11251">
                <c:v>0</c:v>
              </c:pt>
              <c:pt idx="11252">
                <c:v>0</c:v>
              </c:pt>
              <c:pt idx="11253">
                <c:v>0</c:v>
              </c:pt>
              <c:pt idx="11254">
                <c:v>0</c:v>
              </c:pt>
              <c:pt idx="11255">
                <c:v>0</c:v>
              </c:pt>
              <c:pt idx="11256">
                <c:v>0</c:v>
              </c:pt>
              <c:pt idx="11257">
                <c:v>0</c:v>
              </c:pt>
              <c:pt idx="11258">
                <c:v>0</c:v>
              </c:pt>
              <c:pt idx="11259">
                <c:v>0</c:v>
              </c:pt>
              <c:pt idx="11260">
                <c:v>0</c:v>
              </c:pt>
              <c:pt idx="11261">
                <c:v>0</c:v>
              </c:pt>
              <c:pt idx="11262">
                <c:v>0</c:v>
              </c:pt>
              <c:pt idx="11263">
                <c:v>0</c:v>
              </c:pt>
              <c:pt idx="11264">
                <c:v>0</c:v>
              </c:pt>
              <c:pt idx="11265">
                <c:v>0</c:v>
              </c:pt>
              <c:pt idx="11266">
                <c:v>0</c:v>
              </c:pt>
              <c:pt idx="11267">
                <c:v>0</c:v>
              </c:pt>
              <c:pt idx="11268">
                <c:v>0</c:v>
              </c:pt>
              <c:pt idx="11269">
                <c:v>0</c:v>
              </c:pt>
              <c:pt idx="11270">
                <c:v>0</c:v>
              </c:pt>
              <c:pt idx="11271">
                <c:v>0</c:v>
              </c:pt>
              <c:pt idx="11272">
                <c:v>0</c:v>
              </c:pt>
              <c:pt idx="11273">
                <c:v>0</c:v>
              </c:pt>
              <c:pt idx="11274">
                <c:v>0</c:v>
              </c:pt>
              <c:pt idx="11275">
                <c:v>0</c:v>
              </c:pt>
              <c:pt idx="11276">
                <c:v>0</c:v>
              </c:pt>
              <c:pt idx="11277">
                <c:v>0</c:v>
              </c:pt>
              <c:pt idx="11278">
                <c:v>0</c:v>
              </c:pt>
              <c:pt idx="11279">
                <c:v>0</c:v>
              </c:pt>
              <c:pt idx="11280">
                <c:v>0</c:v>
              </c:pt>
              <c:pt idx="11281">
                <c:v>0</c:v>
              </c:pt>
              <c:pt idx="11282">
                <c:v>0</c:v>
              </c:pt>
              <c:pt idx="11283">
                <c:v>0</c:v>
              </c:pt>
              <c:pt idx="11284">
                <c:v>0</c:v>
              </c:pt>
              <c:pt idx="11285">
                <c:v>0</c:v>
              </c:pt>
              <c:pt idx="11286">
                <c:v>0</c:v>
              </c:pt>
              <c:pt idx="11287">
                <c:v>0</c:v>
              </c:pt>
              <c:pt idx="11288">
                <c:v>0</c:v>
              </c:pt>
              <c:pt idx="11289">
                <c:v>0</c:v>
              </c:pt>
              <c:pt idx="11290">
                <c:v>0</c:v>
              </c:pt>
              <c:pt idx="11291">
                <c:v>0</c:v>
              </c:pt>
              <c:pt idx="11292">
                <c:v>0</c:v>
              </c:pt>
              <c:pt idx="11293">
                <c:v>0</c:v>
              </c:pt>
              <c:pt idx="11294">
                <c:v>0</c:v>
              </c:pt>
              <c:pt idx="11295">
                <c:v>0</c:v>
              </c:pt>
              <c:pt idx="11296">
                <c:v>0</c:v>
              </c:pt>
              <c:pt idx="11297">
                <c:v>0</c:v>
              </c:pt>
              <c:pt idx="11298">
                <c:v>0</c:v>
              </c:pt>
              <c:pt idx="11299">
                <c:v>0</c:v>
              </c:pt>
              <c:pt idx="11300">
                <c:v>0</c:v>
              </c:pt>
              <c:pt idx="11301">
                <c:v>0</c:v>
              </c:pt>
              <c:pt idx="11302">
                <c:v>0</c:v>
              </c:pt>
              <c:pt idx="11303">
                <c:v>0</c:v>
              </c:pt>
              <c:pt idx="11304">
                <c:v>0</c:v>
              </c:pt>
              <c:pt idx="11305">
                <c:v>0</c:v>
              </c:pt>
              <c:pt idx="11306">
                <c:v>0</c:v>
              </c:pt>
              <c:pt idx="11307">
                <c:v>0</c:v>
              </c:pt>
              <c:pt idx="11308">
                <c:v>0</c:v>
              </c:pt>
              <c:pt idx="11309">
                <c:v>0</c:v>
              </c:pt>
              <c:pt idx="11310">
                <c:v>0</c:v>
              </c:pt>
              <c:pt idx="11311">
                <c:v>0</c:v>
              </c:pt>
              <c:pt idx="11312">
                <c:v>0</c:v>
              </c:pt>
              <c:pt idx="11313">
                <c:v>0</c:v>
              </c:pt>
              <c:pt idx="11314">
                <c:v>0</c:v>
              </c:pt>
              <c:pt idx="11315">
                <c:v>0</c:v>
              </c:pt>
              <c:pt idx="11316">
                <c:v>0</c:v>
              </c:pt>
              <c:pt idx="11317">
                <c:v>0</c:v>
              </c:pt>
              <c:pt idx="11318">
                <c:v>0</c:v>
              </c:pt>
              <c:pt idx="11319">
                <c:v>0</c:v>
              </c:pt>
              <c:pt idx="11320">
                <c:v>0</c:v>
              </c:pt>
              <c:pt idx="11321">
                <c:v>0</c:v>
              </c:pt>
              <c:pt idx="11322">
                <c:v>0</c:v>
              </c:pt>
              <c:pt idx="11323">
                <c:v>0</c:v>
              </c:pt>
              <c:pt idx="11324">
                <c:v>0</c:v>
              </c:pt>
              <c:pt idx="11325">
                <c:v>0</c:v>
              </c:pt>
              <c:pt idx="11326">
                <c:v>0</c:v>
              </c:pt>
              <c:pt idx="11327">
                <c:v>0</c:v>
              </c:pt>
              <c:pt idx="11328">
                <c:v>0</c:v>
              </c:pt>
              <c:pt idx="11329">
                <c:v>0</c:v>
              </c:pt>
              <c:pt idx="11330">
                <c:v>0</c:v>
              </c:pt>
              <c:pt idx="11331">
                <c:v>0</c:v>
              </c:pt>
              <c:pt idx="11332">
                <c:v>0</c:v>
              </c:pt>
              <c:pt idx="11333">
                <c:v>0</c:v>
              </c:pt>
              <c:pt idx="11334">
                <c:v>0</c:v>
              </c:pt>
              <c:pt idx="11335">
                <c:v>0</c:v>
              </c:pt>
              <c:pt idx="11336">
                <c:v>0</c:v>
              </c:pt>
              <c:pt idx="11337">
                <c:v>0</c:v>
              </c:pt>
              <c:pt idx="11338">
                <c:v>0</c:v>
              </c:pt>
              <c:pt idx="11339">
                <c:v>0</c:v>
              </c:pt>
              <c:pt idx="11340">
                <c:v>0</c:v>
              </c:pt>
              <c:pt idx="11341">
                <c:v>0</c:v>
              </c:pt>
              <c:pt idx="11342">
                <c:v>0</c:v>
              </c:pt>
              <c:pt idx="11343">
                <c:v>0</c:v>
              </c:pt>
              <c:pt idx="11344">
                <c:v>0</c:v>
              </c:pt>
              <c:pt idx="11345">
                <c:v>0</c:v>
              </c:pt>
              <c:pt idx="11346">
                <c:v>0</c:v>
              </c:pt>
              <c:pt idx="11347">
                <c:v>0</c:v>
              </c:pt>
              <c:pt idx="11348">
                <c:v>0</c:v>
              </c:pt>
              <c:pt idx="11349">
                <c:v>0</c:v>
              </c:pt>
              <c:pt idx="11350">
                <c:v>0</c:v>
              </c:pt>
              <c:pt idx="11351">
                <c:v>0</c:v>
              </c:pt>
              <c:pt idx="11352">
                <c:v>0</c:v>
              </c:pt>
              <c:pt idx="11353">
                <c:v>0</c:v>
              </c:pt>
              <c:pt idx="11354">
                <c:v>0</c:v>
              </c:pt>
              <c:pt idx="11355">
                <c:v>0</c:v>
              </c:pt>
              <c:pt idx="11356">
                <c:v>0</c:v>
              </c:pt>
              <c:pt idx="11357">
                <c:v>0</c:v>
              </c:pt>
              <c:pt idx="11358">
                <c:v>0</c:v>
              </c:pt>
              <c:pt idx="11359">
                <c:v>0</c:v>
              </c:pt>
              <c:pt idx="11360">
                <c:v>0</c:v>
              </c:pt>
              <c:pt idx="11361">
                <c:v>0</c:v>
              </c:pt>
              <c:pt idx="11362">
                <c:v>0</c:v>
              </c:pt>
              <c:pt idx="11363">
                <c:v>0</c:v>
              </c:pt>
              <c:pt idx="11364">
                <c:v>0</c:v>
              </c:pt>
              <c:pt idx="11365">
                <c:v>0</c:v>
              </c:pt>
              <c:pt idx="11366">
                <c:v>0</c:v>
              </c:pt>
              <c:pt idx="11367">
                <c:v>0</c:v>
              </c:pt>
              <c:pt idx="11368">
                <c:v>0</c:v>
              </c:pt>
              <c:pt idx="11369">
                <c:v>0</c:v>
              </c:pt>
              <c:pt idx="11370">
                <c:v>0</c:v>
              </c:pt>
              <c:pt idx="11371">
                <c:v>0</c:v>
              </c:pt>
              <c:pt idx="11372">
                <c:v>0</c:v>
              </c:pt>
              <c:pt idx="11373">
                <c:v>0</c:v>
              </c:pt>
              <c:pt idx="11374">
                <c:v>0</c:v>
              </c:pt>
              <c:pt idx="11375">
                <c:v>0</c:v>
              </c:pt>
              <c:pt idx="11376">
                <c:v>0</c:v>
              </c:pt>
              <c:pt idx="11377">
                <c:v>0</c:v>
              </c:pt>
              <c:pt idx="11378">
                <c:v>0</c:v>
              </c:pt>
              <c:pt idx="11379">
                <c:v>0</c:v>
              </c:pt>
              <c:pt idx="11380">
                <c:v>0</c:v>
              </c:pt>
              <c:pt idx="11381">
                <c:v>0</c:v>
              </c:pt>
              <c:pt idx="11382">
                <c:v>0</c:v>
              </c:pt>
              <c:pt idx="11383">
                <c:v>0</c:v>
              </c:pt>
              <c:pt idx="11384">
                <c:v>0</c:v>
              </c:pt>
              <c:pt idx="11385">
                <c:v>0</c:v>
              </c:pt>
              <c:pt idx="11386">
                <c:v>0</c:v>
              </c:pt>
              <c:pt idx="11387">
                <c:v>0</c:v>
              </c:pt>
              <c:pt idx="11388">
                <c:v>0</c:v>
              </c:pt>
              <c:pt idx="11389">
                <c:v>0</c:v>
              </c:pt>
              <c:pt idx="11390">
                <c:v>0</c:v>
              </c:pt>
              <c:pt idx="11391">
                <c:v>0</c:v>
              </c:pt>
              <c:pt idx="11392">
                <c:v>0</c:v>
              </c:pt>
              <c:pt idx="11393">
                <c:v>0</c:v>
              </c:pt>
              <c:pt idx="11394">
                <c:v>0</c:v>
              </c:pt>
              <c:pt idx="11395">
                <c:v>0</c:v>
              </c:pt>
              <c:pt idx="11396">
                <c:v>0</c:v>
              </c:pt>
              <c:pt idx="11397">
                <c:v>0</c:v>
              </c:pt>
              <c:pt idx="11398">
                <c:v>0</c:v>
              </c:pt>
              <c:pt idx="11399">
                <c:v>0</c:v>
              </c:pt>
              <c:pt idx="11400">
                <c:v>0</c:v>
              </c:pt>
              <c:pt idx="11401">
                <c:v>0</c:v>
              </c:pt>
              <c:pt idx="11402">
                <c:v>0</c:v>
              </c:pt>
              <c:pt idx="11403">
                <c:v>0</c:v>
              </c:pt>
              <c:pt idx="11404">
                <c:v>0</c:v>
              </c:pt>
              <c:pt idx="11405">
                <c:v>0</c:v>
              </c:pt>
              <c:pt idx="11406">
                <c:v>0</c:v>
              </c:pt>
              <c:pt idx="11407">
                <c:v>0</c:v>
              </c:pt>
              <c:pt idx="11408">
                <c:v>0</c:v>
              </c:pt>
              <c:pt idx="11409">
                <c:v>0</c:v>
              </c:pt>
              <c:pt idx="11410">
                <c:v>0</c:v>
              </c:pt>
              <c:pt idx="11411">
                <c:v>0</c:v>
              </c:pt>
              <c:pt idx="11412">
                <c:v>0</c:v>
              </c:pt>
              <c:pt idx="11413">
                <c:v>0</c:v>
              </c:pt>
              <c:pt idx="11414">
                <c:v>0</c:v>
              </c:pt>
              <c:pt idx="11415">
                <c:v>0</c:v>
              </c:pt>
              <c:pt idx="11416">
                <c:v>0</c:v>
              </c:pt>
              <c:pt idx="11417">
                <c:v>0</c:v>
              </c:pt>
              <c:pt idx="11418">
                <c:v>0</c:v>
              </c:pt>
              <c:pt idx="11419">
                <c:v>0</c:v>
              </c:pt>
              <c:pt idx="11420">
                <c:v>0</c:v>
              </c:pt>
              <c:pt idx="11421">
                <c:v>0</c:v>
              </c:pt>
              <c:pt idx="11422">
                <c:v>0</c:v>
              </c:pt>
              <c:pt idx="11423">
                <c:v>0</c:v>
              </c:pt>
              <c:pt idx="11424">
                <c:v>0</c:v>
              </c:pt>
              <c:pt idx="11425">
                <c:v>0</c:v>
              </c:pt>
              <c:pt idx="11426">
                <c:v>0</c:v>
              </c:pt>
              <c:pt idx="11427">
                <c:v>0</c:v>
              </c:pt>
              <c:pt idx="11428">
                <c:v>0</c:v>
              </c:pt>
              <c:pt idx="11429">
                <c:v>0</c:v>
              </c:pt>
              <c:pt idx="11430">
                <c:v>0</c:v>
              </c:pt>
              <c:pt idx="11431">
                <c:v>0</c:v>
              </c:pt>
              <c:pt idx="11432">
                <c:v>0</c:v>
              </c:pt>
              <c:pt idx="11433">
                <c:v>0</c:v>
              </c:pt>
              <c:pt idx="11434">
                <c:v>0</c:v>
              </c:pt>
              <c:pt idx="11435">
                <c:v>0</c:v>
              </c:pt>
              <c:pt idx="11436">
                <c:v>0</c:v>
              </c:pt>
              <c:pt idx="11437">
                <c:v>0</c:v>
              </c:pt>
              <c:pt idx="11438">
                <c:v>0</c:v>
              </c:pt>
              <c:pt idx="11439">
                <c:v>0</c:v>
              </c:pt>
              <c:pt idx="11440">
                <c:v>0</c:v>
              </c:pt>
              <c:pt idx="11441">
                <c:v>0</c:v>
              </c:pt>
              <c:pt idx="11442">
                <c:v>0</c:v>
              </c:pt>
              <c:pt idx="11443">
                <c:v>0</c:v>
              </c:pt>
              <c:pt idx="11444">
                <c:v>0</c:v>
              </c:pt>
              <c:pt idx="11445">
                <c:v>0</c:v>
              </c:pt>
              <c:pt idx="11446">
                <c:v>0</c:v>
              </c:pt>
              <c:pt idx="11447">
                <c:v>0</c:v>
              </c:pt>
              <c:pt idx="11448">
                <c:v>0</c:v>
              </c:pt>
              <c:pt idx="11449">
                <c:v>0</c:v>
              </c:pt>
              <c:pt idx="11450">
                <c:v>0</c:v>
              </c:pt>
              <c:pt idx="11451">
                <c:v>0</c:v>
              </c:pt>
              <c:pt idx="11452">
                <c:v>0</c:v>
              </c:pt>
              <c:pt idx="11453">
                <c:v>0</c:v>
              </c:pt>
              <c:pt idx="11454">
                <c:v>0</c:v>
              </c:pt>
              <c:pt idx="11455">
                <c:v>0</c:v>
              </c:pt>
              <c:pt idx="11456">
                <c:v>0</c:v>
              </c:pt>
              <c:pt idx="11457">
                <c:v>0</c:v>
              </c:pt>
              <c:pt idx="11458">
                <c:v>0</c:v>
              </c:pt>
              <c:pt idx="11459">
                <c:v>0</c:v>
              </c:pt>
              <c:pt idx="11460">
                <c:v>0</c:v>
              </c:pt>
              <c:pt idx="11461">
                <c:v>0</c:v>
              </c:pt>
              <c:pt idx="11462">
                <c:v>0</c:v>
              </c:pt>
              <c:pt idx="11463">
                <c:v>0</c:v>
              </c:pt>
              <c:pt idx="11464">
                <c:v>0</c:v>
              </c:pt>
              <c:pt idx="11465">
                <c:v>0</c:v>
              </c:pt>
              <c:pt idx="11466">
                <c:v>0</c:v>
              </c:pt>
              <c:pt idx="11467">
                <c:v>0</c:v>
              </c:pt>
              <c:pt idx="11468">
                <c:v>0</c:v>
              </c:pt>
              <c:pt idx="11469">
                <c:v>0</c:v>
              </c:pt>
              <c:pt idx="11470">
                <c:v>0</c:v>
              </c:pt>
              <c:pt idx="11471">
                <c:v>0</c:v>
              </c:pt>
              <c:pt idx="11472">
                <c:v>0</c:v>
              </c:pt>
              <c:pt idx="11473">
                <c:v>0</c:v>
              </c:pt>
              <c:pt idx="11474">
                <c:v>0</c:v>
              </c:pt>
              <c:pt idx="11475">
                <c:v>0</c:v>
              </c:pt>
              <c:pt idx="11476">
                <c:v>0</c:v>
              </c:pt>
              <c:pt idx="11477">
                <c:v>0</c:v>
              </c:pt>
              <c:pt idx="11478">
                <c:v>0</c:v>
              </c:pt>
              <c:pt idx="11479">
                <c:v>0</c:v>
              </c:pt>
              <c:pt idx="11480">
                <c:v>0</c:v>
              </c:pt>
              <c:pt idx="11481">
                <c:v>0</c:v>
              </c:pt>
              <c:pt idx="11482">
                <c:v>0</c:v>
              </c:pt>
              <c:pt idx="11483">
                <c:v>0</c:v>
              </c:pt>
              <c:pt idx="11484">
                <c:v>0</c:v>
              </c:pt>
              <c:pt idx="11485">
                <c:v>0</c:v>
              </c:pt>
              <c:pt idx="11486">
                <c:v>0</c:v>
              </c:pt>
              <c:pt idx="11487">
                <c:v>0</c:v>
              </c:pt>
              <c:pt idx="11488">
                <c:v>0</c:v>
              </c:pt>
              <c:pt idx="11489">
                <c:v>0</c:v>
              </c:pt>
              <c:pt idx="11490">
                <c:v>0</c:v>
              </c:pt>
              <c:pt idx="11491">
                <c:v>0</c:v>
              </c:pt>
              <c:pt idx="11492">
                <c:v>0</c:v>
              </c:pt>
              <c:pt idx="11493">
                <c:v>0</c:v>
              </c:pt>
              <c:pt idx="11494">
                <c:v>0</c:v>
              </c:pt>
              <c:pt idx="11495">
                <c:v>0</c:v>
              </c:pt>
              <c:pt idx="11496">
                <c:v>0</c:v>
              </c:pt>
              <c:pt idx="11497">
                <c:v>0</c:v>
              </c:pt>
              <c:pt idx="11498">
                <c:v>0</c:v>
              </c:pt>
              <c:pt idx="11499">
                <c:v>0</c:v>
              </c:pt>
              <c:pt idx="11500">
                <c:v>0</c:v>
              </c:pt>
              <c:pt idx="11501">
                <c:v>0</c:v>
              </c:pt>
              <c:pt idx="11502">
                <c:v>0</c:v>
              </c:pt>
              <c:pt idx="11503">
                <c:v>0</c:v>
              </c:pt>
              <c:pt idx="11504">
                <c:v>0</c:v>
              </c:pt>
              <c:pt idx="11505">
                <c:v>0</c:v>
              </c:pt>
              <c:pt idx="11506">
                <c:v>0</c:v>
              </c:pt>
              <c:pt idx="11507">
                <c:v>0</c:v>
              </c:pt>
              <c:pt idx="11508">
                <c:v>0</c:v>
              </c:pt>
              <c:pt idx="11509">
                <c:v>0</c:v>
              </c:pt>
              <c:pt idx="11510">
                <c:v>0</c:v>
              </c:pt>
              <c:pt idx="11511">
                <c:v>0</c:v>
              </c:pt>
              <c:pt idx="11512">
                <c:v>0</c:v>
              </c:pt>
              <c:pt idx="11513">
                <c:v>0</c:v>
              </c:pt>
              <c:pt idx="11514">
                <c:v>0</c:v>
              </c:pt>
              <c:pt idx="11515">
                <c:v>0</c:v>
              </c:pt>
              <c:pt idx="11516">
                <c:v>0</c:v>
              </c:pt>
              <c:pt idx="11517">
                <c:v>0</c:v>
              </c:pt>
              <c:pt idx="11518">
                <c:v>0</c:v>
              </c:pt>
              <c:pt idx="11519">
                <c:v>0</c:v>
              </c:pt>
              <c:pt idx="11520">
                <c:v>0</c:v>
              </c:pt>
              <c:pt idx="11521">
                <c:v>0</c:v>
              </c:pt>
              <c:pt idx="11522">
                <c:v>0</c:v>
              </c:pt>
              <c:pt idx="11523">
                <c:v>0</c:v>
              </c:pt>
              <c:pt idx="11524">
                <c:v>0</c:v>
              </c:pt>
              <c:pt idx="11525">
                <c:v>0</c:v>
              </c:pt>
              <c:pt idx="11526">
                <c:v>0</c:v>
              </c:pt>
              <c:pt idx="11527">
                <c:v>0</c:v>
              </c:pt>
              <c:pt idx="11528">
                <c:v>0</c:v>
              </c:pt>
              <c:pt idx="11529">
                <c:v>0</c:v>
              </c:pt>
              <c:pt idx="11530">
                <c:v>0</c:v>
              </c:pt>
              <c:pt idx="11531">
                <c:v>0</c:v>
              </c:pt>
              <c:pt idx="11532">
                <c:v>0</c:v>
              </c:pt>
              <c:pt idx="11533">
                <c:v>0</c:v>
              </c:pt>
              <c:pt idx="11534">
                <c:v>0</c:v>
              </c:pt>
              <c:pt idx="11535">
                <c:v>0</c:v>
              </c:pt>
              <c:pt idx="11536">
                <c:v>0</c:v>
              </c:pt>
              <c:pt idx="11537">
                <c:v>0</c:v>
              </c:pt>
              <c:pt idx="11538">
                <c:v>0</c:v>
              </c:pt>
              <c:pt idx="11539">
                <c:v>0</c:v>
              </c:pt>
              <c:pt idx="11540">
                <c:v>0</c:v>
              </c:pt>
              <c:pt idx="11541">
                <c:v>0</c:v>
              </c:pt>
              <c:pt idx="11542">
                <c:v>0</c:v>
              </c:pt>
              <c:pt idx="11543">
                <c:v>0</c:v>
              </c:pt>
              <c:pt idx="11544">
                <c:v>0</c:v>
              </c:pt>
              <c:pt idx="11545">
                <c:v>0</c:v>
              </c:pt>
              <c:pt idx="11546">
                <c:v>0</c:v>
              </c:pt>
              <c:pt idx="11547">
                <c:v>0</c:v>
              </c:pt>
              <c:pt idx="11548">
                <c:v>0</c:v>
              </c:pt>
              <c:pt idx="11549">
                <c:v>0</c:v>
              </c:pt>
              <c:pt idx="11550">
                <c:v>0</c:v>
              </c:pt>
              <c:pt idx="11551">
                <c:v>0</c:v>
              </c:pt>
              <c:pt idx="11552">
                <c:v>0</c:v>
              </c:pt>
              <c:pt idx="11553">
                <c:v>0</c:v>
              </c:pt>
              <c:pt idx="11554">
                <c:v>0</c:v>
              </c:pt>
              <c:pt idx="11555">
                <c:v>0</c:v>
              </c:pt>
              <c:pt idx="11556">
                <c:v>0</c:v>
              </c:pt>
              <c:pt idx="11557">
                <c:v>0</c:v>
              </c:pt>
              <c:pt idx="11558">
                <c:v>0</c:v>
              </c:pt>
              <c:pt idx="11559">
                <c:v>0</c:v>
              </c:pt>
              <c:pt idx="11560">
                <c:v>0</c:v>
              </c:pt>
              <c:pt idx="11561">
                <c:v>0</c:v>
              </c:pt>
              <c:pt idx="11562">
                <c:v>0</c:v>
              </c:pt>
              <c:pt idx="11563">
                <c:v>0</c:v>
              </c:pt>
              <c:pt idx="11564">
                <c:v>0</c:v>
              </c:pt>
              <c:pt idx="11565">
                <c:v>0</c:v>
              </c:pt>
              <c:pt idx="11566">
                <c:v>0</c:v>
              </c:pt>
              <c:pt idx="11567">
                <c:v>0</c:v>
              </c:pt>
              <c:pt idx="11568">
                <c:v>0</c:v>
              </c:pt>
              <c:pt idx="11569">
                <c:v>0</c:v>
              </c:pt>
              <c:pt idx="11570">
                <c:v>0</c:v>
              </c:pt>
              <c:pt idx="11571">
                <c:v>0</c:v>
              </c:pt>
              <c:pt idx="11572">
                <c:v>0</c:v>
              </c:pt>
              <c:pt idx="11573">
                <c:v>0</c:v>
              </c:pt>
              <c:pt idx="11574">
                <c:v>0</c:v>
              </c:pt>
              <c:pt idx="11575">
                <c:v>0</c:v>
              </c:pt>
              <c:pt idx="11576">
                <c:v>0</c:v>
              </c:pt>
              <c:pt idx="11577">
                <c:v>0</c:v>
              </c:pt>
              <c:pt idx="11578">
                <c:v>0</c:v>
              </c:pt>
              <c:pt idx="11579">
                <c:v>0</c:v>
              </c:pt>
              <c:pt idx="11580">
                <c:v>0</c:v>
              </c:pt>
              <c:pt idx="11581">
                <c:v>0</c:v>
              </c:pt>
              <c:pt idx="11582">
                <c:v>0</c:v>
              </c:pt>
              <c:pt idx="11583">
                <c:v>0</c:v>
              </c:pt>
              <c:pt idx="11584">
                <c:v>0</c:v>
              </c:pt>
              <c:pt idx="11585">
                <c:v>0</c:v>
              </c:pt>
              <c:pt idx="11586">
                <c:v>0</c:v>
              </c:pt>
              <c:pt idx="11587">
                <c:v>0</c:v>
              </c:pt>
              <c:pt idx="11588">
                <c:v>0</c:v>
              </c:pt>
              <c:pt idx="11589">
                <c:v>0</c:v>
              </c:pt>
              <c:pt idx="11590">
                <c:v>0</c:v>
              </c:pt>
              <c:pt idx="11591">
                <c:v>0</c:v>
              </c:pt>
              <c:pt idx="11592">
                <c:v>0</c:v>
              </c:pt>
              <c:pt idx="11593">
                <c:v>0</c:v>
              </c:pt>
              <c:pt idx="11594">
                <c:v>0</c:v>
              </c:pt>
            </c:numLit>
          </c:yVal>
          <c:smooth val="0"/>
        </c:ser>
        <c:dLbls>
          <c:showLegendKey val="0"/>
          <c:showVal val="0"/>
          <c:showCatName val="0"/>
          <c:showSerName val="0"/>
          <c:showPercent val="0"/>
          <c:showBubbleSize val="0"/>
        </c:dLbls>
        <c:axId val="456656736"/>
        <c:axId val="456656320"/>
      </c:scatterChart>
      <c:valAx>
        <c:axId val="456656320"/>
        <c:scaling>
          <c:orientation val="minMax"/>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GB" sz="1000" b="0" i="0" u="none" strike="noStrike" kern="1200" cap="none" spc="0" baseline="0">
                    <a:solidFill>
                      <a:srgbClr val="595959"/>
                    </a:solidFill>
                    <a:uFillTx/>
                    <a:latin typeface="Calibri"/>
                  </a:rPr>
                  <a:t>ln(1-(T-To)/∆T) </a:t>
                </a:r>
              </a:p>
            </c:rich>
          </c:tx>
          <c:layout/>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456656736"/>
        <c:crosses val="autoZero"/>
        <c:crossBetween val="midCat"/>
      </c:valAx>
      <c:valAx>
        <c:axId val="456656736"/>
        <c:scaling>
          <c:orientation val="minMax"/>
        </c:scaling>
        <c:delete val="0"/>
        <c:axPos val="b"/>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GB" sz="1000" b="0" i="0" u="none" strike="noStrike" kern="1200" cap="none" spc="0" baseline="0">
                    <a:solidFill>
                      <a:srgbClr val="595959"/>
                    </a:solidFill>
                    <a:uFillTx/>
                    <a:latin typeface="Calibri"/>
                  </a:rPr>
                  <a:t>Time (ms)</a:t>
                </a:r>
              </a:p>
            </c:rich>
          </c:tx>
          <c:layout/>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456656320"/>
        <c:crosses val="autoZero"/>
        <c:crossBetween val="midCat"/>
      </c:val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GB" sz="1000" b="0" i="0" u="none" strike="noStrike" kern="1200" baseline="0">
          <a:solidFill>
            <a:srgbClr val="000000"/>
          </a:solidFill>
          <a:latin typeface="Calibri"/>
        </a:defRPr>
      </a:pPr>
      <a:endParaRPr lang="en-US"/>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el-GR" sz="1400" b="0" i="0" u="none" strike="noStrike" kern="1200" cap="none" spc="0" baseline="0">
                <a:solidFill>
                  <a:srgbClr val="595959"/>
                </a:solidFill>
                <a:uFillTx/>
                <a:latin typeface="Calibri"/>
              </a:rPr>
              <a:t>τ-</a:t>
            </a:r>
            <a:r>
              <a:rPr lang="en-GB" sz="1400" b="0" i="0" u="none" strike="noStrike" kern="1200" cap="none" spc="0" baseline="0">
                <a:solidFill>
                  <a:srgbClr val="595959"/>
                </a:solidFill>
                <a:uFillTx/>
                <a:latin typeface="Calibri"/>
              </a:rPr>
              <a:t>Diameter Graph</a:t>
            </a:r>
          </a:p>
        </c:rich>
      </c:tx>
      <c:layout/>
      <c:overlay val="0"/>
      <c:spPr>
        <a:noFill/>
        <a:ln>
          <a:noFill/>
        </a:ln>
      </c:spPr>
    </c:title>
    <c:autoTitleDeleted val="0"/>
    <c:plotArea>
      <c:layout/>
      <c:scatterChart>
        <c:scatterStyle val="lineMarker"/>
        <c:varyColors val="0"/>
        <c:ser>
          <c:idx val="0"/>
          <c:order val="0"/>
          <c:tx>
            <c:v>Series1</c:v>
          </c:tx>
          <c:spPr>
            <a:ln>
              <a:noFill/>
            </a:ln>
          </c:spPr>
          <c:marker>
            <c:symbol val="circle"/>
            <c:size val="5"/>
          </c:marker>
          <c:xVal>
            <c:numLit>
              <c:formatCode>General</c:formatCode>
              <c:ptCount val="6"/>
              <c:pt idx="0">
                <c:v>0.3</c:v>
              </c:pt>
              <c:pt idx="1">
                <c:v>1.1000000000000001</c:v>
              </c:pt>
              <c:pt idx="2">
                <c:v>2.5</c:v>
              </c:pt>
              <c:pt idx="3">
                <c:v>6</c:v>
              </c:pt>
              <c:pt idx="4">
                <c:v>12.5</c:v>
              </c:pt>
              <c:pt idx="5">
                <c:v>19.5</c:v>
              </c:pt>
            </c:numLit>
          </c:xVal>
          <c:yVal>
            <c:numLit>
              <c:formatCode>General</c:formatCode>
              <c:ptCount val="6"/>
              <c:pt idx="0">
                <c:v>1250</c:v>
              </c:pt>
              <c:pt idx="1">
                <c:v>1428.5714285714287</c:v>
              </c:pt>
              <c:pt idx="2">
                <c:v>2000</c:v>
              </c:pt>
              <c:pt idx="3">
                <c:v>10000</c:v>
              </c:pt>
              <c:pt idx="4">
                <c:v>99999.999999999985</c:v>
              </c:pt>
              <c:pt idx="5">
                <c:v>199999.99999999997</c:v>
              </c:pt>
            </c:numLit>
          </c:yVal>
          <c:smooth val="0"/>
        </c:ser>
        <c:dLbls>
          <c:showLegendKey val="0"/>
          <c:showVal val="0"/>
          <c:showCatName val="0"/>
          <c:showSerName val="0"/>
          <c:showPercent val="0"/>
          <c:showBubbleSize val="0"/>
        </c:dLbls>
        <c:axId val="453888416"/>
        <c:axId val="456654656"/>
      </c:scatterChart>
      <c:valAx>
        <c:axId val="456654656"/>
        <c:scaling>
          <c:orientation val="minMax"/>
          <c:min val="0"/>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GB" sz="1000" b="0" i="0" u="none" strike="noStrike" kern="1200" cap="none" spc="0" baseline="0">
                    <a:solidFill>
                      <a:srgbClr val="595959"/>
                    </a:solidFill>
                    <a:uFillTx/>
                    <a:latin typeface="Calibri"/>
                  </a:rPr>
                  <a:t>Response Time (</a:t>
                </a:r>
                <a:r>
                  <a:rPr lang="el-GR" sz="1000" b="0" i="0" u="none" strike="noStrike" kern="1200" cap="none" spc="0" baseline="0">
                    <a:solidFill>
                      <a:srgbClr val="595959"/>
                    </a:solidFill>
                    <a:uFillTx/>
                    <a:latin typeface="Calibri"/>
                  </a:rPr>
                  <a:t>τ)</a:t>
                </a:r>
              </a:p>
            </c:rich>
          </c:tx>
          <c:layout/>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453888416"/>
        <c:crosses val="autoZero"/>
        <c:crossBetween val="midCat"/>
      </c:valAx>
      <c:valAx>
        <c:axId val="453888416"/>
        <c:scaling>
          <c:orientation val="minMax"/>
          <c:max val="20"/>
        </c:scaling>
        <c:delete val="0"/>
        <c:axPos val="b"/>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GB" sz="1000" b="0" i="0" u="none" strike="noStrike" kern="1200" cap="none" spc="0" baseline="0">
                    <a:solidFill>
                      <a:srgbClr val="595959"/>
                    </a:solidFill>
                    <a:uFillTx/>
                    <a:latin typeface="Calibri"/>
                  </a:rPr>
                  <a:t>Thermocouple/Thermowell Diameter (mm)</a:t>
                </a:r>
              </a:p>
            </c:rich>
          </c:tx>
          <c:layout/>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456654656"/>
        <c:crosses val="autoZero"/>
        <c:crossBetween val="midCat"/>
      </c:val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GB" sz="1000" b="0" i="0" u="none" strike="noStrike" kern="1200" baseline="0">
          <a:solidFill>
            <a:srgbClr val="000000"/>
          </a:solidFill>
          <a:latin typeface="Calibri"/>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en-GB" sz="1400" b="0" i="0" u="none" strike="noStrike" kern="1200" cap="none" spc="0" baseline="0">
                <a:solidFill>
                  <a:srgbClr val="595959"/>
                </a:solidFill>
                <a:uFillTx/>
                <a:latin typeface="Calibri"/>
              </a:rPr>
              <a:t>0.3mm Thermocouple</a:t>
            </a:r>
          </a:p>
        </c:rich>
      </c:tx>
      <c:layout/>
      <c:overlay val="0"/>
      <c:spPr>
        <a:noFill/>
        <a:ln>
          <a:noFill/>
        </a:ln>
      </c:spPr>
    </c:title>
    <c:autoTitleDeleted val="0"/>
    <c:plotArea>
      <c:layout/>
      <c:scatterChart>
        <c:scatterStyle val="lineMarker"/>
        <c:varyColors val="0"/>
        <c:ser>
          <c:idx val="0"/>
          <c:order val="0"/>
          <c:tx>
            <c:v>Series1</c:v>
          </c:tx>
          <c:spPr>
            <a:ln>
              <a:noFill/>
            </a:ln>
          </c:spPr>
          <c:marker>
            <c:symbol val="circle"/>
            <c:size val="5"/>
          </c:marker>
          <c:trendline>
            <c:spPr>
              <a:ln w="19046" cap="rnd">
                <a:solidFill>
                  <a:srgbClr val="5B9BD5"/>
                </a:solidFill>
                <a:custDash>
                  <a:ds d="100000" sp="100000"/>
                </a:custDash>
              </a:ln>
            </c:spPr>
            <c:trendlineType val="linear"/>
            <c:dispRSqr val="0"/>
            <c:dispEq val="1"/>
            <c:trendlineLbl>
              <c:layout>
                <c:manualLayout>
                  <c:x val="-0.10315448433023533"/>
                  <c:y val="3.1713648293963281E-2"/>
                </c:manualLayout>
              </c:layout>
              <c:numFmt formatCode="General" sourceLinked="0"/>
              <c:spPr>
                <a:noFill/>
                <a:ln>
                  <a:noFill/>
                </a:ln>
              </c:spPr>
              <c:txPr>
                <a:bodyPr lIns="0" tIns="0" rIns="0" bIns="0"/>
                <a:lstStyle/>
                <a:p>
                  <a:pPr marL="0" marR="0" indent="0" algn="ctr"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trendlineLbl>
          </c:trendline>
          <c:xVal>
            <c:numLit>
              <c:formatCode>General</c:formatCode>
              <c:ptCount val="39"/>
              <c:pt idx="0">
                <c:v>0</c:v>
              </c:pt>
              <c:pt idx="1">
                <c:v>93.66666666666697</c:v>
              </c:pt>
              <c:pt idx="2">
                <c:v>203</c:v>
              </c:pt>
              <c:pt idx="3">
                <c:v>297</c:v>
              </c:pt>
              <c:pt idx="4">
                <c:v>390.66666666666697</c:v>
              </c:pt>
              <c:pt idx="5">
                <c:v>500</c:v>
              </c:pt>
              <c:pt idx="6">
                <c:v>593.66666666666697</c:v>
              </c:pt>
              <c:pt idx="7">
                <c:v>703</c:v>
              </c:pt>
              <c:pt idx="8">
                <c:v>797</c:v>
              </c:pt>
              <c:pt idx="9">
                <c:v>890.66666666666697</c:v>
              </c:pt>
              <c:pt idx="10">
                <c:v>1000</c:v>
              </c:pt>
              <c:pt idx="11">
                <c:v>1093.666666666667</c:v>
              </c:pt>
              <c:pt idx="12">
                <c:v>1203</c:v>
              </c:pt>
              <c:pt idx="13">
                <c:v>1297</c:v>
              </c:pt>
              <c:pt idx="14">
                <c:v>1390.666666666667</c:v>
              </c:pt>
              <c:pt idx="15">
                <c:v>1500</c:v>
              </c:pt>
              <c:pt idx="16">
                <c:v>1593.666666666667</c:v>
              </c:pt>
              <c:pt idx="17">
                <c:v>1703</c:v>
              </c:pt>
              <c:pt idx="18">
                <c:v>1797</c:v>
              </c:pt>
              <c:pt idx="19">
                <c:v>1890.666666666667</c:v>
              </c:pt>
              <c:pt idx="20">
                <c:v>2000</c:v>
              </c:pt>
              <c:pt idx="21">
                <c:v>2093.666666666667</c:v>
              </c:pt>
              <c:pt idx="22">
                <c:v>2203</c:v>
              </c:pt>
              <c:pt idx="23">
                <c:v>2297</c:v>
              </c:pt>
              <c:pt idx="24">
                <c:v>2390.666666666667</c:v>
              </c:pt>
              <c:pt idx="25">
                <c:v>2500</c:v>
              </c:pt>
              <c:pt idx="26">
                <c:v>2593.666666666667</c:v>
              </c:pt>
              <c:pt idx="27">
                <c:v>2703</c:v>
              </c:pt>
              <c:pt idx="28">
                <c:v>2797</c:v>
              </c:pt>
              <c:pt idx="29">
                <c:v>2890.666666666667</c:v>
              </c:pt>
              <c:pt idx="30">
                <c:v>3000</c:v>
              </c:pt>
              <c:pt idx="31">
                <c:v>3093.666666666667</c:v>
              </c:pt>
              <c:pt idx="32">
                <c:v>3203.0000000000009</c:v>
              </c:pt>
              <c:pt idx="33">
                <c:v>3297.0000000000009</c:v>
              </c:pt>
              <c:pt idx="34">
                <c:v>3390.666666666667</c:v>
              </c:pt>
              <c:pt idx="35">
                <c:v>3500.0000000000009</c:v>
              </c:pt>
              <c:pt idx="36">
                <c:v>3593.666666666667</c:v>
              </c:pt>
              <c:pt idx="37">
                <c:v>3703.0000000000009</c:v>
              </c:pt>
              <c:pt idx="38">
                <c:v>3797.0000000000009</c:v>
              </c:pt>
            </c:numLit>
          </c:xVal>
          <c:yVal>
            <c:numLit>
              <c:formatCode>General</c:formatCode>
              <c:ptCount val="39"/>
              <c:pt idx="0">
                <c:v>-3.4991544067296851E-4</c:v>
              </c:pt>
              <c:pt idx="1">
                <c:v>0</c:v>
              </c:pt>
              <c:pt idx="2">
                <c:v>-0.19016565250796774</c:v>
              </c:pt>
              <c:pt idx="3">
                <c:v>-0.1896016367005737</c:v>
              </c:pt>
              <c:pt idx="4">
                <c:v>-0.37984851094656535</c:v>
              </c:pt>
              <c:pt idx="5">
                <c:v>-0.37967802249674465</c:v>
              </c:pt>
              <c:pt idx="6">
                <c:v>-0.40610671330967829</c:v>
              </c:pt>
              <c:pt idx="7">
                <c:v>-0.40698229343741377</c:v>
              </c:pt>
              <c:pt idx="8">
                <c:v>-0.41772656236130418</c:v>
              </c:pt>
              <c:pt idx="9">
                <c:v>-0.41719544789365398</c:v>
              </c:pt>
              <c:pt idx="10">
                <c:v>-0.44975520868736807</c:v>
              </c:pt>
              <c:pt idx="11">
                <c:v>-0.44902408089022255</c:v>
              </c:pt>
              <c:pt idx="12">
                <c:v>-1.0762405069228949</c:v>
              </c:pt>
              <c:pt idx="13">
                <c:v>-1.0755565123681838</c:v>
              </c:pt>
              <c:pt idx="14">
                <c:v>-1.1282002458536056</c:v>
              </c:pt>
              <c:pt idx="15">
                <c:v>-1.1278399504074457</c:v>
              </c:pt>
              <c:pt idx="16">
                <c:v>-1.1332580601039868</c:v>
              </c:pt>
              <c:pt idx="17">
                <c:v>-1.1357965927455405</c:v>
              </c:pt>
              <c:pt idx="18">
                <c:v>-1.1365230729809057</c:v>
              </c:pt>
              <c:pt idx="19">
                <c:v>-1.1383415859388668</c:v>
              </c:pt>
              <c:pt idx="20">
                <c:v>-1.1383415859388668</c:v>
              </c:pt>
              <c:pt idx="21">
                <c:v>-1.1394342831883646</c:v>
              </c:pt>
              <c:pt idx="22">
                <c:v>-1.1394342831883646</c:v>
              </c:pt>
              <c:pt idx="23">
                <c:v>-1.1405281757313552</c:v>
              </c:pt>
              <c:pt idx="24">
                <c:v>-1.1416232661857466</c:v>
              </c:pt>
              <c:pt idx="25">
                <c:v>-1.1430852547502468</c:v>
              </c:pt>
              <c:pt idx="26">
                <c:v>-1.145282253070788</c:v>
              </c:pt>
              <c:pt idx="27">
                <c:v>-1.1489546773230521</c:v>
              </c:pt>
              <c:pt idx="28">
                <c:v>-1.1493226626077933</c:v>
              </c:pt>
              <c:pt idx="29">
                <c:v>-1.1500590396661059</c:v>
              </c:pt>
              <c:pt idx="30">
                <c:v>-1.1493226626077933</c:v>
              </c:pt>
              <c:pt idx="31">
                <c:v>-1.2454428870088632</c:v>
              </c:pt>
              <c:pt idx="32">
                <c:v>-1.2450377826889625</c:v>
              </c:pt>
              <c:pt idx="33">
                <c:v>-3.1512444239795729</c:v>
              </c:pt>
              <c:pt idx="34">
                <c:v>-3.1539729386327746</c:v>
              </c:pt>
              <c:pt idx="35">
                <c:v>-4.979068828128435</c:v>
              </c:pt>
              <c:pt idx="36">
                <c:v>-4.9457324078608691</c:v>
              </c:pt>
              <c:pt idx="37">
                <c:v>-6.417548942419006</c:v>
              </c:pt>
              <c:pt idx="38">
                <c:v>-6.2840175497943305</c:v>
              </c:pt>
            </c:numLit>
          </c:yVal>
          <c:smooth val="0"/>
        </c:ser>
        <c:dLbls>
          <c:showLegendKey val="0"/>
          <c:showVal val="0"/>
          <c:showCatName val="0"/>
          <c:showSerName val="0"/>
          <c:showPercent val="0"/>
          <c:showBubbleSize val="0"/>
        </c:dLbls>
        <c:axId val="453892160"/>
        <c:axId val="453886336"/>
      </c:scatterChart>
      <c:valAx>
        <c:axId val="453886336"/>
        <c:scaling>
          <c:orientation val="minMax"/>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GB" sz="1000" b="0" i="0" u="none" strike="noStrike" kern="1200" cap="none" spc="0" baseline="0">
                    <a:solidFill>
                      <a:srgbClr val="595959"/>
                    </a:solidFill>
                    <a:uFillTx/>
                    <a:latin typeface="Calibri"/>
                  </a:rPr>
                  <a:t>ln(1-(T-To)/∆T) </a:t>
                </a:r>
              </a:p>
            </c:rich>
          </c:tx>
          <c:layout/>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453892160"/>
        <c:crosses val="autoZero"/>
        <c:crossBetween val="midCat"/>
      </c:valAx>
      <c:valAx>
        <c:axId val="453892160"/>
        <c:scaling>
          <c:orientation val="minMax"/>
        </c:scaling>
        <c:delete val="0"/>
        <c:axPos val="b"/>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GB" sz="1000" b="0" i="0" u="none" strike="noStrike" kern="1200" cap="none" spc="0" baseline="0">
                    <a:solidFill>
                      <a:srgbClr val="595959"/>
                    </a:solidFill>
                    <a:uFillTx/>
                    <a:latin typeface="Calibri"/>
                  </a:rPr>
                  <a:t>Time (ms)</a:t>
                </a:r>
              </a:p>
            </c:rich>
          </c:tx>
          <c:layout/>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453886336"/>
        <c:crosses val="autoZero"/>
        <c:crossBetween val="midCat"/>
      </c:val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GB" sz="1000" b="0" i="0" u="none" strike="noStrike" kern="1200" baseline="0">
          <a:solidFill>
            <a:srgbClr val="000000"/>
          </a:solidFill>
          <a:latin typeface="Calibri"/>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en-GB" sz="1400" b="0" i="0" u="none" strike="noStrike" kern="1200" cap="none" spc="0" baseline="0">
                <a:solidFill>
                  <a:srgbClr val="595959"/>
                </a:solidFill>
                <a:uFillTx/>
                <a:latin typeface="Calibri"/>
              </a:rPr>
              <a:t>1.1mm Thermocouple</a:t>
            </a:r>
          </a:p>
        </c:rich>
      </c:tx>
      <c:layout/>
      <c:overlay val="0"/>
      <c:spPr>
        <a:noFill/>
        <a:ln>
          <a:noFill/>
        </a:ln>
      </c:spPr>
    </c:title>
    <c:autoTitleDeleted val="0"/>
    <c:plotArea>
      <c:layout/>
      <c:scatterChart>
        <c:scatterStyle val="lineMarker"/>
        <c:varyColors val="0"/>
        <c:ser>
          <c:idx val="0"/>
          <c:order val="0"/>
          <c:tx>
            <c:v>Series1</c:v>
          </c:tx>
          <c:spPr>
            <a:ln>
              <a:noFill/>
            </a:ln>
          </c:spPr>
          <c:marker>
            <c:symbol val="circle"/>
            <c:size val="5"/>
          </c:marker>
          <c:xVal>
            <c:numLit>
              <c:formatCode>General</c:formatCode>
              <c:ptCount val="181"/>
              <c:pt idx="0">
                <c:v>0</c:v>
              </c:pt>
              <c:pt idx="1">
                <c:v>94</c:v>
              </c:pt>
              <c:pt idx="2">
                <c:v>203</c:v>
              </c:pt>
              <c:pt idx="3">
                <c:v>297</c:v>
              </c:pt>
              <c:pt idx="4">
                <c:v>390.66666666666697</c:v>
              </c:pt>
              <c:pt idx="5">
                <c:v>500</c:v>
              </c:pt>
              <c:pt idx="6">
                <c:v>594</c:v>
              </c:pt>
              <c:pt idx="7">
                <c:v>703</c:v>
              </c:pt>
              <c:pt idx="8">
                <c:v>797</c:v>
              </c:pt>
              <c:pt idx="9">
                <c:v>890.66666666666697</c:v>
              </c:pt>
              <c:pt idx="10">
                <c:v>1000</c:v>
              </c:pt>
              <c:pt idx="11">
                <c:v>1094</c:v>
              </c:pt>
              <c:pt idx="12">
                <c:v>1203</c:v>
              </c:pt>
              <c:pt idx="13">
                <c:v>1297</c:v>
              </c:pt>
              <c:pt idx="14">
                <c:v>1390.666666666667</c:v>
              </c:pt>
              <c:pt idx="15">
                <c:v>1500</c:v>
              </c:pt>
              <c:pt idx="16">
                <c:v>1594</c:v>
              </c:pt>
              <c:pt idx="17">
                <c:v>1703.0000000000009</c:v>
              </c:pt>
              <c:pt idx="18">
                <c:v>1797.0000000000009</c:v>
              </c:pt>
              <c:pt idx="19">
                <c:v>1890.666666666667</c:v>
              </c:pt>
              <c:pt idx="20">
                <c:v>2000.0000000000009</c:v>
              </c:pt>
              <c:pt idx="21">
                <c:v>2094.0000000000009</c:v>
              </c:pt>
              <c:pt idx="22">
                <c:v>2203.0000000000009</c:v>
              </c:pt>
              <c:pt idx="23">
                <c:v>2297.0000000000009</c:v>
              </c:pt>
              <c:pt idx="24">
                <c:v>2390.666666666667</c:v>
              </c:pt>
              <c:pt idx="25">
                <c:v>2500.0000000000009</c:v>
              </c:pt>
              <c:pt idx="26">
                <c:v>2594.0000000000009</c:v>
              </c:pt>
              <c:pt idx="27">
                <c:v>2703.0000000000009</c:v>
              </c:pt>
              <c:pt idx="28">
                <c:v>2797.0000000000009</c:v>
              </c:pt>
              <c:pt idx="29">
                <c:v>2890.666666666667</c:v>
              </c:pt>
              <c:pt idx="30">
                <c:v>3000.0000000000009</c:v>
              </c:pt>
              <c:pt idx="31">
                <c:v>3094.0000000000009</c:v>
              </c:pt>
              <c:pt idx="32">
                <c:v>3203.0000000000009</c:v>
              </c:pt>
              <c:pt idx="33">
                <c:v>3297.0000000000009</c:v>
              </c:pt>
              <c:pt idx="34">
                <c:v>3390.666666666667</c:v>
              </c:pt>
              <c:pt idx="35">
                <c:v>3500.0000000000009</c:v>
              </c:pt>
              <c:pt idx="36">
                <c:v>3594.0000000000009</c:v>
              </c:pt>
              <c:pt idx="37">
                <c:v>3703.0000000000009</c:v>
              </c:pt>
              <c:pt idx="38">
                <c:v>3797.0000000000009</c:v>
              </c:pt>
              <c:pt idx="39">
                <c:v>3890.666666666667</c:v>
              </c:pt>
              <c:pt idx="40">
                <c:v>4000.0000000000009</c:v>
              </c:pt>
              <c:pt idx="41">
                <c:v>4094.0000000000009</c:v>
              </c:pt>
              <c:pt idx="42">
                <c:v>4203.0000000000009</c:v>
              </c:pt>
              <c:pt idx="43">
                <c:v>4297.0000000000009</c:v>
              </c:pt>
              <c:pt idx="44">
                <c:v>4390.666666666667</c:v>
              </c:pt>
              <c:pt idx="45">
                <c:v>4500.0000000000009</c:v>
              </c:pt>
              <c:pt idx="46">
                <c:v>4594.0000000000009</c:v>
              </c:pt>
              <c:pt idx="47">
                <c:v>4703.0000000000009</c:v>
              </c:pt>
              <c:pt idx="48">
                <c:v>4797.0000000000009</c:v>
              </c:pt>
              <c:pt idx="49">
                <c:v>4890.666666666667</c:v>
              </c:pt>
              <c:pt idx="50">
                <c:v>5000.0000000000009</c:v>
              </c:pt>
              <c:pt idx="51">
                <c:v>5094.0000000000009</c:v>
              </c:pt>
              <c:pt idx="52">
                <c:v>5203.0000000000009</c:v>
              </c:pt>
              <c:pt idx="53">
                <c:v>5297.0000000000009</c:v>
              </c:pt>
              <c:pt idx="54">
                <c:v>5390.666666666667</c:v>
              </c:pt>
              <c:pt idx="55">
                <c:v>5500.0000000000009</c:v>
              </c:pt>
              <c:pt idx="56">
                <c:v>5593.666666666667</c:v>
              </c:pt>
              <c:pt idx="57">
                <c:v>5702.666666666667</c:v>
              </c:pt>
              <c:pt idx="58">
                <c:v>5796.666666666667</c:v>
              </c:pt>
              <c:pt idx="59">
                <c:v>5890.666666666667</c:v>
              </c:pt>
              <c:pt idx="60">
                <c:v>5999.666666666667</c:v>
              </c:pt>
              <c:pt idx="61">
                <c:v>6093.666666666667</c:v>
              </c:pt>
              <c:pt idx="62">
                <c:v>6202.666666666667</c:v>
              </c:pt>
              <c:pt idx="63">
                <c:v>6296.666666666667</c:v>
              </c:pt>
              <c:pt idx="64">
                <c:v>6390.666666666667</c:v>
              </c:pt>
              <c:pt idx="65">
                <c:v>6499.666666666667</c:v>
              </c:pt>
              <c:pt idx="66">
                <c:v>6593.666666666667</c:v>
              </c:pt>
              <c:pt idx="67">
                <c:v>6702.666666666667</c:v>
              </c:pt>
              <c:pt idx="68">
                <c:v>6796.666666666667</c:v>
              </c:pt>
              <c:pt idx="69">
                <c:v>6890.666666666667</c:v>
              </c:pt>
              <c:pt idx="70">
                <c:v>6999.666666666667</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numLit>
          </c:xVal>
          <c:yVal>
            <c:numLit>
              <c:formatCode>General</c:formatCode>
              <c:ptCount val="181"/>
              <c:pt idx="0">
                <c:v>24.929999999999996</c:v>
              </c:pt>
              <c:pt idx="1">
                <c:v>25.12</c:v>
              </c:pt>
              <c:pt idx="2">
                <c:v>31.616666666666664</c:v>
              </c:pt>
              <c:pt idx="3">
                <c:v>34.486666666666672</c:v>
              </c:pt>
              <c:pt idx="4">
                <c:v>35.916666666666664</c:v>
              </c:pt>
              <c:pt idx="5">
                <c:v>41.183333333333337</c:v>
              </c:pt>
              <c:pt idx="6">
                <c:v>41.573333333333331</c:v>
              </c:pt>
              <c:pt idx="7">
                <c:v>42.896666666666668</c:v>
              </c:pt>
              <c:pt idx="8">
                <c:v>43.036666666666669</c:v>
              </c:pt>
              <c:pt idx="9">
                <c:v>43.686666666666667</c:v>
              </c:pt>
              <c:pt idx="10">
                <c:v>43.736666666666657</c:v>
              </c:pt>
              <c:pt idx="11">
                <c:v>44.129999999999995</c:v>
              </c:pt>
              <c:pt idx="12">
                <c:v>44.169999999999995</c:v>
              </c:pt>
              <c:pt idx="13">
                <c:v>44.336666666666666</c:v>
              </c:pt>
              <c:pt idx="14">
                <c:v>44.356666666666662</c:v>
              </c:pt>
              <c:pt idx="15">
                <c:v>44.46</c:v>
              </c:pt>
              <c:pt idx="16">
                <c:v>44.466666666666669</c:v>
              </c:pt>
              <c:pt idx="17">
                <c:v>44.553333333333335</c:v>
              </c:pt>
              <c:pt idx="18">
                <c:v>44.56</c:v>
              </c:pt>
              <c:pt idx="19">
                <c:v>44.603333333333332</c:v>
              </c:pt>
              <c:pt idx="20">
                <c:v>44.609999999999992</c:v>
              </c:pt>
              <c:pt idx="21">
                <c:v>44.629999999999995</c:v>
              </c:pt>
              <c:pt idx="22">
                <c:v>44.633333333333333</c:v>
              </c:pt>
              <c:pt idx="23">
                <c:v>44.646666666666668</c:v>
              </c:pt>
              <c:pt idx="24">
                <c:v>44.643333333333338</c:v>
              </c:pt>
              <c:pt idx="25">
                <c:v>44.66</c:v>
              </c:pt>
              <c:pt idx="26">
                <c:v>44.66</c:v>
              </c:pt>
              <c:pt idx="27">
                <c:v>44.666666666666664</c:v>
              </c:pt>
              <c:pt idx="28">
                <c:v>44.666666666666664</c:v>
              </c:pt>
              <c:pt idx="29">
                <c:v>44.669999999999995</c:v>
              </c:pt>
              <c:pt idx="30">
                <c:v>44.669999999999995</c:v>
              </c:pt>
              <c:pt idx="31">
                <c:v>44.683333333333337</c:v>
              </c:pt>
              <c:pt idx="32">
                <c:v>44.686666666666667</c:v>
              </c:pt>
              <c:pt idx="33">
                <c:v>44.713333333333331</c:v>
              </c:pt>
              <c:pt idx="34">
                <c:v>44.71</c:v>
              </c:pt>
              <c:pt idx="35">
                <c:v>44.74666666666667</c:v>
              </c:pt>
              <c:pt idx="36">
                <c:v>44.74666666666667</c:v>
              </c:pt>
              <c:pt idx="37">
                <c:v>44.756666666666661</c:v>
              </c:pt>
              <c:pt idx="38">
                <c:v>44.76</c:v>
              </c:pt>
              <c:pt idx="39">
                <c:v>44.75333333333333</c:v>
              </c:pt>
              <c:pt idx="40">
                <c:v>44.756666666666668</c:v>
              </c:pt>
              <c:pt idx="41">
                <c:v>44.78</c:v>
              </c:pt>
              <c:pt idx="42">
                <c:v>44.776666666666664</c:v>
              </c:pt>
              <c:pt idx="43">
                <c:v>44.77</c:v>
              </c:pt>
              <c:pt idx="44">
                <c:v>44.77</c:v>
              </c:pt>
              <c:pt idx="45">
                <c:v>44.773333333333333</c:v>
              </c:pt>
              <c:pt idx="46">
                <c:v>44.77</c:v>
              </c:pt>
              <c:pt idx="47">
                <c:v>44.776666666666664</c:v>
              </c:pt>
              <c:pt idx="48">
                <c:v>44.776666666666664</c:v>
              </c:pt>
              <c:pt idx="49">
                <c:v>46.393333333333338</c:v>
              </c:pt>
              <c:pt idx="50">
                <c:v>46.389999999999993</c:v>
              </c:pt>
              <c:pt idx="51">
                <c:v>52.75</c:v>
              </c:pt>
              <c:pt idx="52">
                <c:v>52.75333333333333</c:v>
              </c:pt>
              <c:pt idx="53">
                <c:v>54.213333333333331</c:v>
              </c:pt>
              <c:pt idx="54">
                <c:v>54.21</c:v>
              </c:pt>
              <c:pt idx="55">
                <c:v>54.640000000000008</c:v>
              </c:pt>
              <c:pt idx="56">
                <c:v>55.010000000000005</c:v>
              </c:pt>
              <c:pt idx="57">
                <c:v>55.22</c:v>
              </c:pt>
              <c:pt idx="58">
                <c:v>55.22</c:v>
              </c:pt>
              <c:pt idx="59">
                <c:v>55.295000000000002</c:v>
              </c:pt>
              <c:pt idx="60">
                <c:v>55.295000000000002</c:v>
              </c:pt>
              <c:pt idx="61">
                <c:v>55.34</c:v>
              </c:pt>
              <c:pt idx="62">
                <c:v>55.34</c:v>
              </c:pt>
              <c:pt idx="63">
                <c:v>55.405000000000001</c:v>
              </c:pt>
              <c:pt idx="64">
                <c:v>55.405000000000001</c:v>
              </c:pt>
              <c:pt idx="65">
                <c:v>55.424999999999997</c:v>
              </c:pt>
              <c:pt idx="66">
                <c:v>55.424999999999997</c:v>
              </c:pt>
              <c:pt idx="67">
                <c:v>55.424999999999997</c:v>
              </c:pt>
              <c:pt idx="68">
                <c:v>55.424999999999997</c:v>
              </c:pt>
              <c:pt idx="69">
                <c:v>55.424999999999997</c:v>
              </c:pt>
              <c:pt idx="70">
                <c:v>55.424999999999997</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numLit>
          </c:yVal>
          <c:smooth val="0"/>
        </c:ser>
        <c:dLbls>
          <c:showLegendKey val="0"/>
          <c:showVal val="0"/>
          <c:showCatName val="0"/>
          <c:showSerName val="0"/>
          <c:showPercent val="0"/>
          <c:showBubbleSize val="0"/>
        </c:dLbls>
        <c:axId val="453887168"/>
        <c:axId val="453889664"/>
      </c:scatterChart>
      <c:valAx>
        <c:axId val="453889664"/>
        <c:scaling>
          <c:orientation val="minMax"/>
          <c:min val="20"/>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GB" sz="1000" b="0" i="0" u="none" strike="noStrike" kern="1200" cap="none" spc="0" baseline="0">
                    <a:solidFill>
                      <a:srgbClr val="595959"/>
                    </a:solidFill>
                    <a:uFillTx/>
                    <a:latin typeface="Calibri"/>
                  </a:rPr>
                  <a:t>Temperature (˚C)</a:t>
                </a:r>
              </a:p>
            </c:rich>
          </c:tx>
          <c:layout/>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453887168"/>
        <c:crosses val="autoZero"/>
        <c:crossBetween val="midCat"/>
      </c:valAx>
      <c:valAx>
        <c:axId val="453887168"/>
        <c:scaling>
          <c:orientation val="minMax"/>
        </c:scaling>
        <c:delete val="0"/>
        <c:axPos val="b"/>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GB" sz="1000" b="0" i="0" u="none" strike="noStrike" kern="1200" cap="none" spc="0" baseline="0">
                    <a:solidFill>
                      <a:srgbClr val="595959"/>
                    </a:solidFill>
                    <a:uFillTx/>
                    <a:latin typeface="Calibri"/>
                  </a:rPr>
                  <a:t>Time (ms)</a:t>
                </a:r>
              </a:p>
            </c:rich>
          </c:tx>
          <c:layout/>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453889664"/>
        <c:crosses val="autoZero"/>
        <c:crossBetween val="midCat"/>
      </c:val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GB" sz="1000" b="0" i="0" u="none" strike="noStrike" kern="1200" baseline="0">
          <a:solidFill>
            <a:srgbClr val="000000"/>
          </a:solidFill>
          <a:latin typeface="Calibri"/>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en-GB" sz="1400" b="0" i="0" u="none" strike="noStrike" kern="1200" cap="none" spc="0" baseline="0">
                <a:solidFill>
                  <a:srgbClr val="595959"/>
                </a:solidFill>
                <a:uFillTx/>
                <a:latin typeface="Calibri"/>
              </a:rPr>
              <a:t>1.1mm Thermocouple</a:t>
            </a:r>
          </a:p>
        </c:rich>
      </c:tx>
      <c:layout/>
      <c:overlay val="0"/>
      <c:spPr>
        <a:noFill/>
        <a:ln>
          <a:noFill/>
        </a:ln>
      </c:spPr>
    </c:title>
    <c:autoTitleDeleted val="0"/>
    <c:plotArea>
      <c:layout/>
      <c:scatterChart>
        <c:scatterStyle val="lineMarker"/>
        <c:varyColors val="0"/>
        <c:ser>
          <c:idx val="0"/>
          <c:order val="0"/>
          <c:tx>
            <c:v>Series1</c:v>
          </c:tx>
          <c:spPr>
            <a:ln>
              <a:noFill/>
            </a:ln>
          </c:spPr>
          <c:marker>
            <c:symbol val="circle"/>
            <c:size val="5"/>
          </c:marker>
          <c:trendline>
            <c:spPr>
              <a:ln w="19046" cap="rnd">
                <a:solidFill>
                  <a:srgbClr val="5B9BD5"/>
                </a:solidFill>
                <a:custDash>
                  <a:ds d="100000" sp="100000"/>
                </a:custDash>
              </a:ln>
            </c:spPr>
            <c:trendlineType val="linear"/>
            <c:dispRSqr val="0"/>
            <c:dispEq val="1"/>
            <c:trendlineLbl>
              <c:layout>
                <c:manualLayout>
                  <c:x val="0.15376404309293967"/>
                  <c:y val="7.4438300671473057E-2"/>
                </c:manualLayout>
              </c:layout>
              <c:numFmt formatCode="General" sourceLinked="0"/>
              <c:spPr>
                <a:noFill/>
                <a:ln>
                  <a:noFill/>
                </a:ln>
              </c:spPr>
              <c:txPr>
                <a:bodyPr lIns="0" tIns="0" rIns="0" bIns="0"/>
                <a:lstStyle/>
                <a:p>
                  <a:pPr marL="0" marR="0" indent="0" algn="ctr"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trendlineLbl>
          </c:trendline>
          <c:xVal>
            <c:numLit>
              <c:formatCode>General</c:formatCode>
              <c:ptCount val="181"/>
              <c:pt idx="0">
                <c:v>0</c:v>
              </c:pt>
              <c:pt idx="1">
                <c:v>94</c:v>
              </c:pt>
              <c:pt idx="2">
                <c:v>203</c:v>
              </c:pt>
              <c:pt idx="3">
                <c:v>297</c:v>
              </c:pt>
              <c:pt idx="4">
                <c:v>390.66666666666697</c:v>
              </c:pt>
              <c:pt idx="5">
                <c:v>500</c:v>
              </c:pt>
              <c:pt idx="6">
                <c:v>594</c:v>
              </c:pt>
              <c:pt idx="7">
                <c:v>703</c:v>
              </c:pt>
              <c:pt idx="8">
                <c:v>797</c:v>
              </c:pt>
              <c:pt idx="9">
                <c:v>890.66666666666697</c:v>
              </c:pt>
              <c:pt idx="10">
                <c:v>1000</c:v>
              </c:pt>
              <c:pt idx="11">
                <c:v>1094</c:v>
              </c:pt>
              <c:pt idx="12">
                <c:v>1203</c:v>
              </c:pt>
              <c:pt idx="13">
                <c:v>1297</c:v>
              </c:pt>
              <c:pt idx="14">
                <c:v>1390.666666666667</c:v>
              </c:pt>
              <c:pt idx="15">
                <c:v>1500</c:v>
              </c:pt>
              <c:pt idx="16">
                <c:v>1594</c:v>
              </c:pt>
              <c:pt idx="17">
                <c:v>1703.0000000000009</c:v>
              </c:pt>
              <c:pt idx="18">
                <c:v>1797.0000000000009</c:v>
              </c:pt>
              <c:pt idx="19">
                <c:v>1890.666666666667</c:v>
              </c:pt>
              <c:pt idx="20">
                <c:v>2000.0000000000009</c:v>
              </c:pt>
              <c:pt idx="21">
                <c:v>2094.0000000000009</c:v>
              </c:pt>
              <c:pt idx="22">
                <c:v>2203.0000000000009</c:v>
              </c:pt>
              <c:pt idx="23">
                <c:v>2297.0000000000009</c:v>
              </c:pt>
              <c:pt idx="24">
                <c:v>2390.666666666667</c:v>
              </c:pt>
              <c:pt idx="25">
                <c:v>2500.0000000000009</c:v>
              </c:pt>
              <c:pt idx="26">
                <c:v>2594.0000000000009</c:v>
              </c:pt>
              <c:pt idx="27">
                <c:v>2703.0000000000009</c:v>
              </c:pt>
              <c:pt idx="28">
                <c:v>2797.0000000000009</c:v>
              </c:pt>
              <c:pt idx="29">
                <c:v>2890.666666666667</c:v>
              </c:pt>
              <c:pt idx="30">
                <c:v>3000.0000000000009</c:v>
              </c:pt>
              <c:pt idx="31">
                <c:v>3094.0000000000009</c:v>
              </c:pt>
              <c:pt idx="32">
                <c:v>3203.0000000000009</c:v>
              </c:pt>
              <c:pt idx="33">
                <c:v>3297.0000000000009</c:v>
              </c:pt>
              <c:pt idx="34">
                <c:v>3390.666666666667</c:v>
              </c:pt>
              <c:pt idx="35">
                <c:v>3500.0000000000009</c:v>
              </c:pt>
              <c:pt idx="36">
                <c:v>3594.0000000000009</c:v>
              </c:pt>
              <c:pt idx="37">
                <c:v>3703.0000000000009</c:v>
              </c:pt>
              <c:pt idx="38">
                <c:v>3797.0000000000009</c:v>
              </c:pt>
              <c:pt idx="39">
                <c:v>3890.666666666667</c:v>
              </c:pt>
              <c:pt idx="40">
                <c:v>4000.0000000000009</c:v>
              </c:pt>
              <c:pt idx="41">
                <c:v>4094.0000000000009</c:v>
              </c:pt>
              <c:pt idx="42">
                <c:v>4203.0000000000009</c:v>
              </c:pt>
              <c:pt idx="43">
                <c:v>4297.0000000000009</c:v>
              </c:pt>
              <c:pt idx="44">
                <c:v>4390.666666666667</c:v>
              </c:pt>
              <c:pt idx="45">
                <c:v>4500.0000000000009</c:v>
              </c:pt>
              <c:pt idx="46">
                <c:v>4594.0000000000009</c:v>
              </c:pt>
              <c:pt idx="47">
                <c:v>4703.0000000000009</c:v>
              </c:pt>
              <c:pt idx="48">
                <c:v>4797.0000000000009</c:v>
              </c:pt>
              <c:pt idx="49">
                <c:v>4890.666666666667</c:v>
              </c:pt>
              <c:pt idx="50">
                <c:v>5000.0000000000009</c:v>
              </c:pt>
              <c:pt idx="51">
                <c:v>5094.0000000000009</c:v>
              </c:pt>
              <c:pt idx="52">
                <c:v>5203.0000000000009</c:v>
              </c:pt>
              <c:pt idx="53">
                <c:v>5297.0000000000009</c:v>
              </c:pt>
              <c:pt idx="54">
                <c:v>5390.666666666667</c:v>
              </c:pt>
              <c:pt idx="55">
                <c:v>5500.0000000000009</c:v>
              </c:pt>
              <c:pt idx="56">
                <c:v>5593.666666666667</c:v>
              </c:pt>
              <c:pt idx="57">
                <c:v>5702.666666666667</c:v>
              </c:pt>
              <c:pt idx="58">
                <c:v>5796.666666666667</c:v>
              </c:pt>
              <c:pt idx="59">
                <c:v>5890.666666666667</c:v>
              </c:pt>
              <c:pt idx="60">
                <c:v>5999.666666666667</c:v>
              </c:pt>
              <c:pt idx="61">
                <c:v>6093.666666666667</c:v>
              </c:pt>
              <c:pt idx="62">
                <c:v>6202.666666666667</c:v>
              </c:pt>
              <c:pt idx="63">
                <c:v>6296.666666666667</c:v>
              </c:pt>
              <c:pt idx="64">
                <c:v>6390.666666666667</c:v>
              </c:pt>
              <c:pt idx="65">
                <c:v>6499.666666666667</c:v>
              </c:pt>
              <c:pt idx="66">
                <c:v>6593.666666666667</c:v>
              </c:pt>
              <c:pt idx="67">
                <c:v>6702.666666666667</c:v>
              </c:pt>
              <c:pt idx="68">
                <c:v>6796.666666666667</c:v>
              </c:pt>
              <c:pt idx="69">
                <c:v>6890.666666666667</c:v>
              </c:pt>
              <c:pt idx="70">
                <c:v>6999.666666666667</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numLit>
          </c:xVal>
          <c:yVal>
            <c:numLit>
              <c:formatCode>General</c:formatCode>
              <c:ptCount val="181"/>
              <c:pt idx="0">
                <c:v>0</c:v>
              </c:pt>
              <c:pt idx="1">
                <c:v>-6.2489925436543681E-3</c:v>
              </c:pt>
              <c:pt idx="2">
                <c:v>-0.24748103571323202</c:v>
              </c:pt>
              <c:pt idx="3">
                <c:v>-0.37590630586662033</c:v>
              </c:pt>
              <c:pt idx="4">
                <c:v>-0.44662869101773583</c:v>
              </c:pt>
              <c:pt idx="5">
                <c:v>-0.7612037223904744</c:v>
              </c:pt>
              <c:pt idx="6">
                <c:v>-0.78896021901692948</c:v>
              </c:pt>
              <c:pt idx="7">
                <c:v>-0.88933492188562702</c:v>
              </c:pt>
              <c:pt idx="8">
                <c:v>-0.90056798998817789</c:v>
              </c:pt>
              <c:pt idx="9">
                <c:v>-0.95444097992832944</c:v>
              </c:pt>
              <c:pt idx="10">
                <c:v>-0.95870780477749284</c:v>
              </c:pt>
              <c:pt idx="11">
                <c:v>-0.99292395789507093</c:v>
              </c:pt>
              <c:pt idx="12">
                <c:v>-0.99647006090182133</c:v>
              </c:pt>
              <c:pt idx="13">
                <c:v>-1.0113823563284678</c:v>
              </c:pt>
              <c:pt idx="14">
                <c:v>-1.0131868680963265</c:v>
              </c:pt>
              <c:pt idx="15">
                <c:v>-1.0225624093262271</c:v>
              </c:pt>
              <c:pt idx="16">
                <c:v>-1.0231703120805102</c:v>
              </c:pt>
              <c:pt idx="17">
                <c:v>-1.0311068616762467</c:v>
              </c:pt>
              <c:pt idx="18">
                <c:v>-1.0317199824802483</c:v>
              </c:pt>
              <c:pt idx="19">
                <c:v>-1.0357144569879984</c:v>
              </c:pt>
              <c:pt idx="20">
                <c:v>-1.0363304101950299</c:v>
              </c:pt>
              <c:pt idx="21">
                <c:v>-1.0381805494831915</c:v>
              </c:pt>
              <c:pt idx="22">
                <c:v>-1.0384892390982379</c:v>
              </c:pt>
              <c:pt idx="23">
                <c:v>-1.0397249513345665</c:v>
              </c:pt>
              <c:pt idx="24">
                <c:v>-1.0394158800911855</c:v>
              </c:pt>
              <c:pt idx="25">
                <c:v>-1.0409621924450687</c:v>
              </c:pt>
              <c:pt idx="26">
                <c:v>-1.0409621924450687</c:v>
              </c:pt>
              <c:pt idx="27">
                <c:v>-1.0415813875112918</c:v>
              </c:pt>
              <c:pt idx="28">
                <c:v>-1.0415813875112918</c:v>
              </c:pt>
              <c:pt idx="29">
                <c:v>-1.0418911288797272</c:v>
              </c:pt>
              <c:pt idx="30">
                <c:v>-1.0418911288797272</c:v>
              </c:pt>
              <c:pt idx="31">
                <c:v>-1.0431310546430486</c:v>
              </c:pt>
              <c:pt idx="32">
                <c:v>-1.0434412764541294</c:v>
              </c:pt>
              <c:pt idx="33">
                <c:v>-1.045926521597847</c:v>
              </c:pt>
              <c:pt idx="34">
                <c:v>-1.0456155279707102</c:v>
              </c:pt>
              <c:pt idx="35">
                <c:v>-1.0490417889147969</c:v>
              </c:pt>
              <c:pt idx="36">
                <c:v>-1.0490417889147969</c:v>
              </c:pt>
              <c:pt idx="37">
                <c:v>-1.0499782647129066</c:v>
              </c:pt>
              <c:pt idx="38">
                <c:v>-1.0502906182997038</c:v>
              </c:pt>
              <c:pt idx="39">
                <c:v>-1.0496660086604086</c:v>
              </c:pt>
              <c:pt idx="40">
                <c:v>-1.049978264712907</c:v>
              </c:pt>
              <c:pt idx="41">
                <c:v>-1.0521667914579322</c:v>
              </c:pt>
              <c:pt idx="42">
                <c:v>-1.0518538513834017</c:v>
              </c:pt>
              <c:pt idx="43">
                <c:v>-1.0512282648756681</c:v>
              </c:pt>
              <c:pt idx="44">
                <c:v>-1.0512282648756681</c:v>
              </c:pt>
              <c:pt idx="45">
                <c:v>-1.0515410092097259</c:v>
              </c:pt>
              <c:pt idx="46">
                <c:v>-1.0512282648756681</c:v>
              </c:pt>
              <c:pt idx="47">
                <c:v>-1.0518538513834017</c:v>
              </c:pt>
              <c:pt idx="48">
                <c:v>-1.0518538513834017</c:v>
              </c:pt>
              <c:pt idx="49">
                <c:v>-1.216436308770902</c:v>
              </c:pt>
              <c:pt idx="50">
                <c:v>-1.2160675092092803</c:v>
              </c:pt>
              <c:pt idx="51">
                <c:v>-2.4319098890906012</c:v>
              </c:pt>
              <c:pt idx="52">
                <c:v>-2.4331544443228048</c:v>
              </c:pt>
              <c:pt idx="53">
                <c:v>-3.221611804687075</c:v>
              </c:pt>
              <c:pt idx="54">
                <c:v>-3.2188758248682028</c:v>
              </c:pt>
              <c:pt idx="55">
                <c:v>-3.6534490171344456</c:v>
              </c:pt>
              <c:pt idx="56">
                <c:v>-4.2852272513181031</c:v>
              </c:pt>
              <c:pt idx="57">
                <c:v>-4.9783744318780245</c:v>
              </c:pt>
              <c:pt idx="58">
                <c:v>-4.9783744318780245</c:v>
              </c:pt>
              <c:pt idx="59">
                <c:v>-5.4202071841570758</c:v>
              </c:pt>
              <c:pt idx="60">
                <c:v>-5.4202071841570758</c:v>
              </c:pt>
              <c:pt idx="61">
                <c:v>-5.8256722922652653</c:v>
              </c:pt>
              <c:pt idx="62">
                <c:v>-5.8256722922652653</c:v>
              </c:pt>
              <c:pt idx="63">
                <c:v>-7.1066061377273151</c:v>
              </c:pt>
              <c:pt idx="64">
                <c:v>-7.1066061377273151</c:v>
              </c:pt>
              <c:pt idx="65">
                <c:v>-8.7160440501606029</c:v>
              </c:pt>
              <c:pt idx="66">
                <c:v>-8.7160440501606029</c:v>
              </c:pt>
              <c:pt idx="67">
                <c:v>-8.7160440501606029</c:v>
              </c:pt>
              <c:pt idx="68">
                <c:v>-8.7160440501606029</c:v>
              </c:pt>
              <c:pt idx="69">
                <c:v>-8.7160440501606029</c:v>
              </c:pt>
              <c:pt idx="70">
                <c:v>-8.7160440501606029</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numLit>
          </c:yVal>
          <c:smooth val="0"/>
        </c:ser>
        <c:dLbls>
          <c:showLegendKey val="0"/>
          <c:showVal val="0"/>
          <c:showCatName val="0"/>
          <c:showSerName val="0"/>
          <c:showPercent val="0"/>
          <c:showBubbleSize val="0"/>
        </c:dLbls>
        <c:axId val="453887584"/>
        <c:axId val="453888000"/>
      </c:scatterChart>
      <c:valAx>
        <c:axId val="453888000"/>
        <c:scaling>
          <c:orientation val="minMax"/>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GB" sz="1000" b="0" i="0" u="none" strike="noStrike" kern="1200" cap="none" spc="0" baseline="0">
                    <a:solidFill>
                      <a:srgbClr val="595959"/>
                    </a:solidFill>
                    <a:uFillTx/>
                    <a:latin typeface="Calibri"/>
                  </a:rPr>
                  <a:t>ln(1-(T-To)/∆T) </a:t>
                </a:r>
              </a:p>
            </c:rich>
          </c:tx>
          <c:layout/>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453887584"/>
        <c:crosses val="autoZero"/>
        <c:crossBetween val="midCat"/>
      </c:valAx>
      <c:valAx>
        <c:axId val="453887584"/>
        <c:scaling>
          <c:orientation val="minMax"/>
        </c:scaling>
        <c:delete val="0"/>
        <c:axPos val="b"/>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GB" sz="1000" b="0" i="0" u="none" strike="noStrike" kern="1200" cap="none" spc="0" baseline="0">
                    <a:solidFill>
                      <a:srgbClr val="595959"/>
                    </a:solidFill>
                    <a:uFillTx/>
                    <a:latin typeface="Calibri"/>
                  </a:rPr>
                  <a:t>Time (ms)</a:t>
                </a:r>
              </a:p>
            </c:rich>
          </c:tx>
          <c:layout/>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453888000"/>
        <c:crosses val="autoZero"/>
        <c:crossBetween val="midCat"/>
      </c:val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GB" sz="1000" b="0" i="0" u="none" strike="noStrike" kern="1200" baseline="0">
          <a:solidFill>
            <a:srgbClr val="000000"/>
          </a:solidFill>
          <a:latin typeface="Calibri"/>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en-GB" sz="1400" b="0" i="0" u="none" strike="noStrike" kern="1200" cap="none" spc="0" baseline="0">
                <a:solidFill>
                  <a:srgbClr val="595959"/>
                </a:solidFill>
                <a:uFillTx/>
                <a:latin typeface="Calibri"/>
              </a:rPr>
              <a:t>2.5mm Thermocouple</a:t>
            </a:r>
          </a:p>
        </c:rich>
      </c:tx>
      <c:layout/>
      <c:overlay val="0"/>
      <c:spPr>
        <a:noFill/>
        <a:ln>
          <a:noFill/>
        </a:ln>
      </c:spPr>
    </c:title>
    <c:autoTitleDeleted val="0"/>
    <c:plotArea>
      <c:layout/>
      <c:scatterChart>
        <c:scatterStyle val="lineMarker"/>
        <c:varyColors val="0"/>
        <c:ser>
          <c:idx val="0"/>
          <c:order val="0"/>
          <c:tx>
            <c:v>Series1</c:v>
          </c:tx>
          <c:spPr>
            <a:ln>
              <a:noFill/>
            </a:ln>
          </c:spPr>
          <c:marker>
            <c:symbol val="circle"/>
            <c:size val="5"/>
          </c:marker>
          <c:xVal>
            <c:numLit>
              <c:formatCode>General</c:formatCode>
              <c:ptCount val="119"/>
              <c:pt idx="0">
                <c:v>0</c:v>
              </c:pt>
              <c:pt idx="1">
                <c:v>109.33333333333348</c:v>
              </c:pt>
              <c:pt idx="2">
                <c:v>203</c:v>
              </c:pt>
              <c:pt idx="3">
                <c:v>312.33333333333303</c:v>
              </c:pt>
              <c:pt idx="4">
                <c:v>406.33333333333303</c:v>
              </c:pt>
              <c:pt idx="5">
                <c:v>500</c:v>
              </c:pt>
              <c:pt idx="6">
                <c:v>609.33333333333303</c:v>
              </c:pt>
              <c:pt idx="7">
                <c:v>703</c:v>
              </c:pt>
              <c:pt idx="8">
                <c:v>812.33333333333303</c:v>
              </c:pt>
              <c:pt idx="9">
                <c:v>906.33333333333303</c:v>
              </c:pt>
              <c:pt idx="10">
                <c:v>1000</c:v>
              </c:pt>
              <c:pt idx="11">
                <c:v>1109.333333333333</c:v>
              </c:pt>
              <c:pt idx="12">
                <c:v>1203</c:v>
              </c:pt>
              <c:pt idx="13">
                <c:v>1312.333333333333</c:v>
              </c:pt>
              <c:pt idx="14">
                <c:v>1406.333333333333</c:v>
              </c:pt>
              <c:pt idx="15">
                <c:v>1500</c:v>
              </c:pt>
              <c:pt idx="16">
                <c:v>1609.333333333333</c:v>
              </c:pt>
              <c:pt idx="17">
                <c:v>1703</c:v>
              </c:pt>
              <c:pt idx="18">
                <c:v>1812.333333333333</c:v>
              </c:pt>
              <c:pt idx="19">
                <c:v>1906.333333333333</c:v>
              </c:pt>
              <c:pt idx="20">
                <c:v>2000</c:v>
              </c:pt>
              <c:pt idx="21">
                <c:v>2109.333333333333</c:v>
              </c:pt>
              <c:pt idx="22">
                <c:v>2203</c:v>
              </c:pt>
              <c:pt idx="23">
                <c:v>2312.333333333333</c:v>
              </c:pt>
              <c:pt idx="24">
                <c:v>2406.333333333333</c:v>
              </c:pt>
              <c:pt idx="25">
                <c:v>2500</c:v>
              </c:pt>
              <c:pt idx="26">
                <c:v>2609.333333333333</c:v>
              </c:pt>
              <c:pt idx="27">
                <c:v>2703</c:v>
              </c:pt>
              <c:pt idx="28">
                <c:v>2812.333333333333</c:v>
              </c:pt>
              <c:pt idx="29">
                <c:v>2906.333333333333</c:v>
              </c:pt>
              <c:pt idx="30">
                <c:v>3000</c:v>
              </c:pt>
              <c:pt idx="31">
                <c:v>3109.333333333333</c:v>
              </c:pt>
              <c:pt idx="32">
                <c:v>3203</c:v>
              </c:pt>
              <c:pt idx="33">
                <c:v>3312.333333333333</c:v>
              </c:pt>
              <c:pt idx="34">
                <c:v>3406.333333333333</c:v>
              </c:pt>
              <c:pt idx="35">
                <c:v>3500</c:v>
              </c:pt>
              <c:pt idx="36">
                <c:v>3609.333333333333</c:v>
              </c:pt>
              <c:pt idx="37">
                <c:v>3703</c:v>
              </c:pt>
              <c:pt idx="38">
                <c:v>3812.333333333333</c:v>
              </c:pt>
              <c:pt idx="39">
                <c:v>3906.333333333333</c:v>
              </c:pt>
              <c:pt idx="40">
                <c:v>4000</c:v>
              </c:pt>
              <c:pt idx="41">
                <c:v>4109.333333333333</c:v>
              </c:pt>
              <c:pt idx="42">
                <c:v>4203</c:v>
              </c:pt>
              <c:pt idx="43">
                <c:v>4312.3333333333339</c:v>
              </c:pt>
              <c:pt idx="44">
                <c:v>4406.3333333333339</c:v>
              </c:pt>
              <c:pt idx="45">
                <c:v>4500</c:v>
              </c:pt>
              <c:pt idx="46">
                <c:v>4609.3333333333339</c:v>
              </c:pt>
              <c:pt idx="47">
                <c:v>4703</c:v>
              </c:pt>
              <c:pt idx="48">
                <c:v>4812.3333333333339</c:v>
              </c:pt>
              <c:pt idx="49">
                <c:v>4906.3333333333339</c:v>
              </c:pt>
              <c:pt idx="50">
                <c:v>5000</c:v>
              </c:pt>
              <c:pt idx="51">
                <c:v>5109.3333333333339</c:v>
              </c:pt>
              <c:pt idx="52">
                <c:v>5203</c:v>
              </c:pt>
              <c:pt idx="53">
                <c:v>5312.3333333333339</c:v>
              </c:pt>
              <c:pt idx="54">
                <c:v>5406.3333333333339</c:v>
              </c:pt>
              <c:pt idx="55">
                <c:v>5500</c:v>
              </c:pt>
              <c:pt idx="56">
                <c:v>5609.3333333333339</c:v>
              </c:pt>
              <c:pt idx="57">
                <c:v>5703</c:v>
              </c:pt>
              <c:pt idx="58">
                <c:v>5812.3333333333339</c:v>
              </c:pt>
              <c:pt idx="59">
                <c:v>5906.3333333333339</c:v>
              </c:pt>
              <c:pt idx="60">
                <c:v>6000</c:v>
              </c:pt>
              <c:pt idx="61">
                <c:v>6109.3333333333339</c:v>
              </c:pt>
              <c:pt idx="62">
                <c:v>6203</c:v>
              </c:pt>
              <c:pt idx="63">
                <c:v>6312.3333333333339</c:v>
              </c:pt>
              <c:pt idx="64">
                <c:v>6406.3333333333339</c:v>
              </c:pt>
              <c:pt idx="65">
                <c:v>6500</c:v>
              </c:pt>
              <c:pt idx="66">
                <c:v>6609.3333333333339</c:v>
              </c:pt>
              <c:pt idx="67">
                <c:v>6703</c:v>
              </c:pt>
              <c:pt idx="68">
                <c:v>6812.3333333333339</c:v>
              </c:pt>
              <c:pt idx="69">
                <c:v>6906.3333333333339</c:v>
              </c:pt>
              <c:pt idx="70">
                <c:v>7000</c:v>
              </c:pt>
              <c:pt idx="71">
                <c:v>7109.3333333333339</c:v>
              </c:pt>
              <c:pt idx="72">
                <c:v>7203</c:v>
              </c:pt>
              <c:pt idx="73">
                <c:v>7312.3333333333339</c:v>
              </c:pt>
              <c:pt idx="74">
                <c:v>7406.3333333333339</c:v>
              </c:pt>
              <c:pt idx="75">
                <c:v>7500</c:v>
              </c:pt>
              <c:pt idx="76">
                <c:v>7609.3333333333339</c:v>
              </c:pt>
              <c:pt idx="77">
                <c:v>7703</c:v>
              </c:pt>
              <c:pt idx="78">
                <c:v>7812.3333333333339</c:v>
              </c:pt>
              <c:pt idx="79">
                <c:v>7906.3333333333339</c:v>
              </c:pt>
              <c:pt idx="80">
                <c:v>8000</c:v>
              </c:pt>
              <c:pt idx="81">
                <c:v>8109.3333333333339</c:v>
              </c:pt>
              <c:pt idx="82">
                <c:v>8203</c:v>
              </c:pt>
              <c:pt idx="83">
                <c:v>8312.3333333333339</c:v>
              </c:pt>
              <c:pt idx="84">
                <c:v>8406.3333333333339</c:v>
              </c:pt>
              <c:pt idx="85">
                <c:v>8500</c:v>
              </c:pt>
              <c:pt idx="86">
                <c:v>8609.3333333333339</c:v>
              </c:pt>
              <c:pt idx="87">
                <c:v>8703</c:v>
              </c:pt>
              <c:pt idx="88">
                <c:v>8812.3333333333339</c:v>
              </c:pt>
              <c:pt idx="89">
                <c:v>8906.3333333333339</c:v>
              </c:pt>
              <c:pt idx="90">
                <c:v>9000</c:v>
              </c:pt>
              <c:pt idx="91">
                <c:v>9109.3333333333339</c:v>
              </c:pt>
              <c:pt idx="92">
                <c:v>9203</c:v>
              </c:pt>
              <c:pt idx="93">
                <c:v>9312</c:v>
              </c:pt>
              <c:pt idx="94">
                <c:v>9406</c:v>
              </c:pt>
              <c:pt idx="95">
                <c:v>9500</c:v>
              </c:pt>
              <c:pt idx="96">
                <c:v>9609</c:v>
              </c:pt>
              <c:pt idx="97">
                <c:v>9703</c:v>
              </c:pt>
              <c:pt idx="98">
                <c:v>9812</c:v>
              </c:pt>
              <c:pt idx="99">
                <c:v>9906</c:v>
              </c:pt>
              <c:pt idx="100">
                <c:v>10000</c:v>
              </c:pt>
              <c:pt idx="101">
                <c:v>10109</c:v>
              </c:pt>
              <c:pt idx="102">
                <c:v>10203</c:v>
              </c:pt>
              <c:pt idx="103">
                <c:v>10312</c:v>
              </c:pt>
              <c:pt idx="104">
                <c:v>10406</c:v>
              </c:pt>
              <c:pt idx="105">
                <c:v>10500</c:v>
              </c:pt>
              <c:pt idx="106">
                <c:v>10609</c:v>
              </c:pt>
              <c:pt idx="107">
                <c:v>10703</c:v>
              </c:pt>
              <c:pt idx="108">
                <c:v>10812</c:v>
              </c:pt>
              <c:pt idx="109">
                <c:v>10906</c:v>
              </c:pt>
              <c:pt idx="110">
                <c:v>11000</c:v>
              </c:pt>
              <c:pt idx="111">
                <c:v>0</c:v>
              </c:pt>
              <c:pt idx="112">
                <c:v>0</c:v>
              </c:pt>
              <c:pt idx="113">
                <c:v>0</c:v>
              </c:pt>
              <c:pt idx="114">
                <c:v>0</c:v>
              </c:pt>
              <c:pt idx="115">
                <c:v>0</c:v>
              </c:pt>
              <c:pt idx="116">
                <c:v>0</c:v>
              </c:pt>
              <c:pt idx="117">
                <c:v>0</c:v>
              </c:pt>
              <c:pt idx="118">
                <c:v>0</c:v>
              </c:pt>
            </c:numLit>
          </c:xVal>
          <c:yVal>
            <c:numLit>
              <c:formatCode>General</c:formatCode>
              <c:ptCount val="119"/>
              <c:pt idx="0">
                <c:v>23.919999999999998</c:v>
              </c:pt>
              <c:pt idx="1">
                <c:v>24.08</c:v>
              </c:pt>
              <c:pt idx="2">
                <c:v>24.08</c:v>
              </c:pt>
              <c:pt idx="3">
                <c:v>26.173333333333332</c:v>
              </c:pt>
              <c:pt idx="4">
                <c:v>26.173333333333332</c:v>
              </c:pt>
              <c:pt idx="5">
                <c:v>27.77</c:v>
              </c:pt>
              <c:pt idx="6">
                <c:v>27.77</c:v>
              </c:pt>
              <c:pt idx="7">
                <c:v>28.88</c:v>
              </c:pt>
              <c:pt idx="8">
                <c:v>28.88</c:v>
              </c:pt>
              <c:pt idx="9">
                <c:v>32.193333333333328</c:v>
              </c:pt>
              <c:pt idx="10">
                <c:v>32.193333333333328</c:v>
              </c:pt>
              <c:pt idx="11">
                <c:v>35.496666666666663</c:v>
              </c:pt>
              <c:pt idx="12">
                <c:v>35.496666666666663</c:v>
              </c:pt>
              <c:pt idx="13">
                <c:v>37.333333333333336</c:v>
              </c:pt>
              <c:pt idx="14">
                <c:v>37.333333333333336</c:v>
              </c:pt>
              <c:pt idx="15">
                <c:v>38.376666666666665</c:v>
              </c:pt>
              <c:pt idx="16">
                <c:v>38.376666666666665</c:v>
              </c:pt>
              <c:pt idx="17">
                <c:v>39.013333333333335</c:v>
              </c:pt>
              <c:pt idx="18">
                <c:v>39.013333333333335</c:v>
              </c:pt>
              <c:pt idx="19">
                <c:v>39.389999999999993</c:v>
              </c:pt>
              <c:pt idx="20">
                <c:v>39.389999999999993</c:v>
              </c:pt>
              <c:pt idx="21">
                <c:v>39.74</c:v>
              </c:pt>
              <c:pt idx="22">
                <c:v>39.74</c:v>
              </c:pt>
              <c:pt idx="23">
                <c:v>39.973333333333329</c:v>
              </c:pt>
              <c:pt idx="24">
                <c:v>39.973333333333329</c:v>
              </c:pt>
              <c:pt idx="25">
                <c:v>40.133333333333333</c:v>
              </c:pt>
              <c:pt idx="26">
                <c:v>40.133333333333333</c:v>
              </c:pt>
              <c:pt idx="27">
                <c:v>40.256666666666668</c:v>
              </c:pt>
              <c:pt idx="28">
                <c:v>40.256666666666668</c:v>
              </c:pt>
              <c:pt idx="29">
                <c:v>40.343333333333334</c:v>
              </c:pt>
              <c:pt idx="30">
                <c:v>40.343333333333334</c:v>
              </c:pt>
              <c:pt idx="31">
                <c:v>40.419999999999995</c:v>
              </c:pt>
              <c:pt idx="32">
                <c:v>40.419999999999995</c:v>
              </c:pt>
              <c:pt idx="33">
                <c:v>40.476666666666667</c:v>
              </c:pt>
              <c:pt idx="34">
                <c:v>40.476666666666667</c:v>
              </c:pt>
              <c:pt idx="35">
                <c:v>40.546666666666674</c:v>
              </c:pt>
              <c:pt idx="36">
                <c:v>40.546666666666674</c:v>
              </c:pt>
              <c:pt idx="37">
                <c:v>40.639999999999993</c:v>
              </c:pt>
              <c:pt idx="38">
                <c:v>40.639999999999993</c:v>
              </c:pt>
              <c:pt idx="39">
                <c:v>40.716666666666669</c:v>
              </c:pt>
              <c:pt idx="40">
                <c:v>40.716666666666669</c:v>
              </c:pt>
              <c:pt idx="41">
                <c:v>40.779999999999994</c:v>
              </c:pt>
              <c:pt idx="42">
                <c:v>40.779999999999994</c:v>
              </c:pt>
              <c:pt idx="43">
                <c:v>40.836666666666666</c:v>
              </c:pt>
              <c:pt idx="44">
                <c:v>40.836666666666666</c:v>
              </c:pt>
              <c:pt idx="45">
                <c:v>40.866666666666667</c:v>
              </c:pt>
              <c:pt idx="46">
                <c:v>40.866666666666667</c:v>
              </c:pt>
              <c:pt idx="47">
                <c:v>40.896666666666668</c:v>
              </c:pt>
              <c:pt idx="48">
                <c:v>40.896666666666668</c:v>
              </c:pt>
              <c:pt idx="49">
                <c:v>41.01</c:v>
              </c:pt>
              <c:pt idx="50">
                <c:v>41.01</c:v>
              </c:pt>
              <c:pt idx="51">
                <c:v>42.506666666666668</c:v>
              </c:pt>
              <c:pt idx="52">
                <c:v>42.506666666666668</c:v>
              </c:pt>
              <c:pt idx="53">
                <c:v>44.066666666666663</c:v>
              </c:pt>
              <c:pt idx="54">
                <c:v>44.066666666666663</c:v>
              </c:pt>
              <c:pt idx="55">
                <c:v>45.18333333333333</c:v>
              </c:pt>
              <c:pt idx="56">
                <c:v>45.18333333333333</c:v>
              </c:pt>
              <c:pt idx="57">
                <c:v>45.983333333333327</c:v>
              </c:pt>
              <c:pt idx="58">
                <c:v>45.983333333333327</c:v>
              </c:pt>
              <c:pt idx="59">
                <c:v>46.756666666666661</c:v>
              </c:pt>
              <c:pt idx="60">
                <c:v>46.756666666666661</c:v>
              </c:pt>
              <c:pt idx="61">
                <c:v>47.430000000000007</c:v>
              </c:pt>
              <c:pt idx="62">
                <c:v>47.430000000000007</c:v>
              </c:pt>
              <c:pt idx="63">
                <c:v>47.986666666666672</c:v>
              </c:pt>
              <c:pt idx="64">
                <c:v>47.986666666666672</c:v>
              </c:pt>
              <c:pt idx="65">
                <c:v>48.423333333333339</c:v>
              </c:pt>
              <c:pt idx="66">
                <c:v>48.423333333333339</c:v>
              </c:pt>
              <c:pt idx="67">
                <c:v>48.756666666666668</c:v>
              </c:pt>
              <c:pt idx="68">
                <c:v>48.756666666666668</c:v>
              </c:pt>
              <c:pt idx="69">
                <c:v>48.97</c:v>
              </c:pt>
              <c:pt idx="70">
                <c:v>48.97</c:v>
              </c:pt>
              <c:pt idx="71">
                <c:v>49.140000000000008</c:v>
              </c:pt>
              <c:pt idx="72">
                <c:v>49.140000000000008</c:v>
              </c:pt>
              <c:pt idx="73">
                <c:v>49.263333333333343</c:v>
              </c:pt>
              <c:pt idx="74">
                <c:v>49.263333333333343</c:v>
              </c:pt>
              <c:pt idx="75">
                <c:v>49.34</c:v>
              </c:pt>
              <c:pt idx="76">
                <c:v>49.34</c:v>
              </c:pt>
              <c:pt idx="77">
                <c:v>49.393333333333338</c:v>
              </c:pt>
              <c:pt idx="78">
                <c:v>49.393333333333338</c:v>
              </c:pt>
              <c:pt idx="79">
                <c:v>49.456666666666671</c:v>
              </c:pt>
              <c:pt idx="80">
                <c:v>49.456666666666671</c:v>
              </c:pt>
              <c:pt idx="81">
                <c:v>49.526666666666671</c:v>
              </c:pt>
              <c:pt idx="82">
                <c:v>49.526666666666671</c:v>
              </c:pt>
              <c:pt idx="83">
                <c:v>49.57</c:v>
              </c:pt>
              <c:pt idx="84">
                <c:v>49.57</c:v>
              </c:pt>
              <c:pt idx="85">
                <c:v>49.616666666666674</c:v>
              </c:pt>
              <c:pt idx="86">
                <c:v>49.616666666666674</c:v>
              </c:pt>
              <c:pt idx="87">
                <c:v>49.660000000000004</c:v>
              </c:pt>
              <c:pt idx="88">
                <c:v>49.660000000000004</c:v>
              </c:pt>
              <c:pt idx="89">
                <c:v>49.686666666666667</c:v>
              </c:pt>
              <c:pt idx="90">
                <c:v>49.686666666666667</c:v>
              </c:pt>
              <c:pt idx="91">
                <c:v>49.723333333333336</c:v>
              </c:pt>
              <c:pt idx="92">
                <c:v>49.79</c:v>
              </c:pt>
              <c:pt idx="93">
                <c:v>49.825000000000003</c:v>
              </c:pt>
              <c:pt idx="94">
                <c:v>49.825000000000003</c:v>
              </c:pt>
              <c:pt idx="95">
                <c:v>49.85</c:v>
              </c:pt>
              <c:pt idx="96">
                <c:v>49.85</c:v>
              </c:pt>
              <c:pt idx="97">
                <c:v>49.870000000000005</c:v>
              </c:pt>
              <c:pt idx="98">
                <c:v>49.870000000000005</c:v>
              </c:pt>
              <c:pt idx="99">
                <c:v>49.875</c:v>
              </c:pt>
              <c:pt idx="100">
                <c:v>49.875</c:v>
              </c:pt>
              <c:pt idx="101">
                <c:v>49.89</c:v>
              </c:pt>
              <c:pt idx="102">
                <c:v>49.89</c:v>
              </c:pt>
              <c:pt idx="103">
                <c:v>49.894999999999996</c:v>
              </c:pt>
              <c:pt idx="104">
                <c:v>49.894999999999996</c:v>
              </c:pt>
              <c:pt idx="105">
                <c:v>49.900000000000006</c:v>
              </c:pt>
              <c:pt idx="106">
                <c:v>49.900000000000006</c:v>
              </c:pt>
              <c:pt idx="107">
                <c:v>49.9</c:v>
              </c:pt>
              <c:pt idx="108">
                <c:v>49.9</c:v>
              </c:pt>
              <c:pt idx="109">
                <c:v>49.905000000000001</c:v>
              </c:pt>
              <c:pt idx="110">
                <c:v>49.905000000000001</c:v>
              </c:pt>
              <c:pt idx="111">
                <c:v>0</c:v>
              </c:pt>
              <c:pt idx="112">
                <c:v>0</c:v>
              </c:pt>
              <c:pt idx="113">
                <c:v>0</c:v>
              </c:pt>
              <c:pt idx="114">
                <c:v>0</c:v>
              </c:pt>
              <c:pt idx="115">
                <c:v>0</c:v>
              </c:pt>
              <c:pt idx="116">
                <c:v>0</c:v>
              </c:pt>
              <c:pt idx="117">
                <c:v>0</c:v>
              </c:pt>
              <c:pt idx="118">
                <c:v>0</c:v>
              </c:pt>
            </c:numLit>
          </c:yVal>
          <c:smooth val="0"/>
        </c:ser>
        <c:dLbls>
          <c:showLegendKey val="0"/>
          <c:showVal val="0"/>
          <c:showCatName val="0"/>
          <c:showSerName val="0"/>
          <c:showPercent val="0"/>
          <c:showBubbleSize val="0"/>
        </c:dLbls>
        <c:axId val="456655488"/>
        <c:axId val="453885920"/>
      </c:scatterChart>
      <c:valAx>
        <c:axId val="453885920"/>
        <c:scaling>
          <c:orientation val="minMax"/>
          <c:min val="20"/>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GB" sz="1000" b="0" i="0" u="none" strike="noStrike" kern="1200" cap="none" spc="0" baseline="0">
                    <a:solidFill>
                      <a:srgbClr val="595959"/>
                    </a:solidFill>
                    <a:uFillTx/>
                    <a:latin typeface="Calibri"/>
                  </a:rPr>
                  <a:t>Temperature (˚C)</a:t>
                </a:r>
              </a:p>
            </c:rich>
          </c:tx>
          <c:layout/>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456655488"/>
        <c:crosses val="autoZero"/>
        <c:crossBetween val="midCat"/>
      </c:valAx>
      <c:valAx>
        <c:axId val="456655488"/>
        <c:scaling>
          <c:orientation val="minMax"/>
        </c:scaling>
        <c:delete val="0"/>
        <c:axPos val="b"/>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GB" sz="1000" b="0" i="0" u="none" strike="noStrike" kern="1200" cap="none" spc="0" baseline="0">
                    <a:solidFill>
                      <a:srgbClr val="595959"/>
                    </a:solidFill>
                    <a:uFillTx/>
                    <a:latin typeface="Calibri"/>
                  </a:rPr>
                  <a:t>Time (ms)</a:t>
                </a:r>
              </a:p>
            </c:rich>
          </c:tx>
          <c:layout/>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453885920"/>
        <c:crosses val="autoZero"/>
        <c:crossBetween val="midCat"/>
      </c:val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GB" sz="1000" b="0" i="0" u="none" strike="noStrike" kern="1200" baseline="0">
          <a:solidFill>
            <a:srgbClr val="000000"/>
          </a:solidFill>
          <a:latin typeface="Calibri"/>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en-GB" sz="1400" b="0" i="0" u="none" strike="noStrike" kern="1200" cap="none" spc="0" baseline="0">
                <a:solidFill>
                  <a:srgbClr val="595959"/>
                </a:solidFill>
                <a:uFillTx/>
                <a:latin typeface="Calibri"/>
              </a:rPr>
              <a:t>2.5mm Thermocouple</a:t>
            </a:r>
          </a:p>
        </c:rich>
      </c:tx>
      <c:layout/>
      <c:overlay val="0"/>
      <c:spPr>
        <a:noFill/>
        <a:ln>
          <a:noFill/>
        </a:ln>
      </c:spPr>
    </c:title>
    <c:autoTitleDeleted val="0"/>
    <c:plotArea>
      <c:layout/>
      <c:scatterChart>
        <c:scatterStyle val="lineMarker"/>
        <c:varyColors val="0"/>
        <c:ser>
          <c:idx val="0"/>
          <c:order val="0"/>
          <c:tx>
            <c:v>Series1</c:v>
          </c:tx>
          <c:spPr>
            <a:ln>
              <a:noFill/>
            </a:ln>
          </c:spPr>
          <c:marker>
            <c:symbol val="circle"/>
            <c:size val="5"/>
          </c:marker>
          <c:trendline>
            <c:spPr>
              <a:ln w="19046" cap="rnd">
                <a:solidFill>
                  <a:srgbClr val="5B9BD5"/>
                </a:solidFill>
                <a:custDash>
                  <a:ds d="100000" sp="100000"/>
                </a:custDash>
              </a:ln>
            </c:spPr>
            <c:trendlineType val="linear"/>
            <c:dispRSqr val="0"/>
            <c:dispEq val="1"/>
            <c:trendlineLbl>
              <c:layout>
                <c:manualLayout>
                  <c:x val="-5.1208831946854105E-2"/>
                  <c:y val="4.0206309512315297E-2"/>
                </c:manualLayout>
              </c:layout>
              <c:numFmt formatCode="General" sourceLinked="0"/>
              <c:spPr>
                <a:noFill/>
                <a:ln>
                  <a:noFill/>
                </a:ln>
              </c:spPr>
              <c:txPr>
                <a:bodyPr lIns="0" tIns="0" rIns="0" bIns="0"/>
                <a:lstStyle/>
                <a:p>
                  <a:pPr marL="0" marR="0" indent="0" algn="ctr"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trendlineLbl>
          </c:trendline>
          <c:xVal>
            <c:numLit>
              <c:formatCode>General</c:formatCode>
              <c:ptCount val="119"/>
              <c:pt idx="0">
                <c:v>0</c:v>
              </c:pt>
              <c:pt idx="1">
                <c:v>109.33333333333348</c:v>
              </c:pt>
              <c:pt idx="2">
                <c:v>203</c:v>
              </c:pt>
              <c:pt idx="3">
                <c:v>312.33333333333303</c:v>
              </c:pt>
              <c:pt idx="4">
                <c:v>406.33333333333303</c:v>
              </c:pt>
              <c:pt idx="5">
                <c:v>500</c:v>
              </c:pt>
              <c:pt idx="6">
                <c:v>609.33333333333303</c:v>
              </c:pt>
              <c:pt idx="7">
                <c:v>703</c:v>
              </c:pt>
              <c:pt idx="8">
                <c:v>812.33333333333303</c:v>
              </c:pt>
              <c:pt idx="9">
                <c:v>906.33333333333303</c:v>
              </c:pt>
              <c:pt idx="10">
                <c:v>1000</c:v>
              </c:pt>
              <c:pt idx="11">
                <c:v>1109.333333333333</c:v>
              </c:pt>
              <c:pt idx="12">
                <c:v>1203</c:v>
              </c:pt>
              <c:pt idx="13">
                <c:v>1312.333333333333</c:v>
              </c:pt>
              <c:pt idx="14">
                <c:v>1406.333333333333</c:v>
              </c:pt>
              <c:pt idx="15">
                <c:v>1500</c:v>
              </c:pt>
              <c:pt idx="16">
                <c:v>1609.333333333333</c:v>
              </c:pt>
              <c:pt idx="17">
                <c:v>1703</c:v>
              </c:pt>
              <c:pt idx="18">
                <c:v>1812.333333333333</c:v>
              </c:pt>
              <c:pt idx="19">
                <c:v>1906.333333333333</c:v>
              </c:pt>
              <c:pt idx="20">
                <c:v>2000</c:v>
              </c:pt>
              <c:pt idx="21">
                <c:v>2109.333333333333</c:v>
              </c:pt>
              <c:pt idx="22">
                <c:v>2203</c:v>
              </c:pt>
              <c:pt idx="23">
                <c:v>2312.333333333333</c:v>
              </c:pt>
              <c:pt idx="24">
                <c:v>2406.333333333333</c:v>
              </c:pt>
              <c:pt idx="25">
                <c:v>2500</c:v>
              </c:pt>
              <c:pt idx="26">
                <c:v>2609.333333333333</c:v>
              </c:pt>
              <c:pt idx="27">
                <c:v>2703</c:v>
              </c:pt>
              <c:pt idx="28">
                <c:v>2812.333333333333</c:v>
              </c:pt>
              <c:pt idx="29">
                <c:v>2906.333333333333</c:v>
              </c:pt>
              <c:pt idx="30">
                <c:v>3000</c:v>
              </c:pt>
              <c:pt idx="31">
                <c:v>3109.333333333333</c:v>
              </c:pt>
              <c:pt idx="32">
                <c:v>3203</c:v>
              </c:pt>
              <c:pt idx="33">
                <c:v>3312.333333333333</c:v>
              </c:pt>
              <c:pt idx="34">
                <c:v>3406.333333333333</c:v>
              </c:pt>
              <c:pt idx="35">
                <c:v>3500</c:v>
              </c:pt>
              <c:pt idx="36">
                <c:v>3609.333333333333</c:v>
              </c:pt>
              <c:pt idx="37">
                <c:v>3703</c:v>
              </c:pt>
              <c:pt idx="38">
                <c:v>3812.333333333333</c:v>
              </c:pt>
              <c:pt idx="39">
                <c:v>3906.333333333333</c:v>
              </c:pt>
              <c:pt idx="40">
                <c:v>4000</c:v>
              </c:pt>
              <c:pt idx="41">
                <c:v>4109.333333333333</c:v>
              </c:pt>
              <c:pt idx="42">
                <c:v>4203</c:v>
              </c:pt>
              <c:pt idx="43">
                <c:v>4312.3333333333339</c:v>
              </c:pt>
              <c:pt idx="44">
                <c:v>4406.3333333333339</c:v>
              </c:pt>
              <c:pt idx="45">
                <c:v>4500</c:v>
              </c:pt>
              <c:pt idx="46">
                <c:v>4609.3333333333339</c:v>
              </c:pt>
              <c:pt idx="47">
                <c:v>4703</c:v>
              </c:pt>
              <c:pt idx="48">
                <c:v>4812.3333333333339</c:v>
              </c:pt>
              <c:pt idx="49">
                <c:v>4906.3333333333339</c:v>
              </c:pt>
              <c:pt idx="50">
                <c:v>5000</c:v>
              </c:pt>
              <c:pt idx="51">
                <c:v>5109.3333333333339</c:v>
              </c:pt>
              <c:pt idx="52">
                <c:v>5203</c:v>
              </c:pt>
              <c:pt idx="53">
                <c:v>5312.3333333333339</c:v>
              </c:pt>
              <c:pt idx="54">
                <c:v>5406.3333333333339</c:v>
              </c:pt>
              <c:pt idx="55">
                <c:v>5500</c:v>
              </c:pt>
              <c:pt idx="56">
                <c:v>5609.3333333333339</c:v>
              </c:pt>
              <c:pt idx="57">
                <c:v>5703</c:v>
              </c:pt>
              <c:pt idx="58">
                <c:v>5812.3333333333339</c:v>
              </c:pt>
              <c:pt idx="59">
                <c:v>5906.3333333333339</c:v>
              </c:pt>
              <c:pt idx="60">
                <c:v>6000</c:v>
              </c:pt>
              <c:pt idx="61">
                <c:v>6109.3333333333339</c:v>
              </c:pt>
              <c:pt idx="62">
                <c:v>6203</c:v>
              </c:pt>
              <c:pt idx="63">
                <c:v>6312.3333333333339</c:v>
              </c:pt>
              <c:pt idx="64">
                <c:v>6406.3333333333339</c:v>
              </c:pt>
              <c:pt idx="65">
                <c:v>6500</c:v>
              </c:pt>
              <c:pt idx="66">
                <c:v>6609.3333333333339</c:v>
              </c:pt>
              <c:pt idx="67">
                <c:v>6703</c:v>
              </c:pt>
              <c:pt idx="68">
                <c:v>6812.3333333333339</c:v>
              </c:pt>
              <c:pt idx="69">
                <c:v>6906.3333333333339</c:v>
              </c:pt>
              <c:pt idx="70">
                <c:v>7000</c:v>
              </c:pt>
              <c:pt idx="71">
                <c:v>7109.3333333333339</c:v>
              </c:pt>
              <c:pt idx="72">
                <c:v>7203</c:v>
              </c:pt>
              <c:pt idx="73">
                <c:v>7312.3333333333339</c:v>
              </c:pt>
              <c:pt idx="74">
                <c:v>7406.3333333333339</c:v>
              </c:pt>
              <c:pt idx="75">
                <c:v>7500</c:v>
              </c:pt>
              <c:pt idx="76">
                <c:v>7609.3333333333339</c:v>
              </c:pt>
              <c:pt idx="77">
                <c:v>7703</c:v>
              </c:pt>
              <c:pt idx="78">
                <c:v>7812.3333333333339</c:v>
              </c:pt>
              <c:pt idx="79">
                <c:v>7906.3333333333339</c:v>
              </c:pt>
              <c:pt idx="80">
                <c:v>8000</c:v>
              </c:pt>
              <c:pt idx="81">
                <c:v>8109.3333333333339</c:v>
              </c:pt>
              <c:pt idx="82">
                <c:v>8203</c:v>
              </c:pt>
              <c:pt idx="83">
                <c:v>8312.3333333333339</c:v>
              </c:pt>
              <c:pt idx="84">
                <c:v>8406.3333333333339</c:v>
              </c:pt>
              <c:pt idx="85">
                <c:v>8500</c:v>
              </c:pt>
              <c:pt idx="86">
                <c:v>8609.3333333333339</c:v>
              </c:pt>
              <c:pt idx="87">
                <c:v>8703</c:v>
              </c:pt>
              <c:pt idx="88">
                <c:v>8812.3333333333339</c:v>
              </c:pt>
              <c:pt idx="89">
                <c:v>8906.3333333333339</c:v>
              </c:pt>
              <c:pt idx="90">
                <c:v>9000</c:v>
              </c:pt>
              <c:pt idx="91">
                <c:v>9109.3333333333339</c:v>
              </c:pt>
              <c:pt idx="92">
                <c:v>9203</c:v>
              </c:pt>
              <c:pt idx="93">
                <c:v>9312</c:v>
              </c:pt>
              <c:pt idx="94">
                <c:v>9406</c:v>
              </c:pt>
              <c:pt idx="95">
                <c:v>9500</c:v>
              </c:pt>
              <c:pt idx="96">
                <c:v>9609</c:v>
              </c:pt>
              <c:pt idx="97">
                <c:v>9703</c:v>
              </c:pt>
              <c:pt idx="98">
                <c:v>9812</c:v>
              </c:pt>
              <c:pt idx="99">
                <c:v>9906</c:v>
              </c:pt>
              <c:pt idx="100">
                <c:v>10000</c:v>
              </c:pt>
              <c:pt idx="101">
                <c:v>10109</c:v>
              </c:pt>
              <c:pt idx="102">
                <c:v>10203</c:v>
              </c:pt>
              <c:pt idx="103">
                <c:v>10312</c:v>
              </c:pt>
              <c:pt idx="104">
                <c:v>10406</c:v>
              </c:pt>
              <c:pt idx="105">
                <c:v>10500</c:v>
              </c:pt>
              <c:pt idx="106">
                <c:v>10609</c:v>
              </c:pt>
              <c:pt idx="107">
                <c:v>10703</c:v>
              </c:pt>
              <c:pt idx="108">
                <c:v>10812</c:v>
              </c:pt>
              <c:pt idx="109">
                <c:v>10906</c:v>
              </c:pt>
              <c:pt idx="110">
                <c:v>11000</c:v>
              </c:pt>
              <c:pt idx="111">
                <c:v>0</c:v>
              </c:pt>
              <c:pt idx="112">
                <c:v>0</c:v>
              </c:pt>
              <c:pt idx="113">
                <c:v>0</c:v>
              </c:pt>
              <c:pt idx="114">
                <c:v>0</c:v>
              </c:pt>
              <c:pt idx="115">
                <c:v>0</c:v>
              </c:pt>
              <c:pt idx="116">
                <c:v>0</c:v>
              </c:pt>
              <c:pt idx="117">
                <c:v>0</c:v>
              </c:pt>
              <c:pt idx="118">
                <c:v>0</c:v>
              </c:pt>
            </c:numLit>
          </c:xVal>
          <c:yVal>
            <c:numLit>
              <c:formatCode>General</c:formatCode>
              <c:ptCount val="119"/>
              <c:pt idx="0">
                <c:v>0</c:v>
              </c:pt>
              <c:pt idx="1">
                <c:v>-6.1752415456497725E-3</c:v>
              </c:pt>
              <c:pt idx="2">
                <c:v>-6.1752415456497725E-3</c:v>
              </c:pt>
              <c:pt idx="3">
                <c:v>-9.0690879327475216E-2</c:v>
              </c:pt>
              <c:pt idx="4">
                <c:v>-9.0690879327475216E-2</c:v>
              </c:pt>
              <c:pt idx="5">
                <c:v>-0.16032592137290813</c:v>
              </c:pt>
              <c:pt idx="6">
                <c:v>-0.16032592137290813</c:v>
              </c:pt>
              <c:pt idx="7">
                <c:v>-0.21176185893879051</c:v>
              </c:pt>
              <c:pt idx="8">
                <c:v>-0.21176185893879051</c:v>
              </c:pt>
              <c:pt idx="9">
                <c:v>-0.38320603253355151</c:v>
              </c:pt>
              <c:pt idx="10">
                <c:v>-0.38320603253355151</c:v>
              </c:pt>
              <c:pt idx="11">
                <c:v>-0.58955814455050093</c:v>
              </c:pt>
              <c:pt idx="12">
                <c:v>-0.58955814455050093</c:v>
              </c:pt>
              <c:pt idx="13">
                <c:v>-0.7258686033452898</c:v>
              </c:pt>
              <c:pt idx="14">
                <c:v>-0.7258686033452898</c:v>
              </c:pt>
              <c:pt idx="15">
                <c:v>-0.81247045525783013</c:v>
              </c:pt>
              <c:pt idx="16">
                <c:v>-0.81247045525783013</c:v>
              </c:pt>
              <c:pt idx="17">
                <c:v>-0.86925491658538967</c:v>
              </c:pt>
              <c:pt idx="18">
                <c:v>-0.86925491658538967</c:v>
              </c:pt>
              <c:pt idx="19">
                <c:v>-0.90443364134383475</c:v>
              </c:pt>
              <c:pt idx="20">
                <c:v>-0.90443364134383475</c:v>
              </c:pt>
              <c:pt idx="21">
                <c:v>-0.93826963859293067</c:v>
              </c:pt>
              <c:pt idx="22">
                <c:v>-0.93826963859293067</c:v>
              </c:pt>
              <c:pt idx="23">
                <c:v>-0.96148022963152835</c:v>
              </c:pt>
              <c:pt idx="24">
                <c:v>-0.96148022963152835</c:v>
              </c:pt>
              <c:pt idx="25">
                <c:v>-0.97771325433214906</c:v>
              </c:pt>
              <c:pt idx="26">
                <c:v>-0.97771325433214906</c:v>
              </c:pt>
              <c:pt idx="27">
                <c:v>-0.99040856980399328</c:v>
              </c:pt>
              <c:pt idx="28">
                <c:v>-0.99040856980399328</c:v>
              </c:pt>
              <c:pt idx="29">
                <c:v>-0.99942701455593341</c:v>
              </c:pt>
              <c:pt idx="30">
                <c:v>-0.99942701455593341</c:v>
              </c:pt>
              <c:pt idx="31">
                <c:v>-1.0074732360315621</c:v>
              </c:pt>
              <c:pt idx="32">
                <c:v>-1.0074732360315621</c:v>
              </c:pt>
              <c:pt idx="33">
                <c:v>-1.0134623326723169</c:v>
              </c:pt>
              <c:pt idx="34">
                <c:v>-1.0134623326723169</c:v>
              </c:pt>
              <c:pt idx="35">
                <c:v>-1.0209104962053575</c:v>
              </c:pt>
              <c:pt idx="36">
                <c:v>-1.0209104962053575</c:v>
              </c:pt>
              <c:pt idx="37">
                <c:v>-1.0309284690756348</c:v>
              </c:pt>
              <c:pt idx="38">
                <c:v>-1.0309284690756348</c:v>
              </c:pt>
              <c:pt idx="39">
                <c:v>-1.0392332649563532</c:v>
              </c:pt>
              <c:pt idx="40">
                <c:v>-1.0392332649563532</c:v>
              </c:pt>
              <c:pt idx="41">
                <c:v>-1.0461461540465216</c:v>
              </c:pt>
              <c:pt idx="42">
                <c:v>-1.0461461540465216</c:v>
              </c:pt>
              <c:pt idx="43">
                <c:v>-1.0523721400981887</c:v>
              </c:pt>
              <c:pt idx="44">
                <c:v>-1.0523721400981887</c:v>
              </c:pt>
              <c:pt idx="45">
                <c:v>-1.0556840106506684</c:v>
              </c:pt>
              <c:pt idx="46">
                <c:v>-1.0556840106506684</c:v>
              </c:pt>
              <c:pt idx="47">
                <c:v>-1.0590068861467457</c:v>
              </c:pt>
              <c:pt idx="48">
                <c:v>-1.0590068861467457</c:v>
              </c:pt>
              <c:pt idx="49">
                <c:v>-1.0716605719153047</c:v>
              </c:pt>
              <c:pt idx="50">
                <c:v>-1.0716605719153047</c:v>
              </c:pt>
              <c:pt idx="51">
                <c:v>-1.255781499415173</c:v>
              </c:pt>
              <c:pt idx="52">
                <c:v>-1.255781499415173</c:v>
              </c:pt>
              <c:pt idx="53">
                <c:v>-1.4924104383883654</c:v>
              </c:pt>
              <c:pt idx="54">
                <c:v>-1.4924104383883654</c:v>
              </c:pt>
              <c:pt idx="55">
                <c:v>-1.7044916162175272</c:v>
              </c:pt>
              <c:pt idx="56">
                <c:v>-1.7044916162175272</c:v>
              </c:pt>
              <c:pt idx="57">
                <c:v>-1.8899209590980672</c:v>
              </c:pt>
              <c:pt idx="58">
                <c:v>-1.8899209590980672</c:v>
              </c:pt>
              <c:pt idx="59">
                <c:v>-2.1092517542577212</c:v>
              </c:pt>
              <c:pt idx="60">
                <c:v>-2.1092517542577212</c:v>
              </c:pt>
              <c:pt idx="61">
                <c:v>-2.3494532884765125</c:v>
              </c:pt>
              <c:pt idx="62">
                <c:v>-2.3494532884765125</c:v>
              </c:pt>
              <c:pt idx="63">
                <c:v>-2.6036520568015056</c:v>
              </c:pt>
              <c:pt idx="64">
                <c:v>-2.6036520568015056</c:v>
              </c:pt>
              <c:pt idx="65">
                <c:v>-2.8611753712895429</c:v>
              </c:pt>
              <c:pt idx="66">
                <c:v>-2.8611753712895429</c:v>
              </c:pt>
              <c:pt idx="67">
                <c:v>-3.1150555482518789</c:v>
              </c:pt>
              <c:pt idx="68">
                <c:v>-3.1150555482518789</c:v>
              </c:pt>
              <c:pt idx="69">
                <c:v>-3.3195872523714884</c:v>
              </c:pt>
              <c:pt idx="70">
                <c:v>-3.3195872523714884</c:v>
              </c:pt>
              <c:pt idx="71">
                <c:v>-3.5190766127878219</c:v>
              </c:pt>
              <c:pt idx="72">
                <c:v>-3.5190766127878219</c:v>
              </c:pt>
              <c:pt idx="73">
                <c:v>-3.6936361642462923</c:v>
              </c:pt>
              <c:pt idx="74">
                <c:v>-3.6936361642462923</c:v>
              </c:pt>
              <c:pt idx="75">
                <c:v>-3.81983076680695</c:v>
              </c:pt>
              <c:pt idx="76">
                <c:v>-3.81983076680695</c:v>
              </c:pt>
              <c:pt idx="77">
                <c:v>-3.9180692063903715</c:v>
              </c:pt>
              <c:pt idx="78">
                <c:v>-3.9180692063903715</c:v>
              </c:pt>
              <c:pt idx="79">
                <c:v>-4.0488394375735606</c:v>
              </c:pt>
              <c:pt idx="80">
                <c:v>-4.0488394375735606</c:v>
              </c:pt>
              <c:pt idx="81">
                <c:v>-4.2165621949463663</c:v>
              </c:pt>
              <c:pt idx="82">
                <c:v>-4.2165621949463663</c:v>
              </c:pt>
              <c:pt idx="83">
                <c:v>-4.3365215100253378</c:v>
              </c:pt>
              <c:pt idx="84">
                <c:v>-4.3365215100253378</c:v>
              </c:pt>
              <c:pt idx="85">
                <c:v>-4.4841575088314336</c:v>
              </c:pt>
              <c:pt idx="86">
                <c:v>-4.4841575088314336</c:v>
              </c:pt>
              <c:pt idx="87">
                <c:v>-4.6440062097733126</c:v>
              </c:pt>
              <c:pt idx="88">
                <c:v>-4.6440062097733126</c:v>
              </c:pt>
              <c:pt idx="89">
                <c:v>-4.756801703918649</c:v>
              </c:pt>
              <c:pt idx="90">
                <c:v>-4.756801703918649</c:v>
              </c:pt>
              <c:pt idx="91">
                <c:v>-4.9361426325744784</c:v>
              </c:pt>
              <c:pt idx="92">
                <c:v>-5.3779753848535075</c:v>
              </c:pt>
              <c:pt idx="93">
                <c:v>-5.7228158711452961</c:v>
              </c:pt>
              <c:pt idx="94">
                <c:v>-5.7228158711452961</c:v>
              </c:pt>
              <c:pt idx="95">
                <c:v>-6.0711225654135008</c:v>
              </c:pt>
              <c:pt idx="96">
                <c:v>-6.0711225654135008</c:v>
              </c:pt>
              <c:pt idx="97">
                <c:v>-6.4765876735218333</c:v>
              </c:pt>
              <c:pt idx="98">
                <c:v>-6.4765876735218333</c:v>
              </c:pt>
              <c:pt idx="99">
                <c:v>-6.6101190661462423</c:v>
              </c:pt>
              <c:pt idx="100">
                <c:v>-6.6101190661462423</c:v>
              </c:pt>
              <c:pt idx="101">
                <c:v>-7.1697348540817067</c:v>
              </c:pt>
              <c:pt idx="102">
                <c:v>-7.1697348540817067</c:v>
              </c:pt>
              <c:pt idx="103">
                <c:v>-7.4574169265331989</c:v>
              </c:pt>
              <c:pt idx="104">
                <c:v>-7.4574169265331989</c:v>
              </c:pt>
              <c:pt idx="105">
                <c:v>-7.8628820346425172</c:v>
              </c:pt>
              <c:pt idx="106">
                <c:v>-7.8628820346425172</c:v>
              </c:pt>
              <c:pt idx="107">
                <c:v>-7.8628820346416521</c:v>
              </c:pt>
              <c:pt idx="108">
                <c:v>-7.8628820346416521</c:v>
              </c:pt>
              <c:pt idx="109">
                <c:v>-8.5560292152024626</c:v>
              </c:pt>
              <c:pt idx="110">
                <c:v>-8.5560292152024626</c:v>
              </c:pt>
              <c:pt idx="111">
                <c:v>0</c:v>
              </c:pt>
              <c:pt idx="112">
                <c:v>0</c:v>
              </c:pt>
              <c:pt idx="113">
                <c:v>0</c:v>
              </c:pt>
              <c:pt idx="114">
                <c:v>0</c:v>
              </c:pt>
              <c:pt idx="115">
                <c:v>0</c:v>
              </c:pt>
              <c:pt idx="116">
                <c:v>0</c:v>
              </c:pt>
              <c:pt idx="117">
                <c:v>0</c:v>
              </c:pt>
              <c:pt idx="118">
                <c:v>0</c:v>
              </c:pt>
            </c:numLit>
          </c:yVal>
          <c:smooth val="0"/>
        </c:ser>
        <c:dLbls>
          <c:showLegendKey val="0"/>
          <c:showVal val="0"/>
          <c:showCatName val="0"/>
          <c:showSerName val="0"/>
          <c:showPercent val="0"/>
          <c:showBubbleSize val="0"/>
        </c:dLbls>
        <c:axId val="456655904"/>
        <c:axId val="456658400"/>
      </c:scatterChart>
      <c:valAx>
        <c:axId val="456658400"/>
        <c:scaling>
          <c:orientation val="minMax"/>
        </c:scaling>
        <c:delete val="0"/>
        <c:axPos val="l"/>
        <c:majorGridlines>
          <c:spPr>
            <a:ln w="9528" cap="flat">
              <a:solidFill>
                <a:srgbClr val="D9D9D9"/>
              </a:solidFill>
              <a:prstDash val="solid"/>
              <a:round/>
            </a:ln>
          </c:spPr>
        </c:majorGridlines>
        <c:title>
          <c:tx>
            <c:rich>
              <a:bodyPr vert="horz" lIns="0" tIns="0" rIns="0" bIns="0"/>
              <a:lstStyle/>
              <a:p>
                <a:pPr marL="0" marR="0" indent="0" algn="ctr" defTabSz="914400" rtl="0" fontAlgn="auto" hangingPunct="1">
                  <a:lnSpc>
                    <a:spcPct val="100000"/>
                  </a:lnSpc>
                  <a:spcBef>
                    <a:spcPts val="0"/>
                  </a:spcBef>
                  <a:spcAft>
                    <a:spcPts val="0"/>
                  </a:spcAft>
                  <a:tabLst/>
                  <a:defRPr sz="1000" b="0" i="0" u="none" strike="noStrike" kern="1200" baseline="0">
                    <a:solidFill>
                      <a:srgbClr val="595959"/>
                    </a:solidFill>
                    <a:latin typeface="Calibri"/>
                  </a:defRPr>
                </a:pPr>
                <a:r>
                  <a:rPr lang="en-GB" sz="1000" b="0" i="0" u="none" strike="noStrike" kern="1200" cap="none" spc="0" baseline="0">
                    <a:solidFill>
                      <a:srgbClr val="595959"/>
                    </a:solidFill>
                    <a:uFillTx/>
                    <a:latin typeface="Calibri"/>
                  </a:rPr>
                  <a:t>ln(1-(T-To)/∆T) </a:t>
                </a:r>
              </a:p>
            </c:rich>
          </c:tx>
          <c:layout/>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456655904"/>
        <c:crosses val="autoZero"/>
        <c:crossBetween val="midCat"/>
      </c:valAx>
      <c:valAx>
        <c:axId val="456655904"/>
        <c:scaling>
          <c:orientation val="minMax"/>
        </c:scaling>
        <c:delete val="0"/>
        <c:axPos val="b"/>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GB" sz="1000" b="0" i="0" u="none" strike="noStrike" kern="1200" cap="none" spc="0" baseline="0">
                    <a:solidFill>
                      <a:srgbClr val="595959"/>
                    </a:solidFill>
                    <a:uFillTx/>
                    <a:latin typeface="Calibri"/>
                  </a:rPr>
                  <a:t>Time (ms)</a:t>
                </a:r>
              </a:p>
            </c:rich>
          </c:tx>
          <c:layout/>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456658400"/>
        <c:crosses val="autoZero"/>
        <c:crossBetween val="midCat"/>
      </c:val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GB" sz="1000" b="0" i="0" u="none" strike="noStrike" kern="1200" baseline="0">
          <a:solidFill>
            <a:srgbClr val="000000"/>
          </a:solidFill>
          <a:latin typeface="Calibri"/>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en-GB" sz="1400" b="0" i="0" u="none" strike="noStrike" kern="1200" cap="none" spc="0" baseline="0">
                <a:solidFill>
                  <a:srgbClr val="595959"/>
                </a:solidFill>
                <a:uFillTx/>
                <a:latin typeface="Calibri"/>
              </a:rPr>
              <a:t>6mm Thermocouple</a:t>
            </a:r>
          </a:p>
        </c:rich>
      </c:tx>
      <c:layout/>
      <c:overlay val="0"/>
      <c:spPr>
        <a:noFill/>
        <a:ln>
          <a:noFill/>
        </a:ln>
      </c:spPr>
    </c:title>
    <c:autoTitleDeleted val="0"/>
    <c:plotArea>
      <c:layout/>
      <c:scatterChart>
        <c:scatterStyle val="lineMarker"/>
        <c:varyColors val="0"/>
        <c:ser>
          <c:idx val="0"/>
          <c:order val="0"/>
          <c:tx>
            <c:v>Series1</c:v>
          </c:tx>
          <c:spPr>
            <a:ln>
              <a:noFill/>
            </a:ln>
          </c:spPr>
          <c:marker>
            <c:symbol val="circle"/>
            <c:size val="5"/>
          </c:marker>
          <c:xVal>
            <c:numLit>
              <c:formatCode>General</c:formatCode>
              <c:ptCount val="550"/>
              <c:pt idx="0">
                <c:v>0</c:v>
              </c:pt>
              <c:pt idx="1">
                <c:v>109.33333333333348</c:v>
              </c:pt>
              <c:pt idx="2">
                <c:v>203</c:v>
              </c:pt>
              <c:pt idx="3">
                <c:v>312.33333333333348</c:v>
              </c:pt>
              <c:pt idx="4">
                <c:v>406</c:v>
              </c:pt>
              <c:pt idx="5">
                <c:v>500</c:v>
              </c:pt>
              <c:pt idx="6">
                <c:v>609.33333333333348</c:v>
              </c:pt>
              <c:pt idx="7">
                <c:v>703</c:v>
              </c:pt>
              <c:pt idx="8">
                <c:v>812.33333333333348</c:v>
              </c:pt>
              <c:pt idx="9">
                <c:v>906</c:v>
              </c:pt>
              <c:pt idx="10">
                <c:v>1000</c:v>
              </c:pt>
              <c:pt idx="11">
                <c:v>1109.3333333333335</c:v>
              </c:pt>
              <c:pt idx="12">
                <c:v>1203</c:v>
              </c:pt>
              <c:pt idx="13">
                <c:v>1312.333333333333</c:v>
              </c:pt>
              <c:pt idx="14">
                <c:v>1406</c:v>
              </c:pt>
              <c:pt idx="15">
                <c:v>1500</c:v>
              </c:pt>
              <c:pt idx="16">
                <c:v>1609.333333333333</c:v>
              </c:pt>
              <c:pt idx="17">
                <c:v>1703</c:v>
              </c:pt>
              <c:pt idx="18">
                <c:v>1812.333333333333</c:v>
              </c:pt>
              <c:pt idx="19">
                <c:v>1906</c:v>
              </c:pt>
              <c:pt idx="20">
                <c:v>2000</c:v>
              </c:pt>
              <c:pt idx="21">
                <c:v>2109.333333333333</c:v>
              </c:pt>
              <c:pt idx="22">
                <c:v>2203</c:v>
              </c:pt>
              <c:pt idx="23">
                <c:v>2312.333333333333</c:v>
              </c:pt>
              <c:pt idx="24">
                <c:v>2406</c:v>
              </c:pt>
              <c:pt idx="25">
                <c:v>2500</c:v>
              </c:pt>
              <c:pt idx="26">
                <c:v>2609.333333333333</c:v>
              </c:pt>
              <c:pt idx="27">
                <c:v>2703</c:v>
              </c:pt>
              <c:pt idx="28">
                <c:v>2812.333333333333</c:v>
              </c:pt>
              <c:pt idx="29">
                <c:v>2906</c:v>
              </c:pt>
              <c:pt idx="30">
                <c:v>3000</c:v>
              </c:pt>
              <c:pt idx="31">
                <c:v>3109.333333333333</c:v>
              </c:pt>
              <c:pt idx="32">
                <c:v>3203</c:v>
              </c:pt>
              <c:pt idx="33">
                <c:v>3312.333333333333</c:v>
              </c:pt>
              <c:pt idx="34">
                <c:v>3406</c:v>
              </c:pt>
              <c:pt idx="35">
                <c:v>3500</c:v>
              </c:pt>
              <c:pt idx="36">
                <c:v>3609.333333333333</c:v>
              </c:pt>
              <c:pt idx="37">
                <c:v>3703</c:v>
              </c:pt>
              <c:pt idx="38">
                <c:v>3812.333333333333</c:v>
              </c:pt>
              <c:pt idx="39">
                <c:v>3906</c:v>
              </c:pt>
              <c:pt idx="40">
                <c:v>4000</c:v>
              </c:pt>
              <c:pt idx="41">
                <c:v>4109.333333333333</c:v>
              </c:pt>
              <c:pt idx="42">
                <c:v>4203</c:v>
              </c:pt>
              <c:pt idx="43">
                <c:v>4312.333333333333</c:v>
              </c:pt>
              <c:pt idx="44">
                <c:v>4406</c:v>
              </c:pt>
              <c:pt idx="45">
                <c:v>4500</c:v>
              </c:pt>
              <c:pt idx="46">
                <c:v>4609.333333333333</c:v>
              </c:pt>
              <c:pt idx="47">
                <c:v>4703</c:v>
              </c:pt>
              <c:pt idx="48">
                <c:v>4812.333333333333</c:v>
              </c:pt>
              <c:pt idx="49">
                <c:v>4906</c:v>
              </c:pt>
              <c:pt idx="50">
                <c:v>5000</c:v>
              </c:pt>
              <c:pt idx="51">
                <c:v>5109.333333333333</c:v>
              </c:pt>
              <c:pt idx="52">
                <c:v>5203</c:v>
              </c:pt>
              <c:pt idx="53">
                <c:v>5312.3333333333339</c:v>
              </c:pt>
              <c:pt idx="54">
                <c:v>5406</c:v>
              </c:pt>
              <c:pt idx="55">
                <c:v>5500</c:v>
              </c:pt>
              <c:pt idx="56">
                <c:v>5609.3333333333339</c:v>
              </c:pt>
              <c:pt idx="57">
                <c:v>5703</c:v>
              </c:pt>
              <c:pt idx="58">
                <c:v>5812.3333333333339</c:v>
              </c:pt>
              <c:pt idx="59">
                <c:v>5906</c:v>
              </c:pt>
              <c:pt idx="60">
                <c:v>6000</c:v>
              </c:pt>
              <c:pt idx="61">
                <c:v>6109.3333333333339</c:v>
              </c:pt>
              <c:pt idx="62">
                <c:v>6203</c:v>
              </c:pt>
              <c:pt idx="63">
                <c:v>6312.3333333333339</c:v>
              </c:pt>
              <c:pt idx="64">
                <c:v>6406</c:v>
              </c:pt>
              <c:pt idx="65">
                <c:v>6500</c:v>
              </c:pt>
              <c:pt idx="66">
                <c:v>6609.3333333333339</c:v>
              </c:pt>
              <c:pt idx="67">
                <c:v>6703</c:v>
              </c:pt>
              <c:pt idx="68">
                <c:v>6812.3333333333339</c:v>
              </c:pt>
              <c:pt idx="69">
                <c:v>6906</c:v>
              </c:pt>
              <c:pt idx="70">
                <c:v>7000</c:v>
              </c:pt>
              <c:pt idx="71">
                <c:v>7109.3333333333339</c:v>
              </c:pt>
              <c:pt idx="72">
                <c:v>7203</c:v>
              </c:pt>
              <c:pt idx="73">
                <c:v>7312.3333333333339</c:v>
              </c:pt>
              <c:pt idx="74">
                <c:v>7406</c:v>
              </c:pt>
              <c:pt idx="75">
                <c:v>7500</c:v>
              </c:pt>
              <c:pt idx="76">
                <c:v>7609.3333333333339</c:v>
              </c:pt>
              <c:pt idx="77">
                <c:v>7703</c:v>
              </c:pt>
              <c:pt idx="78">
                <c:v>7812.3333333333339</c:v>
              </c:pt>
              <c:pt idx="79">
                <c:v>7906</c:v>
              </c:pt>
              <c:pt idx="80">
                <c:v>8000</c:v>
              </c:pt>
              <c:pt idx="81">
                <c:v>8109.3333333333339</c:v>
              </c:pt>
              <c:pt idx="82">
                <c:v>8203</c:v>
              </c:pt>
              <c:pt idx="83">
                <c:v>8312.3333333333339</c:v>
              </c:pt>
              <c:pt idx="84">
                <c:v>8406</c:v>
              </c:pt>
              <c:pt idx="85">
                <c:v>8500</c:v>
              </c:pt>
              <c:pt idx="86">
                <c:v>8609.3333333333339</c:v>
              </c:pt>
              <c:pt idx="87">
                <c:v>8703</c:v>
              </c:pt>
              <c:pt idx="88">
                <c:v>8812.3333333333339</c:v>
              </c:pt>
              <c:pt idx="89">
                <c:v>8906</c:v>
              </c:pt>
              <c:pt idx="90">
                <c:v>9000</c:v>
              </c:pt>
              <c:pt idx="91">
                <c:v>9109.3333333333339</c:v>
              </c:pt>
              <c:pt idx="92">
                <c:v>9203</c:v>
              </c:pt>
              <c:pt idx="93">
                <c:v>9312.3333333333339</c:v>
              </c:pt>
              <c:pt idx="94">
                <c:v>9406</c:v>
              </c:pt>
              <c:pt idx="95">
                <c:v>9500</c:v>
              </c:pt>
              <c:pt idx="96">
                <c:v>9609.3333333333339</c:v>
              </c:pt>
              <c:pt idx="97">
                <c:v>9703</c:v>
              </c:pt>
              <c:pt idx="98">
                <c:v>9812.3333333333339</c:v>
              </c:pt>
              <c:pt idx="99">
                <c:v>9906</c:v>
              </c:pt>
              <c:pt idx="100">
                <c:v>10000</c:v>
              </c:pt>
              <c:pt idx="101">
                <c:v>10109.333333333334</c:v>
              </c:pt>
              <c:pt idx="102">
                <c:v>10203</c:v>
              </c:pt>
              <c:pt idx="103">
                <c:v>10312.333333333334</c:v>
              </c:pt>
              <c:pt idx="104">
                <c:v>10406</c:v>
              </c:pt>
              <c:pt idx="105">
                <c:v>10500</c:v>
              </c:pt>
              <c:pt idx="106">
                <c:v>10609.333333333334</c:v>
              </c:pt>
              <c:pt idx="107">
                <c:v>10703</c:v>
              </c:pt>
              <c:pt idx="108">
                <c:v>10812.333333333334</c:v>
              </c:pt>
              <c:pt idx="109">
                <c:v>10906</c:v>
              </c:pt>
              <c:pt idx="110">
                <c:v>11000</c:v>
              </c:pt>
              <c:pt idx="111">
                <c:v>11109.333333333334</c:v>
              </c:pt>
              <c:pt idx="112">
                <c:v>11203</c:v>
              </c:pt>
              <c:pt idx="113">
                <c:v>11312.333333333334</c:v>
              </c:pt>
              <c:pt idx="114">
                <c:v>11406</c:v>
              </c:pt>
              <c:pt idx="115">
                <c:v>11500</c:v>
              </c:pt>
              <c:pt idx="116">
                <c:v>11609.333333333334</c:v>
              </c:pt>
              <c:pt idx="117">
                <c:v>11703</c:v>
              </c:pt>
              <c:pt idx="118">
                <c:v>11812.333333333334</c:v>
              </c:pt>
              <c:pt idx="119">
                <c:v>11906</c:v>
              </c:pt>
              <c:pt idx="120">
                <c:v>12000</c:v>
              </c:pt>
              <c:pt idx="121">
                <c:v>12109.333333333334</c:v>
              </c:pt>
              <c:pt idx="122">
                <c:v>12203</c:v>
              </c:pt>
              <c:pt idx="123">
                <c:v>12312.333333333334</c:v>
              </c:pt>
              <c:pt idx="124">
                <c:v>12406</c:v>
              </c:pt>
              <c:pt idx="125">
                <c:v>12500</c:v>
              </c:pt>
              <c:pt idx="126">
                <c:v>12609.333333333334</c:v>
              </c:pt>
              <c:pt idx="127">
                <c:v>12703</c:v>
              </c:pt>
              <c:pt idx="128">
                <c:v>12812.333333333334</c:v>
              </c:pt>
              <c:pt idx="129">
                <c:v>12906</c:v>
              </c:pt>
              <c:pt idx="130">
                <c:v>13000</c:v>
              </c:pt>
              <c:pt idx="131">
                <c:v>13109.333333333334</c:v>
              </c:pt>
              <c:pt idx="132">
                <c:v>13203</c:v>
              </c:pt>
              <c:pt idx="133">
                <c:v>13312.333333333334</c:v>
              </c:pt>
              <c:pt idx="134">
                <c:v>13406</c:v>
              </c:pt>
              <c:pt idx="135">
                <c:v>13500</c:v>
              </c:pt>
              <c:pt idx="136">
                <c:v>13609.333333333332</c:v>
              </c:pt>
              <c:pt idx="137">
                <c:v>13703</c:v>
              </c:pt>
              <c:pt idx="138">
                <c:v>13812.333333333332</c:v>
              </c:pt>
              <c:pt idx="139">
                <c:v>13906</c:v>
              </c:pt>
              <c:pt idx="140">
                <c:v>14000</c:v>
              </c:pt>
              <c:pt idx="141">
                <c:v>14109.333333333332</c:v>
              </c:pt>
              <c:pt idx="142">
                <c:v>14203</c:v>
              </c:pt>
              <c:pt idx="143">
                <c:v>14312.333333333332</c:v>
              </c:pt>
              <c:pt idx="144">
                <c:v>14406</c:v>
              </c:pt>
              <c:pt idx="145">
                <c:v>14500</c:v>
              </c:pt>
              <c:pt idx="146">
                <c:v>14609.333333333332</c:v>
              </c:pt>
              <c:pt idx="147">
                <c:v>14703</c:v>
              </c:pt>
              <c:pt idx="148">
                <c:v>14812.333333333332</c:v>
              </c:pt>
              <c:pt idx="149">
                <c:v>14906</c:v>
              </c:pt>
              <c:pt idx="150">
                <c:v>15000</c:v>
              </c:pt>
              <c:pt idx="151">
                <c:v>15109.333333333332</c:v>
              </c:pt>
              <c:pt idx="152">
                <c:v>15203</c:v>
              </c:pt>
              <c:pt idx="153">
                <c:v>15312.333333333332</c:v>
              </c:pt>
              <c:pt idx="154">
                <c:v>15406</c:v>
              </c:pt>
              <c:pt idx="155">
                <c:v>15500</c:v>
              </c:pt>
              <c:pt idx="156">
                <c:v>15609.333333333332</c:v>
              </c:pt>
              <c:pt idx="157">
                <c:v>15703</c:v>
              </c:pt>
              <c:pt idx="158">
                <c:v>15812.333333333332</c:v>
              </c:pt>
              <c:pt idx="159">
                <c:v>15906</c:v>
              </c:pt>
              <c:pt idx="160">
                <c:v>16000</c:v>
              </c:pt>
              <c:pt idx="161">
                <c:v>16109.333333333332</c:v>
              </c:pt>
              <c:pt idx="162">
                <c:v>16203</c:v>
              </c:pt>
              <c:pt idx="163">
                <c:v>16312.333333333332</c:v>
              </c:pt>
              <c:pt idx="164">
                <c:v>16406</c:v>
              </c:pt>
              <c:pt idx="165">
                <c:v>16500</c:v>
              </c:pt>
              <c:pt idx="166">
                <c:v>16609.333333333332</c:v>
              </c:pt>
              <c:pt idx="167">
                <c:v>16703</c:v>
              </c:pt>
              <c:pt idx="168">
                <c:v>16812.333333333332</c:v>
              </c:pt>
              <c:pt idx="169">
                <c:v>16906</c:v>
              </c:pt>
              <c:pt idx="170">
                <c:v>17000</c:v>
              </c:pt>
              <c:pt idx="171">
                <c:v>17109.333333333332</c:v>
              </c:pt>
              <c:pt idx="172">
                <c:v>17203</c:v>
              </c:pt>
              <c:pt idx="173">
                <c:v>17312.333333333332</c:v>
              </c:pt>
              <c:pt idx="174">
                <c:v>17406</c:v>
              </c:pt>
              <c:pt idx="175">
                <c:v>17500</c:v>
              </c:pt>
              <c:pt idx="176">
                <c:v>17609.333333333332</c:v>
              </c:pt>
              <c:pt idx="177">
                <c:v>17703</c:v>
              </c:pt>
              <c:pt idx="178">
                <c:v>17812.333333333332</c:v>
              </c:pt>
              <c:pt idx="179">
                <c:v>17906</c:v>
              </c:pt>
              <c:pt idx="180">
                <c:v>18000</c:v>
              </c:pt>
              <c:pt idx="181">
                <c:v>18109.333333333332</c:v>
              </c:pt>
              <c:pt idx="182">
                <c:v>18203</c:v>
              </c:pt>
              <c:pt idx="183">
                <c:v>18312.333333333332</c:v>
              </c:pt>
              <c:pt idx="184">
                <c:v>18406</c:v>
              </c:pt>
              <c:pt idx="185">
                <c:v>18500</c:v>
              </c:pt>
              <c:pt idx="186">
                <c:v>18609.333333333332</c:v>
              </c:pt>
              <c:pt idx="187">
                <c:v>18703</c:v>
              </c:pt>
              <c:pt idx="188">
                <c:v>18812.333333333332</c:v>
              </c:pt>
              <c:pt idx="189">
                <c:v>18906</c:v>
              </c:pt>
              <c:pt idx="190">
                <c:v>19000</c:v>
              </c:pt>
              <c:pt idx="191">
                <c:v>19109.333333333332</c:v>
              </c:pt>
              <c:pt idx="192">
                <c:v>19203</c:v>
              </c:pt>
              <c:pt idx="193">
                <c:v>19312.333333333332</c:v>
              </c:pt>
              <c:pt idx="194">
                <c:v>19406</c:v>
              </c:pt>
              <c:pt idx="195">
                <c:v>19500</c:v>
              </c:pt>
              <c:pt idx="196">
                <c:v>19609.333333333332</c:v>
              </c:pt>
              <c:pt idx="197">
                <c:v>19703</c:v>
              </c:pt>
              <c:pt idx="198">
                <c:v>19812.333333333332</c:v>
              </c:pt>
              <c:pt idx="199">
                <c:v>19906</c:v>
              </c:pt>
              <c:pt idx="200">
                <c:v>20000</c:v>
              </c:pt>
              <c:pt idx="201">
                <c:v>20109.333333333332</c:v>
              </c:pt>
              <c:pt idx="202">
                <c:v>20203</c:v>
              </c:pt>
              <c:pt idx="203">
                <c:v>20312.333333333332</c:v>
              </c:pt>
              <c:pt idx="204">
                <c:v>20406</c:v>
              </c:pt>
              <c:pt idx="205">
                <c:v>20500</c:v>
              </c:pt>
              <c:pt idx="206">
                <c:v>20609.333333333332</c:v>
              </c:pt>
              <c:pt idx="207">
                <c:v>20703</c:v>
              </c:pt>
              <c:pt idx="208">
                <c:v>20812.333333333332</c:v>
              </c:pt>
              <c:pt idx="209">
                <c:v>20906</c:v>
              </c:pt>
              <c:pt idx="210">
                <c:v>21000</c:v>
              </c:pt>
              <c:pt idx="211">
                <c:v>21109.333333333332</c:v>
              </c:pt>
              <c:pt idx="212">
                <c:v>21203</c:v>
              </c:pt>
              <c:pt idx="213">
                <c:v>21312.333333333332</c:v>
              </c:pt>
              <c:pt idx="214">
                <c:v>21406</c:v>
              </c:pt>
              <c:pt idx="215">
                <c:v>21500</c:v>
              </c:pt>
              <c:pt idx="216">
                <c:v>21609.333333333332</c:v>
              </c:pt>
              <c:pt idx="217">
                <c:v>21703</c:v>
              </c:pt>
              <c:pt idx="218">
                <c:v>21812.333333333332</c:v>
              </c:pt>
              <c:pt idx="219">
                <c:v>21906</c:v>
              </c:pt>
              <c:pt idx="220">
                <c:v>22000</c:v>
              </c:pt>
              <c:pt idx="221">
                <c:v>22109.333333333332</c:v>
              </c:pt>
              <c:pt idx="222">
                <c:v>22203</c:v>
              </c:pt>
              <c:pt idx="223">
                <c:v>22312.333333333332</c:v>
              </c:pt>
              <c:pt idx="224">
                <c:v>22406</c:v>
              </c:pt>
              <c:pt idx="225">
                <c:v>22500</c:v>
              </c:pt>
              <c:pt idx="226">
                <c:v>22609.333333333332</c:v>
              </c:pt>
              <c:pt idx="227">
                <c:v>22703</c:v>
              </c:pt>
              <c:pt idx="228">
                <c:v>22812.333333333332</c:v>
              </c:pt>
              <c:pt idx="229">
                <c:v>22906</c:v>
              </c:pt>
              <c:pt idx="230">
                <c:v>23000</c:v>
              </c:pt>
              <c:pt idx="231">
                <c:v>23109.333333333332</c:v>
              </c:pt>
              <c:pt idx="232">
                <c:v>23203</c:v>
              </c:pt>
              <c:pt idx="233">
                <c:v>23312.333333333332</c:v>
              </c:pt>
              <c:pt idx="234">
                <c:v>23406</c:v>
              </c:pt>
              <c:pt idx="235">
                <c:v>23500</c:v>
              </c:pt>
              <c:pt idx="236">
                <c:v>23609.333333333332</c:v>
              </c:pt>
              <c:pt idx="237">
                <c:v>23703</c:v>
              </c:pt>
              <c:pt idx="238">
                <c:v>23812.333333333332</c:v>
              </c:pt>
              <c:pt idx="239">
                <c:v>23906</c:v>
              </c:pt>
              <c:pt idx="240">
                <c:v>24000</c:v>
              </c:pt>
              <c:pt idx="241">
                <c:v>24109.333333333332</c:v>
              </c:pt>
              <c:pt idx="242">
                <c:v>24203</c:v>
              </c:pt>
              <c:pt idx="243">
                <c:v>24312.333333333332</c:v>
              </c:pt>
              <c:pt idx="244">
                <c:v>24406</c:v>
              </c:pt>
              <c:pt idx="245">
                <c:v>24500</c:v>
              </c:pt>
              <c:pt idx="246">
                <c:v>24609.333333333332</c:v>
              </c:pt>
              <c:pt idx="247">
                <c:v>24703</c:v>
              </c:pt>
              <c:pt idx="248">
                <c:v>24812.333333333332</c:v>
              </c:pt>
              <c:pt idx="249">
                <c:v>24906</c:v>
              </c:pt>
              <c:pt idx="250">
                <c:v>25000</c:v>
              </c:pt>
              <c:pt idx="251">
                <c:v>25109.333333333332</c:v>
              </c:pt>
              <c:pt idx="252">
                <c:v>25203</c:v>
              </c:pt>
              <c:pt idx="253">
                <c:v>25312.333333333332</c:v>
              </c:pt>
              <c:pt idx="254">
                <c:v>25406</c:v>
              </c:pt>
              <c:pt idx="255">
                <c:v>25500</c:v>
              </c:pt>
              <c:pt idx="256">
                <c:v>25609.333333333332</c:v>
              </c:pt>
              <c:pt idx="257">
                <c:v>25703</c:v>
              </c:pt>
              <c:pt idx="258">
                <c:v>25812.333333333332</c:v>
              </c:pt>
              <c:pt idx="259">
                <c:v>25906</c:v>
              </c:pt>
              <c:pt idx="260">
                <c:v>26000</c:v>
              </c:pt>
              <c:pt idx="261">
                <c:v>26109.333333333332</c:v>
              </c:pt>
              <c:pt idx="262">
                <c:v>26203</c:v>
              </c:pt>
              <c:pt idx="263">
                <c:v>26312.333333333332</c:v>
              </c:pt>
              <c:pt idx="264">
                <c:v>26406</c:v>
              </c:pt>
              <c:pt idx="265">
                <c:v>26500</c:v>
              </c:pt>
              <c:pt idx="266">
                <c:v>26609.333333333332</c:v>
              </c:pt>
              <c:pt idx="267">
                <c:v>26703</c:v>
              </c:pt>
              <c:pt idx="268">
                <c:v>26812.333333333332</c:v>
              </c:pt>
              <c:pt idx="269">
                <c:v>26906</c:v>
              </c:pt>
              <c:pt idx="270">
                <c:v>27000</c:v>
              </c:pt>
              <c:pt idx="271">
                <c:v>27109.333333333332</c:v>
              </c:pt>
              <c:pt idx="272">
                <c:v>27203</c:v>
              </c:pt>
              <c:pt idx="273">
                <c:v>27312.333333333332</c:v>
              </c:pt>
              <c:pt idx="274">
                <c:v>27406</c:v>
              </c:pt>
              <c:pt idx="275">
                <c:v>27500</c:v>
              </c:pt>
              <c:pt idx="276">
                <c:v>27609.333333333332</c:v>
              </c:pt>
              <c:pt idx="277">
                <c:v>27703</c:v>
              </c:pt>
              <c:pt idx="278">
                <c:v>27812.333333333332</c:v>
              </c:pt>
              <c:pt idx="279">
                <c:v>27906</c:v>
              </c:pt>
              <c:pt idx="280">
                <c:v>28000</c:v>
              </c:pt>
              <c:pt idx="281">
                <c:v>28109.333333333332</c:v>
              </c:pt>
              <c:pt idx="282">
                <c:v>28203</c:v>
              </c:pt>
              <c:pt idx="283">
                <c:v>28312.333333333332</c:v>
              </c:pt>
              <c:pt idx="284">
                <c:v>28406</c:v>
              </c:pt>
              <c:pt idx="285">
                <c:v>28500</c:v>
              </c:pt>
              <c:pt idx="286">
                <c:v>28609.333333333332</c:v>
              </c:pt>
              <c:pt idx="287">
                <c:v>28703</c:v>
              </c:pt>
              <c:pt idx="288">
                <c:v>28812.333333333332</c:v>
              </c:pt>
              <c:pt idx="289">
                <c:v>28906</c:v>
              </c:pt>
              <c:pt idx="290">
                <c:v>29000</c:v>
              </c:pt>
              <c:pt idx="291">
                <c:v>29109.333333333332</c:v>
              </c:pt>
              <c:pt idx="292">
                <c:v>29203</c:v>
              </c:pt>
              <c:pt idx="293">
                <c:v>29312.333333333332</c:v>
              </c:pt>
              <c:pt idx="294">
                <c:v>29406</c:v>
              </c:pt>
              <c:pt idx="295">
                <c:v>29500</c:v>
              </c:pt>
              <c:pt idx="296">
                <c:v>29609.333333333332</c:v>
              </c:pt>
              <c:pt idx="297">
                <c:v>29703</c:v>
              </c:pt>
              <c:pt idx="298">
                <c:v>29812.333333333332</c:v>
              </c:pt>
              <c:pt idx="299">
                <c:v>29906</c:v>
              </c:pt>
              <c:pt idx="300">
                <c:v>30000</c:v>
              </c:pt>
              <c:pt idx="301">
                <c:v>30109.333333333336</c:v>
              </c:pt>
              <c:pt idx="302">
                <c:v>30203</c:v>
              </c:pt>
              <c:pt idx="303">
                <c:v>30312.333333333336</c:v>
              </c:pt>
              <c:pt idx="304">
                <c:v>30406</c:v>
              </c:pt>
              <c:pt idx="305">
                <c:v>30500</c:v>
              </c:pt>
              <c:pt idx="306">
                <c:v>30609.333333333336</c:v>
              </c:pt>
              <c:pt idx="307">
                <c:v>30703</c:v>
              </c:pt>
              <c:pt idx="308">
                <c:v>30812.333333333336</c:v>
              </c:pt>
              <c:pt idx="309">
                <c:v>30906</c:v>
              </c:pt>
              <c:pt idx="310">
                <c:v>31000</c:v>
              </c:pt>
              <c:pt idx="311">
                <c:v>31109.333333333336</c:v>
              </c:pt>
              <c:pt idx="312">
                <c:v>31203</c:v>
              </c:pt>
              <c:pt idx="313">
                <c:v>31312.333333333336</c:v>
              </c:pt>
              <c:pt idx="314">
                <c:v>31406</c:v>
              </c:pt>
              <c:pt idx="315">
                <c:v>31500</c:v>
              </c:pt>
              <c:pt idx="316">
                <c:v>31609.333333333336</c:v>
              </c:pt>
              <c:pt idx="317">
                <c:v>31703</c:v>
              </c:pt>
              <c:pt idx="318">
                <c:v>31812.333333333336</c:v>
              </c:pt>
              <c:pt idx="319">
                <c:v>31906</c:v>
              </c:pt>
              <c:pt idx="320">
                <c:v>32000</c:v>
              </c:pt>
              <c:pt idx="321">
                <c:v>32109.333333333336</c:v>
              </c:pt>
              <c:pt idx="322">
                <c:v>32203</c:v>
              </c:pt>
              <c:pt idx="323">
                <c:v>32312.333333333336</c:v>
              </c:pt>
              <c:pt idx="324">
                <c:v>32406</c:v>
              </c:pt>
              <c:pt idx="325">
                <c:v>32500</c:v>
              </c:pt>
              <c:pt idx="326">
                <c:v>32609.333333333336</c:v>
              </c:pt>
              <c:pt idx="327">
                <c:v>32703</c:v>
              </c:pt>
              <c:pt idx="328">
                <c:v>32812.333333333336</c:v>
              </c:pt>
              <c:pt idx="329">
                <c:v>32906</c:v>
              </c:pt>
              <c:pt idx="330">
                <c:v>33000</c:v>
              </c:pt>
              <c:pt idx="331">
                <c:v>33109.333333333336</c:v>
              </c:pt>
              <c:pt idx="332">
                <c:v>33203</c:v>
              </c:pt>
              <c:pt idx="333">
                <c:v>33312.333333333336</c:v>
              </c:pt>
              <c:pt idx="334">
                <c:v>33406</c:v>
              </c:pt>
              <c:pt idx="335">
                <c:v>33500</c:v>
              </c:pt>
              <c:pt idx="336">
                <c:v>33609.333333333336</c:v>
              </c:pt>
              <c:pt idx="337">
                <c:v>33703</c:v>
              </c:pt>
              <c:pt idx="338">
                <c:v>33812.333333333336</c:v>
              </c:pt>
              <c:pt idx="339">
                <c:v>33906</c:v>
              </c:pt>
              <c:pt idx="340">
                <c:v>34000</c:v>
              </c:pt>
              <c:pt idx="341">
                <c:v>34109.333333333336</c:v>
              </c:pt>
              <c:pt idx="342">
                <c:v>34203</c:v>
              </c:pt>
              <c:pt idx="343">
                <c:v>34312.333333333336</c:v>
              </c:pt>
              <c:pt idx="344">
                <c:v>34406</c:v>
              </c:pt>
              <c:pt idx="345">
                <c:v>34500</c:v>
              </c:pt>
              <c:pt idx="346">
                <c:v>34609.333333333336</c:v>
              </c:pt>
              <c:pt idx="347">
                <c:v>34703</c:v>
              </c:pt>
              <c:pt idx="348">
                <c:v>34812.333333333336</c:v>
              </c:pt>
              <c:pt idx="349">
                <c:v>34906</c:v>
              </c:pt>
              <c:pt idx="350">
                <c:v>35000</c:v>
              </c:pt>
              <c:pt idx="351">
                <c:v>35109.333333333336</c:v>
              </c:pt>
              <c:pt idx="352">
                <c:v>35203</c:v>
              </c:pt>
              <c:pt idx="353">
                <c:v>35312.333333333336</c:v>
              </c:pt>
              <c:pt idx="354">
                <c:v>35406</c:v>
              </c:pt>
              <c:pt idx="355">
                <c:v>35500</c:v>
              </c:pt>
              <c:pt idx="356">
                <c:v>35609.333333333336</c:v>
              </c:pt>
              <c:pt idx="357">
                <c:v>35703</c:v>
              </c:pt>
              <c:pt idx="358">
                <c:v>35812.333333333336</c:v>
              </c:pt>
              <c:pt idx="359">
                <c:v>35906</c:v>
              </c:pt>
              <c:pt idx="360">
                <c:v>36000</c:v>
              </c:pt>
              <c:pt idx="361">
                <c:v>36109.333333333336</c:v>
              </c:pt>
              <c:pt idx="362">
                <c:v>36203</c:v>
              </c:pt>
              <c:pt idx="363">
                <c:v>36312.333333333336</c:v>
              </c:pt>
              <c:pt idx="364">
                <c:v>36406</c:v>
              </c:pt>
              <c:pt idx="365">
                <c:v>36500</c:v>
              </c:pt>
              <c:pt idx="366">
                <c:v>36609.333333333336</c:v>
              </c:pt>
              <c:pt idx="367">
                <c:v>36703</c:v>
              </c:pt>
              <c:pt idx="368">
                <c:v>36812.333333333336</c:v>
              </c:pt>
              <c:pt idx="369">
                <c:v>36906</c:v>
              </c:pt>
              <c:pt idx="370">
                <c:v>37000</c:v>
              </c:pt>
              <c:pt idx="371">
                <c:v>37109.333333333336</c:v>
              </c:pt>
              <c:pt idx="372">
                <c:v>37203</c:v>
              </c:pt>
              <c:pt idx="373">
                <c:v>37312.333333333336</c:v>
              </c:pt>
              <c:pt idx="374">
                <c:v>37406</c:v>
              </c:pt>
              <c:pt idx="375">
                <c:v>37500</c:v>
              </c:pt>
              <c:pt idx="376">
                <c:v>37609.333333333336</c:v>
              </c:pt>
              <c:pt idx="377">
                <c:v>37703</c:v>
              </c:pt>
              <c:pt idx="378">
                <c:v>37812.333333333336</c:v>
              </c:pt>
              <c:pt idx="379">
                <c:v>37906</c:v>
              </c:pt>
              <c:pt idx="380">
                <c:v>38000</c:v>
              </c:pt>
              <c:pt idx="381">
                <c:v>38109.333333333336</c:v>
              </c:pt>
              <c:pt idx="382">
                <c:v>38203</c:v>
              </c:pt>
              <c:pt idx="383">
                <c:v>38312.333333333336</c:v>
              </c:pt>
              <c:pt idx="384">
                <c:v>38406</c:v>
              </c:pt>
              <c:pt idx="385">
                <c:v>38500</c:v>
              </c:pt>
              <c:pt idx="386">
                <c:v>38609.333333333336</c:v>
              </c:pt>
              <c:pt idx="387">
                <c:v>38703</c:v>
              </c:pt>
              <c:pt idx="388">
                <c:v>38812.333333333336</c:v>
              </c:pt>
              <c:pt idx="389">
                <c:v>38906</c:v>
              </c:pt>
              <c:pt idx="390">
                <c:v>39000</c:v>
              </c:pt>
              <c:pt idx="391">
                <c:v>39109.333333333336</c:v>
              </c:pt>
              <c:pt idx="392">
                <c:v>39203</c:v>
              </c:pt>
              <c:pt idx="393">
                <c:v>39312.333333333336</c:v>
              </c:pt>
              <c:pt idx="394">
                <c:v>39406</c:v>
              </c:pt>
              <c:pt idx="395">
                <c:v>39500</c:v>
              </c:pt>
              <c:pt idx="396">
                <c:v>39609.333333333336</c:v>
              </c:pt>
              <c:pt idx="397">
                <c:v>39703</c:v>
              </c:pt>
              <c:pt idx="398">
                <c:v>39812.333333333336</c:v>
              </c:pt>
              <c:pt idx="399">
                <c:v>39906</c:v>
              </c:pt>
              <c:pt idx="400">
                <c:v>40000</c:v>
              </c:pt>
              <c:pt idx="401">
                <c:v>40109.333333333336</c:v>
              </c:pt>
              <c:pt idx="402">
                <c:v>40203</c:v>
              </c:pt>
              <c:pt idx="403">
                <c:v>40312.333333333336</c:v>
              </c:pt>
              <c:pt idx="404">
                <c:v>40406</c:v>
              </c:pt>
              <c:pt idx="405">
                <c:v>40500</c:v>
              </c:pt>
              <c:pt idx="406">
                <c:v>40609.333333333336</c:v>
              </c:pt>
              <c:pt idx="407">
                <c:v>40703</c:v>
              </c:pt>
              <c:pt idx="408">
                <c:v>40812.333333333336</c:v>
              </c:pt>
              <c:pt idx="409">
                <c:v>40906</c:v>
              </c:pt>
              <c:pt idx="410">
                <c:v>41000</c:v>
              </c:pt>
              <c:pt idx="411">
                <c:v>41109.333333333336</c:v>
              </c:pt>
              <c:pt idx="412">
                <c:v>41203</c:v>
              </c:pt>
              <c:pt idx="413">
                <c:v>41312.333333333336</c:v>
              </c:pt>
              <c:pt idx="414">
                <c:v>41406</c:v>
              </c:pt>
              <c:pt idx="415">
                <c:v>41500</c:v>
              </c:pt>
              <c:pt idx="416">
                <c:v>41609.333333333336</c:v>
              </c:pt>
              <c:pt idx="417">
                <c:v>41703</c:v>
              </c:pt>
              <c:pt idx="418">
                <c:v>41812.333333333336</c:v>
              </c:pt>
              <c:pt idx="419">
                <c:v>41906</c:v>
              </c:pt>
              <c:pt idx="420">
                <c:v>42000</c:v>
              </c:pt>
              <c:pt idx="421">
                <c:v>42109.333333333336</c:v>
              </c:pt>
              <c:pt idx="422">
                <c:v>42203</c:v>
              </c:pt>
              <c:pt idx="423">
                <c:v>42312.333333333336</c:v>
              </c:pt>
              <c:pt idx="424">
                <c:v>42406</c:v>
              </c:pt>
              <c:pt idx="425">
                <c:v>42500</c:v>
              </c:pt>
              <c:pt idx="426">
                <c:v>42609.333333333336</c:v>
              </c:pt>
              <c:pt idx="427">
                <c:v>42703</c:v>
              </c:pt>
              <c:pt idx="428">
                <c:v>42812.333333333336</c:v>
              </c:pt>
              <c:pt idx="429">
                <c:v>42906</c:v>
              </c:pt>
              <c:pt idx="430">
                <c:v>43000</c:v>
              </c:pt>
              <c:pt idx="431">
                <c:v>43109.333333333336</c:v>
              </c:pt>
              <c:pt idx="432">
                <c:v>43203</c:v>
              </c:pt>
              <c:pt idx="433">
                <c:v>43312.333333333336</c:v>
              </c:pt>
              <c:pt idx="434">
                <c:v>43406</c:v>
              </c:pt>
              <c:pt idx="435">
                <c:v>43500</c:v>
              </c:pt>
              <c:pt idx="436">
                <c:v>43609.333333333336</c:v>
              </c:pt>
              <c:pt idx="437">
                <c:v>43703</c:v>
              </c:pt>
              <c:pt idx="438">
                <c:v>43812.333333333336</c:v>
              </c:pt>
              <c:pt idx="439">
                <c:v>43906</c:v>
              </c:pt>
              <c:pt idx="440">
                <c:v>44000</c:v>
              </c:pt>
              <c:pt idx="441">
                <c:v>44109.333333333336</c:v>
              </c:pt>
              <c:pt idx="442">
                <c:v>44203</c:v>
              </c:pt>
              <c:pt idx="443">
                <c:v>44312.333333333336</c:v>
              </c:pt>
              <c:pt idx="444">
                <c:v>44406</c:v>
              </c:pt>
              <c:pt idx="445">
                <c:v>44500</c:v>
              </c:pt>
              <c:pt idx="446">
                <c:v>44609.333333333336</c:v>
              </c:pt>
              <c:pt idx="447">
                <c:v>44703</c:v>
              </c:pt>
              <c:pt idx="448">
                <c:v>44812.333333333336</c:v>
              </c:pt>
              <c:pt idx="449">
                <c:v>44906</c:v>
              </c:pt>
              <c:pt idx="450">
                <c:v>45000</c:v>
              </c:pt>
              <c:pt idx="451">
                <c:v>45109.333333333336</c:v>
              </c:pt>
              <c:pt idx="452">
                <c:v>45203</c:v>
              </c:pt>
              <c:pt idx="453">
                <c:v>45312.333333333336</c:v>
              </c:pt>
              <c:pt idx="454">
                <c:v>45406</c:v>
              </c:pt>
              <c:pt idx="455">
                <c:v>45500</c:v>
              </c:pt>
              <c:pt idx="456">
                <c:v>45609.333333333336</c:v>
              </c:pt>
              <c:pt idx="457">
                <c:v>45703</c:v>
              </c:pt>
              <c:pt idx="458">
                <c:v>45812.333333333336</c:v>
              </c:pt>
              <c:pt idx="459">
                <c:v>45906</c:v>
              </c:pt>
              <c:pt idx="460">
                <c:v>46000</c:v>
              </c:pt>
              <c:pt idx="461">
                <c:v>46109.333333333336</c:v>
              </c:pt>
              <c:pt idx="462">
                <c:v>46203</c:v>
              </c:pt>
              <c:pt idx="463">
                <c:v>46312.333333333336</c:v>
              </c:pt>
              <c:pt idx="464">
                <c:v>46406</c:v>
              </c:pt>
              <c:pt idx="465">
                <c:v>46500</c:v>
              </c:pt>
              <c:pt idx="466">
                <c:v>46609.333333333336</c:v>
              </c:pt>
              <c:pt idx="467">
                <c:v>46703</c:v>
              </c:pt>
              <c:pt idx="468">
                <c:v>46812.333333333336</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numLit>
          </c:xVal>
          <c:yVal>
            <c:numLit>
              <c:formatCode>General</c:formatCode>
              <c:ptCount val="550"/>
              <c:pt idx="0">
                <c:v>24.63</c:v>
              </c:pt>
              <c:pt idx="1">
                <c:v>24.840000000000003</c:v>
              </c:pt>
              <c:pt idx="2">
                <c:v>24.836666666666662</c:v>
              </c:pt>
              <c:pt idx="3">
                <c:v>25.156666666666666</c:v>
              </c:pt>
              <c:pt idx="4">
                <c:v>25.156666666666666</c:v>
              </c:pt>
              <c:pt idx="5">
                <c:v>25.55</c:v>
              </c:pt>
              <c:pt idx="6">
                <c:v>25.553333333333331</c:v>
              </c:pt>
              <c:pt idx="7">
                <c:v>26.126666666666665</c:v>
              </c:pt>
              <c:pt idx="8">
                <c:v>26.123333333333335</c:v>
              </c:pt>
              <c:pt idx="9">
                <c:v>26.786666666666665</c:v>
              </c:pt>
              <c:pt idx="10">
                <c:v>26.786666666666665</c:v>
              </c:pt>
              <c:pt idx="11">
                <c:v>27.45</c:v>
              </c:pt>
              <c:pt idx="12">
                <c:v>27.45</c:v>
              </c:pt>
              <c:pt idx="13">
                <c:v>28.060000000000002</c:v>
              </c:pt>
              <c:pt idx="14">
                <c:v>28.060000000000002</c:v>
              </c:pt>
              <c:pt idx="15">
                <c:v>28.626666666666669</c:v>
              </c:pt>
              <c:pt idx="16">
                <c:v>28.623333333333335</c:v>
              </c:pt>
              <c:pt idx="17">
                <c:v>29.143333333333334</c:v>
              </c:pt>
              <c:pt idx="18">
                <c:v>29.146666666666665</c:v>
              </c:pt>
              <c:pt idx="19">
                <c:v>29.620000000000005</c:v>
              </c:pt>
              <c:pt idx="20">
                <c:v>29.613333333333333</c:v>
              </c:pt>
              <c:pt idx="21">
                <c:v>30.056666666666661</c:v>
              </c:pt>
              <c:pt idx="22">
                <c:v>30.083333333333332</c:v>
              </c:pt>
              <c:pt idx="23">
                <c:v>30.493333333333336</c:v>
              </c:pt>
              <c:pt idx="24">
                <c:v>30.47</c:v>
              </c:pt>
              <c:pt idx="25">
                <c:v>30.883333333333336</c:v>
              </c:pt>
              <c:pt idx="26">
                <c:v>30.893333333333334</c:v>
              </c:pt>
              <c:pt idx="27">
                <c:v>31.283333333333331</c:v>
              </c:pt>
              <c:pt idx="28">
                <c:v>31.28</c:v>
              </c:pt>
              <c:pt idx="29">
                <c:v>31.650000000000002</c:v>
              </c:pt>
              <c:pt idx="30">
                <c:v>31.790000000000003</c:v>
              </c:pt>
              <c:pt idx="31">
                <c:v>32.143333333333338</c:v>
              </c:pt>
              <c:pt idx="32">
                <c:v>32.43</c:v>
              </c:pt>
              <c:pt idx="33">
                <c:v>32.776666666666671</c:v>
              </c:pt>
              <c:pt idx="34">
                <c:v>33.080000000000005</c:v>
              </c:pt>
              <c:pt idx="35">
                <c:v>33.396666666666668</c:v>
              </c:pt>
              <c:pt idx="36">
                <c:v>33.70333333333334</c:v>
              </c:pt>
              <c:pt idx="37">
                <c:v>34.01</c:v>
              </c:pt>
              <c:pt idx="38">
                <c:v>34.313333333333333</c:v>
              </c:pt>
              <c:pt idx="39">
                <c:v>34.606666666666662</c:v>
              </c:pt>
              <c:pt idx="40">
                <c:v>34.903333333333336</c:v>
              </c:pt>
              <c:pt idx="41">
                <c:v>35.186666666666667</c:v>
              </c:pt>
              <c:pt idx="42">
                <c:v>35.46</c:v>
              </c:pt>
              <c:pt idx="43">
                <c:v>35.72</c:v>
              </c:pt>
              <c:pt idx="44">
                <c:v>35.983333333333327</c:v>
              </c:pt>
              <c:pt idx="45">
                <c:v>36.24</c:v>
              </c:pt>
              <c:pt idx="46">
                <c:v>36.5</c:v>
              </c:pt>
              <c:pt idx="47">
                <c:v>36.75333333333333</c:v>
              </c:pt>
              <c:pt idx="48">
                <c:v>37</c:v>
              </c:pt>
              <c:pt idx="49">
                <c:v>37.236666666666665</c:v>
              </c:pt>
              <c:pt idx="50">
                <c:v>37.46</c:v>
              </c:pt>
              <c:pt idx="51">
                <c:v>37.699999999999996</c:v>
              </c:pt>
              <c:pt idx="52">
                <c:v>37.903333333333336</c:v>
              </c:pt>
              <c:pt idx="53">
                <c:v>38.136666666666663</c:v>
              </c:pt>
              <c:pt idx="54">
                <c:v>38.323333333333331</c:v>
              </c:pt>
              <c:pt idx="55">
                <c:v>38.550000000000004</c:v>
              </c:pt>
              <c:pt idx="56">
                <c:v>38.716666666666669</c:v>
              </c:pt>
              <c:pt idx="57">
                <c:v>38.94</c:v>
              </c:pt>
              <c:pt idx="58">
                <c:v>39.103333333333332</c:v>
              </c:pt>
              <c:pt idx="59">
                <c:v>39.32</c:v>
              </c:pt>
              <c:pt idx="60">
                <c:v>39.47</c:v>
              </c:pt>
              <c:pt idx="61">
                <c:v>39.669999999999995</c:v>
              </c:pt>
              <c:pt idx="62">
                <c:v>39.809999999999995</c:v>
              </c:pt>
              <c:pt idx="63">
                <c:v>40.006666666666661</c:v>
              </c:pt>
              <c:pt idx="64">
                <c:v>40.15</c:v>
              </c:pt>
              <c:pt idx="65">
                <c:v>40.339999999999996</c:v>
              </c:pt>
              <c:pt idx="66">
                <c:v>40.483333333333327</c:v>
              </c:pt>
              <c:pt idx="67">
                <c:v>40.659999999999997</c:v>
              </c:pt>
              <c:pt idx="68">
                <c:v>40.81</c:v>
              </c:pt>
              <c:pt idx="69">
                <c:v>40.976666666666667</c:v>
              </c:pt>
              <c:pt idx="70">
                <c:v>41.126666666666672</c:v>
              </c:pt>
              <c:pt idx="71">
                <c:v>41.29</c:v>
              </c:pt>
              <c:pt idx="72">
                <c:v>41.433333333333337</c:v>
              </c:pt>
              <c:pt idx="73">
                <c:v>41.596666666666671</c:v>
              </c:pt>
              <c:pt idx="74">
                <c:v>41.736666666666672</c:v>
              </c:pt>
              <c:pt idx="75">
                <c:v>41.886666666666663</c:v>
              </c:pt>
              <c:pt idx="76">
                <c:v>42.016666666666659</c:v>
              </c:pt>
              <c:pt idx="77">
                <c:v>42.163333333333334</c:v>
              </c:pt>
              <c:pt idx="78">
                <c:v>42.276666666666671</c:v>
              </c:pt>
              <c:pt idx="79">
                <c:v>42.42</c:v>
              </c:pt>
              <c:pt idx="80">
                <c:v>42.526666666666671</c:v>
              </c:pt>
              <c:pt idx="81">
                <c:v>42.666666666666664</c:v>
              </c:pt>
              <c:pt idx="82">
                <c:v>42.763333333333328</c:v>
              </c:pt>
              <c:pt idx="83">
                <c:v>42.893333333333338</c:v>
              </c:pt>
              <c:pt idx="84">
                <c:v>42.986666666666672</c:v>
              </c:pt>
              <c:pt idx="85">
                <c:v>43.126666666666665</c:v>
              </c:pt>
              <c:pt idx="86">
                <c:v>43.216666666666669</c:v>
              </c:pt>
              <c:pt idx="87">
                <c:v>43.346666666666664</c:v>
              </c:pt>
              <c:pt idx="88">
                <c:v>43.423333333333339</c:v>
              </c:pt>
              <c:pt idx="89">
                <c:v>43.556666666666672</c:v>
              </c:pt>
              <c:pt idx="90">
                <c:v>43.636666666666663</c:v>
              </c:pt>
              <c:pt idx="91">
                <c:v>43.763333333333343</c:v>
              </c:pt>
              <c:pt idx="92">
                <c:v>43.839999999999996</c:v>
              </c:pt>
              <c:pt idx="93">
                <c:v>43.97</c:v>
              </c:pt>
              <c:pt idx="94">
                <c:v>44.04999999999999</c:v>
              </c:pt>
              <c:pt idx="95">
                <c:v>44.169999999999995</c:v>
              </c:pt>
              <c:pt idx="96">
                <c:v>44.243333333333339</c:v>
              </c:pt>
              <c:pt idx="97">
                <c:v>44.359999999999992</c:v>
              </c:pt>
              <c:pt idx="98">
                <c:v>44.436666666666667</c:v>
              </c:pt>
              <c:pt idx="99">
                <c:v>44.54999999999999</c:v>
              </c:pt>
              <c:pt idx="100">
                <c:v>44.620000000000005</c:v>
              </c:pt>
              <c:pt idx="101">
                <c:v>44.73</c:v>
              </c:pt>
              <c:pt idx="102">
                <c:v>44.800000000000004</c:v>
              </c:pt>
              <c:pt idx="103">
                <c:v>44.9</c:v>
              </c:pt>
              <c:pt idx="104">
                <c:v>44.97</c:v>
              </c:pt>
              <c:pt idx="105">
                <c:v>45.073333333333331</c:v>
              </c:pt>
              <c:pt idx="106">
                <c:v>45.136666666666663</c:v>
              </c:pt>
              <c:pt idx="107">
                <c:v>45.233333333333327</c:v>
              </c:pt>
              <c:pt idx="108">
                <c:v>45.300000000000004</c:v>
              </c:pt>
              <c:pt idx="109">
                <c:v>45.393333333333338</c:v>
              </c:pt>
              <c:pt idx="110">
                <c:v>45.456666666666671</c:v>
              </c:pt>
              <c:pt idx="111">
                <c:v>45.543333333333329</c:v>
              </c:pt>
              <c:pt idx="112">
                <c:v>45.603333333333332</c:v>
              </c:pt>
              <c:pt idx="113">
                <c:v>45.683333333333337</c:v>
              </c:pt>
              <c:pt idx="114">
                <c:v>45.736666666666672</c:v>
              </c:pt>
              <c:pt idx="115">
                <c:v>45.819999999999993</c:v>
              </c:pt>
              <c:pt idx="116">
                <c:v>45.873333333333335</c:v>
              </c:pt>
              <c:pt idx="117">
                <c:v>45.949999999999996</c:v>
              </c:pt>
              <c:pt idx="118">
                <c:v>45.99666666666667</c:v>
              </c:pt>
              <c:pt idx="119">
                <c:v>46.066666666666663</c:v>
              </c:pt>
              <c:pt idx="120">
                <c:v>46.116666666666667</c:v>
              </c:pt>
              <c:pt idx="121">
                <c:v>46.19</c:v>
              </c:pt>
              <c:pt idx="122">
                <c:v>46.236666666666657</c:v>
              </c:pt>
              <c:pt idx="123">
                <c:v>46.303333333333335</c:v>
              </c:pt>
              <c:pt idx="124">
                <c:v>46.346666666666664</c:v>
              </c:pt>
              <c:pt idx="125">
                <c:v>46.413333333333334</c:v>
              </c:pt>
              <c:pt idx="126">
                <c:v>46.456666666666671</c:v>
              </c:pt>
              <c:pt idx="127">
                <c:v>46.526666666666664</c:v>
              </c:pt>
              <c:pt idx="128">
                <c:v>46.569999999999993</c:v>
              </c:pt>
              <c:pt idx="129">
                <c:v>46.629999999999995</c:v>
              </c:pt>
              <c:pt idx="130">
                <c:v>46.669999999999995</c:v>
              </c:pt>
              <c:pt idx="131">
                <c:v>46.733333333333327</c:v>
              </c:pt>
              <c:pt idx="132">
                <c:v>46.773333333333333</c:v>
              </c:pt>
              <c:pt idx="133">
                <c:v>46.826666666666661</c:v>
              </c:pt>
              <c:pt idx="134">
                <c:v>46.866666666666667</c:v>
              </c:pt>
              <c:pt idx="135">
                <c:v>46.923333333333339</c:v>
              </c:pt>
              <c:pt idx="136">
                <c:v>46.963333333333338</c:v>
              </c:pt>
              <c:pt idx="137">
                <c:v>47.013333333333328</c:v>
              </c:pt>
              <c:pt idx="138">
                <c:v>47.04666666666666</c:v>
              </c:pt>
              <c:pt idx="139">
                <c:v>47.1</c:v>
              </c:pt>
              <c:pt idx="140">
                <c:v>47.133333333333333</c:v>
              </c:pt>
              <c:pt idx="141">
                <c:v>47.18333333333333</c:v>
              </c:pt>
              <c:pt idx="142">
                <c:v>47.216666666666669</c:v>
              </c:pt>
              <c:pt idx="143">
                <c:v>47.26</c:v>
              </c:pt>
              <c:pt idx="144">
                <c:v>47.29</c:v>
              </c:pt>
              <c:pt idx="145">
                <c:v>47.336666666666666</c:v>
              </c:pt>
              <c:pt idx="146">
                <c:v>47.37</c:v>
              </c:pt>
              <c:pt idx="147">
                <c:v>47.413333333333334</c:v>
              </c:pt>
              <c:pt idx="148">
                <c:v>47.44</c:v>
              </c:pt>
              <c:pt idx="149">
                <c:v>47.476666666666667</c:v>
              </c:pt>
              <c:pt idx="150">
                <c:v>47.503333333333337</c:v>
              </c:pt>
              <c:pt idx="151">
                <c:v>47.546666666666674</c:v>
              </c:pt>
              <c:pt idx="152">
                <c:v>47.576666666666675</c:v>
              </c:pt>
              <c:pt idx="153">
                <c:v>47.616666666666667</c:v>
              </c:pt>
              <c:pt idx="154">
                <c:v>47.643333333333338</c:v>
              </c:pt>
              <c:pt idx="155">
                <c:v>47.676666666666655</c:v>
              </c:pt>
              <c:pt idx="156">
                <c:v>47.70333333333334</c:v>
              </c:pt>
              <c:pt idx="157">
                <c:v>47.74</c:v>
              </c:pt>
              <c:pt idx="158">
                <c:v>47.763333333333328</c:v>
              </c:pt>
              <c:pt idx="159">
                <c:v>47.79666666666666</c:v>
              </c:pt>
              <c:pt idx="160">
                <c:v>47.823333333333345</c:v>
              </c:pt>
              <c:pt idx="161">
                <c:v>47.859999999999992</c:v>
              </c:pt>
              <c:pt idx="162">
                <c:v>47.886666666666663</c:v>
              </c:pt>
              <c:pt idx="163">
                <c:v>47.919999999999995</c:v>
              </c:pt>
              <c:pt idx="164">
                <c:v>47.943333333333328</c:v>
              </c:pt>
              <c:pt idx="165">
                <c:v>47.973333333333336</c:v>
              </c:pt>
              <c:pt idx="166">
                <c:v>47.99666666666667</c:v>
              </c:pt>
              <c:pt idx="167">
                <c:v>48.026666666666671</c:v>
              </c:pt>
              <c:pt idx="168">
                <c:v>48.050000000000004</c:v>
              </c:pt>
              <c:pt idx="169">
                <c:v>48.080000000000005</c:v>
              </c:pt>
              <c:pt idx="170">
                <c:v>48.103333333333332</c:v>
              </c:pt>
              <c:pt idx="171">
                <c:v>48.136666666666677</c:v>
              </c:pt>
              <c:pt idx="172">
                <c:v>48.160000000000004</c:v>
              </c:pt>
              <c:pt idx="173">
                <c:v>48.186666666666667</c:v>
              </c:pt>
              <c:pt idx="174">
                <c:v>48.21</c:v>
              </c:pt>
              <c:pt idx="175">
                <c:v>48.24</c:v>
              </c:pt>
              <c:pt idx="176">
                <c:v>48.263333333333328</c:v>
              </c:pt>
              <c:pt idx="177">
                <c:v>48.293333333333329</c:v>
              </c:pt>
              <c:pt idx="178">
                <c:v>48.31</c:v>
              </c:pt>
              <c:pt idx="179">
                <c:v>48.333333333333336</c:v>
              </c:pt>
              <c:pt idx="180">
                <c:v>48.353333333333332</c:v>
              </c:pt>
              <c:pt idx="181">
                <c:v>48.383333333333326</c:v>
              </c:pt>
              <c:pt idx="182">
                <c:v>48.406666666666666</c:v>
              </c:pt>
              <c:pt idx="183">
                <c:v>48.430000000000007</c:v>
              </c:pt>
              <c:pt idx="184">
                <c:v>48.45000000000001</c:v>
              </c:pt>
              <c:pt idx="185">
                <c:v>48.476666666666667</c:v>
              </c:pt>
              <c:pt idx="186">
                <c:v>48.49666666666667</c:v>
              </c:pt>
              <c:pt idx="187">
                <c:v>48.523333333333333</c:v>
              </c:pt>
              <c:pt idx="188">
                <c:v>48.54</c:v>
              </c:pt>
              <c:pt idx="189">
                <c:v>48.56</c:v>
              </c:pt>
              <c:pt idx="190">
                <c:v>48.579999999999991</c:v>
              </c:pt>
              <c:pt idx="191">
                <c:v>48.603333333333332</c:v>
              </c:pt>
              <c:pt idx="192">
                <c:v>48.623333333333335</c:v>
              </c:pt>
              <c:pt idx="193">
                <c:v>48.643333333333338</c:v>
              </c:pt>
              <c:pt idx="194">
                <c:v>48.66</c:v>
              </c:pt>
              <c:pt idx="195">
                <c:v>48.683333333333337</c:v>
              </c:pt>
              <c:pt idx="196">
                <c:v>48.696666666666665</c:v>
              </c:pt>
              <c:pt idx="197">
                <c:v>48.716666666666669</c:v>
              </c:pt>
              <c:pt idx="198">
                <c:v>48.73</c:v>
              </c:pt>
              <c:pt idx="199">
                <c:v>48.75</c:v>
              </c:pt>
              <c:pt idx="200">
                <c:v>48.77</c:v>
              </c:pt>
              <c:pt idx="201">
                <c:v>48.786666666666669</c:v>
              </c:pt>
              <c:pt idx="202">
                <c:v>48.800000000000004</c:v>
              </c:pt>
              <c:pt idx="203">
                <c:v>48.823333333333331</c:v>
              </c:pt>
              <c:pt idx="204">
                <c:v>48.836666666666673</c:v>
              </c:pt>
              <c:pt idx="205">
                <c:v>48.853333333333332</c:v>
              </c:pt>
              <c:pt idx="206">
                <c:v>48.873333333333335</c:v>
              </c:pt>
              <c:pt idx="207">
                <c:v>48.893333333333338</c:v>
              </c:pt>
              <c:pt idx="208">
                <c:v>48.910000000000004</c:v>
              </c:pt>
              <c:pt idx="209">
                <c:v>48.926666666666669</c:v>
              </c:pt>
              <c:pt idx="210">
                <c:v>48.94</c:v>
              </c:pt>
              <c:pt idx="211">
                <c:v>48.96</c:v>
              </c:pt>
              <c:pt idx="212">
                <c:v>48.973333333333329</c:v>
              </c:pt>
              <c:pt idx="213">
                <c:v>48.986666666666672</c:v>
              </c:pt>
              <c:pt idx="214">
                <c:v>49</c:v>
              </c:pt>
              <c:pt idx="215">
                <c:v>49.016666666666673</c:v>
              </c:pt>
              <c:pt idx="216">
                <c:v>49.029999999999994</c:v>
              </c:pt>
              <c:pt idx="217">
                <c:v>49.043333333333329</c:v>
              </c:pt>
              <c:pt idx="218">
                <c:v>49.06</c:v>
              </c:pt>
              <c:pt idx="219">
                <c:v>49.076666666666675</c:v>
              </c:pt>
              <c:pt idx="220">
                <c:v>49.089999999999996</c:v>
              </c:pt>
              <c:pt idx="221">
                <c:v>49.103333333333332</c:v>
              </c:pt>
              <c:pt idx="222">
                <c:v>49.120000000000005</c:v>
              </c:pt>
              <c:pt idx="223">
                <c:v>49.129999999999995</c:v>
              </c:pt>
              <c:pt idx="224">
                <c:v>49.143333333333338</c:v>
              </c:pt>
              <c:pt idx="225">
                <c:v>49.16</c:v>
              </c:pt>
              <c:pt idx="226">
                <c:v>49.176666666666669</c:v>
              </c:pt>
              <c:pt idx="227">
                <c:v>49.183333333333337</c:v>
              </c:pt>
              <c:pt idx="228">
                <c:v>49.196666666666665</c:v>
              </c:pt>
              <c:pt idx="229">
                <c:v>49.206666666666671</c:v>
              </c:pt>
              <c:pt idx="230">
                <c:v>49.22</c:v>
              </c:pt>
              <c:pt idx="231">
                <c:v>49.236666666666657</c:v>
              </c:pt>
              <c:pt idx="232">
                <c:v>49.24666666666667</c:v>
              </c:pt>
              <c:pt idx="233">
                <c:v>49.256666666666668</c:v>
              </c:pt>
              <c:pt idx="234">
                <c:v>49.266666666666673</c:v>
              </c:pt>
              <c:pt idx="235">
                <c:v>49.279999999999994</c:v>
              </c:pt>
              <c:pt idx="236">
                <c:v>49.29</c:v>
              </c:pt>
              <c:pt idx="237">
                <c:v>49.300000000000004</c:v>
              </c:pt>
              <c:pt idx="238">
                <c:v>49.31</c:v>
              </c:pt>
              <c:pt idx="239">
                <c:v>49.316666666666663</c:v>
              </c:pt>
              <c:pt idx="240">
                <c:v>49.323333333333331</c:v>
              </c:pt>
              <c:pt idx="241">
                <c:v>49.333333333333336</c:v>
              </c:pt>
              <c:pt idx="242">
                <c:v>49.346666666666664</c:v>
              </c:pt>
              <c:pt idx="243">
                <c:v>49.356666666666662</c:v>
              </c:pt>
              <c:pt idx="244">
                <c:v>49.363333333333337</c:v>
              </c:pt>
              <c:pt idx="245">
                <c:v>49.370000000000005</c:v>
              </c:pt>
              <c:pt idx="246">
                <c:v>49.373333333333335</c:v>
              </c:pt>
              <c:pt idx="247">
                <c:v>49.379999999999995</c:v>
              </c:pt>
              <c:pt idx="248">
                <c:v>49.389999999999993</c:v>
              </c:pt>
              <c:pt idx="249">
                <c:v>49.403333333333336</c:v>
              </c:pt>
              <c:pt idx="250">
                <c:v>49.410000000000004</c:v>
              </c:pt>
              <c:pt idx="251">
                <c:v>49.416666666666664</c:v>
              </c:pt>
              <c:pt idx="252">
                <c:v>49.419999999999995</c:v>
              </c:pt>
              <c:pt idx="253">
                <c:v>49.43</c:v>
              </c:pt>
              <c:pt idx="254">
                <c:v>49.44</c:v>
              </c:pt>
              <c:pt idx="255">
                <c:v>49.443333333333328</c:v>
              </c:pt>
              <c:pt idx="256">
                <c:v>49.446666666666665</c:v>
              </c:pt>
              <c:pt idx="257">
                <c:v>49.456666666666671</c:v>
              </c:pt>
              <c:pt idx="258">
                <c:v>49.463333333333331</c:v>
              </c:pt>
              <c:pt idx="259">
                <c:v>49.47</c:v>
              </c:pt>
              <c:pt idx="260">
                <c:v>49.476666666666667</c:v>
              </c:pt>
              <c:pt idx="261">
                <c:v>49.483333333333327</c:v>
              </c:pt>
              <c:pt idx="262">
                <c:v>49.49</c:v>
              </c:pt>
              <c:pt idx="263">
                <c:v>49.49666666666667</c:v>
              </c:pt>
              <c:pt idx="264">
                <c:v>49.50333333333333</c:v>
              </c:pt>
              <c:pt idx="265">
                <c:v>49.51</c:v>
              </c:pt>
              <c:pt idx="266">
                <c:v>49.516666666666659</c:v>
              </c:pt>
              <c:pt idx="267">
                <c:v>49.526666666666664</c:v>
              </c:pt>
              <c:pt idx="268">
                <c:v>49.533333333333339</c:v>
              </c:pt>
              <c:pt idx="269">
                <c:v>49.536666666666669</c:v>
              </c:pt>
              <c:pt idx="270">
                <c:v>49.543333333333329</c:v>
              </c:pt>
              <c:pt idx="271">
                <c:v>49.553333333333335</c:v>
              </c:pt>
              <c:pt idx="272">
                <c:v>49.56</c:v>
              </c:pt>
              <c:pt idx="273">
                <c:v>49.563333333333333</c:v>
              </c:pt>
              <c:pt idx="274">
                <c:v>49.573333333333331</c:v>
              </c:pt>
              <c:pt idx="275">
                <c:v>49.580000000000005</c:v>
              </c:pt>
              <c:pt idx="276">
                <c:v>49.583333333333336</c:v>
              </c:pt>
              <c:pt idx="277">
                <c:v>49.59</c:v>
              </c:pt>
              <c:pt idx="278">
                <c:v>49.6</c:v>
              </c:pt>
              <c:pt idx="279">
                <c:v>49.606666666666662</c:v>
              </c:pt>
              <c:pt idx="280">
                <c:v>49.613333333333323</c:v>
              </c:pt>
              <c:pt idx="281">
                <c:v>49.620000000000005</c:v>
              </c:pt>
              <c:pt idx="282">
                <c:v>49.623333333333335</c:v>
              </c:pt>
              <c:pt idx="283">
                <c:v>49.629999999999995</c:v>
              </c:pt>
              <c:pt idx="284">
                <c:v>49.636666666666663</c:v>
              </c:pt>
              <c:pt idx="285">
                <c:v>49.639999999999993</c:v>
              </c:pt>
              <c:pt idx="286">
                <c:v>49.65</c:v>
              </c:pt>
              <c:pt idx="287">
                <c:v>49.656666666666666</c:v>
              </c:pt>
              <c:pt idx="288">
                <c:v>49.663333333333334</c:v>
              </c:pt>
              <c:pt idx="289">
                <c:v>49.669999999999995</c:v>
              </c:pt>
              <c:pt idx="290">
                <c:v>49.676666666666669</c:v>
              </c:pt>
              <c:pt idx="291">
                <c:v>49.68333333333333</c:v>
              </c:pt>
              <c:pt idx="292">
                <c:v>49.686666666666667</c:v>
              </c:pt>
              <c:pt idx="293">
                <c:v>49.693333333333335</c:v>
              </c:pt>
              <c:pt idx="294">
                <c:v>49.703333333333326</c:v>
              </c:pt>
              <c:pt idx="295">
                <c:v>49.71</c:v>
              </c:pt>
              <c:pt idx="296">
                <c:v>49.716666666666669</c:v>
              </c:pt>
              <c:pt idx="297">
                <c:v>49.723333333333336</c:v>
              </c:pt>
              <c:pt idx="298">
                <c:v>49.73</c:v>
              </c:pt>
              <c:pt idx="299">
                <c:v>49.736666666666657</c:v>
              </c:pt>
              <c:pt idx="300">
                <c:v>49.74666666666667</c:v>
              </c:pt>
              <c:pt idx="301">
                <c:v>49.75</c:v>
              </c:pt>
              <c:pt idx="302">
                <c:v>49.75333333333333</c:v>
              </c:pt>
              <c:pt idx="303">
                <c:v>49.756666666666661</c:v>
              </c:pt>
              <c:pt idx="304">
                <c:v>49.763333333333343</c:v>
              </c:pt>
              <c:pt idx="305">
                <c:v>49.77</c:v>
              </c:pt>
              <c:pt idx="306">
                <c:v>49.776666666666671</c:v>
              </c:pt>
              <c:pt idx="307">
                <c:v>49.78</c:v>
              </c:pt>
              <c:pt idx="308">
                <c:v>49.786666666666662</c:v>
              </c:pt>
              <c:pt idx="309">
                <c:v>49.793333333333329</c:v>
              </c:pt>
              <c:pt idx="310">
                <c:v>49.79666666666666</c:v>
              </c:pt>
              <c:pt idx="311">
                <c:v>49.800000000000004</c:v>
              </c:pt>
              <c:pt idx="312">
                <c:v>49.81</c:v>
              </c:pt>
              <c:pt idx="313">
                <c:v>49.813333333333333</c:v>
              </c:pt>
              <c:pt idx="314">
                <c:v>49.816666666666663</c:v>
              </c:pt>
              <c:pt idx="315">
                <c:v>49.816666666666663</c:v>
              </c:pt>
              <c:pt idx="316">
                <c:v>49.826666666666661</c:v>
              </c:pt>
              <c:pt idx="317">
                <c:v>49.833333333333336</c:v>
              </c:pt>
              <c:pt idx="318">
                <c:v>49.836666666666666</c:v>
              </c:pt>
              <c:pt idx="319">
                <c:v>49.839999999999996</c:v>
              </c:pt>
              <c:pt idx="320">
                <c:v>49.846666666666671</c:v>
              </c:pt>
              <c:pt idx="321">
                <c:v>49.85</c:v>
              </c:pt>
              <c:pt idx="322">
                <c:v>49.859999999999992</c:v>
              </c:pt>
              <c:pt idx="323">
                <c:v>49.866666666666667</c:v>
              </c:pt>
              <c:pt idx="324">
                <c:v>49.870000000000005</c:v>
              </c:pt>
              <c:pt idx="325">
                <c:v>49.863333333333337</c:v>
              </c:pt>
              <c:pt idx="326">
                <c:v>49.870000000000005</c:v>
              </c:pt>
              <c:pt idx="327">
                <c:v>49.876666666666665</c:v>
              </c:pt>
              <c:pt idx="328">
                <c:v>49.88</c:v>
              </c:pt>
              <c:pt idx="329">
                <c:v>49.883333333333326</c:v>
              </c:pt>
              <c:pt idx="330">
                <c:v>49.890000000000008</c:v>
              </c:pt>
              <c:pt idx="331">
                <c:v>49.896666666666668</c:v>
              </c:pt>
              <c:pt idx="332">
                <c:v>49.903333333333336</c:v>
              </c:pt>
              <c:pt idx="333">
                <c:v>49.896666666666668</c:v>
              </c:pt>
              <c:pt idx="334">
                <c:v>49.9</c:v>
              </c:pt>
              <c:pt idx="335">
                <c:v>49.910000000000004</c:v>
              </c:pt>
              <c:pt idx="336">
                <c:v>49.916666666666664</c:v>
              </c:pt>
              <c:pt idx="337">
                <c:v>49.93</c:v>
              </c:pt>
              <c:pt idx="338">
                <c:v>49.933333333333337</c:v>
              </c:pt>
              <c:pt idx="339">
                <c:v>49.936666666666667</c:v>
              </c:pt>
              <c:pt idx="340">
                <c:v>49.943333333333328</c:v>
              </c:pt>
              <c:pt idx="341">
                <c:v>49.949999999999996</c:v>
              </c:pt>
              <c:pt idx="342">
                <c:v>49.953333333333326</c:v>
              </c:pt>
              <c:pt idx="343">
                <c:v>49.966666666666661</c:v>
              </c:pt>
              <c:pt idx="344">
                <c:v>49.970000000000006</c:v>
              </c:pt>
              <c:pt idx="345">
                <c:v>49.976666666666667</c:v>
              </c:pt>
              <c:pt idx="346">
                <c:v>49.983333333333327</c:v>
              </c:pt>
              <c:pt idx="347">
                <c:v>49.99</c:v>
              </c:pt>
              <c:pt idx="348">
                <c:v>49.993333333333339</c:v>
              </c:pt>
              <c:pt idx="349">
                <c:v>50.003333333333337</c:v>
              </c:pt>
              <c:pt idx="350">
                <c:v>50.006666666666668</c:v>
              </c:pt>
              <c:pt idx="351">
                <c:v>50.01</c:v>
              </c:pt>
              <c:pt idx="352">
                <c:v>50.016666666666673</c:v>
              </c:pt>
              <c:pt idx="353">
                <c:v>50.023333333333333</c:v>
              </c:pt>
              <c:pt idx="354">
                <c:v>50.023333333333333</c:v>
              </c:pt>
              <c:pt idx="355">
                <c:v>50.026666666666671</c:v>
              </c:pt>
              <c:pt idx="356">
                <c:v>50.026666666666671</c:v>
              </c:pt>
              <c:pt idx="357">
                <c:v>50.03</c:v>
              </c:pt>
              <c:pt idx="358">
                <c:v>50.033333333333331</c:v>
              </c:pt>
              <c:pt idx="359">
                <c:v>50.043333333333329</c:v>
              </c:pt>
              <c:pt idx="360">
                <c:v>50.04666666666666</c:v>
              </c:pt>
              <c:pt idx="361">
                <c:v>50.050000000000004</c:v>
              </c:pt>
              <c:pt idx="362">
                <c:v>50.056666666666672</c:v>
              </c:pt>
              <c:pt idx="363">
                <c:v>50.06</c:v>
              </c:pt>
              <c:pt idx="364">
                <c:v>50.056666666666665</c:v>
              </c:pt>
              <c:pt idx="365">
                <c:v>50.06</c:v>
              </c:pt>
              <c:pt idx="366">
                <c:v>50.063333333333333</c:v>
              </c:pt>
              <c:pt idx="367">
                <c:v>50.063333333333333</c:v>
              </c:pt>
              <c:pt idx="368">
                <c:v>50.06666666666667</c:v>
              </c:pt>
              <c:pt idx="369">
                <c:v>50.073333333333331</c:v>
              </c:pt>
              <c:pt idx="370">
                <c:v>50.073333333333331</c:v>
              </c:pt>
              <c:pt idx="371">
                <c:v>50.076666666666661</c:v>
              </c:pt>
              <c:pt idx="372">
                <c:v>50.076666666666661</c:v>
              </c:pt>
              <c:pt idx="373">
                <c:v>50.076666666666661</c:v>
              </c:pt>
              <c:pt idx="374">
                <c:v>50.080000000000005</c:v>
              </c:pt>
              <c:pt idx="375">
                <c:v>50.080000000000005</c:v>
              </c:pt>
              <c:pt idx="376">
                <c:v>50.083333333333336</c:v>
              </c:pt>
              <c:pt idx="377">
                <c:v>50.086666666666666</c:v>
              </c:pt>
              <c:pt idx="378">
                <c:v>50.09</c:v>
              </c:pt>
              <c:pt idx="379">
                <c:v>50.099999999999994</c:v>
              </c:pt>
              <c:pt idx="380">
                <c:v>50.103333333333332</c:v>
              </c:pt>
              <c:pt idx="381">
                <c:v>50.103333333333332</c:v>
              </c:pt>
              <c:pt idx="382">
                <c:v>50.103333333333332</c:v>
              </c:pt>
              <c:pt idx="383">
                <c:v>50.1</c:v>
              </c:pt>
              <c:pt idx="384">
                <c:v>50.103333333333332</c:v>
              </c:pt>
              <c:pt idx="385">
                <c:v>50.109999999999992</c:v>
              </c:pt>
              <c:pt idx="386">
                <c:v>50.109999999999992</c:v>
              </c:pt>
              <c:pt idx="387">
                <c:v>50.113333333333337</c:v>
              </c:pt>
              <c:pt idx="388">
                <c:v>50.113333333333337</c:v>
              </c:pt>
              <c:pt idx="389">
                <c:v>50.113333333333337</c:v>
              </c:pt>
              <c:pt idx="390">
                <c:v>50.116666666666667</c:v>
              </c:pt>
              <c:pt idx="391">
                <c:v>50.12</c:v>
              </c:pt>
              <c:pt idx="392">
                <c:v>50.12</c:v>
              </c:pt>
              <c:pt idx="393">
                <c:v>50.123333333333335</c:v>
              </c:pt>
              <c:pt idx="394">
                <c:v>50.126666666666665</c:v>
              </c:pt>
              <c:pt idx="395">
                <c:v>50.126666666666665</c:v>
              </c:pt>
              <c:pt idx="396">
                <c:v>50.126666666666665</c:v>
              </c:pt>
              <c:pt idx="397">
                <c:v>50.13</c:v>
              </c:pt>
              <c:pt idx="398">
                <c:v>50.133333333333333</c:v>
              </c:pt>
              <c:pt idx="399">
                <c:v>50.133333333333333</c:v>
              </c:pt>
              <c:pt idx="400">
                <c:v>50.133333333333333</c:v>
              </c:pt>
              <c:pt idx="401">
                <c:v>50.133333333333333</c:v>
              </c:pt>
              <c:pt idx="402">
                <c:v>50.140000000000008</c:v>
              </c:pt>
              <c:pt idx="403">
                <c:v>50.143333333333338</c:v>
              </c:pt>
              <c:pt idx="404">
                <c:v>50.143333333333338</c:v>
              </c:pt>
              <c:pt idx="405">
                <c:v>50.15</c:v>
              </c:pt>
              <c:pt idx="406">
                <c:v>50.15</c:v>
              </c:pt>
              <c:pt idx="407">
                <c:v>50.146666666666668</c:v>
              </c:pt>
              <c:pt idx="408">
                <c:v>50.150000000000006</c:v>
              </c:pt>
              <c:pt idx="409">
                <c:v>50.153333333333336</c:v>
              </c:pt>
              <c:pt idx="410">
                <c:v>50.153333333333336</c:v>
              </c:pt>
              <c:pt idx="411">
                <c:v>50.150000000000006</c:v>
              </c:pt>
              <c:pt idx="412">
                <c:v>50.153333333333336</c:v>
              </c:pt>
              <c:pt idx="413">
                <c:v>50.153333333333336</c:v>
              </c:pt>
              <c:pt idx="414">
                <c:v>50.153333333333336</c:v>
              </c:pt>
              <c:pt idx="415">
                <c:v>50.156666666666666</c:v>
              </c:pt>
              <c:pt idx="416">
                <c:v>50.156666666666666</c:v>
              </c:pt>
              <c:pt idx="417">
                <c:v>50.156666666666666</c:v>
              </c:pt>
              <c:pt idx="418">
                <c:v>50.16</c:v>
              </c:pt>
              <c:pt idx="419">
                <c:v>50.163333333333334</c:v>
              </c:pt>
              <c:pt idx="420">
                <c:v>50.163333333333334</c:v>
              </c:pt>
              <c:pt idx="421">
                <c:v>50.16</c:v>
              </c:pt>
              <c:pt idx="422">
                <c:v>50.16</c:v>
              </c:pt>
              <c:pt idx="423">
                <c:v>50.163333333333334</c:v>
              </c:pt>
              <c:pt idx="424">
                <c:v>50.163333333333334</c:v>
              </c:pt>
              <c:pt idx="425">
                <c:v>50.166666666666664</c:v>
              </c:pt>
              <c:pt idx="426">
                <c:v>50.166666666666664</c:v>
              </c:pt>
              <c:pt idx="427">
                <c:v>50.169999999999995</c:v>
              </c:pt>
              <c:pt idx="428">
                <c:v>50.169999999999995</c:v>
              </c:pt>
              <c:pt idx="429">
                <c:v>50.166666666666664</c:v>
              </c:pt>
              <c:pt idx="430">
                <c:v>50.169999999999995</c:v>
              </c:pt>
              <c:pt idx="431">
                <c:v>50.173333333333339</c:v>
              </c:pt>
              <c:pt idx="432">
                <c:v>50.18</c:v>
              </c:pt>
              <c:pt idx="433">
                <c:v>50.18</c:v>
              </c:pt>
              <c:pt idx="434">
                <c:v>50.18</c:v>
              </c:pt>
              <c:pt idx="435">
                <c:v>50.18333333333333</c:v>
              </c:pt>
              <c:pt idx="436">
                <c:v>50.186666666666667</c:v>
              </c:pt>
              <c:pt idx="437">
                <c:v>50.19</c:v>
              </c:pt>
              <c:pt idx="438">
                <c:v>50.19</c:v>
              </c:pt>
              <c:pt idx="439">
                <c:v>50.186666666666667</c:v>
              </c:pt>
              <c:pt idx="440">
                <c:v>50.186666666666667</c:v>
              </c:pt>
              <c:pt idx="441">
                <c:v>50.186666666666667</c:v>
              </c:pt>
              <c:pt idx="442">
                <c:v>50.19</c:v>
              </c:pt>
              <c:pt idx="443">
                <c:v>50.19</c:v>
              </c:pt>
              <c:pt idx="444">
                <c:v>50.19</c:v>
              </c:pt>
              <c:pt idx="445">
                <c:v>50.193333333333328</c:v>
              </c:pt>
              <c:pt idx="446">
                <c:v>50.193333333333328</c:v>
              </c:pt>
              <c:pt idx="447">
                <c:v>50.196666666666665</c:v>
              </c:pt>
              <c:pt idx="448">
                <c:v>50.199999999999996</c:v>
              </c:pt>
              <c:pt idx="449">
                <c:v>50.199999999999996</c:v>
              </c:pt>
              <c:pt idx="450">
                <c:v>50.199999999999996</c:v>
              </c:pt>
              <c:pt idx="451">
                <c:v>50.206666666666671</c:v>
              </c:pt>
              <c:pt idx="452">
                <c:v>50.21</c:v>
              </c:pt>
              <c:pt idx="453">
                <c:v>50.213333333333338</c:v>
              </c:pt>
              <c:pt idx="454">
                <c:v>50.213333333333338</c:v>
              </c:pt>
              <c:pt idx="455">
                <c:v>50.21</c:v>
              </c:pt>
              <c:pt idx="456">
                <c:v>50.21</c:v>
              </c:pt>
              <c:pt idx="457">
                <c:v>50.206666666666671</c:v>
              </c:pt>
              <c:pt idx="458">
                <c:v>50.206666666666671</c:v>
              </c:pt>
              <c:pt idx="459">
                <c:v>50.213333333333338</c:v>
              </c:pt>
              <c:pt idx="460">
                <c:v>50.216666666666669</c:v>
              </c:pt>
              <c:pt idx="461">
                <c:v>50.216666666666669</c:v>
              </c:pt>
              <c:pt idx="462">
                <c:v>50.216666666666669</c:v>
              </c:pt>
              <c:pt idx="463">
                <c:v>50.223333333333336</c:v>
              </c:pt>
              <c:pt idx="464">
                <c:v>50.223333333333336</c:v>
              </c:pt>
              <c:pt idx="465">
                <c:v>50.226666666666667</c:v>
              </c:pt>
              <c:pt idx="466">
                <c:v>50.23</c:v>
              </c:pt>
              <c:pt idx="467">
                <c:v>50.226666666666667</c:v>
              </c:pt>
              <c:pt idx="468">
                <c:v>50.23</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numLit>
          </c:yVal>
          <c:smooth val="0"/>
        </c:ser>
        <c:dLbls>
          <c:showLegendKey val="0"/>
          <c:showVal val="0"/>
          <c:showCatName val="0"/>
          <c:showSerName val="0"/>
          <c:showPercent val="0"/>
          <c:showBubbleSize val="0"/>
        </c:dLbls>
        <c:axId val="456659648"/>
        <c:axId val="456657984"/>
      </c:scatterChart>
      <c:valAx>
        <c:axId val="456657984"/>
        <c:scaling>
          <c:orientation val="minMax"/>
          <c:min val="20"/>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GB" sz="1000" b="0" i="0" u="none" strike="noStrike" kern="1200" cap="none" spc="0" baseline="0">
                    <a:solidFill>
                      <a:srgbClr val="595959"/>
                    </a:solidFill>
                    <a:uFillTx/>
                    <a:latin typeface="Calibri"/>
                  </a:rPr>
                  <a:t>Temperature (˚C)</a:t>
                </a:r>
              </a:p>
            </c:rich>
          </c:tx>
          <c:layout/>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456659648"/>
        <c:crosses val="autoZero"/>
        <c:crossBetween val="midCat"/>
      </c:valAx>
      <c:valAx>
        <c:axId val="456659648"/>
        <c:scaling>
          <c:orientation val="minMax"/>
        </c:scaling>
        <c:delete val="0"/>
        <c:axPos val="b"/>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GB" sz="1000" b="0" i="0" u="none" strike="noStrike" kern="1200" cap="none" spc="0" baseline="0">
                    <a:solidFill>
                      <a:srgbClr val="595959"/>
                    </a:solidFill>
                    <a:uFillTx/>
                    <a:latin typeface="Calibri"/>
                  </a:rPr>
                  <a:t>Time (ms)</a:t>
                </a:r>
              </a:p>
            </c:rich>
          </c:tx>
          <c:layout/>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456657984"/>
        <c:crosses val="autoZero"/>
        <c:crossBetween val="midCat"/>
      </c:val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GB" sz="1000" b="0" i="0" u="none" strike="noStrike" kern="1200" baseline="0">
          <a:solidFill>
            <a:srgbClr val="000000"/>
          </a:solidFill>
          <a:latin typeface="Calibri"/>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en-GB" sz="1400" b="0" i="0" u="none" strike="noStrike" kern="1200" cap="none" spc="0" baseline="0">
                <a:solidFill>
                  <a:srgbClr val="595959"/>
                </a:solidFill>
                <a:uFillTx/>
                <a:latin typeface="Calibri"/>
              </a:rPr>
              <a:t>6mm Thermocouple</a:t>
            </a:r>
          </a:p>
        </c:rich>
      </c:tx>
      <c:layout/>
      <c:overlay val="0"/>
      <c:spPr>
        <a:noFill/>
        <a:ln>
          <a:noFill/>
        </a:ln>
      </c:spPr>
    </c:title>
    <c:autoTitleDeleted val="0"/>
    <c:plotArea>
      <c:layout/>
      <c:scatterChart>
        <c:scatterStyle val="lineMarker"/>
        <c:varyColors val="0"/>
        <c:ser>
          <c:idx val="0"/>
          <c:order val="0"/>
          <c:tx>
            <c:v>Series1</c:v>
          </c:tx>
          <c:spPr>
            <a:ln>
              <a:noFill/>
            </a:ln>
          </c:spPr>
          <c:marker>
            <c:symbol val="circle"/>
            <c:size val="5"/>
          </c:marker>
          <c:trendline>
            <c:spPr>
              <a:ln w="19046" cap="rnd">
                <a:solidFill>
                  <a:srgbClr val="5B9BD5"/>
                </a:solidFill>
                <a:custDash>
                  <a:ds d="100000" sp="100000"/>
                </a:custDash>
              </a:ln>
            </c:spPr>
            <c:trendlineType val="linear"/>
            <c:dispRSqr val="0"/>
            <c:dispEq val="1"/>
            <c:trendlineLbl>
              <c:layout>
                <c:manualLayout>
                  <c:x val="-3.3446995633756749E-2"/>
                  <c:y val="1.2063418978597418E-2"/>
                </c:manualLayout>
              </c:layout>
              <c:numFmt formatCode="General" sourceLinked="0"/>
              <c:spPr>
                <a:noFill/>
                <a:ln>
                  <a:noFill/>
                </a:ln>
              </c:spPr>
              <c:txPr>
                <a:bodyPr lIns="0" tIns="0" rIns="0" bIns="0"/>
                <a:lstStyle/>
                <a:p>
                  <a:pPr marL="0" marR="0" indent="0" algn="ctr"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trendlineLbl>
          </c:trendline>
          <c:xVal>
            <c:numLit>
              <c:formatCode>General</c:formatCode>
              <c:ptCount val="550"/>
              <c:pt idx="0">
                <c:v>0</c:v>
              </c:pt>
              <c:pt idx="1">
                <c:v>109.33333333333348</c:v>
              </c:pt>
              <c:pt idx="2">
                <c:v>203</c:v>
              </c:pt>
              <c:pt idx="3">
                <c:v>312.33333333333348</c:v>
              </c:pt>
              <c:pt idx="4">
                <c:v>406</c:v>
              </c:pt>
              <c:pt idx="5">
                <c:v>500</c:v>
              </c:pt>
              <c:pt idx="6">
                <c:v>609.33333333333348</c:v>
              </c:pt>
              <c:pt idx="7">
                <c:v>703</c:v>
              </c:pt>
              <c:pt idx="8">
                <c:v>812.33333333333348</c:v>
              </c:pt>
              <c:pt idx="9">
                <c:v>906</c:v>
              </c:pt>
              <c:pt idx="10">
                <c:v>1000</c:v>
              </c:pt>
              <c:pt idx="11">
                <c:v>1109.3333333333335</c:v>
              </c:pt>
              <c:pt idx="12">
                <c:v>1203</c:v>
              </c:pt>
              <c:pt idx="13">
                <c:v>1312.333333333333</c:v>
              </c:pt>
              <c:pt idx="14">
                <c:v>1406</c:v>
              </c:pt>
              <c:pt idx="15">
                <c:v>1500</c:v>
              </c:pt>
              <c:pt idx="16">
                <c:v>1609.333333333333</c:v>
              </c:pt>
              <c:pt idx="17">
                <c:v>1703</c:v>
              </c:pt>
              <c:pt idx="18">
                <c:v>1812.333333333333</c:v>
              </c:pt>
              <c:pt idx="19">
                <c:v>1906</c:v>
              </c:pt>
              <c:pt idx="20">
                <c:v>2000</c:v>
              </c:pt>
              <c:pt idx="21">
                <c:v>2109.333333333333</c:v>
              </c:pt>
              <c:pt idx="22">
                <c:v>2203</c:v>
              </c:pt>
              <c:pt idx="23">
                <c:v>2312.333333333333</c:v>
              </c:pt>
              <c:pt idx="24">
                <c:v>2406</c:v>
              </c:pt>
              <c:pt idx="25">
                <c:v>2500</c:v>
              </c:pt>
              <c:pt idx="26">
                <c:v>2609.333333333333</c:v>
              </c:pt>
              <c:pt idx="27">
                <c:v>2703</c:v>
              </c:pt>
              <c:pt idx="28">
                <c:v>2812.333333333333</c:v>
              </c:pt>
              <c:pt idx="29">
                <c:v>2906</c:v>
              </c:pt>
              <c:pt idx="30">
                <c:v>3000</c:v>
              </c:pt>
              <c:pt idx="31">
                <c:v>3109.333333333333</c:v>
              </c:pt>
              <c:pt idx="32">
                <c:v>3203</c:v>
              </c:pt>
              <c:pt idx="33">
                <c:v>3312.333333333333</c:v>
              </c:pt>
              <c:pt idx="34">
                <c:v>3406</c:v>
              </c:pt>
              <c:pt idx="35">
                <c:v>3500</c:v>
              </c:pt>
              <c:pt idx="36">
                <c:v>3609.333333333333</c:v>
              </c:pt>
              <c:pt idx="37">
                <c:v>3703</c:v>
              </c:pt>
              <c:pt idx="38">
                <c:v>3812.333333333333</c:v>
              </c:pt>
              <c:pt idx="39">
                <c:v>3906</c:v>
              </c:pt>
              <c:pt idx="40">
                <c:v>4000</c:v>
              </c:pt>
              <c:pt idx="41">
                <c:v>4109.333333333333</c:v>
              </c:pt>
              <c:pt idx="42">
                <c:v>4203</c:v>
              </c:pt>
              <c:pt idx="43">
                <c:v>4312.333333333333</c:v>
              </c:pt>
              <c:pt idx="44">
                <c:v>4406</c:v>
              </c:pt>
              <c:pt idx="45">
                <c:v>4500</c:v>
              </c:pt>
              <c:pt idx="46">
                <c:v>4609.333333333333</c:v>
              </c:pt>
              <c:pt idx="47">
                <c:v>4703</c:v>
              </c:pt>
              <c:pt idx="48">
                <c:v>4812.333333333333</c:v>
              </c:pt>
              <c:pt idx="49">
                <c:v>4906</c:v>
              </c:pt>
              <c:pt idx="50">
                <c:v>5000</c:v>
              </c:pt>
              <c:pt idx="51">
                <c:v>5109.333333333333</c:v>
              </c:pt>
              <c:pt idx="52">
                <c:v>5203</c:v>
              </c:pt>
              <c:pt idx="53">
                <c:v>5312.3333333333339</c:v>
              </c:pt>
              <c:pt idx="54">
                <c:v>5406</c:v>
              </c:pt>
              <c:pt idx="55">
                <c:v>5500</c:v>
              </c:pt>
              <c:pt idx="56">
                <c:v>5609.3333333333339</c:v>
              </c:pt>
              <c:pt idx="57">
                <c:v>5703</c:v>
              </c:pt>
              <c:pt idx="58">
                <c:v>5812.3333333333339</c:v>
              </c:pt>
              <c:pt idx="59">
                <c:v>5906</c:v>
              </c:pt>
              <c:pt idx="60">
                <c:v>6000</c:v>
              </c:pt>
              <c:pt idx="61">
                <c:v>6109.3333333333339</c:v>
              </c:pt>
              <c:pt idx="62">
                <c:v>6203</c:v>
              </c:pt>
              <c:pt idx="63">
                <c:v>6312.3333333333339</c:v>
              </c:pt>
              <c:pt idx="64">
                <c:v>6406</c:v>
              </c:pt>
              <c:pt idx="65">
                <c:v>6500</c:v>
              </c:pt>
              <c:pt idx="66">
                <c:v>6609.3333333333339</c:v>
              </c:pt>
              <c:pt idx="67">
                <c:v>6703</c:v>
              </c:pt>
              <c:pt idx="68">
                <c:v>6812.3333333333339</c:v>
              </c:pt>
              <c:pt idx="69">
                <c:v>6906</c:v>
              </c:pt>
              <c:pt idx="70">
                <c:v>7000</c:v>
              </c:pt>
              <c:pt idx="71">
                <c:v>7109.3333333333339</c:v>
              </c:pt>
              <c:pt idx="72">
                <c:v>7203</c:v>
              </c:pt>
              <c:pt idx="73">
                <c:v>7312.3333333333339</c:v>
              </c:pt>
              <c:pt idx="74">
                <c:v>7406</c:v>
              </c:pt>
              <c:pt idx="75">
                <c:v>7500</c:v>
              </c:pt>
              <c:pt idx="76">
                <c:v>7609.3333333333339</c:v>
              </c:pt>
              <c:pt idx="77">
                <c:v>7703</c:v>
              </c:pt>
              <c:pt idx="78">
                <c:v>7812.3333333333339</c:v>
              </c:pt>
              <c:pt idx="79">
                <c:v>7906</c:v>
              </c:pt>
              <c:pt idx="80">
                <c:v>8000</c:v>
              </c:pt>
              <c:pt idx="81">
                <c:v>8109.3333333333339</c:v>
              </c:pt>
              <c:pt idx="82">
                <c:v>8203</c:v>
              </c:pt>
              <c:pt idx="83">
                <c:v>8312.3333333333339</c:v>
              </c:pt>
              <c:pt idx="84">
                <c:v>8406</c:v>
              </c:pt>
              <c:pt idx="85">
                <c:v>8500</c:v>
              </c:pt>
              <c:pt idx="86">
                <c:v>8609.3333333333339</c:v>
              </c:pt>
              <c:pt idx="87">
                <c:v>8703</c:v>
              </c:pt>
              <c:pt idx="88">
                <c:v>8812.3333333333339</c:v>
              </c:pt>
              <c:pt idx="89">
                <c:v>8906</c:v>
              </c:pt>
              <c:pt idx="90">
                <c:v>9000</c:v>
              </c:pt>
              <c:pt idx="91">
                <c:v>9109.3333333333339</c:v>
              </c:pt>
              <c:pt idx="92">
                <c:v>9203</c:v>
              </c:pt>
              <c:pt idx="93">
                <c:v>9312.3333333333339</c:v>
              </c:pt>
              <c:pt idx="94">
                <c:v>9406</c:v>
              </c:pt>
              <c:pt idx="95">
                <c:v>9500</c:v>
              </c:pt>
              <c:pt idx="96">
                <c:v>9609.3333333333339</c:v>
              </c:pt>
              <c:pt idx="97">
                <c:v>9703</c:v>
              </c:pt>
              <c:pt idx="98">
                <c:v>9812.3333333333339</c:v>
              </c:pt>
              <c:pt idx="99">
                <c:v>9906</c:v>
              </c:pt>
              <c:pt idx="100">
                <c:v>10000</c:v>
              </c:pt>
              <c:pt idx="101">
                <c:v>10109.333333333334</c:v>
              </c:pt>
              <c:pt idx="102">
                <c:v>10203</c:v>
              </c:pt>
              <c:pt idx="103">
                <c:v>10312.333333333334</c:v>
              </c:pt>
              <c:pt idx="104">
                <c:v>10406</c:v>
              </c:pt>
              <c:pt idx="105">
                <c:v>10500</c:v>
              </c:pt>
              <c:pt idx="106">
                <c:v>10609.333333333334</c:v>
              </c:pt>
              <c:pt idx="107">
                <c:v>10703</c:v>
              </c:pt>
              <c:pt idx="108">
                <c:v>10812.333333333334</c:v>
              </c:pt>
              <c:pt idx="109">
                <c:v>10906</c:v>
              </c:pt>
              <c:pt idx="110">
                <c:v>11000</c:v>
              </c:pt>
              <c:pt idx="111">
                <c:v>11109.333333333334</c:v>
              </c:pt>
              <c:pt idx="112">
                <c:v>11203</c:v>
              </c:pt>
              <c:pt idx="113">
                <c:v>11312.333333333334</c:v>
              </c:pt>
              <c:pt idx="114">
                <c:v>11406</c:v>
              </c:pt>
              <c:pt idx="115">
                <c:v>11500</c:v>
              </c:pt>
              <c:pt idx="116">
                <c:v>11609.333333333334</c:v>
              </c:pt>
              <c:pt idx="117">
                <c:v>11703</c:v>
              </c:pt>
              <c:pt idx="118">
                <c:v>11812.333333333334</c:v>
              </c:pt>
              <c:pt idx="119">
                <c:v>11906</c:v>
              </c:pt>
              <c:pt idx="120">
                <c:v>12000</c:v>
              </c:pt>
              <c:pt idx="121">
                <c:v>12109.333333333334</c:v>
              </c:pt>
              <c:pt idx="122">
                <c:v>12203</c:v>
              </c:pt>
              <c:pt idx="123">
                <c:v>12312.333333333334</c:v>
              </c:pt>
              <c:pt idx="124">
                <c:v>12406</c:v>
              </c:pt>
              <c:pt idx="125">
                <c:v>12500</c:v>
              </c:pt>
              <c:pt idx="126">
                <c:v>12609.333333333334</c:v>
              </c:pt>
              <c:pt idx="127">
                <c:v>12703</c:v>
              </c:pt>
              <c:pt idx="128">
                <c:v>12812.333333333334</c:v>
              </c:pt>
              <c:pt idx="129">
                <c:v>12906</c:v>
              </c:pt>
              <c:pt idx="130">
                <c:v>13000</c:v>
              </c:pt>
              <c:pt idx="131">
                <c:v>13109.333333333334</c:v>
              </c:pt>
              <c:pt idx="132">
                <c:v>13203</c:v>
              </c:pt>
              <c:pt idx="133">
                <c:v>13312.333333333334</c:v>
              </c:pt>
              <c:pt idx="134">
                <c:v>13406</c:v>
              </c:pt>
              <c:pt idx="135">
                <c:v>13500</c:v>
              </c:pt>
              <c:pt idx="136">
                <c:v>13609.333333333332</c:v>
              </c:pt>
              <c:pt idx="137">
                <c:v>13703</c:v>
              </c:pt>
              <c:pt idx="138">
                <c:v>13812.333333333332</c:v>
              </c:pt>
              <c:pt idx="139">
                <c:v>13906</c:v>
              </c:pt>
              <c:pt idx="140">
                <c:v>14000</c:v>
              </c:pt>
              <c:pt idx="141">
                <c:v>14109.333333333332</c:v>
              </c:pt>
              <c:pt idx="142">
                <c:v>14203</c:v>
              </c:pt>
              <c:pt idx="143">
                <c:v>14312.333333333332</c:v>
              </c:pt>
              <c:pt idx="144">
                <c:v>14406</c:v>
              </c:pt>
              <c:pt idx="145">
                <c:v>14500</c:v>
              </c:pt>
              <c:pt idx="146">
                <c:v>14609.333333333332</c:v>
              </c:pt>
              <c:pt idx="147">
                <c:v>14703</c:v>
              </c:pt>
              <c:pt idx="148">
                <c:v>14812.333333333332</c:v>
              </c:pt>
              <c:pt idx="149">
                <c:v>14906</c:v>
              </c:pt>
              <c:pt idx="150">
                <c:v>15000</c:v>
              </c:pt>
              <c:pt idx="151">
                <c:v>15109.333333333332</c:v>
              </c:pt>
              <c:pt idx="152">
                <c:v>15203</c:v>
              </c:pt>
              <c:pt idx="153">
                <c:v>15312.333333333332</c:v>
              </c:pt>
              <c:pt idx="154">
                <c:v>15406</c:v>
              </c:pt>
              <c:pt idx="155">
                <c:v>15500</c:v>
              </c:pt>
              <c:pt idx="156">
                <c:v>15609.333333333332</c:v>
              </c:pt>
              <c:pt idx="157">
                <c:v>15703</c:v>
              </c:pt>
              <c:pt idx="158">
                <c:v>15812.333333333332</c:v>
              </c:pt>
              <c:pt idx="159">
                <c:v>15906</c:v>
              </c:pt>
              <c:pt idx="160">
                <c:v>16000</c:v>
              </c:pt>
              <c:pt idx="161">
                <c:v>16109.333333333332</c:v>
              </c:pt>
              <c:pt idx="162">
                <c:v>16203</c:v>
              </c:pt>
              <c:pt idx="163">
                <c:v>16312.333333333332</c:v>
              </c:pt>
              <c:pt idx="164">
                <c:v>16406</c:v>
              </c:pt>
              <c:pt idx="165">
                <c:v>16500</c:v>
              </c:pt>
              <c:pt idx="166">
                <c:v>16609.333333333332</c:v>
              </c:pt>
              <c:pt idx="167">
                <c:v>16703</c:v>
              </c:pt>
              <c:pt idx="168">
                <c:v>16812.333333333332</c:v>
              </c:pt>
              <c:pt idx="169">
                <c:v>16906</c:v>
              </c:pt>
              <c:pt idx="170">
                <c:v>17000</c:v>
              </c:pt>
              <c:pt idx="171">
                <c:v>17109.333333333332</c:v>
              </c:pt>
              <c:pt idx="172">
                <c:v>17203</c:v>
              </c:pt>
              <c:pt idx="173">
                <c:v>17312.333333333332</c:v>
              </c:pt>
              <c:pt idx="174">
                <c:v>17406</c:v>
              </c:pt>
              <c:pt idx="175">
                <c:v>17500</c:v>
              </c:pt>
              <c:pt idx="176">
                <c:v>17609.333333333332</c:v>
              </c:pt>
              <c:pt idx="177">
                <c:v>17703</c:v>
              </c:pt>
              <c:pt idx="178">
                <c:v>17812.333333333332</c:v>
              </c:pt>
              <c:pt idx="179">
                <c:v>17906</c:v>
              </c:pt>
              <c:pt idx="180">
                <c:v>18000</c:v>
              </c:pt>
              <c:pt idx="181">
                <c:v>18109.333333333332</c:v>
              </c:pt>
              <c:pt idx="182">
                <c:v>18203</c:v>
              </c:pt>
              <c:pt idx="183">
                <c:v>18312.333333333332</c:v>
              </c:pt>
              <c:pt idx="184">
                <c:v>18406</c:v>
              </c:pt>
              <c:pt idx="185">
                <c:v>18500</c:v>
              </c:pt>
              <c:pt idx="186">
                <c:v>18609.333333333332</c:v>
              </c:pt>
              <c:pt idx="187">
                <c:v>18703</c:v>
              </c:pt>
              <c:pt idx="188">
                <c:v>18812.333333333332</c:v>
              </c:pt>
              <c:pt idx="189">
                <c:v>18906</c:v>
              </c:pt>
              <c:pt idx="190">
                <c:v>19000</c:v>
              </c:pt>
              <c:pt idx="191">
                <c:v>19109.333333333332</c:v>
              </c:pt>
              <c:pt idx="192">
                <c:v>19203</c:v>
              </c:pt>
              <c:pt idx="193">
                <c:v>19312.333333333332</c:v>
              </c:pt>
              <c:pt idx="194">
                <c:v>19406</c:v>
              </c:pt>
              <c:pt idx="195">
                <c:v>19500</c:v>
              </c:pt>
              <c:pt idx="196">
                <c:v>19609.333333333332</c:v>
              </c:pt>
              <c:pt idx="197">
                <c:v>19703</c:v>
              </c:pt>
              <c:pt idx="198">
                <c:v>19812.333333333332</c:v>
              </c:pt>
              <c:pt idx="199">
                <c:v>19906</c:v>
              </c:pt>
              <c:pt idx="200">
                <c:v>20000</c:v>
              </c:pt>
              <c:pt idx="201">
                <c:v>20109.333333333332</c:v>
              </c:pt>
              <c:pt idx="202">
                <c:v>20203</c:v>
              </c:pt>
              <c:pt idx="203">
                <c:v>20312.333333333332</c:v>
              </c:pt>
              <c:pt idx="204">
                <c:v>20406</c:v>
              </c:pt>
              <c:pt idx="205">
                <c:v>20500</c:v>
              </c:pt>
              <c:pt idx="206">
                <c:v>20609.333333333332</c:v>
              </c:pt>
              <c:pt idx="207">
                <c:v>20703</c:v>
              </c:pt>
              <c:pt idx="208">
                <c:v>20812.333333333332</c:v>
              </c:pt>
              <c:pt idx="209">
                <c:v>20906</c:v>
              </c:pt>
              <c:pt idx="210">
                <c:v>21000</c:v>
              </c:pt>
              <c:pt idx="211">
                <c:v>21109.333333333332</c:v>
              </c:pt>
              <c:pt idx="212">
                <c:v>21203</c:v>
              </c:pt>
              <c:pt idx="213">
                <c:v>21312.333333333332</c:v>
              </c:pt>
              <c:pt idx="214">
                <c:v>21406</c:v>
              </c:pt>
              <c:pt idx="215">
                <c:v>21500</c:v>
              </c:pt>
              <c:pt idx="216">
                <c:v>21609.333333333332</c:v>
              </c:pt>
              <c:pt idx="217">
                <c:v>21703</c:v>
              </c:pt>
              <c:pt idx="218">
                <c:v>21812.333333333332</c:v>
              </c:pt>
              <c:pt idx="219">
                <c:v>21906</c:v>
              </c:pt>
              <c:pt idx="220">
                <c:v>22000</c:v>
              </c:pt>
              <c:pt idx="221">
                <c:v>22109.333333333332</c:v>
              </c:pt>
              <c:pt idx="222">
                <c:v>22203</c:v>
              </c:pt>
              <c:pt idx="223">
                <c:v>22312.333333333332</c:v>
              </c:pt>
              <c:pt idx="224">
                <c:v>22406</c:v>
              </c:pt>
              <c:pt idx="225">
                <c:v>22500</c:v>
              </c:pt>
              <c:pt idx="226">
                <c:v>22609.333333333332</c:v>
              </c:pt>
              <c:pt idx="227">
                <c:v>22703</c:v>
              </c:pt>
              <c:pt idx="228">
                <c:v>22812.333333333332</c:v>
              </c:pt>
              <c:pt idx="229">
                <c:v>22906</c:v>
              </c:pt>
              <c:pt idx="230">
                <c:v>23000</c:v>
              </c:pt>
              <c:pt idx="231">
                <c:v>23109.333333333332</c:v>
              </c:pt>
              <c:pt idx="232">
                <c:v>23203</c:v>
              </c:pt>
              <c:pt idx="233">
                <c:v>23312.333333333332</c:v>
              </c:pt>
              <c:pt idx="234">
                <c:v>23406</c:v>
              </c:pt>
              <c:pt idx="235">
                <c:v>23500</c:v>
              </c:pt>
              <c:pt idx="236">
                <c:v>23609.333333333332</c:v>
              </c:pt>
              <c:pt idx="237">
                <c:v>23703</c:v>
              </c:pt>
              <c:pt idx="238">
                <c:v>23812.333333333332</c:v>
              </c:pt>
              <c:pt idx="239">
                <c:v>23906</c:v>
              </c:pt>
              <c:pt idx="240">
                <c:v>24000</c:v>
              </c:pt>
              <c:pt idx="241">
                <c:v>24109.333333333332</c:v>
              </c:pt>
              <c:pt idx="242">
                <c:v>24203</c:v>
              </c:pt>
              <c:pt idx="243">
                <c:v>24312.333333333332</c:v>
              </c:pt>
              <c:pt idx="244">
                <c:v>24406</c:v>
              </c:pt>
              <c:pt idx="245">
                <c:v>24500</c:v>
              </c:pt>
              <c:pt idx="246">
                <c:v>24609.333333333332</c:v>
              </c:pt>
              <c:pt idx="247">
                <c:v>24703</c:v>
              </c:pt>
              <c:pt idx="248">
                <c:v>24812.333333333332</c:v>
              </c:pt>
              <c:pt idx="249">
                <c:v>24906</c:v>
              </c:pt>
              <c:pt idx="250">
                <c:v>25000</c:v>
              </c:pt>
              <c:pt idx="251">
                <c:v>25109.333333333332</c:v>
              </c:pt>
              <c:pt idx="252">
                <c:v>25203</c:v>
              </c:pt>
              <c:pt idx="253">
                <c:v>25312.333333333332</c:v>
              </c:pt>
              <c:pt idx="254">
                <c:v>25406</c:v>
              </c:pt>
              <c:pt idx="255">
                <c:v>25500</c:v>
              </c:pt>
              <c:pt idx="256">
                <c:v>25609.333333333332</c:v>
              </c:pt>
              <c:pt idx="257">
                <c:v>25703</c:v>
              </c:pt>
              <c:pt idx="258">
                <c:v>25812.333333333332</c:v>
              </c:pt>
              <c:pt idx="259">
                <c:v>25906</c:v>
              </c:pt>
              <c:pt idx="260">
                <c:v>26000</c:v>
              </c:pt>
              <c:pt idx="261">
                <c:v>26109.333333333332</c:v>
              </c:pt>
              <c:pt idx="262">
                <c:v>26203</c:v>
              </c:pt>
              <c:pt idx="263">
                <c:v>26312.333333333332</c:v>
              </c:pt>
              <c:pt idx="264">
                <c:v>26406</c:v>
              </c:pt>
              <c:pt idx="265">
                <c:v>26500</c:v>
              </c:pt>
              <c:pt idx="266">
                <c:v>26609.333333333332</c:v>
              </c:pt>
              <c:pt idx="267">
                <c:v>26703</c:v>
              </c:pt>
              <c:pt idx="268">
                <c:v>26812.333333333332</c:v>
              </c:pt>
              <c:pt idx="269">
                <c:v>26906</c:v>
              </c:pt>
              <c:pt idx="270">
                <c:v>27000</c:v>
              </c:pt>
              <c:pt idx="271">
                <c:v>27109.333333333332</c:v>
              </c:pt>
              <c:pt idx="272">
                <c:v>27203</c:v>
              </c:pt>
              <c:pt idx="273">
                <c:v>27312.333333333332</c:v>
              </c:pt>
              <c:pt idx="274">
                <c:v>27406</c:v>
              </c:pt>
              <c:pt idx="275">
                <c:v>27500</c:v>
              </c:pt>
              <c:pt idx="276">
                <c:v>27609.333333333332</c:v>
              </c:pt>
              <c:pt idx="277">
                <c:v>27703</c:v>
              </c:pt>
              <c:pt idx="278">
                <c:v>27812.333333333332</c:v>
              </c:pt>
              <c:pt idx="279">
                <c:v>27906</c:v>
              </c:pt>
              <c:pt idx="280">
                <c:v>28000</c:v>
              </c:pt>
              <c:pt idx="281">
                <c:v>28109.333333333332</c:v>
              </c:pt>
              <c:pt idx="282">
                <c:v>28203</c:v>
              </c:pt>
              <c:pt idx="283">
                <c:v>28312.333333333332</c:v>
              </c:pt>
              <c:pt idx="284">
                <c:v>28406</c:v>
              </c:pt>
              <c:pt idx="285">
                <c:v>28500</c:v>
              </c:pt>
              <c:pt idx="286">
                <c:v>28609.333333333332</c:v>
              </c:pt>
              <c:pt idx="287">
                <c:v>28703</c:v>
              </c:pt>
              <c:pt idx="288">
                <c:v>28812.333333333332</c:v>
              </c:pt>
              <c:pt idx="289">
                <c:v>28906</c:v>
              </c:pt>
              <c:pt idx="290">
                <c:v>29000</c:v>
              </c:pt>
              <c:pt idx="291">
                <c:v>29109.333333333332</c:v>
              </c:pt>
              <c:pt idx="292">
                <c:v>29203</c:v>
              </c:pt>
              <c:pt idx="293">
                <c:v>29312.333333333332</c:v>
              </c:pt>
              <c:pt idx="294">
                <c:v>29406</c:v>
              </c:pt>
              <c:pt idx="295">
                <c:v>29500</c:v>
              </c:pt>
              <c:pt idx="296">
                <c:v>29609.333333333332</c:v>
              </c:pt>
              <c:pt idx="297">
                <c:v>29703</c:v>
              </c:pt>
              <c:pt idx="298">
                <c:v>29812.333333333332</c:v>
              </c:pt>
              <c:pt idx="299">
                <c:v>29906</c:v>
              </c:pt>
              <c:pt idx="300">
                <c:v>30000</c:v>
              </c:pt>
              <c:pt idx="301">
                <c:v>30109.333333333336</c:v>
              </c:pt>
              <c:pt idx="302">
                <c:v>30203</c:v>
              </c:pt>
              <c:pt idx="303">
                <c:v>30312.333333333336</c:v>
              </c:pt>
              <c:pt idx="304">
                <c:v>30406</c:v>
              </c:pt>
              <c:pt idx="305">
                <c:v>30500</c:v>
              </c:pt>
              <c:pt idx="306">
                <c:v>30609.333333333336</c:v>
              </c:pt>
              <c:pt idx="307">
                <c:v>30703</c:v>
              </c:pt>
              <c:pt idx="308">
                <c:v>30812.333333333336</c:v>
              </c:pt>
              <c:pt idx="309">
                <c:v>30906</c:v>
              </c:pt>
              <c:pt idx="310">
                <c:v>31000</c:v>
              </c:pt>
              <c:pt idx="311">
                <c:v>31109.333333333336</c:v>
              </c:pt>
              <c:pt idx="312">
                <c:v>31203</c:v>
              </c:pt>
              <c:pt idx="313">
                <c:v>31312.333333333336</c:v>
              </c:pt>
              <c:pt idx="314">
                <c:v>31406</c:v>
              </c:pt>
              <c:pt idx="315">
                <c:v>31500</c:v>
              </c:pt>
              <c:pt idx="316">
                <c:v>31609.333333333336</c:v>
              </c:pt>
              <c:pt idx="317">
                <c:v>31703</c:v>
              </c:pt>
              <c:pt idx="318">
                <c:v>31812.333333333336</c:v>
              </c:pt>
              <c:pt idx="319">
                <c:v>31906</c:v>
              </c:pt>
              <c:pt idx="320">
                <c:v>32000</c:v>
              </c:pt>
              <c:pt idx="321">
                <c:v>32109.333333333336</c:v>
              </c:pt>
              <c:pt idx="322">
                <c:v>32203</c:v>
              </c:pt>
              <c:pt idx="323">
                <c:v>32312.333333333336</c:v>
              </c:pt>
              <c:pt idx="324">
                <c:v>32406</c:v>
              </c:pt>
              <c:pt idx="325">
                <c:v>32500</c:v>
              </c:pt>
              <c:pt idx="326">
                <c:v>32609.333333333336</c:v>
              </c:pt>
              <c:pt idx="327">
                <c:v>32703</c:v>
              </c:pt>
              <c:pt idx="328">
                <c:v>32812.333333333336</c:v>
              </c:pt>
              <c:pt idx="329">
                <c:v>32906</c:v>
              </c:pt>
              <c:pt idx="330">
                <c:v>33000</c:v>
              </c:pt>
              <c:pt idx="331">
                <c:v>33109.333333333336</c:v>
              </c:pt>
              <c:pt idx="332">
                <c:v>33203</c:v>
              </c:pt>
              <c:pt idx="333">
                <c:v>33312.333333333336</c:v>
              </c:pt>
              <c:pt idx="334">
                <c:v>33406</c:v>
              </c:pt>
              <c:pt idx="335">
                <c:v>33500</c:v>
              </c:pt>
              <c:pt idx="336">
                <c:v>33609.333333333336</c:v>
              </c:pt>
              <c:pt idx="337">
                <c:v>33703</c:v>
              </c:pt>
              <c:pt idx="338">
                <c:v>33812.333333333336</c:v>
              </c:pt>
              <c:pt idx="339">
                <c:v>33906</c:v>
              </c:pt>
              <c:pt idx="340">
                <c:v>34000</c:v>
              </c:pt>
              <c:pt idx="341">
                <c:v>34109.333333333336</c:v>
              </c:pt>
              <c:pt idx="342">
                <c:v>34203</c:v>
              </c:pt>
              <c:pt idx="343">
                <c:v>34312.333333333336</c:v>
              </c:pt>
              <c:pt idx="344">
                <c:v>34406</c:v>
              </c:pt>
              <c:pt idx="345">
                <c:v>34500</c:v>
              </c:pt>
              <c:pt idx="346">
                <c:v>34609.333333333336</c:v>
              </c:pt>
              <c:pt idx="347">
                <c:v>34703</c:v>
              </c:pt>
              <c:pt idx="348">
                <c:v>34812.333333333336</c:v>
              </c:pt>
              <c:pt idx="349">
                <c:v>34906</c:v>
              </c:pt>
              <c:pt idx="350">
                <c:v>35000</c:v>
              </c:pt>
              <c:pt idx="351">
                <c:v>35109.333333333336</c:v>
              </c:pt>
              <c:pt idx="352">
                <c:v>35203</c:v>
              </c:pt>
              <c:pt idx="353">
                <c:v>35312.333333333336</c:v>
              </c:pt>
              <c:pt idx="354">
                <c:v>35406</c:v>
              </c:pt>
              <c:pt idx="355">
                <c:v>35500</c:v>
              </c:pt>
              <c:pt idx="356">
                <c:v>35609.333333333336</c:v>
              </c:pt>
              <c:pt idx="357">
                <c:v>35703</c:v>
              </c:pt>
              <c:pt idx="358">
                <c:v>35812.333333333336</c:v>
              </c:pt>
              <c:pt idx="359">
                <c:v>35906</c:v>
              </c:pt>
              <c:pt idx="360">
                <c:v>36000</c:v>
              </c:pt>
              <c:pt idx="361">
                <c:v>36109.333333333336</c:v>
              </c:pt>
              <c:pt idx="362">
                <c:v>36203</c:v>
              </c:pt>
              <c:pt idx="363">
                <c:v>36312.333333333336</c:v>
              </c:pt>
              <c:pt idx="364">
                <c:v>36406</c:v>
              </c:pt>
              <c:pt idx="365">
                <c:v>36500</c:v>
              </c:pt>
              <c:pt idx="366">
                <c:v>36609.333333333336</c:v>
              </c:pt>
              <c:pt idx="367">
                <c:v>36703</c:v>
              </c:pt>
              <c:pt idx="368">
                <c:v>36812.333333333336</c:v>
              </c:pt>
              <c:pt idx="369">
                <c:v>36906</c:v>
              </c:pt>
              <c:pt idx="370">
                <c:v>37000</c:v>
              </c:pt>
              <c:pt idx="371">
                <c:v>37109.333333333336</c:v>
              </c:pt>
              <c:pt idx="372">
                <c:v>37203</c:v>
              </c:pt>
              <c:pt idx="373">
                <c:v>37312.333333333336</c:v>
              </c:pt>
              <c:pt idx="374">
                <c:v>37406</c:v>
              </c:pt>
              <c:pt idx="375">
                <c:v>37500</c:v>
              </c:pt>
              <c:pt idx="376">
                <c:v>37609.333333333336</c:v>
              </c:pt>
              <c:pt idx="377">
                <c:v>37703</c:v>
              </c:pt>
              <c:pt idx="378">
                <c:v>37812.333333333336</c:v>
              </c:pt>
              <c:pt idx="379">
                <c:v>37906</c:v>
              </c:pt>
              <c:pt idx="380">
                <c:v>38000</c:v>
              </c:pt>
              <c:pt idx="381">
                <c:v>38109.333333333336</c:v>
              </c:pt>
              <c:pt idx="382">
                <c:v>38203</c:v>
              </c:pt>
              <c:pt idx="383">
                <c:v>38312.333333333336</c:v>
              </c:pt>
              <c:pt idx="384">
                <c:v>38406</c:v>
              </c:pt>
              <c:pt idx="385">
                <c:v>38500</c:v>
              </c:pt>
              <c:pt idx="386">
                <c:v>38609.333333333336</c:v>
              </c:pt>
              <c:pt idx="387">
                <c:v>38703</c:v>
              </c:pt>
              <c:pt idx="388">
                <c:v>38812.333333333336</c:v>
              </c:pt>
              <c:pt idx="389">
                <c:v>38906</c:v>
              </c:pt>
              <c:pt idx="390">
                <c:v>39000</c:v>
              </c:pt>
              <c:pt idx="391">
                <c:v>39109.333333333336</c:v>
              </c:pt>
              <c:pt idx="392">
                <c:v>39203</c:v>
              </c:pt>
              <c:pt idx="393">
                <c:v>39312.333333333336</c:v>
              </c:pt>
              <c:pt idx="394">
                <c:v>39406</c:v>
              </c:pt>
              <c:pt idx="395">
                <c:v>39500</c:v>
              </c:pt>
              <c:pt idx="396">
                <c:v>39609.333333333336</c:v>
              </c:pt>
              <c:pt idx="397">
                <c:v>39703</c:v>
              </c:pt>
              <c:pt idx="398">
                <c:v>39812.333333333336</c:v>
              </c:pt>
              <c:pt idx="399">
                <c:v>39906</c:v>
              </c:pt>
              <c:pt idx="400">
                <c:v>40000</c:v>
              </c:pt>
              <c:pt idx="401">
                <c:v>40109.333333333336</c:v>
              </c:pt>
              <c:pt idx="402">
                <c:v>40203</c:v>
              </c:pt>
              <c:pt idx="403">
                <c:v>40312.333333333336</c:v>
              </c:pt>
              <c:pt idx="404">
                <c:v>40406</c:v>
              </c:pt>
              <c:pt idx="405">
                <c:v>40500</c:v>
              </c:pt>
              <c:pt idx="406">
                <c:v>40609.333333333336</c:v>
              </c:pt>
              <c:pt idx="407">
                <c:v>40703</c:v>
              </c:pt>
              <c:pt idx="408">
                <c:v>40812.333333333336</c:v>
              </c:pt>
              <c:pt idx="409">
                <c:v>40906</c:v>
              </c:pt>
              <c:pt idx="410">
                <c:v>41000</c:v>
              </c:pt>
              <c:pt idx="411">
                <c:v>41109.333333333336</c:v>
              </c:pt>
              <c:pt idx="412">
                <c:v>41203</c:v>
              </c:pt>
              <c:pt idx="413">
                <c:v>41312.333333333336</c:v>
              </c:pt>
              <c:pt idx="414">
                <c:v>41406</c:v>
              </c:pt>
              <c:pt idx="415">
                <c:v>41500</c:v>
              </c:pt>
              <c:pt idx="416">
                <c:v>41609.333333333336</c:v>
              </c:pt>
              <c:pt idx="417">
                <c:v>41703</c:v>
              </c:pt>
              <c:pt idx="418">
                <c:v>41812.333333333336</c:v>
              </c:pt>
              <c:pt idx="419">
                <c:v>41906</c:v>
              </c:pt>
              <c:pt idx="420">
                <c:v>42000</c:v>
              </c:pt>
              <c:pt idx="421">
                <c:v>42109.333333333336</c:v>
              </c:pt>
              <c:pt idx="422">
                <c:v>42203</c:v>
              </c:pt>
              <c:pt idx="423">
                <c:v>42312.333333333336</c:v>
              </c:pt>
              <c:pt idx="424">
                <c:v>42406</c:v>
              </c:pt>
              <c:pt idx="425">
                <c:v>42500</c:v>
              </c:pt>
              <c:pt idx="426">
                <c:v>42609.333333333336</c:v>
              </c:pt>
              <c:pt idx="427">
                <c:v>42703</c:v>
              </c:pt>
              <c:pt idx="428">
                <c:v>42812.333333333336</c:v>
              </c:pt>
              <c:pt idx="429">
                <c:v>42906</c:v>
              </c:pt>
              <c:pt idx="430">
                <c:v>43000</c:v>
              </c:pt>
              <c:pt idx="431">
                <c:v>43109.333333333336</c:v>
              </c:pt>
              <c:pt idx="432">
                <c:v>43203</c:v>
              </c:pt>
              <c:pt idx="433">
                <c:v>43312.333333333336</c:v>
              </c:pt>
              <c:pt idx="434">
                <c:v>43406</c:v>
              </c:pt>
              <c:pt idx="435">
                <c:v>43500</c:v>
              </c:pt>
              <c:pt idx="436">
                <c:v>43609.333333333336</c:v>
              </c:pt>
              <c:pt idx="437">
                <c:v>43703</c:v>
              </c:pt>
              <c:pt idx="438">
                <c:v>43812.333333333336</c:v>
              </c:pt>
              <c:pt idx="439">
                <c:v>43906</c:v>
              </c:pt>
              <c:pt idx="440">
                <c:v>44000</c:v>
              </c:pt>
              <c:pt idx="441">
                <c:v>44109.333333333336</c:v>
              </c:pt>
              <c:pt idx="442">
                <c:v>44203</c:v>
              </c:pt>
              <c:pt idx="443">
                <c:v>44312.333333333336</c:v>
              </c:pt>
              <c:pt idx="444">
                <c:v>44406</c:v>
              </c:pt>
              <c:pt idx="445">
                <c:v>44500</c:v>
              </c:pt>
              <c:pt idx="446">
                <c:v>44609.333333333336</c:v>
              </c:pt>
              <c:pt idx="447">
                <c:v>44703</c:v>
              </c:pt>
              <c:pt idx="448">
                <c:v>44812.333333333336</c:v>
              </c:pt>
              <c:pt idx="449">
                <c:v>44906</c:v>
              </c:pt>
              <c:pt idx="450">
                <c:v>45000</c:v>
              </c:pt>
              <c:pt idx="451">
                <c:v>45109.333333333336</c:v>
              </c:pt>
              <c:pt idx="452">
                <c:v>45203</c:v>
              </c:pt>
              <c:pt idx="453">
                <c:v>45312.333333333336</c:v>
              </c:pt>
              <c:pt idx="454">
                <c:v>45406</c:v>
              </c:pt>
              <c:pt idx="455">
                <c:v>45500</c:v>
              </c:pt>
              <c:pt idx="456">
                <c:v>45609.333333333336</c:v>
              </c:pt>
              <c:pt idx="457">
                <c:v>45703</c:v>
              </c:pt>
              <c:pt idx="458">
                <c:v>45812.333333333336</c:v>
              </c:pt>
              <c:pt idx="459">
                <c:v>45906</c:v>
              </c:pt>
              <c:pt idx="460">
                <c:v>46000</c:v>
              </c:pt>
              <c:pt idx="461">
                <c:v>46109.333333333336</c:v>
              </c:pt>
              <c:pt idx="462">
                <c:v>46203</c:v>
              </c:pt>
              <c:pt idx="463">
                <c:v>46312.333333333336</c:v>
              </c:pt>
              <c:pt idx="464">
                <c:v>46406</c:v>
              </c:pt>
              <c:pt idx="465">
                <c:v>46500</c:v>
              </c:pt>
              <c:pt idx="466">
                <c:v>46609.333333333336</c:v>
              </c:pt>
              <c:pt idx="467">
                <c:v>46703</c:v>
              </c:pt>
              <c:pt idx="468">
                <c:v>46812.333333333336</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numLit>
          </c:xVal>
          <c:yVal>
            <c:numLit>
              <c:formatCode>General</c:formatCode>
              <c:ptCount val="550"/>
              <c:pt idx="0">
                <c:v>0</c:v>
              </c:pt>
              <c:pt idx="1">
                <c:v>-8.2337261869430967E-3</c:v>
              </c:pt>
              <c:pt idx="2">
                <c:v>-8.1025012015174033E-3</c:v>
              </c:pt>
              <c:pt idx="3">
                <c:v>-2.0779285250558461E-2</c:v>
              </c:pt>
              <c:pt idx="4">
                <c:v>-2.0779285250558461E-2</c:v>
              </c:pt>
              <c:pt idx="5">
                <c:v>-3.6584596854345765E-2</c:v>
              </c:pt>
              <c:pt idx="6">
                <c:v>-3.6719613394076929E-2</c:v>
              </c:pt>
              <c:pt idx="7">
                <c:v>-6.0217962355591612E-2</c:v>
              </c:pt>
              <c:pt idx="8">
                <c:v>-6.0079735802050782E-2</c:v>
              </c:pt>
              <c:pt idx="9">
                <c:v>-8.7970269010186064E-2</c:v>
              </c:pt>
              <c:pt idx="10">
                <c:v>-8.7970269010186064E-2</c:v>
              </c:pt>
              <c:pt idx="11">
                <c:v>-0.11666105695384099</c:v>
              </c:pt>
              <c:pt idx="12">
                <c:v>-0.11666105695384099</c:v>
              </c:pt>
              <c:pt idx="13">
                <c:v>-0.14379191828921301</c:v>
              </c:pt>
              <c:pt idx="14">
                <c:v>-0.14379191828921301</c:v>
              </c:pt>
              <c:pt idx="15">
                <c:v>-0.16967249201206833</c:v>
              </c:pt>
              <c:pt idx="16">
                <c:v>-0.1695182781170908</c:v>
              </c:pt>
              <c:pt idx="17">
                <c:v>-0.19386785009232965</c:v>
              </c:pt>
              <c:pt idx="18">
                <c:v>-0.19402586542014505</c:v>
              </c:pt>
              <c:pt idx="19">
                <c:v>-0.2167214216226202</c:v>
              </c:pt>
              <c:pt idx="20">
                <c:v>-0.21639816317467819</c:v>
              </c:pt>
              <c:pt idx="21">
                <c:v>-0.23812571888044207</c:v>
              </c:pt>
              <c:pt idx="22">
                <c:v>-0.23944781459442208</c:v>
              </c:pt>
              <c:pt idx="23">
                <c:v>-0.25999819947994568</c:v>
              </c:pt>
              <c:pt idx="24">
                <c:v>-0.25881726302890834</c:v>
              </c:pt>
              <c:pt idx="25">
                <c:v>-0.27994600949558529</c:v>
              </c:pt>
              <c:pt idx="26">
                <c:v>-0.28046276086355659</c:v>
              </c:pt>
              <c:pt idx="27">
                <c:v>-0.30082722756083513</c:v>
              </c:pt>
              <c:pt idx="28">
                <c:v>-0.3006514033845582</c:v>
              </c:pt>
              <c:pt idx="29">
                <c:v>-0.32035909847808142</c:v>
              </c:pt>
              <c:pt idx="30">
                <c:v>-0.32791852972489782</c:v>
              </c:pt>
              <c:pt idx="31">
                <c:v>-0.34725514096218418</c:v>
              </c:pt>
              <c:pt idx="32">
                <c:v>-0.36322280290986364</c:v>
              </c:pt>
              <c:pt idx="33">
                <c:v>-0.38287945545941554</c:v>
              </c:pt>
              <c:pt idx="34">
                <c:v>-0.40040180615161797</c:v>
              </c:pt>
              <c:pt idx="35">
                <c:v>-0.41902796957572652</c:v>
              </c:pt>
              <c:pt idx="36">
                <c:v>-0.4374027625665865</c:v>
              </c:pt>
              <c:pt idx="37">
                <c:v>-0.45612151868493389</c:v>
              </c:pt>
              <c:pt idx="38">
                <c:v>-0.47498804698188013</c:v>
              </c:pt>
              <c:pt idx="39">
                <c:v>-0.49357751342730954</c:v>
              </c:pt>
              <c:pt idx="40">
                <c:v>-0.51273642471216641</c:v>
              </c:pt>
              <c:pt idx="41">
                <c:v>-0.53138344959808226</c:v>
              </c:pt>
              <c:pt idx="42">
                <c:v>-0.54970798469137827</c:v>
              </c:pt>
              <c:pt idx="43">
                <c:v>-0.56745589081478376</c:v>
              </c:pt>
              <c:pt idx="44">
                <c:v>-0.58575826664072583</c:v>
              </c:pt>
              <c:pt idx="45">
                <c:v>-0.60392557059617524</c:v>
              </c:pt>
              <c:pt idx="46">
                <c:v>-0.62267161341723065</c:v>
              </c:pt>
              <c:pt idx="47">
                <c:v>-0.64128135713994394</c:v>
              </c:pt>
              <c:pt idx="48">
                <c:v>-0.65974034970257178</c:v>
              </c:pt>
              <c:pt idx="49">
                <c:v>-0.67777716536097832</c:v>
              </c:pt>
              <c:pt idx="50">
                <c:v>-0.69510145126204526</c:v>
              </c:pt>
              <c:pt idx="51">
                <c:v>-0.7140593650066589</c:v>
              </c:pt>
              <c:pt idx="52">
                <c:v>-0.73040704248147914</c:v>
              </c:pt>
              <c:pt idx="53">
                <c:v>-0.74950200345329876</c:v>
              </c:pt>
              <c:pt idx="54">
                <c:v>-0.76504491973952671</c:v>
              </c:pt>
              <c:pt idx="55">
                <c:v>-0.784249124727457</c:v>
              </c:pt>
              <c:pt idx="56">
                <c:v>-0.79860893494601048</c:v>
              </c:pt>
              <c:pt idx="57">
                <c:v>-0.81818017449313885</c:v>
              </c:pt>
              <c:pt idx="58">
                <c:v>-0.83273993251087808</c:v>
              </c:pt>
              <c:pt idx="59">
                <c:v>-0.85238692989467479</c:v>
              </c:pt>
              <c:pt idx="60">
                <c:v>-0.86621840904313641</c:v>
              </c:pt>
              <c:pt idx="61">
                <c:v>-0.88496310032928704</c:v>
              </c:pt>
              <c:pt idx="62">
                <c:v>-0.89829663119875236</c:v>
              </c:pt>
              <c:pt idx="63">
                <c:v>-0.91733253428639139</c:v>
              </c:pt>
              <c:pt idx="64">
                <c:v>-0.93143806584591615</c:v>
              </c:pt>
              <c:pt idx="65">
                <c:v>-0.9504481430708891</c:v>
              </c:pt>
              <c:pt idx="66">
                <c:v>-0.96503208817574826</c:v>
              </c:pt>
              <c:pt idx="67">
                <c:v>-0.98330530822866435</c:v>
              </c:pt>
              <c:pt idx="68">
                <c:v>-0.99908680356606783</c:v>
              </c:pt>
              <c:pt idx="69">
                <c:v>-1.0169189451251313</c:v>
              </c:pt>
              <c:pt idx="70">
                <c:v>-1.0332443575837404</c:v>
              </c:pt>
              <c:pt idx="71">
                <c:v>-1.0513293679246696</c:v>
              </c:pt>
              <c:pt idx="72">
                <c:v>-1.0674738897853646</c:v>
              </c:pt>
              <c:pt idx="73">
                <c:v>-1.0861945893289708</c:v>
              </c:pt>
              <c:pt idx="74">
                <c:v>-1.102524656725824</c:v>
              </c:pt>
              <c:pt idx="75">
                <c:v>-1.1203222394116208</c:v>
              </c:pt>
              <c:pt idx="76">
                <c:v>-1.1360072583382772</c:v>
              </c:pt>
              <c:pt idx="77">
                <c:v>-1.1540036540511092</c:v>
              </c:pt>
              <c:pt idx="78">
                <c:v>-1.1681352275418257</c:v>
              </c:pt>
              <c:pt idx="79">
                <c:v>-1.1862983456542142</c:v>
              </c:pt>
              <c:pt idx="80">
                <c:v>-1.2000324671140135</c:v>
              </c:pt>
              <c:pt idx="81">
                <c:v>-1.2183495950265923</c:v>
              </c:pt>
              <c:pt idx="82">
                <c:v>-1.2311958403474259</c:v>
              </c:pt>
              <c:pt idx="83">
                <c:v>-1.2487362045948303</c:v>
              </c:pt>
              <c:pt idx="84">
                <c:v>-1.2615217668918022</c:v>
              </c:pt>
              <c:pt idx="85">
                <c:v>-1.2810119430059357</c:v>
              </c:pt>
              <c:pt idx="86">
                <c:v>-1.2937449610634459</c:v>
              </c:pt>
              <c:pt idx="87">
                <c:v>-1.3124281392393147</c:v>
              </c:pt>
              <c:pt idx="88">
                <c:v>-1.3236123063907332</c:v>
              </c:pt>
              <c:pt idx="89">
                <c:v>-1.3433660351269658</c:v>
              </c:pt>
              <c:pt idx="90">
                <c:v>-1.3554083281690832</c:v>
              </c:pt>
              <c:pt idx="91">
                <c:v>-1.3747769254901958</c:v>
              </c:pt>
              <c:pt idx="92">
                <c:v>-1.3866849098458072</c:v>
              </c:pt>
              <c:pt idx="93">
                <c:v>-1.4072065455666039</c:v>
              </c:pt>
              <c:pt idx="94">
                <c:v>-1.420047813514927</c:v>
              </c:pt>
              <c:pt idx="95">
                <c:v>-1.4396242951400258</c:v>
              </c:pt>
              <c:pt idx="96">
                <c:v>-1.4517791409171028</c:v>
              </c:pt>
              <c:pt idx="97">
                <c:v>-1.4714261383008969</c:v>
              </c:pt>
              <c:pt idx="98">
                <c:v>-1.4845504350994461</c:v>
              </c:pt>
              <c:pt idx="99">
                <c:v>-1.5042726520731922</c:v>
              </c:pt>
              <c:pt idx="100">
                <c:v>-1.5166512363058349</c:v>
              </c:pt>
              <c:pt idx="101">
                <c:v>-1.5364182770466097</c:v>
              </c:pt>
              <c:pt idx="102">
                <c:v>-1.549203839343583</c:v>
              </c:pt>
              <c:pt idx="103">
                <c:v>-1.56775724723933</c:v>
              </c:pt>
              <c:pt idx="104">
                <c:v>-1.5809525376581623</c:v>
              </c:pt>
              <c:pt idx="105">
                <c:v>-1.6007551649543421</c:v>
              </c:pt>
              <c:pt idx="106">
                <c:v>-1.6130889792099501</c:v>
              </c:pt>
              <c:pt idx="107">
                <c:v>-1.6322125425435532</c:v>
              </c:pt>
              <c:pt idx="108">
                <c:v>-1.6456175690116033</c:v>
              </c:pt>
              <c:pt idx="109">
                <c:v>-1.6646917167741706</c:v>
              </c:pt>
              <c:pt idx="110">
                <c:v>-1.677845246673914</c:v>
              </c:pt>
              <c:pt idx="111">
                <c:v>-1.6961298629689536</c:v>
              </c:pt>
              <c:pt idx="112">
                <c:v>-1.7089871829441914</c:v>
              </c:pt>
              <c:pt idx="113">
                <c:v>-1.7263915381436858</c:v>
              </c:pt>
              <c:pt idx="114">
                <c:v>-1.7381650369074371</c:v>
              </c:pt>
              <c:pt idx="115">
                <c:v>-1.7568432041218254</c:v>
              </c:pt>
              <c:pt idx="116">
                <c:v>-1.7689829586724379</c:v>
              </c:pt>
              <c:pt idx="117">
                <c:v>-1.7866961672715067</c:v>
              </c:pt>
              <c:pt idx="118">
                <c:v>-1.797633776310229</c:v>
              </c:pt>
              <c:pt idx="119">
                <c:v>-1.8142678232075902</c:v>
              </c:pt>
              <c:pt idx="120">
                <c:v>-1.8263210024751468</c:v>
              </c:pt>
              <c:pt idx="121">
                <c:v>-1.8442660190929849</c:v>
              </c:pt>
              <c:pt idx="122">
                <c:v>-1.855855552787649</c:v>
              </c:pt>
              <c:pt idx="123">
                <c:v>-1.8726485586702724</c:v>
              </c:pt>
              <c:pt idx="124">
                <c:v>-1.8837172114794614</c:v>
              </c:pt>
              <c:pt idx="125">
                <c:v>-1.9009887979881228</c:v>
              </c:pt>
              <c:pt idx="126">
                <c:v>-1.9123774449521327</c:v>
              </c:pt>
              <c:pt idx="127">
                <c:v>-1.9310529543804047</c:v>
              </c:pt>
              <c:pt idx="128">
                <c:v>-1.942791238144953</c:v>
              </c:pt>
              <c:pt idx="129">
                <c:v>-1.9592751278666427</c:v>
              </c:pt>
              <c:pt idx="130">
                <c:v>-1.9704173044198845</c:v>
              </c:pt>
              <c:pt idx="131">
                <c:v>-1.9883169815699773</c:v>
              </c:pt>
              <c:pt idx="132">
                <c:v>-1.9997893827322157</c:v>
              </c:pt>
              <c:pt idx="133">
                <c:v>-2.0152935692681795</c:v>
              </c:pt>
              <c:pt idx="134">
                <c:v>-2.0270815250202241</c:v>
              </c:pt>
              <c:pt idx="135">
                <c:v>-2.0440226377090434</c:v>
              </c:pt>
              <c:pt idx="136">
                <c:v>-2.0561562547204697</c:v>
              </c:pt>
              <c:pt idx="137">
                <c:v>-2.0715332875910559</c:v>
              </c:pt>
              <c:pt idx="138">
                <c:v>-2.0819175968967718</c:v>
              </c:pt>
              <c:pt idx="139">
                <c:v>-2.0987601002912721</c:v>
              </c:pt>
              <c:pt idx="140">
                <c:v>-2.1094325601820434</c:v>
              </c:pt>
              <c:pt idx="141">
                <c:v>-2.1256579026111679</c:v>
              </c:pt>
              <c:pt idx="142">
                <c:v>-2.1366229247524986</c:v>
              </c:pt>
              <c:pt idx="143">
                <c:v>-2.1510595996941198</c:v>
              </c:pt>
              <c:pt idx="144">
                <c:v>-2.1611777298597041</c:v>
              </c:pt>
              <c:pt idx="145">
                <c:v>-2.1771233980151314</c:v>
              </c:pt>
              <c:pt idx="146">
                <c:v>-2.1886708704399029</c:v>
              </c:pt>
              <c:pt idx="147">
                <c:v>-2.2038847390757312</c:v>
              </c:pt>
              <c:pt idx="148">
                <c:v>-2.2133634830302742</c:v>
              </c:pt>
              <c:pt idx="149">
                <c:v>-2.2265452197323397</c:v>
              </c:pt>
              <c:pt idx="150">
                <c:v>-2.2362422654152074</c:v>
              </c:pt>
              <c:pt idx="151">
                <c:v>-2.252203316346542</c:v>
              </c:pt>
              <c:pt idx="152">
                <c:v>-2.2634044291013624</c:v>
              </c:pt>
              <c:pt idx="153">
                <c:v>-2.2785371264502317</c:v>
              </c:pt>
              <c:pt idx="154">
                <c:v>-2.2887543289968879</c:v>
              </c:pt>
              <c:pt idx="155">
                <c:v>-2.301674405361986</c:v>
              </c:pt>
              <c:pt idx="156">
                <c:v>-2.3121320170059509</c:v>
              </c:pt>
              <c:pt idx="157">
                <c:v>-2.3266921683372783</c:v>
              </c:pt>
              <c:pt idx="158">
                <c:v>-2.3360693301498734</c:v>
              </c:pt>
              <c:pt idx="159">
                <c:v>-2.3496196729809804</c:v>
              </c:pt>
              <c:pt idx="160">
                <c:v>-2.3605937200129641</c:v>
              </c:pt>
              <c:pt idx="161">
                <c:v>-2.3758824125280467</c:v>
              </c:pt>
              <c:pt idx="162">
                <c:v>-2.3871501373743911</c:v>
              </c:pt>
              <c:pt idx="163">
                <c:v>-2.4014157145332118</c:v>
              </c:pt>
              <c:pt idx="164">
                <c:v>-2.411524103853973</c:v>
              </c:pt>
              <c:pt idx="165">
                <c:v>-2.4246725766974824</c:v>
              </c:pt>
              <c:pt idx="166">
                <c:v>-2.4350200452229074</c:v>
              </c:pt>
              <c:pt idx="167">
                <c:v>-2.4484832253912021</c:v>
              </c:pt>
              <c:pt idx="168">
                <c:v>-2.4590813563830261</c:v>
              </c:pt>
              <c:pt idx="169">
                <c:v>-2.4728746785153612</c:v>
              </c:pt>
              <c:pt idx="170">
                <c:v>-2.4837359179469636</c:v>
              </c:pt>
              <c:pt idx="171">
                <c:v>-2.4994595123264265</c:v>
              </c:pt>
              <c:pt idx="172">
                <c:v>-2.5106150064982082</c:v>
              </c:pt>
              <c:pt idx="173">
                <c:v>-2.5235184113341149</c:v>
              </c:pt>
              <c:pt idx="174">
                <c:v>-2.5349471071577381</c:v>
              </c:pt>
              <c:pt idx="175">
                <c:v>-2.549835719651488</c:v>
              </c:pt>
              <c:pt idx="176">
                <c:v>-2.5615709758699063</c:v>
              </c:pt>
              <c:pt idx="177">
                <c:v>-2.5768643920394045</c:v>
              </c:pt>
              <c:pt idx="178">
                <c:v>-2.5854628972946405</c:v>
              </c:pt>
              <c:pt idx="179">
                <c:v>-2.5976263834878379</c:v>
              </c:pt>
              <c:pt idx="180">
                <c:v>-2.6081712966644508</c:v>
              </c:pt>
              <c:pt idx="181">
                <c:v>-2.6242001349403461</c:v>
              </c:pt>
              <c:pt idx="182">
                <c:v>-2.6368470966411168</c:v>
              </c:pt>
              <c:pt idx="183">
                <c:v>-2.6496560549337014</c:v>
              </c:pt>
              <c:pt idx="184">
                <c:v>-2.6607672803587747</c:v>
              </c:pt>
              <c:pt idx="185">
                <c:v>-2.675776943009335</c:v>
              </c:pt>
              <c:pt idx="186">
                <c:v>-2.6871839108027125</c:v>
              </c:pt>
              <c:pt idx="187">
                <c:v>-2.7025984742038975</c:v>
              </c:pt>
              <c:pt idx="188">
                <c:v>-2.7123546491492618</c:v>
              </c:pt>
              <c:pt idx="189">
                <c:v>-2.7241891067962669</c:v>
              </c:pt>
              <c:pt idx="190">
                <c:v>-2.7361652978429749</c:v>
              </c:pt>
              <c:pt idx="191">
                <c:v>-2.7503212470731131</c:v>
              </c:pt>
              <c:pt idx="192">
                <c:v>-2.762616483930151</c:v>
              </c:pt>
              <c:pt idx="193">
                <c:v>-2.7750647774567216</c:v>
              </c:pt>
              <c:pt idx="194">
                <c:v>-2.7855580531725548</c:v>
              </c:pt>
              <c:pt idx="195">
                <c:v>-2.8004361171987395</c:v>
              </c:pt>
              <c:pt idx="196">
                <c:v>-2.8090383207813994</c:v>
              </c:pt>
              <c:pt idx="197">
                <c:v>-2.8220819839734292</c:v>
              </c:pt>
              <c:pt idx="198">
                <c:v>-2.8308732493845983</c:v>
              </c:pt>
              <c:pt idx="199">
                <c:v>-2.8442067802540643</c:v>
              </c:pt>
              <c:pt idx="200">
                <c:v>-2.8577204994207901</c:v>
              </c:pt>
              <c:pt idx="201">
                <c:v>-2.869123131518601</c:v>
              </c:pt>
              <c:pt idx="202">
                <c:v>-2.8783397866235272</c:v>
              </c:pt>
              <c:pt idx="203">
                <c:v>-2.894676205943215</c:v>
              </c:pt>
              <c:pt idx="204">
                <c:v>-2.9041325411852563</c:v>
              </c:pt>
              <c:pt idx="205">
                <c:v>-2.9160801146063702</c:v>
              </c:pt>
              <c:pt idx="206">
                <c:v>-2.9306082151692809</c:v>
              </c:pt>
              <c:pt idx="207">
                <c:v>-2.9453504969064874</c:v>
              </c:pt>
              <c:pt idx="208">
                <c:v>-2.9578039579777733</c:v>
              </c:pt>
              <c:pt idx="209">
                <c:v>-2.9704144655697027</c:v>
              </c:pt>
              <c:pt idx="210">
                <c:v>-2.9806186357439399</c:v>
              </c:pt>
              <c:pt idx="211">
                <c:v>-2.9961228222799083</c:v>
              </c:pt>
              <c:pt idx="212">
                <c:v>-3.0065941221471992</c:v>
              </c:pt>
              <c:pt idx="213">
                <c:v>-3.0171762314777428</c:v>
              </c:pt>
              <c:pt idx="214">
                <c:v>-3.0278715205944864</c:v>
              </c:pt>
              <c:pt idx="215">
                <c:v>-3.041403526813069</c:v>
              </c:pt>
              <c:pt idx="216">
                <c:v>-3.0523625406027768</c:v>
              </c:pt>
              <c:pt idx="217">
                <c:v>-3.0634429863793509</c:v>
              </c:pt>
              <c:pt idx="218">
                <c:v>-3.0774684617338619</c:v>
              </c:pt>
              <c:pt idx="219">
                <c:v>-3.0916934526652131</c:v>
              </c:pt>
              <c:pt idx="220">
                <c:v>-3.1032209578362711</c:v>
              </c:pt>
              <c:pt idx="221">
                <c:v>-3.1148828975841161</c:v>
              </c:pt>
              <c:pt idx="222">
                <c:v>-3.1296542149044333</c:v>
              </c:pt>
              <c:pt idx="223">
                <c:v>-3.1386228848871864</c:v>
              </c:pt>
              <c:pt idx="224">
                <c:v>-3.150707624102266</c:v>
              </c:pt>
              <c:pt idx="225">
                <c:v>-3.1660218590753</c:v>
              </c:pt>
              <c:pt idx="226">
                <c:v>-3.1815742720827922</c:v>
              </c:pt>
              <c:pt idx="227">
                <c:v>-3.1878636009903576</c:v>
              </c:pt>
              <c:pt idx="228">
                <c:v>-3.2005621843274796</c:v>
              </c:pt>
              <c:pt idx="229">
                <c:v>-3.2101930773884439</c:v>
              </c:pt>
              <c:pt idx="230">
                <c:v>-3.2231802729152523</c:v>
              </c:pt>
              <c:pt idx="231">
                <c:v>-3.2396551101187483</c:v>
              </c:pt>
              <c:pt idx="232">
                <c:v>-3.2496718883622315</c:v>
              </c:pt>
              <c:pt idx="233">
                <c:v>-3.2597900185278141</c:v>
              </c:pt>
              <c:pt idx="234">
                <c:v>-3.2700115725993584</c:v>
              </c:pt>
              <c:pt idx="235">
                <c:v>-3.2838048947316798</c:v>
              </c:pt>
              <c:pt idx="236">
                <c:v>-3.2942761945989818</c:v>
              </c:pt>
              <c:pt idx="237">
                <c:v>-3.3048583039295254</c:v>
              </c:pt>
              <c:pt idx="238">
                <c:v>-3.3155535930462712</c:v>
              </c:pt>
              <c:pt idx="239">
                <c:v>-3.3227478686802905</c:v>
              </c:pt>
              <c:pt idx="240">
                <c:v>-3.3299942772010591</c:v>
              </c:pt>
              <c:pt idx="241">
                <c:v>-3.340963308571637</c:v>
              </c:pt>
              <c:pt idx="242">
                <c:v>-3.3557783943567743</c:v>
              </c:pt>
              <c:pt idx="243">
                <c:v>-3.3670355488814065</c:v>
              </c:pt>
              <c:pt idx="244">
                <c:v>-3.3746113426898718</c:v>
              </c:pt>
              <c:pt idx="245">
                <c:v>-3.3822449675449446</c:v>
              </c:pt>
              <c:pt idx="246">
                <c:v>-3.3860837438521063</c:v>
              </c:pt>
              <c:pt idx="247">
                <c:v>-3.3938057899460086</c:v>
              </c:pt>
              <c:pt idx="248">
                <c:v>-3.4055018297092006</c:v>
              </c:pt>
              <c:pt idx="249">
                <c:v>-3.4213124357358526</c:v>
              </c:pt>
              <c:pt idx="250">
                <c:v>-3.4293124784029305</c:v>
              </c:pt>
              <c:pt idx="251">
                <c:v>-3.4373770382396525</c:v>
              </c:pt>
              <c:pt idx="252">
                <c:v>-3.4414338389352626</c:v>
              </c:pt>
              <c:pt idx="253">
                <c:v>-3.4537039315270848</c:v>
              </c:pt>
              <c:pt idx="254">
                <c:v>-3.4661264515256391</c:v>
              </c:pt>
              <c:pt idx="255">
                <c:v>-3.4703018229361153</c:v>
              </c:pt>
              <c:pt idx="256">
                <c:v>-3.4744947011961576</c:v>
              </c:pt>
              <c:pt idx="257">
                <c:v>-3.4871798607234776</c:v>
              </c:pt>
              <c:pt idx="258">
                <c:v>-3.4957269213019306</c:v>
              </c:pt>
              <c:pt idx="259">
                <c:v>-3.5043476643458393</c:v>
              </c:pt>
              <c:pt idx="260">
                <c:v>-3.5130433713133913</c:v>
              </c:pt>
              <c:pt idx="261">
                <c:v>-3.5218153573862225</c:v>
              </c:pt>
              <c:pt idx="262">
                <c:v>-3.5306649726632142</c:v>
              </c:pt>
              <c:pt idx="263">
                <c:v>-3.5395936034075177</c:v>
              </c:pt>
              <c:pt idx="264">
                <c:v>-3.5486026733498739</c:v>
              </c:pt>
              <c:pt idx="265">
                <c:v>-3.5576936450511276</c:v>
              </c:pt>
              <c:pt idx="266">
                <c:v>-3.5668680213271631</c:v>
              </c:pt>
              <c:pt idx="267">
                <c:v>-3.5807893598457761</c:v>
              </c:pt>
              <c:pt idx="268">
                <c:v>-3.5901791001956291</c:v>
              </c:pt>
              <c:pt idx="269">
                <c:v>-3.5949072413915699</c:v>
              </c:pt>
              <c:pt idx="270">
                <c:v>-3.604431122902815</c:v>
              </c:pt>
              <c:pt idx="271">
                <c:v>-3.6188892060780544</c:v>
              </c:pt>
              <c:pt idx="272">
                <c:v>-3.6286453810234209</c:v>
              </c:pt>
              <c:pt idx="273">
                <c:v>-3.633559395825845</c:v>
              </c:pt>
              <c:pt idx="274">
                <c:v>-3.6484480083195923</c:v>
              </c:pt>
              <c:pt idx="275">
                <c:v>-3.6584983441731045</c:v>
              </c:pt>
              <c:pt idx="276">
                <c:v>-3.6635616461296459</c:v>
              </c:pt>
              <c:pt idx="277">
                <c:v>-3.6737658163038893</c:v>
              </c:pt>
              <c:pt idx="278">
                <c:v>-3.6892700028398515</c:v>
              </c:pt>
              <c:pt idx="279">
                <c:v>-3.6997413027071402</c:v>
              </c:pt>
              <c:pt idx="280">
                <c:v>-3.7103234120376656</c:v>
              </c:pt>
              <c:pt idx="281">
                <c:v>-3.7210187011544384</c:v>
              </c:pt>
              <c:pt idx="282">
                <c:v>-3.7264095497893091</c:v>
              </c:pt>
              <c:pt idx="283">
                <c:v>-3.7372792220262014</c:v>
              </c:pt>
              <c:pt idx="284">
                <c:v>-3.7482683436017985</c:v>
              </c:pt>
              <c:pt idx="285">
                <c:v>-3.7538085239774128</c:v>
              </c:pt>
              <c:pt idx="286">
                <c:v>-3.7706156422937998</c:v>
              </c:pt>
              <c:pt idx="287">
                <c:v>-3.7819794009441172</c:v>
              </c:pt>
              <c:pt idx="288">
                <c:v>-3.7934737803698546</c:v>
              </c:pt>
              <c:pt idx="289">
                <c:v>-3.8051018183649612</c:v>
              </c:pt>
              <c:pt idx="290">
                <c:v>-3.8168666599445653</c:v>
              </c:pt>
              <c:pt idx="291">
                <c:v>-3.8287715624508709</c:v>
              </c:pt>
              <c:pt idx="292">
                <c:v>-3.8347775865110916</c:v>
              </c:pt>
              <c:pt idx="293">
                <c:v>-3.8468989470434338</c:v>
              </c:pt>
              <c:pt idx="294">
                <c:v>-3.8653610098831543</c:v>
              </c:pt>
              <c:pt idx="295">
                <c:v>-3.8778611726473993</c:v>
              </c:pt>
              <c:pt idx="296">
                <c:v>-3.8905195695193253</c:v>
              </c:pt>
              <c:pt idx="297">
                <c:v>-3.9033402579483893</c:v>
              </c:pt>
              <c:pt idx="298">
                <c:v>-3.9163274534751924</c:v>
              </c:pt>
              <c:pt idx="299">
                <c:v>-3.9294855380526892</c:v>
              </c:pt>
              <c:pt idx="300">
                <c:v>-3.9495531011035223</c:v>
              </c:pt>
              <c:pt idx="301">
                <c:v>-3.9563327880888939</c:v>
              </c:pt>
              <c:pt idx="302">
                <c:v>-3.9631587531592865</c:v>
              </c:pt>
              <c:pt idx="303">
                <c:v>-3.9700316324470468</c:v>
              </c:pt>
              <c:pt idx="304">
                <c:v>-3.9839207446077407</c:v>
              </c:pt>
              <c:pt idx="305">
                <c:v>-3.9980054844894708</c:v>
              </c:pt>
              <c:pt idx="306">
                <c:v>-4.0122914417369504</c:v>
              </c:pt>
              <c:pt idx="307">
                <c:v>-4.0195116897104297</c:v>
              </c:pt>
              <c:pt idx="308">
                <c:v>-4.0341104891315664</c:v>
              </c:pt>
              <c:pt idx="309">
                <c:v>-4.0489255749167103</c:v>
              </c:pt>
              <c:pt idx="310">
                <c:v>-4.0564162466458598</c:v>
              </c:pt>
              <c:pt idx="311">
                <c:v>-4.0639634522812669</c:v>
              </c:pt>
              <c:pt idx="312">
                <c:v>-4.0869529705059602</c:v>
              </c:pt>
              <c:pt idx="313">
                <c:v>-4.0947351109480135</c:v>
              </c:pt>
              <c:pt idx="314">
                <c:v>-4.1025782884090312</c:v>
              </c:pt>
              <c:pt idx="315">
                <c:v>-4.1025782884090312</c:v>
              </c:pt>
              <c:pt idx="316">
                <c:v>-4.12648380926258</c:v>
              </c:pt>
              <c:pt idx="317">
                <c:v>-4.1427443301343772</c:v>
              </c:pt>
              <c:pt idx="318">
                <c:v>-4.1509748292708837</c:v>
              </c:pt>
              <c:pt idx="319">
                <c:v>-4.1592736320855774</c:v>
              </c:pt>
              <c:pt idx="320">
                <c:v>-4.1760807504019759</c:v>
              </c:pt>
              <c:pt idx="321">
                <c:v>-4.1845914400698758</c:v>
              </c:pt>
              <c:pt idx="322">
                <c:v>-4.210566926473116</c:v>
              </c:pt>
              <c:pt idx="323">
                <c:v>-4.2282665035725353</c:v>
              </c:pt>
              <c:pt idx="324">
                <c:v>-4.2372351735553089</c:v>
              </c:pt>
              <c:pt idx="325">
                <c:v>-4.2193775561552984</c:v>
              </c:pt>
              <c:pt idx="326">
                <c:v>-4.2372351735553089</c:v>
              </c:pt>
              <c:pt idx="327">
                <c:v>-4.2554174926384798</c:v>
              </c:pt>
              <c:pt idx="328">
                <c:v>-4.2646341477434175</c:v>
              </c:pt>
              <c:pt idx="329">
                <c:v>-4.273936540405705</c:v>
              </c:pt>
              <c:pt idx="330">
                <c:v>-4.2928050247101242</c:v>
              </c:pt>
              <c:pt idx="331">
                <c:v>-4.3120363866379998</c:v>
              </c:pt>
              <c:pt idx="332">
                <c:v>-4.3316448580263804</c:v>
              </c:pt>
              <c:pt idx="333">
                <c:v>-4.3120363866379998</c:v>
              </c:pt>
              <c:pt idx="334">
                <c:v>-4.3217925615833535</c:v>
              </c:pt>
              <c:pt idx="335">
                <c:v>-4.3516455247330539</c:v>
              </c:pt>
              <c:pt idx="336">
                <c:v>-4.3720543963642395</c:v>
              </c:pt>
              <c:pt idx="337">
                <c:v>-4.414165881714375</c:v>
              </c:pt>
              <c:pt idx="338">
                <c:v>-4.424976797818597</c:v>
              </c:pt>
              <c:pt idx="339">
                <c:v>-4.435905868350785</c:v>
              </c:pt>
              <c:pt idx="340">
                <c:v>-4.4581290051354712</c:v>
              </c:pt>
              <c:pt idx="341">
                <c:v>-4.4808572562130315</c:v>
              </c:pt>
              <c:pt idx="342">
                <c:v>-4.4924180786140946</c:v>
              </c:pt>
              <c:pt idx="343">
                <c:v>-4.5400461276033584</c:v>
              </c:pt>
              <c:pt idx="344">
                <c:v>-4.5523162201952116</c:v>
              </c:pt>
              <c:pt idx="345">
                <c:v>-4.5773175224006026</c:v>
              </c:pt>
              <c:pt idx="346">
                <c:v>-4.6029599530139231</c:v>
              </c:pt>
              <c:pt idx="347">
                <c:v>-4.6292772613313238</c:v>
              </c:pt>
              <c:pt idx="348">
                <c:v>-4.642700281663485</c:v>
              </c:pt>
              <c:pt idx="349">
                <c:v>-4.6840854978263309</c:v>
              </c:pt>
              <c:pt idx="350">
                <c:v>-4.6982701328182719</c:v>
              </c:pt>
              <c:pt idx="351">
                <c:v>-4.7126588702703565</c:v>
              </c:pt>
              <c:pt idx="352">
                <c:v>-4.7420727554766939</c:v>
              </c:pt>
              <c:pt idx="353">
                <c:v>-4.7723781049719909</c:v>
              </c:pt>
              <c:pt idx="354">
                <c:v>-4.7723781049719909</c:v>
              </c:pt>
              <c:pt idx="355">
                <c:v>-4.7878822915079793</c:v>
              </c:pt>
              <c:pt idx="356">
                <c:v>-4.7878822915079793</c:v>
              </c:pt>
              <c:pt idx="357">
                <c:v>-4.8036306484761013</c:v>
              </c:pt>
              <c:pt idx="358">
                <c:v>-4.8196309898225254</c:v>
              </c:pt>
              <c:pt idx="359">
                <c:v>-4.8692279309618858</c:v>
              </c:pt>
              <c:pt idx="360">
                <c:v>-4.8863223643211668</c:v>
              </c:pt>
              <c:pt idx="361">
                <c:v>-4.9037141070330907</c:v>
              </c:pt>
              <c:pt idx="362">
                <c:v>-4.9394321896351778</c:v>
              </c:pt>
              <c:pt idx="363">
                <c:v>-4.9577813283033549</c:v>
              </c:pt>
              <c:pt idx="364">
                <c:v>-4.9394321896351467</c:v>
              </c:pt>
              <c:pt idx="365">
                <c:v>-4.9577813283033549</c:v>
              </c:pt>
              <c:pt idx="366">
                <c:v>-4.9764734613155035</c:v>
              </c:pt>
              <c:pt idx="367">
                <c:v>-4.9764734613155035</c:v>
              </c:pt>
              <c:pt idx="368">
                <c:v>-4.9955216562862104</c:v>
              </c:pt>
              <c:pt idx="369">
                <c:v>-5.0347423694394662</c:v>
              </c:pt>
              <c:pt idx="370">
                <c:v>-5.0347423694394662</c:v>
              </c:pt>
              <c:pt idx="371">
                <c:v>-5.0549450767569626</c:v>
              </c:pt>
              <c:pt idx="372">
                <c:v>-5.0549450767569626</c:v>
              </c:pt>
              <c:pt idx="373">
                <c:v>-5.0549450767569626</c:v>
              </c:pt>
              <c:pt idx="374">
                <c:v>-5.0755643639597645</c:v>
              </c:pt>
              <c:pt idx="375">
                <c:v>-5.0755643639597645</c:v>
              </c:pt>
              <c:pt idx="376">
                <c:v>-5.0966177731575746</c:v>
              </c:pt>
              <c:pt idx="377">
                <c:v>-5.1181239783785148</c:v>
              </c:pt>
              <c:pt idx="378">
                <c:v>-5.1401028850973223</c:v>
              </c:pt>
              <c:pt idx="379">
                <c:v>-5.209095756584218</c:v>
              </c:pt>
              <c:pt idx="380">
                <c:v>-5.2331933081632931</c:v>
              </c:pt>
              <c:pt idx="381">
                <c:v>-5.2331933081632931</c:v>
              </c:pt>
              <c:pt idx="382">
                <c:v>-5.2331933081632931</c:v>
              </c:pt>
              <c:pt idx="383">
                <c:v>-5.2090957565842588</c:v>
              </c:pt>
              <c:pt idx="384">
                <c:v>-5.2331933081632931</c:v>
              </c:pt>
              <c:pt idx="385">
                <c:v>-5.2832037287379201</c:v>
              </c:pt>
              <c:pt idx="386">
                <c:v>-5.2832037287379201</c:v>
              </c:pt>
              <c:pt idx="387">
                <c:v>-5.3091792151412625</c:v>
              </c:pt>
              <c:pt idx="388">
                <c:v>-5.3091792151412625</c:v>
              </c:pt>
              <c:pt idx="389">
                <c:v>-5.3091792151412625</c:v>
              </c:pt>
              <c:pt idx="390">
                <c:v>-5.3358474622233958</c:v>
              </c:pt>
              <c:pt idx="391">
                <c:v>-5.3632464364114796</c:v>
              </c:pt>
              <c:pt idx="392">
                <c:v>-5.3632464364114796</c:v>
              </c:pt>
              <c:pt idx="393">
                <c:v>-5.3914173133782173</c:v>
              </c:pt>
              <c:pt idx="394">
                <c:v>-5.4204048502514386</c:v>
              </c:pt>
              <c:pt idx="395">
                <c:v>-5.4204048502514386</c:v>
              </c:pt>
              <c:pt idx="396">
                <c:v>-5.4204048502514386</c:v>
              </c:pt>
              <c:pt idx="397">
                <c:v>-5.4502578134011639</c:v>
              </c:pt>
              <c:pt idx="398">
                <c:v>-5.4810294720678838</c:v>
              </c:pt>
              <c:pt idx="399">
                <c:v>-5.4810294720678838</c:v>
              </c:pt>
              <c:pt idx="400">
                <c:v>-5.4810294720678838</c:v>
              </c:pt>
              <c:pt idx="401">
                <c:v>-5.4810294720678838</c:v>
              </c:pt>
              <c:pt idx="402">
                <c:v>-5.5455679932055251</c:v>
              </c:pt>
              <c:pt idx="403">
                <c:v>-5.5794695448812002</c:v>
              </c:pt>
              <c:pt idx="404">
                <c:v>-5.5794695448812002</c:v>
              </c:pt>
              <c:pt idx="405">
                <c:v>-5.6509285088632693</c:v>
              </c:pt>
              <c:pt idx="406">
                <c:v>-5.6509285088632693</c:v>
              </c:pt>
              <c:pt idx="407">
                <c:v>-5.6145608646924332</c:v>
              </c:pt>
              <c:pt idx="408">
                <c:v>-5.6509285088633323</c:v>
              </c:pt>
              <c:pt idx="409">
                <c:v>-5.6886688368461718</c:v>
              </c:pt>
              <c:pt idx="410">
                <c:v>-5.6886688368461718</c:v>
              </c:pt>
              <c:pt idx="411">
                <c:v>-5.6509285088633323</c:v>
              </c:pt>
              <c:pt idx="412">
                <c:v>-5.6886688368461718</c:v>
              </c:pt>
              <c:pt idx="413">
                <c:v>-5.6886688368461718</c:v>
              </c:pt>
              <c:pt idx="414">
                <c:v>-5.6886688368461718</c:v>
              </c:pt>
              <c:pt idx="415">
                <c:v>-5.7278895499994107</c:v>
              </c:pt>
              <c:pt idx="416">
                <c:v>-5.7278895499994107</c:v>
              </c:pt>
              <c:pt idx="417">
                <c:v>-5.7278895499994107</c:v>
              </c:pt>
              <c:pt idx="418">
                <c:v>-5.7687115445196211</c:v>
              </c:pt>
              <c:pt idx="419">
                <c:v>-5.811271158938478</c:v>
              </c:pt>
              <c:pt idx="420">
                <c:v>-5.811271158938478</c:v>
              </c:pt>
              <c:pt idx="421">
                <c:v>-5.7687115445196211</c:v>
              </c:pt>
              <c:pt idx="422">
                <c:v>-5.7687115445196211</c:v>
              </c:pt>
              <c:pt idx="423">
                <c:v>-5.811271158938478</c:v>
              </c:pt>
              <c:pt idx="424">
                <c:v>-5.811271158938478</c:v>
              </c:pt>
              <c:pt idx="425">
                <c:v>-5.8557229215092637</c:v>
              </c:pt>
              <c:pt idx="426">
                <c:v>-5.8557229215092637</c:v>
              </c:pt>
              <c:pt idx="427">
                <c:v>-5.902242937144103</c:v>
              </c:pt>
              <c:pt idx="428">
                <c:v>-5.902242937144103</c:v>
              </c:pt>
              <c:pt idx="429">
                <c:v>-5.8557229215092637</c:v>
              </c:pt>
              <c:pt idx="430">
                <c:v>-5.902242937144103</c:v>
              </c:pt>
              <c:pt idx="431">
                <c:v>-5.9510331013136888</c:v>
              </c:pt>
              <c:pt idx="432">
                <c:v>-6.056393616971449</c:v>
              </c:pt>
              <c:pt idx="433">
                <c:v>-6.056393616971449</c:v>
              </c:pt>
              <c:pt idx="434">
                <c:v>-6.056393616971449</c:v>
              </c:pt>
              <c:pt idx="435">
                <c:v>-6.1135520308113334</c:v>
              </c:pt>
              <c:pt idx="436">
                <c:v>-6.1741766526278559</c:v>
              </c:pt>
              <c:pt idx="437">
                <c:v>-6.2387151737653559</c:v>
              </c:pt>
              <c:pt idx="438">
                <c:v>-6.2387151737653559</c:v>
              </c:pt>
              <c:pt idx="439">
                <c:v>-6.1741766526278559</c:v>
              </c:pt>
              <c:pt idx="440">
                <c:v>-6.1741766526278559</c:v>
              </c:pt>
              <c:pt idx="441">
                <c:v>-6.1741766526278559</c:v>
              </c:pt>
              <c:pt idx="442">
                <c:v>-6.2387151737653559</c:v>
              </c:pt>
              <c:pt idx="443">
                <c:v>-6.2387151737653559</c:v>
              </c:pt>
              <c:pt idx="444">
                <c:v>-6.2387151737653559</c:v>
              </c:pt>
              <c:pt idx="445">
                <c:v>-6.3077080452522267</c:v>
              </c:pt>
              <c:pt idx="446">
                <c:v>-6.3077080452522267</c:v>
              </c:pt>
              <c:pt idx="447">
                <c:v>-6.3818160174060514</c:v>
              </c:pt>
              <c:pt idx="448">
                <c:v>-6.4618587250794945</c:v>
              </c:pt>
              <c:pt idx="449">
                <c:v>-6.4618587250794945</c:v>
              </c:pt>
              <c:pt idx="450">
                <c:v>-6.4618587250794945</c:v>
              </c:pt>
              <c:pt idx="451">
                <c:v>-6.6441802818736342</c:v>
              </c:pt>
              <c:pt idx="452">
                <c:v>-6.7495407975313473</c:v>
              </c:pt>
              <c:pt idx="453">
                <c:v>-6.8673238331879078</c:v>
              </c:pt>
              <c:pt idx="454">
                <c:v>-6.8673238331879078</c:v>
              </c:pt>
              <c:pt idx="455">
                <c:v>-6.7495407975313473</c:v>
              </c:pt>
              <c:pt idx="456">
                <c:v>-6.7495407975313473</c:v>
              </c:pt>
              <c:pt idx="457">
                <c:v>-6.6441802818736342</c:v>
              </c:pt>
              <c:pt idx="458">
                <c:v>-6.6441802818736342</c:v>
              </c:pt>
              <c:pt idx="459">
                <c:v>-6.8673238331879078</c:v>
              </c:pt>
              <c:pt idx="460">
                <c:v>-7.0008552258122938</c:v>
              </c:pt>
              <c:pt idx="461">
                <c:v>-7.0008552258122938</c:v>
              </c:pt>
              <c:pt idx="462">
                <c:v>-7.0008552258122938</c:v>
              </c:pt>
              <c:pt idx="463">
                <c:v>-7.3373274624335796</c:v>
              </c:pt>
              <c:pt idx="464">
                <c:v>-7.3373274624335796</c:v>
              </c:pt>
              <c:pt idx="465">
                <c:v>-7.5604710137475335</c:v>
              </c:pt>
              <c:pt idx="466">
                <c:v>-7.848153086198888</c:v>
              </c:pt>
              <c:pt idx="467">
                <c:v>-7.5604710137475335</c:v>
              </c:pt>
              <c:pt idx="468">
                <c:v>-7.848153086198888</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numLit>
          </c:yVal>
          <c:smooth val="0"/>
        </c:ser>
        <c:dLbls>
          <c:showLegendKey val="0"/>
          <c:showVal val="0"/>
          <c:showCatName val="0"/>
          <c:showSerName val="0"/>
          <c:showPercent val="0"/>
          <c:showBubbleSize val="0"/>
        </c:dLbls>
        <c:axId val="456658816"/>
        <c:axId val="456660064"/>
      </c:scatterChart>
      <c:valAx>
        <c:axId val="456660064"/>
        <c:scaling>
          <c:orientation val="minMax"/>
        </c:scaling>
        <c:delete val="0"/>
        <c:axPos val="l"/>
        <c:majorGridlines>
          <c:spPr>
            <a:ln w="9528" cap="flat">
              <a:solidFill>
                <a:srgbClr val="D9D9D9"/>
              </a:solidFill>
              <a:prstDash val="solid"/>
              <a:round/>
            </a:ln>
          </c:spPr>
        </c:majorGridlines>
        <c:title>
          <c:tx>
            <c:rich>
              <a:bodyPr vert="horz" lIns="0" tIns="0" rIns="0" bIns="0"/>
              <a:lstStyle/>
              <a:p>
                <a:pPr marL="0" marR="0" indent="0" algn="ctr" defTabSz="914400" rtl="0" fontAlgn="auto" hangingPunct="1">
                  <a:lnSpc>
                    <a:spcPct val="100000"/>
                  </a:lnSpc>
                  <a:spcBef>
                    <a:spcPts val="0"/>
                  </a:spcBef>
                  <a:spcAft>
                    <a:spcPts val="0"/>
                  </a:spcAft>
                  <a:tabLst/>
                  <a:defRPr sz="1000" b="0" i="0" u="none" strike="noStrike" kern="1200" baseline="0">
                    <a:solidFill>
                      <a:srgbClr val="595959"/>
                    </a:solidFill>
                    <a:latin typeface="Calibri"/>
                  </a:defRPr>
                </a:pPr>
                <a:r>
                  <a:rPr lang="en-GB" sz="1000" b="0" i="0" u="none" strike="noStrike" kern="1200" cap="none" spc="0" baseline="0">
                    <a:solidFill>
                      <a:srgbClr val="595959"/>
                    </a:solidFill>
                    <a:uFillTx/>
                    <a:latin typeface="Calibri"/>
                  </a:rPr>
                  <a:t>ln(1-(T-To)/∆T) </a:t>
                </a:r>
              </a:p>
            </c:rich>
          </c:tx>
          <c:layout/>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456658816"/>
        <c:crosses val="autoZero"/>
        <c:crossBetween val="midCat"/>
      </c:valAx>
      <c:valAx>
        <c:axId val="456658816"/>
        <c:scaling>
          <c:orientation val="minMax"/>
        </c:scaling>
        <c:delete val="0"/>
        <c:axPos val="b"/>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GB" sz="1000" b="0" i="0" u="none" strike="noStrike" kern="1200" cap="none" spc="0" baseline="0">
                    <a:solidFill>
                      <a:srgbClr val="595959"/>
                    </a:solidFill>
                    <a:uFillTx/>
                    <a:latin typeface="Calibri"/>
                  </a:rPr>
                  <a:t>Time (ms)</a:t>
                </a:r>
              </a:p>
            </c:rich>
          </c:tx>
          <c:layout/>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456660064"/>
        <c:crosses val="autoZero"/>
        <c:crossBetween val="midCat"/>
      </c:val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GB" sz="1000" b="0" i="0" u="none" strike="noStrike" kern="1200" baseline="0">
          <a:solidFill>
            <a:srgbClr val="000000"/>
          </a:solidFill>
          <a:latin typeface="Calibri"/>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en-GB" sz="1400" b="0" i="0" u="none" strike="noStrike" kern="1200" cap="none" spc="0" baseline="0">
                <a:solidFill>
                  <a:srgbClr val="595959"/>
                </a:solidFill>
                <a:uFillTx/>
                <a:latin typeface="Calibri"/>
              </a:rPr>
              <a:t>2.5mm Thermocouple in 12.5mm Thermowell</a:t>
            </a:r>
          </a:p>
        </c:rich>
      </c:tx>
      <c:layout/>
      <c:overlay val="0"/>
      <c:spPr>
        <a:noFill/>
        <a:ln>
          <a:noFill/>
        </a:ln>
      </c:spPr>
    </c:title>
    <c:autoTitleDeleted val="0"/>
    <c:plotArea>
      <c:layout/>
      <c:scatterChart>
        <c:scatterStyle val="lineMarker"/>
        <c:varyColors val="0"/>
        <c:ser>
          <c:idx val="0"/>
          <c:order val="0"/>
          <c:tx>
            <c:v>Series1</c:v>
          </c:tx>
          <c:spPr>
            <a:ln>
              <a:noFill/>
            </a:ln>
          </c:spPr>
          <c:marker>
            <c:symbol val="circle"/>
            <c:size val="5"/>
          </c:marker>
          <c:xVal>
            <c:numLit>
              <c:formatCode>General</c:formatCode>
              <c:ptCount val="4376"/>
              <c:pt idx="0">
                <c:v>0</c:v>
              </c:pt>
              <c:pt idx="1">
                <c:v>109</c:v>
              </c:pt>
              <c:pt idx="2">
                <c:v>203</c:v>
              </c:pt>
              <c:pt idx="3">
                <c:v>313</c:v>
              </c:pt>
              <c:pt idx="4">
                <c:v>406</c:v>
              </c:pt>
              <c:pt idx="5">
                <c:v>500</c:v>
              </c:pt>
              <c:pt idx="6">
                <c:v>609</c:v>
              </c:pt>
              <c:pt idx="7">
                <c:v>703</c:v>
              </c:pt>
              <c:pt idx="8">
                <c:v>813</c:v>
              </c:pt>
              <c:pt idx="9">
                <c:v>906</c:v>
              </c:pt>
              <c:pt idx="10">
                <c:v>1000</c:v>
              </c:pt>
              <c:pt idx="11">
                <c:v>1109</c:v>
              </c:pt>
              <c:pt idx="12">
                <c:v>1203</c:v>
              </c:pt>
              <c:pt idx="13">
                <c:v>1313</c:v>
              </c:pt>
              <c:pt idx="14">
                <c:v>1406</c:v>
              </c:pt>
              <c:pt idx="15">
                <c:v>1500</c:v>
              </c:pt>
              <c:pt idx="16">
                <c:v>1609</c:v>
              </c:pt>
              <c:pt idx="17">
                <c:v>1703</c:v>
              </c:pt>
              <c:pt idx="18">
                <c:v>1813</c:v>
              </c:pt>
              <c:pt idx="19">
                <c:v>1906</c:v>
              </c:pt>
              <c:pt idx="20">
                <c:v>2000</c:v>
              </c:pt>
              <c:pt idx="21">
                <c:v>2109</c:v>
              </c:pt>
              <c:pt idx="22">
                <c:v>2203</c:v>
              </c:pt>
              <c:pt idx="23">
                <c:v>2313</c:v>
              </c:pt>
              <c:pt idx="24">
                <c:v>2406</c:v>
              </c:pt>
              <c:pt idx="25">
                <c:v>2500</c:v>
              </c:pt>
              <c:pt idx="26">
                <c:v>2609</c:v>
              </c:pt>
              <c:pt idx="27">
                <c:v>2703</c:v>
              </c:pt>
              <c:pt idx="28">
                <c:v>2813</c:v>
              </c:pt>
              <c:pt idx="29">
                <c:v>2906</c:v>
              </c:pt>
              <c:pt idx="30">
                <c:v>3000</c:v>
              </c:pt>
              <c:pt idx="31">
                <c:v>3109</c:v>
              </c:pt>
              <c:pt idx="32">
                <c:v>3203</c:v>
              </c:pt>
              <c:pt idx="33">
                <c:v>3313</c:v>
              </c:pt>
              <c:pt idx="34">
                <c:v>3406</c:v>
              </c:pt>
              <c:pt idx="35">
                <c:v>3500</c:v>
              </c:pt>
              <c:pt idx="36">
                <c:v>3609</c:v>
              </c:pt>
              <c:pt idx="37">
                <c:v>3703</c:v>
              </c:pt>
              <c:pt idx="38">
                <c:v>3813</c:v>
              </c:pt>
              <c:pt idx="39">
                <c:v>3906</c:v>
              </c:pt>
              <c:pt idx="40">
                <c:v>4000</c:v>
              </c:pt>
              <c:pt idx="41">
                <c:v>4109</c:v>
              </c:pt>
              <c:pt idx="42">
                <c:v>4203</c:v>
              </c:pt>
              <c:pt idx="43">
                <c:v>4313</c:v>
              </c:pt>
              <c:pt idx="44">
                <c:v>4406</c:v>
              </c:pt>
              <c:pt idx="45">
                <c:v>4500</c:v>
              </c:pt>
              <c:pt idx="46">
                <c:v>4609</c:v>
              </c:pt>
              <c:pt idx="47">
                <c:v>4703</c:v>
              </c:pt>
              <c:pt idx="48">
                <c:v>4813</c:v>
              </c:pt>
              <c:pt idx="49">
                <c:v>4906</c:v>
              </c:pt>
              <c:pt idx="50">
                <c:v>5000</c:v>
              </c:pt>
              <c:pt idx="51">
                <c:v>5109</c:v>
              </c:pt>
              <c:pt idx="52">
                <c:v>5203</c:v>
              </c:pt>
              <c:pt idx="53">
                <c:v>5313</c:v>
              </c:pt>
              <c:pt idx="54">
                <c:v>5406</c:v>
              </c:pt>
              <c:pt idx="55">
                <c:v>5500</c:v>
              </c:pt>
              <c:pt idx="56">
                <c:v>5609</c:v>
              </c:pt>
              <c:pt idx="57">
                <c:v>5703</c:v>
              </c:pt>
              <c:pt idx="58">
                <c:v>5813</c:v>
              </c:pt>
              <c:pt idx="59">
                <c:v>5906</c:v>
              </c:pt>
              <c:pt idx="60">
                <c:v>6000</c:v>
              </c:pt>
              <c:pt idx="61">
                <c:v>6109</c:v>
              </c:pt>
              <c:pt idx="62">
                <c:v>6203</c:v>
              </c:pt>
              <c:pt idx="63">
                <c:v>6313</c:v>
              </c:pt>
              <c:pt idx="64">
                <c:v>6406</c:v>
              </c:pt>
              <c:pt idx="65">
                <c:v>6500</c:v>
              </c:pt>
              <c:pt idx="66">
                <c:v>6609</c:v>
              </c:pt>
              <c:pt idx="67">
                <c:v>6703</c:v>
              </c:pt>
              <c:pt idx="68">
                <c:v>6813</c:v>
              </c:pt>
              <c:pt idx="69">
                <c:v>6906</c:v>
              </c:pt>
              <c:pt idx="70">
                <c:v>7000</c:v>
              </c:pt>
              <c:pt idx="71">
                <c:v>7109</c:v>
              </c:pt>
              <c:pt idx="72">
                <c:v>7203</c:v>
              </c:pt>
              <c:pt idx="73">
                <c:v>7313</c:v>
              </c:pt>
              <c:pt idx="74">
                <c:v>7406</c:v>
              </c:pt>
              <c:pt idx="75">
                <c:v>7500</c:v>
              </c:pt>
              <c:pt idx="76">
                <c:v>7609</c:v>
              </c:pt>
              <c:pt idx="77">
                <c:v>7703</c:v>
              </c:pt>
              <c:pt idx="78">
                <c:v>7813</c:v>
              </c:pt>
              <c:pt idx="79">
                <c:v>7906</c:v>
              </c:pt>
              <c:pt idx="80">
                <c:v>8000</c:v>
              </c:pt>
              <c:pt idx="81">
                <c:v>8109</c:v>
              </c:pt>
              <c:pt idx="82">
                <c:v>8203</c:v>
              </c:pt>
              <c:pt idx="83">
                <c:v>8313</c:v>
              </c:pt>
              <c:pt idx="84">
                <c:v>8406</c:v>
              </c:pt>
              <c:pt idx="85">
                <c:v>8500</c:v>
              </c:pt>
              <c:pt idx="86">
                <c:v>8609</c:v>
              </c:pt>
              <c:pt idx="87">
                <c:v>8703</c:v>
              </c:pt>
              <c:pt idx="88">
                <c:v>8813</c:v>
              </c:pt>
              <c:pt idx="89">
                <c:v>8906</c:v>
              </c:pt>
              <c:pt idx="90">
                <c:v>9000</c:v>
              </c:pt>
              <c:pt idx="91">
                <c:v>9109</c:v>
              </c:pt>
              <c:pt idx="92">
                <c:v>9203</c:v>
              </c:pt>
              <c:pt idx="93">
                <c:v>9313</c:v>
              </c:pt>
              <c:pt idx="94">
                <c:v>9406</c:v>
              </c:pt>
              <c:pt idx="95">
                <c:v>9500</c:v>
              </c:pt>
              <c:pt idx="96">
                <c:v>9609</c:v>
              </c:pt>
              <c:pt idx="97">
                <c:v>9703</c:v>
              </c:pt>
              <c:pt idx="98">
                <c:v>9813</c:v>
              </c:pt>
              <c:pt idx="99">
                <c:v>9906</c:v>
              </c:pt>
              <c:pt idx="100">
                <c:v>10000</c:v>
              </c:pt>
              <c:pt idx="101">
                <c:v>10109</c:v>
              </c:pt>
              <c:pt idx="102">
                <c:v>10203</c:v>
              </c:pt>
              <c:pt idx="103">
                <c:v>10313</c:v>
              </c:pt>
              <c:pt idx="104">
                <c:v>10406</c:v>
              </c:pt>
              <c:pt idx="105">
                <c:v>10500</c:v>
              </c:pt>
              <c:pt idx="106">
                <c:v>10609</c:v>
              </c:pt>
              <c:pt idx="107">
                <c:v>10703</c:v>
              </c:pt>
              <c:pt idx="108">
                <c:v>10813</c:v>
              </c:pt>
              <c:pt idx="109">
                <c:v>10906</c:v>
              </c:pt>
              <c:pt idx="110">
                <c:v>11000</c:v>
              </c:pt>
              <c:pt idx="111">
                <c:v>11109</c:v>
              </c:pt>
              <c:pt idx="112">
                <c:v>11203</c:v>
              </c:pt>
              <c:pt idx="113">
                <c:v>11313</c:v>
              </c:pt>
              <c:pt idx="114">
                <c:v>11406</c:v>
              </c:pt>
              <c:pt idx="115">
                <c:v>11500</c:v>
              </c:pt>
              <c:pt idx="116">
                <c:v>11609</c:v>
              </c:pt>
              <c:pt idx="117">
                <c:v>11703</c:v>
              </c:pt>
              <c:pt idx="118">
                <c:v>11813</c:v>
              </c:pt>
              <c:pt idx="119">
                <c:v>11906</c:v>
              </c:pt>
              <c:pt idx="120">
                <c:v>12000</c:v>
              </c:pt>
              <c:pt idx="121">
                <c:v>12109</c:v>
              </c:pt>
              <c:pt idx="122">
                <c:v>12203</c:v>
              </c:pt>
              <c:pt idx="123">
                <c:v>12313</c:v>
              </c:pt>
              <c:pt idx="124">
                <c:v>12406</c:v>
              </c:pt>
              <c:pt idx="125">
                <c:v>12500</c:v>
              </c:pt>
              <c:pt idx="126">
                <c:v>12609</c:v>
              </c:pt>
              <c:pt idx="127">
                <c:v>12703</c:v>
              </c:pt>
              <c:pt idx="128">
                <c:v>12813</c:v>
              </c:pt>
              <c:pt idx="129">
                <c:v>12906</c:v>
              </c:pt>
              <c:pt idx="130">
                <c:v>13000</c:v>
              </c:pt>
              <c:pt idx="131">
                <c:v>13109</c:v>
              </c:pt>
              <c:pt idx="132">
                <c:v>13203</c:v>
              </c:pt>
              <c:pt idx="133">
                <c:v>13313</c:v>
              </c:pt>
              <c:pt idx="134">
                <c:v>13406</c:v>
              </c:pt>
              <c:pt idx="135">
                <c:v>13500</c:v>
              </c:pt>
              <c:pt idx="136">
                <c:v>13609</c:v>
              </c:pt>
              <c:pt idx="137">
                <c:v>13703</c:v>
              </c:pt>
              <c:pt idx="138">
                <c:v>13813</c:v>
              </c:pt>
              <c:pt idx="139">
                <c:v>13906</c:v>
              </c:pt>
              <c:pt idx="140">
                <c:v>14000</c:v>
              </c:pt>
              <c:pt idx="141">
                <c:v>14109</c:v>
              </c:pt>
              <c:pt idx="142">
                <c:v>14203</c:v>
              </c:pt>
              <c:pt idx="143">
                <c:v>14313</c:v>
              </c:pt>
              <c:pt idx="144">
                <c:v>14406</c:v>
              </c:pt>
              <c:pt idx="145">
                <c:v>14500</c:v>
              </c:pt>
              <c:pt idx="146">
                <c:v>14609</c:v>
              </c:pt>
              <c:pt idx="147">
                <c:v>14703</c:v>
              </c:pt>
              <c:pt idx="148">
                <c:v>14813</c:v>
              </c:pt>
              <c:pt idx="149">
                <c:v>14906</c:v>
              </c:pt>
              <c:pt idx="150">
                <c:v>15000</c:v>
              </c:pt>
              <c:pt idx="151">
                <c:v>15109</c:v>
              </c:pt>
              <c:pt idx="152">
                <c:v>15203</c:v>
              </c:pt>
              <c:pt idx="153">
                <c:v>15313</c:v>
              </c:pt>
              <c:pt idx="154">
                <c:v>15406</c:v>
              </c:pt>
              <c:pt idx="155">
                <c:v>15500</c:v>
              </c:pt>
              <c:pt idx="156">
                <c:v>15609</c:v>
              </c:pt>
              <c:pt idx="157">
                <c:v>15703</c:v>
              </c:pt>
              <c:pt idx="158">
                <c:v>15813</c:v>
              </c:pt>
              <c:pt idx="159">
                <c:v>15906</c:v>
              </c:pt>
              <c:pt idx="160">
                <c:v>16000</c:v>
              </c:pt>
              <c:pt idx="161">
                <c:v>16109</c:v>
              </c:pt>
              <c:pt idx="162">
                <c:v>16203</c:v>
              </c:pt>
              <c:pt idx="163">
                <c:v>16313</c:v>
              </c:pt>
              <c:pt idx="164">
                <c:v>16406</c:v>
              </c:pt>
              <c:pt idx="165">
                <c:v>16500</c:v>
              </c:pt>
              <c:pt idx="166">
                <c:v>16609</c:v>
              </c:pt>
              <c:pt idx="167">
                <c:v>16703</c:v>
              </c:pt>
              <c:pt idx="168">
                <c:v>16813</c:v>
              </c:pt>
              <c:pt idx="169">
                <c:v>16906</c:v>
              </c:pt>
              <c:pt idx="170">
                <c:v>17000</c:v>
              </c:pt>
              <c:pt idx="171">
                <c:v>17109</c:v>
              </c:pt>
              <c:pt idx="172">
                <c:v>17203</c:v>
              </c:pt>
              <c:pt idx="173">
                <c:v>17313</c:v>
              </c:pt>
              <c:pt idx="174">
                <c:v>17406</c:v>
              </c:pt>
              <c:pt idx="175">
                <c:v>17500</c:v>
              </c:pt>
              <c:pt idx="176">
                <c:v>17609</c:v>
              </c:pt>
              <c:pt idx="177">
                <c:v>17703</c:v>
              </c:pt>
              <c:pt idx="178">
                <c:v>17813</c:v>
              </c:pt>
              <c:pt idx="179">
                <c:v>17906</c:v>
              </c:pt>
              <c:pt idx="180">
                <c:v>18000</c:v>
              </c:pt>
              <c:pt idx="181">
                <c:v>18109</c:v>
              </c:pt>
              <c:pt idx="182">
                <c:v>18203</c:v>
              </c:pt>
              <c:pt idx="183">
                <c:v>18313</c:v>
              </c:pt>
              <c:pt idx="184">
                <c:v>18406</c:v>
              </c:pt>
              <c:pt idx="185">
                <c:v>18500</c:v>
              </c:pt>
              <c:pt idx="186">
                <c:v>18609</c:v>
              </c:pt>
              <c:pt idx="187">
                <c:v>18703</c:v>
              </c:pt>
              <c:pt idx="188">
                <c:v>18813</c:v>
              </c:pt>
              <c:pt idx="189">
                <c:v>18906</c:v>
              </c:pt>
              <c:pt idx="190">
                <c:v>19000</c:v>
              </c:pt>
              <c:pt idx="191">
                <c:v>19109</c:v>
              </c:pt>
              <c:pt idx="192">
                <c:v>19203</c:v>
              </c:pt>
              <c:pt idx="193">
                <c:v>19313</c:v>
              </c:pt>
              <c:pt idx="194">
                <c:v>19406</c:v>
              </c:pt>
              <c:pt idx="195">
                <c:v>19500</c:v>
              </c:pt>
              <c:pt idx="196">
                <c:v>19609</c:v>
              </c:pt>
              <c:pt idx="197">
                <c:v>19703</c:v>
              </c:pt>
              <c:pt idx="198">
                <c:v>19813</c:v>
              </c:pt>
              <c:pt idx="199">
                <c:v>19906</c:v>
              </c:pt>
              <c:pt idx="200">
                <c:v>20000</c:v>
              </c:pt>
              <c:pt idx="201">
                <c:v>20109</c:v>
              </c:pt>
              <c:pt idx="202">
                <c:v>20203</c:v>
              </c:pt>
              <c:pt idx="203">
                <c:v>20313</c:v>
              </c:pt>
              <c:pt idx="204">
                <c:v>20406</c:v>
              </c:pt>
              <c:pt idx="205">
                <c:v>20500</c:v>
              </c:pt>
              <c:pt idx="206">
                <c:v>20609</c:v>
              </c:pt>
              <c:pt idx="207">
                <c:v>20703</c:v>
              </c:pt>
              <c:pt idx="208">
                <c:v>20813</c:v>
              </c:pt>
              <c:pt idx="209">
                <c:v>20906</c:v>
              </c:pt>
              <c:pt idx="210">
                <c:v>21000</c:v>
              </c:pt>
              <c:pt idx="211">
                <c:v>21109</c:v>
              </c:pt>
              <c:pt idx="212">
                <c:v>21203</c:v>
              </c:pt>
              <c:pt idx="213">
                <c:v>21313</c:v>
              </c:pt>
              <c:pt idx="214">
                <c:v>21406</c:v>
              </c:pt>
              <c:pt idx="215">
                <c:v>21500</c:v>
              </c:pt>
              <c:pt idx="216">
                <c:v>21609</c:v>
              </c:pt>
              <c:pt idx="217">
                <c:v>21703</c:v>
              </c:pt>
              <c:pt idx="218">
                <c:v>21813</c:v>
              </c:pt>
              <c:pt idx="219">
                <c:v>21906</c:v>
              </c:pt>
              <c:pt idx="220">
                <c:v>22000</c:v>
              </c:pt>
              <c:pt idx="221">
                <c:v>22109</c:v>
              </c:pt>
              <c:pt idx="222">
                <c:v>22203</c:v>
              </c:pt>
              <c:pt idx="223">
                <c:v>22313</c:v>
              </c:pt>
              <c:pt idx="224">
                <c:v>22406</c:v>
              </c:pt>
              <c:pt idx="225">
                <c:v>22500</c:v>
              </c:pt>
              <c:pt idx="226">
                <c:v>22609</c:v>
              </c:pt>
              <c:pt idx="227">
                <c:v>22703</c:v>
              </c:pt>
              <c:pt idx="228">
                <c:v>22813</c:v>
              </c:pt>
              <c:pt idx="229">
                <c:v>22906</c:v>
              </c:pt>
              <c:pt idx="230">
                <c:v>23000</c:v>
              </c:pt>
              <c:pt idx="231">
                <c:v>23109</c:v>
              </c:pt>
              <c:pt idx="232">
                <c:v>23203</c:v>
              </c:pt>
              <c:pt idx="233">
                <c:v>23313</c:v>
              </c:pt>
              <c:pt idx="234">
                <c:v>23406</c:v>
              </c:pt>
              <c:pt idx="235">
                <c:v>23500</c:v>
              </c:pt>
              <c:pt idx="236">
                <c:v>23609</c:v>
              </c:pt>
              <c:pt idx="237">
                <c:v>23703</c:v>
              </c:pt>
              <c:pt idx="238">
                <c:v>23813</c:v>
              </c:pt>
              <c:pt idx="239">
                <c:v>23906</c:v>
              </c:pt>
              <c:pt idx="240">
                <c:v>24000</c:v>
              </c:pt>
              <c:pt idx="241">
                <c:v>24109</c:v>
              </c:pt>
              <c:pt idx="242">
                <c:v>24203</c:v>
              </c:pt>
              <c:pt idx="243">
                <c:v>24313</c:v>
              </c:pt>
              <c:pt idx="244">
                <c:v>24406</c:v>
              </c:pt>
              <c:pt idx="245">
                <c:v>24500</c:v>
              </c:pt>
              <c:pt idx="246">
                <c:v>24609</c:v>
              </c:pt>
              <c:pt idx="247">
                <c:v>24703</c:v>
              </c:pt>
              <c:pt idx="248">
                <c:v>24813</c:v>
              </c:pt>
              <c:pt idx="249">
                <c:v>24906</c:v>
              </c:pt>
              <c:pt idx="250">
                <c:v>25000</c:v>
              </c:pt>
              <c:pt idx="251">
                <c:v>25109</c:v>
              </c:pt>
              <c:pt idx="252">
                <c:v>25203</c:v>
              </c:pt>
              <c:pt idx="253">
                <c:v>25313</c:v>
              </c:pt>
              <c:pt idx="254">
                <c:v>25406</c:v>
              </c:pt>
              <c:pt idx="255">
                <c:v>25500</c:v>
              </c:pt>
              <c:pt idx="256">
                <c:v>25609</c:v>
              </c:pt>
              <c:pt idx="257">
                <c:v>25703</c:v>
              </c:pt>
              <c:pt idx="258">
                <c:v>25813</c:v>
              </c:pt>
              <c:pt idx="259">
                <c:v>25906</c:v>
              </c:pt>
              <c:pt idx="260">
                <c:v>26000</c:v>
              </c:pt>
              <c:pt idx="261">
                <c:v>26109</c:v>
              </c:pt>
              <c:pt idx="262">
                <c:v>26203</c:v>
              </c:pt>
              <c:pt idx="263">
                <c:v>26313</c:v>
              </c:pt>
              <c:pt idx="264">
                <c:v>26406</c:v>
              </c:pt>
              <c:pt idx="265">
                <c:v>26500</c:v>
              </c:pt>
              <c:pt idx="266">
                <c:v>26609</c:v>
              </c:pt>
              <c:pt idx="267">
                <c:v>26703</c:v>
              </c:pt>
              <c:pt idx="268">
                <c:v>26813</c:v>
              </c:pt>
              <c:pt idx="269">
                <c:v>26906</c:v>
              </c:pt>
              <c:pt idx="270">
                <c:v>27000</c:v>
              </c:pt>
              <c:pt idx="271">
                <c:v>27109</c:v>
              </c:pt>
              <c:pt idx="272">
                <c:v>27203</c:v>
              </c:pt>
              <c:pt idx="273">
                <c:v>27313</c:v>
              </c:pt>
              <c:pt idx="274">
                <c:v>27406</c:v>
              </c:pt>
              <c:pt idx="275">
                <c:v>27500</c:v>
              </c:pt>
              <c:pt idx="276">
                <c:v>27609</c:v>
              </c:pt>
              <c:pt idx="277">
                <c:v>27703</c:v>
              </c:pt>
              <c:pt idx="278">
                <c:v>27813</c:v>
              </c:pt>
              <c:pt idx="279">
                <c:v>27906</c:v>
              </c:pt>
              <c:pt idx="280">
                <c:v>28000</c:v>
              </c:pt>
              <c:pt idx="281">
                <c:v>28109</c:v>
              </c:pt>
              <c:pt idx="282">
                <c:v>28203</c:v>
              </c:pt>
              <c:pt idx="283">
                <c:v>28313</c:v>
              </c:pt>
              <c:pt idx="284">
                <c:v>28406</c:v>
              </c:pt>
              <c:pt idx="285">
                <c:v>28500</c:v>
              </c:pt>
              <c:pt idx="286">
                <c:v>28609</c:v>
              </c:pt>
              <c:pt idx="287">
                <c:v>28703</c:v>
              </c:pt>
              <c:pt idx="288">
                <c:v>28813</c:v>
              </c:pt>
              <c:pt idx="289">
                <c:v>28906</c:v>
              </c:pt>
              <c:pt idx="290">
                <c:v>29000</c:v>
              </c:pt>
              <c:pt idx="291">
                <c:v>29109</c:v>
              </c:pt>
              <c:pt idx="292">
                <c:v>29203</c:v>
              </c:pt>
              <c:pt idx="293">
                <c:v>29313</c:v>
              </c:pt>
              <c:pt idx="294">
                <c:v>29406</c:v>
              </c:pt>
              <c:pt idx="295">
                <c:v>29500</c:v>
              </c:pt>
              <c:pt idx="296">
                <c:v>29609</c:v>
              </c:pt>
              <c:pt idx="297">
                <c:v>29703</c:v>
              </c:pt>
              <c:pt idx="298">
                <c:v>29813</c:v>
              </c:pt>
              <c:pt idx="299">
                <c:v>29906</c:v>
              </c:pt>
              <c:pt idx="300">
                <c:v>30000</c:v>
              </c:pt>
              <c:pt idx="301">
                <c:v>30109</c:v>
              </c:pt>
              <c:pt idx="302">
                <c:v>30203</c:v>
              </c:pt>
              <c:pt idx="303">
                <c:v>30313</c:v>
              </c:pt>
              <c:pt idx="304">
                <c:v>30406</c:v>
              </c:pt>
              <c:pt idx="305">
                <c:v>30500</c:v>
              </c:pt>
              <c:pt idx="306">
                <c:v>30609</c:v>
              </c:pt>
              <c:pt idx="307">
                <c:v>30703</c:v>
              </c:pt>
              <c:pt idx="308">
                <c:v>30813</c:v>
              </c:pt>
              <c:pt idx="309">
                <c:v>30906</c:v>
              </c:pt>
              <c:pt idx="310">
                <c:v>31000</c:v>
              </c:pt>
              <c:pt idx="311">
                <c:v>31109</c:v>
              </c:pt>
              <c:pt idx="312">
                <c:v>31203</c:v>
              </c:pt>
              <c:pt idx="313">
                <c:v>31313</c:v>
              </c:pt>
              <c:pt idx="314">
                <c:v>31406</c:v>
              </c:pt>
              <c:pt idx="315">
                <c:v>31500</c:v>
              </c:pt>
              <c:pt idx="316">
                <c:v>31609</c:v>
              </c:pt>
              <c:pt idx="317">
                <c:v>31703</c:v>
              </c:pt>
              <c:pt idx="318">
                <c:v>31813</c:v>
              </c:pt>
              <c:pt idx="319">
                <c:v>31906</c:v>
              </c:pt>
              <c:pt idx="320">
                <c:v>32000</c:v>
              </c:pt>
              <c:pt idx="321">
                <c:v>32109</c:v>
              </c:pt>
              <c:pt idx="322">
                <c:v>32203</c:v>
              </c:pt>
              <c:pt idx="323">
                <c:v>32313</c:v>
              </c:pt>
              <c:pt idx="324">
                <c:v>32406</c:v>
              </c:pt>
              <c:pt idx="325">
                <c:v>32500</c:v>
              </c:pt>
              <c:pt idx="326">
                <c:v>32609</c:v>
              </c:pt>
              <c:pt idx="327">
                <c:v>32703</c:v>
              </c:pt>
              <c:pt idx="328">
                <c:v>32813</c:v>
              </c:pt>
              <c:pt idx="329">
                <c:v>32906</c:v>
              </c:pt>
              <c:pt idx="330">
                <c:v>33000</c:v>
              </c:pt>
              <c:pt idx="331">
                <c:v>33109</c:v>
              </c:pt>
              <c:pt idx="332">
                <c:v>33203</c:v>
              </c:pt>
              <c:pt idx="333">
                <c:v>33313</c:v>
              </c:pt>
              <c:pt idx="334">
                <c:v>33406</c:v>
              </c:pt>
              <c:pt idx="335">
                <c:v>33500</c:v>
              </c:pt>
              <c:pt idx="336">
                <c:v>33609</c:v>
              </c:pt>
              <c:pt idx="337">
                <c:v>33703</c:v>
              </c:pt>
              <c:pt idx="338">
                <c:v>33813</c:v>
              </c:pt>
              <c:pt idx="339">
                <c:v>33906</c:v>
              </c:pt>
              <c:pt idx="340">
                <c:v>34000</c:v>
              </c:pt>
              <c:pt idx="341">
                <c:v>34109</c:v>
              </c:pt>
              <c:pt idx="342">
                <c:v>34203</c:v>
              </c:pt>
              <c:pt idx="343">
                <c:v>34313</c:v>
              </c:pt>
              <c:pt idx="344">
                <c:v>34406</c:v>
              </c:pt>
              <c:pt idx="345">
                <c:v>34500</c:v>
              </c:pt>
              <c:pt idx="346">
                <c:v>34609</c:v>
              </c:pt>
              <c:pt idx="347">
                <c:v>34703</c:v>
              </c:pt>
              <c:pt idx="348">
                <c:v>34813</c:v>
              </c:pt>
              <c:pt idx="349">
                <c:v>34906</c:v>
              </c:pt>
              <c:pt idx="350">
                <c:v>35000</c:v>
              </c:pt>
              <c:pt idx="351">
                <c:v>35109</c:v>
              </c:pt>
              <c:pt idx="352">
                <c:v>35203</c:v>
              </c:pt>
              <c:pt idx="353">
                <c:v>35313</c:v>
              </c:pt>
              <c:pt idx="354">
                <c:v>35406</c:v>
              </c:pt>
              <c:pt idx="355">
                <c:v>35500</c:v>
              </c:pt>
              <c:pt idx="356">
                <c:v>35609</c:v>
              </c:pt>
              <c:pt idx="357">
                <c:v>35703</c:v>
              </c:pt>
              <c:pt idx="358">
                <c:v>35813</c:v>
              </c:pt>
              <c:pt idx="359">
                <c:v>35906</c:v>
              </c:pt>
              <c:pt idx="360">
                <c:v>36000</c:v>
              </c:pt>
              <c:pt idx="361">
                <c:v>36109</c:v>
              </c:pt>
              <c:pt idx="362">
                <c:v>36203</c:v>
              </c:pt>
              <c:pt idx="363">
                <c:v>36313</c:v>
              </c:pt>
              <c:pt idx="364">
                <c:v>36406</c:v>
              </c:pt>
              <c:pt idx="365">
                <c:v>36500</c:v>
              </c:pt>
              <c:pt idx="366">
                <c:v>36609</c:v>
              </c:pt>
              <c:pt idx="367">
                <c:v>36703</c:v>
              </c:pt>
              <c:pt idx="368">
                <c:v>36813</c:v>
              </c:pt>
              <c:pt idx="369">
                <c:v>36906</c:v>
              </c:pt>
              <c:pt idx="370">
                <c:v>37000</c:v>
              </c:pt>
              <c:pt idx="371">
                <c:v>37109</c:v>
              </c:pt>
              <c:pt idx="372">
                <c:v>37203</c:v>
              </c:pt>
              <c:pt idx="373">
                <c:v>37313</c:v>
              </c:pt>
              <c:pt idx="374">
                <c:v>37406</c:v>
              </c:pt>
              <c:pt idx="375">
                <c:v>37500</c:v>
              </c:pt>
              <c:pt idx="376">
                <c:v>37609</c:v>
              </c:pt>
              <c:pt idx="377">
                <c:v>37703</c:v>
              </c:pt>
              <c:pt idx="378">
                <c:v>37813</c:v>
              </c:pt>
              <c:pt idx="379">
                <c:v>37906</c:v>
              </c:pt>
              <c:pt idx="380">
                <c:v>38000</c:v>
              </c:pt>
              <c:pt idx="381">
                <c:v>38109</c:v>
              </c:pt>
              <c:pt idx="382">
                <c:v>38203</c:v>
              </c:pt>
              <c:pt idx="383">
                <c:v>38313</c:v>
              </c:pt>
              <c:pt idx="384">
                <c:v>38406</c:v>
              </c:pt>
              <c:pt idx="385">
                <c:v>38500</c:v>
              </c:pt>
              <c:pt idx="386">
                <c:v>38609</c:v>
              </c:pt>
              <c:pt idx="387">
                <c:v>38703</c:v>
              </c:pt>
              <c:pt idx="388">
                <c:v>38813</c:v>
              </c:pt>
              <c:pt idx="389">
                <c:v>38906</c:v>
              </c:pt>
              <c:pt idx="390">
                <c:v>39000</c:v>
              </c:pt>
              <c:pt idx="391">
                <c:v>39109</c:v>
              </c:pt>
              <c:pt idx="392">
                <c:v>39203</c:v>
              </c:pt>
              <c:pt idx="393">
                <c:v>39313</c:v>
              </c:pt>
              <c:pt idx="394">
                <c:v>39406</c:v>
              </c:pt>
              <c:pt idx="395">
                <c:v>39500</c:v>
              </c:pt>
              <c:pt idx="396">
                <c:v>39609</c:v>
              </c:pt>
              <c:pt idx="397">
                <c:v>39703</c:v>
              </c:pt>
              <c:pt idx="398">
                <c:v>39813</c:v>
              </c:pt>
              <c:pt idx="399">
                <c:v>39906</c:v>
              </c:pt>
              <c:pt idx="400">
                <c:v>40000</c:v>
              </c:pt>
              <c:pt idx="401">
                <c:v>40109</c:v>
              </c:pt>
              <c:pt idx="402">
                <c:v>40203</c:v>
              </c:pt>
              <c:pt idx="403">
                <c:v>40313</c:v>
              </c:pt>
              <c:pt idx="404">
                <c:v>40406</c:v>
              </c:pt>
              <c:pt idx="405">
                <c:v>40500</c:v>
              </c:pt>
              <c:pt idx="406">
                <c:v>40609</c:v>
              </c:pt>
              <c:pt idx="407">
                <c:v>40703</c:v>
              </c:pt>
              <c:pt idx="408">
                <c:v>40813</c:v>
              </c:pt>
              <c:pt idx="409">
                <c:v>40906</c:v>
              </c:pt>
              <c:pt idx="410">
                <c:v>41000</c:v>
              </c:pt>
              <c:pt idx="411">
                <c:v>41109</c:v>
              </c:pt>
              <c:pt idx="412">
                <c:v>41203</c:v>
              </c:pt>
              <c:pt idx="413">
                <c:v>41313</c:v>
              </c:pt>
              <c:pt idx="414">
                <c:v>41406</c:v>
              </c:pt>
              <c:pt idx="415">
                <c:v>41500</c:v>
              </c:pt>
              <c:pt idx="416">
                <c:v>41609</c:v>
              </c:pt>
              <c:pt idx="417">
                <c:v>41703</c:v>
              </c:pt>
              <c:pt idx="418">
                <c:v>41813</c:v>
              </c:pt>
              <c:pt idx="419">
                <c:v>41906</c:v>
              </c:pt>
              <c:pt idx="420">
                <c:v>42000</c:v>
              </c:pt>
              <c:pt idx="421">
                <c:v>42109</c:v>
              </c:pt>
              <c:pt idx="422">
                <c:v>42203</c:v>
              </c:pt>
              <c:pt idx="423">
                <c:v>42313</c:v>
              </c:pt>
              <c:pt idx="424">
                <c:v>42406</c:v>
              </c:pt>
              <c:pt idx="425">
                <c:v>42500</c:v>
              </c:pt>
              <c:pt idx="426">
                <c:v>42609</c:v>
              </c:pt>
              <c:pt idx="427">
                <c:v>42703</c:v>
              </c:pt>
              <c:pt idx="428">
                <c:v>42813</c:v>
              </c:pt>
              <c:pt idx="429">
                <c:v>42906</c:v>
              </c:pt>
              <c:pt idx="430">
                <c:v>43000</c:v>
              </c:pt>
              <c:pt idx="431">
                <c:v>43109</c:v>
              </c:pt>
              <c:pt idx="432">
                <c:v>43203</c:v>
              </c:pt>
              <c:pt idx="433">
                <c:v>43313</c:v>
              </c:pt>
              <c:pt idx="434">
                <c:v>43406</c:v>
              </c:pt>
              <c:pt idx="435">
                <c:v>43500</c:v>
              </c:pt>
              <c:pt idx="436">
                <c:v>43609</c:v>
              </c:pt>
              <c:pt idx="437">
                <c:v>43703</c:v>
              </c:pt>
              <c:pt idx="438">
                <c:v>43813</c:v>
              </c:pt>
              <c:pt idx="439">
                <c:v>43906</c:v>
              </c:pt>
              <c:pt idx="440">
                <c:v>44000</c:v>
              </c:pt>
              <c:pt idx="441">
                <c:v>44109</c:v>
              </c:pt>
              <c:pt idx="442">
                <c:v>44203</c:v>
              </c:pt>
              <c:pt idx="443">
                <c:v>44313</c:v>
              </c:pt>
              <c:pt idx="444">
                <c:v>44406</c:v>
              </c:pt>
              <c:pt idx="445">
                <c:v>44500</c:v>
              </c:pt>
              <c:pt idx="446">
                <c:v>44609</c:v>
              </c:pt>
              <c:pt idx="447">
                <c:v>44703</c:v>
              </c:pt>
              <c:pt idx="448">
                <c:v>44813</c:v>
              </c:pt>
              <c:pt idx="449">
                <c:v>44906</c:v>
              </c:pt>
              <c:pt idx="450">
                <c:v>45000</c:v>
              </c:pt>
              <c:pt idx="451">
                <c:v>45109</c:v>
              </c:pt>
              <c:pt idx="452">
                <c:v>45203</c:v>
              </c:pt>
              <c:pt idx="453">
                <c:v>45313</c:v>
              </c:pt>
              <c:pt idx="454">
                <c:v>45406</c:v>
              </c:pt>
              <c:pt idx="455">
                <c:v>45500</c:v>
              </c:pt>
              <c:pt idx="456">
                <c:v>45609</c:v>
              </c:pt>
              <c:pt idx="457">
                <c:v>45703</c:v>
              </c:pt>
              <c:pt idx="458">
                <c:v>45813</c:v>
              </c:pt>
              <c:pt idx="459">
                <c:v>45906</c:v>
              </c:pt>
              <c:pt idx="460">
                <c:v>46000</c:v>
              </c:pt>
              <c:pt idx="461">
                <c:v>46109</c:v>
              </c:pt>
              <c:pt idx="462">
                <c:v>46203</c:v>
              </c:pt>
              <c:pt idx="463">
                <c:v>46313</c:v>
              </c:pt>
              <c:pt idx="464">
                <c:v>46406</c:v>
              </c:pt>
              <c:pt idx="465">
                <c:v>46500</c:v>
              </c:pt>
              <c:pt idx="466">
                <c:v>46609</c:v>
              </c:pt>
              <c:pt idx="467">
                <c:v>46703</c:v>
              </c:pt>
              <c:pt idx="468">
                <c:v>46813</c:v>
              </c:pt>
              <c:pt idx="469">
                <c:v>46906</c:v>
              </c:pt>
              <c:pt idx="470">
                <c:v>47000</c:v>
              </c:pt>
              <c:pt idx="471">
                <c:v>47109</c:v>
              </c:pt>
              <c:pt idx="472">
                <c:v>47203</c:v>
              </c:pt>
              <c:pt idx="473">
                <c:v>47313</c:v>
              </c:pt>
              <c:pt idx="474">
                <c:v>47406</c:v>
              </c:pt>
              <c:pt idx="475">
                <c:v>47500</c:v>
              </c:pt>
              <c:pt idx="476">
                <c:v>47609</c:v>
              </c:pt>
              <c:pt idx="477">
                <c:v>47703</c:v>
              </c:pt>
              <c:pt idx="478">
                <c:v>47813</c:v>
              </c:pt>
              <c:pt idx="479">
                <c:v>47906</c:v>
              </c:pt>
              <c:pt idx="480">
                <c:v>48000</c:v>
              </c:pt>
              <c:pt idx="481">
                <c:v>48109</c:v>
              </c:pt>
              <c:pt idx="482">
                <c:v>48203</c:v>
              </c:pt>
              <c:pt idx="483">
                <c:v>48313</c:v>
              </c:pt>
              <c:pt idx="484">
                <c:v>48406</c:v>
              </c:pt>
              <c:pt idx="485">
                <c:v>48500</c:v>
              </c:pt>
              <c:pt idx="486">
                <c:v>48609</c:v>
              </c:pt>
              <c:pt idx="487">
                <c:v>48703</c:v>
              </c:pt>
              <c:pt idx="488">
                <c:v>48813</c:v>
              </c:pt>
              <c:pt idx="489">
                <c:v>48906</c:v>
              </c:pt>
              <c:pt idx="490">
                <c:v>49000</c:v>
              </c:pt>
              <c:pt idx="491">
                <c:v>49109</c:v>
              </c:pt>
              <c:pt idx="492">
                <c:v>49203</c:v>
              </c:pt>
              <c:pt idx="493">
                <c:v>49313</c:v>
              </c:pt>
              <c:pt idx="494">
                <c:v>49406</c:v>
              </c:pt>
              <c:pt idx="495">
                <c:v>49500</c:v>
              </c:pt>
              <c:pt idx="496">
                <c:v>49609</c:v>
              </c:pt>
              <c:pt idx="497">
                <c:v>49703</c:v>
              </c:pt>
              <c:pt idx="498">
                <c:v>49813</c:v>
              </c:pt>
              <c:pt idx="499">
                <c:v>49906</c:v>
              </c:pt>
              <c:pt idx="500">
                <c:v>50000</c:v>
              </c:pt>
              <c:pt idx="501">
                <c:v>50109</c:v>
              </c:pt>
              <c:pt idx="502">
                <c:v>50203</c:v>
              </c:pt>
              <c:pt idx="503">
                <c:v>50313</c:v>
              </c:pt>
              <c:pt idx="504">
                <c:v>50406</c:v>
              </c:pt>
              <c:pt idx="505">
                <c:v>50500</c:v>
              </c:pt>
              <c:pt idx="506">
                <c:v>50609</c:v>
              </c:pt>
              <c:pt idx="507">
                <c:v>50703</c:v>
              </c:pt>
              <c:pt idx="508">
                <c:v>50813</c:v>
              </c:pt>
              <c:pt idx="509">
                <c:v>50906</c:v>
              </c:pt>
              <c:pt idx="510">
                <c:v>51000</c:v>
              </c:pt>
              <c:pt idx="511">
                <c:v>51109</c:v>
              </c:pt>
              <c:pt idx="512">
                <c:v>51203</c:v>
              </c:pt>
              <c:pt idx="513">
                <c:v>51313</c:v>
              </c:pt>
              <c:pt idx="514">
                <c:v>51406</c:v>
              </c:pt>
              <c:pt idx="515">
                <c:v>51500</c:v>
              </c:pt>
              <c:pt idx="516">
                <c:v>51609</c:v>
              </c:pt>
              <c:pt idx="517">
                <c:v>51703</c:v>
              </c:pt>
              <c:pt idx="518">
                <c:v>51813</c:v>
              </c:pt>
              <c:pt idx="519">
                <c:v>51906</c:v>
              </c:pt>
              <c:pt idx="520">
                <c:v>52000</c:v>
              </c:pt>
              <c:pt idx="521">
                <c:v>52109</c:v>
              </c:pt>
              <c:pt idx="522">
                <c:v>52203</c:v>
              </c:pt>
              <c:pt idx="523">
                <c:v>52313</c:v>
              </c:pt>
              <c:pt idx="524">
                <c:v>52406</c:v>
              </c:pt>
              <c:pt idx="525">
                <c:v>52500</c:v>
              </c:pt>
              <c:pt idx="526">
                <c:v>52609</c:v>
              </c:pt>
              <c:pt idx="527">
                <c:v>52703</c:v>
              </c:pt>
              <c:pt idx="528">
                <c:v>52813</c:v>
              </c:pt>
              <c:pt idx="529">
                <c:v>52906</c:v>
              </c:pt>
              <c:pt idx="530">
                <c:v>53000</c:v>
              </c:pt>
              <c:pt idx="531">
                <c:v>53109</c:v>
              </c:pt>
              <c:pt idx="532">
                <c:v>53203</c:v>
              </c:pt>
              <c:pt idx="533">
                <c:v>53313</c:v>
              </c:pt>
              <c:pt idx="534">
                <c:v>53406</c:v>
              </c:pt>
              <c:pt idx="535">
                <c:v>53500</c:v>
              </c:pt>
              <c:pt idx="536">
                <c:v>53609</c:v>
              </c:pt>
              <c:pt idx="537">
                <c:v>53703</c:v>
              </c:pt>
              <c:pt idx="538">
                <c:v>53813</c:v>
              </c:pt>
              <c:pt idx="539">
                <c:v>53906</c:v>
              </c:pt>
              <c:pt idx="540">
                <c:v>54000</c:v>
              </c:pt>
              <c:pt idx="541">
                <c:v>54109</c:v>
              </c:pt>
              <c:pt idx="542">
                <c:v>54203</c:v>
              </c:pt>
              <c:pt idx="543">
                <c:v>54313</c:v>
              </c:pt>
              <c:pt idx="544">
                <c:v>54406</c:v>
              </c:pt>
              <c:pt idx="545">
                <c:v>54500</c:v>
              </c:pt>
              <c:pt idx="546">
                <c:v>54609</c:v>
              </c:pt>
              <c:pt idx="547">
                <c:v>54703</c:v>
              </c:pt>
              <c:pt idx="548">
                <c:v>54813</c:v>
              </c:pt>
              <c:pt idx="549">
                <c:v>54906</c:v>
              </c:pt>
              <c:pt idx="550">
                <c:v>55000</c:v>
              </c:pt>
              <c:pt idx="551">
                <c:v>55109</c:v>
              </c:pt>
              <c:pt idx="552">
                <c:v>55203</c:v>
              </c:pt>
              <c:pt idx="553">
                <c:v>55313</c:v>
              </c:pt>
              <c:pt idx="554">
                <c:v>55406</c:v>
              </c:pt>
              <c:pt idx="555">
                <c:v>55500</c:v>
              </c:pt>
              <c:pt idx="556">
                <c:v>55609</c:v>
              </c:pt>
              <c:pt idx="557">
                <c:v>55703</c:v>
              </c:pt>
              <c:pt idx="558">
                <c:v>55813</c:v>
              </c:pt>
              <c:pt idx="559">
                <c:v>55906</c:v>
              </c:pt>
              <c:pt idx="560">
                <c:v>56000</c:v>
              </c:pt>
              <c:pt idx="561">
                <c:v>56109</c:v>
              </c:pt>
              <c:pt idx="562">
                <c:v>56203</c:v>
              </c:pt>
              <c:pt idx="563">
                <c:v>56313</c:v>
              </c:pt>
              <c:pt idx="564">
                <c:v>56406</c:v>
              </c:pt>
              <c:pt idx="565">
                <c:v>56500</c:v>
              </c:pt>
              <c:pt idx="566">
                <c:v>56609</c:v>
              </c:pt>
              <c:pt idx="567">
                <c:v>56703</c:v>
              </c:pt>
              <c:pt idx="568">
                <c:v>56813</c:v>
              </c:pt>
              <c:pt idx="569">
                <c:v>56906</c:v>
              </c:pt>
              <c:pt idx="570">
                <c:v>57000</c:v>
              </c:pt>
              <c:pt idx="571">
                <c:v>57109</c:v>
              </c:pt>
              <c:pt idx="572">
                <c:v>57203</c:v>
              </c:pt>
              <c:pt idx="573">
                <c:v>57313</c:v>
              </c:pt>
              <c:pt idx="574">
                <c:v>57406</c:v>
              </c:pt>
              <c:pt idx="575">
                <c:v>57500</c:v>
              </c:pt>
              <c:pt idx="576">
                <c:v>57609</c:v>
              </c:pt>
              <c:pt idx="577">
                <c:v>57703</c:v>
              </c:pt>
              <c:pt idx="578">
                <c:v>57813</c:v>
              </c:pt>
              <c:pt idx="579">
                <c:v>57906</c:v>
              </c:pt>
              <c:pt idx="580">
                <c:v>58000</c:v>
              </c:pt>
              <c:pt idx="581">
                <c:v>58109</c:v>
              </c:pt>
              <c:pt idx="582">
                <c:v>58203</c:v>
              </c:pt>
              <c:pt idx="583">
                <c:v>58313</c:v>
              </c:pt>
              <c:pt idx="584">
                <c:v>58406</c:v>
              </c:pt>
              <c:pt idx="585">
                <c:v>58500</c:v>
              </c:pt>
              <c:pt idx="586">
                <c:v>58609</c:v>
              </c:pt>
              <c:pt idx="587">
                <c:v>58703</c:v>
              </c:pt>
              <c:pt idx="588">
                <c:v>58813</c:v>
              </c:pt>
              <c:pt idx="589">
                <c:v>58906</c:v>
              </c:pt>
              <c:pt idx="590">
                <c:v>59000</c:v>
              </c:pt>
              <c:pt idx="591">
                <c:v>59109</c:v>
              </c:pt>
              <c:pt idx="592">
                <c:v>59203</c:v>
              </c:pt>
              <c:pt idx="593">
                <c:v>59313</c:v>
              </c:pt>
              <c:pt idx="594">
                <c:v>59406</c:v>
              </c:pt>
              <c:pt idx="595">
                <c:v>59500</c:v>
              </c:pt>
              <c:pt idx="596">
                <c:v>59609</c:v>
              </c:pt>
              <c:pt idx="597">
                <c:v>59703</c:v>
              </c:pt>
              <c:pt idx="598">
                <c:v>59813</c:v>
              </c:pt>
              <c:pt idx="599">
                <c:v>59906</c:v>
              </c:pt>
              <c:pt idx="600">
                <c:v>60000</c:v>
              </c:pt>
              <c:pt idx="601">
                <c:v>60109</c:v>
              </c:pt>
              <c:pt idx="602">
                <c:v>60203</c:v>
              </c:pt>
              <c:pt idx="603">
                <c:v>60313</c:v>
              </c:pt>
              <c:pt idx="604">
                <c:v>60406</c:v>
              </c:pt>
              <c:pt idx="605">
                <c:v>60500</c:v>
              </c:pt>
              <c:pt idx="606">
                <c:v>60609</c:v>
              </c:pt>
              <c:pt idx="607">
                <c:v>60703</c:v>
              </c:pt>
              <c:pt idx="608">
                <c:v>60813</c:v>
              </c:pt>
              <c:pt idx="609">
                <c:v>60906</c:v>
              </c:pt>
              <c:pt idx="610">
                <c:v>61000</c:v>
              </c:pt>
              <c:pt idx="611">
                <c:v>61109</c:v>
              </c:pt>
              <c:pt idx="612">
                <c:v>61203</c:v>
              </c:pt>
              <c:pt idx="613">
                <c:v>61313</c:v>
              </c:pt>
              <c:pt idx="614">
                <c:v>61406</c:v>
              </c:pt>
              <c:pt idx="615">
                <c:v>61500</c:v>
              </c:pt>
              <c:pt idx="616">
                <c:v>61609</c:v>
              </c:pt>
              <c:pt idx="617">
                <c:v>61703</c:v>
              </c:pt>
              <c:pt idx="618">
                <c:v>61813</c:v>
              </c:pt>
              <c:pt idx="619">
                <c:v>61906</c:v>
              </c:pt>
              <c:pt idx="620">
                <c:v>62000</c:v>
              </c:pt>
              <c:pt idx="621">
                <c:v>62109</c:v>
              </c:pt>
              <c:pt idx="622">
                <c:v>62203</c:v>
              </c:pt>
              <c:pt idx="623">
                <c:v>62313</c:v>
              </c:pt>
              <c:pt idx="624">
                <c:v>62406</c:v>
              </c:pt>
              <c:pt idx="625">
                <c:v>62500</c:v>
              </c:pt>
              <c:pt idx="626">
                <c:v>62609</c:v>
              </c:pt>
              <c:pt idx="627">
                <c:v>62703</c:v>
              </c:pt>
              <c:pt idx="628">
                <c:v>62813</c:v>
              </c:pt>
              <c:pt idx="629">
                <c:v>62906</c:v>
              </c:pt>
              <c:pt idx="630">
                <c:v>63000</c:v>
              </c:pt>
              <c:pt idx="631">
                <c:v>63109</c:v>
              </c:pt>
              <c:pt idx="632">
                <c:v>63203</c:v>
              </c:pt>
              <c:pt idx="633">
                <c:v>63313</c:v>
              </c:pt>
              <c:pt idx="634">
                <c:v>63406</c:v>
              </c:pt>
              <c:pt idx="635">
                <c:v>63500</c:v>
              </c:pt>
              <c:pt idx="636">
                <c:v>63609</c:v>
              </c:pt>
              <c:pt idx="637">
                <c:v>63703</c:v>
              </c:pt>
              <c:pt idx="638">
                <c:v>63813</c:v>
              </c:pt>
              <c:pt idx="639">
                <c:v>63906</c:v>
              </c:pt>
              <c:pt idx="640">
                <c:v>64000</c:v>
              </c:pt>
              <c:pt idx="641">
                <c:v>64109</c:v>
              </c:pt>
              <c:pt idx="642">
                <c:v>64203</c:v>
              </c:pt>
              <c:pt idx="643">
                <c:v>64313</c:v>
              </c:pt>
              <c:pt idx="644">
                <c:v>64406</c:v>
              </c:pt>
              <c:pt idx="645">
                <c:v>64500</c:v>
              </c:pt>
              <c:pt idx="646">
                <c:v>64609</c:v>
              </c:pt>
              <c:pt idx="647">
                <c:v>64703</c:v>
              </c:pt>
              <c:pt idx="648">
                <c:v>64813</c:v>
              </c:pt>
              <c:pt idx="649">
                <c:v>64906</c:v>
              </c:pt>
              <c:pt idx="650">
                <c:v>65000</c:v>
              </c:pt>
              <c:pt idx="651">
                <c:v>65109</c:v>
              </c:pt>
              <c:pt idx="652">
                <c:v>65203</c:v>
              </c:pt>
              <c:pt idx="653">
                <c:v>65313</c:v>
              </c:pt>
              <c:pt idx="654">
                <c:v>65406</c:v>
              </c:pt>
              <c:pt idx="655">
                <c:v>65500</c:v>
              </c:pt>
              <c:pt idx="656">
                <c:v>65609</c:v>
              </c:pt>
              <c:pt idx="657">
                <c:v>65703</c:v>
              </c:pt>
              <c:pt idx="658">
                <c:v>65813</c:v>
              </c:pt>
              <c:pt idx="659">
                <c:v>65906</c:v>
              </c:pt>
              <c:pt idx="660">
                <c:v>66000</c:v>
              </c:pt>
              <c:pt idx="661">
                <c:v>66109</c:v>
              </c:pt>
              <c:pt idx="662">
                <c:v>66203</c:v>
              </c:pt>
              <c:pt idx="663">
                <c:v>66313</c:v>
              </c:pt>
              <c:pt idx="664">
                <c:v>66406</c:v>
              </c:pt>
              <c:pt idx="665">
                <c:v>66500</c:v>
              </c:pt>
              <c:pt idx="666">
                <c:v>66609</c:v>
              </c:pt>
              <c:pt idx="667">
                <c:v>66703</c:v>
              </c:pt>
              <c:pt idx="668">
                <c:v>66813</c:v>
              </c:pt>
              <c:pt idx="669">
                <c:v>66906</c:v>
              </c:pt>
              <c:pt idx="670">
                <c:v>67000</c:v>
              </c:pt>
              <c:pt idx="671">
                <c:v>67109</c:v>
              </c:pt>
              <c:pt idx="672">
                <c:v>67203</c:v>
              </c:pt>
              <c:pt idx="673">
                <c:v>67313</c:v>
              </c:pt>
              <c:pt idx="674">
                <c:v>67406</c:v>
              </c:pt>
              <c:pt idx="675">
                <c:v>67500</c:v>
              </c:pt>
              <c:pt idx="676">
                <c:v>67609</c:v>
              </c:pt>
              <c:pt idx="677">
                <c:v>67703</c:v>
              </c:pt>
              <c:pt idx="678">
                <c:v>67813</c:v>
              </c:pt>
              <c:pt idx="679">
                <c:v>67906</c:v>
              </c:pt>
              <c:pt idx="680">
                <c:v>68000</c:v>
              </c:pt>
              <c:pt idx="681">
                <c:v>68109</c:v>
              </c:pt>
              <c:pt idx="682">
                <c:v>68203</c:v>
              </c:pt>
              <c:pt idx="683">
                <c:v>68313</c:v>
              </c:pt>
              <c:pt idx="684">
                <c:v>68406</c:v>
              </c:pt>
              <c:pt idx="685">
                <c:v>68500</c:v>
              </c:pt>
              <c:pt idx="686">
                <c:v>68609</c:v>
              </c:pt>
              <c:pt idx="687">
                <c:v>68703</c:v>
              </c:pt>
              <c:pt idx="688">
                <c:v>68813</c:v>
              </c:pt>
              <c:pt idx="689">
                <c:v>68906</c:v>
              </c:pt>
              <c:pt idx="690">
                <c:v>69000</c:v>
              </c:pt>
              <c:pt idx="691">
                <c:v>69109</c:v>
              </c:pt>
              <c:pt idx="692">
                <c:v>69203</c:v>
              </c:pt>
              <c:pt idx="693">
                <c:v>69313</c:v>
              </c:pt>
              <c:pt idx="694">
                <c:v>69406</c:v>
              </c:pt>
              <c:pt idx="695">
                <c:v>69500</c:v>
              </c:pt>
              <c:pt idx="696">
                <c:v>69609</c:v>
              </c:pt>
              <c:pt idx="697">
                <c:v>69703</c:v>
              </c:pt>
              <c:pt idx="698">
                <c:v>69813</c:v>
              </c:pt>
              <c:pt idx="699">
                <c:v>69906</c:v>
              </c:pt>
              <c:pt idx="700">
                <c:v>70000</c:v>
              </c:pt>
              <c:pt idx="701">
                <c:v>70109</c:v>
              </c:pt>
              <c:pt idx="702">
                <c:v>70203</c:v>
              </c:pt>
              <c:pt idx="703">
                <c:v>70313</c:v>
              </c:pt>
              <c:pt idx="704">
                <c:v>70406</c:v>
              </c:pt>
              <c:pt idx="705">
                <c:v>70500</c:v>
              </c:pt>
              <c:pt idx="706">
                <c:v>70609</c:v>
              </c:pt>
              <c:pt idx="707">
                <c:v>70703</c:v>
              </c:pt>
              <c:pt idx="708">
                <c:v>70813</c:v>
              </c:pt>
              <c:pt idx="709">
                <c:v>70906</c:v>
              </c:pt>
              <c:pt idx="710">
                <c:v>71000</c:v>
              </c:pt>
              <c:pt idx="711">
                <c:v>71109</c:v>
              </c:pt>
              <c:pt idx="712">
                <c:v>71203</c:v>
              </c:pt>
              <c:pt idx="713">
                <c:v>71313</c:v>
              </c:pt>
              <c:pt idx="714">
                <c:v>71406</c:v>
              </c:pt>
              <c:pt idx="715">
                <c:v>71500</c:v>
              </c:pt>
              <c:pt idx="716">
                <c:v>71609</c:v>
              </c:pt>
              <c:pt idx="717">
                <c:v>71703</c:v>
              </c:pt>
              <c:pt idx="718">
                <c:v>71813</c:v>
              </c:pt>
              <c:pt idx="719">
                <c:v>71906</c:v>
              </c:pt>
              <c:pt idx="720">
                <c:v>72000</c:v>
              </c:pt>
              <c:pt idx="721">
                <c:v>72109</c:v>
              </c:pt>
              <c:pt idx="722">
                <c:v>72203</c:v>
              </c:pt>
              <c:pt idx="723">
                <c:v>72313</c:v>
              </c:pt>
              <c:pt idx="724">
                <c:v>72406</c:v>
              </c:pt>
              <c:pt idx="725">
                <c:v>72500</c:v>
              </c:pt>
              <c:pt idx="726">
                <c:v>72609</c:v>
              </c:pt>
              <c:pt idx="727">
                <c:v>72703</c:v>
              </c:pt>
              <c:pt idx="728">
                <c:v>72813</c:v>
              </c:pt>
              <c:pt idx="729">
                <c:v>72906</c:v>
              </c:pt>
              <c:pt idx="730">
                <c:v>73000</c:v>
              </c:pt>
              <c:pt idx="731">
                <c:v>73109</c:v>
              </c:pt>
              <c:pt idx="732">
                <c:v>73203</c:v>
              </c:pt>
              <c:pt idx="733">
                <c:v>73313</c:v>
              </c:pt>
              <c:pt idx="734">
                <c:v>73406</c:v>
              </c:pt>
              <c:pt idx="735">
                <c:v>73500</c:v>
              </c:pt>
              <c:pt idx="736">
                <c:v>73609</c:v>
              </c:pt>
              <c:pt idx="737">
                <c:v>73703</c:v>
              </c:pt>
              <c:pt idx="738">
                <c:v>73813</c:v>
              </c:pt>
              <c:pt idx="739">
                <c:v>73906</c:v>
              </c:pt>
              <c:pt idx="740">
                <c:v>74000</c:v>
              </c:pt>
              <c:pt idx="741">
                <c:v>74109</c:v>
              </c:pt>
              <c:pt idx="742">
                <c:v>74203</c:v>
              </c:pt>
              <c:pt idx="743">
                <c:v>74313</c:v>
              </c:pt>
              <c:pt idx="744">
                <c:v>74406</c:v>
              </c:pt>
              <c:pt idx="745">
                <c:v>74500</c:v>
              </c:pt>
              <c:pt idx="746">
                <c:v>74609</c:v>
              </c:pt>
              <c:pt idx="747">
                <c:v>74703</c:v>
              </c:pt>
              <c:pt idx="748">
                <c:v>74813</c:v>
              </c:pt>
              <c:pt idx="749">
                <c:v>74906</c:v>
              </c:pt>
              <c:pt idx="750">
                <c:v>75000</c:v>
              </c:pt>
              <c:pt idx="751">
                <c:v>75109</c:v>
              </c:pt>
              <c:pt idx="752">
                <c:v>75203</c:v>
              </c:pt>
              <c:pt idx="753">
                <c:v>75313</c:v>
              </c:pt>
              <c:pt idx="754">
                <c:v>75406</c:v>
              </c:pt>
              <c:pt idx="755">
                <c:v>75500</c:v>
              </c:pt>
              <c:pt idx="756">
                <c:v>75609</c:v>
              </c:pt>
              <c:pt idx="757">
                <c:v>75703</c:v>
              </c:pt>
              <c:pt idx="758">
                <c:v>75813</c:v>
              </c:pt>
              <c:pt idx="759">
                <c:v>75906</c:v>
              </c:pt>
              <c:pt idx="760">
                <c:v>76000</c:v>
              </c:pt>
              <c:pt idx="761">
                <c:v>76109</c:v>
              </c:pt>
              <c:pt idx="762">
                <c:v>76203</c:v>
              </c:pt>
              <c:pt idx="763">
                <c:v>76313</c:v>
              </c:pt>
              <c:pt idx="764">
                <c:v>76406</c:v>
              </c:pt>
              <c:pt idx="765">
                <c:v>76500</c:v>
              </c:pt>
              <c:pt idx="766">
                <c:v>76609</c:v>
              </c:pt>
              <c:pt idx="767">
                <c:v>76703</c:v>
              </c:pt>
              <c:pt idx="768">
                <c:v>76813</c:v>
              </c:pt>
              <c:pt idx="769">
                <c:v>76906</c:v>
              </c:pt>
              <c:pt idx="770">
                <c:v>77000</c:v>
              </c:pt>
              <c:pt idx="771">
                <c:v>77109</c:v>
              </c:pt>
              <c:pt idx="772">
                <c:v>77203</c:v>
              </c:pt>
              <c:pt idx="773">
                <c:v>77313</c:v>
              </c:pt>
              <c:pt idx="774">
                <c:v>77406</c:v>
              </c:pt>
              <c:pt idx="775">
                <c:v>77500</c:v>
              </c:pt>
              <c:pt idx="776">
                <c:v>77609</c:v>
              </c:pt>
              <c:pt idx="777">
                <c:v>77703</c:v>
              </c:pt>
              <c:pt idx="778">
                <c:v>77813</c:v>
              </c:pt>
              <c:pt idx="779">
                <c:v>77906</c:v>
              </c:pt>
              <c:pt idx="780">
                <c:v>78000</c:v>
              </c:pt>
              <c:pt idx="781">
                <c:v>78109</c:v>
              </c:pt>
              <c:pt idx="782">
                <c:v>78203</c:v>
              </c:pt>
              <c:pt idx="783">
                <c:v>78313</c:v>
              </c:pt>
              <c:pt idx="784">
                <c:v>78406</c:v>
              </c:pt>
              <c:pt idx="785">
                <c:v>78500</c:v>
              </c:pt>
              <c:pt idx="786">
                <c:v>78609</c:v>
              </c:pt>
              <c:pt idx="787">
                <c:v>78703</c:v>
              </c:pt>
              <c:pt idx="788">
                <c:v>78813</c:v>
              </c:pt>
              <c:pt idx="789">
                <c:v>78906</c:v>
              </c:pt>
              <c:pt idx="790">
                <c:v>79000</c:v>
              </c:pt>
              <c:pt idx="791">
                <c:v>79109</c:v>
              </c:pt>
              <c:pt idx="792">
                <c:v>79203</c:v>
              </c:pt>
              <c:pt idx="793">
                <c:v>79313</c:v>
              </c:pt>
              <c:pt idx="794">
                <c:v>79406</c:v>
              </c:pt>
              <c:pt idx="795">
                <c:v>79500</c:v>
              </c:pt>
              <c:pt idx="796">
                <c:v>79609</c:v>
              </c:pt>
              <c:pt idx="797">
                <c:v>79703</c:v>
              </c:pt>
              <c:pt idx="798">
                <c:v>79813</c:v>
              </c:pt>
              <c:pt idx="799">
                <c:v>79906</c:v>
              </c:pt>
              <c:pt idx="800">
                <c:v>80000</c:v>
              </c:pt>
              <c:pt idx="801">
                <c:v>80109</c:v>
              </c:pt>
              <c:pt idx="802">
                <c:v>80203</c:v>
              </c:pt>
              <c:pt idx="803">
                <c:v>80313</c:v>
              </c:pt>
              <c:pt idx="804">
                <c:v>80406</c:v>
              </c:pt>
              <c:pt idx="805">
                <c:v>80500</c:v>
              </c:pt>
              <c:pt idx="806">
                <c:v>80609</c:v>
              </c:pt>
              <c:pt idx="807">
                <c:v>80703</c:v>
              </c:pt>
              <c:pt idx="808">
                <c:v>80813</c:v>
              </c:pt>
              <c:pt idx="809">
                <c:v>80906</c:v>
              </c:pt>
              <c:pt idx="810">
                <c:v>81000</c:v>
              </c:pt>
              <c:pt idx="811">
                <c:v>81109</c:v>
              </c:pt>
              <c:pt idx="812">
                <c:v>81203</c:v>
              </c:pt>
              <c:pt idx="813">
                <c:v>81313</c:v>
              </c:pt>
              <c:pt idx="814">
                <c:v>81406</c:v>
              </c:pt>
              <c:pt idx="815">
                <c:v>81500</c:v>
              </c:pt>
              <c:pt idx="816">
                <c:v>81609</c:v>
              </c:pt>
              <c:pt idx="817">
                <c:v>81703</c:v>
              </c:pt>
              <c:pt idx="818">
                <c:v>81813</c:v>
              </c:pt>
              <c:pt idx="819">
                <c:v>81906</c:v>
              </c:pt>
              <c:pt idx="820">
                <c:v>82000</c:v>
              </c:pt>
              <c:pt idx="821">
                <c:v>82109</c:v>
              </c:pt>
              <c:pt idx="822">
                <c:v>82203</c:v>
              </c:pt>
              <c:pt idx="823">
                <c:v>82313</c:v>
              </c:pt>
              <c:pt idx="824">
                <c:v>82406</c:v>
              </c:pt>
              <c:pt idx="825">
                <c:v>82500</c:v>
              </c:pt>
              <c:pt idx="826">
                <c:v>82609</c:v>
              </c:pt>
              <c:pt idx="827">
                <c:v>82703</c:v>
              </c:pt>
              <c:pt idx="828">
                <c:v>82813</c:v>
              </c:pt>
              <c:pt idx="829">
                <c:v>82906</c:v>
              </c:pt>
              <c:pt idx="830">
                <c:v>83000</c:v>
              </c:pt>
              <c:pt idx="831">
                <c:v>83109</c:v>
              </c:pt>
              <c:pt idx="832">
                <c:v>83203</c:v>
              </c:pt>
              <c:pt idx="833">
                <c:v>83313</c:v>
              </c:pt>
              <c:pt idx="834">
                <c:v>83406</c:v>
              </c:pt>
              <c:pt idx="835">
                <c:v>83500</c:v>
              </c:pt>
              <c:pt idx="836">
                <c:v>83609</c:v>
              </c:pt>
              <c:pt idx="837">
                <c:v>83703</c:v>
              </c:pt>
              <c:pt idx="838">
                <c:v>83813</c:v>
              </c:pt>
              <c:pt idx="839">
                <c:v>83906</c:v>
              </c:pt>
              <c:pt idx="840">
                <c:v>84000</c:v>
              </c:pt>
              <c:pt idx="841">
                <c:v>84109</c:v>
              </c:pt>
              <c:pt idx="842">
                <c:v>84203</c:v>
              </c:pt>
              <c:pt idx="843">
                <c:v>84313</c:v>
              </c:pt>
              <c:pt idx="844">
                <c:v>84406</c:v>
              </c:pt>
              <c:pt idx="845">
                <c:v>84500</c:v>
              </c:pt>
              <c:pt idx="846">
                <c:v>84609</c:v>
              </c:pt>
              <c:pt idx="847">
                <c:v>84703</c:v>
              </c:pt>
              <c:pt idx="848">
                <c:v>84813</c:v>
              </c:pt>
              <c:pt idx="849">
                <c:v>84906</c:v>
              </c:pt>
              <c:pt idx="850">
                <c:v>85000</c:v>
              </c:pt>
              <c:pt idx="851">
                <c:v>85109</c:v>
              </c:pt>
              <c:pt idx="852">
                <c:v>85203</c:v>
              </c:pt>
              <c:pt idx="853">
                <c:v>85313</c:v>
              </c:pt>
              <c:pt idx="854">
                <c:v>85406</c:v>
              </c:pt>
              <c:pt idx="855">
                <c:v>85500</c:v>
              </c:pt>
              <c:pt idx="856">
                <c:v>85609</c:v>
              </c:pt>
              <c:pt idx="857">
                <c:v>85703</c:v>
              </c:pt>
              <c:pt idx="858">
                <c:v>85813</c:v>
              </c:pt>
              <c:pt idx="859">
                <c:v>85906</c:v>
              </c:pt>
              <c:pt idx="860">
                <c:v>86000</c:v>
              </c:pt>
              <c:pt idx="861">
                <c:v>86109</c:v>
              </c:pt>
              <c:pt idx="862">
                <c:v>86203</c:v>
              </c:pt>
              <c:pt idx="863">
                <c:v>86313</c:v>
              </c:pt>
              <c:pt idx="864">
                <c:v>86406</c:v>
              </c:pt>
              <c:pt idx="865">
                <c:v>86500</c:v>
              </c:pt>
              <c:pt idx="866">
                <c:v>86609</c:v>
              </c:pt>
              <c:pt idx="867">
                <c:v>86703</c:v>
              </c:pt>
              <c:pt idx="868">
                <c:v>86813</c:v>
              </c:pt>
              <c:pt idx="869">
                <c:v>86906</c:v>
              </c:pt>
              <c:pt idx="870">
                <c:v>87000</c:v>
              </c:pt>
              <c:pt idx="871">
                <c:v>87109</c:v>
              </c:pt>
              <c:pt idx="872">
                <c:v>87203</c:v>
              </c:pt>
              <c:pt idx="873">
                <c:v>87313</c:v>
              </c:pt>
              <c:pt idx="874">
                <c:v>87406</c:v>
              </c:pt>
              <c:pt idx="875">
                <c:v>87500</c:v>
              </c:pt>
              <c:pt idx="876">
                <c:v>87609</c:v>
              </c:pt>
              <c:pt idx="877">
                <c:v>87703</c:v>
              </c:pt>
              <c:pt idx="878">
                <c:v>87813</c:v>
              </c:pt>
              <c:pt idx="879">
                <c:v>87906</c:v>
              </c:pt>
              <c:pt idx="880">
                <c:v>88000</c:v>
              </c:pt>
              <c:pt idx="881">
                <c:v>88109</c:v>
              </c:pt>
              <c:pt idx="882">
                <c:v>88203</c:v>
              </c:pt>
              <c:pt idx="883">
                <c:v>88313</c:v>
              </c:pt>
              <c:pt idx="884">
                <c:v>88406</c:v>
              </c:pt>
              <c:pt idx="885">
                <c:v>88500</c:v>
              </c:pt>
              <c:pt idx="886">
                <c:v>88609</c:v>
              </c:pt>
              <c:pt idx="887">
                <c:v>88703</c:v>
              </c:pt>
              <c:pt idx="888">
                <c:v>88813</c:v>
              </c:pt>
              <c:pt idx="889">
                <c:v>88906</c:v>
              </c:pt>
              <c:pt idx="890">
                <c:v>89000</c:v>
              </c:pt>
              <c:pt idx="891">
                <c:v>89109</c:v>
              </c:pt>
              <c:pt idx="892">
                <c:v>89203</c:v>
              </c:pt>
              <c:pt idx="893">
                <c:v>89313</c:v>
              </c:pt>
              <c:pt idx="894">
                <c:v>89406</c:v>
              </c:pt>
              <c:pt idx="895">
                <c:v>89500</c:v>
              </c:pt>
              <c:pt idx="896">
                <c:v>89609</c:v>
              </c:pt>
              <c:pt idx="897">
                <c:v>89703</c:v>
              </c:pt>
              <c:pt idx="898">
                <c:v>89813</c:v>
              </c:pt>
              <c:pt idx="899">
                <c:v>89906</c:v>
              </c:pt>
              <c:pt idx="900">
                <c:v>90000</c:v>
              </c:pt>
              <c:pt idx="901">
                <c:v>90109</c:v>
              </c:pt>
              <c:pt idx="902">
                <c:v>90203</c:v>
              </c:pt>
              <c:pt idx="903">
                <c:v>90313</c:v>
              </c:pt>
              <c:pt idx="904">
                <c:v>90406</c:v>
              </c:pt>
              <c:pt idx="905">
                <c:v>90500</c:v>
              </c:pt>
              <c:pt idx="906">
                <c:v>90609</c:v>
              </c:pt>
              <c:pt idx="907">
                <c:v>90703</c:v>
              </c:pt>
              <c:pt idx="908">
                <c:v>90813</c:v>
              </c:pt>
              <c:pt idx="909">
                <c:v>90906</c:v>
              </c:pt>
              <c:pt idx="910">
                <c:v>91000</c:v>
              </c:pt>
              <c:pt idx="911">
                <c:v>91109</c:v>
              </c:pt>
              <c:pt idx="912">
                <c:v>91203</c:v>
              </c:pt>
              <c:pt idx="913">
                <c:v>91313</c:v>
              </c:pt>
              <c:pt idx="914">
                <c:v>91406</c:v>
              </c:pt>
              <c:pt idx="915">
                <c:v>91500</c:v>
              </c:pt>
              <c:pt idx="916">
                <c:v>91609</c:v>
              </c:pt>
              <c:pt idx="917">
                <c:v>91703</c:v>
              </c:pt>
              <c:pt idx="918">
                <c:v>91813</c:v>
              </c:pt>
              <c:pt idx="919">
                <c:v>91906</c:v>
              </c:pt>
              <c:pt idx="920">
                <c:v>92000</c:v>
              </c:pt>
              <c:pt idx="921">
                <c:v>92109</c:v>
              </c:pt>
              <c:pt idx="922">
                <c:v>92203</c:v>
              </c:pt>
              <c:pt idx="923">
                <c:v>92313</c:v>
              </c:pt>
              <c:pt idx="924">
                <c:v>92406</c:v>
              </c:pt>
              <c:pt idx="925">
                <c:v>92500</c:v>
              </c:pt>
              <c:pt idx="926">
                <c:v>92609</c:v>
              </c:pt>
              <c:pt idx="927">
                <c:v>92703</c:v>
              </c:pt>
              <c:pt idx="928">
                <c:v>92813</c:v>
              </c:pt>
              <c:pt idx="929">
                <c:v>92906</c:v>
              </c:pt>
              <c:pt idx="930">
                <c:v>93000</c:v>
              </c:pt>
              <c:pt idx="931">
                <c:v>93109</c:v>
              </c:pt>
              <c:pt idx="932">
                <c:v>93203</c:v>
              </c:pt>
              <c:pt idx="933">
                <c:v>93313</c:v>
              </c:pt>
              <c:pt idx="934">
                <c:v>93406</c:v>
              </c:pt>
              <c:pt idx="935">
                <c:v>93500</c:v>
              </c:pt>
              <c:pt idx="936">
                <c:v>93609</c:v>
              </c:pt>
              <c:pt idx="937">
                <c:v>93703</c:v>
              </c:pt>
              <c:pt idx="938">
                <c:v>93813</c:v>
              </c:pt>
              <c:pt idx="939">
                <c:v>93906</c:v>
              </c:pt>
              <c:pt idx="940">
                <c:v>94000</c:v>
              </c:pt>
              <c:pt idx="941">
                <c:v>94109</c:v>
              </c:pt>
              <c:pt idx="942">
                <c:v>94203</c:v>
              </c:pt>
              <c:pt idx="943">
                <c:v>94313</c:v>
              </c:pt>
              <c:pt idx="944">
                <c:v>94406</c:v>
              </c:pt>
              <c:pt idx="945">
                <c:v>94500</c:v>
              </c:pt>
              <c:pt idx="946">
                <c:v>94609</c:v>
              </c:pt>
              <c:pt idx="947">
                <c:v>94703</c:v>
              </c:pt>
              <c:pt idx="948">
                <c:v>94813</c:v>
              </c:pt>
              <c:pt idx="949">
                <c:v>94906</c:v>
              </c:pt>
              <c:pt idx="950">
                <c:v>95000</c:v>
              </c:pt>
              <c:pt idx="951">
                <c:v>95109</c:v>
              </c:pt>
              <c:pt idx="952">
                <c:v>95203</c:v>
              </c:pt>
              <c:pt idx="953">
                <c:v>95313</c:v>
              </c:pt>
              <c:pt idx="954">
                <c:v>95406</c:v>
              </c:pt>
              <c:pt idx="955">
                <c:v>95500</c:v>
              </c:pt>
              <c:pt idx="956">
                <c:v>95609</c:v>
              </c:pt>
              <c:pt idx="957">
                <c:v>95703</c:v>
              </c:pt>
              <c:pt idx="958">
                <c:v>95813</c:v>
              </c:pt>
              <c:pt idx="959">
                <c:v>95906</c:v>
              </c:pt>
              <c:pt idx="960">
                <c:v>96000</c:v>
              </c:pt>
              <c:pt idx="961">
                <c:v>96109</c:v>
              </c:pt>
              <c:pt idx="962">
                <c:v>96203</c:v>
              </c:pt>
              <c:pt idx="963">
                <c:v>96313</c:v>
              </c:pt>
              <c:pt idx="964">
                <c:v>96406</c:v>
              </c:pt>
              <c:pt idx="965">
                <c:v>96500</c:v>
              </c:pt>
              <c:pt idx="966">
                <c:v>96609</c:v>
              </c:pt>
              <c:pt idx="967">
                <c:v>96703</c:v>
              </c:pt>
              <c:pt idx="968">
                <c:v>96813</c:v>
              </c:pt>
              <c:pt idx="969">
                <c:v>96906</c:v>
              </c:pt>
              <c:pt idx="970">
                <c:v>97000</c:v>
              </c:pt>
              <c:pt idx="971">
                <c:v>97109</c:v>
              </c:pt>
              <c:pt idx="972">
                <c:v>97203</c:v>
              </c:pt>
              <c:pt idx="973">
                <c:v>97313</c:v>
              </c:pt>
              <c:pt idx="974">
                <c:v>97406</c:v>
              </c:pt>
              <c:pt idx="975">
                <c:v>97500</c:v>
              </c:pt>
              <c:pt idx="976">
                <c:v>97609</c:v>
              </c:pt>
              <c:pt idx="977">
                <c:v>97703</c:v>
              </c:pt>
              <c:pt idx="978">
                <c:v>97813</c:v>
              </c:pt>
              <c:pt idx="979">
                <c:v>97906</c:v>
              </c:pt>
              <c:pt idx="980">
                <c:v>98000</c:v>
              </c:pt>
              <c:pt idx="981">
                <c:v>98109</c:v>
              </c:pt>
              <c:pt idx="982">
                <c:v>98203</c:v>
              </c:pt>
              <c:pt idx="983">
                <c:v>98313</c:v>
              </c:pt>
              <c:pt idx="984">
                <c:v>98406</c:v>
              </c:pt>
              <c:pt idx="985">
                <c:v>98500</c:v>
              </c:pt>
              <c:pt idx="986">
                <c:v>98609</c:v>
              </c:pt>
              <c:pt idx="987">
                <c:v>98703</c:v>
              </c:pt>
              <c:pt idx="988">
                <c:v>98813</c:v>
              </c:pt>
              <c:pt idx="989">
                <c:v>98906</c:v>
              </c:pt>
              <c:pt idx="990">
                <c:v>99000</c:v>
              </c:pt>
              <c:pt idx="991">
                <c:v>99109</c:v>
              </c:pt>
              <c:pt idx="992">
                <c:v>99203</c:v>
              </c:pt>
              <c:pt idx="993">
                <c:v>99313</c:v>
              </c:pt>
              <c:pt idx="994">
                <c:v>99406</c:v>
              </c:pt>
              <c:pt idx="995">
                <c:v>99500</c:v>
              </c:pt>
              <c:pt idx="996">
                <c:v>99609</c:v>
              </c:pt>
              <c:pt idx="997">
                <c:v>99703</c:v>
              </c:pt>
              <c:pt idx="998">
                <c:v>99813</c:v>
              </c:pt>
              <c:pt idx="999">
                <c:v>99906</c:v>
              </c:pt>
              <c:pt idx="1000">
                <c:v>100000</c:v>
              </c:pt>
              <c:pt idx="1001">
                <c:v>100109</c:v>
              </c:pt>
              <c:pt idx="1002">
                <c:v>100203</c:v>
              </c:pt>
              <c:pt idx="1003">
                <c:v>100313</c:v>
              </c:pt>
              <c:pt idx="1004">
                <c:v>100406</c:v>
              </c:pt>
              <c:pt idx="1005">
                <c:v>100500</c:v>
              </c:pt>
              <c:pt idx="1006">
                <c:v>100609</c:v>
              </c:pt>
              <c:pt idx="1007">
                <c:v>100703</c:v>
              </c:pt>
              <c:pt idx="1008">
                <c:v>100813</c:v>
              </c:pt>
              <c:pt idx="1009">
                <c:v>100906</c:v>
              </c:pt>
              <c:pt idx="1010">
                <c:v>101000</c:v>
              </c:pt>
              <c:pt idx="1011">
                <c:v>101109</c:v>
              </c:pt>
              <c:pt idx="1012">
                <c:v>101203</c:v>
              </c:pt>
              <c:pt idx="1013">
                <c:v>101313</c:v>
              </c:pt>
              <c:pt idx="1014">
                <c:v>101406</c:v>
              </c:pt>
              <c:pt idx="1015">
                <c:v>101500</c:v>
              </c:pt>
              <c:pt idx="1016">
                <c:v>101609</c:v>
              </c:pt>
              <c:pt idx="1017">
                <c:v>101703</c:v>
              </c:pt>
              <c:pt idx="1018">
                <c:v>101813</c:v>
              </c:pt>
              <c:pt idx="1019">
                <c:v>101906</c:v>
              </c:pt>
              <c:pt idx="1020">
                <c:v>102000</c:v>
              </c:pt>
              <c:pt idx="1021">
                <c:v>102109</c:v>
              </c:pt>
              <c:pt idx="1022">
                <c:v>102203</c:v>
              </c:pt>
              <c:pt idx="1023">
                <c:v>102313</c:v>
              </c:pt>
              <c:pt idx="1024">
                <c:v>102406</c:v>
              </c:pt>
              <c:pt idx="1025">
                <c:v>102500</c:v>
              </c:pt>
              <c:pt idx="1026">
                <c:v>102609</c:v>
              </c:pt>
              <c:pt idx="1027">
                <c:v>102703</c:v>
              </c:pt>
              <c:pt idx="1028">
                <c:v>102813</c:v>
              </c:pt>
              <c:pt idx="1029">
                <c:v>102906</c:v>
              </c:pt>
              <c:pt idx="1030">
                <c:v>103000</c:v>
              </c:pt>
              <c:pt idx="1031">
                <c:v>103109</c:v>
              </c:pt>
              <c:pt idx="1032">
                <c:v>103203</c:v>
              </c:pt>
              <c:pt idx="1033">
                <c:v>103313</c:v>
              </c:pt>
              <c:pt idx="1034">
                <c:v>103406</c:v>
              </c:pt>
              <c:pt idx="1035">
                <c:v>103500</c:v>
              </c:pt>
              <c:pt idx="1036">
                <c:v>103609</c:v>
              </c:pt>
              <c:pt idx="1037">
                <c:v>103703</c:v>
              </c:pt>
              <c:pt idx="1038">
                <c:v>103813</c:v>
              </c:pt>
              <c:pt idx="1039">
                <c:v>103906</c:v>
              </c:pt>
              <c:pt idx="1040">
                <c:v>104000</c:v>
              </c:pt>
              <c:pt idx="1041">
                <c:v>104109</c:v>
              </c:pt>
              <c:pt idx="1042">
                <c:v>104203</c:v>
              </c:pt>
              <c:pt idx="1043">
                <c:v>104313</c:v>
              </c:pt>
              <c:pt idx="1044">
                <c:v>104406</c:v>
              </c:pt>
              <c:pt idx="1045">
                <c:v>104500</c:v>
              </c:pt>
              <c:pt idx="1046">
                <c:v>104609</c:v>
              </c:pt>
              <c:pt idx="1047">
                <c:v>104703</c:v>
              </c:pt>
              <c:pt idx="1048">
                <c:v>104813</c:v>
              </c:pt>
              <c:pt idx="1049">
                <c:v>104906</c:v>
              </c:pt>
              <c:pt idx="1050">
                <c:v>105000</c:v>
              </c:pt>
              <c:pt idx="1051">
                <c:v>105109</c:v>
              </c:pt>
              <c:pt idx="1052">
                <c:v>105203</c:v>
              </c:pt>
              <c:pt idx="1053">
                <c:v>105313</c:v>
              </c:pt>
              <c:pt idx="1054">
                <c:v>105406</c:v>
              </c:pt>
              <c:pt idx="1055">
                <c:v>105500</c:v>
              </c:pt>
              <c:pt idx="1056">
                <c:v>105609</c:v>
              </c:pt>
              <c:pt idx="1057">
                <c:v>105703</c:v>
              </c:pt>
              <c:pt idx="1058">
                <c:v>105813</c:v>
              </c:pt>
              <c:pt idx="1059">
                <c:v>105906</c:v>
              </c:pt>
              <c:pt idx="1060">
                <c:v>106000</c:v>
              </c:pt>
              <c:pt idx="1061">
                <c:v>106109</c:v>
              </c:pt>
              <c:pt idx="1062">
                <c:v>106203</c:v>
              </c:pt>
              <c:pt idx="1063">
                <c:v>106313</c:v>
              </c:pt>
              <c:pt idx="1064">
                <c:v>106406</c:v>
              </c:pt>
              <c:pt idx="1065">
                <c:v>106500</c:v>
              </c:pt>
              <c:pt idx="1066">
                <c:v>106609</c:v>
              </c:pt>
              <c:pt idx="1067">
                <c:v>106703</c:v>
              </c:pt>
              <c:pt idx="1068">
                <c:v>106813</c:v>
              </c:pt>
              <c:pt idx="1069">
                <c:v>106906</c:v>
              </c:pt>
              <c:pt idx="1070">
                <c:v>107000</c:v>
              </c:pt>
              <c:pt idx="1071">
                <c:v>107109</c:v>
              </c:pt>
              <c:pt idx="1072">
                <c:v>107203</c:v>
              </c:pt>
              <c:pt idx="1073">
                <c:v>107313</c:v>
              </c:pt>
              <c:pt idx="1074">
                <c:v>107406</c:v>
              </c:pt>
              <c:pt idx="1075">
                <c:v>107500</c:v>
              </c:pt>
              <c:pt idx="1076">
                <c:v>107609</c:v>
              </c:pt>
              <c:pt idx="1077">
                <c:v>107703</c:v>
              </c:pt>
              <c:pt idx="1078">
                <c:v>107813</c:v>
              </c:pt>
              <c:pt idx="1079">
                <c:v>107906</c:v>
              </c:pt>
              <c:pt idx="1080">
                <c:v>108000</c:v>
              </c:pt>
              <c:pt idx="1081">
                <c:v>108109</c:v>
              </c:pt>
              <c:pt idx="1082">
                <c:v>108203</c:v>
              </c:pt>
              <c:pt idx="1083">
                <c:v>108313</c:v>
              </c:pt>
              <c:pt idx="1084">
                <c:v>108406</c:v>
              </c:pt>
              <c:pt idx="1085">
                <c:v>108500</c:v>
              </c:pt>
              <c:pt idx="1086">
                <c:v>108609</c:v>
              </c:pt>
              <c:pt idx="1087">
                <c:v>108703</c:v>
              </c:pt>
              <c:pt idx="1088">
                <c:v>108813</c:v>
              </c:pt>
              <c:pt idx="1089">
                <c:v>108906</c:v>
              </c:pt>
              <c:pt idx="1090">
                <c:v>109000</c:v>
              </c:pt>
              <c:pt idx="1091">
                <c:v>109109</c:v>
              </c:pt>
              <c:pt idx="1092">
                <c:v>109203</c:v>
              </c:pt>
              <c:pt idx="1093">
                <c:v>109313</c:v>
              </c:pt>
              <c:pt idx="1094">
                <c:v>109406</c:v>
              </c:pt>
              <c:pt idx="1095">
                <c:v>109500</c:v>
              </c:pt>
              <c:pt idx="1096">
                <c:v>109609</c:v>
              </c:pt>
              <c:pt idx="1097">
                <c:v>109703</c:v>
              </c:pt>
              <c:pt idx="1098">
                <c:v>109813</c:v>
              </c:pt>
              <c:pt idx="1099">
                <c:v>109906</c:v>
              </c:pt>
              <c:pt idx="1100">
                <c:v>110000</c:v>
              </c:pt>
              <c:pt idx="1101">
                <c:v>110109</c:v>
              </c:pt>
              <c:pt idx="1102">
                <c:v>110203</c:v>
              </c:pt>
              <c:pt idx="1103">
                <c:v>110313</c:v>
              </c:pt>
              <c:pt idx="1104">
                <c:v>110406</c:v>
              </c:pt>
              <c:pt idx="1105">
                <c:v>110500</c:v>
              </c:pt>
              <c:pt idx="1106">
                <c:v>110609</c:v>
              </c:pt>
              <c:pt idx="1107">
                <c:v>110703</c:v>
              </c:pt>
              <c:pt idx="1108">
                <c:v>110813</c:v>
              </c:pt>
              <c:pt idx="1109">
                <c:v>110906</c:v>
              </c:pt>
              <c:pt idx="1110">
                <c:v>111000</c:v>
              </c:pt>
              <c:pt idx="1111">
                <c:v>111109</c:v>
              </c:pt>
              <c:pt idx="1112">
                <c:v>111203</c:v>
              </c:pt>
              <c:pt idx="1113">
                <c:v>111313</c:v>
              </c:pt>
              <c:pt idx="1114">
                <c:v>111406</c:v>
              </c:pt>
              <c:pt idx="1115">
                <c:v>111500</c:v>
              </c:pt>
              <c:pt idx="1116">
                <c:v>111609</c:v>
              </c:pt>
              <c:pt idx="1117">
                <c:v>111703</c:v>
              </c:pt>
              <c:pt idx="1118">
                <c:v>111813</c:v>
              </c:pt>
              <c:pt idx="1119">
                <c:v>111906</c:v>
              </c:pt>
              <c:pt idx="1120">
                <c:v>112000</c:v>
              </c:pt>
              <c:pt idx="1121">
                <c:v>112109</c:v>
              </c:pt>
              <c:pt idx="1122">
                <c:v>112203</c:v>
              </c:pt>
              <c:pt idx="1123">
                <c:v>112313</c:v>
              </c:pt>
              <c:pt idx="1124">
                <c:v>112406</c:v>
              </c:pt>
              <c:pt idx="1125">
                <c:v>112500</c:v>
              </c:pt>
              <c:pt idx="1126">
                <c:v>112609</c:v>
              </c:pt>
              <c:pt idx="1127">
                <c:v>112703</c:v>
              </c:pt>
              <c:pt idx="1128">
                <c:v>112813</c:v>
              </c:pt>
              <c:pt idx="1129">
                <c:v>112906</c:v>
              </c:pt>
              <c:pt idx="1130">
                <c:v>113000</c:v>
              </c:pt>
              <c:pt idx="1131">
                <c:v>113109</c:v>
              </c:pt>
              <c:pt idx="1132">
                <c:v>113203</c:v>
              </c:pt>
              <c:pt idx="1133">
                <c:v>113313</c:v>
              </c:pt>
              <c:pt idx="1134">
                <c:v>113406</c:v>
              </c:pt>
              <c:pt idx="1135">
                <c:v>113500</c:v>
              </c:pt>
              <c:pt idx="1136">
                <c:v>113609</c:v>
              </c:pt>
              <c:pt idx="1137">
                <c:v>113703</c:v>
              </c:pt>
              <c:pt idx="1138">
                <c:v>113813</c:v>
              </c:pt>
              <c:pt idx="1139">
                <c:v>113906</c:v>
              </c:pt>
              <c:pt idx="1140">
                <c:v>114000</c:v>
              </c:pt>
              <c:pt idx="1141">
                <c:v>114109</c:v>
              </c:pt>
              <c:pt idx="1142">
                <c:v>114203</c:v>
              </c:pt>
              <c:pt idx="1143">
                <c:v>114313</c:v>
              </c:pt>
              <c:pt idx="1144">
                <c:v>114406</c:v>
              </c:pt>
              <c:pt idx="1145">
                <c:v>114500</c:v>
              </c:pt>
              <c:pt idx="1146">
                <c:v>114609</c:v>
              </c:pt>
              <c:pt idx="1147">
                <c:v>114703</c:v>
              </c:pt>
              <c:pt idx="1148">
                <c:v>114813</c:v>
              </c:pt>
              <c:pt idx="1149">
                <c:v>114906</c:v>
              </c:pt>
              <c:pt idx="1150">
                <c:v>115000</c:v>
              </c:pt>
              <c:pt idx="1151">
                <c:v>115109</c:v>
              </c:pt>
              <c:pt idx="1152">
                <c:v>115203</c:v>
              </c:pt>
              <c:pt idx="1153">
                <c:v>115313</c:v>
              </c:pt>
              <c:pt idx="1154">
                <c:v>115406</c:v>
              </c:pt>
              <c:pt idx="1155">
                <c:v>115500</c:v>
              </c:pt>
              <c:pt idx="1156">
                <c:v>115609</c:v>
              </c:pt>
              <c:pt idx="1157">
                <c:v>115703</c:v>
              </c:pt>
              <c:pt idx="1158">
                <c:v>115813</c:v>
              </c:pt>
              <c:pt idx="1159">
                <c:v>115906</c:v>
              </c:pt>
              <c:pt idx="1160">
                <c:v>116000</c:v>
              </c:pt>
              <c:pt idx="1161">
                <c:v>116109</c:v>
              </c:pt>
              <c:pt idx="1162">
                <c:v>116203</c:v>
              </c:pt>
              <c:pt idx="1163">
                <c:v>116313</c:v>
              </c:pt>
              <c:pt idx="1164">
                <c:v>116406</c:v>
              </c:pt>
              <c:pt idx="1165">
                <c:v>116500</c:v>
              </c:pt>
              <c:pt idx="1166">
                <c:v>116609</c:v>
              </c:pt>
              <c:pt idx="1167">
                <c:v>116703</c:v>
              </c:pt>
              <c:pt idx="1168">
                <c:v>116813</c:v>
              </c:pt>
              <c:pt idx="1169">
                <c:v>116906</c:v>
              </c:pt>
              <c:pt idx="1170">
                <c:v>117000</c:v>
              </c:pt>
              <c:pt idx="1171">
                <c:v>117109</c:v>
              </c:pt>
              <c:pt idx="1172">
                <c:v>117203</c:v>
              </c:pt>
              <c:pt idx="1173">
                <c:v>117313</c:v>
              </c:pt>
              <c:pt idx="1174">
                <c:v>117406</c:v>
              </c:pt>
              <c:pt idx="1175">
                <c:v>117500</c:v>
              </c:pt>
              <c:pt idx="1176">
                <c:v>117609</c:v>
              </c:pt>
              <c:pt idx="1177">
                <c:v>117703</c:v>
              </c:pt>
              <c:pt idx="1178">
                <c:v>117813</c:v>
              </c:pt>
              <c:pt idx="1179">
                <c:v>117906</c:v>
              </c:pt>
              <c:pt idx="1180">
                <c:v>118000</c:v>
              </c:pt>
              <c:pt idx="1181">
                <c:v>118109</c:v>
              </c:pt>
              <c:pt idx="1182">
                <c:v>118203</c:v>
              </c:pt>
              <c:pt idx="1183">
                <c:v>118313</c:v>
              </c:pt>
              <c:pt idx="1184">
                <c:v>118406</c:v>
              </c:pt>
              <c:pt idx="1185">
                <c:v>118500</c:v>
              </c:pt>
              <c:pt idx="1186">
                <c:v>118609</c:v>
              </c:pt>
              <c:pt idx="1187">
                <c:v>118703</c:v>
              </c:pt>
              <c:pt idx="1188">
                <c:v>118813</c:v>
              </c:pt>
              <c:pt idx="1189">
                <c:v>118906</c:v>
              </c:pt>
              <c:pt idx="1190">
                <c:v>119000</c:v>
              </c:pt>
              <c:pt idx="1191">
                <c:v>119109</c:v>
              </c:pt>
              <c:pt idx="1192">
                <c:v>119203</c:v>
              </c:pt>
              <c:pt idx="1193">
                <c:v>119313</c:v>
              </c:pt>
              <c:pt idx="1194">
                <c:v>119406</c:v>
              </c:pt>
              <c:pt idx="1195">
                <c:v>119500</c:v>
              </c:pt>
              <c:pt idx="1196">
                <c:v>119609</c:v>
              </c:pt>
              <c:pt idx="1197">
                <c:v>119703</c:v>
              </c:pt>
              <c:pt idx="1198">
                <c:v>119813</c:v>
              </c:pt>
              <c:pt idx="1199">
                <c:v>119906</c:v>
              </c:pt>
              <c:pt idx="1200">
                <c:v>120000</c:v>
              </c:pt>
              <c:pt idx="1201">
                <c:v>120109</c:v>
              </c:pt>
              <c:pt idx="1202">
                <c:v>120203</c:v>
              </c:pt>
              <c:pt idx="1203">
                <c:v>120313</c:v>
              </c:pt>
              <c:pt idx="1204">
                <c:v>120406</c:v>
              </c:pt>
              <c:pt idx="1205">
                <c:v>120500</c:v>
              </c:pt>
              <c:pt idx="1206">
                <c:v>120609</c:v>
              </c:pt>
              <c:pt idx="1207">
                <c:v>120703</c:v>
              </c:pt>
              <c:pt idx="1208">
                <c:v>120813</c:v>
              </c:pt>
              <c:pt idx="1209">
                <c:v>120906</c:v>
              </c:pt>
              <c:pt idx="1210">
                <c:v>121000</c:v>
              </c:pt>
              <c:pt idx="1211">
                <c:v>121109</c:v>
              </c:pt>
              <c:pt idx="1212">
                <c:v>121203</c:v>
              </c:pt>
              <c:pt idx="1213">
                <c:v>121313</c:v>
              </c:pt>
              <c:pt idx="1214">
                <c:v>121406</c:v>
              </c:pt>
              <c:pt idx="1215">
                <c:v>121500</c:v>
              </c:pt>
              <c:pt idx="1216">
                <c:v>121609</c:v>
              </c:pt>
              <c:pt idx="1217">
                <c:v>121703</c:v>
              </c:pt>
              <c:pt idx="1218">
                <c:v>121813</c:v>
              </c:pt>
              <c:pt idx="1219">
                <c:v>121906</c:v>
              </c:pt>
              <c:pt idx="1220">
                <c:v>122000</c:v>
              </c:pt>
              <c:pt idx="1221">
                <c:v>122109</c:v>
              </c:pt>
              <c:pt idx="1222">
                <c:v>122203</c:v>
              </c:pt>
              <c:pt idx="1223">
                <c:v>122313</c:v>
              </c:pt>
              <c:pt idx="1224">
                <c:v>122406</c:v>
              </c:pt>
              <c:pt idx="1225">
                <c:v>122500</c:v>
              </c:pt>
              <c:pt idx="1226">
                <c:v>122609</c:v>
              </c:pt>
              <c:pt idx="1227">
                <c:v>122703</c:v>
              </c:pt>
              <c:pt idx="1228">
                <c:v>122813</c:v>
              </c:pt>
              <c:pt idx="1229">
                <c:v>122906</c:v>
              </c:pt>
              <c:pt idx="1230">
                <c:v>123000</c:v>
              </c:pt>
              <c:pt idx="1231">
                <c:v>123109</c:v>
              </c:pt>
              <c:pt idx="1232">
                <c:v>123203</c:v>
              </c:pt>
              <c:pt idx="1233">
                <c:v>123313</c:v>
              </c:pt>
              <c:pt idx="1234">
                <c:v>123406</c:v>
              </c:pt>
              <c:pt idx="1235">
                <c:v>123500</c:v>
              </c:pt>
              <c:pt idx="1236">
                <c:v>123609</c:v>
              </c:pt>
              <c:pt idx="1237">
                <c:v>123703</c:v>
              </c:pt>
              <c:pt idx="1238">
                <c:v>123813</c:v>
              </c:pt>
              <c:pt idx="1239">
                <c:v>123906</c:v>
              </c:pt>
              <c:pt idx="1240">
                <c:v>124000</c:v>
              </c:pt>
              <c:pt idx="1241">
                <c:v>124109</c:v>
              </c:pt>
              <c:pt idx="1242">
                <c:v>124203</c:v>
              </c:pt>
              <c:pt idx="1243">
                <c:v>124313</c:v>
              </c:pt>
              <c:pt idx="1244">
                <c:v>124406</c:v>
              </c:pt>
              <c:pt idx="1245">
                <c:v>124500</c:v>
              </c:pt>
              <c:pt idx="1246">
                <c:v>124609</c:v>
              </c:pt>
              <c:pt idx="1247">
                <c:v>124703</c:v>
              </c:pt>
              <c:pt idx="1248">
                <c:v>124813</c:v>
              </c:pt>
              <c:pt idx="1249">
                <c:v>124906</c:v>
              </c:pt>
              <c:pt idx="1250">
                <c:v>125000</c:v>
              </c:pt>
              <c:pt idx="1251">
                <c:v>125109</c:v>
              </c:pt>
              <c:pt idx="1252">
                <c:v>125203</c:v>
              </c:pt>
              <c:pt idx="1253">
                <c:v>125313</c:v>
              </c:pt>
              <c:pt idx="1254">
                <c:v>125406</c:v>
              </c:pt>
              <c:pt idx="1255">
                <c:v>125500</c:v>
              </c:pt>
              <c:pt idx="1256">
                <c:v>125609</c:v>
              </c:pt>
              <c:pt idx="1257">
                <c:v>125703</c:v>
              </c:pt>
              <c:pt idx="1258">
                <c:v>125813</c:v>
              </c:pt>
              <c:pt idx="1259">
                <c:v>125906</c:v>
              </c:pt>
              <c:pt idx="1260">
                <c:v>126000</c:v>
              </c:pt>
              <c:pt idx="1261">
                <c:v>126109</c:v>
              </c:pt>
              <c:pt idx="1262">
                <c:v>126203</c:v>
              </c:pt>
              <c:pt idx="1263">
                <c:v>126313</c:v>
              </c:pt>
              <c:pt idx="1264">
                <c:v>126406</c:v>
              </c:pt>
              <c:pt idx="1265">
                <c:v>126500</c:v>
              </c:pt>
              <c:pt idx="1266">
                <c:v>126609</c:v>
              </c:pt>
              <c:pt idx="1267">
                <c:v>126703</c:v>
              </c:pt>
              <c:pt idx="1268">
                <c:v>126813</c:v>
              </c:pt>
              <c:pt idx="1269">
                <c:v>126906</c:v>
              </c:pt>
              <c:pt idx="1270">
                <c:v>127000</c:v>
              </c:pt>
              <c:pt idx="1271">
                <c:v>127109</c:v>
              </c:pt>
              <c:pt idx="1272">
                <c:v>127203</c:v>
              </c:pt>
              <c:pt idx="1273">
                <c:v>127313</c:v>
              </c:pt>
              <c:pt idx="1274">
                <c:v>127406</c:v>
              </c:pt>
              <c:pt idx="1275">
                <c:v>127500</c:v>
              </c:pt>
              <c:pt idx="1276">
                <c:v>127609</c:v>
              </c:pt>
              <c:pt idx="1277">
                <c:v>127703</c:v>
              </c:pt>
              <c:pt idx="1278">
                <c:v>127813</c:v>
              </c:pt>
              <c:pt idx="1279">
                <c:v>127906</c:v>
              </c:pt>
              <c:pt idx="1280">
                <c:v>128000</c:v>
              </c:pt>
              <c:pt idx="1281">
                <c:v>128109</c:v>
              </c:pt>
              <c:pt idx="1282">
                <c:v>128203</c:v>
              </c:pt>
              <c:pt idx="1283">
                <c:v>128313</c:v>
              </c:pt>
              <c:pt idx="1284">
                <c:v>128406</c:v>
              </c:pt>
              <c:pt idx="1285">
                <c:v>128500</c:v>
              </c:pt>
              <c:pt idx="1286">
                <c:v>128609</c:v>
              </c:pt>
              <c:pt idx="1287">
                <c:v>128703</c:v>
              </c:pt>
              <c:pt idx="1288">
                <c:v>128813</c:v>
              </c:pt>
              <c:pt idx="1289">
                <c:v>128906</c:v>
              </c:pt>
              <c:pt idx="1290">
                <c:v>129000</c:v>
              </c:pt>
              <c:pt idx="1291">
                <c:v>129109</c:v>
              </c:pt>
              <c:pt idx="1292">
                <c:v>129203</c:v>
              </c:pt>
              <c:pt idx="1293">
                <c:v>129313</c:v>
              </c:pt>
              <c:pt idx="1294">
                <c:v>129406</c:v>
              </c:pt>
              <c:pt idx="1295">
                <c:v>129500</c:v>
              </c:pt>
              <c:pt idx="1296">
                <c:v>129609</c:v>
              </c:pt>
              <c:pt idx="1297">
                <c:v>129703</c:v>
              </c:pt>
              <c:pt idx="1298">
                <c:v>129813</c:v>
              </c:pt>
              <c:pt idx="1299">
                <c:v>129906</c:v>
              </c:pt>
              <c:pt idx="1300">
                <c:v>130000</c:v>
              </c:pt>
              <c:pt idx="1301">
                <c:v>130109</c:v>
              </c:pt>
              <c:pt idx="1302">
                <c:v>130203</c:v>
              </c:pt>
              <c:pt idx="1303">
                <c:v>130313</c:v>
              </c:pt>
              <c:pt idx="1304">
                <c:v>130406</c:v>
              </c:pt>
              <c:pt idx="1305">
                <c:v>130500</c:v>
              </c:pt>
              <c:pt idx="1306">
                <c:v>130609</c:v>
              </c:pt>
              <c:pt idx="1307">
                <c:v>130703</c:v>
              </c:pt>
              <c:pt idx="1308">
                <c:v>130813</c:v>
              </c:pt>
              <c:pt idx="1309">
                <c:v>130906</c:v>
              </c:pt>
              <c:pt idx="1310">
                <c:v>131000</c:v>
              </c:pt>
              <c:pt idx="1311">
                <c:v>131109</c:v>
              </c:pt>
              <c:pt idx="1312">
                <c:v>131203</c:v>
              </c:pt>
              <c:pt idx="1313">
                <c:v>131313</c:v>
              </c:pt>
              <c:pt idx="1314">
                <c:v>131406</c:v>
              </c:pt>
              <c:pt idx="1315">
                <c:v>131500</c:v>
              </c:pt>
              <c:pt idx="1316">
                <c:v>131609</c:v>
              </c:pt>
              <c:pt idx="1317">
                <c:v>131703</c:v>
              </c:pt>
              <c:pt idx="1318">
                <c:v>131813</c:v>
              </c:pt>
              <c:pt idx="1319">
                <c:v>131906</c:v>
              </c:pt>
              <c:pt idx="1320">
                <c:v>132000</c:v>
              </c:pt>
              <c:pt idx="1321">
                <c:v>132109</c:v>
              </c:pt>
              <c:pt idx="1322">
                <c:v>132203</c:v>
              </c:pt>
              <c:pt idx="1323">
                <c:v>132313</c:v>
              </c:pt>
              <c:pt idx="1324">
                <c:v>132406</c:v>
              </c:pt>
              <c:pt idx="1325">
                <c:v>132500</c:v>
              </c:pt>
              <c:pt idx="1326">
                <c:v>132609</c:v>
              </c:pt>
              <c:pt idx="1327">
                <c:v>132703</c:v>
              </c:pt>
              <c:pt idx="1328">
                <c:v>132813</c:v>
              </c:pt>
              <c:pt idx="1329">
                <c:v>132906</c:v>
              </c:pt>
              <c:pt idx="1330">
                <c:v>133000</c:v>
              </c:pt>
              <c:pt idx="1331">
                <c:v>133109</c:v>
              </c:pt>
              <c:pt idx="1332">
                <c:v>133203</c:v>
              </c:pt>
              <c:pt idx="1333">
                <c:v>133313</c:v>
              </c:pt>
              <c:pt idx="1334">
                <c:v>133406</c:v>
              </c:pt>
              <c:pt idx="1335">
                <c:v>133500</c:v>
              </c:pt>
              <c:pt idx="1336">
                <c:v>133609</c:v>
              </c:pt>
              <c:pt idx="1337">
                <c:v>133703</c:v>
              </c:pt>
              <c:pt idx="1338">
                <c:v>133813</c:v>
              </c:pt>
              <c:pt idx="1339">
                <c:v>133906</c:v>
              </c:pt>
              <c:pt idx="1340">
                <c:v>134000</c:v>
              </c:pt>
              <c:pt idx="1341">
                <c:v>134109</c:v>
              </c:pt>
              <c:pt idx="1342">
                <c:v>134203</c:v>
              </c:pt>
              <c:pt idx="1343">
                <c:v>134313</c:v>
              </c:pt>
              <c:pt idx="1344">
                <c:v>134406</c:v>
              </c:pt>
              <c:pt idx="1345">
                <c:v>134500</c:v>
              </c:pt>
              <c:pt idx="1346">
                <c:v>134609</c:v>
              </c:pt>
              <c:pt idx="1347">
                <c:v>134703</c:v>
              </c:pt>
              <c:pt idx="1348">
                <c:v>134813</c:v>
              </c:pt>
              <c:pt idx="1349">
                <c:v>134906</c:v>
              </c:pt>
              <c:pt idx="1350">
                <c:v>135000</c:v>
              </c:pt>
              <c:pt idx="1351">
                <c:v>135109</c:v>
              </c:pt>
              <c:pt idx="1352">
                <c:v>135203</c:v>
              </c:pt>
              <c:pt idx="1353">
                <c:v>135313</c:v>
              </c:pt>
              <c:pt idx="1354">
                <c:v>135406</c:v>
              </c:pt>
              <c:pt idx="1355">
                <c:v>135500</c:v>
              </c:pt>
              <c:pt idx="1356">
                <c:v>135609</c:v>
              </c:pt>
              <c:pt idx="1357">
                <c:v>135703</c:v>
              </c:pt>
              <c:pt idx="1358">
                <c:v>135813</c:v>
              </c:pt>
              <c:pt idx="1359">
                <c:v>135906</c:v>
              </c:pt>
              <c:pt idx="1360">
                <c:v>136000</c:v>
              </c:pt>
              <c:pt idx="1361">
                <c:v>136109</c:v>
              </c:pt>
              <c:pt idx="1362">
                <c:v>136203</c:v>
              </c:pt>
              <c:pt idx="1363">
                <c:v>136313</c:v>
              </c:pt>
              <c:pt idx="1364">
                <c:v>136406</c:v>
              </c:pt>
              <c:pt idx="1365">
                <c:v>136500</c:v>
              </c:pt>
              <c:pt idx="1366">
                <c:v>136609</c:v>
              </c:pt>
              <c:pt idx="1367">
                <c:v>136703</c:v>
              </c:pt>
              <c:pt idx="1368">
                <c:v>136813</c:v>
              </c:pt>
              <c:pt idx="1369">
                <c:v>136906</c:v>
              </c:pt>
              <c:pt idx="1370">
                <c:v>137000</c:v>
              </c:pt>
              <c:pt idx="1371">
                <c:v>137109</c:v>
              </c:pt>
              <c:pt idx="1372">
                <c:v>137203</c:v>
              </c:pt>
              <c:pt idx="1373">
                <c:v>137313</c:v>
              </c:pt>
              <c:pt idx="1374">
                <c:v>137406</c:v>
              </c:pt>
              <c:pt idx="1375">
                <c:v>137500</c:v>
              </c:pt>
              <c:pt idx="1376">
                <c:v>137609</c:v>
              </c:pt>
              <c:pt idx="1377">
                <c:v>137703</c:v>
              </c:pt>
              <c:pt idx="1378">
                <c:v>137813</c:v>
              </c:pt>
              <c:pt idx="1379">
                <c:v>137906</c:v>
              </c:pt>
              <c:pt idx="1380">
                <c:v>138000</c:v>
              </c:pt>
              <c:pt idx="1381">
                <c:v>138109</c:v>
              </c:pt>
              <c:pt idx="1382">
                <c:v>138203</c:v>
              </c:pt>
              <c:pt idx="1383">
                <c:v>138313</c:v>
              </c:pt>
              <c:pt idx="1384">
                <c:v>138406</c:v>
              </c:pt>
              <c:pt idx="1385">
                <c:v>138500</c:v>
              </c:pt>
              <c:pt idx="1386">
                <c:v>138609</c:v>
              </c:pt>
              <c:pt idx="1387">
                <c:v>138703</c:v>
              </c:pt>
              <c:pt idx="1388">
                <c:v>138813</c:v>
              </c:pt>
              <c:pt idx="1389">
                <c:v>138906</c:v>
              </c:pt>
              <c:pt idx="1390">
                <c:v>139000</c:v>
              </c:pt>
              <c:pt idx="1391">
                <c:v>139109</c:v>
              </c:pt>
              <c:pt idx="1392">
                <c:v>139203</c:v>
              </c:pt>
              <c:pt idx="1393">
                <c:v>139313</c:v>
              </c:pt>
              <c:pt idx="1394">
                <c:v>139406</c:v>
              </c:pt>
              <c:pt idx="1395">
                <c:v>139500</c:v>
              </c:pt>
              <c:pt idx="1396">
                <c:v>139609</c:v>
              </c:pt>
              <c:pt idx="1397">
                <c:v>139703</c:v>
              </c:pt>
              <c:pt idx="1398">
                <c:v>139813</c:v>
              </c:pt>
              <c:pt idx="1399">
                <c:v>139906</c:v>
              </c:pt>
              <c:pt idx="1400">
                <c:v>140000</c:v>
              </c:pt>
              <c:pt idx="1401">
                <c:v>140109</c:v>
              </c:pt>
              <c:pt idx="1402">
                <c:v>140203</c:v>
              </c:pt>
              <c:pt idx="1403">
                <c:v>140313</c:v>
              </c:pt>
              <c:pt idx="1404">
                <c:v>140406</c:v>
              </c:pt>
              <c:pt idx="1405">
                <c:v>140500</c:v>
              </c:pt>
              <c:pt idx="1406">
                <c:v>140609</c:v>
              </c:pt>
              <c:pt idx="1407">
                <c:v>140703</c:v>
              </c:pt>
              <c:pt idx="1408">
                <c:v>140813</c:v>
              </c:pt>
              <c:pt idx="1409">
                <c:v>140906</c:v>
              </c:pt>
              <c:pt idx="1410">
                <c:v>141000</c:v>
              </c:pt>
              <c:pt idx="1411">
                <c:v>141109</c:v>
              </c:pt>
              <c:pt idx="1412">
                <c:v>141203</c:v>
              </c:pt>
              <c:pt idx="1413">
                <c:v>141313</c:v>
              </c:pt>
              <c:pt idx="1414">
                <c:v>141406</c:v>
              </c:pt>
              <c:pt idx="1415">
                <c:v>141500</c:v>
              </c:pt>
              <c:pt idx="1416">
                <c:v>141609</c:v>
              </c:pt>
              <c:pt idx="1417">
                <c:v>141703</c:v>
              </c:pt>
              <c:pt idx="1418">
                <c:v>141813</c:v>
              </c:pt>
              <c:pt idx="1419">
                <c:v>141906</c:v>
              </c:pt>
              <c:pt idx="1420">
                <c:v>142000</c:v>
              </c:pt>
              <c:pt idx="1421">
                <c:v>142109</c:v>
              </c:pt>
              <c:pt idx="1422">
                <c:v>142203</c:v>
              </c:pt>
              <c:pt idx="1423">
                <c:v>142313</c:v>
              </c:pt>
              <c:pt idx="1424">
                <c:v>142406</c:v>
              </c:pt>
              <c:pt idx="1425">
                <c:v>142500</c:v>
              </c:pt>
              <c:pt idx="1426">
                <c:v>142609</c:v>
              </c:pt>
              <c:pt idx="1427">
                <c:v>142703</c:v>
              </c:pt>
              <c:pt idx="1428">
                <c:v>142813</c:v>
              </c:pt>
              <c:pt idx="1429">
                <c:v>142906</c:v>
              </c:pt>
              <c:pt idx="1430">
                <c:v>143000</c:v>
              </c:pt>
              <c:pt idx="1431">
                <c:v>143109</c:v>
              </c:pt>
              <c:pt idx="1432">
                <c:v>143203</c:v>
              </c:pt>
              <c:pt idx="1433">
                <c:v>143313</c:v>
              </c:pt>
              <c:pt idx="1434">
                <c:v>143406</c:v>
              </c:pt>
              <c:pt idx="1435">
                <c:v>143500</c:v>
              </c:pt>
              <c:pt idx="1436">
                <c:v>143609</c:v>
              </c:pt>
              <c:pt idx="1437">
                <c:v>143703</c:v>
              </c:pt>
              <c:pt idx="1438">
                <c:v>143813</c:v>
              </c:pt>
              <c:pt idx="1439">
                <c:v>143906</c:v>
              </c:pt>
              <c:pt idx="1440">
                <c:v>144000</c:v>
              </c:pt>
              <c:pt idx="1441">
                <c:v>144109</c:v>
              </c:pt>
              <c:pt idx="1442">
                <c:v>144203</c:v>
              </c:pt>
              <c:pt idx="1443">
                <c:v>144313</c:v>
              </c:pt>
              <c:pt idx="1444">
                <c:v>144406</c:v>
              </c:pt>
              <c:pt idx="1445">
                <c:v>144500</c:v>
              </c:pt>
              <c:pt idx="1446">
                <c:v>144609</c:v>
              </c:pt>
              <c:pt idx="1447">
                <c:v>144703</c:v>
              </c:pt>
              <c:pt idx="1448">
                <c:v>144813</c:v>
              </c:pt>
              <c:pt idx="1449">
                <c:v>144906</c:v>
              </c:pt>
              <c:pt idx="1450">
                <c:v>145000</c:v>
              </c:pt>
              <c:pt idx="1451">
                <c:v>145109</c:v>
              </c:pt>
              <c:pt idx="1452">
                <c:v>145203</c:v>
              </c:pt>
              <c:pt idx="1453">
                <c:v>145313</c:v>
              </c:pt>
              <c:pt idx="1454">
                <c:v>145406</c:v>
              </c:pt>
              <c:pt idx="1455">
                <c:v>145500</c:v>
              </c:pt>
              <c:pt idx="1456">
                <c:v>145609</c:v>
              </c:pt>
              <c:pt idx="1457">
                <c:v>145703</c:v>
              </c:pt>
              <c:pt idx="1458">
                <c:v>145813</c:v>
              </c:pt>
              <c:pt idx="1459">
                <c:v>145906</c:v>
              </c:pt>
              <c:pt idx="1460">
                <c:v>146000</c:v>
              </c:pt>
              <c:pt idx="1461">
                <c:v>146109</c:v>
              </c:pt>
              <c:pt idx="1462">
                <c:v>146203</c:v>
              </c:pt>
              <c:pt idx="1463">
                <c:v>146313</c:v>
              </c:pt>
              <c:pt idx="1464">
                <c:v>146406</c:v>
              </c:pt>
              <c:pt idx="1465">
                <c:v>146500</c:v>
              </c:pt>
              <c:pt idx="1466">
                <c:v>146609</c:v>
              </c:pt>
              <c:pt idx="1467">
                <c:v>146703</c:v>
              </c:pt>
              <c:pt idx="1468">
                <c:v>146813</c:v>
              </c:pt>
              <c:pt idx="1469">
                <c:v>146906</c:v>
              </c:pt>
              <c:pt idx="1470">
                <c:v>147000</c:v>
              </c:pt>
              <c:pt idx="1471">
                <c:v>147109</c:v>
              </c:pt>
              <c:pt idx="1472">
                <c:v>147203</c:v>
              </c:pt>
              <c:pt idx="1473">
                <c:v>147313</c:v>
              </c:pt>
              <c:pt idx="1474">
                <c:v>147406</c:v>
              </c:pt>
              <c:pt idx="1475">
                <c:v>147500</c:v>
              </c:pt>
              <c:pt idx="1476">
                <c:v>147609</c:v>
              </c:pt>
              <c:pt idx="1477">
                <c:v>147703</c:v>
              </c:pt>
              <c:pt idx="1478">
                <c:v>147813</c:v>
              </c:pt>
              <c:pt idx="1479">
                <c:v>147906</c:v>
              </c:pt>
              <c:pt idx="1480">
                <c:v>148000</c:v>
              </c:pt>
              <c:pt idx="1481">
                <c:v>148109</c:v>
              </c:pt>
              <c:pt idx="1482">
                <c:v>148203</c:v>
              </c:pt>
              <c:pt idx="1483">
                <c:v>148313</c:v>
              </c:pt>
              <c:pt idx="1484">
                <c:v>148406</c:v>
              </c:pt>
              <c:pt idx="1485">
                <c:v>148500</c:v>
              </c:pt>
              <c:pt idx="1486">
                <c:v>148609</c:v>
              </c:pt>
              <c:pt idx="1487">
                <c:v>148703</c:v>
              </c:pt>
              <c:pt idx="1488">
                <c:v>148813</c:v>
              </c:pt>
              <c:pt idx="1489">
                <c:v>148906</c:v>
              </c:pt>
              <c:pt idx="1490">
                <c:v>149000</c:v>
              </c:pt>
              <c:pt idx="1491">
                <c:v>149109</c:v>
              </c:pt>
              <c:pt idx="1492">
                <c:v>149203</c:v>
              </c:pt>
              <c:pt idx="1493">
                <c:v>149313</c:v>
              </c:pt>
              <c:pt idx="1494">
                <c:v>149406</c:v>
              </c:pt>
              <c:pt idx="1495">
                <c:v>149500</c:v>
              </c:pt>
              <c:pt idx="1496">
                <c:v>149609</c:v>
              </c:pt>
              <c:pt idx="1497">
                <c:v>149703</c:v>
              </c:pt>
              <c:pt idx="1498">
                <c:v>149813</c:v>
              </c:pt>
              <c:pt idx="1499">
                <c:v>149906</c:v>
              </c:pt>
              <c:pt idx="1500">
                <c:v>150000</c:v>
              </c:pt>
              <c:pt idx="1501">
                <c:v>150109</c:v>
              </c:pt>
              <c:pt idx="1502">
                <c:v>150203</c:v>
              </c:pt>
              <c:pt idx="1503">
                <c:v>150313</c:v>
              </c:pt>
              <c:pt idx="1504">
                <c:v>150406</c:v>
              </c:pt>
              <c:pt idx="1505">
                <c:v>150500</c:v>
              </c:pt>
              <c:pt idx="1506">
                <c:v>150609</c:v>
              </c:pt>
              <c:pt idx="1507">
                <c:v>150703</c:v>
              </c:pt>
              <c:pt idx="1508">
                <c:v>150813</c:v>
              </c:pt>
              <c:pt idx="1509">
                <c:v>150906</c:v>
              </c:pt>
              <c:pt idx="1510">
                <c:v>151000</c:v>
              </c:pt>
              <c:pt idx="1511">
                <c:v>151109</c:v>
              </c:pt>
              <c:pt idx="1512">
                <c:v>151203</c:v>
              </c:pt>
              <c:pt idx="1513">
                <c:v>151313</c:v>
              </c:pt>
              <c:pt idx="1514">
                <c:v>151406</c:v>
              </c:pt>
              <c:pt idx="1515">
                <c:v>151500</c:v>
              </c:pt>
              <c:pt idx="1516">
                <c:v>151609</c:v>
              </c:pt>
              <c:pt idx="1517">
                <c:v>151703</c:v>
              </c:pt>
              <c:pt idx="1518">
                <c:v>151813</c:v>
              </c:pt>
              <c:pt idx="1519">
                <c:v>151906</c:v>
              </c:pt>
              <c:pt idx="1520">
                <c:v>152000</c:v>
              </c:pt>
              <c:pt idx="1521">
                <c:v>152109</c:v>
              </c:pt>
              <c:pt idx="1522">
                <c:v>152203</c:v>
              </c:pt>
              <c:pt idx="1523">
                <c:v>152313</c:v>
              </c:pt>
              <c:pt idx="1524">
                <c:v>152406</c:v>
              </c:pt>
              <c:pt idx="1525">
                <c:v>152500</c:v>
              </c:pt>
              <c:pt idx="1526">
                <c:v>152609</c:v>
              </c:pt>
              <c:pt idx="1527">
                <c:v>152703</c:v>
              </c:pt>
              <c:pt idx="1528">
                <c:v>152813</c:v>
              </c:pt>
              <c:pt idx="1529">
                <c:v>152906</c:v>
              </c:pt>
              <c:pt idx="1530">
                <c:v>153000</c:v>
              </c:pt>
              <c:pt idx="1531">
                <c:v>153109</c:v>
              </c:pt>
              <c:pt idx="1532">
                <c:v>153203</c:v>
              </c:pt>
              <c:pt idx="1533">
                <c:v>153313</c:v>
              </c:pt>
              <c:pt idx="1534">
                <c:v>153406</c:v>
              </c:pt>
              <c:pt idx="1535">
                <c:v>153500</c:v>
              </c:pt>
              <c:pt idx="1536">
                <c:v>153609</c:v>
              </c:pt>
              <c:pt idx="1537">
                <c:v>153703</c:v>
              </c:pt>
              <c:pt idx="1538">
                <c:v>153813</c:v>
              </c:pt>
              <c:pt idx="1539">
                <c:v>153906</c:v>
              </c:pt>
              <c:pt idx="1540">
                <c:v>154000</c:v>
              </c:pt>
              <c:pt idx="1541">
                <c:v>154109</c:v>
              </c:pt>
              <c:pt idx="1542">
                <c:v>154203</c:v>
              </c:pt>
              <c:pt idx="1543">
                <c:v>154313</c:v>
              </c:pt>
              <c:pt idx="1544">
                <c:v>154406</c:v>
              </c:pt>
              <c:pt idx="1545">
                <c:v>154500</c:v>
              </c:pt>
              <c:pt idx="1546">
                <c:v>154609</c:v>
              </c:pt>
              <c:pt idx="1547">
                <c:v>154703</c:v>
              </c:pt>
              <c:pt idx="1548">
                <c:v>154813</c:v>
              </c:pt>
              <c:pt idx="1549">
                <c:v>154906</c:v>
              </c:pt>
              <c:pt idx="1550">
                <c:v>155000</c:v>
              </c:pt>
              <c:pt idx="1551">
                <c:v>155109</c:v>
              </c:pt>
              <c:pt idx="1552">
                <c:v>155203</c:v>
              </c:pt>
              <c:pt idx="1553">
                <c:v>155313</c:v>
              </c:pt>
              <c:pt idx="1554">
                <c:v>155406</c:v>
              </c:pt>
              <c:pt idx="1555">
                <c:v>155500</c:v>
              </c:pt>
              <c:pt idx="1556">
                <c:v>155609</c:v>
              </c:pt>
              <c:pt idx="1557">
                <c:v>155703</c:v>
              </c:pt>
              <c:pt idx="1558">
                <c:v>155813</c:v>
              </c:pt>
              <c:pt idx="1559">
                <c:v>155906</c:v>
              </c:pt>
              <c:pt idx="1560">
                <c:v>156000</c:v>
              </c:pt>
              <c:pt idx="1561">
                <c:v>156109</c:v>
              </c:pt>
              <c:pt idx="1562">
                <c:v>156203</c:v>
              </c:pt>
              <c:pt idx="1563">
                <c:v>156313</c:v>
              </c:pt>
              <c:pt idx="1564">
                <c:v>156406</c:v>
              </c:pt>
              <c:pt idx="1565">
                <c:v>156500</c:v>
              </c:pt>
              <c:pt idx="1566">
                <c:v>156609</c:v>
              </c:pt>
              <c:pt idx="1567">
                <c:v>156703</c:v>
              </c:pt>
              <c:pt idx="1568">
                <c:v>156813</c:v>
              </c:pt>
              <c:pt idx="1569">
                <c:v>156906</c:v>
              </c:pt>
              <c:pt idx="1570">
                <c:v>157000</c:v>
              </c:pt>
              <c:pt idx="1571">
                <c:v>157109</c:v>
              </c:pt>
              <c:pt idx="1572">
                <c:v>157203</c:v>
              </c:pt>
              <c:pt idx="1573">
                <c:v>157313</c:v>
              </c:pt>
              <c:pt idx="1574">
                <c:v>157406</c:v>
              </c:pt>
              <c:pt idx="1575">
                <c:v>157500</c:v>
              </c:pt>
              <c:pt idx="1576">
                <c:v>157609</c:v>
              </c:pt>
              <c:pt idx="1577">
                <c:v>157703</c:v>
              </c:pt>
              <c:pt idx="1578">
                <c:v>157813</c:v>
              </c:pt>
              <c:pt idx="1579">
                <c:v>157906</c:v>
              </c:pt>
              <c:pt idx="1580">
                <c:v>158000</c:v>
              </c:pt>
              <c:pt idx="1581">
                <c:v>158109</c:v>
              </c:pt>
              <c:pt idx="1582">
                <c:v>158203</c:v>
              </c:pt>
              <c:pt idx="1583">
                <c:v>158313</c:v>
              </c:pt>
              <c:pt idx="1584">
                <c:v>158406</c:v>
              </c:pt>
              <c:pt idx="1585">
                <c:v>158500</c:v>
              </c:pt>
              <c:pt idx="1586">
                <c:v>158609</c:v>
              </c:pt>
              <c:pt idx="1587">
                <c:v>158703</c:v>
              </c:pt>
              <c:pt idx="1588">
                <c:v>158813</c:v>
              </c:pt>
              <c:pt idx="1589">
                <c:v>158906</c:v>
              </c:pt>
              <c:pt idx="1590">
                <c:v>159000</c:v>
              </c:pt>
              <c:pt idx="1591">
                <c:v>159109</c:v>
              </c:pt>
              <c:pt idx="1592">
                <c:v>159203</c:v>
              </c:pt>
              <c:pt idx="1593">
                <c:v>159313</c:v>
              </c:pt>
              <c:pt idx="1594">
                <c:v>159406</c:v>
              </c:pt>
              <c:pt idx="1595">
                <c:v>159500</c:v>
              </c:pt>
              <c:pt idx="1596">
                <c:v>159609</c:v>
              </c:pt>
              <c:pt idx="1597">
                <c:v>159703</c:v>
              </c:pt>
              <c:pt idx="1598">
                <c:v>159813</c:v>
              </c:pt>
              <c:pt idx="1599">
                <c:v>159906</c:v>
              </c:pt>
              <c:pt idx="1600">
                <c:v>160000</c:v>
              </c:pt>
              <c:pt idx="1601">
                <c:v>160109</c:v>
              </c:pt>
              <c:pt idx="1602">
                <c:v>160203</c:v>
              </c:pt>
              <c:pt idx="1603">
                <c:v>160313</c:v>
              </c:pt>
              <c:pt idx="1604">
                <c:v>160406</c:v>
              </c:pt>
              <c:pt idx="1605">
                <c:v>160500</c:v>
              </c:pt>
              <c:pt idx="1606">
                <c:v>160609</c:v>
              </c:pt>
              <c:pt idx="1607">
                <c:v>160703</c:v>
              </c:pt>
              <c:pt idx="1608">
                <c:v>160813</c:v>
              </c:pt>
              <c:pt idx="1609">
                <c:v>160906</c:v>
              </c:pt>
              <c:pt idx="1610">
                <c:v>161000</c:v>
              </c:pt>
              <c:pt idx="1611">
                <c:v>161109</c:v>
              </c:pt>
              <c:pt idx="1612">
                <c:v>161203</c:v>
              </c:pt>
              <c:pt idx="1613">
                <c:v>161313</c:v>
              </c:pt>
              <c:pt idx="1614">
                <c:v>161406</c:v>
              </c:pt>
              <c:pt idx="1615">
                <c:v>161500</c:v>
              </c:pt>
              <c:pt idx="1616">
                <c:v>161609</c:v>
              </c:pt>
              <c:pt idx="1617">
                <c:v>161703</c:v>
              </c:pt>
              <c:pt idx="1618">
                <c:v>161813</c:v>
              </c:pt>
              <c:pt idx="1619">
                <c:v>161906</c:v>
              </c:pt>
              <c:pt idx="1620">
                <c:v>162000</c:v>
              </c:pt>
              <c:pt idx="1621">
                <c:v>162109</c:v>
              </c:pt>
              <c:pt idx="1622">
                <c:v>162203</c:v>
              </c:pt>
              <c:pt idx="1623">
                <c:v>162313</c:v>
              </c:pt>
              <c:pt idx="1624">
                <c:v>162406</c:v>
              </c:pt>
              <c:pt idx="1625">
                <c:v>162500</c:v>
              </c:pt>
              <c:pt idx="1626">
                <c:v>162609</c:v>
              </c:pt>
              <c:pt idx="1627">
                <c:v>162703</c:v>
              </c:pt>
              <c:pt idx="1628">
                <c:v>162813</c:v>
              </c:pt>
              <c:pt idx="1629">
                <c:v>162906</c:v>
              </c:pt>
              <c:pt idx="1630">
                <c:v>163000</c:v>
              </c:pt>
              <c:pt idx="1631">
                <c:v>163109</c:v>
              </c:pt>
              <c:pt idx="1632">
                <c:v>163203</c:v>
              </c:pt>
              <c:pt idx="1633">
                <c:v>163313</c:v>
              </c:pt>
              <c:pt idx="1634">
                <c:v>163406</c:v>
              </c:pt>
              <c:pt idx="1635">
                <c:v>163500</c:v>
              </c:pt>
              <c:pt idx="1636">
                <c:v>163609</c:v>
              </c:pt>
              <c:pt idx="1637">
                <c:v>163703</c:v>
              </c:pt>
              <c:pt idx="1638">
                <c:v>163813</c:v>
              </c:pt>
              <c:pt idx="1639">
                <c:v>163906</c:v>
              </c:pt>
              <c:pt idx="1640">
                <c:v>164000</c:v>
              </c:pt>
              <c:pt idx="1641">
                <c:v>164109</c:v>
              </c:pt>
              <c:pt idx="1642">
                <c:v>164203</c:v>
              </c:pt>
              <c:pt idx="1643">
                <c:v>164313</c:v>
              </c:pt>
              <c:pt idx="1644">
                <c:v>164406</c:v>
              </c:pt>
              <c:pt idx="1645">
                <c:v>164500</c:v>
              </c:pt>
              <c:pt idx="1646">
                <c:v>164609</c:v>
              </c:pt>
              <c:pt idx="1647">
                <c:v>164703</c:v>
              </c:pt>
              <c:pt idx="1648">
                <c:v>164813</c:v>
              </c:pt>
              <c:pt idx="1649">
                <c:v>164906</c:v>
              </c:pt>
              <c:pt idx="1650">
                <c:v>165000</c:v>
              </c:pt>
              <c:pt idx="1651">
                <c:v>165109</c:v>
              </c:pt>
              <c:pt idx="1652">
                <c:v>165203</c:v>
              </c:pt>
              <c:pt idx="1653">
                <c:v>165313</c:v>
              </c:pt>
              <c:pt idx="1654">
                <c:v>165406</c:v>
              </c:pt>
              <c:pt idx="1655">
                <c:v>165500</c:v>
              </c:pt>
              <c:pt idx="1656">
                <c:v>165609</c:v>
              </c:pt>
              <c:pt idx="1657">
                <c:v>165703</c:v>
              </c:pt>
              <c:pt idx="1658">
                <c:v>165813</c:v>
              </c:pt>
              <c:pt idx="1659">
                <c:v>165906</c:v>
              </c:pt>
              <c:pt idx="1660">
                <c:v>166000</c:v>
              </c:pt>
              <c:pt idx="1661">
                <c:v>166109</c:v>
              </c:pt>
              <c:pt idx="1662">
                <c:v>166203</c:v>
              </c:pt>
              <c:pt idx="1663">
                <c:v>166313</c:v>
              </c:pt>
              <c:pt idx="1664">
                <c:v>166406</c:v>
              </c:pt>
              <c:pt idx="1665">
                <c:v>166500</c:v>
              </c:pt>
              <c:pt idx="1666">
                <c:v>166609</c:v>
              </c:pt>
              <c:pt idx="1667">
                <c:v>166703</c:v>
              </c:pt>
              <c:pt idx="1668">
                <c:v>166813</c:v>
              </c:pt>
              <c:pt idx="1669">
                <c:v>166906</c:v>
              </c:pt>
              <c:pt idx="1670">
                <c:v>167000</c:v>
              </c:pt>
              <c:pt idx="1671">
                <c:v>167109</c:v>
              </c:pt>
              <c:pt idx="1672">
                <c:v>167203</c:v>
              </c:pt>
              <c:pt idx="1673">
                <c:v>167313</c:v>
              </c:pt>
              <c:pt idx="1674">
                <c:v>167406</c:v>
              </c:pt>
              <c:pt idx="1675">
                <c:v>167500</c:v>
              </c:pt>
              <c:pt idx="1676">
                <c:v>167609</c:v>
              </c:pt>
              <c:pt idx="1677">
                <c:v>167703</c:v>
              </c:pt>
              <c:pt idx="1678">
                <c:v>167813</c:v>
              </c:pt>
              <c:pt idx="1679">
                <c:v>167906</c:v>
              </c:pt>
              <c:pt idx="1680">
                <c:v>168000</c:v>
              </c:pt>
              <c:pt idx="1681">
                <c:v>168109</c:v>
              </c:pt>
              <c:pt idx="1682">
                <c:v>168203</c:v>
              </c:pt>
              <c:pt idx="1683">
                <c:v>168313</c:v>
              </c:pt>
              <c:pt idx="1684">
                <c:v>168406</c:v>
              </c:pt>
              <c:pt idx="1685">
                <c:v>168500</c:v>
              </c:pt>
              <c:pt idx="1686">
                <c:v>168609</c:v>
              </c:pt>
              <c:pt idx="1687">
                <c:v>168703</c:v>
              </c:pt>
              <c:pt idx="1688">
                <c:v>168813</c:v>
              </c:pt>
              <c:pt idx="1689">
                <c:v>168906</c:v>
              </c:pt>
              <c:pt idx="1690">
                <c:v>169000</c:v>
              </c:pt>
              <c:pt idx="1691">
                <c:v>169109</c:v>
              </c:pt>
              <c:pt idx="1692">
                <c:v>169203</c:v>
              </c:pt>
              <c:pt idx="1693">
                <c:v>169313</c:v>
              </c:pt>
              <c:pt idx="1694">
                <c:v>169406</c:v>
              </c:pt>
              <c:pt idx="1695">
                <c:v>169500</c:v>
              </c:pt>
              <c:pt idx="1696">
                <c:v>169609</c:v>
              </c:pt>
              <c:pt idx="1697">
                <c:v>169703</c:v>
              </c:pt>
              <c:pt idx="1698">
                <c:v>169813</c:v>
              </c:pt>
              <c:pt idx="1699">
                <c:v>169906</c:v>
              </c:pt>
              <c:pt idx="1700">
                <c:v>170000</c:v>
              </c:pt>
              <c:pt idx="1701">
                <c:v>170109</c:v>
              </c:pt>
              <c:pt idx="1702">
                <c:v>170203</c:v>
              </c:pt>
              <c:pt idx="1703">
                <c:v>170313</c:v>
              </c:pt>
              <c:pt idx="1704">
                <c:v>170406</c:v>
              </c:pt>
              <c:pt idx="1705">
                <c:v>170500</c:v>
              </c:pt>
              <c:pt idx="1706">
                <c:v>170609</c:v>
              </c:pt>
              <c:pt idx="1707">
                <c:v>170703</c:v>
              </c:pt>
              <c:pt idx="1708">
                <c:v>170813</c:v>
              </c:pt>
              <c:pt idx="1709">
                <c:v>170906</c:v>
              </c:pt>
              <c:pt idx="1710">
                <c:v>171000</c:v>
              </c:pt>
              <c:pt idx="1711">
                <c:v>171109</c:v>
              </c:pt>
              <c:pt idx="1712">
                <c:v>171203</c:v>
              </c:pt>
              <c:pt idx="1713">
                <c:v>171313</c:v>
              </c:pt>
              <c:pt idx="1714">
                <c:v>171406</c:v>
              </c:pt>
              <c:pt idx="1715">
                <c:v>171500</c:v>
              </c:pt>
              <c:pt idx="1716">
                <c:v>171609</c:v>
              </c:pt>
              <c:pt idx="1717">
                <c:v>171703</c:v>
              </c:pt>
              <c:pt idx="1718">
                <c:v>171813</c:v>
              </c:pt>
              <c:pt idx="1719">
                <c:v>171906</c:v>
              </c:pt>
              <c:pt idx="1720">
                <c:v>172000</c:v>
              </c:pt>
              <c:pt idx="1721">
                <c:v>172109</c:v>
              </c:pt>
              <c:pt idx="1722">
                <c:v>172203</c:v>
              </c:pt>
              <c:pt idx="1723">
                <c:v>172313</c:v>
              </c:pt>
              <c:pt idx="1724">
                <c:v>172406</c:v>
              </c:pt>
              <c:pt idx="1725">
                <c:v>172500</c:v>
              </c:pt>
              <c:pt idx="1726">
                <c:v>172609</c:v>
              </c:pt>
              <c:pt idx="1727">
                <c:v>172703</c:v>
              </c:pt>
              <c:pt idx="1728">
                <c:v>172813</c:v>
              </c:pt>
              <c:pt idx="1729">
                <c:v>172906</c:v>
              </c:pt>
              <c:pt idx="1730">
                <c:v>173000</c:v>
              </c:pt>
              <c:pt idx="1731">
                <c:v>173109</c:v>
              </c:pt>
              <c:pt idx="1732">
                <c:v>173203</c:v>
              </c:pt>
              <c:pt idx="1733">
                <c:v>173313</c:v>
              </c:pt>
              <c:pt idx="1734">
                <c:v>173406</c:v>
              </c:pt>
              <c:pt idx="1735">
                <c:v>173500</c:v>
              </c:pt>
              <c:pt idx="1736">
                <c:v>173609</c:v>
              </c:pt>
              <c:pt idx="1737">
                <c:v>173703</c:v>
              </c:pt>
              <c:pt idx="1738">
                <c:v>173813</c:v>
              </c:pt>
              <c:pt idx="1739">
                <c:v>173906</c:v>
              </c:pt>
              <c:pt idx="1740">
                <c:v>174000</c:v>
              </c:pt>
              <c:pt idx="1741">
                <c:v>174109</c:v>
              </c:pt>
              <c:pt idx="1742">
                <c:v>174203</c:v>
              </c:pt>
              <c:pt idx="1743">
                <c:v>174313</c:v>
              </c:pt>
              <c:pt idx="1744">
                <c:v>174406</c:v>
              </c:pt>
              <c:pt idx="1745">
                <c:v>174500</c:v>
              </c:pt>
              <c:pt idx="1746">
                <c:v>174609</c:v>
              </c:pt>
              <c:pt idx="1747">
                <c:v>174703</c:v>
              </c:pt>
              <c:pt idx="1748">
                <c:v>174813</c:v>
              </c:pt>
              <c:pt idx="1749">
                <c:v>174906</c:v>
              </c:pt>
              <c:pt idx="1750">
                <c:v>175000</c:v>
              </c:pt>
              <c:pt idx="1751">
                <c:v>175109</c:v>
              </c:pt>
              <c:pt idx="1752">
                <c:v>175203</c:v>
              </c:pt>
              <c:pt idx="1753">
                <c:v>175313</c:v>
              </c:pt>
              <c:pt idx="1754">
                <c:v>175406</c:v>
              </c:pt>
              <c:pt idx="1755">
                <c:v>175500</c:v>
              </c:pt>
              <c:pt idx="1756">
                <c:v>175609</c:v>
              </c:pt>
              <c:pt idx="1757">
                <c:v>175703</c:v>
              </c:pt>
              <c:pt idx="1758">
                <c:v>175813</c:v>
              </c:pt>
              <c:pt idx="1759">
                <c:v>175906</c:v>
              </c:pt>
              <c:pt idx="1760">
                <c:v>176000</c:v>
              </c:pt>
              <c:pt idx="1761">
                <c:v>176109</c:v>
              </c:pt>
              <c:pt idx="1762">
                <c:v>176203</c:v>
              </c:pt>
              <c:pt idx="1763">
                <c:v>176313</c:v>
              </c:pt>
              <c:pt idx="1764">
                <c:v>176406</c:v>
              </c:pt>
              <c:pt idx="1765">
                <c:v>176500</c:v>
              </c:pt>
              <c:pt idx="1766">
                <c:v>176609</c:v>
              </c:pt>
              <c:pt idx="1767">
                <c:v>176703</c:v>
              </c:pt>
              <c:pt idx="1768">
                <c:v>176813</c:v>
              </c:pt>
              <c:pt idx="1769">
                <c:v>176906</c:v>
              </c:pt>
              <c:pt idx="1770">
                <c:v>177000</c:v>
              </c:pt>
              <c:pt idx="1771">
                <c:v>177109</c:v>
              </c:pt>
              <c:pt idx="1772">
                <c:v>177203</c:v>
              </c:pt>
              <c:pt idx="1773">
                <c:v>177313</c:v>
              </c:pt>
              <c:pt idx="1774">
                <c:v>177406</c:v>
              </c:pt>
              <c:pt idx="1775">
                <c:v>177500</c:v>
              </c:pt>
              <c:pt idx="1776">
                <c:v>177609</c:v>
              </c:pt>
              <c:pt idx="1777">
                <c:v>177703</c:v>
              </c:pt>
              <c:pt idx="1778">
                <c:v>177813</c:v>
              </c:pt>
              <c:pt idx="1779">
                <c:v>177906</c:v>
              </c:pt>
              <c:pt idx="1780">
                <c:v>178000</c:v>
              </c:pt>
              <c:pt idx="1781">
                <c:v>178109</c:v>
              </c:pt>
              <c:pt idx="1782">
                <c:v>178203</c:v>
              </c:pt>
              <c:pt idx="1783">
                <c:v>178313</c:v>
              </c:pt>
              <c:pt idx="1784">
                <c:v>178406</c:v>
              </c:pt>
              <c:pt idx="1785">
                <c:v>178500</c:v>
              </c:pt>
              <c:pt idx="1786">
                <c:v>178609</c:v>
              </c:pt>
              <c:pt idx="1787">
                <c:v>178703</c:v>
              </c:pt>
              <c:pt idx="1788">
                <c:v>178813</c:v>
              </c:pt>
              <c:pt idx="1789">
                <c:v>178906</c:v>
              </c:pt>
              <c:pt idx="1790">
                <c:v>179000</c:v>
              </c:pt>
              <c:pt idx="1791">
                <c:v>179109</c:v>
              </c:pt>
              <c:pt idx="1792">
                <c:v>179203</c:v>
              </c:pt>
              <c:pt idx="1793">
                <c:v>179313</c:v>
              </c:pt>
              <c:pt idx="1794">
                <c:v>179406</c:v>
              </c:pt>
              <c:pt idx="1795">
                <c:v>179500</c:v>
              </c:pt>
              <c:pt idx="1796">
                <c:v>179609</c:v>
              </c:pt>
              <c:pt idx="1797">
                <c:v>179703</c:v>
              </c:pt>
              <c:pt idx="1798">
                <c:v>179813</c:v>
              </c:pt>
              <c:pt idx="1799">
                <c:v>179906</c:v>
              </c:pt>
              <c:pt idx="1800">
                <c:v>180000</c:v>
              </c:pt>
              <c:pt idx="1801">
                <c:v>180109</c:v>
              </c:pt>
              <c:pt idx="1802">
                <c:v>180203</c:v>
              </c:pt>
              <c:pt idx="1803">
                <c:v>180313</c:v>
              </c:pt>
              <c:pt idx="1804">
                <c:v>180406</c:v>
              </c:pt>
              <c:pt idx="1805">
                <c:v>180500</c:v>
              </c:pt>
              <c:pt idx="1806">
                <c:v>180609</c:v>
              </c:pt>
              <c:pt idx="1807">
                <c:v>180703</c:v>
              </c:pt>
              <c:pt idx="1808">
                <c:v>180813</c:v>
              </c:pt>
              <c:pt idx="1809">
                <c:v>180906</c:v>
              </c:pt>
              <c:pt idx="1810">
                <c:v>181000</c:v>
              </c:pt>
              <c:pt idx="1811">
                <c:v>181109</c:v>
              </c:pt>
              <c:pt idx="1812">
                <c:v>181203</c:v>
              </c:pt>
              <c:pt idx="1813">
                <c:v>181313</c:v>
              </c:pt>
              <c:pt idx="1814">
                <c:v>181406</c:v>
              </c:pt>
              <c:pt idx="1815">
                <c:v>181500</c:v>
              </c:pt>
              <c:pt idx="1816">
                <c:v>181609</c:v>
              </c:pt>
              <c:pt idx="1817">
                <c:v>181703</c:v>
              </c:pt>
              <c:pt idx="1818">
                <c:v>181813</c:v>
              </c:pt>
              <c:pt idx="1819">
                <c:v>181906</c:v>
              </c:pt>
              <c:pt idx="1820">
                <c:v>182000</c:v>
              </c:pt>
              <c:pt idx="1821">
                <c:v>182109</c:v>
              </c:pt>
              <c:pt idx="1822">
                <c:v>182203</c:v>
              </c:pt>
              <c:pt idx="1823">
                <c:v>182313</c:v>
              </c:pt>
              <c:pt idx="1824">
                <c:v>182406</c:v>
              </c:pt>
              <c:pt idx="1825">
                <c:v>182500</c:v>
              </c:pt>
              <c:pt idx="1826">
                <c:v>182609</c:v>
              </c:pt>
              <c:pt idx="1827">
                <c:v>182703</c:v>
              </c:pt>
              <c:pt idx="1828">
                <c:v>182813</c:v>
              </c:pt>
              <c:pt idx="1829">
                <c:v>182906</c:v>
              </c:pt>
              <c:pt idx="1830">
                <c:v>183000</c:v>
              </c:pt>
              <c:pt idx="1831">
                <c:v>183109</c:v>
              </c:pt>
              <c:pt idx="1832">
                <c:v>183203</c:v>
              </c:pt>
              <c:pt idx="1833">
                <c:v>183313</c:v>
              </c:pt>
              <c:pt idx="1834">
                <c:v>183406</c:v>
              </c:pt>
              <c:pt idx="1835">
                <c:v>183500</c:v>
              </c:pt>
              <c:pt idx="1836">
                <c:v>183609</c:v>
              </c:pt>
              <c:pt idx="1837">
                <c:v>183703</c:v>
              </c:pt>
              <c:pt idx="1838">
                <c:v>183813</c:v>
              </c:pt>
              <c:pt idx="1839">
                <c:v>183906</c:v>
              </c:pt>
              <c:pt idx="1840">
                <c:v>184000</c:v>
              </c:pt>
              <c:pt idx="1841">
                <c:v>184109</c:v>
              </c:pt>
              <c:pt idx="1842">
                <c:v>184203</c:v>
              </c:pt>
              <c:pt idx="1843">
                <c:v>184313</c:v>
              </c:pt>
              <c:pt idx="1844">
                <c:v>184406</c:v>
              </c:pt>
              <c:pt idx="1845">
                <c:v>184500</c:v>
              </c:pt>
              <c:pt idx="1846">
                <c:v>184609</c:v>
              </c:pt>
              <c:pt idx="1847">
                <c:v>184703</c:v>
              </c:pt>
              <c:pt idx="1848">
                <c:v>184813</c:v>
              </c:pt>
              <c:pt idx="1849">
                <c:v>184906</c:v>
              </c:pt>
              <c:pt idx="1850">
                <c:v>185000</c:v>
              </c:pt>
              <c:pt idx="1851">
                <c:v>185109</c:v>
              </c:pt>
              <c:pt idx="1852">
                <c:v>185203</c:v>
              </c:pt>
              <c:pt idx="1853">
                <c:v>185313</c:v>
              </c:pt>
              <c:pt idx="1854">
                <c:v>185406</c:v>
              </c:pt>
              <c:pt idx="1855">
                <c:v>185500</c:v>
              </c:pt>
              <c:pt idx="1856">
                <c:v>185609</c:v>
              </c:pt>
              <c:pt idx="1857">
                <c:v>185703</c:v>
              </c:pt>
              <c:pt idx="1858">
                <c:v>185813</c:v>
              </c:pt>
              <c:pt idx="1859">
                <c:v>185906</c:v>
              </c:pt>
              <c:pt idx="1860">
                <c:v>186000</c:v>
              </c:pt>
              <c:pt idx="1861">
                <c:v>186109</c:v>
              </c:pt>
              <c:pt idx="1862">
                <c:v>186203</c:v>
              </c:pt>
              <c:pt idx="1863">
                <c:v>186313</c:v>
              </c:pt>
              <c:pt idx="1864">
                <c:v>186406</c:v>
              </c:pt>
              <c:pt idx="1865">
                <c:v>186500</c:v>
              </c:pt>
              <c:pt idx="1866">
                <c:v>186609</c:v>
              </c:pt>
              <c:pt idx="1867">
                <c:v>186703</c:v>
              </c:pt>
              <c:pt idx="1868">
                <c:v>186813</c:v>
              </c:pt>
              <c:pt idx="1869">
                <c:v>186906</c:v>
              </c:pt>
              <c:pt idx="1870">
                <c:v>187000</c:v>
              </c:pt>
              <c:pt idx="1871">
                <c:v>187109</c:v>
              </c:pt>
              <c:pt idx="1872">
                <c:v>187203</c:v>
              </c:pt>
              <c:pt idx="1873">
                <c:v>187313</c:v>
              </c:pt>
              <c:pt idx="1874">
                <c:v>187406</c:v>
              </c:pt>
              <c:pt idx="1875">
                <c:v>187500</c:v>
              </c:pt>
              <c:pt idx="1876">
                <c:v>187609</c:v>
              </c:pt>
              <c:pt idx="1877">
                <c:v>187703</c:v>
              </c:pt>
              <c:pt idx="1878">
                <c:v>187813</c:v>
              </c:pt>
              <c:pt idx="1879">
                <c:v>187906</c:v>
              </c:pt>
              <c:pt idx="1880">
                <c:v>188000</c:v>
              </c:pt>
              <c:pt idx="1881">
                <c:v>188109</c:v>
              </c:pt>
              <c:pt idx="1882">
                <c:v>188203</c:v>
              </c:pt>
              <c:pt idx="1883">
                <c:v>188313</c:v>
              </c:pt>
              <c:pt idx="1884">
                <c:v>188406</c:v>
              </c:pt>
              <c:pt idx="1885">
                <c:v>188500</c:v>
              </c:pt>
              <c:pt idx="1886">
                <c:v>188609</c:v>
              </c:pt>
              <c:pt idx="1887">
                <c:v>188703</c:v>
              </c:pt>
              <c:pt idx="1888">
                <c:v>188813</c:v>
              </c:pt>
              <c:pt idx="1889">
                <c:v>188906</c:v>
              </c:pt>
              <c:pt idx="1890">
                <c:v>189000</c:v>
              </c:pt>
              <c:pt idx="1891">
                <c:v>189109</c:v>
              </c:pt>
              <c:pt idx="1892">
                <c:v>189203</c:v>
              </c:pt>
              <c:pt idx="1893">
                <c:v>189313</c:v>
              </c:pt>
              <c:pt idx="1894">
                <c:v>189406</c:v>
              </c:pt>
              <c:pt idx="1895">
                <c:v>189500</c:v>
              </c:pt>
              <c:pt idx="1896">
                <c:v>189609</c:v>
              </c:pt>
              <c:pt idx="1897">
                <c:v>189703</c:v>
              </c:pt>
              <c:pt idx="1898">
                <c:v>189813</c:v>
              </c:pt>
              <c:pt idx="1899">
                <c:v>189906</c:v>
              </c:pt>
              <c:pt idx="1900">
                <c:v>190000</c:v>
              </c:pt>
              <c:pt idx="1901">
                <c:v>190109</c:v>
              </c:pt>
              <c:pt idx="1902">
                <c:v>190203</c:v>
              </c:pt>
              <c:pt idx="1903">
                <c:v>190313</c:v>
              </c:pt>
              <c:pt idx="1904">
                <c:v>190406</c:v>
              </c:pt>
              <c:pt idx="1905">
                <c:v>190500</c:v>
              </c:pt>
              <c:pt idx="1906">
                <c:v>190609</c:v>
              </c:pt>
              <c:pt idx="1907">
                <c:v>190703</c:v>
              </c:pt>
              <c:pt idx="1908">
                <c:v>190813</c:v>
              </c:pt>
              <c:pt idx="1909">
                <c:v>190906</c:v>
              </c:pt>
              <c:pt idx="1910">
                <c:v>191000</c:v>
              </c:pt>
              <c:pt idx="1911">
                <c:v>191109</c:v>
              </c:pt>
              <c:pt idx="1912">
                <c:v>191203</c:v>
              </c:pt>
              <c:pt idx="1913">
                <c:v>191313</c:v>
              </c:pt>
              <c:pt idx="1914">
                <c:v>191406</c:v>
              </c:pt>
              <c:pt idx="1915">
                <c:v>191500</c:v>
              </c:pt>
              <c:pt idx="1916">
                <c:v>191609</c:v>
              </c:pt>
              <c:pt idx="1917">
                <c:v>191703</c:v>
              </c:pt>
              <c:pt idx="1918">
                <c:v>191813</c:v>
              </c:pt>
              <c:pt idx="1919">
                <c:v>191906</c:v>
              </c:pt>
              <c:pt idx="1920">
                <c:v>192000</c:v>
              </c:pt>
              <c:pt idx="1921">
                <c:v>192109</c:v>
              </c:pt>
              <c:pt idx="1922">
                <c:v>192203</c:v>
              </c:pt>
              <c:pt idx="1923">
                <c:v>192313</c:v>
              </c:pt>
              <c:pt idx="1924">
                <c:v>192406</c:v>
              </c:pt>
              <c:pt idx="1925">
                <c:v>192500</c:v>
              </c:pt>
              <c:pt idx="1926">
                <c:v>192609</c:v>
              </c:pt>
              <c:pt idx="1927">
                <c:v>192703</c:v>
              </c:pt>
              <c:pt idx="1928">
                <c:v>192813</c:v>
              </c:pt>
              <c:pt idx="1929">
                <c:v>192906</c:v>
              </c:pt>
              <c:pt idx="1930">
                <c:v>193000</c:v>
              </c:pt>
              <c:pt idx="1931">
                <c:v>193109</c:v>
              </c:pt>
              <c:pt idx="1932">
                <c:v>193203</c:v>
              </c:pt>
              <c:pt idx="1933">
                <c:v>193313</c:v>
              </c:pt>
              <c:pt idx="1934">
                <c:v>193406</c:v>
              </c:pt>
              <c:pt idx="1935">
                <c:v>193500</c:v>
              </c:pt>
              <c:pt idx="1936">
                <c:v>193609</c:v>
              </c:pt>
              <c:pt idx="1937">
                <c:v>193703</c:v>
              </c:pt>
              <c:pt idx="1938">
                <c:v>193813</c:v>
              </c:pt>
              <c:pt idx="1939">
                <c:v>193906</c:v>
              </c:pt>
              <c:pt idx="1940">
                <c:v>194000</c:v>
              </c:pt>
              <c:pt idx="1941">
                <c:v>194109</c:v>
              </c:pt>
              <c:pt idx="1942">
                <c:v>194203</c:v>
              </c:pt>
              <c:pt idx="1943">
                <c:v>194313</c:v>
              </c:pt>
              <c:pt idx="1944">
                <c:v>194406</c:v>
              </c:pt>
              <c:pt idx="1945">
                <c:v>194500</c:v>
              </c:pt>
              <c:pt idx="1946">
                <c:v>194609</c:v>
              </c:pt>
              <c:pt idx="1947">
                <c:v>194703</c:v>
              </c:pt>
              <c:pt idx="1948">
                <c:v>194813</c:v>
              </c:pt>
              <c:pt idx="1949">
                <c:v>194906</c:v>
              </c:pt>
              <c:pt idx="1950">
                <c:v>195000</c:v>
              </c:pt>
              <c:pt idx="1951">
                <c:v>195109</c:v>
              </c:pt>
              <c:pt idx="1952">
                <c:v>195203</c:v>
              </c:pt>
              <c:pt idx="1953">
                <c:v>195313</c:v>
              </c:pt>
              <c:pt idx="1954">
                <c:v>195406</c:v>
              </c:pt>
              <c:pt idx="1955">
                <c:v>195500</c:v>
              </c:pt>
              <c:pt idx="1956">
                <c:v>195609</c:v>
              </c:pt>
              <c:pt idx="1957">
                <c:v>195703</c:v>
              </c:pt>
              <c:pt idx="1958">
                <c:v>195813</c:v>
              </c:pt>
              <c:pt idx="1959">
                <c:v>195906</c:v>
              </c:pt>
              <c:pt idx="1960">
                <c:v>196000</c:v>
              </c:pt>
              <c:pt idx="1961">
                <c:v>196109</c:v>
              </c:pt>
              <c:pt idx="1962">
                <c:v>196203</c:v>
              </c:pt>
              <c:pt idx="1963">
                <c:v>196313</c:v>
              </c:pt>
              <c:pt idx="1964">
                <c:v>196406</c:v>
              </c:pt>
              <c:pt idx="1965">
                <c:v>196500</c:v>
              </c:pt>
              <c:pt idx="1966">
                <c:v>196609</c:v>
              </c:pt>
              <c:pt idx="1967">
                <c:v>196703</c:v>
              </c:pt>
              <c:pt idx="1968">
                <c:v>196813</c:v>
              </c:pt>
              <c:pt idx="1969">
                <c:v>196906</c:v>
              </c:pt>
              <c:pt idx="1970">
                <c:v>197000</c:v>
              </c:pt>
              <c:pt idx="1971">
                <c:v>197109</c:v>
              </c:pt>
              <c:pt idx="1972">
                <c:v>197203</c:v>
              </c:pt>
              <c:pt idx="1973">
                <c:v>197313</c:v>
              </c:pt>
              <c:pt idx="1974">
                <c:v>197406</c:v>
              </c:pt>
              <c:pt idx="1975">
                <c:v>197500</c:v>
              </c:pt>
              <c:pt idx="1976">
                <c:v>197609</c:v>
              </c:pt>
              <c:pt idx="1977">
                <c:v>197703</c:v>
              </c:pt>
              <c:pt idx="1978">
                <c:v>197813</c:v>
              </c:pt>
              <c:pt idx="1979">
                <c:v>197906</c:v>
              </c:pt>
              <c:pt idx="1980">
                <c:v>198000</c:v>
              </c:pt>
              <c:pt idx="1981">
                <c:v>198109</c:v>
              </c:pt>
              <c:pt idx="1982">
                <c:v>198203</c:v>
              </c:pt>
              <c:pt idx="1983">
                <c:v>198313</c:v>
              </c:pt>
              <c:pt idx="1984">
                <c:v>198406</c:v>
              </c:pt>
              <c:pt idx="1985">
                <c:v>198500</c:v>
              </c:pt>
              <c:pt idx="1986">
                <c:v>198609</c:v>
              </c:pt>
              <c:pt idx="1987">
                <c:v>198703</c:v>
              </c:pt>
              <c:pt idx="1988">
                <c:v>198813</c:v>
              </c:pt>
              <c:pt idx="1989">
                <c:v>198906</c:v>
              </c:pt>
              <c:pt idx="1990">
                <c:v>199000</c:v>
              </c:pt>
              <c:pt idx="1991">
                <c:v>199109</c:v>
              </c:pt>
              <c:pt idx="1992">
                <c:v>199203</c:v>
              </c:pt>
              <c:pt idx="1993">
                <c:v>199313</c:v>
              </c:pt>
              <c:pt idx="1994">
                <c:v>199406</c:v>
              </c:pt>
              <c:pt idx="1995">
                <c:v>199500</c:v>
              </c:pt>
              <c:pt idx="1996">
                <c:v>199609</c:v>
              </c:pt>
              <c:pt idx="1997">
                <c:v>199703</c:v>
              </c:pt>
              <c:pt idx="1998">
                <c:v>199813</c:v>
              </c:pt>
              <c:pt idx="1999">
                <c:v>199906</c:v>
              </c:pt>
              <c:pt idx="2000">
                <c:v>200000</c:v>
              </c:pt>
              <c:pt idx="2001">
                <c:v>200109</c:v>
              </c:pt>
              <c:pt idx="2002">
                <c:v>200203</c:v>
              </c:pt>
              <c:pt idx="2003">
                <c:v>200313</c:v>
              </c:pt>
              <c:pt idx="2004">
                <c:v>200406</c:v>
              </c:pt>
              <c:pt idx="2005">
                <c:v>200500</c:v>
              </c:pt>
              <c:pt idx="2006">
                <c:v>200609</c:v>
              </c:pt>
              <c:pt idx="2007">
                <c:v>200703</c:v>
              </c:pt>
              <c:pt idx="2008">
                <c:v>200813</c:v>
              </c:pt>
              <c:pt idx="2009">
                <c:v>200906</c:v>
              </c:pt>
              <c:pt idx="2010">
                <c:v>201000</c:v>
              </c:pt>
              <c:pt idx="2011">
                <c:v>201109</c:v>
              </c:pt>
              <c:pt idx="2012">
                <c:v>201203</c:v>
              </c:pt>
              <c:pt idx="2013">
                <c:v>201313</c:v>
              </c:pt>
              <c:pt idx="2014">
                <c:v>201406</c:v>
              </c:pt>
              <c:pt idx="2015">
                <c:v>201500</c:v>
              </c:pt>
              <c:pt idx="2016">
                <c:v>201609</c:v>
              </c:pt>
              <c:pt idx="2017">
                <c:v>201703</c:v>
              </c:pt>
              <c:pt idx="2018">
                <c:v>201813</c:v>
              </c:pt>
              <c:pt idx="2019">
                <c:v>201906</c:v>
              </c:pt>
              <c:pt idx="2020">
                <c:v>202000</c:v>
              </c:pt>
              <c:pt idx="2021">
                <c:v>202109</c:v>
              </c:pt>
              <c:pt idx="2022">
                <c:v>202203</c:v>
              </c:pt>
              <c:pt idx="2023">
                <c:v>202313</c:v>
              </c:pt>
              <c:pt idx="2024">
                <c:v>202406</c:v>
              </c:pt>
              <c:pt idx="2025">
                <c:v>202500</c:v>
              </c:pt>
              <c:pt idx="2026">
                <c:v>202609</c:v>
              </c:pt>
              <c:pt idx="2027">
                <c:v>202703</c:v>
              </c:pt>
              <c:pt idx="2028">
                <c:v>202813</c:v>
              </c:pt>
              <c:pt idx="2029">
                <c:v>202906</c:v>
              </c:pt>
              <c:pt idx="2030">
                <c:v>203000</c:v>
              </c:pt>
              <c:pt idx="2031">
                <c:v>203109</c:v>
              </c:pt>
              <c:pt idx="2032">
                <c:v>203203</c:v>
              </c:pt>
              <c:pt idx="2033">
                <c:v>203313</c:v>
              </c:pt>
              <c:pt idx="2034">
                <c:v>203406</c:v>
              </c:pt>
              <c:pt idx="2035">
                <c:v>203500</c:v>
              </c:pt>
              <c:pt idx="2036">
                <c:v>203609</c:v>
              </c:pt>
              <c:pt idx="2037">
                <c:v>203703</c:v>
              </c:pt>
              <c:pt idx="2038">
                <c:v>203813</c:v>
              </c:pt>
              <c:pt idx="2039">
                <c:v>203906</c:v>
              </c:pt>
              <c:pt idx="2040">
                <c:v>204000</c:v>
              </c:pt>
              <c:pt idx="2041">
                <c:v>204109</c:v>
              </c:pt>
              <c:pt idx="2042">
                <c:v>204203</c:v>
              </c:pt>
              <c:pt idx="2043">
                <c:v>204313</c:v>
              </c:pt>
              <c:pt idx="2044">
                <c:v>204406</c:v>
              </c:pt>
              <c:pt idx="2045">
                <c:v>204500</c:v>
              </c:pt>
              <c:pt idx="2046">
                <c:v>204609</c:v>
              </c:pt>
              <c:pt idx="2047">
                <c:v>204703</c:v>
              </c:pt>
              <c:pt idx="2048">
                <c:v>204813</c:v>
              </c:pt>
              <c:pt idx="2049">
                <c:v>204906</c:v>
              </c:pt>
              <c:pt idx="2050">
                <c:v>205000</c:v>
              </c:pt>
              <c:pt idx="2051">
                <c:v>205109</c:v>
              </c:pt>
              <c:pt idx="2052">
                <c:v>205203</c:v>
              </c:pt>
              <c:pt idx="2053">
                <c:v>205313</c:v>
              </c:pt>
              <c:pt idx="2054">
                <c:v>205406</c:v>
              </c:pt>
              <c:pt idx="2055">
                <c:v>205500</c:v>
              </c:pt>
              <c:pt idx="2056">
                <c:v>205609</c:v>
              </c:pt>
              <c:pt idx="2057">
                <c:v>205703</c:v>
              </c:pt>
              <c:pt idx="2058">
                <c:v>205813</c:v>
              </c:pt>
              <c:pt idx="2059">
                <c:v>205906</c:v>
              </c:pt>
              <c:pt idx="2060">
                <c:v>206000</c:v>
              </c:pt>
              <c:pt idx="2061">
                <c:v>206109</c:v>
              </c:pt>
              <c:pt idx="2062">
                <c:v>206203</c:v>
              </c:pt>
              <c:pt idx="2063">
                <c:v>206313</c:v>
              </c:pt>
              <c:pt idx="2064">
                <c:v>206406</c:v>
              </c:pt>
              <c:pt idx="2065">
                <c:v>206500</c:v>
              </c:pt>
              <c:pt idx="2066">
                <c:v>206609</c:v>
              </c:pt>
              <c:pt idx="2067">
                <c:v>206703</c:v>
              </c:pt>
              <c:pt idx="2068">
                <c:v>206813</c:v>
              </c:pt>
              <c:pt idx="2069">
                <c:v>206906</c:v>
              </c:pt>
              <c:pt idx="2070">
                <c:v>207000</c:v>
              </c:pt>
              <c:pt idx="2071">
                <c:v>207109</c:v>
              </c:pt>
              <c:pt idx="2072">
                <c:v>207203</c:v>
              </c:pt>
              <c:pt idx="2073">
                <c:v>207313</c:v>
              </c:pt>
              <c:pt idx="2074">
                <c:v>207406</c:v>
              </c:pt>
              <c:pt idx="2075">
                <c:v>207500</c:v>
              </c:pt>
              <c:pt idx="2076">
                <c:v>207609</c:v>
              </c:pt>
              <c:pt idx="2077">
                <c:v>207703</c:v>
              </c:pt>
              <c:pt idx="2078">
                <c:v>207813</c:v>
              </c:pt>
              <c:pt idx="2079">
                <c:v>207906</c:v>
              </c:pt>
              <c:pt idx="2080">
                <c:v>208000</c:v>
              </c:pt>
              <c:pt idx="2081">
                <c:v>208109</c:v>
              </c:pt>
              <c:pt idx="2082">
                <c:v>208203</c:v>
              </c:pt>
              <c:pt idx="2083">
                <c:v>208313</c:v>
              </c:pt>
              <c:pt idx="2084">
                <c:v>208406</c:v>
              </c:pt>
              <c:pt idx="2085">
                <c:v>208500</c:v>
              </c:pt>
              <c:pt idx="2086">
                <c:v>208609</c:v>
              </c:pt>
              <c:pt idx="2087">
                <c:v>208703</c:v>
              </c:pt>
              <c:pt idx="2088">
                <c:v>208813</c:v>
              </c:pt>
              <c:pt idx="2089">
                <c:v>208906</c:v>
              </c:pt>
              <c:pt idx="2090">
                <c:v>209000</c:v>
              </c:pt>
              <c:pt idx="2091">
                <c:v>209109</c:v>
              </c:pt>
              <c:pt idx="2092">
                <c:v>209203</c:v>
              </c:pt>
              <c:pt idx="2093">
                <c:v>209313</c:v>
              </c:pt>
              <c:pt idx="2094">
                <c:v>209406</c:v>
              </c:pt>
              <c:pt idx="2095">
                <c:v>209500</c:v>
              </c:pt>
              <c:pt idx="2096">
                <c:v>209609</c:v>
              </c:pt>
              <c:pt idx="2097">
                <c:v>209703</c:v>
              </c:pt>
              <c:pt idx="2098">
                <c:v>209813</c:v>
              </c:pt>
              <c:pt idx="2099">
                <c:v>209906</c:v>
              </c:pt>
              <c:pt idx="2100">
                <c:v>210000</c:v>
              </c:pt>
              <c:pt idx="2101">
                <c:v>210109</c:v>
              </c:pt>
              <c:pt idx="2102">
                <c:v>210203</c:v>
              </c:pt>
              <c:pt idx="2103">
                <c:v>210313</c:v>
              </c:pt>
              <c:pt idx="2104">
                <c:v>210406</c:v>
              </c:pt>
              <c:pt idx="2105">
                <c:v>210500</c:v>
              </c:pt>
              <c:pt idx="2106">
                <c:v>210609</c:v>
              </c:pt>
              <c:pt idx="2107">
                <c:v>210703</c:v>
              </c:pt>
              <c:pt idx="2108">
                <c:v>210813</c:v>
              </c:pt>
              <c:pt idx="2109">
                <c:v>210906</c:v>
              </c:pt>
              <c:pt idx="2110">
                <c:v>211000</c:v>
              </c:pt>
              <c:pt idx="2111">
                <c:v>211109</c:v>
              </c:pt>
              <c:pt idx="2112">
                <c:v>211203</c:v>
              </c:pt>
              <c:pt idx="2113">
                <c:v>211313</c:v>
              </c:pt>
              <c:pt idx="2114">
                <c:v>211406</c:v>
              </c:pt>
              <c:pt idx="2115">
                <c:v>211500</c:v>
              </c:pt>
              <c:pt idx="2116">
                <c:v>211609</c:v>
              </c:pt>
              <c:pt idx="2117">
                <c:v>211703</c:v>
              </c:pt>
              <c:pt idx="2118">
                <c:v>211813</c:v>
              </c:pt>
              <c:pt idx="2119">
                <c:v>211906</c:v>
              </c:pt>
              <c:pt idx="2120">
                <c:v>212000</c:v>
              </c:pt>
              <c:pt idx="2121">
                <c:v>212109</c:v>
              </c:pt>
              <c:pt idx="2122">
                <c:v>212203</c:v>
              </c:pt>
              <c:pt idx="2123">
                <c:v>212313</c:v>
              </c:pt>
              <c:pt idx="2124">
                <c:v>212406</c:v>
              </c:pt>
              <c:pt idx="2125">
                <c:v>212500</c:v>
              </c:pt>
              <c:pt idx="2126">
                <c:v>212609</c:v>
              </c:pt>
              <c:pt idx="2127">
                <c:v>212703</c:v>
              </c:pt>
              <c:pt idx="2128">
                <c:v>212813</c:v>
              </c:pt>
              <c:pt idx="2129">
                <c:v>212906</c:v>
              </c:pt>
              <c:pt idx="2130">
                <c:v>213000</c:v>
              </c:pt>
              <c:pt idx="2131">
                <c:v>213109</c:v>
              </c:pt>
              <c:pt idx="2132">
                <c:v>213203</c:v>
              </c:pt>
              <c:pt idx="2133">
                <c:v>213313</c:v>
              </c:pt>
              <c:pt idx="2134">
                <c:v>213406</c:v>
              </c:pt>
              <c:pt idx="2135">
                <c:v>213500</c:v>
              </c:pt>
              <c:pt idx="2136">
                <c:v>213609</c:v>
              </c:pt>
              <c:pt idx="2137">
                <c:v>213703</c:v>
              </c:pt>
              <c:pt idx="2138">
                <c:v>213813</c:v>
              </c:pt>
              <c:pt idx="2139">
                <c:v>213906</c:v>
              </c:pt>
              <c:pt idx="2140">
                <c:v>214000</c:v>
              </c:pt>
              <c:pt idx="2141">
                <c:v>214109</c:v>
              </c:pt>
              <c:pt idx="2142">
                <c:v>214203</c:v>
              </c:pt>
              <c:pt idx="2143">
                <c:v>214313</c:v>
              </c:pt>
              <c:pt idx="2144">
                <c:v>214406</c:v>
              </c:pt>
              <c:pt idx="2145">
                <c:v>214500</c:v>
              </c:pt>
              <c:pt idx="2146">
                <c:v>214609</c:v>
              </c:pt>
              <c:pt idx="2147">
                <c:v>214703</c:v>
              </c:pt>
              <c:pt idx="2148">
                <c:v>214813</c:v>
              </c:pt>
              <c:pt idx="2149">
                <c:v>214906</c:v>
              </c:pt>
              <c:pt idx="2150">
                <c:v>215000</c:v>
              </c:pt>
              <c:pt idx="2151">
                <c:v>215109</c:v>
              </c:pt>
              <c:pt idx="2152">
                <c:v>215203</c:v>
              </c:pt>
              <c:pt idx="2153">
                <c:v>215313</c:v>
              </c:pt>
              <c:pt idx="2154">
                <c:v>215406</c:v>
              </c:pt>
              <c:pt idx="2155">
                <c:v>215500</c:v>
              </c:pt>
              <c:pt idx="2156">
                <c:v>215609</c:v>
              </c:pt>
              <c:pt idx="2157">
                <c:v>215703</c:v>
              </c:pt>
              <c:pt idx="2158">
                <c:v>215813</c:v>
              </c:pt>
              <c:pt idx="2159">
                <c:v>215906</c:v>
              </c:pt>
              <c:pt idx="2160">
                <c:v>216000</c:v>
              </c:pt>
              <c:pt idx="2161">
                <c:v>216109</c:v>
              </c:pt>
              <c:pt idx="2162">
                <c:v>216203</c:v>
              </c:pt>
              <c:pt idx="2163">
                <c:v>216313</c:v>
              </c:pt>
              <c:pt idx="2164">
                <c:v>216406</c:v>
              </c:pt>
              <c:pt idx="2165">
                <c:v>216500</c:v>
              </c:pt>
              <c:pt idx="2166">
                <c:v>216609</c:v>
              </c:pt>
              <c:pt idx="2167">
                <c:v>216703</c:v>
              </c:pt>
              <c:pt idx="2168">
                <c:v>216813</c:v>
              </c:pt>
              <c:pt idx="2169">
                <c:v>216906</c:v>
              </c:pt>
              <c:pt idx="2170">
                <c:v>217000</c:v>
              </c:pt>
              <c:pt idx="2171">
                <c:v>217109</c:v>
              </c:pt>
              <c:pt idx="2172">
                <c:v>217203</c:v>
              </c:pt>
              <c:pt idx="2173">
                <c:v>217313</c:v>
              </c:pt>
              <c:pt idx="2174">
                <c:v>217406</c:v>
              </c:pt>
              <c:pt idx="2175">
                <c:v>217500</c:v>
              </c:pt>
              <c:pt idx="2176">
                <c:v>217609</c:v>
              </c:pt>
              <c:pt idx="2177">
                <c:v>217703</c:v>
              </c:pt>
              <c:pt idx="2178">
                <c:v>217813</c:v>
              </c:pt>
              <c:pt idx="2179">
                <c:v>217906</c:v>
              </c:pt>
              <c:pt idx="2180">
                <c:v>218000</c:v>
              </c:pt>
              <c:pt idx="2181">
                <c:v>218109</c:v>
              </c:pt>
              <c:pt idx="2182">
                <c:v>218203</c:v>
              </c:pt>
              <c:pt idx="2183">
                <c:v>218313</c:v>
              </c:pt>
              <c:pt idx="2184">
                <c:v>218406</c:v>
              </c:pt>
              <c:pt idx="2185">
                <c:v>218500</c:v>
              </c:pt>
              <c:pt idx="2186">
                <c:v>218609</c:v>
              </c:pt>
              <c:pt idx="2187">
                <c:v>218703</c:v>
              </c:pt>
              <c:pt idx="2188">
                <c:v>218813</c:v>
              </c:pt>
              <c:pt idx="2189">
                <c:v>218906</c:v>
              </c:pt>
              <c:pt idx="2190">
                <c:v>219000</c:v>
              </c:pt>
              <c:pt idx="2191">
                <c:v>219109</c:v>
              </c:pt>
              <c:pt idx="2192">
                <c:v>219203</c:v>
              </c:pt>
              <c:pt idx="2193">
                <c:v>219313</c:v>
              </c:pt>
              <c:pt idx="2194">
                <c:v>219406</c:v>
              </c:pt>
              <c:pt idx="2195">
                <c:v>219500</c:v>
              </c:pt>
              <c:pt idx="2196">
                <c:v>219609</c:v>
              </c:pt>
              <c:pt idx="2197">
                <c:v>219703</c:v>
              </c:pt>
              <c:pt idx="2198">
                <c:v>219813</c:v>
              </c:pt>
              <c:pt idx="2199">
                <c:v>219906</c:v>
              </c:pt>
              <c:pt idx="2200">
                <c:v>220000</c:v>
              </c:pt>
              <c:pt idx="2201">
                <c:v>220109</c:v>
              </c:pt>
              <c:pt idx="2202">
                <c:v>220203</c:v>
              </c:pt>
              <c:pt idx="2203">
                <c:v>220313</c:v>
              </c:pt>
              <c:pt idx="2204">
                <c:v>220406</c:v>
              </c:pt>
              <c:pt idx="2205">
                <c:v>220500</c:v>
              </c:pt>
              <c:pt idx="2206">
                <c:v>220609</c:v>
              </c:pt>
              <c:pt idx="2207">
                <c:v>220703</c:v>
              </c:pt>
              <c:pt idx="2208">
                <c:v>220813</c:v>
              </c:pt>
              <c:pt idx="2209">
                <c:v>220906</c:v>
              </c:pt>
              <c:pt idx="2210">
                <c:v>221000</c:v>
              </c:pt>
              <c:pt idx="2211">
                <c:v>221109</c:v>
              </c:pt>
              <c:pt idx="2212">
                <c:v>221203</c:v>
              </c:pt>
              <c:pt idx="2213">
                <c:v>221313</c:v>
              </c:pt>
              <c:pt idx="2214">
                <c:v>221406</c:v>
              </c:pt>
              <c:pt idx="2215">
                <c:v>221500</c:v>
              </c:pt>
              <c:pt idx="2216">
                <c:v>221609</c:v>
              </c:pt>
              <c:pt idx="2217">
                <c:v>221703</c:v>
              </c:pt>
              <c:pt idx="2218">
                <c:v>221813</c:v>
              </c:pt>
              <c:pt idx="2219">
                <c:v>221906</c:v>
              </c:pt>
              <c:pt idx="2220">
                <c:v>222000</c:v>
              </c:pt>
              <c:pt idx="2221">
                <c:v>222109</c:v>
              </c:pt>
              <c:pt idx="2222">
                <c:v>222203</c:v>
              </c:pt>
              <c:pt idx="2223">
                <c:v>222313</c:v>
              </c:pt>
              <c:pt idx="2224">
                <c:v>222406</c:v>
              </c:pt>
              <c:pt idx="2225">
                <c:v>222500</c:v>
              </c:pt>
              <c:pt idx="2226">
                <c:v>222609</c:v>
              </c:pt>
              <c:pt idx="2227">
                <c:v>222703</c:v>
              </c:pt>
              <c:pt idx="2228">
                <c:v>222813</c:v>
              </c:pt>
              <c:pt idx="2229">
                <c:v>222906</c:v>
              </c:pt>
              <c:pt idx="2230">
                <c:v>223000</c:v>
              </c:pt>
              <c:pt idx="2231">
                <c:v>223109</c:v>
              </c:pt>
              <c:pt idx="2232">
                <c:v>223203</c:v>
              </c:pt>
              <c:pt idx="2233">
                <c:v>223313</c:v>
              </c:pt>
              <c:pt idx="2234">
                <c:v>223406</c:v>
              </c:pt>
              <c:pt idx="2235">
                <c:v>223500</c:v>
              </c:pt>
              <c:pt idx="2236">
                <c:v>223609</c:v>
              </c:pt>
              <c:pt idx="2237">
                <c:v>223703</c:v>
              </c:pt>
              <c:pt idx="2238">
                <c:v>223813</c:v>
              </c:pt>
              <c:pt idx="2239">
                <c:v>223906</c:v>
              </c:pt>
              <c:pt idx="2240">
                <c:v>224000</c:v>
              </c:pt>
              <c:pt idx="2241">
                <c:v>224109</c:v>
              </c:pt>
              <c:pt idx="2242">
                <c:v>224203</c:v>
              </c:pt>
              <c:pt idx="2243">
                <c:v>224313</c:v>
              </c:pt>
              <c:pt idx="2244">
                <c:v>224406</c:v>
              </c:pt>
              <c:pt idx="2245">
                <c:v>224500</c:v>
              </c:pt>
              <c:pt idx="2246">
                <c:v>224609</c:v>
              </c:pt>
              <c:pt idx="2247">
                <c:v>224703</c:v>
              </c:pt>
              <c:pt idx="2248">
                <c:v>224813</c:v>
              </c:pt>
              <c:pt idx="2249">
                <c:v>224906</c:v>
              </c:pt>
              <c:pt idx="2250">
                <c:v>225000</c:v>
              </c:pt>
              <c:pt idx="2251">
                <c:v>225109</c:v>
              </c:pt>
              <c:pt idx="2252">
                <c:v>225203</c:v>
              </c:pt>
              <c:pt idx="2253">
                <c:v>225313</c:v>
              </c:pt>
              <c:pt idx="2254">
                <c:v>225406</c:v>
              </c:pt>
              <c:pt idx="2255">
                <c:v>225500</c:v>
              </c:pt>
              <c:pt idx="2256">
                <c:v>225609</c:v>
              </c:pt>
              <c:pt idx="2257">
                <c:v>225703</c:v>
              </c:pt>
              <c:pt idx="2258">
                <c:v>225813</c:v>
              </c:pt>
              <c:pt idx="2259">
                <c:v>225906</c:v>
              </c:pt>
              <c:pt idx="2260">
                <c:v>226000</c:v>
              </c:pt>
              <c:pt idx="2261">
                <c:v>226109</c:v>
              </c:pt>
              <c:pt idx="2262">
                <c:v>226203</c:v>
              </c:pt>
              <c:pt idx="2263">
                <c:v>226313</c:v>
              </c:pt>
              <c:pt idx="2264">
                <c:v>226406</c:v>
              </c:pt>
              <c:pt idx="2265">
                <c:v>226500</c:v>
              </c:pt>
              <c:pt idx="2266">
                <c:v>226609</c:v>
              </c:pt>
              <c:pt idx="2267">
                <c:v>226703</c:v>
              </c:pt>
              <c:pt idx="2268">
                <c:v>226813</c:v>
              </c:pt>
              <c:pt idx="2269">
                <c:v>226906</c:v>
              </c:pt>
              <c:pt idx="2270">
                <c:v>227000</c:v>
              </c:pt>
              <c:pt idx="2271">
                <c:v>227109</c:v>
              </c:pt>
              <c:pt idx="2272">
                <c:v>227203</c:v>
              </c:pt>
              <c:pt idx="2273">
                <c:v>227313</c:v>
              </c:pt>
              <c:pt idx="2274">
                <c:v>227406</c:v>
              </c:pt>
              <c:pt idx="2275">
                <c:v>227500</c:v>
              </c:pt>
              <c:pt idx="2276">
                <c:v>227609</c:v>
              </c:pt>
              <c:pt idx="2277">
                <c:v>227703</c:v>
              </c:pt>
              <c:pt idx="2278">
                <c:v>227813</c:v>
              </c:pt>
              <c:pt idx="2279">
                <c:v>227906</c:v>
              </c:pt>
              <c:pt idx="2280">
                <c:v>228000</c:v>
              </c:pt>
              <c:pt idx="2281">
                <c:v>228109</c:v>
              </c:pt>
              <c:pt idx="2282">
                <c:v>228203</c:v>
              </c:pt>
              <c:pt idx="2283">
                <c:v>228313</c:v>
              </c:pt>
              <c:pt idx="2284">
                <c:v>228406</c:v>
              </c:pt>
              <c:pt idx="2285">
                <c:v>228500</c:v>
              </c:pt>
              <c:pt idx="2286">
                <c:v>228609</c:v>
              </c:pt>
              <c:pt idx="2287">
                <c:v>228703</c:v>
              </c:pt>
              <c:pt idx="2288">
                <c:v>228813</c:v>
              </c:pt>
              <c:pt idx="2289">
                <c:v>228906</c:v>
              </c:pt>
              <c:pt idx="2290">
                <c:v>229000</c:v>
              </c:pt>
              <c:pt idx="2291">
                <c:v>229109</c:v>
              </c:pt>
              <c:pt idx="2292">
                <c:v>229203</c:v>
              </c:pt>
              <c:pt idx="2293">
                <c:v>229313</c:v>
              </c:pt>
              <c:pt idx="2294">
                <c:v>229406</c:v>
              </c:pt>
              <c:pt idx="2295">
                <c:v>229500</c:v>
              </c:pt>
              <c:pt idx="2296">
                <c:v>229609</c:v>
              </c:pt>
              <c:pt idx="2297">
                <c:v>229703</c:v>
              </c:pt>
              <c:pt idx="2298">
                <c:v>229813</c:v>
              </c:pt>
              <c:pt idx="2299">
                <c:v>229906</c:v>
              </c:pt>
              <c:pt idx="2300">
                <c:v>230000</c:v>
              </c:pt>
              <c:pt idx="2301">
                <c:v>230109</c:v>
              </c:pt>
              <c:pt idx="2302">
                <c:v>230203</c:v>
              </c:pt>
              <c:pt idx="2303">
                <c:v>230313</c:v>
              </c:pt>
              <c:pt idx="2304">
                <c:v>230406</c:v>
              </c:pt>
              <c:pt idx="2305">
                <c:v>230500</c:v>
              </c:pt>
              <c:pt idx="2306">
                <c:v>230609</c:v>
              </c:pt>
              <c:pt idx="2307">
                <c:v>230703</c:v>
              </c:pt>
              <c:pt idx="2308">
                <c:v>230813</c:v>
              </c:pt>
              <c:pt idx="2309">
                <c:v>230906</c:v>
              </c:pt>
              <c:pt idx="2310">
                <c:v>231000</c:v>
              </c:pt>
              <c:pt idx="2311">
                <c:v>231109</c:v>
              </c:pt>
              <c:pt idx="2312">
                <c:v>231203</c:v>
              </c:pt>
              <c:pt idx="2313">
                <c:v>231313</c:v>
              </c:pt>
              <c:pt idx="2314">
                <c:v>231406</c:v>
              </c:pt>
              <c:pt idx="2315">
                <c:v>231500</c:v>
              </c:pt>
              <c:pt idx="2316">
                <c:v>231609</c:v>
              </c:pt>
              <c:pt idx="2317">
                <c:v>231703</c:v>
              </c:pt>
              <c:pt idx="2318">
                <c:v>231813</c:v>
              </c:pt>
              <c:pt idx="2319">
                <c:v>231906</c:v>
              </c:pt>
              <c:pt idx="2320">
                <c:v>232000</c:v>
              </c:pt>
              <c:pt idx="2321">
                <c:v>232109</c:v>
              </c:pt>
              <c:pt idx="2322">
                <c:v>232203</c:v>
              </c:pt>
              <c:pt idx="2323">
                <c:v>232313</c:v>
              </c:pt>
              <c:pt idx="2324">
                <c:v>232406</c:v>
              </c:pt>
              <c:pt idx="2325">
                <c:v>232500</c:v>
              </c:pt>
              <c:pt idx="2326">
                <c:v>232609</c:v>
              </c:pt>
              <c:pt idx="2327">
                <c:v>232703</c:v>
              </c:pt>
              <c:pt idx="2328">
                <c:v>232813</c:v>
              </c:pt>
              <c:pt idx="2329">
                <c:v>232906</c:v>
              </c:pt>
              <c:pt idx="2330">
                <c:v>233000</c:v>
              </c:pt>
              <c:pt idx="2331">
                <c:v>233109</c:v>
              </c:pt>
              <c:pt idx="2332">
                <c:v>233203</c:v>
              </c:pt>
              <c:pt idx="2333">
                <c:v>233313</c:v>
              </c:pt>
              <c:pt idx="2334">
                <c:v>233406</c:v>
              </c:pt>
              <c:pt idx="2335">
                <c:v>233500</c:v>
              </c:pt>
              <c:pt idx="2336">
                <c:v>233609</c:v>
              </c:pt>
              <c:pt idx="2337">
                <c:v>233703</c:v>
              </c:pt>
              <c:pt idx="2338">
                <c:v>233813</c:v>
              </c:pt>
              <c:pt idx="2339">
                <c:v>233906</c:v>
              </c:pt>
              <c:pt idx="2340">
                <c:v>234000</c:v>
              </c:pt>
              <c:pt idx="2341">
                <c:v>234109</c:v>
              </c:pt>
              <c:pt idx="2342">
                <c:v>234203</c:v>
              </c:pt>
              <c:pt idx="2343">
                <c:v>234313</c:v>
              </c:pt>
              <c:pt idx="2344">
                <c:v>234406</c:v>
              </c:pt>
              <c:pt idx="2345">
                <c:v>234500</c:v>
              </c:pt>
              <c:pt idx="2346">
                <c:v>234609</c:v>
              </c:pt>
              <c:pt idx="2347">
                <c:v>234703</c:v>
              </c:pt>
              <c:pt idx="2348">
                <c:v>234813</c:v>
              </c:pt>
              <c:pt idx="2349">
                <c:v>234906</c:v>
              </c:pt>
              <c:pt idx="2350">
                <c:v>235000</c:v>
              </c:pt>
              <c:pt idx="2351">
                <c:v>235109</c:v>
              </c:pt>
              <c:pt idx="2352">
                <c:v>235203</c:v>
              </c:pt>
              <c:pt idx="2353">
                <c:v>235313</c:v>
              </c:pt>
              <c:pt idx="2354">
                <c:v>235406</c:v>
              </c:pt>
              <c:pt idx="2355">
                <c:v>235500</c:v>
              </c:pt>
              <c:pt idx="2356">
                <c:v>235609</c:v>
              </c:pt>
              <c:pt idx="2357">
                <c:v>235703</c:v>
              </c:pt>
              <c:pt idx="2358">
                <c:v>235813</c:v>
              </c:pt>
              <c:pt idx="2359">
                <c:v>235906</c:v>
              </c:pt>
              <c:pt idx="2360">
                <c:v>236000</c:v>
              </c:pt>
              <c:pt idx="2361">
                <c:v>236109</c:v>
              </c:pt>
              <c:pt idx="2362">
                <c:v>236203</c:v>
              </c:pt>
              <c:pt idx="2363">
                <c:v>236313</c:v>
              </c:pt>
              <c:pt idx="2364">
                <c:v>236406</c:v>
              </c:pt>
              <c:pt idx="2365">
                <c:v>236500</c:v>
              </c:pt>
              <c:pt idx="2366">
                <c:v>236609</c:v>
              </c:pt>
              <c:pt idx="2367">
                <c:v>236703</c:v>
              </c:pt>
              <c:pt idx="2368">
                <c:v>236813</c:v>
              </c:pt>
              <c:pt idx="2369">
                <c:v>236906</c:v>
              </c:pt>
              <c:pt idx="2370">
                <c:v>237000</c:v>
              </c:pt>
              <c:pt idx="2371">
                <c:v>237109</c:v>
              </c:pt>
              <c:pt idx="2372">
                <c:v>237203</c:v>
              </c:pt>
              <c:pt idx="2373">
                <c:v>237313</c:v>
              </c:pt>
              <c:pt idx="2374">
                <c:v>237406</c:v>
              </c:pt>
              <c:pt idx="2375">
                <c:v>237500</c:v>
              </c:pt>
              <c:pt idx="2376">
                <c:v>237609</c:v>
              </c:pt>
              <c:pt idx="2377">
                <c:v>237703</c:v>
              </c:pt>
              <c:pt idx="2378">
                <c:v>237813</c:v>
              </c:pt>
              <c:pt idx="2379">
                <c:v>237906</c:v>
              </c:pt>
              <c:pt idx="2380">
                <c:v>238000</c:v>
              </c:pt>
              <c:pt idx="2381">
                <c:v>238109</c:v>
              </c:pt>
              <c:pt idx="2382">
                <c:v>238203</c:v>
              </c:pt>
              <c:pt idx="2383">
                <c:v>238313</c:v>
              </c:pt>
              <c:pt idx="2384">
                <c:v>238406</c:v>
              </c:pt>
              <c:pt idx="2385">
                <c:v>238500</c:v>
              </c:pt>
              <c:pt idx="2386">
                <c:v>238609</c:v>
              </c:pt>
              <c:pt idx="2387">
                <c:v>238703</c:v>
              </c:pt>
              <c:pt idx="2388">
                <c:v>238813</c:v>
              </c:pt>
              <c:pt idx="2389">
                <c:v>238906</c:v>
              </c:pt>
              <c:pt idx="2390">
                <c:v>239000</c:v>
              </c:pt>
              <c:pt idx="2391">
                <c:v>239109</c:v>
              </c:pt>
              <c:pt idx="2392">
                <c:v>239203</c:v>
              </c:pt>
              <c:pt idx="2393">
                <c:v>239313</c:v>
              </c:pt>
              <c:pt idx="2394">
                <c:v>239406</c:v>
              </c:pt>
              <c:pt idx="2395">
                <c:v>239500</c:v>
              </c:pt>
              <c:pt idx="2396">
                <c:v>239609</c:v>
              </c:pt>
              <c:pt idx="2397">
                <c:v>239703</c:v>
              </c:pt>
              <c:pt idx="2398">
                <c:v>239813</c:v>
              </c:pt>
              <c:pt idx="2399">
                <c:v>239906</c:v>
              </c:pt>
              <c:pt idx="2400">
                <c:v>240000</c:v>
              </c:pt>
              <c:pt idx="2401">
                <c:v>240109</c:v>
              </c:pt>
              <c:pt idx="2402">
                <c:v>240203</c:v>
              </c:pt>
              <c:pt idx="2403">
                <c:v>240313</c:v>
              </c:pt>
              <c:pt idx="2404">
                <c:v>240406</c:v>
              </c:pt>
              <c:pt idx="2405">
                <c:v>240500</c:v>
              </c:pt>
              <c:pt idx="2406">
                <c:v>240609</c:v>
              </c:pt>
              <c:pt idx="2407">
                <c:v>240703</c:v>
              </c:pt>
              <c:pt idx="2408">
                <c:v>240813</c:v>
              </c:pt>
              <c:pt idx="2409">
                <c:v>240906</c:v>
              </c:pt>
              <c:pt idx="2410">
                <c:v>241000</c:v>
              </c:pt>
              <c:pt idx="2411">
                <c:v>241109</c:v>
              </c:pt>
              <c:pt idx="2412">
                <c:v>241203</c:v>
              </c:pt>
              <c:pt idx="2413">
                <c:v>241313</c:v>
              </c:pt>
              <c:pt idx="2414">
                <c:v>241406</c:v>
              </c:pt>
              <c:pt idx="2415">
                <c:v>241500</c:v>
              </c:pt>
              <c:pt idx="2416">
                <c:v>241609</c:v>
              </c:pt>
              <c:pt idx="2417">
                <c:v>241703</c:v>
              </c:pt>
              <c:pt idx="2418">
                <c:v>241813</c:v>
              </c:pt>
              <c:pt idx="2419">
                <c:v>241906</c:v>
              </c:pt>
              <c:pt idx="2420">
                <c:v>242000</c:v>
              </c:pt>
              <c:pt idx="2421">
                <c:v>242109</c:v>
              </c:pt>
              <c:pt idx="2422">
                <c:v>242203</c:v>
              </c:pt>
              <c:pt idx="2423">
                <c:v>242313</c:v>
              </c:pt>
              <c:pt idx="2424">
                <c:v>242406</c:v>
              </c:pt>
              <c:pt idx="2425">
                <c:v>242500</c:v>
              </c:pt>
              <c:pt idx="2426">
                <c:v>242609</c:v>
              </c:pt>
              <c:pt idx="2427">
                <c:v>242703</c:v>
              </c:pt>
              <c:pt idx="2428">
                <c:v>242813</c:v>
              </c:pt>
              <c:pt idx="2429">
                <c:v>242906</c:v>
              </c:pt>
              <c:pt idx="2430">
                <c:v>243000</c:v>
              </c:pt>
              <c:pt idx="2431">
                <c:v>243109</c:v>
              </c:pt>
              <c:pt idx="2432">
                <c:v>243203</c:v>
              </c:pt>
              <c:pt idx="2433">
                <c:v>243313</c:v>
              </c:pt>
              <c:pt idx="2434">
                <c:v>243406</c:v>
              </c:pt>
              <c:pt idx="2435">
                <c:v>243500</c:v>
              </c:pt>
              <c:pt idx="2436">
                <c:v>243609</c:v>
              </c:pt>
              <c:pt idx="2437">
                <c:v>243703</c:v>
              </c:pt>
              <c:pt idx="2438">
                <c:v>243813</c:v>
              </c:pt>
              <c:pt idx="2439">
                <c:v>243906</c:v>
              </c:pt>
              <c:pt idx="2440">
                <c:v>244000</c:v>
              </c:pt>
              <c:pt idx="2441">
                <c:v>244109</c:v>
              </c:pt>
              <c:pt idx="2442">
                <c:v>244203</c:v>
              </c:pt>
              <c:pt idx="2443">
                <c:v>244313</c:v>
              </c:pt>
              <c:pt idx="2444">
                <c:v>244406</c:v>
              </c:pt>
              <c:pt idx="2445">
                <c:v>244500</c:v>
              </c:pt>
              <c:pt idx="2446">
                <c:v>244609</c:v>
              </c:pt>
              <c:pt idx="2447">
                <c:v>244703</c:v>
              </c:pt>
              <c:pt idx="2448">
                <c:v>244813</c:v>
              </c:pt>
              <c:pt idx="2449">
                <c:v>244906</c:v>
              </c:pt>
              <c:pt idx="2450">
                <c:v>245000</c:v>
              </c:pt>
              <c:pt idx="2451">
                <c:v>245109</c:v>
              </c:pt>
              <c:pt idx="2452">
                <c:v>245203</c:v>
              </c:pt>
              <c:pt idx="2453">
                <c:v>245313</c:v>
              </c:pt>
              <c:pt idx="2454">
                <c:v>245406</c:v>
              </c:pt>
              <c:pt idx="2455">
                <c:v>245500</c:v>
              </c:pt>
              <c:pt idx="2456">
                <c:v>245609</c:v>
              </c:pt>
              <c:pt idx="2457">
                <c:v>245703</c:v>
              </c:pt>
              <c:pt idx="2458">
                <c:v>245813</c:v>
              </c:pt>
              <c:pt idx="2459">
                <c:v>245906</c:v>
              </c:pt>
              <c:pt idx="2460">
                <c:v>246000</c:v>
              </c:pt>
              <c:pt idx="2461">
                <c:v>246109</c:v>
              </c:pt>
              <c:pt idx="2462">
                <c:v>246203</c:v>
              </c:pt>
              <c:pt idx="2463">
                <c:v>246313</c:v>
              </c:pt>
              <c:pt idx="2464">
                <c:v>246406</c:v>
              </c:pt>
              <c:pt idx="2465">
                <c:v>246500</c:v>
              </c:pt>
              <c:pt idx="2466">
                <c:v>246609</c:v>
              </c:pt>
              <c:pt idx="2467">
                <c:v>246703</c:v>
              </c:pt>
              <c:pt idx="2468">
                <c:v>246813</c:v>
              </c:pt>
              <c:pt idx="2469">
                <c:v>246906</c:v>
              </c:pt>
              <c:pt idx="2470">
                <c:v>247000</c:v>
              </c:pt>
              <c:pt idx="2471">
                <c:v>247109</c:v>
              </c:pt>
              <c:pt idx="2472">
                <c:v>247203</c:v>
              </c:pt>
              <c:pt idx="2473">
                <c:v>247313</c:v>
              </c:pt>
              <c:pt idx="2474">
                <c:v>247406</c:v>
              </c:pt>
              <c:pt idx="2475">
                <c:v>247500</c:v>
              </c:pt>
              <c:pt idx="2476">
                <c:v>247609</c:v>
              </c:pt>
              <c:pt idx="2477">
                <c:v>247703</c:v>
              </c:pt>
              <c:pt idx="2478">
                <c:v>247813</c:v>
              </c:pt>
              <c:pt idx="2479">
                <c:v>247906</c:v>
              </c:pt>
              <c:pt idx="2480">
                <c:v>248000</c:v>
              </c:pt>
              <c:pt idx="2481">
                <c:v>248109</c:v>
              </c:pt>
              <c:pt idx="2482">
                <c:v>248203</c:v>
              </c:pt>
              <c:pt idx="2483">
                <c:v>248313</c:v>
              </c:pt>
              <c:pt idx="2484">
                <c:v>248406</c:v>
              </c:pt>
              <c:pt idx="2485">
                <c:v>248500</c:v>
              </c:pt>
              <c:pt idx="2486">
                <c:v>248609</c:v>
              </c:pt>
              <c:pt idx="2487">
                <c:v>248703</c:v>
              </c:pt>
              <c:pt idx="2488">
                <c:v>248813</c:v>
              </c:pt>
              <c:pt idx="2489">
                <c:v>248906</c:v>
              </c:pt>
              <c:pt idx="2490">
                <c:v>249000</c:v>
              </c:pt>
              <c:pt idx="2491">
                <c:v>249109</c:v>
              </c:pt>
              <c:pt idx="2492">
                <c:v>249203</c:v>
              </c:pt>
              <c:pt idx="2493">
                <c:v>249313</c:v>
              </c:pt>
              <c:pt idx="2494">
                <c:v>249406</c:v>
              </c:pt>
              <c:pt idx="2495">
                <c:v>249500</c:v>
              </c:pt>
              <c:pt idx="2496">
                <c:v>249609</c:v>
              </c:pt>
              <c:pt idx="2497">
                <c:v>249703</c:v>
              </c:pt>
              <c:pt idx="2498">
                <c:v>249813</c:v>
              </c:pt>
              <c:pt idx="2499">
                <c:v>249906</c:v>
              </c:pt>
              <c:pt idx="2500">
                <c:v>250000</c:v>
              </c:pt>
              <c:pt idx="2501">
                <c:v>250109</c:v>
              </c:pt>
              <c:pt idx="2502">
                <c:v>250203</c:v>
              </c:pt>
              <c:pt idx="2503">
                <c:v>250313</c:v>
              </c:pt>
              <c:pt idx="2504">
                <c:v>250406</c:v>
              </c:pt>
              <c:pt idx="2505">
                <c:v>250500</c:v>
              </c:pt>
              <c:pt idx="2506">
                <c:v>250609</c:v>
              </c:pt>
              <c:pt idx="2507">
                <c:v>250703</c:v>
              </c:pt>
              <c:pt idx="2508">
                <c:v>250813</c:v>
              </c:pt>
              <c:pt idx="2509">
                <c:v>250906</c:v>
              </c:pt>
              <c:pt idx="2510">
                <c:v>251000</c:v>
              </c:pt>
              <c:pt idx="2511">
                <c:v>251109</c:v>
              </c:pt>
              <c:pt idx="2512">
                <c:v>251203</c:v>
              </c:pt>
              <c:pt idx="2513">
                <c:v>251313</c:v>
              </c:pt>
              <c:pt idx="2514">
                <c:v>251406</c:v>
              </c:pt>
              <c:pt idx="2515">
                <c:v>251500</c:v>
              </c:pt>
              <c:pt idx="2516">
                <c:v>251609</c:v>
              </c:pt>
              <c:pt idx="2517">
                <c:v>251703</c:v>
              </c:pt>
              <c:pt idx="2518">
                <c:v>251813</c:v>
              </c:pt>
              <c:pt idx="2519">
                <c:v>251906</c:v>
              </c:pt>
              <c:pt idx="2520">
                <c:v>252000</c:v>
              </c:pt>
              <c:pt idx="2521">
                <c:v>252109</c:v>
              </c:pt>
              <c:pt idx="2522">
                <c:v>252203</c:v>
              </c:pt>
              <c:pt idx="2523">
                <c:v>252313</c:v>
              </c:pt>
              <c:pt idx="2524">
                <c:v>252406</c:v>
              </c:pt>
              <c:pt idx="2525">
                <c:v>252500</c:v>
              </c:pt>
              <c:pt idx="2526">
                <c:v>252609</c:v>
              </c:pt>
              <c:pt idx="2527">
                <c:v>252703</c:v>
              </c:pt>
              <c:pt idx="2528">
                <c:v>252813</c:v>
              </c:pt>
              <c:pt idx="2529">
                <c:v>252906</c:v>
              </c:pt>
              <c:pt idx="2530">
                <c:v>253000</c:v>
              </c:pt>
              <c:pt idx="2531">
                <c:v>253109</c:v>
              </c:pt>
              <c:pt idx="2532">
                <c:v>253203</c:v>
              </c:pt>
              <c:pt idx="2533">
                <c:v>253313</c:v>
              </c:pt>
              <c:pt idx="2534">
                <c:v>253406</c:v>
              </c:pt>
              <c:pt idx="2535">
                <c:v>253500</c:v>
              </c:pt>
              <c:pt idx="2536">
                <c:v>253609</c:v>
              </c:pt>
              <c:pt idx="2537">
                <c:v>253703</c:v>
              </c:pt>
              <c:pt idx="2538">
                <c:v>253813</c:v>
              </c:pt>
              <c:pt idx="2539">
                <c:v>253906</c:v>
              </c:pt>
              <c:pt idx="2540">
                <c:v>254000</c:v>
              </c:pt>
              <c:pt idx="2541">
                <c:v>254109</c:v>
              </c:pt>
              <c:pt idx="2542">
                <c:v>254203</c:v>
              </c:pt>
              <c:pt idx="2543">
                <c:v>254313</c:v>
              </c:pt>
              <c:pt idx="2544">
                <c:v>254406</c:v>
              </c:pt>
              <c:pt idx="2545">
                <c:v>254500</c:v>
              </c:pt>
              <c:pt idx="2546">
                <c:v>254609</c:v>
              </c:pt>
              <c:pt idx="2547">
                <c:v>254703</c:v>
              </c:pt>
              <c:pt idx="2548">
                <c:v>254813</c:v>
              </c:pt>
              <c:pt idx="2549">
                <c:v>254906</c:v>
              </c:pt>
              <c:pt idx="2550">
                <c:v>255000</c:v>
              </c:pt>
              <c:pt idx="2551">
                <c:v>255109</c:v>
              </c:pt>
              <c:pt idx="2552">
                <c:v>255203</c:v>
              </c:pt>
              <c:pt idx="2553">
                <c:v>255313</c:v>
              </c:pt>
              <c:pt idx="2554">
                <c:v>255406</c:v>
              </c:pt>
              <c:pt idx="2555">
                <c:v>255500</c:v>
              </c:pt>
              <c:pt idx="2556">
                <c:v>255609</c:v>
              </c:pt>
              <c:pt idx="2557">
                <c:v>255703</c:v>
              </c:pt>
              <c:pt idx="2558">
                <c:v>255813</c:v>
              </c:pt>
              <c:pt idx="2559">
                <c:v>255906</c:v>
              </c:pt>
              <c:pt idx="2560">
                <c:v>256000</c:v>
              </c:pt>
              <c:pt idx="2561">
                <c:v>256109</c:v>
              </c:pt>
              <c:pt idx="2562">
                <c:v>256203</c:v>
              </c:pt>
              <c:pt idx="2563">
                <c:v>256313</c:v>
              </c:pt>
              <c:pt idx="2564">
                <c:v>256406</c:v>
              </c:pt>
              <c:pt idx="2565">
                <c:v>256500</c:v>
              </c:pt>
              <c:pt idx="2566">
                <c:v>256609</c:v>
              </c:pt>
              <c:pt idx="2567">
                <c:v>256703</c:v>
              </c:pt>
              <c:pt idx="2568">
                <c:v>256813</c:v>
              </c:pt>
              <c:pt idx="2569">
                <c:v>256906</c:v>
              </c:pt>
              <c:pt idx="2570">
                <c:v>257000</c:v>
              </c:pt>
              <c:pt idx="2571">
                <c:v>257109</c:v>
              </c:pt>
              <c:pt idx="2572">
                <c:v>257203</c:v>
              </c:pt>
              <c:pt idx="2573">
                <c:v>257313</c:v>
              </c:pt>
              <c:pt idx="2574">
                <c:v>257406</c:v>
              </c:pt>
              <c:pt idx="2575">
                <c:v>257500</c:v>
              </c:pt>
              <c:pt idx="2576">
                <c:v>257609</c:v>
              </c:pt>
              <c:pt idx="2577">
                <c:v>257703</c:v>
              </c:pt>
              <c:pt idx="2578">
                <c:v>257813</c:v>
              </c:pt>
              <c:pt idx="2579">
                <c:v>257906</c:v>
              </c:pt>
              <c:pt idx="2580">
                <c:v>258000</c:v>
              </c:pt>
              <c:pt idx="2581">
                <c:v>258109</c:v>
              </c:pt>
              <c:pt idx="2582">
                <c:v>258203</c:v>
              </c:pt>
              <c:pt idx="2583">
                <c:v>258313</c:v>
              </c:pt>
              <c:pt idx="2584">
                <c:v>258406</c:v>
              </c:pt>
              <c:pt idx="2585">
                <c:v>258500</c:v>
              </c:pt>
              <c:pt idx="2586">
                <c:v>258609</c:v>
              </c:pt>
              <c:pt idx="2587">
                <c:v>258703</c:v>
              </c:pt>
              <c:pt idx="2588">
                <c:v>258813</c:v>
              </c:pt>
              <c:pt idx="2589">
                <c:v>258906</c:v>
              </c:pt>
              <c:pt idx="2590">
                <c:v>259000</c:v>
              </c:pt>
              <c:pt idx="2591">
                <c:v>259109</c:v>
              </c:pt>
              <c:pt idx="2592">
                <c:v>259203</c:v>
              </c:pt>
              <c:pt idx="2593">
                <c:v>259313</c:v>
              </c:pt>
              <c:pt idx="2594">
                <c:v>259406</c:v>
              </c:pt>
              <c:pt idx="2595">
                <c:v>259500</c:v>
              </c:pt>
              <c:pt idx="2596">
                <c:v>259609</c:v>
              </c:pt>
              <c:pt idx="2597">
                <c:v>259703</c:v>
              </c:pt>
              <c:pt idx="2598">
                <c:v>259813</c:v>
              </c:pt>
              <c:pt idx="2599">
                <c:v>259906</c:v>
              </c:pt>
              <c:pt idx="2600">
                <c:v>260000</c:v>
              </c:pt>
              <c:pt idx="2601">
                <c:v>260109</c:v>
              </c:pt>
              <c:pt idx="2602">
                <c:v>260203</c:v>
              </c:pt>
              <c:pt idx="2603">
                <c:v>260313</c:v>
              </c:pt>
              <c:pt idx="2604">
                <c:v>260406</c:v>
              </c:pt>
              <c:pt idx="2605">
                <c:v>260500</c:v>
              </c:pt>
              <c:pt idx="2606">
                <c:v>260609</c:v>
              </c:pt>
              <c:pt idx="2607">
                <c:v>260703</c:v>
              </c:pt>
              <c:pt idx="2608">
                <c:v>260813</c:v>
              </c:pt>
              <c:pt idx="2609">
                <c:v>260906</c:v>
              </c:pt>
              <c:pt idx="2610">
                <c:v>261000</c:v>
              </c:pt>
              <c:pt idx="2611">
                <c:v>261109</c:v>
              </c:pt>
              <c:pt idx="2612">
                <c:v>261203</c:v>
              </c:pt>
              <c:pt idx="2613">
                <c:v>261313</c:v>
              </c:pt>
              <c:pt idx="2614">
                <c:v>261406</c:v>
              </c:pt>
              <c:pt idx="2615">
                <c:v>261500</c:v>
              </c:pt>
              <c:pt idx="2616">
                <c:v>261609</c:v>
              </c:pt>
              <c:pt idx="2617">
                <c:v>261703</c:v>
              </c:pt>
              <c:pt idx="2618">
                <c:v>261813</c:v>
              </c:pt>
              <c:pt idx="2619">
                <c:v>261906</c:v>
              </c:pt>
              <c:pt idx="2620">
                <c:v>262000</c:v>
              </c:pt>
              <c:pt idx="2621">
                <c:v>262109</c:v>
              </c:pt>
              <c:pt idx="2622">
                <c:v>262203</c:v>
              </c:pt>
              <c:pt idx="2623">
                <c:v>262313</c:v>
              </c:pt>
              <c:pt idx="2624">
                <c:v>262406</c:v>
              </c:pt>
              <c:pt idx="2625">
                <c:v>262500</c:v>
              </c:pt>
              <c:pt idx="2626">
                <c:v>262609</c:v>
              </c:pt>
              <c:pt idx="2627">
                <c:v>262703</c:v>
              </c:pt>
              <c:pt idx="2628">
                <c:v>262813</c:v>
              </c:pt>
              <c:pt idx="2629">
                <c:v>262906</c:v>
              </c:pt>
              <c:pt idx="2630">
                <c:v>263000</c:v>
              </c:pt>
              <c:pt idx="2631">
                <c:v>263109</c:v>
              </c:pt>
              <c:pt idx="2632">
                <c:v>263203</c:v>
              </c:pt>
              <c:pt idx="2633">
                <c:v>263313</c:v>
              </c:pt>
              <c:pt idx="2634">
                <c:v>263406</c:v>
              </c:pt>
              <c:pt idx="2635">
                <c:v>263500</c:v>
              </c:pt>
              <c:pt idx="2636">
                <c:v>263609</c:v>
              </c:pt>
              <c:pt idx="2637">
                <c:v>263703</c:v>
              </c:pt>
              <c:pt idx="2638">
                <c:v>263813</c:v>
              </c:pt>
              <c:pt idx="2639">
                <c:v>263906</c:v>
              </c:pt>
              <c:pt idx="2640">
                <c:v>264000</c:v>
              </c:pt>
              <c:pt idx="2641">
                <c:v>264109</c:v>
              </c:pt>
              <c:pt idx="2642">
                <c:v>264203</c:v>
              </c:pt>
              <c:pt idx="2643">
                <c:v>264313</c:v>
              </c:pt>
              <c:pt idx="2644">
                <c:v>264406</c:v>
              </c:pt>
              <c:pt idx="2645">
                <c:v>264500</c:v>
              </c:pt>
              <c:pt idx="2646">
                <c:v>264609</c:v>
              </c:pt>
              <c:pt idx="2647">
                <c:v>264703</c:v>
              </c:pt>
              <c:pt idx="2648">
                <c:v>264813</c:v>
              </c:pt>
              <c:pt idx="2649">
                <c:v>264906</c:v>
              </c:pt>
              <c:pt idx="2650">
                <c:v>265000</c:v>
              </c:pt>
              <c:pt idx="2651">
                <c:v>265109</c:v>
              </c:pt>
              <c:pt idx="2652">
                <c:v>265203</c:v>
              </c:pt>
              <c:pt idx="2653">
                <c:v>265313</c:v>
              </c:pt>
              <c:pt idx="2654">
                <c:v>265406</c:v>
              </c:pt>
              <c:pt idx="2655">
                <c:v>265500</c:v>
              </c:pt>
              <c:pt idx="2656">
                <c:v>265609</c:v>
              </c:pt>
              <c:pt idx="2657">
                <c:v>265703</c:v>
              </c:pt>
              <c:pt idx="2658">
                <c:v>265813</c:v>
              </c:pt>
              <c:pt idx="2659">
                <c:v>265906</c:v>
              </c:pt>
              <c:pt idx="2660">
                <c:v>266000</c:v>
              </c:pt>
              <c:pt idx="2661">
                <c:v>266109</c:v>
              </c:pt>
              <c:pt idx="2662">
                <c:v>266203</c:v>
              </c:pt>
              <c:pt idx="2663">
                <c:v>266313</c:v>
              </c:pt>
              <c:pt idx="2664">
                <c:v>266406</c:v>
              </c:pt>
              <c:pt idx="2665">
                <c:v>266500</c:v>
              </c:pt>
              <c:pt idx="2666">
                <c:v>266609</c:v>
              </c:pt>
              <c:pt idx="2667">
                <c:v>266703</c:v>
              </c:pt>
              <c:pt idx="2668">
                <c:v>266813</c:v>
              </c:pt>
              <c:pt idx="2669">
                <c:v>266906</c:v>
              </c:pt>
              <c:pt idx="2670">
                <c:v>267000</c:v>
              </c:pt>
              <c:pt idx="2671">
                <c:v>267109</c:v>
              </c:pt>
              <c:pt idx="2672">
                <c:v>267203</c:v>
              </c:pt>
              <c:pt idx="2673">
                <c:v>267313</c:v>
              </c:pt>
              <c:pt idx="2674">
                <c:v>267406</c:v>
              </c:pt>
              <c:pt idx="2675">
                <c:v>267500</c:v>
              </c:pt>
              <c:pt idx="2676">
                <c:v>267609</c:v>
              </c:pt>
              <c:pt idx="2677">
                <c:v>267703</c:v>
              </c:pt>
              <c:pt idx="2678">
                <c:v>267813</c:v>
              </c:pt>
              <c:pt idx="2679">
                <c:v>267906</c:v>
              </c:pt>
              <c:pt idx="2680">
                <c:v>268000</c:v>
              </c:pt>
              <c:pt idx="2681">
                <c:v>268109</c:v>
              </c:pt>
              <c:pt idx="2682">
                <c:v>268203</c:v>
              </c:pt>
              <c:pt idx="2683">
                <c:v>268313</c:v>
              </c:pt>
              <c:pt idx="2684">
                <c:v>268406</c:v>
              </c:pt>
              <c:pt idx="2685">
                <c:v>268500</c:v>
              </c:pt>
              <c:pt idx="2686">
                <c:v>268609</c:v>
              </c:pt>
              <c:pt idx="2687">
                <c:v>268703</c:v>
              </c:pt>
              <c:pt idx="2688">
                <c:v>268813</c:v>
              </c:pt>
              <c:pt idx="2689">
                <c:v>268906</c:v>
              </c:pt>
              <c:pt idx="2690">
                <c:v>269000</c:v>
              </c:pt>
              <c:pt idx="2691">
                <c:v>269109</c:v>
              </c:pt>
              <c:pt idx="2692">
                <c:v>269203</c:v>
              </c:pt>
              <c:pt idx="2693">
                <c:v>269313</c:v>
              </c:pt>
              <c:pt idx="2694">
                <c:v>269406</c:v>
              </c:pt>
              <c:pt idx="2695">
                <c:v>269500</c:v>
              </c:pt>
              <c:pt idx="2696">
                <c:v>269609</c:v>
              </c:pt>
              <c:pt idx="2697">
                <c:v>269703</c:v>
              </c:pt>
              <c:pt idx="2698">
                <c:v>269813</c:v>
              </c:pt>
              <c:pt idx="2699">
                <c:v>269906</c:v>
              </c:pt>
              <c:pt idx="2700">
                <c:v>270000</c:v>
              </c:pt>
              <c:pt idx="2701">
                <c:v>270109</c:v>
              </c:pt>
              <c:pt idx="2702">
                <c:v>270203</c:v>
              </c:pt>
              <c:pt idx="2703">
                <c:v>270313</c:v>
              </c:pt>
              <c:pt idx="2704">
                <c:v>270406</c:v>
              </c:pt>
              <c:pt idx="2705">
                <c:v>270500</c:v>
              </c:pt>
              <c:pt idx="2706">
                <c:v>270609</c:v>
              </c:pt>
              <c:pt idx="2707">
                <c:v>270703</c:v>
              </c:pt>
              <c:pt idx="2708">
                <c:v>270813</c:v>
              </c:pt>
              <c:pt idx="2709">
                <c:v>270906</c:v>
              </c:pt>
              <c:pt idx="2710">
                <c:v>271000</c:v>
              </c:pt>
              <c:pt idx="2711">
                <c:v>271109</c:v>
              </c:pt>
              <c:pt idx="2712">
                <c:v>271203</c:v>
              </c:pt>
              <c:pt idx="2713">
                <c:v>271313</c:v>
              </c:pt>
              <c:pt idx="2714">
                <c:v>271406</c:v>
              </c:pt>
              <c:pt idx="2715">
                <c:v>271500</c:v>
              </c:pt>
              <c:pt idx="2716">
                <c:v>271609</c:v>
              </c:pt>
              <c:pt idx="2717">
                <c:v>271703</c:v>
              </c:pt>
              <c:pt idx="2718">
                <c:v>271813</c:v>
              </c:pt>
              <c:pt idx="2719">
                <c:v>271906</c:v>
              </c:pt>
              <c:pt idx="2720">
                <c:v>272000</c:v>
              </c:pt>
              <c:pt idx="2721">
                <c:v>272109</c:v>
              </c:pt>
              <c:pt idx="2722">
                <c:v>272203</c:v>
              </c:pt>
              <c:pt idx="2723">
                <c:v>272313</c:v>
              </c:pt>
              <c:pt idx="2724">
                <c:v>272406</c:v>
              </c:pt>
              <c:pt idx="2725">
                <c:v>272500</c:v>
              </c:pt>
              <c:pt idx="2726">
                <c:v>272609</c:v>
              </c:pt>
              <c:pt idx="2727">
                <c:v>272703</c:v>
              </c:pt>
              <c:pt idx="2728">
                <c:v>272813</c:v>
              </c:pt>
              <c:pt idx="2729">
                <c:v>272906</c:v>
              </c:pt>
              <c:pt idx="2730">
                <c:v>273000</c:v>
              </c:pt>
              <c:pt idx="2731">
                <c:v>273109</c:v>
              </c:pt>
              <c:pt idx="2732">
                <c:v>273203</c:v>
              </c:pt>
              <c:pt idx="2733">
                <c:v>273313</c:v>
              </c:pt>
              <c:pt idx="2734">
                <c:v>273406</c:v>
              </c:pt>
              <c:pt idx="2735">
                <c:v>273500</c:v>
              </c:pt>
              <c:pt idx="2736">
                <c:v>273609</c:v>
              </c:pt>
              <c:pt idx="2737">
                <c:v>273703</c:v>
              </c:pt>
              <c:pt idx="2738">
                <c:v>273813</c:v>
              </c:pt>
              <c:pt idx="2739">
                <c:v>273906</c:v>
              </c:pt>
              <c:pt idx="2740">
                <c:v>274000</c:v>
              </c:pt>
              <c:pt idx="2741">
                <c:v>274109</c:v>
              </c:pt>
              <c:pt idx="2742">
                <c:v>274203</c:v>
              </c:pt>
              <c:pt idx="2743">
                <c:v>274313</c:v>
              </c:pt>
              <c:pt idx="2744">
                <c:v>274406</c:v>
              </c:pt>
              <c:pt idx="2745">
                <c:v>274500</c:v>
              </c:pt>
              <c:pt idx="2746">
                <c:v>274609</c:v>
              </c:pt>
              <c:pt idx="2747">
                <c:v>274703</c:v>
              </c:pt>
              <c:pt idx="2748">
                <c:v>274813</c:v>
              </c:pt>
              <c:pt idx="2749">
                <c:v>274906</c:v>
              </c:pt>
              <c:pt idx="2750">
                <c:v>275000</c:v>
              </c:pt>
              <c:pt idx="2751">
                <c:v>275109</c:v>
              </c:pt>
              <c:pt idx="2752">
                <c:v>275203</c:v>
              </c:pt>
              <c:pt idx="2753">
                <c:v>275313</c:v>
              </c:pt>
              <c:pt idx="2754">
                <c:v>275406</c:v>
              </c:pt>
              <c:pt idx="2755">
                <c:v>275500</c:v>
              </c:pt>
              <c:pt idx="2756">
                <c:v>275609</c:v>
              </c:pt>
              <c:pt idx="2757">
                <c:v>275703</c:v>
              </c:pt>
              <c:pt idx="2758">
                <c:v>275813</c:v>
              </c:pt>
              <c:pt idx="2759">
                <c:v>275906</c:v>
              </c:pt>
              <c:pt idx="2760">
                <c:v>276000</c:v>
              </c:pt>
              <c:pt idx="2761">
                <c:v>276109</c:v>
              </c:pt>
              <c:pt idx="2762">
                <c:v>276203</c:v>
              </c:pt>
              <c:pt idx="2763">
                <c:v>276313</c:v>
              </c:pt>
              <c:pt idx="2764">
                <c:v>276406</c:v>
              </c:pt>
              <c:pt idx="2765">
                <c:v>276500</c:v>
              </c:pt>
              <c:pt idx="2766">
                <c:v>276609</c:v>
              </c:pt>
              <c:pt idx="2767">
                <c:v>276703</c:v>
              </c:pt>
              <c:pt idx="2768">
                <c:v>276813</c:v>
              </c:pt>
              <c:pt idx="2769">
                <c:v>276906</c:v>
              </c:pt>
              <c:pt idx="2770">
                <c:v>277000</c:v>
              </c:pt>
              <c:pt idx="2771">
                <c:v>277109</c:v>
              </c:pt>
              <c:pt idx="2772">
                <c:v>277203</c:v>
              </c:pt>
              <c:pt idx="2773">
                <c:v>277313</c:v>
              </c:pt>
              <c:pt idx="2774">
                <c:v>277406</c:v>
              </c:pt>
              <c:pt idx="2775">
                <c:v>277500</c:v>
              </c:pt>
              <c:pt idx="2776">
                <c:v>277609</c:v>
              </c:pt>
              <c:pt idx="2777">
                <c:v>277703</c:v>
              </c:pt>
              <c:pt idx="2778">
                <c:v>277813</c:v>
              </c:pt>
              <c:pt idx="2779">
                <c:v>277906</c:v>
              </c:pt>
              <c:pt idx="2780">
                <c:v>278000</c:v>
              </c:pt>
              <c:pt idx="2781">
                <c:v>278109</c:v>
              </c:pt>
              <c:pt idx="2782">
                <c:v>278203</c:v>
              </c:pt>
              <c:pt idx="2783">
                <c:v>278313</c:v>
              </c:pt>
              <c:pt idx="2784">
                <c:v>278406</c:v>
              </c:pt>
              <c:pt idx="2785">
                <c:v>278500</c:v>
              </c:pt>
              <c:pt idx="2786">
                <c:v>278609</c:v>
              </c:pt>
              <c:pt idx="2787">
                <c:v>278703</c:v>
              </c:pt>
              <c:pt idx="2788">
                <c:v>278813</c:v>
              </c:pt>
              <c:pt idx="2789">
                <c:v>278906</c:v>
              </c:pt>
              <c:pt idx="2790">
                <c:v>279000</c:v>
              </c:pt>
              <c:pt idx="2791">
                <c:v>279109</c:v>
              </c:pt>
              <c:pt idx="2792">
                <c:v>279203</c:v>
              </c:pt>
              <c:pt idx="2793">
                <c:v>279313</c:v>
              </c:pt>
              <c:pt idx="2794">
                <c:v>279406</c:v>
              </c:pt>
              <c:pt idx="2795">
                <c:v>279500</c:v>
              </c:pt>
              <c:pt idx="2796">
                <c:v>279609</c:v>
              </c:pt>
              <c:pt idx="2797">
                <c:v>279703</c:v>
              </c:pt>
              <c:pt idx="2798">
                <c:v>279813</c:v>
              </c:pt>
              <c:pt idx="2799">
                <c:v>279906</c:v>
              </c:pt>
              <c:pt idx="2800">
                <c:v>280000</c:v>
              </c:pt>
              <c:pt idx="2801">
                <c:v>280109</c:v>
              </c:pt>
              <c:pt idx="2802">
                <c:v>280203</c:v>
              </c:pt>
              <c:pt idx="2803">
                <c:v>280313</c:v>
              </c:pt>
              <c:pt idx="2804">
                <c:v>280406</c:v>
              </c:pt>
              <c:pt idx="2805">
                <c:v>280500</c:v>
              </c:pt>
              <c:pt idx="2806">
                <c:v>280609</c:v>
              </c:pt>
              <c:pt idx="2807">
                <c:v>280703</c:v>
              </c:pt>
              <c:pt idx="2808">
                <c:v>280813</c:v>
              </c:pt>
              <c:pt idx="2809">
                <c:v>280906</c:v>
              </c:pt>
              <c:pt idx="2810">
                <c:v>281000</c:v>
              </c:pt>
              <c:pt idx="2811">
                <c:v>281109</c:v>
              </c:pt>
              <c:pt idx="2812">
                <c:v>281203</c:v>
              </c:pt>
              <c:pt idx="2813">
                <c:v>281313</c:v>
              </c:pt>
              <c:pt idx="2814">
                <c:v>281406</c:v>
              </c:pt>
              <c:pt idx="2815">
                <c:v>281500</c:v>
              </c:pt>
              <c:pt idx="2816">
                <c:v>281609</c:v>
              </c:pt>
              <c:pt idx="2817">
                <c:v>281703</c:v>
              </c:pt>
              <c:pt idx="2818">
                <c:v>281813</c:v>
              </c:pt>
              <c:pt idx="2819">
                <c:v>281906</c:v>
              </c:pt>
              <c:pt idx="2820">
                <c:v>282000</c:v>
              </c:pt>
              <c:pt idx="2821">
                <c:v>282109</c:v>
              </c:pt>
              <c:pt idx="2822">
                <c:v>282203</c:v>
              </c:pt>
              <c:pt idx="2823">
                <c:v>282313</c:v>
              </c:pt>
              <c:pt idx="2824">
                <c:v>282406</c:v>
              </c:pt>
              <c:pt idx="2825">
                <c:v>282500</c:v>
              </c:pt>
              <c:pt idx="2826">
                <c:v>282609</c:v>
              </c:pt>
              <c:pt idx="2827">
                <c:v>282703</c:v>
              </c:pt>
              <c:pt idx="2828">
                <c:v>282813</c:v>
              </c:pt>
              <c:pt idx="2829">
                <c:v>282906</c:v>
              </c:pt>
              <c:pt idx="2830">
                <c:v>283000</c:v>
              </c:pt>
              <c:pt idx="2831">
                <c:v>283109</c:v>
              </c:pt>
              <c:pt idx="2832">
                <c:v>283203</c:v>
              </c:pt>
              <c:pt idx="2833">
                <c:v>283313</c:v>
              </c:pt>
              <c:pt idx="2834">
                <c:v>283406</c:v>
              </c:pt>
              <c:pt idx="2835">
                <c:v>283500</c:v>
              </c:pt>
              <c:pt idx="2836">
                <c:v>283609</c:v>
              </c:pt>
              <c:pt idx="2837">
                <c:v>283703</c:v>
              </c:pt>
              <c:pt idx="2838">
                <c:v>283813</c:v>
              </c:pt>
              <c:pt idx="2839">
                <c:v>283906</c:v>
              </c:pt>
              <c:pt idx="2840">
                <c:v>284000</c:v>
              </c:pt>
              <c:pt idx="2841">
                <c:v>284109</c:v>
              </c:pt>
              <c:pt idx="2842">
                <c:v>284203</c:v>
              </c:pt>
              <c:pt idx="2843">
                <c:v>284313</c:v>
              </c:pt>
              <c:pt idx="2844">
                <c:v>284406</c:v>
              </c:pt>
              <c:pt idx="2845">
                <c:v>284500</c:v>
              </c:pt>
              <c:pt idx="2846">
                <c:v>284609</c:v>
              </c:pt>
              <c:pt idx="2847">
                <c:v>284703</c:v>
              </c:pt>
              <c:pt idx="2848">
                <c:v>284813</c:v>
              </c:pt>
              <c:pt idx="2849">
                <c:v>284906</c:v>
              </c:pt>
              <c:pt idx="2850">
                <c:v>285000</c:v>
              </c:pt>
              <c:pt idx="2851">
                <c:v>285109</c:v>
              </c:pt>
              <c:pt idx="2852">
                <c:v>285203</c:v>
              </c:pt>
              <c:pt idx="2853">
                <c:v>285313</c:v>
              </c:pt>
              <c:pt idx="2854">
                <c:v>285406</c:v>
              </c:pt>
              <c:pt idx="2855">
                <c:v>285500</c:v>
              </c:pt>
              <c:pt idx="2856">
                <c:v>285609</c:v>
              </c:pt>
              <c:pt idx="2857">
                <c:v>285703</c:v>
              </c:pt>
              <c:pt idx="2858">
                <c:v>285813</c:v>
              </c:pt>
              <c:pt idx="2859">
                <c:v>285906</c:v>
              </c:pt>
              <c:pt idx="2860">
                <c:v>286000</c:v>
              </c:pt>
              <c:pt idx="2861">
                <c:v>286109</c:v>
              </c:pt>
              <c:pt idx="2862">
                <c:v>286203</c:v>
              </c:pt>
              <c:pt idx="2863">
                <c:v>286313</c:v>
              </c:pt>
              <c:pt idx="2864">
                <c:v>286406</c:v>
              </c:pt>
              <c:pt idx="2865">
                <c:v>286500</c:v>
              </c:pt>
              <c:pt idx="2866">
                <c:v>286609</c:v>
              </c:pt>
              <c:pt idx="2867">
                <c:v>286703</c:v>
              </c:pt>
              <c:pt idx="2868">
                <c:v>286813</c:v>
              </c:pt>
              <c:pt idx="2869">
                <c:v>286906</c:v>
              </c:pt>
              <c:pt idx="2870">
                <c:v>287000</c:v>
              </c:pt>
              <c:pt idx="2871">
                <c:v>287109</c:v>
              </c:pt>
              <c:pt idx="2872">
                <c:v>287203</c:v>
              </c:pt>
              <c:pt idx="2873">
                <c:v>287313</c:v>
              </c:pt>
              <c:pt idx="2874">
                <c:v>287406</c:v>
              </c:pt>
              <c:pt idx="2875">
                <c:v>287500</c:v>
              </c:pt>
              <c:pt idx="2876">
                <c:v>287609</c:v>
              </c:pt>
              <c:pt idx="2877">
                <c:v>287703</c:v>
              </c:pt>
              <c:pt idx="2878">
                <c:v>287813</c:v>
              </c:pt>
              <c:pt idx="2879">
                <c:v>287906</c:v>
              </c:pt>
              <c:pt idx="2880">
                <c:v>288000</c:v>
              </c:pt>
              <c:pt idx="2881">
                <c:v>288109</c:v>
              </c:pt>
              <c:pt idx="2882">
                <c:v>288203</c:v>
              </c:pt>
              <c:pt idx="2883">
                <c:v>288313</c:v>
              </c:pt>
              <c:pt idx="2884">
                <c:v>288406</c:v>
              </c:pt>
              <c:pt idx="2885">
                <c:v>288500</c:v>
              </c:pt>
              <c:pt idx="2886">
                <c:v>288609</c:v>
              </c:pt>
              <c:pt idx="2887">
                <c:v>288703</c:v>
              </c:pt>
              <c:pt idx="2888">
                <c:v>288813</c:v>
              </c:pt>
              <c:pt idx="2889">
                <c:v>288906</c:v>
              </c:pt>
              <c:pt idx="2890">
                <c:v>289000</c:v>
              </c:pt>
              <c:pt idx="2891">
                <c:v>289109</c:v>
              </c:pt>
              <c:pt idx="2892">
                <c:v>289203</c:v>
              </c:pt>
              <c:pt idx="2893">
                <c:v>289313</c:v>
              </c:pt>
              <c:pt idx="2894">
                <c:v>289406</c:v>
              </c:pt>
              <c:pt idx="2895">
                <c:v>289500</c:v>
              </c:pt>
              <c:pt idx="2896">
                <c:v>289609</c:v>
              </c:pt>
              <c:pt idx="2897">
                <c:v>289703</c:v>
              </c:pt>
              <c:pt idx="2898">
                <c:v>289813</c:v>
              </c:pt>
              <c:pt idx="2899">
                <c:v>289906</c:v>
              </c:pt>
              <c:pt idx="2900">
                <c:v>290000</c:v>
              </c:pt>
              <c:pt idx="2901">
                <c:v>290109</c:v>
              </c:pt>
              <c:pt idx="2902">
                <c:v>290203</c:v>
              </c:pt>
              <c:pt idx="2903">
                <c:v>290313</c:v>
              </c:pt>
              <c:pt idx="2904">
                <c:v>290406</c:v>
              </c:pt>
              <c:pt idx="2905">
                <c:v>290500</c:v>
              </c:pt>
              <c:pt idx="2906">
                <c:v>290609</c:v>
              </c:pt>
              <c:pt idx="2907">
                <c:v>290703</c:v>
              </c:pt>
              <c:pt idx="2908">
                <c:v>290813</c:v>
              </c:pt>
              <c:pt idx="2909">
                <c:v>290906</c:v>
              </c:pt>
              <c:pt idx="2910">
                <c:v>291000</c:v>
              </c:pt>
              <c:pt idx="2911">
                <c:v>291109</c:v>
              </c:pt>
              <c:pt idx="2912">
                <c:v>291203</c:v>
              </c:pt>
              <c:pt idx="2913">
                <c:v>291313</c:v>
              </c:pt>
              <c:pt idx="2914">
                <c:v>291406</c:v>
              </c:pt>
              <c:pt idx="2915">
                <c:v>291500</c:v>
              </c:pt>
              <c:pt idx="2916">
                <c:v>291609</c:v>
              </c:pt>
              <c:pt idx="2917">
                <c:v>291703</c:v>
              </c:pt>
              <c:pt idx="2918">
                <c:v>291813</c:v>
              </c:pt>
              <c:pt idx="2919">
                <c:v>291906</c:v>
              </c:pt>
              <c:pt idx="2920">
                <c:v>292000</c:v>
              </c:pt>
              <c:pt idx="2921">
                <c:v>292109</c:v>
              </c:pt>
              <c:pt idx="2922">
                <c:v>292203</c:v>
              </c:pt>
              <c:pt idx="2923">
                <c:v>292313</c:v>
              </c:pt>
              <c:pt idx="2924">
                <c:v>292406</c:v>
              </c:pt>
              <c:pt idx="2925">
                <c:v>292500</c:v>
              </c:pt>
              <c:pt idx="2926">
                <c:v>292609</c:v>
              </c:pt>
              <c:pt idx="2927">
                <c:v>292703</c:v>
              </c:pt>
              <c:pt idx="2928">
                <c:v>292813</c:v>
              </c:pt>
              <c:pt idx="2929">
                <c:v>292906</c:v>
              </c:pt>
              <c:pt idx="2930">
                <c:v>293000</c:v>
              </c:pt>
              <c:pt idx="2931">
                <c:v>293109</c:v>
              </c:pt>
              <c:pt idx="2932">
                <c:v>293203</c:v>
              </c:pt>
              <c:pt idx="2933">
                <c:v>293313</c:v>
              </c:pt>
              <c:pt idx="2934">
                <c:v>293406</c:v>
              </c:pt>
              <c:pt idx="2935">
                <c:v>293500</c:v>
              </c:pt>
              <c:pt idx="2936">
                <c:v>293609</c:v>
              </c:pt>
              <c:pt idx="2937">
                <c:v>293703</c:v>
              </c:pt>
              <c:pt idx="2938">
                <c:v>293813</c:v>
              </c:pt>
              <c:pt idx="2939">
                <c:v>293906</c:v>
              </c:pt>
              <c:pt idx="2940">
                <c:v>294000</c:v>
              </c:pt>
              <c:pt idx="2941">
                <c:v>294109</c:v>
              </c:pt>
              <c:pt idx="2942">
                <c:v>294203</c:v>
              </c:pt>
              <c:pt idx="2943">
                <c:v>294313</c:v>
              </c:pt>
              <c:pt idx="2944">
                <c:v>294406</c:v>
              </c:pt>
              <c:pt idx="2945">
                <c:v>294500</c:v>
              </c:pt>
              <c:pt idx="2946">
                <c:v>294609</c:v>
              </c:pt>
              <c:pt idx="2947">
                <c:v>294703</c:v>
              </c:pt>
              <c:pt idx="2948">
                <c:v>294813</c:v>
              </c:pt>
              <c:pt idx="2949">
                <c:v>294906</c:v>
              </c:pt>
              <c:pt idx="2950">
                <c:v>295000</c:v>
              </c:pt>
              <c:pt idx="2951">
                <c:v>295109</c:v>
              </c:pt>
              <c:pt idx="2952">
                <c:v>295203</c:v>
              </c:pt>
              <c:pt idx="2953">
                <c:v>295313</c:v>
              </c:pt>
              <c:pt idx="2954">
                <c:v>295406</c:v>
              </c:pt>
              <c:pt idx="2955">
                <c:v>295500</c:v>
              </c:pt>
              <c:pt idx="2956">
                <c:v>295609</c:v>
              </c:pt>
              <c:pt idx="2957">
                <c:v>295703</c:v>
              </c:pt>
              <c:pt idx="2958">
                <c:v>295813</c:v>
              </c:pt>
              <c:pt idx="2959">
                <c:v>295906</c:v>
              </c:pt>
              <c:pt idx="2960">
                <c:v>296000</c:v>
              </c:pt>
              <c:pt idx="2961">
                <c:v>296109</c:v>
              </c:pt>
              <c:pt idx="2962">
                <c:v>296203</c:v>
              </c:pt>
              <c:pt idx="2963">
                <c:v>296313</c:v>
              </c:pt>
              <c:pt idx="2964">
                <c:v>296406</c:v>
              </c:pt>
              <c:pt idx="2965">
                <c:v>296500</c:v>
              </c:pt>
              <c:pt idx="2966">
                <c:v>296609</c:v>
              </c:pt>
              <c:pt idx="2967">
                <c:v>296703</c:v>
              </c:pt>
              <c:pt idx="2968">
                <c:v>296813</c:v>
              </c:pt>
              <c:pt idx="2969">
                <c:v>296906</c:v>
              </c:pt>
              <c:pt idx="2970">
                <c:v>297000</c:v>
              </c:pt>
              <c:pt idx="2971">
                <c:v>297109</c:v>
              </c:pt>
              <c:pt idx="2972">
                <c:v>297203</c:v>
              </c:pt>
              <c:pt idx="2973">
                <c:v>297313</c:v>
              </c:pt>
              <c:pt idx="2974">
                <c:v>297406</c:v>
              </c:pt>
              <c:pt idx="2975">
                <c:v>297500</c:v>
              </c:pt>
              <c:pt idx="2976">
                <c:v>297609</c:v>
              </c:pt>
              <c:pt idx="2977">
                <c:v>297703</c:v>
              </c:pt>
              <c:pt idx="2978">
                <c:v>297813</c:v>
              </c:pt>
              <c:pt idx="2979">
                <c:v>297906</c:v>
              </c:pt>
              <c:pt idx="2980">
                <c:v>298000</c:v>
              </c:pt>
              <c:pt idx="2981">
                <c:v>298109</c:v>
              </c:pt>
              <c:pt idx="2982">
                <c:v>298203</c:v>
              </c:pt>
              <c:pt idx="2983">
                <c:v>298313</c:v>
              </c:pt>
              <c:pt idx="2984">
                <c:v>298406</c:v>
              </c:pt>
              <c:pt idx="2985">
                <c:v>298500</c:v>
              </c:pt>
              <c:pt idx="2986">
                <c:v>298609</c:v>
              </c:pt>
              <c:pt idx="2987">
                <c:v>298703</c:v>
              </c:pt>
              <c:pt idx="2988">
                <c:v>298813</c:v>
              </c:pt>
              <c:pt idx="2989">
                <c:v>298906</c:v>
              </c:pt>
              <c:pt idx="2990">
                <c:v>299000</c:v>
              </c:pt>
              <c:pt idx="2991">
                <c:v>299109</c:v>
              </c:pt>
              <c:pt idx="2992">
                <c:v>299203</c:v>
              </c:pt>
              <c:pt idx="2993">
                <c:v>299313</c:v>
              </c:pt>
              <c:pt idx="2994">
                <c:v>299406</c:v>
              </c:pt>
              <c:pt idx="2995">
                <c:v>299500</c:v>
              </c:pt>
              <c:pt idx="2996">
                <c:v>299609</c:v>
              </c:pt>
              <c:pt idx="2997">
                <c:v>299703</c:v>
              </c:pt>
              <c:pt idx="2998">
                <c:v>299813</c:v>
              </c:pt>
              <c:pt idx="2999">
                <c:v>299906</c:v>
              </c:pt>
              <c:pt idx="3000">
                <c:v>300000</c:v>
              </c:pt>
              <c:pt idx="3001">
                <c:v>300109</c:v>
              </c:pt>
              <c:pt idx="3002">
                <c:v>300203</c:v>
              </c:pt>
              <c:pt idx="3003">
                <c:v>300313</c:v>
              </c:pt>
              <c:pt idx="3004">
                <c:v>300406</c:v>
              </c:pt>
              <c:pt idx="3005">
                <c:v>300500</c:v>
              </c:pt>
              <c:pt idx="3006">
                <c:v>300609</c:v>
              </c:pt>
              <c:pt idx="3007">
                <c:v>300703</c:v>
              </c:pt>
              <c:pt idx="3008">
                <c:v>300813</c:v>
              </c:pt>
              <c:pt idx="3009">
                <c:v>300906</c:v>
              </c:pt>
              <c:pt idx="3010">
                <c:v>301000</c:v>
              </c:pt>
              <c:pt idx="3011">
                <c:v>301109</c:v>
              </c:pt>
              <c:pt idx="3012">
                <c:v>301203</c:v>
              </c:pt>
              <c:pt idx="3013">
                <c:v>301313</c:v>
              </c:pt>
              <c:pt idx="3014">
                <c:v>301406</c:v>
              </c:pt>
              <c:pt idx="3015">
                <c:v>301500</c:v>
              </c:pt>
              <c:pt idx="3016">
                <c:v>301609</c:v>
              </c:pt>
              <c:pt idx="3017">
                <c:v>301703</c:v>
              </c:pt>
              <c:pt idx="3018">
                <c:v>301813</c:v>
              </c:pt>
              <c:pt idx="3019">
                <c:v>301906</c:v>
              </c:pt>
              <c:pt idx="3020">
                <c:v>302000</c:v>
              </c:pt>
              <c:pt idx="3021">
                <c:v>302109</c:v>
              </c:pt>
              <c:pt idx="3022">
                <c:v>302203</c:v>
              </c:pt>
              <c:pt idx="3023">
                <c:v>302313</c:v>
              </c:pt>
              <c:pt idx="3024">
                <c:v>302406</c:v>
              </c:pt>
              <c:pt idx="3025">
                <c:v>302500</c:v>
              </c:pt>
              <c:pt idx="3026">
                <c:v>302609</c:v>
              </c:pt>
              <c:pt idx="3027">
                <c:v>302703</c:v>
              </c:pt>
              <c:pt idx="3028">
                <c:v>302813</c:v>
              </c:pt>
              <c:pt idx="3029">
                <c:v>302906</c:v>
              </c:pt>
              <c:pt idx="3030">
                <c:v>303000</c:v>
              </c:pt>
              <c:pt idx="3031">
                <c:v>303109</c:v>
              </c:pt>
              <c:pt idx="3032">
                <c:v>303203</c:v>
              </c:pt>
              <c:pt idx="3033">
                <c:v>303313</c:v>
              </c:pt>
              <c:pt idx="3034">
                <c:v>303406</c:v>
              </c:pt>
              <c:pt idx="3035">
                <c:v>303500</c:v>
              </c:pt>
              <c:pt idx="3036">
                <c:v>303609</c:v>
              </c:pt>
              <c:pt idx="3037">
                <c:v>303703</c:v>
              </c:pt>
              <c:pt idx="3038">
                <c:v>303813</c:v>
              </c:pt>
              <c:pt idx="3039">
                <c:v>303906</c:v>
              </c:pt>
              <c:pt idx="3040">
                <c:v>304000</c:v>
              </c:pt>
              <c:pt idx="3041">
                <c:v>304109</c:v>
              </c:pt>
              <c:pt idx="3042">
                <c:v>304203</c:v>
              </c:pt>
              <c:pt idx="3043">
                <c:v>304313</c:v>
              </c:pt>
              <c:pt idx="3044">
                <c:v>304406</c:v>
              </c:pt>
              <c:pt idx="3045">
                <c:v>304500</c:v>
              </c:pt>
              <c:pt idx="3046">
                <c:v>304609</c:v>
              </c:pt>
              <c:pt idx="3047">
                <c:v>304703</c:v>
              </c:pt>
              <c:pt idx="3048">
                <c:v>304813</c:v>
              </c:pt>
              <c:pt idx="3049">
                <c:v>304906</c:v>
              </c:pt>
              <c:pt idx="3050">
                <c:v>305000</c:v>
              </c:pt>
              <c:pt idx="3051">
                <c:v>305109</c:v>
              </c:pt>
              <c:pt idx="3052">
                <c:v>305203</c:v>
              </c:pt>
              <c:pt idx="3053">
                <c:v>305313</c:v>
              </c:pt>
              <c:pt idx="3054">
                <c:v>305406</c:v>
              </c:pt>
              <c:pt idx="3055">
                <c:v>305500</c:v>
              </c:pt>
              <c:pt idx="3056">
                <c:v>305609</c:v>
              </c:pt>
              <c:pt idx="3057">
                <c:v>305703</c:v>
              </c:pt>
              <c:pt idx="3058">
                <c:v>305813</c:v>
              </c:pt>
              <c:pt idx="3059">
                <c:v>305906</c:v>
              </c:pt>
              <c:pt idx="3060">
                <c:v>306000</c:v>
              </c:pt>
              <c:pt idx="3061">
                <c:v>306109</c:v>
              </c:pt>
              <c:pt idx="3062">
                <c:v>306203</c:v>
              </c:pt>
              <c:pt idx="3063">
                <c:v>306313</c:v>
              </c:pt>
              <c:pt idx="3064">
                <c:v>306406</c:v>
              </c:pt>
              <c:pt idx="3065">
                <c:v>306500</c:v>
              </c:pt>
              <c:pt idx="3066">
                <c:v>306609</c:v>
              </c:pt>
              <c:pt idx="3067">
                <c:v>306703</c:v>
              </c:pt>
              <c:pt idx="3068">
                <c:v>306813</c:v>
              </c:pt>
              <c:pt idx="3069">
                <c:v>306906</c:v>
              </c:pt>
              <c:pt idx="3070">
                <c:v>307000</c:v>
              </c:pt>
              <c:pt idx="3071">
                <c:v>307109</c:v>
              </c:pt>
              <c:pt idx="3072">
                <c:v>307203</c:v>
              </c:pt>
              <c:pt idx="3073">
                <c:v>307313</c:v>
              </c:pt>
              <c:pt idx="3074">
                <c:v>307406</c:v>
              </c:pt>
              <c:pt idx="3075">
                <c:v>307500</c:v>
              </c:pt>
              <c:pt idx="3076">
                <c:v>307609</c:v>
              </c:pt>
              <c:pt idx="3077">
                <c:v>307703</c:v>
              </c:pt>
              <c:pt idx="3078">
                <c:v>307813</c:v>
              </c:pt>
              <c:pt idx="3079">
                <c:v>307906</c:v>
              </c:pt>
              <c:pt idx="3080">
                <c:v>308000</c:v>
              </c:pt>
              <c:pt idx="3081">
                <c:v>308109</c:v>
              </c:pt>
              <c:pt idx="3082">
                <c:v>308203</c:v>
              </c:pt>
              <c:pt idx="3083">
                <c:v>308313</c:v>
              </c:pt>
              <c:pt idx="3084">
                <c:v>308406</c:v>
              </c:pt>
              <c:pt idx="3085">
                <c:v>308500</c:v>
              </c:pt>
              <c:pt idx="3086">
                <c:v>308609</c:v>
              </c:pt>
              <c:pt idx="3087">
                <c:v>308703</c:v>
              </c:pt>
              <c:pt idx="3088">
                <c:v>308813</c:v>
              </c:pt>
              <c:pt idx="3089">
                <c:v>308906</c:v>
              </c:pt>
              <c:pt idx="3090">
                <c:v>309000</c:v>
              </c:pt>
              <c:pt idx="3091">
                <c:v>309109</c:v>
              </c:pt>
              <c:pt idx="3092">
                <c:v>309203</c:v>
              </c:pt>
              <c:pt idx="3093">
                <c:v>309313</c:v>
              </c:pt>
              <c:pt idx="3094">
                <c:v>309406</c:v>
              </c:pt>
              <c:pt idx="3095">
                <c:v>309500</c:v>
              </c:pt>
              <c:pt idx="3096">
                <c:v>309609</c:v>
              </c:pt>
              <c:pt idx="3097">
                <c:v>309703</c:v>
              </c:pt>
              <c:pt idx="3098">
                <c:v>309813</c:v>
              </c:pt>
              <c:pt idx="3099">
                <c:v>309906</c:v>
              </c:pt>
              <c:pt idx="3100">
                <c:v>310000</c:v>
              </c:pt>
              <c:pt idx="3101">
                <c:v>310109</c:v>
              </c:pt>
              <c:pt idx="3102">
                <c:v>310203</c:v>
              </c:pt>
              <c:pt idx="3103">
                <c:v>310313</c:v>
              </c:pt>
              <c:pt idx="3104">
                <c:v>310406</c:v>
              </c:pt>
              <c:pt idx="3105">
                <c:v>310500</c:v>
              </c:pt>
              <c:pt idx="3106">
                <c:v>310609</c:v>
              </c:pt>
              <c:pt idx="3107">
                <c:v>310703</c:v>
              </c:pt>
              <c:pt idx="3108">
                <c:v>310813</c:v>
              </c:pt>
              <c:pt idx="3109">
                <c:v>310906</c:v>
              </c:pt>
              <c:pt idx="3110">
                <c:v>311000</c:v>
              </c:pt>
              <c:pt idx="3111">
                <c:v>311109</c:v>
              </c:pt>
              <c:pt idx="3112">
                <c:v>311203</c:v>
              </c:pt>
              <c:pt idx="3113">
                <c:v>311313</c:v>
              </c:pt>
              <c:pt idx="3114">
                <c:v>311406</c:v>
              </c:pt>
              <c:pt idx="3115">
                <c:v>311500</c:v>
              </c:pt>
              <c:pt idx="3116">
                <c:v>311609</c:v>
              </c:pt>
              <c:pt idx="3117">
                <c:v>311703</c:v>
              </c:pt>
              <c:pt idx="3118">
                <c:v>311813</c:v>
              </c:pt>
              <c:pt idx="3119">
                <c:v>311906</c:v>
              </c:pt>
              <c:pt idx="3120">
                <c:v>312000</c:v>
              </c:pt>
              <c:pt idx="3121">
                <c:v>312109</c:v>
              </c:pt>
              <c:pt idx="3122">
                <c:v>312203</c:v>
              </c:pt>
              <c:pt idx="3123">
                <c:v>312313</c:v>
              </c:pt>
              <c:pt idx="3124">
                <c:v>312406</c:v>
              </c:pt>
              <c:pt idx="3125">
                <c:v>312500</c:v>
              </c:pt>
              <c:pt idx="3126">
                <c:v>312609</c:v>
              </c:pt>
              <c:pt idx="3127">
                <c:v>312703</c:v>
              </c:pt>
              <c:pt idx="3128">
                <c:v>312813</c:v>
              </c:pt>
              <c:pt idx="3129">
                <c:v>312906</c:v>
              </c:pt>
              <c:pt idx="3130">
                <c:v>313000</c:v>
              </c:pt>
              <c:pt idx="3131">
                <c:v>313109</c:v>
              </c:pt>
              <c:pt idx="3132">
                <c:v>313203</c:v>
              </c:pt>
              <c:pt idx="3133">
                <c:v>313313</c:v>
              </c:pt>
              <c:pt idx="3134">
                <c:v>313406</c:v>
              </c:pt>
              <c:pt idx="3135">
                <c:v>313500</c:v>
              </c:pt>
              <c:pt idx="3136">
                <c:v>313609</c:v>
              </c:pt>
              <c:pt idx="3137">
                <c:v>313703</c:v>
              </c:pt>
              <c:pt idx="3138">
                <c:v>313813</c:v>
              </c:pt>
              <c:pt idx="3139">
                <c:v>313906</c:v>
              </c:pt>
              <c:pt idx="3140">
                <c:v>314000</c:v>
              </c:pt>
              <c:pt idx="3141">
                <c:v>314109</c:v>
              </c:pt>
              <c:pt idx="3142">
                <c:v>314203</c:v>
              </c:pt>
              <c:pt idx="3143">
                <c:v>314313</c:v>
              </c:pt>
              <c:pt idx="3144">
                <c:v>314406</c:v>
              </c:pt>
              <c:pt idx="3145">
                <c:v>314500</c:v>
              </c:pt>
              <c:pt idx="3146">
                <c:v>314609</c:v>
              </c:pt>
              <c:pt idx="3147">
                <c:v>314703</c:v>
              </c:pt>
              <c:pt idx="3148">
                <c:v>314813</c:v>
              </c:pt>
              <c:pt idx="3149">
                <c:v>314906</c:v>
              </c:pt>
              <c:pt idx="3150">
                <c:v>315000</c:v>
              </c:pt>
              <c:pt idx="3151">
                <c:v>315109</c:v>
              </c:pt>
              <c:pt idx="3152">
                <c:v>315203</c:v>
              </c:pt>
              <c:pt idx="3153">
                <c:v>315313</c:v>
              </c:pt>
              <c:pt idx="3154">
                <c:v>315406</c:v>
              </c:pt>
              <c:pt idx="3155">
                <c:v>315500</c:v>
              </c:pt>
              <c:pt idx="3156">
                <c:v>315609</c:v>
              </c:pt>
              <c:pt idx="3157">
                <c:v>315703</c:v>
              </c:pt>
              <c:pt idx="3158">
                <c:v>315813</c:v>
              </c:pt>
              <c:pt idx="3159">
                <c:v>315906</c:v>
              </c:pt>
              <c:pt idx="3160">
                <c:v>316000</c:v>
              </c:pt>
              <c:pt idx="3161">
                <c:v>316109</c:v>
              </c:pt>
              <c:pt idx="3162">
                <c:v>316203</c:v>
              </c:pt>
              <c:pt idx="3163">
                <c:v>316313</c:v>
              </c:pt>
              <c:pt idx="3164">
                <c:v>316406</c:v>
              </c:pt>
              <c:pt idx="3165">
                <c:v>316500</c:v>
              </c:pt>
              <c:pt idx="3166">
                <c:v>316609</c:v>
              </c:pt>
              <c:pt idx="3167">
                <c:v>316703</c:v>
              </c:pt>
              <c:pt idx="3168">
                <c:v>316813</c:v>
              </c:pt>
              <c:pt idx="3169">
                <c:v>316906</c:v>
              </c:pt>
              <c:pt idx="3170">
                <c:v>317000</c:v>
              </c:pt>
              <c:pt idx="3171">
                <c:v>317109</c:v>
              </c:pt>
              <c:pt idx="3172">
                <c:v>317203</c:v>
              </c:pt>
              <c:pt idx="3173">
                <c:v>317313</c:v>
              </c:pt>
              <c:pt idx="3174">
                <c:v>317406</c:v>
              </c:pt>
              <c:pt idx="3175">
                <c:v>317500</c:v>
              </c:pt>
              <c:pt idx="3176">
                <c:v>317609</c:v>
              </c:pt>
              <c:pt idx="3177">
                <c:v>317703</c:v>
              </c:pt>
              <c:pt idx="3178">
                <c:v>317813</c:v>
              </c:pt>
              <c:pt idx="3179">
                <c:v>317906</c:v>
              </c:pt>
              <c:pt idx="3180">
                <c:v>318000</c:v>
              </c:pt>
              <c:pt idx="3181">
                <c:v>318109</c:v>
              </c:pt>
              <c:pt idx="3182">
                <c:v>318203</c:v>
              </c:pt>
              <c:pt idx="3183">
                <c:v>318313</c:v>
              </c:pt>
              <c:pt idx="3184">
                <c:v>318406</c:v>
              </c:pt>
              <c:pt idx="3185">
                <c:v>318500</c:v>
              </c:pt>
              <c:pt idx="3186">
                <c:v>318609</c:v>
              </c:pt>
              <c:pt idx="3187">
                <c:v>318703</c:v>
              </c:pt>
              <c:pt idx="3188">
                <c:v>318813</c:v>
              </c:pt>
              <c:pt idx="3189">
                <c:v>318906</c:v>
              </c:pt>
              <c:pt idx="3190">
                <c:v>319000</c:v>
              </c:pt>
              <c:pt idx="3191">
                <c:v>319109</c:v>
              </c:pt>
              <c:pt idx="3192">
                <c:v>319203</c:v>
              </c:pt>
              <c:pt idx="3193">
                <c:v>319313</c:v>
              </c:pt>
              <c:pt idx="3194">
                <c:v>319406</c:v>
              </c:pt>
              <c:pt idx="3195">
                <c:v>319500</c:v>
              </c:pt>
              <c:pt idx="3196">
                <c:v>319609</c:v>
              </c:pt>
              <c:pt idx="3197">
                <c:v>319703</c:v>
              </c:pt>
              <c:pt idx="3198">
                <c:v>319813</c:v>
              </c:pt>
              <c:pt idx="3199">
                <c:v>319906</c:v>
              </c:pt>
              <c:pt idx="3200">
                <c:v>320000</c:v>
              </c:pt>
              <c:pt idx="3201">
                <c:v>320109</c:v>
              </c:pt>
              <c:pt idx="3202">
                <c:v>320203</c:v>
              </c:pt>
              <c:pt idx="3203">
                <c:v>320313</c:v>
              </c:pt>
              <c:pt idx="3204">
                <c:v>320406</c:v>
              </c:pt>
              <c:pt idx="3205">
                <c:v>320500</c:v>
              </c:pt>
              <c:pt idx="3206">
                <c:v>320609</c:v>
              </c:pt>
              <c:pt idx="3207">
                <c:v>320703</c:v>
              </c:pt>
              <c:pt idx="3208">
                <c:v>320813</c:v>
              </c:pt>
              <c:pt idx="3209">
                <c:v>320906</c:v>
              </c:pt>
              <c:pt idx="3210">
                <c:v>321000</c:v>
              </c:pt>
              <c:pt idx="3211">
                <c:v>321109</c:v>
              </c:pt>
              <c:pt idx="3212">
                <c:v>321203</c:v>
              </c:pt>
              <c:pt idx="3213">
                <c:v>321313</c:v>
              </c:pt>
              <c:pt idx="3214">
                <c:v>321406</c:v>
              </c:pt>
              <c:pt idx="3215">
                <c:v>321500</c:v>
              </c:pt>
              <c:pt idx="3216">
                <c:v>321609</c:v>
              </c:pt>
              <c:pt idx="3217">
                <c:v>321703</c:v>
              </c:pt>
              <c:pt idx="3218">
                <c:v>321813</c:v>
              </c:pt>
              <c:pt idx="3219">
                <c:v>321906</c:v>
              </c:pt>
              <c:pt idx="3220">
                <c:v>322000</c:v>
              </c:pt>
              <c:pt idx="3221">
                <c:v>322109</c:v>
              </c:pt>
              <c:pt idx="3222">
                <c:v>322203</c:v>
              </c:pt>
              <c:pt idx="3223">
                <c:v>322313</c:v>
              </c:pt>
              <c:pt idx="3224">
                <c:v>322406</c:v>
              </c:pt>
              <c:pt idx="3225">
                <c:v>322500</c:v>
              </c:pt>
              <c:pt idx="3226">
                <c:v>322609</c:v>
              </c:pt>
              <c:pt idx="3227">
                <c:v>322703</c:v>
              </c:pt>
              <c:pt idx="3228">
                <c:v>322813</c:v>
              </c:pt>
              <c:pt idx="3229">
                <c:v>322906</c:v>
              </c:pt>
              <c:pt idx="3230">
                <c:v>323000</c:v>
              </c:pt>
              <c:pt idx="3231">
                <c:v>323109</c:v>
              </c:pt>
              <c:pt idx="3232">
                <c:v>323203</c:v>
              </c:pt>
              <c:pt idx="3233">
                <c:v>323313</c:v>
              </c:pt>
              <c:pt idx="3234">
                <c:v>323406</c:v>
              </c:pt>
              <c:pt idx="3235">
                <c:v>323500</c:v>
              </c:pt>
              <c:pt idx="3236">
                <c:v>323609</c:v>
              </c:pt>
              <c:pt idx="3237">
                <c:v>323703</c:v>
              </c:pt>
              <c:pt idx="3238">
                <c:v>323813</c:v>
              </c:pt>
              <c:pt idx="3239">
                <c:v>323906</c:v>
              </c:pt>
              <c:pt idx="3240">
                <c:v>324000</c:v>
              </c:pt>
              <c:pt idx="3241">
                <c:v>324109</c:v>
              </c:pt>
              <c:pt idx="3242">
                <c:v>324203</c:v>
              </c:pt>
              <c:pt idx="3243">
                <c:v>324313</c:v>
              </c:pt>
              <c:pt idx="3244">
                <c:v>324406</c:v>
              </c:pt>
              <c:pt idx="3245">
                <c:v>324500</c:v>
              </c:pt>
              <c:pt idx="3246">
                <c:v>324609</c:v>
              </c:pt>
              <c:pt idx="3247">
                <c:v>324703</c:v>
              </c:pt>
              <c:pt idx="3248">
                <c:v>324813</c:v>
              </c:pt>
              <c:pt idx="3249">
                <c:v>324906</c:v>
              </c:pt>
              <c:pt idx="3250">
                <c:v>325000</c:v>
              </c:pt>
              <c:pt idx="3251">
                <c:v>325109</c:v>
              </c:pt>
              <c:pt idx="3252">
                <c:v>325203</c:v>
              </c:pt>
              <c:pt idx="3253">
                <c:v>325313</c:v>
              </c:pt>
              <c:pt idx="3254">
                <c:v>325406</c:v>
              </c:pt>
              <c:pt idx="3255">
                <c:v>325500</c:v>
              </c:pt>
              <c:pt idx="3256">
                <c:v>325609</c:v>
              </c:pt>
              <c:pt idx="3257">
                <c:v>325703</c:v>
              </c:pt>
              <c:pt idx="3258">
                <c:v>325813</c:v>
              </c:pt>
              <c:pt idx="3259">
                <c:v>325906</c:v>
              </c:pt>
              <c:pt idx="3260">
                <c:v>326000</c:v>
              </c:pt>
              <c:pt idx="3261">
                <c:v>326109</c:v>
              </c:pt>
              <c:pt idx="3262">
                <c:v>326203</c:v>
              </c:pt>
              <c:pt idx="3263">
                <c:v>326313</c:v>
              </c:pt>
              <c:pt idx="3264">
                <c:v>326406</c:v>
              </c:pt>
              <c:pt idx="3265">
                <c:v>326500</c:v>
              </c:pt>
              <c:pt idx="3266">
                <c:v>326609</c:v>
              </c:pt>
              <c:pt idx="3267">
                <c:v>326703</c:v>
              </c:pt>
              <c:pt idx="3268">
                <c:v>326813</c:v>
              </c:pt>
              <c:pt idx="3269">
                <c:v>326906</c:v>
              </c:pt>
              <c:pt idx="3270">
                <c:v>327000</c:v>
              </c:pt>
              <c:pt idx="3271">
                <c:v>327109</c:v>
              </c:pt>
              <c:pt idx="3272">
                <c:v>327203</c:v>
              </c:pt>
              <c:pt idx="3273">
                <c:v>327313</c:v>
              </c:pt>
              <c:pt idx="3274">
                <c:v>327406</c:v>
              </c:pt>
              <c:pt idx="3275">
                <c:v>327500</c:v>
              </c:pt>
              <c:pt idx="3276">
                <c:v>327609</c:v>
              </c:pt>
              <c:pt idx="3277">
                <c:v>327703</c:v>
              </c:pt>
              <c:pt idx="3278">
                <c:v>327813</c:v>
              </c:pt>
              <c:pt idx="3279">
                <c:v>327906</c:v>
              </c:pt>
              <c:pt idx="3280">
                <c:v>328000</c:v>
              </c:pt>
              <c:pt idx="3281">
                <c:v>328109</c:v>
              </c:pt>
              <c:pt idx="3282">
                <c:v>328203</c:v>
              </c:pt>
              <c:pt idx="3283">
                <c:v>328313</c:v>
              </c:pt>
              <c:pt idx="3284">
                <c:v>328406</c:v>
              </c:pt>
              <c:pt idx="3285">
                <c:v>328500</c:v>
              </c:pt>
              <c:pt idx="3286">
                <c:v>328609</c:v>
              </c:pt>
              <c:pt idx="3287">
                <c:v>328703</c:v>
              </c:pt>
              <c:pt idx="3288">
                <c:v>328813</c:v>
              </c:pt>
              <c:pt idx="3289">
                <c:v>328906</c:v>
              </c:pt>
              <c:pt idx="3290">
                <c:v>329000</c:v>
              </c:pt>
              <c:pt idx="3291">
                <c:v>329109</c:v>
              </c:pt>
              <c:pt idx="3292">
                <c:v>329203</c:v>
              </c:pt>
              <c:pt idx="3293">
                <c:v>329313</c:v>
              </c:pt>
              <c:pt idx="3294">
                <c:v>329406</c:v>
              </c:pt>
              <c:pt idx="3295">
                <c:v>329500</c:v>
              </c:pt>
              <c:pt idx="3296">
                <c:v>329609</c:v>
              </c:pt>
              <c:pt idx="3297">
                <c:v>329703</c:v>
              </c:pt>
              <c:pt idx="3298">
                <c:v>329813</c:v>
              </c:pt>
              <c:pt idx="3299">
                <c:v>329906</c:v>
              </c:pt>
              <c:pt idx="3300">
                <c:v>330000</c:v>
              </c:pt>
              <c:pt idx="3301">
                <c:v>330109</c:v>
              </c:pt>
              <c:pt idx="3302">
                <c:v>330203</c:v>
              </c:pt>
              <c:pt idx="3303">
                <c:v>330313</c:v>
              </c:pt>
              <c:pt idx="3304">
                <c:v>330406</c:v>
              </c:pt>
              <c:pt idx="3305">
                <c:v>330500</c:v>
              </c:pt>
              <c:pt idx="3306">
                <c:v>330609</c:v>
              </c:pt>
              <c:pt idx="3307">
                <c:v>330703</c:v>
              </c:pt>
              <c:pt idx="3308">
                <c:v>330813</c:v>
              </c:pt>
              <c:pt idx="3309">
                <c:v>330906</c:v>
              </c:pt>
              <c:pt idx="3310">
                <c:v>331000</c:v>
              </c:pt>
              <c:pt idx="3311">
                <c:v>331109</c:v>
              </c:pt>
              <c:pt idx="3312">
                <c:v>331203</c:v>
              </c:pt>
              <c:pt idx="3313">
                <c:v>331313</c:v>
              </c:pt>
              <c:pt idx="3314">
                <c:v>331406</c:v>
              </c:pt>
              <c:pt idx="3315">
                <c:v>331500</c:v>
              </c:pt>
              <c:pt idx="3316">
                <c:v>331609</c:v>
              </c:pt>
              <c:pt idx="3317">
                <c:v>331703</c:v>
              </c:pt>
              <c:pt idx="3318">
                <c:v>331813</c:v>
              </c:pt>
              <c:pt idx="3319">
                <c:v>331906</c:v>
              </c:pt>
              <c:pt idx="3320">
                <c:v>332000</c:v>
              </c:pt>
              <c:pt idx="3321">
                <c:v>332109</c:v>
              </c:pt>
              <c:pt idx="3322">
                <c:v>332203</c:v>
              </c:pt>
              <c:pt idx="3323">
                <c:v>332313</c:v>
              </c:pt>
              <c:pt idx="3324">
                <c:v>332406</c:v>
              </c:pt>
              <c:pt idx="3325">
                <c:v>332500</c:v>
              </c:pt>
              <c:pt idx="3326">
                <c:v>332609</c:v>
              </c:pt>
              <c:pt idx="3327">
                <c:v>332703</c:v>
              </c:pt>
              <c:pt idx="3328">
                <c:v>332813</c:v>
              </c:pt>
              <c:pt idx="3329">
                <c:v>332906</c:v>
              </c:pt>
              <c:pt idx="3330">
                <c:v>333000</c:v>
              </c:pt>
              <c:pt idx="3331">
                <c:v>333109</c:v>
              </c:pt>
              <c:pt idx="3332">
                <c:v>333203</c:v>
              </c:pt>
              <c:pt idx="3333">
                <c:v>333313</c:v>
              </c:pt>
              <c:pt idx="3334">
                <c:v>333406</c:v>
              </c:pt>
              <c:pt idx="3335">
                <c:v>333500</c:v>
              </c:pt>
              <c:pt idx="3336">
                <c:v>333609</c:v>
              </c:pt>
              <c:pt idx="3337">
                <c:v>333703</c:v>
              </c:pt>
              <c:pt idx="3338">
                <c:v>333813</c:v>
              </c:pt>
              <c:pt idx="3339">
                <c:v>333906</c:v>
              </c:pt>
              <c:pt idx="3340">
                <c:v>334000</c:v>
              </c:pt>
              <c:pt idx="3341">
                <c:v>334109</c:v>
              </c:pt>
              <c:pt idx="3342">
                <c:v>334203</c:v>
              </c:pt>
              <c:pt idx="3343">
                <c:v>334313</c:v>
              </c:pt>
              <c:pt idx="3344">
                <c:v>334406</c:v>
              </c:pt>
              <c:pt idx="3345">
                <c:v>334500</c:v>
              </c:pt>
              <c:pt idx="3346">
                <c:v>334609</c:v>
              </c:pt>
              <c:pt idx="3347">
                <c:v>334703</c:v>
              </c:pt>
              <c:pt idx="3348">
                <c:v>334813</c:v>
              </c:pt>
              <c:pt idx="3349">
                <c:v>334906</c:v>
              </c:pt>
              <c:pt idx="3350">
                <c:v>335000</c:v>
              </c:pt>
              <c:pt idx="3351">
                <c:v>335109</c:v>
              </c:pt>
              <c:pt idx="3352">
                <c:v>335203</c:v>
              </c:pt>
              <c:pt idx="3353">
                <c:v>335313</c:v>
              </c:pt>
              <c:pt idx="3354">
                <c:v>335406</c:v>
              </c:pt>
              <c:pt idx="3355">
                <c:v>335500</c:v>
              </c:pt>
              <c:pt idx="3356">
                <c:v>335609</c:v>
              </c:pt>
              <c:pt idx="3357">
                <c:v>335703</c:v>
              </c:pt>
              <c:pt idx="3358">
                <c:v>335813</c:v>
              </c:pt>
              <c:pt idx="3359">
                <c:v>335906</c:v>
              </c:pt>
              <c:pt idx="3360">
                <c:v>336000</c:v>
              </c:pt>
              <c:pt idx="3361">
                <c:v>336109</c:v>
              </c:pt>
              <c:pt idx="3362">
                <c:v>336203</c:v>
              </c:pt>
              <c:pt idx="3363">
                <c:v>336313</c:v>
              </c:pt>
              <c:pt idx="3364">
                <c:v>336406</c:v>
              </c:pt>
              <c:pt idx="3365">
                <c:v>336500</c:v>
              </c:pt>
              <c:pt idx="3366">
                <c:v>336609</c:v>
              </c:pt>
              <c:pt idx="3367">
                <c:v>336703</c:v>
              </c:pt>
              <c:pt idx="3368">
                <c:v>336813</c:v>
              </c:pt>
              <c:pt idx="3369">
                <c:v>336906</c:v>
              </c:pt>
              <c:pt idx="3370">
                <c:v>337000</c:v>
              </c:pt>
              <c:pt idx="3371">
                <c:v>337109</c:v>
              </c:pt>
              <c:pt idx="3372">
                <c:v>337203</c:v>
              </c:pt>
              <c:pt idx="3373">
                <c:v>337313</c:v>
              </c:pt>
              <c:pt idx="3374">
                <c:v>337406</c:v>
              </c:pt>
              <c:pt idx="3375">
                <c:v>337500</c:v>
              </c:pt>
              <c:pt idx="3376">
                <c:v>337609</c:v>
              </c:pt>
              <c:pt idx="3377">
                <c:v>337703</c:v>
              </c:pt>
              <c:pt idx="3378">
                <c:v>337813</c:v>
              </c:pt>
              <c:pt idx="3379">
                <c:v>337906</c:v>
              </c:pt>
              <c:pt idx="3380">
                <c:v>338000</c:v>
              </c:pt>
              <c:pt idx="3381">
                <c:v>338109</c:v>
              </c:pt>
              <c:pt idx="3382">
                <c:v>338203</c:v>
              </c:pt>
              <c:pt idx="3383">
                <c:v>338313</c:v>
              </c:pt>
              <c:pt idx="3384">
                <c:v>338406</c:v>
              </c:pt>
              <c:pt idx="3385">
                <c:v>338500</c:v>
              </c:pt>
              <c:pt idx="3386">
                <c:v>338609</c:v>
              </c:pt>
              <c:pt idx="3387">
                <c:v>338703</c:v>
              </c:pt>
              <c:pt idx="3388">
                <c:v>338813</c:v>
              </c:pt>
              <c:pt idx="3389">
                <c:v>338906</c:v>
              </c:pt>
              <c:pt idx="3390">
                <c:v>339000</c:v>
              </c:pt>
              <c:pt idx="3391">
                <c:v>339109</c:v>
              </c:pt>
              <c:pt idx="3392">
                <c:v>339203</c:v>
              </c:pt>
              <c:pt idx="3393">
                <c:v>339313</c:v>
              </c:pt>
              <c:pt idx="3394">
                <c:v>339406</c:v>
              </c:pt>
              <c:pt idx="3395">
                <c:v>339500</c:v>
              </c:pt>
              <c:pt idx="3396">
                <c:v>339609</c:v>
              </c:pt>
              <c:pt idx="3397">
                <c:v>339703</c:v>
              </c:pt>
              <c:pt idx="3398">
                <c:v>339813</c:v>
              </c:pt>
              <c:pt idx="3399">
                <c:v>339906</c:v>
              </c:pt>
              <c:pt idx="3400">
                <c:v>340000</c:v>
              </c:pt>
              <c:pt idx="3401">
                <c:v>340109</c:v>
              </c:pt>
              <c:pt idx="3402">
                <c:v>340203</c:v>
              </c:pt>
              <c:pt idx="3403">
                <c:v>340313</c:v>
              </c:pt>
              <c:pt idx="3404">
                <c:v>340406</c:v>
              </c:pt>
              <c:pt idx="3405">
                <c:v>340500</c:v>
              </c:pt>
              <c:pt idx="3406">
                <c:v>340609</c:v>
              </c:pt>
              <c:pt idx="3407">
                <c:v>340703</c:v>
              </c:pt>
              <c:pt idx="3408">
                <c:v>340813</c:v>
              </c:pt>
              <c:pt idx="3409">
                <c:v>340906</c:v>
              </c:pt>
              <c:pt idx="3410">
                <c:v>341000</c:v>
              </c:pt>
              <c:pt idx="3411">
                <c:v>341109</c:v>
              </c:pt>
              <c:pt idx="3412">
                <c:v>341203</c:v>
              </c:pt>
              <c:pt idx="3413">
                <c:v>341313</c:v>
              </c:pt>
              <c:pt idx="3414">
                <c:v>341406</c:v>
              </c:pt>
              <c:pt idx="3415">
                <c:v>341500</c:v>
              </c:pt>
              <c:pt idx="3416">
                <c:v>341609</c:v>
              </c:pt>
              <c:pt idx="3417">
                <c:v>341703</c:v>
              </c:pt>
              <c:pt idx="3418">
                <c:v>341813</c:v>
              </c:pt>
              <c:pt idx="3419">
                <c:v>341906</c:v>
              </c:pt>
              <c:pt idx="3420">
                <c:v>342000</c:v>
              </c:pt>
              <c:pt idx="3421">
                <c:v>342109</c:v>
              </c:pt>
              <c:pt idx="3422">
                <c:v>342203</c:v>
              </c:pt>
              <c:pt idx="3423">
                <c:v>342313</c:v>
              </c:pt>
              <c:pt idx="3424">
                <c:v>342406</c:v>
              </c:pt>
              <c:pt idx="3425">
                <c:v>342500</c:v>
              </c:pt>
              <c:pt idx="3426">
                <c:v>342609</c:v>
              </c:pt>
              <c:pt idx="3427">
                <c:v>342703</c:v>
              </c:pt>
              <c:pt idx="3428">
                <c:v>342813</c:v>
              </c:pt>
              <c:pt idx="3429">
                <c:v>342906</c:v>
              </c:pt>
              <c:pt idx="3430">
                <c:v>343000</c:v>
              </c:pt>
              <c:pt idx="3431">
                <c:v>343109</c:v>
              </c:pt>
              <c:pt idx="3432">
                <c:v>343203</c:v>
              </c:pt>
              <c:pt idx="3433">
                <c:v>343313</c:v>
              </c:pt>
              <c:pt idx="3434">
                <c:v>343406</c:v>
              </c:pt>
              <c:pt idx="3435">
                <c:v>343500</c:v>
              </c:pt>
              <c:pt idx="3436">
                <c:v>343609</c:v>
              </c:pt>
              <c:pt idx="3437">
                <c:v>343703</c:v>
              </c:pt>
              <c:pt idx="3438">
                <c:v>343813</c:v>
              </c:pt>
              <c:pt idx="3439">
                <c:v>343906</c:v>
              </c:pt>
              <c:pt idx="3440">
                <c:v>344000</c:v>
              </c:pt>
              <c:pt idx="3441">
                <c:v>344109</c:v>
              </c:pt>
              <c:pt idx="3442">
                <c:v>344203</c:v>
              </c:pt>
              <c:pt idx="3443">
                <c:v>344313</c:v>
              </c:pt>
              <c:pt idx="3444">
                <c:v>344406</c:v>
              </c:pt>
              <c:pt idx="3445">
                <c:v>344500</c:v>
              </c:pt>
              <c:pt idx="3446">
                <c:v>344609</c:v>
              </c:pt>
              <c:pt idx="3447">
                <c:v>344703</c:v>
              </c:pt>
              <c:pt idx="3448">
                <c:v>344813</c:v>
              </c:pt>
              <c:pt idx="3449">
                <c:v>344906</c:v>
              </c:pt>
              <c:pt idx="3450">
                <c:v>345000</c:v>
              </c:pt>
              <c:pt idx="3451">
                <c:v>345109</c:v>
              </c:pt>
              <c:pt idx="3452">
                <c:v>345203</c:v>
              </c:pt>
              <c:pt idx="3453">
                <c:v>345313</c:v>
              </c:pt>
              <c:pt idx="3454">
                <c:v>345406</c:v>
              </c:pt>
              <c:pt idx="3455">
                <c:v>345500</c:v>
              </c:pt>
              <c:pt idx="3456">
                <c:v>345609</c:v>
              </c:pt>
              <c:pt idx="3457">
                <c:v>345703</c:v>
              </c:pt>
              <c:pt idx="3458">
                <c:v>345813</c:v>
              </c:pt>
              <c:pt idx="3459">
                <c:v>345906</c:v>
              </c:pt>
              <c:pt idx="3460">
                <c:v>346000</c:v>
              </c:pt>
              <c:pt idx="3461">
                <c:v>346109</c:v>
              </c:pt>
              <c:pt idx="3462">
                <c:v>346203</c:v>
              </c:pt>
              <c:pt idx="3463">
                <c:v>346313</c:v>
              </c:pt>
              <c:pt idx="3464">
                <c:v>346406</c:v>
              </c:pt>
              <c:pt idx="3465">
                <c:v>346500</c:v>
              </c:pt>
              <c:pt idx="3466">
                <c:v>346609</c:v>
              </c:pt>
              <c:pt idx="3467">
                <c:v>346703</c:v>
              </c:pt>
              <c:pt idx="3468">
                <c:v>346813</c:v>
              </c:pt>
              <c:pt idx="3469">
                <c:v>346906</c:v>
              </c:pt>
              <c:pt idx="3470">
                <c:v>347000</c:v>
              </c:pt>
              <c:pt idx="3471">
                <c:v>347109</c:v>
              </c:pt>
              <c:pt idx="3472">
                <c:v>347203</c:v>
              </c:pt>
              <c:pt idx="3473">
                <c:v>347313</c:v>
              </c:pt>
              <c:pt idx="3474">
                <c:v>347406</c:v>
              </c:pt>
              <c:pt idx="3475">
                <c:v>347500</c:v>
              </c:pt>
              <c:pt idx="3476">
                <c:v>347609</c:v>
              </c:pt>
              <c:pt idx="3477">
                <c:v>347703</c:v>
              </c:pt>
              <c:pt idx="3478">
                <c:v>347813</c:v>
              </c:pt>
              <c:pt idx="3479">
                <c:v>347906</c:v>
              </c:pt>
              <c:pt idx="3480">
                <c:v>348000</c:v>
              </c:pt>
              <c:pt idx="3481">
                <c:v>348109</c:v>
              </c:pt>
              <c:pt idx="3482">
                <c:v>348203</c:v>
              </c:pt>
              <c:pt idx="3483">
                <c:v>348313</c:v>
              </c:pt>
              <c:pt idx="3484">
                <c:v>348406</c:v>
              </c:pt>
              <c:pt idx="3485">
                <c:v>348500</c:v>
              </c:pt>
              <c:pt idx="3486">
                <c:v>348609</c:v>
              </c:pt>
              <c:pt idx="3487">
                <c:v>348703</c:v>
              </c:pt>
              <c:pt idx="3488">
                <c:v>348813</c:v>
              </c:pt>
              <c:pt idx="3489">
                <c:v>348906</c:v>
              </c:pt>
              <c:pt idx="3490">
                <c:v>349000</c:v>
              </c:pt>
              <c:pt idx="3491">
                <c:v>349109</c:v>
              </c:pt>
              <c:pt idx="3492">
                <c:v>349203</c:v>
              </c:pt>
              <c:pt idx="3493">
                <c:v>349313</c:v>
              </c:pt>
              <c:pt idx="3494">
                <c:v>349406</c:v>
              </c:pt>
              <c:pt idx="3495">
                <c:v>349500</c:v>
              </c:pt>
              <c:pt idx="3496">
                <c:v>349609</c:v>
              </c:pt>
              <c:pt idx="3497">
                <c:v>349703</c:v>
              </c:pt>
              <c:pt idx="3498">
                <c:v>349813</c:v>
              </c:pt>
              <c:pt idx="3499">
                <c:v>349906</c:v>
              </c:pt>
              <c:pt idx="3500">
                <c:v>350000</c:v>
              </c:pt>
              <c:pt idx="3501">
                <c:v>350109</c:v>
              </c:pt>
              <c:pt idx="3502">
                <c:v>350203</c:v>
              </c:pt>
              <c:pt idx="3503">
                <c:v>350313</c:v>
              </c:pt>
              <c:pt idx="3504">
                <c:v>350406</c:v>
              </c:pt>
              <c:pt idx="3505">
                <c:v>350500</c:v>
              </c:pt>
              <c:pt idx="3506">
                <c:v>350609</c:v>
              </c:pt>
              <c:pt idx="3507">
                <c:v>350703</c:v>
              </c:pt>
              <c:pt idx="3508">
                <c:v>350813</c:v>
              </c:pt>
              <c:pt idx="3509">
                <c:v>350906</c:v>
              </c:pt>
              <c:pt idx="3510">
                <c:v>351000</c:v>
              </c:pt>
              <c:pt idx="3511">
                <c:v>351109</c:v>
              </c:pt>
              <c:pt idx="3512">
                <c:v>351203</c:v>
              </c:pt>
              <c:pt idx="3513">
                <c:v>351313</c:v>
              </c:pt>
              <c:pt idx="3514">
                <c:v>351406</c:v>
              </c:pt>
              <c:pt idx="3515">
                <c:v>351500</c:v>
              </c:pt>
              <c:pt idx="3516">
                <c:v>351609</c:v>
              </c:pt>
              <c:pt idx="3517">
                <c:v>351703</c:v>
              </c:pt>
              <c:pt idx="3518">
                <c:v>351813</c:v>
              </c:pt>
              <c:pt idx="3519">
                <c:v>351906</c:v>
              </c:pt>
              <c:pt idx="3520">
                <c:v>352000</c:v>
              </c:pt>
              <c:pt idx="3521">
                <c:v>352109</c:v>
              </c:pt>
              <c:pt idx="3522">
                <c:v>352203</c:v>
              </c:pt>
              <c:pt idx="3523">
                <c:v>352313</c:v>
              </c:pt>
              <c:pt idx="3524">
                <c:v>352406</c:v>
              </c:pt>
              <c:pt idx="3525">
                <c:v>352500</c:v>
              </c:pt>
              <c:pt idx="3526">
                <c:v>352609</c:v>
              </c:pt>
              <c:pt idx="3527">
                <c:v>352703</c:v>
              </c:pt>
              <c:pt idx="3528">
                <c:v>352813</c:v>
              </c:pt>
              <c:pt idx="3529">
                <c:v>352906</c:v>
              </c:pt>
              <c:pt idx="3530">
                <c:v>353000</c:v>
              </c:pt>
              <c:pt idx="3531">
                <c:v>353109</c:v>
              </c:pt>
              <c:pt idx="3532">
                <c:v>353203</c:v>
              </c:pt>
              <c:pt idx="3533">
                <c:v>353313</c:v>
              </c:pt>
              <c:pt idx="3534">
                <c:v>353406</c:v>
              </c:pt>
              <c:pt idx="3535">
                <c:v>353500</c:v>
              </c:pt>
              <c:pt idx="3536">
                <c:v>353609</c:v>
              </c:pt>
              <c:pt idx="3537">
                <c:v>353703</c:v>
              </c:pt>
              <c:pt idx="3538">
                <c:v>353813</c:v>
              </c:pt>
              <c:pt idx="3539">
                <c:v>353906</c:v>
              </c:pt>
              <c:pt idx="3540">
                <c:v>354000</c:v>
              </c:pt>
              <c:pt idx="3541">
                <c:v>354109</c:v>
              </c:pt>
              <c:pt idx="3542">
                <c:v>354203</c:v>
              </c:pt>
              <c:pt idx="3543">
                <c:v>354313</c:v>
              </c:pt>
              <c:pt idx="3544">
                <c:v>354406</c:v>
              </c:pt>
              <c:pt idx="3545">
                <c:v>354500</c:v>
              </c:pt>
              <c:pt idx="3546">
                <c:v>354609</c:v>
              </c:pt>
              <c:pt idx="3547">
                <c:v>354703</c:v>
              </c:pt>
              <c:pt idx="3548">
                <c:v>354813</c:v>
              </c:pt>
              <c:pt idx="3549">
                <c:v>354906</c:v>
              </c:pt>
              <c:pt idx="3550">
                <c:v>355000</c:v>
              </c:pt>
              <c:pt idx="3551">
                <c:v>355109</c:v>
              </c:pt>
              <c:pt idx="3552">
                <c:v>355203</c:v>
              </c:pt>
              <c:pt idx="3553">
                <c:v>355313</c:v>
              </c:pt>
              <c:pt idx="3554">
                <c:v>355406</c:v>
              </c:pt>
              <c:pt idx="3555">
                <c:v>355500</c:v>
              </c:pt>
              <c:pt idx="3556">
                <c:v>355609</c:v>
              </c:pt>
              <c:pt idx="3557">
                <c:v>355703</c:v>
              </c:pt>
              <c:pt idx="3558">
                <c:v>355813</c:v>
              </c:pt>
              <c:pt idx="3559">
                <c:v>355906</c:v>
              </c:pt>
              <c:pt idx="3560">
                <c:v>356000</c:v>
              </c:pt>
              <c:pt idx="3561">
                <c:v>356109</c:v>
              </c:pt>
              <c:pt idx="3562">
                <c:v>356203</c:v>
              </c:pt>
              <c:pt idx="3563">
                <c:v>356313</c:v>
              </c:pt>
              <c:pt idx="3564">
                <c:v>356406</c:v>
              </c:pt>
              <c:pt idx="3565">
                <c:v>356500</c:v>
              </c:pt>
              <c:pt idx="3566">
                <c:v>356609</c:v>
              </c:pt>
              <c:pt idx="3567">
                <c:v>356703</c:v>
              </c:pt>
              <c:pt idx="3568">
                <c:v>356813</c:v>
              </c:pt>
              <c:pt idx="3569">
                <c:v>356906</c:v>
              </c:pt>
              <c:pt idx="3570">
                <c:v>357000</c:v>
              </c:pt>
              <c:pt idx="3571">
                <c:v>357109</c:v>
              </c:pt>
              <c:pt idx="3572">
                <c:v>357203</c:v>
              </c:pt>
              <c:pt idx="3573">
                <c:v>357313</c:v>
              </c:pt>
              <c:pt idx="3574">
                <c:v>357406</c:v>
              </c:pt>
              <c:pt idx="3575">
                <c:v>357500</c:v>
              </c:pt>
              <c:pt idx="3576">
                <c:v>357609</c:v>
              </c:pt>
              <c:pt idx="3577">
                <c:v>357703</c:v>
              </c:pt>
              <c:pt idx="3578">
                <c:v>357813</c:v>
              </c:pt>
              <c:pt idx="3579">
                <c:v>357906</c:v>
              </c:pt>
              <c:pt idx="3580">
                <c:v>358000</c:v>
              </c:pt>
              <c:pt idx="3581">
                <c:v>358109</c:v>
              </c:pt>
              <c:pt idx="3582">
                <c:v>358203</c:v>
              </c:pt>
              <c:pt idx="3583">
                <c:v>358313</c:v>
              </c:pt>
              <c:pt idx="3584">
                <c:v>358406</c:v>
              </c:pt>
              <c:pt idx="3585">
                <c:v>358500</c:v>
              </c:pt>
              <c:pt idx="3586">
                <c:v>358609</c:v>
              </c:pt>
              <c:pt idx="3587">
                <c:v>358703</c:v>
              </c:pt>
              <c:pt idx="3588">
                <c:v>358813</c:v>
              </c:pt>
              <c:pt idx="3589">
                <c:v>358906</c:v>
              </c:pt>
              <c:pt idx="3590">
                <c:v>359000</c:v>
              </c:pt>
              <c:pt idx="3591">
                <c:v>359109</c:v>
              </c:pt>
              <c:pt idx="3592">
                <c:v>359203</c:v>
              </c:pt>
              <c:pt idx="3593">
                <c:v>359313</c:v>
              </c:pt>
              <c:pt idx="3594">
                <c:v>359406</c:v>
              </c:pt>
              <c:pt idx="3595">
                <c:v>359500</c:v>
              </c:pt>
              <c:pt idx="3596">
                <c:v>359609</c:v>
              </c:pt>
              <c:pt idx="3597">
                <c:v>359703</c:v>
              </c:pt>
              <c:pt idx="3598">
                <c:v>359813</c:v>
              </c:pt>
              <c:pt idx="3599">
                <c:v>359906</c:v>
              </c:pt>
              <c:pt idx="3600">
                <c:v>360000</c:v>
              </c:pt>
              <c:pt idx="3601">
                <c:v>360109</c:v>
              </c:pt>
              <c:pt idx="3602">
                <c:v>360203</c:v>
              </c:pt>
              <c:pt idx="3603">
                <c:v>360313</c:v>
              </c:pt>
              <c:pt idx="3604">
                <c:v>360406</c:v>
              </c:pt>
              <c:pt idx="3605">
                <c:v>360500</c:v>
              </c:pt>
              <c:pt idx="3606">
                <c:v>360609</c:v>
              </c:pt>
              <c:pt idx="3607">
                <c:v>360703</c:v>
              </c:pt>
              <c:pt idx="3608">
                <c:v>360813</c:v>
              </c:pt>
              <c:pt idx="3609">
                <c:v>360906</c:v>
              </c:pt>
              <c:pt idx="3610">
                <c:v>361000</c:v>
              </c:pt>
              <c:pt idx="3611">
                <c:v>361109</c:v>
              </c:pt>
              <c:pt idx="3612">
                <c:v>361203</c:v>
              </c:pt>
              <c:pt idx="3613">
                <c:v>361313</c:v>
              </c:pt>
              <c:pt idx="3614">
                <c:v>361406</c:v>
              </c:pt>
              <c:pt idx="3615">
                <c:v>361500</c:v>
              </c:pt>
              <c:pt idx="3616">
                <c:v>361609</c:v>
              </c:pt>
              <c:pt idx="3617">
                <c:v>361703</c:v>
              </c:pt>
              <c:pt idx="3618">
                <c:v>361813</c:v>
              </c:pt>
              <c:pt idx="3619">
                <c:v>361906</c:v>
              </c:pt>
              <c:pt idx="3620">
                <c:v>362000</c:v>
              </c:pt>
              <c:pt idx="3621">
                <c:v>362109</c:v>
              </c:pt>
              <c:pt idx="3622">
                <c:v>362203</c:v>
              </c:pt>
              <c:pt idx="3623">
                <c:v>362313</c:v>
              </c:pt>
              <c:pt idx="3624">
                <c:v>362406</c:v>
              </c:pt>
              <c:pt idx="3625">
                <c:v>362500</c:v>
              </c:pt>
              <c:pt idx="3626">
                <c:v>362609</c:v>
              </c:pt>
              <c:pt idx="3627">
                <c:v>362703</c:v>
              </c:pt>
              <c:pt idx="3628">
                <c:v>362813</c:v>
              </c:pt>
              <c:pt idx="3629">
                <c:v>362906</c:v>
              </c:pt>
              <c:pt idx="3630">
                <c:v>363000</c:v>
              </c:pt>
              <c:pt idx="3631">
                <c:v>363109</c:v>
              </c:pt>
              <c:pt idx="3632">
                <c:v>363203</c:v>
              </c:pt>
              <c:pt idx="3633">
                <c:v>363313</c:v>
              </c:pt>
              <c:pt idx="3634">
                <c:v>363406</c:v>
              </c:pt>
              <c:pt idx="3635">
                <c:v>363500</c:v>
              </c:pt>
              <c:pt idx="3636">
                <c:v>363609</c:v>
              </c:pt>
              <c:pt idx="3637">
                <c:v>363703</c:v>
              </c:pt>
              <c:pt idx="3638">
                <c:v>363813</c:v>
              </c:pt>
              <c:pt idx="3639">
                <c:v>363906</c:v>
              </c:pt>
              <c:pt idx="3640">
                <c:v>364000</c:v>
              </c:pt>
              <c:pt idx="3641">
                <c:v>364109</c:v>
              </c:pt>
              <c:pt idx="3642">
                <c:v>364203</c:v>
              </c:pt>
              <c:pt idx="3643">
                <c:v>364313</c:v>
              </c:pt>
              <c:pt idx="3644">
                <c:v>364406</c:v>
              </c:pt>
              <c:pt idx="3645">
                <c:v>364500</c:v>
              </c:pt>
              <c:pt idx="3646">
                <c:v>364609</c:v>
              </c:pt>
              <c:pt idx="3647">
                <c:v>364703</c:v>
              </c:pt>
              <c:pt idx="3648">
                <c:v>364813</c:v>
              </c:pt>
              <c:pt idx="3649">
                <c:v>364906</c:v>
              </c:pt>
              <c:pt idx="3650">
                <c:v>365000</c:v>
              </c:pt>
              <c:pt idx="3651">
                <c:v>365109</c:v>
              </c:pt>
              <c:pt idx="3652">
                <c:v>365203</c:v>
              </c:pt>
              <c:pt idx="3653">
                <c:v>365313</c:v>
              </c:pt>
              <c:pt idx="3654">
                <c:v>365406</c:v>
              </c:pt>
              <c:pt idx="3655">
                <c:v>365500</c:v>
              </c:pt>
              <c:pt idx="3656">
                <c:v>365609</c:v>
              </c:pt>
              <c:pt idx="3657">
                <c:v>365703</c:v>
              </c:pt>
              <c:pt idx="3658">
                <c:v>365813</c:v>
              </c:pt>
              <c:pt idx="3659">
                <c:v>365906</c:v>
              </c:pt>
              <c:pt idx="3660">
                <c:v>366000</c:v>
              </c:pt>
              <c:pt idx="3661">
                <c:v>366109</c:v>
              </c:pt>
              <c:pt idx="3662">
                <c:v>366203</c:v>
              </c:pt>
              <c:pt idx="3663">
                <c:v>366313</c:v>
              </c:pt>
              <c:pt idx="3664">
                <c:v>366406</c:v>
              </c:pt>
              <c:pt idx="3665">
                <c:v>366500</c:v>
              </c:pt>
              <c:pt idx="3666">
                <c:v>366609</c:v>
              </c:pt>
              <c:pt idx="3667">
                <c:v>366703</c:v>
              </c:pt>
              <c:pt idx="3668">
                <c:v>366813</c:v>
              </c:pt>
              <c:pt idx="3669">
                <c:v>366906</c:v>
              </c:pt>
              <c:pt idx="3670">
                <c:v>367000</c:v>
              </c:pt>
              <c:pt idx="3671">
                <c:v>367109</c:v>
              </c:pt>
              <c:pt idx="3672">
                <c:v>367203</c:v>
              </c:pt>
              <c:pt idx="3673">
                <c:v>367313</c:v>
              </c:pt>
              <c:pt idx="3674">
                <c:v>367406</c:v>
              </c:pt>
              <c:pt idx="3675">
                <c:v>367500</c:v>
              </c:pt>
              <c:pt idx="3676">
                <c:v>367609</c:v>
              </c:pt>
              <c:pt idx="3677">
                <c:v>367703</c:v>
              </c:pt>
              <c:pt idx="3678">
                <c:v>367813</c:v>
              </c:pt>
              <c:pt idx="3679">
                <c:v>367906</c:v>
              </c:pt>
              <c:pt idx="3680">
                <c:v>368000</c:v>
              </c:pt>
              <c:pt idx="3681">
                <c:v>368109</c:v>
              </c:pt>
              <c:pt idx="3682">
                <c:v>368203</c:v>
              </c:pt>
              <c:pt idx="3683">
                <c:v>368313</c:v>
              </c:pt>
              <c:pt idx="3684">
                <c:v>368406</c:v>
              </c:pt>
              <c:pt idx="3685">
                <c:v>368500</c:v>
              </c:pt>
              <c:pt idx="3686">
                <c:v>368609</c:v>
              </c:pt>
              <c:pt idx="3687">
                <c:v>368703</c:v>
              </c:pt>
              <c:pt idx="3688">
                <c:v>368813</c:v>
              </c:pt>
              <c:pt idx="3689">
                <c:v>368906</c:v>
              </c:pt>
              <c:pt idx="3690">
                <c:v>369000</c:v>
              </c:pt>
              <c:pt idx="3691">
                <c:v>369109</c:v>
              </c:pt>
              <c:pt idx="3692">
                <c:v>369203</c:v>
              </c:pt>
              <c:pt idx="3693">
                <c:v>369313</c:v>
              </c:pt>
              <c:pt idx="3694">
                <c:v>369406</c:v>
              </c:pt>
              <c:pt idx="3695">
                <c:v>369500</c:v>
              </c:pt>
              <c:pt idx="3696">
                <c:v>369609</c:v>
              </c:pt>
              <c:pt idx="3697">
                <c:v>369703</c:v>
              </c:pt>
              <c:pt idx="3698">
                <c:v>369813</c:v>
              </c:pt>
              <c:pt idx="3699">
                <c:v>369906</c:v>
              </c:pt>
              <c:pt idx="3700">
                <c:v>370000</c:v>
              </c:pt>
              <c:pt idx="3701">
                <c:v>370109</c:v>
              </c:pt>
              <c:pt idx="3702">
                <c:v>370203</c:v>
              </c:pt>
              <c:pt idx="3703">
                <c:v>370313</c:v>
              </c:pt>
              <c:pt idx="3704">
                <c:v>370406</c:v>
              </c:pt>
              <c:pt idx="3705">
                <c:v>370500</c:v>
              </c:pt>
              <c:pt idx="3706">
                <c:v>370609</c:v>
              </c:pt>
              <c:pt idx="3707">
                <c:v>370703</c:v>
              </c:pt>
              <c:pt idx="3708">
                <c:v>370813</c:v>
              </c:pt>
              <c:pt idx="3709">
                <c:v>370906</c:v>
              </c:pt>
              <c:pt idx="3710">
                <c:v>371000</c:v>
              </c:pt>
              <c:pt idx="3711">
                <c:v>371109</c:v>
              </c:pt>
              <c:pt idx="3712">
                <c:v>371203</c:v>
              </c:pt>
              <c:pt idx="3713">
                <c:v>371313</c:v>
              </c:pt>
              <c:pt idx="3714">
                <c:v>371406</c:v>
              </c:pt>
              <c:pt idx="3715">
                <c:v>371500</c:v>
              </c:pt>
              <c:pt idx="3716">
                <c:v>371609</c:v>
              </c:pt>
              <c:pt idx="3717">
                <c:v>371703</c:v>
              </c:pt>
              <c:pt idx="3718">
                <c:v>371813</c:v>
              </c:pt>
              <c:pt idx="3719">
                <c:v>371906</c:v>
              </c:pt>
              <c:pt idx="3720">
                <c:v>372000</c:v>
              </c:pt>
              <c:pt idx="3721">
                <c:v>372109</c:v>
              </c:pt>
              <c:pt idx="3722">
                <c:v>372203</c:v>
              </c:pt>
              <c:pt idx="3723">
                <c:v>372313</c:v>
              </c:pt>
              <c:pt idx="3724">
                <c:v>372406</c:v>
              </c:pt>
              <c:pt idx="3725">
                <c:v>372500</c:v>
              </c:pt>
              <c:pt idx="3726">
                <c:v>372609</c:v>
              </c:pt>
              <c:pt idx="3727">
                <c:v>372703</c:v>
              </c:pt>
              <c:pt idx="3728">
                <c:v>372813</c:v>
              </c:pt>
              <c:pt idx="3729">
                <c:v>372906</c:v>
              </c:pt>
              <c:pt idx="3730">
                <c:v>373000</c:v>
              </c:pt>
              <c:pt idx="3731">
                <c:v>373109</c:v>
              </c:pt>
              <c:pt idx="3732">
                <c:v>373203</c:v>
              </c:pt>
              <c:pt idx="3733">
                <c:v>373313</c:v>
              </c:pt>
              <c:pt idx="3734">
                <c:v>373406</c:v>
              </c:pt>
              <c:pt idx="3735">
                <c:v>373500</c:v>
              </c:pt>
              <c:pt idx="3736">
                <c:v>373609</c:v>
              </c:pt>
              <c:pt idx="3737">
                <c:v>373703</c:v>
              </c:pt>
              <c:pt idx="3738">
                <c:v>373813</c:v>
              </c:pt>
              <c:pt idx="3739">
                <c:v>373906</c:v>
              </c:pt>
              <c:pt idx="3740">
                <c:v>374000</c:v>
              </c:pt>
              <c:pt idx="3741">
                <c:v>374109</c:v>
              </c:pt>
              <c:pt idx="3742">
                <c:v>374203</c:v>
              </c:pt>
              <c:pt idx="3743">
                <c:v>374313</c:v>
              </c:pt>
              <c:pt idx="3744">
                <c:v>374406</c:v>
              </c:pt>
              <c:pt idx="3745">
                <c:v>374500</c:v>
              </c:pt>
              <c:pt idx="3746">
                <c:v>374609</c:v>
              </c:pt>
              <c:pt idx="3747">
                <c:v>374703</c:v>
              </c:pt>
              <c:pt idx="3748">
                <c:v>374813</c:v>
              </c:pt>
              <c:pt idx="3749">
                <c:v>374906</c:v>
              </c:pt>
              <c:pt idx="3750">
                <c:v>375000</c:v>
              </c:pt>
              <c:pt idx="3751">
                <c:v>375109</c:v>
              </c:pt>
              <c:pt idx="3752">
                <c:v>375203</c:v>
              </c:pt>
              <c:pt idx="3753">
                <c:v>375313</c:v>
              </c:pt>
              <c:pt idx="3754">
                <c:v>375406</c:v>
              </c:pt>
              <c:pt idx="3755">
                <c:v>375500</c:v>
              </c:pt>
              <c:pt idx="3756">
                <c:v>375609</c:v>
              </c:pt>
              <c:pt idx="3757">
                <c:v>375703</c:v>
              </c:pt>
              <c:pt idx="3758">
                <c:v>375813</c:v>
              </c:pt>
              <c:pt idx="3759">
                <c:v>375906</c:v>
              </c:pt>
              <c:pt idx="3760">
                <c:v>376000</c:v>
              </c:pt>
              <c:pt idx="3761">
                <c:v>376109</c:v>
              </c:pt>
              <c:pt idx="3762">
                <c:v>376203</c:v>
              </c:pt>
              <c:pt idx="3763">
                <c:v>376313</c:v>
              </c:pt>
              <c:pt idx="3764">
                <c:v>376406</c:v>
              </c:pt>
              <c:pt idx="3765">
                <c:v>376500</c:v>
              </c:pt>
              <c:pt idx="3766">
                <c:v>376609</c:v>
              </c:pt>
              <c:pt idx="3767">
                <c:v>376703</c:v>
              </c:pt>
              <c:pt idx="3768">
                <c:v>376813</c:v>
              </c:pt>
              <c:pt idx="3769">
                <c:v>376906</c:v>
              </c:pt>
              <c:pt idx="3770">
                <c:v>377000</c:v>
              </c:pt>
              <c:pt idx="3771">
                <c:v>377109</c:v>
              </c:pt>
              <c:pt idx="3772">
                <c:v>377203</c:v>
              </c:pt>
              <c:pt idx="3773">
                <c:v>377313</c:v>
              </c:pt>
              <c:pt idx="3774">
                <c:v>377406</c:v>
              </c:pt>
              <c:pt idx="3775">
                <c:v>377500</c:v>
              </c:pt>
              <c:pt idx="3776">
                <c:v>377609</c:v>
              </c:pt>
              <c:pt idx="3777">
                <c:v>377703</c:v>
              </c:pt>
              <c:pt idx="3778">
                <c:v>377813</c:v>
              </c:pt>
              <c:pt idx="3779">
                <c:v>377906</c:v>
              </c:pt>
              <c:pt idx="3780">
                <c:v>378000</c:v>
              </c:pt>
              <c:pt idx="3781">
                <c:v>378109</c:v>
              </c:pt>
              <c:pt idx="3782">
                <c:v>378203</c:v>
              </c:pt>
              <c:pt idx="3783">
                <c:v>378313</c:v>
              </c:pt>
              <c:pt idx="3784">
                <c:v>378406</c:v>
              </c:pt>
              <c:pt idx="3785">
                <c:v>378500</c:v>
              </c:pt>
              <c:pt idx="3786">
                <c:v>378609</c:v>
              </c:pt>
              <c:pt idx="3787">
                <c:v>378703</c:v>
              </c:pt>
              <c:pt idx="3788">
                <c:v>378813</c:v>
              </c:pt>
              <c:pt idx="3789">
                <c:v>378906</c:v>
              </c:pt>
              <c:pt idx="3790">
                <c:v>379000</c:v>
              </c:pt>
              <c:pt idx="3791">
                <c:v>379109</c:v>
              </c:pt>
              <c:pt idx="3792">
                <c:v>379203</c:v>
              </c:pt>
              <c:pt idx="3793">
                <c:v>379313</c:v>
              </c:pt>
              <c:pt idx="3794">
                <c:v>379406</c:v>
              </c:pt>
              <c:pt idx="3795">
                <c:v>379500</c:v>
              </c:pt>
              <c:pt idx="3796">
                <c:v>379609</c:v>
              </c:pt>
              <c:pt idx="3797">
                <c:v>379703</c:v>
              </c:pt>
              <c:pt idx="3798">
                <c:v>379813</c:v>
              </c:pt>
              <c:pt idx="3799">
                <c:v>379906</c:v>
              </c:pt>
              <c:pt idx="3800">
                <c:v>380000</c:v>
              </c:pt>
              <c:pt idx="3801">
                <c:v>380109</c:v>
              </c:pt>
              <c:pt idx="3802">
                <c:v>380203</c:v>
              </c:pt>
              <c:pt idx="3803">
                <c:v>380313</c:v>
              </c:pt>
              <c:pt idx="3804">
                <c:v>380406</c:v>
              </c:pt>
              <c:pt idx="3805">
                <c:v>380500</c:v>
              </c:pt>
              <c:pt idx="3806">
                <c:v>380609</c:v>
              </c:pt>
              <c:pt idx="3807">
                <c:v>380703</c:v>
              </c:pt>
              <c:pt idx="3808">
                <c:v>380813</c:v>
              </c:pt>
              <c:pt idx="3809">
                <c:v>380906</c:v>
              </c:pt>
              <c:pt idx="3810">
                <c:v>381000</c:v>
              </c:pt>
              <c:pt idx="3811">
                <c:v>381109</c:v>
              </c:pt>
              <c:pt idx="3812">
                <c:v>381203</c:v>
              </c:pt>
              <c:pt idx="3813">
                <c:v>381313</c:v>
              </c:pt>
              <c:pt idx="3814">
                <c:v>381406</c:v>
              </c:pt>
              <c:pt idx="3815">
                <c:v>381500</c:v>
              </c:pt>
              <c:pt idx="3816">
                <c:v>381609</c:v>
              </c:pt>
              <c:pt idx="3817">
                <c:v>381703</c:v>
              </c:pt>
              <c:pt idx="3818">
                <c:v>381813</c:v>
              </c:pt>
              <c:pt idx="3819">
                <c:v>381906</c:v>
              </c:pt>
              <c:pt idx="3820">
                <c:v>382000</c:v>
              </c:pt>
              <c:pt idx="3821">
                <c:v>382109</c:v>
              </c:pt>
              <c:pt idx="3822">
                <c:v>382203</c:v>
              </c:pt>
              <c:pt idx="3823">
                <c:v>382313</c:v>
              </c:pt>
              <c:pt idx="3824">
                <c:v>382406</c:v>
              </c:pt>
              <c:pt idx="3825">
                <c:v>382500</c:v>
              </c:pt>
              <c:pt idx="3826">
                <c:v>382609</c:v>
              </c:pt>
              <c:pt idx="3827">
                <c:v>382703</c:v>
              </c:pt>
              <c:pt idx="3828">
                <c:v>382813</c:v>
              </c:pt>
              <c:pt idx="3829">
                <c:v>382906</c:v>
              </c:pt>
              <c:pt idx="3830">
                <c:v>383000</c:v>
              </c:pt>
              <c:pt idx="3831">
                <c:v>383109</c:v>
              </c:pt>
              <c:pt idx="3832">
                <c:v>383203</c:v>
              </c:pt>
              <c:pt idx="3833">
                <c:v>383313</c:v>
              </c:pt>
              <c:pt idx="3834">
                <c:v>383406</c:v>
              </c:pt>
              <c:pt idx="3835">
                <c:v>383500</c:v>
              </c:pt>
              <c:pt idx="3836">
                <c:v>383609</c:v>
              </c:pt>
              <c:pt idx="3837">
                <c:v>383703</c:v>
              </c:pt>
              <c:pt idx="3838">
                <c:v>383813</c:v>
              </c:pt>
              <c:pt idx="3839">
                <c:v>383906</c:v>
              </c:pt>
              <c:pt idx="3840">
                <c:v>384000</c:v>
              </c:pt>
              <c:pt idx="3841">
                <c:v>384109</c:v>
              </c:pt>
              <c:pt idx="3842">
                <c:v>384203</c:v>
              </c:pt>
              <c:pt idx="3843">
                <c:v>384313</c:v>
              </c:pt>
              <c:pt idx="3844">
                <c:v>384406</c:v>
              </c:pt>
              <c:pt idx="3845">
                <c:v>384500</c:v>
              </c:pt>
              <c:pt idx="3846">
                <c:v>384609</c:v>
              </c:pt>
              <c:pt idx="3847">
                <c:v>384703</c:v>
              </c:pt>
              <c:pt idx="3848">
                <c:v>384813</c:v>
              </c:pt>
              <c:pt idx="3849">
                <c:v>384906</c:v>
              </c:pt>
              <c:pt idx="3850">
                <c:v>385000</c:v>
              </c:pt>
              <c:pt idx="3851">
                <c:v>385109</c:v>
              </c:pt>
              <c:pt idx="3852">
                <c:v>385203</c:v>
              </c:pt>
              <c:pt idx="3853">
                <c:v>385313</c:v>
              </c:pt>
              <c:pt idx="3854">
                <c:v>385406</c:v>
              </c:pt>
              <c:pt idx="3855">
                <c:v>385500</c:v>
              </c:pt>
              <c:pt idx="3856">
                <c:v>385609</c:v>
              </c:pt>
              <c:pt idx="3857">
                <c:v>385703</c:v>
              </c:pt>
              <c:pt idx="3858">
                <c:v>385813</c:v>
              </c:pt>
              <c:pt idx="3859">
                <c:v>385906</c:v>
              </c:pt>
              <c:pt idx="3860">
                <c:v>386000</c:v>
              </c:pt>
              <c:pt idx="3861">
                <c:v>386109</c:v>
              </c:pt>
              <c:pt idx="3862">
                <c:v>386203</c:v>
              </c:pt>
              <c:pt idx="3863">
                <c:v>386313</c:v>
              </c:pt>
              <c:pt idx="3864">
                <c:v>386406</c:v>
              </c:pt>
              <c:pt idx="3865">
                <c:v>386500</c:v>
              </c:pt>
              <c:pt idx="3866">
                <c:v>386609</c:v>
              </c:pt>
              <c:pt idx="3867">
                <c:v>386703</c:v>
              </c:pt>
              <c:pt idx="3868">
                <c:v>386813</c:v>
              </c:pt>
              <c:pt idx="3869">
                <c:v>386906</c:v>
              </c:pt>
              <c:pt idx="3870">
                <c:v>387000</c:v>
              </c:pt>
              <c:pt idx="3871">
                <c:v>387109</c:v>
              </c:pt>
              <c:pt idx="3872">
                <c:v>387203</c:v>
              </c:pt>
              <c:pt idx="3873">
                <c:v>387313</c:v>
              </c:pt>
              <c:pt idx="3874">
                <c:v>387406</c:v>
              </c:pt>
              <c:pt idx="3875">
                <c:v>387500</c:v>
              </c:pt>
              <c:pt idx="3876">
                <c:v>387609</c:v>
              </c:pt>
              <c:pt idx="3877">
                <c:v>387703</c:v>
              </c:pt>
              <c:pt idx="3878">
                <c:v>387813</c:v>
              </c:pt>
              <c:pt idx="3879">
                <c:v>387906</c:v>
              </c:pt>
              <c:pt idx="3880">
                <c:v>388000</c:v>
              </c:pt>
              <c:pt idx="3881">
                <c:v>388109</c:v>
              </c:pt>
              <c:pt idx="3882">
                <c:v>388203</c:v>
              </c:pt>
              <c:pt idx="3883">
                <c:v>388313</c:v>
              </c:pt>
              <c:pt idx="3884">
                <c:v>388406</c:v>
              </c:pt>
              <c:pt idx="3885">
                <c:v>388500</c:v>
              </c:pt>
              <c:pt idx="3886">
                <c:v>388609</c:v>
              </c:pt>
              <c:pt idx="3887">
                <c:v>388703</c:v>
              </c:pt>
              <c:pt idx="3888">
                <c:v>388813</c:v>
              </c:pt>
              <c:pt idx="3889">
                <c:v>388906</c:v>
              </c:pt>
              <c:pt idx="3890">
                <c:v>389000</c:v>
              </c:pt>
              <c:pt idx="3891">
                <c:v>389109</c:v>
              </c:pt>
              <c:pt idx="3892">
                <c:v>389203</c:v>
              </c:pt>
              <c:pt idx="3893">
                <c:v>389313</c:v>
              </c:pt>
              <c:pt idx="3894">
                <c:v>389406</c:v>
              </c:pt>
              <c:pt idx="3895">
                <c:v>389500</c:v>
              </c:pt>
              <c:pt idx="3896">
                <c:v>389609</c:v>
              </c:pt>
              <c:pt idx="3897">
                <c:v>389703</c:v>
              </c:pt>
              <c:pt idx="3898">
                <c:v>389813</c:v>
              </c:pt>
              <c:pt idx="3899">
                <c:v>389906</c:v>
              </c:pt>
              <c:pt idx="3900">
                <c:v>390000</c:v>
              </c:pt>
              <c:pt idx="3901">
                <c:v>390109</c:v>
              </c:pt>
              <c:pt idx="3902">
                <c:v>390203</c:v>
              </c:pt>
              <c:pt idx="3903">
                <c:v>390313</c:v>
              </c:pt>
              <c:pt idx="3904">
                <c:v>390406</c:v>
              </c:pt>
              <c:pt idx="3905">
                <c:v>390500</c:v>
              </c:pt>
              <c:pt idx="3906">
                <c:v>390609</c:v>
              </c:pt>
              <c:pt idx="3907">
                <c:v>390703</c:v>
              </c:pt>
              <c:pt idx="3908">
                <c:v>390813</c:v>
              </c:pt>
              <c:pt idx="3909">
                <c:v>390906</c:v>
              </c:pt>
              <c:pt idx="3910">
                <c:v>391000</c:v>
              </c:pt>
              <c:pt idx="3911">
                <c:v>391109</c:v>
              </c:pt>
              <c:pt idx="3912">
                <c:v>391203</c:v>
              </c:pt>
              <c:pt idx="3913">
                <c:v>391313</c:v>
              </c:pt>
              <c:pt idx="3914">
                <c:v>391406</c:v>
              </c:pt>
              <c:pt idx="3915">
                <c:v>391500</c:v>
              </c:pt>
              <c:pt idx="3916">
                <c:v>391609</c:v>
              </c:pt>
              <c:pt idx="3917">
                <c:v>391703</c:v>
              </c:pt>
              <c:pt idx="3918">
                <c:v>391813</c:v>
              </c:pt>
              <c:pt idx="3919">
                <c:v>391906</c:v>
              </c:pt>
              <c:pt idx="3920">
                <c:v>392000</c:v>
              </c:pt>
              <c:pt idx="3921">
                <c:v>392109</c:v>
              </c:pt>
              <c:pt idx="3922">
                <c:v>392203</c:v>
              </c:pt>
              <c:pt idx="3923">
                <c:v>392313</c:v>
              </c:pt>
              <c:pt idx="3924">
                <c:v>392406</c:v>
              </c:pt>
              <c:pt idx="3925">
                <c:v>392500</c:v>
              </c:pt>
              <c:pt idx="3926">
                <c:v>392609</c:v>
              </c:pt>
              <c:pt idx="3927">
                <c:v>392703</c:v>
              </c:pt>
              <c:pt idx="3928">
                <c:v>392813</c:v>
              </c:pt>
              <c:pt idx="3929">
                <c:v>392906</c:v>
              </c:pt>
              <c:pt idx="3930">
                <c:v>393000</c:v>
              </c:pt>
              <c:pt idx="3931">
                <c:v>393109</c:v>
              </c:pt>
              <c:pt idx="3932">
                <c:v>393203</c:v>
              </c:pt>
              <c:pt idx="3933">
                <c:v>393313</c:v>
              </c:pt>
              <c:pt idx="3934">
                <c:v>393406</c:v>
              </c:pt>
              <c:pt idx="3935">
                <c:v>393500</c:v>
              </c:pt>
              <c:pt idx="3936">
                <c:v>393609</c:v>
              </c:pt>
              <c:pt idx="3937">
                <c:v>393703</c:v>
              </c:pt>
              <c:pt idx="3938">
                <c:v>393813</c:v>
              </c:pt>
              <c:pt idx="3939">
                <c:v>393906</c:v>
              </c:pt>
              <c:pt idx="3940">
                <c:v>394000</c:v>
              </c:pt>
              <c:pt idx="3941">
                <c:v>394109</c:v>
              </c:pt>
              <c:pt idx="3942">
                <c:v>394203</c:v>
              </c:pt>
              <c:pt idx="3943">
                <c:v>394313</c:v>
              </c:pt>
              <c:pt idx="3944">
                <c:v>394406</c:v>
              </c:pt>
              <c:pt idx="3945">
                <c:v>394500</c:v>
              </c:pt>
              <c:pt idx="3946">
                <c:v>394609</c:v>
              </c:pt>
              <c:pt idx="3947">
                <c:v>394703</c:v>
              </c:pt>
              <c:pt idx="3948">
                <c:v>394813</c:v>
              </c:pt>
              <c:pt idx="3949">
                <c:v>394906</c:v>
              </c:pt>
              <c:pt idx="3950">
                <c:v>395000</c:v>
              </c:pt>
              <c:pt idx="3951">
                <c:v>395109</c:v>
              </c:pt>
              <c:pt idx="3952">
                <c:v>395203</c:v>
              </c:pt>
              <c:pt idx="3953">
                <c:v>395313</c:v>
              </c:pt>
              <c:pt idx="3954">
                <c:v>395406</c:v>
              </c:pt>
              <c:pt idx="3955">
                <c:v>395500</c:v>
              </c:pt>
              <c:pt idx="3956">
                <c:v>395609</c:v>
              </c:pt>
              <c:pt idx="3957">
                <c:v>395703</c:v>
              </c:pt>
              <c:pt idx="3958">
                <c:v>395813</c:v>
              </c:pt>
              <c:pt idx="3959">
                <c:v>395906</c:v>
              </c:pt>
              <c:pt idx="3960">
                <c:v>396000</c:v>
              </c:pt>
              <c:pt idx="3961">
                <c:v>396109</c:v>
              </c:pt>
              <c:pt idx="3962">
                <c:v>396203</c:v>
              </c:pt>
              <c:pt idx="3963">
                <c:v>396313</c:v>
              </c:pt>
              <c:pt idx="3964">
                <c:v>396406</c:v>
              </c:pt>
              <c:pt idx="3965">
                <c:v>396500</c:v>
              </c:pt>
              <c:pt idx="3966">
                <c:v>396609</c:v>
              </c:pt>
              <c:pt idx="3967">
                <c:v>396703</c:v>
              </c:pt>
              <c:pt idx="3968">
                <c:v>396813</c:v>
              </c:pt>
              <c:pt idx="3969">
                <c:v>396906</c:v>
              </c:pt>
              <c:pt idx="3970">
                <c:v>397000</c:v>
              </c:pt>
              <c:pt idx="3971">
                <c:v>397109</c:v>
              </c:pt>
              <c:pt idx="3972">
                <c:v>397203</c:v>
              </c:pt>
              <c:pt idx="3973">
                <c:v>397313</c:v>
              </c:pt>
              <c:pt idx="3974">
                <c:v>397406</c:v>
              </c:pt>
              <c:pt idx="3975">
                <c:v>397500</c:v>
              </c:pt>
              <c:pt idx="3976">
                <c:v>397609</c:v>
              </c:pt>
              <c:pt idx="3977">
                <c:v>397703</c:v>
              </c:pt>
              <c:pt idx="3978">
                <c:v>397813</c:v>
              </c:pt>
              <c:pt idx="3979">
                <c:v>397906</c:v>
              </c:pt>
              <c:pt idx="3980">
                <c:v>398000</c:v>
              </c:pt>
              <c:pt idx="3981">
                <c:v>398109</c:v>
              </c:pt>
              <c:pt idx="3982">
                <c:v>398203</c:v>
              </c:pt>
              <c:pt idx="3983">
                <c:v>398313</c:v>
              </c:pt>
              <c:pt idx="3984">
                <c:v>398406</c:v>
              </c:pt>
              <c:pt idx="3985">
                <c:v>398500</c:v>
              </c:pt>
              <c:pt idx="3986">
                <c:v>398609</c:v>
              </c:pt>
              <c:pt idx="3987">
                <c:v>398703</c:v>
              </c:pt>
              <c:pt idx="3988">
                <c:v>398813</c:v>
              </c:pt>
              <c:pt idx="3989">
                <c:v>398906</c:v>
              </c:pt>
              <c:pt idx="3990">
                <c:v>399000</c:v>
              </c:pt>
              <c:pt idx="3991">
                <c:v>399109</c:v>
              </c:pt>
              <c:pt idx="3992">
                <c:v>399203</c:v>
              </c:pt>
              <c:pt idx="3993">
                <c:v>399313</c:v>
              </c:pt>
              <c:pt idx="3994">
                <c:v>399406</c:v>
              </c:pt>
              <c:pt idx="3995">
                <c:v>399500</c:v>
              </c:pt>
              <c:pt idx="3996">
                <c:v>399609</c:v>
              </c:pt>
              <c:pt idx="3997">
                <c:v>399703</c:v>
              </c:pt>
              <c:pt idx="3998">
                <c:v>399813</c:v>
              </c:pt>
              <c:pt idx="3999">
                <c:v>399906</c:v>
              </c:pt>
              <c:pt idx="4000">
                <c:v>400000</c:v>
              </c:pt>
              <c:pt idx="4001">
                <c:v>400109</c:v>
              </c:pt>
              <c:pt idx="4002">
                <c:v>400203</c:v>
              </c:pt>
              <c:pt idx="4003">
                <c:v>400313</c:v>
              </c:pt>
              <c:pt idx="4004">
                <c:v>400406</c:v>
              </c:pt>
              <c:pt idx="4005">
                <c:v>400500</c:v>
              </c:pt>
              <c:pt idx="4006">
                <c:v>400609</c:v>
              </c:pt>
              <c:pt idx="4007">
                <c:v>400703</c:v>
              </c:pt>
              <c:pt idx="4008">
                <c:v>400813</c:v>
              </c:pt>
              <c:pt idx="4009">
                <c:v>400906</c:v>
              </c:pt>
              <c:pt idx="4010">
                <c:v>401000</c:v>
              </c:pt>
              <c:pt idx="4011">
                <c:v>401109</c:v>
              </c:pt>
              <c:pt idx="4012">
                <c:v>401203</c:v>
              </c:pt>
              <c:pt idx="4013">
                <c:v>401313</c:v>
              </c:pt>
              <c:pt idx="4014">
                <c:v>401406</c:v>
              </c:pt>
              <c:pt idx="4015">
                <c:v>401500</c:v>
              </c:pt>
              <c:pt idx="4016">
                <c:v>401609</c:v>
              </c:pt>
              <c:pt idx="4017">
                <c:v>401703</c:v>
              </c:pt>
              <c:pt idx="4018">
                <c:v>401813</c:v>
              </c:pt>
              <c:pt idx="4019">
                <c:v>401906</c:v>
              </c:pt>
              <c:pt idx="4020">
                <c:v>402000</c:v>
              </c:pt>
              <c:pt idx="4021">
                <c:v>402109</c:v>
              </c:pt>
              <c:pt idx="4022">
                <c:v>402203</c:v>
              </c:pt>
              <c:pt idx="4023">
                <c:v>402313</c:v>
              </c:pt>
              <c:pt idx="4024">
                <c:v>402406</c:v>
              </c:pt>
              <c:pt idx="4025">
                <c:v>402500</c:v>
              </c:pt>
              <c:pt idx="4026">
                <c:v>402609</c:v>
              </c:pt>
              <c:pt idx="4027">
                <c:v>402703</c:v>
              </c:pt>
              <c:pt idx="4028">
                <c:v>402813</c:v>
              </c:pt>
              <c:pt idx="4029">
                <c:v>402906</c:v>
              </c:pt>
              <c:pt idx="4030">
                <c:v>403000</c:v>
              </c:pt>
              <c:pt idx="4031">
                <c:v>403109</c:v>
              </c:pt>
              <c:pt idx="4032">
                <c:v>403203</c:v>
              </c:pt>
              <c:pt idx="4033">
                <c:v>403313</c:v>
              </c:pt>
              <c:pt idx="4034">
                <c:v>403406</c:v>
              </c:pt>
              <c:pt idx="4035">
                <c:v>403500</c:v>
              </c:pt>
              <c:pt idx="4036">
                <c:v>403609</c:v>
              </c:pt>
              <c:pt idx="4037">
                <c:v>403703</c:v>
              </c:pt>
              <c:pt idx="4038">
                <c:v>403813</c:v>
              </c:pt>
              <c:pt idx="4039">
                <c:v>403906</c:v>
              </c:pt>
              <c:pt idx="4040">
                <c:v>404000</c:v>
              </c:pt>
              <c:pt idx="4041">
                <c:v>404109</c:v>
              </c:pt>
              <c:pt idx="4042">
                <c:v>404203</c:v>
              </c:pt>
              <c:pt idx="4043">
                <c:v>404313</c:v>
              </c:pt>
              <c:pt idx="4044">
                <c:v>404406</c:v>
              </c:pt>
              <c:pt idx="4045">
                <c:v>404500</c:v>
              </c:pt>
              <c:pt idx="4046">
                <c:v>404609</c:v>
              </c:pt>
              <c:pt idx="4047">
                <c:v>404703</c:v>
              </c:pt>
              <c:pt idx="4048">
                <c:v>404813</c:v>
              </c:pt>
              <c:pt idx="4049">
                <c:v>404906</c:v>
              </c:pt>
              <c:pt idx="4050">
                <c:v>405000</c:v>
              </c:pt>
              <c:pt idx="4051">
                <c:v>405109</c:v>
              </c:pt>
              <c:pt idx="4052">
                <c:v>405203</c:v>
              </c:pt>
              <c:pt idx="4053">
                <c:v>405313</c:v>
              </c:pt>
              <c:pt idx="4054">
                <c:v>405406</c:v>
              </c:pt>
              <c:pt idx="4055">
                <c:v>405500</c:v>
              </c:pt>
              <c:pt idx="4056">
                <c:v>405609</c:v>
              </c:pt>
              <c:pt idx="4057">
                <c:v>405703</c:v>
              </c:pt>
              <c:pt idx="4058">
                <c:v>405813</c:v>
              </c:pt>
              <c:pt idx="4059">
                <c:v>405906</c:v>
              </c:pt>
              <c:pt idx="4060">
                <c:v>406000</c:v>
              </c:pt>
              <c:pt idx="4061">
                <c:v>406109</c:v>
              </c:pt>
              <c:pt idx="4062">
                <c:v>406203</c:v>
              </c:pt>
              <c:pt idx="4063">
                <c:v>406313</c:v>
              </c:pt>
              <c:pt idx="4064">
                <c:v>406406</c:v>
              </c:pt>
              <c:pt idx="4065">
                <c:v>406500</c:v>
              </c:pt>
              <c:pt idx="4066">
                <c:v>406609</c:v>
              </c:pt>
              <c:pt idx="4067">
                <c:v>406703</c:v>
              </c:pt>
              <c:pt idx="4068">
                <c:v>406813</c:v>
              </c:pt>
              <c:pt idx="4069">
                <c:v>406906</c:v>
              </c:pt>
              <c:pt idx="4070">
                <c:v>407000</c:v>
              </c:pt>
              <c:pt idx="4071">
                <c:v>407109</c:v>
              </c:pt>
              <c:pt idx="4072">
                <c:v>407203</c:v>
              </c:pt>
              <c:pt idx="4073">
                <c:v>407313</c:v>
              </c:pt>
              <c:pt idx="4074">
                <c:v>407406</c:v>
              </c:pt>
              <c:pt idx="4075">
                <c:v>407500</c:v>
              </c:pt>
              <c:pt idx="4076">
                <c:v>407609</c:v>
              </c:pt>
              <c:pt idx="4077">
                <c:v>407703</c:v>
              </c:pt>
              <c:pt idx="4078">
                <c:v>407813</c:v>
              </c:pt>
              <c:pt idx="4079">
                <c:v>407906</c:v>
              </c:pt>
              <c:pt idx="4080">
                <c:v>408000</c:v>
              </c:pt>
              <c:pt idx="4081">
                <c:v>408109</c:v>
              </c:pt>
              <c:pt idx="4082">
                <c:v>408203</c:v>
              </c:pt>
              <c:pt idx="4083">
                <c:v>408313</c:v>
              </c:pt>
              <c:pt idx="4084">
                <c:v>408406</c:v>
              </c:pt>
              <c:pt idx="4085">
                <c:v>408500</c:v>
              </c:pt>
              <c:pt idx="4086">
                <c:v>408609</c:v>
              </c:pt>
              <c:pt idx="4087">
                <c:v>408703</c:v>
              </c:pt>
              <c:pt idx="4088">
                <c:v>408813</c:v>
              </c:pt>
              <c:pt idx="4089">
                <c:v>408906</c:v>
              </c:pt>
              <c:pt idx="4090">
                <c:v>409000</c:v>
              </c:pt>
              <c:pt idx="4091">
                <c:v>409109</c:v>
              </c:pt>
              <c:pt idx="4092">
                <c:v>409203</c:v>
              </c:pt>
              <c:pt idx="4093">
                <c:v>409313</c:v>
              </c:pt>
              <c:pt idx="4094">
                <c:v>409406</c:v>
              </c:pt>
              <c:pt idx="4095">
                <c:v>409500</c:v>
              </c:pt>
              <c:pt idx="4096">
                <c:v>409609</c:v>
              </c:pt>
              <c:pt idx="4097">
                <c:v>409703</c:v>
              </c:pt>
              <c:pt idx="4098">
                <c:v>409813</c:v>
              </c:pt>
              <c:pt idx="4099">
                <c:v>409906</c:v>
              </c:pt>
              <c:pt idx="4100">
                <c:v>410000</c:v>
              </c:pt>
              <c:pt idx="4101">
                <c:v>410109</c:v>
              </c:pt>
              <c:pt idx="4102">
                <c:v>410203</c:v>
              </c:pt>
              <c:pt idx="4103">
                <c:v>410313</c:v>
              </c:pt>
              <c:pt idx="4104">
                <c:v>410406</c:v>
              </c:pt>
              <c:pt idx="4105">
                <c:v>410500</c:v>
              </c:pt>
              <c:pt idx="4106">
                <c:v>410609</c:v>
              </c:pt>
              <c:pt idx="4107">
                <c:v>410703</c:v>
              </c:pt>
              <c:pt idx="4108">
                <c:v>410813</c:v>
              </c:pt>
              <c:pt idx="4109">
                <c:v>410906</c:v>
              </c:pt>
              <c:pt idx="4110">
                <c:v>411000</c:v>
              </c:pt>
              <c:pt idx="4111">
                <c:v>411109</c:v>
              </c:pt>
              <c:pt idx="4112">
                <c:v>411203</c:v>
              </c:pt>
              <c:pt idx="4113">
                <c:v>411313</c:v>
              </c:pt>
              <c:pt idx="4114">
                <c:v>411406</c:v>
              </c:pt>
              <c:pt idx="4115">
                <c:v>411500</c:v>
              </c:pt>
              <c:pt idx="4116">
                <c:v>411609</c:v>
              </c:pt>
              <c:pt idx="4117">
                <c:v>411703</c:v>
              </c:pt>
              <c:pt idx="4118">
                <c:v>411813</c:v>
              </c:pt>
              <c:pt idx="4119">
                <c:v>411906</c:v>
              </c:pt>
              <c:pt idx="4120">
                <c:v>412000</c:v>
              </c:pt>
              <c:pt idx="4121">
                <c:v>412109</c:v>
              </c:pt>
              <c:pt idx="4122">
                <c:v>412203</c:v>
              </c:pt>
              <c:pt idx="4123">
                <c:v>412313</c:v>
              </c:pt>
              <c:pt idx="4124">
                <c:v>412406</c:v>
              </c:pt>
              <c:pt idx="4125">
                <c:v>412500</c:v>
              </c:pt>
              <c:pt idx="4126">
                <c:v>412609</c:v>
              </c:pt>
              <c:pt idx="4127">
                <c:v>412703</c:v>
              </c:pt>
              <c:pt idx="4128">
                <c:v>412813</c:v>
              </c:pt>
              <c:pt idx="4129">
                <c:v>412906</c:v>
              </c:pt>
              <c:pt idx="4130">
                <c:v>413000</c:v>
              </c:pt>
              <c:pt idx="4131">
                <c:v>413109</c:v>
              </c:pt>
              <c:pt idx="4132">
                <c:v>413203</c:v>
              </c:pt>
              <c:pt idx="4133">
                <c:v>413313</c:v>
              </c:pt>
              <c:pt idx="4134">
                <c:v>413406</c:v>
              </c:pt>
              <c:pt idx="4135">
                <c:v>413500</c:v>
              </c:pt>
              <c:pt idx="4136">
                <c:v>413609</c:v>
              </c:pt>
              <c:pt idx="4137">
                <c:v>413703</c:v>
              </c:pt>
              <c:pt idx="4138">
                <c:v>413813</c:v>
              </c:pt>
              <c:pt idx="4139">
                <c:v>413906</c:v>
              </c:pt>
              <c:pt idx="4140">
                <c:v>414000</c:v>
              </c:pt>
              <c:pt idx="4141">
                <c:v>414109</c:v>
              </c:pt>
              <c:pt idx="4142">
                <c:v>414203</c:v>
              </c:pt>
              <c:pt idx="4143">
                <c:v>414313</c:v>
              </c:pt>
              <c:pt idx="4144">
                <c:v>414406</c:v>
              </c:pt>
              <c:pt idx="4145">
                <c:v>414500</c:v>
              </c:pt>
              <c:pt idx="4146">
                <c:v>414609</c:v>
              </c:pt>
              <c:pt idx="4147">
                <c:v>414703</c:v>
              </c:pt>
              <c:pt idx="4148">
                <c:v>414813</c:v>
              </c:pt>
              <c:pt idx="4149">
                <c:v>414906</c:v>
              </c:pt>
              <c:pt idx="4150">
                <c:v>415000</c:v>
              </c:pt>
              <c:pt idx="4151">
                <c:v>415109</c:v>
              </c:pt>
              <c:pt idx="4152">
                <c:v>415203</c:v>
              </c:pt>
              <c:pt idx="4153">
                <c:v>415313</c:v>
              </c:pt>
              <c:pt idx="4154">
                <c:v>415406</c:v>
              </c:pt>
              <c:pt idx="4155">
                <c:v>415500</c:v>
              </c:pt>
              <c:pt idx="4156">
                <c:v>415609</c:v>
              </c:pt>
              <c:pt idx="4157">
                <c:v>415703</c:v>
              </c:pt>
              <c:pt idx="4158">
                <c:v>415813</c:v>
              </c:pt>
              <c:pt idx="4159">
                <c:v>415906</c:v>
              </c:pt>
              <c:pt idx="4160">
                <c:v>416000</c:v>
              </c:pt>
              <c:pt idx="4161">
                <c:v>416109</c:v>
              </c:pt>
              <c:pt idx="4162">
                <c:v>416203</c:v>
              </c:pt>
              <c:pt idx="4163">
                <c:v>416313</c:v>
              </c:pt>
              <c:pt idx="4164">
                <c:v>416406</c:v>
              </c:pt>
              <c:pt idx="4165">
                <c:v>416500</c:v>
              </c:pt>
              <c:pt idx="4166">
                <c:v>416609</c:v>
              </c:pt>
              <c:pt idx="4167">
                <c:v>416703</c:v>
              </c:pt>
              <c:pt idx="4168">
                <c:v>416813</c:v>
              </c:pt>
              <c:pt idx="4169">
                <c:v>416906</c:v>
              </c:pt>
              <c:pt idx="4170">
                <c:v>417000</c:v>
              </c:pt>
              <c:pt idx="4171">
                <c:v>417109</c:v>
              </c:pt>
              <c:pt idx="4172">
                <c:v>417203</c:v>
              </c:pt>
              <c:pt idx="4173">
                <c:v>417313</c:v>
              </c:pt>
              <c:pt idx="4174">
                <c:v>417406</c:v>
              </c:pt>
              <c:pt idx="4175">
                <c:v>417500</c:v>
              </c:pt>
              <c:pt idx="4176">
                <c:v>417609</c:v>
              </c:pt>
              <c:pt idx="4177">
                <c:v>417703</c:v>
              </c:pt>
              <c:pt idx="4178">
                <c:v>417813</c:v>
              </c:pt>
              <c:pt idx="4179">
                <c:v>417906</c:v>
              </c:pt>
              <c:pt idx="4180">
                <c:v>418000</c:v>
              </c:pt>
              <c:pt idx="4181">
                <c:v>418109</c:v>
              </c:pt>
              <c:pt idx="4182">
                <c:v>418203</c:v>
              </c:pt>
              <c:pt idx="4183">
                <c:v>418313</c:v>
              </c:pt>
              <c:pt idx="4184">
                <c:v>418406</c:v>
              </c:pt>
              <c:pt idx="4185">
                <c:v>418500</c:v>
              </c:pt>
              <c:pt idx="4186">
                <c:v>418609</c:v>
              </c:pt>
              <c:pt idx="4187">
                <c:v>418703</c:v>
              </c:pt>
              <c:pt idx="4188">
                <c:v>418813</c:v>
              </c:pt>
              <c:pt idx="4189">
                <c:v>418906</c:v>
              </c:pt>
              <c:pt idx="4190">
                <c:v>419000</c:v>
              </c:pt>
              <c:pt idx="4191">
                <c:v>419109</c:v>
              </c:pt>
              <c:pt idx="4192">
                <c:v>419203</c:v>
              </c:pt>
              <c:pt idx="4193">
                <c:v>419313</c:v>
              </c:pt>
              <c:pt idx="4194">
                <c:v>419406</c:v>
              </c:pt>
              <c:pt idx="4195">
                <c:v>419500</c:v>
              </c:pt>
              <c:pt idx="4196">
                <c:v>419609</c:v>
              </c:pt>
              <c:pt idx="4197">
                <c:v>419703</c:v>
              </c:pt>
              <c:pt idx="4198">
                <c:v>419813</c:v>
              </c:pt>
              <c:pt idx="4199">
                <c:v>419906</c:v>
              </c:pt>
              <c:pt idx="4200">
                <c:v>420000</c:v>
              </c:pt>
              <c:pt idx="4201">
                <c:v>420109</c:v>
              </c:pt>
              <c:pt idx="4202">
                <c:v>420203</c:v>
              </c:pt>
              <c:pt idx="4203">
                <c:v>420313</c:v>
              </c:pt>
              <c:pt idx="4204">
                <c:v>420406</c:v>
              </c:pt>
              <c:pt idx="4205">
                <c:v>420500</c:v>
              </c:pt>
              <c:pt idx="4206">
                <c:v>420609</c:v>
              </c:pt>
              <c:pt idx="4207">
                <c:v>420703</c:v>
              </c:pt>
              <c:pt idx="4208">
                <c:v>420813</c:v>
              </c:pt>
              <c:pt idx="4209">
                <c:v>0</c:v>
              </c:pt>
              <c:pt idx="4210">
                <c:v>0</c:v>
              </c:pt>
              <c:pt idx="4211">
                <c:v>0</c:v>
              </c:pt>
              <c:pt idx="4212">
                <c:v>0</c:v>
              </c:pt>
              <c:pt idx="4213">
                <c:v>0</c:v>
              </c:pt>
              <c:pt idx="4214">
                <c:v>0</c:v>
              </c:pt>
              <c:pt idx="4215">
                <c:v>0</c:v>
              </c:pt>
              <c:pt idx="4216">
                <c:v>0</c:v>
              </c:pt>
              <c:pt idx="4217">
                <c:v>0</c:v>
              </c:pt>
              <c:pt idx="4218">
                <c:v>0</c:v>
              </c:pt>
              <c:pt idx="4219">
                <c:v>0</c:v>
              </c:pt>
              <c:pt idx="4220">
                <c:v>0</c:v>
              </c:pt>
              <c:pt idx="4221">
                <c:v>0</c:v>
              </c:pt>
              <c:pt idx="4222">
                <c:v>0</c:v>
              </c:pt>
              <c:pt idx="4223">
                <c:v>0</c:v>
              </c:pt>
              <c:pt idx="4224">
                <c:v>0</c:v>
              </c:pt>
              <c:pt idx="4225">
                <c:v>0</c:v>
              </c:pt>
              <c:pt idx="4226">
                <c:v>0</c:v>
              </c:pt>
              <c:pt idx="4227">
                <c:v>0</c:v>
              </c:pt>
              <c:pt idx="4228">
                <c:v>0</c:v>
              </c:pt>
              <c:pt idx="4229">
                <c:v>0</c:v>
              </c:pt>
              <c:pt idx="4230">
                <c:v>0</c:v>
              </c:pt>
              <c:pt idx="4231">
                <c:v>0</c:v>
              </c:pt>
              <c:pt idx="4232">
                <c:v>0</c:v>
              </c:pt>
              <c:pt idx="4233">
                <c:v>0</c:v>
              </c:pt>
              <c:pt idx="4234">
                <c:v>0</c:v>
              </c:pt>
              <c:pt idx="4235">
                <c:v>0</c:v>
              </c:pt>
              <c:pt idx="4236">
                <c:v>0</c:v>
              </c:pt>
              <c:pt idx="4237">
                <c:v>0</c:v>
              </c:pt>
              <c:pt idx="4238">
                <c:v>0</c:v>
              </c:pt>
              <c:pt idx="4239">
                <c:v>0</c:v>
              </c:pt>
              <c:pt idx="4240">
                <c:v>0</c:v>
              </c:pt>
              <c:pt idx="4241">
                <c:v>0</c:v>
              </c:pt>
              <c:pt idx="4242">
                <c:v>0</c:v>
              </c:pt>
              <c:pt idx="4243">
                <c:v>0</c:v>
              </c:pt>
              <c:pt idx="4244">
                <c:v>0</c:v>
              </c:pt>
              <c:pt idx="4245">
                <c:v>0</c:v>
              </c:pt>
              <c:pt idx="4246">
                <c:v>0</c:v>
              </c:pt>
              <c:pt idx="4247">
                <c:v>0</c:v>
              </c:pt>
              <c:pt idx="4248">
                <c:v>0</c:v>
              </c:pt>
              <c:pt idx="4249">
                <c:v>0</c:v>
              </c:pt>
              <c:pt idx="4250">
                <c:v>0</c:v>
              </c:pt>
              <c:pt idx="4251">
                <c:v>0</c:v>
              </c:pt>
              <c:pt idx="4252">
                <c:v>0</c:v>
              </c:pt>
              <c:pt idx="4253">
                <c:v>0</c:v>
              </c:pt>
              <c:pt idx="4254">
                <c:v>0</c:v>
              </c:pt>
              <c:pt idx="4255">
                <c:v>0</c:v>
              </c:pt>
              <c:pt idx="4256">
                <c:v>0</c:v>
              </c:pt>
              <c:pt idx="4257">
                <c:v>0</c:v>
              </c:pt>
              <c:pt idx="4258">
                <c:v>0</c:v>
              </c:pt>
              <c:pt idx="4259">
                <c:v>0</c:v>
              </c:pt>
              <c:pt idx="4260">
                <c:v>0</c:v>
              </c:pt>
              <c:pt idx="4261">
                <c:v>0</c:v>
              </c:pt>
              <c:pt idx="4262">
                <c:v>0</c:v>
              </c:pt>
              <c:pt idx="4263">
                <c:v>0</c:v>
              </c:pt>
              <c:pt idx="4264">
                <c:v>0</c:v>
              </c:pt>
              <c:pt idx="4265">
                <c:v>0</c:v>
              </c:pt>
              <c:pt idx="4266">
                <c:v>0</c:v>
              </c:pt>
              <c:pt idx="4267">
                <c:v>0</c:v>
              </c:pt>
              <c:pt idx="4268">
                <c:v>0</c:v>
              </c:pt>
              <c:pt idx="4269">
                <c:v>0</c:v>
              </c:pt>
              <c:pt idx="4270">
                <c:v>0</c:v>
              </c:pt>
              <c:pt idx="4271">
                <c:v>0</c:v>
              </c:pt>
              <c:pt idx="4272">
                <c:v>0</c:v>
              </c:pt>
              <c:pt idx="4273">
                <c:v>0</c:v>
              </c:pt>
              <c:pt idx="4274">
                <c:v>0</c:v>
              </c:pt>
              <c:pt idx="4275">
                <c:v>0</c:v>
              </c:pt>
              <c:pt idx="4276">
                <c:v>0</c:v>
              </c:pt>
              <c:pt idx="4277">
                <c:v>0</c:v>
              </c:pt>
              <c:pt idx="4278">
                <c:v>0</c:v>
              </c:pt>
              <c:pt idx="4279">
                <c:v>0</c:v>
              </c:pt>
              <c:pt idx="4280">
                <c:v>0</c:v>
              </c:pt>
              <c:pt idx="4281">
                <c:v>0</c:v>
              </c:pt>
              <c:pt idx="4282">
                <c:v>0</c:v>
              </c:pt>
              <c:pt idx="4283">
                <c:v>0</c:v>
              </c:pt>
              <c:pt idx="4284">
                <c:v>0</c:v>
              </c:pt>
              <c:pt idx="4285">
                <c:v>0</c:v>
              </c:pt>
              <c:pt idx="4286">
                <c:v>0</c:v>
              </c:pt>
              <c:pt idx="4287">
                <c:v>0</c:v>
              </c:pt>
              <c:pt idx="4288">
                <c:v>0</c:v>
              </c:pt>
              <c:pt idx="4289">
                <c:v>0</c:v>
              </c:pt>
              <c:pt idx="4290">
                <c:v>0</c:v>
              </c:pt>
              <c:pt idx="4291">
                <c:v>0</c:v>
              </c:pt>
              <c:pt idx="4292">
                <c:v>0</c:v>
              </c:pt>
              <c:pt idx="4293">
                <c:v>0</c:v>
              </c:pt>
              <c:pt idx="4294">
                <c:v>0</c:v>
              </c:pt>
              <c:pt idx="4295">
                <c:v>0</c:v>
              </c:pt>
              <c:pt idx="4296">
                <c:v>0</c:v>
              </c:pt>
              <c:pt idx="4297">
                <c:v>0</c:v>
              </c:pt>
              <c:pt idx="4298">
                <c:v>0</c:v>
              </c:pt>
              <c:pt idx="4299">
                <c:v>0</c:v>
              </c:pt>
              <c:pt idx="4300">
                <c:v>0</c:v>
              </c:pt>
              <c:pt idx="4301">
                <c:v>0</c:v>
              </c:pt>
              <c:pt idx="4302">
                <c:v>0</c:v>
              </c:pt>
              <c:pt idx="4303">
                <c:v>0</c:v>
              </c:pt>
              <c:pt idx="4304">
                <c:v>0</c:v>
              </c:pt>
              <c:pt idx="4305">
                <c:v>0</c:v>
              </c:pt>
              <c:pt idx="4306">
                <c:v>0</c:v>
              </c:pt>
              <c:pt idx="4307">
                <c:v>0</c:v>
              </c:pt>
              <c:pt idx="4308">
                <c:v>0</c:v>
              </c:pt>
              <c:pt idx="4309">
                <c:v>0</c:v>
              </c:pt>
              <c:pt idx="4310">
                <c:v>0</c:v>
              </c:pt>
              <c:pt idx="4311">
                <c:v>0</c:v>
              </c:pt>
              <c:pt idx="4312">
                <c:v>0</c:v>
              </c:pt>
              <c:pt idx="4313">
                <c:v>0</c:v>
              </c:pt>
              <c:pt idx="4314">
                <c:v>0</c:v>
              </c:pt>
              <c:pt idx="4315">
                <c:v>0</c:v>
              </c:pt>
              <c:pt idx="4316">
                <c:v>0</c:v>
              </c:pt>
              <c:pt idx="4317">
                <c:v>0</c:v>
              </c:pt>
              <c:pt idx="4318">
                <c:v>0</c:v>
              </c:pt>
              <c:pt idx="4319">
                <c:v>0</c:v>
              </c:pt>
              <c:pt idx="4320">
                <c:v>0</c:v>
              </c:pt>
              <c:pt idx="4321">
                <c:v>0</c:v>
              </c:pt>
              <c:pt idx="4322">
                <c:v>0</c:v>
              </c:pt>
              <c:pt idx="4323">
                <c:v>0</c:v>
              </c:pt>
              <c:pt idx="4324">
                <c:v>0</c:v>
              </c:pt>
              <c:pt idx="4325">
                <c:v>0</c:v>
              </c:pt>
              <c:pt idx="4326">
                <c:v>0</c:v>
              </c:pt>
              <c:pt idx="4327">
                <c:v>0</c:v>
              </c:pt>
              <c:pt idx="4328">
                <c:v>0</c:v>
              </c:pt>
              <c:pt idx="4329">
                <c:v>0</c:v>
              </c:pt>
              <c:pt idx="4330">
                <c:v>0</c:v>
              </c:pt>
              <c:pt idx="4331">
                <c:v>0</c:v>
              </c:pt>
              <c:pt idx="4332">
                <c:v>0</c:v>
              </c:pt>
              <c:pt idx="4333">
                <c:v>0</c:v>
              </c:pt>
              <c:pt idx="4334">
                <c:v>0</c:v>
              </c:pt>
              <c:pt idx="4335">
                <c:v>0</c:v>
              </c:pt>
              <c:pt idx="4336">
                <c:v>0</c:v>
              </c:pt>
              <c:pt idx="4337">
                <c:v>0</c:v>
              </c:pt>
              <c:pt idx="4338">
                <c:v>0</c:v>
              </c:pt>
              <c:pt idx="4339">
                <c:v>0</c:v>
              </c:pt>
              <c:pt idx="4340">
                <c:v>0</c:v>
              </c:pt>
              <c:pt idx="4341">
                <c:v>0</c:v>
              </c:pt>
              <c:pt idx="4342">
                <c:v>0</c:v>
              </c:pt>
              <c:pt idx="4343">
                <c:v>0</c:v>
              </c:pt>
              <c:pt idx="4344">
                <c:v>0</c:v>
              </c:pt>
              <c:pt idx="4345">
                <c:v>0</c:v>
              </c:pt>
              <c:pt idx="4346">
                <c:v>0</c:v>
              </c:pt>
              <c:pt idx="4347">
                <c:v>0</c:v>
              </c:pt>
              <c:pt idx="4348">
                <c:v>0</c:v>
              </c:pt>
              <c:pt idx="4349">
                <c:v>0</c:v>
              </c:pt>
              <c:pt idx="4350">
                <c:v>0</c:v>
              </c:pt>
              <c:pt idx="4351">
                <c:v>0</c:v>
              </c:pt>
              <c:pt idx="4352">
                <c:v>0</c:v>
              </c:pt>
              <c:pt idx="4353">
                <c:v>0</c:v>
              </c:pt>
              <c:pt idx="4354">
                <c:v>0</c:v>
              </c:pt>
              <c:pt idx="4355">
                <c:v>0</c:v>
              </c:pt>
              <c:pt idx="4356">
                <c:v>0</c:v>
              </c:pt>
              <c:pt idx="4357">
                <c:v>0</c:v>
              </c:pt>
              <c:pt idx="4358">
                <c:v>0</c:v>
              </c:pt>
              <c:pt idx="4359">
                <c:v>0</c:v>
              </c:pt>
              <c:pt idx="4360">
                <c:v>0</c:v>
              </c:pt>
              <c:pt idx="4361">
                <c:v>0</c:v>
              </c:pt>
              <c:pt idx="4362">
                <c:v>0</c:v>
              </c:pt>
              <c:pt idx="4363">
                <c:v>0</c:v>
              </c:pt>
              <c:pt idx="4364">
                <c:v>0</c:v>
              </c:pt>
              <c:pt idx="4365">
                <c:v>0</c:v>
              </c:pt>
              <c:pt idx="4366">
                <c:v>0</c:v>
              </c:pt>
              <c:pt idx="4367">
                <c:v>0</c:v>
              </c:pt>
              <c:pt idx="4368">
                <c:v>0</c:v>
              </c:pt>
              <c:pt idx="4369">
                <c:v>0</c:v>
              </c:pt>
              <c:pt idx="4370">
                <c:v>0</c:v>
              </c:pt>
              <c:pt idx="4371">
                <c:v>0</c:v>
              </c:pt>
              <c:pt idx="4372">
                <c:v>0</c:v>
              </c:pt>
              <c:pt idx="4373">
                <c:v>0</c:v>
              </c:pt>
              <c:pt idx="4374">
                <c:v>0</c:v>
              </c:pt>
              <c:pt idx="4375">
                <c:v>0</c:v>
              </c:pt>
            </c:numLit>
          </c:xVal>
          <c:yVal>
            <c:numLit>
              <c:formatCode>General</c:formatCode>
              <c:ptCount val="4376"/>
              <c:pt idx="0">
                <c:v>23.66</c:v>
              </c:pt>
              <c:pt idx="1">
                <c:v>23.66</c:v>
              </c:pt>
              <c:pt idx="2">
                <c:v>23.68</c:v>
              </c:pt>
              <c:pt idx="3">
                <c:v>23.68</c:v>
              </c:pt>
              <c:pt idx="4">
                <c:v>23.68</c:v>
              </c:pt>
              <c:pt idx="5">
                <c:v>23.68</c:v>
              </c:pt>
              <c:pt idx="6">
                <c:v>23.69</c:v>
              </c:pt>
              <c:pt idx="7">
                <c:v>23.69</c:v>
              </c:pt>
              <c:pt idx="8">
                <c:v>23.71</c:v>
              </c:pt>
              <c:pt idx="9">
                <c:v>23.71</c:v>
              </c:pt>
              <c:pt idx="10">
                <c:v>23.73</c:v>
              </c:pt>
              <c:pt idx="11">
                <c:v>23.73</c:v>
              </c:pt>
              <c:pt idx="12">
                <c:v>23.75</c:v>
              </c:pt>
              <c:pt idx="13">
                <c:v>23.75</c:v>
              </c:pt>
              <c:pt idx="14">
                <c:v>23.77</c:v>
              </c:pt>
              <c:pt idx="15">
                <c:v>23.77</c:v>
              </c:pt>
              <c:pt idx="16">
                <c:v>23.8</c:v>
              </c:pt>
              <c:pt idx="17">
                <c:v>23.8</c:v>
              </c:pt>
              <c:pt idx="18">
                <c:v>23.83</c:v>
              </c:pt>
              <c:pt idx="19">
                <c:v>23.83</c:v>
              </c:pt>
              <c:pt idx="20">
                <c:v>23.87</c:v>
              </c:pt>
              <c:pt idx="21">
                <c:v>23.87</c:v>
              </c:pt>
              <c:pt idx="22">
                <c:v>23.93</c:v>
              </c:pt>
              <c:pt idx="23">
                <c:v>23.93</c:v>
              </c:pt>
              <c:pt idx="24">
                <c:v>23.97</c:v>
              </c:pt>
              <c:pt idx="25">
                <c:v>23.97</c:v>
              </c:pt>
              <c:pt idx="26">
                <c:v>24.02</c:v>
              </c:pt>
              <c:pt idx="27">
                <c:v>24.02</c:v>
              </c:pt>
              <c:pt idx="28">
                <c:v>24.07</c:v>
              </c:pt>
              <c:pt idx="29">
                <c:v>24.07</c:v>
              </c:pt>
              <c:pt idx="30">
                <c:v>24.13</c:v>
              </c:pt>
              <c:pt idx="31">
                <c:v>24.13</c:v>
              </c:pt>
              <c:pt idx="32">
                <c:v>24.17</c:v>
              </c:pt>
              <c:pt idx="33">
                <c:v>24.17</c:v>
              </c:pt>
              <c:pt idx="34">
                <c:v>24.21</c:v>
              </c:pt>
              <c:pt idx="35">
                <c:v>24.21</c:v>
              </c:pt>
              <c:pt idx="36">
                <c:v>24.27</c:v>
              </c:pt>
              <c:pt idx="37">
                <c:v>24.27</c:v>
              </c:pt>
              <c:pt idx="38">
                <c:v>24.32</c:v>
              </c:pt>
              <c:pt idx="39">
                <c:v>24.32</c:v>
              </c:pt>
              <c:pt idx="40">
                <c:v>24.38</c:v>
              </c:pt>
              <c:pt idx="41">
                <c:v>24.38</c:v>
              </c:pt>
              <c:pt idx="42">
                <c:v>24.43</c:v>
              </c:pt>
              <c:pt idx="43">
                <c:v>24.43</c:v>
              </c:pt>
              <c:pt idx="44">
                <c:v>24.49</c:v>
              </c:pt>
              <c:pt idx="45">
                <c:v>24.49</c:v>
              </c:pt>
              <c:pt idx="46">
                <c:v>24.55</c:v>
              </c:pt>
              <c:pt idx="47">
                <c:v>24.55</c:v>
              </c:pt>
              <c:pt idx="48">
                <c:v>24.61</c:v>
              </c:pt>
              <c:pt idx="49">
                <c:v>24.61</c:v>
              </c:pt>
              <c:pt idx="50">
                <c:v>24.67</c:v>
              </c:pt>
              <c:pt idx="51">
                <c:v>24.67</c:v>
              </c:pt>
              <c:pt idx="52">
                <c:v>24.72</c:v>
              </c:pt>
              <c:pt idx="53">
                <c:v>24.72</c:v>
              </c:pt>
              <c:pt idx="54">
                <c:v>24.79</c:v>
              </c:pt>
              <c:pt idx="55">
                <c:v>24.79</c:v>
              </c:pt>
              <c:pt idx="56">
                <c:v>24.85</c:v>
              </c:pt>
              <c:pt idx="57">
                <c:v>24.85</c:v>
              </c:pt>
              <c:pt idx="58">
                <c:v>24.92</c:v>
              </c:pt>
              <c:pt idx="59">
                <c:v>24.92</c:v>
              </c:pt>
              <c:pt idx="60">
                <c:v>24.98</c:v>
              </c:pt>
              <c:pt idx="61">
                <c:v>24.98</c:v>
              </c:pt>
              <c:pt idx="62">
                <c:v>25.04</c:v>
              </c:pt>
              <c:pt idx="63">
                <c:v>25.04</c:v>
              </c:pt>
              <c:pt idx="64">
                <c:v>25.12</c:v>
              </c:pt>
              <c:pt idx="65">
                <c:v>25.12</c:v>
              </c:pt>
              <c:pt idx="66">
                <c:v>25.18</c:v>
              </c:pt>
              <c:pt idx="67">
                <c:v>25.18</c:v>
              </c:pt>
              <c:pt idx="68">
                <c:v>25.25</c:v>
              </c:pt>
              <c:pt idx="69">
                <c:v>25.25</c:v>
              </c:pt>
              <c:pt idx="70">
                <c:v>25.32</c:v>
              </c:pt>
              <c:pt idx="71">
                <c:v>25.32</c:v>
              </c:pt>
              <c:pt idx="72">
                <c:v>25.39</c:v>
              </c:pt>
              <c:pt idx="73">
                <c:v>25.39</c:v>
              </c:pt>
              <c:pt idx="74">
                <c:v>25.46</c:v>
              </c:pt>
              <c:pt idx="75">
                <c:v>25.46</c:v>
              </c:pt>
              <c:pt idx="76">
                <c:v>25.53</c:v>
              </c:pt>
              <c:pt idx="77">
                <c:v>25.53</c:v>
              </c:pt>
              <c:pt idx="78">
                <c:v>25.61</c:v>
              </c:pt>
              <c:pt idx="79">
                <c:v>25.61</c:v>
              </c:pt>
              <c:pt idx="80">
                <c:v>25.67</c:v>
              </c:pt>
              <c:pt idx="81">
                <c:v>25.67</c:v>
              </c:pt>
              <c:pt idx="82">
                <c:v>25.75</c:v>
              </c:pt>
              <c:pt idx="83">
                <c:v>25.75</c:v>
              </c:pt>
              <c:pt idx="84">
                <c:v>25.82</c:v>
              </c:pt>
              <c:pt idx="85">
                <c:v>25.82</c:v>
              </c:pt>
              <c:pt idx="86">
                <c:v>25.9</c:v>
              </c:pt>
              <c:pt idx="87">
                <c:v>25.9</c:v>
              </c:pt>
              <c:pt idx="88">
                <c:v>25.97</c:v>
              </c:pt>
              <c:pt idx="89">
                <c:v>25.97</c:v>
              </c:pt>
              <c:pt idx="90">
                <c:v>26.05</c:v>
              </c:pt>
              <c:pt idx="91">
                <c:v>26.05</c:v>
              </c:pt>
              <c:pt idx="92">
                <c:v>26.12</c:v>
              </c:pt>
              <c:pt idx="93">
                <c:v>26.19</c:v>
              </c:pt>
              <c:pt idx="94">
                <c:v>26.19</c:v>
              </c:pt>
              <c:pt idx="95">
                <c:v>26.19</c:v>
              </c:pt>
              <c:pt idx="96">
                <c:v>26.29</c:v>
              </c:pt>
              <c:pt idx="97">
                <c:v>26.29</c:v>
              </c:pt>
              <c:pt idx="98">
                <c:v>26.35</c:v>
              </c:pt>
              <c:pt idx="99">
                <c:v>26.35</c:v>
              </c:pt>
              <c:pt idx="100">
                <c:v>26.43</c:v>
              </c:pt>
              <c:pt idx="101">
                <c:v>26.43</c:v>
              </c:pt>
              <c:pt idx="102">
                <c:v>26.5</c:v>
              </c:pt>
              <c:pt idx="103">
                <c:v>26.59</c:v>
              </c:pt>
              <c:pt idx="104">
                <c:v>26.59</c:v>
              </c:pt>
              <c:pt idx="105">
                <c:v>26.59</c:v>
              </c:pt>
              <c:pt idx="106">
                <c:v>26.66</c:v>
              </c:pt>
              <c:pt idx="107">
                <c:v>26.66</c:v>
              </c:pt>
              <c:pt idx="108">
                <c:v>26.74</c:v>
              </c:pt>
              <c:pt idx="109">
                <c:v>26.74</c:v>
              </c:pt>
              <c:pt idx="110">
                <c:v>26.83</c:v>
              </c:pt>
              <c:pt idx="111">
                <c:v>26.83</c:v>
              </c:pt>
              <c:pt idx="112">
                <c:v>26.91</c:v>
              </c:pt>
              <c:pt idx="113">
                <c:v>26.99</c:v>
              </c:pt>
              <c:pt idx="114">
                <c:v>26.99</c:v>
              </c:pt>
              <c:pt idx="115">
                <c:v>26.99</c:v>
              </c:pt>
              <c:pt idx="116">
                <c:v>27.05</c:v>
              </c:pt>
              <c:pt idx="117">
                <c:v>27.05</c:v>
              </c:pt>
              <c:pt idx="118">
                <c:v>27.15</c:v>
              </c:pt>
              <c:pt idx="119">
                <c:v>27.15</c:v>
              </c:pt>
              <c:pt idx="120">
                <c:v>27.23</c:v>
              </c:pt>
              <c:pt idx="121">
                <c:v>27.23</c:v>
              </c:pt>
              <c:pt idx="122">
                <c:v>27.3</c:v>
              </c:pt>
              <c:pt idx="123">
                <c:v>27.38</c:v>
              </c:pt>
              <c:pt idx="124">
                <c:v>27.38</c:v>
              </c:pt>
              <c:pt idx="125">
                <c:v>27.38</c:v>
              </c:pt>
              <c:pt idx="126">
                <c:v>27.46</c:v>
              </c:pt>
              <c:pt idx="127">
                <c:v>27.46</c:v>
              </c:pt>
              <c:pt idx="128">
                <c:v>27.54</c:v>
              </c:pt>
              <c:pt idx="129">
                <c:v>27.54</c:v>
              </c:pt>
              <c:pt idx="130">
                <c:v>27.63</c:v>
              </c:pt>
              <c:pt idx="131">
                <c:v>27.63</c:v>
              </c:pt>
              <c:pt idx="132">
                <c:v>27.7</c:v>
              </c:pt>
              <c:pt idx="133">
                <c:v>27.78</c:v>
              </c:pt>
              <c:pt idx="134">
                <c:v>27.78</c:v>
              </c:pt>
              <c:pt idx="135">
                <c:v>27.78</c:v>
              </c:pt>
              <c:pt idx="136">
                <c:v>27.85</c:v>
              </c:pt>
              <c:pt idx="137">
                <c:v>27.85</c:v>
              </c:pt>
              <c:pt idx="138">
                <c:v>27.93</c:v>
              </c:pt>
              <c:pt idx="139">
                <c:v>27.93</c:v>
              </c:pt>
              <c:pt idx="140">
                <c:v>28.02</c:v>
              </c:pt>
              <c:pt idx="141">
                <c:v>28.02</c:v>
              </c:pt>
              <c:pt idx="142">
                <c:v>28.1</c:v>
              </c:pt>
              <c:pt idx="143">
                <c:v>28.1</c:v>
              </c:pt>
              <c:pt idx="144">
                <c:v>28.17</c:v>
              </c:pt>
              <c:pt idx="145">
                <c:v>28.17</c:v>
              </c:pt>
              <c:pt idx="146">
                <c:v>28.24</c:v>
              </c:pt>
              <c:pt idx="147">
                <c:v>28.24</c:v>
              </c:pt>
              <c:pt idx="148">
                <c:v>28.33</c:v>
              </c:pt>
              <c:pt idx="149">
                <c:v>28.33</c:v>
              </c:pt>
              <c:pt idx="150">
                <c:v>28.41</c:v>
              </c:pt>
              <c:pt idx="151">
                <c:v>28.41</c:v>
              </c:pt>
              <c:pt idx="152">
                <c:v>28.49</c:v>
              </c:pt>
              <c:pt idx="153">
                <c:v>28.49</c:v>
              </c:pt>
              <c:pt idx="154">
                <c:v>28.57</c:v>
              </c:pt>
              <c:pt idx="155">
                <c:v>28.57</c:v>
              </c:pt>
              <c:pt idx="156">
                <c:v>28.64</c:v>
              </c:pt>
              <c:pt idx="157">
                <c:v>28.64</c:v>
              </c:pt>
              <c:pt idx="158">
                <c:v>28.72</c:v>
              </c:pt>
              <c:pt idx="159">
                <c:v>28.72</c:v>
              </c:pt>
              <c:pt idx="160">
                <c:v>28.8</c:v>
              </c:pt>
              <c:pt idx="161">
                <c:v>28.8</c:v>
              </c:pt>
              <c:pt idx="162">
                <c:v>28.87</c:v>
              </c:pt>
              <c:pt idx="163">
                <c:v>28.87</c:v>
              </c:pt>
              <c:pt idx="164">
                <c:v>28.95</c:v>
              </c:pt>
              <c:pt idx="165">
                <c:v>28.95</c:v>
              </c:pt>
              <c:pt idx="166">
                <c:v>29.03</c:v>
              </c:pt>
              <c:pt idx="167">
                <c:v>29.03</c:v>
              </c:pt>
              <c:pt idx="168">
                <c:v>29.11</c:v>
              </c:pt>
              <c:pt idx="169">
                <c:v>29.11</c:v>
              </c:pt>
              <c:pt idx="170">
                <c:v>29.19</c:v>
              </c:pt>
              <c:pt idx="171">
                <c:v>29.19</c:v>
              </c:pt>
              <c:pt idx="172">
                <c:v>29.26</c:v>
              </c:pt>
              <c:pt idx="173">
                <c:v>29.26</c:v>
              </c:pt>
              <c:pt idx="174">
                <c:v>29.33</c:v>
              </c:pt>
              <c:pt idx="175">
                <c:v>29.33</c:v>
              </c:pt>
              <c:pt idx="176">
                <c:v>29.4</c:v>
              </c:pt>
              <c:pt idx="177">
                <c:v>29.4</c:v>
              </c:pt>
              <c:pt idx="178">
                <c:v>29.48</c:v>
              </c:pt>
              <c:pt idx="179">
                <c:v>29.48</c:v>
              </c:pt>
              <c:pt idx="180">
                <c:v>29.56</c:v>
              </c:pt>
              <c:pt idx="181">
                <c:v>29.56</c:v>
              </c:pt>
              <c:pt idx="182">
                <c:v>29.64</c:v>
              </c:pt>
              <c:pt idx="183">
                <c:v>29.64</c:v>
              </c:pt>
              <c:pt idx="184">
                <c:v>29.71</c:v>
              </c:pt>
              <c:pt idx="185">
                <c:v>29.71</c:v>
              </c:pt>
              <c:pt idx="186">
                <c:v>29.78</c:v>
              </c:pt>
              <c:pt idx="187">
                <c:v>29.78</c:v>
              </c:pt>
              <c:pt idx="188">
                <c:v>29.86</c:v>
              </c:pt>
              <c:pt idx="189">
                <c:v>29.86</c:v>
              </c:pt>
              <c:pt idx="190">
                <c:v>29.93</c:v>
              </c:pt>
              <c:pt idx="191">
                <c:v>29.93</c:v>
              </c:pt>
              <c:pt idx="192">
                <c:v>30.01</c:v>
              </c:pt>
              <c:pt idx="193">
                <c:v>30.01</c:v>
              </c:pt>
              <c:pt idx="194">
                <c:v>30.08</c:v>
              </c:pt>
              <c:pt idx="195">
                <c:v>30.08</c:v>
              </c:pt>
              <c:pt idx="196">
                <c:v>30.15</c:v>
              </c:pt>
              <c:pt idx="197">
                <c:v>30.15</c:v>
              </c:pt>
              <c:pt idx="198">
                <c:v>30.22</c:v>
              </c:pt>
              <c:pt idx="199">
                <c:v>30.22</c:v>
              </c:pt>
              <c:pt idx="200">
                <c:v>30.29</c:v>
              </c:pt>
              <c:pt idx="201">
                <c:v>30.29</c:v>
              </c:pt>
              <c:pt idx="202">
                <c:v>30.36</c:v>
              </c:pt>
              <c:pt idx="203">
                <c:v>30.36</c:v>
              </c:pt>
              <c:pt idx="204">
                <c:v>30.44</c:v>
              </c:pt>
              <c:pt idx="205">
                <c:v>30.44</c:v>
              </c:pt>
              <c:pt idx="206">
                <c:v>30.5</c:v>
              </c:pt>
              <c:pt idx="207">
                <c:v>30.5</c:v>
              </c:pt>
              <c:pt idx="208">
                <c:v>30.58</c:v>
              </c:pt>
              <c:pt idx="209">
                <c:v>30.58</c:v>
              </c:pt>
              <c:pt idx="210">
                <c:v>30.64</c:v>
              </c:pt>
              <c:pt idx="211">
                <c:v>30.64</c:v>
              </c:pt>
              <c:pt idx="212">
                <c:v>30.71</c:v>
              </c:pt>
              <c:pt idx="213">
                <c:v>30.71</c:v>
              </c:pt>
              <c:pt idx="214">
                <c:v>30.79</c:v>
              </c:pt>
              <c:pt idx="215">
                <c:v>30.79</c:v>
              </c:pt>
              <c:pt idx="216">
                <c:v>30.86</c:v>
              </c:pt>
              <c:pt idx="217">
                <c:v>30.86</c:v>
              </c:pt>
              <c:pt idx="218">
                <c:v>30.93</c:v>
              </c:pt>
              <c:pt idx="219">
                <c:v>30.93</c:v>
              </c:pt>
              <c:pt idx="220">
                <c:v>30.99</c:v>
              </c:pt>
              <c:pt idx="221">
                <c:v>30.99</c:v>
              </c:pt>
              <c:pt idx="222">
                <c:v>31.06</c:v>
              </c:pt>
              <c:pt idx="223">
                <c:v>31.06</c:v>
              </c:pt>
              <c:pt idx="224">
                <c:v>31.13</c:v>
              </c:pt>
              <c:pt idx="225">
                <c:v>31.13</c:v>
              </c:pt>
              <c:pt idx="226">
                <c:v>31.2</c:v>
              </c:pt>
              <c:pt idx="227">
                <c:v>31.2</c:v>
              </c:pt>
              <c:pt idx="228">
                <c:v>31.27</c:v>
              </c:pt>
              <c:pt idx="229">
                <c:v>31.27</c:v>
              </c:pt>
              <c:pt idx="230">
                <c:v>31.34</c:v>
              </c:pt>
              <c:pt idx="231">
                <c:v>31.34</c:v>
              </c:pt>
              <c:pt idx="232">
                <c:v>31.41</c:v>
              </c:pt>
              <c:pt idx="233">
                <c:v>31.41</c:v>
              </c:pt>
              <c:pt idx="234">
                <c:v>31.47</c:v>
              </c:pt>
              <c:pt idx="235">
                <c:v>31.47</c:v>
              </c:pt>
              <c:pt idx="236">
                <c:v>31.54</c:v>
              </c:pt>
              <c:pt idx="237">
                <c:v>31.54</c:v>
              </c:pt>
              <c:pt idx="238">
                <c:v>31.61</c:v>
              </c:pt>
              <c:pt idx="239">
                <c:v>31.61</c:v>
              </c:pt>
              <c:pt idx="240">
                <c:v>31.67</c:v>
              </c:pt>
              <c:pt idx="241">
                <c:v>31.67</c:v>
              </c:pt>
              <c:pt idx="242">
                <c:v>31.74</c:v>
              </c:pt>
              <c:pt idx="243">
                <c:v>31.74</c:v>
              </c:pt>
              <c:pt idx="244">
                <c:v>31.81</c:v>
              </c:pt>
              <c:pt idx="245">
                <c:v>31.81</c:v>
              </c:pt>
              <c:pt idx="246">
                <c:v>31.87</c:v>
              </c:pt>
              <c:pt idx="247">
                <c:v>31.87</c:v>
              </c:pt>
              <c:pt idx="248">
                <c:v>31.93</c:v>
              </c:pt>
              <c:pt idx="249">
                <c:v>31.93</c:v>
              </c:pt>
              <c:pt idx="250">
                <c:v>32</c:v>
              </c:pt>
              <c:pt idx="251">
                <c:v>32.06</c:v>
              </c:pt>
              <c:pt idx="252">
                <c:v>32.06</c:v>
              </c:pt>
              <c:pt idx="253">
                <c:v>32.119999999999997</c:v>
              </c:pt>
              <c:pt idx="254">
                <c:v>32.119999999999997</c:v>
              </c:pt>
              <c:pt idx="255">
                <c:v>32.119999999999997</c:v>
              </c:pt>
              <c:pt idx="256">
                <c:v>32.19</c:v>
              </c:pt>
              <c:pt idx="257">
                <c:v>32.19</c:v>
              </c:pt>
              <c:pt idx="258">
                <c:v>32.26</c:v>
              </c:pt>
              <c:pt idx="259">
                <c:v>32.26</c:v>
              </c:pt>
              <c:pt idx="260">
                <c:v>32.33</c:v>
              </c:pt>
              <c:pt idx="261">
                <c:v>32.39</c:v>
              </c:pt>
              <c:pt idx="262">
                <c:v>32.39</c:v>
              </c:pt>
              <c:pt idx="263">
                <c:v>32.450000000000003</c:v>
              </c:pt>
              <c:pt idx="264">
                <c:v>32.450000000000003</c:v>
              </c:pt>
              <c:pt idx="265">
                <c:v>32.450000000000003</c:v>
              </c:pt>
              <c:pt idx="266">
                <c:v>32.51</c:v>
              </c:pt>
              <c:pt idx="267">
                <c:v>32.51</c:v>
              </c:pt>
              <c:pt idx="268">
                <c:v>32.57</c:v>
              </c:pt>
              <c:pt idx="269">
                <c:v>32.57</c:v>
              </c:pt>
              <c:pt idx="270">
                <c:v>32.64</c:v>
              </c:pt>
              <c:pt idx="271">
                <c:v>32.64</c:v>
              </c:pt>
              <c:pt idx="272">
                <c:v>32.700000000000003</c:v>
              </c:pt>
              <c:pt idx="273">
                <c:v>32.76</c:v>
              </c:pt>
              <c:pt idx="274">
                <c:v>32.76</c:v>
              </c:pt>
              <c:pt idx="275">
                <c:v>32.76</c:v>
              </c:pt>
              <c:pt idx="276">
                <c:v>32.81</c:v>
              </c:pt>
              <c:pt idx="277">
                <c:v>32.81</c:v>
              </c:pt>
              <c:pt idx="278">
                <c:v>32.880000000000003</c:v>
              </c:pt>
              <c:pt idx="279">
                <c:v>32.880000000000003</c:v>
              </c:pt>
              <c:pt idx="280">
                <c:v>32.950000000000003</c:v>
              </c:pt>
              <c:pt idx="281">
                <c:v>32.950000000000003</c:v>
              </c:pt>
              <c:pt idx="282">
                <c:v>33</c:v>
              </c:pt>
              <c:pt idx="283">
                <c:v>33.06</c:v>
              </c:pt>
              <c:pt idx="284">
                <c:v>33.06</c:v>
              </c:pt>
              <c:pt idx="285">
                <c:v>33.06</c:v>
              </c:pt>
              <c:pt idx="286">
                <c:v>33.119999999999997</c:v>
              </c:pt>
              <c:pt idx="287">
                <c:v>33.119999999999997</c:v>
              </c:pt>
              <c:pt idx="288">
                <c:v>33.19</c:v>
              </c:pt>
              <c:pt idx="289">
                <c:v>33.19</c:v>
              </c:pt>
              <c:pt idx="290">
                <c:v>33.24</c:v>
              </c:pt>
              <c:pt idx="291">
                <c:v>33.24</c:v>
              </c:pt>
              <c:pt idx="292">
                <c:v>33.299999999999997</c:v>
              </c:pt>
              <c:pt idx="293">
                <c:v>33.36</c:v>
              </c:pt>
              <c:pt idx="294">
                <c:v>33.36</c:v>
              </c:pt>
              <c:pt idx="295">
                <c:v>33.36</c:v>
              </c:pt>
              <c:pt idx="296">
                <c:v>33.43</c:v>
              </c:pt>
              <c:pt idx="297">
                <c:v>33.43</c:v>
              </c:pt>
              <c:pt idx="298">
                <c:v>33.47</c:v>
              </c:pt>
              <c:pt idx="299">
                <c:v>33.47</c:v>
              </c:pt>
              <c:pt idx="300">
                <c:v>33.53</c:v>
              </c:pt>
              <c:pt idx="301">
                <c:v>33.53</c:v>
              </c:pt>
              <c:pt idx="302">
                <c:v>33.590000000000003</c:v>
              </c:pt>
              <c:pt idx="303">
                <c:v>33.65</c:v>
              </c:pt>
              <c:pt idx="304">
                <c:v>33.65</c:v>
              </c:pt>
              <c:pt idx="305">
                <c:v>33.65</c:v>
              </c:pt>
              <c:pt idx="306">
                <c:v>33.700000000000003</c:v>
              </c:pt>
              <c:pt idx="307">
                <c:v>33.700000000000003</c:v>
              </c:pt>
              <c:pt idx="308">
                <c:v>33.76</c:v>
              </c:pt>
              <c:pt idx="309">
                <c:v>33.76</c:v>
              </c:pt>
              <c:pt idx="310">
                <c:v>33.82</c:v>
              </c:pt>
              <c:pt idx="311">
                <c:v>33.82</c:v>
              </c:pt>
              <c:pt idx="312">
                <c:v>33.869999999999997</c:v>
              </c:pt>
              <c:pt idx="313">
                <c:v>33.93</c:v>
              </c:pt>
              <c:pt idx="314">
                <c:v>33.93</c:v>
              </c:pt>
              <c:pt idx="315">
                <c:v>33.93</c:v>
              </c:pt>
              <c:pt idx="316">
                <c:v>33.979999999999997</c:v>
              </c:pt>
              <c:pt idx="317">
                <c:v>33.979999999999997</c:v>
              </c:pt>
              <c:pt idx="318">
                <c:v>34.04</c:v>
              </c:pt>
              <c:pt idx="319">
                <c:v>34.04</c:v>
              </c:pt>
              <c:pt idx="320">
                <c:v>34.090000000000003</c:v>
              </c:pt>
              <c:pt idx="321">
                <c:v>34.090000000000003</c:v>
              </c:pt>
              <c:pt idx="322">
                <c:v>34.15</c:v>
              </c:pt>
              <c:pt idx="323">
                <c:v>34.15</c:v>
              </c:pt>
              <c:pt idx="324">
                <c:v>34.21</c:v>
              </c:pt>
              <c:pt idx="325">
                <c:v>34.21</c:v>
              </c:pt>
              <c:pt idx="326">
                <c:v>34.26</c:v>
              </c:pt>
              <c:pt idx="327">
                <c:v>34.26</c:v>
              </c:pt>
              <c:pt idx="328">
                <c:v>34.31</c:v>
              </c:pt>
              <c:pt idx="329">
                <c:v>34.31</c:v>
              </c:pt>
              <c:pt idx="330">
                <c:v>34.369999999999997</c:v>
              </c:pt>
              <c:pt idx="331">
                <c:v>34.369999999999997</c:v>
              </c:pt>
              <c:pt idx="332">
                <c:v>34.42</c:v>
              </c:pt>
              <c:pt idx="333">
                <c:v>34.42</c:v>
              </c:pt>
              <c:pt idx="334">
                <c:v>34.479999999999997</c:v>
              </c:pt>
              <c:pt idx="335">
                <c:v>34.479999999999997</c:v>
              </c:pt>
              <c:pt idx="336">
                <c:v>34.53</c:v>
              </c:pt>
              <c:pt idx="337">
                <c:v>34.53</c:v>
              </c:pt>
              <c:pt idx="338">
                <c:v>34.58</c:v>
              </c:pt>
              <c:pt idx="339">
                <c:v>34.58</c:v>
              </c:pt>
              <c:pt idx="340">
                <c:v>34.630000000000003</c:v>
              </c:pt>
              <c:pt idx="341">
                <c:v>34.630000000000003</c:v>
              </c:pt>
              <c:pt idx="342">
                <c:v>34.68</c:v>
              </c:pt>
              <c:pt idx="343">
                <c:v>34.68</c:v>
              </c:pt>
              <c:pt idx="344">
                <c:v>34.729999999999997</c:v>
              </c:pt>
              <c:pt idx="345">
                <c:v>34.729999999999997</c:v>
              </c:pt>
              <c:pt idx="346">
                <c:v>34.79</c:v>
              </c:pt>
              <c:pt idx="347">
                <c:v>34.79</c:v>
              </c:pt>
              <c:pt idx="348">
                <c:v>34.840000000000003</c:v>
              </c:pt>
              <c:pt idx="349">
                <c:v>34.840000000000003</c:v>
              </c:pt>
              <c:pt idx="350">
                <c:v>34.9</c:v>
              </c:pt>
              <c:pt idx="351">
                <c:v>34.9</c:v>
              </c:pt>
              <c:pt idx="352">
                <c:v>34.950000000000003</c:v>
              </c:pt>
              <c:pt idx="353">
                <c:v>34.950000000000003</c:v>
              </c:pt>
              <c:pt idx="354">
                <c:v>34.99</c:v>
              </c:pt>
              <c:pt idx="355">
                <c:v>34.99</c:v>
              </c:pt>
              <c:pt idx="356">
                <c:v>35.049999999999997</c:v>
              </c:pt>
              <c:pt idx="357">
                <c:v>35.049999999999997</c:v>
              </c:pt>
              <c:pt idx="358">
                <c:v>35.1</c:v>
              </c:pt>
              <c:pt idx="359">
                <c:v>35.1</c:v>
              </c:pt>
              <c:pt idx="360">
                <c:v>35.15</c:v>
              </c:pt>
              <c:pt idx="361">
                <c:v>35.15</c:v>
              </c:pt>
              <c:pt idx="362">
                <c:v>35.21</c:v>
              </c:pt>
              <c:pt idx="363">
                <c:v>35.21</c:v>
              </c:pt>
              <c:pt idx="364">
                <c:v>35.25</c:v>
              </c:pt>
              <c:pt idx="365">
                <c:v>35.25</c:v>
              </c:pt>
              <c:pt idx="366">
                <c:v>35.299999999999997</c:v>
              </c:pt>
              <c:pt idx="367">
                <c:v>35.299999999999997</c:v>
              </c:pt>
              <c:pt idx="368">
                <c:v>35.35</c:v>
              </c:pt>
              <c:pt idx="369">
                <c:v>35.35</c:v>
              </c:pt>
              <c:pt idx="370">
                <c:v>35.4</c:v>
              </c:pt>
              <c:pt idx="371">
                <c:v>35.4</c:v>
              </c:pt>
              <c:pt idx="372">
                <c:v>35.46</c:v>
              </c:pt>
              <c:pt idx="373">
                <c:v>35.46</c:v>
              </c:pt>
              <c:pt idx="374">
                <c:v>35.51</c:v>
              </c:pt>
              <c:pt idx="375">
                <c:v>35.51</c:v>
              </c:pt>
              <c:pt idx="376">
                <c:v>35.549999999999997</c:v>
              </c:pt>
              <c:pt idx="377">
                <c:v>35.549999999999997</c:v>
              </c:pt>
              <c:pt idx="378">
                <c:v>35.6</c:v>
              </c:pt>
              <c:pt idx="379">
                <c:v>35.6</c:v>
              </c:pt>
              <c:pt idx="380">
                <c:v>35.659999999999997</c:v>
              </c:pt>
              <c:pt idx="381">
                <c:v>35.659999999999997</c:v>
              </c:pt>
              <c:pt idx="382">
                <c:v>35.700000000000003</c:v>
              </c:pt>
              <c:pt idx="383">
                <c:v>35.700000000000003</c:v>
              </c:pt>
              <c:pt idx="384">
                <c:v>35.75</c:v>
              </c:pt>
              <c:pt idx="385">
                <c:v>35.75</c:v>
              </c:pt>
              <c:pt idx="386">
                <c:v>35.799999999999997</c:v>
              </c:pt>
              <c:pt idx="387">
                <c:v>35.799999999999997</c:v>
              </c:pt>
              <c:pt idx="388">
                <c:v>35.840000000000003</c:v>
              </c:pt>
              <c:pt idx="389">
                <c:v>35.840000000000003</c:v>
              </c:pt>
              <c:pt idx="390">
                <c:v>35.89</c:v>
              </c:pt>
              <c:pt idx="391">
                <c:v>35.89</c:v>
              </c:pt>
              <c:pt idx="392">
                <c:v>35.93</c:v>
              </c:pt>
              <c:pt idx="393">
                <c:v>35.93</c:v>
              </c:pt>
              <c:pt idx="394">
                <c:v>35.99</c:v>
              </c:pt>
              <c:pt idx="395">
                <c:v>35.99</c:v>
              </c:pt>
              <c:pt idx="396">
                <c:v>36.03</c:v>
              </c:pt>
              <c:pt idx="397">
                <c:v>36.03</c:v>
              </c:pt>
              <c:pt idx="398">
                <c:v>36.08</c:v>
              </c:pt>
              <c:pt idx="399">
                <c:v>36.08</c:v>
              </c:pt>
              <c:pt idx="400">
                <c:v>36.130000000000003</c:v>
              </c:pt>
              <c:pt idx="401">
                <c:v>36.130000000000003</c:v>
              </c:pt>
              <c:pt idx="402">
                <c:v>36.18</c:v>
              </c:pt>
              <c:pt idx="403">
                <c:v>36.18</c:v>
              </c:pt>
              <c:pt idx="404">
                <c:v>36.22</c:v>
              </c:pt>
              <c:pt idx="405">
                <c:v>36.22</c:v>
              </c:pt>
              <c:pt idx="406">
                <c:v>36.270000000000003</c:v>
              </c:pt>
              <c:pt idx="407">
                <c:v>36.270000000000003</c:v>
              </c:pt>
              <c:pt idx="408">
                <c:v>36.32</c:v>
              </c:pt>
              <c:pt idx="409">
                <c:v>36.32</c:v>
              </c:pt>
              <c:pt idx="410">
                <c:v>36.36</c:v>
              </c:pt>
              <c:pt idx="411">
                <c:v>36.4</c:v>
              </c:pt>
              <c:pt idx="412">
                <c:v>36.4</c:v>
              </c:pt>
              <c:pt idx="413">
                <c:v>36.46</c:v>
              </c:pt>
              <c:pt idx="414">
                <c:v>36.46</c:v>
              </c:pt>
              <c:pt idx="415">
                <c:v>36.46</c:v>
              </c:pt>
              <c:pt idx="416">
                <c:v>36.5</c:v>
              </c:pt>
              <c:pt idx="417">
                <c:v>36.5</c:v>
              </c:pt>
              <c:pt idx="418">
                <c:v>36.54</c:v>
              </c:pt>
              <c:pt idx="419">
                <c:v>36.54</c:v>
              </c:pt>
              <c:pt idx="420">
                <c:v>36.590000000000003</c:v>
              </c:pt>
              <c:pt idx="421">
                <c:v>36.630000000000003</c:v>
              </c:pt>
              <c:pt idx="422">
                <c:v>36.630000000000003</c:v>
              </c:pt>
              <c:pt idx="423">
                <c:v>36.67</c:v>
              </c:pt>
              <c:pt idx="424">
                <c:v>36.67</c:v>
              </c:pt>
              <c:pt idx="425">
                <c:v>36.67</c:v>
              </c:pt>
              <c:pt idx="426">
                <c:v>36.72</c:v>
              </c:pt>
              <c:pt idx="427">
                <c:v>36.72</c:v>
              </c:pt>
              <c:pt idx="428">
                <c:v>36.770000000000003</c:v>
              </c:pt>
              <c:pt idx="429">
                <c:v>36.770000000000003</c:v>
              </c:pt>
              <c:pt idx="430">
                <c:v>36.81</c:v>
              </c:pt>
              <c:pt idx="431">
                <c:v>36.85</c:v>
              </c:pt>
              <c:pt idx="432">
                <c:v>36.85</c:v>
              </c:pt>
              <c:pt idx="433">
                <c:v>36.9</c:v>
              </c:pt>
              <c:pt idx="434">
                <c:v>36.9</c:v>
              </c:pt>
              <c:pt idx="435">
                <c:v>36.9</c:v>
              </c:pt>
              <c:pt idx="436">
                <c:v>36.94</c:v>
              </c:pt>
              <c:pt idx="437">
                <c:v>36.94</c:v>
              </c:pt>
              <c:pt idx="438">
                <c:v>36.99</c:v>
              </c:pt>
              <c:pt idx="439">
                <c:v>36.99</c:v>
              </c:pt>
              <c:pt idx="440">
                <c:v>37.020000000000003</c:v>
              </c:pt>
              <c:pt idx="441">
                <c:v>37.06</c:v>
              </c:pt>
              <c:pt idx="442">
                <c:v>37.06</c:v>
              </c:pt>
              <c:pt idx="443">
                <c:v>37.11</c:v>
              </c:pt>
              <c:pt idx="444">
                <c:v>37.11</c:v>
              </c:pt>
              <c:pt idx="445">
                <c:v>37.11</c:v>
              </c:pt>
              <c:pt idx="446">
                <c:v>37.15</c:v>
              </c:pt>
              <c:pt idx="447">
                <c:v>37.15</c:v>
              </c:pt>
              <c:pt idx="448">
                <c:v>37.200000000000003</c:v>
              </c:pt>
              <c:pt idx="449">
                <c:v>37.200000000000003</c:v>
              </c:pt>
              <c:pt idx="450">
                <c:v>37.229999999999997</c:v>
              </c:pt>
              <c:pt idx="451">
                <c:v>37.28</c:v>
              </c:pt>
              <c:pt idx="452">
                <c:v>37.28</c:v>
              </c:pt>
              <c:pt idx="453">
                <c:v>37.32</c:v>
              </c:pt>
              <c:pt idx="454">
                <c:v>37.32</c:v>
              </c:pt>
              <c:pt idx="455">
                <c:v>37.32</c:v>
              </c:pt>
              <c:pt idx="456">
                <c:v>37.35</c:v>
              </c:pt>
              <c:pt idx="457">
                <c:v>37.35</c:v>
              </c:pt>
              <c:pt idx="458">
                <c:v>37.4</c:v>
              </c:pt>
              <c:pt idx="459">
                <c:v>37.4</c:v>
              </c:pt>
              <c:pt idx="460">
                <c:v>37.43</c:v>
              </c:pt>
              <c:pt idx="461">
                <c:v>37.43</c:v>
              </c:pt>
              <c:pt idx="462">
                <c:v>37.479999999999997</c:v>
              </c:pt>
              <c:pt idx="463">
                <c:v>37.51</c:v>
              </c:pt>
              <c:pt idx="464">
                <c:v>37.51</c:v>
              </c:pt>
              <c:pt idx="465">
                <c:v>37.51</c:v>
              </c:pt>
              <c:pt idx="466">
                <c:v>37.549999999999997</c:v>
              </c:pt>
              <c:pt idx="467">
                <c:v>37.549999999999997</c:v>
              </c:pt>
              <c:pt idx="468">
                <c:v>37.590000000000003</c:v>
              </c:pt>
              <c:pt idx="469">
                <c:v>37.590000000000003</c:v>
              </c:pt>
              <c:pt idx="470">
                <c:v>37.630000000000003</c:v>
              </c:pt>
              <c:pt idx="471">
                <c:v>37.630000000000003</c:v>
              </c:pt>
              <c:pt idx="472">
                <c:v>37.68</c:v>
              </c:pt>
              <c:pt idx="473">
                <c:v>37.71</c:v>
              </c:pt>
              <c:pt idx="474">
                <c:v>37.71</c:v>
              </c:pt>
              <c:pt idx="475">
                <c:v>37.71</c:v>
              </c:pt>
              <c:pt idx="476">
                <c:v>37.75</c:v>
              </c:pt>
              <c:pt idx="477">
                <c:v>37.75</c:v>
              </c:pt>
              <c:pt idx="478">
                <c:v>37.78</c:v>
              </c:pt>
              <c:pt idx="479">
                <c:v>37.78</c:v>
              </c:pt>
              <c:pt idx="480">
                <c:v>37.82</c:v>
              </c:pt>
              <c:pt idx="481">
                <c:v>37.82</c:v>
              </c:pt>
              <c:pt idx="482">
                <c:v>37.86</c:v>
              </c:pt>
              <c:pt idx="483">
                <c:v>37.9</c:v>
              </c:pt>
              <c:pt idx="484">
                <c:v>37.9</c:v>
              </c:pt>
              <c:pt idx="485">
                <c:v>37.9</c:v>
              </c:pt>
              <c:pt idx="486">
                <c:v>37.93</c:v>
              </c:pt>
              <c:pt idx="487">
                <c:v>37.93</c:v>
              </c:pt>
              <c:pt idx="488">
                <c:v>37.979999999999997</c:v>
              </c:pt>
              <c:pt idx="489">
                <c:v>37.979999999999997</c:v>
              </c:pt>
              <c:pt idx="490">
                <c:v>38.01</c:v>
              </c:pt>
              <c:pt idx="491">
                <c:v>38.01</c:v>
              </c:pt>
              <c:pt idx="492">
                <c:v>38.04</c:v>
              </c:pt>
              <c:pt idx="493">
                <c:v>38.090000000000003</c:v>
              </c:pt>
              <c:pt idx="494">
                <c:v>38.090000000000003</c:v>
              </c:pt>
              <c:pt idx="495">
                <c:v>38.090000000000003</c:v>
              </c:pt>
              <c:pt idx="496">
                <c:v>38.130000000000003</c:v>
              </c:pt>
              <c:pt idx="497">
                <c:v>38.130000000000003</c:v>
              </c:pt>
              <c:pt idx="498">
                <c:v>38.159999999999997</c:v>
              </c:pt>
              <c:pt idx="499">
                <c:v>38.159999999999997</c:v>
              </c:pt>
              <c:pt idx="500">
                <c:v>38.200000000000003</c:v>
              </c:pt>
              <c:pt idx="501">
                <c:v>38.200000000000003</c:v>
              </c:pt>
              <c:pt idx="502">
                <c:v>38.24</c:v>
              </c:pt>
              <c:pt idx="503">
                <c:v>38.28</c:v>
              </c:pt>
              <c:pt idx="504">
                <c:v>38.28</c:v>
              </c:pt>
              <c:pt idx="505">
                <c:v>38.28</c:v>
              </c:pt>
              <c:pt idx="506">
                <c:v>38.31</c:v>
              </c:pt>
              <c:pt idx="507">
                <c:v>38.31</c:v>
              </c:pt>
              <c:pt idx="508">
                <c:v>38.35</c:v>
              </c:pt>
              <c:pt idx="509">
                <c:v>38.35</c:v>
              </c:pt>
              <c:pt idx="510">
                <c:v>38.380000000000003</c:v>
              </c:pt>
              <c:pt idx="511">
                <c:v>38.380000000000003</c:v>
              </c:pt>
              <c:pt idx="512">
                <c:v>38.42</c:v>
              </c:pt>
              <c:pt idx="513">
                <c:v>38.42</c:v>
              </c:pt>
              <c:pt idx="514">
                <c:v>38.46</c:v>
              </c:pt>
              <c:pt idx="515">
                <c:v>38.46</c:v>
              </c:pt>
              <c:pt idx="516">
                <c:v>38.49</c:v>
              </c:pt>
              <c:pt idx="517">
                <c:v>38.49</c:v>
              </c:pt>
              <c:pt idx="518">
                <c:v>38.53</c:v>
              </c:pt>
              <c:pt idx="519">
                <c:v>38.53</c:v>
              </c:pt>
              <c:pt idx="520">
                <c:v>38.57</c:v>
              </c:pt>
              <c:pt idx="521">
                <c:v>38.57</c:v>
              </c:pt>
              <c:pt idx="522">
                <c:v>38.6</c:v>
              </c:pt>
              <c:pt idx="523">
                <c:v>38.6</c:v>
              </c:pt>
              <c:pt idx="524">
                <c:v>38.630000000000003</c:v>
              </c:pt>
              <c:pt idx="525">
                <c:v>38.630000000000003</c:v>
              </c:pt>
              <c:pt idx="526">
                <c:v>38.67</c:v>
              </c:pt>
              <c:pt idx="527">
                <c:v>38.67</c:v>
              </c:pt>
              <c:pt idx="528">
                <c:v>38.700000000000003</c:v>
              </c:pt>
              <c:pt idx="529">
                <c:v>38.700000000000003</c:v>
              </c:pt>
              <c:pt idx="530">
                <c:v>38.74</c:v>
              </c:pt>
              <c:pt idx="531">
                <c:v>38.74</c:v>
              </c:pt>
              <c:pt idx="532">
                <c:v>38.78</c:v>
              </c:pt>
              <c:pt idx="533">
                <c:v>38.78</c:v>
              </c:pt>
              <c:pt idx="534">
                <c:v>38.81</c:v>
              </c:pt>
              <c:pt idx="535">
                <c:v>38.81</c:v>
              </c:pt>
              <c:pt idx="536">
                <c:v>38.85</c:v>
              </c:pt>
              <c:pt idx="537">
                <c:v>38.85</c:v>
              </c:pt>
              <c:pt idx="538">
                <c:v>38.880000000000003</c:v>
              </c:pt>
              <c:pt idx="539">
                <c:v>38.880000000000003</c:v>
              </c:pt>
              <c:pt idx="540">
                <c:v>38.909999999999997</c:v>
              </c:pt>
              <c:pt idx="541">
                <c:v>38.909999999999997</c:v>
              </c:pt>
              <c:pt idx="542">
                <c:v>38.950000000000003</c:v>
              </c:pt>
              <c:pt idx="543">
                <c:v>38.950000000000003</c:v>
              </c:pt>
              <c:pt idx="544">
                <c:v>38.97</c:v>
              </c:pt>
              <c:pt idx="545">
                <c:v>38.97</c:v>
              </c:pt>
              <c:pt idx="546">
                <c:v>39.020000000000003</c:v>
              </c:pt>
              <c:pt idx="547">
                <c:v>39.020000000000003</c:v>
              </c:pt>
              <c:pt idx="548">
                <c:v>39.049999999999997</c:v>
              </c:pt>
              <c:pt idx="549">
                <c:v>39.049999999999997</c:v>
              </c:pt>
              <c:pt idx="550">
                <c:v>39.08</c:v>
              </c:pt>
              <c:pt idx="551">
                <c:v>39.08</c:v>
              </c:pt>
              <c:pt idx="552">
                <c:v>39.119999999999997</c:v>
              </c:pt>
              <c:pt idx="553">
                <c:v>39.119999999999997</c:v>
              </c:pt>
              <c:pt idx="554">
                <c:v>39.15</c:v>
              </c:pt>
              <c:pt idx="555">
                <c:v>39.15</c:v>
              </c:pt>
              <c:pt idx="556">
                <c:v>39.18</c:v>
              </c:pt>
              <c:pt idx="557">
                <c:v>39.18</c:v>
              </c:pt>
              <c:pt idx="558">
                <c:v>39.22</c:v>
              </c:pt>
              <c:pt idx="559">
                <c:v>39.22</c:v>
              </c:pt>
              <c:pt idx="560">
                <c:v>39.25</c:v>
              </c:pt>
              <c:pt idx="561">
                <c:v>39.25</c:v>
              </c:pt>
              <c:pt idx="562">
                <c:v>39.28</c:v>
              </c:pt>
              <c:pt idx="563">
                <c:v>39.28</c:v>
              </c:pt>
              <c:pt idx="564">
                <c:v>39.32</c:v>
              </c:pt>
              <c:pt idx="565">
                <c:v>39.32</c:v>
              </c:pt>
              <c:pt idx="566">
                <c:v>39.35</c:v>
              </c:pt>
              <c:pt idx="567">
                <c:v>39.35</c:v>
              </c:pt>
              <c:pt idx="568">
                <c:v>39.380000000000003</c:v>
              </c:pt>
              <c:pt idx="569">
                <c:v>39.409999999999997</c:v>
              </c:pt>
              <c:pt idx="570">
                <c:v>39.409999999999997</c:v>
              </c:pt>
              <c:pt idx="571">
                <c:v>39.44</c:v>
              </c:pt>
              <c:pt idx="572">
                <c:v>39.44</c:v>
              </c:pt>
              <c:pt idx="573">
                <c:v>39.479999999999997</c:v>
              </c:pt>
              <c:pt idx="574">
                <c:v>39.479999999999997</c:v>
              </c:pt>
              <c:pt idx="575">
                <c:v>39.479999999999997</c:v>
              </c:pt>
              <c:pt idx="576">
                <c:v>39.5</c:v>
              </c:pt>
              <c:pt idx="577">
                <c:v>39.5</c:v>
              </c:pt>
              <c:pt idx="578">
                <c:v>39.54</c:v>
              </c:pt>
              <c:pt idx="579">
                <c:v>39.57</c:v>
              </c:pt>
              <c:pt idx="580">
                <c:v>39.57</c:v>
              </c:pt>
              <c:pt idx="581">
                <c:v>39.61</c:v>
              </c:pt>
              <c:pt idx="582">
                <c:v>39.61</c:v>
              </c:pt>
              <c:pt idx="583">
                <c:v>39.64</c:v>
              </c:pt>
              <c:pt idx="584">
                <c:v>39.64</c:v>
              </c:pt>
              <c:pt idx="585">
                <c:v>39.64</c:v>
              </c:pt>
              <c:pt idx="586">
                <c:v>39.659999999999997</c:v>
              </c:pt>
              <c:pt idx="587">
                <c:v>39.659999999999997</c:v>
              </c:pt>
              <c:pt idx="588">
                <c:v>39.700000000000003</c:v>
              </c:pt>
              <c:pt idx="589">
                <c:v>39.700000000000003</c:v>
              </c:pt>
              <c:pt idx="590">
                <c:v>39.729999999999997</c:v>
              </c:pt>
              <c:pt idx="591">
                <c:v>39.770000000000003</c:v>
              </c:pt>
              <c:pt idx="592">
                <c:v>39.770000000000003</c:v>
              </c:pt>
              <c:pt idx="593">
                <c:v>39.799999999999997</c:v>
              </c:pt>
              <c:pt idx="594">
                <c:v>39.799999999999997</c:v>
              </c:pt>
              <c:pt idx="595">
                <c:v>39.799999999999997</c:v>
              </c:pt>
              <c:pt idx="596">
                <c:v>39.83</c:v>
              </c:pt>
              <c:pt idx="597">
                <c:v>39.83</c:v>
              </c:pt>
              <c:pt idx="598">
                <c:v>39.85</c:v>
              </c:pt>
              <c:pt idx="599">
                <c:v>39.85</c:v>
              </c:pt>
              <c:pt idx="600">
                <c:v>39.880000000000003</c:v>
              </c:pt>
              <c:pt idx="601">
                <c:v>39.92</c:v>
              </c:pt>
              <c:pt idx="602">
                <c:v>39.92</c:v>
              </c:pt>
              <c:pt idx="603">
                <c:v>39.94</c:v>
              </c:pt>
              <c:pt idx="604">
                <c:v>39.94</c:v>
              </c:pt>
              <c:pt idx="605">
                <c:v>39.94</c:v>
              </c:pt>
              <c:pt idx="606">
                <c:v>39.97</c:v>
              </c:pt>
              <c:pt idx="607">
                <c:v>39.97</c:v>
              </c:pt>
              <c:pt idx="608">
                <c:v>40</c:v>
              </c:pt>
              <c:pt idx="609">
                <c:v>40</c:v>
              </c:pt>
              <c:pt idx="610">
                <c:v>40.04</c:v>
              </c:pt>
              <c:pt idx="611">
                <c:v>40.07</c:v>
              </c:pt>
              <c:pt idx="612">
                <c:v>40.07</c:v>
              </c:pt>
              <c:pt idx="613">
                <c:v>40.1</c:v>
              </c:pt>
              <c:pt idx="614">
                <c:v>40.1</c:v>
              </c:pt>
              <c:pt idx="615">
                <c:v>40.1</c:v>
              </c:pt>
              <c:pt idx="616">
                <c:v>40.130000000000003</c:v>
              </c:pt>
              <c:pt idx="617">
                <c:v>40.130000000000003</c:v>
              </c:pt>
              <c:pt idx="618">
                <c:v>40.159999999999997</c:v>
              </c:pt>
              <c:pt idx="619">
                <c:v>40.159999999999997</c:v>
              </c:pt>
              <c:pt idx="620">
                <c:v>40.18</c:v>
              </c:pt>
              <c:pt idx="621">
                <c:v>40.22</c:v>
              </c:pt>
              <c:pt idx="622">
                <c:v>40.22</c:v>
              </c:pt>
              <c:pt idx="623">
                <c:v>40.24</c:v>
              </c:pt>
              <c:pt idx="624">
                <c:v>40.24</c:v>
              </c:pt>
              <c:pt idx="625">
                <c:v>40.24</c:v>
              </c:pt>
              <c:pt idx="626">
                <c:v>40.26</c:v>
              </c:pt>
              <c:pt idx="627">
                <c:v>40.26</c:v>
              </c:pt>
              <c:pt idx="628">
                <c:v>40.29</c:v>
              </c:pt>
              <c:pt idx="629">
                <c:v>40.29</c:v>
              </c:pt>
              <c:pt idx="630">
                <c:v>40.33</c:v>
              </c:pt>
              <c:pt idx="631">
                <c:v>40.340000000000003</c:v>
              </c:pt>
              <c:pt idx="632">
                <c:v>40.340000000000003</c:v>
              </c:pt>
              <c:pt idx="633">
                <c:v>40.380000000000003</c:v>
              </c:pt>
              <c:pt idx="634">
                <c:v>40.380000000000003</c:v>
              </c:pt>
              <c:pt idx="635">
                <c:v>40.380000000000003</c:v>
              </c:pt>
              <c:pt idx="636">
                <c:v>40.4</c:v>
              </c:pt>
              <c:pt idx="637">
                <c:v>40.4</c:v>
              </c:pt>
              <c:pt idx="638">
                <c:v>40.43</c:v>
              </c:pt>
              <c:pt idx="639">
                <c:v>40.43</c:v>
              </c:pt>
              <c:pt idx="640">
                <c:v>40.46</c:v>
              </c:pt>
              <c:pt idx="641">
                <c:v>40.46</c:v>
              </c:pt>
              <c:pt idx="642">
                <c:v>40.479999999999997</c:v>
              </c:pt>
              <c:pt idx="643">
                <c:v>40.51</c:v>
              </c:pt>
              <c:pt idx="644">
                <c:v>40.51</c:v>
              </c:pt>
              <c:pt idx="645">
                <c:v>40.51</c:v>
              </c:pt>
              <c:pt idx="646">
                <c:v>40.53</c:v>
              </c:pt>
              <c:pt idx="647">
                <c:v>40.53</c:v>
              </c:pt>
              <c:pt idx="648">
                <c:v>40.57</c:v>
              </c:pt>
              <c:pt idx="649">
                <c:v>40.57</c:v>
              </c:pt>
              <c:pt idx="650">
                <c:v>40.590000000000003</c:v>
              </c:pt>
              <c:pt idx="651">
                <c:v>40.590000000000003</c:v>
              </c:pt>
              <c:pt idx="652">
                <c:v>40.619999999999997</c:v>
              </c:pt>
              <c:pt idx="653">
                <c:v>40.64</c:v>
              </c:pt>
              <c:pt idx="654">
                <c:v>40.64</c:v>
              </c:pt>
              <c:pt idx="655">
                <c:v>40.64</c:v>
              </c:pt>
              <c:pt idx="656">
                <c:v>40.67</c:v>
              </c:pt>
              <c:pt idx="657">
                <c:v>40.67</c:v>
              </c:pt>
              <c:pt idx="658">
                <c:v>40.700000000000003</c:v>
              </c:pt>
              <c:pt idx="659">
                <c:v>40.700000000000003</c:v>
              </c:pt>
              <c:pt idx="660">
                <c:v>40.729999999999997</c:v>
              </c:pt>
              <c:pt idx="661">
                <c:v>40.729999999999997</c:v>
              </c:pt>
              <c:pt idx="662">
                <c:v>40.75</c:v>
              </c:pt>
              <c:pt idx="663">
                <c:v>40.79</c:v>
              </c:pt>
              <c:pt idx="664">
                <c:v>40.79</c:v>
              </c:pt>
              <c:pt idx="665">
                <c:v>40.79</c:v>
              </c:pt>
              <c:pt idx="666">
                <c:v>40.82</c:v>
              </c:pt>
              <c:pt idx="667">
                <c:v>40.82</c:v>
              </c:pt>
              <c:pt idx="668">
                <c:v>40.840000000000003</c:v>
              </c:pt>
              <c:pt idx="669">
                <c:v>40.840000000000003</c:v>
              </c:pt>
              <c:pt idx="670">
                <c:v>40.86</c:v>
              </c:pt>
              <c:pt idx="671">
                <c:v>40.86</c:v>
              </c:pt>
              <c:pt idx="672">
                <c:v>40.880000000000003</c:v>
              </c:pt>
              <c:pt idx="673">
                <c:v>40.909999999999997</c:v>
              </c:pt>
              <c:pt idx="674">
                <c:v>40.909999999999997</c:v>
              </c:pt>
              <c:pt idx="675">
                <c:v>40.909999999999997</c:v>
              </c:pt>
              <c:pt idx="676">
                <c:v>40.94</c:v>
              </c:pt>
              <c:pt idx="677">
                <c:v>40.94</c:v>
              </c:pt>
              <c:pt idx="678">
                <c:v>40.97</c:v>
              </c:pt>
              <c:pt idx="679">
                <c:v>40.97</c:v>
              </c:pt>
              <c:pt idx="680">
                <c:v>41</c:v>
              </c:pt>
              <c:pt idx="681">
                <c:v>41</c:v>
              </c:pt>
              <c:pt idx="682">
                <c:v>41.02</c:v>
              </c:pt>
              <c:pt idx="683">
                <c:v>41.04</c:v>
              </c:pt>
              <c:pt idx="684">
                <c:v>41.04</c:v>
              </c:pt>
              <c:pt idx="685">
                <c:v>41.04</c:v>
              </c:pt>
              <c:pt idx="686">
                <c:v>41.06</c:v>
              </c:pt>
              <c:pt idx="687">
                <c:v>41.06</c:v>
              </c:pt>
              <c:pt idx="688">
                <c:v>41.09</c:v>
              </c:pt>
              <c:pt idx="689">
                <c:v>41.09</c:v>
              </c:pt>
              <c:pt idx="690">
                <c:v>41.11</c:v>
              </c:pt>
              <c:pt idx="691">
                <c:v>41.11</c:v>
              </c:pt>
              <c:pt idx="692">
                <c:v>41.14</c:v>
              </c:pt>
              <c:pt idx="693">
                <c:v>41.16</c:v>
              </c:pt>
              <c:pt idx="694">
                <c:v>41.16</c:v>
              </c:pt>
              <c:pt idx="695">
                <c:v>41.16</c:v>
              </c:pt>
              <c:pt idx="696">
                <c:v>41.19</c:v>
              </c:pt>
              <c:pt idx="697">
                <c:v>41.19</c:v>
              </c:pt>
              <c:pt idx="698">
                <c:v>41.21</c:v>
              </c:pt>
              <c:pt idx="699">
                <c:v>41.21</c:v>
              </c:pt>
              <c:pt idx="700">
                <c:v>41.24</c:v>
              </c:pt>
              <c:pt idx="701">
                <c:v>41.24</c:v>
              </c:pt>
              <c:pt idx="702">
                <c:v>41.26</c:v>
              </c:pt>
              <c:pt idx="703">
                <c:v>41.26</c:v>
              </c:pt>
              <c:pt idx="704">
                <c:v>41.29</c:v>
              </c:pt>
              <c:pt idx="705">
                <c:v>41.29</c:v>
              </c:pt>
              <c:pt idx="706">
                <c:v>41.32</c:v>
              </c:pt>
              <c:pt idx="707">
                <c:v>41.32</c:v>
              </c:pt>
              <c:pt idx="708">
                <c:v>41.34</c:v>
              </c:pt>
              <c:pt idx="709">
                <c:v>41.34</c:v>
              </c:pt>
              <c:pt idx="710">
                <c:v>41.36</c:v>
              </c:pt>
              <c:pt idx="711">
                <c:v>41.36</c:v>
              </c:pt>
              <c:pt idx="712">
                <c:v>41.39</c:v>
              </c:pt>
              <c:pt idx="713">
                <c:v>41.39</c:v>
              </c:pt>
              <c:pt idx="714">
                <c:v>41.41</c:v>
              </c:pt>
              <c:pt idx="715">
                <c:v>41.41</c:v>
              </c:pt>
              <c:pt idx="716">
                <c:v>41.43</c:v>
              </c:pt>
              <c:pt idx="717">
                <c:v>41.43</c:v>
              </c:pt>
              <c:pt idx="718">
                <c:v>41.46</c:v>
              </c:pt>
              <c:pt idx="719">
                <c:v>41.46</c:v>
              </c:pt>
              <c:pt idx="720">
                <c:v>41.49</c:v>
              </c:pt>
              <c:pt idx="721">
                <c:v>41.49</c:v>
              </c:pt>
              <c:pt idx="722">
                <c:v>41.5</c:v>
              </c:pt>
              <c:pt idx="723">
                <c:v>41.5</c:v>
              </c:pt>
              <c:pt idx="724">
                <c:v>41.52</c:v>
              </c:pt>
              <c:pt idx="725">
                <c:v>41.52</c:v>
              </c:pt>
              <c:pt idx="726">
                <c:v>41.55</c:v>
              </c:pt>
              <c:pt idx="727">
                <c:v>41.55</c:v>
              </c:pt>
              <c:pt idx="728">
                <c:v>41.57</c:v>
              </c:pt>
              <c:pt idx="729">
                <c:v>41.59</c:v>
              </c:pt>
              <c:pt idx="730">
                <c:v>41.59</c:v>
              </c:pt>
              <c:pt idx="731">
                <c:v>41.61</c:v>
              </c:pt>
              <c:pt idx="732">
                <c:v>41.61</c:v>
              </c:pt>
              <c:pt idx="733">
                <c:v>41.63</c:v>
              </c:pt>
              <c:pt idx="734">
                <c:v>41.63</c:v>
              </c:pt>
              <c:pt idx="735">
                <c:v>41.63</c:v>
              </c:pt>
              <c:pt idx="736">
                <c:v>41.65</c:v>
              </c:pt>
              <c:pt idx="737">
                <c:v>41.65</c:v>
              </c:pt>
              <c:pt idx="738">
                <c:v>41.68</c:v>
              </c:pt>
              <c:pt idx="739">
                <c:v>41.7</c:v>
              </c:pt>
              <c:pt idx="740">
                <c:v>41.7</c:v>
              </c:pt>
              <c:pt idx="741">
                <c:v>41.73</c:v>
              </c:pt>
              <c:pt idx="742">
                <c:v>41.73</c:v>
              </c:pt>
              <c:pt idx="743">
                <c:v>41.76</c:v>
              </c:pt>
              <c:pt idx="744">
                <c:v>41.76</c:v>
              </c:pt>
              <c:pt idx="745">
                <c:v>41.76</c:v>
              </c:pt>
              <c:pt idx="746">
                <c:v>41.77</c:v>
              </c:pt>
              <c:pt idx="747">
                <c:v>41.77</c:v>
              </c:pt>
              <c:pt idx="748">
                <c:v>41.8</c:v>
              </c:pt>
              <c:pt idx="749">
                <c:v>41.81</c:v>
              </c:pt>
              <c:pt idx="750">
                <c:v>41.81</c:v>
              </c:pt>
              <c:pt idx="751">
                <c:v>41.84</c:v>
              </c:pt>
              <c:pt idx="752">
                <c:v>41.84</c:v>
              </c:pt>
              <c:pt idx="753">
                <c:v>41.86</c:v>
              </c:pt>
              <c:pt idx="754">
                <c:v>41.86</c:v>
              </c:pt>
              <c:pt idx="755">
                <c:v>41.86</c:v>
              </c:pt>
              <c:pt idx="756">
                <c:v>41.88</c:v>
              </c:pt>
              <c:pt idx="757">
                <c:v>41.88</c:v>
              </c:pt>
              <c:pt idx="758">
                <c:v>41.91</c:v>
              </c:pt>
              <c:pt idx="759">
                <c:v>41.93</c:v>
              </c:pt>
              <c:pt idx="760">
                <c:v>41.93</c:v>
              </c:pt>
              <c:pt idx="761">
                <c:v>41.94</c:v>
              </c:pt>
              <c:pt idx="762">
                <c:v>41.94</c:v>
              </c:pt>
              <c:pt idx="763">
                <c:v>41.96</c:v>
              </c:pt>
              <c:pt idx="764">
                <c:v>41.96</c:v>
              </c:pt>
              <c:pt idx="765">
                <c:v>41.96</c:v>
              </c:pt>
              <c:pt idx="766">
                <c:v>41.99</c:v>
              </c:pt>
              <c:pt idx="767">
                <c:v>41.99</c:v>
              </c:pt>
              <c:pt idx="768">
                <c:v>42.01</c:v>
              </c:pt>
              <c:pt idx="769">
                <c:v>42.01</c:v>
              </c:pt>
              <c:pt idx="770">
                <c:v>42.02</c:v>
              </c:pt>
              <c:pt idx="771">
                <c:v>42.05</c:v>
              </c:pt>
              <c:pt idx="772">
                <c:v>42.05</c:v>
              </c:pt>
              <c:pt idx="773">
                <c:v>42.07</c:v>
              </c:pt>
              <c:pt idx="774">
                <c:v>42.07</c:v>
              </c:pt>
              <c:pt idx="775">
                <c:v>42.07</c:v>
              </c:pt>
              <c:pt idx="776">
                <c:v>42.09</c:v>
              </c:pt>
              <c:pt idx="777">
                <c:v>42.09</c:v>
              </c:pt>
              <c:pt idx="778">
                <c:v>42.11</c:v>
              </c:pt>
              <c:pt idx="779">
                <c:v>42.11</c:v>
              </c:pt>
              <c:pt idx="780">
                <c:v>42.13</c:v>
              </c:pt>
              <c:pt idx="781">
                <c:v>42.16</c:v>
              </c:pt>
              <c:pt idx="782">
                <c:v>42.16</c:v>
              </c:pt>
              <c:pt idx="783">
                <c:v>42.18</c:v>
              </c:pt>
              <c:pt idx="784">
                <c:v>42.18</c:v>
              </c:pt>
              <c:pt idx="785">
                <c:v>42.18</c:v>
              </c:pt>
              <c:pt idx="786">
                <c:v>42.19</c:v>
              </c:pt>
              <c:pt idx="787">
                <c:v>42.19</c:v>
              </c:pt>
              <c:pt idx="788">
                <c:v>42.21</c:v>
              </c:pt>
              <c:pt idx="789">
                <c:v>42.21</c:v>
              </c:pt>
              <c:pt idx="790">
                <c:v>42.23</c:v>
              </c:pt>
              <c:pt idx="791">
                <c:v>42.25</c:v>
              </c:pt>
              <c:pt idx="792">
                <c:v>42.25</c:v>
              </c:pt>
              <c:pt idx="793">
                <c:v>42.27</c:v>
              </c:pt>
              <c:pt idx="794">
                <c:v>42.27</c:v>
              </c:pt>
              <c:pt idx="795">
                <c:v>42.27</c:v>
              </c:pt>
              <c:pt idx="796">
                <c:v>42.29</c:v>
              </c:pt>
              <c:pt idx="797">
                <c:v>42.29</c:v>
              </c:pt>
              <c:pt idx="798">
                <c:v>42.32</c:v>
              </c:pt>
              <c:pt idx="799">
                <c:v>42.32</c:v>
              </c:pt>
              <c:pt idx="800">
                <c:v>42.33</c:v>
              </c:pt>
              <c:pt idx="801">
                <c:v>42.36</c:v>
              </c:pt>
              <c:pt idx="802">
                <c:v>42.36</c:v>
              </c:pt>
              <c:pt idx="803">
                <c:v>42.38</c:v>
              </c:pt>
              <c:pt idx="804">
                <c:v>42.38</c:v>
              </c:pt>
              <c:pt idx="805">
                <c:v>42.38</c:v>
              </c:pt>
              <c:pt idx="806">
                <c:v>42.39</c:v>
              </c:pt>
              <c:pt idx="807">
                <c:v>42.39</c:v>
              </c:pt>
              <c:pt idx="808">
                <c:v>42.42</c:v>
              </c:pt>
              <c:pt idx="809">
                <c:v>42.42</c:v>
              </c:pt>
              <c:pt idx="810">
                <c:v>42.43</c:v>
              </c:pt>
              <c:pt idx="811">
                <c:v>42.46</c:v>
              </c:pt>
              <c:pt idx="812">
                <c:v>42.46</c:v>
              </c:pt>
              <c:pt idx="813">
                <c:v>42.47</c:v>
              </c:pt>
              <c:pt idx="814">
                <c:v>42.47</c:v>
              </c:pt>
              <c:pt idx="815">
                <c:v>42.47</c:v>
              </c:pt>
              <c:pt idx="816">
                <c:v>42.49</c:v>
              </c:pt>
              <c:pt idx="817">
                <c:v>42.49</c:v>
              </c:pt>
              <c:pt idx="818">
                <c:v>42.51</c:v>
              </c:pt>
              <c:pt idx="819">
                <c:v>42.51</c:v>
              </c:pt>
              <c:pt idx="820">
                <c:v>42.54</c:v>
              </c:pt>
              <c:pt idx="821">
                <c:v>42.55</c:v>
              </c:pt>
              <c:pt idx="822">
                <c:v>42.55</c:v>
              </c:pt>
              <c:pt idx="823">
                <c:v>42.58</c:v>
              </c:pt>
              <c:pt idx="824">
                <c:v>42.58</c:v>
              </c:pt>
              <c:pt idx="825">
                <c:v>42.58</c:v>
              </c:pt>
              <c:pt idx="826">
                <c:v>42.59</c:v>
              </c:pt>
              <c:pt idx="827">
                <c:v>42.59</c:v>
              </c:pt>
              <c:pt idx="828">
                <c:v>42.62</c:v>
              </c:pt>
              <c:pt idx="829">
                <c:v>42.62</c:v>
              </c:pt>
              <c:pt idx="830">
                <c:v>42.63</c:v>
              </c:pt>
              <c:pt idx="831">
                <c:v>42.63</c:v>
              </c:pt>
              <c:pt idx="832">
                <c:v>42.64</c:v>
              </c:pt>
              <c:pt idx="833">
                <c:v>42.67</c:v>
              </c:pt>
              <c:pt idx="834">
                <c:v>42.67</c:v>
              </c:pt>
              <c:pt idx="835">
                <c:v>42.67</c:v>
              </c:pt>
              <c:pt idx="836">
                <c:v>42.68</c:v>
              </c:pt>
              <c:pt idx="837">
                <c:v>42.68</c:v>
              </c:pt>
              <c:pt idx="838">
                <c:v>42.71</c:v>
              </c:pt>
              <c:pt idx="839">
                <c:v>42.71</c:v>
              </c:pt>
              <c:pt idx="840">
                <c:v>42.72</c:v>
              </c:pt>
              <c:pt idx="841">
                <c:v>42.72</c:v>
              </c:pt>
              <c:pt idx="842">
                <c:v>42.75</c:v>
              </c:pt>
              <c:pt idx="843">
                <c:v>42.76</c:v>
              </c:pt>
              <c:pt idx="844">
                <c:v>42.76</c:v>
              </c:pt>
              <c:pt idx="845">
                <c:v>42.76</c:v>
              </c:pt>
              <c:pt idx="846">
                <c:v>42.79</c:v>
              </c:pt>
              <c:pt idx="847">
                <c:v>42.79</c:v>
              </c:pt>
              <c:pt idx="848">
                <c:v>42.81</c:v>
              </c:pt>
              <c:pt idx="849">
                <c:v>42.81</c:v>
              </c:pt>
              <c:pt idx="850">
                <c:v>42.83</c:v>
              </c:pt>
              <c:pt idx="851">
                <c:v>42.83</c:v>
              </c:pt>
              <c:pt idx="852">
                <c:v>42.84</c:v>
              </c:pt>
              <c:pt idx="853">
                <c:v>42.87</c:v>
              </c:pt>
              <c:pt idx="854">
                <c:v>42.87</c:v>
              </c:pt>
              <c:pt idx="855">
                <c:v>42.87</c:v>
              </c:pt>
              <c:pt idx="856">
                <c:v>42.88</c:v>
              </c:pt>
              <c:pt idx="857">
                <c:v>42.88</c:v>
              </c:pt>
              <c:pt idx="858">
                <c:v>42.9</c:v>
              </c:pt>
              <c:pt idx="859">
                <c:v>42.9</c:v>
              </c:pt>
              <c:pt idx="860">
                <c:v>42.92</c:v>
              </c:pt>
              <c:pt idx="861">
                <c:v>42.92</c:v>
              </c:pt>
              <c:pt idx="862">
                <c:v>42.93</c:v>
              </c:pt>
              <c:pt idx="863">
                <c:v>42.95</c:v>
              </c:pt>
              <c:pt idx="864">
                <c:v>42.95</c:v>
              </c:pt>
              <c:pt idx="865">
                <c:v>42.95</c:v>
              </c:pt>
              <c:pt idx="866">
                <c:v>42.97</c:v>
              </c:pt>
              <c:pt idx="867">
                <c:v>42.97</c:v>
              </c:pt>
              <c:pt idx="868">
                <c:v>42.99</c:v>
              </c:pt>
              <c:pt idx="869">
                <c:v>42.99</c:v>
              </c:pt>
              <c:pt idx="870">
                <c:v>43.01</c:v>
              </c:pt>
              <c:pt idx="871">
                <c:v>43.01</c:v>
              </c:pt>
              <c:pt idx="872">
                <c:v>43.03</c:v>
              </c:pt>
              <c:pt idx="873">
                <c:v>43.04</c:v>
              </c:pt>
              <c:pt idx="874">
                <c:v>43.04</c:v>
              </c:pt>
              <c:pt idx="875">
                <c:v>43.04</c:v>
              </c:pt>
              <c:pt idx="876">
                <c:v>43.06</c:v>
              </c:pt>
              <c:pt idx="877">
                <c:v>43.06</c:v>
              </c:pt>
              <c:pt idx="878">
                <c:v>43.07</c:v>
              </c:pt>
              <c:pt idx="879">
                <c:v>43.07</c:v>
              </c:pt>
              <c:pt idx="880">
                <c:v>43.09</c:v>
              </c:pt>
              <c:pt idx="881">
                <c:v>43.09</c:v>
              </c:pt>
              <c:pt idx="882">
                <c:v>43.11</c:v>
              </c:pt>
              <c:pt idx="883">
                <c:v>43.13</c:v>
              </c:pt>
              <c:pt idx="884">
                <c:v>43.13</c:v>
              </c:pt>
              <c:pt idx="885">
                <c:v>43.13</c:v>
              </c:pt>
              <c:pt idx="886">
                <c:v>43.15</c:v>
              </c:pt>
              <c:pt idx="887">
                <c:v>43.17</c:v>
              </c:pt>
              <c:pt idx="888">
                <c:v>43.17</c:v>
              </c:pt>
              <c:pt idx="889">
                <c:v>43.18</c:v>
              </c:pt>
              <c:pt idx="890">
                <c:v>43.18</c:v>
              </c:pt>
              <c:pt idx="891">
                <c:v>43.19</c:v>
              </c:pt>
              <c:pt idx="892">
                <c:v>43.19</c:v>
              </c:pt>
              <c:pt idx="893">
                <c:v>43.21</c:v>
              </c:pt>
              <c:pt idx="894">
                <c:v>43.21</c:v>
              </c:pt>
              <c:pt idx="895">
                <c:v>43.21</c:v>
              </c:pt>
              <c:pt idx="896">
                <c:v>43.23</c:v>
              </c:pt>
              <c:pt idx="897">
                <c:v>43.23</c:v>
              </c:pt>
              <c:pt idx="898">
                <c:v>43.25</c:v>
              </c:pt>
              <c:pt idx="899">
                <c:v>43.26</c:v>
              </c:pt>
              <c:pt idx="900">
                <c:v>43.26</c:v>
              </c:pt>
              <c:pt idx="901">
                <c:v>43.29</c:v>
              </c:pt>
              <c:pt idx="902">
                <c:v>43.29</c:v>
              </c:pt>
              <c:pt idx="903">
                <c:v>43.3</c:v>
              </c:pt>
              <c:pt idx="904">
                <c:v>43.3</c:v>
              </c:pt>
              <c:pt idx="905">
                <c:v>43.3</c:v>
              </c:pt>
              <c:pt idx="906">
                <c:v>43.32</c:v>
              </c:pt>
              <c:pt idx="907">
                <c:v>43.32</c:v>
              </c:pt>
              <c:pt idx="908">
                <c:v>43.33</c:v>
              </c:pt>
              <c:pt idx="909">
                <c:v>43.35</c:v>
              </c:pt>
              <c:pt idx="910">
                <c:v>43.35</c:v>
              </c:pt>
              <c:pt idx="911">
                <c:v>43.37</c:v>
              </c:pt>
              <c:pt idx="912">
                <c:v>43.37</c:v>
              </c:pt>
              <c:pt idx="913">
                <c:v>43.38</c:v>
              </c:pt>
              <c:pt idx="914">
                <c:v>43.38</c:v>
              </c:pt>
              <c:pt idx="915">
                <c:v>43.38</c:v>
              </c:pt>
              <c:pt idx="916">
                <c:v>43.39</c:v>
              </c:pt>
              <c:pt idx="917">
                <c:v>43.39</c:v>
              </c:pt>
              <c:pt idx="918">
                <c:v>43.41</c:v>
              </c:pt>
              <c:pt idx="919">
                <c:v>43.43</c:v>
              </c:pt>
              <c:pt idx="920">
                <c:v>43.43</c:v>
              </c:pt>
              <c:pt idx="921">
                <c:v>43.45</c:v>
              </c:pt>
              <c:pt idx="922">
                <c:v>43.45</c:v>
              </c:pt>
              <c:pt idx="923">
                <c:v>43.47</c:v>
              </c:pt>
              <c:pt idx="924">
                <c:v>43.47</c:v>
              </c:pt>
              <c:pt idx="925">
                <c:v>43.47</c:v>
              </c:pt>
              <c:pt idx="926">
                <c:v>43.48</c:v>
              </c:pt>
              <c:pt idx="927">
                <c:v>43.48</c:v>
              </c:pt>
              <c:pt idx="928">
                <c:v>43.49</c:v>
              </c:pt>
              <c:pt idx="929">
                <c:v>43.51</c:v>
              </c:pt>
              <c:pt idx="930">
                <c:v>43.51</c:v>
              </c:pt>
              <c:pt idx="931">
                <c:v>43.53</c:v>
              </c:pt>
              <c:pt idx="932">
                <c:v>43.53</c:v>
              </c:pt>
              <c:pt idx="933">
                <c:v>43.55</c:v>
              </c:pt>
              <c:pt idx="934">
                <c:v>43.55</c:v>
              </c:pt>
              <c:pt idx="935">
                <c:v>43.55</c:v>
              </c:pt>
              <c:pt idx="936">
                <c:v>43.56</c:v>
              </c:pt>
              <c:pt idx="937">
                <c:v>43.56</c:v>
              </c:pt>
              <c:pt idx="938">
                <c:v>43.58</c:v>
              </c:pt>
              <c:pt idx="939">
                <c:v>43.6</c:v>
              </c:pt>
              <c:pt idx="940">
                <c:v>43.6</c:v>
              </c:pt>
              <c:pt idx="941">
                <c:v>43.63</c:v>
              </c:pt>
              <c:pt idx="942">
                <c:v>43.63</c:v>
              </c:pt>
              <c:pt idx="943">
                <c:v>43.63</c:v>
              </c:pt>
              <c:pt idx="944">
                <c:v>43.63</c:v>
              </c:pt>
              <c:pt idx="945">
                <c:v>43.63</c:v>
              </c:pt>
              <c:pt idx="946">
                <c:v>43.65</c:v>
              </c:pt>
              <c:pt idx="947">
                <c:v>43.65</c:v>
              </c:pt>
              <c:pt idx="948">
                <c:v>43.66</c:v>
              </c:pt>
              <c:pt idx="949">
                <c:v>43.68</c:v>
              </c:pt>
              <c:pt idx="950">
                <c:v>43.68</c:v>
              </c:pt>
              <c:pt idx="951">
                <c:v>43.7</c:v>
              </c:pt>
              <c:pt idx="952">
                <c:v>43.7</c:v>
              </c:pt>
              <c:pt idx="953">
                <c:v>43.71</c:v>
              </c:pt>
              <c:pt idx="954">
                <c:v>43.71</c:v>
              </c:pt>
              <c:pt idx="955">
                <c:v>43.71</c:v>
              </c:pt>
              <c:pt idx="956">
                <c:v>43.73</c:v>
              </c:pt>
              <c:pt idx="957">
                <c:v>43.73</c:v>
              </c:pt>
              <c:pt idx="958">
                <c:v>43.75</c:v>
              </c:pt>
              <c:pt idx="959">
                <c:v>43.75</c:v>
              </c:pt>
              <c:pt idx="960">
                <c:v>43.76</c:v>
              </c:pt>
              <c:pt idx="961">
                <c:v>43.77</c:v>
              </c:pt>
              <c:pt idx="962">
                <c:v>43.77</c:v>
              </c:pt>
              <c:pt idx="963">
                <c:v>43.79</c:v>
              </c:pt>
              <c:pt idx="964">
                <c:v>43.79</c:v>
              </c:pt>
              <c:pt idx="965">
                <c:v>43.79</c:v>
              </c:pt>
              <c:pt idx="966">
                <c:v>43.81</c:v>
              </c:pt>
              <c:pt idx="967">
                <c:v>43.81</c:v>
              </c:pt>
              <c:pt idx="968">
                <c:v>43.82</c:v>
              </c:pt>
              <c:pt idx="969">
                <c:v>43.82</c:v>
              </c:pt>
              <c:pt idx="970">
                <c:v>43.84</c:v>
              </c:pt>
              <c:pt idx="971">
                <c:v>43.85</c:v>
              </c:pt>
              <c:pt idx="972">
                <c:v>43.85</c:v>
              </c:pt>
              <c:pt idx="973">
                <c:v>43.86</c:v>
              </c:pt>
              <c:pt idx="974">
                <c:v>43.86</c:v>
              </c:pt>
              <c:pt idx="975">
                <c:v>43.86</c:v>
              </c:pt>
              <c:pt idx="976">
                <c:v>43.88</c:v>
              </c:pt>
              <c:pt idx="977">
                <c:v>43.88</c:v>
              </c:pt>
              <c:pt idx="978">
                <c:v>43.89</c:v>
              </c:pt>
              <c:pt idx="979">
                <c:v>43.89</c:v>
              </c:pt>
              <c:pt idx="980">
                <c:v>43.92</c:v>
              </c:pt>
              <c:pt idx="981">
                <c:v>43.92</c:v>
              </c:pt>
              <c:pt idx="982">
                <c:v>43.92</c:v>
              </c:pt>
              <c:pt idx="983">
                <c:v>43.93</c:v>
              </c:pt>
              <c:pt idx="984">
                <c:v>43.93</c:v>
              </c:pt>
              <c:pt idx="985">
                <c:v>43.93</c:v>
              </c:pt>
              <c:pt idx="986">
                <c:v>43.96</c:v>
              </c:pt>
              <c:pt idx="987">
                <c:v>43.96</c:v>
              </c:pt>
              <c:pt idx="988">
                <c:v>43.97</c:v>
              </c:pt>
              <c:pt idx="989">
                <c:v>43.97</c:v>
              </c:pt>
              <c:pt idx="990">
                <c:v>43.98</c:v>
              </c:pt>
              <c:pt idx="991">
                <c:v>44</c:v>
              </c:pt>
              <c:pt idx="992">
                <c:v>44</c:v>
              </c:pt>
              <c:pt idx="993">
                <c:v>44.01</c:v>
              </c:pt>
              <c:pt idx="994">
                <c:v>44.01</c:v>
              </c:pt>
              <c:pt idx="995">
                <c:v>44.01</c:v>
              </c:pt>
              <c:pt idx="996">
                <c:v>44.03</c:v>
              </c:pt>
              <c:pt idx="997">
                <c:v>44.03</c:v>
              </c:pt>
              <c:pt idx="998">
                <c:v>44.05</c:v>
              </c:pt>
              <c:pt idx="999">
                <c:v>44.05</c:v>
              </c:pt>
              <c:pt idx="1000">
                <c:v>44.06</c:v>
              </c:pt>
              <c:pt idx="1001">
                <c:v>44.09</c:v>
              </c:pt>
              <c:pt idx="1002">
                <c:v>44.09</c:v>
              </c:pt>
              <c:pt idx="1003">
                <c:v>44.1</c:v>
              </c:pt>
              <c:pt idx="1004">
                <c:v>44.1</c:v>
              </c:pt>
              <c:pt idx="1005">
                <c:v>44.1</c:v>
              </c:pt>
              <c:pt idx="1006">
                <c:v>44.11</c:v>
              </c:pt>
              <c:pt idx="1007">
                <c:v>44.11</c:v>
              </c:pt>
              <c:pt idx="1008">
                <c:v>44.12</c:v>
              </c:pt>
              <c:pt idx="1009">
                <c:v>44.12</c:v>
              </c:pt>
              <c:pt idx="1010">
                <c:v>44.14</c:v>
              </c:pt>
              <c:pt idx="1011">
                <c:v>44.16</c:v>
              </c:pt>
              <c:pt idx="1012">
                <c:v>44.16</c:v>
              </c:pt>
              <c:pt idx="1013">
                <c:v>44.17</c:v>
              </c:pt>
              <c:pt idx="1014">
                <c:v>44.17</c:v>
              </c:pt>
              <c:pt idx="1015">
                <c:v>44.17</c:v>
              </c:pt>
              <c:pt idx="1016">
                <c:v>44.17</c:v>
              </c:pt>
              <c:pt idx="1017">
                <c:v>44.17</c:v>
              </c:pt>
              <c:pt idx="1018">
                <c:v>44.19</c:v>
              </c:pt>
              <c:pt idx="1019">
                <c:v>44.19</c:v>
              </c:pt>
              <c:pt idx="1020">
                <c:v>44.2</c:v>
              </c:pt>
              <c:pt idx="1021">
                <c:v>44.2</c:v>
              </c:pt>
              <c:pt idx="1022">
                <c:v>44.22</c:v>
              </c:pt>
              <c:pt idx="1023">
                <c:v>44.23</c:v>
              </c:pt>
              <c:pt idx="1024">
                <c:v>44.23</c:v>
              </c:pt>
              <c:pt idx="1025">
                <c:v>44.23</c:v>
              </c:pt>
              <c:pt idx="1026">
                <c:v>44.24</c:v>
              </c:pt>
              <c:pt idx="1027">
                <c:v>44.24</c:v>
              </c:pt>
              <c:pt idx="1028">
                <c:v>44.26</c:v>
              </c:pt>
              <c:pt idx="1029">
                <c:v>44.26</c:v>
              </c:pt>
              <c:pt idx="1030">
                <c:v>44.27</c:v>
              </c:pt>
              <c:pt idx="1031">
                <c:v>44.27</c:v>
              </c:pt>
              <c:pt idx="1032">
                <c:v>44.29</c:v>
              </c:pt>
              <c:pt idx="1033">
                <c:v>44.3</c:v>
              </c:pt>
              <c:pt idx="1034">
                <c:v>44.3</c:v>
              </c:pt>
              <c:pt idx="1035">
                <c:v>44.3</c:v>
              </c:pt>
              <c:pt idx="1036">
                <c:v>44.32</c:v>
              </c:pt>
              <c:pt idx="1037">
                <c:v>44.32</c:v>
              </c:pt>
              <c:pt idx="1038">
                <c:v>44.33</c:v>
              </c:pt>
              <c:pt idx="1039">
                <c:v>44.33</c:v>
              </c:pt>
              <c:pt idx="1040">
                <c:v>44.34</c:v>
              </c:pt>
              <c:pt idx="1041">
                <c:v>44.34</c:v>
              </c:pt>
              <c:pt idx="1042">
                <c:v>44.36</c:v>
              </c:pt>
              <c:pt idx="1043">
                <c:v>44.37</c:v>
              </c:pt>
              <c:pt idx="1044">
                <c:v>44.37</c:v>
              </c:pt>
              <c:pt idx="1045">
                <c:v>44.37</c:v>
              </c:pt>
              <c:pt idx="1046">
                <c:v>44.38</c:v>
              </c:pt>
              <c:pt idx="1047">
                <c:v>44.39</c:v>
              </c:pt>
              <c:pt idx="1048">
                <c:v>44.39</c:v>
              </c:pt>
              <c:pt idx="1049">
                <c:v>44.4</c:v>
              </c:pt>
              <c:pt idx="1050">
                <c:v>44.4</c:v>
              </c:pt>
              <c:pt idx="1051">
                <c:v>44.41</c:v>
              </c:pt>
              <c:pt idx="1052">
                <c:v>44.41</c:v>
              </c:pt>
              <c:pt idx="1053">
                <c:v>44.43</c:v>
              </c:pt>
              <c:pt idx="1054">
                <c:v>44.43</c:v>
              </c:pt>
              <c:pt idx="1055">
                <c:v>44.43</c:v>
              </c:pt>
              <c:pt idx="1056">
                <c:v>44.44</c:v>
              </c:pt>
              <c:pt idx="1057">
                <c:v>44.45</c:v>
              </c:pt>
              <c:pt idx="1058">
                <c:v>44.45</c:v>
              </c:pt>
              <c:pt idx="1059">
                <c:v>44.46</c:v>
              </c:pt>
              <c:pt idx="1060">
                <c:v>44.46</c:v>
              </c:pt>
              <c:pt idx="1061">
                <c:v>44.47</c:v>
              </c:pt>
              <c:pt idx="1062">
                <c:v>44.47</c:v>
              </c:pt>
              <c:pt idx="1063">
                <c:v>44.48</c:v>
              </c:pt>
              <c:pt idx="1064">
                <c:v>44.48</c:v>
              </c:pt>
              <c:pt idx="1065">
                <c:v>44.48</c:v>
              </c:pt>
              <c:pt idx="1066">
                <c:v>44.5</c:v>
              </c:pt>
              <c:pt idx="1067">
                <c:v>44.51</c:v>
              </c:pt>
              <c:pt idx="1068">
                <c:v>44.51</c:v>
              </c:pt>
              <c:pt idx="1069">
                <c:v>44.53</c:v>
              </c:pt>
              <c:pt idx="1070">
                <c:v>44.53</c:v>
              </c:pt>
              <c:pt idx="1071">
                <c:v>44.53</c:v>
              </c:pt>
              <c:pt idx="1072">
                <c:v>44.53</c:v>
              </c:pt>
              <c:pt idx="1073">
                <c:v>44.54</c:v>
              </c:pt>
              <c:pt idx="1074">
                <c:v>44.54</c:v>
              </c:pt>
              <c:pt idx="1075">
                <c:v>44.54</c:v>
              </c:pt>
              <c:pt idx="1076">
                <c:v>44.56</c:v>
              </c:pt>
              <c:pt idx="1077">
                <c:v>44.58</c:v>
              </c:pt>
              <c:pt idx="1078">
                <c:v>44.58</c:v>
              </c:pt>
              <c:pt idx="1079">
                <c:v>44.59</c:v>
              </c:pt>
              <c:pt idx="1080">
                <c:v>44.59</c:v>
              </c:pt>
              <c:pt idx="1081">
                <c:v>44.59</c:v>
              </c:pt>
              <c:pt idx="1082">
                <c:v>44.59</c:v>
              </c:pt>
              <c:pt idx="1083">
                <c:v>44.61</c:v>
              </c:pt>
              <c:pt idx="1084">
                <c:v>44.61</c:v>
              </c:pt>
              <c:pt idx="1085">
                <c:v>44.61</c:v>
              </c:pt>
              <c:pt idx="1086">
                <c:v>44.62</c:v>
              </c:pt>
              <c:pt idx="1087">
                <c:v>44.62</c:v>
              </c:pt>
              <c:pt idx="1088">
                <c:v>44.64</c:v>
              </c:pt>
              <c:pt idx="1089">
                <c:v>44.65</c:v>
              </c:pt>
              <c:pt idx="1090">
                <c:v>44.65</c:v>
              </c:pt>
              <c:pt idx="1091">
                <c:v>44.66</c:v>
              </c:pt>
              <c:pt idx="1092">
                <c:v>44.66</c:v>
              </c:pt>
              <c:pt idx="1093">
                <c:v>44.67</c:v>
              </c:pt>
              <c:pt idx="1094">
                <c:v>44.67</c:v>
              </c:pt>
              <c:pt idx="1095">
                <c:v>44.67</c:v>
              </c:pt>
              <c:pt idx="1096">
                <c:v>44.69</c:v>
              </c:pt>
              <c:pt idx="1097">
                <c:v>44.69</c:v>
              </c:pt>
              <c:pt idx="1098">
                <c:v>44.69</c:v>
              </c:pt>
              <c:pt idx="1099">
                <c:v>44.71</c:v>
              </c:pt>
              <c:pt idx="1100">
                <c:v>44.71</c:v>
              </c:pt>
              <c:pt idx="1101">
                <c:v>44.72</c:v>
              </c:pt>
              <c:pt idx="1102">
                <c:v>44.72</c:v>
              </c:pt>
              <c:pt idx="1103">
                <c:v>44.73</c:v>
              </c:pt>
              <c:pt idx="1104">
                <c:v>44.73</c:v>
              </c:pt>
              <c:pt idx="1105">
                <c:v>44.73</c:v>
              </c:pt>
              <c:pt idx="1106">
                <c:v>44.74</c:v>
              </c:pt>
              <c:pt idx="1107">
                <c:v>44.74</c:v>
              </c:pt>
              <c:pt idx="1108">
                <c:v>44.75</c:v>
              </c:pt>
              <c:pt idx="1109">
                <c:v>44.76</c:v>
              </c:pt>
              <c:pt idx="1110">
                <c:v>44.76</c:v>
              </c:pt>
              <c:pt idx="1111">
                <c:v>44.77</c:v>
              </c:pt>
              <c:pt idx="1112">
                <c:v>44.77</c:v>
              </c:pt>
              <c:pt idx="1113">
                <c:v>44.79</c:v>
              </c:pt>
              <c:pt idx="1114">
                <c:v>44.79</c:v>
              </c:pt>
              <c:pt idx="1115">
                <c:v>44.79</c:v>
              </c:pt>
              <c:pt idx="1116">
                <c:v>44.8</c:v>
              </c:pt>
              <c:pt idx="1117">
                <c:v>44.8</c:v>
              </c:pt>
              <c:pt idx="1118">
                <c:v>44.81</c:v>
              </c:pt>
              <c:pt idx="1119">
                <c:v>44.83</c:v>
              </c:pt>
              <c:pt idx="1120">
                <c:v>44.83</c:v>
              </c:pt>
              <c:pt idx="1121">
                <c:v>44.83</c:v>
              </c:pt>
              <c:pt idx="1122">
                <c:v>44.83</c:v>
              </c:pt>
              <c:pt idx="1123">
                <c:v>44.85</c:v>
              </c:pt>
              <c:pt idx="1124">
                <c:v>44.85</c:v>
              </c:pt>
              <c:pt idx="1125">
                <c:v>44.85</c:v>
              </c:pt>
              <c:pt idx="1126">
                <c:v>44.86</c:v>
              </c:pt>
              <c:pt idx="1127">
                <c:v>44.86</c:v>
              </c:pt>
              <c:pt idx="1128">
                <c:v>44.87</c:v>
              </c:pt>
              <c:pt idx="1129">
                <c:v>44.88</c:v>
              </c:pt>
              <c:pt idx="1130">
                <c:v>44.88</c:v>
              </c:pt>
              <c:pt idx="1131">
                <c:v>44.89</c:v>
              </c:pt>
              <c:pt idx="1132">
                <c:v>44.89</c:v>
              </c:pt>
              <c:pt idx="1133">
                <c:v>44.9</c:v>
              </c:pt>
              <c:pt idx="1134">
                <c:v>44.9</c:v>
              </c:pt>
              <c:pt idx="1135">
                <c:v>44.9</c:v>
              </c:pt>
              <c:pt idx="1136">
                <c:v>44.9</c:v>
              </c:pt>
              <c:pt idx="1137">
                <c:v>44.9</c:v>
              </c:pt>
              <c:pt idx="1138">
                <c:v>44.92</c:v>
              </c:pt>
              <c:pt idx="1139">
                <c:v>44.93</c:v>
              </c:pt>
              <c:pt idx="1140">
                <c:v>44.93</c:v>
              </c:pt>
              <c:pt idx="1141">
                <c:v>44.94</c:v>
              </c:pt>
              <c:pt idx="1142">
                <c:v>44.94</c:v>
              </c:pt>
              <c:pt idx="1143">
                <c:v>44.95</c:v>
              </c:pt>
              <c:pt idx="1144">
                <c:v>44.95</c:v>
              </c:pt>
              <c:pt idx="1145">
                <c:v>44.95</c:v>
              </c:pt>
              <c:pt idx="1146">
                <c:v>44.96</c:v>
              </c:pt>
              <c:pt idx="1147">
                <c:v>44.96</c:v>
              </c:pt>
              <c:pt idx="1148">
                <c:v>44.97</c:v>
              </c:pt>
              <c:pt idx="1149">
                <c:v>44.97</c:v>
              </c:pt>
              <c:pt idx="1150">
                <c:v>44.98</c:v>
              </c:pt>
              <c:pt idx="1151">
                <c:v>44.99</c:v>
              </c:pt>
              <c:pt idx="1152">
                <c:v>44.99</c:v>
              </c:pt>
              <c:pt idx="1153">
                <c:v>45.01</c:v>
              </c:pt>
              <c:pt idx="1154">
                <c:v>45.01</c:v>
              </c:pt>
              <c:pt idx="1155">
                <c:v>45.01</c:v>
              </c:pt>
              <c:pt idx="1156">
                <c:v>45.01</c:v>
              </c:pt>
              <c:pt idx="1157">
                <c:v>45.01</c:v>
              </c:pt>
              <c:pt idx="1158">
                <c:v>45.02</c:v>
              </c:pt>
              <c:pt idx="1159">
                <c:v>45.02</c:v>
              </c:pt>
              <c:pt idx="1160">
                <c:v>45.03</c:v>
              </c:pt>
              <c:pt idx="1161">
                <c:v>45.04</c:v>
              </c:pt>
              <c:pt idx="1162">
                <c:v>45.04</c:v>
              </c:pt>
              <c:pt idx="1163">
                <c:v>45.06</c:v>
              </c:pt>
              <c:pt idx="1164">
                <c:v>45.06</c:v>
              </c:pt>
              <c:pt idx="1165">
                <c:v>45.06</c:v>
              </c:pt>
              <c:pt idx="1166">
                <c:v>45.06</c:v>
              </c:pt>
              <c:pt idx="1167">
                <c:v>45.06</c:v>
              </c:pt>
              <c:pt idx="1168">
                <c:v>45.08</c:v>
              </c:pt>
              <c:pt idx="1169">
                <c:v>45.08</c:v>
              </c:pt>
              <c:pt idx="1170">
                <c:v>45.09</c:v>
              </c:pt>
              <c:pt idx="1171">
                <c:v>45.1</c:v>
              </c:pt>
              <c:pt idx="1172">
                <c:v>45.1</c:v>
              </c:pt>
              <c:pt idx="1173">
                <c:v>45.11</c:v>
              </c:pt>
              <c:pt idx="1174">
                <c:v>45.11</c:v>
              </c:pt>
              <c:pt idx="1175">
                <c:v>45.11</c:v>
              </c:pt>
              <c:pt idx="1176">
                <c:v>45.13</c:v>
              </c:pt>
              <c:pt idx="1177">
                <c:v>45.13</c:v>
              </c:pt>
              <c:pt idx="1178">
                <c:v>45.13</c:v>
              </c:pt>
              <c:pt idx="1179">
                <c:v>45.13</c:v>
              </c:pt>
              <c:pt idx="1180">
                <c:v>45.14</c:v>
              </c:pt>
              <c:pt idx="1181">
                <c:v>45.15</c:v>
              </c:pt>
              <c:pt idx="1182">
                <c:v>45.15</c:v>
              </c:pt>
              <c:pt idx="1183">
                <c:v>45.16</c:v>
              </c:pt>
              <c:pt idx="1184">
                <c:v>45.16</c:v>
              </c:pt>
              <c:pt idx="1185">
                <c:v>45.16</c:v>
              </c:pt>
              <c:pt idx="1186">
                <c:v>45.16</c:v>
              </c:pt>
              <c:pt idx="1187">
                <c:v>45.16</c:v>
              </c:pt>
              <c:pt idx="1188">
                <c:v>45.18</c:v>
              </c:pt>
              <c:pt idx="1189">
                <c:v>45.18</c:v>
              </c:pt>
              <c:pt idx="1190">
                <c:v>45.19</c:v>
              </c:pt>
              <c:pt idx="1191">
                <c:v>45.19</c:v>
              </c:pt>
              <c:pt idx="1192">
                <c:v>45.19</c:v>
              </c:pt>
              <c:pt idx="1193">
                <c:v>45.2</c:v>
              </c:pt>
              <c:pt idx="1194">
                <c:v>45.2</c:v>
              </c:pt>
              <c:pt idx="1195">
                <c:v>45.2</c:v>
              </c:pt>
              <c:pt idx="1196">
                <c:v>45.22</c:v>
              </c:pt>
              <c:pt idx="1197">
                <c:v>45.22</c:v>
              </c:pt>
              <c:pt idx="1198">
                <c:v>45.23</c:v>
              </c:pt>
              <c:pt idx="1199">
                <c:v>45.23</c:v>
              </c:pt>
              <c:pt idx="1200">
                <c:v>45.24</c:v>
              </c:pt>
              <c:pt idx="1201">
                <c:v>45.25</c:v>
              </c:pt>
              <c:pt idx="1202">
                <c:v>45.25</c:v>
              </c:pt>
              <c:pt idx="1203">
                <c:v>45.26</c:v>
              </c:pt>
              <c:pt idx="1204">
                <c:v>45.26</c:v>
              </c:pt>
              <c:pt idx="1205">
                <c:v>45.26</c:v>
              </c:pt>
              <c:pt idx="1206">
                <c:v>45.26</c:v>
              </c:pt>
              <c:pt idx="1207">
                <c:v>45.28</c:v>
              </c:pt>
              <c:pt idx="1208">
                <c:v>45.28</c:v>
              </c:pt>
              <c:pt idx="1209">
                <c:v>45.29</c:v>
              </c:pt>
              <c:pt idx="1210">
                <c:v>45.29</c:v>
              </c:pt>
              <c:pt idx="1211">
                <c:v>45.3</c:v>
              </c:pt>
              <c:pt idx="1212">
                <c:v>45.3</c:v>
              </c:pt>
              <c:pt idx="1213">
                <c:v>45.3</c:v>
              </c:pt>
              <c:pt idx="1214">
                <c:v>45.3</c:v>
              </c:pt>
              <c:pt idx="1215">
                <c:v>45.3</c:v>
              </c:pt>
              <c:pt idx="1216">
                <c:v>45.31</c:v>
              </c:pt>
              <c:pt idx="1217">
                <c:v>45.32</c:v>
              </c:pt>
              <c:pt idx="1218">
                <c:v>45.32</c:v>
              </c:pt>
              <c:pt idx="1219">
                <c:v>45.33</c:v>
              </c:pt>
              <c:pt idx="1220">
                <c:v>45.33</c:v>
              </c:pt>
              <c:pt idx="1221">
                <c:v>45.34</c:v>
              </c:pt>
              <c:pt idx="1222">
                <c:v>45.34</c:v>
              </c:pt>
              <c:pt idx="1223">
                <c:v>45.35</c:v>
              </c:pt>
              <c:pt idx="1224">
                <c:v>45.35</c:v>
              </c:pt>
              <c:pt idx="1225">
                <c:v>45.35</c:v>
              </c:pt>
              <c:pt idx="1226">
                <c:v>45.37</c:v>
              </c:pt>
              <c:pt idx="1227">
                <c:v>45.38</c:v>
              </c:pt>
              <c:pt idx="1228">
                <c:v>45.38</c:v>
              </c:pt>
              <c:pt idx="1229">
                <c:v>45.39</c:v>
              </c:pt>
              <c:pt idx="1230">
                <c:v>45.39</c:v>
              </c:pt>
              <c:pt idx="1231">
                <c:v>45.4</c:v>
              </c:pt>
              <c:pt idx="1232">
                <c:v>45.4</c:v>
              </c:pt>
              <c:pt idx="1233">
                <c:v>45.4</c:v>
              </c:pt>
              <c:pt idx="1234">
                <c:v>45.4</c:v>
              </c:pt>
              <c:pt idx="1235">
                <c:v>45.4</c:v>
              </c:pt>
              <c:pt idx="1236">
                <c:v>45.41</c:v>
              </c:pt>
              <c:pt idx="1237">
                <c:v>45.43</c:v>
              </c:pt>
              <c:pt idx="1238">
                <c:v>45.43</c:v>
              </c:pt>
              <c:pt idx="1239">
                <c:v>45.43</c:v>
              </c:pt>
              <c:pt idx="1240">
                <c:v>45.43</c:v>
              </c:pt>
              <c:pt idx="1241">
                <c:v>45.44</c:v>
              </c:pt>
              <c:pt idx="1242">
                <c:v>45.44</c:v>
              </c:pt>
              <c:pt idx="1243">
                <c:v>45.45</c:v>
              </c:pt>
              <c:pt idx="1244">
                <c:v>45.45</c:v>
              </c:pt>
              <c:pt idx="1245">
                <c:v>45.45</c:v>
              </c:pt>
              <c:pt idx="1246">
                <c:v>45.46</c:v>
              </c:pt>
              <c:pt idx="1247">
                <c:v>45.46</c:v>
              </c:pt>
              <c:pt idx="1248">
                <c:v>45.46</c:v>
              </c:pt>
              <c:pt idx="1249">
                <c:v>45.47</c:v>
              </c:pt>
              <c:pt idx="1250">
                <c:v>45.47</c:v>
              </c:pt>
              <c:pt idx="1251">
                <c:v>45.48</c:v>
              </c:pt>
              <c:pt idx="1252">
                <c:v>45.48</c:v>
              </c:pt>
              <c:pt idx="1253">
                <c:v>45.49</c:v>
              </c:pt>
              <c:pt idx="1254">
                <c:v>45.49</c:v>
              </c:pt>
              <c:pt idx="1255">
                <c:v>45.49</c:v>
              </c:pt>
              <c:pt idx="1256">
                <c:v>45.5</c:v>
              </c:pt>
              <c:pt idx="1257">
                <c:v>45.51</c:v>
              </c:pt>
              <c:pt idx="1258">
                <c:v>45.51</c:v>
              </c:pt>
              <c:pt idx="1259">
                <c:v>45.51</c:v>
              </c:pt>
              <c:pt idx="1260">
                <c:v>45.51</c:v>
              </c:pt>
              <c:pt idx="1261">
                <c:v>45.53</c:v>
              </c:pt>
              <c:pt idx="1262">
                <c:v>45.53</c:v>
              </c:pt>
              <c:pt idx="1263">
                <c:v>45.53</c:v>
              </c:pt>
              <c:pt idx="1264">
                <c:v>45.53</c:v>
              </c:pt>
              <c:pt idx="1265">
                <c:v>45.53</c:v>
              </c:pt>
              <c:pt idx="1266">
                <c:v>45.54</c:v>
              </c:pt>
              <c:pt idx="1267">
                <c:v>45.54</c:v>
              </c:pt>
              <c:pt idx="1268">
                <c:v>45.54</c:v>
              </c:pt>
              <c:pt idx="1269">
                <c:v>45.55</c:v>
              </c:pt>
              <c:pt idx="1270">
                <c:v>45.55</c:v>
              </c:pt>
              <c:pt idx="1271">
                <c:v>45.57</c:v>
              </c:pt>
              <c:pt idx="1272">
                <c:v>45.57</c:v>
              </c:pt>
              <c:pt idx="1273">
                <c:v>45.57</c:v>
              </c:pt>
              <c:pt idx="1274">
                <c:v>45.57</c:v>
              </c:pt>
              <c:pt idx="1275">
                <c:v>45.57</c:v>
              </c:pt>
              <c:pt idx="1276">
                <c:v>45.58</c:v>
              </c:pt>
              <c:pt idx="1277">
                <c:v>45.58</c:v>
              </c:pt>
              <c:pt idx="1278">
                <c:v>45.59</c:v>
              </c:pt>
              <c:pt idx="1279">
                <c:v>45.6</c:v>
              </c:pt>
              <c:pt idx="1280">
                <c:v>45.6</c:v>
              </c:pt>
              <c:pt idx="1281">
                <c:v>45.6</c:v>
              </c:pt>
              <c:pt idx="1282">
                <c:v>45.6</c:v>
              </c:pt>
              <c:pt idx="1283">
                <c:v>45.61</c:v>
              </c:pt>
              <c:pt idx="1284">
                <c:v>45.61</c:v>
              </c:pt>
              <c:pt idx="1285">
                <c:v>45.61</c:v>
              </c:pt>
              <c:pt idx="1286">
                <c:v>45.62</c:v>
              </c:pt>
              <c:pt idx="1287">
                <c:v>45.62</c:v>
              </c:pt>
              <c:pt idx="1288">
                <c:v>45.63</c:v>
              </c:pt>
              <c:pt idx="1289">
                <c:v>45.63</c:v>
              </c:pt>
              <c:pt idx="1290">
                <c:v>45.63</c:v>
              </c:pt>
              <c:pt idx="1291">
                <c:v>45.64</c:v>
              </c:pt>
              <c:pt idx="1292">
                <c:v>45.64</c:v>
              </c:pt>
              <c:pt idx="1293">
                <c:v>45.65</c:v>
              </c:pt>
              <c:pt idx="1294">
                <c:v>45.65</c:v>
              </c:pt>
              <c:pt idx="1295">
                <c:v>45.65</c:v>
              </c:pt>
              <c:pt idx="1296">
                <c:v>45.66</c:v>
              </c:pt>
              <c:pt idx="1297">
                <c:v>45.66</c:v>
              </c:pt>
              <c:pt idx="1298">
                <c:v>45.67</c:v>
              </c:pt>
              <c:pt idx="1299">
                <c:v>45.67</c:v>
              </c:pt>
              <c:pt idx="1300">
                <c:v>45.67</c:v>
              </c:pt>
              <c:pt idx="1301">
                <c:v>45.69</c:v>
              </c:pt>
              <c:pt idx="1302">
                <c:v>45.69</c:v>
              </c:pt>
              <c:pt idx="1303">
                <c:v>45.69</c:v>
              </c:pt>
              <c:pt idx="1304">
                <c:v>45.69</c:v>
              </c:pt>
              <c:pt idx="1305">
                <c:v>45.69</c:v>
              </c:pt>
              <c:pt idx="1306">
                <c:v>45.7</c:v>
              </c:pt>
              <c:pt idx="1307">
                <c:v>45.7</c:v>
              </c:pt>
              <c:pt idx="1308">
                <c:v>45.71</c:v>
              </c:pt>
              <c:pt idx="1309">
                <c:v>45.72</c:v>
              </c:pt>
              <c:pt idx="1310">
                <c:v>45.72</c:v>
              </c:pt>
              <c:pt idx="1311">
                <c:v>45.73</c:v>
              </c:pt>
              <c:pt idx="1312">
                <c:v>45.73</c:v>
              </c:pt>
              <c:pt idx="1313">
                <c:v>45.74</c:v>
              </c:pt>
              <c:pt idx="1314">
                <c:v>45.74</c:v>
              </c:pt>
              <c:pt idx="1315">
                <c:v>45.74</c:v>
              </c:pt>
              <c:pt idx="1316">
                <c:v>45.75</c:v>
              </c:pt>
              <c:pt idx="1317">
                <c:v>45.75</c:v>
              </c:pt>
              <c:pt idx="1318">
                <c:v>45.75</c:v>
              </c:pt>
              <c:pt idx="1319">
                <c:v>45.76</c:v>
              </c:pt>
              <c:pt idx="1320">
                <c:v>45.76</c:v>
              </c:pt>
              <c:pt idx="1321">
                <c:v>45.77</c:v>
              </c:pt>
              <c:pt idx="1322">
                <c:v>45.77</c:v>
              </c:pt>
              <c:pt idx="1323">
                <c:v>45.78</c:v>
              </c:pt>
              <c:pt idx="1324">
                <c:v>45.78</c:v>
              </c:pt>
              <c:pt idx="1325">
                <c:v>45.78</c:v>
              </c:pt>
              <c:pt idx="1326">
                <c:v>45.78</c:v>
              </c:pt>
              <c:pt idx="1327">
                <c:v>45.78</c:v>
              </c:pt>
              <c:pt idx="1328">
                <c:v>45.79</c:v>
              </c:pt>
              <c:pt idx="1329">
                <c:v>45.79</c:v>
              </c:pt>
              <c:pt idx="1330">
                <c:v>45.79</c:v>
              </c:pt>
              <c:pt idx="1331">
                <c:v>45.81</c:v>
              </c:pt>
              <c:pt idx="1332">
                <c:v>45.81</c:v>
              </c:pt>
              <c:pt idx="1333">
                <c:v>45.81</c:v>
              </c:pt>
              <c:pt idx="1334">
                <c:v>45.81</c:v>
              </c:pt>
              <c:pt idx="1335">
                <c:v>45.81</c:v>
              </c:pt>
              <c:pt idx="1336">
                <c:v>45.82</c:v>
              </c:pt>
              <c:pt idx="1337">
                <c:v>45.82</c:v>
              </c:pt>
              <c:pt idx="1338">
                <c:v>45.82</c:v>
              </c:pt>
              <c:pt idx="1339">
                <c:v>45.82</c:v>
              </c:pt>
              <c:pt idx="1340">
                <c:v>45.83</c:v>
              </c:pt>
              <c:pt idx="1341">
                <c:v>45.85</c:v>
              </c:pt>
              <c:pt idx="1342">
                <c:v>45.85</c:v>
              </c:pt>
              <c:pt idx="1343">
                <c:v>45.85</c:v>
              </c:pt>
              <c:pt idx="1344">
                <c:v>45.85</c:v>
              </c:pt>
              <c:pt idx="1345">
                <c:v>45.85</c:v>
              </c:pt>
              <c:pt idx="1346">
                <c:v>45.86</c:v>
              </c:pt>
              <c:pt idx="1347">
                <c:v>45.86</c:v>
              </c:pt>
              <c:pt idx="1348">
                <c:v>45.85</c:v>
              </c:pt>
              <c:pt idx="1349">
                <c:v>45.85</c:v>
              </c:pt>
              <c:pt idx="1350">
                <c:v>45.87</c:v>
              </c:pt>
              <c:pt idx="1351">
                <c:v>45.88</c:v>
              </c:pt>
              <c:pt idx="1352">
                <c:v>45.88</c:v>
              </c:pt>
              <c:pt idx="1353">
                <c:v>45.89</c:v>
              </c:pt>
              <c:pt idx="1354">
                <c:v>45.89</c:v>
              </c:pt>
              <c:pt idx="1355">
                <c:v>45.89</c:v>
              </c:pt>
              <c:pt idx="1356">
                <c:v>45.9</c:v>
              </c:pt>
              <c:pt idx="1357">
                <c:v>45.9</c:v>
              </c:pt>
              <c:pt idx="1358">
                <c:v>45.9</c:v>
              </c:pt>
              <c:pt idx="1359">
                <c:v>45.92</c:v>
              </c:pt>
              <c:pt idx="1360">
                <c:v>45.92</c:v>
              </c:pt>
              <c:pt idx="1361">
                <c:v>45.92</c:v>
              </c:pt>
              <c:pt idx="1362">
                <c:v>45.92</c:v>
              </c:pt>
              <c:pt idx="1363">
                <c:v>45.93</c:v>
              </c:pt>
              <c:pt idx="1364">
                <c:v>45.93</c:v>
              </c:pt>
              <c:pt idx="1365">
                <c:v>45.93</c:v>
              </c:pt>
              <c:pt idx="1366">
                <c:v>45.93</c:v>
              </c:pt>
              <c:pt idx="1367">
                <c:v>45.94</c:v>
              </c:pt>
              <c:pt idx="1368">
                <c:v>45.94</c:v>
              </c:pt>
              <c:pt idx="1369">
                <c:v>45.95</c:v>
              </c:pt>
              <c:pt idx="1370">
                <c:v>45.95</c:v>
              </c:pt>
              <c:pt idx="1371">
                <c:v>45.95</c:v>
              </c:pt>
              <c:pt idx="1372">
                <c:v>45.95</c:v>
              </c:pt>
              <c:pt idx="1373">
                <c:v>45.96</c:v>
              </c:pt>
              <c:pt idx="1374">
                <c:v>45.96</c:v>
              </c:pt>
              <c:pt idx="1375">
                <c:v>45.97</c:v>
              </c:pt>
              <c:pt idx="1376">
                <c:v>45.97</c:v>
              </c:pt>
              <c:pt idx="1377">
                <c:v>45.98</c:v>
              </c:pt>
              <c:pt idx="1378">
                <c:v>45.98</c:v>
              </c:pt>
              <c:pt idx="1379">
                <c:v>45.98</c:v>
              </c:pt>
              <c:pt idx="1380">
                <c:v>45.98</c:v>
              </c:pt>
              <c:pt idx="1381">
                <c:v>45.99</c:v>
              </c:pt>
              <c:pt idx="1382">
                <c:v>45.99</c:v>
              </c:pt>
              <c:pt idx="1383">
                <c:v>46</c:v>
              </c:pt>
              <c:pt idx="1384">
                <c:v>46</c:v>
              </c:pt>
              <c:pt idx="1385">
                <c:v>46.01</c:v>
              </c:pt>
              <c:pt idx="1386">
                <c:v>46.01</c:v>
              </c:pt>
              <c:pt idx="1387">
                <c:v>46.02</c:v>
              </c:pt>
              <c:pt idx="1388">
                <c:v>46.02</c:v>
              </c:pt>
              <c:pt idx="1389">
                <c:v>46.02</c:v>
              </c:pt>
              <c:pt idx="1390">
                <c:v>46.02</c:v>
              </c:pt>
              <c:pt idx="1391">
                <c:v>46.03</c:v>
              </c:pt>
              <c:pt idx="1392">
                <c:v>46.03</c:v>
              </c:pt>
              <c:pt idx="1393">
                <c:v>46.03</c:v>
              </c:pt>
              <c:pt idx="1394">
                <c:v>46.03</c:v>
              </c:pt>
              <c:pt idx="1395">
                <c:v>46.04</c:v>
              </c:pt>
              <c:pt idx="1396">
                <c:v>46.04</c:v>
              </c:pt>
              <c:pt idx="1397">
                <c:v>46.04</c:v>
              </c:pt>
              <c:pt idx="1398">
                <c:v>46.04</c:v>
              </c:pt>
              <c:pt idx="1399">
                <c:v>46.05</c:v>
              </c:pt>
              <c:pt idx="1400">
                <c:v>46.05</c:v>
              </c:pt>
              <c:pt idx="1401">
                <c:v>46.06</c:v>
              </c:pt>
              <c:pt idx="1402">
                <c:v>46.06</c:v>
              </c:pt>
              <c:pt idx="1403">
                <c:v>46.06</c:v>
              </c:pt>
              <c:pt idx="1404">
                <c:v>46.06</c:v>
              </c:pt>
              <c:pt idx="1405">
                <c:v>46.06</c:v>
              </c:pt>
              <c:pt idx="1406">
                <c:v>46.06</c:v>
              </c:pt>
              <c:pt idx="1407">
                <c:v>46.08</c:v>
              </c:pt>
              <c:pt idx="1408">
                <c:v>46.08</c:v>
              </c:pt>
              <c:pt idx="1409">
                <c:v>46.08</c:v>
              </c:pt>
              <c:pt idx="1410">
                <c:v>46.08</c:v>
              </c:pt>
              <c:pt idx="1411">
                <c:v>46.08</c:v>
              </c:pt>
              <c:pt idx="1412">
                <c:v>46.08</c:v>
              </c:pt>
              <c:pt idx="1413">
                <c:v>46.09</c:v>
              </c:pt>
              <c:pt idx="1414">
                <c:v>46.09</c:v>
              </c:pt>
              <c:pt idx="1415">
                <c:v>46.09</c:v>
              </c:pt>
              <c:pt idx="1416">
                <c:v>46.09</c:v>
              </c:pt>
              <c:pt idx="1417">
                <c:v>46.11</c:v>
              </c:pt>
              <c:pt idx="1418">
                <c:v>46.11</c:v>
              </c:pt>
              <c:pt idx="1419">
                <c:v>46.11</c:v>
              </c:pt>
              <c:pt idx="1420">
                <c:v>46.11</c:v>
              </c:pt>
              <c:pt idx="1421">
                <c:v>46.12</c:v>
              </c:pt>
              <c:pt idx="1422">
                <c:v>46.12</c:v>
              </c:pt>
              <c:pt idx="1423">
                <c:v>46.12</c:v>
              </c:pt>
              <c:pt idx="1424">
                <c:v>46.12</c:v>
              </c:pt>
              <c:pt idx="1425">
                <c:v>46.12</c:v>
              </c:pt>
              <c:pt idx="1426">
                <c:v>46.13</c:v>
              </c:pt>
              <c:pt idx="1427">
                <c:v>46.14</c:v>
              </c:pt>
              <c:pt idx="1428">
                <c:v>46.14</c:v>
              </c:pt>
              <c:pt idx="1429">
                <c:v>46.14</c:v>
              </c:pt>
              <c:pt idx="1430">
                <c:v>46.14</c:v>
              </c:pt>
              <c:pt idx="1431">
                <c:v>46.15</c:v>
              </c:pt>
              <c:pt idx="1432">
                <c:v>46.15</c:v>
              </c:pt>
              <c:pt idx="1433">
                <c:v>46.15</c:v>
              </c:pt>
              <c:pt idx="1434">
                <c:v>46.15</c:v>
              </c:pt>
              <c:pt idx="1435">
                <c:v>46.15</c:v>
              </c:pt>
              <c:pt idx="1436">
                <c:v>46.16</c:v>
              </c:pt>
              <c:pt idx="1437">
                <c:v>46.17</c:v>
              </c:pt>
              <c:pt idx="1438">
                <c:v>46.17</c:v>
              </c:pt>
              <c:pt idx="1439">
                <c:v>46.18</c:v>
              </c:pt>
              <c:pt idx="1440">
                <c:v>46.18</c:v>
              </c:pt>
              <c:pt idx="1441">
                <c:v>46.18</c:v>
              </c:pt>
              <c:pt idx="1442">
                <c:v>46.18</c:v>
              </c:pt>
              <c:pt idx="1443">
                <c:v>46.18</c:v>
              </c:pt>
              <c:pt idx="1444">
                <c:v>46.18</c:v>
              </c:pt>
              <c:pt idx="1445">
                <c:v>46.18</c:v>
              </c:pt>
              <c:pt idx="1446">
                <c:v>46.19</c:v>
              </c:pt>
              <c:pt idx="1447">
                <c:v>46.21</c:v>
              </c:pt>
              <c:pt idx="1448">
                <c:v>46.21</c:v>
              </c:pt>
              <c:pt idx="1449">
                <c:v>46.22</c:v>
              </c:pt>
              <c:pt idx="1450">
                <c:v>46.22</c:v>
              </c:pt>
              <c:pt idx="1451">
                <c:v>46.21</c:v>
              </c:pt>
              <c:pt idx="1452">
                <c:v>46.21</c:v>
              </c:pt>
              <c:pt idx="1453">
                <c:v>46.22</c:v>
              </c:pt>
              <c:pt idx="1454">
                <c:v>46.22</c:v>
              </c:pt>
              <c:pt idx="1455">
                <c:v>46.22</c:v>
              </c:pt>
              <c:pt idx="1456">
                <c:v>46.23</c:v>
              </c:pt>
              <c:pt idx="1457">
                <c:v>46.23</c:v>
              </c:pt>
              <c:pt idx="1458">
                <c:v>46.23</c:v>
              </c:pt>
              <c:pt idx="1459">
                <c:v>46.24</c:v>
              </c:pt>
              <c:pt idx="1460">
                <c:v>46.24</c:v>
              </c:pt>
              <c:pt idx="1461">
                <c:v>46.25</c:v>
              </c:pt>
              <c:pt idx="1462">
                <c:v>46.25</c:v>
              </c:pt>
              <c:pt idx="1463">
                <c:v>46.25</c:v>
              </c:pt>
              <c:pt idx="1464">
                <c:v>46.25</c:v>
              </c:pt>
              <c:pt idx="1465">
                <c:v>46.25</c:v>
              </c:pt>
              <c:pt idx="1466">
                <c:v>46.26</c:v>
              </c:pt>
              <c:pt idx="1467">
                <c:v>46.26</c:v>
              </c:pt>
              <c:pt idx="1468">
                <c:v>46.27</c:v>
              </c:pt>
              <c:pt idx="1469">
                <c:v>46.28</c:v>
              </c:pt>
              <c:pt idx="1470">
                <c:v>46.28</c:v>
              </c:pt>
              <c:pt idx="1471">
                <c:v>46.29</c:v>
              </c:pt>
              <c:pt idx="1472">
                <c:v>46.29</c:v>
              </c:pt>
              <c:pt idx="1473">
                <c:v>46.3</c:v>
              </c:pt>
              <c:pt idx="1474">
                <c:v>46.3</c:v>
              </c:pt>
              <c:pt idx="1475">
                <c:v>46.3</c:v>
              </c:pt>
              <c:pt idx="1476">
                <c:v>46.3</c:v>
              </c:pt>
              <c:pt idx="1477">
                <c:v>46.3</c:v>
              </c:pt>
              <c:pt idx="1478">
                <c:v>46.3</c:v>
              </c:pt>
              <c:pt idx="1479">
                <c:v>46.3</c:v>
              </c:pt>
              <c:pt idx="1480">
                <c:v>46.3</c:v>
              </c:pt>
              <c:pt idx="1481">
                <c:v>46.32</c:v>
              </c:pt>
              <c:pt idx="1482">
                <c:v>46.32</c:v>
              </c:pt>
              <c:pt idx="1483">
                <c:v>46.32</c:v>
              </c:pt>
              <c:pt idx="1484">
                <c:v>46.32</c:v>
              </c:pt>
              <c:pt idx="1485">
                <c:v>46.32</c:v>
              </c:pt>
              <c:pt idx="1486">
                <c:v>46.34</c:v>
              </c:pt>
              <c:pt idx="1487">
                <c:v>46.34</c:v>
              </c:pt>
              <c:pt idx="1488">
                <c:v>46.34</c:v>
              </c:pt>
              <c:pt idx="1489">
                <c:v>46.35</c:v>
              </c:pt>
              <c:pt idx="1490">
                <c:v>46.35</c:v>
              </c:pt>
              <c:pt idx="1491">
                <c:v>46.35</c:v>
              </c:pt>
              <c:pt idx="1492">
                <c:v>46.35</c:v>
              </c:pt>
              <c:pt idx="1493">
                <c:v>46.35</c:v>
              </c:pt>
              <c:pt idx="1494">
                <c:v>46.35</c:v>
              </c:pt>
              <c:pt idx="1495">
                <c:v>46.35</c:v>
              </c:pt>
              <c:pt idx="1496">
                <c:v>46.37</c:v>
              </c:pt>
              <c:pt idx="1497">
                <c:v>46.37</c:v>
              </c:pt>
              <c:pt idx="1498">
                <c:v>46.37</c:v>
              </c:pt>
              <c:pt idx="1499">
                <c:v>46.37</c:v>
              </c:pt>
              <c:pt idx="1500">
                <c:v>46.37</c:v>
              </c:pt>
              <c:pt idx="1501">
                <c:v>46.38</c:v>
              </c:pt>
              <c:pt idx="1502">
                <c:v>46.38</c:v>
              </c:pt>
              <c:pt idx="1503">
                <c:v>46.39</c:v>
              </c:pt>
              <c:pt idx="1504">
                <c:v>46.39</c:v>
              </c:pt>
              <c:pt idx="1505">
                <c:v>46.39</c:v>
              </c:pt>
              <c:pt idx="1506">
                <c:v>46.39</c:v>
              </c:pt>
              <c:pt idx="1507">
                <c:v>46.39</c:v>
              </c:pt>
              <c:pt idx="1508">
                <c:v>46.4</c:v>
              </c:pt>
              <c:pt idx="1509">
                <c:v>46.41</c:v>
              </c:pt>
              <c:pt idx="1510">
                <c:v>46.41</c:v>
              </c:pt>
              <c:pt idx="1511">
                <c:v>46.41</c:v>
              </c:pt>
              <c:pt idx="1512">
                <c:v>46.41</c:v>
              </c:pt>
              <c:pt idx="1513">
                <c:v>46.42</c:v>
              </c:pt>
              <c:pt idx="1514">
                <c:v>46.42</c:v>
              </c:pt>
              <c:pt idx="1515">
                <c:v>46.42</c:v>
              </c:pt>
              <c:pt idx="1516">
                <c:v>46.43</c:v>
              </c:pt>
              <c:pt idx="1517">
                <c:v>46.43</c:v>
              </c:pt>
              <c:pt idx="1518">
                <c:v>46.43</c:v>
              </c:pt>
              <c:pt idx="1519">
                <c:v>46.44</c:v>
              </c:pt>
              <c:pt idx="1520">
                <c:v>46.44</c:v>
              </c:pt>
              <c:pt idx="1521">
                <c:v>46.45</c:v>
              </c:pt>
              <c:pt idx="1522">
                <c:v>46.45</c:v>
              </c:pt>
              <c:pt idx="1523">
                <c:v>46.45</c:v>
              </c:pt>
              <c:pt idx="1524">
                <c:v>46.45</c:v>
              </c:pt>
              <c:pt idx="1525">
                <c:v>46.46</c:v>
              </c:pt>
              <c:pt idx="1526">
                <c:v>46.46</c:v>
              </c:pt>
              <c:pt idx="1527">
                <c:v>46.47</c:v>
              </c:pt>
              <c:pt idx="1528">
                <c:v>46.47</c:v>
              </c:pt>
              <c:pt idx="1529">
                <c:v>46.47</c:v>
              </c:pt>
              <c:pt idx="1530">
                <c:v>46.47</c:v>
              </c:pt>
              <c:pt idx="1531">
                <c:v>46.48</c:v>
              </c:pt>
              <c:pt idx="1532">
                <c:v>46.48</c:v>
              </c:pt>
              <c:pt idx="1533">
                <c:v>46.48</c:v>
              </c:pt>
              <c:pt idx="1534">
                <c:v>46.48</c:v>
              </c:pt>
              <c:pt idx="1535">
                <c:v>46.48</c:v>
              </c:pt>
              <c:pt idx="1536">
                <c:v>46.48</c:v>
              </c:pt>
              <c:pt idx="1537">
                <c:v>46.5</c:v>
              </c:pt>
              <c:pt idx="1538">
                <c:v>46.5</c:v>
              </c:pt>
              <c:pt idx="1539">
                <c:v>46.49</c:v>
              </c:pt>
              <c:pt idx="1540">
                <c:v>46.49</c:v>
              </c:pt>
              <c:pt idx="1541">
                <c:v>46.5</c:v>
              </c:pt>
              <c:pt idx="1542">
                <c:v>46.5</c:v>
              </c:pt>
              <c:pt idx="1543">
                <c:v>46.51</c:v>
              </c:pt>
              <c:pt idx="1544">
                <c:v>46.51</c:v>
              </c:pt>
              <c:pt idx="1545">
                <c:v>46.51</c:v>
              </c:pt>
              <c:pt idx="1546">
                <c:v>46.51</c:v>
              </c:pt>
              <c:pt idx="1547">
                <c:v>46.52</c:v>
              </c:pt>
              <c:pt idx="1548">
                <c:v>46.52</c:v>
              </c:pt>
              <c:pt idx="1549">
                <c:v>46.52</c:v>
              </c:pt>
              <c:pt idx="1550">
                <c:v>46.52</c:v>
              </c:pt>
              <c:pt idx="1551">
                <c:v>46.52</c:v>
              </c:pt>
              <c:pt idx="1552">
                <c:v>46.52</c:v>
              </c:pt>
              <c:pt idx="1553">
                <c:v>46.54</c:v>
              </c:pt>
              <c:pt idx="1554">
                <c:v>46.54</c:v>
              </c:pt>
              <c:pt idx="1555">
                <c:v>46.55</c:v>
              </c:pt>
              <c:pt idx="1556">
                <c:v>46.55</c:v>
              </c:pt>
              <c:pt idx="1557">
                <c:v>46.56</c:v>
              </c:pt>
              <c:pt idx="1558">
                <c:v>46.56</c:v>
              </c:pt>
              <c:pt idx="1559">
                <c:v>46.56</c:v>
              </c:pt>
              <c:pt idx="1560">
                <c:v>46.56</c:v>
              </c:pt>
              <c:pt idx="1561">
                <c:v>46.56</c:v>
              </c:pt>
              <c:pt idx="1562">
                <c:v>46.56</c:v>
              </c:pt>
              <c:pt idx="1563">
                <c:v>46.57</c:v>
              </c:pt>
              <c:pt idx="1564">
                <c:v>46.57</c:v>
              </c:pt>
              <c:pt idx="1565">
                <c:v>46.57</c:v>
              </c:pt>
              <c:pt idx="1566">
                <c:v>46.57</c:v>
              </c:pt>
              <c:pt idx="1567">
                <c:v>46.58</c:v>
              </c:pt>
              <c:pt idx="1568">
                <c:v>46.58</c:v>
              </c:pt>
              <c:pt idx="1569">
                <c:v>46.58</c:v>
              </c:pt>
              <c:pt idx="1570">
                <c:v>46.58</c:v>
              </c:pt>
              <c:pt idx="1571">
                <c:v>46.58</c:v>
              </c:pt>
              <c:pt idx="1572">
                <c:v>46.58</c:v>
              </c:pt>
              <c:pt idx="1573">
                <c:v>46.59</c:v>
              </c:pt>
              <c:pt idx="1574">
                <c:v>46.59</c:v>
              </c:pt>
              <c:pt idx="1575">
                <c:v>46.6</c:v>
              </c:pt>
              <c:pt idx="1576">
                <c:v>46.6</c:v>
              </c:pt>
              <c:pt idx="1577">
                <c:v>46.6</c:v>
              </c:pt>
              <c:pt idx="1578">
                <c:v>46.6</c:v>
              </c:pt>
              <c:pt idx="1579">
                <c:v>46.6</c:v>
              </c:pt>
              <c:pt idx="1580">
                <c:v>46.6</c:v>
              </c:pt>
              <c:pt idx="1581">
                <c:v>46.6</c:v>
              </c:pt>
              <c:pt idx="1582">
                <c:v>46.6</c:v>
              </c:pt>
              <c:pt idx="1583">
                <c:v>46.62</c:v>
              </c:pt>
              <c:pt idx="1584">
                <c:v>46.62</c:v>
              </c:pt>
              <c:pt idx="1585">
                <c:v>46.62</c:v>
              </c:pt>
              <c:pt idx="1586">
                <c:v>46.62</c:v>
              </c:pt>
              <c:pt idx="1587">
                <c:v>46.64</c:v>
              </c:pt>
              <c:pt idx="1588">
                <c:v>46.64</c:v>
              </c:pt>
              <c:pt idx="1589">
                <c:v>46.64</c:v>
              </c:pt>
              <c:pt idx="1590">
                <c:v>46.64</c:v>
              </c:pt>
              <c:pt idx="1591">
                <c:v>46.64</c:v>
              </c:pt>
              <c:pt idx="1592">
                <c:v>46.64</c:v>
              </c:pt>
              <c:pt idx="1593">
                <c:v>46.65</c:v>
              </c:pt>
              <c:pt idx="1594">
                <c:v>46.65</c:v>
              </c:pt>
              <c:pt idx="1595">
                <c:v>46.65</c:v>
              </c:pt>
              <c:pt idx="1596">
                <c:v>46.65</c:v>
              </c:pt>
              <c:pt idx="1597">
                <c:v>46.66</c:v>
              </c:pt>
              <c:pt idx="1598">
                <c:v>46.66</c:v>
              </c:pt>
              <c:pt idx="1599">
                <c:v>46.66</c:v>
              </c:pt>
              <c:pt idx="1600">
                <c:v>46.66</c:v>
              </c:pt>
              <c:pt idx="1601">
                <c:v>46.67</c:v>
              </c:pt>
              <c:pt idx="1602">
                <c:v>46.67</c:v>
              </c:pt>
              <c:pt idx="1603">
                <c:v>46.68</c:v>
              </c:pt>
              <c:pt idx="1604">
                <c:v>46.68</c:v>
              </c:pt>
              <c:pt idx="1605">
                <c:v>46.68</c:v>
              </c:pt>
              <c:pt idx="1606">
                <c:v>46.68</c:v>
              </c:pt>
              <c:pt idx="1607">
                <c:v>46.68</c:v>
              </c:pt>
              <c:pt idx="1608">
                <c:v>46.68</c:v>
              </c:pt>
              <c:pt idx="1609">
                <c:v>46.68</c:v>
              </c:pt>
              <c:pt idx="1610">
                <c:v>46.68</c:v>
              </c:pt>
              <c:pt idx="1611">
                <c:v>46.69</c:v>
              </c:pt>
              <c:pt idx="1612">
                <c:v>46.69</c:v>
              </c:pt>
              <c:pt idx="1613">
                <c:v>46.7</c:v>
              </c:pt>
              <c:pt idx="1614">
                <c:v>46.7</c:v>
              </c:pt>
              <c:pt idx="1615">
                <c:v>46.7</c:v>
              </c:pt>
              <c:pt idx="1616">
                <c:v>46.7</c:v>
              </c:pt>
              <c:pt idx="1617">
                <c:v>46.71</c:v>
              </c:pt>
              <c:pt idx="1618">
                <c:v>46.71</c:v>
              </c:pt>
              <c:pt idx="1619">
                <c:v>46.7</c:v>
              </c:pt>
              <c:pt idx="1620">
                <c:v>46.7</c:v>
              </c:pt>
              <c:pt idx="1621">
                <c:v>46.72</c:v>
              </c:pt>
              <c:pt idx="1622">
                <c:v>46.72</c:v>
              </c:pt>
              <c:pt idx="1623">
                <c:v>46.72</c:v>
              </c:pt>
              <c:pt idx="1624">
                <c:v>46.72</c:v>
              </c:pt>
              <c:pt idx="1625">
                <c:v>46.72</c:v>
              </c:pt>
              <c:pt idx="1626">
                <c:v>46.73</c:v>
              </c:pt>
              <c:pt idx="1627">
                <c:v>46.73</c:v>
              </c:pt>
              <c:pt idx="1628">
                <c:v>46.73</c:v>
              </c:pt>
              <c:pt idx="1629">
                <c:v>46.73</c:v>
              </c:pt>
              <c:pt idx="1630">
                <c:v>46.73</c:v>
              </c:pt>
              <c:pt idx="1631">
                <c:v>46.74</c:v>
              </c:pt>
              <c:pt idx="1632">
                <c:v>46.74</c:v>
              </c:pt>
              <c:pt idx="1633">
                <c:v>46.74</c:v>
              </c:pt>
              <c:pt idx="1634">
                <c:v>46.74</c:v>
              </c:pt>
              <c:pt idx="1635">
                <c:v>46.74</c:v>
              </c:pt>
              <c:pt idx="1636">
                <c:v>46.75</c:v>
              </c:pt>
              <c:pt idx="1637">
                <c:v>46.75</c:v>
              </c:pt>
              <c:pt idx="1638">
                <c:v>46.75</c:v>
              </c:pt>
              <c:pt idx="1639">
                <c:v>46.75</c:v>
              </c:pt>
              <c:pt idx="1640">
                <c:v>46.75</c:v>
              </c:pt>
              <c:pt idx="1641">
                <c:v>46.76</c:v>
              </c:pt>
              <c:pt idx="1642">
                <c:v>46.76</c:v>
              </c:pt>
              <c:pt idx="1643">
                <c:v>46.76</c:v>
              </c:pt>
              <c:pt idx="1644">
                <c:v>46.76</c:v>
              </c:pt>
              <c:pt idx="1645">
                <c:v>46.76</c:v>
              </c:pt>
              <c:pt idx="1646">
                <c:v>46.77</c:v>
              </c:pt>
              <c:pt idx="1647">
                <c:v>46.77</c:v>
              </c:pt>
              <c:pt idx="1648">
                <c:v>46.77</c:v>
              </c:pt>
              <c:pt idx="1649">
                <c:v>46.78</c:v>
              </c:pt>
              <c:pt idx="1650">
                <c:v>46.78</c:v>
              </c:pt>
              <c:pt idx="1651">
                <c:v>46.79</c:v>
              </c:pt>
              <c:pt idx="1652">
                <c:v>46.79</c:v>
              </c:pt>
              <c:pt idx="1653">
                <c:v>46.78</c:v>
              </c:pt>
              <c:pt idx="1654">
                <c:v>46.78</c:v>
              </c:pt>
              <c:pt idx="1655">
                <c:v>46.78</c:v>
              </c:pt>
              <c:pt idx="1656">
                <c:v>46.8</c:v>
              </c:pt>
              <c:pt idx="1657">
                <c:v>46.8</c:v>
              </c:pt>
              <c:pt idx="1658">
                <c:v>46.8</c:v>
              </c:pt>
              <c:pt idx="1659">
                <c:v>46.8</c:v>
              </c:pt>
              <c:pt idx="1660">
                <c:v>46.8</c:v>
              </c:pt>
              <c:pt idx="1661">
                <c:v>46.81</c:v>
              </c:pt>
              <c:pt idx="1662">
                <c:v>46.81</c:v>
              </c:pt>
              <c:pt idx="1663">
                <c:v>46.82</c:v>
              </c:pt>
              <c:pt idx="1664">
                <c:v>46.82</c:v>
              </c:pt>
              <c:pt idx="1665">
                <c:v>46.82</c:v>
              </c:pt>
              <c:pt idx="1666">
                <c:v>46.82</c:v>
              </c:pt>
              <c:pt idx="1667">
                <c:v>46.82</c:v>
              </c:pt>
              <c:pt idx="1668">
                <c:v>46.82</c:v>
              </c:pt>
              <c:pt idx="1669">
                <c:v>46.82</c:v>
              </c:pt>
              <c:pt idx="1670">
                <c:v>46.82</c:v>
              </c:pt>
              <c:pt idx="1671">
                <c:v>46.83</c:v>
              </c:pt>
              <c:pt idx="1672">
                <c:v>46.83</c:v>
              </c:pt>
              <c:pt idx="1673">
                <c:v>46.84</c:v>
              </c:pt>
              <c:pt idx="1674">
                <c:v>46.84</c:v>
              </c:pt>
              <c:pt idx="1675">
                <c:v>46.84</c:v>
              </c:pt>
              <c:pt idx="1676">
                <c:v>46.85</c:v>
              </c:pt>
              <c:pt idx="1677">
                <c:v>46.85</c:v>
              </c:pt>
              <c:pt idx="1678">
                <c:v>46.85</c:v>
              </c:pt>
              <c:pt idx="1679">
                <c:v>46.86</c:v>
              </c:pt>
              <c:pt idx="1680">
                <c:v>46.86</c:v>
              </c:pt>
              <c:pt idx="1681">
                <c:v>46.87</c:v>
              </c:pt>
              <c:pt idx="1682">
                <c:v>46.87</c:v>
              </c:pt>
              <c:pt idx="1683">
                <c:v>46.87</c:v>
              </c:pt>
              <c:pt idx="1684">
                <c:v>46.87</c:v>
              </c:pt>
              <c:pt idx="1685">
                <c:v>46.87</c:v>
              </c:pt>
              <c:pt idx="1686">
                <c:v>46.87</c:v>
              </c:pt>
              <c:pt idx="1687">
                <c:v>46.88</c:v>
              </c:pt>
              <c:pt idx="1688">
                <c:v>46.88</c:v>
              </c:pt>
              <c:pt idx="1689">
                <c:v>46.88</c:v>
              </c:pt>
              <c:pt idx="1690">
                <c:v>46.88</c:v>
              </c:pt>
              <c:pt idx="1691">
                <c:v>46.88</c:v>
              </c:pt>
              <c:pt idx="1692">
                <c:v>46.88</c:v>
              </c:pt>
              <c:pt idx="1693">
                <c:v>46.89</c:v>
              </c:pt>
              <c:pt idx="1694">
                <c:v>46.89</c:v>
              </c:pt>
              <c:pt idx="1695">
                <c:v>46.89</c:v>
              </c:pt>
              <c:pt idx="1696">
                <c:v>46.89</c:v>
              </c:pt>
              <c:pt idx="1697">
                <c:v>46.89</c:v>
              </c:pt>
              <c:pt idx="1698">
                <c:v>46.89</c:v>
              </c:pt>
              <c:pt idx="1699">
                <c:v>46.9</c:v>
              </c:pt>
              <c:pt idx="1700">
                <c:v>46.9</c:v>
              </c:pt>
              <c:pt idx="1701">
                <c:v>46.91</c:v>
              </c:pt>
              <c:pt idx="1702">
                <c:v>46.91</c:v>
              </c:pt>
              <c:pt idx="1703">
                <c:v>46.9</c:v>
              </c:pt>
              <c:pt idx="1704">
                <c:v>46.9</c:v>
              </c:pt>
              <c:pt idx="1705">
                <c:v>46.91</c:v>
              </c:pt>
              <c:pt idx="1706">
                <c:v>46.91</c:v>
              </c:pt>
              <c:pt idx="1707">
                <c:v>46.92</c:v>
              </c:pt>
              <c:pt idx="1708">
                <c:v>46.92</c:v>
              </c:pt>
              <c:pt idx="1709">
                <c:v>46.92</c:v>
              </c:pt>
              <c:pt idx="1710">
                <c:v>46.92</c:v>
              </c:pt>
              <c:pt idx="1711">
                <c:v>46.93</c:v>
              </c:pt>
              <c:pt idx="1712">
                <c:v>46.93</c:v>
              </c:pt>
              <c:pt idx="1713">
                <c:v>46.94</c:v>
              </c:pt>
              <c:pt idx="1714">
                <c:v>46.94</c:v>
              </c:pt>
              <c:pt idx="1715">
                <c:v>46.93</c:v>
              </c:pt>
              <c:pt idx="1716">
                <c:v>46.93</c:v>
              </c:pt>
              <c:pt idx="1717">
                <c:v>46.94</c:v>
              </c:pt>
              <c:pt idx="1718">
                <c:v>46.94</c:v>
              </c:pt>
              <c:pt idx="1719">
                <c:v>46.95</c:v>
              </c:pt>
              <c:pt idx="1720">
                <c:v>46.95</c:v>
              </c:pt>
              <c:pt idx="1721">
                <c:v>46.94</c:v>
              </c:pt>
              <c:pt idx="1722">
                <c:v>46.94</c:v>
              </c:pt>
              <c:pt idx="1723">
                <c:v>46.95</c:v>
              </c:pt>
              <c:pt idx="1724">
                <c:v>46.95</c:v>
              </c:pt>
              <c:pt idx="1725">
                <c:v>46.96</c:v>
              </c:pt>
              <c:pt idx="1726">
                <c:v>46.96</c:v>
              </c:pt>
              <c:pt idx="1727">
                <c:v>46.96</c:v>
              </c:pt>
              <c:pt idx="1728">
                <c:v>46.96</c:v>
              </c:pt>
              <c:pt idx="1729">
                <c:v>46.97</c:v>
              </c:pt>
              <c:pt idx="1730">
                <c:v>46.97</c:v>
              </c:pt>
              <c:pt idx="1731">
                <c:v>46.97</c:v>
              </c:pt>
              <c:pt idx="1732">
                <c:v>46.97</c:v>
              </c:pt>
              <c:pt idx="1733">
                <c:v>46.98</c:v>
              </c:pt>
              <c:pt idx="1734">
                <c:v>46.98</c:v>
              </c:pt>
              <c:pt idx="1735">
                <c:v>46.98</c:v>
              </c:pt>
              <c:pt idx="1736">
                <c:v>46.98</c:v>
              </c:pt>
              <c:pt idx="1737">
                <c:v>46.98</c:v>
              </c:pt>
              <c:pt idx="1738">
                <c:v>46.98</c:v>
              </c:pt>
              <c:pt idx="1739">
                <c:v>46.99</c:v>
              </c:pt>
              <c:pt idx="1740">
                <c:v>46.99</c:v>
              </c:pt>
              <c:pt idx="1741">
                <c:v>47</c:v>
              </c:pt>
              <c:pt idx="1742">
                <c:v>47</c:v>
              </c:pt>
              <c:pt idx="1743">
                <c:v>47</c:v>
              </c:pt>
              <c:pt idx="1744">
                <c:v>47</c:v>
              </c:pt>
              <c:pt idx="1745">
                <c:v>47</c:v>
              </c:pt>
              <c:pt idx="1746">
                <c:v>47</c:v>
              </c:pt>
              <c:pt idx="1747">
                <c:v>47.01</c:v>
              </c:pt>
              <c:pt idx="1748">
                <c:v>47.01</c:v>
              </c:pt>
              <c:pt idx="1749">
                <c:v>47.01</c:v>
              </c:pt>
              <c:pt idx="1750">
                <c:v>47.01</c:v>
              </c:pt>
              <c:pt idx="1751">
                <c:v>47.02</c:v>
              </c:pt>
              <c:pt idx="1752">
                <c:v>47.02</c:v>
              </c:pt>
              <c:pt idx="1753">
                <c:v>47.02</c:v>
              </c:pt>
              <c:pt idx="1754">
                <c:v>47.02</c:v>
              </c:pt>
              <c:pt idx="1755">
                <c:v>47.04</c:v>
              </c:pt>
              <c:pt idx="1756">
                <c:v>47.04</c:v>
              </c:pt>
              <c:pt idx="1757">
                <c:v>47.03</c:v>
              </c:pt>
              <c:pt idx="1758">
                <c:v>47.03</c:v>
              </c:pt>
              <c:pt idx="1759">
                <c:v>47.04</c:v>
              </c:pt>
              <c:pt idx="1760">
                <c:v>47.04</c:v>
              </c:pt>
              <c:pt idx="1761">
                <c:v>47.03</c:v>
              </c:pt>
              <c:pt idx="1762">
                <c:v>47.03</c:v>
              </c:pt>
              <c:pt idx="1763">
                <c:v>47.05</c:v>
              </c:pt>
              <c:pt idx="1764">
                <c:v>47.05</c:v>
              </c:pt>
              <c:pt idx="1765">
                <c:v>47.05</c:v>
              </c:pt>
              <c:pt idx="1766">
                <c:v>47.05</c:v>
              </c:pt>
              <c:pt idx="1767">
                <c:v>47.05</c:v>
              </c:pt>
              <c:pt idx="1768">
                <c:v>47.05</c:v>
              </c:pt>
              <c:pt idx="1769">
                <c:v>47.05</c:v>
              </c:pt>
              <c:pt idx="1770">
                <c:v>47.05</c:v>
              </c:pt>
              <c:pt idx="1771">
                <c:v>47.06</c:v>
              </c:pt>
              <c:pt idx="1772">
                <c:v>47.06</c:v>
              </c:pt>
              <c:pt idx="1773">
                <c:v>47.06</c:v>
              </c:pt>
              <c:pt idx="1774">
                <c:v>47.06</c:v>
              </c:pt>
              <c:pt idx="1775">
                <c:v>47.06</c:v>
              </c:pt>
              <c:pt idx="1776">
                <c:v>47.07</c:v>
              </c:pt>
              <c:pt idx="1777">
                <c:v>47.08</c:v>
              </c:pt>
              <c:pt idx="1778">
                <c:v>47.08</c:v>
              </c:pt>
              <c:pt idx="1779">
                <c:v>47.09</c:v>
              </c:pt>
              <c:pt idx="1780">
                <c:v>47.09</c:v>
              </c:pt>
              <c:pt idx="1781">
                <c:v>47.09</c:v>
              </c:pt>
              <c:pt idx="1782">
                <c:v>47.09</c:v>
              </c:pt>
              <c:pt idx="1783">
                <c:v>47.09</c:v>
              </c:pt>
              <c:pt idx="1784">
                <c:v>47.09</c:v>
              </c:pt>
              <c:pt idx="1785">
                <c:v>47.09</c:v>
              </c:pt>
              <c:pt idx="1786">
                <c:v>47.09</c:v>
              </c:pt>
              <c:pt idx="1787">
                <c:v>47.1</c:v>
              </c:pt>
              <c:pt idx="1788">
                <c:v>47.1</c:v>
              </c:pt>
              <c:pt idx="1789">
                <c:v>47.1</c:v>
              </c:pt>
              <c:pt idx="1790">
                <c:v>47.1</c:v>
              </c:pt>
              <c:pt idx="1791">
                <c:v>47.11</c:v>
              </c:pt>
              <c:pt idx="1792">
                <c:v>47.11</c:v>
              </c:pt>
              <c:pt idx="1793">
                <c:v>47.11</c:v>
              </c:pt>
              <c:pt idx="1794">
                <c:v>47.11</c:v>
              </c:pt>
              <c:pt idx="1795">
                <c:v>47.11</c:v>
              </c:pt>
              <c:pt idx="1796">
                <c:v>47.11</c:v>
              </c:pt>
              <c:pt idx="1797">
                <c:v>47.12</c:v>
              </c:pt>
              <c:pt idx="1798">
                <c:v>47.12</c:v>
              </c:pt>
              <c:pt idx="1799">
                <c:v>47.12</c:v>
              </c:pt>
              <c:pt idx="1800">
                <c:v>47.12</c:v>
              </c:pt>
              <c:pt idx="1801">
                <c:v>47.12</c:v>
              </c:pt>
              <c:pt idx="1802">
                <c:v>47.12</c:v>
              </c:pt>
              <c:pt idx="1803">
                <c:v>47.13</c:v>
              </c:pt>
              <c:pt idx="1804">
                <c:v>47.13</c:v>
              </c:pt>
              <c:pt idx="1805">
                <c:v>47.13</c:v>
              </c:pt>
              <c:pt idx="1806">
                <c:v>47.13</c:v>
              </c:pt>
              <c:pt idx="1807">
                <c:v>47.14</c:v>
              </c:pt>
              <c:pt idx="1808">
                <c:v>47.14</c:v>
              </c:pt>
              <c:pt idx="1809">
                <c:v>47.14</c:v>
              </c:pt>
              <c:pt idx="1810">
                <c:v>47.14</c:v>
              </c:pt>
              <c:pt idx="1811">
                <c:v>47.15</c:v>
              </c:pt>
              <c:pt idx="1812">
                <c:v>47.15</c:v>
              </c:pt>
              <c:pt idx="1813">
                <c:v>47.15</c:v>
              </c:pt>
              <c:pt idx="1814">
                <c:v>47.15</c:v>
              </c:pt>
              <c:pt idx="1815">
                <c:v>47.15</c:v>
              </c:pt>
              <c:pt idx="1816">
                <c:v>47.16</c:v>
              </c:pt>
              <c:pt idx="1817">
                <c:v>47.16</c:v>
              </c:pt>
              <c:pt idx="1818">
                <c:v>47.16</c:v>
              </c:pt>
              <c:pt idx="1819">
                <c:v>47.16</c:v>
              </c:pt>
              <c:pt idx="1820">
                <c:v>47.16</c:v>
              </c:pt>
              <c:pt idx="1821">
                <c:v>47.16</c:v>
              </c:pt>
              <c:pt idx="1822">
                <c:v>47.16</c:v>
              </c:pt>
              <c:pt idx="1823">
                <c:v>47.17</c:v>
              </c:pt>
              <c:pt idx="1824">
                <c:v>47.17</c:v>
              </c:pt>
              <c:pt idx="1825">
                <c:v>47.17</c:v>
              </c:pt>
              <c:pt idx="1826">
                <c:v>47.17</c:v>
              </c:pt>
              <c:pt idx="1827">
                <c:v>47.17</c:v>
              </c:pt>
              <c:pt idx="1828">
                <c:v>47.17</c:v>
              </c:pt>
              <c:pt idx="1829">
                <c:v>47.17</c:v>
              </c:pt>
              <c:pt idx="1830">
                <c:v>47.17</c:v>
              </c:pt>
              <c:pt idx="1831">
                <c:v>47.18</c:v>
              </c:pt>
              <c:pt idx="1832">
                <c:v>47.18</c:v>
              </c:pt>
              <c:pt idx="1833">
                <c:v>47.19</c:v>
              </c:pt>
              <c:pt idx="1834">
                <c:v>47.19</c:v>
              </c:pt>
              <c:pt idx="1835">
                <c:v>47.19</c:v>
              </c:pt>
              <c:pt idx="1836">
                <c:v>47.19</c:v>
              </c:pt>
              <c:pt idx="1837">
                <c:v>47.19</c:v>
              </c:pt>
              <c:pt idx="1838">
                <c:v>47.19</c:v>
              </c:pt>
              <c:pt idx="1839">
                <c:v>47.19</c:v>
              </c:pt>
              <c:pt idx="1840">
                <c:v>47.19</c:v>
              </c:pt>
              <c:pt idx="1841">
                <c:v>47.19</c:v>
              </c:pt>
              <c:pt idx="1842">
                <c:v>47.19</c:v>
              </c:pt>
              <c:pt idx="1843">
                <c:v>47.2</c:v>
              </c:pt>
              <c:pt idx="1844">
                <c:v>47.2</c:v>
              </c:pt>
              <c:pt idx="1845">
                <c:v>47.21</c:v>
              </c:pt>
              <c:pt idx="1846">
                <c:v>47.21</c:v>
              </c:pt>
              <c:pt idx="1847">
                <c:v>47.21</c:v>
              </c:pt>
              <c:pt idx="1848">
                <c:v>47.21</c:v>
              </c:pt>
              <c:pt idx="1849">
                <c:v>47.21</c:v>
              </c:pt>
              <c:pt idx="1850">
                <c:v>47.21</c:v>
              </c:pt>
              <c:pt idx="1851">
                <c:v>47.22</c:v>
              </c:pt>
              <c:pt idx="1852">
                <c:v>47.22</c:v>
              </c:pt>
              <c:pt idx="1853">
                <c:v>47.23</c:v>
              </c:pt>
              <c:pt idx="1854">
                <c:v>47.23</c:v>
              </c:pt>
              <c:pt idx="1855">
                <c:v>47.23</c:v>
              </c:pt>
              <c:pt idx="1856">
                <c:v>47.23</c:v>
              </c:pt>
              <c:pt idx="1857">
                <c:v>47.23</c:v>
              </c:pt>
              <c:pt idx="1858">
                <c:v>47.23</c:v>
              </c:pt>
              <c:pt idx="1859">
                <c:v>47.23</c:v>
              </c:pt>
              <c:pt idx="1860">
                <c:v>47.23</c:v>
              </c:pt>
              <c:pt idx="1861">
                <c:v>47.23</c:v>
              </c:pt>
              <c:pt idx="1862">
                <c:v>47.23</c:v>
              </c:pt>
              <c:pt idx="1863">
                <c:v>47.24</c:v>
              </c:pt>
              <c:pt idx="1864">
                <c:v>47.24</c:v>
              </c:pt>
              <c:pt idx="1865">
                <c:v>47.24</c:v>
              </c:pt>
              <c:pt idx="1866">
                <c:v>47.24</c:v>
              </c:pt>
              <c:pt idx="1867">
                <c:v>47.25</c:v>
              </c:pt>
              <c:pt idx="1868">
                <c:v>47.25</c:v>
              </c:pt>
              <c:pt idx="1869">
                <c:v>47.24</c:v>
              </c:pt>
              <c:pt idx="1870">
                <c:v>47.24</c:v>
              </c:pt>
              <c:pt idx="1871">
                <c:v>47.25</c:v>
              </c:pt>
              <c:pt idx="1872">
                <c:v>47.25</c:v>
              </c:pt>
              <c:pt idx="1873">
                <c:v>47.25</c:v>
              </c:pt>
              <c:pt idx="1874">
                <c:v>47.25</c:v>
              </c:pt>
              <c:pt idx="1875">
                <c:v>47.25</c:v>
              </c:pt>
              <c:pt idx="1876">
                <c:v>47.25</c:v>
              </c:pt>
              <c:pt idx="1877">
                <c:v>47.26</c:v>
              </c:pt>
              <c:pt idx="1878">
                <c:v>47.26</c:v>
              </c:pt>
              <c:pt idx="1879">
                <c:v>47.27</c:v>
              </c:pt>
              <c:pt idx="1880">
                <c:v>47.27</c:v>
              </c:pt>
              <c:pt idx="1881">
                <c:v>47.27</c:v>
              </c:pt>
              <c:pt idx="1882">
                <c:v>47.27</c:v>
              </c:pt>
              <c:pt idx="1883">
                <c:v>47.27</c:v>
              </c:pt>
              <c:pt idx="1884">
                <c:v>47.27</c:v>
              </c:pt>
              <c:pt idx="1885">
                <c:v>47.28</c:v>
              </c:pt>
              <c:pt idx="1886">
                <c:v>47.28</c:v>
              </c:pt>
              <c:pt idx="1887">
                <c:v>47.27</c:v>
              </c:pt>
              <c:pt idx="1888">
                <c:v>47.27</c:v>
              </c:pt>
              <c:pt idx="1889">
                <c:v>47.28</c:v>
              </c:pt>
              <c:pt idx="1890">
                <c:v>47.28</c:v>
              </c:pt>
              <c:pt idx="1891">
                <c:v>47.29</c:v>
              </c:pt>
              <c:pt idx="1892">
                <c:v>47.29</c:v>
              </c:pt>
              <c:pt idx="1893">
                <c:v>47.29</c:v>
              </c:pt>
              <c:pt idx="1894">
                <c:v>47.29</c:v>
              </c:pt>
              <c:pt idx="1895">
                <c:v>47.29</c:v>
              </c:pt>
              <c:pt idx="1896">
                <c:v>47.29</c:v>
              </c:pt>
              <c:pt idx="1897">
                <c:v>47.31</c:v>
              </c:pt>
              <c:pt idx="1898">
                <c:v>47.31</c:v>
              </c:pt>
              <c:pt idx="1899">
                <c:v>47.3</c:v>
              </c:pt>
              <c:pt idx="1900">
                <c:v>47.3</c:v>
              </c:pt>
              <c:pt idx="1901">
                <c:v>47.31</c:v>
              </c:pt>
              <c:pt idx="1902">
                <c:v>47.31</c:v>
              </c:pt>
              <c:pt idx="1903">
                <c:v>47.31</c:v>
              </c:pt>
              <c:pt idx="1904">
                <c:v>47.31</c:v>
              </c:pt>
              <c:pt idx="1905">
                <c:v>47.32</c:v>
              </c:pt>
              <c:pt idx="1906">
                <c:v>47.32</c:v>
              </c:pt>
              <c:pt idx="1907">
                <c:v>47.31</c:v>
              </c:pt>
              <c:pt idx="1908">
                <c:v>47.31</c:v>
              </c:pt>
              <c:pt idx="1909">
                <c:v>47.32</c:v>
              </c:pt>
              <c:pt idx="1910">
                <c:v>47.32</c:v>
              </c:pt>
              <c:pt idx="1911">
                <c:v>47.32</c:v>
              </c:pt>
              <c:pt idx="1912">
                <c:v>47.32</c:v>
              </c:pt>
              <c:pt idx="1913">
                <c:v>47.32</c:v>
              </c:pt>
              <c:pt idx="1914">
                <c:v>47.32</c:v>
              </c:pt>
              <c:pt idx="1915">
                <c:v>47.33</c:v>
              </c:pt>
              <c:pt idx="1916">
                <c:v>47.33</c:v>
              </c:pt>
              <c:pt idx="1917">
                <c:v>47.33</c:v>
              </c:pt>
              <c:pt idx="1918">
                <c:v>47.33</c:v>
              </c:pt>
              <c:pt idx="1919">
                <c:v>47.35</c:v>
              </c:pt>
              <c:pt idx="1920">
                <c:v>47.35</c:v>
              </c:pt>
              <c:pt idx="1921">
                <c:v>47.35</c:v>
              </c:pt>
              <c:pt idx="1922">
                <c:v>47.35</c:v>
              </c:pt>
              <c:pt idx="1923">
                <c:v>47.34</c:v>
              </c:pt>
              <c:pt idx="1924">
                <c:v>47.34</c:v>
              </c:pt>
              <c:pt idx="1925">
                <c:v>47.35</c:v>
              </c:pt>
              <c:pt idx="1926">
                <c:v>47.35</c:v>
              </c:pt>
              <c:pt idx="1927">
                <c:v>47.35</c:v>
              </c:pt>
              <c:pt idx="1928">
                <c:v>47.35</c:v>
              </c:pt>
              <c:pt idx="1929">
                <c:v>47.36</c:v>
              </c:pt>
              <c:pt idx="1930">
                <c:v>47.36</c:v>
              </c:pt>
              <c:pt idx="1931">
                <c:v>47.35</c:v>
              </c:pt>
              <c:pt idx="1932">
                <c:v>47.35</c:v>
              </c:pt>
              <c:pt idx="1933">
                <c:v>47.37</c:v>
              </c:pt>
              <c:pt idx="1934">
                <c:v>47.37</c:v>
              </c:pt>
              <c:pt idx="1935">
                <c:v>47.37</c:v>
              </c:pt>
              <c:pt idx="1936">
                <c:v>47.37</c:v>
              </c:pt>
              <c:pt idx="1937">
                <c:v>47.37</c:v>
              </c:pt>
              <c:pt idx="1938">
                <c:v>47.37</c:v>
              </c:pt>
              <c:pt idx="1939">
                <c:v>47.38</c:v>
              </c:pt>
              <c:pt idx="1940">
                <c:v>47.38</c:v>
              </c:pt>
              <c:pt idx="1941">
                <c:v>47.37</c:v>
              </c:pt>
              <c:pt idx="1942">
                <c:v>47.37</c:v>
              </c:pt>
              <c:pt idx="1943">
                <c:v>47.39</c:v>
              </c:pt>
              <c:pt idx="1944">
                <c:v>47.39</c:v>
              </c:pt>
              <c:pt idx="1945">
                <c:v>47.38</c:v>
              </c:pt>
              <c:pt idx="1946">
                <c:v>47.38</c:v>
              </c:pt>
              <c:pt idx="1947">
                <c:v>47.39</c:v>
              </c:pt>
              <c:pt idx="1948">
                <c:v>47.39</c:v>
              </c:pt>
              <c:pt idx="1949">
                <c:v>47.39</c:v>
              </c:pt>
              <c:pt idx="1950">
                <c:v>47.39</c:v>
              </c:pt>
              <c:pt idx="1951">
                <c:v>47.4</c:v>
              </c:pt>
              <c:pt idx="1952">
                <c:v>47.4</c:v>
              </c:pt>
              <c:pt idx="1953">
                <c:v>47.4</c:v>
              </c:pt>
              <c:pt idx="1954">
                <c:v>47.4</c:v>
              </c:pt>
              <c:pt idx="1955">
                <c:v>47.41</c:v>
              </c:pt>
              <c:pt idx="1956">
                <c:v>47.41</c:v>
              </c:pt>
              <c:pt idx="1957">
                <c:v>47.41</c:v>
              </c:pt>
              <c:pt idx="1958">
                <c:v>47.41</c:v>
              </c:pt>
              <c:pt idx="1959">
                <c:v>47.41</c:v>
              </c:pt>
              <c:pt idx="1960">
                <c:v>47.41</c:v>
              </c:pt>
              <c:pt idx="1961">
                <c:v>47.42</c:v>
              </c:pt>
              <c:pt idx="1962">
                <c:v>47.42</c:v>
              </c:pt>
              <c:pt idx="1963">
                <c:v>47.42</c:v>
              </c:pt>
              <c:pt idx="1964">
                <c:v>47.42</c:v>
              </c:pt>
              <c:pt idx="1965">
                <c:v>47.42</c:v>
              </c:pt>
              <c:pt idx="1966">
                <c:v>47.42</c:v>
              </c:pt>
              <c:pt idx="1967">
                <c:v>47.43</c:v>
              </c:pt>
              <c:pt idx="1968">
                <c:v>47.43</c:v>
              </c:pt>
              <c:pt idx="1969">
                <c:v>47.43</c:v>
              </c:pt>
              <c:pt idx="1970">
                <c:v>47.43</c:v>
              </c:pt>
              <c:pt idx="1971">
                <c:v>47.44</c:v>
              </c:pt>
              <c:pt idx="1972">
                <c:v>47.44</c:v>
              </c:pt>
              <c:pt idx="1973">
                <c:v>47.44</c:v>
              </c:pt>
              <c:pt idx="1974">
                <c:v>47.44</c:v>
              </c:pt>
              <c:pt idx="1975">
                <c:v>47.44</c:v>
              </c:pt>
              <c:pt idx="1976">
                <c:v>47.44</c:v>
              </c:pt>
              <c:pt idx="1977">
                <c:v>47.44</c:v>
              </c:pt>
              <c:pt idx="1978">
                <c:v>47.44</c:v>
              </c:pt>
              <c:pt idx="1979">
                <c:v>47.44</c:v>
              </c:pt>
              <c:pt idx="1980">
                <c:v>47.44</c:v>
              </c:pt>
              <c:pt idx="1981">
                <c:v>47.46</c:v>
              </c:pt>
              <c:pt idx="1982">
                <c:v>47.46</c:v>
              </c:pt>
              <c:pt idx="1983">
                <c:v>47.45</c:v>
              </c:pt>
              <c:pt idx="1984">
                <c:v>47.45</c:v>
              </c:pt>
              <c:pt idx="1985">
                <c:v>47.45</c:v>
              </c:pt>
              <c:pt idx="1986">
                <c:v>47.45</c:v>
              </c:pt>
              <c:pt idx="1987">
                <c:v>47.45</c:v>
              </c:pt>
              <c:pt idx="1988">
                <c:v>47.45</c:v>
              </c:pt>
              <c:pt idx="1989">
                <c:v>47.46</c:v>
              </c:pt>
              <c:pt idx="1990">
                <c:v>47.46</c:v>
              </c:pt>
              <c:pt idx="1991">
                <c:v>47.46</c:v>
              </c:pt>
              <c:pt idx="1992">
                <c:v>47.46</c:v>
              </c:pt>
              <c:pt idx="1993">
                <c:v>47.47</c:v>
              </c:pt>
              <c:pt idx="1994">
                <c:v>47.47</c:v>
              </c:pt>
              <c:pt idx="1995">
                <c:v>47.46</c:v>
              </c:pt>
              <c:pt idx="1996">
                <c:v>47.46</c:v>
              </c:pt>
              <c:pt idx="1997">
                <c:v>47.47</c:v>
              </c:pt>
              <c:pt idx="1998">
                <c:v>47.47</c:v>
              </c:pt>
              <c:pt idx="1999">
                <c:v>47.47</c:v>
              </c:pt>
              <c:pt idx="2000">
                <c:v>47.47</c:v>
              </c:pt>
              <c:pt idx="2001">
                <c:v>47.47</c:v>
              </c:pt>
              <c:pt idx="2002">
                <c:v>47.47</c:v>
              </c:pt>
              <c:pt idx="2003">
                <c:v>47.47</c:v>
              </c:pt>
              <c:pt idx="2004">
                <c:v>47.47</c:v>
              </c:pt>
              <c:pt idx="2005">
                <c:v>47.48</c:v>
              </c:pt>
              <c:pt idx="2006">
                <c:v>47.48</c:v>
              </c:pt>
              <c:pt idx="2007">
                <c:v>47.48</c:v>
              </c:pt>
              <c:pt idx="2008">
                <c:v>47.48</c:v>
              </c:pt>
              <c:pt idx="2009">
                <c:v>47.49</c:v>
              </c:pt>
              <c:pt idx="2010">
                <c:v>47.49</c:v>
              </c:pt>
              <c:pt idx="2011">
                <c:v>47.49</c:v>
              </c:pt>
              <c:pt idx="2012">
                <c:v>47.49</c:v>
              </c:pt>
              <c:pt idx="2013">
                <c:v>47.49</c:v>
              </c:pt>
              <c:pt idx="2014">
                <c:v>47.49</c:v>
              </c:pt>
              <c:pt idx="2015">
                <c:v>47.5</c:v>
              </c:pt>
              <c:pt idx="2016">
                <c:v>47.5</c:v>
              </c:pt>
              <c:pt idx="2017">
                <c:v>47.5</c:v>
              </c:pt>
              <c:pt idx="2018">
                <c:v>47.5</c:v>
              </c:pt>
              <c:pt idx="2019">
                <c:v>47.5</c:v>
              </c:pt>
              <c:pt idx="2020">
                <c:v>47.5</c:v>
              </c:pt>
              <c:pt idx="2021">
                <c:v>47.5</c:v>
              </c:pt>
              <c:pt idx="2022">
                <c:v>47.5</c:v>
              </c:pt>
              <c:pt idx="2023">
                <c:v>47.51</c:v>
              </c:pt>
              <c:pt idx="2024">
                <c:v>47.51</c:v>
              </c:pt>
              <c:pt idx="2025">
                <c:v>47.51</c:v>
              </c:pt>
              <c:pt idx="2026">
                <c:v>47.51</c:v>
              </c:pt>
              <c:pt idx="2027">
                <c:v>47.51</c:v>
              </c:pt>
              <c:pt idx="2028">
                <c:v>47.51</c:v>
              </c:pt>
              <c:pt idx="2029">
                <c:v>47.51</c:v>
              </c:pt>
              <c:pt idx="2030">
                <c:v>47.51</c:v>
              </c:pt>
              <c:pt idx="2031">
                <c:v>47.51</c:v>
              </c:pt>
              <c:pt idx="2032">
                <c:v>47.51</c:v>
              </c:pt>
              <c:pt idx="2033">
                <c:v>47.52</c:v>
              </c:pt>
              <c:pt idx="2034">
                <c:v>47.52</c:v>
              </c:pt>
              <c:pt idx="2035">
                <c:v>47.51</c:v>
              </c:pt>
              <c:pt idx="2036">
                <c:v>47.51</c:v>
              </c:pt>
              <c:pt idx="2037">
                <c:v>47.53</c:v>
              </c:pt>
              <c:pt idx="2038">
                <c:v>47.53</c:v>
              </c:pt>
              <c:pt idx="2039">
                <c:v>47.52</c:v>
              </c:pt>
              <c:pt idx="2040">
                <c:v>47.52</c:v>
              </c:pt>
              <c:pt idx="2041">
                <c:v>47.53</c:v>
              </c:pt>
              <c:pt idx="2042">
                <c:v>47.53</c:v>
              </c:pt>
              <c:pt idx="2043">
                <c:v>47.53</c:v>
              </c:pt>
              <c:pt idx="2044">
                <c:v>47.53</c:v>
              </c:pt>
              <c:pt idx="2045">
                <c:v>47.53</c:v>
              </c:pt>
              <c:pt idx="2046">
                <c:v>47.53</c:v>
              </c:pt>
              <c:pt idx="2047">
                <c:v>47.53</c:v>
              </c:pt>
              <c:pt idx="2048">
                <c:v>47.53</c:v>
              </c:pt>
              <c:pt idx="2049">
                <c:v>47.54</c:v>
              </c:pt>
              <c:pt idx="2050">
                <c:v>47.54</c:v>
              </c:pt>
              <c:pt idx="2051">
                <c:v>47.54</c:v>
              </c:pt>
              <c:pt idx="2052">
                <c:v>47.54</c:v>
              </c:pt>
              <c:pt idx="2053">
                <c:v>47.54</c:v>
              </c:pt>
              <c:pt idx="2054">
                <c:v>47.54</c:v>
              </c:pt>
              <c:pt idx="2055">
                <c:v>47.54</c:v>
              </c:pt>
              <c:pt idx="2056">
                <c:v>47.54</c:v>
              </c:pt>
              <c:pt idx="2057">
                <c:v>47.55</c:v>
              </c:pt>
              <c:pt idx="2058">
                <c:v>47.55</c:v>
              </c:pt>
              <c:pt idx="2059">
                <c:v>47.55</c:v>
              </c:pt>
              <c:pt idx="2060">
                <c:v>47.55</c:v>
              </c:pt>
              <c:pt idx="2061">
                <c:v>47.55</c:v>
              </c:pt>
              <c:pt idx="2062">
                <c:v>47.55</c:v>
              </c:pt>
              <c:pt idx="2063">
                <c:v>47.55</c:v>
              </c:pt>
              <c:pt idx="2064">
                <c:v>47.55</c:v>
              </c:pt>
              <c:pt idx="2065">
                <c:v>47.56</c:v>
              </c:pt>
              <c:pt idx="2066">
                <c:v>47.56</c:v>
              </c:pt>
              <c:pt idx="2067">
                <c:v>47.55</c:v>
              </c:pt>
              <c:pt idx="2068">
                <c:v>47.55</c:v>
              </c:pt>
              <c:pt idx="2069">
                <c:v>47.56</c:v>
              </c:pt>
              <c:pt idx="2070">
                <c:v>47.56</c:v>
              </c:pt>
              <c:pt idx="2071">
                <c:v>47.56</c:v>
              </c:pt>
              <c:pt idx="2072">
                <c:v>47.56</c:v>
              </c:pt>
              <c:pt idx="2073">
                <c:v>47.56</c:v>
              </c:pt>
              <c:pt idx="2074">
                <c:v>47.56</c:v>
              </c:pt>
              <c:pt idx="2075">
                <c:v>47.58</c:v>
              </c:pt>
              <c:pt idx="2076">
                <c:v>47.58</c:v>
              </c:pt>
              <c:pt idx="2077">
                <c:v>47.58</c:v>
              </c:pt>
              <c:pt idx="2078">
                <c:v>47.58</c:v>
              </c:pt>
              <c:pt idx="2079">
                <c:v>47.58</c:v>
              </c:pt>
              <c:pt idx="2080">
                <c:v>47.58</c:v>
              </c:pt>
              <c:pt idx="2081">
                <c:v>47.58</c:v>
              </c:pt>
              <c:pt idx="2082">
                <c:v>47.58</c:v>
              </c:pt>
              <c:pt idx="2083">
                <c:v>47.59</c:v>
              </c:pt>
              <c:pt idx="2084">
                <c:v>47.59</c:v>
              </c:pt>
              <c:pt idx="2085">
                <c:v>47.58</c:v>
              </c:pt>
              <c:pt idx="2086">
                <c:v>47.58</c:v>
              </c:pt>
              <c:pt idx="2087">
                <c:v>47.58</c:v>
              </c:pt>
              <c:pt idx="2088">
                <c:v>47.58</c:v>
              </c:pt>
              <c:pt idx="2089">
                <c:v>47.58</c:v>
              </c:pt>
              <c:pt idx="2090">
                <c:v>47.58</c:v>
              </c:pt>
              <c:pt idx="2091">
                <c:v>47.59</c:v>
              </c:pt>
              <c:pt idx="2092">
                <c:v>47.59</c:v>
              </c:pt>
              <c:pt idx="2093">
                <c:v>47.59</c:v>
              </c:pt>
              <c:pt idx="2094">
                <c:v>47.59</c:v>
              </c:pt>
              <c:pt idx="2095">
                <c:v>47.6</c:v>
              </c:pt>
              <c:pt idx="2096">
                <c:v>47.6</c:v>
              </c:pt>
              <c:pt idx="2097">
                <c:v>47.59</c:v>
              </c:pt>
              <c:pt idx="2098">
                <c:v>47.59</c:v>
              </c:pt>
              <c:pt idx="2099">
                <c:v>47.6</c:v>
              </c:pt>
              <c:pt idx="2100">
                <c:v>47.6</c:v>
              </c:pt>
              <c:pt idx="2101">
                <c:v>47.6</c:v>
              </c:pt>
              <c:pt idx="2102">
                <c:v>47.6</c:v>
              </c:pt>
              <c:pt idx="2103">
                <c:v>47.6</c:v>
              </c:pt>
              <c:pt idx="2104">
                <c:v>47.6</c:v>
              </c:pt>
              <c:pt idx="2105">
                <c:v>47.61</c:v>
              </c:pt>
              <c:pt idx="2106">
                <c:v>47.61</c:v>
              </c:pt>
              <c:pt idx="2107">
                <c:v>47.61</c:v>
              </c:pt>
              <c:pt idx="2108">
                <c:v>47.61</c:v>
              </c:pt>
              <c:pt idx="2109">
                <c:v>47.61</c:v>
              </c:pt>
              <c:pt idx="2110">
                <c:v>47.61</c:v>
              </c:pt>
              <c:pt idx="2111">
                <c:v>47.61</c:v>
              </c:pt>
              <c:pt idx="2112">
                <c:v>47.61</c:v>
              </c:pt>
              <c:pt idx="2113">
                <c:v>47.62</c:v>
              </c:pt>
              <c:pt idx="2114">
                <c:v>47.62</c:v>
              </c:pt>
              <c:pt idx="2115">
                <c:v>47.62</c:v>
              </c:pt>
              <c:pt idx="2116">
                <c:v>47.62</c:v>
              </c:pt>
              <c:pt idx="2117">
                <c:v>47.63</c:v>
              </c:pt>
              <c:pt idx="2118">
                <c:v>47.63</c:v>
              </c:pt>
              <c:pt idx="2119">
                <c:v>47.63</c:v>
              </c:pt>
              <c:pt idx="2120">
                <c:v>47.63</c:v>
              </c:pt>
              <c:pt idx="2121">
                <c:v>47.63</c:v>
              </c:pt>
              <c:pt idx="2122">
                <c:v>47.63</c:v>
              </c:pt>
              <c:pt idx="2123">
                <c:v>47.63</c:v>
              </c:pt>
              <c:pt idx="2124">
                <c:v>47.63</c:v>
              </c:pt>
              <c:pt idx="2125">
                <c:v>47.64</c:v>
              </c:pt>
              <c:pt idx="2126">
                <c:v>47.64</c:v>
              </c:pt>
              <c:pt idx="2127">
                <c:v>47.63</c:v>
              </c:pt>
              <c:pt idx="2128">
                <c:v>47.63</c:v>
              </c:pt>
              <c:pt idx="2129">
                <c:v>47.63</c:v>
              </c:pt>
              <c:pt idx="2130">
                <c:v>47.63</c:v>
              </c:pt>
              <c:pt idx="2131">
                <c:v>47.64</c:v>
              </c:pt>
              <c:pt idx="2132">
                <c:v>47.64</c:v>
              </c:pt>
              <c:pt idx="2133">
                <c:v>47.64</c:v>
              </c:pt>
              <c:pt idx="2134">
                <c:v>47.64</c:v>
              </c:pt>
              <c:pt idx="2135">
                <c:v>47.66</c:v>
              </c:pt>
              <c:pt idx="2136">
                <c:v>47.66</c:v>
              </c:pt>
              <c:pt idx="2137">
                <c:v>47.64</c:v>
              </c:pt>
              <c:pt idx="2138">
                <c:v>47.64</c:v>
              </c:pt>
              <c:pt idx="2139">
                <c:v>47.65</c:v>
              </c:pt>
              <c:pt idx="2140">
                <c:v>47.65</c:v>
              </c:pt>
              <c:pt idx="2141">
                <c:v>47.65</c:v>
              </c:pt>
              <c:pt idx="2142">
                <c:v>47.65</c:v>
              </c:pt>
              <c:pt idx="2143">
                <c:v>47.65</c:v>
              </c:pt>
              <c:pt idx="2144">
                <c:v>47.65</c:v>
              </c:pt>
              <c:pt idx="2145">
                <c:v>47.65</c:v>
              </c:pt>
              <c:pt idx="2146">
                <c:v>47.65</c:v>
              </c:pt>
              <c:pt idx="2147">
                <c:v>47.66</c:v>
              </c:pt>
              <c:pt idx="2148">
                <c:v>47.66</c:v>
              </c:pt>
              <c:pt idx="2149">
                <c:v>47.66</c:v>
              </c:pt>
              <c:pt idx="2150">
                <c:v>47.66</c:v>
              </c:pt>
              <c:pt idx="2151">
                <c:v>47.66</c:v>
              </c:pt>
              <c:pt idx="2152">
                <c:v>47.66</c:v>
              </c:pt>
              <c:pt idx="2153">
                <c:v>47.66</c:v>
              </c:pt>
              <c:pt idx="2154">
                <c:v>47.66</c:v>
              </c:pt>
              <c:pt idx="2155">
                <c:v>47.67</c:v>
              </c:pt>
              <c:pt idx="2156">
                <c:v>47.67</c:v>
              </c:pt>
              <c:pt idx="2157">
                <c:v>47.67</c:v>
              </c:pt>
              <c:pt idx="2158">
                <c:v>47.67</c:v>
              </c:pt>
              <c:pt idx="2159">
                <c:v>47.67</c:v>
              </c:pt>
              <c:pt idx="2160">
                <c:v>47.67</c:v>
              </c:pt>
              <c:pt idx="2161">
                <c:v>47.67</c:v>
              </c:pt>
              <c:pt idx="2162">
                <c:v>47.67</c:v>
              </c:pt>
              <c:pt idx="2163">
                <c:v>47.69</c:v>
              </c:pt>
              <c:pt idx="2164">
                <c:v>47.69</c:v>
              </c:pt>
              <c:pt idx="2165">
                <c:v>47.69</c:v>
              </c:pt>
              <c:pt idx="2166">
                <c:v>47.69</c:v>
              </c:pt>
              <c:pt idx="2167">
                <c:v>47.69</c:v>
              </c:pt>
              <c:pt idx="2168">
                <c:v>47.69</c:v>
              </c:pt>
              <c:pt idx="2169">
                <c:v>47.7</c:v>
              </c:pt>
              <c:pt idx="2170">
                <c:v>47.7</c:v>
              </c:pt>
              <c:pt idx="2171">
                <c:v>47.7</c:v>
              </c:pt>
              <c:pt idx="2172">
                <c:v>47.7</c:v>
              </c:pt>
              <c:pt idx="2173">
                <c:v>47.7</c:v>
              </c:pt>
              <c:pt idx="2174">
                <c:v>47.7</c:v>
              </c:pt>
              <c:pt idx="2175">
                <c:v>47.7</c:v>
              </c:pt>
              <c:pt idx="2176">
                <c:v>47.7</c:v>
              </c:pt>
              <c:pt idx="2177">
                <c:v>47.71</c:v>
              </c:pt>
              <c:pt idx="2178">
                <c:v>47.71</c:v>
              </c:pt>
              <c:pt idx="2179">
                <c:v>47.71</c:v>
              </c:pt>
              <c:pt idx="2180">
                <c:v>47.71</c:v>
              </c:pt>
              <c:pt idx="2181">
                <c:v>47.71</c:v>
              </c:pt>
              <c:pt idx="2182">
                <c:v>47.71</c:v>
              </c:pt>
              <c:pt idx="2183">
                <c:v>47.71</c:v>
              </c:pt>
              <c:pt idx="2184">
                <c:v>47.71</c:v>
              </c:pt>
              <c:pt idx="2185">
                <c:v>47.7</c:v>
              </c:pt>
              <c:pt idx="2186">
                <c:v>47.7</c:v>
              </c:pt>
              <c:pt idx="2187">
                <c:v>47.71</c:v>
              </c:pt>
              <c:pt idx="2188">
                <c:v>47.71</c:v>
              </c:pt>
              <c:pt idx="2189">
                <c:v>47.71</c:v>
              </c:pt>
              <c:pt idx="2190">
                <c:v>47.71</c:v>
              </c:pt>
              <c:pt idx="2191">
                <c:v>47.71</c:v>
              </c:pt>
              <c:pt idx="2192">
                <c:v>47.71</c:v>
              </c:pt>
              <c:pt idx="2193">
                <c:v>47.71</c:v>
              </c:pt>
              <c:pt idx="2194">
                <c:v>47.71</c:v>
              </c:pt>
              <c:pt idx="2195">
                <c:v>47.72</c:v>
              </c:pt>
              <c:pt idx="2196">
                <c:v>47.72</c:v>
              </c:pt>
              <c:pt idx="2197">
                <c:v>47.72</c:v>
              </c:pt>
              <c:pt idx="2198">
                <c:v>47.72</c:v>
              </c:pt>
              <c:pt idx="2199">
                <c:v>47.72</c:v>
              </c:pt>
              <c:pt idx="2200">
                <c:v>47.72</c:v>
              </c:pt>
              <c:pt idx="2201">
                <c:v>47.72</c:v>
              </c:pt>
              <c:pt idx="2202">
                <c:v>47.72</c:v>
              </c:pt>
              <c:pt idx="2203">
                <c:v>47.73</c:v>
              </c:pt>
              <c:pt idx="2204">
                <c:v>47.73</c:v>
              </c:pt>
              <c:pt idx="2205">
                <c:v>47.73</c:v>
              </c:pt>
              <c:pt idx="2206">
                <c:v>47.73</c:v>
              </c:pt>
              <c:pt idx="2207">
                <c:v>47.73</c:v>
              </c:pt>
              <c:pt idx="2208">
                <c:v>47.73</c:v>
              </c:pt>
              <c:pt idx="2209">
                <c:v>47.72</c:v>
              </c:pt>
              <c:pt idx="2210">
                <c:v>47.72</c:v>
              </c:pt>
              <c:pt idx="2211">
                <c:v>47.73</c:v>
              </c:pt>
              <c:pt idx="2212">
                <c:v>47.73</c:v>
              </c:pt>
              <c:pt idx="2213">
                <c:v>47.74</c:v>
              </c:pt>
              <c:pt idx="2214">
                <c:v>47.74</c:v>
              </c:pt>
              <c:pt idx="2215">
                <c:v>47.73</c:v>
              </c:pt>
              <c:pt idx="2216">
                <c:v>47.73</c:v>
              </c:pt>
              <c:pt idx="2217">
                <c:v>47.74</c:v>
              </c:pt>
              <c:pt idx="2218">
                <c:v>47.74</c:v>
              </c:pt>
              <c:pt idx="2219">
                <c:v>47.74</c:v>
              </c:pt>
              <c:pt idx="2220">
                <c:v>47.74</c:v>
              </c:pt>
              <c:pt idx="2221">
                <c:v>47.74</c:v>
              </c:pt>
              <c:pt idx="2222">
                <c:v>47.74</c:v>
              </c:pt>
              <c:pt idx="2223">
                <c:v>47.73</c:v>
              </c:pt>
              <c:pt idx="2224">
                <c:v>47.73</c:v>
              </c:pt>
              <c:pt idx="2225">
                <c:v>47.74</c:v>
              </c:pt>
              <c:pt idx="2226">
                <c:v>47.74</c:v>
              </c:pt>
              <c:pt idx="2227">
                <c:v>47.75</c:v>
              </c:pt>
              <c:pt idx="2228">
                <c:v>47.75</c:v>
              </c:pt>
              <c:pt idx="2229">
                <c:v>47.74</c:v>
              </c:pt>
              <c:pt idx="2230">
                <c:v>47.74</c:v>
              </c:pt>
              <c:pt idx="2231">
                <c:v>47.75</c:v>
              </c:pt>
              <c:pt idx="2232">
                <c:v>47.75</c:v>
              </c:pt>
              <c:pt idx="2233">
                <c:v>47.75</c:v>
              </c:pt>
              <c:pt idx="2234">
                <c:v>47.75</c:v>
              </c:pt>
              <c:pt idx="2235">
                <c:v>47.76</c:v>
              </c:pt>
              <c:pt idx="2236">
                <c:v>47.76</c:v>
              </c:pt>
              <c:pt idx="2237">
                <c:v>47.75</c:v>
              </c:pt>
              <c:pt idx="2238">
                <c:v>47.75</c:v>
              </c:pt>
              <c:pt idx="2239">
                <c:v>47.77</c:v>
              </c:pt>
              <c:pt idx="2240">
                <c:v>47.77</c:v>
              </c:pt>
              <c:pt idx="2241">
                <c:v>47.76</c:v>
              </c:pt>
              <c:pt idx="2242">
                <c:v>47.76</c:v>
              </c:pt>
              <c:pt idx="2243">
                <c:v>47.77</c:v>
              </c:pt>
              <c:pt idx="2244">
                <c:v>47.77</c:v>
              </c:pt>
              <c:pt idx="2245">
                <c:v>47.78</c:v>
              </c:pt>
              <c:pt idx="2246">
                <c:v>47.78</c:v>
              </c:pt>
              <c:pt idx="2247">
                <c:v>47.78</c:v>
              </c:pt>
              <c:pt idx="2248">
                <c:v>47.78</c:v>
              </c:pt>
              <c:pt idx="2249">
                <c:v>47.78</c:v>
              </c:pt>
              <c:pt idx="2250">
                <c:v>47.78</c:v>
              </c:pt>
              <c:pt idx="2251">
                <c:v>47.78</c:v>
              </c:pt>
              <c:pt idx="2252">
                <c:v>47.78</c:v>
              </c:pt>
              <c:pt idx="2253">
                <c:v>47.79</c:v>
              </c:pt>
              <c:pt idx="2254">
                <c:v>47.79</c:v>
              </c:pt>
              <c:pt idx="2255">
                <c:v>47.78</c:v>
              </c:pt>
              <c:pt idx="2256">
                <c:v>47.78</c:v>
              </c:pt>
              <c:pt idx="2257">
                <c:v>47.78</c:v>
              </c:pt>
              <c:pt idx="2258">
                <c:v>47.78</c:v>
              </c:pt>
              <c:pt idx="2259">
                <c:v>47.79</c:v>
              </c:pt>
              <c:pt idx="2260">
                <c:v>47.79</c:v>
              </c:pt>
              <c:pt idx="2261">
                <c:v>47.79</c:v>
              </c:pt>
              <c:pt idx="2262">
                <c:v>47.79</c:v>
              </c:pt>
              <c:pt idx="2263">
                <c:v>47.79</c:v>
              </c:pt>
              <c:pt idx="2264">
                <c:v>47.79</c:v>
              </c:pt>
              <c:pt idx="2265">
                <c:v>47.8</c:v>
              </c:pt>
              <c:pt idx="2266">
                <c:v>47.8</c:v>
              </c:pt>
              <c:pt idx="2267">
                <c:v>47.79</c:v>
              </c:pt>
              <c:pt idx="2268">
                <c:v>47.79</c:v>
              </c:pt>
              <c:pt idx="2269">
                <c:v>47.8</c:v>
              </c:pt>
              <c:pt idx="2270">
                <c:v>47.8</c:v>
              </c:pt>
              <c:pt idx="2271">
                <c:v>47.8</c:v>
              </c:pt>
              <c:pt idx="2272">
                <c:v>47.8</c:v>
              </c:pt>
              <c:pt idx="2273">
                <c:v>47.8</c:v>
              </c:pt>
              <c:pt idx="2274">
                <c:v>47.8</c:v>
              </c:pt>
              <c:pt idx="2275">
                <c:v>47.81</c:v>
              </c:pt>
              <c:pt idx="2276">
                <c:v>47.81</c:v>
              </c:pt>
              <c:pt idx="2277">
                <c:v>47.81</c:v>
              </c:pt>
              <c:pt idx="2278">
                <c:v>47.81</c:v>
              </c:pt>
              <c:pt idx="2279">
                <c:v>47.81</c:v>
              </c:pt>
              <c:pt idx="2280">
                <c:v>47.81</c:v>
              </c:pt>
              <c:pt idx="2281">
                <c:v>47.82</c:v>
              </c:pt>
              <c:pt idx="2282">
                <c:v>47.82</c:v>
              </c:pt>
              <c:pt idx="2283">
                <c:v>47.82</c:v>
              </c:pt>
              <c:pt idx="2284">
                <c:v>47.82</c:v>
              </c:pt>
              <c:pt idx="2285">
                <c:v>47.82</c:v>
              </c:pt>
              <c:pt idx="2286">
                <c:v>47.82</c:v>
              </c:pt>
              <c:pt idx="2287">
                <c:v>47.82</c:v>
              </c:pt>
              <c:pt idx="2288">
                <c:v>47.82</c:v>
              </c:pt>
              <c:pt idx="2289">
                <c:v>47.82</c:v>
              </c:pt>
              <c:pt idx="2290">
                <c:v>47.82</c:v>
              </c:pt>
              <c:pt idx="2291">
                <c:v>47.82</c:v>
              </c:pt>
              <c:pt idx="2292">
                <c:v>47.82</c:v>
              </c:pt>
              <c:pt idx="2293">
                <c:v>47.82</c:v>
              </c:pt>
              <c:pt idx="2294">
                <c:v>47.82</c:v>
              </c:pt>
              <c:pt idx="2295">
                <c:v>47.82</c:v>
              </c:pt>
              <c:pt idx="2296">
                <c:v>47.82</c:v>
              </c:pt>
              <c:pt idx="2297">
                <c:v>47.82</c:v>
              </c:pt>
              <c:pt idx="2298">
                <c:v>47.82</c:v>
              </c:pt>
              <c:pt idx="2299">
                <c:v>47.83</c:v>
              </c:pt>
              <c:pt idx="2300">
                <c:v>47.83</c:v>
              </c:pt>
              <c:pt idx="2301">
                <c:v>47.83</c:v>
              </c:pt>
              <c:pt idx="2302">
                <c:v>47.83</c:v>
              </c:pt>
              <c:pt idx="2303">
                <c:v>47.83</c:v>
              </c:pt>
              <c:pt idx="2304">
                <c:v>47.83</c:v>
              </c:pt>
              <c:pt idx="2305">
                <c:v>47.84</c:v>
              </c:pt>
              <c:pt idx="2306">
                <c:v>47.84</c:v>
              </c:pt>
              <c:pt idx="2307">
                <c:v>47.84</c:v>
              </c:pt>
              <c:pt idx="2308">
                <c:v>47.84</c:v>
              </c:pt>
              <c:pt idx="2309">
                <c:v>47.84</c:v>
              </c:pt>
              <c:pt idx="2310">
                <c:v>47.84</c:v>
              </c:pt>
              <c:pt idx="2311">
                <c:v>47.84</c:v>
              </c:pt>
              <c:pt idx="2312">
                <c:v>47.84</c:v>
              </c:pt>
              <c:pt idx="2313">
                <c:v>47.83</c:v>
              </c:pt>
              <c:pt idx="2314">
                <c:v>47.83</c:v>
              </c:pt>
              <c:pt idx="2315">
                <c:v>47.83</c:v>
              </c:pt>
              <c:pt idx="2316">
                <c:v>47.83</c:v>
              </c:pt>
              <c:pt idx="2317">
                <c:v>47.84</c:v>
              </c:pt>
              <c:pt idx="2318">
                <c:v>47.84</c:v>
              </c:pt>
              <c:pt idx="2319">
                <c:v>47.85</c:v>
              </c:pt>
              <c:pt idx="2320">
                <c:v>47.85</c:v>
              </c:pt>
              <c:pt idx="2321">
                <c:v>47.85</c:v>
              </c:pt>
              <c:pt idx="2322">
                <c:v>47.85</c:v>
              </c:pt>
              <c:pt idx="2323">
                <c:v>47.85</c:v>
              </c:pt>
              <c:pt idx="2324">
                <c:v>47.85</c:v>
              </c:pt>
              <c:pt idx="2325">
                <c:v>47.85</c:v>
              </c:pt>
              <c:pt idx="2326">
                <c:v>47.85</c:v>
              </c:pt>
              <c:pt idx="2327">
                <c:v>47.85</c:v>
              </c:pt>
              <c:pt idx="2328">
                <c:v>47.85</c:v>
              </c:pt>
              <c:pt idx="2329">
                <c:v>47.86</c:v>
              </c:pt>
              <c:pt idx="2330">
                <c:v>47.86</c:v>
              </c:pt>
              <c:pt idx="2331">
                <c:v>47.86</c:v>
              </c:pt>
              <c:pt idx="2332">
                <c:v>47.86</c:v>
              </c:pt>
              <c:pt idx="2333">
                <c:v>47.86</c:v>
              </c:pt>
              <c:pt idx="2334">
                <c:v>47.86</c:v>
              </c:pt>
              <c:pt idx="2335">
                <c:v>47.86</c:v>
              </c:pt>
              <c:pt idx="2336">
                <c:v>47.86</c:v>
              </c:pt>
              <c:pt idx="2337">
                <c:v>47.86</c:v>
              </c:pt>
              <c:pt idx="2338">
                <c:v>47.86</c:v>
              </c:pt>
              <c:pt idx="2339">
                <c:v>47.87</c:v>
              </c:pt>
              <c:pt idx="2340">
                <c:v>47.87</c:v>
              </c:pt>
              <c:pt idx="2341">
                <c:v>47.86</c:v>
              </c:pt>
              <c:pt idx="2342">
                <c:v>47.86</c:v>
              </c:pt>
              <c:pt idx="2343">
                <c:v>47.87</c:v>
              </c:pt>
              <c:pt idx="2344">
                <c:v>47.87</c:v>
              </c:pt>
              <c:pt idx="2345">
                <c:v>47.87</c:v>
              </c:pt>
              <c:pt idx="2346">
                <c:v>47.87</c:v>
              </c:pt>
              <c:pt idx="2347">
                <c:v>47.87</c:v>
              </c:pt>
              <c:pt idx="2348">
                <c:v>47.87</c:v>
              </c:pt>
              <c:pt idx="2349">
                <c:v>47.88</c:v>
              </c:pt>
              <c:pt idx="2350">
                <c:v>47.88</c:v>
              </c:pt>
              <c:pt idx="2351">
                <c:v>47.87</c:v>
              </c:pt>
              <c:pt idx="2352">
                <c:v>47.87</c:v>
              </c:pt>
              <c:pt idx="2353">
                <c:v>47.88</c:v>
              </c:pt>
              <c:pt idx="2354">
                <c:v>47.88</c:v>
              </c:pt>
              <c:pt idx="2355">
                <c:v>47.88</c:v>
              </c:pt>
              <c:pt idx="2356">
                <c:v>47.88</c:v>
              </c:pt>
              <c:pt idx="2357">
                <c:v>47.88</c:v>
              </c:pt>
              <c:pt idx="2358">
                <c:v>47.88</c:v>
              </c:pt>
              <c:pt idx="2359">
                <c:v>47.88</c:v>
              </c:pt>
              <c:pt idx="2360">
                <c:v>47.88</c:v>
              </c:pt>
              <c:pt idx="2361">
                <c:v>47.89</c:v>
              </c:pt>
              <c:pt idx="2362">
                <c:v>47.89</c:v>
              </c:pt>
              <c:pt idx="2363">
                <c:v>47.89</c:v>
              </c:pt>
              <c:pt idx="2364">
                <c:v>47.89</c:v>
              </c:pt>
              <c:pt idx="2365">
                <c:v>47.89</c:v>
              </c:pt>
              <c:pt idx="2366">
                <c:v>47.89</c:v>
              </c:pt>
              <c:pt idx="2367">
                <c:v>47.89</c:v>
              </c:pt>
              <c:pt idx="2368">
                <c:v>47.89</c:v>
              </c:pt>
              <c:pt idx="2369">
                <c:v>47.9</c:v>
              </c:pt>
              <c:pt idx="2370">
                <c:v>47.9</c:v>
              </c:pt>
              <c:pt idx="2371">
                <c:v>47.9</c:v>
              </c:pt>
              <c:pt idx="2372">
                <c:v>47.9</c:v>
              </c:pt>
              <c:pt idx="2373">
                <c:v>47.9</c:v>
              </c:pt>
              <c:pt idx="2374">
                <c:v>47.9</c:v>
              </c:pt>
              <c:pt idx="2375">
                <c:v>47.91</c:v>
              </c:pt>
              <c:pt idx="2376">
                <c:v>47.91</c:v>
              </c:pt>
              <c:pt idx="2377">
                <c:v>47.9</c:v>
              </c:pt>
              <c:pt idx="2378">
                <c:v>47.9</c:v>
              </c:pt>
              <c:pt idx="2379">
                <c:v>47.91</c:v>
              </c:pt>
              <c:pt idx="2380">
                <c:v>47.91</c:v>
              </c:pt>
              <c:pt idx="2381">
                <c:v>47.91</c:v>
              </c:pt>
              <c:pt idx="2382">
                <c:v>47.91</c:v>
              </c:pt>
              <c:pt idx="2383">
                <c:v>47.91</c:v>
              </c:pt>
              <c:pt idx="2384">
                <c:v>47.91</c:v>
              </c:pt>
              <c:pt idx="2385">
                <c:v>47.9</c:v>
              </c:pt>
              <c:pt idx="2386">
                <c:v>47.9</c:v>
              </c:pt>
              <c:pt idx="2387">
                <c:v>47.91</c:v>
              </c:pt>
              <c:pt idx="2388">
                <c:v>47.91</c:v>
              </c:pt>
              <c:pt idx="2389">
                <c:v>47.91</c:v>
              </c:pt>
              <c:pt idx="2390">
                <c:v>47.91</c:v>
              </c:pt>
              <c:pt idx="2391">
                <c:v>47.91</c:v>
              </c:pt>
              <c:pt idx="2392">
                <c:v>47.91</c:v>
              </c:pt>
              <c:pt idx="2393">
                <c:v>47.92</c:v>
              </c:pt>
              <c:pt idx="2394">
                <c:v>47.92</c:v>
              </c:pt>
              <c:pt idx="2395">
                <c:v>47.93</c:v>
              </c:pt>
              <c:pt idx="2396">
                <c:v>47.93</c:v>
              </c:pt>
              <c:pt idx="2397">
                <c:v>47.92</c:v>
              </c:pt>
              <c:pt idx="2398">
                <c:v>47.92</c:v>
              </c:pt>
              <c:pt idx="2399">
                <c:v>47.93</c:v>
              </c:pt>
              <c:pt idx="2400">
                <c:v>47.93</c:v>
              </c:pt>
              <c:pt idx="2401">
                <c:v>47.93</c:v>
              </c:pt>
              <c:pt idx="2402">
                <c:v>47.93</c:v>
              </c:pt>
              <c:pt idx="2403">
                <c:v>47.93</c:v>
              </c:pt>
              <c:pt idx="2404">
                <c:v>47.93</c:v>
              </c:pt>
              <c:pt idx="2405">
                <c:v>47.93</c:v>
              </c:pt>
              <c:pt idx="2406">
                <c:v>47.93</c:v>
              </c:pt>
              <c:pt idx="2407">
                <c:v>47.93</c:v>
              </c:pt>
              <c:pt idx="2408">
                <c:v>47.93</c:v>
              </c:pt>
              <c:pt idx="2409">
                <c:v>47.94</c:v>
              </c:pt>
              <c:pt idx="2410">
                <c:v>47.94</c:v>
              </c:pt>
              <c:pt idx="2411">
                <c:v>47.93</c:v>
              </c:pt>
              <c:pt idx="2412">
                <c:v>47.93</c:v>
              </c:pt>
              <c:pt idx="2413">
                <c:v>47.93</c:v>
              </c:pt>
              <c:pt idx="2414">
                <c:v>47.93</c:v>
              </c:pt>
              <c:pt idx="2415">
                <c:v>47.94</c:v>
              </c:pt>
              <c:pt idx="2416">
                <c:v>47.94</c:v>
              </c:pt>
              <c:pt idx="2417">
                <c:v>47.94</c:v>
              </c:pt>
              <c:pt idx="2418">
                <c:v>47.94</c:v>
              </c:pt>
              <c:pt idx="2419">
                <c:v>47.93</c:v>
              </c:pt>
              <c:pt idx="2420">
                <c:v>47.93</c:v>
              </c:pt>
              <c:pt idx="2421">
                <c:v>47.95</c:v>
              </c:pt>
              <c:pt idx="2422">
                <c:v>47.95</c:v>
              </c:pt>
              <c:pt idx="2423">
                <c:v>47.95</c:v>
              </c:pt>
              <c:pt idx="2424">
                <c:v>47.95</c:v>
              </c:pt>
              <c:pt idx="2425">
                <c:v>47.94</c:v>
              </c:pt>
              <c:pt idx="2426">
                <c:v>47.94</c:v>
              </c:pt>
              <c:pt idx="2427">
                <c:v>47.95</c:v>
              </c:pt>
              <c:pt idx="2428">
                <c:v>47.95</c:v>
              </c:pt>
              <c:pt idx="2429">
                <c:v>47.95</c:v>
              </c:pt>
              <c:pt idx="2430">
                <c:v>47.95</c:v>
              </c:pt>
              <c:pt idx="2431">
                <c:v>47.94</c:v>
              </c:pt>
              <c:pt idx="2432">
                <c:v>47.94</c:v>
              </c:pt>
              <c:pt idx="2433">
                <c:v>47.95</c:v>
              </c:pt>
              <c:pt idx="2434">
                <c:v>47.95</c:v>
              </c:pt>
              <c:pt idx="2435">
                <c:v>47.95</c:v>
              </c:pt>
              <c:pt idx="2436">
                <c:v>47.95</c:v>
              </c:pt>
              <c:pt idx="2437">
                <c:v>47.95</c:v>
              </c:pt>
              <c:pt idx="2438">
                <c:v>47.95</c:v>
              </c:pt>
              <c:pt idx="2439">
                <c:v>47.96</c:v>
              </c:pt>
              <c:pt idx="2440">
                <c:v>47.96</c:v>
              </c:pt>
              <c:pt idx="2441">
                <c:v>47.96</c:v>
              </c:pt>
              <c:pt idx="2442">
                <c:v>47.96</c:v>
              </c:pt>
              <c:pt idx="2443">
                <c:v>47.96</c:v>
              </c:pt>
              <c:pt idx="2444">
                <c:v>47.96</c:v>
              </c:pt>
              <c:pt idx="2445">
                <c:v>47.98</c:v>
              </c:pt>
              <c:pt idx="2446">
                <c:v>47.98</c:v>
              </c:pt>
              <c:pt idx="2447">
                <c:v>47.97</c:v>
              </c:pt>
              <c:pt idx="2448">
                <c:v>47.97</c:v>
              </c:pt>
              <c:pt idx="2449">
                <c:v>47.97</c:v>
              </c:pt>
              <c:pt idx="2450">
                <c:v>47.97</c:v>
              </c:pt>
              <c:pt idx="2451">
                <c:v>47.98</c:v>
              </c:pt>
              <c:pt idx="2452">
                <c:v>47.98</c:v>
              </c:pt>
              <c:pt idx="2453">
                <c:v>47.97</c:v>
              </c:pt>
              <c:pt idx="2454">
                <c:v>47.97</c:v>
              </c:pt>
              <c:pt idx="2455">
                <c:v>47.97</c:v>
              </c:pt>
              <c:pt idx="2456">
                <c:v>47.97</c:v>
              </c:pt>
              <c:pt idx="2457">
                <c:v>47.97</c:v>
              </c:pt>
              <c:pt idx="2458">
                <c:v>47.97</c:v>
              </c:pt>
              <c:pt idx="2459">
                <c:v>47.97</c:v>
              </c:pt>
              <c:pt idx="2460">
                <c:v>47.97</c:v>
              </c:pt>
              <c:pt idx="2461">
                <c:v>47.97</c:v>
              </c:pt>
              <c:pt idx="2462">
                <c:v>47.97</c:v>
              </c:pt>
              <c:pt idx="2463">
                <c:v>47.98</c:v>
              </c:pt>
              <c:pt idx="2464">
                <c:v>47.98</c:v>
              </c:pt>
              <c:pt idx="2465">
                <c:v>47.98</c:v>
              </c:pt>
              <c:pt idx="2466">
                <c:v>47.98</c:v>
              </c:pt>
              <c:pt idx="2467">
                <c:v>47.98</c:v>
              </c:pt>
              <c:pt idx="2468">
                <c:v>47.98</c:v>
              </c:pt>
              <c:pt idx="2469">
                <c:v>47.99</c:v>
              </c:pt>
              <c:pt idx="2470">
                <c:v>47.99</c:v>
              </c:pt>
              <c:pt idx="2471">
                <c:v>47.98</c:v>
              </c:pt>
              <c:pt idx="2472">
                <c:v>47.98</c:v>
              </c:pt>
              <c:pt idx="2473">
                <c:v>47.98</c:v>
              </c:pt>
              <c:pt idx="2474">
                <c:v>47.98</c:v>
              </c:pt>
              <c:pt idx="2475">
                <c:v>47.98</c:v>
              </c:pt>
              <c:pt idx="2476">
                <c:v>47.98</c:v>
              </c:pt>
              <c:pt idx="2477">
                <c:v>47.98</c:v>
              </c:pt>
              <c:pt idx="2478">
                <c:v>47.98</c:v>
              </c:pt>
              <c:pt idx="2479">
                <c:v>47.99</c:v>
              </c:pt>
              <c:pt idx="2480">
                <c:v>47.99</c:v>
              </c:pt>
              <c:pt idx="2481">
                <c:v>48</c:v>
              </c:pt>
              <c:pt idx="2482">
                <c:v>48</c:v>
              </c:pt>
              <c:pt idx="2483">
                <c:v>47.99</c:v>
              </c:pt>
              <c:pt idx="2484">
                <c:v>47.99</c:v>
              </c:pt>
              <c:pt idx="2485">
                <c:v>47.99</c:v>
              </c:pt>
              <c:pt idx="2486">
                <c:v>47.99</c:v>
              </c:pt>
              <c:pt idx="2487">
                <c:v>47.99</c:v>
              </c:pt>
              <c:pt idx="2488">
                <c:v>47.99</c:v>
              </c:pt>
              <c:pt idx="2489">
                <c:v>47.99</c:v>
              </c:pt>
              <c:pt idx="2490">
                <c:v>47.99</c:v>
              </c:pt>
              <c:pt idx="2491">
                <c:v>48</c:v>
              </c:pt>
              <c:pt idx="2492">
                <c:v>48</c:v>
              </c:pt>
              <c:pt idx="2493">
                <c:v>47.99</c:v>
              </c:pt>
              <c:pt idx="2494">
                <c:v>47.99</c:v>
              </c:pt>
              <c:pt idx="2495">
                <c:v>48</c:v>
              </c:pt>
              <c:pt idx="2496">
                <c:v>48</c:v>
              </c:pt>
              <c:pt idx="2497">
                <c:v>48.01</c:v>
              </c:pt>
              <c:pt idx="2498">
                <c:v>48.01</c:v>
              </c:pt>
              <c:pt idx="2499">
                <c:v>48</c:v>
              </c:pt>
              <c:pt idx="2500">
                <c:v>48</c:v>
              </c:pt>
              <c:pt idx="2501">
                <c:v>48</c:v>
              </c:pt>
              <c:pt idx="2502">
                <c:v>48</c:v>
              </c:pt>
              <c:pt idx="2503">
                <c:v>48.01</c:v>
              </c:pt>
              <c:pt idx="2504">
                <c:v>48.01</c:v>
              </c:pt>
              <c:pt idx="2505">
                <c:v>48.01</c:v>
              </c:pt>
              <c:pt idx="2506">
                <c:v>48.01</c:v>
              </c:pt>
              <c:pt idx="2507">
                <c:v>48</c:v>
              </c:pt>
              <c:pt idx="2508">
                <c:v>48</c:v>
              </c:pt>
              <c:pt idx="2509">
                <c:v>48.01</c:v>
              </c:pt>
              <c:pt idx="2510">
                <c:v>48.01</c:v>
              </c:pt>
              <c:pt idx="2511">
                <c:v>48.01</c:v>
              </c:pt>
              <c:pt idx="2512">
                <c:v>48.01</c:v>
              </c:pt>
              <c:pt idx="2513">
                <c:v>48.01</c:v>
              </c:pt>
              <c:pt idx="2514">
                <c:v>48.01</c:v>
              </c:pt>
              <c:pt idx="2515">
                <c:v>48.02</c:v>
              </c:pt>
              <c:pt idx="2516">
                <c:v>48.02</c:v>
              </c:pt>
              <c:pt idx="2517">
                <c:v>48.02</c:v>
              </c:pt>
              <c:pt idx="2518">
                <c:v>48.02</c:v>
              </c:pt>
              <c:pt idx="2519">
                <c:v>48.02</c:v>
              </c:pt>
              <c:pt idx="2520">
                <c:v>48.02</c:v>
              </c:pt>
              <c:pt idx="2521">
                <c:v>48.02</c:v>
              </c:pt>
              <c:pt idx="2522">
                <c:v>48.02</c:v>
              </c:pt>
              <c:pt idx="2523">
                <c:v>48.02</c:v>
              </c:pt>
              <c:pt idx="2524">
                <c:v>48.02</c:v>
              </c:pt>
              <c:pt idx="2525">
                <c:v>48.02</c:v>
              </c:pt>
              <c:pt idx="2526">
                <c:v>48.02</c:v>
              </c:pt>
              <c:pt idx="2527">
                <c:v>48.03</c:v>
              </c:pt>
              <c:pt idx="2528">
                <c:v>48.03</c:v>
              </c:pt>
              <c:pt idx="2529">
                <c:v>48.03</c:v>
              </c:pt>
              <c:pt idx="2530">
                <c:v>48.03</c:v>
              </c:pt>
              <c:pt idx="2531">
                <c:v>48.02</c:v>
              </c:pt>
              <c:pt idx="2532">
                <c:v>48.02</c:v>
              </c:pt>
              <c:pt idx="2533">
                <c:v>48.03</c:v>
              </c:pt>
              <c:pt idx="2534">
                <c:v>48.03</c:v>
              </c:pt>
              <c:pt idx="2535">
                <c:v>48.03</c:v>
              </c:pt>
              <c:pt idx="2536">
                <c:v>48.03</c:v>
              </c:pt>
              <c:pt idx="2537">
                <c:v>48.03</c:v>
              </c:pt>
              <c:pt idx="2538">
                <c:v>48.03</c:v>
              </c:pt>
              <c:pt idx="2539">
                <c:v>48.03</c:v>
              </c:pt>
              <c:pt idx="2540">
                <c:v>48.03</c:v>
              </c:pt>
              <c:pt idx="2541">
                <c:v>48.03</c:v>
              </c:pt>
              <c:pt idx="2542">
                <c:v>48.03</c:v>
              </c:pt>
              <c:pt idx="2543">
                <c:v>48.04</c:v>
              </c:pt>
              <c:pt idx="2544">
                <c:v>48.04</c:v>
              </c:pt>
              <c:pt idx="2545">
                <c:v>48.05</c:v>
              </c:pt>
              <c:pt idx="2546">
                <c:v>48.05</c:v>
              </c:pt>
              <c:pt idx="2547">
                <c:v>48.05</c:v>
              </c:pt>
              <c:pt idx="2548">
                <c:v>48.05</c:v>
              </c:pt>
              <c:pt idx="2549">
                <c:v>48.05</c:v>
              </c:pt>
              <c:pt idx="2550">
                <c:v>48.05</c:v>
              </c:pt>
              <c:pt idx="2551">
                <c:v>48.05</c:v>
              </c:pt>
              <c:pt idx="2552">
                <c:v>48.05</c:v>
              </c:pt>
              <c:pt idx="2553">
                <c:v>48.05</c:v>
              </c:pt>
              <c:pt idx="2554">
                <c:v>48.05</c:v>
              </c:pt>
              <c:pt idx="2555">
                <c:v>48.06</c:v>
              </c:pt>
              <c:pt idx="2556">
                <c:v>48.06</c:v>
              </c:pt>
              <c:pt idx="2557">
                <c:v>48.06</c:v>
              </c:pt>
              <c:pt idx="2558">
                <c:v>48.06</c:v>
              </c:pt>
              <c:pt idx="2559">
                <c:v>48.06</c:v>
              </c:pt>
              <c:pt idx="2560">
                <c:v>48.06</c:v>
              </c:pt>
              <c:pt idx="2561">
                <c:v>48.06</c:v>
              </c:pt>
              <c:pt idx="2562">
                <c:v>48.06</c:v>
              </c:pt>
              <c:pt idx="2563">
                <c:v>48.05</c:v>
              </c:pt>
              <c:pt idx="2564">
                <c:v>48.05</c:v>
              </c:pt>
              <c:pt idx="2565">
                <c:v>48.06</c:v>
              </c:pt>
              <c:pt idx="2566">
                <c:v>48.06</c:v>
              </c:pt>
              <c:pt idx="2567">
                <c:v>48.06</c:v>
              </c:pt>
              <c:pt idx="2568">
                <c:v>48.06</c:v>
              </c:pt>
              <c:pt idx="2569">
                <c:v>48.06</c:v>
              </c:pt>
              <c:pt idx="2570">
                <c:v>48.06</c:v>
              </c:pt>
              <c:pt idx="2571">
                <c:v>48.06</c:v>
              </c:pt>
              <c:pt idx="2572">
                <c:v>48.06</c:v>
              </c:pt>
              <c:pt idx="2573">
                <c:v>48.06</c:v>
              </c:pt>
              <c:pt idx="2574">
                <c:v>48.06</c:v>
              </c:pt>
              <c:pt idx="2575">
                <c:v>48.07</c:v>
              </c:pt>
              <c:pt idx="2576">
                <c:v>48.07</c:v>
              </c:pt>
              <c:pt idx="2577">
                <c:v>48.07</c:v>
              </c:pt>
              <c:pt idx="2578">
                <c:v>48.07</c:v>
              </c:pt>
              <c:pt idx="2579">
                <c:v>48.07</c:v>
              </c:pt>
              <c:pt idx="2580">
                <c:v>48.07</c:v>
              </c:pt>
              <c:pt idx="2581">
                <c:v>48.08</c:v>
              </c:pt>
              <c:pt idx="2582">
                <c:v>48.08</c:v>
              </c:pt>
              <c:pt idx="2583">
                <c:v>48.08</c:v>
              </c:pt>
              <c:pt idx="2584">
                <c:v>48.08</c:v>
              </c:pt>
              <c:pt idx="2585">
                <c:v>48.08</c:v>
              </c:pt>
              <c:pt idx="2586">
                <c:v>48.08</c:v>
              </c:pt>
              <c:pt idx="2587">
                <c:v>48.09</c:v>
              </c:pt>
              <c:pt idx="2588">
                <c:v>48.09</c:v>
              </c:pt>
              <c:pt idx="2589">
                <c:v>48.09</c:v>
              </c:pt>
              <c:pt idx="2590">
                <c:v>48.09</c:v>
              </c:pt>
              <c:pt idx="2591">
                <c:v>48.08</c:v>
              </c:pt>
              <c:pt idx="2592">
                <c:v>48.08</c:v>
              </c:pt>
              <c:pt idx="2593">
                <c:v>48.08</c:v>
              </c:pt>
              <c:pt idx="2594">
                <c:v>48.08</c:v>
              </c:pt>
              <c:pt idx="2595">
                <c:v>48.09</c:v>
              </c:pt>
              <c:pt idx="2596">
                <c:v>48.09</c:v>
              </c:pt>
              <c:pt idx="2597">
                <c:v>48.09</c:v>
              </c:pt>
              <c:pt idx="2598">
                <c:v>48.09</c:v>
              </c:pt>
              <c:pt idx="2599">
                <c:v>48.09</c:v>
              </c:pt>
              <c:pt idx="2600">
                <c:v>48.09</c:v>
              </c:pt>
              <c:pt idx="2601">
                <c:v>48.09</c:v>
              </c:pt>
              <c:pt idx="2602">
                <c:v>48.09</c:v>
              </c:pt>
              <c:pt idx="2603">
                <c:v>48.1</c:v>
              </c:pt>
              <c:pt idx="2604">
                <c:v>48.1</c:v>
              </c:pt>
              <c:pt idx="2605">
                <c:v>48.09</c:v>
              </c:pt>
              <c:pt idx="2606">
                <c:v>48.09</c:v>
              </c:pt>
              <c:pt idx="2607">
                <c:v>48.09</c:v>
              </c:pt>
              <c:pt idx="2608">
                <c:v>48.09</c:v>
              </c:pt>
              <c:pt idx="2609">
                <c:v>48.1</c:v>
              </c:pt>
              <c:pt idx="2610">
                <c:v>48.1</c:v>
              </c:pt>
              <c:pt idx="2611">
                <c:v>48.1</c:v>
              </c:pt>
              <c:pt idx="2612">
                <c:v>48.1</c:v>
              </c:pt>
              <c:pt idx="2613">
                <c:v>48.1</c:v>
              </c:pt>
              <c:pt idx="2614">
                <c:v>48.1</c:v>
              </c:pt>
              <c:pt idx="2615">
                <c:v>48.12</c:v>
              </c:pt>
              <c:pt idx="2616">
                <c:v>48.12</c:v>
              </c:pt>
              <c:pt idx="2617">
                <c:v>48.11</c:v>
              </c:pt>
              <c:pt idx="2618">
                <c:v>48.11</c:v>
              </c:pt>
              <c:pt idx="2619">
                <c:v>48.11</c:v>
              </c:pt>
              <c:pt idx="2620">
                <c:v>48.11</c:v>
              </c:pt>
              <c:pt idx="2621">
                <c:v>48.11</c:v>
              </c:pt>
              <c:pt idx="2622">
                <c:v>48.11</c:v>
              </c:pt>
              <c:pt idx="2623">
                <c:v>48.11</c:v>
              </c:pt>
              <c:pt idx="2624">
                <c:v>48.11</c:v>
              </c:pt>
              <c:pt idx="2625">
                <c:v>48.12</c:v>
              </c:pt>
              <c:pt idx="2626">
                <c:v>48.12</c:v>
              </c:pt>
              <c:pt idx="2627">
                <c:v>48.11</c:v>
              </c:pt>
              <c:pt idx="2628">
                <c:v>48.11</c:v>
              </c:pt>
              <c:pt idx="2629">
                <c:v>48.12</c:v>
              </c:pt>
              <c:pt idx="2630">
                <c:v>48.12</c:v>
              </c:pt>
              <c:pt idx="2631">
                <c:v>48.12</c:v>
              </c:pt>
              <c:pt idx="2632">
                <c:v>48.12</c:v>
              </c:pt>
              <c:pt idx="2633">
                <c:v>48.13</c:v>
              </c:pt>
              <c:pt idx="2634">
                <c:v>48.13</c:v>
              </c:pt>
              <c:pt idx="2635">
                <c:v>48.13</c:v>
              </c:pt>
              <c:pt idx="2636">
                <c:v>48.13</c:v>
              </c:pt>
              <c:pt idx="2637">
                <c:v>48.13</c:v>
              </c:pt>
              <c:pt idx="2638">
                <c:v>48.13</c:v>
              </c:pt>
              <c:pt idx="2639">
                <c:v>48.12</c:v>
              </c:pt>
              <c:pt idx="2640">
                <c:v>48.12</c:v>
              </c:pt>
              <c:pt idx="2641">
                <c:v>48.12</c:v>
              </c:pt>
              <c:pt idx="2642">
                <c:v>48.12</c:v>
              </c:pt>
              <c:pt idx="2643">
                <c:v>48.12</c:v>
              </c:pt>
              <c:pt idx="2644">
                <c:v>48.12</c:v>
              </c:pt>
              <c:pt idx="2645">
                <c:v>48.12</c:v>
              </c:pt>
              <c:pt idx="2646">
                <c:v>48.12</c:v>
              </c:pt>
              <c:pt idx="2647">
                <c:v>48.12</c:v>
              </c:pt>
              <c:pt idx="2648">
                <c:v>48.12</c:v>
              </c:pt>
              <c:pt idx="2649">
                <c:v>48.12</c:v>
              </c:pt>
              <c:pt idx="2650">
                <c:v>48.12</c:v>
              </c:pt>
              <c:pt idx="2651">
                <c:v>48.13</c:v>
              </c:pt>
              <c:pt idx="2652">
                <c:v>48.13</c:v>
              </c:pt>
              <c:pt idx="2653">
                <c:v>48.12</c:v>
              </c:pt>
              <c:pt idx="2654">
                <c:v>48.12</c:v>
              </c:pt>
              <c:pt idx="2655">
                <c:v>48.13</c:v>
              </c:pt>
              <c:pt idx="2656">
                <c:v>48.13</c:v>
              </c:pt>
              <c:pt idx="2657">
                <c:v>48.13</c:v>
              </c:pt>
              <c:pt idx="2658">
                <c:v>48.13</c:v>
              </c:pt>
              <c:pt idx="2659">
                <c:v>48.13</c:v>
              </c:pt>
              <c:pt idx="2660">
                <c:v>48.13</c:v>
              </c:pt>
              <c:pt idx="2661">
                <c:v>48.13</c:v>
              </c:pt>
              <c:pt idx="2662">
                <c:v>48.13</c:v>
              </c:pt>
              <c:pt idx="2663">
                <c:v>48.13</c:v>
              </c:pt>
              <c:pt idx="2664">
                <c:v>48.13</c:v>
              </c:pt>
              <c:pt idx="2665">
                <c:v>48.14</c:v>
              </c:pt>
              <c:pt idx="2666">
                <c:v>48.14</c:v>
              </c:pt>
              <c:pt idx="2667">
                <c:v>48.14</c:v>
              </c:pt>
              <c:pt idx="2668">
                <c:v>48.14</c:v>
              </c:pt>
              <c:pt idx="2669">
                <c:v>48.14</c:v>
              </c:pt>
              <c:pt idx="2670">
                <c:v>48.14</c:v>
              </c:pt>
              <c:pt idx="2671">
                <c:v>48.14</c:v>
              </c:pt>
              <c:pt idx="2672">
                <c:v>48.14</c:v>
              </c:pt>
              <c:pt idx="2673">
                <c:v>48.14</c:v>
              </c:pt>
              <c:pt idx="2674">
                <c:v>48.14</c:v>
              </c:pt>
              <c:pt idx="2675">
                <c:v>48.14</c:v>
              </c:pt>
              <c:pt idx="2676">
                <c:v>48.14</c:v>
              </c:pt>
              <c:pt idx="2677">
                <c:v>48.14</c:v>
              </c:pt>
              <c:pt idx="2678">
                <c:v>48.14</c:v>
              </c:pt>
              <c:pt idx="2679">
                <c:v>48.14</c:v>
              </c:pt>
              <c:pt idx="2680">
                <c:v>48.14</c:v>
              </c:pt>
              <c:pt idx="2681">
                <c:v>48.13</c:v>
              </c:pt>
              <c:pt idx="2682">
                <c:v>48.13</c:v>
              </c:pt>
              <c:pt idx="2683">
                <c:v>48.14</c:v>
              </c:pt>
              <c:pt idx="2684">
                <c:v>48.14</c:v>
              </c:pt>
              <c:pt idx="2685">
                <c:v>48.14</c:v>
              </c:pt>
              <c:pt idx="2686">
                <c:v>48.14</c:v>
              </c:pt>
              <c:pt idx="2687">
                <c:v>48.14</c:v>
              </c:pt>
              <c:pt idx="2688">
                <c:v>48.14</c:v>
              </c:pt>
              <c:pt idx="2689">
                <c:v>48.16</c:v>
              </c:pt>
              <c:pt idx="2690">
                <c:v>48.16</c:v>
              </c:pt>
              <c:pt idx="2691">
                <c:v>48.14</c:v>
              </c:pt>
              <c:pt idx="2692">
                <c:v>48.14</c:v>
              </c:pt>
              <c:pt idx="2693">
                <c:v>48.15</c:v>
              </c:pt>
              <c:pt idx="2694">
                <c:v>48.15</c:v>
              </c:pt>
              <c:pt idx="2695">
                <c:v>48.15</c:v>
              </c:pt>
              <c:pt idx="2696">
                <c:v>48.15</c:v>
              </c:pt>
              <c:pt idx="2697">
                <c:v>48.14</c:v>
              </c:pt>
              <c:pt idx="2698">
                <c:v>48.14</c:v>
              </c:pt>
              <c:pt idx="2699">
                <c:v>48.15</c:v>
              </c:pt>
              <c:pt idx="2700">
                <c:v>48.15</c:v>
              </c:pt>
              <c:pt idx="2701">
                <c:v>48.15</c:v>
              </c:pt>
              <c:pt idx="2702">
                <c:v>48.15</c:v>
              </c:pt>
              <c:pt idx="2703">
                <c:v>48.16</c:v>
              </c:pt>
              <c:pt idx="2704">
                <c:v>48.16</c:v>
              </c:pt>
              <c:pt idx="2705">
                <c:v>48.16</c:v>
              </c:pt>
              <c:pt idx="2706">
                <c:v>48.16</c:v>
              </c:pt>
              <c:pt idx="2707">
                <c:v>48.16</c:v>
              </c:pt>
              <c:pt idx="2708">
                <c:v>48.16</c:v>
              </c:pt>
              <c:pt idx="2709">
                <c:v>48.16</c:v>
              </c:pt>
              <c:pt idx="2710">
                <c:v>48.16</c:v>
              </c:pt>
              <c:pt idx="2711">
                <c:v>48.16</c:v>
              </c:pt>
              <c:pt idx="2712">
                <c:v>48.16</c:v>
              </c:pt>
              <c:pt idx="2713">
                <c:v>48.16</c:v>
              </c:pt>
              <c:pt idx="2714">
                <c:v>48.16</c:v>
              </c:pt>
              <c:pt idx="2715">
                <c:v>48.16</c:v>
              </c:pt>
              <c:pt idx="2716">
                <c:v>48.16</c:v>
              </c:pt>
              <c:pt idx="2717">
                <c:v>48.17</c:v>
              </c:pt>
              <c:pt idx="2718">
                <c:v>48.17</c:v>
              </c:pt>
              <c:pt idx="2719">
                <c:v>48.17</c:v>
              </c:pt>
              <c:pt idx="2720">
                <c:v>48.17</c:v>
              </c:pt>
              <c:pt idx="2721">
                <c:v>48.17</c:v>
              </c:pt>
              <c:pt idx="2722">
                <c:v>48.17</c:v>
              </c:pt>
              <c:pt idx="2723">
                <c:v>48.17</c:v>
              </c:pt>
              <c:pt idx="2724">
                <c:v>48.17</c:v>
              </c:pt>
              <c:pt idx="2725">
                <c:v>48.17</c:v>
              </c:pt>
              <c:pt idx="2726">
                <c:v>48.17</c:v>
              </c:pt>
              <c:pt idx="2727">
                <c:v>48.17</c:v>
              </c:pt>
              <c:pt idx="2728">
                <c:v>48.17</c:v>
              </c:pt>
              <c:pt idx="2729">
                <c:v>48.19</c:v>
              </c:pt>
              <c:pt idx="2730">
                <c:v>48.19</c:v>
              </c:pt>
              <c:pt idx="2731">
                <c:v>48.19</c:v>
              </c:pt>
              <c:pt idx="2732">
                <c:v>48.19</c:v>
              </c:pt>
              <c:pt idx="2733">
                <c:v>48.19</c:v>
              </c:pt>
              <c:pt idx="2734">
                <c:v>48.19</c:v>
              </c:pt>
              <c:pt idx="2735">
                <c:v>48.19</c:v>
              </c:pt>
              <c:pt idx="2736">
                <c:v>48.19</c:v>
              </c:pt>
              <c:pt idx="2737">
                <c:v>48.19</c:v>
              </c:pt>
              <c:pt idx="2738">
                <c:v>48.19</c:v>
              </c:pt>
              <c:pt idx="2739">
                <c:v>48.19</c:v>
              </c:pt>
              <c:pt idx="2740">
                <c:v>48.19</c:v>
              </c:pt>
              <c:pt idx="2741">
                <c:v>48.19</c:v>
              </c:pt>
              <c:pt idx="2742">
                <c:v>48.19</c:v>
              </c:pt>
              <c:pt idx="2743">
                <c:v>48.19</c:v>
              </c:pt>
              <c:pt idx="2744">
                <c:v>48.19</c:v>
              </c:pt>
              <c:pt idx="2745">
                <c:v>48.19</c:v>
              </c:pt>
              <c:pt idx="2746">
                <c:v>48.19</c:v>
              </c:pt>
              <c:pt idx="2747">
                <c:v>48.2</c:v>
              </c:pt>
              <c:pt idx="2748">
                <c:v>48.2</c:v>
              </c:pt>
              <c:pt idx="2749">
                <c:v>48.2</c:v>
              </c:pt>
              <c:pt idx="2750">
                <c:v>48.2</c:v>
              </c:pt>
              <c:pt idx="2751">
                <c:v>48.2</c:v>
              </c:pt>
              <c:pt idx="2752">
                <c:v>48.2</c:v>
              </c:pt>
              <c:pt idx="2753">
                <c:v>48.2</c:v>
              </c:pt>
              <c:pt idx="2754">
                <c:v>48.2</c:v>
              </c:pt>
              <c:pt idx="2755">
                <c:v>48.21</c:v>
              </c:pt>
              <c:pt idx="2756">
                <c:v>48.21</c:v>
              </c:pt>
              <c:pt idx="2757">
                <c:v>48.2</c:v>
              </c:pt>
              <c:pt idx="2758">
                <c:v>48.2</c:v>
              </c:pt>
              <c:pt idx="2759">
                <c:v>48.21</c:v>
              </c:pt>
              <c:pt idx="2760">
                <c:v>48.21</c:v>
              </c:pt>
              <c:pt idx="2761">
                <c:v>48.21</c:v>
              </c:pt>
              <c:pt idx="2762">
                <c:v>48.21</c:v>
              </c:pt>
              <c:pt idx="2763">
                <c:v>48.21</c:v>
              </c:pt>
              <c:pt idx="2764">
                <c:v>48.21</c:v>
              </c:pt>
              <c:pt idx="2765">
                <c:v>48.2</c:v>
              </c:pt>
              <c:pt idx="2766">
                <c:v>48.2</c:v>
              </c:pt>
              <c:pt idx="2767">
                <c:v>48.21</c:v>
              </c:pt>
              <c:pt idx="2768">
                <c:v>48.21</c:v>
              </c:pt>
              <c:pt idx="2769">
                <c:v>48.22</c:v>
              </c:pt>
              <c:pt idx="2770">
                <c:v>48.22</c:v>
              </c:pt>
              <c:pt idx="2771">
                <c:v>48.21</c:v>
              </c:pt>
              <c:pt idx="2772">
                <c:v>48.21</c:v>
              </c:pt>
              <c:pt idx="2773">
                <c:v>48.22</c:v>
              </c:pt>
              <c:pt idx="2774">
                <c:v>48.22</c:v>
              </c:pt>
              <c:pt idx="2775">
                <c:v>48.23</c:v>
              </c:pt>
              <c:pt idx="2776">
                <c:v>48.23</c:v>
              </c:pt>
              <c:pt idx="2777">
                <c:v>48.22</c:v>
              </c:pt>
              <c:pt idx="2778">
                <c:v>48.22</c:v>
              </c:pt>
              <c:pt idx="2779">
                <c:v>48.23</c:v>
              </c:pt>
              <c:pt idx="2780">
                <c:v>48.23</c:v>
              </c:pt>
              <c:pt idx="2781">
                <c:v>48.23</c:v>
              </c:pt>
              <c:pt idx="2782">
                <c:v>48.23</c:v>
              </c:pt>
              <c:pt idx="2783">
                <c:v>48.23</c:v>
              </c:pt>
              <c:pt idx="2784">
                <c:v>48.23</c:v>
              </c:pt>
              <c:pt idx="2785">
                <c:v>48.23</c:v>
              </c:pt>
              <c:pt idx="2786">
                <c:v>48.23</c:v>
              </c:pt>
              <c:pt idx="2787">
                <c:v>48.23</c:v>
              </c:pt>
              <c:pt idx="2788">
                <c:v>48.23</c:v>
              </c:pt>
              <c:pt idx="2789">
                <c:v>48.23</c:v>
              </c:pt>
              <c:pt idx="2790">
                <c:v>48.23</c:v>
              </c:pt>
              <c:pt idx="2791">
                <c:v>48.23</c:v>
              </c:pt>
              <c:pt idx="2792">
                <c:v>48.23</c:v>
              </c:pt>
              <c:pt idx="2793">
                <c:v>48.23</c:v>
              </c:pt>
              <c:pt idx="2794">
                <c:v>48.23</c:v>
              </c:pt>
              <c:pt idx="2795">
                <c:v>48.24</c:v>
              </c:pt>
              <c:pt idx="2796">
                <c:v>48.24</c:v>
              </c:pt>
              <c:pt idx="2797">
                <c:v>48.24</c:v>
              </c:pt>
              <c:pt idx="2798">
                <c:v>48.24</c:v>
              </c:pt>
              <c:pt idx="2799">
                <c:v>48.23</c:v>
              </c:pt>
              <c:pt idx="2800">
                <c:v>48.23</c:v>
              </c:pt>
              <c:pt idx="2801">
                <c:v>48.23</c:v>
              </c:pt>
              <c:pt idx="2802">
                <c:v>48.23</c:v>
              </c:pt>
              <c:pt idx="2803">
                <c:v>48.24</c:v>
              </c:pt>
              <c:pt idx="2804">
                <c:v>48.24</c:v>
              </c:pt>
              <c:pt idx="2805">
                <c:v>48.24</c:v>
              </c:pt>
              <c:pt idx="2806">
                <c:v>48.24</c:v>
              </c:pt>
              <c:pt idx="2807">
                <c:v>48.24</c:v>
              </c:pt>
              <c:pt idx="2808">
                <c:v>48.24</c:v>
              </c:pt>
              <c:pt idx="2809">
                <c:v>48.24</c:v>
              </c:pt>
              <c:pt idx="2810">
                <c:v>48.24</c:v>
              </c:pt>
              <c:pt idx="2811">
                <c:v>48.25</c:v>
              </c:pt>
              <c:pt idx="2812">
                <c:v>48.25</c:v>
              </c:pt>
              <c:pt idx="2813">
                <c:v>48.25</c:v>
              </c:pt>
              <c:pt idx="2814">
                <c:v>48.25</c:v>
              </c:pt>
              <c:pt idx="2815">
                <c:v>48.25</c:v>
              </c:pt>
              <c:pt idx="2816">
                <c:v>48.25</c:v>
              </c:pt>
              <c:pt idx="2817">
                <c:v>48.26</c:v>
              </c:pt>
              <c:pt idx="2818">
                <c:v>48.26</c:v>
              </c:pt>
              <c:pt idx="2819">
                <c:v>48.26</c:v>
              </c:pt>
              <c:pt idx="2820">
                <c:v>48.26</c:v>
              </c:pt>
              <c:pt idx="2821">
                <c:v>48.25</c:v>
              </c:pt>
              <c:pt idx="2822">
                <c:v>48.25</c:v>
              </c:pt>
              <c:pt idx="2823">
                <c:v>48.26</c:v>
              </c:pt>
              <c:pt idx="2824">
                <c:v>48.26</c:v>
              </c:pt>
              <c:pt idx="2825">
                <c:v>48.26</c:v>
              </c:pt>
              <c:pt idx="2826">
                <c:v>48.26</c:v>
              </c:pt>
              <c:pt idx="2827">
                <c:v>48.26</c:v>
              </c:pt>
              <c:pt idx="2828">
                <c:v>48.26</c:v>
              </c:pt>
              <c:pt idx="2829">
                <c:v>48.27</c:v>
              </c:pt>
              <c:pt idx="2830">
                <c:v>48.27</c:v>
              </c:pt>
              <c:pt idx="2831">
                <c:v>48.27</c:v>
              </c:pt>
              <c:pt idx="2832">
                <c:v>48.27</c:v>
              </c:pt>
              <c:pt idx="2833">
                <c:v>48.27</c:v>
              </c:pt>
              <c:pt idx="2834">
                <c:v>48.27</c:v>
              </c:pt>
              <c:pt idx="2835">
                <c:v>48.27</c:v>
              </c:pt>
              <c:pt idx="2836">
                <c:v>48.27</c:v>
              </c:pt>
              <c:pt idx="2837">
                <c:v>48.27</c:v>
              </c:pt>
              <c:pt idx="2838">
                <c:v>48.27</c:v>
              </c:pt>
              <c:pt idx="2839">
                <c:v>48.27</c:v>
              </c:pt>
              <c:pt idx="2840">
                <c:v>48.27</c:v>
              </c:pt>
              <c:pt idx="2841">
                <c:v>48.28</c:v>
              </c:pt>
              <c:pt idx="2842">
                <c:v>48.28</c:v>
              </c:pt>
              <c:pt idx="2843">
                <c:v>48.27</c:v>
              </c:pt>
              <c:pt idx="2844">
                <c:v>48.27</c:v>
              </c:pt>
              <c:pt idx="2845">
                <c:v>48.29</c:v>
              </c:pt>
              <c:pt idx="2846">
                <c:v>48.29</c:v>
              </c:pt>
              <c:pt idx="2847">
                <c:v>48.29</c:v>
              </c:pt>
              <c:pt idx="2848">
                <c:v>48.29</c:v>
              </c:pt>
              <c:pt idx="2849">
                <c:v>48.29</c:v>
              </c:pt>
              <c:pt idx="2850">
                <c:v>48.29</c:v>
              </c:pt>
              <c:pt idx="2851">
                <c:v>48.28</c:v>
              </c:pt>
              <c:pt idx="2852">
                <c:v>48.28</c:v>
              </c:pt>
              <c:pt idx="2853">
                <c:v>48.3</c:v>
              </c:pt>
              <c:pt idx="2854">
                <c:v>48.3</c:v>
              </c:pt>
              <c:pt idx="2855">
                <c:v>48.29</c:v>
              </c:pt>
              <c:pt idx="2856">
                <c:v>48.29</c:v>
              </c:pt>
              <c:pt idx="2857">
                <c:v>48.3</c:v>
              </c:pt>
              <c:pt idx="2858">
                <c:v>48.3</c:v>
              </c:pt>
              <c:pt idx="2859">
                <c:v>48.3</c:v>
              </c:pt>
              <c:pt idx="2860">
                <c:v>48.3</c:v>
              </c:pt>
              <c:pt idx="2861">
                <c:v>48.3</c:v>
              </c:pt>
              <c:pt idx="2862">
                <c:v>48.3</c:v>
              </c:pt>
              <c:pt idx="2863">
                <c:v>48.3</c:v>
              </c:pt>
              <c:pt idx="2864">
                <c:v>48.3</c:v>
              </c:pt>
              <c:pt idx="2865">
                <c:v>48.3</c:v>
              </c:pt>
              <c:pt idx="2866">
                <c:v>48.3</c:v>
              </c:pt>
              <c:pt idx="2867">
                <c:v>48.3</c:v>
              </c:pt>
              <c:pt idx="2868">
                <c:v>48.3</c:v>
              </c:pt>
              <c:pt idx="2869">
                <c:v>48.3</c:v>
              </c:pt>
              <c:pt idx="2870">
                <c:v>48.3</c:v>
              </c:pt>
              <c:pt idx="2871">
                <c:v>48.3</c:v>
              </c:pt>
              <c:pt idx="2872">
                <c:v>48.3</c:v>
              </c:pt>
              <c:pt idx="2873">
                <c:v>48.3</c:v>
              </c:pt>
              <c:pt idx="2874">
                <c:v>48.3</c:v>
              </c:pt>
              <c:pt idx="2875">
                <c:v>48.31</c:v>
              </c:pt>
              <c:pt idx="2876">
                <c:v>48.31</c:v>
              </c:pt>
              <c:pt idx="2877">
                <c:v>48.31</c:v>
              </c:pt>
              <c:pt idx="2878">
                <c:v>48.31</c:v>
              </c:pt>
              <c:pt idx="2879">
                <c:v>48.31</c:v>
              </c:pt>
              <c:pt idx="2880">
                <c:v>48.31</c:v>
              </c:pt>
              <c:pt idx="2881">
                <c:v>48.31</c:v>
              </c:pt>
              <c:pt idx="2882">
                <c:v>48.31</c:v>
              </c:pt>
              <c:pt idx="2883">
                <c:v>48.31</c:v>
              </c:pt>
              <c:pt idx="2884">
                <c:v>48.31</c:v>
              </c:pt>
              <c:pt idx="2885">
                <c:v>48.31</c:v>
              </c:pt>
              <c:pt idx="2886">
                <c:v>48.31</c:v>
              </c:pt>
              <c:pt idx="2887">
                <c:v>48.32</c:v>
              </c:pt>
              <c:pt idx="2888">
                <c:v>48.32</c:v>
              </c:pt>
              <c:pt idx="2889">
                <c:v>48.31</c:v>
              </c:pt>
              <c:pt idx="2890">
                <c:v>48.31</c:v>
              </c:pt>
              <c:pt idx="2891">
                <c:v>48.32</c:v>
              </c:pt>
              <c:pt idx="2892">
                <c:v>48.32</c:v>
              </c:pt>
              <c:pt idx="2893">
                <c:v>48.31</c:v>
              </c:pt>
              <c:pt idx="2894">
                <c:v>48.31</c:v>
              </c:pt>
              <c:pt idx="2895">
                <c:v>48.32</c:v>
              </c:pt>
              <c:pt idx="2896">
                <c:v>48.32</c:v>
              </c:pt>
              <c:pt idx="2897">
                <c:v>48.32</c:v>
              </c:pt>
              <c:pt idx="2898">
                <c:v>48.32</c:v>
              </c:pt>
              <c:pt idx="2899">
                <c:v>48.32</c:v>
              </c:pt>
              <c:pt idx="2900">
                <c:v>48.32</c:v>
              </c:pt>
              <c:pt idx="2901">
                <c:v>48.32</c:v>
              </c:pt>
              <c:pt idx="2902">
                <c:v>48.32</c:v>
              </c:pt>
              <c:pt idx="2903">
                <c:v>48.33</c:v>
              </c:pt>
              <c:pt idx="2904">
                <c:v>48.33</c:v>
              </c:pt>
              <c:pt idx="2905">
                <c:v>48.32</c:v>
              </c:pt>
              <c:pt idx="2906">
                <c:v>48.32</c:v>
              </c:pt>
              <c:pt idx="2907">
                <c:v>48.32</c:v>
              </c:pt>
              <c:pt idx="2908">
                <c:v>48.32</c:v>
              </c:pt>
              <c:pt idx="2909">
                <c:v>48.31</c:v>
              </c:pt>
              <c:pt idx="2910">
                <c:v>48.31</c:v>
              </c:pt>
              <c:pt idx="2911">
                <c:v>48.32</c:v>
              </c:pt>
              <c:pt idx="2912">
                <c:v>48.32</c:v>
              </c:pt>
              <c:pt idx="2913">
                <c:v>48.32</c:v>
              </c:pt>
              <c:pt idx="2914">
                <c:v>48.32</c:v>
              </c:pt>
              <c:pt idx="2915">
                <c:v>48.33</c:v>
              </c:pt>
              <c:pt idx="2916">
                <c:v>48.33</c:v>
              </c:pt>
              <c:pt idx="2917">
                <c:v>48.34</c:v>
              </c:pt>
              <c:pt idx="2918">
                <c:v>48.34</c:v>
              </c:pt>
              <c:pt idx="2919">
                <c:v>48.34</c:v>
              </c:pt>
              <c:pt idx="2920">
                <c:v>48.34</c:v>
              </c:pt>
              <c:pt idx="2921">
                <c:v>48.34</c:v>
              </c:pt>
              <c:pt idx="2922">
                <c:v>48.34</c:v>
              </c:pt>
              <c:pt idx="2923">
                <c:v>48.34</c:v>
              </c:pt>
              <c:pt idx="2924">
                <c:v>48.34</c:v>
              </c:pt>
              <c:pt idx="2925">
                <c:v>48.34</c:v>
              </c:pt>
              <c:pt idx="2926">
                <c:v>48.34</c:v>
              </c:pt>
              <c:pt idx="2927">
                <c:v>48.35</c:v>
              </c:pt>
              <c:pt idx="2928">
                <c:v>48.35</c:v>
              </c:pt>
              <c:pt idx="2929">
                <c:v>48.35</c:v>
              </c:pt>
              <c:pt idx="2930">
                <c:v>48.35</c:v>
              </c:pt>
              <c:pt idx="2931">
                <c:v>48.35</c:v>
              </c:pt>
              <c:pt idx="2932">
                <c:v>48.35</c:v>
              </c:pt>
              <c:pt idx="2933">
                <c:v>48.35</c:v>
              </c:pt>
              <c:pt idx="2934">
                <c:v>48.35</c:v>
              </c:pt>
              <c:pt idx="2935">
                <c:v>48.35</c:v>
              </c:pt>
              <c:pt idx="2936">
                <c:v>48.35</c:v>
              </c:pt>
              <c:pt idx="2937">
                <c:v>48.35</c:v>
              </c:pt>
              <c:pt idx="2938">
                <c:v>48.35</c:v>
              </c:pt>
              <c:pt idx="2939">
                <c:v>48.35</c:v>
              </c:pt>
              <c:pt idx="2940">
                <c:v>48.35</c:v>
              </c:pt>
              <c:pt idx="2941">
                <c:v>48.36</c:v>
              </c:pt>
              <c:pt idx="2942">
                <c:v>48.36</c:v>
              </c:pt>
              <c:pt idx="2943">
                <c:v>48.37</c:v>
              </c:pt>
              <c:pt idx="2944">
                <c:v>48.37</c:v>
              </c:pt>
              <c:pt idx="2945">
                <c:v>48.38</c:v>
              </c:pt>
              <c:pt idx="2946">
                <c:v>48.38</c:v>
              </c:pt>
              <c:pt idx="2947">
                <c:v>48.37</c:v>
              </c:pt>
              <c:pt idx="2948">
                <c:v>48.37</c:v>
              </c:pt>
              <c:pt idx="2949">
                <c:v>48.36</c:v>
              </c:pt>
              <c:pt idx="2950">
                <c:v>48.36</c:v>
              </c:pt>
              <c:pt idx="2951">
                <c:v>48.36</c:v>
              </c:pt>
              <c:pt idx="2952">
                <c:v>48.36</c:v>
              </c:pt>
              <c:pt idx="2953">
                <c:v>48.36</c:v>
              </c:pt>
              <c:pt idx="2954">
                <c:v>48.36</c:v>
              </c:pt>
              <c:pt idx="2955">
                <c:v>48.36</c:v>
              </c:pt>
              <c:pt idx="2956">
                <c:v>48.36</c:v>
              </c:pt>
              <c:pt idx="2957">
                <c:v>48.37</c:v>
              </c:pt>
              <c:pt idx="2958">
                <c:v>48.37</c:v>
              </c:pt>
              <c:pt idx="2959">
                <c:v>48.37</c:v>
              </c:pt>
              <c:pt idx="2960">
                <c:v>48.37</c:v>
              </c:pt>
              <c:pt idx="2961">
                <c:v>48.37</c:v>
              </c:pt>
              <c:pt idx="2962">
                <c:v>48.37</c:v>
              </c:pt>
              <c:pt idx="2963">
                <c:v>48.36</c:v>
              </c:pt>
              <c:pt idx="2964">
                <c:v>48.36</c:v>
              </c:pt>
              <c:pt idx="2965">
                <c:v>48.37</c:v>
              </c:pt>
              <c:pt idx="2966">
                <c:v>48.37</c:v>
              </c:pt>
              <c:pt idx="2967">
                <c:v>48.38</c:v>
              </c:pt>
              <c:pt idx="2968">
                <c:v>48.38</c:v>
              </c:pt>
              <c:pt idx="2969">
                <c:v>48.38</c:v>
              </c:pt>
              <c:pt idx="2970">
                <c:v>48.38</c:v>
              </c:pt>
              <c:pt idx="2971">
                <c:v>48.38</c:v>
              </c:pt>
              <c:pt idx="2972">
                <c:v>48.38</c:v>
              </c:pt>
              <c:pt idx="2973">
                <c:v>48.38</c:v>
              </c:pt>
              <c:pt idx="2974">
                <c:v>48.38</c:v>
              </c:pt>
              <c:pt idx="2975">
                <c:v>48.38</c:v>
              </c:pt>
              <c:pt idx="2976">
                <c:v>48.38</c:v>
              </c:pt>
              <c:pt idx="2977">
                <c:v>48.38</c:v>
              </c:pt>
              <c:pt idx="2978">
                <c:v>48.38</c:v>
              </c:pt>
              <c:pt idx="2979">
                <c:v>48.38</c:v>
              </c:pt>
              <c:pt idx="2980">
                <c:v>48.38</c:v>
              </c:pt>
              <c:pt idx="2981">
                <c:v>48.38</c:v>
              </c:pt>
              <c:pt idx="2982">
                <c:v>48.38</c:v>
              </c:pt>
              <c:pt idx="2983">
                <c:v>48.38</c:v>
              </c:pt>
              <c:pt idx="2984">
                <c:v>48.38</c:v>
              </c:pt>
              <c:pt idx="2985">
                <c:v>48.39</c:v>
              </c:pt>
              <c:pt idx="2986">
                <c:v>48.39</c:v>
              </c:pt>
              <c:pt idx="2987">
                <c:v>48.38</c:v>
              </c:pt>
              <c:pt idx="2988">
                <c:v>48.38</c:v>
              </c:pt>
              <c:pt idx="2989">
                <c:v>48.38</c:v>
              </c:pt>
              <c:pt idx="2990">
                <c:v>48.38</c:v>
              </c:pt>
              <c:pt idx="2991">
                <c:v>48.39</c:v>
              </c:pt>
              <c:pt idx="2992">
                <c:v>48.39</c:v>
              </c:pt>
              <c:pt idx="2993">
                <c:v>48.39</c:v>
              </c:pt>
              <c:pt idx="2994">
                <c:v>48.39</c:v>
              </c:pt>
              <c:pt idx="2995">
                <c:v>48.39</c:v>
              </c:pt>
              <c:pt idx="2996">
                <c:v>48.39</c:v>
              </c:pt>
              <c:pt idx="2997">
                <c:v>48.39</c:v>
              </c:pt>
              <c:pt idx="2998">
                <c:v>48.39</c:v>
              </c:pt>
              <c:pt idx="2999">
                <c:v>48.39</c:v>
              </c:pt>
              <c:pt idx="3000">
                <c:v>48.39</c:v>
              </c:pt>
              <c:pt idx="3001">
                <c:v>48.4</c:v>
              </c:pt>
              <c:pt idx="3002">
                <c:v>48.4</c:v>
              </c:pt>
              <c:pt idx="3003">
                <c:v>48.4</c:v>
              </c:pt>
              <c:pt idx="3004">
                <c:v>48.4</c:v>
              </c:pt>
              <c:pt idx="3005">
                <c:v>48.41</c:v>
              </c:pt>
              <c:pt idx="3006">
                <c:v>48.41</c:v>
              </c:pt>
              <c:pt idx="3007">
                <c:v>48.41</c:v>
              </c:pt>
              <c:pt idx="3008">
                <c:v>48.41</c:v>
              </c:pt>
              <c:pt idx="3009">
                <c:v>48.41</c:v>
              </c:pt>
              <c:pt idx="3010">
                <c:v>48.41</c:v>
              </c:pt>
              <c:pt idx="3011">
                <c:v>48.41</c:v>
              </c:pt>
              <c:pt idx="3012">
                <c:v>48.41</c:v>
              </c:pt>
              <c:pt idx="3013">
                <c:v>48.41</c:v>
              </c:pt>
              <c:pt idx="3014">
                <c:v>48.41</c:v>
              </c:pt>
              <c:pt idx="3015">
                <c:v>48.41</c:v>
              </c:pt>
              <c:pt idx="3016">
                <c:v>48.41</c:v>
              </c:pt>
              <c:pt idx="3017">
                <c:v>48.41</c:v>
              </c:pt>
              <c:pt idx="3018">
                <c:v>48.41</c:v>
              </c:pt>
              <c:pt idx="3019">
                <c:v>48.41</c:v>
              </c:pt>
              <c:pt idx="3020">
                <c:v>48.41</c:v>
              </c:pt>
              <c:pt idx="3021">
                <c:v>48.4</c:v>
              </c:pt>
              <c:pt idx="3022">
                <c:v>48.4</c:v>
              </c:pt>
              <c:pt idx="3023">
                <c:v>48.39</c:v>
              </c:pt>
              <c:pt idx="3024">
                <c:v>48.39</c:v>
              </c:pt>
              <c:pt idx="3025">
                <c:v>48.41</c:v>
              </c:pt>
              <c:pt idx="3026">
                <c:v>48.41</c:v>
              </c:pt>
              <c:pt idx="3027">
                <c:v>48.41</c:v>
              </c:pt>
              <c:pt idx="3028">
                <c:v>48.41</c:v>
              </c:pt>
              <c:pt idx="3029">
                <c:v>48.41</c:v>
              </c:pt>
              <c:pt idx="3030">
                <c:v>48.41</c:v>
              </c:pt>
              <c:pt idx="3031">
                <c:v>48.41</c:v>
              </c:pt>
              <c:pt idx="3032">
                <c:v>48.41</c:v>
              </c:pt>
              <c:pt idx="3033">
                <c:v>48.42</c:v>
              </c:pt>
              <c:pt idx="3034">
                <c:v>48.42</c:v>
              </c:pt>
              <c:pt idx="3035">
                <c:v>48.41</c:v>
              </c:pt>
              <c:pt idx="3036">
                <c:v>48.41</c:v>
              </c:pt>
              <c:pt idx="3037">
                <c:v>48.41</c:v>
              </c:pt>
              <c:pt idx="3038">
                <c:v>48.41</c:v>
              </c:pt>
              <c:pt idx="3039">
                <c:v>48.41</c:v>
              </c:pt>
              <c:pt idx="3040">
                <c:v>48.41</c:v>
              </c:pt>
              <c:pt idx="3041">
                <c:v>48.42</c:v>
              </c:pt>
              <c:pt idx="3042">
                <c:v>48.42</c:v>
              </c:pt>
              <c:pt idx="3043">
                <c:v>48.41</c:v>
              </c:pt>
              <c:pt idx="3044">
                <c:v>48.41</c:v>
              </c:pt>
              <c:pt idx="3045">
                <c:v>48.42</c:v>
              </c:pt>
              <c:pt idx="3046">
                <c:v>48.42</c:v>
              </c:pt>
              <c:pt idx="3047">
                <c:v>48.42</c:v>
              </c:pt>
              <c:pt idx="3048">
                <c:v>48.42</c:v>
              </c:pt>
              <c:pt idx="3049">
                <c:v>48.42</c:v>
              </c:pt>
              <c:pt idx="3050">
                <c:v>48.42</c:v>
              </c:pt>
              <c:pt idx="3051">
                <c:v>48.42</c:v>
              </c:pt>
              <c:pt idx="3052">
                <c:v>48.42</c:v>
              </c:pt>
              <c:pt idx="3053">
                <c:v>48.42</c:v>
              </c:pt>
              <c:pt idx="3054">
                <c:v>48.42</c:v>
              </c:pt>
              <c:pt idx="3055">
                <c:v>48.43</c:v>
              </c:pt>
              <c:pt idx="3056">
                <c:v>48.43</c:v>
              </c:pt>
              <c:pt idx="3057">
                <c:v>48.42</c:v>
              </c:pt>
              <c:pt idx="3058">
                <c:v>48.42</c:v>
              </c:pt>
              <c:pt idx="3059">
                <c:v>48.43</c:v>
              </c:pt>
              <c:pt idx="3060">
                <c:v>48.43</c:v>
              </c:pt>
              <c:pt idx="3061">
                <c:v>48.43</c:v>
              </c:pt>
              <c:pt idx="3062">
                <c:v>48.43</c:v>
              </c:pt>
              <c:pt idx="3063">
                <c:v>48.42</c:v>
              </c:pt>
              <c:pt idx="3064">
                <c:v>48.42</c:v>
              </c:pt>
              <c:pt idx="3065">
                <c:v>48.42</c:v>
              </c:pt>
              <c:pt idx="3066">
                <c:v>48.42</c:v>
              </c:pt>
              <c:pt idx="3067">
                <c:v>48.42</c:v>
              </c:pt>
              <c:pt idx="3068">
                <c:v>48.42</c:v>
              </c:pt>
              <c:pt idx="3069">
                <c:v>48.43</c:v>
              </c:pt>
              <c:pt idx="3070">
                <c:v>48.43</c:v>
              </c:pt>
              <c:pt idx="3071">
                <c:v>48.43</c:v>
              </c:pt>
              <c:pt idx="3072">
                <c:v>48.43</c:v>
              </c:pt>
              <c:pt idx="3073">
                <c:v>48.44</c:v>
              </c:pt>
              <c:pt idx="3074">
                <c:v>48.44</c:v>
              </c:pt>
              <c:pt idx="3075">
                <c:v>48.44</c:v>
              </c:pt>
              <c:pt idx="3076">
                <c:v>48.44</c:v>
              </c:pt>
              <c:pt idx="3077">
                <c:v>48.43</c:v>
              </c:pt>
              <c:pt idx="3078">
                <c:v>48.43</c:v>
              </c:pt>
              <c:pt idx="3079">
                <c:v>48.44</c:v>
              </c:pt>
              <c:pt idx="3080">
                <c:v>48.44</c:v>
              </c:pt>
              <c:pt idx="3081">
                <c:v>48.43</c:v>
              </c:pt>
              <c:pt idx="3082">
                <c:v>48.43</c:v>
              </c:pt>
              <c:pt idx="3083">
                <c:v>48.44</c:v>
              </c:pt>
              <c:pt idx="3084">
                <c:v>48.44</c:v>
              </c:pt>
              <c:pt idx="3085">
                <c:v>48.44</c:v>
              </c:pt>
              <c:pt idx="3086">
                <c:v>48.44</c:v>
              </c:pt>
              <c:pt idx="3087">
                <c:v>48.45</c:v>
              </c:pt>
              <c:pt idx="3088">
                <c:v>48.45</c:v>
              </c:pt>
              <c:pt idx="3089">
                <c:v>48.44</c:v>
              </c:pt>
              <c:pt idx="3090">
                <c:v>48.44</c:v>
              </c:pt>
              <c:pt idx="3091">
                <c:v>48.44</c:v>
              </c:pt>
              <c:pt idx="3092">
                <c:v>48.44</c:v>
              </c:pt>
              <c:pt idx="3093">
                <c:v>48.44</c:v>
              </c:pt>
              <c:pt idx="3094">
                <c:v>48.44</c:v>
              </c:pt>
              <c:pt idx="3095">
                <c:v>48.44</c:v>
              </c:pt>
              <c:pt idx="3096">
                <c:v>48.44</c:v>
              </c:pt>
              <c:pt idx="3097">
                <c:v>48.44</c:v>
              </c:pt>
              <c:pt idx="3098">
                <c:v>48.44</c:v>
              </c:pt>
              <c:pt idx="3099">
                <c:v>48.44</c:v>
              </c:pt>
              <c:pt idx="3100">
                <c:v>48.44</c:v>
              </c:pt>
              <c:pt idx="3101">
                <c:v>48.44</c:v>
              </c:pt>
              <c:pt idx="3102">
                <c:v>48.44</c:v>
              </c:pt>
              <c:pt idx="3103">
                <c:v>48.44</c:v>
              </c:pt>
              <c:pt idx="3104">
                <c:v>48.44</c:v>
              </c:pt>
              <c:pt idx="3105">
                <c:v>48.44</c:v>
              </c:pt>
              <c:pt idx="3106">
                <c:v>48.44</c:v>
              </c:pt>
              <c:pt idx="3107">
                <c:v>48.44</c:v>
              </c:pt>
              <c:pt idx="3108">
                <c:v>48.44</c:v>
              </c:pt>
              <c:pt idx="3109">
                <c:v>48.44</c:v>
              </c:pt>
              <c:pt idx="3110">
                <c:v>48.44</c:v>
              </c:pt>
              <c:pt idx="3111">
                <c:v>48.44</c:v>
              </c:pt>
              <c:pt idx="3112">
                <c:v>48.44</c:v>
              </c:pt>
              <c:pt idx="3113">
                <c:v>48.45</c:v>
              </c:pt>
              <c:pt idx="3114">
                <c:v>48.45</c:v>
              </c:pt>
              <c:pt idx="3115">
                <c:v>48.45</c:v>
              </c:pt>
              <c:pt idx="3116">
                <c:v>48.45</c:v>
              </c:pt>
              <c:pt idx="3117">
                <c:v>48.44</c:v>
              </c:pt>
              <c:pt idx="3118">
                <c:v>48.44</c:v>
              </c:pt>
              <c:pt idx="3119">
                <c:v>48.45</c:v>
              </c:pt>
              <c:pt idx="3120">
                <c:v>48.45</c:v>
              </c:pt>
              <c:pt idx="3121">
                <c:v>48.44</c:v>
              </c:pt>
              <c:pt idx="3122">
                <c:v>48.44</c:v>
              </c:pt>
              <c:pt idx="3123">
                <c:v>48.45</c:v>
              </c:pt>
              <c:pt idx="3124">
                <c:v>48.45</c:v>
              </c:pt>
              <c:pt idx="3125">
                <c:v>48.44</c:v>
              </c:pt>
              <c:pt idx="3126">
                <c:v>48.44</c:v>
              </c:pt>
              <c:pt idx="3127">
                <c:v>48.45</c:v>
              </c:pt>
              <c:pt idx="3128">
                <c:v>48.45</c:v>
              </c:pt>
              <c:pt idx="3129">
                <c:v>48.45</c:v>
              </c:pt>
              <c:pt idx="3130">
                <c:v>48.45</c:v>
              </c:pt>
              <c:pt idx="3131">
                <c:v>48.45</c:v>
              </c:pt>
              <c:pt idx="3132">
                <c:v>48.45</c:v>
              </c:pt>
              <c:pt idx="3133">
                <c:v>48.45</c:v>
              </c:pt>
              <c:pt idx="3134">
                <c:v>48.45</c:v>
              </c:pt>
              <c:pt idx="3135">
                <c:v>48.45</c:v>
              </c:pt>
              <c:pt idx="3136">
                <c:v>48.45</c:v>
              </c:pt>
              <c:pt idx="3137">
                <c:v>48.45</c:v>
              </c:pt>
              <c:pt idx="3138">
                <c:v>48.45</c:v>
              </c:pt>
              <c:pt idx="3139">
                <c:v>48.45</c:v>
              </c:pt>
              <c:pt idx="3140">
                <c:v>48.45</c:v>
              </c:pt>
              <c:pt idx="3141">
                <c:v>48.45</c:v>
              </c:pt>
              <c:pt idx="3142">
                <c:v>48.45</c:v>
              </c:pt>
              <c:pt idx="3143">
                <c:v>48.45</c:v>
              </c:pt>
              <c:pt idx="3144">
                <c:v>48.45</c:v>
              </c:pt>
              <c:pt idx="3145">
                <c:v>48.45</c:v>
              </c:pt>
              <c:pt idx="3146">
                <c:v>48.45</c:v>
              </c:pt>
              <c:pt idx="3147">
                <c:v>48.46</c:v>
              </c:pt>
              <c:pt idx="3148">
                <c:v>48.46</c:v>
              </c:pt>
              <c:pt idx="3149">
                <c:v>48.46</c:v>
              </c:pt>
              <c:pt idx="3150">
                <c:v>48.46</c:v>
              </c:pt>
              <c:pt idx="3151">
                <c:v>48.46</c:v>
              </c:pt>
              <c:pt idx="3152">
                <c:v>48.46</c:v>
              </c:pt>
              <c:pt idx="3153">
                <c:v>48.46</c:v>
              </c:pt>
              <c:pt idx="3154">
                <c:v>48.46</c:v>
              </c:pt>
              <c:pt idx="3155">
                <c:v>48.47</c:v>
              </c:pt>
              <c:pt idx="3156">
                <c:v>48.47</c:v>
              </c:pt>
              <c:pt idx="3157">
                <c:v>48.47</c:v>
              </c:pt>
              <c:pt idx="3158">
                <c:v>48.47</c:v>
              </c:pt>
              <c:pt idx="3159">
                <c:v>48.46</c:v>
              </c:pt>
              <c:pt idx="3160">
                <c:v>48.46</c:v>
              </c:pt>
              <c:pt idx="3161">
                <c:v>48.47</c:v>
              </c:pt>
              <c:pt idx="3162">
                <c:v>48.47</c:v>
              </c:pt>
              <c:pt idx="3163">
                <c:v>48.47</c:v>
              </c:pt>
              <c:pt idx="3164">
                <c:v>48.47</c:v>
              </c:pt>
              <c:pt idx="3165">
                <c:v>48.46</c:v>
              </c:pt>
              <c:pt idx="3166">
                <c:v>48.46</c:v>
              </c:pt>
              <c:pt idx="3167">
                <c:v>48.46</c:v>
              </c:pt>
              <c:pt idx="3168">
                <c:v>48.46</c:v>
              </c:pt>
              <c:pt idx="3169">
                <c:v>48.46</c:v>
              </c:pt>
              <c:pt idx="3170">
                <c:v>48.46</c:v>
              </c:pt>
              <c:pt idx="3171">
                <c:v>48.46</c:v>
              </c:pt>
              <c:pt idx="3172">
                <c:v>48.46</c:v>
              </c:pt>
              <c:pt idx="3173">
                <c:v>48.47</c:v>
              </c:pt>
              <c:pt idx="3174">
                <c:v>48.47</c:v>
              </c:pt>
              <c:pt idx="3175">
                <c:v>48.47</c:v>
              </c:pt>
              <c:pt idx="3176">
                <c:v>48.47</c:v>
              </c:pt>
              <c:pt idx="3177">
                <c:v>48.47</c:v>
              </c:pt>
              <c:pt idx="3178">
                <c:v>48.47</c:v>
              </c:pt>
              <c:pt idx="3179">
                <c:v>48.47</c:v>
              </c:pt>
              <c:pt idx="3180">
                <c:v>48.47</c:v>
              </c:pt>
              <c:pt idx="3181">
                <c:v>48.46</c:v>
              </c:pt>
              <c:pt idx="3182">
                <c:v>48.46</c:v>
              </c:pt>
              <c:pt idx="3183">
                <c:v>48.47</c:v>
              </c:pt>
              <c:pt idx="3184">
                <c:v>48.47</c:v>
              </c:pt>
              <c:pt idx="3185">
                <c:v>48.47</c:v>
              </c:pt>
              <c:pt idx="3186">
                <c:v>48.47</c:v>
              </c:pt>
              <c:pt idx="3187">
                <c:v>48.46</c:v>
              </c:pt>
              <c:pt idx="3188">
                <c:v>48.46</c:v>
              </c:pt>
              <c:pt idx="3189">
                <c:v>48.47</c:v>
              </c:pt>
              <c:pt idx="3190">
                <c:v>48.47</c:v>
              </c:pt>
              <c:pt idx="3191">
                <c:v>48.47</c:v>
              </c:pt>
              <c:pt idx="3192">
                <c:v>48.47</c:v>
              </c:pt>
              <c:pt idx="3193">
                <c:v>48.47</c:v>
              </c:pt>
              <c:pt idx="3194">
                <c:v>48.47</c:v>
              </c:pt>
              <c:pt idx="3195">
                <c:v>48.48</c:v>
              </c:pt>
              <c:pt idx="3196">
                <c:v>48.48</c:v>
              </c:pt>
              <c:pt idx="3197">
                <c:v>48.47</c:v>
              </c:pt>
              <c:pt idx="3198">
                <c:v>48.47</c:v>
              </c:pt>
              <c:pt idx="3199">
                <c:v>48.47</c:v>
              </c:pt>
              <c:pt idx="3200">
                <c:v>48.47</c:v>
              </c:pt>
              <c:pt idx="3201">
                <c:v>48.47</c:v>
              </c:pt>
              <c:pt idx="3202">
                <c:v>48.47</c:v>
              </c:pt>
              <c:pt idx="3203">
                <c:v>48.48</c:v>
              </c:pt>
              <c:pt idx="3204">
                <c:v>48.48</c:v>
              </c:pt>
              <c:pt idx="3205">
                <c:v>48.47</c:v>
              </c:pt>
              <c:pt idx="3206">
                <c:v>48.47</c:v>
              </c:pt>
              <c:pt idx="3207">
                <c:v>48.48</c:v>
              </c:pt>
              <c:pt idx="3208">
                <c:v>48.48</c:v>
              </c:pt>
              <c:pt idx="3209">
                <c:v>48.48</c:v>
              </c:pt>
              <c:pt idx="3210">
                <c:v>48.48</c:v>
              </c:pt>
              <c:pt idx="3211">
                <c:v>48.47</c:v>
              </c:pt>
              <c:pt idx="3212">
                <c:v>48.47</c:v>
              </c:pt>
              <c:pt idx="3213">
                <c:v>48.47</c:v>
              </c:pt>
              <c:pt idx="3214">
                <c:v>48.47</c:v>
              </c:pt>
              <c:pt idx="3215">
                <c:v>48.47</c:v>
              </c:pt>
              <c:pt idx="3216">
                <c:v>48.47</c:v>
              </c:pt>
              <c:pt idx="3217">
                <c:v>48.48</c:v>
              </c:pt>
              <c:pt idx="3218">
                <c:v>48.48</c:v>
              </c:pt>
              <c:pt idx="3219">
                <c:v>48.48</c:v>
              </c:pt>
              <c:pt idx="3220">
                <c:v>48.48</c:v>
              </c:pt>
              <c:pt idx="3221">
                <c:v>48.48</c:v>
              </c:pt>
              <c:pt idx="3222">
                <c:v>48.48</c:v>
              </c:pt>
              <c:pt idx="3223">
                <c:v>48.47</c:v>
              </c:pt>
              <c:pt idx="3224">
                <c:v>48.47</c:v>
              </c:pt>
              <c:pt idx="3225">
                <c:v>48.48</c:v>
              </c:pt>
              <c:pt idx="3226">
                <c:v>48.48</c:v>
              </c:pt>
              <c:pt idx="3227">
                <c:v>48.49</c:v>
              </c:pt>
              <c:pt idx="3228">
                <c:v>48.49</c:v>
              </c:pt>
              <c:pt idx="3229">
                <c:v>48.49</c:v>
              </c:pt>
              <c:pt idx="3230">
                <c:v>48.49</c:v>
              </c:pt>
              <c:pt idx="3231">
                <c:v>48.49</c:v>
              </c:pt>
              <c:pt idx="3232">
                <c:v>48.49</c:v>
              </c:pt>
              <c:pt idx="3233">
                <c:v>48.49</c:v>
              </c:pt>
              <c:pt idx="3234">
                <c:v>48.49</c:v>
              </c:pt>
              <c:pt idx="3235">
                <c:v>48.5</c:v>
              </c:pt>
              <c:pt idx="3236">
                <c:v>48.5</c:v>
              </c:pt>
              <c:pt idx="3237">
                <c:v>48.51</c:v>
              </c:pt>
              <c:pt idx="3238">
                <c:v>48.51</c:v>
              </c:pt>
              <c:pt idx="3239">
                <c:v>48.51</c:v>
              </c:pt>
              <c:pt idx="3240">
                <c:v>48.51</c:v>
              </c:pt>
              <c:pt idx="3241">
                <c:v>48.52</c:v>
              </c:pt>
              <c:pt idx="3242">
                <c:v>48.52</c:v>
              </c:pt>
              <c:pt idx="3243">
                <c:v>48.53</c:v>
              </c:pt>
              <c:pt idx="3244">
                <c:v>48.53</c:v>
              </c:pt>
              <c:pt idx="3245">
                <c:v>48.53</c:v>
              </c:pt>
              <c:pt idx="3246">
                <c:v>48.53</c:v>
              </c:pt>
              <c:pt idx="3247">
                <c:v>48.54</c:v>
              </c:pt>
              <c:pt idx="3248">
                <c:v>48.54</c:v>
              </c:pt>
              <c:pt idx="3249">
                <c:v>48.54</c:v>
              </c:pt>
              <c:pt idx="3250">
                <c:v>48.54</c:v>
              </c:pt>
              <c:pt idx="3251">
                <c:v>48.54</c:v>
              </c:pt>
              <c:pt idx="3252">
                <c:v>48.54</c:v>
              </c:pt>
              <c:pt idx="3253">
                <c:v>48.55</c:v>
              </c:pt>
              <c:pt idx="3254">
                <c:v>48.55</c:v>
              </c:pt>
              <c:pt idx="3255">
                <c:v>48.55</c:v>
              </c:pt>
              <c:pt idx="3256">
                <c:v>48.55</c:v>
              </c:pt>
              <c:pt idx="3257">
                <c:v>48.55</c:v>
              </c:pt>
              <c:pt idx="3258">
                <c:v>48.55</c:v>
              </c:pt>
              <c:pt idx="3259">
                <c:v>48.56</c:v>
              </c:pt>
              <c:pt idx="3260">
                <c:v>48.56</c:v>
              </c:pt>
              <c:pt idx="3261">
                <c:v>48.56</c:v>
              </c:pt>
              <c:pt idx="3262">
                <c:v>48.56</c:v>
              </c:pt>
              <c:pt idx="3263">
                <c:v>48.57</c:v>
              </c:pt>
              <c:pt idx="3264">
                <c:v>48.57</c:v>
              </c:pt>
              <c:pt idx="3265">
                <c:v>48.57</c:v>
              </c:pt>
              <c:pt idx="3266">
                <c:v>48.57</c:v>
              </c:pt>
              <c:pt idx="3267">
                <c:v>48.57</c:v>
              </c:pt>
              <c:pt idx="3268">
                <c:v>48.57</c:v>
              </c:pt>
              <c:pt idx="3269">
                <c:v>48.58</c:v>
              </c:pt>
              <c:pt idx="3270">
                <c:v>48.58</c:v>
              </c:pt>
              <c:pt idx="3271">
                <c:v>48.59</c:v>
              </c:pt>
              <c:pt idx="3272">
                <c:v>48.59</c:v>
              </c:pt>
              <c:pt idx="3273">
                <c:v>48.59</c:v>
              </c:pt>
              <c:pt idx="3274">
                <c:v>48.59</c:v>
              </c:pt>
              <c:pt idx="3275">
                <c:v>48.6</c:v>
              </c:pt>
              <c:pt idx="3276">
                <c:v>48.6</c:v>
              </c:pt>
              <c:pt idx="3277">
                <c:v>48.6</c:v>
              </c:pt>
              <c:pt idx="3278">
                <c:v>48.6</c:v>
              </c:pt>
              <c:pt idx="3279">
                <c:v>48.61</c:v>
              </c:pt>
              <c:pt idx="3280">
                <c:v>48.61</c:v>
              </c:pt>
              <c:pt idx="3281">
                <c:v>48.61</c:v>
              </c:pt>
              <c:pt idx="3282">
                <c:v>48.61</c:v>
              </c:pt>
              <c:pt idx="3283">
                <c:v>48.6</c:v>
              </c:pt>
              <c:pt idx="3284">
                <c:v>48.6</c:v>
              </c:pt>
              <c:pt idx="3285">
                <c:v>48.61</c:v>
              </c:pt>
              <c:pt idx="3286">
                <c:v>48.61</c:v>
              </c:pt>
              <c:pt idx="3287">
                <c:v>48.61</c:v>
              </c:pt>
              <c:pt idx="3288">
                <c:v>48.61</c:v>
              </c:pt>
              <c:pt idx="3289">
                <c:v>48.62</c:v>
              </c:pt>
              <c:pt idx="3290">
                <c:v>48.62</c:v>
              </c:pt>
              <c:pt idx="3291">
                <c:v>48.62</c:v>
              </c:pt>
              <c:pt idx="3292">
                <c:v>48.62</c:v>
              </c:pt>
              <c:pt idx="3293">
                <c:v>48.63</c:v>
              </c:pt>
              <c:pt idx="3294">
                <c:v>48.63</c:v>
              </c:pt>
              <c:pt idx="3295">
                <c:v>48.63</c:v>
              </c:pt>
              <c:pt idx="3296">
                <c:v>48.63</c:v>
              </c:pt>
              <c:pt idx="3297">
                <c:v>48.63</c:v>
              </c:pt>
              <c:pt idx="3298">
                <c:v>48.63</c:v>
              </c:pt>
              <c:pt idx="3299">
                <c:v>48.64</c:v>
              </c:pt>
              <c:pt idx="3300">
                <c:v>48.64</c:v>
              </c:pt>
              <c:pt idx="3301">
                <c:v>48.64</c:v>
              </c:pt>
              <c:pt idx="3302">
                <c:v>48.64</c:v>
              </c:pt>
              <c:pt idx="3303">
                <c:v>48.66</c:v>
              </c:pt>
              <c:pt idx="3304">
                <c:v>48.66</c:v>
              </c:pt>
              <c:pt idx="3305">
                <c:v>48.65</c:v>
              </c:pt>
              <c:pt idx="3306">
                <c:v>48.65</c:v>
              </c:pt>
              <c:pt idx="3307">
                <c:v>48.65</c:v>
              </c:pt>
              <c:pt idx="3308">
                <c:v>48.65</c:v>
              </c:pt>
              <c:pt idx="3309">
                <c:v>48.65</c:v>
              </c:pt>
              <c:pt idx="3310">
                <c:v>48.65</c:v>
              </c:pt>
              <c:pt idx="3311">
                <c:v>48.67</c:v>
              </c:pt>
              <c:pt idx="3312">
                <c:v>48.67</c:v>
              </c:pt>
              <c:pt idx="3313">
                <c:v>48.66</c:v>
              </c:pt>
              <c:pt idx="3314">
                <c:v>48.66</c:v>
              </c:pt>
              <c:pt idx="3315">
                <c:v>48.68</c:v>
              </c:pt>
              <c:pt idx="3316">
                <c:v>48.68</c:v>
              </c:pt>
              <c:pt idx="3317">
                <c:v>48.67</c:v>
              </c:pt>
              <c:pt idx="3318">
                <c:v>48.67</c:v>
              </c:pt>
              <c:pt idx="3319">
                <c:v>48.68</c:v>
              </c:pt>
              <c:pt idx="3320">
                <c:v>48.68</c:v>
              </c:pt>
              <c:pt idx="3321">
                <c:v>48.68</c:v>
              </c:pt>
              <c:pt idx="3322">
                <c:v>48.68</c:v>
              </c:pt>
              <c:pt idx="3323">
                <c:v>48.68</c:v>
              </c:pt>
              <c:pt idx="3324">
                <c:v>48.68</c:v>
              </c:pt>
              <c:pt idx="3325">
                <c:v>48.68</c:v>
              </c:pt>
              <c:pt idx="3326">
                <c:v>48.68</c:v>
              </c:pt>
              <c:pt idx="3327">
                <c:v>48.7</c:v>
              </c:pt>
              <c:pt idx="3328">
                <c:v>48.7</c:v>
              </c:pt>
              <c:pt idx="3329">
                <c:v>48.69</c:v>
              </c:pt>
              <c:pt idx="3330">
                <c:v>48.69</c:v>
              </c:pt>
              <c:pt idx="3331">
                <c:v>48.71</c:v>
              </c:pt>
              <c:pt idx="3332">
                <c:v>48.71</c:v>
              </c:pt>
              <c:pt idx="3333">
                <c:v>48.71</c:v>
              </c:pt>
              <c:pt idx="3334">
                <c:v>48.71</c:v>
              </c:pt>
              <c:pt idx="3335">
                <c:v>48.71</c:v>
              </c:pt>
              <c:pt idx="3336">
                <c:v>48.71</c:v>
              </c:pt>
              <c:pt idx="3337">
                <c:v>48.7</c:v>
              </c:pt>
              <c:pt idx="3338">
                <c:v>48.7</c:v>
              </c:pt>
              <c:pt idx="3339">
                <c:v>48.71</c:v>
              </c:pt>
              <c:pt idx="3340">
                <c:v>48.71</c:v>
              </c:pt>
              <c:pt idx="3341">
                <c:v>48.71</c:v>
              </c:pt>
              <c:pt idx="3342">
                <c:v>48.71</c:v>
              </c:pt>
              <c:pt idx="3343">
                <c:v>48.72</c:v>
              </c:pt>
              <c:pt idx="3344">
                <c:v>48.72</c:v>
              </c:pt>
              <c:pt idx="3345">
                <c:v>48.72</c:v>
              </c:pt>
              <c:pt idx="3346">
                <c:v>48.72</c:v>
              </c:pt>
              <c:pt idx="3347">
                <c:v>48.72</c:v>
              </c:pt>
              <c:pt idx="3348">
                <c:v>48.72</c:v>
              </c:pt>
              <c:pt idx="3349">
                <c:v>48.73</c:v>
              </c:pt>
              <c:pt idx="3350">
                <c:v>48.73</c:v>
              </c:pt>
              <c:pt idx="3351">
                <c:v>48.73</c:v>
              </c:pt>
              <c:pt idx="3352">
                <c:v>48.73</c:v>
              </c:pt>
              <c:pt idx="3353">
                <c:v>48.74</c:v>
              </c:pt>
              <c:pt idx="3354">
                <c:v>48.74</c:v>
              </c:pt>
              <c:pt idx="3355">
                <c:v>48.74</c:v>
              </c:pt>
              <c:pt idx="3356">
                <c:v>48.74</c:v>
              </c:pt>
              <c:pt idx="3357">
                <c:v>48.74</c:v>
              </c:pt>
              <c:pt idx="3358">
                <c:v>48.74</c:v>
              </c:pt>
              <c:pt idx="3359">
                <c:v>48.74</c:v>
              </c:pt>
              <c:pt idx="3360">
                <c:v>48.74</c:v>
              </c:pt>
              <c:pt idx="3361">
                <c:v>48.75</c:v>
              </c:pt>
              <c:pt idx="3362">
                <c:v>48.75</c:v>
              </c:pt>
              <c:pt idx="3363">
                <c:v>48.75</c:v>
              </c:pt>
              <c:pt idx="3364">
                <c:v>48.75</c:v>
              </c:pt>
              <c:pt idx="3365">
                <c:v>48.75</c:v>
              </c:pt>
              <c:pt idx="3366">
                <c:v>48.75</c:v>
              </c:pt>
              <c:pt idx="3367">
                <c:v>48.76</c:v>
              </c:pt>
              <c:pt idx="3368">
                <c:v>48.76</c:v>
              </c:pt>
              <c:pt idx="3369">
                <c:v>48.75</c:v>
              </c:pt>
              <c:pt idx="3370">
                <c:v>48.75</c:v>
              </c:pt>
              <c:pt idx="3371">
                <c:v>48.76</c:v>
              </c:pt>
              <c:pt idx="3372">
                <c:v>48.76</c:v>
              </c:pt>
              <c:pt idx="3373">
                <c:v>48.77</c:v>
              </c:pt>
              <c:pt idx="3374">
                <c:v>48.77</c:v>
              </c:pt>
              <c:pt idx="3375">
                <c:v>48.76</c:v>
              </c:pt>
              <c:pt idx="3376">
                <c:v>48.76</c:v>
              </c:pt>
              <c:pt idx="3377">
                <c:v>48.77</c:v>
              </c:pt>
              <c:pt idx="3378">
                <c:v>48.77</c:v>
              </c:pt>
              <c:pt idx="3379">
                <c:v>48.76</c:v>
              </c:pt>
              <c:pt idx="3380">
                <c:v>48.76</c:v>
              </c:pt>
              <c:pt idx="3381">
                <c:v>48.77</c:v>
              </c:pt>
              <c:pt idx="3382">
                <c:v>48.77</c:v>
              </c:pt>
              <c:pt idx="3383">
                <c:v>48.77</c:v>
              </c:pt>
              <c:pt idx="3384">
                <c:v>48.77</c:v>
              </c:pt>
              <c:pt idx="3385">
                <c:v>48.79</c:v>
              </c:pt>
              <c:pt idx="3386">
                <c:v>48.79</c:v>
              </c:pt>
              <c:pt idx="3387">
                <c:v>48.77</c:v>
              </c:pt>
              <c:pt idx="3388">
                <c:v>48.77</c:v>
              </c:pt>
              <c:pt idx="3389">
                <c:v>48.78</c:v>
              </c:pt>
              <c:pt idx="3390">
                <c:v>48.78</c:v>
              </c:pt>
              <c:pt idx="3391">
                <c:v>48.78</c:v>
              </c:pt>
              <c:pt idx="3392">
                <c:v>48.78</c:v>
              </c:pt>
              <c:pt idx="3393">
                <c:v>48.79</c:v>
              </c:pt>
              <c:pt idx="3394">
                <c:v>48.79</c:v>
              </c:pt>
              <c:pt idx="3395">
                <c:v>48.79</c:v>
              </c:pt>
              <c:pt idx="3396">
                <c:v>48.79</c:v>
              </c:pt>
              <c:pt idx="3397">
                <c:v>48.79</c:v>
              </c:pt>
              <c:pt idx="3398">
                <c:v>48.79</c:v>
              </c:pt>
              <c:pt idx="3399">
                <c:v>48.79</c:v>
              </c:pt>
              <c:pt idx="3400">
                <c:v>48.79</c:v>
              </c:pt>
              <c:pt idx="3401">
                <c:v>48.81</c:v>
              </c:pt>
              <c:pt idx="3402">
                <c:v>48.81</c:v>
              </c:pt>
              <c:pt idx="3403">
                <c:v>48.8</c:v>
              </c:pt>
              <c:pt idx="3404">
                <c:v>48.8</c:v>
              </c:pt>
              <c:pt idx="3405">
                <c:v>48.79</c:v>
              </c:pt>
              <c:pt idx="3406">
                <c:v>48.79</c:v>
              </c:pt>
              <c:pt idx="3407">
                <c:v>48.8</c:v>
              </c:pt>
              <c:pt idx="3408">
                <c:v>48.8</c:v>
              </c:pt>
              <c:pt idx="3409">
                <c:v>48.8</c:v>
              </c:pt>
              <c:pt idx="3410">
                <c:v>48.8</c:v>
              </c:pt>
              <c:pt idx="3411">
                <c:v>48.81</c:v>
              </c:pt>
              <c:pt idx="3412">
                <c:v>48.81</c:v>
              </c:pt>
              <c:pt idx="3413">
                <c:v>48.82</c:v>
              </c:pt>
              <c:pt idx="3414">
                <c:v>48.82</c:v>
              </c:pt>
              <c:pt idx="3415">
                <c:v>48.81</c:v>
              </c:pt>
              <c:pt idx="3416">
                <c:v>48.81</c:v>
              </c:pt>
              <c:pt idx="3417">
                <c:v>48.81</c:v>
              </c:pt>
              <c:pt idx="3418">
                <c:v>48.81</c:v>
              </c:pt>
              <c:pt idx="3419">
                <c:v>48.82</c:v>
              </c:pt>
              <c:pt idx="3420">
                <c:v>48.82</c:v>
              </c:pt>
              <c:pt idx="3421">
                <c:v>48.82</c:v>
              </c:pt>
              <c:pt idx="3422">
                <c:v>48.82</c:v>
              </c:pt>
              <c:pt idx="3423">
                <c:v>48.83</c:v>
              </c:pt>
              <c:pt idx="3424">
                <c:v>48.83</c:v>
              </c:pt>
              <c:pt idx="3425">
                <c:v>48.82</c:v>
              </c:pt>
              <c:pt idx="3426">
                <c:v>48.82</c:v>
              </c:pt>
              <c:pt idx="3427">
                <c:v>48.83</c:v>
              </c:pt>
              <c:pt idx="3428">
                <c:v>48.83</c:v>
              </c:pt>
              <c:pt idx="3429">
                <c:v>48.83</c:v>
              </c:pt>
              <c:pt idx="3430">
                <c:v>48.83</c:v>
              </c:pt>
              <c:pt idx="3431">
                <c:v>48.84</c:v>
              </c:pt>
              <c:pt idx="3432">
                <c:v>48.84</c:v>
              </c:pt>
              <c:pt idx="3433">
                <c:v>48.85</c:v>
              </c:pt>
              <c:pt idx="3434">
                <c:v>48.85</c:v>
              </c:pt>
              <c:pt idx="3435">
                <c:v>48.84</c:v>
              </c:pt>
              <c:pt idx="3436">
                <c:v>48.84</c:v>
              </c:pt>
              <c:pt idx="3437">
                <c:v>48.84</c:v>
              </c:pt>
              <c:pt idx="3438">
                <c:v>48.84</c:v>
              </c:pt>
              <c:pt idx="3439">
                <c:v>48.85</c:v>
              </c:pt>
              <c:pt idx="3440">
                <c:v>48.85</c:v>
              </c:pt>
              <c:pt idx="3441">
                <c:v>48.85</c:v>
              </c:pt>
              <c:pt idx="3442">
                <c:v>48.85</c:v>
              </c:pt>
              <c:pt idx="3443">
                <c:v>48.85</c:v>
              </c:pt>
              <c:pt idx="3444">
                <c:v>48.85</c:v>
              </c:pt>
              <c:pt idx="3445">
                <c:v>48.85</c:v>
              </c:pt>
              <c:pt idx="3446">
                <c:v>48.85</c:v>
              </c:pt>
              <c:pt idx="3447">
                <c:v>48.85</c:v>
              </c:pt>
              <c:pt idx="3448">
                <c:v>48.85</c:v>
              </c:pt>
              <c:pt idx="3449">
                <c:v>48.85</c:v>
              </c:pt>
              <c:pt idx="3450">
                <c:v>48.85</c:v>
              </c:pt>
              <c:pt idx="3451">
                <c:v>48.86</c:v>
              </c:pt>
              <c:pt idx="3452">
                <c:v>48.86</c:v>
              </c:pt>
              <c:pt idx="3453">
                <c:v>48.85</c:v>
              </c:pt>
              <c:pt idx="3454">
                <c:v>48.85</c:v>
              </c:pt>
              <c:pt idx="3455">
                <c:v>48.86</c:v>
              </c:pt>
              <c:pt idx="3456">
                <c:v>48.86</c:v>
              </c:pt>
              <c:pt idx="3457">
                <c:v>48.87</c:v>
              </c:pt>
              <c:pt idx="3458">
                <c:v>48.87</c:v>
              </c:pt>
              <c:pt idx="3459">
                <c:v>48.87</c:v>
              </c:pt>
              <c:pt idx="3460">
                <c:v>48.87</c:v>
              </c:pt>
              <c:pt idx="3461">
                <c:v>48.87</c:v>
              </c:pt>
              <c:pt idx="3462">
                <c:v>48.87</c:v>
              </c:pt>
              <c:pt idx="3463">
                <c:v>48.87</c:v>
              </c:pt>
              <c:pt idx="3464">
                <c:v>48.87</c:v>
              </c:pt>
              <c:pt idx="3465">
                <c:v>48.88</c:v>
              </c:pt>
              <c:pt idx="3466">
                <c:v>48.88</c:v>
              </c:pt>
              <c:pt idx="3467">
                <c:v>48.88</c:v>
              </c:pt>
              <c:pt idx="3468">
                <c:v>48.88</c:v>
              </c:pt>
              <c:pt idx="3469">
                <c:v>48.88</c:v>
              </c:pt>
              <c:pt idx="3470">
                <c:v>48.88</c:v>
              </c:pt>
              <c:pt idx="3471">
                <c:v>48.89</c:v>
              </c:pt>
              <c:pt idx="3472">
                <c:v>48.89</c:v>
              </c:pt>
              <c:pt idx="3473">
                <c:v>48.89</c:v>
              </c:pt>
              <c:pt idx="3474">
                <c:v>48.89</c:v>
              </c:pt>
              <c:pt idx="3475">
                <c:v>48.89</c:v>
              </c:pt>
              <c:pt idx="3476">
                <c:v>48.89</c:v>
              </c:pt>
              <c:pt idx="3477">
                <c:v>48.89</c:v>
              </c:pt>
              <c:pt idx="3478">
                <c:v>48.89</c:v>
              </c:pt>
              <c:pt idx="3479">
                <c:v>48.9</c:v>
              </c:pt>
              <c:pt idx="3480">
                <c:v>48.9</c:v>
              </c:pt>
              <c:pt idx="3481">
                <c:v>48.89</c:v>
              </c:pt>
              <c:pt idx="3482">
                <c:v>48.89</c:v>
              </c:pt>
              <c:pt idx="3483">
                <c:v>48.89</c:v>
              </c:pt>
              <c:pt idx="3484">
                <c:v>48.89</c:v>
              </c:pt>
              <c:pt idx="3485">
                <c:v>48.89</c:v>
              </c:pt>
              <c:pt idx="3486">
                <c:v>48.89</c:v>
              </c:pt>
              <c:pt idx="3487">
                <c:v>48.9</c:v>
              </c:pt>
              <c:pt idx="3488">
                <c:v>48.9</c:v>
              </c:pt>
              <c:pt idx="3489">
                <c:v>48.9</c:v>
              </c:pt>
              <c:pt idx="3490">
                <c:v>48.9</c:v>
              </c:pt>
              <c:pt idx="3491">
                <c:v>48.91</c:v>
              </c:pt>
              <c:pt idx="3492">
                <c:v>48.91</c:v>
              </c:pt>
              <c:pt idx="3493">
                <c:v>48.91</c:v>
              </c:pt>
              <c:pt idx="3494">
                <c:v>48.91</c:v>
              </c:pt>
              <c:pt idx="3495">
                <c:v>48.91</c:v>
              </c:pt>
              <c:pt idx="3496">
                <c:v>48.91</c:v>
              </c:pt>
              <c:pt idx="3497">
                <c:v>48.92</c:v>
              </c:pt>
              <c:pt idx="3498">
                <c:v>48.92</c:v>
              </c:pt>
              <c:pt idx="3499">
                <c:v>48.92</c:v>
              </c:pt>
              <c:pt idx="3500">
                <c:v>48.92</c:v>
              </c:pt>
              <c:pt idx="3501">
                <c:v>48.92</c:v>
              </c:pt>
              <c:pt idx="3502">
                <c:v>48.92</c:v>
              </c:pt>
              <c:pt idx="3503">
                <c:v>48.93</c:v>
              </c:pt>
              <c:pt idx="3504">
                <c:v>48.93</c:v>
              </c:pt>
              <c:pt idx="3505">
                <c:v>48.92</c:v>
              </c:pt>
              <c:pt idx="3506">
                <c:v>48.92</c:v>
              </c:pt>
              <c:pt idx="3507">
                <c:v>48.92</c:v>
              </c:pt>
              <c:pt idx="3508">
                <c:v>48.92</c:v>
              </c:pt>
              <c:pt idx="3509">
                <c:v>48.93</c:v>
              </c:pt>
              <c:pt idx="3510">
                <c:v>48.93</c:v>
              </c:pt>
              <c:pt idx="3511">
                <c:v>48.93</c:v>
              </c:pt>
              <c:pt idx="3512">
                <c:v>48.93</c:v>
              </c:pt>
              <c:pt idx="3513">
                <c:v>48.93</c:v>
              </c:pt>
              <c:pt idx="3514">
                <c:v>48.93</c:v>
              </c:pt>
              <c:pt idx="3515">
                <c:v>48.93</c:v>
              </c:pt>
              <c:pt idx="3516">
                <c:v>48.93</c:v>
              </c:pt>
              <c:pt idx="3517">
                <c:v>48.93</c:v>
              </c:pt>
              <c:pt idx="3518">
                <c:v>48.93</c:v>
              </c:pt>
              <c:pt idx="3519">
                <c:v>48.94</c:v>
              </c:pt>
              <c:pt idx="3520">
                <c:v>48.94</c:v>
              </c:pt>
              <c:pt idx="3521">
                <c:v>48.94</c:v>
              </c:pt>
              <c:pt idx="3522">
                <c:v>48.94</c:v>
              </c:pt>
              <c:pt idx="3523">
                <c:v>48.94</c:v>
              </c:pt>
              <c:pt idx="3524">
                <c:v>48.94</c:v>
              </c:pt>
              <c:pt idx="3525">
                <c:v>48.94</c:v>
              </c:pt>
              <c:pt idx="3526">
                <c:v>48.94</c:v>
              </c:pt>
              <c:pt idx="3527">
                <c:v>48.94</c:v>
              </c:pt>
              <c:pt idx="3528">
                <c:v>48.94</c:v>
              </c:pt>
              <c:pt idx="3529">
                <c:v>48.95</c:v>
              </c:pt>
              <c:pt idx="3530">
                <c:v>48.95</c:v>
              </c:pt>
              <c:pt idx="3531">
                <c:v>48.94</c:v>
              </c:pt>
              <c:pt idx="3532">
                <c:v>48.94</c:v>
              </c:pt>
              <c:pt idx="3533">
                <c:v>48.95</c:v>
              </c:pt>
              <c:pt idx="3534">
                <c:v>48.95</c:v>
              </c:pt>
              <c:pt idx="3535">
                <c:v>48.96</c:v>
              </c:pt>
              <c:pt idx="3536">
                <c:v>48.96</c:v>
              </c:pt>
              <c:pt idx="3537">
                <c:v>48.97</c:v>
              </c:pt>
              <c:pt idx="3538">
                <c:v>48.97</c:v>
              </c:pt>
              <c:pt idx="3539">
                <c:v>48.96</c:v>
              </c:pt>
              <c:pt idx="3540">
                <c:v>48.96</c:v>
              </c:pt>
              <c:pt idx="3541">
                <c:v>48.96</c:v>
              </c:pt>
              <c:pt idx="3542">
                <c:v>48.96</c:v>
              </c:pt>
              <c:pt idx="3543">
                <c:v>48.96</c:v>
              </c:pt>
              <c:pt idx="3544">
                <c:v>48.96</c:v>
              </c:pt>
              <c:pt idx="3545">
                <c:v>48.96</c:v>
              </c:pt>
              <c:pt idx="3546">
                <c:v>48.96</c:v>
              </c:pt>
              <c:pt idx="3547">
                <c:v>48.97</c:v>
              </c:pt>
              <c:pt idx="3548">
                <c:v>48.97</c:v>
              </c:pt>
              <c:pt idx="3549">
                <c:v>48.97</c:v>
              </c:pt>
              <c:pt idx="3550">
                <c:v>48.97</c:v>
              </c:pt>
              <c:pt idx="3551">
                <c:v>48.97</c:v>
              </c:pt>
              <c:pt idx="3552">
                <c:v>48.97</c:v>
              </c:pt>
              <c:pt idx="3553">
                <c:v>48.97</c:v>
              </c:pt>
              <c:pt idx="3554">
                <c:v>48.97</c:v>
              </c:pt>
              <c:pt idx="3555">
                <c:v>48.98</c:v>
              </c:pt>
              <c:pt idx="3556">
                <c:v>48.98</c:v>
              </c:pt>
              <c:pt idx="3557">
                <c:v>48.98</c:v>
              </c:pt>
              <c:pt idx="3558">
                <c:v>48.98</c:v>
              </c:pt>
              <c:pt idx="3559">
                <c:v>48.98</c:v>
              </c:pt>
              <c:pt idx="3560">
                <c:v>48.98</c:v>
              </c:pt>
              <c:pt idx="3561">
                <c:v>48.98</c:v>
              </c:pt>
              <c:pt idx="3562">
                <c:v>48.98</c:v>
              </c:pt>
              <c:pt idx="3563">
                <c:v>48.98</c:v>
              </c:pt>
              <c:pt idx="3564">
                <c:v>48.98</c:v>
              </c:pt>
              <c:pt idx="3565">
                <c:v>48.98</c:v>
              </c:pt>
              <c:pt idx="3566">
                <c:v>48.98</c:v>
              </c:pt>
              <c:pt idx="3567">
                <c:v>48.99</c:v>
              </c:pt>
              <c:pt idx="3568">
                <c:v>48.99</c:v>
              </c:pt>
              <c:pt idx="3569">
                <c:v>48.99</c:v>
              </c:pt>
              <c:pt idx="3570">
                <c:v>48.99</c:v>
              </c:pt>
              <c:pt idx="3571">
                <c:v>49</c:v>
              </c:pt>
              <c:pt idx="3572">
                <c:v>49</c:v>
              </c:pt>
              <c:pt idx="3573">
                <c:v>49</c:v>
              </c:pt>
              <c:pt idx="3574">
                <c:v>49</c:v>
              </c:pt>
              <c:pt idx="3575">
                <c:v>49</c:v>
              </c:pt>
              <c:pt idx="3576">
                <c:v>49</c:v>
              </c:pt>
              <c:pt idx="3577">
                <c:v>49</c:v>
              </c:pt>
              <c:pt idx="3578">
                <c:v>49</c:v>
              </c:pt>
              <c:pt idx="3579">
                <c:v>49</c:v>
              </c:pt>
              <c:pt idx="3580">
                <c:v>49</c:v>
              </c:pt>
              <c:pt idx="3581">
                <c:v>49.01</c:v>
              </c:pt>
              <c:pt idx="3582">
                <c:v>49.01</c:v>
              </c:pt>
              <c:pt idx="3583">
                <c:v>49.01</c:v>
              </c:pt>
              <c:pt idx="3584">
                <c:v>49.01</c:v>
              </c:pt>
              <c:pt idx="3585">
                <c:v>49.01</c:v>
              </c:pt>
              <c:pt idx="3586">
                <c:v>49.01</c:v>
              </c:pt>
              <c:pt idx="3587">
                <c:v>49.01</c:v>
              </c:pt>
              <c:pt idx="3588">
                <c:v>49.01</c:v>
              </c:pt>
              <c:pt idx="3589">
                <c:v>49.01</c:v>
              </c:pt>
              <c:pt idx="3590">
                <c:v>49.01</c:v>
              </c:pt>
              <c:pt idx="3591">
                <c:v>49.01</c:v>
              </c:pt>
              <c:pt idx="3592">
                <c:v>49.01</c:v>
              </c:pt>
              <c:pt idx="3593">
                <c:v>49.01</c:v>
              </c:pt>
              <c:pt idx="3594">
                <c:v>49.01</c:v>
              </c:pt>
              <c:pt idx="3595">
                <c:v>49.02</c:v>
              </c:pt>
              <c:pt idx="3596">
                <c:v>49.02</c:v>
              </c:pt>
              <c:pt idx="3597">
                <c:v>49.02</c:v>
              </c:pt>
              <c:pt idx="3598">
                <c:v>49.02</c:v>
              </c:pt>
              <c:pt idx="3599">
                <c:v>49.02</c:v>
              </c:pt>
              <c:pt idx="3600">
                <c:v>49.02</c:v>
              </c:pt>
              <c:pt idx="3601">
                <c:v>49.02</c:v>
              </c:pt>
              <c:pt idx="3602">
                <c:v>49.02</c:v>
              </c:pt>
              <c:pt idx="3603">
                <c:v>49.03</c:v>
              </c:pt>
              <c:pt idx="3604">
                <c:v>49.03</c:v>
              </c:pt>
              <c:pt idx="3605">
                <c:v>49.03</c:v>
              </c:pt>
              <c:pt idx="3606">
                <c:v>49.03</c:v>
              </c:pt>
              <c:pt idx="3607">
                <c:v>49.03</c:v>
              </c:pt>
              <c:pt idx="3608">
                <c:v>49.03</c:v>
              </c:pt>
              <c:pt idx="3609">
                <c:v>49.04</c:v>
              </c:pt>
              <c:pt idx="3610">
                <c:v>49.04</c:v>
              </c:pt>
              <c:pt idx="3611">
                <c:v>49.04</c:v>
              </c:pt>
              <c:pt idx="3612">
                <c:v>49.04</c:v>
              </c:pt>
              <c:pt idx="3613">
                <c:v>49.05</c:v>
              </c:pt>
              <c:pt idx="3614">
                <c:v>49.05</c:v>
              </c:pt>
              <c:pt idx="3615">
                <c:v>49.04</c:v>
              </c:pt>
              <c:pt idx="3616">
                <c:v>49.04</c:v>
              </c:pt>
              <c:pt idx="3617">
                <c:v>49.04</c:v>
              </c:pt>
              <c:pt idx="3618">
                <c:v>49.04</c:v>
              </c:pt>
              <c:pt idx="3619">
                <c:v>49.05</c:v>
              </c:pt>
              <c:pt idx="3620">
                <c:v>49.05</c:v>
              </c:pt>
              <c:pt idx="3621">
                <c:v>49.05</c:v>
              </c:pt>
              <c:pt idx="3622">
                <c:v>49.05</c:v>
              </c:pt>
              <c:pt idx="3623">
                <c:v>49.05</c:v>
              </c:pt>
              <c:pt idx="3624">
                <c:v>49.05</c:v>
              </c:pt>
              <c:pt idx="3625">
                <c:v>49.05</c:v>
              </c:pt>
              <c:pt idx="3626">
                <c:v>49.05</c:v>
              </c:pt>
              <c:pt idx="3627">
                <c:v>49.05</c:v>
              </c:pt>
              <c:pt idx="3628">
                <c:v>49.05</c:v>
              </c:pt>
              <c:pt idx="3629">
                <c:v>49.05</c:v>
              </c:pt>
              <c:pt idx="3630">
                <c:v>49.05</c:v>
              </c:pt>
              <c:pt idx="3631">
                <c:v>49.06</c:v>
              </c:pt>
              <c:pt idx="3632">
                <c:v>49.06</c:v>
              </c:pt>
              <c:pt idx="3633">
                <c:v>49.05</c:v>
              </c:pt>
              <c:pt idx="3634">
                <c:v>49.05</c:v>
              </c:pt>
              <c:pt idx="3635">
                <c:v>49.05</c:v>
              </c:pt>
              <c:pt idx="3636">
                <c:v>49.05</c:v>
              </c:pt>
              <c:pt idx="3637">
                <c:v>49.06</c:v>
              </c:pt>
              <c:pt idx="3638">
                <c:v>49.06</c:v>
              </c:pt>
              <c:pt idx="3639">
                <c:v>49.06</c:v>
              </c:pt>
              <c:pt idx="3640">
                <c:v>49.06</c:v>
              </c:pt>
              <c:pt idx="3641">
                <c:v>49.06</c:v>
              </c:pt>
              <c:pt idx="3642">
                <c:v>49.06</c:v>
              </c:pt>
              <c:pt idx="3643">
                <c:v>49.06</c:v>
              </c:pt>
              <c:pt idx="3644">
                <c:v>49.06</c:v>
              </c:pt>
              <c:pt idx="3645">
                <c:v>49.07</c:v>
              </c:pt>
              <c:pt idx="3646">
                <c:v>49.07</c:v>
              </c:pt>
              <c:pt idx="3647">
                <c:v>49.07</c:v>
              </c:pt>
              <c:pt idx="3648">
                <c:v>49.07</c:v>
              </c:pt>
              <c:pt idx="3649">
                <c:v>49.06</c:v>
              </c:pt>
              <c:pt idx="3650">
                <c:v>49.06</c:v>
              </c:pt>
              <c:pt idx="3651">
                <c:v>49.07</c:v>
              </c:pt>
              <c:pt idx="3652">
                <c:v>49.07</c:v>
              </c:pt>
              <c:pt idx="3653">
                <c:v>49.07</c:v>
              </c:pt>
              <c:pt idx="3654">
                <c:v>49.07</c:v>
              </c:pt>
              <c:pt idx="3655">
                <c:v>49.07</c:v>
              </c:pt>
              <c:pt idx="3656">
                <c:v>49.07</c:v>
              </c:pt>
              <c:pt idx="3657">
                <c:v>49.07</c:v>
              </c:pt>
              <c:pt idx="3658">
                <c:v>49.07</c:v>
              </c:pt>
              <c:pt idx="3659">
                <c:v>49.07</c:v>
              </c:pt>
              <c:pt idx="3660">
                <c:v>49.07</c:v>
              </c:pt>
              <c:pt idx="3661">
                <c:v>49.07</c:v>
              </c:pt>
              <c:pt idx="3662">
                <c:v>49.07</c:v>
              </c:pt>
              <c:pt idx="3663">
                <c:v>49.08</c:v>
              </c:pt>
              <c:pt idx="3664">
                <c:v>49.08</c:v>
              </c:pt>
              <c:pt idx="3665">
                <c:v>49.07</c:v>
              </c:pt>
              <c:pt idx="3666">
                <c:v>49.07</c:v>
              </c:pt>
              <c:pt idx="3667">
                <c:v>49.07</c:v>
              </c:pt>
              <c:pt idx="3668">
                <c:v>49.07</c:v>
              </c:pt>
              <c:pt idx="3669">
                <c:v>49.08</c:v>
              </c:pt>
              <c:pt idx="3670">
                <c:v>49.08</c:v>
              </c:pt>
              <c:pt idx="3671">
                <c:v>49.07</c:v>
              </c:pt>
              <c:pt idx="3672">
                <c:v>49.07</c:v>
              </c:pt>
              <c:pt idx="3673">
                <c:v>49.08</c:v>
              </c:pt>
              <c:pt idx="3674">
                <c:v>49.08</c:v>
              </c:pt>
              <c:pt idx="3675">
                <c:v>49.07</c:v>
              </c:pt>
              <c:pt idx="3676">
                <c:v>49.07</c:v>
              </c:pt>
              <c:pt idx="3677">
                <c:v>49.08</c:v>
              </c:pt>
              <c:pt idx="3678">
                <c:v>49.08</c:v>
              </c:pt>
              <c:pt idx="3679">
                <c:v>49.08</c:v>
              </c:pt>
              <c:pt idx="3680">
                <c:v>49.08</c:v>
              </c:pt>
              <c:pt idx="3681">
                <c:v>49.08</c:v>
              </c:pt>
              <c:pt idx="3682">
                <c:v>49.08</c:v>
              </c:pt>
              <c:pt idx="3683">
                <c:v>49.08</c:v>
              </c:pt>
              <c:pt idx="3684">
                <c:v>49.08</c:v>
              </c:pt>
              <c:pt idx="3685">
                <c:v>49.09</c:v>
              </c:pt>
              <c:pt idx="3686">
                <c:v>49.09</c:v>
              </c:pt>
              <c:pt idx="3687">
                <c:v>49.08</c:v>
              </c:pt>
              <c:pt idx="3688">
                <c:v>49.08</c:v>
              </c:pt>
              <c:pt idx="3689">
                <c:v>49.09</c:v>
              </c:pt>
              <c:pt idx="3690">
                <c:v>49.09</c:v>
              </c:pt>
              <c:pt idx="3691">
                <c:v>49.09</c:v>
              </c:pt>
              <c:pt idx="3692">
                <c:v>49.09</c:v>
              </c:pt>
              <c:pt idx="3693">
                <c:v>49.09</c:v>
              </c:pt>
              <c:pt idx="3694">
                <c:v>49.09</c:v>
              </c:pt>
              <c:pt idx="3695">
                <c:v>49.09</c:v>
              </c:pt>
              <c:pt idx="3696">
                <c:v>49.09</c:v>
              </c:pt>
              <c:pt idx="3697">
                <c:v>49.1</c:v>
              </c:pt>
              <c:pt idx="3698">
                <c:v>49.1</c:v>
              </c:pt>
              <c:pt idx="3699">
                <c:v>49.1</c:v>
              </c:pt>
              <c:pt idx="3700">
                <c:v>49.1</c:v>
              </c:pt>
              <c:pt idx="3701">
                <c:v>49.1</c:v>
              </c:pt>
              <c:pt idx="3702">
                <c:v>49.1</c:v>
              </c:pt>
              <c:pt idx="3703">
                <c:v>49.1</c:v>
              </c:pt>
              <c:pt idx="3704">
                <c:v>49.1</c:v>
              </c:pt>
              <c:pt idx="3705">
                <c:v>49.1</c:v>
              </c:pt>
              <c:pt idx="3706">
                <c:v>49.1</c:v>
              </c:pt>
              <c:pt idx="3707">
                <c:v>49.1</c:v>
              </c:pt>
              <c:pt idx="3708">
                <c:v>49.1</c:v>
              </c:pt>
              <c:pt idx="3709">
                <c:v>49.1</c:v>
              </c:pt>
              <c:pt idx="3710">
                <c:v>49.1</c:v>
              </c:pt>
              <c:pt idx="3711">
                <c:v>49.1</c:v>
              </c:pt>
              <c:pt idx="3712">
                <c:v>49.1</c:v>
              </c:pt>
              <c:pt idx="3713">
                <c:v>49.1</c:v>
              </c:pt>
              <c:pt idx="3714">
                <c:v>49.1</c:v>
              </c:pt>
              <c:pt idx="3715">
                <c:v>49.1</c:v>
              </c:pt>
              <c:pt idx="3716">
                <c:v>49.1</c:v>
              </c:pt>
              <c:pt idx="3717">
                <c:v>49.1</c:v>
              </c:pt>
              <c:pt idx="3718">
                <c:v>49.1</c:v>
              </c:pt>
              <c:pt idx="3719">
                <c:v>49.1</c:v>
              </c:pt>
              <c:pt idx="3720">
                <c:v>49.1</c:v>
              </c:pt>
              <c:pt idx="3721">
                <c:v>49.11</c:v>
              </c:pt>
              <c:pt idx="3722">
                <c:v>49.11</c:v>
              </c:pt>
              <c:pt idx="3723">
                <c:v>49.11</c:v>
              </c:pt>
              <c:pt idx="3724">
                <c:v>49.11</c:v>
              </c:pt>
              <c:pt idx="3725">
                <c:v>49.11</c:v>
              </c:pt>
              <c:pt idx="3726">
                <c:v>49.11</c:v>
              </c:pt>
              <c:pt idx="3727">
                <c:v>49.11</c:v>
              </c:pt>
              <c:pt idx="3728">
                <c:v>49.11</c:v>
              </c:pt>
              <c:pt idx="3729">
                <c:v>49.11</c:v>
              </c:pt>
              <c:pt idx="3730">
                <c:v>49.11</c:v>
              </c:pt>
              <c:pt idx="3731">
                <c:v>49.11</c:v>
              </c:pt>
              <c:pt idx="3732">
                <c:v>49.11</c:v>
              </c:pt>
              <c:pt idx="3733">
                <c:v>49.11</c:v>
              </c:pt>
              <c:pt idx="3734">
                <c:v>49.11</c:v>
              </c:pt>
              <c:pt idx="3735">
                <c:v>49.11</c:v>
              </c:pt>
              <c:pt idx="3736">
                <c:v>49.11</c:v>
              </c:pt>
              <c:pt idx="3737">
                <c:v>49.11</c:v>
              </c:pt>
              <c:pt idx="3738">
                <c:v>49.11</c:v>
              </c:pt>
              <c:pt idx="3739">
                <c:v>49.11</c:v>
              </c:pt>
              <c:pt idx="3740">
                <c:v>49.11</c:v>
              </c:pt>
              <c:pt idx="3741">
                <c:v>49.11</c:v>
              </c:pt>
              <c:pt idx="3742">
                <c:v>49.11</c:v>
              </c:pt>
              <c:pt idx="3743">
                <c:v>49.11</c:v>
              </c:pt>
              <c:pt idx="3744">
                <c:v>49.11</c:v>
              </c:pt>
              <c:pt idx="3745">
                <c:v>49.11</c:v>
              </c:pt>
              <c:pt idx="3746">
                <c:v>49.11</c:v>
              </c:pt>
              <c:pt idx="3747">
                <c:v>49.11</c:v>
              </c:pt>
              <c:pt idx="3748">
                <c:v>49.11</c:v>
              </c:pt>
              <c:pt idx="3749">
                <c:v>49.11</c:v>
              </c:pt>
              <c:pt idx="3750">
                <c:v>49.11</c:v>
              </c:pt>
              <c:pt idx="3751">
                <c:v>49.11</c:v>
              </c:pt>
              <c:pt idx="3752">
                <c:v>49.11</c:v>
              </c:pt>
              <c:pt idx="3753">
                <c:v>49.12</c:v>
              </c:pt>
              <c:pt idx="3754">
                <c:v>49.12</c:v>
              </c:pt>
              <c:pt idx="3755">
                <c:v>49.12</c:v>
              </c:pt>
              <c:pt idx="3756">
                <c:v>49.12</c:v>
              </c:pt>
              <c:pt idx="3757">
                <c:v>49.11</c:v>
              </c:pt>
              <c:pt idx="3758">
                <c:v>49.11</c:v>
              </c:pt>
              <c:pt idx="3759">
                <c:v>49.12</c:v>
              </c:pt>
              <c:pt idx="3760">
                <c:v>49.12</c:v>
              </c:pt>
              <c:pt idx="3761">
                <c:v>49.11</c:v>
              </c:pt>
              <c:pt idx="3762">
                <c:v>49.11</c:v>
              </c:pt>
              <c:pt idx="3763">
                <c:v>49.11</c:v>
              </c:pt>
              <c:pt idx="3764">
                <c:v>49.11</c:v>
              </c:pt>
              <c:pt idx="3765">
                <c:v>49.11</c:v>
              </c:pt>
              <c:pt idx="3766">
                <c:v>49.11</c:v>
              </c:pt>
              <c:pt idx="3767">
                <c:v>49.11</c:v>
              </c:pt>
              <c:pt idx="3768">
                <c:v>49.11</c:v>
              </c:pt>
              <c:pt idx="3769">
                <c:v>49.11</c:v>
              </c:pt>
              <c:pt idx="3770">
                <c:v>49.11</c:v>
              </c:pt>
              <c:pt idx="3771">
                <c:v>49.12</c:v>
              </c:pt>
              <c:pt idx="3772">
                <c:v>49.12</c:v>
              </c:pt>
              <c:pt idx="3773">
                <c:v>49.11</c:v>
              </c:pt>
              <c:pt idx="3774">
                <c:v>49.11</c:v>
              </c:pt>
              <c:pt idx="3775">
                <c:v>49.12</c:v>
              </c:pt>
              <c:pt idx="3776">
                <c:v>49.12</c:v>
              </c:pt>
              <c:pt idx="3777">
                <c:v>49.12</c:v>
              </c:pt>
              <c:pt idx="3778">
                <c:v>49.12</c:v>
              </c:pt>
              <c:pt idx="3779">
                <c:v>49.12</c:v>
              </c:pt>
              <c:pt idx="3780">
                <c:v>49.12</c:v>
              </c:pt>
              <c:pt idx="3781">
                <c:v>49.12</c:v>
              </c:pt>
              <c:pt idx="3782">
                <c:v>49.12</c:v>
              </c:pt>
              <c:pt idx="3783">
                <c:v>49.12</c:v>
              </c:pt>
              <c:pt idx="3784">
                <c:v>49.12</c:v>
              </c:pt>
              <c:pt idx="3785">
                <c:v>49.12</c:v>
              </c:pt>
              <c:pt idx="3786">
                <c:v>49.12</c:v>
              </c:pt>
              <c:pt idx="3787">
                <c:v>49.13</c:v>
              </c:pt>
              <c:pt idx="3788">
                <c:v>49.13</c:v>
              </c:pt>
              <c:pt idx="3789">
                <c:v>49.12</c:v>
              </c:pt>
              <c:pt idx="3790">
                <c:v>49.12</c:v>
              </c:pt>
              <c:pt idx="3791">
                <c:v>49.12</c:v>
              </c:pt>
              <c:pt idx="3792">
                <c:v>49.12</c:v>
              </c:pt>
              <c:pt idx="3793">
                <c:v>49.12</c:v>
              </c:pt>
              <c:pt idx="3794">
                <c:v>49.12</c:v>
              </c:pt>
              <c:pt idx="3795">
                <c:v>49.12</c:v>
              </c:pt>
              <c:pt idx="3796">
                <c:v>49.12</c:v>
              </c:pt>
              <c:pt idx="3797">
                <c:v>49.13</c:v>
              </c:pt>
              <c:pt idx="3798">
                <c:v>49.13</c:v>
              </c:pt>
              <c:pt idx="3799">
                <c:v>49.13</c:v>
              </c:pt>
              <c:pt idx="3800">
                <c:v>49.13</c:v>
              </c:pt>
              <c:pt idx="3801">
                <c:v>49.11</c:v>
              </c:pt>
              <c:pt idx="3802">
                <c:v>49.11</c:v>
              </c:pt>
              <c:pt idx="3803">
                <c:v>49.12</c:v>
              </c:pt>
              <c:pt idx="3804">
                <c:v>49.12</c:v>
              </c:pt>
              <c:pt idx="3805">
                <c:v>49.12</c:v>
              </c:pt>
              <c:pt idx="3806">
                <c:v>49.12</c:v>
              </c:pt>
              <c:pt idx="3807">
                <c:v>49.13</c:v>
              </c:pt>
              <c:pt idx="3808">
                <c:v>49.13</c:v>
              </c:pt>
              <c:pt idx="3809">
                <c:v>49.13</c:v>
              </c:pt>
              <c:pt idx="3810">
                <c:v>49.13</c:v>
              </c:pt>
              <c:pt idx="3811">
                <c:v>49.13</c:v>
              </c:pt>
              <c:pt idx="3812">
                <c:v>49.13</c:v>
              </c:pt>
              <c:pt idx="3813">
                <c:v>49.13</c:v>
              </c:pt>
              <c:pt idx="3814">
                <c:v>49.13</c:v>
              </c:pt>
              <c:pt idx="3815">
                <c:v>49.13</c:v>
              </c:pt>
              <c:pt idx="3816">
                <c:v>49.13</c:v>
              </c:pt>
              <c:pt idx="3817">
                <c:v>49.14</c:v>
              </c:pt>
              <c:pt idx="3818">
                <c:v>49.14</c:v>
              </c:pt>
              <c:pt idx="3819">
                <c:v>49.13</c:v>
              </c:pt>
              <c:pt idx="3820">
                <c:v>49.13</c:v>
              </c:pt>
              <c:pt idx="3821">
                <c:v>49.13</c:v>
              </c:pt>
              <c:pt idx="3822">
                <c:v>49.13</c:v>
              </c:pt>
              <c:pt idx="3823">
                <c:v>49.13</c:v>
              </c:pt>
              <c:pt idx="3824">
                <c:v>49.13</c:v>
              </c:pt>
              <c:pt idx="3825">
                <c:v>49.13</c:v>
              </c:pt>
              <c:pt idx="3826">
                <c:v>49.13</c:v>
              </c:pt>
              <c:pt idx="3827">
                <c:v>49.14</c:v>
              </c:pt>
              <c:pt idx="3828">
                <c:v>49.14</c:v>
              </c:pt>
              <c:pt idx="3829">
                <c:v>49.14</c:v>
              </c:pt>
              <c:pt idx="3830">
                <c:v>49.14</c:v>
              </c:pt>
              <c:pt idx="3831">
                <c:v>49.13</c:v>
              </c:pt>
              <c:pt idx="3832">
                <c:v>49.13</c:v>
              </c:pt>
              <c:pt idx="3833">
                <c:v>49.14</c:v>
              </c:pt>
              <c:pt idx="3834">
                <c:v>49.14</c:v>
              </c:pt>
              <c:pt idx="3835">
                <c:v>49.13</c:v>
              </c:pt>
              <c:pt idx="3836">
                <c:v>49.13</c:v>
              </c:pt>
              <c:pt idx="3837">
                <c:v>49.14</c:v>
              </c:pt>
              <c:pt idx="3838">
                <c:v>49.14</c:v>
              </c:pt>
              <c:pt idx="3839">
                <c:v>49.13</c:v>
              </c:pt>
              <c:pt idx="3840">
                <c:v>49.13</c:v>
              </c:pt>
              <c:pt idx="3841">
                <c:v>49.14</c:v>
              </c:pt>
              <c:pt idx="3842">
                <c:v>49.14</c:v>
              </c:pt>
              <c:pt idx="3843">
                <c:v>49.13</c:v>
              </c:pt>
              <c:pt idx="3844">
                <c:v>49.13</c:v>
              </c:pt>
              <c:pt idx="3845">
                <c:v>49.13</c:v>
              </c:pt>
              <c:pt idx="3846">
                <c:v>49.13</c:v>
              </c:pt>
              <c:pt idx="3847">
                <c:v>49.14</c:v>
              </c:pt>
              <c:pt idx="3848">
                <c:v>49.14</c:v>
              </c:pt>
              <c:pt idx="3849">
                <c:v>49.14</c:v>
              </c:pt>
              <c:pt idx="3850">
                <c:v>49.14</c:v>
              </c:pt>
              <c:pt idx="3851">
                <c:v>49.14</c:v>
              </c:pt>
              <c:pt idx="3852">
                <c:v>49.14</c:v>
              </c:pt>
              <c:pt idx="3853">
                <c:v>49.13</c:v>
              </c:pt>
              <c:pt idx="3854">
                <c:v>49.13</c:v>
              </c:pt>
              <c:pt idx="3855">
                <c:v>49.14</c:v>
              </c:pt>
              <c:pt idx="3856">
                <c:v>49.14</c:v>
              </c:pt>
              <c:pt idx="3857">
                <c:v>49.13</c:v>
              </c:pt>
              <c:pt idx="3858">
                <c:v>49.13</c:v>
              </c:pt>
              <c:pt idx="3859">
                <c:v>49.13</c:v>
              </c:pt>
              <c:pt idx="3860">
                <c:v>49.13</c:v>
              </c:pt>
              <c:pt idx="3861">
                <c:v>49.13</c:v>
              </c:pt>
              <c:pt idx="3862">
                <c:v>49.13</c:v>
              </c:pt>
              <c:pt idx="3863">
                <c:v>49.14</c:v>
              </c:pt>
              <c:pt idx="3864">
                <c:v>49.14</c:v>
              </c:pt>
              <c:pt idx="3865">
                <c:v>49.13</c:v>
              </c:pt>
              <c:pt idx="3866">
                <c:v>49.13</c:v>
              </c:pt>
              <c:pt idx="3867">
                <c:v>49.13</c:v>
              </c:pt>
              <c:pt idx="3868">
                <c:v>49.13</c:v>
              </c:pt>
              <c:pt idx="3869">
                <c:v>49.13</c:v>
              </c:pt>
              <c:pt idx="3870">
                <c:v>49.13</c:v>
              </c:pt>
              <c:pt idx="3871">
                <c:v>49.13</c:v>
              </c:pt>
              <c:pt idx="3872">
                <c:v>49.13</c:v>
              </c:pt>
              <c:pt idx="3873">
                <c:v>49.13</c:v>
              </c:pt>
              <c:pt idx="3874">
                <c:v>49.13</c:v>
              </c:pt>
              <c:pt idx="3875">
                <c:v>49.13</c:v>
              </c:pt>
              <c:pt idx="3876">
                <c:v>49.13</c:v>
              </c:pt>
              <c:pt idx="3877">
                <c:v>49.13</c:v>
              </c:pt>
              <c:pt idx="3878">
                <c:v>49.13</c:v>
              </c:pt>
              <c:pt idx="3879">
                <c:v>49.13</c:v>
              </c:pt>
              <c:pt idx="3880">
                <c:v>49.13</c:v>
              </c:pt>
              <c:pt idx="3881">
                <c:v>49.14</c:v>
              </c:pt>
              <c:pt idx="3882">
                <c:v>49.14</c:v>
              </c:pt>
              <c:pt idx="3883">
                <c:v>49.13</c:v>
              </c:pt>
              <c:pt idx="3884">
                <c:v>49.13</c:v>
              </c:pt>
              <c:pt idx="3885">
                <c:v>49.13</c:v>
              </c:pt>
              <c:pt idx="3886">
                <c:v>49.13</c:v>
              </c:pt>
              <c:pt idx="3887">
                <c:v>49.13</c:v>
              </c:pt>
              <c:pt idx="3888">
                <c:v>49.13</c:v>
              </c:pt>
              <c:pt idx="3889">
                <c:v>49.14</c:v>
              </c:pt>
              <c:pt idx="3890">
                <c:v>49.14</c:v>
              </c:pt>
              <c:pt idx="3891">
                <c:v>49.14</c:v>
              </c:pt>
              <c:pt idx="3892">
                <c:v>49.14</c:v>
              </c:pt>
              <c:pt idx="3893">
                <c:v>49.14</c:v>
              </c:pt>
              <c:pt idx="3894">
                <c:v>49.14</c:v>
              </c:pt>
              <c:pt idx="3895">
                <c:v>49.14</c:v>
              </c:pt>
              <c:pt idx="3896">
                <c:v>49.14</c:v>
              </c:pt>
              <c:pt idx="3897">
                <c:v>49.13</c:v>
              </c:pt>
              <c:pt idx="3898">
                <c:v>49.13</c:v>
              </c:pt>
              <c:pt idx="3899">
                <c:v>49.14</c:v>
              </c:pt>
              <c:pt idx="3900">
                <c:v>49.14</c:v>
              </c:pt>
              <c:pt idx="3901">
                <c:v>49.14</c:v>
              </c:pt>
              <c:pt idx="3902">
                <c:v>49.14</c:v>
              </c:pt>
              <c:pt idx="3903">
                <c:v>49.14</c:v>
              </c:pt>
              <c:pt idx="3904">
                <c:v>49.14</c:v>
              </c:pt>
              <c:pt idx="3905">
                <c:v>49.13</c:v>
              </c:pt>
              <c:pt idx="3906">
                <c:v>49.13</c:v>
              </c:pt>
              <c:pt idx="3907">
                <c:v>49.14</c:v>
              </c:pt>
              <c:pt idx="3908">
                <c:v>49.14</c:v>
              </c:pt>
              <c:pt idx="3909">
                <c:v>49.14</c:v>
              </c:pt>
              <c:pt idx="3910">
                <c:v>49.14</c:v>
              </c:pt>
              <c:pt idx="3911">
                <c:v>49.13</c:v>
              </c:pt>
              <c:pt idx="3912">
                <c:v>49.13</c:v>
              </c:pt>
              <c:pt idx="3913">
                <c:v>49.13</c:v>
              </c:pt>
              <c:pt idx="3914">
                <c:v>49.13</c:v>
              </c:pt>
              <c:pt idx="3915">
                <c:v>49.13</c:v>
              </c:pt>
              <c:pt idx="3916">
                <c:v>49.13</c:v>
              </c:pt>
              <c:pt idx="3917">
                <c:v>49.14</c:v>
              </c:pt>
              <c:pt idx="3918">
                <c:v>49.14</c:v>
              </c:pt>
              <c:pt idx="3919">
                <c:v>49.13</c:v>
              </c:pt>
              <c:pt idx="3920">
                <c:v>49.13</c:v>
              </c:pt>
              <c:pt idx="3921">
                <c:v>49.13</c:v>
              </c:pt>
              <c:pt idx="3922">
                <c:v>49.13</c:v>
              </c:pt>
              <c:pt idx="3923">
                <c:v>49.14</c:v>
              </c:pt>
              <c:pt idx="3924">
                <c:v>49.14</c:v>
              </c:pt>
              <c:pt idx="3925">
                <c:v>49.14</c:v>
              </c:pt>
              <c:pt idx="3926">
                <c:v>49.14</c:v>
              </c:pt>
              <c:pt idx="3927">
                <c:v>49.14</c:v>
              </c:pt>
              <c:pt idx="3928">
                <c:v>49.14</c:v>
              </c:pt>
              <c:pt idx="3929">
                <c:v>49.14</c:v>
              </c:pt>
              <c:pt idx="3930">
                <c:v>49.14</c:v>
              </c:pt>
              <c:pt idx="3931">
                <c:v>49.14</c:v>
              </c:pt>
              <c:pt idx="3932">
                <c:v>49.14</c:v>
              </c:pt>
              <c:pt idx="3933">
                <c:v>49.14</c:v>
              </c:pt>
              <c:pt idx="3934">
                <c:v>49.14</c:v>
              </c:pt>
              <c:pt idx="3935">
                <c:v>49.14</c:v>
              </c:pt>
              <c:pt idx="3936">
                <c:v>49.14</c:v>
              </c:pt>
              <c:pt idx="3937">
                <c:v>49.14</c:v>
              </c:pt>
              <c:pt idx="3938">
                <c:v>49.14</c:v>
              </c:pt>
              <c:pt idx="3939">
                <c:v>49.15</c:v>
              </c:pt>
              <c:pt idx="3940">
                <c:v>49.15</c:v>
              </c:pt>
              <c:pt idx="3941">
                <c:v>49.14</c:v>
              </c:pt>
              <c:pt idx="3942">
                <c:v>49.14</c:v>
              </c:pt>
              <c:pt idx="3943">
                <c:v>49.14</c:v>
              </c:pt>
              <c:pt idx="3944">
                <c:v>49.14</c:v>
              </c:pt>
              <c:pt idx="3945">
                <c:v>49.15</c:v>
              </c:pt>
              <c:pt idx="3946">
                <c:v>49.15</c:v>
              </c:pt>
              <c:pt idx="3947">
                <c:v>49.14</c:v>
              </c:pt>
              <c:pt idx="3948">
                <c:v>49.14</c:v>
              </c:pt>
              <c:pt idx="3949">
                <c:v>49.14</c:v>
              </c:pt>
              <c:pt idx="3950">
                <c:v>49.14</c:v>
              </c:pt>
              <c:pt idx="3951">
                <c:v>49.14</c:v>
              </c:pt>
              <c:pt idx="3952">
                <c:v>49.14</c:v>
              </c:pt>
              <c:pt idx="3953">
                <c:v>49.15</c:v>
              </c:pt>
              <c:pt idx="3954">
                <c:v>49.15</c:v>
              </c:pt>
              <c:pt idx="3955">
                <c:v>49.15</c:v>
              </c:pt>
              <c:pt idx="3956">
                <c:v>49.15</c:v>
              </c:pt>
              <c:pt idx="3957">
                <c:v>49.15</c:v>
              </c:pt>
              <c:pt idx="3958">
                <c:v>49.15</c:v>
              </c:pt>
              <c:pt idx="3959">
                <c:v>49.15</c:v>
              </c:pt>
              <c:pt idx="3960">
                <c:v>49.15</c:v>
              </c:pt>
              <c:pt idx="3961">
                <c:v>49.15</c:v>
              </c:pt>
              <c:pt idx="3962">
                <c:v>49.15</c:v>
              </c:pt>
              <c:pt idx="3963">
                <c:v>49.16</c:v>
              </c:pt>
              <c:pt idx="3964">
                <c:v>49.16</c:v>
              </c:pt>
              <c:pt idx="3965">
                <c:v>49.15</c:v>
              </c:pt>
              <c:pt idx="3966">
                <c:v>49.15</c:v>
              </c:pt>
              <c:pt idx="3967">
                <c:v>49.15</c:v>
              </c:pt>
              <c:pt idx="3968">
                <c:v>49.15</c:v>
              </c:pt>
              <c:pt idx="3969">
                <c:v>49.15</c:v>
              </c:pt>
              <c:pt idx="3970">
                <c:v>49.15</c:v>
              </c:pt>
              <c:pt idx="3971">
                <c:v>49.16</c:v>
              </c:pt>
              <c:pt idx="3972">
                <c:v>49.16</c:v>
              </c:pt>
              <c:pt idx="3973">
                <c:v>49.16</c:v>
              </c:pt>
              <c:pt idx="3974">
                <c:v>49.16</c:v>
              </c:pt>
              <c:pt idx="3975">
                <c:v>49.16</c:v>
              </c:pt>
              <c:pt idx="3976">
                <c:v>49.16</c:v>
              </c:pt>
              <c:pt idx="3977">
                <c:v>49.16</c:v>
              </c:pt>
              <c:pt idx="3978">
                <c:v>49.16</c:v>
              </c:pt>
              <c:pt idx="3979">
                <c:v>49.16</c:v>
              </c:pt>
              <c:pt idx="3980">
                <c:v>49.16</c:v>
              </c:pt>
              <c:pt idx="3981">
                <c:v>49.17</c:v>
              </c:pt>
              <c:pt idx="3982">
                <c:v>49.17</c:v>
              </c:pt>
              <c:pt idx="3983">
                <c:v>49.16</c:v>
              </c:pt>
              <c:pt idx="3984">
                <c:v>49.16</c:v>
              </c:pt>
              <c:pt idx="3985">
                <c:v>49.16</c:v>
              </c:pt>
              <c:pt idx="3986">
                <c:v>49.16</c:v>
              </c:pt>
              <c:pt idx="3987">
                <c:v>49.17</c:v>
              </c:pt>
              <c:pt idx="3988">
                <c:v>49.17</c:v>
              </c:pt>
              <c:pt idx="3989">
                <c:v>49.17</c:v>
              </c:pt>
              <c:pt idx="3990">
                <c:v>49.17</c:v>
              </c:pt>
              <c:pt idx="3991">
                <c:v>49.17</c:v>
              </c:pt>
              <c:pt idx="3992">
                <c:v>49.17</c:v>
              </c:pt>
              <c:pt idx="3993">
                <c:v>49.17</c:v>
              </c:pt>
              <c:pt idx="3994">
                <c:v>49.17</c:v>
              </c:pt>
              <c:pt idx="3995">
                <c:v>49.17</c:v>
              </c:pt>
              <c:pt idx="3996">
                <c:v>49.17</c:v>
              </c:pt>
              <c:pt idx="3997">
                <c:v>49.18</c:v>
              </c:pt>
              <c:pt idx="3998">
                <c:v>49.18</c:v>
              </c:pt>
              <c:pt idx="3999">
                <c:v>49.17</c:v>
              </c:pt>
              <c:pt idx="4000">
                <c:v>49.17</c:v>
              </c:pt>
              <c:pt idx="4001">
                <c:v>49.18</c:v>
              </c:pt>
              <c:pt idx="4002">
                <c:v>49.18</c:v>
              </c:pt>
              <c:pt idx="4003">
                <c:v>49.18</c:v>
              </c:pt>
              <c:pt idx="4004">
                <c:v>49.18</c:v>
              </c:pt>
              <c:pt idx="4005">
                <c:v>49.18</c:v>
              </c:pt>
              <c:pt idx="4006">
                <c:v>49.18</c:v>
              </c:pt>
              <c:pt idx="4007">
                <c:v>49.18</c:v>
              </c:pt>
              <c:pt idx="4008">
                <c:v>49.18</c:v>
              </c:pt>
              <c:pt idx="4009">
                <c:v>49.18</c:v>
              </c:pt>
              <c:pt idx="4010">
                <c:v>49.18</c:v>
              </c:pt>
              <c:pt idx="4011">
                <c:v>49.18</c:v>
              </c:pt>
              <c:pt idx="4012">
                <c:v>49.18</c:v>
              </c:pt>
              <c:pt idx="4013">
                <c:v>49.19</c:v>
              </c:pt>
              <c:pt idx="4014">
                <c:v>49.19</c:v>
              </c:pt>
              <c:pt idx="4015">
                <c:v>49.18</c:v>
              </c:pt>
              <c:pt idx="4016">
                <c:v>49.18</c:v>
              </c:pt>
              <c:pt idx="4017">
                <c:v>49.19</c:v>
              </c:pt>
              <c:pt idx="4018">
                <c:v>49.19</c:v>
              </c:pt>
              <c:pt idx="4019">
                <c:v>49.18</c:v>
              </c:pt>
              <c:pt idx="4020">
                <c:v>49.18</c:v>
              </c:pt>
              <c:pt idx="4021">
                <c:v>49.19</c:v>
              </c:pt>
              <c:pt idx="4022">
                <c:v>49.19</c:v>
              </c:pt>
              <c:pt idx="4023">
                <c:v>49.19</c:v>
              </c:pt>
              <c:pt idx="4024">
                <c:v>49.19</c:v>
              </c:pt>
              <c:pt idx="4025">
                <c:v>49.2</c:v>
              </c:pt>
              <c:pt idx="4026">
                <c:v>49.2</c:v>
              </c:pt>
              <c:pt idx="4027">
                <c:v>49.19</c:v>
              </c:pt>
              <c:pt idx="4028">
                <c:v>49.19</c:v>
              </c:pt>
              <c:pt idx="4029">
                <c:v>49.19</c:v>
              </c:pt>
              <c:pt idx="4030">
                <c:v>49.19</c:v>
              </c:pt>
              <c:pt idx="4031">
                <c:v>49.2</c:v>
              </c:pt>
              <c:pt idx="4032">
                <c:v>49.2</c:v>
              </c:pt>
              <c:pt idx="4033">
                <c:v>49.2</c:v>
              </c:pt>
              <c:pt idx="4034">
                <c:v>49.2</c:v>
              </c:pt>
              <c:pt idx="4035">
                <c:v>49.2</c:v>
              </c:pt>
              <c:pt idx="4036">
                <c:v>49.2</c:v>
              </c:pt>
              <c:pt idx="4037">
                <c:v>49.2</c:v>
              </c:pt>
              <c:pt idx="4038">
                <c:v>49.2</c:v>
              </c:pt>
              <c:pt idx="4039">
                <c:v>49.2</c:v>
              </c:pt>
              <c:pt idx="4040">
                <c:v>49.2</c:v>
              </c:pt>
              <c:pt idx="4041">
                <c:v>49.2</c:v>
              </c:pt>
              <c:pt idx="4042">
                <c:v>49.2</c:v>
              </c:pt>
              <c:pt idx="4043">
                <c:v>49.2</c:v>
              </c:pt>
              <c:pt idx="4044">
                <c:v>49.2</c:v>
              </c:pt>
              <c:pt idx="4045">
                <c:v>49.2</c:v>
              </c:pt>
              <c:pt idx="4046">
                <c:v>49.2</c:v>
              </c:pt>
              <c:pt idx="4047">
                <c:v>49.2</c:v>
              </c:pt>
              <c:pt idx="4048">
                <c:v>49.2</c:v>
              </c:pt>
              <c:pt idx="4049">
                <c:v>49.2</c:v>
              </c:pt>
              <c:pt idx="4050">
                <c:v>49.2</c:v>
              </c:pt>
              <c:pt idx="4051">
                <c:v>49.21</c:v>
              </c:pt>
              <c:pt idx="4052">
                <c:v>49.21</c:v>
              </c:pt>
              <c:pt idx="4053">
                <c:v>49.21</c:v>
              </c:pt>
              <c:pt idx="4054">
                <c:v>49.21</c:v>
              </c:pt>
              <c:pt idx="4055">
                <c:v>49.2</c:v>
              </c:pt>
              <c:pt idx="4056">
                <c:v>49.2</c:v>
              </c:pt>
              <c:pt idx="4057">
                <c:v>49.21</c:v>
              </c:pt>
              <c:pt idx="4058">
                <c:v>49.21</c:v>
              </c:pt>
              <c:pt idx="4059">
                <c:v>49.21</c:v>
              </c:pt>
              <c:pt idx="4060">
                <c:v>49.21</c:v>
              </c:pt>
              <c:pt idx="4061">
                <c:v>49.21</c:v>
              </c:pt>
              <c:pt idx="4062">
                <c:v>49.21</c:v>
              </c:pt>
              <c:pt idx="4063">
                <c:v>49.21</c:v>
              </c:pt>
              <c:pt idx="4064">
                <c:v>49.21</c:v>
              </c:pt>
              <c:pt idx="4065">
                <c:v>49.21</c:v>
              </c:pt>
              <c:pt idx="4066">
                <c:v>49.21</c:v>
              </c:pt>
              <c:pt idx="4067">
                <c:v>49.22</c:v>
              </c:pt>
              <c:pt idx="4068">
                <c:v>49.22</c:v>
              </c:pt>
              <c:pt idx="4069">
                <c:v>49.21</c:v>
              </c:pt>
              <c:pt idx="4070">
                <c:v>49.21</c:v>
              </c:pt>
              <c:pt idx="4071">
                <c:v>49.23</c:v>
              </c:pt>
              <c:pt idx="4072">
                <c:v>49.23</c:v>
              </c:pt>
              <c:pt idx="4073">
                <c:v>49.22</c:v>
              </c:pt>
              <c:pt idx="4074">
                <c:v>49.22</c:v>
              </c:pt>
              <c:pt idx="4075">
                <c:v>49.22</c:v>
              </c:pt>
              <c:pt idx="4076">
                <c:v>49.22</c:v>
              </c:pt>
              <c:pt idx="4077">
                <c:v>49.23</c:v>
              </c:pt>
              <c:pt idx="4078">
                <c:v>49.23</c:v>
              </c:pt>
              <c:pt idx="4079">
                <c:v>49.23</c:v>
              </c:pt>
              <c:pt idx="4080">
                <c:v>49.23</c:v>
              </c:pt>
              <c:pt idx="4081">
                <c:v>49.23</c:v>
              </c:pt>
              <c:pt idx="4082">
                <c:v>49.23</c:v>
              </c:pt>
              <c:pt idx="4083">
                <c:v>49.23</c:v>
              </c:pt>
              <c:pt idx="4084">
                <c:v>49.23</c:v>
              </c:pt>
              <c:pt idx="4085">
                <c:v>49.23</c:v>
              </c:pt>
              <c:pt idx="4086">
                <c:v>49.23</c:v>
              </c:pt>
              <c:pt idx="4087">
                <c:v>49.23</c:v>
              </c:pt>
              <c:pt idx="4088">
                <c:v>49.23</c:v>
              </c:pt>
              <c:pt idx="4089">
                <c:v>49.23</c:v>
              </c:pt>
              <c:pt idx="4090">
                <c:v>49.23</c:v>
              </c:pt>
              <c:pt idx="4091">
                <c:v>49.24</c:v>
              </c:pt>
              <c:pt idx="4092">
                <c:v>49.24</c:v>
              </c:pt>
              <c:pt idx="4093">
                <c:v>49.24</c:v>
              </c:pt>
              <c:pt idx="4094">
                <c:v>49.24</c:v>
              </c:pt>
              <c:pt idx="4095">
                <c:v>49.23</c:v>
              </c:pt>
              <c:pt idx="4096">
                <c:v>49.23</c:v>
              </c:pt>
              <c:pt idx="4097">
                <c:v>49.24</c:v>
              </c:pt>
              <c:pt idx="4098">
                <c:v>49.24</c:v>
              </c:pt>
              <c:pt idx="4099">
                <c:v>49.24</c:v>
              </c:pt>
              <c:pt idx="4100">
                <c:v>49.24</c:v>
              </c:pt>
              <c:pt idx="4101">
                <c:v>49.23</c:v>
              </c:pt>
              <c:pt idx="4102">
                <c:v>49.23</c:v>
              </c:pt>
              <c:pt idx="4103">
                <c:v>49.24</c:v>
              </c:pt>
              <c:pt idx="4104">
                <c:v>49.24</c:v>
              </c:pt>
              <c:pt idx="4105">
                <c:v>49.24</c:v>
              </c:pt>
              <c:pt idx="4106">
                <c:v>49.24</c:v>
              </c:pt>
              <c:pt idx="4107">
                <c:v>49.25</c:v>
              </c:pt>
              <c:pt idx="4108">
                <c:v>49.25</c:v>
              </c:pt>
              <c:pt idx="4109">
                <c:v>49.24</c:v>
              </c:pt>
              <c:pt idx="4110">
                <c:v>49.24</c:v>
              </c:pt>
              <c:pt idx="4111">
                <c:v>49.25</c:v>
              </c:pt>
              <c:pt idx="4112">
                <c:v>49.25</c:v>
              </c:pt>
              <c:pt idx="4113">
                <c:v>49.24</c:v>
              </c:pt>
              <c:pt idx="4114">
                <c:v>49.24</c:v>
              </c:pt>
              <c:pt idx="4115">
                <c:v>49.24</c:v>
              </c:pt>
              <c:pt idx="4116">
                <c:v>49.24</c:v>
              </c:pt>
              <c:pt idx="4117">
                <c:v>49.24</c:v>
              </c:pt>
              <c:pt idx="4118">
                <c:v>49.24</c:v>
              </c:pt>
              <c:pt idx="4119">
                <c:v>49.25</c:v>
              </c:pt>
              <c:pt idx="4120">
                <c:v>49.25</c:v>
              </c:pt>
              <c:pt idx="4121">
                <c:v>49.24</c:v>
              </c:pt>
              <c:pt idx="4122">
                <c:v>49.24</c:v>
              </c:pt>
              <c:pt idx="4123">
                <c:v>49.25</c:v>
              </c:pt>
              <c:pt idx="4124">
                <c:v>49.25</c:v>
              </c:pt>
              <c:pt idx="4125">
                <c:v>49.25</c:v>
              </c:pt>
              <c:pt idx="4126">
                <c:v>49.25</c:v>
              </c:pt>
              <c:pt idx="4127">
                <c:v>49.24</c:v>
              </c:pt>
              <c:pt idx="4128">
                <c:v>49.24</c:v>
              </c:pt>
              <c:pt idx="4129">
                <c:v>49.25</c:v>
              </c:pt>
              <c:pt idx="4130">
                <c:v>49.25</c:v>
              </c:pt>
              <c:pt idx="4131">
                <c:v>49.24</c:v>
              </c:pt>
              <c:pt idx="4132">
                <c:v>49.24</c:v>
              </c:pt>
              <c:pt idx="4133">
                <c:v>49.25</c:v>
              </c:pt>
              <c:pt idx="4134">
                <c:v>49.25</c:v>
              </c:pt>
              <c:pt idx="4135">
                <c:v>49.25</c:v>
              </c:pt>
              <c:pt idx="4136">
                <c:v>49.25</c:v>
              </c:pt>
              <c:pt idx="4137">
                <c:v>49.25</c:v>
              </c:pt>
              <c:pt idx="4138">
                <c:v>49.25</c:v>
              </c:pt>
              <c:pt idx="4139">
                <c:v>49.25</c:v>
              </c:pt>
              <c:pt idx="4140">
                <c:v>49.25</c:v>
              </c:pt>
              <c:pt idx="4141">
                <c:v>49.25</c:v>
              </c:pt>
              <c:pt idx="4142">
                <c:v>49.25</c:v>
              </c:pt>
              <c:pt idx="4143">
                <c:v>49.25</c:v>
              </c:pt>
              <c:pt idx="4144">
                <c:v>49.25</c:v>
              </c:pt>
              <c:pt idx="4145">
                <c:v>49.25</c:v>
              </c:pt>
              <c:pt idx="4146">
                <c:v>49.25</c:v>
              </c:pt>
              <c:pt idx="4147">
                <c:v>49.25</c:v>
              </c:pt>
              <c:pt idx="4148">
                <c:v>49.25</c:v>
              </c:pt>
              <c:pt idx="4149">
                <c:v>49.25</c:v>
              </c:pt>
              <c:pt idx="4150">
                <c:v>49.25</c:v>
              </c:pt>
              <c:pt idx="4151">
                <c:v>49.25</c:v>
              </c:pt>
              <c:pt idx="4152">
                <c:v>49.25</c:v>
              </c:pt>
              <c:pt idx="4153">
                <c:v>49.26</c:v>
              </c:pt>
              <c:pt idx="4154">
                <c:v>49.26</c:v>
              </c:pt>
              <c:pt idx="4155">
                <c:v>49.25</c:v>
              </c:pt>
              <c:pt idx="4156">
                <c:v>49.25</c:v>
              </c:pt>
              <c:pt idx="4157">
                <c:v>49.26</c:v>
              </c:pt>
              <c:pt idx="4158">
                <c:v>49.26</c:v>
              </c:pt>
              <c:pt idx="4159">
                <c:v>49.26</c:v>
              </c:pt>
              <c:pt idx="4160">
                <c:v>49.26</c:v>
              </c:pt>
              <c:pt idx="4161">
                <c:v>49.26</c:v>
              </c:pt>
              <c:pt idx="4162">
                <c:v>49.26</c:v>
              </c:pt>
              <c:pt idx="4163">
                <c:v>49.26</c:v>
              </c:pt>
              <c:pt idx="4164">
                <c:v>49.26</c:v>
              </c:pt>
              <c:pt idx="4165">
                <c:v>49.27</c:v>
              </c:pt>
              <c:pt idx="4166">
                <c:v>49.27</c:v>
              </c:pt>
              <c:pt idx="4167">
                <c:v>49.26</c:v>
              </c:pt>
              <c:pt idx="4168">
                <c:v>49.26</c:v>
              </c:pt>
              <c:pt idx="4169">
                <c:v>49.26</c:v>
              </c:pt>
              <c:pt idx="4170">
                <c:v>49.26</c:v>
              </c:pt>
              <c:pt idx="4171">
                <c:v>49.27</c:v>
              </c:pt>
              <c:pt idx="4172">
                <c:v>49.27</c:v>
              </c:pt>
              <c:pt idx="4173">
                <c:v>49.27</c:v>
              </c:pt>
              <c:pt idx="4174">
                <c:v>49.27</c:v>
              </c:pt>
              <c:pt idx="4175">
                <c:v>49.27</c:v>
              </c:pt>
              <c:pt idx="4176">
                <c:v>49.27</c:v>
              </c:pt>
              <c:pt idx="4177">
                <c:v>49.27</c:v>
              </c:pt>
              <c:pt idx="4178">
                <c:v>49.27</c:v>
              </c:pt>
              <c:pt idx="4179">
                <c:v>49.28</c:v>
              </c:pt>
              <c:pt idx="4180">
                <c:v>49.28</c:v>
              </c:pt>
              <c:pt idx="4181">
                <c:v>49.28</c:v>
              </c:pt>
              <c:pt idx="4182">
                <c:v>49.28</c:v>
              </c:pt>
              <c:pt idx="4183">
                <c:v>49.28</c:v>
              </c:pt>
              <c:pt idx="4184">
                <c:v>49.28</c:v>
              </c:pt>
              <c:pt idx="4185">
                <c:v>49.27</c:v>
              </c:pt>
              <c:pt idx="4186">
                <c:v>49.27</c:v>
              </c:pt>
              <c:pt idx="4187">
                <c:v>49.28</c:v>
              </c:pt>
              <c:pt idx="4188">
                <c:v>49.28</c:v>
              </c:pt>
              <c:pt idx="4189">
                <c:v>49.27</c:v>
              </c:pt>
              <c:pt idx="4190">
                <c:v>49.27</c:v>
              </c:pt>
              <c:pt idx="4191">
                <c:v>49.27</c:v>
              </c:pt>
              <c:pt idx="4192">
                <c:v>49.27</c:v>
              </c:pt>
              <c:pt idx="4193">
                <c:v>49.28</c:v>
              </c:pt>
              <c:pt idx="4194">
                <c:v>49.28</c:v>
              </c:pt>
              <c:pt idx="4195">
                <c:v>49.28</c:v>
              </c:pt>
              <c:pt idx="4196">
                <c:v>49.28</c:v>
              </c:pt>
              <c:pt idx="4197">
                <c:v>49.28</c:v>
              </c:pt>
              <c:pt idx="4198">
                <c:v>49.28</c:v>
              </c:pt>
              <c:pt idx="4199">
                <c:v>49.28</c:v>
              </c:pt>
              <c:pt idx="4200">
                <c:v>49.28</c:v>
              </c:pt>
              <c:pt idx="4201">
                <c:v>49.28</c:v>
              </c:pt>
              <c:pt idx="4202">
                <c:v>49.28</c:v>
              </c:pt>
              <c:pt idx="4203">
                <c:v>49.28</c:v>
              </c:pt>
              <c:pt idx="4204">
                <c:v>49.28</c:v>
              </c:pt>
              <c:pt idx="4205">
                <c:v>49.28</c:v>
              </c:pt>
              <c:pt idx="4206">
                <c:v>49.28</c:v>
              </c:pt>
              <c:pt idx="4207">
                <c:v>49.28</c:v>
              </c:pt>
              <c:pt idx="4208">
                <c:v>49.28</c:v>
              </c:pt>
              <c:pt idx="4209">
                <c:v>0</c:v>
              </c:pt>
              <c:pt idx="4210">
                <c:v>0</c:v>
              </c:pt>
              <c:pt idx="4211">
                <c:v>0</c:v>
              </c:pt>
              <c:pt idx="4212">
                <c:v>0</c:v>
              </c:pt>
              <c:pt idx="4213">
                <c:v>0</c:v>
              </c:pt>
              <c:pt idx="4214">
                <c:v>0</c:v>
              </c:pt>
              <c:pt idx="4215">
                <c:v>0</c:v>
              </c:pt>
              <c:pt idx="4216">
                <c:v>0</c:v>
              </c:pt>
              <c:pt idx="4217">
                <c:v>0</c:v>
              </c:pt>
              <c:pt idx="4218">
                <c:v>0</c:v>
              </c:pt>
              <c:pt idx="4219">
                <c:v>0</c:v>
              </c:pt>
              <c:pt idx="4220">
                <c:v>0</c:v>
              </c:pt>
              <c:pt idx="4221">
                <c:v>0</c:v>
              </c:pt>
              <c:pt idx="4222">
                <c:v>0</c:v>
              </c:pt>
              <c:pt idx="4223">
                <c:v>0</c:v>
              </c:pt>
              <c:pt idx="4224">
                <c:v>0</c:v>
              </c:pt>
              <c:pt idx="4225">
                <c:v>0</c:v>
              </c:pt>
              <c:pt idx="4226">
                <c:v>0</c:v>
              </c:pt>
              <c:pt idx="4227">
                <c:v>0</c:v>
              </c:pt>
              <c:pt idx="4228">
                <c:v>0</c:v>
              </c:pt>
              <c:pt idx="4229">
                <c:v>0</c:v>
              </c:pt>
              <c:pt idx="4230">
                <c:v>0</c:v>
              </c:pt>
              <c:pt idx="4231">
                <c:v>0</c:v>
              </c:pt>
              <c:pt idx="4232">
                <c:v>0</c:v>
              </c:pt>
              <c:pt idx="4233">
                <c:v>0</c:v>
              </c:pt>
              <c:pt idx="4234">
                <c:v>0</c:v>
              </c:pt>
              <c:pt idx="4235">
                <c:v>0</c:v>
              </c:pt>
              <c:pt idx="4236">
                <c:v>0</c:v>
              </c:pt>
              <c:pt idx="4237">
                <c:v>0</c:v>
              </c:pt>
              <c:pt idx="4238">
                <c:v>0</c:v>
              </c:pt>
              <c:pt idx="4239">
                <c:v>0</c:v>
              </c:pt>
              <c:pt idx="4240">
                <c:v>0</c:v>
              </c:pt>
              <c:pt idx="4241">
                <c:v>0</c:v>
              </c:pt>
              <c:pt idx="4242">
                <c:v>0</c:v>
              </c:pt>
              <c:pt idx="4243">
                <c:v>0</c:v>
              </c:pt>
              <c:pt idx="4244">
                <c:v>0</c:v>
              </c:pt>
              <c:pt idx="4245">
                <c:v>0</c:v>
              </c:pt>
              <c:pt idx="4246">
                <c:v>0</c:v>
              </c:pt>
              <c:pt idx="4247">
                <c:v>0</c:v>
              </c:pt>
              <c:pt idx="4248">
                <c:v>0</c:v>
              </c:pt>
              <c:pt idx="4249">
                <c:v>0</c:v>
              </c:pt>
              <c:pt idx="4250">
                <c:v>0</c:v>
              </c:pt>
              <c:pt idx="4251">
                <c:v>0</c:v>
              </c:pt>
              <c:pt idx="4252">
                <c:v>0</c:v>
              </c:pt>
              <c:pt idx="4253">
                <c:v>0</c:v>
              </c:pt>
              <c:pt idx="4254">
                <c:v>0</c:v>
              </c:pt>
              <c:pt idx="4255">
                <c:v>0</c:v>
              </c:pt>
              <c:pt idx="4256">
                <c:v>0</c:v>
              </c:pt>
              <c:pt idx="4257">
                <c:v>0</c:v>
              </c:pt>
              <c:pt idx="4258">
                <c:v>0</c:v>
              </c:pt>
              <c:pt idx="4259">
                <c:v>0</c:v>
              </c:pt>
              <c:pt idx="4260">
                <c:v>0</c:v>
              </c:pt>
              <c:pt idx="4261">
                <c:v>0</c:v>
              </c:pt>
              <c:pt idx="4262">
                <c:v>0</c:v>
              </c:pt>
              <c:pt idx="4263">
                <c:v>0</c:v>
              </c:pt>
              <c:pt idx="4264">
                <c:v>0</c:v>
              </c:pt>
              <c:pt idx="4265">
                <c:v>0</c:v>
              </c:pt>
              <c:pt idx="4266">
                <c:v>0</c:v>
              </c:pt>
              <c:pt idx="4267">
                <c:v>0</c:v>
              </c:pt>
              <c:pt idx="4268">
                <c:v>0</c:v>
              </c:pt>
              <c:pt idx="4269">
                <c:v>0</c:v>
              </c:pt>
              <c:pt idx="4270">
                <c:v>0</c:v>
              </c:pt>
              <c:pt idx="4271">
                <c:v>0</c:v>
              </c:pt>
              <c:pt idx="4272">
                <c:v>0</c:v>
              </c:pt>
              <c:pt idx="4273">
                <c:v>0</c:v>
              </c:pt>
              <c:pt idx="4274">
                <c:v>0</c:v>
              </c:pt>
              <c:pt idx="4275">
                <c:v>0</c:v>
              </c:pt>
              <c:pt idx="4276">
                <c:v>0</c:v>
              </c:pt>
              <c:pt idx="4277">
                <c:v>0</c:v>
              </c:pt>
              <c:pt idx="4278">
                <c:v>0</c:v>
              </c:pt>
              <c:pt idx="4279">
                <c:v>0</c:v>
              </c:pt>
              <c:pt idx="4280">
                <c:v>0</c:v>
              </c:pt>
              <c:pt idx="4281">
                <c:v>0</c:v>
              </c:pt>
              <c:pt idx="4282">
                <c:v>0</c:v>
              </c:pt>
              <c:pt idx="4283">
                <c:v>0</c:v>
              </c:pt>
              <c:pt idx="4284">
                <c:v>0</c:v>
              </c:pt>
              <c:pt idx="4285">
                <c:v>0</c:v>
              </c:pt>
              <c:pt idx="4286">
                <c:v>0</c:v>
              </c:pt>
              <c:pt idx="4287">
                <c:v>0</c:v>
              </c:pt>
              <c:pt idx="4288">
                <c:v>0</c:v>
              </c:pt>
              <c:pt idx="4289">
                <c:v>0</c:v>
              </c:pt>
              <c:pt idx="4290">
                <c:v>0</c:v>
              </c:pt>
              <c:pt idx="4291">
                <c:v>0</c:v>
              </c:pt>
              <c:pt idx="4292">
                <c:v>0</c:v>
              </c:pt>
              <c:pt idx="4293">
                <c:v>0</c:v>
              </c:pt>
              <c:pt idx="4294">
                <c:v>0</c:v>
              </c:pt>
              <c:pt idx="4295">
                <c:v>0</c:v>
              </c:pt>
              <c:pt idx="4296">
                <c:v>0</c:v>
              </c:pt>
              <c:pt idx="4297">
                <c:v>0</c:v>
              </c:pt>
              <c:pt idx="4298">
                <c:v>0</c:v>
              </c:pt>
              <c:pt idx="4299">
                <c:v>0</c:v>
              </c:pt>
              <c:pt idx="4300">
                <c:v>0</c:v>
              </c:pt>
              <c:pt idx="4301">
                <c:v>0</c:v>
              </c:pt>
              <c:pt idx="4302">
                <c:v>0</c:v>
              </c:pt>
              <c:pt idx="4303">
                <c:v>0</c:v>
              </c:pt>
              <c:pt idx="4304">
                <c:v>0</c:v>
              </c:pt>
              <c:pt idx="4305">
                <c:v>0</c:v>
              </c:pt>
              <c:pt idx="4306">
                <c:v>0</c:v>
              </c:pt>
              <c:pt idx="4307">
                <c:v>0</c:v>
              </c:pt>
              <c:pt idx="4308">
                <c:v>0</c:v>
              </c:pt>
              <c:pt idx="4309">
                <c:v>0</c:v>
              </c:pt>
              <c:pt idx="4310">
                <c:v>0</c:v>
              </c:pt>
              <c:pt idx="4311">
                <c:v>0</c:v>
              </c:pt>
              <c:pt idx="4312">
                <c:v>0</c:v>
              </c:pt>
              <c:pt idx="4313">
                <c:v>0</c:v>
              </c:pt>
              <c:pt idx="4314">
                <c:v>0</c:v>
              </c:pt>
              <c:pt idx="4315">
                <c:v>0</c:v>
              </c:pt>
              <c:pt idx="4316">
                <c:v>0</c:v>
              </c:pt>
              <c:pt idx="4317">
                <c:v>0</c:v>
              </c:pt>
              <c:pt idx="4318">
                <c:v>0</c:v>
              </c:pt>
              <c:pt idx="4319">
                <c:v>0</c:v>
              </c:pt>
              <c:pt idx="4320">
                <c:v>0</c:v>
              </c:pt>
              <c:pt idx="4321">
                <c:v>0</c:v>
              </c:pt>
              <c:pt idx="4322">
                <c:v>0</c:v>
              </c:pt>
              <c:pt idx="4323">
                <c:v>0</c:v>
              </c:pt>
              <c:pt idx="4324">
                <c:v>0</c:v>
              </c:pt>
              <c:pt idx="4325">
                <c:v>0</c:v>
              </c:pt>
              <c:pt idx="4326">
                <c:v>0</c:v>
              </c:pt>
              <c:pt idx="4327">
                <c:v>0</c:v>
              </c:pt>
              <c:pt idx="4328">
                <c:v>0</c:v>
              </c:pt>
              <c:pt idx="4329">
                <c:v>0</c:v>
              </c:pt>
              <c:pt idx="4330">
                <c:v>0</c:v>
              </c:pt>
              <c:pt idx="4331">
                <c:v>0</c:v>
              </c:pt>
              <c:pt idx="4332">
                <c:v>0</c:v>
              </c:pt>
              <c:pt idx="4333">
                <c:v>0</c:v>
              </c:pt>
              <c:pt idx="4334">
                <c:v>0</c:v>
              </c:pt>
              <c:pt idx="4335">
                <c:v>0</c:v>
              </c:pt>
              <c:pt idx="4336">
                <c:v>0</c:v>
              </c:pt>
              <c:pt idx="4337">
                <c:v>0</c:v>
              </c:pt>
              <c:pt idx="4338">
                <c:v>0</c:v>
              </c:pt>
              <c:pt idx="4339">
                <c:v>0</c:v>
              </c:pt>
              <c:pt idx="4340">
                <c:v>0</c:v>
              </c:pt>
              <c:pt idx="4341">
                <c:v>0</c:v>
              </c:pt>
              <c:pt idx="4342">
                <c:v>0</c:v>
              </c:pt>
              <c:pt idx="4343">
                <c:v>0</c:v>
              </c:pt>
              <c:pt idx="4344">
                <c:v>0</c:v>
              </c:pt>
              <c:pt idx="4345">
                <c:v>0</c:v>
              </c:pt>
              <c:pt idx="4346">
                <c:v>0</c:v>
              </c:pt>
              <c:pt idx="4347">
                <c:v>0</c:v>
              </c:pt>
              <c:pt idx="4348">
                <c:v>0</c:v>
              </c:pt>
              <c:pt idx="4349">
                <c:v>0</c:v>
              </c:pt>
              <c:pt idx="4350">
                <c:v>0</c:v>
              </c:pt>
              <c:pt idx="4351">
                <c:v>0</c:v>
              </c:pt>
              <c:pt idx="4352">
                <c:v>0</c:v>
              </c:pt>
              <c:pt idx="4353">
                <c:v>0</c:v>
              </c:pt>
              <c:pt idx="4354">
                <c:v>0</c:v>
              </c:pt>
              <c:pt idx="4355">
                <c:v>0</c:v>
              </c:pt>
              <c:pt idx="4356">
                <c:v>0</c:v>
              </c:pt>
              <c:pt idx="4357">
                <c:v>0</c:v>
              </c:pt>
              <c:pt idx="4358">
                <c:v>0</c:v>
              </c:pt>
              <c:pt idx="4359">
                <c:v>0</c:v>
              </c:pt>
              <c:pt idx="4360">
                <c:v>0</c:v>
              </c:pt>
              <c:pt idx="4361">
                <c:v>0</c:v>
              </c:pt>
              <c:pt idx="4362">
                <c:v>0</c:v>
              </c:pt>
              <c:pt idx="4363">
                <c:v>0</c:v>
              </c:pt>
              <c:pt idx="4364">
                <c:v>0</c:v>
              </c:pt>
              <c:pt idx="4365">
                <c:v>0</c:v>
              </c:pt>
              <c:pt idx="4366">
                <c:v>0</c:v>
              </c:pt>
              <c:pt idx="4367">
                <c:v>0</c:v>
              </c:pt>
              <c:pt idx="4368">
                <c:v>0</c:v>
              </c:pt>
              <c:pt idx="4369">
                <c:v>0</c:v>
              </c:pt>
              <c:pt idx="4370">
                <c:v>0</c:v>
              </c:pt>
              <c:pt idx="4371">
                <c:v>0</c:v>
              </c:pt>
              <c:pt idx="4372">
                <c:v>0</c:v>
              </c:pt>
              <c:pt idx="4373">
                <c:v>0</c:v>
              </c:pt>
              <c:pt idx="4374">
                <c:v>0</c:v>
              </c:pt>
              <c:pt idx="4375">
                <c:v>0</c:v>
              </c:pt>
            </c:numLit>
          </c:yVal>
          <c:smooth val="0"/>
        </c:ser>
        <c:dLbls>
          <c:showLegendKey val="0"/>
          <c:showVal val="0"/>
          <c:showCatName val="0"/>
          <c:showSerName val="0"/>
          <c:showPercent val="0"/>
          <c:showBubbleSize val="0"/>
        </c:dLbls>
        <c:axId val="456657152"/>
        <c:axId val="456659232"/>
      </c:scatterChart>
      <c:valAx>
        <c:axId val="456659232"/>
        <c:scaling>
          <c:orientation val="minMax"/>
          <c:min val="20"/>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GB" sz="1000" b="0" i="0" u="none" strike="noStrike" kern="1200" cap="none" spc="0" baseline="0">
                    <a:solidFill>
                      <a:srgbClr val="595959"/>
                    </a:solidFill>
                    <a:uFillTx/>
                    <a:latin typeface="Calibri"/>
                  </a:rPr>
                  <a:t>Temperature (˚C)</a:t>
                </a:r>
              </a:p>
            </c:rich>
          </c:tx>
          <c:layout/>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456657152"/>
        <c:crosses val="autoZero"/>
        <c:crossBetween val="midCat"/>
      </c:valAx>
      <c:valAx>
        <c:axId val="456657152"/>
        <c:scaling>
          <c:orientation val="minMax"/>
        </c:scaling>
        <c:delete val="0"/>
        <c:axPos val="b"/>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GB" sz="1000" b="0" i="0" u="none" strike="noStrike" kern="1200" cap="none" spc="0" baseline="0">
                    <a:solidFill>
                      <a:srgbClr val="595959"/>
                    </a:solidFill>
                    <a:uFillTx/>
                    <a:latin typeface="Calibri"/>
                  </a:rPr>
                  <a:t>Time (ms)</a:t>
                </a:r>
              </a:p>
            </c:rich>
          </c:tx>
          <c:layout/>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456659232"/>
        <c:crosses val="autoZero"/>
        <c:crossBetween val="midCat"/>
      </c:val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GB" sz="1000" b="0" i="0" u="none" strike="noStrike" kern="1200" baseline="0">
          <a:solidFill>
            <a:srgbClr val="000000"/>
          </a:solidFill>
          <a:latin typeface="Calibri"/>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74174-E45E-4C96-A0E2-B183AE9CF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609</Words>
  <Characters>3472</Characters>
  <Application>Microsoft Office Word</Application>
  <DocSecurity>0</DocSecurity>
  <Lines>28</Lines>
  <Paragraphs>8</Paragraphs>
  <ScaleCrop>false</ScaleCrop>
  <Company>James Fisher &amp; Sons</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Harry Mulliner – Group A4</dc:subject>
  <dc:creator>Bethany Mulliner</dc:creator>
  <dc:description/>
  <cp:lastModifiedBy>Bethany Mulliner</cp:lastModifiedBy>
  <cp:revision>4</cp:revision>
  <dcterms:created xsi:type="dcterms:W3CDTF">2019-10-16T10:16:00Z</dcterms:created>
  <dcterms:modified xsi:type="dcterms:W3CDTF">2019-10-16T10:17:00Z</dcterms:modified>
</cp:coreProperties>
</file>