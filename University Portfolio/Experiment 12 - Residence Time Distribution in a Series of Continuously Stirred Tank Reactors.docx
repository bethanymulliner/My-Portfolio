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213" w:rsidRDefault="007A70AD">
      <w:r>
        <w:rPr>
          <w:noProof/>
          <w:lang w:eastAsia="en-GB"/>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page">
                  <wp:align>top</wp:align>
                </wp:positionV>
                <wp:extent cx="7559158" cy="1215389"/>
                <wp:effectExtent l="0" t="0" r="3810" b="4445"/>
                <wp:wrapNone/>
                <wp:docPr id="1" name="Group 149"/>
                <wp:cNvGraphicFramePr/>
                <a:graphic xmlns:a="http://schemas.openxmlformats.org/drawingml/2006/main">
                  <a:graphicData uri="http://schemas.microsoft.com/office/word/2010/wordprocessingGroup">
                    <wpg:wgp>
                      <wpg:cNvGrpSpPr/>
                      <wpg:grpSpPr>
                        <a:xfrm>
                          <a:off x="0" y="0"/>
                          <a:ext cx="7559158" cy="1215389"/>
                          <a:chOff x="0" y="0"/>
                          <a:chExt cx="7315200" cy="1215389"/>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10632"/>
                            <a:ext cx="7315200" cy="1204757"/>
                          </a:xfrm>
                          <a:prstGeom prst="rect">
                            <a:avLst/>
                          </a:prstGeom>
                          <a:blipFill>
                            <a:blip r:embed="rId7">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1B3442C8" id="Group 149" o:spid="_x0000_s1026" style="position:absolute;margin-left:544pt;margin-top:0;width:595.2pt;height:95.7pt;z-index:251662336;mso-position-horizontal:right;mso-position-horizontal-relative:page;mso-position-vertical:top;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top:106;width:73152;height:12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8" o:title="" recolor="t" rotate="t" type="frame"/>
                  <v:textbox inset="0,0,0,0"/>
                </v:rect>
                <w10:wrap anchorx="page" anchory="page"/>
              </v:group>
            </w:pict>
          </mc:Fallback>
        </mc:AlternateContent>
      </w:r>
    </w:p>
    <w:p w:rsidR="00DD2644" w:rsidRDefault="007A70AD">
      <w:r>
        <w:rPr>
          <w:noProof/>
          <w:lang w:eastAsia="en-GB"/>
        </w:rPr>
        <mc:AlternateContent>
          <mc:Choice Requires="wps">
            <w:drawing>
              <wp:anchor distT="0" distB="0" distL="114300" distR="114300" simplePos="0" relativeHeight="251659264" behindDoc="0" locked="0" layoutInCell="1" allowOverlap="1" wp14:anchorId="06678640" wp14:editId="4C95F34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9B0213" w:rsidRDefault="007A70AD">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12: Residence Time Distribution in a Series of Continuously Stirred Tank Reactors</w:t>
                            </w:r>
                          </w:p>
                          <w:p w:rsidR="009B0213" w:rsidRDefault="00DD2644">
                            <w:pPr>
                              <w:jc w:val="right"/>
                            </w:pPr>
                            <w:r>
                              <w:rPr>
                                <w:rFonts w:ascii="Segoe UI Symbol" w:hAnsi="Segoe UI Symbol"/>
                                <w:color w:val="404040"/>
                                <w:sz w:val="36"/>
                                <w:szCs w:val="36"/>
                              </w:rPr>
                              <w:t>Bethany</w:t>
                            </w:r>
                            <w:r w:rsidR="007A70AD">
                              <w:rPr>
                                <w:rFonts w:ascii="Segoe UI Symbol" w:hAnsi="Segoe UI Symbol"/>
                                <w:color w:val="404040"/>
                                <w:sz w:val="36"/>
                                <w:szCs w:val="36"/>
                              </w:rPr>
                              <w:t xml:space="preserve"> Mulliner – Group</w:t>
                            </w:r>
                            <w:r w:rsidR="007A70AD">
                              <w:rPr>
                                <w:rFonts w:ascii="Segoe UI Symbol" w:hAnsi="Segoe UI Symbol"/>
                                <w:color w:val="404040"/>
                                <w:sz w:val="36"/>
                                <w:szCs w:val="36"/>
                              </w:rPr>
                              <w:t xml:space="preserve"> A4</w:t>
                            </w:r>
                          </w:p>
                        </w:txbxContent>
                      </wps:txbx>
                      <wps:bodyPr vert="horz" wrap="square" lIns="1600200" tIns="0" rIns="685800" bIns="0" anchor="b" anchorCtr="0" compatLnSpc="1">
                        <a:noAutofit/>
                      </wps:bodyPr>
                    </wps:wsp>
                  </a:graphicData>
                </a:graphic>
              </wp:anchor>
            </w:drawing>
          </mc:Choice>
          <mc:Fallback>
            <w:pict>
              <v:shapetype w14:anchorId="06678640" id="_x0000_t202" coordsize="21600,21600" o:spt="202" path="m,l,21600r21600,l21600,xe">
                <v:stroke joinstyle="miter"/>
                <v:path gradientshapeok="t" o:connecttype="rect"/>
              </v:shapetype>
              <v:shape id="Text Box 154" o:spid="_x0000_s1026"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9B0213" w:rsidRDefault="007A70AD">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12: Residence Time Distribution in a Series of Continuously Stirred Tank Reactors</w:t>
                      </w:r>
                    </w:p>
                    <w:p w:rsidR="009B0213" w:rsidRDefault="00DD2644">
                      <w:pPr>
                        <w:jc w:val="right"/>
                      </w:pPr>
                      <w:r>
                        <w:rPr>
                          <w:rFonts w:ascii="Segoe UI Symbol" w:hAnsi="Segoe UI Symbol"/>
                          <w:color w:val="404040"/>
                          <w:sz w:val="36"/>
                          <w:szCs w:val="36"/>
                        </w:rPr>
                        <w:t>Bethany</w:t>
                      </w:r>
                      <w:r w:rsidR="007A70AD">
                        <w:rPr>
                          <w:rFonts w:ascii="Segoe UI Symbol" w:hAnsi="Segoe UI Symbol"/>
                          <w:color w:val="404040"/>
                          <w:sz w:val="36"/>
                          <w:szCs w:val="36"/>
                        </w:rPr>
                        <w:t xml:space="preserve"> Mulliner – Group</w:t>
                      </w:r>
                      <w:r w:rsidR="007A70AD">
                        <w:rPr>
                          <w:rFonts w:ascii="Segoe UI Symbol" w:hAnsi="Segoe UI Symbol"/>
                          <w:color w:val="404040"/>
                          <w:sz w:val="36"/>
                          <w:szCs w:val="36"/>
                        </w:rPr>
                        <w:t xml:space="preserve"> A4</w:t>
                      </w:r>
                    </w:p>
                  </w:txbxContent>
                </v:textbox>
                <w10:wrap type="square" anchorx="page" anchory="page"/>
              </v:shape>
            </w:pict>
          </mc:Fallback>
        </mc:AlternateContent>
      </w:r>
    </w:p>
    <w:p w:rsidR="00DD2644" w:rsidRPr="00DD2644" w:rsidRDefault="00DD2644" w:rsidP="00DD2644"/>
    <w:p w:rsidR="00DD2644" w:rsidRPr="00DD2644" w:rsidRDefault="00DD2644" w:rsidP="00DD2644"/>
    <w:p w:rsidR="00DD2644" w:rsidRPr="00DD2644" w:rsidRDefault="007A70AD" w:rsidP="00DD2644">
      <w:r>
        <w:rPr>
          <w:noProof/>
          <w:lang w:eastAsia="en-GB"/>
        </w:rPr>
        <mc:AlternateContent>
          <mc:Choice Requires="wps">
            <w:drawing>
              <wp:anchor distT="0" distB="0" distL="114300" distR="114300" simplePos="0" relativeHeight="251661312" behindDoc="0" locked="0" layoutInCell="1" allowOverlap="1" wp14:anchorId="468D112D" wp14:editId="2CD8BB39">
                <wp:simplePos x="0" y="0"/>
                <wp:positionH relativeFrom="page">
                  <wp:align>left</wp:align>
                </wp:positionH>
                <wp:positionV relativeFrom="page">
                  <wp:posOffset>5656521</wp:posOffset>
                </wp:positionV>
                <wp:extent cx="7315200" cy="1009653"/>
                <wp:effectExtent l="0" t="0" r="0" b="3175"/>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9B0213" w:rsidRDefault="007A70AD">
                            <w:pPr>
                              <w:pStyle w:val="NoSpacing"/>
                              <w:jc w:val="right"/>
                              <w:rPr>
                                <w:rFonts w:ascii="Segoe UI Symbol" w:hAnsi="Segoe UI Symbol"/>
                                <w:color w:val="5B9BD5"/>
                                <w:sz w:val="28"/>
                                <w:szCs w:val="28"/>
                              </w:rPr>
                            </w:pPr>
                            <w:r>
                              <w:rPr>
                                <w:rFonts w:ascii="Segoe UI Symbol" w:hAnsi="Segoe UI Symbol"/>
                                <w:color w:val="5B9BD5"/>
                                <w:sz w:val="28"/>
                                <w:szCs w:val="28"/>
                              </w:rPr>
                              <w:t>Experiment Date: 18/09/2018</w:t>
                            </w:r>
                          </w:p>
                          <w:p w:rsidR="009B0213" w:rsidRDefault="007A70AD">
                            <w:pPr>
                              <w:pStyle w:val="NoSpacing"/>
                              <w:jc w:val="right"/>
                              <w:rPr>
                                <w:rFonts w:ascii="Segoe UI Symbol" w:hAnsi="Segoe UI Symbol"/>
                                <w:color w:val="5B9BD5"/>
                                <w:sz w:val="28"/>
                                <w:szCs w:val="28"/>
                              </w:rPr>
                            </w:pPr>
                            <w:r>
                              <w:rPr>
                                <w:rFonts w:ascii="Segoe UI Symbol" w:hAnsi="Segoe UI Symbol"/>
                                <w:color w:val="5B9BD5"/>
                                <w:sz w:val="28"/>
                                <w:szCs w:val="28"/>
                              </w:rPr>
                              <w:t>Date Submitted: 25/09/2018</w:t>
                            </w:r>
                          </w:p>
                        </w:txbxContent>
                      </wps:txbx>
                      <wps:bodyPr vert="horz" wrap="square" lIns="1600200" tIns="0" rIns="685800" bIns="0" anchor="t" anchorCtr="0" compatLnSpc="1">
                        <a:spAutoFit/>
                      </wps:bodyPr>
                    </wps:wsp>
                  </a:graphicData>
                </a:graphic>
              </wp:anchor>
            </w:drawing>
          </mc:Choice>
          <mc:Fallback>
            <w:pict>
              <v:shape w14:anchorId="468D112D" id="Text Box 153" o:spid="_x0000_s1027" type="#_x0000_t202" style="position:absolute;margin-left:0;margin-top:445.4pt;width:8in;height:79.5pt;z-index:251661312;visibility:visible;mso-wrap-style:square;mso-wrap-distance-left:9pt;mso-wrap-distance-top:0;mso-wrap-distance-right:9pt;mso-wrap-distance-bottom:0;mso-position-horizontal:lef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" filled="f" stroked="f">
                <v:textbox style="mso-fit-shape-to-text:t" inset="126pt,0,54pt,0">
                  <w:txbxContent>
                    <w:p w:rsidR="009B0213" w:rsidRDefault="007A70AD">
                      <w:pPr>
                        <w:pStyle w:val="NoSpacing"/>
                        <w:jc w:val="right"/>
                        <w:rPr>
                          <w:rFonts w:ascii="Segoe UI Symbol" w:hAnsi="Segoe UI Symbol"/>
                          <w:color w:val="5B9BD5"/>
                          <w:sz w:val="28"/>
                          <w:szCs w:val="28"/>
                        </w:rPr>
                      </w:pPr>
                      <w:r>
                        <w:rPr>
                          <w:rFonts w:ascii="Segoe UI Symbol" w:hAnsi="Segoe UI Symbol"/>
                          <w:color w:val="5B9BD5"/>
                          <w:sz w:val="28"/>
                          <w:szCs w:val="28"/>
                        </w:rPr>
                        <w:t>Experiment Date: 18/09/2018</w:t>
                      </w:r>
                    </w:p>
                    <w:p w:rsidR="009B0213" w:rsidRDefault="007A70AD">
                      <w:pPr>
                        <w:pStyle w:val="NoSpacing"/>
                        <w:jc w:val="right"/>
                        <w:rPr>
                          <w:rFonts w:ascii="Segoe UI Symbol" w:hAnsi="Segoe UI Symbol"/>
                          <w:color w:val="5B9BD5"/>
                          <w:sz w:val="28"/>
                          <w:szCs w:val="28"/>
                        </w:rPr>
                      </w:pPr>
                      <w:r>
                        <w:rPr>
                          <w:rFonts w:ascii="Segoe UI Symbol" w:hAnsi="Segoe UI Symbol"/>
                          <w:color w:val="5B9BD5"/>
                          <w:sz w:val="28"/>
                          <w:szCs w:val="28"/>
                        </w:rPr>
                        <w:t>Date Submitted: 25/09/2018</w:t>
                      </w:r>
                    </w:p>
                  </w:txbxContent>
                </v:textbox>
                <w10:wrap type="square" anchorx="page" anchory="page"/>
              </v:shape>
            </w:pict>
          </mc:Fallback>
        </mc:AlternateContent>
      </w:r>
    </w:p>
    <w:p w:rsidR="00DD2644" w:rsidRPr="00DD2644" w:rsidRDefault="00DD2644" w:rsidP="00DD2644"/>
    <w:p w:rsidR="00DD2644" w:rsidRPr="00DD2644" w:rsidRDefault="00DD2644" w:rsidP="00DD2644"/>
    <w:p w:rsidR="00DD2644" w:rsidRPr="00DD2644" w:rsidRDefault="00DD2644" w:rsidP="00DD2644"/>
    <w:p w:rsidR="00DD2644" w:rsidRDefault="00DD2644" w:rsidP="00DD2644"/>
    <w:p w:rsidR="00DD2644" w:rsidRDefault="00DD2644" w:rsidP="00DD2644"/>
    <w:p w:rsidR="00DD2644" w:rsidRDefault="00DD2644" w:rsidP="00DD2644"/>
    <w:p w:rsidR="00DD2644" w:rsidRDefault="00DD2644" w:rsidP="00DD2644"/>
    <w:p w:rsidR="00DD2644" w:rsidRDefault="00DD2644" w:rsidP="00DD2644"/>
    <w:p w:rsidR="00DD2644" w:rsidRDefault="00DD2644" w:rsidP="00DD2644"/>
    <w:p w:rsidR="00DD2644" w:rsidRDefault="00DD2644" w:rsidP="00DD2644"/>
    <w:p w:rsidR="00DD2644" w:rsidRDefault="00DD2644" w:rsidP="00DD2644"/>
    <w:p w:rsidR="00DD2644" w:rsidRDefault="00DD2644" w:rsidP="00DD2644"/>
    <w:p w:rsidR="00DD2644" w:rsidRPr="00DD2644" w:rsidRDefault="00DD2644" w:rsidP="00DD2644">
      <w:bookmarkStart w:id="0" w:name="_GoBack"/>
      <w:bookmarkEnd w:id="0"/>
    </w:p>
    <w:tbl>
      <w:tblPr>
        <w:tblStyle w:val="GridTable4-Accent1"/>
        <w:tblpPr w:leftFromText="180" w:rightFromText="180" w:vertAnchor="text" w:horzAnchor="page" w:tblpX="1374" w:tblpY="1251"/>
        <w:tblW w:w="8228" w:type="dxa"/>
        <w:tblLook w:val="04A0" w:firstRow="1" w:lastRow="0" w:firstColumn="1" w:lastColumn="0" w:noHBand="0" w:noVBand="1"/>
      </w:tblPr>
      <w:tblGrid>
        <w:gridCol w:w="4114"/>
        <w:gridCol w:w="4114"/>
      </w:tblGrid>
      <w:tr w:rsidR="00DD2644" w:rsidTr="00DD2644">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color w:val="FFFFFF"/>
                <w:sz w:val="48"/>
                <w:szCs w:val="48"/>
              </w:rPr>
            </w:pPr>
            <w:r>
              <w:rPr>
                <w:rFonts w:ascii="Segoe UI Symbol" w:hAnsi="Segoe UI Symbol"/>
                <w:color w:val="FFFFFF"/>
                <w:sz w:val="48"/>
                <w:szCs w:val="48"/>
              </w:rPr>
              <w:t>Topic</w:t>
            </w:r>
          </w:p>
        </w:tc>
        <w:tc>
          <w:tcPr>
            <w:tcW w:w="4114" w:type="dxa"/>
          </w:tcPr>
          <w:p w:rsidR="00DD2644" w:rsidRDefault="00DD2644" w:rsidP="00DD2644">
            <w:pPr>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48"/>
                <w:szCs w:val="48"/>
              </w:rPr>
            </w:pPr>
            <w:r>
              <w:rPr>
                <w:rFonts w:ascii="Segoe UI Symbol" w:hAnsi="Segoe UI Symbol"/>
                <w:color w:val="FFFFFF"/>
                <w:sz w:val="48"/>
                <w:szCs w:val="48"/>
              </w:rPr>
              <w:t>Page Number</w:t>
            </w:r>
          </w:p>
        </w:tc>
      </w:tr>
      <w:tr w:rsidR="00DD2644" w:rsidTr="00DD26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Title Page</w:t>
            </w:r>
          </w:p>
        </w:tc>
        <w:tc>
          <w:tcPr>
            <w:tcW w:w="4114" w:type="dxa"/>
          </w:tcPr>
          <w:p w:rsidR="00DD2644" w:rsidRDefault="00DD2644" w:rsidP="00DD2644">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DD2644" w:rsidTr="00DD2644">
        <w:trPr>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Contents Page</w:t>
            </w:r>
          </w:p>
        </w:tc>
        <w:tc>
          <w:tcPr>
            <w:tcW w:w="4114" w:type="dxa"/>
          </w:tcPr>
          <w:p w:rsidR="00DD2644" w:rsidRDefault="00DD2644" w:rsidP="00DD2644">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DD2644" w:rsidTr="00DD2644">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Synopsis</w:t>
            </w:r>
          </w:p>
        </w:tc>
        <w:tc>
          <w:tcPr>
            <w:tcW w:w="4114" w:type="dxa"/>
          </w:tcPr>
          <w:p w:rsidR="00DD2644" w:rsidRDefault="00DD2644" w:rsidP="00DD2644">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DD2644" w:rsidTr="00DD2644">
        <w:trPr>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Introduction</w:t>
            </w:r>
          </w:p>
        </w:tc>
        <w:tc>
          <w:tcPr>
            <w:tcW w:w="4114" w:type="dxa"/>
          </w:tcPr>
          <w:p w:rsidR="00DD2644" w:rsidRDefault="00DD2644" w:rsidP="00DD2644">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DD2644" w:rsidTr="00DD26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Theory</w:t>
            </w:r>
          </w:p>
        </w:tc>
        <w:tc>
          <w:tcPr>
            <w:tcW w:w="4114" w:type="dxa"/>
          </w:tcPr>
          <w:p w:rsidR="00DD2644" w:rsidRDefault="00DD2644" w:rsidP="00DD2644">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DD2644" w:rsidTr="00DD2644">
        <w:trPr>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r>
              <w:rPr>
                <w:rFonts w:ascii="Segoe UI Symbol" w:hAnsi="Segoe UI Symbol"/>
                <w:sz w:val="40"/>
                <w:szCs w:val="48"/>
              </w:rPr>
              <w:t>Experimental Technique</w:t>
            </w:r>
          </w:p>
        </w:tc>
        <w:tc>
          <w:tcPr>
            <w:tcW w:w="4114" w:type="dxa"/>
          </w:tcPr>
          <w:p w:rsidR="00DD2644" w:rsidRDefault="00DD2644" w:rsidP="00DD2644">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5</w:t>
            </w:r>
          </w:p>
        </w:tc>
      </w:tr>
      <w:tr w:rsidR="00DD2644" w:rsidTr="00DD2644">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Results</w:t>
            </w:r>
          </w:p>
        </w:tc>
        <w:tc>
          <w:tcPr>
            <w:tcW w:w="4114" w:type="dxa"/>
          </w:tcPr>
          <w:p w:rsidR="00DD2644" w:rsidRDefault="00DD2644" w:rsidP="00DD2644">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DD2644" w:rsidTr="00DD2644">
        <w:trPr>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r>
              <w:rPr>
                <w:rFonts w:ascii="Segoe UI Symbol" w:hAnsi="Segoe UI Symbol"/>
                <w:sz w:val="44"/>
                <w:szCs w:val="48"/>
              </w:rPr>
              <w:t>Discussion of Results</w:t>
            </w:r>
          </w:p>
        </w:tc>
        <w:tc>
          <w:tcPr>
            <w:tcW w:w="4114" w:type="dxa"/>
          </w:tcPr>
          <w:p w:rsidR="00DD2644" w:rsidRDefault="00DD2644" w:rsidP="00DD2644">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13</w:t>
            </w:r>
          </w:p>
        </w:tc>
      </w:tr>
      <w:tr w:rsidR="00DD2644" w:rsidTr="00DD26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Conclusions</w:t>
            </w:r>
          </w:p>
        </w:tc>
        <w:tc>
          <w:tcPr>
            <w:tcW w:w="4114" w:type="dxa"/>
          </w:tcPr>
          <w:p w:rsidR="00DD2644" w:rsidRDefault="00DD2644" w:rsidP="00DD2644">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13</w:t>
            </w:r>
          </w:p>
        </w:tc>
      </w:tr>
      <w:tr w:rsidR="00DD2644" w:rsidTr="00DD2644">
        <w:trPr>
          <w:trHeight w:val="578"/>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 xml:space="preserve">Appendix I </w:t>
            </w:r>
          </w:p>
        </w:tc>
        <w:tc>
          <w:tcPr>
            <w:tcW w:w="4114" w:type="dxa"/>
          </w:tcPr>
          <w:p w:rsidR="00DD2644" w:rsidRDefault="00DD2644" w:rsidP="00DD2644">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13</w:t>
            </w:r>
          </w:p>
        </w:tc>
      </w:tr>
      <w:tr w:rsidR="00DD2644" w:rsidTr="00DD26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114" w:type="dxa"/>
          </w:tcPr>
          <w:p w:rsidR="00DD2644" w:rsidRDefault="00DD2644" w:rsidP="00DD2644">
            <w:pPr>
              <w:rPr>
                <w:rFonts w:ascii="Segoe UI Symbol" w:hAnsi="Segoe UI Symbol"/>
                <w:b w:val="0"/>
                <w:bCs w:val="0"/>
                <w:sz w:val="48"/>
                <w:szCs w:val="48"/>
              </w:rPr>
            </w:pPr>
            <w:r>
              <w:rPr>
                <w:rFonts w:ascii="Segoe UI Symbol" w:hAnsi="Segoe UI Symbol"/>
                <w:sz w:val="48"/>
                <w:szCs w:val="48"/>
              </w:rPr>
              <w:t>References</w:t>
            </w:r>
          </w:p>
        </w:tc>
        <w:tc>
          <w:tcPr>
            <w:tcW w:w="4114" w:type="dxa"/>
          </w:tcPr>
          <w:p w:rsidR="00DD2644" w:rsidRDefault="00DD2644" w:rsidP="00DD2644">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14</w:t>
            </w:r>
          </w:p>
        </w:tc>
      </w:tr>
    </w:tbl>
    <w:p w:rsidR="009B0213" w:rsidRPr="00DD2644" w:rsidRDefault="00DD2644" w:rsidP="00DD2644">
      <w:pPr>
        <w:rPr>
          <w:rFonts w:ascii="Segoe UI Symbol" w:hAnsi="Segoe UI Symbol"/>
          <w:b/>
          <w:sz w:val="52"/>
        </w:rPr>
      </w:pPr>
      <w:r>
        <w:tab/>
      </w:r>
      <w:r>
        <w:rPr>
          <w:rFonts w:ascii="Segoe UI Symbol" w:hAnsi="Segoe UI Symbol"/>
          <w:b/>
          <w:sz w:val="52"/>
        </w:rPr>
        <w:t>Contents</w:t>
      </w:r>
    </w:p>
    <w:p w:rsidR="009B0213" w:rsidRDefault="009B0213">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Default="003A2A48">
      <w:pPr>
        <w:tabs>
          <w:tab w:val="left" w:pos="1688"/>
        </w:tabs>
      </w:pPr>
    </w:p>
    <w:p w:rsidR="003A2A48" w:rsidRPr="003A2A48" w:rsidRDefault="003A2A48">
      <w:pPr>
        <w:tabs>
          <w:tab w:val="left" w:pos="1688"/>
        </w:tabs>
        <w:rPr>
          <w:rFonts w:ascii="Segoe UI Symbol" w:hAnsi="Segoe UI Symbol"/>
          <w:sz w:val="72"/>
        </w:rPr>
      </w:pPr>
    </w:p>
    <w:p w:rsidR="009B0213" w:rsidRDefault="007A70AD">
      <w:pPr>
        <w:tabs>
          <w:tab w:val="left" w:pos="1688"/>
        </w:tabs>
        <w:rPr>
          <w:rFonts w:ascii="Segoe UI Symbol" w:hAnsi="Segoe UI Symbol"/>
          <w:b/>
          <w:sz w:val="52"/>
        </w:rPr>
      </w:pPr>
      <w:r>
        <w:rPr>
          <w:rFonts w:ascii="Segoe UI Symbol" w:hAnsi="Segoe UI Symbol"/>
          <w:b/>
          <w:sz w:val="52"/>
        </w:rPr>
        <w:lastRenderedPageBreak/>
        <w:t>Synopsis</w:t>
      </w:r>
    </w:p>
    <w:p w:rsidR="009B0213" w:rsidRDefault="003A2A48">
      <w:pPr>
        <w:tabs>
          <w:tab w:val="left" w:pos="1688"/>
        </w:tabs>
        <w:rPr>
          <w:rFonts w:ascii="Segoe UI Symbol" w:hAnsi="Segoe UI Symbol"/>
          <w:sz w:val="20"/>
          <w:szCs w:val="52"/>
        </w:rPr>
      </w:pPr>
      <w:r>
        <w:rPr>
          <w:rFonts w:ascii="Segoe UI Symbol" w:hAnsi="Segoe UI Symbol"/>
          <w:sz w:val="20"/>
          <w:szCs w:val="52"/>
        </w:rPr>
        <w:t>T</w:t>
      </w:r>
      <w:r w:rsidR="007A70AD">
        <w:rPr>
          <w:rFonts w:ascii="Segoe UI Symbol" w:hAnsi="Segoe UI Symbol"/>
          <w:sz w:val="20"/>
          <w:szCs w:val="52"/>
        </w:rPr>
        <w:t>he experiment found</w:t>
      </w:r>
      <w:r w:rsidR="007A70AD">
        <w:rPr>
          <w:rFonts w:ascii="Segoe UI Symbol" w:hAnsi="Segoe UI Symbol"/>
          <w:sz w:val="20"/>
          <w:szCs w:val="52"/>
        </w:rPr>
        <w:t xml:space="preserve"> that an increasing the flowrate reduces the mean residence time and the variance of the tracer in the vessels. It also found that by using a series of CSTRs, a more realistic reactor could be modelled. Aside from two of the eight experiments, the results </w:t>
      </w:r>
      <w:r w:rsidR="007A70AD">
        <w:rPr>
          <w:rFonts w:ascii="Segoe UI Symbol" w:hAnsi="Segoe UI Symbol"/>
          <w:sz w:val="20"/>
          <w:szCs w:val="52"/>
        </w:rPr>
        <w:t>were found to be consistent and the erroneous results were put down to human error.</w:t>
      </w:r>
    </w:p>
    <w:p w:rsidR="009B0213" w:rsidRDefault="007A70AD">
      <w:pPr>
        <w:tabs>
          <w:tab w:val="left" w:pos="1688"/>
        </w:tabs>
        <w:rPr>
          <w:rFonts w:ascii="Segoe UI Symbol" w:hAnsi="Segoe UI Symbol"/>
          <w:b/>
          <w:sz w:val="52"/>
        </w:rPr>
      </w:pPr>
      <w:r>
        <w:rPr>
          <w:rFonts w:ascii="Segoe UI Symbol" w:hAnsi="Segoe UI Symbol"/>
          <w:b/>
          <w:sz w:val="52"/>
        </w:rPr>
        <w:t>Introduction</w:t>
      </w:r>
    </w:p>
    <w:p w:rsidR="009B0213" w:rsidRDefault="007A70AD">
      <w:pPr>
        <w:tabs>
          <w:tab w:val="left" w:pos="1688"/>
        </w:tabs>
      </w:pPr>
      <w:r>
        <w:rPr>
          <w:rFonts w:ascii="Segoe UI Symbol" w:hAnsi="Segoe UI Symbol"/>
          <w:sz w:val="20"/>
        </w:rPr>
        <w:t>This experiment seeks to perform step and pulse tracer studies on a cascade of Continuously Stirred Tank Reactors (CSTRs) modelling a real reactor performing s</w:t>
      </w:r>
      <w:r>
        <w:rPr>
          <w:rFonts w:ascii="Segoe UI Symbol" w:hAnsi="Segoe UI Symbol"/>
          <w:sz w:val="20"/>
        </w:rPr>
        <w:t>omewhere between the extreme differences in performance of CSTRs and the ideal Plug Flow Reactor (PFR). By doing so, we will increase our knowledge of reactor engineering. (Heriot Watt University School of Engineering &amp; Physical Sciences, 2006)</w:t>
      </w:r>
    </w:p>
    <w:p w:rsidR="009B0213" w:rsidRDefault="007A70AD">
      <w:pPr>
        <w:tabs>
          <w:tab w:val="left" w:pos="1688"/>
        </w:tabs>
        <w:rPr>
          <w:rFonts w:ascii="Segoe UI Symbol" w:hAnsi="Segoe UI Symbol"/>
          <w:b/>
          <w:sz w:val="52"/>
        </w:rPr>
      </w:pPr>
      <w:r>
        <w:rPr>
          <w:rFonts w:ascii="Segoe UI Symbol" w:hAnsi="Segoe UI Symbol"/>
          <w:b/>
          <w:sz w:val="52"/>
        </w:rPr>
        <w:t>Theory</w:t>
      </w:r>
    </w:p>
    <w:p w:rsidR="009B0213" w:rsidRDefault="007A70AD">
      <w:pPr>
        <w:tabs>
          <w:tab w:val="left" w:pos="1688"/>
        </w:tabs>
      </w:pPr>
      <w:r>
        <w:rPr>
          <w:rFonts w:ascii="Segoe UI Symbol" w:hAnsi="Segoe UI Symbol"/>
          <w:sz w:val="20"/>
        </w:rPr>
        <w:t xml:space="preserve">The </w:t>
      </w:r>
      <w:r>
        <w:rPr>
          <w:rFonts w:ascii="Segoe UI Symbol" w:hAnsi="Segoe UI Symbol"/>
          <w:sz w:val="20"/>
        </w:rPr>
        <w:t>performance of a reactor is to a large measure determined by the residence time of the reactants of the reactor. The residence time is the time spent by molecules in a vessel. A tracer is a nonreactive substance that is easily detected by analysis in small</w:t>
      </w:r>
      <w:r>
        <w:rPr>
          <w:rFonts w:ascii="Segoe UI Symbol" w:hAnsi="Segoe UI Symbol"/>
          <w:sz w:val="20"/>
        </w:rPr>
        <w:t xml:space="preserve"> concentrations. While performing an experiment, the tracer is injected at the inlet of the vessel under otherwise normal conditions and conductivity probes are used in the vessel to record the conductivity and hence the concentration of the tracer. This d</w:t>
      </w:r>
      <w:r>
        <w:rPr>
          <w:rFonts w:ascii="Segoe UI Symbol" w:hAnsi="Segoe UI Symbol"/>
          <w:sz w:val="20"/>
        </w:rPr>
        <w:t xml:space="preserve">ata can be converted into a residence time distribution, allowing us to see the fractions of molecules that spend a certain amount of time in the vessel. (Perry &amp; Green, 1997) The flow paths and consequently the times spent within the vessel are dependent </w:t>
      </w:r>
      <w:r>
        <w:rPr>
          <w:rFonts w:ascii="Segoe UI Symbol" w:hAnsi="Segoe UI Symbol"/>
          <w:sz w:val="20"/>
        </w:rPr>
        <w:t>on the fluid mixing pattern, therefore giving an effective method to investigate the non-ideal nature of the vessel in question. (Heriot Watt University School of Engineering &amp; Physical Sciences, 2006)</w:t>
      </w:r>
    </w:p>
    <w:p w:rsidR="009B0213" w:rsidRDefault="007A70AD">
      <w:pPr>
        <w:tabs>
          <w:tab w:val="left" w:pos="1688"/>
        </w:tabs>
      </w:pPr>
      <w:r>
        <w:rPr>
          <w:rFonts w:ascii="Segoe UI Symbol" w:hAnsi="Segoe UI Symbol"/>
          <w:sz w:val="20"/>
        </w:rPr>
        <w:t>In reactor engineering, two extremes can be distinguis</w:t>
      </w:r>
      <w:r>
        <w:rPr>
          <w:rFonts w:ascii="Segoe UI Symbol" w:hAnsi="Segoe UI Symbol"/>
          <w:sz w:val="20"/>
        </w:rPr>
        <w:t>hed in reactor performance: the ideal Plug Flow Reactor (PFR) and the ideal Continuously Stirred Tank Reactor (CSTR). In the ideal PFR there is no mixing at all and any material introduced into the reactor will exit as effluent molecules having had the sam</w:t>
      </w:r>
      <w:r>
        <w:rPr>
          <w:rFonts w:ascii="Segoe UI Symbol" w:hAnsi="Segoe UI Symbol"/>
          <w:sz w:val="20"/>
        </w:rPr>
        <w:t>e residence time. Conversely, the ideal CSTR is fully mixed and all material introduced into the reactor is immediately fully dispersed and will leave the reactor over a prolonged period of time. In a CSTR an agitator is used to mix through the bulk flow o</w:t>
      </w:r>
      <w:r>
        <w:rPr>
          <w:rFonts w:ascii="Segoe UI Symbol" w:hAnsi="Segoe UI Symbol"/>
          <w:sz w:val="20"/>
        </w:rPr>
        <w:t>f the liquid and by the motion of turbulent eddies on the microscopic scale. For solid suspension, bulk flow is the predominant mixing mechanism. (</w:t>
      </w:r>
      <w:proofErr w:type="spellStart"/>
      <w:r>
        <w:rPr>
          <w:rFonts w:ascii="Segoe UI Symbol" w:hAnsi="Segoe UI Symbol"/>
          <w:sz w:val="20"/>
        </w:rPr>
        <w:t>Sinnott</w:t>
      </w:r>
      <w:proofErr w:type="spellEnd"/>
      <w:r>
        <w:rPr>
          <w:rFonts w:ascii="Segoe UI Symbol" w:hAnsi="Segoe UI Symbol"/>
          <w:sz w:val="20"/>
        </w:rPr>
        <w:t xml:space="preserve"> &amp; </w:t>
      </w:r>
      <w:proofErr w:type="spellStart"/>
      <w:r>
        <w:rPr>
          <w:rFonts w:ascii="Segoe UI Symbol" w:hAnsi="Segoe UI Symbol"/>
          <w:sz w:val="20"/>
        </w:rPr>
        <w:t>Towler</w:t>
      </w:r>
      <w:proofErr w:type="spellEnd"/>
      <w:r>
        <w:rPr>
          <w:rFonts w:ascii="Segoe UI Symbol" w:hAnsi="Segoe UI Symbol"/>
          <w:sz w:val="20"/>
        </w:rPr>
        <w:t>, 2009) An ideal PFR can be modelled by an infinitely long series of CSTRs in which the outfl</w:t>
      </w:r>
      <w:r>
        <w:rPr>
          <w:rFonts w:ascii="Segoe UI Symbol" w:hAnsi="Segoe UI Symbol"/>
          <w:sz w:val="20"/>
        </w:rPr>
        <w:t>ow of each individual CSTR is the inflow of the next. In practice all reactors behave between these extreme cases, thus real reactors can be modelled by a small number of CSTRs in series. (Heriot Watt University School of Engineering &amp; Physical Sciences, 2</w:t>
      </w:r>
      <w:r>
        <w:rPr>
          <w:rFonts w:ascii="Segoe UI Symbol" w:hAnsi="Segoe UI Symbol"/>
          <w:sz w:val="20"/>
        </w:rPr>
        <w:t>006) (Perry &amp; Green, 1997)</w:t>
      </w:r>
    </w:p>
    <w:p w:rsidR="009B0213" w:rsidRDefault="007A70AD">
      <w:pPr>
        <w:tabs>
          <w:tab w:val="left" w:pos="1688"/>
        </w:tabs>
        <w:rPr>
          <w:rFonts w:ascii="Segoe UI Symbol" w:hAnsi="Segoe UI Symbol"/>
          <w:sz w:val="20"/>
        </w:rPr>
      </w:pPr>
      <w:r>
        <w:rPr>
          <w:rFonts w:ascii="Segoe UI Symbol" w:hAnsi="Segoe UI Symbol"/>
          <w:sz w:val="20"/>
        </w:rPr>
        <w:t>The main methods that are used in a tracer experiment are the pulse method and the step method.</w:t>
      </w:r>
    </w:p>
    <w:p w:rsidR="009B0213" w:rsidRDefault="007A70AD">
      <w:pPr>
        <w:tabs>
          <w:tab w:val="left" w:pos="1688"/>
        </w:tabs>
        <w:rPr>
          <w:rFonts w:ascii="Segoe UI Symbol" w:hAnsi="Segoe UI Symbol"/>
          <w:sz w:val="20"/>
        </w:rPr>
      </w:pPr>
      <w:r>
        <w:rPr>
          <w:rFonts w:ascii="Segoe UI Symbol" w:hAnsi="Segoe UI Symbol"/>
          <w:sz w:val="20"/>
        </w:rPr>
        <w:t>The pulse method is the injection of a significant amount of tracer material into the system over an ideally infinitely short time, b</w:t>
      </w:r>
      <w:r>
        <w:rPr>
          <w:rFonts w:ascii="Segoe UI Symbol" w:hAnsi="Segoe UI Symbol"/>
          <w:sz w:val="20"/>
        </w:rPr>
        <w:t>ut practically over a very short time period. The function that describes the residence time distribution that results from a pulse input is called the exit-age distribution function E(t):</w:t>
      </w:r>
    </w:p>
    <w:p w:rsidR="009B0213" w:rsidRDefault="007A70AD">
      <w:pPr>
        <w:tabs>
          <w:tab w:val="left" w:pos="1688"/>
        </w:tabs>
        <w:jc w:val="center"/>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num>
            <m:den>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den>
          </m:f>
        </m:oMath>
      </m:oMathPara>
    </w:p>
    <w:p w:rsidR="009B0213" w:rsidRDefault="007A70AD">
      <w:pPr>
        <w:tabs>
          <w:tab w:val="left" w:pos="1688"/>
        </w:tabs>
        <w:jc w:val="center"/>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num>
            <m:den>
              <m:acc>
                <m:accPr>
                  <m:chr m:val="̅"/>
                  <m:ctrlPr>
                    <w:rPr>
                      <w:rFonts w:ascii="Cambria Math" w:hAnsi="Cambria Math"/>
                    </w:rPr>
                  </m:ctrlPr>
                </m:accPr>
                <m:e>
                  <m:r>
                    <w:rPr>
                      <w:rFonts w:ascii="Cambria Math" w:hAnsi="Cambria Math"/>
                    </w:rPr>
                    <m:t>t</m:t>
                  </m:r>
                </m:e>
              </m:acc>
            </m:den>
          </m:f>
        </m:oMath>
      </m:oMathPara>
    </w:p>
    <w:p w:rsidR="009B0213" w:rsidRDefault="007A70AD">
      <w:pPr>
        <w:tabs>
          <w:tab w:val="left" w:pos="1688"/>
        </w:tabs>
        <w:rPr>
          <w:rFonts w:ascii="Segoe UI Symbol" w:hAnsi="Segoe UI Symbol"/>
          <w:sz w:val="20"/>
        </w:rPr>
      </w:pPr>
      <w:r>
        <w:rPr>
          <w:rFonts w:ascii="Segoe UI Symbol" w:hAnsi="Segoe UI Symbol"/>
          <w:sz w:val="20"/>
        </w:rPr>
        <w:lastRenderedPageBreak/>
        <w:t>Where:</w:t>
      </w:r>
    </w:p>
    <w:p w:rsidR="009B0213" w:rsidRDefault="007A70AD">
      <w:pPr>
        <w:tabs>
          <w:tab w:val="left" w:pos="1688"/>
        </w:tabs>
        <w:rPr>
          <w:rFonts w:ascii="Segoe UI Symbol" w:hAnsi="Segoe UI Symbol"/>
          <w:sz w:val="20"/>
        </w:rPr>
      </w:pPr>
      <w:r>
        <w:rPr>
          <w:rFonts w:ascii="Segoe UI Symbol" w:hAnsi="Segoe UI Symbol"/>
          <w:sz w:val="20"/>
        </w:rPr>
        <w:t>E(t) – Exit-age distribution function (residence time dist</w:t>
      </w:r>
      <w:r>
        <w:rPr>
          <w:rFonts w:ascii="Segoe UI Symbol" w:hAnsi="Segoe UI Symbol"/>
          <w:sz w:val="20"/>
        </w:rPr>
        <w:t>ribution)</w:t>
      </w:r>
    </w:p>
    <w:p w:rsidR="009B0213" w:rsidRDefault="007A70AD">
      <w:pPr>
        <w:tabs>
          <w:tab w:val="left" w:pos="1688"/>
        </w:tabs>
      </w:pPr>
      <w:r>
        <w:rPr>
          <w:rFonts w:ascii="Segoe UI Symbol" w:hAnsi="Segoe UI Symbol"/>
          <w:sz w:val="20"/>
        </w:rPr>
        <w:t>C</w:t>
      </w:r>
      <w:r>
        <w:rPr>
          <w:rFonts w:ascii="Segoe UI Symbol" w:hAnsi="Segoe UI Symbol"/>
          <w:sz w:val="20"/>
          <w:vertAlign w:val="subscript"/>
        </w:rPr>
        <w:t>t</w:t>
      </w:r>
      <w:r>
        <w:rPr>
          <w:rFonts w:ascii="Segoe UI Symbol" w:hAnsi="Segoe UI Symbol"/>
          <w:sz w:val="20"/>
        </w:rPr>
        <w:t xml:space="preserve"> – Concentration at time t </w:t>
      </w:r>
    </w:p>
    <w:p w:rsidR="009B0213" w:rsidRDefault="007A70AD">
      <w:pPr>
        <w:tabs>
          <w:tab w:val="left" w:pos="1688"/>
        </w:tabs>
      </w:pPr>
      <w:r>
        <w:rPr>
          <w:rFonts w:ascii="Segoe UI Symbol" w:hAnsi="Segoe UI Symbol"/>
          <w:sz w:val="20"/>
        </w:rPr>
        <w:t>E(</w:t>
      </w:r>
      <w:proofErr w:type="spellStart"/>
      <w:r>
        <w:rPr>
          <w:rFonts w:ascii="Segoe UI Symbol" w:hAnsi="Segoe UI Symbol"/>
          <w:sz w:val="20"/>
        </w:rPr>
        <w:t>t</w:t>
      </w:r>
      <w:r>
        <w:rPr>
          <w:rFonts w:ascii="Segoe UI Symbol" w:hAnsi="Segoe UI Symbol"/>
          <w:sz w:val="20"/>
          <w:vertAlign w:val="subscript"/>
        </w:rPr>
        <w:t>r</w:t>
      </w:r>
      <w:proofErr w:type="spellEnd"/>
      <w:r>
        <w:rPr>
          <w:rFonts w:ascii="Segoe UI Symbol" w:hAnsi="Segoe UI Symbol"/>
          <w:sz w:val="20"/>
        </w:rPr>
        <w:t>) – Normalised residence time distribution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r</m:t>
                </m:r>
              </m:sub>
            </m:sSub>
          </m:e>
        </m:d>
        <m:r>
          <w:rPr>
            <w:rFonts w:ascii="Cambria Math" w:hAnsi="Cambria Math"/>
          </w:rPr>
          <m:t>=</m:t>
        </m:r>
        <m:f>
          <m:fPr>
            <m:ctrlPr>
              <w:rPr>
                <w:rFonts w:ascii="Cambria Math" w:hAnsi="Cambria Math"/>
              </w:rPr>
            </m:ctrlPr>
          </m:fPr>
          <m:num>
            <m:r>
              <w:rPr>
                <w:rFonts w:ascii="Cambria Math" w:hAnsi="Cambria Math"/>
              </w:rPr>
              <m:t>impulse</m:t>
            </m:r>
            <m:r>
              <w:rPr>
                <w:rFonts w:ascii="Cambria Math" w:hAnsi="Cambria Math"/>
              </w:rPr>
              <m:t xml:space="preserve"> </m:t>
            </m:r>
            <m:r>
              <w:rPr>
                <w:rFonts w:ascii="Cambria Math" w:hAnsi="Cambria Math"/>
              </w:rPr>
              <m:t>output</m:t>
            </m:r>
          </m:num>
          <m:den>
            <m:r>
              <w:rPr>
                <w:rFonts w:ascii="Cambria Math" w:hAnsi="Cambria Math"/>
              </w:rPr>
              <m:t>initial</m:t>
            </m:r>
            <m:r>
              <w:rPr>
                <w:rFonts w:ascii="Cambria Math" w:hAnsi="Cambria Math"/>
              </w:rPr>
              <m:t xml:space="preserve"> </m:t>
            </m:r>
            <m:r>
              <w:rPr>
                <w:rFonts w:ascii="Cambria Math" w:hAnsi="Cambria Math"/>
              </w:rPr>
              <m:t>mean</m:t>
            </m:r>
            <m:r>
              <w:rPr>
                <w:rFonts w:ascii="Cambria Math" w:hAnsi="Cambria Math"/>
              </w:rPr>
              <m:t xml:space="preserve"> </m:t>
            </m:r>
            <m:r>
              <w:rPr>
                <w:rFonts w:ascii="Cambria Math" w:hAnsi="Cambria Math"/>
              </w:rPr>
              <m:t>concentration</m:t>
            </m:r>
          </m:den>
        </m:f>
      </m:oMath>
      <w:r>
        <w:rPr>
          <w:rFonts w:ascii="Segoe UI Symbol" w:eastAsia="Yu Mincho" w:hAnsi="Segoe UI Symbol"/>
          <w:sz w:val="20"/>
        </w:rPr>
        <w:t>)</w:t>
      </w:r>
    </w:p>
    <w:p w:rsidR="009B0213" w:rsidRDefault="007A70AD">
      <w:pPr>
        <w:tabs>
          <w:tab w:val="left" w:pos="1688"/>
        </w:tabs>
      </w:pPr>
      <m:oMath>
        <m:acc>
          <m:accPr>
            <m:chr m:val="̅"/>
            <m:ctrlPr>
              <w:rPr>
                <w:rFonts w:ascii="Cambria Math" w:hAnsi="Cambria Math"/>
              </w:rPr>
            </m:ctrlPr>
          </m:accPr>
          <m:e>
            <m:r>
              <m:rPr>
                <m:sty m:val="p"/>
              </m:rPr>
              <w:rPr>
                <w:rFonts w:ascii="Cambria Math" w:hAnsi="Cambria Math"/>
              </w:rPr>
              <m:t>t</m:t>
            </m:r>
          </m:e>
        </m:acc>
      </m:oMath>
      <w:r>
        <w:rPr>
          <w:rFonts w:ascii="Segoe UI Symbol" w:eastAsia="Yu Mincho" w:hAnsi="Segoe UI Symbol"/>
          <w:sz w:val="20"/>
        </w:rPr>
        <w:t xml:space="preserve"> – Mean residence time (s)</w:t>
      </w:r>
    </w:p>
    <w:p w:rsidR="009B0213" w:rsidRDefault="007A70AD">
      <w:pPr>
        <w:tabs>
          <w:tab w:val="left" w:pos="1688"/>
        </w:tabs>
      </w:pPr>
      <w:r>
        <w:rPr>
          <w:rFonts w:ascii="Segoe UI Symbol" w:eastAsia="Yu Mincho" w:hAnsi="Segoe UI Symbol"/>
          <w:sz w:val="20"/>
        </w:rPr>
        <w:t>(Heriot Watt University School of Engineering &amp; Physical Sciences, 2006) (Perry &amp; Green, 1997)</w:t>
      </w:r>
    </w:p>
    <w:p w:rsidR="009B0213" w:rsidRDefault="007A70AD">
      <w:pPr>
        <w:tabs>
          <w:tab w:val="left" w:pos="1688"/>
        </w:tabs>
        <w:rPr>
          <w:rFonts w:ascii="Segoe UI Symbol" w:hAnsi="Segoe UI Symbol"/>
          <w:sz w:val="20"/>
        </w:rPr>
      </w:pPr>
      <w:r>
        <w:rPr>
          <w:rFonts w:ascii="Segoe UI Symbol" w:hAnsi="Segoe UI Symbol"/>
          <w:sz w:val="20"/>
        </w:rPr>
        <w:t xml:space="preserve">The step method involves the application of </w:t>
      </w:r>
      <w:r>
        <w:rPr>
          <w:rFonts w:ascii="Segoe UI Symbol" w:hAnsi="Segoe UI Symbol"/>
          <w:sz w:val="20"/>
        </w:rPr>
        <w:t>a significant sudden change in concentration of the tracer in the system, which is then kept constant. The residence time distribution that results from a step input is the exit-age distribution F(t):</w:t>
      </w:r>
    </w:p>
    <w:p w:rsidR="009B0213" w:rsidRDefault="007A70AD">
      <w:pPr>
        <w:tabs>
          <w:tab w:val="left" w:pos="1688"/>
        </w:tabs>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out</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rPr>
                    <m:t>C</m:t>
                  </m:r>
                </m:e>
                <m:sub>
                  <m:r>
                    <w:rPr>
                      <w:rFonts w:ascii="Cambria Math" w:hAnsi="Cambria Math"/>
                    </w:rPr>
                    <m:t>in</m:t>
                  </m:r>
                </m:sub>
              </m:sSub>
              <m:d>
                <m:dPr>
                  <m:ctrlPr>
                    <w:rPr>
                      <w:rFonts w:ascii="Cambria Math" w:hAnsi="Cambria Math"/>
                    </w:rPr>
                  </m:ctrlPr>
                </m:dPr>
                <m:e>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e>
              </m:d>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m:t>
                      </m:r>
                    </m:sup>
                  </m:sSup>
                </m:e>
              </m:d>
              <m:r>
                <w:rPr>
                  <w:rFonts w:ascii="Cambria Math" w:hAnsi="Cambria Math"/>
                </w:rPr>
                <m:t>dt</m:t>
              </m:r>
            </m:e>
          </m:nary>
        </m:oMath>
      </m:oMathPara>
    </w:p>
    <w:p w:rsidR="009B0213" w:rsidRDefault="007A70AD">
      <w:pPr>
        <w:tabs>
          <w:tab w:val="left" w:pos="1688"/>
        </w:tabs>
      </w:pPr>
      <w:r>
        <w:rPr>
          <w:rFonts w:ascii="Segoe UI Symbol" w:hAnsi="Segoe UI Symbol"/>
          <w:sz w:val="20"/>
        </w:rPr>
        <w:t xml:space="preserve">If the step input and inlet concentration is constant </w:t>
      </w:r>
      <w:r>
        <w:rPr>
          <w:rFonts w:ascii="Segoe UI Symbol" w:hAnsi="Segoe UI Symbol"/>
          <w:sz w:val="20"/>
        </w:rPr>
        <w:t>with time, C</w:t>
      </w:r>
      <w:r>
        <w:rPr>
          <w:rFonts w:ascii="Segoe UI Symbol" w:hAnsi="Segoe UI Symbol"/>
          <w:sz w:val="20"/>
          <w:vertAlign w:val="subscript"/>
        </w:rPr>
        <w:t>0</w:t>
      </w:r>
      <w:r>
        <w:rPr>
          <w:rFonts w:ascii="Segoe UI Symbol" w:hAnsi="Segoe UI Symbol"/>
          <w:sz w:val="20"/>
        </w:rPr>
        <w:t>, we can take it outside the integral as follows:</w:t>
      </w:r>
    </w:p>
    <w:p w:rsidR="009B0213" w:rsidRDefault="007A70AD">
      <w:pPr>
        <w:tabs>
          <w:tab w:val="left" w:pos="1688"/>
        </w:tabs>
        <w:jc w:val="center"/>
      </w:pPr>
      <m:oMathPara>
        <m:oMathParaPr>
          <m:jc m:val="center"/>
        </m:oMathParaP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out</m:t>
                          </m:r>
                        </m:sub>
                      </m:sSub>
                    </m:num>
                    <m:den>
                      <m:sSub>
                        <m:sSubPr>
                          <m:ctrlPr>
                            <w:rPr>
                              <w:rFonts w:ascii="Cambria Math" w:hAnsi="Cambria Math"/>
                            </w:rPr>
                          </m:ctrlPr>
                        </m:sSubPr>
                        <m:e>
                          <m:r>
                            <w:rPr>
                              <w:rFonts w:ascii="Cambria Math" w:hAnsi="Cambria Math"/>
                            </w:rPr>
                            <m:t>C</m:t>
                          </m:r>
                        </m:e>
                        <m:sub>
                          <m:r>
                            <w:rPr>
                              <w:rFonts w:ascii="Cambria Math" w:hAnsi="Cambria Math"/>
                            </w:rPr>
                            <m:t>in</m:t>
                          </m:r>
                          <m:r>
                            <w:rPr>
                              <w:rFonts w:ascii="Cambria Math" w:hAnsi="Cambria Math"/>
                            </w:rPr>
                            <m:t xml:space="preserve"> </m:t>
                          </m:r>
                        </m:sub>
                      </m:sSub>
                    </m:den>
                  </m:f>
                </m:e>
              </m:d>
            </m:e>
            <m:sub>
              <m:r>
                <w:rPr>
                  <w:rFonts w:ascii="Cambria Math" w:hAnsi="Cambria Math"/>
                </w:rPr>
                <m:t>step</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m:t>
                      </m:r>
                    </m:sup>
                  </m:sSup>
                </m:e>
              </m:d>
              <m:r>
                <w:rPr>
                  <w:rFonts w:ascii="Cambria Math" w:hAnsi="Cambria Math"/>
                </w:rPr>
                <m:t>dt</m:t>
              </m:r>
              <m:r>
                <w:rPr>
                  <w:rFonts w:ascii="Cambria Math" w:hAnsi="Cambria Math"/>
                </w:rPr>
                <m:t>'</m:t>
              </m:r>
            </m:e>
          </m:nary>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oMath>
      </m:oMathPara>
    </w:p>
    <w:p w:rsidR="009B0213" w:rsidRDefault="007A70AD">
      <w:pPr>
        <w:tabs>
          <w:tab w:val="left" w:pos="1688"/>
        </w:tabs>
        <w:jc w:val="cente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out</m:t>
                          </m:r>
                        </m:sub>
                      </m:sSub>
                    </m:num>
                    <m:den>
                      <m:sSub>
                        <m:sSubPr>
                          <m:ctrlPr>
                            <w:rPr>
                              <w:rFonts w:ascii="Cambria Math" w:hAnsi="Cambria Math"/>
                            </w:rPr>
                          </m:ctrlPr>
                        </m:sSubPr>
                        <m:e>
                          <m:r>
                            <w:rPr>
                              <w:rFonts w:ascii="Cambria Math" w:hAnsi="Cambria Math"/>
                            </w:rPr>
                            <m:t>C</m:t>
                          </m:r>
                        </m:e>
                        <m:sub>
                          <m:r>
                            <w:rPr>
                              <w:rFonts w:ascii="Cambria Math" w:hAnsi="Cambria Math"/>
                            </w:rPr>
                            <m:t>0</m:t>
                          </m:r>
                        </m:sub>
                      </m:sSub>
                    </m:den>
                  </m:f>
                </m:e>
              </m:d>
            </m:e>
            <m:sub>
              <m:r>
                <w:rPr>
                  <w:rFonts w:ascii="Cambria Math" w:hAnsi="Cambria Math"/>
                </w:rPr>
                <m:t>step</m:t>
              </m:r>
            </m:sub>
          </m:sSub>
        </m:oMath>
      </m:oMathPara>
    </w:p>
    <w:p w:rsidR="009B0213" w:rsidRDefault="007A70AD">
      <w:pPr>
        <w:tabs>
          <w:tab w:val="left" w:pos="1688"/>
        </w:tabs>
        <w:jc w:val="cente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 xml:space="preserve">= </m:t>
          </m:r>
          <m:f>
            <m:fPr>
              <m:ctrlPr>
                <w:rPr>
                  <w:rFonts w:ascii="Cambria Math" w:hAnsi="Cambria Math"/>
                </w:rPr>
              </m:ctrlPr>
            </m:fPr>
            <m:num>
              <m:r>
                <w:rPr>
                  <w:rFonts w:ascii="Cambria Math" w:hAnsi="Cambria Math"/>
                </w:rPr>
                <m:t>step</m:t>
              </m:r>
              <m:r>
                <w:rPr>
                  <w:rFonts w:ascii="Cambria Math" w:hAnsi="Cambria Math"/>
                </w:rPr>
                <m:t xml:space="preserve"> </m:t>
              </m:r>
              <m:r>
                <w:rPr>
                  <w:rFonts w:ascii="Cambria Math" w:hAnsi="Cambria Math"/>
                </w:rPr>
                <m:t>output</m:t>
              </m:r>
            </m:num>
            <m:den>
              <m:r>
                <w:rPr>
                  <w:rFonts w:ascii="Cambria Math" w:hAnsi="Cambria Math"/>
                </w:rPr>
                <m:t>step</m:t>
              </m:r>
              <m:r>
                <w:rPr>
                  <w:rFonts w:ascii="Cambria Math" w:hAnsi="Cambria Math"/>
                </w:rPr>
                <m:t xml:space="preserve"> </m:t>
              </m:r>
              <m:r>
                <w:rPr>
                  <w:rFonts w:ascii="Cambria Math" w:hAnsi="Cambria Math"/>
                </w:rPr>
                <m:t>input</m:t>
              </m:r>
            </m:den>
          </m:f>
        </m:oMath>
      </m:oMathPara>
    </w:p>
    <w:p w:rsidR="009B0213" w:rsidRDefault="007A70AD">
      <w:pPr>
        <w:tabs>
          <w:tab w:val="left" w:pos="1688"/>
        </w:tabs>
        <w:rPr>
          <w:rFonts w:ascii="Segoe UI Symbol" w:hAnsi="Segoe UI Symbol"/>
          <w:sz w:val="20"/>
        </w:rPr>
      </w:pPr>
      <w:r>
        <w:rPr>
          <w:rFonts w:ascii="Segoe UI Symbol" w:hAnsi="Segoe UI Symbol"/>
          <w:sz w:val="20"/>
        </w:rPr>
        <w:t>Where:</w:t>
      </w:r>
    </w:p>
    <w:p w:rsidR="009B0213" w:rsidRDefault="007A70AD">
      <w:pPr>
        <w:tabs>
          <w:tab w:val="left" w:pos="1688"/>
        </w:tabs>
      </w:pPr>
      <w:proofErr w:type="spellStart"/>
      <w:r>
        <w:rPr>
          <w:rFonts w:ascii="Segoe UI Symbol" w:hAnsi="Segoe UI Symbol"/>
          <w:sz w:val="20"/>
        </w:rPr>
        <w:t>C</w:t>
      </w:r>
      <w:r>
        <w:rPr>
          <w:rFonts w:ascii="Segoe UI Symbol" w:hAnsi="Segoe UI Symbol"/>
          <w:sz w:val="20"/>
          <w:vertAlign w:val="subscript"/>
        </w:rPr>
        <w:t>out</w:t>
      </w:r>
      <w:proofErr w:type="spellEnd"/>
      <w:r>
        <w:rPr>
          <w:rFonts w:ascii="Segoe UI Symbol" w:hAnsi="Segoe UI Symbol"/>
          <w:sz w:val="20"/>
        </w:rPr>
        <w:t xml:space="preserve"> – Outlet concentration</w:t>
      </w:r>
    </w:p>
    <w:p w:rsidR="009B0213" w:rsidRDefault="007A70AD">
      <w:pPr>
        <w:tabs>
          <w:tab w:val="left" w:pos="1688"/>
        </w:tabs>
      </w:pPr>
      <w:proofErr w:type="spellStart"/>
      <w:r>
        <w:rPr>
          <w:rFonts w:ascii="Segoe UI Symbol" w:hAnsi="Segoe UI Symbol"/>
          <w:sz w:val="20"/>
        </w:rPr>
        <w:t>C</w:t>
      </w:r>
      <w:r>
        <w:rPr>
          <w:rFonts w:ascii="Segoe UI Symbol" w:hAnsi="Segoe UI Symbol"/>
          <w:sz w:val="20"/>
          <w:vertAlign w:val="subscript"/>
        </w:rPr>
        <w:t>in</w:t>
      </w:r>
      <w:proofErr w:type="spellEnd"/>
      <w:r>
        <w:rPr>
          <w:rFonts w:ascii="Segoe UI Symbol" w:hAnsi="Segoe UI Symbol"/>
          <w:sz w:val="20"/>
        </w:rPr>
        <w:t xml:space="preserve"> – Inlet concentration</w:t>
      </w:r>
    </w:p>
    <w:p w:rsidR="009B0213" w:rsidRDefault="007A70AD">
      <w:pPr>
        <w:tabs>
          <w:tab w:val="left" w:pos="1688"/>
        </w:tabs>
        <w:rPr>
          <w:rFonts w:ascii="Segoe UI Symbol" w:hAnsi="Segoe UI Symbol"/>
          <w:sz w:val="20"/>
        </w:rPr>
      </w:pPr>
      <w:r>
        <w:rPr>
          <w:rFonts w:ascii="Segoe UI Symbol" w:hAnsi="Segoe UI Symbol"/>
          <w:sz w:val="20"/>
        </w:rPr>
        <w:t>E(t’) – Exit-time distribution function</w:t>
      </w:r>
    </w:p>
    <w:p w:rsidR="009B0213" w:rsidRDefault="007A70AD">
      <w:pPr>
        <w:tabs>
          <w:tab w:val="left" w:pos="1688"/>
        </w:tabs>
        <w:rPr>
          <w:rFonts w:ascii="Segoe UI Symbol" w:hAnsi="Segoe UI Symbol"/>
          <w:sz w:val="20"/>
        </w:rPr>
      </w:pPr>
      <w:r>
        <w:rPr>
          <w:rFonts w:ascii="Segoe UI Symbol" w:hAnsi="Segoe UI Symbol"/>
          <w:sz w:val="20"/>
        </w:rPr>
        <w:t>F(t) - Exit-time distribution function (age)</w:t>
      </w:r>
    </w:p>
    <w:p w:rsidR="009B0213" w:rsidRDefault="007A70AD">
      <w:pPr>
        <w:tabs>
          <w:tab w:val="left" w:pos="1688"/>
        </w:tabs>
      </w:pPr>
      <w:r>
        <w:rPr>
          <w:rFonts w:ascii="Segoe UI Symbol" w:hAnsi="Segoe UI Symbol"/>
          <w:sz w:val="20"/>
        </w:rPr>
        <w:t>(Heriot Watt University School of Engineerin</w:t>
      </w:r>
      <w:r>
        <w:rPr>
          <w:rFonts w:ascii="Segoe UI Symbol" w:hAnsi="Segoe UI Symbol"/>
          <w:sz w:val="20"/>
        </w:rPr>
        <w:t>g &amp; Physical Sciences, 2006) (Perry &amp; Green, 1997)</w:t>
      </w:r>
    </w:p>
    <w:p w:rsidR="009B0213" w:rsidRDefault="007A70AD">
      <w:pPr>
        <w:tabs>
          <w:tab w:val="left" w:pos="1688"/>
        </w:tabs>
        <w:rPr>
          <w:rFonts w:ascii="Segoe UI Symbol" w:hAnsi="Segoe UI Symbol"/>
          <w:sz w:val="20"/>
        </w:rPr>
      </w:pPr>
      <w:r>
        <w:rPr>
          <w:rFonts w:ascii="Segoe UI Symbol" w:hAnsi="Segoe UI Symbol"/>
          <w:sz w:val="20"/>
        </w:rPr>
        <w:t>The mean residence time is the average time taken for a tracer element to leave the vessel from its entry. It is given by:</w:t>
      </w:r>
    </w:p>
    <w:p w:rsidR="009B0213" w:rsidRDefault="007A70AD">
      <w:pPr>
        <w:tabs>
          <w:tab w:val="left" w:pos="1688"/>
        </w:tabs>
        <w:jc w:val="center"/>
      </w:pPr>
      <m:oMathPara>
        <m:oMathParaPr>
          <m:jc m:val="center"/>
        </m:oMathParaPr>
        <m:oMath>
          <m:acc>
            <m:accPr>
              <m:chr m:val="̅"/>
              <m:ctrlPr>
                <w:rPr>
                  <w:rFonts w:ascii="Cambria Math" w:hAnsi="Cambria Math"/>
                </w:rPr>
              </m:ctrlPr>
            </m:accPr>
            <m:e>
              <m:r>
                <w:rPr>
                  <w:rFonts w:ascii="Cambria Math" w:hAnsi="Cambria Math"/>
                </w:rPr>
                <m:t>t</m:t>
              </m:r>
            </m:e>
          </m:acc>
          <m:r>
            <w:rPr>
              <w:rFonts w:ascii="Cambria Math" w:hAnsi="Cambria Math"/>
            </w:rPr>
            <m:t xml:space="preserve">= </m:t>
          </m:r>
          <m:f>
            <m:fPr>
              <m:ctrlPr>
                <w:rPr>
                  <w:rFonts w:ascii="Cambria Math" w:hAnsi="Cambria Math"/>
                </w:rPr>
              </m:ctrlPr>
            </m:fPr>
            <m:num>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Ctdt</m:t>
                  </m:r>
                </m:e>
              </m:nary>
            </m:num>
            <m:den>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Cdt</m:t>
                  </m:r>
                </m:e>
              </m:nary>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en>
          </m:f>
        </m:oMath>
      </m:oMathPara>
    </w:p>
    <w:p w:rsidR="009B0213" w:rsidRDefault="007A70AD">
      <w:pPr>
        <w:tabs>
          <w:tab w:val="left" w:pos="1688"/>
        </w:tabs>
        <w:jc w:val="center"/>
        <w:rPr>
          <w:rFonts w:ascii="Segoe UI Symbol" w:hAnsi="Segoe UI Symbol"/>
          <w:sz w:val="2"/>
        </w:rPr>
      </w:pPr>
      <w:r>
        <w:rPr>
          <w:rFonts w:ascii="Segoe UI Symbol" w:hAnsi="Segoe UI Symbol"/>
          <w:sz w:val="2"/>
        </w:rPr>
        <w:tab/>
        <w:t>23</w:t>
      </w:r>
      <w:r>
        <w:rPr>
          <w:rFonts w:ascii="Segoe UI Symbol" w:hAnsi="Segoe UI Symbol"/>
          <w:sz w:val="2"/>
        </w:rPr>
        <w:tab/>
      </w:r>
    </w:p>
    <w:p w:rsidR="009B0213" w:rsidRDefault="007A70AD">
      <w:pPr>
        <w:tabs>
          <w:tab w:val="left" w:pos="1688"/>
        </w:tabs>
        <w:rPr>
          <w:rFonts w:ascii="Segoe UI Symbol" w:hAnsi="Segoe UI Symbol"/>
          <w:sz w:val="20"/>
        </w:rPr>
      </w:pPr>
      <w:r>
        <w:rPr>
          <w:rFonts w:ascii="Segoe UI Symbol" w:hAnsi="Segoe UI Symbol"/>
          <w:sz w:val="20"/>
        </w:rPr>
        <w:t>Where:</w:t>
      </w:r>
    </w:p>
    <w:p w:rsidR="009B0213" w:rsidRDefault="007A70AD">
      <w:pPr>
        <w:tabs>
          <w:tab w:val="left" w:pos="1688"/>
        </w:tabs>
      </w:pPr>
      <m:oMath>
        <m:acc>
          <m:accPr>
            <m:chr m:val="̅"/>
            <m:ctrlPr>
              <w:rPr>
                <w:rFonts w:ascii="Cambria Math" w:hAnsi="Cambria Math"/>
              </w:rPr>
            </m:ctrlPr>
          </m:accPr>
          <m:e>
            <m:r>
              <m:rPr>
                <m:sty m:val="p"/>
              </m:rPr>
              <w:rPr>
                <w:rFonts w:ascii="Cambria Math" w:hAnsi="Cambria Math"/>
              </w:rPr>
              <m:t>t</m:t>
            </m:r>
          </m:e>
        </m:acc>
      </m:oMath>
      <w:r>
        <w:rPr>
          <w:rFonts w:ascii="Segoe UI Symbol" w:eastAsia="Yu Mincho" w:hAnsi="Segoe UI Symbol"/>
          <w:sz w:val="20"/>
        </w:rPr>
        <w:t xml:space="preserve"> – Mean residence time (s)</w:t>
      </w:r>
    </w:p>
    <w:p w:rsidR="009B0213" w:rsidRDefault="007A70AD">
      <w:pPr>
        <w:tabs>
          <w:tab w:val="left" w:pos="1688"/>
        </w:tabs>
        <w:rPr>
          <w:rFonts w:ascii="Segoe UI Symbol" w:hAnsi="Segoe UI Symbol"/>
          <w:sz w:val="20"/>
        </w:rPr>
      </w:pPr>
      <w:r>
        <w:rPr>
          <w:rFonts w:ascii="Segoe UI Symbol" w:hAnsi="Segoe UI Symbol"/>
          <w:sz w:val="20"/>
        </w:rPr>
        <w:t xml:space="preserve">C – Concentration of tracer </w:t>
      </w:r>
    </w:p>
    <w:p w:rsidR="009B0213" w:rsidRDefault="007A70AD">
      <w:pPr>
        <w:tabs>
          <w:tab w:val="left" w:pos="1688"/>
        </w:tabs>
        <w:rPr>
          <w:rFonts w:ascii="Segoe UI Symbol" w:hAnsi="Segoe UI Symbol"/>
          <w:sz w:val="20"/>
        </w:rPr>
      </w:pPr>
      <w:r>
        <w:rPr>
          <w:rFonts w:ascii="Segoe UI Symbol" w:hAnsi="Segoe UI Symbol"/>
          <w:sz w:val="20"/>
        </w:rPr>
        <w:t>t – Time (s)</w:t>
      </w:r>
    </w:p>
    <w:p w:rsidR="009B0213" w:rsidRDefault="007A70AD">
      <w:pPr>
        <w:tabs>
          <w:tab w:val="left" w:pos="1688"/>
        </w:tabs>
      </w:pPr>
      <w:r>
        <w:rPr>
          <w:rFonts w:ascii="Segoe UI Symbol" w:hAnsi="Segoe UI Symbol"/>
          <w:sz w:val="20"/>
        </w:rPr>
        <w:t>C</w:t>
      </w:r>
      <w:r>
        <w:rPr>
          <w:rFonts w:ascii="Segoe UI Symbol" w:hAnsi="Segoe UI Symbol"/>
          <w:sz w:val="20"/>
          <w:vertAlign w:val="subscript"/>
        </w:rPr>
        <w:t>i</w:t>
      </w:r>
      <w:r>
        <w:rPr>
          <w:rFonts w:ascii="Segoe UI Symbol" w:hAnsi="Segoe UI Symbol"/>
          <w:sz w:val="20"/>
        </w:rPr>
        <w:t xml:space="preserve"> – Conductivity at time </w:t>
      </w:r>
      <w:proofErr w:type="spellStart"/>
      <w:r>
        <w:rPr>
          <w:rFonts w:ascii="Segoe UI Symbol" w:hAnsi="Segoe UI Symbol"/>
          <w:sz w:val="20"/>
        </w:rPr>
        <w:t>i</w:t>
      </w:r>
      <w:proofErr w:type="spellEnd"/>
      <w:r>
        <w:rPr>
          <w:rFonts w:ascii="Segoe UI Symbol" w:hAnsi="Segoe UI Symbol"/>
          <w:sz w:val="20"/>
        </w:rPr>
        <w:t xml:space="preserve"> (</w:t>
      </w:r>
      <w:proofErr w:type="spellStart"/>
      <w:r>
        <w:rPr>
          <w:rFonts w:ascii="Segoe UI Symbol" w:hAnsi="Segoe UI Symbol"/>
          <w:sz w:val="20"/>
        </w:rPr>
        <w:t>μS</w:t>
      </w:r>
      <w:proofErr w:type="spellEnd"/>
      <w:r>
        <w:rPr>
          <w:rFonts w:ascii="Segoe UI Symbol" w:hAnsi="Segoe UI Symbol"/>
          <w:sz w:val="20"/>
        </w:rPr>
        <w:t>/cm)</w:t>
      </w:r>
    </w:p>
    <w:p w:rsidR="009B0213" w:rsidRDefault="007A70AD">
      <w:pPr>
        <w:tabs>
          <w:tab w:val="left" w:pos="1688"/>
        </w:tabs>
      </w:pPr>
      <w:proofErr w:type="spellStart"/>
      <w:r>
        <w:rPr>
          <w:rFonts w:ascii="Segoe UI Symbol" w:hAnsi="Segoe UI Symbol"/>
          <w:sz w:val="20"/>
        </w:rPr>
        <w:t>t</w:t>
      </w:r>
      <w:r>
        <w:rPr>
          <w:rFonts w:ascii="Segoe UI Symbol" w:hAnsi="Segoe UI Symbol"/>
          <w:sz w:val="20"/>
          <w:vertAlign w:val="subscript"/>
        </w:rPr>
        <w:t>i</w:t>
      </w:r>
      <w:proofErr w:type="spellEnd"/>
      <w:r>
        <w:rPr>
          <w:rFonts w:ascii="Segoe UI Symbol" w:hAnsi="Segoe UI Symbol"/>
          <w:sz w:val="20"/>
        </w:rPr>
        <w:t xml:space="preserve"> </w:t>
      </w:r>
      <w:r>
        <w:rPr>
          <w:rFonts w:ascii="Segoe UI Symbol" w:hAnsi="Segoe UI Symbol"/>
          <w:b/>
          <w:sz w:val="20"/>
        </w:rPr>
        <w:t xml:space="preserve">– </w:t>
      </w:r>
      <w:r>
        <w:rPr>
          <w:rFonts w:ascii="Segoe UI Symbol" w:hAnsi="Segoe UI Symbol"/>
          <w:sz w:val="20"/>
        </w:rPr>
        <w:t xml:space="preserve">Time </w:t>
      </w:r>
      <w:proofErr w:type="spellStart"/>
      <w:r>
        <w:rPr>
          <w:rFonts w:ascii="Segoe UI Symbol" w:hAnsi="Segoe UI Symbol"/>
          <w:sz w:val="20"/>
        </w:rPr>
        <w:t>i</w:t>
      </w:r>
      <w:proofErr w:type="spellEnd"/>
      <w:r>
        <w:rPr>
          <w:rFonts w:ascii="Segoe UI Symbol" w:hAnsi="Segoe UI Symbol"/>
          <w:sz w:val="20"/>
        </w:rPr>
        <w:t xml:space="preserve"> (s)</w:t>
      </w:r>
    </w:p>
    <w:p w:rsidR="009B0213" w:rsidRDefault="007A70AD">
      <w:pPr>
        <w:tabs>
          <w:tab w:val="left" w:pos="1688"/>
        </w:tabs>
      </w:pPr>
      <w:r>
        <w:rPr>
          <w:rFonts w:ascii="Segoe UI Symbol" w:hAnsi="Segoe UI Symbol"/>
          <w:sz w:val="20"/>
        </w:rPr>
        <w:lastRenderedPageBreak/>
        <w:t xml:space="preserve"> (Heriot Watt University School of Engineering &amp; Physical Sciences, 2006) (Perry &amp; Green, 1997)</w:t>
      </w:r>
    </w:p>
    <w:p w:rsidR="009B0213" w:rsidRDefault="007A70AD">
      <w:pPr>
        <w:tabs>
          <w:tab w:val="left" w:pos="1688"/>
        </w:tabs>
      </w:pPr>
      <w:r>
        <w:rPr>
          <w:rFonts w:ascii="Segoe UI Symbol" w:hAnsi="Segoe UI Symbol"/>
          <w:sz w:val="20"/>
        </w:rPr>
        <w:t>Pulse results can also give the variance (second moment) of a residence time distribution, σ</w:t>
      </w:r>
      <w:r>
        <w:rPr>
          <w:rFonts w:ascii="Segoe UI Symbol" w:hAnsi="Segoe UI Symbol"/>
          <w:sz w:val="20"/>
          <w:vertAlign w:val="superscript"/>
        </w:rPr>
        <w:t>2</w:t>
      </w:r>
      <w:r>
        <w:rPr>
          <w:rFonts w:ascii="Segoe UI Symbol" w:hAnsi="Segoe UI Symbol"/>
          <w:sz w:val="20"/>
        </w:rPr>
        <w:t>:</w:t>
      </w:r>
    </w:p>
    <w:p w:rsidR="009B0213" w:rsidRDefault="007A70AD">
      <w:pPr>
        <w:tabs>
          <w:tab w:val="left" w:pos="1688"/>
        </w:tabs>
        <w:jc w:val="center"/>
      </w:pPr>
      <m:oMathPara>
        <m:oMathParaPr>
          <m:jc m:val="center"/>
        </m:oMathParaP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r>
                    <w:rPr>
                      <w:rFonts w:ascii="Cambria Math" w:hAnsi="Cambria Math"/>
                    </w:rPr>
                    <m:t>dt</m:t>
                  </m:r>
                </m:e>
              </m:nary>
            </m:num>
            <m:den>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Cdt</m:t>
                  </m:r>
                </m:e>
              </m:nary>
            </m:den>
          </m:f>
        </m:oMath>
      </m:oMathPara>
    </w:p>
    <w:p w:rsidR="009B0213" w:rsidRDefault="007A70AD">
      <w:pPr>
        <w:tabs>
          <w:tab w:val="left" w:pos="1688"/>
        </w:tabs>
        <w:jc w:val="center"/>
      </w:pPr>
      <m:oMathPara>
        <m:oMathParaPr>
          <m:jc m:val="center"/>
        </m:oMathParaP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dt</m:t>
                  </m:r>
                </m:e>
              </m:nary>
            </m:num>
            <m:den>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Cdt</m:t>
                  </m:r>
                </m:e>
              </m:nary>
            </m:den>
          </m:f>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t</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t</m:t>
                      </m:r>
                    </m:e>
                    <m:sub>
                      <m:r>
                        <w:rPr>
                          <w:rFonts w:ascii="Cambria Math" w:hAnsi="Cambria Math"/>
                        </w:rPr>
                        <m:t>i</m:t>
                      </m:r>
                    </m:sub>
                  </m:sSub>
                </m:e>
                <m:sup>
                  <m:r>
                    <w:rPr>
                      <w:rFonts w:ascii="Cambria Math" w:hAnsi="Cambria Math"/>
                    </w:rPr>
                    <m:t>2</m:t>
                  </m:r>
                </m:sup>
              </m:sSup>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en>
          </m:f>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t</m:t>
                  </m:r>
                </m:e>
              </m:acc>
            </m:e>
            <m:sup>
              <m:r>
                <w:rPr>
                  <w:rFonts w:ascii="Cambria Math" w:hAnsi="Cambria Math"/>
                </w:rPr>
                <m:t>2</m:t>
              </m:r>
            </m:sup>
          </m:sSup>
        </m:oMath>
      </m:oMathPara>
    </w:p>
    <w:p w:rsidR="009B0213" w:rsidRDefault="007A70AD">
      <w:pPr>
        <w:tabs>
          <w:tab w:val="left" w:pos="1688"/>
        </w:tabs>
      </w:pPr>
      <w:r>
        <w:rPr>
          <w:rFonts w:ascii="Segoe UI Symbol" w:eastAsia="Yu Mincho" w:hAnsi="Segoe UI Symbol"/>
          <w:sz w:val="20"/>
        </w:rPr>
        <w:t>(Heriot Wat</w:t>
      </w:r>
      <w:r>
        <w:rPr>
          <w:rFonts w:ascii="Segoe UI Symbol" w:eastAsia="Yu Mincho" w:hAnsi="Segoe UI Symbol"/>
          <w:sz w:val="20"/>
        </w:rPr>
        <w:t>t University School of Engineering &amp; Physical Sciences, 2006) (Perry &amp; Green, 1997)</w:t>
      </w:r>
    </w:p>
    <w:p w:rsidR="009B0213" w:rsidRDefault="007A70AD">
      <w:pPr>
        <w:tabs>
          <w:tab w:val="left" w:pos="1688"/>
        </w:tabs>
      </w:pPr>
      <w:r>
        <w:rPr>
          <w:rFonts w:ascii="Segoe UI Symbol" w:hAnsi="Segoe UI Symbol"/>
          <w:sz w:val="20"/>
        </w:rPr>
        <w:t>Deviation from plug flow is represented by the dispersion D</w:t>
      </w:r>
      <w:r>
        <w:rPr>
          <w:rFonts w:ascii="Segoe UI Symbol" w:hAnsi="Segoe UI Symbol"/>
          <w:sz w:val="20"/>
          <w:vertAlign w:val="subscript"/>
        </w:rPr>
        <w:t>L</w:t>
      </w:r>
      <w:r>
        <w:rPr>
          <w:rFonts w:ascii="Segoe UI Symbol" w:hAnsi="Segoe UI Symbol"/>
          <w:sz w:val="20"/>
        </w:rPr>
        <w:t>. The above formulae assume that an ideal dispersion of tracer occurs as with plug flow, but they can also be us</w:t>
      </w:r>
      <w:r>
        <w:rPr>
          <w:rFonts w:ascii="Segoe UI Symbol" w:hAnsi="Segoe UI Symbol"/>
          <w:sz w:val="20"/>
        </w:rPr>
        <w:t>ed for scenarios where the dispersion is a small value (&lt;0.01). For large dispersion values, the boundary conditions for the vessel become significant, causing the initial concentration of the tracer and the injection time to have a larger effect on the tr</w:t>
      </w:r>
      <w:r>
        <w:rPr>
          <w:rFonts w:ascii="Segoe UI Symbol" w:hAnsi="Segoe UI Symbol"/>
          <w:sz w:val="20"/>
        </w:rPr>
        <w:t>ace measured by the sensor at the vessel output. Large dispersion values occur due to a gradient of concentration or temperature. The effect is represented by Fick’s Law. Dispersion can be calculated as follows:</w:t>
      </w:r>
    </w:p>
    <w:p w:rsidR="009B0213" w:rsidRDefault="007A70AD">
      <w:pPr>
        <w:tabs>
          <w:tab w:val="left" w:pos="1688"/>
        </w:tabs>
        <w:jc w:val="cente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rPr>
                  </m:ctrlPr>
                </m:sSupPr>
                <m:e>
                  <m:acc>
                    <m:accPr>
                      <m:chr m:val="̅"/>
                      <m:ctrlPr>
                        <w:rPr>
                          <w:rFonts w:ascii="Cambria Math" w:hAnsi="Cambria Math"/>
                        </w:rPr>
                      </m:ctrlPr>
                    </m:accPr>
                    <m:e>
                      <m:r>
                        <w:rPr>
                          <w:rFonts w:ascii="Cambria Math" w:hAnsi="Cambria Math"/>
                        </w:rPr>
                        <m:t>t</m:t>
                      </m:r>
                    </m:e>
                  </m:acc>
                </m:e>
                <m:sup>
                  <m:r>
                    <w:rPr>
                      <w:rFonts w:ascii="Cambria Math" w:hAnsi="Cambria Math"/>
                    </w:rPr>
                    <m:t>2</m:t>
                  </m:r>
                </m:sup>
              </m:sSup>
            </m:den>
          </m:f>
        </m:oMath>
      </m:oMathPara>
    </w:p>
    <w:p w:rsidR="009B0213" w:rsidRDefault="007A70AD">
      <w:pPr>
        <w:tabs>
          <w:tab w:val="left" w:pos="1688"/>
        </w:tabs>
      </w:pPr>
      <w:r>
        <w:rPr>
          <w:rFonts w:ascii="Segoe UI Symbol" w:hAnsi="Segoe UI Symbol"/>
          <w:sz w:val="20"/>
        </w:rPr>
        <w:t xml:space="preserve">(Heriot Watt University School of </w:t>
      </w:r>
      <w:r>
        <w:rPr>
          <w:rFonts w:ascii="Segoe UI Symbol" w:hAnsi="Segoe UI Symbol"/>
          <w:sz w:val="20"/>
        </w:rPr>
        <w:t>Engineering &amp; Physical Sciences, 2006) (Perry &amp; Green, 1997)</w:t>
      </w:r>
    </w:p>
    <w:p w:rsidR="009B0213" w:rsidRDefault="009B0213">
      <w:pPr>
        <w:tabs>
          <w:tab w:val="left" w:pos="1688"/>
        </w:tabs>
        <w:jc w:val="center"/>
        <w:rPr>
          <w:rFonts w:ascii="Segoe UI Symbol" w:eastAsia="Yu Mincho" w:hAnsi="Segoe UI Symbol"/>
          <w:sz w:val="24"/>
        </w:rPr>
      </w:pPr>
    </w:p>
    <w:p w:rsidR="009B0213" w:rsidRDefault="009B0213">
      <w:pPr>
        <w:tabs>
          <w:tab w:val="left" w:pos="1688"/>
        </w:tabs>
        <w:rPr>
          <w:rFonts w:ascii="Segoe UI Symbol" w:hAnsi="Segoe UI Symbol"/>
          <w:sz w:val="20"/>
        </w:rPr>
      </w:pPr>
    </w:p>
    <w:p w:rsidR="009B0213" w:rsidRDefault="007A70AD">
      <w:pPr>
        <w:tabs>
          <w:tab w:val="left" w:pos="1688"/>
        </w:tabs>
        <w:rPr>
          <w:rFonts w:ascii="Segoe UI Symbol" w:hAnsi="Segoe UI Symbol"/>
          <w:b/>
          <w:sz w:val="52"/>
          <w:szCs w:val="52"/>
        </w:rPr>
      </w:pPr>
      <w:r>
        <w:rPr>
          <w:rFonts w:ascii="Segoe UI Symbol" w:hAnsi="Segoe UI Symbol"/>
          <w:b/>
          <w:sz w:val="52"/>
          <w:szCs w:val="52"/>
        </w:rPr>
        <w:t>Experimental Technique</w:t>
      </w:r>
    </w:p>
    <w:p w:rsidR="009B0213" w:rsidRDefault="007A70AD">
      <w:pPr>
        <w:tabs>
          <w:tab w:val="left" w:pos="1688"/>
        </w:tabs>
        <w:rPr>
          <w:rFonts w:ascii="Segoe UI Symbol" w:hAnsi="Segoe UI Symbol"/>
          <w:sz w:val="28"/>
          <w:szCs w:val="52"/>
          <w:u w:val="single"/>
        </w:rPr>
      </w:pPr>
      <w:r>
        <w:rPr>
          <w:rFonts w:ascii="Segoe UI Symbol" w:hAnsi="Segoe UI Symbol"/>
          <w:sz w:val="28"/>
          <w:szCs w:val="52"/>
          <w:u w:val="single"/>
        </w:rPr>
        <w:t>Equipment</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Closed tanks x2</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Water source</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Ball valves x4</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Float valve</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3-way valve</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Pump</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Rotameter</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Open tanks x3</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Stirrers x3</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Conductivity probes x3</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Funnel</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Assorted piping</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lastRenderedPageBreak/>
        <w:t>Conductivity meter</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Computer</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500ml beaker</w:t>
      </w:r>
    </w:p>
    <w:p w:rsidR="009B0213" w:rsidRDefault="007A70AD">
      <w:pPr>
        <w:pStyle w:val="ListParagraph"/>
        <w:numPr>
          <w:ilvl w:val="0"/>
          <w:numId w:val="1"/>
        </w:numPr>
        <w:tabs>
          <w:tab w:val="left" w:pos="1688"/>
        </w:tabs>
        <w:rPr>
          <w:rFonts w:ascii="Segoe UI Symbol" w:hAnsi="Segoe UI Symbol"/>
          <w:sz w:val="20"/>
          <w:szCs w:val="52"/>
        </w:rPr>
      </w:pPr>
      <w:proofErr w:type="spellStart"/>
      <w:r>
        <w:rPr>
          <w:rFonts w:ascii="Segoe UI Symbol" w:hAnsi="Segoe UI Symbol"/>
          <w:sz w:val="20"/>
          <w:szCs w:val="52"/>
        </w:rPr>
        <w:t>NaCl</w:t>
      </w:r>
      <w:proofErr w:type="spellEnd"/>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Scales</w:t>
      </w:r>
    </w:p>
    <w:p w:rsidR="009B0213" w:rsidRDefault="007A70AD">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Spatula</w:t>
      </w:r>
    </w:p>
    <w:p w:rsidR="009B0213" w:rsidRDefault="007A70AD">
      <w:pPr>
        <w:tabs>
          <w:tab w:val="left" w:pos="1688"/>
        </w:tabs>
        <w:rPr>
          <w:rFonts w:ascii="Segoe UI Symbol" w:hAnsi="Segoe UI Symbol"/>
          <w:sz w:val="28"/>
          <w:szCs w:val="52"/>
          <w:u w:val="single"/>
        </w:rPr>
      </w:pPr>
      <w:r>
        <w:rPr>
          <w:rFonts w:ascii="Segoe UI Symbol" w:hAnsi="Segoe UI Symbol"/>
          <w:sz w:val="28"/>
          <w:szCs w:val="52"/>
          <w:u w:val="single"/>
        </w:rPr>
        <w:t>Diagram</w:t>
      </w:r>
    </w:p>
    <w:p w:rsidR="009B0213" w:rsidRDefault="007A70AD">
      <w:pPr>
        <w:tabs>
          <w:tab w:val="left" w:pos="1688"/>
        </w:tabs>
      </w:pPr>
      <w:r>
        <w:rPr>
          <w:noProof/>
          <w:lang w:eastAsia="en-GB"/>
        </w:rPr>
        <w:drawing>
          <wp:inline distT="0" distB="0" distL="0" distR="0">
            <wp:extent cx="5743575" cy="3724278"/>
            <wp:effectExtent l="0" t="0" r="9525" b="9522"/>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43575" cy="3724278"/>
                    </a:xfrm>
                    <a:prstGeom prst="rect">
                      <a:avLst/>
                    </a:prstGeom>
                    <a:noFill/>
                    <a:ln>
                      <a:noFill/>
                      <a:prstDash/>
                    </a:ln>
                  </pic:spPr>
                </pic:pic>
              </a:graphicData>
            </a:graphic>
          </wp:inline>
        </w:drawing>
      </w:r>
    </w:p>
    <w:p w:rsidR="009B0213" w:rsidRDefault="007A70AD">
      <w:pPr>
        <w:tabs>
          <w:tab w:val="left" w:pos="1688"/>
        </w:tabs>
        <w:rPr>
          <w:rFonts w:ascii="Segoe UI Symbol" w:hAnsi="Segoe UI Symbol"/>
          <w:sz w:val="28"/>
          <w:szCs w:val="24"/>
          <w:u w:val="single"/>
        </w:rPr>
      </w:pPr>
      <w:r>
        <w:rPr>
          <w:rFonts w:ascii="Segoe UI Symbol" w:hAnsi="Segoe UI Symbol"/>
          <w:sz w:val="28"/>
          <w:szCs w:val="24"/>
          <w:u w:val="single"/>
        </w:rPr>
        <w:t>Methodology</w:t>
      </w:r>
    </w:p>
    <w:p w:rsidR="009B0213" w:rsidRDefault="007A70AD">
      <w:pPr>
        <w:tabs>
          <w:tab w:val="left" w:pos="1688"/>
        </w:tabs>
        <w:rPr>
          <w:rFonts w:ascii="Segoe UI Symbol" w:hAnsi="Segoe UI Symbol"/>
          <w:szCs w:val="24"/>
          <w:u w:val="single"/>
        </w:rPr>
      </w:pPr>
      <w:r>
        <w:rPr>
          <w:rFonts w:ascii="Segoe UI Symbol" w:hAnsi="Segoe UI Symbol"/>
          <w:szCs w:val="24"/>
          <w:u w:val="single"/>
        </w:rPr>
        <w:t>Initial Setup</w:t>
      </w:r>
    </w:p>
    <w:p w:rsidR="009B0213" w:rsidRDefault="007A70AD">
      <w:pPr>
        <w:pStyle w:val="ListParagraph"/>
        <w:numPr>
          <w:ilvl w:val="0"/>
          <w:numId w:val="2"/>
        </w:numPr>
        <w:tabs>
          <w:tab w:val="left" w:pos="1688"/>
        </w:tabs>
        <w:rPr>
          <w:rFonts w:ascii="Segoe UI Symbol" w:hAnsi="Segoe UI Symbol"/>
          <w:sz w:val="20"/>
          <w:szCs w:val="24"/>
        </w:rPr>
      </w:pPr>
      <w:r>
        <w:rPr>
          <w:rFonts w:ascii="Segoe UI Symbol" w:hAnsi="Segoe UI Symbol"/>
          <w:sz w:val="20"/>
          <w:szCs w:val="24"/>
        </w:rPr>
        <w:t>The equipment was assembled as illustrated above.</w:t>
      </w:r>
    </w:p>
    <w:p w:rsidR="009B0213" w:rsidRDefault="007A70AD">
      <w:pPr>
        <w:pStyle w:val="ListParagraph"/>
        <w:numPr>
          <w:ilvl w:val="0"/>
          <w:numId w:val="2"/>
        </w:numPr>
        <w:tabs>
          <w:tab w:val="left" w:pos="1688"/>
        </w:tabs>
        <w:rPr>
          <w:rFonts w:ascii="Segoe UI Symbol" w:hAnsi="Segoe UI Symbol"/>
          <w:sz w:val="20"/>
          <w:szCs w:val="24"/>
        </w:rPr>
      </w:pPr>
      <w:r>
        <w:rPr>
          <w:rFonts w:ascii="Segoe UI Symbol" w:hAnsi="Segoe UI Symbol"/>
          <w:sz w:val="20"/>
          <w:szCs w:val="24"/>
        </w:rPr>
        <w:t xml:space="preserve">A 1M </w:t>
      </w:r>
      <w:proofErr w:type="spellStart"/>
      <w:r>
        <w:rPr>
          <w:rFonts w:ascii="Segoe UI Symbol" w:hAnsi="Segoe UI Symbol"/>
          <w:sz w:val="20"/>
          <w:szCs w:val="24"/>
        </w:rPr>
        <w:t>NaCl</w:t>
      </w:r>
      <w:proofErr w:type="spellEnd"/>
      <w:r>
        <w:rPr>
          <w:rFonts w:ascii="Segoe UI Symbol" w:hAnsi="Segoe UI Symbol"/>
          <w:sz w:val="20"/>
          <w:szCs w:val="24"/>
        </w:rPr>
        <w:t xml:space="preserve"> solution was created by thoroughly dissolving 5.844g of </w:t>
      </w:r>
      <w:proofErr w:type="spellStart"/>
      <w:r>
        <w:rPr>
          <w:rFonts w:ascii="Segoe UI Symbol" w:hAnsi="Segoe UI Symbol"/>
          <w:sz w:val="20"/>
          <w:szCs w:val="24"/>
        </w:rPr>
        <w:t>NaCl</w:t>
      </w:r>
      <w:proofErr w:type="spellEnd"/>
      <w:r>
        <w:rPr>
          <w:rFonts w:ascii="Segoe UI Symbol" w:hAnsi="Segoe UI Symbol"/>
          <w:sz w:val="20"/>
          <w:szCs w:val="24"/>
        </w:rPr>
        <w:t xml:space="preserve"> in 100ml of water.</w:t>
      </w:r>
    </w:p>
    <w:p w:rsidR="009B0213" w:rsidRDefault="007A70AD">
      <w:pPr>
        <w:pStyle w:val="ListParagraph"/>
        <w:numPr>
          <w:ilvl w:val="0"/>
          <w:numId w:val="2"/>
        </w:numPr>
        <w:tabs>
          <w:tab w:val="left" w:pos="1688"/>
        </w:tabs>
        <w:rPr>
          <w:rFonts w:ascii="Segoe UI Symbol" w:hAnsi="Segoe UI Symbol"/>
          <w:sz w:val="20"/>
          <w:szCs w:val="24"/>
        </w:rPr>
      </w:pPr>
      <w:r>
        <w:rPr>
          <w:rFonts w:ascii="Segoe UI Symbol" w:hAnsi="Segoe UI Symbol"/>
          <w:sz w:val="20"/>
          <w:szCs w:val="24"/>
        </w:rPr>
        <w:t xml:space="preserve">All three stirrers </w:t>
      </w:r>
      <w:r>
        <w:rPr>
          <w:rFonts w:ascii="Segoe UI Symbol" w:hAnsi="Segoe UI Symbol"/>
          <w:sz w:val="20"/>
          <w:szCs w:val="24"/>
        </w:rPr>
        <w:t>were set to a speed of 300rpm.</w:t>
      </w:r>
    </w:p>
    <w:p w:rsidR="009B0213" w:rsidRDefault="007A70AD">
      <w:pPr>
        <w:pStyle w:val="ListParagraph"/>
        <w:numPr>
          <w:ilvl w:val="0"/>
          <w:numId w:val="2"/>
        </w:numPr>
        <w:tabs>
          <w:tab w:val="left" w:pos="1688"/>
        </w:tabs>
        <w:rPr>
          <w:rFonts w:ascii="Segoe UI Symbol" w:hAnsi="Segoe UI Symbol"/>
          <w:sz w:val="20"/>
          <w:szCs w:val="24"/>
        </w:rPr>
      </w:pPr>
      <w:r>
        <w:rPr>
          <w:rFonts w:ascii="Segoe UI Symbol" w:hAnsi="Segoe UI Symbol"/>
          <w:sz w:val="20"/>
          <w:szCs w:val="24"/>
        </w:rPr>
        <w:t>The rotameter valve was initially set to an arbitrary high value.</w:t>
      </w:r>
    </w:p>
    <w:p w:rsidR="009B0213" w:rsidRDefault="007A70AD">
      <w:pPr>
        <w:tabs>
          <w:tab w:val="left" w:pos="1688"/>
        </w:tabs>
        <w:rPr>
          <w:rFonts w:ascii="Segoe UI Symbol" w:hAnsi="Segoe UI Symbol"/>
          <w:szCs w:val="24"/>
          <w:u w:val="single"/>
        </w:rPr>
      </w:pPr>
      <w:r>
        <w:rPr>
          <w:rFonts w:ascii="Segoe UI Symbol" w:hAnsi="Segoe UI Symbol"/>
          <w:szCs w:val="24"/>
          <w:u w:val="single"/>
        </w:rPr>
        <w:t>Pulse (Single Stirrer)</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t xml:space="preserve">The valves on the pump inlet were set so that the pump drew water from Tank 1 (the tank being fed continuously with fresh water via the </w:t>
      </w:r>
      <w:r>
        <w:rPr>
          <w:rFonts w:ascii="Segoe UI Symbol" w:hAnsi="Segoe UI Symbol"/>
          <w:sz w:val="20"/>
          <w:szCs w:val="24"/>
        </w:rPr>
        <w:t xml:space="preserve">float valve). The drain on Tank 2 was opened and the drain on Tank 1 was closed. The pump was then turned on. </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lastRenderedPageBreak/>
        <w:t>Water was allowed to flow through the system until it was deemed that the system would not overflow or otherwise have any issues.</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t xml:space="preserve">Stirrer 1 (for </w:t>
      </w:r>
      <w:r>
        <w:rPr>
          <w:rFonts w:ascii="Segoe UI Symbol" w:hAnsi="Segoe UI Symbol"/>
          <w:sz w:val="20"/>
          <w:szCs w:val="24"/>
        </w:rPr>
        <w:t xml:space="preserve">the stirred tank on the right) was then turned on at 300rpm, the other two stirrers remained off. </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t>Conductivity probe 1 (for the stirred tank on the right) was turned on.</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t>The rotameter valve was adjusted such that a flowrate of 0.5 litres/minute (l/min) wa</w:t>
      </w:r>
      <w:r>
        <w:rPr>
          <w:rFonts w:ascii="Segoe UI Symbol" w:hAnsi="Segoe UI Symbol"/>
          <w:sz w:val="20"/>
          <w:szCs w:val="24"/>
        </w:rPr>
        <w:t xml:space="preserve">s achieved. </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t>The logger software on the computer was activated and the base conductivity was noted.</w:t>
      </w:r>
    </w:p>
    <w:p w:rsidR="009B0213" w:rsidRDefault="007A70AD">
      <w:pPr>
        <w:pStyle w:val="ListParagraph"/>
        <w:numPr>
          <w:ilvl w:val="0"/>
          <w:numId w:val="3"/>
        </w:numPr>
        <w:tabs>
          <w:tab w:val="left" w:pos="1688"/>
        </w:tabs>
      </w:pPr>
      <w:r>
        <w:rPr>
          <w:rFonts w:ascii="Segoe UI Symbol" w:hAnsi="Segoe UI Symbol"/>
          <w:sz w:val="20"/>
          <w:szCs w:val="24"/>
        </w:rPr>
        <w:t>5cm</w:t>
      </w:r>
      <w:r>
        <w:rPr>
          <w:rFonts w:ascii="Segoe UI Symbol" w:hAnsi="Segoe UI Symbol"/>
          <w:sz w:val="20"/>
          <w:szCs w:val="24"/>
          <w:vertAlign w:val="superscript"/>
        </w:rPr>
        <w:t>3</w:t>
      </w:r>
      <w:r>
        <w:rPr>
          <w:rFonts w:ascii="Segoe UI Symbol" w:hAnsi="Segoe UI Symbol"/>
          <w:sz w:val="20"/>
          <w:szCs w:val="24"/>
        </w:rPr>
        <w:t xml:space="preserve"> of the </w:t>
      </w:r>
      <w:proofErr w:type="spellStart"/>
      <w:r>
        <w:rPr>
          <w:rFonts w:ascii="Segoe UI Symbol" w:hAnsi="Segoe UI Symbol"/>
          <w:sz w:val="20"/>
          <w:szCs w:val="24"/>
        </w:rPr>
        <w:t>NaCl</w:t>
      </w:r>
      <w:proofErr w:type="spellEnd"/>
      <w:r>
        <w:rPr>
          <w:rFonts w:ascii="Segoe UI Symbol" w:hAnsi="Segoe UI Symbol"/>
          <w:sz w:val="20"/>
          <w:szCs w:val="24"/>
        </w:rPr>
        <w:t xml:space="preserve"> solution was injected into the inlet stream of the first (right hand) tank.</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t>The time and conductivity were recorded once or twice per secon</w:t>
      </w:r>
      <w:r>
        <w:rPr>
          <w:rFonts w:ascii="Segoe UI Symbol" w:hAnsi="Segoe UI Symbol"/>
          <w:sz w:val="20"/>
          <w:szCs w:val="24"/>
        </w:rPr>
        <w:t>d for the time period taken for the tank to return to the base conductivity. The logger software was then stopped, and the collected data was copied to a spreadsheet.</w:t>
      </w:r>
    </w:p>
    <w:p w:rsidR="009B0213" w:rsidRDefault="007A70AD">
      <w:pPr>
        <w:pStyle w:val="ListParagraph"/>
        <w:numPr>
          <w:ilvl w:val="0"/>
          <w:numId w:val="3"/>
        </w:numPr>
        <w:tabs>
          <w:tab w:val="left" w:pos="1688"/>
        </w:tabs>
        <w:rPr>
          <w:rFonts w:ascii="Segoe UI Symbol" w:hAnsi="Segoe UI Symbol"/>
          <w:sz w:val="20"/>
          <w:szCs w:val="24"/>
        </w:rPr>
      </w:pPr>
      <w:r>
        <w:rPr>
          <w:rFonts w:ascii="Segoe UI Symbol" w:hAnsi="Segoe UI Symbol"/>
          <w:sz w:val="20"/>
          <w:szCs w:val="24"/>
        </w:rPr>
        <w:t>The flowrate was then adjusted to three further different values and steps 7 and 8 were r</w:t>
      </w:r>
      <w:r>
        <w:rPr>
          <w:rFonts w:ascii="Segoe UI Symbol" w:hAnsi="Segoe UI Symbol"/>
          <w:sz w:val="20"/>
          <w:szCs w:val="24"/>
        </w:rPr>
        <w:t>epeated until four sets of data had been collected.</w:t>
      </w:r>
    </w:p>
    <w:p w:rsidR="009B0213" w:rsidRDefault="007A70AD">
      <w:pPr>
        <w:tabs>
          <w:tab w:val="left" w:pos="1688"/>
        </w:tabs>
        <w:rPr>
          <w:rFonts w:ascii="Segoe UI Symbol" w:hAnsi="Segoe UI Symbol"/>
          <w:szCs w:val="24"/>
          <w:u w:val="single"/>
        </w:rPr>
      </w:pPr>
      <w:r>
        <w:rPr>
          <w:rFonts w:ascii="Segoe UI Symbol" w:hAnsi="Segoe UI Symbol"/>
          <w:szCs w:val="24"/>
          <w:u w:val="single"/>
        </w:rPr>
        <w:t>Pulse (Multi Stirrer)</w:t>
      </w:r>
    </w:p>
    <w:p w:rsidR="009B0213" w:rsidRDefault="007A70AD">
      <w:pPr>
        <w:pStyle w:val="ListParagraph"/>
        <w:numPr>
          <w:ilvl w:val="0"/>
          <w:numId w:val="4"/>
        </w:numPr>
        <w:tabs>
          <w:tab w:val="left" w:pos="1688"/>
        </w:tabs>
        <w:rPr>
          <w:rFonts w:ascii="Segoe UI Symbol" w:hAnsi="Segoe UI Symbol"/>
          <w:sz w:val="20"/>
          <w:szCs w:val="24"/>
        </w:rPr>
      </w:pPr>
      <w:r>
        <w:rPr>
          <w:rFonts w:ascii="Segoe UI Symbol" w:hAnsi="Segoe UI Symbol"/>
          <w:sz w:val="20"/>
          <w:szCs w:val="24"/>
        </w:rPr>
        <w:t xml:space="preserve">Steps 1 and 2 from the Pulse (Single Stirrer) were carried out. </w:t>
      </w:r>
    </w:p>
    <w:p w:rsidR="009B0213" w:rsidRDefault="007A70AD">
      <w:pPr>
        <w:pStyle w:val="ListParagraph"/>
        <w:numPr>
          <w:ilvl w:val="0"/>
          <w:numId w:val="4"/>
        </w:numPr>
        <w:tabs>
          <w:tab w:val="left" w:pos="1688"/>
        </w:tabs>
        <w:rPr>
          <w:rFonts w:ascii="Segoe UI Symbol" w:hAnsi="Segoe UI Symbol"/>
          <w:sz w:val="20"/>
          <w:szCs w:val="24"/>
        </w:rPr>
      </w:pPr>
      <w:r>
        <w:rPr>
          <w:rFonts w:ascii="Segoe UI Symbol" w:hAnsi="Segoe UI Symbol"/>
          <w:sz w:val="20"/>
          <w:szCs w:val="24"/>
        </w:rPr>
        <w:t>All three stirrers were turned on, all at 300rpm.</w:t>
      </w:r>
    </w:p>
    <w:p w:rsidR="009B0213" w:rsidRDefault="007A70AD">
      <w:pPr>
        <w:pStyle w:val="ListParagraph"/>
        <w:numPr>
          <w:ilvl w:val="0"/>
          <w:numId w:val="4"/>
        </w:numPr>
        <w:tabs>
          <w:tab w:val="left" w:pos="1688"/>
        </w:tabs>
        <w:rPr>
          <w:rFonts w:ascii="Segoe UI Symbol" w:hAnsi="Segoe UI Symbol"/>
          <w:sz w:val="20"/>
          <w:szCs w:val="24"/>
        </w:rPr>
      </w:pPr>
      <w:r>
        <w:rPr>
          <w:rFonts w:ascii="Segoe UI Symbol" w:hAnsi="Segoe UI Symbol"/>
          <w:sz w:val="20"/>
          <w:szCs w:val="24"/>
        </w:rPr>
        <w:t>The rotameter valve was adjusted such that a flowrate of 0.5 litres</w:t>
      </w:r>
      <w:r>
        <w:rPr>
          <w:rFonts w:ascii="Segoe UI Symbol" w:hAnsi="Segoe UI Symbol"/>
          <w:sz w:val="20"/>
          <w:szCs w:val="24"/>
        </w:rPr>
        <w:t xml:space="preserve">/minute (l/min) was achieved. </w:t>
      </w:r>
    </w:p>
    <w:p w:rsidR="009B0213" w:rsidRDefault="007A70AD">
      <w:pPr>
        <w:pStyle w:val="ListParagraph"/>
        <w:numPr>
          <w:ilvl w:val="0"/>
          <w:numId w:val="4"/>
        </w:numPr>
        <w:tabs>
          <w:tab w:val="left" w:pos="1688"/>
        </w:tabs>
        <w:rPr>
          <w:rFonts w:ascii="Segoe UI Symbol" w:hAnsi="Segoe UI Symbol"/>
          <w:sz w:val="20"/>
          <w:szCs w:val="24"/>
        </w:rPr>
      </w:pPr>
      <w:r>
        <w:rPr>
          <w:rFonts w:ascii="Segoe UI Symbol" w:hAnsi="Segoe UI Symbol"/>
          <w:sz w:val="20"/>
          <w:szCs w:val="24"/>
        </w:rPr>
        <w:t>All three conductivity probes were turned on.</w:t>
      </w:r>
    </w:p>
    <w:p w:rsidR="009B0213" w:rsidRDefault="007A70AD">
      <w:pPr>
        <w:pStyle w:val="ListParagraph"/>
        <w:numPr>
          <w:ilvl w:val="0"/>
          <w:numId w:val="4"/>
        </w:numPr>
        <w:tabs>
          <w:tab w:val="left" w:pos="1688"/>
        </w:tabs>
        <w:rPr>
          <w:rFonts w:ascii="Segoe UI Symbol" w:hAnsi="Segoe UI Symbol"/>
          <w:sz w:val="20"/>
          <w:szCs w:val="24"/>
        </w:rPr>
      </w:pPr>
      <w:r>
        <w:rPr>
          <w:rFonts w:ascii="Segoe UI Symbol" w:hAnsi="Segoe UI Symbol"/>
          <w:sz w:val="20"/>
          <w:szCs w:val="24"/>
        </w:rPr>
        <w:t>The logger software on the computer was activated and the base conductivity was noted for each probe.</w:t>
      </w:r>
    </w:p>
    <w:p w:rsidR="009B0213" w:rsidRDefault="007A70AD">
      <w:pPr>
        <w:pStyle w:val="ListParagraph"/>
        <w:numPr>
          <w:ilvl w:val="0"/>
          <w:numId w:val="4"/>
        </w:numPr>
        <w:tabs>
          <w:tab w:val="left" w:pos="1688"/>
        </w:tabs>
      </w:pPr>
      <w:r>
        <w:rPr>
          <w:rFonts w:ascii="Segoe UI Symbol" w:hAnsi="Segoe UI Symbol"/>
          <w:sz w:val="20"/>
          <w:szCs w:val="24"/>
        </w:rPr>
        <w:t>5cm</w:t>
      </w:r>
      <w:r>
        <w:rPr>
          <w:rFonts w:ascii="Segoe UI Symbol" w:hAnsi="Segoe UI Symbol"/>
          <w:sz w:val="20"/>
          <w:szCs w:val="24"/>
          <w:vertAlign w:val="superscript"/>
        </w:rPr>
        <w:t>3</w:t>
      </w:r>
      <w:r>
        <w:rPr>
          <w:rFonts w:ascii="Segoe UI Symbol" w:hAnsi="Segoe UI Symbol"/>
          <w:sz w:val="20"/>
          <w:szCs w:val="24"/>
        </w:rPr>
        <w:t xml:space="preserve"> of the </w:t>
      </w:r>
      <w:proofErr w:type="spellStart"/>
      <w:r>
        <w:rPr>
          <w:rFonts w:ascii="Segoe UI Symbol" w:hAnsi="Segoe UI Symbol"/>
          <w:sz w:val="20"/>
          <w:szCs w:val="24"/>
        </w:rPr>
        <w:t>NaCl</w:t>
      </w:r>
      <w:proofErr w:type="spellEnd"/>
      <w:r>
        <w:rPr>
          <w:rFonts w:ascii="Segoe UI Symbol" w:hAnsi="Segoe UI Symbol"/>
          <w:sz w:val="20"/>
          <w:szCs w:val="24"/>
        </w:rPr>
        <w:t xml:space="preserve"> solution was injected into the inlet stream of the first (ri</w:t>
      </w:r>
      <w:r>
        <w:rPr>
          <w:rFonts w:ascii="Segoe UI Symbol" w:hAnsi="Segoe UI Symbol"/>
          <w:sz w:val="20"/>
          <w:szCs w:val="24"/>
        </w:rPr>
        <w:t>ght hand) tank.</w:t>
      </w:r>
    </w:p>
    <w:p w:rsidR="009B0213" w:rsidRDefault="007A70AD">
      <w:pPr>
        <w:pStyle w:val="ListParagraph"/>
        <w:numPr>
          <w:ilvl w:val="0"/>
          <w:numId w:val="4"/>
        </w:numPr>
        <w:tabs>
          <w:tab w:val="left" w:pos="1688"/>
        </w:tabs>
        <w:rPr>
          <w:rFonts w:ascii="Segoe UI Symbol" w:hAnsi="Segoe UI Symbol"/>
          <w:sz w:val="20"/>
          <w:szCs w:val="24"/>
        </w:rPr>
      </w:pPr>
      <w:r>
        <w:rPr>
          <w:rFonts w:ascii="Segoe UI Symbol" w:hAnsi="Segoe UI Symbol"/>
          <w:sz w:val="20"/>
          <w:szCs w:val="24"/>
        </w:rPr>
        <w:t>The time and conductivity were recorded twice per second for the time period taken for the tank to return to the base conductivity. The logger software was then stopped, and the collected data was copied to a spreadsheet.</w:t>
      </w:r>
    </w:p>
    <w:p w:rsidR="009B0213" w:rsidRDefault="007A70AD">
      <w:pPr>
        <w:pStyle w:val="ListParagraph"/>
        <w:numPr>
          <w:ilvl w:val="0"/>
          <w:numId w:val="4"/>
        </w:numPr>
        <w:tabs>
          <w:tab w:val="left" w:pos="1688"/>
        </w:tabs>
        <w:rPr>
          <w:rFonts w:ascii="Segoe UI Symbol" w:hAnsi="Segoe UI Symbol"/>
          <w:sz w:val="20"/>
          <w:szCs w:val="24"/>
        </w:rPr>
      </w:pPr>
      <w:r>
        <w:rPr>
          <w:rFonts w:ascii="Segoe UI Symbol" w:hAnsi="Segoe UI Symbol"/>
          <w:sz w:val="20"/>
          <w:szCs w:val="24"/>
        </w:rPr>
        <w:t>The flowrate was t</w:t>
      </w:r>
      <w:r>
        <w:rPr>
          <w:rFonts w:ascii="Segoe UI Symbol" w:hAnsi="Segoe UI Symbol"/>
          <w:sz w:val="20"/>
          <w:szCs w:val="24"/>
        </w:rPr>
        <w:t>hen adjusted to three further different values and steps 6 and 7 were repeated until four sets of data had been collected.</w:t>
      </w:r>
    </w:p>
    <w:p w:rsidR="009B0213" w:rsidRDefault="007A70AD">
      <w:pPr>
        <w:tabs>
          <w:tab w:val="left" w:pos="1688"/>
        </w:tabs>
        <w:rPr>
          <w:rFonts w:ascii="Segoe UI Symbol" w:hAnsi="Segoe UI Symbol"/>
          <w:szCs w:val="24"/>
          <w:u w:val="single"/>
        </w:rPr>
      </w:pPr>
      <w:r>
        <w:rPr>
          <w:rFonts w:ascii="Segoe UI Symbol" w:hAnsi="Segoe UI Symbol"/>
          <w:szCs w:val="24"/>
          <w:u w:val="single"/>
        </w:rPr>
        <w:t xml:space="preserve">Step </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The setup from the Pulse experiments was used as a base.</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 xml:space="preserve">The rotameter valve was adjusted so that a flowrate of 0.7l/min was </w:t>
      </w:r>
      <w:r>
        <w:rPr>
          <w:rFonts w:ascii="Segoe UI Symbol" w:hAnsi="Segoe UI Symbol"/>
          <w:sz w:val="20"/>
          <w:szCs w:val="24"/>
        </w:rPr>
        <w:t>achieved.</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 xml:space="preserve">The drain valve in Tank 2 was closed and the tank was allowed to fill above the line of the outlet pipe. </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The three-way valve was adjusted such that the pump drew water from Tank 2 only, so that the system would run in a closed circuit.</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Stirrer 1</w:t>
      </w:r>
      <w:r>
        <w:rPr>
          <w:rFonts w:ascii="Segoe UI Symbol" w:hAnsi="Segoe UI Symbol"/>
          <w:sz w:val="20"/>
          <w:szCs w:val="24"/>
        </w:rPr>
        <w:t xml:space="preserve"> (for the stirred tank on the right) was then turned on at 300rpm, the other two stirrers remained off. </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Conductivity probe 1 (for the stirred tank on the right) was turned on.</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 xml:space="preserve">The logger software on the computer was activated and </w:t>
      </w:r>
      <w:proofErr w:type="spellStart"/>
      <w:r>
        <w:rPr>
          <w:rFonts w:ascii="Segoe UI Symbol" w:hAnsi="Segoe UI Symbol"/>
          <w:sz w:val="20"/>
          <w:szCs w:val="24"/>
        </w:rPr>
        <w:t>NaCl</w:t>
      </w:r>
      <w:proofErr w:type="spellEnd"/>
      <w:r>
        <w:rPr>
          <w:rFonts w:ascii="Segoe UI Symbol" w:hAnsi="Segoe UI Symbol"/>
          <w:sz w:val="20"/>
          <w:szCs w:val="24"/>
        </w:rPr>
        <w:t xml:space="preserve"> solution was added a</w:t>
      </w:r>
      <w:r>
        <w:rPr>
          <w:rFonts w:ascii="Segoe UI Symbol" w:hAnsi="Segoe UI Symbol"/>
          <w:sz w:val="20"/>
          <w:szCs w:val="24"/>
        </w:rPr>
        <w:t>nd left to circulate until a high conductivity trace became steady.</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lastRenderedPageBreak/>
        <w:t xml:space="preserve">The drain valve on Tank 2 was opened. At the same time, the three-way valve was adjusted so that fresh water was drawn into the system from Tank 1. </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The time and conductivity were recorded</w:t>
      </w:r>
      <w:r>
        <w:rPr>
          <w:rFonts w:ascii="Segoe UI Symbol" w:hAnsi="Segoe UI Symbol"/>
          <w:sz w:val="20"/>
          <w:szCs w:val="24"/>
        </w:rPr>
        <w:t xml:space="preserve"> twice per second for the time period taken for the tank to return to the base conductivity. The logger software was then stopped, and the collected data was copied to a spreadsheet.</w:t>
      </w:r>
    </w:p>
    <w:p w:rsidR="009B0213" w:rsidRDefault="007A70AD">
      <w:pPr>
        <w:pStyle w:val="ListParagraph"/>
        <w:numPr>
          <w:ilvl w:val="0"/>
          <w:numId w:val="5"/>
        </w:numPr>
        <w:tabs>
          <w:tab w:val="left" w:pos="1688"/>
        </w:tabs>
        <w:rPr>
          <w:rFonts w:ascii="Segoe UI Symbol" w:hAnsi="Segoe UI Symbol"/>
          <w:sz w:val="20"/>
          <w:szCs w:val="24"/>
        </w:rPr>
      </w:pPr>
      <w:r>
        <w:rPr>
          <w:rFonts w:ascii="Segoe UI Symbol" w:hAnsi="Segoe UI Symbol"/>
          <w:sz w:val="20"/>
          <w:szCs w:val="24"/>
        </w:rPr>
        <w:t xml:space="preserve">The flowrate was adjusted, and steps 3-9 were repeated. </w:t>
      </w:r>
    </w:p>
    <w:p w:rsidR="009B0213" w:rsidRDefault="007A70AD">
      <w:pPr>
        <w:tabs>
          <w:tab w:val="left" w:pos="1688"/>
        </w:tabs>
        <w:rPr>
          <w:rFonts w:ascii="Segoe UI Symbol" w:hAnsi="Segoe UI Symbol"/>
          <w:b/>
          <w:sz w:val="52"/>
          <w:szCs w:val="52"/>
        </w:rPr>
      </w:pPr>
      <w:r>
        <w:rPr>
          <w:rFonts w:ascii="Segoe UI Symbol" w:hAnsi="Segoe UI Symbol"/>
          <w:b/>
          <w:sz w:val="52"/>
          <w:szCs w:val="52"/>
        </w:rPr>
        <w:t>Results</w:t>
      </w:r>
    </w:p>
    <w:p w:rsidR="009B0213" w:rsidRDefault="007A70AD">
      <w:pPr>
        <w:tabs>
          <w:tab w:val="left" w:pos="1688"/>
        </w:tabs>
        <w:rPr>
          <w:rFonts w:ascii="Segoe UI Symbol" w:hAnsi="Segoe UI Symbol"/>
          <w:sz w:val="20"/>
          <w:szCs w:val="52"/>
        </w:rPr>
      </w:pPr>
      <w:r>
        <w:rPr>
          <w:rFonts w:ascii="Segoe UI Symbol" w:hAnsi="Segoe UI Symbol"/>
          <w:sz w:val="20"/>
          <w:szCs w:val="52"/>
        </w:rPr>
        <w:t>For ease</w:t>
      </w:r>
      <w:r>
        <w:rPr>
          <w:rFonts w:ascii="Segoe UI Symbol" w:hAnsi="Segoe UI Symbol"/>
          <w:sz w:val="20"/>
          <w:szCs w:val="52"/>
        </w:rPr>
        <w:t xml:space="preserve"> of reading and due to limited space, only the graphical results, the mean residence time, variance and dispersion for each experiment has been included in this section. </w:t>
      </w:r>
    </w:p>
    <w:p w:rsidR="009B0213" w:rsidRDefault="007A70AD">
      <w:pPr>
        <w:tabs>
          <w:tab w:val="left" w:pos="1688"/>
        </w:tabs>
        <w:rPr>
          <w:rFonts w:ascii="Segoe UI Symbol" w:hAnsi="Segoe UI Symbol"/>
          <w:szCs w:val="52"/>
          <w:u w:val="single"/>
        </w:rPr>
      </w:pPr>
      <w:r>
        <w:rPr>
          <w:rFonts w:ascii="Segoe UI Symbol" w:hAnsi="Segoe UI Symbol"/>
          <w:szCs w:val="52"/>
          <w:u w:val="single"/>
        </w:rPr>
        <w:t>Experiment I: Pulse, single tank, Q=0.5l/min</w:t>
      </w:r>
    </w:p>
    <w:p w:rsidR="009B0213" w:rsidRDefault="007A70AD">
      <w:pPr>
        <w:tabs>
          <w:tab w:val="left" w:pos="1688"/>
        </w:tabs>
      </w:pPr>
      <w:r>
        <w:rPr>
          <w:noProof/>
          <w:lang w:eastAsia="en-GB"/>
        </w:rPr>
        <w:drawing>
          <wp:inline distT="0" distB="0" distL="0" distR="0">
            <wp:extent cx="6886575" cy="2800350"/>
            <wp:effectExtent l="0" t="0" r="952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233.75s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31136.4</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0.285</w:t>
      </w:r>
    </w:p>
    <w:p w:rsidR="007A70AD" w:rsidRDefault="007A70AD">
      <w:pPr>
        <w:tabs>
          <w:tab w:val="left" w:pos="1688"/>
        </w:tabs>
        <w:rPr>
          <w:rFonts w:ascii="Segoe UI Symbol" w:hAnsi="Segoe UI Symbol"/>
          <w:sz w:val="20"/>
          <w:szCs w:val="52"/>
        </w:rPr>
      </w:pPr>
    </w:p>
    <w:p w:rsidR="007A70AD" w:rsidRDefault="007A70AD">
      <w:pPr>
        <w:tabs>
          <w:tab w:val="left" w:pos="1688"/>
        </w:tabs>
        <w:rPr>
          <w:rFonts w:ascii="Segoe UI Symbol" w:hAnsi="Segoe UI Symbol"/>
          <w:sz w:val="20"/>
          <w:szCs w:val="52"/>
        </w:rPr>
      </w:pPr>
    </w:p>
    <w:p w:rsidR="007A70AD" w:rsidRDefault="007A70AD">
      <w:pPr>
        <w:tabs>
          <w:tab w:val="left" w:pos="1688"/>
        </w:tabs>
        <w:rPr>
          <w:rFonts w:ascii="Segoe UI Symbol" w:hAnsi="Segoe UI Symbol"/>
          <w:sz w:val="20"/>
          <w:szCs w:val="52"/>
        </w:rPr>
      </w:pPr>
    </w:p>
    <w:p w:rsidR="007A70AD" w:rsidRDefault="007A70AD">
      <w:pPr>
        <w:tabs>
          <w:tab w:val="left" w:pos="1688"/>
        </w:tabs>
        <w:rPr>
          <w:rFonts w:ascii="Segoe UI Symbol" w:hAnsi="Segoe UI Symbol"/>
          <w:sz w:val="20"/>
          <w:szCs w:val="52"/>
        </w:rPr>
      </w:pPr>
    </w:p>
    <w:p w:rsidR="007A70AD" w:rsidRDefault="007A70AD">
      <w:pPr>
        <w:tabs>
          <w:tab w:val="left" w:pos="1688"/>
        </w:tabs>
        <w:rPr>
          <w:rFonts w:ascii="Segoe UI Symbol" w:hAnsi="Segoe UI Symbol"/>
          <w:sz w:val="20"/>
          <w:szCs w:val="52"/>
        </w:rPr>
      </w:pPr>
    </w:p>
    <w:p w:rsidR="007A70AD" w:rsidRDefault="007A70AD">
      <w:pPr>
        <w:tabs>
          <w:tab w:val="left" w:pos="1688"/>
        </w:tabs>
        <w:rPr>
          <w:rFonts w:ascii="Segoe UI Symbol" w:hAnsi="Segoe UI Symbol"/>
          <w:sz w:val="20"/>
          <w:szCs w:val="52"/>
        </w:rPr>
      </w:pPr>
    </w:p>
    <w:p w:rsidR="007A70AD" w:rsidRDefault="007A70AD">
      <w:pPr>
        <w:tabs>
          <w:tab w:val="left" w:pos="1688"/>
        </w:tabs>
        <w:rPr>
          <w:rFonts w:ascii="Segoe UI Symbol" w:hAnsi="Segoe UI Symbol"/>
          <w:sz w:val="20"/>
          <w:szCs w:val="52"/>
        </w:rPr>
      </w:pP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lastRenderedPageBreak/>
        <w:t>Experiment II: Pulse, single tank, Q=0.55l/min</w:t>
      </w:r>
    </w:p>
    <w:p w:rsidR="009B0213" w:rsidRDefault="007A70AD">
      <w:pPr>
        <w:tabs>
          <w:tab w:val="left" w:pos="1688"/>
        </w:tabs>
      </w:pPr>
      <w:r>
        <w:rPr>
          <w:noProof/>
          <w:lang w:eastAsia="en-GB"/>
        </w:rPr>
        <w:drawing>
          <wp:inline distT="0" distB="0" distL="0" distR="0">
            <wp:extent cx="6877046" cy="2733671"/>
            <wp:effectExtent l="0" t="0" r="635" b="1016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67.75s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2278.2</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0.248</w:t>
      </w: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t>Experiment III: Pulse, single tank, Q=0.6l/min</w:t>
      </w:r>
    </w:p>
    <w:p w:rsidR="009B0213" w:rsidRDefault="007A70AD">
      <w:pPr>
        <w:tabs>
          <w:tab w:val="left" w:pos="1688"/>
        </w:tabs>
      </w:pPr>
      <w:r>
        <w:rPr>
          <w:noProof/>
          <w:lang w:eastAsia="en-GB"/>
        </w:rPr>
        <w:drawing>
          <wp:inline distT="0" distB="0" distL="0" distR="0">
            <wp:extent cx="6724653" cy="2705096"/>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121.03s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8262.36</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0.282</w:t>
      </w:r>
    </w:p>
    <w:p w:rsidR="007A70AD" w:rsidRDefault="007A70AD">
      <w:pPr>
        <w:tabs>
          <w:tab w:val="left" w:pos="1688"/>
        </w:tabs>
        <w:rPr>
          <w:rFonts w:ascii="Segoe UI Symbol" w:hAnsi="Segoe UI Symbol"/>
          <w:sz w:val="20"/>
          <w:szCs w:val="52"/>
        </w:rPr>
      </w:pP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lastRenderedPageBreak/>
        <w:t>Experiment IV: Pulse, single tank, Q=0.7l/min</w:t>
      </w:r>
    </w:p>
    <w:p w:rsidR="009B0213" w:rsidRDefault="007A70AD">
      <w:pPr>
        <w:tabs>
          <w:tab w:val="left" w:pos="1688"/>
        </w:tabs>
      </w:pPr>
      <w:r>
        <w:rPr>
          <w:noProof/>
          <w:lang w:eastAsia="en-GB"/>
        </w:rPr>
        <w:drawing>
          <wp:inline distT="0" distB="0" distL="0" distR="0">
            <wp:extent cx="6638928" cy="2524128"/>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101.24s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5576.90</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0.272</w:t>
      </w:r>
    </w:p>
    <w:p w:rsidR="009B0213" w:rsidRDefault="009B0213">
      <w:pPr>
        <w:tabs>
          <w:tab w:val="left" w:pos="1688"/>
        </w:tabs>
        <w:rPr>
          <w:rFonts w:ascii="Segoe UI Symbol" w:hAnsi="Segoe UI Symbol"/>
          <w:sz w:val="20"/>
          <w:szCs w:val="52"/>
        </w:rPr>
      </w:pPr>
    </w:p>
    <w:p w:rsidR="009B0213" w:rsidRDefault="009B0213">
      <w:pPr>
        <w:tabs>
          <w:tab w:val="left" w:pos="1688"/>
        </w:tabs>
        <w:rPr>
          <w:rFonts w:ascii="Segoe UI Symbol" w:hAnsi="Segoe UI Symbol"/>
          <w:sz w:val="20"/>
          <w:szCs w:val="52"/>
        </w:rPr>
      </w:pP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t>Experiment V: Pulse</w:t>
      </w:r>
      <w:r>
        <w:rPr>
          <w:rFonts w:ascii="Segoe UI Symbol" w:hAnsi="Segoe UI Symbol"/>
          <w:szCs w:val="52"/>
          <w:u w:val="single"/>
        </w:rPr>
        <w:t>, multi tank, Q=0.5l/min</w:t>
      </w:r>
    </w:p>
    <w:p w:rsidR="009B0213" w:rsidRDefault="007A70AD">
      <w:pPr>
        <w:tabs>
          <w:tab w:val="left" w:pos="1688"/>
        </w:tabs>
      </w:pPr>
      <w:r>
        <w:rPr>
          <w:noProof/>
          <w:lang w:eastAsia="en-GB"/>
        </w:rPr>
        <w:drawing>
          <wp:inline distT="0" distB="0" distL="0" distR="0">
            <wp:extent cx="6667503" cy="2838453"/>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427.47s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82187.96</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0.225</w:t>
      </w: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t>Experiment VI: Pulse, multi tank, Q=0.55l/min</w:t>
      </w:r>
    </w:p>
    <w:p w:rsidR="009B0213" w:rsidRDefault="007A70AD">
      <w:pPr>
        <w:tabs>
          <w:tab w:val="left" w:pos="1688"/>
        </w:tabs>
      </w:pPr>
      <w:r>
        <w:rPr>
          <w:noProof/>
          <w:lang w:eastAsia="en-GB"/>
        </w:rPr>
        <w:drawing>
          <wp:inline distT="0" distB="0" distL="0" distR="0">
            <wp:extent cx="6677021" cy="2800350"/>
            <wp:effectExtent l="0" t="0" r="1016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272.47s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33123.67</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0.223</w:t>
      </w: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t xml:space="preserve">Experiment VII: Pulse, multi tank, </w:t>
      </w:r>
      <w:r>
        <w:rPr>
          <w:rFonts w:ascii="Segoe UI Symbol" w:hAnsi="Segoe UI Symbol"/>
          <w:szCs w:val="52"/>
          <w:u w:val="single"/>
        </w:rPr>
        <w:t>Q=0.6l/min</w:t>
      </w:r>
    </w:p>
    <w:p w:rsidR="009B0213" w:rsidRDefault="007A70AD">
      <w:pPr>
        <w:tabs>
          <w:tab w:val="left" w:pos="1688"/>
        </w:tabs>
      </w:pPr>
      <w:r>
        <w:rPr>
          <w:noProof/>
          <w:lang w:eastAsia="en-GB"/>
        </w:rPr>
        <w:drawing>
          <wp:inline distT="0" distB="0" distL="0" distR="0">
            <wp:extent cx="6762746" cy="2924178"/>
            <wp:effectExtent l="0" t="0" r="63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203.30s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18345.98</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0.222</w:t>
      </w: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t>Experiment VIII: Pulse, multi tank, Q=0.7l/min</w:t>
      </w:r>
    </w:p>
    <w:p w:rsidR="009B0213" w:rsidRDefault="007A70AD">
      <w:pPr>
        <w:tabs>
          <w:tab w:val="left" w:pos="1688"/>
        </w:tabs>
      </w:pPr>
      <w:r>
        <w:rPr>
          <w:noProof/>
          <w:lang w:eastAsia="en-GB"/>
        </w:rPr>
        <w:drawing>
          <wp:inline distT="0" distB="0" distL="0" distR="0">
            <wp:extent cx="6724653" cy="2790821"/>
            <wp:effectExtent l="0" t="0" r="0"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158.75s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10882.55</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0.216</w:t>
      </w: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t>Experiment IX: Step, single tank, Q=0.7l/min</w:t>
      </w:r>
    </w:p>
    <w:p w:rsidR="009B0213" w:rsidRDefault="007A70AD">
      <w:pPr>
        <w:tabs>
          <w:tab w:val="left" w:pos="1688"/>
        </w:tabs>
      </w:pPr>
      <w:r>
        <w:rPr>
          <w:noProof/>
          <w:lang w:eastAsia="en-GB"/>
        </w:rPr>
        <w:drawing>
          <wp:inline distT="0" distB="0" distL="0" distR="0">
            <wp:extent cx="6686549" cy="2676521"/>
            <wp:effectExtent l="0" t="0" r="635"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w:t>
      </w:r>
      <w:r>
        <w:rPr>
          <w:rFonts w:ascii="Segoe UI Symbol" w:hAnsi="Segoe UI Symbol"/>
          <w:sz w:val="20"/>
          <w:szCs w:val="52"/>
        </w:rPr>
        <w:t>sidence Time = 69.25s</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4726.27</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0.493</w:t>
      </w:r>
    </w:p>
    <w:p w:rsidR="009B0213" w:rsidRDefault="009B0213">
      <w:pPr>
        <w:tabs>
          <w:tab w:val="left" w:pos="1688"/>
        </w:tabs>
        <w:rPr>
          <w:rFonts w:ascii="Segoe UI Symbol" w:hAnsi="Segoe UI Symbol"/>
          <w:sz w:val="20"/>
          <w:szCs w:val="52"/>
        </w:rPr>
      </w:pPr>
    </w:p>
    <w:p w:rsidR="009B0213" w:rsidRDefault="007A70AD">
      <w:pPr>
        <w:tabs>
          <w:tab w:val="left" w:pos="1688"/>
        </w:tabs>
        <w:rPr>
          <w:rFonts w:ascii="Segoe UI Symbol" w:hAnsi="Segoe UI Symbol"/>
          <w:szCs w:val="52"/>
          <w:u w:val="single"/>
        </w:rPr>
      </w:pPr>
      <w:r>
        <w:rPr>
          <w:rFonts w:ascii="Segoe UI Symbol" w:hAnsi="Segoe UI Symbol"/>
          <w:szCs w:val="52"/>
          <w:u w:val="single"/>
        </w:rPr>
        <w:lastRenderedPageBreak/>
        <w:t>Experiment X: Step, single tank, Q=0.6l/min</w:t>
      </w:r>
    </w:p>
    <w:p w:rsidR="009B0213" w:rsidRDefault="007A70AD">
      <w:pPr>
        <w:tabs>
          <w:tab w:val="left" w:pos="1688"/>
        </w:tabs>
      </w:pPr>
      <w:r>
        <w:rPr>
          <w:noProof/>
          <w:lang w:eastAsia="en-GB"/>
        </w:rPr>
        <w:drawing>
          <wp:inline distT="0" distB="0" distL="0" distR="0">
            <wp:extent cx="6715125" cy="3124203"/>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B0213" w:rsidRDefault="007A70AD">
      <w:pPr>
        <w:tabs>
          <w:tab w:val="left" w:pos="1688"/>
        </w:tabs>
        <w:rPr>
          <w:rFonts w:ascii="Segoe UI Symbol" w:hAnsi="Segoe UI Symbol"/>
          <w:sz w:val="20"/>
          <w:szCs w:val="52"/>
        </w:rPr>
      </w:pPr>
      <w:r>
        <w:rPr>
          <w:rFonts w:ascii="Segoe UI Symbol" w:hAnsi="Segoe UI Symbol"/>
          <w:sz w:val="20"/>
          <w:szCs w:val="52"/>
        </w:rPr>
        <w:t>Mean Residence Time = 91.37</w:t>
      </w:r>
    </w:p>
    <w:p w:rsidR="009B0213" w:rsidRDefault="007A70AD">
      <w:pPr>
        <w:tabs>
          <w:tab w:val="left" w:pos="1688"/>
        </w:tabs>
        <w:rPr>
          <w:rFonts w:ascii="Segoe UI Symbol" w:hAnsi="Segoe UI Symbol"/>
          <w:sz w:val="20"/>
          <w:szCs w:val="52"/>
        </w:rPr>
      </w:pPr>
      <w:r>
        <w:rPr>
          <w:rFonts w:ascii="Segoe UI Symbol" w:hAnsi="Segoe UI Symbol"/>
          <w:sz w:val="20"/>
          <w:szCs w:val="52"/>
        </w:rPr>
        <w:t>Variance = 4450.96</w:t>
      </w:r>
    </w:p>
    <w:p w:rsidR="009B0213" w:rsidRDefault="007A70AD">
      <w:pPr>
        <w:tabs>
          <w:tab w:val="left" w:pos="1688"/>
        </w:tabs>
        <w:rPr>
          <w:rFonts w:ascii="Segoe UI Symbol" w:hAnsi="Segoe UI Symbol"/>
          <w:sz w:val="20"/>
          <w:szCs w:val="52"/>
        </w:rPr>
      </w:pPr>
      <w:r>
        <w:rPr>
          <w:rFonts w:ascii="Segoe UI Symbol" w:hAnsi="Segoe UI Symbol"/>
          <w:sz w:val="20"/>
          <w:szCs w:val="52"/>
        </w:rPr>
        <w:t>Dispersion = 0.267</w:t>
      </w:r>
    </w:p>
    <w:p w:rsidR="009B0213" w:rsidRDefault="007A70AD">
      <w:pPr>
        <w:tabs>
          <w:tab w:val="left" w:pos="1688"/>
        </w:tabs>
        <w:rPr>
          <w:rFonts w:ascii="Segoe UI Symbol" w:hAnsi="Segoe UI Symbol"/>
          <w:b/>
          <w:sz w:val="52"/>
          <w:szCs w:val="52"/>
        </w:rPr>
      </w:pPr>
      <w:r>
        <w:rPr>
          <w:rFonts w:ascii="Segoe UI Symbol" w:hAnsi="Segoe UI Symbol"/>
          <w:b/>
          <w:sz w:val="52"/>
          <w:szCs w:val="52"/>
        </w:rPr>
        <w:t>Discussion of Results</w:t>
      </w:r>
    </w:p>
    <w:p w:rsidR="009B0213" w:rsidRDefault="007A70AD">
      <w:pPr>
        <w:tabs>
          <w:tab w:val="left" w:pos="1688"/>
        </w:tabs>
        <w:rPr>
          <w:rFonts w:ascii="Segoe UI Symbol" w:hAnsi="Segoe UI Symbol"/>
          <w:sz w:val="20"/>
          <w:szCs w:val="52"/>
        </w:rPr>
      </w:pPr>
      <w:r>
        <w:rPr>
          <w:rFonts w:ascii="Segoe UI Symbol" w:hAnsi="Segoe UI Symbol"/>
          <w:sz w:val="20"/>
          <w:szCs w:val="52"/>
        </w:rPr>
        <w:t>For the single tank pulse experiments, the maximum conductivi</w:t>
      </w:r>
      <w:r>
        <w:rPr>
          <w:rFonts w:ascii="Segoe UI Symbol" w:hAnsi="Segoe UI Symbol"/>
          <w:sz w:val="20"/>
          <w:szCs w:val="52"/>
        </w:rPr>
        <w:t xml:space="preserve">ty was fairly consistent at around 220-230 </w:t>
      </w:r>
      <w:proofErr w:type="spellStart"/>
      <w:r>
        <w:rPr>
          <w:rFonts w:ascii="Segoe UI Symbol" w:hAnsi="Segoe UI Symbol"/>
          <w:sz w:val="20"/>
          <w:szCs w:val="52"/>
        </w:rPr>
        <w:t>μS</w:t>
      </w:r>
      <w:proofErr w:type="spellEnd"/>
      <w:r>
        <w:rPr>
          <w:rFonts w:ascii="Segoe UI Symbol" w:hAnsi="Segoe UI Symbol"/>
          <w:sz w:val="20"/>
          <w:szCs w:val="52"/>
        </w:rPr>
        <w:t>/cm, except for experiment II, which shall be discussed shortly. The distributions are visually very similar, all showing the same trend. The distributions also clearly show that an increased flowrate will reduc</w:t>
      </w:r>
      <w:r>
        <w:rPr>
          <w:rFonts w:ascii="Segoe UI Symbol" w:hAnsi="Segoe UI Symbol"/>
          <w:sz w:val="20"/>
          <w:szCs w:val="52"/>
        </w:rPr>
        <w:t xml:space="preserve">e the residence time in the reactor – the conductivity decreases at a faster rate with an increased flowrate. The strange results observed in Experiment II are thought to have been caused by the </w:t>
      </w:r>
      <w:proofErr w:type="spellStart"/>
      <w:r>
        <w:rPr>
          <w:rFonts w:ascii="Segoe UI Symbol" w:hAnsi="Segoe UI Symbol"/>
          <w:sz w:val="20"/>
          <w:szCs w:val="52"/>
        </w:rPr>
        <w:t>NaCl</w:t>
      </w:r>
      <w:proofErr w:type="spellEnd"/>
      <w:r>
        <w:rPr>
          <w:rFonts w:ascii="Segoe UI Symbol" w:hAnsi="Segoe UI Symbol"/>
          <w:sz w:val="20"/>
          <w:szCs w:val="52"/>
        </w:rPr>
        <w:t xml:space="preserve"> solution being injected into the inlet at an angle, caus</w:t>
      </w:r>
      <w:r>
        <w:rPr>
          <w:rFonts w:ascii="Segoe UI Symbol" w:hAnsi="Segoe UI Symbol"/>
          <w:sz w:val="20"/>
          <w:szCs w:val="52"/>
        </w:rPr>
        <w:t>ing the solution to bypass the tank and sensor, causing the mean residence time to be anomalously low.</w:t>
      </w:r>
    </w:p>
    <w:p w:rsidR="009B0213" w:rsidRDefault="007A70AD">
      <w:pPr>
        <w:tabs>
          <w:tab w:val="left" w:pos="1688"/>
        </w:tabs>
        <w:rPr>
          <w:rFonts w:ascii="Segoe UI Symbol" w:hAnsi="Segoe UI Symbol"/>
          <w:sz w:val="20"/>
          <w:szCs w:val="52"/>
        </w:rPr>
      </w:pPr>
      <w:r>
        <w:rPr>
          <w:rFonts w:ascii="Segoe UI Symbol" w:hAnsi="Segoe UI Symbol"/>
          <w:sz w:val="20"/>
          <w:szCs w:val="52"/>
        </w:rPr>
        <w:t xml:space="preserve">For the multi tank pulse experiments, the maximum conductivity was consistent at around 120 </w:t>
      </w:r>
      <w:proofErr w:type="spellStart"/>
      <w:r>
        <w:rPr>
          <w:rFonts w:ascii="Segoe UI Symbol" w:hAnsi="Segoe UI Symbol"/>
          <w:sz w:val="20"/>
          <w:szCs w:val="52"/>
        </w:rPr>
        <w:t>μS</w:t>
      </w:r>
      <w:proofErr w:type="spellEnd"/>
      <w:r>
        <w:rPr>
          <w:rFonts w:ascii="Segoe UI Symbol" w:hAnsi="Segoe UI Symbol"/>
          <w:sz w:val="20"/>
          <w:szCs w:val="52"/>
        </w:rPr>
        <w:t>/cm. Again, the distributions are all visually very similar</w:t>
      </w:r>
      <w:r>
        <w:rPr>
          <w:rFonts w:ascii="Segoe UI Symbol" w:hAnsi="Segoe UI Symbol"/>
          <w:sz w:val="20"/>
          <w:szCs w:val="52"/>
        </w:rPr>
        <w:t xml:space="preserve"> showing the same general trend. Again, the distributions also clearly show that an increased flowrate will reduce the residence time in the reactor – the conductivity decreases at a faster rate with an increased flowrate. Compared to the single tank pulse</w:t>
      </w:r>
      <w:r>
        <w:rPr>
          <w:rFonts w:ascii="Segoe UI Symbol" w:hAnsi="Segoe UI Symbol"/>
          <w:sz w:val="20"/>
          <w:szCs w:val="52"/>
        </w:rPr>
        <w:t xml:space="preserve"> experiments, the mean residence times and variances for the respective flowrates are greatly increased. This is consistent with the expected results for a realistic reactor, where the vessel is more thoroughly mixed, and the tracer exits over a long time </w:t>
      </w:r>
      <w:r>
        <w:rPr>
          <w:rFonts w:ascii="Segoe UI Symbol" w:hAnsi="Segoe UI Symbol"/>
          <w:sz w:val="20"/>
          <w:szCs w:val="52"/>
        </w:rPr>
        <w:t xml:space="preserve">period. </w:t>
      </w:r>
    </w:p>
    <w:p w:rsidR="009B0213" w:rsidRDefault="007A70AD">
      <w:pPr>
        <w:tabs>
          <w:tab w:val="left" w:pos="1688"/>
        </w:tabs>
        <w:rPr>
          <w:rFonts w:ascii="Segoe UI Symbol" w:hAnsi="Segoe UI Symbol"/>
          <w:sz w:val="20"/>
          <w:szCs w:val="52"/>
        </w:rPr>
      </w:pPr>
      <w:r>
        <w:rPr>
          <w:rFonts w:ascii="Segoe UI Symbol" w:hAnsi="Segoe UI Symbol"/>
          <w:sz w:val="20"/>
          <w:szCs w:val="52"/>
        </w:rPr>
        <w:t xml:space="preserve">For the step experiments, we first achieved a consistent baseline of around 210 </w:t>
      </w:r>
      <w:proofErr w:type="spellStart"/>
      <w:r>
        <w:rPr>
          <w:rFonts w:ascii="Segoe UI Symbol" w:hAnsi="Segoe UI Symbol"/>
          <w:sz w:val="20"/>
          <w:szCs w:val="52"/>
        </w:rPr>
        <w:t>μS</w:t>
      </w:r>
      <w:proofErr w:type="spellEnd"/>
      <w:r>
        <w:rPr>
          <w:rFonts w:ascii="Segoe UI Symbol" w:hAnsi="Segoe UI Symbol"/>
          <w:sz w:val="20"/>
          <w:szCs w:val="52"/>
        </w:rPr>
        <w:t>/cm. Again, the distributions are all visually very similar showing the same general trend. Again, the distributions also clearly show that an increased flowrate wil</w:t>
      </w:r>
      <w:r>
        <w:rPr>
          <w:rFonts w:ascii="Segoe UI Symbol" w:hAnsi="Segoe UI Symbol"/>
          <w:sz w:val="20"/>
          <w:szCs w:val="52"/>
        </w:rPr>
        <w:t>l reduce the residence time in the reactor – the conductivity decreases at a faster rate with an increased flowrate.</w:t>
      </w:r>
    </w:p>
    <w:p w:rsidR="009B0213" w:rsidRDefault="007A70AD">
      <w:pPr>
        <w:tabs>
          <w:tab w:val="left" w:pos="1688"/>
        </w:tabs>
        <w:rPr>
          <w:rFonts w:ascii="Segoe UI Symbol" w:hAnsi="Segoe UI Symbol"/>
          <w:sz w:val="20"/>
          <w:szCs w:val="52"/>
        </w:rPr>
      </w:pPr>
      <w:r>
        <w:rPr>
          <w:rFonts w:ascii="Segoe UI Symbol" w:hAnsi="Segoe UI Symbol"/>
          <w:sz w:val="20"/>
          <w:szCs w:val="52"/>
        </w:rPr>
        <w:t>Aside from experiment II, all experiments were found to give consistent results and are therefore assumed to be within reasonable accuracy.</w:t>
      </w:r>
      <w:r>
        <w:rPr>
          <w:rFonts w:ascii="Segoe UI Symbol" w:hAnsi="Segoe UI Symbol"/>
          <w:sz w:val="20"/>
          <w:szCs w:val="52"/>
        </w:rPr>
        <w:t xml:space="preserve"> Small sources of error include the parallax error involved with injecting the solution into the vessel each time as it is impossible to inject the solution into the solution at a consistent speed or position between experiments. Although care was taken to</w:t>
      </w:r>
      <w:r>
        <w:rPr>
          <w:rFonts w:ascii="Segoe UI Symbol" w:hAnsi="Segoe UI Symbol"/>
          <w:sz w:val="20"/>
          <w:szCs w:val="52"/>
        </w:rPr>
        <w:t xml:space="preserve"> ensure that the solution returned to the baseline value each time, small </w:t>
      </w:r>
      <w:r>
        <w:rPr>
          <w:rFonts w:ascii="Segoe UI Symbol" w:hAnsi="Segoe UI Symbol"/>
          <w:sz w:val="20"/>
          <w:szCs w:val="52"/>
        </w:rPr>
        <w:lastRenderedPageBreak/>
        <w:t xml:space="preserve">amounts of solution may have remained in the tank causing the following experiments results to be affected, however, it can be assumed that this effect would largely be negligible. </w:t>
      </w:r>
    </w:p>
    <w:p w:rsidR="009B0213" w:rsidRDefault="007A70AD">
      <w:pPr>
        <w:tabs>
          <w:tab w:val="left" w:pos="1688"/>
        </w:tabs>
        <w:rPr>
          <w:rFonts w:ascii="Segoe UI Symbol" w:hAnsi="Segoe UI Symbol"/>
          <w:sz w:val="20"/>
          <w:szCs w:val="52"/>
        </w:rPr>
      </w:pPr>
      <w:r>
        <w:rPr>
          <w:rFonts w:ascii="Segoe UI Symbol" w:hAnsi="Segoe UI Symbol"/>
          <w:sz w:val="20"/>
          <w:szCs w:val="52"/>
        </w:rPr>
        <w:t xml:space="preserve">The dispersion value was found to largely be consistent across all experiments, implying that all of the experiments have deviated from plug flow by a similar amount. The exception to this was experiment IX, where the variance was found to be smaller than </w:t>
      </w:r>
      <w:r>
        <w:rPr>
          <w:rFonts w:ascii="Segoe UI Symbol" w:hAnsi="Segoe UI Symbol"/>
          <w:sz w:val="20"/>
          <w:szCs w:val="52"/>
        </w:rPr>
        <w:t>expected, the reason for which is not known, but is likely due to have been caused by human error when performing the valve switch part of the experiment.</w:t>
      </w:r>
    </w:p>
    <w:p w:rsidR="009B0213" w:rsidRDefault="007A70AD">
      <w:pPr>
        <w:tabs>
          <w:tab w:val="left" w:pos="1688"/>
        </w:tabs>
        <w:rPr>
          <w:rFonts w:ascii="Segoe UI Symbol" w:hAnsi="Segoe UI Symbol"/>
          <w:b/>
          <w:sz w:val="52"/>
          <w:szCs w:val="52"/>
        </w:rPr>
      </w:pPr>
      <w:r>
        <w:rPr>
          <w:rFonts w:ascii="Segoe UI Symbol" w:hAnsi="Segoe UI Symbol"/>
          <w:b/>
          <w:sz w:val="52"/>
          <w:szCs w:val="52"/>
        </w:rPr>
        <w:t>Conclusions</w:t>
      </w:r>
    </w:p>
    <w:p w:rsidR="009B0213" w:rsidRDefault="007A70AD">
      <w:pPr>
        <w:tabs>
          <w:tab w:val="left" w:pos="1688"/>
        </w:tabs>
        <w:rPr>
          <w:rFonts w:ascii="Segoe UI Symbol" w:hAnsi="Segoe UI Symbol"/>
          <w:sz w:val="20"/>
          <w:szCs w:val="52"/>
        </w:rPr>
      </w:pPr>
      <w:r>
        <w:rPr>
          <w:rFonts w:ascii="Segoe UI Symbol" w:hAnsi="Segoe UI Symbol"/>
          <w:sz w:val="20"/>
          <w:szCs w:val="52"/>
        </w:rPr>
        <w:t>In conclusion, the experiment found that an increasing the flowrate reduces the mean resi</w:t>
      </w:r>
      <w:r>
        <w:rPr>
          <w:rFonts w:ascii="Segoe UI Symbol" w:hAnsi="Segoe UI Symbol"/>
          <w:sz w:val="20"/>
          <w:szCs w:val="52"/>
        </w:rPr>
        <w:t xml:space="preserve">dence time and the variance of the tracer in the vessels. It also found that by using a series of CSTRs, a more realistic reactor could be modelled. Aside from two of the eight experiments, the results were found to be consistent and the erroneous results </w:t>
      </w:r>
      <w:r>
        <w:rPr>
          <w:rFonts w:ascii="Segoe UI Symbol" w:hAnsi="Segoe UI Symbol"/>
          <w:sz w:val="20"/>
          <w:szCs w:val="52"/>
        </w:rPr>
        <w:t>were put down to human error.</w:t>
      </w:r>
    </w:p>
    <w:p w:rsidR="009B0213" w:rsidRDefault="007A70AD">
      <w:pPr>
        <w:tabs>
          <w:tab w:val="left" w:pos="1688"/>
        </w:tabs>
        <w:rPr>
          <w:rFonts w:ascii="Segoe UI Symbol" w:hAnsi="Segoe UI Symbol"/>
          <w:b/>
          <w:sz w:val="52"/>
          <w:szCs w:val="52"/>
        </w:rPr>
      </w:pPr>
      <w:r>
        <w:rPr>
          <w:rFonts w:ascii="Segoe UI Symbol" w:hAnsi="Segoe UI Symbol"/>
          <w:b/>
          <w:sz w:val="52"/>
          <w:szCs w:val="52"/>
        </w:rPr>
        <w:t>Appendix I</w:t>
      </w:r>
    </w:p>
    <w:p w:rsidR="009B0213" w:rsidRDefault="007A70AD">
      <w:pPr>
        <w:tabs>
          <w:tab w:val="left" w:pos="1688"/>
        </w:tabs>
        <w:rPr>
          <w:rFonts w:ascii="Segoe UI Symbol" w:hAnsi="Segoe UI Symbol"/>
          <w:szCs w:val="52"/>
          <w:u w:val="single"/>
        </w:rPr>
      </w:pPr>
      <w:r>
        <w:rPr>
          <w:rFonts w:ascii="Segoe UI Symbol" w:hAnsi="Segoe UI Symbol"/>
          <w:szCs w:val="52"/>
          <w:u w:val="single"/>
        </w:rPr>
        <w:t>Example Calculations</w:t>
      </w:r>
    </w:p>
    <w:p w:rsidR="009B0213" w:rsidRDefault="007A70AD">
      <w:pPr>
        <w:tabs>
          <w:tab w:val="left" w:pos="1688"/>
        </w:tabs>
      </w:pPr>
      <w:r>
        <w:rPr>
          <w:rFonts w:ascii="Segoe UI Symbol" w:hAnsi="Segoe UI Symbol"/>
          <w:sz w:val="20"/>
          <w:szCs w:val="52"/>
        </w:rPr>
        <w:t>C</w:t>
      </w:r>
      <w:r>
        <w:rPr>
          <w:rFonts w:ascii="Segoe UI Symbol" w:hAnsi="Segoe UI Symbol"/>
          <w:sz w:val="20"/>
          <w:szCs w:val="52"/>
          <w:vertAlign w:val="subscript"/>
        </w:rPr>
        <w:t>i</w:t>
      </w:r>
      <w:r>
        <w:rPr>
          <w:rFonts w:ascii="Segoe UI Symbol" w:hAnsi="Segoe UI Symbol"/>
          <w:sz w:val="20"/>
          <w:szCs w:val="52"/>
        </w:rPr>
        <w:t>t</w:t>
      </w:r>
      <w:r>
        <w:rPr>
          <w:rFonts w:ascii="Segoe UI Symbol" w:hAnsi="Segoe UI Symbol"/>
          <w:sz w:val="20"/>
          <w:szCs w:val="52"/>
          <w:vertAlign w:val="subscript"/>
        </w:rPr>
        <w:t>i</w:t>
      </w:r>
      <w:r>
        <w:rPr>
          <w:rFonts w:ascii="Segoe UI Symbol" w:hAnsi="Segoe UI Symbol"/>
          <w:sz w:val="20"/>
          <w:szCs w:val="52"/>
        </w:rPr>
        <w:t>: 233.5 x 2 = 467</w:t>
      </w:r>
    </w:p>
    <w:p w:rsidR="009B0213" w:rsidRDefault="007A70AD">
      <w:pPr>
        <w:tabs>
          <w:tab w:val="left" w:pos="1688"/>
        </w:tabs>
      </w:pPr>
      <w:r>
        <w:rPr>
          <w:rFonts w:ascii="Segoe UI Symbol" w:hAnsi="Segoe UI Symbol"/>
          <w:sz w:val="20"/>
          <w:szCs w:val="52"/>
        </w:rPr>
        <w:t>t</w:t>
      </w:r>
      <w:r>
        <w:rPr>
          <w:rFonts w:ascii="Segoe UI Symbol" w:hAnsi="Segoe UI Symbol"/>
          <w:sz w:val="20"/>
          <w:szCs w:val="52"/>
          <w:vertAlign w:val="superscript"/>
        </w:rPr>
        <w:t>2</w:t>
      </w:r>
      <w:r>
        <w:rPr>
          <w:rFonts w:ascii="Segoe UI Symbol" w:hAnsi="Segoe UI Symbol"/>
          <w:sz w:val="20"/>
          <w:szCs w:val="52"/>
        </w:rPr>
        <w:t>: 2</w:t>
      </w:r>
      <w:r>
        <w:rPr>
          <w:rFonts w:ascii="Segoe UI Symbol" w:hAnsi="Segoe UI Symbol"/>
          <w:sz w:val="20"/>
          <w:szCs w:val="52"/>
          <w:vertAlign w:val="superscript"/>
        </w:rPr>
        <w:t>2</w:t>
      </w:r>
      <w:r>
        <w:rPr>
          <w:rFonts w:ascii="Segoe UI Symbol" w:hAnsi="Segoe UI Symbol"/>
          <w:sz w:val="20"/>
          <w:szCs w:val="52"/>
        </w:rPr>
        <w:t>=4</w:t>
      </w:r>
    </w:p>
    <w:p w:rsidR="009B0213" w:rsidRDefault="007A70AD">
      <w:pPr>
        <w:tabs>
          <w:tab w:val="left" w:pos="1688"/>
        </w:tabs>
      </w:pPr>
      <w:r>
        <w:rPr>
          <w:rFonts w:ascii="Segoe UI Symbol" w:hAnsi="Segoe UI Symbol"/>
          <w:sz w:val="20"/>
          <w:szCs w:val="52"/>
        </w:rPr>
        <w:t>C</w:t>
      </w:r>
      <w:r>
        <w:rPr>
          <w:rFonts w:ascii="Segoe UI Symbol" w:hAnsi="Segoe UI Symbol"/>
          <w:sz w:val="20"/>
          <w:szCs w:val="52"/>
          <w:vertAlign w:val="subscript"/>
        </w:rPr>
        <w:t>i</w:t>
      </w:r>
      <w:r>
        <w:rPr>
          <w:rFonts w:ascii="Segoe UI Symbol" w:hAnsi="Segoe UI Symbol"/>
          <w:sz w:val="20"/>
          <w:szCs w:val="52"/>
        </w:rPr>
        <w:t>t</w:t>
      </w:r>
      <w:r>
        <w:rPr>
          <w:rFonts w:ascii="Segoe UI Symbol" w:hAnsi="Segoe UI Symbol"/>
          <w:sz w:val="20"/>
          <w:szCs w:val="52"/>
          <w:vertAlign w:val="subscript"/>
        </w:rPr>
        <w:t>i</w:t>
      </w:r>
      <w:r>
        <w:rPr>
          <w:rFonts w:ascii="Segoe UI Symbol" w:hAnsi="Segoe UI Symbol"/>
          <w:sz w:val="20"/>
          <w:szCs w:val="52"/>
          <w:vertAlign w:val="superscript"/>
        </w:rPr>
        <w:t>2</w:t>
      </w:r>
      <w:r>
        <w:rPr>
          <w:rFonts w:ascii="Segoe UI Symbol" w:hAnsi="Segoe UI Symbol"/>
          <w:sz w:val="20"/>
          <w:szCs w:val="52"/>
        </w:rPr>
        <w:t>: 233.5 x 4 =934</w:t>
      </w:r>
    </w:p>
    <w:p w:rsidR="009B0213" w:rsidRDefault="007A70AD">
      <w:pPr>
        <w:tabs>
          <w:tab w:val="left" w:pos="1688"/>
        </w:tabs>
      </w:pPr>
      <w:r>
        <w:rPr>
          <w:rFonts w:ascii="Segoe UI Symbol" w:hAnsi="Segoe UI Symbol"/>
          <w:sz w:val="20"/>
          <w:szCs w:val="52"/>
        </w:rPr>
        <w:t xml:space="preserve">Mean Residence Time: </w:t>
      </w:r>
      <m:oMath>
        <m:f>
          <m:fPr>
            <m:ctrlPr>
              <w:rPr>
                <w:rFonts w:ascii="Cambria Math" w:hAnsi="Cambria Math"/>
              </w:rPr>
            </m:ctrlPr>
          </m:fPr>
          <m:num>
            <m:r>
              <w:rPr>
                <w:rFonts w:ascii="Cambria Math" w:hAnsi="Cambria Math"/>
              </w:rPr>
              <m:t>14069689</m:t>
            </m:r>
          </m:num>
          <m:den>
            <m:r>
              <w:rPr>
                <w:rFonts w:ascii="Cambria Math" w:hAnsi="Cambria Math"/>
              </w:rPr>
              <m:t>60190.82358</m:t>
            </m:r>
          </m:den>
        </m:f>
        <m:r>
          <w:rPr>
            <w:rFonts w:ascii="Cambria Math" w:hAnsi="Cambria Math"/>
          </w:rPr>
          <m:t>=233.75</m:t>
        </m:r>
      </m:oMath>
    </w:p>
    <w:p w:rsidR="009B0213" w:rsidRDefault="007A70AD">
      <w:pPr>
        <w:tabs>
          <w:tab w:val="left" w:pos="1688"/>
        </w:tabs>
      </w:pPr>
      <w:r>
        <w:rPr>
          <w:rFonts w:ascii="Segoe UI Symbol" w:hAnsi="Segoe UI Symbol"/>
          <w:sz w:val="20"/>
          <w:szCs w:val="52"/>
        </w:rPr>
        <w:t xml:space="preserve">Variance: </w:t>
      </w:r>
      <m:oMath>
        <m:f>
          <m:fPr>
            <m:ctrlPr>
              <w:rPr>
                <w:rFonts w:ascii="Cambria Math" w:hAnsi="Cambria Math"/>
              </w:rPr>
            </m:ctrlPr>
          </m:fPr>
          <m:num>
            <m:r>
              <w:rPr>
                <w:rFonts w:ascii="Cambria Math" w:hAnsi="Cambria Math"/>
              </w:rPr>
              <m:t>5.16×</m:t>
            </m:r>
            <m:sSup>
              <m:sSupPr>
                <m:ctrlPr>
                  <w:rPr>
                    <w:rFonts w:ascii="Cambria Math" w:hAnsi="Cambria Math"/>
                  </w:rPr>
                </m:ctrlPr>
              </m:sSupPr>
              <m:e>
                <m:r>
                  <w:rPr>
                    <w:rFonts w:ascii="Cambria Math" w:hAnsi="Cambria Math"/>
                  </w:rPr>
                  <m:t>10</m:t>
                </m:r>
              </m:e>
              <m:sup>
                <m:r>
                  <w:rPr>
                    <w:rFonts w:ascii="Cambria Math" w:hAnsi="Cambria Math"/>
                  </w:rPr>
                  <m:t>9</m:t>
                </m:r>
              </m:sup>
            </m:sSup>
          </m:num>
          <m:den>
            <m:r>
              <w:rPr>
                <w:rFonts w:ascii="Cambria Math" w:hAnsi="Cambria Math"/>
              </w:rPr>
              <m:t>60190.82358</m:t>
            </m:r>
          </m:den>
        </m:f>
        <m:r>
          <w:rPr>
            <w:rFonts w:ascii="Cambria Math" w:hAnsi="Cambria Math"/>
          </w:rPr>
          <m:t>-</m:t>
        </m:r>
        <m:sSup>
          <m:sSupPr>
            <m:ctrlPr>
              <w:rPr>
                <w:rFonts w:ascii="Cambria Math" w:hAnsi="Cambria Math"/>
              </w:rPr>
            </m:ctrlPr>
          </m:sSupPr>
          <m:e>
            <m:r>
              <w:rPr>
                <w:rFonts w:ascii="Cambria Math" w:hAnsi="Cambria Math"/>
              </w:rPr>
              <m:t>233.75</m:t>
            </m:r>
          </m:e>
          <m:sup>
            <m:r>
              <w:rPr>
                <w:rFonts w:ascii="Cambria Math" w:hAnsi="Cambria Math"/>
              </w:rPr>
              <m:t>2</m:t>
            </m:r>
          </m:sup>
        </m:sSup>
        <m:r>
          <w:rPr>
            <w:rFonts w:ascii="Cambria Math" w:hAnsi="Cambria Math"/>
          </w:rPr>
          <m:t>=31136.4</m:t>
        </m:r>
      </m:oMath>
    </w:p>
    <w:p w:rsidR="009B0213" w:rsidRDefault="007A70AD">
      <w:pPr>
        <w:tabs>
          <w:tab w:val="left" w:pos="1688"/>
        </w:tabs>
      </w:pPr>
      <w:r>
        <w:rPr>
          <w:rFonts w:ascii="Segoe UI Symbol" w:hAnsi="Segoe UI Symbol"/>
          <w:sz w:val="20"/>
          <w:szCs w:val="52"/>
        </w:rPr>
        <w:t xml:space="preserve">Dispersion: </w:t>
      </w:r>
      <m:oMath>
        <m:f>
          <m:fPr>
            <m:ctrlPr>
              <w:rPr>
                <w:rFonts w:ascii="Cambria Math" w:hAnsi="Cambria Math"/>
              </w:rPr>
            </m:ctrlPr>
          </m:fPr>
          <m:num>
            <m:r>
              <w:rPr>
                <w:rFonts w:ascii="Cambria Math" w:hAnsi="Cambria Math"/>
              </w:rPr>
              <m:t>31136.4</m:t>
            </m:r>
          </m:num>
          <m:den>
            <m:r>
              <w:rPr>
                <w:rFonts w:ascii="Cambria Math" w:hAnsi="Cambria Math"/>
              </w:rPr>
              <m:t>2×</m:t>
            </m:r>
            <m:sSup>
              <m:sSupPr>
                <m:ctrlPr>
                  <w:rPr>
                    <w:rFonts w:ascii="Cambria Math" w:hAnsi="Cambria Math"/>
                  </w:rPr>
                </m:ctrlPr>
              </m:sSupPr>
              <m:e>
                <m:r>
                  <w:rPr>
                    <w:rFonts w:ascii="Cambria Math" w:hAnsi="Cambria Math"/>
                  </w:rPr>
                  <m:t>233.75</m:t>
                </m:r>
              </m:e>
              <m:sup>
                <m:r>
                  <w:rPr>
                    <w:rFonts w:ascii="Cambria Math" w:hAnsi="Cambria Math"/>
                  </w:rPr>
                  <m:t>2</m:t>
                </m:r>
              </m:sup>
            </m:sSup>
          </m:den>
        </m:f>
        <m:r>
          <w:rPr>
            <w:rFonts w:ascii="Cambria Math" w:hAnsi="Cambria Math"/>
          </w:rPr>
          <m:t>=0.285</m:t>
        </m:r>
      </m:oMath>
    </w:p>
    <w:p w:rsidR="009B0213" w:rsidRDefault="007A70AD">
      <w:pPr>
        <w:pStyle w:val="Heading1"/>
      </w:pPr>
      <w:r>
        <w:rPr>
          <w:rFonts w:ascii="Segoe UI Symbol" w:hAnsi="Segoe UI Symbol"/>
          <w:b/>
          <w:color w:val="auto"/>
          <w:sz w:val="52"/>
        </w:rPr>
        <w:t>References</w:t>
      </w:r>
    </w:p>
    <w:p w:rsidR="009B0213" w:rsidRDefault="007A70AD">
      <w:pPr>
        <w:pStyle w:val="Bibliography"/>
      </w:pPr>
      <w:r>
        <w:rPr>
          <w:lang w:val="en-US"/>
        </w:rPr>
        <w:t xml:space="preserve">Heriot Watt University School of Engineering &amp; Physical Sciences, 2006. </w:t>
      </w:r>
      <w:r>
        <w:rPr>
          <w:i/>
          <w:iCs/>
          <w:lang w:val="en-US"/>
        </w:rPr>
        <w:t xml:space="preserve">Residence </w:t>
      </w:r>
      <w:r>
        <w:rPr>
          <w:i/>
          <w:iCs/>
          <w:lang w:val="en-US"/>
        </w:rPr>
        <w:t xml:space="preserve">Time Distribution in a Series of Continuously Stirred Tank </w:t>
      </w:r>
      <w:proofErr w:type="gramStart"/>
      <w:r>
        <w:rPr>
          <w:i/>
          <w:iCs/>
          <w:lang w:val="en-US"/>
        </w:rPr>
        <w:t>Reactors..</w:t>
      </w:r>
      <w:proofErr w:type="gramEnd"/>
      <w:r>
        <w:rPr>
          <w:i/>
          <w:iCs/>
          <w:lang w:val="en-US"/>
        </w:rPr>
        <w:t xml:space="preserve"> </w:t>
      </w:r>
      <w:r>
        <w:rPr>
          <w:lang w:val="en-US"/>
        </w:rPr>
        <w:t>1st ed. Edinburgh: Heriot Watt University.</w:t>
      </w:r>
    </w:p>
    <w:p w:rsidR="009B0213" w:rsidRDefault="007A70AD">
      <w:pPr>
        <w:pStyle w:val="Bibliography"/>
      </w:pPr>
      <w:r>
        <w:rPr>
          <w:lang w:val="en-US"/>
        </w:rPr>
        <w:t xml:space="preserve">Perry, R. H. &amp; Green, D. W., 1997. 23-15 Residence Time Distribution (RTD) and Reactor Efficiency. In: </w:t>
      </w:r>
      <w:r>
        <w:rPr>
          <w:i/>
          <w:iCs/>
          <w:lang w:val="en-US"/>
        </w:rPr>
        <w:t>Perry's Chemical Engineers' Handbook (Se</w:t>
      </w:r>
      <w:r>
        <w:rPr>
          <w:i/>
          <w:iCs/>
          <w:lang w:val="en-US"/>
        </w:rPr>
        <w:t xml:space="preserve">venth Edition). </w:t>
      </w:r>
      <w:r>
        <w:rPr>
          <w:lang w:val="en-US"/>
        </w:rPr>
        <w:t>New York: McGraw-Hill, pp. 2315-2325.</w:t>
      </w:r>
    </w:p>
    <w:p w:rsidR="009B0213" w:rsidRDefault="007A70AD">
      <w:pPr>
        <w:pStyle w:val="Bibliography"/>
      </w:pPr>
      <w:proofErr w:type="spellStart"/>
      <w:r>
        <w:rPr>
          <w:lang w:val="en-US"/>
        </w:rPr>
        <w:t>Sinnott</w:t>
      </w:r>
      <w:proofErr w:type="spellEnd"/>
      <w:r>
        <w:rPr>
          <w:lang w:val="en-US"/>
        </w:rPr>
        <w:t xml:space="preserve">, R. &amp; </w:t>
      </w:r>
      <w:proofErr w:type="spellStart"/>
      <w:r>
        <w:rPr>
          <w:lang w:val="en-US"/>
        </w:rPr>
        <w:t>Towler</w:t>
      </w:r>
      <w:proofErr w:type="spellEnd"/>
      <w:r>
        <w:rPr>
          <w:lang w:val="en-US"/>
        </w:rPr>
        <w:t xml:space="preserve">, G., 2009. 10.11.2. Liquid Mixing. In: </w:t>
      </w:r>
      <w:r>
        <w:rPr>
          <w:i/>
          <w:iCs/>
          <w:lang w:val="en-US"/>
        </w:rPr>
        <w:t xml:space="preserve">Chemical Engineering Design (Fifth Edition). </w:t>
      </w:r>
      <w:r>
        <w:rPr>
          <w:lang w:val="en-US"/>
        </w:rPr>
        <w:t>Oxford: Elsevier, pp. 648-649.</w:t>
      </w:r>
    </w:p>
    <w:p w:rsidR="009B0213" w:rsidRDefault="009B0213"/>
    <w:p w:rsidR="009B0213" w:rsidRDefault="009B0213">
      <w:pPr>
        <w:rPr>
          <w:lang w:val="en-US"/>
        </w:rPr>
      </w:pPr>
    </w:p>
    <w:sectPr w:rsidR="009B0213">
      <w:headerReference w:type="default" r:id="rId20"/>
      <w:footerReference w:type="default" r:id="rId21"/>
      <w:headerReference w:type="first" r:id="rId22"/>
      <w:footerReference w:type="first" r:id="rId23"/>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A70AD">
      <w:pPr>
        <w:spacing w:after="0" w:line="240" w:lineRule="auto"/>
      </w:pPr>
      <w:r>
        <w:separator/>
      </w:r>
    </w:p>
  </w:endnote>
  <w:endnote w:type="continuationSeparator" w:id="0">
    <w:p w:rsidR="00000000" w:rsidRDefault="007A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1FE" w:rsidRDefault="007A70AD">
    <w:pPr>
      <w:pStyle w:val="Footer"/>
      <w:rPr>
        <w:rFonts w:ascii="Segoe UI Symbol" w:hAnsi="Segoe UI Symbol"/>
      </w:rPr>
    </w:pPr>
    <w:r>
      <w:rPr>
        <w:rFonts w:ascii="Segoe UI Symbol" w:hAnsi="Segoe UI Symbol"/>
      </w:rPr>
      <w:tab/>
    </w:r>
    <w:r>
      <w:rPr>
        <w:rFonts w:ascii="Segoe UI Symbol" w:hAnsi="Segoe UI Symbol"/>
      </w:rPr>
      <w:tab/>
      <w:t>Bethany Mulliner</w:t>
    </w:r>
  </w:p>
  <w:p w:rsidR="00BB11FE" w:rsidRDefault="007A70AD">
    <w:pPr>
      <w:pStyle w:val="Footer"/>
      <w:rPr>
        <w:rFonts w:ascii="Segoe UI Symbol" w:hAnsi="Segoe UI Symbol"/>
      </w:rPr>
    </w:pPr>
    <w:r>
      <w:rPr>
        <w:rFonts w:ascii="Segoe UI Symbol" w:hAnsi="Segoe UI Symbol"/>
      </w:rPr>
      <w:tab/>
    </w:r>
    <w:r>
      <w:rPr>
        <w:rFonts w:ascii="Segoe UI Symbol" w:hAnsi="Segoe UI Symbol"/>
      </w:rPr>
      <w:tab/>
      <w:t>H00238016</w:t>
    </w:r>
  </w:p>
  <w:p w:rsidR="00BB11FE" w:rsidRDefault="007A70AD">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1FE" w:rsidRDefault="007A70AD">
    <w:pPr>
      <w:pStyle w:val="Footer"/>
      <w:rPr>
        <w:rFonts w:ascii="Segoe UI Symbol" w:hAnsi="Segoe UI Symbol"/>
      </w:rPr>
    </w:pPr>
    <w:r>
      <w:rPr>
        <w:rFonts w:ascii="Segoe UI Symbol" w:hAnsi="Segoe UI Symbol"/>
      </w:rPr>
      <w:t>Bethany Mulliner</w:t>
    </w:r>
  </w:p>
  <w:p w:rsidR="00BB11FE" w:rsidRDefault="007A70AD">
    <w:pPr>
      <w:pStyle w:val="Footer"/>
      <w:rPr>
        <w:rFonts w:ascii="Segoe UI Symbol" w:hAnsi="Segoe UI Symbol"/>
      </w:rPr>
    </w:pPr>
    <w:r>
      <w:rPr>
        <w:rFonts w:ascii="Segoe UI Symbol" w:hAnsi="Segoe UI Symbol"/>
      </w:rPr>
      <w:t>H00238016</w:t>
    </w:r>
  </w:p>
  <w:p w:rsidR="00BB11FE" w:rsidRDefault="007A70AD">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A70AD">
      <w:pPr>
        <w:spacing w:after="0" w:line="240" w:lineRule="auto"/>
      </w:pPr>
      <w:r>
        <w:rPr>
          <w:color w:val="000000"/>
        </w:rPr>
        <w:separator/>
      </w:r>
    </w:p>
  </w:footnote>
  <w:footnote w:type="continuationSeparator" w:id="0">
    <w:p w:rsidR="00000000" w:rsidRDefault="007A7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1FE" w:rsidRDefault="007A70AD">
    <w:pPr>
      <w:pStyle w:val="Header"/>
      <w:jc w:val="right"/>
    </w:pPr>
  </w:p>
  <w:p w:rsidR="00BB11FE" w:rsidRDefault="007A70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tblLayout w:type="fixed"/>
      <w:tblCellMar>
        <w:left w:w="10" w:type="dxa"/>
        <w:right w:w="10" w:type="dxa"/>
      </w:tblCellMar>
      <w:tblLook w:val="04A0" w:firstRow="1" w:lastRow="0" w:firstColumn="1" w:lastColumn="0" w:noHBand="0" w:noVBand="1"/>
    </w:tblPr>
    <w:tblGrid>
      <w:gridCol w:w="3489"/>
      <w:gridCol w:w="3489"/>
      <w:gridCol w:w="3489"/>
    </w:tblGrid>
    <w:tr w:rsidR="00BB11FE">
      <w:tblPrEx>
        <w:tblCellMar>
          <w:top w:w="0" w:type="dxa"/>
          <w:bottom w:w="0" w:type="dxa"/>
        </w:tblCellMar>
      </w:tblPrEx>
      <w:tc>
        <w:tcPr>
          <w:tcW w:w="3489" w:type="dxa"/>
          <w:shd w:val="clear" w:color="auto" w:fill="auto"/>
          <w:tcMar>
            <w:top w:w="0" w:type="dxa"/>
            <w:left w:w="108" w:type="dxa"/>
            <w:bottom w:w="0" w:type="dxa"/>
            <w:right w:w="108" w:type="dxa"/>
          </w:tcMar>
        </w:tcPr>
        <w:p w:rsidR="00BB11FE" w:rsidRDefault="007A70AD">
          <w:pPr>
            <w:pStyle w:val="Header"/>
            <w:ind w:left="-115"/>
          </w:pPr>
        </w:p>
      </w:tc>
      <w:tc>
        <w:tcPr>
          <w:tcW w:w="3489" w:type="dxa"/>
          <w:shd w:val="clear" w:color="auto" w:fill="auto"/>
          <w:tcMar>
            <w:top w:w="0" w:type="dxa"/>
            <w:left w:w="108" w:type="dxa"/>
            <w:bottom w:w="0" w:type="dxa"/>
            <w:right w:w="108" w:type="dxa"/>
          </w:tcMar>
        </w:tcPr>
        <w:p w:rsidR="00BB11FE" w:rsidRDefault="007A70AD">
          <w:pPr>
            <w:pStyle w:val="Header"/>
            <w:jc w:val="center"/>
          </w:pPr>
        </w:p>
      </w:tc>
      <w:tc>
        <w:tcPr>
          <w:tcW w:w="3489" w:type="dxa"/>
          <w:shd w:val="clear" w:color="auto" w:fill="auto"/>
          <w:tcMar>
            <w:top w:w="0" w:type="dxa"/>
            <w:left w:w="108" w:type="dxa"/>
            <w:bottom w:w="0" w:type="dxa"/>
            <w:right w:w="108" w:type="dxa"/>
          </w:tcMar>
        </w:tcPr>
        <w:p w:rsidR="00BB11FE" w:rsidRDefault="007A70AD">
          <w:pPr>
            <w:pStyle w:val="Header"/>
            <w:ind w:right="-115"/>
            <w:jc w:val="right"/>
          </w:pPr>
        </w:p>
      </w:tc>
    </w:tr>
  </w:tbl>
  <w:p w:rsidR="00BB11FE" w:rsidRDefault="007A70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12B1"/>
    <w:multiLevelType w:val="multilevel"/>
    <w:tmpl w:val="A88EC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123040"/>
    <w:multiLevelType w:val="multilevel"/>
    <w:tmpl w:val="7C4611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E9E16D8"/>
    <w:multiLevelType w:val="multilevel"/>
    <w:tmpl w:val="1E424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001576"/>
    <w:multiLevelType w:val="multilevel"/>
    <w:tmpl w:val="02225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BC2C0A"/>
    <w:multiLevelType w:val="multilevel"/>
    <w:tmpl w:val="4BF445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B0213"/>
    <w:rsid w:val="003A2A48"/>
    <w:rsid w:val="007A70AD"/>
    <w:rsid w:val="009B0213"/>
    <w:rsid w:val="00DD2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753559"/>
  <w15:docId w15:val="{3949A4AF-F051-4AA4-AB9A-D0F708E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character" w:styleId="FollowedHyperlink">
    <w:name w:val="FollowedHyperlink"/>
    <w:basedOn w:val="DefaultParagraphFont"/>
    <w:rPr>
      <w:color w:val="954F72"/>
      <w:u w:val="single"/>
    </w:rPr>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xl63">
    <w:name w:val="xl63"/>
    <w:basedOn w:val="Normal"/>
    <w:pPr>
      <w:spacing w:before="100" w:after="100" w:line="240" w:lineRule="auto"/>
    </w:pPr>
    <w:rPr>
      <w:rFonts w:eastAsia="Times New Roman" w:cs="Calibri"/>
      <w:sz w:val="24"/>
      <w:szCs w:val="24"/>
      <w:lang w:eastAsia="en-GB"/>
    </w:rPr>
  </w:style>
  <w:style w:type="paragraph" w:customStyle="1" w:styleId="xl64">
    <w:name w:val="xl64"/>
    <w:basedOn w:val="Normal"/>
    <w:pPr>
      <w:spacing w:before="100" w:after="100" w:line="240" w:lineRule="auto"/>
    </w:pPr>
    <w:rPr>
      <w:rFonts w:ascii="Arial" w:eastAsia="Times New Roman" w:hAnsi="Arial"/>
      <w:sz w:val="24"/>
      <w:szCs w:val="24"/>
      <w:lang w:eastAsia="en-GB"/>
    </w:rPr>
  </w:style>
  <w:style w:type="table" w:styleId="GridTable4-Accent1">
    <w:name w:val="Grid Table 4 Accent 1"/>
    <w:basedOn w:val="TableNormal"/>
    <w:uiPriority w:val="49"/>
    <w:rsid w:val="00DD2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Single Tank, 0.5l/min</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6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numLit>
          </c:xVal>
          <c:yVal>
            <c:numLit>
              <c:formatCode>General</c:formatCode>
              <c:ptCount val="600"/>
              <c:pt idx="0">
                <c:v>240.017571269</c:v>
              </c:pt>
              <c:pt idx="1">
                <c:v>233.519769373</c:v>
              </c:pt>
              <c:pt idx="2">
                <c:v>232.71757160799999</c:v>
              </c:pt>
              <c:pt idx="3">
                <c:v>220.123066698</c:v>
              </c:pt>
              <c:pt idx="4">
                <c:v>210.49669351899999</c:v>
              </c:pt>
              <c:pt idx="5">
                <c:v>214.10658346100001</c:v>
              </c:pt>
              <c:pt idx="6">
                <c:v>222.44944021699999</c:v>
              </c:pt>
              <c:pt idx="7">
                <c:v>220.76482490999999</c:v>
              </c:pt>
              <c:pt idx="8">
                <c:v>228.70658278299999</c:v>
              </c:pt>
              <c:pt idx="9">
                <c:v>227.10218725300001</c:v>
              </c:pt>
              <c:pt idx="10">
                <c:v>227.984604795</c:v>
              </c:pt>
              <c:pt idx="11">
                <c:v>228.064824571</c:v>
              </c:pt>
              <c:pt idx="12">
                <c:v>225.65823127600001</c:v>
              </c:pt>
              <c:pt idx="13">
                <c:v>224.61537418200001</c:v>
              </c:pt>
              <c:pt idx="14">
                <c:v>223.33185775800001</c:v>
              </c:pt>
              <c:pt idx="15">
                <c:v>223.89339619399999</c:v>
              </c:pt>
              <c:pt idx="16">
                <c:v>223.17141820500001</c:v>
              </c:pt>
              <c:pt idx="17">
                <c:v>220.76482490999999</c:v>
              </c:pt>
              <c:pt idx="18">
                <c:v>219.64174803899999</c:v>
              </c:pt>
              <c:pt idx="19">
                <c:v>217.23515474499999</c:v>
              </c:pt>
              <c:pt idx="20">
                <c:v>215.55053943799999</c:v>
              </c:pt>
              <c:pt idx="21">
                <c:v>214.58790212</c:v>
              </c:pt>
              <c:pt idx="22">
                <c:v>211.058231955</c:v>
              </c:pt>
              <c:pt idx="23">
                <c:v>211.86042972000001</c:v>
              </c:pt>
              <c:pt idx="24">
                <c:v>211.45933083700001</c:v>
              </c:pt>
              <c:pt idx="25">
                <c:v>210.817572625</c:v>
              </c:pt>
              <c:pt idx="26">
                <c:v>210.817572625</c:v>
              </c:pt>
              <c:pt idx="27">
                <c:v>208.41097933</c:v>
              </c:pt>
              <c:pt idx="28">
                <c:v>208.41097933</c:v>
              </c:pt>
              <c:pt idx="29">
                <c:v>209.61427597799999</c:v>
              </c:pt>
              <c:pt idx="30">
                <c:v>205.603287153</c:v>
              </c:pt>
              <c:pt idx="31">
                <c:v>203.59779274100001</c:v>
              </c:pt>
              <c:pt idx="32">
                <c:v>204.39999050599999</c:v>
              </c:pt>
              <c:pt idx="33">
                <c:v>205.36262782399999</c:v>
              </c:pt>
              <c:pt idx="34">
                <c:v>201.03075989300001</c:v>
              </c:pt>
              <c:pt idx="35">
                <c:v>201.11097966899999</c:v>
              </c:pt>
              <c:pt idx="36">
                <c:v>197.50108972699999</c:v>
              </c:pt>
              <c:pt idx="37">
                <c:v>197.982408386</c:v>
              </c:pt>
              <c:pt idx="38">
                <c:v>201.752737881</c:v>
              </c:pt>
              <c:pt idx="39">
                <c:v>198.94504570399999</c:v>
              </c:pt>
              <c:pt idx="40">
                <c:v>195.174716209</c:v>
              </c:pt>
              <c:pt idx="41">
                <c:v>197.09999084500001</c:v>
              </c:pt>
              <c:pt idx="42">
                <c:v>197.50108972699999</c:v>
              </c:pt>
              <c:pt idx="43">
                <c:v>194.53295799700001</c:v>
              </c:pt>
              <c:pt idx="44">
                <c:v>192.36702403199999</c:v>
              </c:pt>
              <c:pt idx="45">
                <c:v>190.60218894900001</c:v>
              </c:pt>
              <c:pt idx="46">
                <c:v>187.553837442</c:v>
              </c:pt>
              <c:pt idx="47">
                <c:v>188.757134089</c:v>
              </c:pt>
              <c:pt idx="48">
                <c:v>187.07251878299999</c:v>
              </c:pt>
              <c:pt idx="49">
                <c:v>185.38790347700001</c:v>
              </c:pt>
              <c:pt idx="50">
                <c:v>183.783507947</c:v>
              </c:pt>
              <c:pt idx="51">
                <c:v>181.056035546</c:v>
              </c:pt>
              <c:pt idx="52">
                <c:v>180.73515644</c:v>
              </c:pt>
              <c:pt idx="53">
                <c:v>181.37691465200001</c:v>
              </c:pt>
              <c:pt idx="54">
                <c:v>181.778013534</c:v>
              </c:pt>
              <c:pt idx="55">
                <c:v>180.17361800500001</c:v>
              </c:pt>
              <c:pt idx="56">
                <c:v>180.895595993</c:v>
              </c:pt>
              <c:pt idx="57">
                <c:v>182.09889264</c:v>
              </c:pt>
              <c:pt idx="58">
                <c:v>180.81537621699999</c:v>
              </c:pt>
              <c:pt idx="59">
                <c:v>178.007684039</c:v>
              </c:pt>
              <c:pt idx="60">
                <c:v>175.92196985000001</c:v>
              </c:pt>
              <c:pt idx="61">
                <c:v>174.317574321</c:v>
              </c:pt>
              <c:pt idx="62">
                <c:v>173.27471722600001</c:v>
              </c:pt>
              <c:pt idx="63">
                <c:v>171.02856348399999</c:v>
              </c:pt>
              <c:pt idx="64">
                <c:v>171.750541473</c:v>
              </c:pt>
              <c:pt idx="65">
                <c:v>170.70768437800001</c:v>
              </c:pt>
              <c:pt idx="66">
                <c:v>171.670321696</c:v>
              </c:pt>
              <c:pt idx="67">
                <c:v>169.10328884800001</c:v>
              </c:pt>
              <c:pt idx="68">
                <c:v>167.33845376599999</c:v>
              </c:pt>
              <c:pt idx="69">
                <c:v>169.183508625</c:v>
              </c:pt>
              <c:pt idx="70">
                <c:v>169.42416795400001</c:v>
              </c:pt>
              <c:pt idx="71">
                <c:v>169.42416795400001</c:v>
              </c:pt>
              <c:pt idx="72">
                <c:v>165.73405823600001</c:v>
              </c:pt>
              <c:pt idx="73">
                <c:v>162.92636605800001</c:v>
              </c:pt>
              <c:pt idx="74">
                <c:v>162.84614628200001</c:v>
              </c:pt>
              <c:pt idx="75">
                <c:v>163.24724516399999</c:v>
              </c:pt>
              <c:pt idx="76">
                <c:v>164.69120114099999</c:v>
              </c:pt>
              <c:pt idx="77">
                <c:v>159.31647611599999</c:v>
              </c:pt>
              <c:pt idx="78">
                <c:v>158.03295969199999</c:v>
              </c:pt>
              <c:pt idx="79">
                <c:v>159.15603656299999</c:v>
              </c:pt>
              <c:pt idx="80">
                <c:v>162.12416829399999</c:v>
              </c:pt>
              <c:pt idx="81">
                <c:v>156.58900371499999</c:v>
              </c:pt>
              <c:pt idx="82">
                <c:v>156.74944326799999</c:v>
              </c:pt>
              <c:pt idx="83">
                <c:v>156.02746528</c:v>
              </c:pt>
              <c:pt idx="84">
                <c:v>154.18241042099999</c:v>
              </c:pt>
              <c:pt idx="85">
                <c:v>154.18241042099999</c:v>
              </c:pt>
              <c:pt idx="86">
                <c:v>154.34284997399999</c:v>
              </c:pt>
              <c:pt idx="87">
                <c:v>153.380212656</c:v>
              </c:pt>
              <c:pt idx="88">
                <c:v>152.096696232</c:v>
              </c:pt>
              <c:pt idx="89">
                <c:v>151.856036902</c:v>
              </c:pt>
              <c:pt idx="90">
                <c:v>149.449443608</c:v>
              </c:pt>
              <c:pt idx="91">
                <c:v>149.04834472499999</c:v>
              </c:pt>
              <c:pt idx="92">
                <c:v>148.48680629</c:v>
              </c:pt>
              <c:pt idx="93">
                <c:v>148.48680629</c:v>
              </c:pt>
              <c:pt idx="94">
                <c:v>147.36372941900001</c:v>
              </c:pt>
              <c:pt idx="95">
                <c:v>145.598894336</c:v>
              </c:pt>
              <c:pt idx="96">
                <c:v>145.27801522999999</c:v>
              </c:pt>
              <c:pt idx="97">
                <c:v>146.802190983</c:v>
              </c:pt>
              <c:pt idx="98">
                <c:v>145.03735589999999</c:v>
              </c:pt>
              <c:pt idx="99">
                <c:v>144.55603724100001</c:v>
              </c:pt>
              <c:pt idx="100">
                <c:v>145.27801522999999</c:v>
              </c:pt>
              <c:pt idx="101">
                <c:v>144.154938359</c:v>
              </c:pt>
              <c:pt idx="102">
                <c:v>143.112081265</c:v>
              </c:pt>
              <c:pt idx="103">
                <c:v>142.06922417000001</c:v>
              </c:pt>
              <c:pt idx="104">
                <c:v>141.668125288</c:v>
              </c:pt>
              <c:pt idx="105">
                <c:v>141.587905511</c:v>
              </c:pt>
              <c:pt idx="106">
                <c:v>139.82307042799999</c:v>
              </c:pt>
              <c:pt idx="107">
                <c:v>141.74834506400001</c:v>
              </c:pt>
              <c:pt idx="108">
                <c:v>138.29889467500001</c:v>
              </c:pt>
              <c:pt idx="109">
                <c:v>137.33625735699999</c:v>
              </c:pt>
              <c:pt idx="110">
                <c:v>137.17581780399999</c:v>
              </c:pt>
              <c:pt idx="111">
                <c:v>136.77471892200001</c:v>
              </c:pt>
              <c:pt idx="112">
                <c:v>136.85493869800001</c:v>
              </c:pt>
              <c:pt idx="113">
                <c:v>135.97252115699999</c:v>
              </c:pt>
              <c:pt idx="114">
                <c:v>136.13296070999999</c:v>
              </c:pt>
              <c:pt idx="115">
                <c:v>136.85493869800001</c:v>
              </c:pt>
              <c:pt idx="116">
                <c:v>135.170323392</c:v>
              </c:pt>
              <c:pt idx="117">
                <c:v>133.24504875599999</c:v>
              </c:pt>
              <c:pt idx="118">
                <c:v>133.24504875599999</c:v>
              </c:pt>
              <c:pt idx="119">
                <c:v>132.603290544</c:v>
              </c:pt>
              <c:pt idx="120">
                <c:v>133.40548830899999</c:v>
              </c:pt>
              <c:pt idx="121">
                <c:v>131.96153233199999</c:v>
              </c:pt>
              <c:pt idx="122">
                <c:v>130.59779613200001</c:v>
              </c:pt>
              <c:pt idx="123">
                <c:v>130.43735657900001</c:v>
              </c:pt>
              <c:pt idx="124">
                <c:v>129.875818143</c:v>
              </c:pt>
              <c:pt idx="125">
                <c:v>128.99340060200001</c:v>
              </c:pt>
              <c:pt idx="126">
                <c:v>128.672521496</c:v>
              </c:pt>
              <c:pt idx="127">
                <c:v>128.672521496</c:v>
              </c:pt>
              <c:pt idx="128">
                <c:v>128.271422613</c:v>
              </c:pt>
              <c:pt idx="129">
                <c:v>126.827466636</c:v>
              </c:pt>
              <c:pt idx="130">
                <c:v>126.90768641299999</c:v>
              </c:pt>
              <c:pt idx="131">
                <c:v>126.10548864800001</c:v>
              </c:pt>
              <c:pt idx="132">
                <c:v>126.02526887099999</c:v>
              </c:pt>
              <c:pt idx="133">
                <c:v>125.22307110600001</c:v>
              </c:pt>
              <c:pt idx="134">
                <c:v>125.46373043600001</c:v>
              </c:pt>
              <c:pt idx="135">
                <c:v>124.18021401199999</c:v>
              </c:pt>
              <c:pt idx="136">
                <c:v>123.77911512999999</c:v>
              </c:pt>
              <c:pt idx="137">
                <c:v>124.260433789</c:v>
              </c:pt>
              <c:pt idx="138">
                <c:v>123.13735691799999</c:v>
              </c:pt>
              <c:pt idx="139">
                <c:v>121.853840494</c:v>
              </c:pt>
              <c:pt idx="140">
                <c:v>122.09449982300001</c:v>
              </c:pt>
              <c:pt idx="141">
                <c:v>121.773620717</c:v>
              </c:pt>
              <c:pt idx="142">
                <c:v>121.613181164</c:v>
              </c:pt>
              <c:pt idx="143">
                <c:v>121.292302058</c:v>
              </c:pt>
              <c:pt idx="144">
                <c:v>120.32966474</c:v>
              </c:pt>
              <c:pt idx="145">
                <c:v>119.286807646</c:v>
              </c:pt>
              <c:pt idx="146">
                <c:v>118.72526920999999</c:v>
              </c:pt>
              <c:pt idx="147">
                <c:v>119.60768675200001</c:v>
              </c:pt>
              <c:pt idx="148">
                <c:v>118.56482965799999</c:v>
              </c:pt>
              <c:pt idx="149">
                <c:v>118.003291222</c:v>
              </c:pt>
              <c:pt idx="150">
                <c:v>117.281313234</c:v>
              </c:pt>
              <c:pt idx="151">
                <c:v>118.484609881</c:v>
              </c:pt>
              <c:pt idx="152">
                <c:v>118.003291222</c:v>
              </c:pt>
              <c:pt idx="153">
                <c:v>117.842851669</c:v>
              </c:pt>
              <c:pt idx="154">
                <c:v>115.59669792699999</c:v>
              </c:pt>
              <c:pt idx="155">
                <c:v>115.516478151</c:v>
              </c:pt>
              <c:pt idx="156">
                <c:v>114.15274195000001</c:v>
              </c:pt>
              <c:pt idx="157">
                <c:v>114.15274195000001</c:v>
              </c:pt>
              <c:pt idx="158">
                <c:v>114.79450016200001</c:v>
              </c:pt>
              <c:pt idx="159">
                <c:v>114.232961727</c:v>
              </c:pt>
              <c:pt idx="160">
                <c:v>113.51098373799999</c:v>
              </c:pt>
              <c:pt idx="161">
                <c:v>113.75164306800001</c:v>
              </c:pt>
              <c:pt idx="162">
                <c:v>113.350544185</c:v>
              </c:pt>
              <c:pt idx="163">
                <c:v>112.949445303</c:v>
              </c:pt>
              <c:pt idx="164">
                <c:v>114.39340128000001</c:v>
              </c:pt>
              <c:pt idx="165">
                <c:v>112.54834642</c:v>
              </c:pt>
              <c:pt idx="166">
                <c:v>111.66592887900001</c:v>
              </c:pt>
              <c:pt idx="167">
                <c:v>111.104390444</c:v>
              </c:pt>
              <c:pt idx="168">
                <c:v>111.18461022</c:v>
              </c:pt>
              <c:pt idx="169">
                <c:v>110.38241245499999</c:v>
              </c:pt>
              <c:pt idx="170">
                <c:v>110.061533349</c:v>
              </c:pt>
              <c:pt idx="171">
                <c:v>109.74065424299999</c:v>
              </c:pt>
              <c:pt idx="172">
                <c:v>109.98131357299999</c:v>
              </c:pt>
              <c:pt idx="173">
                <c:v>109.17911580800001</c:v>
              </c:pt>
              <c:pt idx="174">
                <c:v>108.697797149</c:v>
              </c:pt>
              <c:pt idx="175">
                <c:v>109.98131357299999</c:v>
              </c:pt>
              <c:pt idx="176">
                <c:v>109.499994914</c:v>
              </c:pt>
              <c:pt idx="177">
                <c:v>107.97581916</c:v>
              </c:pt>
              <c:pt idx="178">
                <c:v>107.494500501</c:v>
              </c:pt>
              <c:pt idx="179">
                <c:v>107.735159831</c:v>
              </c:pt>
              <c:pt idx="180">
                <c:v>107.97581916</c:v>
              </c:pt>
              <c:pt idx="181">
                <c:v>106.45164340700001</c:v>
              </c:pt>
              <c:pt idx="182">
                <c:v>106.531863183</c:v>
              </c:pt>
              <c:pt idx="183">
                <c:v>106.130764301</c:v>
              </c:pt>
              <c:pt idx="184">
                <c:v>106.37142363</c:v>
              </c:pt>
              <c:pt idx="185">
                <c:v>105.649445642</c:v>
              </c:pt>
              <c:pt idx="186">
                <c:v>105.729665419</c:v>
              </c:pt>
              <c:pt idx="187">
                <c:v>105.24834676</c:v>
              </c:pt>
              <c:pt idx="188">
                <c:v>104.285709442</c:v>
              </c:pt>
              <c:pt idx="189">
                <c:v>103.64395123</c:v>
              </c:pt>
              <c:pt idx="190">
                <c:v>103.483511677</c:v>
              </c:pt>
              <c:pt idx="191">
                <c:v>102.68131391199999</c:v>
              </c:pt>
              <c:pt idx="192">
                <c:v>102.03955569999999</c:v>
              </c:pt>
              <c:pt idx="193">
                <c:v>102.119775476</c:v>
              </c:pt>
              <c:pt idx="194">
                <c:v>101.63845681700001</c:v>
              </c:pt>
              <c:pt idx="195">
                <c:v>101.959335923</c:v>
              </c:pt>
              <c:pt idx="196">
                <c:v>100.515379946</c:v>
              </c:pt>
              <c:pt idx="197">
                <c:v>100.515379946</c:v>
              </c:pt>
              <c:pt idx="198">
                <c:v>100.675819499</c:v>
              </c:pt>
              <c:pt idx="199">
                <c:v>100.515379946</c:v>
              </c:pt>
              <c:pt idx="200">
                <c:v>100.19450084</c:v>
              </c:pt>
              <c:pt idx="201">
                <c:v>99.873621734500006</c:v>
              </c:pt>
              <c:pt idx="202">
                <c:v>99.472522851999997</c:v>
              </c:pt>
              <c:pt idx="203">
                <c:v>99.312083299099996</c:v>
              </c:pt>
              <c:pt idx="204">
                <c:v>98.910984416600002</c:v>
              </c:pt>
              <c:pt idx="205">
                <c:v>98.8307646401</c:v>
              </c:pt>
              <c:pt idx="206">
                <c:v>98.670325087099997</c:v>
              </c:pt>
              <c:pt idx="207">
                <c:v>98.189006428100001</c:v>
              </c:pt>
              <c:pt idx="208">
                <c:v>97.627467992700005</c:v>
              </c:pt>
              <c:pt idx="209">
                <c:v>96.985709780700006</c:v>
              </c:pt>
              <c:pt idx="210">
                <c:v>96.745050451300003</c:v>
              </c:pt>
              <c:pt idx="211">
                <c:v>96.905490004200004</c:v>
              </c:pt>
              <c:pt idx="212">
                <c:v>96.424171345299996</c:v>
              </c:pt>
              <c:pt idx="213">
                <c:v>96.343951568799994</c:v>
              </c:pt>
              <c:pt idx="214">
                <c:v>95.862632909799999</c:v>
              </c:pt>
              <c:pt idx="215">
                <c:v>95.702193356799995</c:v>
              </c:pt>
              <c:pt idx="216">
                <c:v>96.183512015800005</c:v>
              </c:pt>
              <c:pt idx="217">
                <c:v>96.263731792300007</c:v>
              </c:pt>
              <c:pt idx="218">
                <c:v>95.702193356799995</c:v>
              </c:pt>
              <c:pt idx="219">
                <c:v>94.899995591899994</c:v>
              </c:pt>
              <c:pt idx="220">
                <c:v>94.579116485900002</c:v>
              </c:pt>
              <c:pt idx="221">
                <c:v>95.381314250900004</c:v>
              </c:pt>
              <c:pt idx="222">
                <c:v>94.178017603499995</c:v>
              </c:pt>
              <c:pt idx="223">
                <c:v>93.937358274000005</c:v>
              </c:pt>
              <c:pt idx="224">
                <c:v>93.776918721000001</c:v>
              </c:pt>
              <c:pt idx="225">
                <c:v>93.857138497500003</c:v>
              </c:pt>
              <c:pt idx="226">
                <c:v>94.418676932899999</c:v>
              </c:pt>
              <c:pt idx="227">
                <c:v>93.135160509000002</c:v>
              </c:pt>
              <c:pt idx="228">
                <c:v>92.653841850099994</c:v>
              </c:pt>
              <c:pt idx="229">
                <c:v>91.691204532200004</c:v>
              </c:pt>
              <c:pt idx="230">
                <c:v>91.049446320200005</c:v>
              </c:pt>
              <c:pt idx="231">
                <c:v>90.407688108299993</c:v>
              </c:pt>
              <c:pt idx="232">
                <c:v>90.006589225799999</c:v>
              </c:pt>
              <c:pt idx="233">
                <c:v>90.568127661299997</c:v>
              </c:pt>
              <c:pt idx="234">
                <c:v>90.568127661299997</c:v>
              </c:pt>
              <c:pt idx="235">
                <c:v>89.605490343300005</c:v>
              </c:pt>
              <c:pt idx="236">
                <c:v>88.963732131399993</c:v>
              </c:pt>
              <c:pt idx="237">
                <c:v>90.8087869907</c:v>
              </c:pt>
              <c:pt idx="238">
                <c:v>88.562633248899999</c:v>
              </c:pt>
              <c:pt idx="239">
                <c:v>88.081314590000005</c:v>
              </c:pt>
              <c:pt idx="240">
                <c:v>88.001094813500004</c:v>
              </c:pt>
              <c:pt idx="241">
                <c:v>88.081314590000005</c:v>
              </c:pt>
              <c:pt idx="242">
                <c:v>88.402193695899996</c:v>
              </c:pt>
              <c:pt idx="243">
                <c:v>87.599995930999995</c:v>
              </c:pt>
              <c:pt idx="244">
                <c:v>87.760435483999998</c:v>
              </c:pt>
              <c:pt idx="245">
                <c:v>86.3966992836</c:v>
              </c:pt>
              <c:pt idx="246">
                <c:v>87.118677271999999</c:v>
              </c:pt>
              <c:pt idx="247">
                <c:v>87.920875037000002</c:v>
              </c:pt>
              <c:pt idx="248">
                <c:v>85.835160848100003</c:v>
              </c:pt>
              <c:pt idx="249">
                <c:v>85.835160848100003</c:v>
              </c:pt>
              <c:pt idx="250">
                <c:v>85.835160848100003</c:v>
              </c:pt>
              <c:pt idx="251">
                <c:v>85.514281742199998</c:v>
              </c:pt>
              <c:pt idx="252">
                <c:v>85.514281742199998</c:v>
              </c:pt>
              <c:pt idx="253">
                <c:v>85.674721295099999</c:v>
              </c:pt>
              <c:pt idx="254">
                <c:v>84.712083977199995</c:v>
              </c:pt>
              <c:pt idx="255">
                <c:v>84.712083977199995</c:v>
              </c:pt>
              <c:pt idx="256">
                <c:v>84.712083977199995</c:v>
              </c:pt>
              <c:pt idx="257">
                <c:v>84.391204871200003</c:v>
              </c:pt>
              <c:pt idx="258">
                <c:v>83.508787329800001</c:v>
              </c:pt>
              <c:pt idx="259">
                <c:v>84.070325765299998</c:v>
              </c:pt>
              <c:pt idx="260">
                <c:v>84.551644424200006</c:v>
              </c:pt>
              <c:pt idx="261">
                <c:v>83.589007106300002</c:v>
              </c:pt>
              <c:pt idx="262">
                <c:v>83.268128000299996</c:v>
              </c:pt>
              <c:pt idx="263">
                <c:v>83.348347776799997</c:v>
              </c:pt>
              <c:pt idx="264">
                <c:v>83.268128000299996</c:v>
              </c:pt>
              <c:pt idx="265">
                <c:v>82.626369788399998</c:v>
              </c:pt>
              <c:pt idx="266">
                <c:v>82.626369788399998</c:v>
              </c:pt>
              <c:pt idx="267">
                <c:v>82.7065895649</c:v>
              </c:pt>
              <c:pt idx="268">
                <c:v>82.385710458899993</c:v>
              </c:pt>
              <c:pt idx="269">
                <c:v>82.465930235399995</c:v>
              </c:pt>
              <c:pt idx="270">
                <c:v>82.385710458899993</c:v>
              </c:pt>
              <c:pt idx="271">
                <c:v>81.984611576399999</c:v>
              </c:pt>
              <c:pt idx="272">
                <c:v>82.145051129400002</c:v>
              </c:pt>
              <c:pt idx="273">
                <c:v>81.904391799899997</c:v>
              </c:pt>
              <c:pt idx="274">
                <c:v>82.145051129400002</c:v>
              </c:pt>
              <c:pt idx="275">
                <c:v>81.743952246999996</c:v>
              </c:pt>
              <c:pt idx="276">
                <c:v>81.503292917500005</c:v>
              </c:pt>
              <c:pt idx="277">
                <c:v>81.182413811499998</c:v>
              </c:pt>
              <c:pt idx="278">
                <c:v>81.021974258499995</c:v>
              </c:pt>
              <c:pt idx="279">
                <c:v>81.342853364500002</c:v>
              </c:pt>
              <c:pt idx="280">
                <c:v>81.423073141000003</c:v>
              </c:pt>
              <c:pt idx="281">
                <c:v>80.620875376000001</c:v>
              </c:pt>
              <c:pt idx="282">
                <c:v>80.861534705500006</c:v>
              </c:pt>
              <c:pt idx="283">
                <c:v>80.380216046599998</c:v>
              </c:pt>
              <c:pt idx="284">
                <c:v>81.021974258499995</c:v>
              </c:pt>
              <c:pt idx="285">
                <c:v>80.460435823099999</c:v>
              </c:pt>
              <c:pt idx="286">
                <c:v>79.979117164100003</c:v>
              </c:pt>
              <c:pt idx="287">
                <c:v>80.059336940600005</c:v>
              </c:pt>
              <c:pt idx="288">
                <c:v>80.861534705500006</c:v>
              </c:pt>
              <c:pt idx="289">
                <c:v>80.139556717100007</c:v>
              </c:pt>
              <c:pt idx="290">
                <c:v>79.417578728600006</c:v>
              </c:pt>
              <c:pt idx="291">
                <c:v>79.497798505099993</c:v>
              </c:pt>
              <c:pt idx="292">
                <c:v>78.775820516699994</c:v>
              </c:pt>
              <c:pt idx="293">
                <c:v>78.695600740200007</c:v>
              </c:pt>
              <c:pt idx="294">
                <c:v>79.016479846199999</c:v>
              </c:pt>
              <c:pt idx="295">
                <c:v>78.615380963700005</c:v>
              </c:pt>
              <c:pt idx="296">
                <c:v>78.454941410700002</c:v>
              </c:pt>
              <c:pt idx="297">
                <c:v>78.214282081199997</c:v>
              </c:pt>
              <c:pt idx="298">
                <c:v>78.615380963700005</c:v>
              </c:pt>
              <c:pt idx="299">
                <c:v>78.294501857699998</c:v>
              </c:pt>
              <c:pt idx="300">
                <c:v>79.337358952200006</c:v>
              </c:pt>
              <c:pt idx="301">
                <c:v>78.535161187200003</c:v>
              </c:pt>
              <c:pt idx="302">
                <c:v>77.652743645800001</c:v>
              </c:pt>
              <c:pt idx="303">
                <c:v>77.813183198800004</c:v>
              </c:pt>
              <c:pt idx="304">
                <c:v>77.492304092799998</c:v>
              </c:pt>
              <c:pt idx="305">
                <c:v>77.412084316299996</c:v>
              </c:pt>
              <c:pt idx="306">
                <c:v>77.251644763300007</c:v>
              </c:pt>
              <c:pt idx="307">
                <c:v>77.171424986800005</c:v>
              </c:pt>
              <c:pt idx="308">
                <c:v>77.251644763300007</c:v>
              </c:pt>
              <c:pt idx="309">
                <c:v>77.171424986800005</c:v>
              </c:pt>
              <c:pt idx="310">
                <c:v>76.690106327899997</c:v>
              </c:pt>
              <c:pt idx="311">
                <c:v>76.690106327899997</c:v>
              </c:pt>
              <c:pt idx="312">
                <c:v>76.609886551399995</c:v>
              </c:pt>
              <c:pt idx="313">
                <c:v>77.010985433800002</c:v>
              </c:pt>
              <c:pt idx="314">
                <c:v>76.529666774899994</c:v>
              </c:pt>
              <c:pt idx="315">
                <c:v>76.369227221900005</c:v>
              </c:pt>
              <c:pt idx="316">
                <c:v>76.9307656573</c:v>
              </c:pt>
              <c:pt idx="317">
                <c:v>76.048348115899998</c:v>
              </c:pt>
              <c:pt idx="318">
                <c:v>76.208787668900001</c:v>
              </c:pt>
              <c:pt idx="319">
                <c:v>75.887908562899995</c:v>
              </c:pt>
              <c:pt idx="320">
                <c:v>75.727469009900005</c:v>
              </c:pt>
              <c:pt idx="321">
                <c:v>75.647249233400004</c:v>
              </c:pt>
              <c:pt idx="322">
                <c:v>75.567029457000004</c:v>
              </c:pt>
              <c:pt idx="323">
                <c:v>75.887908562899995</c:v>
              </c:pt>
              <c:pt idx="324">
                <c:v>76.048348115899998</c:v>
              </c:pt>
              <c:pt idx="325">
                <c:v>75.406589904000001</c:v>
              </c:pt>
              <c:pt idx="326">
                <c:v>75.326370127499999</c:v>
              </c:pt>
              <c:pt idx="327">
                <c:v>75.406589904000001</c:v>
              </c:pt>
              <c:pt idx="328">
                <c:v>75.406589904000001</c:v>
              </c:pt>
              <c:pt idx="329">
                <c:v>75.005491021500006</c:v>
              </c:pt>
              <c:pt idx="330">
                <c:v>75.005491021500006</c:v>
              </c:pt>
              <c:pt idx="331">
                <c:v>75.165930574499995</c:v>
              </c:pt>
              <c:pt idx="332">
                <c:v>74.845051468500003</c:v>
              </c:pt>
              <c:pt idx="333">
                <c:v>74.604392138999998</c:v>
              </c:pt>
              <c:pt idx="334">
                <c:v>74.443952585999995</c:v>
              </c:pt>
              <c:pt idx="335">
                <c:v>74.443952585999995</c:v>
              </c:pt>
              <c:pt idx="336">
                <c:v>74.363732809499993</c:v>
              </c:pt>
              <c:pt idx="337">
                <c:v>74.524172362499996</c:v>
              </c:pt>
              <c:pt idx="338">
                <c:v>74.363732809499993</c:v>
              </c:pt>
              <c:pt idx="339">
                <c:v>74.203293256600006</c:v>
              </c:pt>
              <c:pt idx="340">
                <c:v>74.524172362499996</c:v>
              </c:pt>
              <c:pt idx="341">
                <c:v>74.283513033099993</c:v>
              </c:pt>
              <c:pt idx="342">
                <c:v>74.042853703600002</c:v>
              </c:pt>
              <c:pt idx="343">
                <c:v>73.802194374099997</c:v>
              </c:pt>
              <c:pt idx="344">
                <c:v>74.042853703600002</c:v>
              </c:pt>
              <c:pt idx="345">
                <c:v>73.721974597599996</c:v>
              </c:pt>
              <c:pt idx="346">
                <c:v>73.962633927100001</c:v>
              </c:pt>
              <c:pt idx="347">
                <c:v>73.481315268100005</c:v>
              </c:pt>
              <c:pt idx="348">
                <c:v>73.481315268100005</c:v>
              </c:pt>
              <c:pt idx="349">
                <c:v>73.561535044600006</c:v>
              </c:pt>
              <c:pt idx="350">
                <c:v>73.320875715100001</c:v>
              </c:pt>
              <c:pt idx="351">
                <c:v>73.160436162099998</c:v>
              </c:pt>
              <c:pt idx="352">
                <c:v>73.481315268100005</c:v>
              </c:pt>
              <c:pt idx="353">
                <c:v>72.999996609199997</c:v>
              </c:pt>
              <c:pt idx="354">
                <c:v>72.839557056199993</c:v>
              </c:pt>
              <c:pt idx="355">
                <c:v>72.999996609199997</c:v>
              </c:pt>
              <c:pt idx="356">
                <c:v>72.999996609199997</c:v>
              </c:pt>
              <c:pt idx="357">
                <c:v>72.999996609199997</c:v>
              </c:pt>
              <c:pt idx="358">
                <c:v>72.919776832699995</c:v>
              </c:pt>
              <c:pt idx="359">
                <c:v>72.839557056199993</c:v>
              </c:pt>
              <c:pt idx="360">
                <c:v>72.679117503200004</c:v>
              </c:pt>
              <c:pt idx="361">
                <c:v>72.598897726700002</c:v>
              </c:pt>
              <c:pt idx="362">
                <c:v>72.839557056199993</c:v>
              </c:pt>
              <c:pt idx="363">
                <c:v>72.358238397199997</c:v>
              </c:pt>
              <c:pt idx="364">
                <c:v>72.278018620699996</c:v>
              </c:pt>
              <c:pt idx="365">
                <c:v>72.518677950200001</c:v>
              </c:pt>
              <c:pt idx="366">
                <c:v>72.438458173699999</c:v>
              </c:pt>
              <c:pt idx="367">
                <c:v>72.598897726700002</c:v>
              </c:pt>
              <c:pt idx="368">
                <c:v>72.117579067700007</c:v>
              </c:pt>
              <c:pt idx="369">
                <c:v>72.197798844199994</c:v>
              </c:pt>
              <c:pt idx="370">
                <c:v>72.278018620699996</c:v>
              </c:pt>
              <c:pt idx="371">
                <c:v>71.957139514700003</c:v>
              </c:pt>
              <c:pt idx="372">
                <c:v>71.876919738200002</c:v>
              </c:pt>
              <c:pt idx="373">
                <c:v>71.796699961800002</c:v>
              </c:pt>
              <c:pt idx="374">
                <c:v>71.876919738200002</c:v>
              </c:pt>
              <c:pt idx="375">
                <c:v>71.796699961800002</c:v>
              </c:pt>
              <c:pt idx="376">
                <c:v>71.796699961800002</c:v>
              </c:pt>
              <c:pt idx="377">
                <c:v>71.395601079299993</c:v>
              </c:pt>
              <c:pt idx="378">
                <c:v>71.556040632299997</c:v>
              </c:pt>
              <c:pt idx="379">
                <c:v>71.475820855799995</c:v>
              </c:pt>
              <c:pt idx="380">
                <c:v>71.395601079299993</c:v>
              </c:pt>
              <c:pt idx="381">
                <c:v>71.556040632299997</c:v>
              </c:pt>
              <c:pt idx="382">
                <c:v>71.235161526300004</c:v>
              </c:pt>
              <c:pt idx="383">
                <c:v>71.074721973300001</c:v>
              </c:pt>
              <c:pt idx="384">
                <c:v>71.154941749800003</c:v>
              </c:pt>
              <c:pt idx="385">
                <c:v>71.154941749800003</c:v>
              </c:pt>
              <c:pt idx="386">
                <c:v>70.994502196799999</c:v>
              </c:pt>
              <c:pt idx="387">
                <c:v>70.994502196799999</c:v>
              </c:pt>
              <c:pt idx="388">
                <c:v>70.914282420299998</c:v>
              </c:pt>
              <c:pt idx="389">
                <c:v>70.753842867299994</c:v>
              </c:pt>
              <c:pt idx="390">
                <c:v>70.673623090800007</c:v>
              </c:pt>
              <c:pt idx="391">
                <c:v>70.673623090800007</c:v>
              </c:pt>
              <c:pt idx="392">
                <c:v>70.593403314400007</c:v>
              </c:pt>
              <c:pt idx="393">
                <c:v>70.673623090800007</c:v>
              </c:pt>
              <c:pt idx="394">
                <c:v>70.753842867299994</c:v>
              </c:pt>
              <c:pt idx="395">
                <c:v>70.432963761400003</c:v>
              </c:pt>
              <c:pt idx="396">
                <c:v>70.513183537900005</c:v>
              </c:pt>
              <c:pt idx="397">
                <c:v>70.432963761400003</c:v>
              </c:pt>
              <c:pt idx="398">
                <c:v>70.352743984900002</c:v>
              </c:pt>
              <c:pt idx="399">
                <c:v>70.352743984900002</c:v>
              </c:pt>
              <c:pt idx="400">
                <c:v>70.432963761400003</c:v>
              </c:pt>
              <c:pt idx="401">
                <c:v>70.352743984900002</c:v>
              </c:pt>
              <c:pt idx="402">
                <c:v>70.192304431899998</c:v>
              </c:pt>
              <c:pt idx="403">
                <c:v>70.2725242084</c:v>
              </c:pt>
              <c:pt idx="404">
                <c:v>70.2725242084</c:v>
              </c:pt>
              <c:pt idx="405">
                <c:v>69.791205549400004</c:v>
              </c:pt>
              <c:pt idx="406">
                <c:v>69.710985772900003</c:v>
              </c:pt>
              <c:pt idx="407">
                <c:v>69.710985772900003</c:v>
              </c:pt>
              <c:pt idx="408">
                <c:v>69.871425325900006</c:v>
              </c:pt>
              <c:pt idx="409">
                <c:v>69.871425325900006</c:v>
              </c:pt>
              <c:pt idx="410">
                <c:v>70.031864878899995</c:v>
              </c:pt>
              <c:pt idx="411">
                <c:v>69.871425325900006</c:v>
              </c:pt>
              <c:pt idx="412">
                <c:v>69.710985772900003</c:v>
              </c:pt>
              <c:pt idx="413">
                <c:v>69.470326443399998</c:v>
              </c:pt>
              <c:pt idx="414">
                <c:v>69.470326443399998</c:v>
              </c:pt>
              <c:pt idx="415">
                <c:v>69.550546219899999</c:v>
              </c:pt>
              <c:pt idx="416">
                <c:v>69.470326443399998</c:v>
              </c:pt>
              <c:pt idx="417">
                <c:v>69.550546219899999</c:v>
              </c:pt>
              <c:pt idx="418">
                <c:v>69.309886890499996</c:v>
              </c:pt>
              <c:pt idx="419">
                <c:v>69.390106666899996</c:v>
              </c:pt>
              <c:pt idx="420">
                <c:v>69.390106666899996</c:v>
              </c:pt>
              <c:pt idx="421">
                <c:v>69.229667113999994</c:v>
              </c:pt>
              <c:pt idx="422">
                <c:v>69.309886890499996</c:v>
              </c:pt>
              <c:pt idx="423">
                <c:v>69.229667113999994</c:v>
              </c:pt>
              <c:pt idx="424">
                <c:v>69.229667113999994</c:v>
              </c:pt>
              <c:pt idx="425">
                <c:v>69.470326443399998</c:v>
              </c:pt>
              <c:pt idx="426">
                <c:v>69.069227561000005</c:v>
              </c:pt>
              <c:pt idx="427">
                <c:v>68.989007784500004</c:v>
              </c:pt>
              <c:pt idx="428">
                <c:v>68.989007784500004</c:v>
              </c:pt>
              <c:pt idx="429">
                <c:v>68.989007784500004</c:v>
              </c:pt>
              <c:pt idx="430">
                <c:v>68.668128678499997</c:v>
              </c:pt>
              <c:pt idx="431">
                <c:v>68.989007784500004</c:v>
              </c:pt>
              <c:pt idx="432">
                <c:v>68.748348454999999</c:v>
              </c:pt>
              <c:pt idx="433">
                <c:v>68.908788008000002</c:v>
              </c:pt>
              <c:pt idx="434">
                <c:v>68.507689125499994</c:v>
              </c:pt>
              <c:pt idx="435">
                <c:v>68.668128678499997</c:v>
              </c:pt>
              <c:pt idx="436">
                <c:v>68.587908901999995</c:v>
              </c:pt>
              <c:pt idx="437">
                <c:v>68.668128678499997</c:v>
              </c:pt>
              <c:pt idx="438">
                <c:v>68.427469349000006</c:v>
              </c:pt>
              <c:pt idx="439">
                <c:v>68.427469349000006</c:v>
              </c:pt>
              <c:pt idx="440">
                <c:v>68.587908901999995</c:v>
              </c:pt>
              <c:pt idx="441">
                <c:v>68.507689125499994</c:v>
              </c:pt>
              <c:pt idx="442">
                <c:v>68.427469349000006</c:v>
              </c:pt>
              <c:pt idx="443">
                <c:v>68.427469349000006</c:v>
              </c:pt>
              <c:pt idx="444">
                <c:v>68.347249572500004</c:v>
              </c:pt>
              <c:pt idx="445">
                <c:v>68.186810019500001</c:v>
              </c:pt>
              <c:pt idx="446">
                <c:v>68.186810019500001</c:v>
              </c:pt>
              <c:pt idx="447">
                <c:v>68.186810019500001</c:v>
              </c:pt>
              <c:pt idx="448">
                <c:v>68.267029796000003</c:v>
              </c:pt>
              <c:pt idx="449">
                <c:v>68.0263704666</c:v>
              </c:pt>
              <c:pt idx="450">
                <c:v>68.106590242999999</c:v>
              </c:pt>
              <c:pt idx="451">
                <c:v>68.0263704666</c:v>
              </c:pt>
              <c:pt idx="452">
                <c:v>68.186810019500001</c:v>
              </c:pt>
              <c:pt idx="453">
                <c:v>67.946150690099998</c:v>
              </c:pt>
              <c:pt idx="454">
                <c:v>67.785711137099995</c:v>
              </c:pt>
              <c:pt idx="455">
                <c:v>67.865930913599996</c:v>
              </c:pt>
              <c:pt idx="456">
                <c:v>67.785711137099995</c:v>
              </c:pt>
              <c:pt idx="457">
                <c:v>67.705491360600007</c:v>
              </c:pt>
              <c:pt idx="458">
                <c:v>67.865930913599996</c:v>
              </c:pt>
              <c:pt idx="459">
                <c:v>68.0263704666</c:v>
              </c:pt>
              <c:pt idx="460">
                <c:v>67.705491360600007</c:v>
              </c:pt>
              <c:pt idx="461">
                <c:v>67.785711137099995</c:v>
              </c:pt>
              <c:pt idx="462">
                <c:v>67.625271584100005</c:v>
              </c:pt>
              <c:pt idx="463">
                <c:v>67.545051807600004</c:v>
              </c:pt>
              <c:pt idx="464">
                <c:v>67.545051807600004</c:v>
              </c:pt>
              <c:pt idx="465">
                <c:v>67.545051807600004</c:v>
              </c:pt>
              <c:pt idx="466">
                <c:v>67.705491360600007</c:v>
              </c:pt>
              <c:pt idx="467">
                <c:v>67.464832031100002</c:v>
              </c:pt>
              <c:pt idx="468">
                <c:v>67.464832031100002</c:v>
              </c:pt>
              <c:pt idx="469">
                <c:v>67.545051807600004</c:v>
              </c:pt>
              <c:pt idx="470">
                <c:v>67.464832031100002</c:v>
              </c:pt>
              <c:pt idx="471">
                <c:v>67.224172701599997</c:v>
              </c:pt>
              <c:pt idx="472">
                <c:v>67.3846122546</c:v>
              </c:pt>
              <c:pt idx="473">
                <c:v>67.545051807600004</c:v>
              </c:pt>
              <c:pt idx="474">
                <c:v>67.224172701599997</c:v>
              </c:pt>
              <c:pt idx="475">
                <c:v>67.143952925099995</c:v>
              </c:pt>
              <c:pt idx="476">
                <c:v>67.143952925099995</c:v>
              </c:pt>
              <c:pt idx="477">
                <c:v>67.143952925099995</c:v>
              </c:pt>
              <c:pt idx="478">
                <c:v>67.063733148599994</c:v>
              </c:pt>
              <c:pt idx="479">
                <c:v>67.224172701599997</c:v>
              </c:pt>
              <c:pt idx="480">
                <c:v>67.063733148599994</c:v>
              </c:pt>
              <c:pt idx="481">
                <c:v>67.143952925099995</c:v>
              </c:pt>
              <c:pt idx="482">
                <c:v>67.143952925099995</c:v>
              </c:pt>
              <c:pt idx="483">
                <c:v>66.903293595600005</c:v>
              </c:pt>
              <c:pt idx="484">
                <c:v>67.063733148599994</c:v>
              </c:pt>
              <c:pt idx="485">
                <c:v>66.903293595600005</c:v>
              </c:pt>
              <c:pt idx="486">
                <c:v>67.063733148599994</c:v>
              </c:pt>
              <c:pt idx="487">
                <c:v>66.903293595600005</c:v>
              </c:pt>
              <c:pt idx="488">
                <c:v>66.823073819200005</c:v>
              </c:pt>
              <c:pt idx="489">
                <c:v>67.063733148599994</c:v>
              </c:pt>
              <c:pt idx="490">
                <c:v>66.823073819200005</c:v>
              </c:pt>
              <c:pt idx="491">
                <c:v>66.823073819200005</c:v>
              </c:pt>
              <c:pt idx="492">
                <c:v>66.742854042700003</c:v>
              </c:pt>
              <c:pt idx="493">
                <c:v>66.823073819200005</c:v>
              </c:pt>
              <c:pt idx="494">
                <c:v>66.742854042700003</c:v>
              </c:pt>
              <c:pt idx="495">
                <c:v>66.742854042700003</c:v>
              </c:pt>
              <c:pt idx="496">
                <c:v>66.5824144897</c:v>
              </c:pt>
              <c:pt idx="497">
                <c:v>66.742854042700003</c:v>
              </c:pt>
              <c:pt idx="498">
                <c:v>66.742854042700003</c:v>
              </c:pt>
              <c:pt idx="499">
                <c:v>66.662634266200001</c:v>
              </c:pt>
              <c:pt idx="500">
                <c:v>66.823073819200005</c:v>
              </c:pt>
              <c:pt idx="501">
                <c:v>66.742854042700003</c:v>
              </c:pt>
              <c:pt idx="502">
                <c:v>66.662634266200001</c:v>
              </c:pt>
              <c:pt idx="503">
                <c:v>66.662634266200001</c:v>
              </c:pt>
              <c:pt idx="504">
                <c:v>66.5824144897</c:v>
              </c:pt>
              <c:pt idx="505">
                <c:v>66.5824144897</c:v>
              </c:pt>
              <c:pt idx="506">
                <c:v>66.502194713199998</c:v>
              </c:pt>
              <c:pt idx="507">
                <c:v>66.421974936699996</c:v>
              </c:pt>
              <c:pt idx="508">
                <c:v>66.341755160199995</c:v>
              </c:pt>
              <c:pt idx="509">
                <c:v>66.341755160199995</c:v>
              </c:pt>
              <c:pt idx="510">
                <c:v>66.341755160199995</c:v>
              </c:pt>
              <c:pt idx="511">
                <c:v>66.341755160199995</c:v>
              </c:pt>
              <c:pt idx="512">
                <c:v>66.421974936699996</c:v>
              </c:pt>
              <c:pt idx="513">
                <c:v>66.261535383699993</c:v>
              </c:pt>
              <c:pt idx="514">
                <c:v>66.181315607200006</c:v>
              </c:pt>
              <c:pt idx="515">
                <c:v>66.421974936699996</c:v>
              </c:pt>
              <c:pt idx="516">
                <c:v>66.341755160199995</c:v>
              </c:pt>
              <c:pt idx="517">
                <c:v>66.261535383699993</c:v>
              </c:pt>
              <c:pt idx="518">
                <c:v>66.261535383699993</c:v>
              </c:pt>
              <c:pt idx="519">
                <c:v>66.101095830700004</c:v>
              </c:pt>
              <c:pt idx="520">
                <c:v>66.101095830700004</c:v>
              </c:pt>
              <c:pt idx="521">
                <c:v>66.261535383699993</c:v>
              </c:pt>
              <c:pt idx="522">
                <c:v>66.101095830700004</c:v>
              </c:pt>
              <c:pt idx="523">
                <c:v>66.101095830700004</c:v>
              </c:pt>
              <c:pt idx="524">
                <c:v>66.101095830700004</c:v>
              </c:pt>
              <c:pt idx="525">
                <c:v>66.101095830700004</c:v>
              </c:pt>
              <c:pt idx="526">
                <c:v>66.101095830700004</c:v>
              </c:pt>
              <c:pt idx="527">
                <c:v>66.101095830700004</c:v>
              </c:pt>
              <c:pt idx="528">
                <c:v>66.020876054200002</c:v>
              </c:pt>
              <c:pt idx="529">
                <c:v>66.020876054200002</c:v>
              </c:pt>
              <c:pt idx="530">
                <c:v>65.860436501199999</c:v>
              </c:pt>
              <c:pt idx="531">
                <c:v>65.9406562777</c:v>
              </c:pt>
              <c:pt idx="532">
                <c:v>65.9406562777</c:v>
              </c:pt>
              <c:pt idx="533">
                <c:v>66.020876054200002</c:v>
              </c:pt>
              <c:pt idx="534">
                <c:v>65.9406562777</c:v>
              </c:pt>
              <c:pt idx="535">
                <c:v>65.860436501199999</c:v>
              </c:pt>
              <c:pt idx="536">
                <c:v>66.101095830700004</c:v>
              </c:pt>
              <c:pt idx="537">
                <c:v>65.780216724699997</c:v>
              </c:pt>
              <c:pt idx="538">
                <c:v>65.9406562777</c:v>
              </c:pt>
              <c:pt idx="539">
                <c:v>65.860436501199999</c:v>
              </c:pt>
              <c:pt idx="540">
                <c:v>65.780216724699997</c:v>
              </c:pt>
              <c:pt idx="541">
                <c:v>65.860436501199999</c:v>
              </c:pt>
              <c:pt idx="542">
                <c:v>65.699996948199995</c:v>
              </c:pt>
              <c:pt idx="543">
                <c:v>65.860436501199999</c:v>
              </c:pt>
              <c:pt idx="544">
                <c:v>65.699996948199995</c:v>
              </c:pt>
              <c:pt idx="545">
                <c:v>65.780216724699997</c:v>
              </c:pt>
              <c:pt idx="546">
                <c:v>65.860436501199999</c:v>
              </c:pt>
              <c:pt idx="547">
                <c:v>65.619777171699994</c:v>
              </c:pt>
              <c:pt idx="548">
                <c:v>65.780216724699997</c:v>
              </c:pt>
              <c:pt idx="549">
                <c:v>65.699996948199995</c:v>
              </c:pt>
              <c:pt idx="550">
                <c:v>65.619777171699994</c:v>
              </c:pt>
              <c:pt idx="551">
                <c:v>65.539557395299994</c:v>
              </c:pt>
              <c:pt idx="552">
                <c:v>65.780216724699997</c:v>
              </c:pt>
              <c:pt idx="553">
                <c:v>65.619777171699994</c:v>
              </c:pt>
              <c:pt idx="554">
                <c:v>65.459337618800006</c:v>
              </c:pt>
              <c:pt idx="555">
                <c:v>65.699996948199995</c:v>
              </c:pt>
              <c:pt idx="556">
                <c:v>65.459337618800006</c:v>
              </c:pt>
              <c:pt idx="557">
                <c:v>65.619777171699994</c:v>
              </c:pt>
              <c:pt idx="558">
                <c:v>65.539557395299994</c:v>
              </c:pt>
              <c:pt idx="559">
                <c:v>65.619777171699994</c:v>
              </c:pt>
              <c:pt idx="560">
                <c:v>65.539557395299994</c:v>
              </c:pt>
              <c:pt idx="561">
                <c:v>65.619777171699994</c:v>
              </c:pt>
              <c:pt idx="562">
                <c:v>65.539557395299994</c:v>
              </c:pt>
              <c:pt idx="563">
                <c:v>65.379117842300005</c:v>
              </c:pt>
              <c:pt idx="564">
                <c:v>65.379117842300005</c:v>
              </c:pt>
              <c:pt idx="565">
                <c:v>65.379117842300005</c:v>
              </c:pt>
              <c:pt idx="566">
                <c:v>65.218678289300001</c:v>
              </c:pt>
              <c:pt idx="567">
                <c:v>65.379117842300005</c:v>
              </c:pt>
              <c:pt idx="568">
                <c:v>65.539557395299994</c:v>
              </c:pt>
              <c:pt idx="569">
                <c:v>65.619777171699994</c:v>
              </c:pt>
              <c:pt idx="570">
                <c:v>65.218678289300001</c:v>
              </c:pt>
              <c:pt idx="571">
                <c:v>65.298898065800003</c:v>
              </c:pt>
              <c:pt idx="572">
                <c:v>65.298898065800003</c:v>
              </c:pt>
              <c:pt idx="573">
                <c:v>65.1384585128</c:v>
              </c:pt>
              <c:pt idx="574">
                <c:v>65.218678289300001</c:v>
              </c:pt>
              <c:pt idx="575">
                <c:v>65.218678289300001</c:v>
              </c:pt>
              <c:pt idx="576">
                <c:v>65.298898065800003</c:v>
              </c:pt>
              <c:pt idx="577">
                <c:v>65.298898065800003</c:v>
              </c:pt>
              <c:pt idx="578">
                <c:v>65.298898065800003</c:v>
              </c:pt>
              <c:pt idx="579">
                <c:v>65.298898065800003</c:v>
              </c:pt>
              <c:pt idx="580">
                <c:v>65.218678289300001</c:v>
              </c:pt>
              <c:pt idx="581">
                <c:v>65.1384585128</c:v>
              </c:pt>
              <c:pt idx="582">
                <c:v>65.1384585128</c:v>
              </c:pt>
              <c:pt idx="583">
                <c:v>65.058238736299998</c:v>
              </c:pt>
              <c:pt idx="584">
                <c:v>65.1384585128</c:v>
              </c:pt>
              <c:pt idx="585">
                <c:v>65.218678289300001</c:v>
              </c:pt>
              <c:pt idx="586">
                <c:v>65.058238736299998</c:v>
              </c:pt>
              <c:pt idx="587">
                <c:v>64.978018959799996</c:v>
              </c:pt>
              <c:pt idx="588">
                <c:v>65.298898065800003</c:v>
              </c:pt>
              <c:pt idx="589">
                <c:v>65.1384585128</c:v>
              </c:pt>
              <c:pt idx="590">
                <c:v>64.978018959799996</c:v>
              </c:pt>
              <c:pt idx="591">
                <c:v>64.897799183299995</c:v>
              </c:pt>
              <c:pt idx="592">
                <c:v>65.058238736299998</c:v>
              </c:pt>
              <c:pt idx="593">
                <c:v>64.978018959799996</c:v>
              </c:pt>
              <c:pt idx="594">
                <c:v>64.897799183299995</c:v>
              </c:pt>
              <c:pt idx="595">
                <c:v>65.1384585128</c:v>
              </c:pt>
              <c:pt idx="596">
                <c:v>65.058238736299998</c:v>
              </c:pt>
              <c:pt idx="597">
                <c:v>64.978018959799996</c:v>
              </c:pt>
              <c:pt idx="598">
                <c:v>64.897799183299995</c:v>
              </c:pt>
              <c:pt idx="599">
                <c:v>64.897799183299995</c:v>
              </c:pt>
            </c:numLit>
          </c:yVal>
          <c:smooth val="0"/>
        </c:ser>
        <c:dLbls>
          <c:showLegendKey val="0"/>
          <c:showVal val="0"/>
          <c:showCatName val="0"/>
          <c:showSerName val="0"/>
          <c:showPercent val="0"/>
          <c:showBubbleSize val="0"/>
        </c:dLbls>
        <c:axId val="1663115072"/>
        <c:axId val="1663117568"/>
      </c:scatterChart>
      <c:valAx>
        <c:axId val="1663117568"/>
        <c:scaling>
          <c:orientation val="minMax"/>
          <c:max val="245"/>
          <c:min val="65"/>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1" i="0" u="none" strike="noStrike" kern="1200" baseline="0">
                    <a:solidFill>
                      <a:srgbClr val="000000"/>
                    </a:solidFill>
                    <a:latin typeface="Calibri"/>
                  </a:defRPr>
                </a:pPr>
                <a:r>
                  <a:rPr lang="en-GB" sz="1000" b="1" i="0" u="none" strike="noStrike" kern="1200" cap="none" spc="0" baseline="0">
                    <a:solidFill>
                      <a:srgbClr val="000000"/>
                    </a:solidFill>
                    <a:uFillTx/>
                    <a:latin typeface="Calibri"/>
                  </a:rPr>
                  <a:t>Conductivity (</a:t>
                </a:r>
                <a:r>
                  <a:rPr lang="el-GR" sz="1000" b="1" i="0" u="none" strike="noStrike" kern="1200" cap="none" spc="0" baseline="0">
                    <a:solidFill>
                      <a:srgbClr val="000000"/>
                    </a:solidFill>
                    <a:uFillTx/>
                    <a:latin typeface="Calibri"/>
                  </a:rPr>
                  <a:t>μ</a:t>
                </a:r>
                <a:r>
                  <a:rPr lang="en-GB" sz="1000" b="1" i="0" u="none" strike="noStrike" kern="1200" cap="none" spc="0" baseline="0">
                    <a:solidFill>
                      <a:srgbClr val="000000"/>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5072"/>
        <c:crosses val="autoZero"/>
        <c:crossBetween val="midCat"/>
      </c:valAx>
      <c:valAx>
        <c:axId val="1663115072"/>
        <c:scaling>
          <c:orientation val="minMax"/>
          <c:max val="60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1" i="0" u="none" strike="noStrike" kern="1200" baseline="0">
                    <a:solidFill>
                      <a:srgbClr val="000000"/>
                    </a:solidFill>
                    <a:latin typeface="Calibri"/>
                  </a:defRPr>
                </a:pPr>
                <a:r>
                  <a:rPr lang="en-GB" sz="1000" b="1" i="0" u="none" strike="noStrike" kern="1200" cap="none" spc="0" baseline="0">
                    <a:solidFill>
                      <a:srgbClr val="000000"/>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333333"/>
                </a:solidFill>
                <a:latin typeface="Calibri"/>
                <a:ea typeface="Calibri"/>
                <a:cs typeface="Calibri"/>
              </a:defRPr>
            </a:pPr>
            <a:endParaRPr lang="en-US"/>
          </a:p>
        </c:txPr>
        <c:crossAx val="166311756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Step, Single Tank, 0.6l/min </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460"/>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numLit>
          </c:xVal>
          <c:yVal>
            <c:numLit>
              <c:formatCode>General</c:formatCode>
              <c:ptCount val="460"/>
              <c:pt idx="0">
                <c:v>213.22416591999999</c:v>
              </c:pt>
              <c:pt idx="1">
                <c:v>213.22416591999999</c:v>
              </c:pt>
              <c:pt idx="2">
                <c:v>213.06372636699999</c:v>
              </c:pt>
              <c:pt idx="3">
                <c:v>212.66262748400001</c:v>
              </c:pt>
              <c:pt idx="4">
                <c:v>212.18130882599999</c:v>
              </c:pt>
              <c:pt idx="5">
                <c:v>212.101089049</c:v>
              </c:pt>
              <c:pt idx="6">
                <c:v>210.978012178</c:v>
              </c:pt>
              <c:pt idx="7">
                <c:v>210.57691329599999</c:v>
              </c:pt>
              <c:pt idx="8">
                <c:v>212.50218793100001</c:v>
              </c:pt>
              <c:pt idx="9">
                <c:v>210.33625396599999</c:v>
              </c:pt>
              <c:pt idx="10">
                <c:v>211.218671508</c:v>
              </c:pt>
              <c:pt idx="11">
                <c:v>209.45383642499999</c:v>
              </c:pt>
              <c:pt idx="12">
                <c:v>209.694495754</c:v>
              </c:pt>
              <c:pt idx="13">
                <c:v>208.41097933</c:v>
              </c:pt>
              <c:pt idx="14">
                <c:v>208.81207821300001</c:v>
              </c:pt>
              <c:pt idx="15">
                <c:v>208.00988044799999</c:v>
              </c:pt>
              <c:pt idx="16">
                <c:v>207.28790245900001</c:v>
              </c:pt>
              <c:pt idx="17">
                <c:v>204.80108938800001</c:v>
              </c:pt>
              <c:pt idx="18">
                <c:v>206.967023353</c:v>
              </c:pt>
              <c:pt idx="19">
                <c:v>206.24504536500001</c:v>
              </c:pt>
              <c:pt idx="20">
                <c:v>204.319770729</c:v>
              </c:pt>
              <c:pt idx="21">
                <c:v>205.52306737699999</c:v>
              </c:pt>
              <c:pt idx="22">
                <c:v>203.437353188</c:v>
              </c:pt>
              <c:pt idx="23">
                <c:v>199.58680391600001</c:v>
              </c:pt>
              <c:pt idx="24">
                <c:v>188.35603520699999</c:v>
              </c:pt>
              <c:pt idx="25">
                <c:v>195.094496432</c:v>
              </c:pt>
              <c:pt idx="26">
                <c:v>198.46372704500001</c:v>
              </c:pt>
              <c:pt idx="27">
                <c:v>197.34065017399999</c:v>
              </c:pt>
              <c:pt idx="28">
                <c:v>193.40988112599999</c:v>
              </c:pt>
              <c:pt idx="29">
                <c:v>194.69339754999999</c:v>
              </c:pt>
              <c:pt idx="30">
                <c:v>194.61317777299999</c:v>
              </c:pt>
              <c:pt idx="31">
                <c:v>193.971419561</c:v>
              </c:pt>
              <c:pt idx="32">
                <c:v>196.85933151500001</c:v>
              </c:pt>
              <c:pt idx="33">
                <c:v>194.61317777299999</c:v>
              </c:pt>
              <c:pt idx="34">
                <c:v>187.232958336</c:v>
              </c:pt>
              <c:pt idx="35">
                <c:v>176.48350828599999</c:v>
              </c:pt>
              <c:pt idx="36">
                <c:v>179.21098068699999</c:v>
              </c:pt>
              <c:pt idx="37">
                <c:v>182.018672864</c:v>
              </c:pt>
              <c:pt idx="38">
                <c:v>182.98131018199999</c:v>
              </c:pt>
              <c:pt idx="39">
                <c:v>180.73515644</c:v>
              </c:pt>
              <c:pt idx="40">
                <c:v>182.74065085199999</c:v>
              </c:pt>
              <c:pt idx="41">
                <c:v>178.168123592</c:v>
              </c:pt>
              <c:pt idx="42">
                <c:v>173.91647543799999</c:v>
              </c:pt>
              <c:pt idx="43">
                <c:v>177.60658515700001</c:v>
              </c:pt>
              <c:pt idx="44">
                <c:v>173.27471722600001</c:v>
              </c:pt>
              <c:pt idx="45">
                <c:v>176.48350828599999</c:v>
              </c:pt>
              <c:pt idx="46">
                <c:v>179.451640016</c:v>
              </c:pt>
              <c:pt idx="47">
                <c:v>182.58021129900001</c:v>
              </c:pt>
              <c:pt idx="48">
                <c:v>182.49999152300001</c:v>
              </c:pt>
              <c:pt idx="49">
                <c:v>180.97581577</c:v>
              </c:pt>
              <c:pt idx="50">
                <c:v>181.778013534</c:v>
              </c:pt>
              <c:pt idx="51">
                <c:v>180.17361800500001</c:v>
              </c:pt>
              <c:pt idx="52">
                <c:v>169.26372840100001</c:v>
              </c:pt>
              <c:pt idx="53">
                <c:v>166.21537689499999</c:v>
              </c:pt>
              <c:pt idx="54">
                <c:v>172.31207990799999</c:v>
              </c:pt>
              <c:pt idx="55">
                <c:v>162.20438806999999</c:v>
              </c:pt>
              <c:pt idx="56">
                <c:v>160.59999253999999</c:v>
              </c:pt>
              <c:pt idx="57">
                <c:v>162.525267176</c:v>
              </c:pt>
              <c:pt idx="58">
                <c:v>168.38131086000001</c:v>
              </c:pt>
              <c:pt idx="59">
                <c:v>155.54614662099999</c:v>
              </c:pt>
              <c:pt idx="60">
                <c:v>160.76043209299999</c:v>
              </c:pt>
              <c:pt idx="61">
                <c:v>160.35933321100001</c:v>
              </c:pt>
              <c:pt idx="62">
                <c:v>161.00109142299999</c:v>
              </c:pt>
              <c:pt idx="63">
                <c:v>161.081311199</c:v>
              </c:pt>
              <c:pt idx="64">
                <c:v>164.93186047099999</c:v>
              </c:pt>
              <c:pt idx="65">
                <c:v>162.28460784699999</c:v>
              </c:pt>
              <c:pt idx="66">
                <c:v>161.88350896399999</c:v>
              </c:pt>
              <c:pt idx="67">
                <c:v>162.92636605800001</c:v>
              </c:pt>
              <c:pt idx="68">
                <c:v>163.8087836</c:v>
              </c:pt>
              <c:pt idx="69">
                <c:v>155.70658617399999</c:v>
              </c:pt>
              <c:pt idx="70">
                <c:v>150.17142159599999</c:v>
              </c:pt>
              <c:pt idx="71">
                <c:v>152.257135785</c:v>
              </c:pt>
              <c:pt idx="72">
                <c:v>153.86153131500001</c:v>
              </c:pt>
              <c:pt idx="73">
                <c:v>152.257135785</c:v>
              </c:pt>
              <c:pt idx="74">
                <c:v>154.34284997399999</c:v>
              </c:pt>
              <c:pt idx="75">
                <c:v>147.44394919499999</c:v>
              </c:pt>
              <c:pt idx="76">
                <c:v>149.449443608</c:v>
              </c:pt>
              <c:pt idx="77">
                <c:v>157.230761927</c:v>
              </c:pt>
              <c:pt idx="78">
                <c:v>155.46592684500001</c:v>
              </c:pt>
              <c:pt idx="79">
                <c:v>149.609883161</c:v>
              </c:pt>
              <c:pt idx="80">
                <c:v>149.85054249000001</c:v>
              </c:pt>
              <c:pt idx="81">
                <c:v>152.33735556100001</c:v>
              </c:pt>
              <c:pt idx="82">
                <c:v>151.29449846700001</c:v>
              </c:pt>
              <c:pt idx="83">
                <c:v>148.40658651300001</c:v>
              </c:pt>
              <c:pt idx="84">
                <c:v>150.33186114899999</c:v>
              </c:pt>
              <c:pt idx="85">
                <c:v>143.83405925299999</c:v>
              </c:pt>
              <c:pt idx="86">
                <c:v>144.55603724100001</c:v>
              </c:pt>
              <c:pt idx="87">
                <c:v>144.95713612399999</c:v>
              </c:pt>
              <c:pt idx="88">
                <c:v>143.994498806</c:v>
              </c:pt>
              <c:pt idx="89">
                <c:v>144.23515813500001</c:v>
              </c:pt>
              <c:pt idx="90">
                <c:v>146.16043277099999</c:v>
              </c:pt>
              <c:pt idx="91">
                <c:v>144.79669657100001</c:v>
              </c:pt>
              <c:pt idx="92">
                <c:v>139.983509981</c:v>
              </c:pt>
              <c:pt idx="93">
                <c:v>135.41098272100001</c:v>
              </c:pt>
              <c:pt idx="94">
                <c:v>134.28790584999999</c:v>
              </c:pt>
              <c:pt idx="95">
                <c:v>139.02087266300001</c:v>
              </c:pt>
              <c:pt idx="96">
                <c:v>134.60878495599999</c:v>
              </c:pt>
              <c:pt idx="97">
                <c:v>136.293400263</c:v>
              </c:pt>
              <c:pt idx="98">
                <c:v>135.41098272100001</c:v>
              </c:pt>
              <c:pt idx="99">
                <c:v>136.213180486</c:v>
              </c:pt>
              <c:pt idx="100">
                <c:v>135.009883839</c:v>
              </c:pt>
              <c:pt idx="101">
                <c:v>136.373620039</c:v>
              </c:pt>
              <c:pt idx="102">
                <c:v>135.81208160400001</c:v>
              </c:pt>
              <c:pt idx="103">
                <c:v>137.17581780399999</c:v>
              </c:pt>
              <c:pt idx="104">
                <c:v>136.13296070999999</c:v>
              </c:pt>
              <c:pt idx="105">
                <c:v>137.25603758099999</c:v>
              </c:pt>
              <c:pt idx="106">
                <c:v>137.01537825099999</c:v>
              </c:pt>
              <c:pt idx="107">
                <c:v>134.769224509</c:v>
              </c:pt>
              <c:pt idx="108">
                <c:v>133.485708085</c:v>
              </c:pt>
              <c:pt idx="109">
                <c:v>132.202191661</c:v>
              </c:pt>
              <c:pt idx="110">
                <c:v>132.041752108</c:v>
              </c:pt>
              <c:pt idx="111">
                <c:v>130.116477473</c:v>
              </c:pt>
              <c:pt idx="112">
                <c:v>131.23955434300001</c:v>
              </c:pt>
              <c:pt idx="113">
                <c:v>132.84394987300001</c:v>
              </c:pt>
              <c:pt idx="114">
                <c:v>129.795598367</c:v>
              </c:pt>
              <c:pt idx="115">
                <c:v>129.795598367</c:v>
              </c:pt>
              <c:pt idx="116">
                <c:v>129.875818143</c:v>
              </c:pt>
              <c:pt idx="117">
                <c:v>128.03076328399999</c:v>
              </c:pt>
              <c:pt idx="118">
                <c:v>126.426367754</c:v>
              </c:pt>
              <c:pt idx="119">
                <c:v>124.661532671</c:v>
              </c:pt>
              <c:pt idx="120">
                <c:v>127.148345742</c:v>
              </c:pt>
              <c:pt idx="121">
                <c:v>128.35164238999999</c:v>
              </c:pt>
              <c:pt idx="122">
                <c:v>127.790103954</c:v>
              </c:pt>
              <c:pt idx="123">
                <c:v>126.74724686</c:v>
              </c:pt>
              <c:pt idx="124">
                <c:v>127.228565519</c:v>
              </c:pt>
              <c:pt idx="125">
                <c:v>125.62416998899999</c:v>
              </c:pt>
              <c:pt idx="126">
                <c:v>119.447247199</c:v>
              </c:pt>
              <c:pt idx="127">
                <c:v>116.639555022</c:v>
              </c:pt>
              <c:pt idx="128">
                <c:v>119.848346081</c:v>
              </c:pt>
              <c:pt idx="129">
                <c:v>122.09449982300001</c:v>
              </c:pt>
              <c:pt idx="130">
                <c:v>123.53845579999999</c:v>
              </c:pt>
              <c:pt idx="131">
                <c:v>123.698895353</c:v>
              </c:pt>
              <c:pt idx="132">
                <c:v>123.297796471</c:v>
              </c:pt>
              <c:pt idx="133">
                <c:v>122.495598706</c:v>
              </c:pt>
              <c:pt idx="134">
                <c:v>121.292302058</c:v>
              </c:pt>
              <c:pt idx="135">
                <c:v>120.971422952</c:v>
              </c:pt>
              <c:pt idx="136">
                <c:v>119.447247199</c:v>
              </c:pt>
              <c:pt idx="137">
                <c:v>118.645049434</c:v>
              </c:pt>
              <c:pt idx="138">
                <c:v>116.799994575</c:v>
              </c:pt>
              <c:pt idx="139">
                <c:v>117.12087368100001</c:v>
              </c:pt>
              <c:pt idx="140">
                <c:v>117.60219234</c:v>
              </c:pt>
              <c:pt idx="141">
                <c:v>117.201093457</c:v>
              </c:pt>
              <c:pt idx="142">
                <c:v>116.88021435100001</c:v>
              </c:pt>
              <c:pt idx="143">
                <c:v>115.275818821</c:v>
              </c:pt>
              <c:pt idx="144">
                <c:v>114.072522174</c:v>
              </c:pt>
              <c:pt idx="145">
                <c:v>113.912082621</c:v>
              </c:pt>
              <c:pt idx="146">
                <c:v>110.221972902</c:v>
              </c:pt>
              <c:pt idx="147">
                <c:v>109.58021469000001</c:v>
              </c:pt>
              <c:pt idx="148">
                <c:v>112.78900575</c:v>
              </c:pt>
              <c:pt idx="149">
                <c:v>113.831862844</c:v>
              </c:pt>
              <c:pt idx="150">
                <c:v>113.591203515</c:v>
              </c:pt>
              <c:pt idx="151">
                <c:v>113.591203515</c:v>
              </c:pt>
              <c:pt idx="152">
                <c:v>113.10988485599999</c:v>
              </c:pt>
              <c:pt idx="153">
                <c:v>113.190104632</c:v>
              </c:pt>
              <c:pt idx="154">
                <c:v>112.78900575</c:v>
              </c:pt>
              <c:pt idx="155">
                <c:v>112.067027762</c:v>
              </c:pt>
              <c:pt idx="156">
                <c:v>110.302192679</c:v>
              </c:pt>
              <c:pt idx="157">
                <c:v>109.74065424299999</c:v>
              </c:pt>
              <c:pt idx="158">
                <c:v>106.692302736</c:v>
              </c:pt>
              <c:pt idx="159">
                <c:v>102.520874359</c:v>
              </c:pt>
              <c:pt idx="160">
                <c:v>102.841753465</c:v>
              </c:pt>
              <c:pt idx="161">
                <c:v>100.59559972300001</c:v>
              </c:pt>
              <c:pt idx="162">
                <c:v>101.718676594</c:v>
              </c:pt>
              <c:pt idx="163">
                <c:v>105.16812698299999</c:v>
              </c:pt>
              <c:pt idx="164">
                <c:v>104.927467654</c:v>
              </c:pt>
              <c:pt idx="165">
                <c:v>100.114281064</c:v>
              </c:pt>
              <c:pt idx="166">
                <c:v>96.745050451300003</c:v>
              </c:pt>
              <c:pt idx="167">
                <c:v>95.220874697900001</c:v>
              </c:pt>
              <c:pt idx="168">
                <c:v>98.108786651599999</c:v>
              </c:pt>
              <c:pt idx="169">
                <c:v>97.707687769200007</c:v>
              </c:pt>
              <c:pt idx="170">
                <c:v>101.317577711</c:v>
              </c:pt>
              <c:pt idx="171">
                <c:v>102.921973241</c:v>
              </c:pt>
              <c:pt idx="172">
                <c:v>104.12526988899999</c:v>
              </c:pt>
              <c:pt idx="173">
                <c:v>98.189006428100001</c:v>
              </c:pt>
              <c:pt idx="174">
                <c:v>101.718676594</c:v>
              </c:pt>
              <c:pt idx="175">
                <c:v>102.119775476</c:v>
              </c:pt>
              <c:pt idx="176">
                <c:v>97.948347098699998</c:v>
              </c:pt>
              <c:pt idx="177">
                <c:v>97.146149333699995</c:v>
              </c:pt>
              <c:pt idx="178">
                <c:v>99.392303075499996</c:v>
              </c:pt>
              <c:pt idx="179">
                <c:v>98.108786651599999</c:v>
              </c:pt>
              <c:pt idx="180">
                <c:v>95.301094474400003</c:v>
              </c:pt>
              <c:pt idx="181">
                <c:v>93.776918721000001</c:v>
              </c:pt>
              <c:pt idx="182">
                <c:v>94.4988967094</c:v>
              </c:pt>
              <c:pt idx="183">
                <c:v>95.9428526863</c:v>
              </c:pt>
              <c:pt idx="184">
                <c:v>95.140654921399999</c:v>
              </c:pt>
              <c:pt idx="185">
                <c:v>96.905490004200004</c:v>
              </c:pt>
              <c:pt idx="186">
                <c:v>96.424171345299996</c:v>
              </c:pt>
              <c:pt idx="187">
                <c:v>96.263731792300007</c:v>
              </c:pt>
              <c:pt idx="188">
                <c:v>95.140654921399999</c:v>
              </c:pt>
              <c:pt idx="189">
                <c:v>94.4988967094</c:v>
              </c:pt>
              <c:pt idx="190">
                <c:v>95.381314250900004</c:v>
              </c:pt>
              <c:pt idx="191">
                <c:v>95.060435144899998</c:v>
              </c:pt>
              <c:pt idx="192">
                <c:v>94.4988967094</c:v>
              </c:pt>
              <c:pt idx="193">
                <c:v>94.017578050500006</c:v>
              </c:pt>
              <c:pt idx="194">
                <c:v>94.097797826999994</c:v>
              </c:pt>
              <c:pt idx="195">
                <c:v>94.017578050500006</c:v>
              </c:pt>
              <c:pt idx="196">
                <c:v>90.086809002300001</c:v>
              </c:pt>
              <c:pt idx="197">
                <c:v>91.851644085100006</c:v>
              </c:pt>
              <c:pt idx="198">
                <c:v>92.172523191099998</c:v>
              </c:pt>
              <c:pt idx="199">
                <c:v>92.332962744100001</c:v>
              </c:pt>
              <c:pt idx="200">
                <c:v>92.493402297100005</c:v>
              </c:pt>
              <c:pt idx="201">
                <c:v>92.012083638099995</c:v>
              </c:pt>
              <c:pt idx="202">
                <c:v>91.771424308700006</c:v>
              </c:pt>
              <c:pt idx="203">
                <c:v>92.413182520600003</c:v>
              </c:pt>
              <c:pt idx="204">
                <c:v>90.487907884799995</c:v>
              </c:pt>
              <c:pt idx="205">
                <c:v>91.129666096700007</c:v>
              </c:pt>
              <c:pt idx="206">
                <c:v>91.450545202699999</c:v>
              </c:pt>
              <c:pt idx="207">
                <c:v>91.691204532200004</c:v>
              </c:pt>
              <c:pt idx="208">
                <c:v>90.006589225799999</c:v>
              </c:pt>
              <c:pt idx="209">
                <c:v>90.086809002300001</c:v>
              </c:pt>
              <c:pt idx="210">
                <c:v>89.685710119800007</c:v>
              </c:pt>
              <c:pt idx="211">
                <c:v>90.327468331800006</c:v>
              </c:pt>
              <c:pt idx="212">
                <c:v>89.124171684399997</c:v>
              </c:pt>
              <c:pt idx="213">
                <c:v>88.642853025400001</c:v>
              </c:pt>
              <c:pt idx="214">
                <c:v>86.958237718999996</c:v>
              </c:pt>
              <c:pt idx="215">
                <c:v>88.562633248899999</c:v>
              </c:pt>
              <c:pt idx="216">
                <c:v>89.525270566800003</c:v>
              </c:pt>
              <c:pt idx="217">
                <c:v>89.124171684399997</c:v>
              </c:pt>
              <c:pt idx="218">
                <c:v>89.445050790300002</c:v>
              </c:pt>
              <c:pt idx="219">
                <c:v>89.2846112374</c:v>
              </c:pt>
              <c:pt idx="220">
                <c:v>88.241754142900007</c:v>
              </c:pt>
              <c:pt idx="221">
                <c:v>87.8406552605</c:v>
              </c:pt>
              <c:pt idx="222">
                <c:v>88.402193695899996</c:v>
              </c:pt>
              <c:pt idx="223">
                <c:v>88.402193695899996</c:v>
              </c:pt>
              <c:pt idx="224">
                <c:v>88.081314590000005</c:v>
              </c:pt>
              <c:pt idx="225">
                <c:v>87.8406552605</c:v>
              </c:pt>
              <c:pt idx="226">
                <c:v>87.599995930999995</c:v>
              </c:pt>
              <c:pt idx="227">
                <c:v>86.797798166099994</c:v>
              </c:pt>
              <c:pt idx="228">
                <c:v>87.038457495499998</c:v>
              </c:pt>
              <c:pt idx="229">
                <c:v>86.797798166099994</c:v>
              </c:pt>
              <c:pt idx="230">
                <c:v>86.797798166099994</c:v>
              </c:pt>
              <c:pt idx="231">
                <c:v>85.434061965699996</c:v>
              </c:pt>
              <c:pt idx="232">
                <c:v>82.867029117900003</c:v>
              </c:pt>
              <c:pt idx="233">
                <c:v>82.305490682400006</c:v>
              </c:pt>
              <c:pt idx="234">
                <c:v>82.786809341400001</c:v>
              </c:pt>
              <c:pt idx="235">
                <c:v>84.9527433067</c:v>
              </c:pt>
              <c:pt idx="236">
                <c:v>84.712083977199995</c:v>
              </c:pt>
              <c:pt idx="237">
                <c:v>83.508787329800001</c:v>
              </c:pt>
              <c:pt idx="238">
                <c:v>84.070325765299998</c:v>
              </c:pt>
              <c:pt idx="239">
                <c:v>84.471424647700005</c:v>
              </c:pt>
              <c:pt idx="240">
                <c:v>84.712083977199995</c:v>
              </c:pt>
              <c:pt idx="241">
                <c:v>84.631864200699994</c:v>
              </c:pt>
              <c:pt idx="242">
                <c:v>83.107688447300006</c:v>
              </c:pt>
              <c:pt idx="243">
                <c:v>83.348347776799997</c:v>
              </c:pt>
              <c:pt idx="244">
                <c:v>83.508787329800001</c:v>
              </c:pt>
              <c:pt idx="245">
                <c:v>84.070325765299998</c:v>
              </c:pt>
              <c:pt idx="246">
                <c:v>83.990105988799996</c:v>
              </c:pt>
              <c:pt idx="247">
                <c:v>83.909886212299995</c:v>
              </c:pt>
              <c:pt idx="248">
                <c:v>83.348347776799997</c:v>
              </c:pt>
              <c:pt idx="249">
                <c:v>83.348347776799997</c:v>
              </c:pt>
              <c:pt idx="250">
                <c:v>83.749446659300006</c:v>
              </c:pt>
              <c:pt idx="251">
                <c:v>82.225270905900004</c:v>
              </c:pt>
              <c:pt idx="252">
                <c:v>81.182413811499998</c:v>
              </c:pt>
              <c:pt idx="253">
                <c:v>81.743952246999996</c:v>
              </c:pt>
              <c:pt idx="254">
                <c:v>82.867029117900003</c:v>
              </c:pt>
              <c:pt idx="255">
                <c:v>82.546150011899996</c:v>
              </c:pt>
              <c:pt idx="256">
                <c:v>82.225270905900004</c:v>
              </c:pt>
              <c:pt idx="257">
                <c:v>81.262633588</c:v>
              </c:pt>
              <c:pt idx="258">
                <c:v>81.663732470499994</c:v>
              </c:pt>
              <c:pt idx="259">
                <c:v>81.102194034999997</c:v>
              </c:pt>
              <c:pt idx="260">
                <c:v>81.342853364500002</c:v>
              </c:pt>
              <c:pt idx="261">
                <c:v>81.663732470499994</c:v>
              </c:pt>
              <c:pt idx="262">
                <c:v>81.904391799899997</c:v>
              </c:pt>
              <c:pt idx="263">
                <c:v>81.984611576399999</c:v>
              </c:pt>
              <c:pt idx="264">
                <c:v>81.743952246999996</c:v>
              </c:pt>
              <c:pt idx="265">
                <c:v>81.583512694000007</c:v>
              </c:pt>
              <c:pt idx="266">
                <c:v>81.503292917500005</c:v>
              </c:pt>
              <c:pt idx="267">
                <c:v>81.021974258499995</c:v>
              </c:pt>
              <c:pt idx="268">
                <c:v>81.182413811499998</c:v>
              </c:pt>
              <c:pt idx="269">
                <c:v>81.102194034999997</c:v>
              </c:pt>
              <c:pt idx="270">
                <c:v>80.139556717100007</c:v>
              </c:pt>
              <c:pt idx="271">
                <c:v>80.219776493599994</c:v>
              </c:pt>
              <c:pt idx="272">
                <c:v>80.139556717100007</c:v>
              </c:pt>
              <c:pt idx="273">
                <c:v>80.059336940600005</c:v>
              </c:pt>
              <c:pt idx="274">
                <c:v>79.979117164100003</c:v>
              </c:pt>
              <c:pt idx="275">
                <c:v>79.497798505099993</c:v>
              </c:pt>
              <c:pt idx="276">
                <c:v>79.417578728600006</c:v>
              </c:pt>
              <c:pt idx="277">
                <c:v>79.417578728600006</c:v>
              </c:pt>
              <c:pt idx="278">
                <c:v>79.096699622700001</c:v>
              </c:pt>
              <c:pt idx="279">
                <c:v>78.695600740200007</c:v>
              </c:pt>
              <c:pt idx="280">
                <c:v>78.775820516699994</c:v>
              </c:pt>
              <c:pt idx="281">
                <c:v>78.856040293199996</c:v>
              </c:pt>
              <c:pt idx="282">
                <c:v>78.775820516699994</c:v>
              </c:pt>
              <c:pt idx="283">
                <c:v>78.454941410700002</c:v>
              </c:pt>
              <c:pt idx="284">
                <c:v>78.695600740200007</c:v>
              </c:pt>
              <c:pt idx="285">
                <c:v>78.454941410700002</c:v>
              </c:pt>
              <c:pt idx="286">
                <c:v>77.412084316299996</c:v>
              </c:pt>
              <c:pt idx="287">
                <c:v>77.010985433800002</c:v>
              </c:pt>
              <c:pt idx="288">
                <c:v>77.893402975300006</c:v>
              </c:pt>
              <c:pt idx="289">
                <c:v>78.134062304699995</c:v>
              </c:pt>
              <c:pt idx="290">
                <c:v>77.893402975300006</c:v>
              </c:pt>
              <c:pt idx="291">
                <c:v>78.134062304699995</c:v>
              </c:pt>
              <c:pt idx="292">
                <c:v>77.412084316299996</c:v>
              </c:pt>
              <c:pt idx="293">
                <c:v>77.331864539799994</c:v>
              </c:pt>
              <c:pt idx="294">
                <c:v>76.850545880799999</c:v>
              </c:pt>
              <c:pt idx="295">
                <c:v>76.048348115899998</c:v>
              </c:pt>
              <c:pt idx="296">
                <c:v>75.005491021500006</c:v>
              </c:pt>
              <c:pt idx="297">
                <c:v>75.567029457000004</c:v>
              </c:pt>
              <c:pt idx="298">
                <c:v>75.085710797999994</c:v>
              </c:pt>
              <c:pt idx="299">
                <c:v>76.048348115899998</c:v>
              </c:pt>
              <c:pt idx="300">
                <c:v>76.048348115899998</c:v>
              </c:pt>
              <c:pt idx="301">
                <c:v>75.968128339399996</c:v>
              </c:pt>
              <c:pt idx="302">
                <c:v>76.770326104399999</c:v>
              </c:pt>
              <c:pt idx="303">
                <c:v>76.609886551399995</c:v>
              </c:pt>
              <c:pt idx="304">
                <c:v>76.529666774899994</c:v>
              </c:pt>
              <c:pt idx="305">
                <c:v>76.449446998400006</c:v>
              </c:pt>
              <c:pt idx="306">
                <c:v>75.486809680500002</c:v>
              </c:pt>
              <c:pt idx="307">
                <c:v>75.406589904000001</c:v>
              </c:pt>
              <c:pt idx="308">
                <c:v>75.406589904000001</c:v>
              </c:pt>
              <c:pt idx="309">
                <c:v>75.406589904000001</c:v>
              </c:pt>
              <c:pt idx="310">
                <c:v>74.524172362499996</c:v>
              </c:pt>
              <c:pt idx="311">
                <c:v>72.999996609199997</c:v>
              </c:pt>
              <c:pt idx="312">
                <c:v>73.721974597599996</c:v>
              </c:pt>
              <c:pt idx="313">
                <c:v>74.524172362499996</c:v>
              </c:pt>
              <c:pt idx="314">
                <c:v>74.283513033099993</c:v>
              </c:pt>
              <c:pt idx="315">
                <c:v>74.604392138999998</c:v>
              </c:pt>
              <c:pt idx="316">
                <c:v>74.925271245000005</c:v>
              </c:pt>
              <c:pt idx="317">
                <c:v>75.005491021500006</c:v>
              </c:pt>
              <c:pt idx="318">
                <c:v>75.085710797999994</c:v>
              </c:pt>
              <c:pt idx="319">
                <c:v>73.561535044600006</c:v>
              </c:pt>
              <c:pt idx="320">
                <c:v>73.401095491600003</c:v>
              </c:pt>
              <c:pt idx="321">
                <c:v>72.919776832699995</c:v>
              </c:pt>
              <c:pt idx="322">
                <c:v>74.042853703600002</c:v>
              </c:pt>
              <c:pt idx="323">
                <c:v>74.042853703600002</c:v>
              </c:pt>
              <c:pt idx="324">
                <c:v>73.882414150599999</c:v>
              </c:pt>
              <c:pt idx="325">
                <c:v>73.962633927100001</c:v>
              </c:pt>
              <c:pt idx="326">
                <c:v>73.721974597599996</c:v>
              </c:pt>
              <c:pt idx="327">
                <c:v>73.641754821099994</c:v>
              </c:pt>
              <c:pt idx="328">
                <c:v>73.721974597599996</c:v>
              </c:pt>
              <c:pt idx="329">
                <c:v>72.518677950200001</c:v>
              </c:pt>
              <c:pt idx="330">
                <c:v>72.759337279700006</c:v>
              </c:pt>
              <c:pt idx="331">
                <c:v>72.358238397199997</c:v>
              </c:pt>
              <c:pt idx="332">
                <c:v>72.679117503200004</c:v>
              </c:pt>
              <c:pt idx="333">
                <c:v>72.919776832699995</c:v>
              </c:pt>
              <c:pt idx="334">
                <c:v>72.358238397199997</c:v>
              </c:pt>
              <c:pt idx="335">
                <c:v>72.679117503200004</c:v>
              </c:pt>
              <c:pt idx="336">
                <c:v>72.759337279700006</c:v>
              </c:pt>
              <c:pt idx="337">
                <c:v>72.278018620699996</c:v>
              </c:pt>
              <c:pt idx="338">
                <c:v>72.438458173699999</c:v>
              </c:pt>
              <c:pt idx="339">
                <c:v>72.679117503200004</c:v>
              </c:pt>
              <c:pt idx="340">
                <c:v>72.679117503200004</c:v>
              </c:pt>
              <c:pt idx="341">
                <c:v>72.518677950200001</c:v>
              </c:pt>
              <c:pt idx="342">
                <c:v>71.475820855799995</c:v>
              </c:pt>
              <c:pt idx="343">
                <c:v>71.556040632299997</c:v>
              </c:pt>
              <c:pt idx="344">
                <c:v>71.556040632299997</c:v>
              </c:pt>
              <c:pt idx="345">
                <c:v>72.037359291200005</c:v>
              </c:pt>
              <c:pt idx="346">
                <c:v>72.358238397199997</c:v>
              </c:pt>
              <c:pt idx="347">
                <c:v>72.278018620699996</c:v>
              </c:pt>
              <c:pt idx="348">
                <c:v>72.197798844199994</c:v>
              </c:pt>
              <c:pt idx="349">
                <c:v>72.037359291200005</c:v>
              </c:pt>
              <c:pt idx="350">
                <c:v>71.475820855799995</c:v>
              </c:pt>
              <c:pt idx="351">
                <c:v>71.636260408799998</c:v>
              </c:pt>
              <c:pt idx="352">
                <c:v>71.395601079299993</c:v>
              </c:pt>
              <c:pt idx="353">
                <c:v>71.475820855799995</c:v>
              </c:pt>
              <c:pt idx="354">
                <c:v>71.395601079299993</c:v>
              </c:pt>
              <c:pt idx="355">
                <c:v>71.154941749800003</c:v>
              </c:pt>
              <c:pt idx="356">
                <c:v>70.513183537900005</c:v>
              </c:pt>
              <c:pt idx="357">
                <c:v>70.753842867299994</c:v>
              </c:pt>
              <c:pt idx="358">
                <c:v>71.074721973300001</c:v>
              </c:pt>
              <c:pt idx="359">
                <c:v>71.154941749800003</c:v>
              </c:pt>
              <c:pt idx="360">
                <c:v>70.914282420299998</c:v>
              </c:pt>
              <c:pt idx="361">
                <c:v>70.834062643799996</c:v>
              </c:pt>
              <c:pt idx="362">
                <c:v>70.753842867299994</c:v>
              </c:pt>
              <c:pt idx="363">
                <c:v>70.593403314400007</c:v>
              </c:pt>
              <c:pt idx="364">
                <c:v>69.710985772900003</c:v>
              </c:pt>
              <c:pt idx="365">
                <c:v>69.791205549400004</c:v>
              </c:pt>
              <c:pt idx="366">
                <c:v>70.352743984900002</c:v>
              </c:pt>
              <c:pt idx="367">
                <c:v>70.432963761400003</c:v>
              </c:pt>
              <c:pt idx="368">
                <c:v>70.112084655399997</c:v>
              </c:pt>
              <c:pt idx="369">
                <c:v>70.2725242084</c:v>
              </c:pt>
              <c:pt idx="370">
                <c:v>70.2725242084</c:v>
              </c:pt>
              <c:pt idx="371">
                <c:v>70.031864878899995</c:v>
              </c:pt>
              <c:pt idx="372">
                <c:v>69.951645102399993</c:v>
              </c:pt>
              <c:pt idx="373">
                <c:v>69.630765996400001</c:v>
              </c:pt>
              <c:pt idx="374">
                <c:v>69.710985772900003</c:v>
              </c:pt>
              <c:pt idx="375">
                <c:v>69.630765996400001</c:v>
              </c:pt>
              <c:pt idx="376">
                <c:v>69.710985772900003</c:v>
              </c:pt>
              <c:pt idx="377">
                <c:v>69.390106666899996</c:v>
              </c:pt>
              <c:pt idx="378">
                <c:v>68.668128678499997</c:v>
              </c:pt>
              <c:pt idx="379">
                <c:v>68.347249572500004</c:v>
              </c:pt>
              <c:pt idx="380">
                <c:v>68.507689125499994</c:v>
              </c:pt>
              <c:pt idx="381">
                <c:v>69.229667113999994</c:v>
              </c:pt>
              <c:pt idx="382">
                <c:v>69.470326443399998</c:v>
              </c:pt>
              <c:pt idx="383">
                <c:v>69.390106666899996</c:v>
              </c:pt>
              <c:pt idx="384">
                <c:v>69.069227561000005</c:v>
              </c:pt>
              <c:pt idx="385">
                <c:v>69.069227561000005</c:v>
              </c:pt>
              <c:pt idx="386">
                <c:v>69.069227561000005</c:v>
              </c:pt>
              <c:pt idx="387">
                <c:v>69.229667113999994</c:v>
              </c:pt>
              <c:pt idx="388">
                <c:v>68.989007784500004</c:v>
              </c:pt>
              <c:pt idx="389">
                <c:v>68.507689125499994</c:v>
              </c:pt>
              <c:pt idx="390">
                <c:v>68.668128678499997</c:v>
              </c:pt>
              <c:pt idx="391">
                <c:v>68.668128678499997</c:v>
              </c:pt>
              <c:pt idx="392">
                <c:v>68.748348454999999</c:v>
              </c:pt>
              <c:pt idx="393">
                <c:v>68.748348454999999</c:v>
              </c:pt>
              <c:pt idx="394">
                <c:v>68.106590242999999</c:v>
              </c:pt>
              <c:pt idx="395">
                <c:v>68.0263704666</c:v>
              </c:pt>
              <c:pt idx="396">
                <c:v>68.267029796000003</c:v>
              </c:pt>
              <c:pt idx="397">
                <c:v>68.267029796000003</c:v>
              </c:pt>
              <c:pt idx="398">
                <c:v>68.267029796000003</c:v>
              </c:pt>
              <c:pt idx="399">
                <c:v>68.347249572500004</c:v>
              </c:pt>
              <c:pt idx="400">
                <c:v>68.347249572500004</c:v>
              </c:pt>
              <c:pt idx="401">
                <c:v>68.0263704666</c:v>
              </c:pt>
              <c:pt idx="402">
                <c:v>67.785711137099995</c:v>
              </c:pt>
              <c:pt idx="403">
                <c:v>67.785711137099995</c:v>
              </c:pt>
              <c:pt idx="404">
                <c:v>67.705491360600007</c:v>
              </c:pt>
              <c:pt idx="405">
                <c:v>67.946150690099998</c:v>
              </c:pt>
              <c:pt idx="406">
                <c:v>67.865930913599996</c:v>
              </c:pt>
              <c:pt idx="407">
                <c:v>68.0263704666</c:v>
              </c:pt>
              <c:pt idx="408">
                <c:v>68.0263704666</c:v>
              </c:pt>
              <c:pt idx="409">
                <c:v>67.705491360600007</c:v>
              </c:pt>
              <c:pt idx="410">
                <c:v>67.865930913599996</c:v>
              </c:pt>
              <c:pt idx="411">
                <c:v>67.785711137099995</c:v>
              </c:pt>
              <c:pt idx="412">
                <c:v>67.705491360600007</c:v>
              </c:pt>
              <c:pt idx="413">
                <c:v>67.705491360600007</c:v>
              </c:pt>
              <c:pt idx="414">
                <c:v>67.464832031100002</c:v>
              </c:pt>
              <c:pt idx="415">
                <c:v>66.983513372100006</c:v>
              </c:pt>
              <c:pt idx="416">
                <c:v>67.224172701599997</c:v>
              </c:pt>
              <c:pt idx="417">
                <c:v>67.063733148599994</c:v>
              </c:pt>
              <c:pt idx="418">
                <c:v>66.662634266200001</c:v>
              </c:pt>
              <c:pt idx="419">
                <c:v>66.983513372100006</c:v>
              </c:pt>
              <c:pt idx="420">
                <c:v>67.063733148599994</c:v>
              </c:pt>
              <c:pt idx="421">
                <c:v>67.304392478099999</c:v>
              </c:pt>
              <c:pt idx="422">
                <c:v>67.3846122546</c:v>
              </c:pt>
              <c:pt idx="423">
                <c:v>67.304392478099999</c:v>
              </c:pt>
              <c:pt idx="424">
                <c:v>67.304392478099999</c:v>
              </c:pt>
              <c:pt idx="425">
                <c:v>67.063733148599994</c:v>
              </c:pt>
              <c:pt idx="426">
                <c:v>67.063733148599994</c:v>
              </c:pt>
              <c:pt idx="427">
                <c:v>66.983513372100006</c:v>
              </c:pt>
              <c:pt idx="428">
                <c:v>66.662634266200001</c:v>
              </c:pt>
              <c:pt idx="429">
                <c:v>66.421974936699996</c:v>
              </c:pt>
              <c:pt idx="430">
                <c:v>66.341755160199995</c:v>
              </c:pt>
              <c:pt idx="431">
                <c:v>66.5824144897</c:v>
              </c:pt>
              <c:pt idx="432">
                <c:v>66.5824144897</c:v>
              </c:pt>
              <c:pt idx="433">
                <c:v>66.5824144897</c:v>
              </c:pt>
              <c:pt idx="434">
                <c:v>66.662634266200001</c:v>
              </c:pt>
              <c:pt idx="435">
                <c:v>66.5824144897</c:v>
              </c:pt>
              <c:pt idx="436">
                <c:v>66.261535383699993</c:v>
              </c:pt>
              <c:pt idx="437">
                <c:v>66.5824144897</c:v>
              </c:pt>
              <c:pt idx="438">
                <c:v>66.5824144897</c:v>
              </c:pt>
              <c:pt idx="439">
                <c:v>66.5824144897</c:v>
              </c:pt>
              <c:pt idx="440">
                <c:v>66.502194713199998</c:v>
              </c:pt>
              <c:pt idx="441">
                <c:v>66.5824144897</c:v>
              </c:pt>
              <c:pt idx="442">
                <c:v>66.101095830700004</c:v>
              </c:pt>
              <c:pt idx="443">
                <c:v>66.101095830700004</c:v>
              </c:pt>
              <c:pt idx="444">
                <c:v>66.341755160199995</c:v>
              </c:pt>
              <c:pt idx="445">
                <c:v>66.341755160199995</c:v>
              </c:pt>
              <c:pt idx="446">
                <c:v>66.341755160199995</c:v>
              </c:pt>
              <c:pt idx="447">
                <c:v>66.261535383699993</c:v>
              </c:pt>
              <c:pt idx="448">
                <c:v>66.181315607200006</c:v>
              </c:pt>
              <c:pt idx="449">
                <c:v>66.341755160199995</c:v>
              </c:pt>
              <c:pt idx="450">
                <c:v>66.181315607200006</c:v>
              </c:pt>
              <c:pt idx="451">
                <c:v>66.101095830700004</c:v>
              </c:pt>
              <c:pt idx="452">
                <c:v>65.9406562777</c:v>
              </c:pt>
              <c:pt idx="453">
                <c:v>65.459337618800006</c:v>
              </c:pt>
              <c:pt idx="454">
                <c:v>65.699996948199995</c:v>
              </c:pt>
              <c:pt idx="455">
                <c:v>65.860436501199999</c:v>
              </c:pt>
              <c:pt idx="456">
                <c:v>66.101095830700004</c:v>
              </c:pt>
              <c:pt idx="457">
                <c:v>66.101095830700004</c:v>
              </c:pt>
              <c:pt idx="458">
                <c:v>65.9406562777</c:v>
              </c:pt>
              <c:pt idx="459">
                <c:v>65.9406562777</c:v>
              </c:pt>
            </c:numLit>
          </c:yVal>
          <c:smooth val="0"/>
        </c:ser>
        <c:dLbls>
          <c:showLegendKey val="0"/>
          <c:showVal val="0"/>
          <c:showCatName val="0"/>
          <c:showSerName val="0"/>
          <c:showPercent val="0"/>
          <c:showBubbleSize val="0"/>
        </c:dLbls>
        <c:axId val="1121221472"/>
        <c:axId val="1121219392"/>
      </c:scatterChart>
      <c:valAx>
        <c:axId val="1121219392"/>
        <c:scaling>
          <c:orientation val="minMax"/>
          <c:max val="214"/>
          <c:min val="65"/>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21221472"/>
        <c:crosses val="autoZero"/>
        <c:crossBetween val="midCat"/>
      </c:valAx>
      <c:valAx>
        <c:axId val="1121221472"/>
        <c:scaling>
          <c:orientation val="minMax"/>
          <c:max val="235"/>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21219392"/>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Single Tank, 0.55l/min</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1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numLit>
          </c:xVal>
          <c:yVal>
            <c:numLit>
              <c:formatCode>General</c:formatCode>
              <c:ptCount val="159"/>
              <c:pt idx="0">
                <c:v>243.707680987</c:v>
              </c:pt>
              <c:pt idx="1">
                <c:v>243.707680987</c:v>
              </c:pt>
              <c:pt idx="2">
                <c:v>242.26372501099999</c:v>
              </c:pt>
              <c:pt idx="3">
                <c:v>200.62966101000001</c:v>
              </c:pt>
              <c:pt idx="4">
                <c:v>141.10658685199999</c:v>
              </c:pt>
              <c:pt idx="5">
                <c:v>242.26372501099999</c:v>
              </c:pt>
              <c:pt idx="6">
                <c:v>171.509882143</c:v>
              </c:pt>
              <c:pt idx="7">
                <c:v>143.19230104100001</c:v>
              </c:pt>
              <c:pt idx="8">
                <c:v>111.02417066700001</c:v>
              </c:pt>
              <c:pt idx="9">
                <c:v>192.04614492600001</c:v>
              </c:pt>
              <c:pt idx="10">
                <c:v>130.19669724900001</c:v>
              </c:pt>
              <c:pt idx="11">
                <c:v>159.797794775</c:v>
              </c:pt>
              <c:pt idx="12">
                <c:v>132.12197188499999</c:v>
              </c:pt>
              <c:pt idx="13">
                <c:v>160.43955298700001</c:v>
              </c:pt>
              <c:pt idx="14">
                <c:v>186.510980348</c:v>
              </c:pt>
              <c:pt idx="15">
                <c:v>150.01098204300001</c:v>
              </c:pt>
              <c:pt idx="16">
                <c:v>123.37801624700001</c:v>
              </c:pt>
              <c:pt idx="17">
                <c:v>119.447247199</c:v>
              </c:pt>
              <c:pt idx="18">
                <c:v>126.987906189</c:v>
              </c:pt>
              <c:pt idx="19">
                <c:v>122.97691736500001</c:v>
              </c:pt>
              <c:pt idx="20">
                <c:v>124.661532671</c:v>
              </c:pt>
              <c:pt idx="21">
                <c:v>121.853840494</c:v>
              </c:pt>
              <c:pt idx="22">
                <c:v>115.516478151</c:v>
              </c:pt>
              <c:pt idx="23">
                <c:v>110.703291561</c:v>
              </c:pt>
              <c:pt idx="24">
                <c:v>107.815379607</c:v>
              </c:pt>
              <c:pt idx="25">
                <c:v>110.62307178499999</c:v>
              </c:pt>
              <c:pt idx="26">
                <c:v>109.74065424299999</c:v>
              </c:pt>
              <c:pt idx="27">
                <c:v>110.542852008</c:v>
              </c:pt>
              <c:pt idx="28">
                <c:v>112.708785973</c:v>
              </c:pt>
              <c:pt idx="29">
                <c:v>108.697797149</c:v>
              </c:pt>
              <c:pt idx="30">
                <c:v>100.836259052</c:v>
              </c:pt>
              <c:pt idx="31">
                <c:v>98.269226204600002</c:v>
              </c:pt>
              <c:pt idx="32">
                <c:v>100.274720617</c:v>
              </c:pt>
              <c:pt idx="33">
                <c:v>102.119775476</c:v>
              </c:pt>
              <c:pt idx="34">
                <c:v>98.590105310599995</c:v>
              </c:pt>
              <c:pt idx="35">
                <c:v>93.857138497500003</c:v>
              </c:pt>
              <c:pt idx="36">
                <c:v>100.274720617</c:v>
              </c:pt>
              <c:pt idx="37">
                <c:v>101.23735793500001</c:v>
              </c:pt>
              <c:pt idx="38">
                <c:v>98.8307646401</c:v>
              </c:pt>
              <c:pt idx="39">
                <c:v>98.429665757600006</c:v>
              </c:pt>
              <c:pt idx="40">
                <c:v>98.028566875199999</c:v>
              </c:pt>
              <c:pt idx="41">
                <c:v>94.4988967094</c:v>
              </c:pt>
              <c:pt idx="42">
                <c:v>96.584610898299999</c:v>
              </c:pt>
              <c:pt idx="43">
                <c:v>96.825270227800004</c:v>
              </c:pt>
              <c:pt idx="44">
                <c:v>94.899995591899994</c:v>
              </c:pt>
              <c:pt idx="45">
                <c:v>94.899995591899994</c:v>
              </c:pt>
              <c:pt idx="46">
                <c:v>92.814281403099997</c:v>
              </c:pt>
              <c:pt idx="47">
                <c:v>93.536259391499996</c:v>
              </c:pt>
              <c:pt idx="48">
                <c:v>90.006589225799999</c:v>
              </c:pt>
              <c:pt idx="49">
                <c:v>89.2846112374</c:v>
              </c:pt>
              <c:pt idx="50">
                <c:v>89.445050790300002</c:v>
              </c:pt>
              <c:pt idx="51">
                <c:v>90.006589225799999</c:v>
              </c:pt>
              <c:pt idx="52">
                <c:v>90.487907884799995</c:v>
              </c:pt>
              <c:pt idx="53">
                <c:v>89.525270566800003</c:v>
              </c:pt>
              <c:pt idx="54">
                <c:v>89.846149672799996</c:v>
              </c:pt>
              <c:pt idx="55">
                <c:v>88.161534366400005</c:v>
              </c:pt>
              <c:pt idx="56">
                <c:v>87.359336601500004</c:v>
              </c:pt>
              <c:pt idx="57">
                <c:v>85.353842189199995</c:v>
              </c:pt>
              <c:pt idx="58">
                <c:v>88.562633248899999</c:v>
              </c:pt>
              <c:pt idx="59">
                <c:v>85.995600401100006</c:v>
              </c:pt>
              <c:pt idx="60">
                <c:v>84.792303753699997</c:v>
              </c:pt>
              <c:pt idx="61">
                <c:v>85.032963083200002</c:v>
              </c:pt>
              <c:pt idx="62">
                <c:v>85.754941071600001</c:v>
              </c:pt>
              <c:pt idx="63">
                <c:v>84.230765318300001</c:v>
              </c:pt>
              <c:pt idx="64">
                <c:v>84.310985094800003</c:v>
              </c:pt>
              <c:pt idx="65">
                <c:v>84.712083977199995</c:v>
              </c:pt>
              <c:pt idx="66">
                <c:v>83.990105988799996</c:v>
              </c:pt>
              <c:pt idx="67">
                <c:v>82.867029117900003</c:v>
              </c:pt>
              <c:pt idx="68">
                <c:v>84.070325765299998</c:v>
              </c:pt>
              <c:pt idx="69">
                <c:v>83.990105988799996</c:v>
              </c:pt>
              <c:pt idx="70">
                <c:v>83.268128000299996</c:v>
              </c:pt>
              <c:pt idx="71">
                <c:v>83.027468670900006</c:v>
              </c:pt>
              <c:pt idx="72">
                <c:v>82.626369788399998</c:v>
              </c:pt>
              <c:pt idx="73">
                <c:v>82.546150011899996</c:v>
              </c:pt>
              <c:pt idx="74">
                <c:v>83.027468670900006</c:v>
              </c:pt>
              <c:pt idx="75">
                <c:v>82.867029117900003</c:v>
              </c:pt>
              <c:pt idx="76">
                <c:v>82.7065895649</c:v>
              </c:pt>
              <c:pt idx="77">
                <c:v>81.824172023499997</c:v>
              </c:pt>
              <c:pt idx="78">
                <c:v>81.503292917500005</c:v>
              </c:pt>
              <c:pt idx="79">
                <c:v>81.182413811499998</c:v>
              </c:pt>
              <c:pt idx="80">
                <c:v>81.342853364500002</c:v>
              </c:pt>
              <c:pt idx="81">
                <c:v>80.380216046599998</c:v>
              </c:pt>
              <c:pt idx="82">
                <c:v>80.781314929000004</c:v>
              </c:pt>
              <c:pt idx="83">
                <c:v>80.059336940600005</c:v>
              </c:pt>
              <c:pt idx="84">
                <c:v>80.620875376000001</c:v>
              </c:pt>
              <c:pt idx="85">
                <c:v>79.578018281599995</c:v>
              </c:pt>
              <c:pt idx="86">
                <c:v>79.738457834599998</c:v>
              </c:pt>
              <c:pt idx="87">
                <c:v>79.497798505099993</c:v>
              </c:pt>
              <c:pt idx="88">
                <c:v>79.016479846199999</c:v>
              </c:pt>
              <c:pt idx="89">
                <c:v>79.257139175700004</c:v>
              </c:pt>
              <c:pt idx="90">
                <c:v>79.257139175700004</c:v>
              </c:pt>
              <c:pt idx="91">
                <c:v>78.053842528299995</c:v>
              </c:pt>
              <c:pt idx="92">
                <c:v>77.492304092799998</c:v>
              </c:pt>
              <c:pt idx="93">
                <c:v>78.134062304699995</c:v>
              </c:pt>
              <c:pt idx="94">
                <c:v>78.454941410700002</c:v>
              </c:pt>
              <c:pt idx="95">
                <c:v>78.3747216342</c:v>
              </c:pt>
              <c:pt idx="96">
                <c:v>77.813183198800004</c:v>
              </c:pt>
              <c:pt idx="97">
                <c:v>78.214282081199997</c:v>
              </c:pt>
              <c:pt idx="98">
                <c:v>77.652743645800001</c:v>
              </c:pt>
              <c:pt idx="99">
                <c:v>77.813183198800004</c:v>
              </c:pt>
              <c:pt idx="100">
                <c:v>77.893402975300006</c:v>
              </c:pt>
              <c:pt idx="101">
                <c:v>77.893402975300006</c:v>
              </c:pt>
              <c:pt idx="102">
                <c:v>77.813183198800004</c:v>
              </c:pt>
              <c:pt idx="103">
                <c:v>77.732963422300003</c:v>
              </c:pt>
              <c:pt idx="104">
                <c:v>77.091205210300004</c:v>
              </c:pt>
              <c:pt idx="105">
                <c:v>76.529666774899994</c:v>
              </c:pt>
              <c:pt idx="106">
                <c:v>76.449446998400006</c:v>
              </c:pt>
              <c:pt idx="107">
                <c:v>76.449446998400006</c:v>
              </c:pt>
              <c:pt idx="108">
                <c:v>76.208787668900001</c:v>
              </c:pt>
              <c:pt idx="109">
                <c:v>75.567029457000004</c:v>
              </c:pt>
              <c:pt idx="110">
                <c:v>75.326370127499999</c:v>
              </c:pt>
              <c:pt idx="111">
                <c:v>75.005491021500006</c:v>
              </c:pt>
              <c:pt idx="112">
                <c:v>74.524172362499996</c:v>
              </c:pt>
              <c:pt idx="113">
                <c:v>75.165930574499995</c:v>
              </c:pt>
              <c:pt idx="114">
                <c:v>73.962633927100001</c:v>
              </c:pt>
              <c:pt idx="115">
                <c:v>74.203293256600006</c:v>
              </c:pt>
              <c:pt idx="116">
                <c:v>74.604392138999998</c:v>
              </c:pt>
              <c:pt idx="117">
                <c:v>75.165930574499995</c:v>
              </c:pt>
              <c:pt idx="118">
                <c:v>74.604392138999998</c:v>
              </c:pt>
              <c:pt idx="119">
                <c:v>74.363732809499993</c:v>
              </c:pt>
              <c:pt idx="120">
                <c:v>73.721974597599996</c:v>
              </c:pt>
              <c:pt idx="121">
                <c:v>73.481315268100005</c:v>
              </c:pt>
              <c:pt idx="122">
                <c:v>73.2406559386</c:v>
              </c:pt>
              <c:pt idx="123">
                <c:v>73.561535044600006</c:v>
              </c:pt>
              <c:pt idx="124">
                <c:v>73.882414150599999</c:v>
              </c:pt>
              <c:pt idx="125">
                <c:v>73.721974597599996</c:v>
              </c:pt>
              <c:pt idx="126">
                <c:v>73.401095491600003</c:v>
              </c:pt>
              <c:pt idx="127">
                <c:v>73.320875715100001</c:v>
              </c:pt>
              <c:pt idx="128">
                <c:v>73.160436162099998</c:v>
              </c:pt>
              <c:pt idx="129">
                <c:v>73.160436162099998</c:v>
              </c:pt>
              <c:pt idx="130">
                <c:v>72.919776832699995</c:v>
              </c:pt>
              <c:pt idx="131">
                <c:v>73.080216385699998</c:v>
              </c:pt>
              <c:pt idx="132">
                <c:v>73.080216385699998</c:v>
              </c:pt>
              <c:pt idx="133">
                <c:v>72.759337279700006</c:v>
              </c:pt>
              <c:pt idx="134">
                <c:v>72.999996609199997</c:v>
              </c:pt>
              <c:pt idx="135">
                <c:v>72.197798844199994</c:v>
              </c:pt>
              <c:pt idx="136">
                <c:v>72.117579067700007</c:v>
              </c:pt>
              <c:pt idx="137">
                <c:v>72.037359291200005</c:v>
              </c:pt>
              <c:pt idx="138">
                <c:v>71.7164801853</c:v>
              </c:pt>
              <c:pt idx="139">
                <c:v>71.636260408799998</c:v>
              </c:pt>
              <c:pt idx="140">
                <c:v>71.556040632299997</c:v>
              </c:pt>
              <c:pt idx="141">
                <c:v>71.395601079299993</c:v>
              </c:pt>
              <c:pt idx="142">
                <c:v>71.556040632299997</c:v>
              </c:pt>
              <c:pt idx="143">
                <c:v>71.315381302800006</c:v>
              </c:pt>
              <c:pt idx="144">
                <c:v>70.994502196799999</c:v>
              </c:pt>
              <c:pt idx="145">
                <c:v>71.395601079299993</c:v>
              </c:pt>
              <c:pt idx="146">
                <c:v>71.315381302800006</c:v>
              </c:pt>
              <c:pt idx="147">
                <c:v>71.074721973300001</c:v>
              </c:pt>
              <c:pt idx="148">
                <c:v>70.914282420299998</c:v>
              </c:pt>
              <c:pt idx="149">
                <c:v>70.432963761400003</c:v>
              </c:pt>
              <c:pt idx="150">
                <c:v>70.432963761400003</c:v>
              </c:pt>
              <c:pt idx="151">
                <c:v>70.753842867299994</c:v>
              </c:pt>
              <c:pt idx="152">
                <c:v>70.673623090800007</c:v>
              </c:pt>
              <c:pt idx="153">
                <c:v>70.352743984900002</c:v>
              </c:pt>
              <c:pt idx="154">
                <c:v>70.593403314400007</c:v>
              </c:pt>
              <c:pt idx="155">
                <c:v>70.513183537900005</c:v>
              </c:pt>
              <c:pt idx="156">
                <c:v>70.112084655399997</c:v>
              </c:pt>
              <c:pt idx="157">
                <c:v>69.791205549400004</c:v>
              </c:pt>
              <c:pt idx="158">
                <c:v>69.309886890499996</c:v>
              </c:pt>
            </c:numLit>
          </c:yVal>
          <c:smooth val="0"/>
        </c:ser>
        <c:dLbls>
          <c:showLegendKey val="0"/>
          <c:showVal val="0"/>
          <c:showCatName val="0"/>
          <c:showSerName val="0"/>
          <c:showPercent val="0"/>
          <c:showBubbleSize val="0"/>
        </c:dLbls>
        <c:axId val="1663120480"/>
        <c:axId val="1663121312"/>
      </c:scatterChart>
      <c:valAx>
        <c:axId val="1663121312"/>
        <c:scaling>
          <c:orientation val="minMax"/>
          <c:max val="250"/>
          <c:min val="69"/>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20480"/>
        <c:crosses val="autoZero"/>
        <c:crossBetween val="midCat"/>
      </c:valAx>
      <c:valAx>
        <c:axId val="1663120480"/>
        <c:scaling>
          <c:orientation val="minMax"/>
          <c:max val="16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21312"/>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Single Tank, 0.6l/min </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621"/>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numLit>
          </c:xVal>
          <c:yVal>
            <c:numLit>
              <c:formatCode>General</c:formatCode>
              <c:ptCount val="621"/>
              <c:pt idx="0">
                <c:v>237.20987909199999</c:v>
              </c:pt>
              <c:pt idx="1">
                <c:v>183.542848617</c:v>
              </c:pt>
              <c:pt idx="2">
                <c:v>144.79669657100001</c:v>
              </c:pt>
              <c:pt idx="3">
                <c:v>155.06482796200001</c:v>
              </c:pt>
              <c:pt idx="4">
                <c:v>159.958234328</c:v>
              </c:pt>
              <c:pt idx="5">
                <c:v>177.04504672100001</c:v>
              </c:pt>
              <c:pt idx="6">
                <c:v>192.28680425499999</c:v>
              </c:pt>
              <c:pt idx="7">
                <c:v>200.389001681</c:v>
              </c:pt>
              <c:pt idx="8">
                <c:v>223.89339619399999</c:v>
              </c:pt>
              <c:pt idx="9">
                <c:v>214.34724279100001</c:v>
              </c:pt>
              <c:pt idx="10">
                <c:v>217.636253627</c:v>
              </c:pt>
              <c:pt idx="11">
                <c:v>215.79119876799999</c:v>
              </c:pt>
              <c:pt idx="12">
                <c:v>215.149440556</c:v>
              </c:pt>
              <c:pt idx="13">
                <c:v>213.705484579</c:v>
              </c:pt>
              <c:pt idx="14">
                <c:v>211.138451731</c:v>
              </c:pt>
              <c:pt idx="15">
                <c:v>211.218671508</c:v>
              </c:pt>
              <c:pt idx="16">
                <c:v>219.32086893300001</c:v>
              </c:pt>
              <c:pt idx="17">
                <c:v>217.636253627</c:v>
              </c:pt>
              <c:pt idx="18">
                <c:v>223.73295664099999</c:v>
              </c:pt>
              <c:pt idx="19">
                <c:v>223.01097865200001</c:v>
              </c:pt>
              <c:pt idx="20">
                <c:v>223.65273686399999</c:v>
              </c:pt>
              <c:pt idx="21">
                <c:v>223.41207753500001</c:v>
              </c:pt>
              <c:pt idx="22">
                <c:v>223.97361597</c:v>
              </c:pt>
              <c:pt idx="23">
                <c:v>225.09669284099999</c:v>
              </c:pt>
              <c:pt idx="24">
                <c:v>224.85603351200001</c:v>
              </c:pt>
              <c:pt idx="25">
                <c:v>218.839550274</c:v>
              </c:pt>
              <c:pt idx="26">
                <c:v>207.92966067099999</c:v>
              </c:pt>
              <c:pt idx="27">
                <c:v>209.534056201</c:v>
              </c:pt>
              <c:pt idx="28">
                <c:v>202.31427631700001</c:v>
              </c:pt>
              <c:pt idx="29">
                <c:v>196.21757330299999</c:v>
              </c:pt>
              <c:pt idx="30">
                <c:v>207.68900134200001</c:v>
              </c:pt>
              <c:pt idx="31">
                <c:v>211.78020994299999</c:v>
              </c:pt>
              <c:pt idx="32">
                <c:v>212.82306703699999</c:v>
              </c:pt>
              <c:pt idx="33">
                <c:v>207.76922111799999</c:v>
              </c:pt>
              <c:pt idx="34">
                <c:v>201.67251810499999</c:v>
              </c:pt>
              <c:pt idx="35">
                <c:v>199.105485257</c:v>
              </c:pt>
              <c:pt idx="36">
                <c:v>202.95603452899999</c:v>
              </c:pt>
              <c:pt idx="37">
                <c:v>205.843946483</c:v>
              </c:pt>
              <c:pt idx="38">
                <c:v>205.603287153</c:v>
              </c:pt>
              <c:pt idx="39">
                <c:v>208.73185843600001</c:v>
              </c:pt>
              <c:pt idx="40">
                <c:v>206.32526514099999</c:v>
              </c:pt>
              <c:pt idx="41">
                <c:v>208.330759554</c:v>
              </c:pt>
              <c:pt idx="42">
                <c:v>187.79449677100001</c:v>
              </c:pt>
              <c:pt idx="43">
                <c:v>189.39889230099999</c:v>
              </c:pt>
              <c:pt idx="44">
                <c:v>197.74174905699999</c:v>
              </c:pt>
              <c:pt idx="45">
                <c:v>191.24394716099999</c:v>
              </c:pt>
              <c:pt idx="46">
                <c:v>195.73625464400001</c:v>
              </c:pt>
              <c:pt idx="47">
                <c:v>197.34065017399999</c:v>
              </c:pt>
              <c:pt idx="48">
                <c:v>195.81647442100001</c:v>
              </c:pt>
              <c:pt idx="49">
                <c:v>191.48460649</c:v>
              </c:pt>
              <c:pt idx="50">
                <c:v>181.29669487499999</c:v>
              </c:pt>
              <c:pt idx="51">
                <c:v>175.681310521</c:v>
              </c:pt>
              <c:pt idx="52">
                <c:v>179.05054113400001</c:v>
              </c:pt>
              <c:pt idx="53">
                <c:v>171.99120080200001</c:v>
              </c:pt>
              <c:pt idx="54">
                <c:v>183.14174973499999</c:v>
              </c:pt>
              <c:pt idx="55">
                <c:v>185.14724414700001</c:v>
              </c:pt>
              <c:pt idx="56">
                <c:v>179.13076090999999</c:v>
              </c:pt>
              <c:pt idx="57">
                <c:v>179.291200463</c:v>
              </c:pt>
              <c:pt idx="58">
                <c:v>181.53735420500001</c:v>
              </c:pt>
              <c:pt idx="59">
                <c:v>179.37142023999999</c:v>
              </c:pt>
              <c:pt idx="60">
                <c:v>182.179112417</c:v>
              </c:pt>
              <c:pt idx="61">
                <c:v>182.66043107600001</c:v>
              </c:pt>
              <c:pt idx="62">
                <c:v>178.248343369</c:v>
              </c:pt>
              <c:pt idx="63">
                <c:v>177.04504672100001</c:v>
              </c:pt>
              <c:pt idx="64">
                <c:v>174.79889298000001</c:v>
              </c:pt>
              <c:pt idx="65">
                <c:v>175.76153029700001</c:v>
              </c:pt>
              <c:pt idx="66">
                <c:v>173.59559633200001</c:v>
              </c:pt>
              <c:pt idx="67">
                <c:v>172.95383812</c:v>
              </c:pt>
              <c:pt idx="68">
                <c:v>171.10878326100001</c:v>
              </c:pt>
              <c:pt idx="69">
                <c:v>166.536256001</c:v>
              </c:pt>
              <c:pt idx="70">
                <c:v>171.750541473</c:v>
              </c:pt>
              <c:pt idx="71">
                <c:v>167.09779443599999</c:v>
              </c:pt>
              <c:pt idx="72">
                <c:v>164.61098136499999</c:v>
              </c:pt>
              <c:pt idx="73">
                <c:v>169.34394817800001</c:v>
              </c:pt>
              <c:pt idx="74">
                <c:v>171.670321696</c:v>
              </c:pt>
              <c:pt idx="75">
                <c:v>173.034057897</c:v>
              </c:pt>
              <c:pt idx="76">
                <c:v>172.87361834399999</c:v>
              </c:pt>
              <c:pt idx="77">
                <c:v>172.95383812</c:v>
              </c:pt>
              <c:pt idx="78">
                <c:v>174.397794097</c:v>
              </c:pt>
              <c:pt idx="79">
                <c:v>171.02856348399999</c:v>
              </c:pt>
              <c:pt idx="80">
                <c:v>171.59010192</c:v>
              </c:pt>
              <c:pt idx="81">
                <c:v>169.74504705999999</c:v>
              </c:pt>
              <c:pt idx="82">
                <c:v>169.34394817800001</c:v>
              </c:pt>
              <c:pt idx="83">
                <c:v>162.12416829399999</c:v>
              </c:pt>
              <c:pt idx="84">
                <c:v>161.642849635</c:v>
              </c:pt>
              <c:pt idx="85">
                <c:v>157.95273991600001</c:v>
              </c:pt>
              <c:pt idx="86">
                <c:v>159.958234328</c:v>
              </c:pt>
              <c:pt idx="87">
                <c:v>163.728563823</c:v>
              </c:pt>
              <c:pt idx="88">
                <c:v>163.969223153</c:v>
              </c:pt>
              <c:pt idx="89">
                <c:v>162.76592650500001</c:v>
              </c:pt>
              <c:pt idx="90">
                <c:v>162.445047399</c:v>
              </c:pt>
              <c:pt idx="91">
                <c:v>161.482410082</c:v>
              </c:pt>
              <c:pt idx="92">
                <c:v>160.27911343400001</c:v>
              </c:pt>
              <c:pt idx="93">
                <c:v>158.353838798</c:v>
              </c:pt>
              <c:pt idx="94">
                <c:v>158.594498128</c:v>
              </c:pt>
              <c:pt idx="95">
                <c:v>157.39120148000001</c:v>
              </c:pt>
              <c:pt idx="96">
                <c:v>154.18241042099999</c:v>
              </c:pt>
              <c:pt idx="97">
                <c:v>153.94175109099999</c:v>
              </c:pt>
              <c:pt idx="98">
                <c:v>152.17691600800001</c:v>
              </c:pt>
              <c:pt idx="99">
                <c:v>153.380212656</c:v>
              </c:pt>
              <c:pt idx="100">
                <c:v>152.89889399699999</c:v>
              </c:pt>
              <c:pt idx="101">
                <c:v>152.41757533800001</c:v>
              </c:pt>
              <c:pt idx="102">
                <c:v>151.37471824299999</c:v>
              </c:pt>
              <c:pt idx="103">
                <c:v>146.481311877</c:v>
              </c:pt>
              <c:pt idx="104">
                <c:v>146.88241076</c:v>
              </c:pt>
              <c:pt idx="105">
                <c:v>149.449443608</c:v>
              </c:pt>
              <c:pt idx="106">
                <c:v>141.267026405</c:v>
              </c:pt>
              <c:pt idx="107">
                <c:v>143.51318014700001</c:v>
              </c:pt>
              <c:pt idx="108">
                <c:v>138.21867489799999</c:v>
              </c:pt>
              <c:pt idx="109">
                <c:v>140.06372975799999</c:v>
              </c:pt>
              <c:pt idx="110">
                <c:v>142.951641712</c:v>
              </c:pt>
              <c:pt idx="111">
                <c:v>134.929664062</c:v>
              </c:pt>
              <c:pt idx="112">
                <c:v>137.01537825099999</c:v>
              </c:pt>
              <c:pt idx="113">
                <c:v>135.49120249800001</c:v>
              </c:pt>
              <c:pt idx="114">
                <c:v>139.983509981</c:v>
              </c:pt>
              <c:pt idx="115">
                <c:v>141.668125288</c:v>
              </c:pt>
              <c:pt idx="116">
                <c:v>134.84944428599999</c:v>
              </c:pt>
              <c:pt idx="117">
                <c:v>132.12197188499999</c:v>
              </c:pt>
              <c:pt idx="118">
                <c:v>138.05823534500001</c:v>
              </c:pt>
              <c:pt idx="119">
                <c:v>139.34175176900001</c:v>
              </c:pt>
              <c:pt idx="120">
                <c:v>129.63515881399999</c:v>
              </c:pt>
              <c:pt idx="121">
                <c:v>134.929664062</c:v>
              </c:pt>
              <c:pt idx="122">
                <c:v>137.17581780399999</c:v>
              </c:pt>
              <c:pt idx="123">
                <c:v>136.69449914500001</c:v>
              </c:pt>
              <c:pt idx="124">
                <c:v>130.03625769600001</c:v>
              </c:pt>
              <c:pt idx="125">
                <c:v>126.90768641299999</c:v>
              </c:pt>
              <c:pt idx="126">
                <c:v>125.784609542</c:v>
              </c:pt>
              <c:pt idx="127">
                <c:v>124.260433789</c:v>
              </c:pt>
              <c:pt idx="128">
                <c:v>131.64065322600001</c:v>
              </c:pt>
              <c:pt idx="129">
                <c:v>131.56043344899999</c:v>
              </c:pt>
              <c:pt idx="130">
                <c:v>132.202191661</c:v>
              </c:pt>
              <c:pt idx="131">
                <c:v>131.88131255499999</c:v>
              </c:pt>
              <c:pt idx="132">
                <c:v>132.92416965000001</c:v>
              </c:pt>
              <c:pt idx="133">
                <c:v>131.56043344899999</c:v>
              </c:pt>
              <c:pt idx="134">
                <c:v>127.54944462500001</c:v>
              </c:pt>
              <c:pt idx="135">
                <c:v>125.543950212</c:v>
              </c:pt>
              <c:pt idx="136">
                <c:v>125.383510659</c:v>
              </c:pt>
              <c:pt idx="137">
                <c:v>127.54944462500001</c:v>
              </c:pt>
              <c:pt idx="138">
                <c:v>128.99340060200001</c:v>
              </c:pt>
              <c:pt idx="139">
                <c:v>129.31427970799999</c:v>
              </c:pt>
              <c:pt idx="140">
                <c:v>129.63515881399999</c:v>
              </c:pt>
              <c:pt idx="141">
                <c:v>128.672521496</c:v>
              </c:pt>
              <c:pt idx="142">
                <c:v>127.870323731</c:v>
              </c:pt>
              <c:pt idx="143">
                <c:v>126.586807307</c:v>
              </c:pt>
              <c:pt idx="144">
                <c:v>126.66702708299999</c:v>
              </c:pt>
              <c:pt idx="145">
                <c:v>126.185708424</c:v>
              </c:pt>
              <c:pt idx="146">
                <c:v>125.784609542</c:v>
              </c:pt>
              <c:pt idx="147">
                <c:v>123.698895353</c:v>
              </c:pt>
              <c:pt idx="148">
                <c:v>123.458236024</c:v>
              </c:pt>
              <c:pt idx="149">
                <c:v>119.848346081</c:v>
              </c:pt>
              <c:pt idx="150">
                <c:v>120.40988451699999</c:v>
              </c:pt>
              <c:pt idx="151">
                <c:v>121.05164272899999</c:v>
              </c:pt>
              <c:pt idx="152">
                <c:v>118.003291222</c:v>
              </c:pt>
              <c:pt idx="153">
                <c:v>119.206587869</c:v>
              </c:pt>
              <c:pt idx="154">
                <c:v>122.09449982300001</c:v>
              </c:pt>
              <c:pt idx="155">
                <c:v>121.69340094099999</c:v>
              </c:pt>
              <c:pt idx="156">
                <c:v>120.32966474</c:v>
              </c:pt>
              <c:pt idx="157">
                <c:v>117.92307144599999</c:v>
              </c:pt>
              <c:pt idx="158">
                <c:v>115.356038598</c:v>
              </c:pt>
              <c:pt idx="159">
                <c:v>115.03515949200001</c:v>
              </c:pt>
              <c:pt idx="160">
                <c:v>117.12087368100001</c:v>
              </c:pt>
              <c:pt idx="161">
                <c:v>119.046148316</c:v>
              </c:pt>
              <c:pt idx="162">
                <c:v>119.447247199</c:v>
              </c:pt>
              <c:pt idx="163">
                <c:v>118.484609881</c:v>
              </c:pt>
              <c:pt idx="164">
                <c:v>117.60219234</c:v>
              </c:pt>
              <c:pt idx="165">
                <c:v>116.88021435100001</c:v>
              </c:pt>
              <c:pt idx="166">
                <c:v>116.559335245</c:v>
              </c:pt>
              <c:pt idx="167">
                <c:v>115.917577033</c:v>
              </c:pt>
              <c:pt idx="168">
                <c:v>115.676917704</c:v>
              </c:pt>
              <c:pt idx="169">
                <c:v>115.115379268</c:v>
              </c:pt>
              <c:pt idx="170">
                <c:v>114.95493971499999</c:v>
              </c:pt>
              <c:pt idx="171">
                <c:v>113.10988485599999</c:v>
              </c:pt>
              <c:pt idx="172">
                <c:v>114.072522174</c:v>
              </c:pt>
              <c:pt idx="173">
                <c:v>113.430763962</c:v>
              </c:pt>
              <c:pt idx="174">
                <c:v>111.585709103</c:v>
              </c:pt>
              <c:pt idx="175">
                <c:v>113.029665079</c:v>
              </c:pt>
              <c:pt idx="176">
                <c:v>113.029665079</c:v>
              </c:pt>
              <c:pt idx="177">
                <c:v>112.30768709100001</c:v>
              </c:pt>
              <c:pt idx="178">
                <c:v>113.51098373799999</c:v>
              </c:pt>
              <c:pt idx="179">
                <c:v>112.78900575</c:v>
              </c:pt>
              <c:pt idx="180">
                <c:v>112.30768709100001</c:v>
              </c:pt>
              <c:pt idx="181">
                <c:v>110.943950891</c:v>
              </c:pt>
              <c:pt idx="182">
                <c:v>111.104390444</c:v>
              </c:pt>
              <c:pt idx="183">
                <c:v>109.58021469000001</c:v>
              </c:pt>
              <c:pt idx="184">
                <c:v>109.098896031</c:v>
              </c:pt>
              <c:pt idx="185">
                <c:v>108.376918043</c:v>
              </c:pt>
              <c:pt idx="186">
                <c:v>109.74065424299999</c:v>
              </c:pt>
              <c:pt idx="187">
                <c:v>109.58021469000001</c:v>
              </c:pt>
              <c:pt idx="188">
                <c:v>108.136258713</c:v>
              </c:pt>
              <c:pt idx="189">
                <c:v>108.136258713</c:v>
              </c:pt>
              <c:pt idx="190">
                <c:v>106.05054452500001</c:v>
              </c:pt>
              <c:pt idx="191">
                <c:v>102.68131391199999</c:v>
              </c:pt>
              <c:pt idx="192">
                <c:v>100.916478829</c:v>
              </c:pt>
              <c:pt idx="193">
                <c:v>102.68131391199999</c:v>
              </c:pt>
              <c:pt idx="194">
                <c:v>104.36592921800001</c:v>
              </c:pt>
              <c:pt idx="195">
                <c:v>105.16812698299999</c:v>
              </c:pt>
              <c:pt idx="196">
                <c:v>105.970324748</c:v>
              </c:pt>
              <c:pt idx="197">
                <c:v>104.12526988899999</c:v>
              </c:pt>
              <c:pt idx="198">
                <c:v>99.312083299099996</c:v>
              </c:pt>
              <c:pt idx="199">
                <c:v>100.99669860500001</c:v>
              </c:pt>
              <c:pt idx="200">
                <c:v>103.483511677</c:v>
              </c:pt>
              <c:pt idx="201">
                <c:v>97.787907545699994</c:v>
              </c:pt>
              <c:pt idx="202">
                <c:v>100.99669860500001</c:v>
              </c:pt>
              <c:pt idx="203">
                <c:v>102.199995253</c:v>
              </c:pt>
              <c:pt idx="204">
                <c:v>101.959335923</c:v>
              </c:pt>
              <c:pt idx="205">
                <c:v>101.959335923</c:v>
              </c:pt>
              <c:pt idx="206">
                <c:v>101.317577711</c:v>
              </c:pt>
              <c:pt idx="207">
                <c:v>95.140654921399999</c:v>
              </c:pt>
              <c:pt idx="208">
                <c:v>96.424171345299996</c:v>
              </c:pt>
              <c:pt idx="209">
                <c:v>94.258237379999997</c:v>
              </c:pt>
              <c:pt idx="210">
                <c:v>95.381314250900004</c:v>
              </c:pt>
              <c:pt idx="211">
                <c:v>97.948347098699998</c:v>
              </c:pt>
              <c:pt idx="212">
                <c:v>97.3868086632</c:v>
              </c:pt>
              <c:pt idx="213">
                <c:v>92.092303414599996</c:v>
              </c:pt>
              <c:pt idx="214">
                <c:v>92.332962744100001</c:v>
              </c:pt>
              <c:pt idx="215">
                <c:v>92.332962744100001</c:v>
              </c:pt>
              <c:pt idx="216">
                <c:v>92.092303414599996</c:v>
              </c:pt>
              <c:pt idx="217">
                <c:v>90.969226543700003</c:v>
              </c:pt>
              <c:pt idx="218">
                <c:v>93.616479167999998</c:v>
              </c:pt>
              <c:pt idx="219">
                <c:v>95.060435144899998</c:v>
              </c:pt>
              <c:pt idx="220">
                <c:v>95.541753803899994</c:v>
              </c:pt>
              <c:pt idx="221">
                <c:v>94.980215368399996</c:v>
              </c:pt>
              <c:pt idx="222">
                <c:v>93.937358274000005</c:v>
              </c:pt>
              <c:pt idx="223">
                <c:v>94.017578050500006</c:v>
              </c:pt>
              <c:pt idx="224">
                <c:v>94.899995591899994</c:v>
              </c:pt>
              <c:pt idx="225">
                <c:v>92.573622073600006</c:v>
              </c:pt>
              <c:pt idx="226">
                <c:v>92.172523191099998</c:v>
              </c:pt>
              <c:pt idx="227">
                <c:v>92.493402297100005</c:v>
              </c:pt>
              <c:pt idx="228">
                <c:v>92.573622073600006</c:v>
              </c:pt>
              <c:pt idx="229">
                <c:v>92.493402297100005</c:v>
              </c:pt>
              <c:pt idx="230">
                <c:v>91.931863861599993</c:v>
              </c:pt>
              <c:pt idx="231">
                <c:v>91.931863861599993</c:v>
              </c:pt>
              <c:pt idx="232">
                <c:v>89.445050790300002</c:v>
              </c:pt>
              <c:pt idx="233">
                <c:v>89.765929896299994</c:v>
              </c:pt>
              <c:pt idx="234">
                <c:v>90.889006767200001</c:v>
              </c:pt>
              <c:pt idx="235">
                <c:v>91.129666096700007</c:v>
              </c:pt>
              <c:pt idx="236">
                <c:v>91.290105649699996</c:v>
              </c:pt>
              <c:pt idx="237">
                <c:v>90.648347437699996</c:v>
              </c:pt>
              <c:pt idx="238">
                <c:v>89.124171684399997</c:v>
              </c:pt>
              <c:pt idx="239">
                <c:v>89.2846112374</c:v>
              </c:pt>
              <c:pt idx="240">
                <c:v>89.043951907899995</c:v>
              </c:pt>
              <c:pt idx="241">
                <c:v>88.803292578400004</c:v>
              </c:pt>
              <c:pt idx="242">
                <c:v>88.642853025400001</c:v>
              </c:pt>
              <c:pt idx="243">
                <c:v>87.439556378000006</c:v>
              </c:pt>
              <c:pt idx="244">
                <c:v>87.439556378000006</c:v>
              </c:pt>
              <c:pt idx="245">
                <c:v>88.562633248899999</c:v>
              </c:pt>
              <c:pt idx="246">
                <c:v>88.241754142900007</c:v>
              </c:pt>
              <c:pt idx="247">
                <c:v>84.230765318300001</c:v>
              </c:pt>
              <c:pt idx="248">
                <c:v>84.631864200699994</c:v>
              </c:pt>
              <c:pt idx="249">
                <c:v>86.717578389600007</c:v>
              </c:pt>
              <c:pt idx="250">
                <c:v>87.599995930999995</c:v>
              </c:pt>
              <c:pt idx="251">
                <c:v>87.760435483999998</c:v>
              </c:pt>
              <c:pt idx="252">
                <c:v>87.439556378000006</c:v>
              </c:pt>
              <c:pt idx="253">
                <c:v>86.3966992836</c:v>
              </c:pt>
              <c:pt idx="254">
                <c:v>87.519776154499993</c:v>
              </c:pt>
              <c:pt idx="255">
                <c:v>84.712083977199995</c:v>
              </c:pt>
              <c:pt idx="256">
                <c:v>82.225270905900004</c:v>
              </c:pt>
              <c:pt idx="257">
                <c:v>83.909886212299995</c:v>
              </c:pt>
              <c:pt idx="258">
                <c:v>83.348347776799997</c:v>
              </c:pt>
              <c:pt idx="259">
                <c:v>82.305490682400006</c:v>
              </c:pt>
              <c:pt idx="260">
                <c:v>82.867029117900003</c:v>
              </c:pt>
              <c:pt idx="261">
                <c:v>83.749446659300006</c:v>
              </c:pt>
              <c:pt idx="262">
                <c:v>83.428567553299999</c:v>
              </c:pt>
              <c:pt idx="263">
                <c:v>83.749446659300006</c:v>
              </c:pt>
              <c:pt idx="264">
                <c:v>84.712083977199995</c:v>
              </c:pt>
              <c:pt idx="265">
                <c:v>83.669226882800004</c:v>
              </c:pt>
              <c:pt idx="266">
                <c:v>83.669226882800004</c:v>
              </c:pt>
              <c:pt idx="267">
                <c:v>83.508787329800001</c:v>
              </c:pt>
              <c:pt idx="268">
                <c:v>83.749446659300006</c:v>
              </c:pt>
              <c:pt idx="269">
                <c:v>83.909886212299995</c:v>
              </c:pt>
              <c:pt idx="270">
                <c:v>82.947248894400005</c:v>
              </c:pt>
              <c:pt idx="271">
                <c:v>82.225270905900004</c:v>
              </c:pt>
              <c:pt idx="272">
                <c:v>80.219776493599994</c:v>
              </c:pt>
              <c:pt idx="273">
                <c:v>79.898897387600002</c:v>
              </c:pt>
              <c:pt idx="274">
                <c:v>81.503292917500005</c:v>
              </c:pt>
              <c:pt idx="275">
                <c:v>82.305490682400006</c:v>
              </c:pt>
              <c:pt idx="276">
                <c:v>82.546150011899996</c:v>
              </c:pt>
              <c:pt idx="277">
                <c:v>82.225270905900004</c:v>
              </c:pt>
              <c:pt idx="278">
                <c:v>82.305490682400006</c:v>
              </c:pt>
              <c:pt idx="279">
                <c:v>82.064831352900001</c:v>
              </c:pt>
              <c:pt idx="280">
                <c:v>81.904391799899997</c:v>
              </c:pt>
              <c:pt idx="281">
                <c:v>81.984611576399999</c:v>
              </c:pt>
              <c:pt idx="282">
                <c:v>81.743952246999996</c:v>
              </c:pt>
              <c:pt idx="283">
                <c:v>80.941754481999993</c:v>
              </c:pt>
              <c:pt idx="284">
                <c:v>80.941754481999993</c:v>
              </c:pt>
              <c:pt idx="285">
                <c:v>80.781314929000004</c:v>
              </c:pt>
              <c:pt idx="286">
                <c:v>78.615380963700005</c:v>
              </c:pt>
              <c:pt idx="287">
                <c:v>79.417578728600006</c:v>
              </c:pt>
              <c:pt idx="288">
                <c:v>80.620875376000001</c:v>
              </c:pt>
              <c:pt idx="289">
                <c:v>80.540655599600001</c:v>
              </c:pt>
              <c:pt idx="290">
                <c:v>78.3747216342</c:v>
              </c:pt>
              <c:pt idx="291">
                <c:v>78.695600740200007</c:v>
              </c:pt>
              <c:pt idx="292">
                <c:v>78.294501857699998</c:v>
              </c:pt>
              <c:pt idx="293">
                <c:v>78.294501857699998</c:v>
              </c:pt>
              <c:pt idx="294">
                <c:v>79.578018281599995</c:v>
              </c:pt>
              <c:pt idx="295">
                <c:v>79.738457834599998</c:v>
              </c:pt>
              <c:pt idx="296">
                <c:v>79.738457834599998</c:v>
              </c:pt>
              <c:pt idx="297">
                <c:v>79.658238058099997</c:v>
              </c:pt>
              <c:pt idx="298">
                <c:v>79.337358952200006</c:v>
              </c:pt>
              <c:pt idx="299">
                <c:v>79.417578728600006</c:v>
              </c:pt>
              <c:pt idx="300">
                <c:v>79.016479846199999</c:v>
              </c:pt>
              <c:pt idx="301">
                <c:v>77.251644763300007</c:v>
              </c:pt>
              <c:pt idx="302">
                <c:v>77.010985433800002</c:v>
              </c:pt>
              <c:pt idx="303">
                <c:v>76.048348115899998</c:v>
              </c:pt>
              <c:pt idx="304">
                <c:v>76.369227221900005</c:v>
              </c:pt>
              <c:pt idx="305">
                <c:v>77.010985433800002</c:v>
              </c:pt>
              <c:pt idx="306">
                <c:v>77.251644763300007</c:v>
              </c:pt>
              <c:pt idx="307">
                <c:v>77.732963422300003</c:v>
              </c:pt>
              <c:pt idx="308">
                <c:v>76.770326104399999</c:v>
              </c:pt>
              <c:pt idx="309">
                <c:v>77.331864539799994</c:v>
              </c:pt>
              <c:pt idx="310">
                <c:v>77.331864539799994</c:v>
              </c:pt>
              <c:pt idx="311">
                <c:v>77.572523869299999</c:v>
              </c:pt>
              <c:pt idx="312">
                <c:v>77.492304092799998</c:v>
              </c:pt>
              <c:pt idx="313">
                <c:v>77.732963422300003</c:v>
              </c:pt>
              <c:pt idx="314">
                <c:v>77.652743645800001</c:v>
              </c:pt>
              <c:pt idx="315">
                <c:v>77.492304092799998</c:v>
              </c:pt>
              <c:pt idx="316">
                <c:v>76.9307656573</c:v>
              </c:pt>
              <c:pt idx="317">
                <c:v>75.567029457000004</c:v>
              </c:pt>
              <c:pt idx="318">
                <c:v>76.208787668900001</c:v>
              </c:pt>
              <c:pt idx="319">
                <c:v>75.968128339399996</c:v>
              </c:pt>
              <c:pt idx="320">
                <c:v>75.246150350999997</c:v>
              </c:pt>
              <c:pt idx="321">
                <c:v>74.764831692000001</c:v>
              </c:pt>
              <c:pt idx="322">
                <c:v>75.567029457000004</c:v>
              </c:pt>
              <c:pt idx="323">
                <c:v>76.048348115899998</c:v>
              </c:pt>
              <c:pt idx="324">
                <c:v>76.449446998400006</c:v>
              </c:pt>
              <c:pt idx="325">
                <c:v>76.208787668900001</c:v>
              </c:pt>
              <c:pt idx="326">
                <c:v>76.289007445400003</c:v>
              </c:pt>
              <c:pt idx="327">
                <c:v>76.048348115899998</c:v>
              </c:pt>
              <c:pt idx="328">
                <c:v>75.807688786400007</c:v>
              </c:pt>
              <c:pt idx="329">
                <c:v>74.925271245000005</c:v>
              </c:pt>
              <c:pt idx="330">
                <c:v>75.165930574499995</c:v>
              </c:pt>
              <c:pt idx="331">
                <c:v>74.925271245000005</c:v>
              </c:pt>
              <c:pt idx="332">
                <c:v>74.203293256600006</c:v>
              </c:pt>
              <c:pt idx="333">
                <c:v>74.845051468500003</c:v>
              </c:pt>
              <c:pt idx="334">
                <c:v>75.486809680500002</c:v>
              </c:pt>
              <c:pt idx="335">
                <c:v>74.764831692000001</c:v>
              </c:pt>
              <c:pt idx="336">
                <c:v>73.802194374099997</c:v>
              </c:pt>
              <c:pt idx="337">
                <c:v>73.882414150599999</c:v>
              </c:pt>
              <c:pt idx="338">
                <c:v>74.123073480100004</c:v>
              </c:pt>
              <c:pt idx="339">
                <c:v>74.443952585999995</c:v>
              </c:pt>
              <c:pt idx="340">
                <c:v>73.802194374099997</c:v>
              </c:pt>
              <c:pt idx="341">
                <c:v>73.080216385699998</c:v>
              </c:pt>
              <c:pt idx="342">
                <c:v>73.962633927100001</c:v>
              </c:pt>
              <c:pt idx="343">
                <c:v>73.481315268100005</c:v>
              </c:pt>
              <c:pt idx="344">
                <c:v>73.641754821099994</c:v>
              </c:pt>
              <c:pt idx="345">
                <c:v>73.721974597599996</c:v>
              </c:pt>
              <c:pt idx="346">
                <c:v>73.641754821099994</c:v>
              </c:pt>
              <c:pt idx="347">
                <c:v>73.802194374099997</c:v>
              </c:pt>
              <c:pt idx="348">
                <c:v>73.561535044600006</c:v>
              </c:pt>
              <c:pt idx="349">
                <c:v>73.481315268100005</c:v>
              </c:pt>
              <c:pt idx="350">
                <c:v>72.679117503200004</c:v>
              </c:pt>
              <c:pt idx="351">
                <c:v>73.080216385699998</c:v>
              </c:pt>
              <c:pt idx="352">
                <c:v>73.320875715100001</c:v>
              </c:pt>
              <c:pt idx="353">
                <c:v>73.401095491600003</c:v>
              </c:pt>
              <c:pt idx="354">
                <c:v>73.561535044600006</c:v>
              </c:pt>
              <c:pt idx="355">
                <c:v>73.080216385699998</c:v>
              </c:pt>
              <c:pt idx="356">
                <c:v>73.401095491600003</c:v>
              </c:pt>
              <c:pt idx="357">
                <c:v>72.999996609199997</c:v>
              </c:pt>
              <c:pt idx="358">
                <c:v>73.160436162099998</c:v>
              </c:pt>
              <c:pt idx="359">
                <c:v>72.999996609199997</c:v>
              </c:pt>
              <c:pt idx="360">
                <c:v>72.759337279700006</c:v>
              </c:pt>
              <c:pt idx="361">
                <c:v>73.080216385699998</c:v>
              </c:pt>
              <c:pt idx="362">
                <c:v>72.759337279700006</c:v>
              </c:pt>
              <c:pt idx="363">
                <c:v>72.518677950200001</c:v>
              </c:pt>
              <c:pt idx="364">
                <c:v>72.518677950200001</c:v>
              </c:pt>
              <c:pt idx="365">
                <c:v>72.197798844199994</c:v>
              </c:pt>
              <c:pt idx="366">
                <c:v>72.438458173699999</c:v>
              </c:pt>
              <c:pt idx="367">
                <c:v>72.278018620699996</c:v>
              </c:pt>
              <c:pt idx="368">
                <c:v>72.117579067700007</c:v>
              </c:pt>
              <c:pt idx="369">
                <c:v>71.315381302800006</c:v>
              </c:pt>
              <c:pt idx="370">
                <c:v>71.235161526300004</c:v>
              </c:pt>
              <c:pt idx="371">
                <c:v>71.7164801853</c:v>
              </c:pt>
              <c:pt idx="372">
                <c:v>71.475820855799995</c:v>
              </c:pt>
              <c:pt idx="373">
                <c:v>70.914282420299998</c:v>
              </c:pt>
              <c:pt idx="374">
                <c:v>70.432963761400003</c:v>
              </c:pt>
              <c:pt idx="375">
                <c:v>70.834062643799996</c:v>
              </c:pt>
              <c:pt idx="376">
                <c:v>71.395601079299993</c:v>
              </c:pt>
              <c:pt idx="377">
                <c:v>71.636260408799998</c:v>
              </c:pt>
              <c:pt idx="378">
                <c:v>71.636260408799998</c:v>
              </c:pt>
              <c:pt idx="379">
                <c:v>70.513183537900005</c:v>
              </c:pt>
              <c:pt idx="380">
                <c:v>69.791205549400004</c:v>
              </c:pt>
              <c:pt idx="381">
                <c:v>70.112084655399997</c:v>
              </c:pt>
              <c:pt idx="382">
                <c:v>70.673623090800007</c:v>
              </c:pt>
              <c:pt idx="383">
                <c:v>70.994502196799999</c:v>
              </c:pt>
              <c:pt idx="384">
                <c:v>71.074721973300001</c:v>
              </c:pt>
              <c:pt idx="385">
                <c:v>70.031864878899995</c:v>
              </c:pt>
              <c:pt idx="386">
                <c:v>69.871425325900006</c:v>
              </c:pt>
              <c:pt idx="387">
                <c:v>70.112084655399997</c:v>
              </c:pt>
              <c:pt idx="388">
                <c:v>69.550546219899999</c:v>
              </c:pt>
              <c:pt idx="389">
                <c:v>69.951645102399993</c:v>
              </c:pt>
              <c:pt idx="390">
                <c:v>70.112084655399997</c:v>
              </c:pt>
              <c:pt idx="391">
                <c:v>70.112084655399997</c:v>
              </c:pt>
              <c:pt idx="392">
                <c:v>69.871425325900006</c:v>
              </c:pt>
              <c:pt idx="393">
                <c:v>69.550546219899999</c:v>
              </c:pt>
              <c:pt idx="394">
                <c:v>69.951645102399993</c:v>
              </c:pt>
              <c:pt idx="395">
                <c:v>70.192304431899998</c:v>
              </c:pt>
              <c:pt idx="396">
                <c:v>70.192304431899998</c:v>
              </c:pt>
              <c:pt idx="397">
                <c:v>70.2725242084</c:v>
              </c:pt>
              <c:pt idx="398">
                <c:v>70.2725242084</c:v>
              </c:pt>
              <c:pt idx="399">
                <c:v>70.031864878899995</c:v>
              </c:pt>
              <c:pt idx="400">
                <c:v>69.951645102399993</c:v>
              </c:pt>
              <c:pt idx="401">
                <c:v>69.951645102399993</c:v>
              </c:pt>
              <c:pt idx="402">
                <c:v>69.871425325900006</c:v>
              </c:pt>
              <c:pt idx="403">
                <c:v>69.791205549400004</c:v>
              </c:pt>
              <c:pt idx="404">
                <c:v>69.710985772900003</c:v>
              </c:pt>
              <c:pt idx="405">
                <c:v>69.309886890499996</c:v>
              </c:pt>
              <c:pt idx="406">
                <c:v>68.908788008000002</c:v>
              </c:pt>
              <c:pt idx="407">
                <c:v>68.587908901999995</c:v>
              </c:pt>
              <c:pt idx="408">
                <c:v>68.668128678499997</c:v>
              </c:pt>
              <c:pt idx="409">
                <c:v>69.309886890499996</c:v>
              </c:pt>
              <c:pt idx="410">
                <c:v>69.229667113999994</c:v>
              </c:pt>
              <c:pt idx="411">
                <c:v>69.309886890499996</c:v>
              </c:pt>
              <c:pt idx="412">
                <c:v>69.470326443399998</c:v>
              </c:pt>
              <c:pt idx="413">
                <c:v>69.309886890499996</c:v>
              </c:pt>
              <c:pt idx="414">
                <c:v>68.908788008000002</c:v>
              </c:pt>
              <c:pt idx="415">
                <c:v>69.149447337500007</c:v>
              </c:pt>
              <c:pt idx="416">
                <c:v>69.069227561000005</c:v>
              </c:pt>
              <c:pt idx="417">
                <c:v>68.989007784500004</c:v>
              </c:pt>
              <c:pt idx="418">
                <c:v>68.989007784500004</c:v>
              </c:pt>
              <c:pt idx="419">
                <c:v>68.908788008000002</c:v>
              </c:pt>
              <c:pt idx="420">
                <c:v>69.069227561000005</c:v>
              </c:pt>
              <c:pt idx="421">
                <c:v>68.8285682315</c:v>
              </c:pt>
              <c:pt idx="422">
                <c:v>68.908788008000002</c:v>
              </c:pt>
              <c:pt idx="423">
                <c:v>68.748348454999999</c:v>
              </c:pt>
              <c:pt idx="424">
                <c:v>68.587908901999995</c:v>
              </c:pt>
              <c:pt idx="425">
                <c:v>68.587908901999995</c:v>
              </c:pt>
              <c:pt idx="426">
                <c:v>68.587908901999995</c:v>
              </c:pt>
              <c:pt idx="427">
                <c:v>68.427469349000006</c:v>
              </c:pt>
              <c:pt idx="428">
                <c:v>68.427469349000006</c:v>
              </c:pt>
              <c:pt idx="429">
                <c:v>68.427469349000006</c:v>
              </c:pt>
              <c:pt idx="430">
                <c:v>68.427469349000006</c:v>
              </c:pt>
              <c:pt idx="431">
                <c:v>68.0263704666</c:v>
              </c:pt>
              <c:pt idx="432">
                <c:v>68.0263704666</c:v>
              </c:pt>
              <c:pt idx="433">
                <c:v>67.946150690099998</c:v>
              </c:pt>
              <c:pt idx="434">
                <c:v>68.186810019500001</c:v>
              </c:pt>
              <c:pt idx="435">
                <c:v>68.186810019500001</c:v>
              </c:pt>
              <c:pt idx="436">
                <c:v>68.0263704666</c:v>
              </c:pt>
              <c:pt idx="437">
                <c:v>68.106590242999999</c:v>
              </c:pt>
              <c:pt idx="438">
                <c:v>68.106590242999999</c:v>
              </c:pt>
              <c:pt idx="439">
                <c:v>67.946150690099998</c:v>
              </c:pt>
              <c:pt idx="440">
                <c:v>67.545051807600004</c:v>
              </c:pt>
              <c:pt idx="441">
                <c:v>67.545051807600004</c:v>
              </c:pt>
              <c:pt idx="442">
                <c:v>67.785711137099995</c:v>
              </c:pt>
              <c:pt idx="443">
                <c:v>67.785711137099995</c:v>
              </c:pt>
              <c:pt idx="444">
                <c:v>67.785711137099995</c:v>
              </c:pt>
              <c:pt idx="445">
                <c:v>67.705491360600007</c:v>
              </c:pt>
              <c:pt idx="446">
                <c:v>67.946150690099998</c:v>
              </c:pt>
              <c:pt idx="447">
                <c:v>67.785711137099995</c:v>
              </c:pt>
              <c:pt idx="448">
                <c:v>67.705491360600007</c:v>
              </c:pt>
              <c:pt idx="449">
                <c:v>67.545051807600004</c:v>
              </c:pt>
              <c:pt idx="450">
                <c:v>67.545051807600004</c:v>
              </c:pt>
              <c:pt idx="451">
                <c:v>67.3846122546</c:v>
              </c:pt>
              <c:pt idx="452">
                <c:v>67.464832031100002</c:v>
              </c:pt>
              <c:pt idx="453">
                <c:v>67.545051807600004</c:v>
              </c:pt>
              <c:pt idx="454">
                <c:v>66.823073819200005</c:v>
              </c:pt>
              <c:pt idx="455">
                <c:v>66.5824144897</c:v>
              </c:pt>
              <c:pt idx="456">
                <c:v>66.421974936699996</c:v>
              </c:pt>
              <c:pt idx="457">
                <c:v>66.823073819200005</c:v>
              </c:pt>
              <c:pt idx="458">
                <c:v>67.143952925099995</c:v>
              </c:pt>
              <c:pt idx="459">
                <c:v>67.063733148599994</c:v>
              </c:pt>
              <c:pt idx="460">
                <c:v>67.224172701599997</c:v>
              </c:pt>
              <c:pt idx="461">
                <c:v>66.903293595600005</c:v>
              </c:pt>
              <c:pt idx="462">
                <c:v>66.261535383699993</c:v>
              </c:pt>
              <c:pt idx="463">
                <c:v>66.101095830700004</c:v>
              </c:pt>
              <c:pt idx="464">
                <c:v>66.502194713199998</c:v>
              </c:pt>
              <c:pt idx="465">
                <c:v>66.823073819200005</c:v>
              </c:pt>
              <c:pt idx="466">
                <c:v>66.903293595600005</c:v>
              </c:pt>
              <c:pt idx="467">
                <c:v>66.823073819200005</c:v>
              </c:pt>
              <c:pt idx="468">
                <c:v>66.823073819200005</c:v>
              </c:pt>
              <c:pt idx="469">
                <c:v>66.903293595600005</c:v>
              </c:pt>
              <c:pt idx="470">
                <c:v>66.662634266200001</c:v>
              </c:pt>
              <c:pt idx="471">
                <c:v>66.662634266200001</c:v>
              </c:pt>
              <c:pt idx="472">
                <c:v>66.5824144897</c:v>
              </c:pt>
              <c:pt idx="473">
                <c:v>66.421974936699996</c:v>
              </c:pt>
              <c:pt idx="474">
                <c:v>66.502194713199998</c:v>
              </c:pt>
              <c:pt idx="475">
                <c:v>66.502194713199998</c:v>
              </c:pt>
              <c:pt idx="476">
                <c:v>66.341755160199995</c:v>
              </c:pt>
              <c:pt idx="477">
                <c:v>66.261535383699993</c:v>
              </c:pt>
              <c:pt idx="478">
                <c:v>66.020876054200002</c:v>
              </c:pt>
              <c:pt idx="479">
                <c:v>65.9406562777</c:v>
              </c:pt>
              <c:pt idx="480">
                <c:v>66.341755160199995</c:v>
              </c:pt>
              <c:pt idx="481">
                <c:v>66.502194713199998</c:v>
              </c:pt>
              <c:pt idx="482">
                <c:v>66.502194713199998</c:v>
              </c:pt>
              <c:pt idx="483">
                <c:v>66.261535383699993</c:v>
              </c:pt>
              <c:pt idx="484">
                <c:v>66.101095830700004</c:v>
              </c:pt>
              <c:pt idx="485">
                <c:v>66.341755160199995</c:v>
              </c:pt>
              <c:pt idx="486">
                <c:v>66.101095830700004</c:v>
              </c:pt>
              <c:pt idx="487">
                <c:v>66.020876054200002</c:v>
              </c:pt>
              <c:pt idx="488">
                <c:v>66.101095830700004</c:v>
              </c:pt>
              <c:pt idx="489">
                <c:v>65.9406562777</c:v>
              </c:pt>
              <c:pt idx="490">
                <c:v>66.101095830700004</c:v>
              </c:pt>
              <c:pt idx="491">
                <c:v>66.101095830700004</c:v>
              </c:pt>
              <c:pt idx="492">
                <c:v>65.780216724699997</c:v>
              </c:pt>
              <c:pt idx="493">
                <c:v>65.539557395299994</c:v>
              </c:pt>
              <c:pt idx="494">
                <c:v>65.619777171699994</c:v>
              </c:pt>
              <c:pt idx="495">
                <c:v>65.860436501199999</c:v>
              </c:pt>
              <c:pt idx="496">
                <c:v>66.020876054200002</c:v>
              </c:pt>
              <c:pt idx="497">
                <c:v>66.020876054200002</c:v>
              </c:pt>
              <c:pt idx="498">
                <c:v>65.9406562777</c:v>
              </c:pt>
              <c:pt idx="499">
                <c:v>65.860436501199999</c:v>
              </c:pt>
              <c:pt idx="500">
                <c:v>65.379117842300005</c:v>
              </c:pt>
              <c:pt idx="501">
                <c:v>65.780216724699997</c:v>
              </c:pt>
              <c:pt idx="502">
                <c:v>65.780216724699997</c:v>
              </c:pt>
              <c:pt idx="503">
                <c:v>65.780216724699997</c:v>
              </c:pt>
              <c:pt idx="504">
                <c:v>65.780216724699997</c:v>
              </c:pt>
              <c:pt idx="505">
                <c:v>65.699996948199995</c:v>
              </c:pt>
              <c:pt idx="506">
                <c:v>65.780216724699997</c:v>
              </c:pt>
              <c:pt idx="507">
                <c:v>65.619777171699994</c:v>
              </c:pt>
              <c:pt idx="508">
                <c:v>65.1384585128</c:v>
              </c:pt>
              <c:pt idx="509">
                <c:v>65.298898065800003</c:v>
              </c:pt>
              <c:pt idx="510">
                <c:v>65.539557395299994</c:v>
              </c:pt>
              <c:pt idx="511">
                <c:v>65.619777171699994</c:v>
              </c:pt>
              <c:pt idx="512">
                <c:v>65.619777171699994</c:v>
              </c:pt>
              <c:pt idx="513">
                <c:v>65.619777171699994</c:v>
              </c:pt>
              <c:pt idx="514">
                <c:v>65.298898065800003</c:v>
              </c:pt>
              <c:pt idx="515">
                <c:v>65.058238736299998</c:v>
              </c:pt>
              <c:pt idx="516">
                <c:v>65.058238736299998</c:v>
              </c:pt>
              <c:pt idx="517">
                <c:v>65.058238736299998</c:v>
              </c:pt>
              <c:pt idx="518">
                <c:v>65.459337618800006</c:v>
              </c:pt>
              <c:pt idx="519">
                <c:v>65.539557395299994</c:v>
              </c:pt>
              <c:pt idx="520">
                <c:v>65.539557395299994</c:v>
              </c:pt>
              <c:pt idx="521">
                <c:v>65.218678289300001</c:v>
              </c:pt>
              <c:pt idx="522">
                <c:v>65.218678289300001</c:v>
              </c:pt>
              <c:pt idx="523">
                <c:v>65.298898065800003</c:v>
              </c:pt>
              <c:pt idx="524">
                <c:v>65.218678289300001</c:v>
              </c:pt>
              <c:pt idx="525">
                <c:v>65.218678289300001</c:v>
              </c:pt>
              <c:pt idx="526">
                <c:v>65.218678289300001</c:v>
              </c:pt>
              <c:pt idx="527">
                <c:v>65.1384585128</c:v>
              </c:pt>
              <c:pt idx="528">
                <c:v>64.817579406799993</c:v>
              </c:pt>
              <c:pt idx="529">
                <c:v>65.1384585128</c:v>
              </c:pt>
              <c:pt idx="530">
                <c:v>65.298898065800003</c:v>
              </c:pt>
              <c:pt idx="531">
                <c:v>65.218678289300001</c:v>
              </c:pt>
              <c:pt idx="532">
                <c:v>65.218678289300001</c:v>
              </c:pt>
              <c:pt idx="533">
                <c:v>64.897799183299995</c:v>
              </c:pt>
              <c:pt idx="534">
                <c:v>64.897799183299995</c:v>
              </c:pt>
              <c:pt idx="535">
                <c:v>64.978018959799996</c:v>
              </c:pt>
              <c:pt idx="536">
                <c:v>64.978018959799996</c:v>
              </c:pt>
              <c:pt idx="537">
                <c:v>65.1384585128</c:v>
              </c:pt>
              <c:pt idx="538">
                <c:v>65.058238736299998</c:v>
              </c:pt>
              <c:pt idx="539">
                <c:v>65.058238736299998</c:v>
              </c:pt>
              <c:pt idx="540">
                <c:v>64.978018959799996</c:v>
              </c:pt>
              <c:pt idx="541">
                <c:v>64.737359630300006</c:v>
              </c:pt>
              <c:pt idx="542">
                <c:v>64.737359630300006</c:v>
              </c:pt>
              <c:pt idx="543">
                <c:v>64.576920077300002</c:v>
              </c:pt>
              <c:pt idx="544">
                <c:v>64.737359630300006</c:v>
              </c:pt>
              <c:pt idx="545">
                <c:v>64.737359630300006</c:v>
              </c:pt>
              <c:pt idx="546">
                <c:v>64.576920077300002</c:v>
              </c:pt>
              <c:pt idx="547">
                <c:v>64.737359630300006</c:v>
              </c:pt>
              <c:pt idx="548">
                <c:v>64.817579406799993</c:v>
              </c:pt>
              <c:pt idx="549">
                <c:v>64.817579406799993</c:v>
              </c:pt>
              <c:pt idx="550">
                <c:v>64.576920077300002</c:v>
              </c:pt>
              <c:pt idx="551">
                <c:v>64.416480524299999</c:v>
              </c:pt>
              <c:pt idx="552">
                <c:v>64.416480524299999</c:v>
              </c:pt>
              <c:pt idx="553">
                <c:v>64.576920077300002</c:v>
              </c:pt>
              <c:pt idx="554">
                <c:v>64.657139853800004</c:v>
              </c:pt>
              <c:pt idx="555">
                <c:v>64.576920077300002</c:v>
              </c:pt>
              <c:pt idx="556">
                <c:v>64.416480524299999</c:v>
              </c:pt>
              <c:pt idx="557">
                <c:v>64.256040971399997</c:v>
              </c:pt>
              <c:pt idx="558">
                <c:v>64.336260747899999</c:v>
              </c:pt>
              <c:pt idx="559">
                <c:v>64.416480524299999</c:v>
              </c:pt>
              <c:pt idx="560">
                <c:v>64.576920077300002</c:v>
              </c:pt>
              <c:pt idx="561">
                <c:v>64.496700300800001</c:v>
              </c:pt>
              <c:pt idx="562">
                <c:v>64.496700300800001</c:v>
              </c:pt>
              <c:pt idx="563">
                <c:v>64.416480524299999</c:v>
              </c:pt>
              <c:pt idx="564">
                <c:v>64.496700300800001</c:v>
              </c:pt>
              <c:pt idx="565">
                <c:v>64.496700300800001</c:v>
              </c:pt>
              <c:pt idx="566">
                <c:v>64.496700300800001</c:v>
              </c:pt>
              <c:pt idx="567">
                <c:v>64.416480524299999</c:v>
              </c:pt>
              <c:pt idx="568">
                <c:v>64.256040971399997</c:v>
              </c:pt>
              <c:pt idx="569">
                <c:v>64.256040971399997</c:v>
              </c:pt>
              <c:pt idx="570">
                <c:v>64.175821194899996</c:v>
              </c:pt>
              <c:pt idx="571">
                <c:v>64.095601418399994</c:v>
              </c:pt>
              <c:pt idx="572">
                <c:v>64.175821194899996</c:v>
              </c:pt>
              <c:pt idx="573">
                <c:v>64.256040971399997</c:v>
              </c:pt>
              <c:pt idx="574">
                <c:v>64.256040971399997</c:v>
              </c:pt>
              <c:pt idx="575">
                <c:v>64.256040971399997</c:v>
              </c:pt>
              <c:pt idx="576">
                <c:v>64.015381641900007</c:v>
              </c:pt>
              <c:pt idx="577">
                <c:v>64.095601418399994</c:v>
              </c:pt>
              <c:pt idx="578">
                <c:v>63.935161865399998</c:v>
              </c:pt>
              <c:pt idx="579">
                <c:v>64.175821194899996</c:v>
              </c:pt>
              <c:pt idx="580">
                <c:v>64.175821194899996</c:v>
              </c:pt>
              <c:pt idx="581">
                <c:v>64.256040971399997</c:v>
              </c:pt>
              <c:pt idx="582">
                <c:v>64.256040971399997</c:v>
              </c:pt>
              <c:pt idx="583">
                <c:v>64.095601418399994</c:v>
              </c:pt>
              <c:pt idx="584">
                <c:v>64.095601418399994</c:v>
              </c:pt>
              <c:pt idx="585">
                <c:v>64.015381641900007</c:v>
              </c:pt>
              <c:pt idx="586">
                <c:v>64.015381641900007</c:v>
              </c:pt>
              <c:pt idx="587">
                <c:v>63.935161865399998</c:v>
              </c:pt>
              <c:pt idx="588">
                <c:v>63.935161865399998</c:v>
              </c:pt>
              <c:pt idx="589">
                <c:v>64.015381641900007</c:v>
              </c:pt>
              <c:pt idx="590">
                <c:v>64.175821194899996</c:v>
              </c:pt>
              <c:pt idx="591">
                <c:v>64.095601418399994</c:v>
              </c:pt>
              <c:pt idx="592">
                <c:v>64.015381641900007</c:v>
              </c:pt>
              <c:pt idx="593">
                <c:v>63.854942088900003</c:v>
              </c:pt>
              <c:pt idx="594">
                <c:v>63.935161865399998</c:v>
              </c:pt>
              <c:pt idx="595">
                <c:v>63.774722312400002</c:v>
              </c:pt>
              <c:pt idx="596">
                <c:v>63.774722312400002</c:v>
              </c:pt>
              <c:pt idx="597">
                <c:v>63.774722312400002</c:v>
              </c:pt>
              <c:pt idx="598">
                <c:v>63.774722312400002</c:v>
              </c:pt>
              <c:pt idx="599">
                <c:v>63.854942088900003</c:v>
              </c:pt>
              <c:pt idx="600">
                <c:v>63.6945025359</c:v>
              </c:pt>
              <c:pt idx="601">
                <c:v>63.854942088900003</c:v>
              </c:pt>
              <c:pt idx="602">
                <c:v>63.6945025359</c:v>
              </c:pt>
              <c:pt idx="603">
                <c:v>63.774722312400002</c:v>
              </c:pt>
              <c:pt idx="604">
                <c:v>63.774722312400002</c:v>
              </c:pt>
              <c:pt idx="605">
                <c:v>63.774722312400002</c:v>
              </c:pt>
              <c:pt idx="606">
                <c:v>63.774722312400002</c:v>
              </c:pt>
              <c:pt idx="607">
                <c:v>63.774722312400002</c:v>
              </c:pt>
              <c:pt idx="608">
                <c:v>63.774722312400002</c:v>
              </c:pt>
              <c:pt idx="609">
                <c:v>63.614282759399998</c:v>
              </c:pt>
              <c:pt idx="610">
                <c:v>63.534062982899997</c:v>
              </c:pt>
              <c:pt idx="611">
                <c:v>63.534062982899997</c:v>
              </c:pt>
              <c:pt idx="612">
                <c:v>63.614282759399998</c:v>
              </c:pt>
              <c:pt idx="613">
                <c:v>63.614282759399998</c:v>
              </c:pt>
              <c:pt idx="614">
                <c:v>63.614282759399998</c:v>
              </c:pt>
              <c:pt idx="615">
                <c:v>63.614282759399998</c:v>
              </c:pt>
              <c:pt idx="616">
                <c:v>63.3736234299</c:v>
              </c:pt>
              <c:pt idx="617">
                <c:v>63.453843206400002</c:v>
              </c:pt>
              <c:pt idx="618">
                <c:v>63.453843206400002</c:v>
              </c:pt>
              <c:pt idx="619">
                <c:v>63.453843206400002</c:v>
              </c:pt>
              <c:pt idx="620">
                <c:v>63.534062982899997</c:v>
              </c:pt>
            </c:numLit>
          </c:yVal>
          <c:smooth val="0"/>
        </c:ser>
        <c:dLbls>
          <c:showLegendKey val="0"/>
          <c:showVal val="0"/>
          <c:showCatName val="0"/>
          <c:showSerName val="0"/>
          <c:showPercent val="0"/>
          <c:showBubbleSize val="0"/>
        </c:dLbls>
        <c:axId val="1663121728"/>
        <c:axId val="1663119648"/>
      </c:scatterChart>
      <c:valAx>
        <c:axId val="1663119648"/>
        <c:scaling>
          <c:orientation val="minMax"/>
          <c:max val="238"/>
          <c:min val="63"/>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21728"/>
        <c:crosses val="autoZero"/>
        <c:crossBetween val="midCat"/>
      </c:valAx>
      <c:valAx>
        <c:axId val="1663121728"/>
        <c:scaling>
          <c:orientation val="minMax"/>
          <c:max val="325"/>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964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Single Tank, 0.7l/min</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506"/>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numLit>
          </c:xVal>
          <c:yVal>
            <c:numLit>
              <c:formatCode>General</c:formatCode>
              <c:ptCount val="506"/>
              <c:pt idx="0">
                <c:v>215.87141854399999</c:v>
              </c:pt>
              <c:pt idx="1">
                <c:v>207.68900134200001</c:v>
              </c:pt>
              <c:pt idx="2">
                <c:v>204.480210282</c:v>
              </c:pt>
              <c:pt idx="3">
                <c:v>209.21317709499999</c:v>
              </c:pt>
              <c:pt idx="4">
                <c:v>204.560430059</c:v>
              </c:pt>
              <c:pt idx="5">
                <c:v>202.95603452899999</c:v>
              </c:pt>
              <c:pt idx="6">
                <c:v>197.01977106800001</c:v>
              </c:pt>
              <c:pt idx="7">
                <c:v>186.350540795</c:v>
              </c:pt>
              <c:pt idx="8">
                <c:v>193.32966135000001</c:v>
              </c:pt>
              <c:pt idx="9">
                <c:v>196.85933151500001</c:v>
              </c:pt>
              <c:pt idx="10">
                <c:v>195.73625464400001</c:v>
              </c:pt>
              <c:pt idx="11">
                <c:v>197.42086995099999</c:v>
              </c:pt>
              <c:pt idx="12">
                <c:v>201.11097966899999</c:v>
              </c:pt>
              <c:pt idx="13">
                <c:v>197.982408386</c:v>
              </c:pt>
              <c:pt idx="14">
                <c:v>200.62966101000001</c:v>
              </c:pt>
              <c:pt idx="15">
                <c:v>188.51647475999999</c:v>
              </c:pt>
              <c:pt idx="16">
                <c:v>189.07801319500001</c:v>
              </c:pt>
              <c:pt idx="17">
                <c:v>191.24394716099999</c:v>
              </c:pt>
              <c:pt idx="18">
                <c:v>191.324166937</c:v>
              </c:pt>
              <c:pt idx="19">
                <c:v>186.59120012400001</c:v>
              </c:pt>
              <c:pt idx="20">
                <c:v>195.495595315</c:v>
              </c:pt>
              <c:pt idx="21">
                <c:v>188.676914313</c:v>
              </c:pt>
              <c:pt idx="22">
                <c:v>181.056035546</c:v>
              </c:pt>
              <c:pt idx="23">
                <c:v>176.64394783899999</c:v>
              </c:pt>
              <c:pt idx="24">
                <c:v>177.125266498</c:v>
              </c:pt>
              <c:pt idx="25">
                <c:v>186.270321018</c:v>
              </c:pt>
              <c:pt idx="26">
                <c:v>189.79999118399999</c:v>
              </c:pt>
              <c:pt idx="27">
                <c:v>179.291200463</c:v>
              </c:pt>
              <c:pt idx="28">
                <c:v>178.89010158100001</c:v>
              </c:pt>
              <c:pt idx="29">
                <c:v>179.21098068699999</c:v>
              </c:pt>
              <c:pt idx="30">
                <c:v>174.71867320300001</c:v>
              </c:pt>
              <c:pt idx="31">
                <c:v>171.910981026</c:v>
              </c:pt>
              <c:pt idx="32">
                <c:v>169.98570638999999</c:v>
              </c:pt>
              <c:pt idx="33">
                <c:v>169.023069072</c:v>
              </c:pt>
              <c:pt idx="34">
                <c:v>168.46153063700001</c:v>
              </c:pt>
              <c:pt idx="35">
                <c:v>169.66482728400001</c:v>
              </c:pt>
              <c:pt idx="36">
                <c:v>173.27471722600001</c:v>
              </c:pt>
              <c:pt idx="37">
                <c:v>174.79889298000001</c:v>
              </c:pt>
              <c:pt idx="38">
                <c:v>175.841750074</c:v>
              </c:pt>
              <c:pt idx="39">
                <c:v>171.42966236699999</c:v>
              </c:pt>
              <c:pt idx="40">
                <c:v>168.942849295</c:v>
              </c:pt>
              <c:pt idx="41">
                <c:v>167.49889331899999</c:v>
              </c:pt>
              <c:pt idx="42">
                <c:v>171.910981026</c:v>
              </c:pt>
              <c:pt idx="43">
                <c:v>160.76043209299999</c:v>
              </c:pt>
              <c:pt idx="44">
                <c:v>167.899992201</c:v>
              </c:pt>
              <c:pt idx="45">
                <c:v>161.16153097599999</c:v>
              </c:pt>
              <c:pt idx="46">
                <c:v>154.90438840900001</c:v>
              </c:pt>
              <c:pt idx="47">
                <c:v>157.230761927</c:v>
              </c:pt>
              <c:pt idx="48">
                <c:v>166.295596671</c:v>
              </c:pt>
              <c:pt idx="49">
                <c:v>169.98570638999999</c:v>
              </c:pt>
              <c:pt idx="50">
                <c:v>153.460432432</c:v>
              </c:pt>
              <c:pt idx="51">
                <c:v>149.208784278</c:v>
              </c:pt>
              <c:pt idx="52">
                <c:v>149.449443608</c:v>
              </c:pt>
              <c:pt idx="53">
                <c:v>149.85054249000001</c:v>
              </c:pt>
              <c:pt idx="54">
                <c:v>156.42856416199999</c:v>
              </c:pt>
              <c:pt idx="55">
                <c:v>150.17142159599999</c:v>
              </c:pt>
              <c:pt idx="56">
                <c:v>150.813179808</c:v>
              </c:pt>
              <c:pt idx="57">
                <c:v>153.299992879</c:v>
              </c:pt>
              <c:pt idx="58">
                <c:v>151.13405891400001</c:v>
              </c:pt>
              <c:pt idx="59">
                <c:v>149.28900405499999</c:v>
              </c:pt>
              <c:pt idx="60">
                <c:v>144.154938359</c:v>
              </c:pt>
              <c:pt idx="61">
                <c:v>142.06922417000001</c:v>
              </c:pt>
              <c:pt idx="62">
                <c:v>147.84504807799999</c:v>
              </c:pt>
              <c:pt idx="63">
                <c:v>148.326366737</c:v>
              </c:pt>
              <c:pt idx="64">
                <c:v>143.19230104100001</c:v>
              </c:pt>
              <c:pt idx="65">
                <c:v>147.76482830099999</c:v>
              </c:pt>
              <c:pt idx="66">
                <c:v>144.154938359</c:v>
              </c:pt>
              <c:pt idx="67">
                <c:v>143.19230104100001</c:v>
              </c:pt>
              <c:pt idx="68">
                <c:v>144.71647679399999</c:v>
              </c:pt>
              <c:pt idx="69">
                <c:v>145.27801522999999</c:v>
              </c:pt>
              <c:pt idx="70">
                <c:v>145.83955366500001</c:v>
              </c:pt>
              <c:pt idx="71">
                <c:v>145.03735589999999</c:v>
              </c:pt>
              <c:pt idx="72">
                <c:v>143.272520818</c:v>
              </c:pt>
              <c:pt idx="73">
                <c:v>139.34175176900001</c:v>
              </c:pt>
              <c:pt idx="74">
                <c:v>137.17581780399999</c:v>
              </c:pt>
              <c:pt idx="75">
                <c:v>134.84944428599999</c:v>
              </c:pt>
              <c:pt idx="76">
                <c:v>135.89230137999999</c:v>
              </c:pt>
              <c:pt idx="77">
                <c:v>136.93515847500001</c:v>
              </c:pt>
              <c:pt idx="78">
                <c:v>137.01537825099999</c:v>
              </c:pt>
              <c:pt idx="79">
                <c:v>137.576916686</c:v>
              </c:pt>
              <c:pt idx="80">
                <c:v>131.72087300199999</c:v>
              </c:pt>
              <c:pt idx="81">
                <c:v>135.57142227400001</c:v>
              </c:pt>
              <c:pt idx="82">
                <c:v>139.10109244</c:v>
              </c:pt>
              <c:pt idx="83">
                <c:v>137.49669691</c:v>
              </c:pt>
              <c:pt idx="84">
                <c:v>132.603290544</c:v>
              </c:pt>
              <c:pt idx="85">
                <c:v>136.85493869800001</c:v>
              </c:pt>
              <c:pt idx="86">
                <c:v>131.88131255499999</c:v>
              </c:pt>
              <c:pt idx="87">
                <c:v>126.02526887099999</c:v>
              </c:pt>
              <c:pt idx="88">
                <c:v>130.91867523799999</c:v>
              </c:pt>
              <c:pt idx="89">
                <c:v>127.709884178</c:v>
              </c:pt>
              <c:pt idx="90">
                <c:v>130.27691702600001</c:v>
              </c:pt>
              <c:pt idx="91">
                <c:v>125.945049095</c:v>
              </c:pt>
              <c:pt idx="92">
                <c:v>126.26592820099999</c:v>
              </c:pt>
              <c:pt idx="93">
                <c:v>128.512081943</c:v>
              </c:pt>
              <c:pt idx="94">
                <c:v>130.998895014</c:v>
              </c:pt>
              <c:pt idx="95">
                <c:v>126.185708424</c:v>
              </c:pt>
              <c:pt idx="96">
                <c:v>121.853840494</c:v>
              </c:pt>
              <c:pt idx="97">
                <c:v>120.00878563400001</c:v>
              </c:pt>
              <c:pt idx="98">
                <c:v>120.65054384600001</c:v>
              </c:pt>
              <c:pt idx="99">
                <c:v>123.13735691799999</c:v>
              </c:pt>
              <c:pt idx="100">
                <c:v>122.014280047</c:v>
              </c:pt>
              <c:pt idx="101">
                <c:v>120.65054384600001</c:v>
              </c:pt>
              <c:pt idx="102">
                <c:v>122.1747196</c:v>
              </c:pt>
              <c:pt idx="103">
                <c:v>121.292302058</c:v>
              </c:pt>
              <c:pt idx="104">
                <c:v>117.68241211599999</c:v>
              </c:pt>
              <c:pt idx="105">
                <c:v>116.23845613899999</c:v>
              </c:pt>
              <c:pt idx="106">
                <c:v>118.96592853999999</c:v>
              </c:pt>
              <c:pt idx="107">
                <c:v>122.33515915300001</c:v>
              </c:pt>
              <c:pt idx="108">
                <c:v>119.768126305</c:v>
              </c:pt>
              <c:pt idx="109">
                <c:v>116.960434128</c:v>
              </c:pt>
              <c:pt idx="110">
                <c:v>115.03515949200001</c:v>
              </c:pt>
              <c:pt idx="111">
                <c:v>117.68241211599999</c:v>
              </c:pt>
              <c:pt idx="112">
                <c:v>121.131862505</c:v>
              </c:pt>
              <c:pt idx="113">
                <c:v>121.05164272899999</c:v>
              </c:pt>
              <c:pt idx="114">
                <c:v>119.126368093</c:v>
              </c:pt>
              <c:pt idx="115">
                <c:v>119.527466975</c:v>
              </c:pt>
              <c:pt idx="116">
                <c:v>118.003291222</c:v>
              </c:pt>
              <c:pt idx="117">
                <c:v>117.92307144599999</c:v>
              </c:pt>
              <c:pt idx="118">
                <c:v>113.51098373799999</c:v>
              </c:pt>
              <c:pt idx="119">
                <c:v>113.992302397</c:v>
              </c:pt>
              <c:pt idx="120">
                <c:v>113.190104632</c:v>
              </c:pt>
              <c:pt idx="121">
                <c:v>108.53735759600001</c:v>
              </c:pt>
              <c:pt idx="122">
                <c:v>108.457137819</c:v>
              </c:pt>
              <c:pt idx="123">
                <c:v>112.227467315</c:v>
              </c:pt>
              <c:pt idx="124">
                <c:v>113.350544185</c:v>
              </c:pt>
              <c:pt idx="125">
                <c:v>111.585709103</c:v>
              </c:pt>
              <c:pt idx="126">
                <c:v>109.82087402000001</c:v>
              </c:pt>
              <c:pt idx="127">
                <c:v>107.65494005399999</c:v>
              </c:pt>
              <c:pt idx="128">
                <c:v>106.85274228900001</c:v>
              </c:pt>
              <c:pt idx="129">
                <c:v>110.141753126</c:v>
              </c:pt>
              <c:pt idx="130">
                <c:v>108.457137819</c:v>
              </c:pt>
              <c:pt idx="131">
                <c:v>103.96483033600001</c:v>
              </c:pt>
              <c:pt idx="132">
                <c:v>103.96483033600001</c:v>
              </c:pt>
              <c:pt idx="133">
                <c:v>105.40878631299999</c:v>
              </c:pt>
              <c:pt idx="134">
                <c:v>103.162632571</c:v>
              </c:pt>
              <c:pt idx="135">
                <c:v>102.199995253</c:v>
              </c:pt>
              <c:pt idx="136">
                <c:v>102.360434806</c:v>
              </c:pt>
              <c:pt idx="137">
                <c:v>100.19450084</c:v>
              </c:pt>
              <c:pt idx="138">
                <c:v>105.24834676</c:v>
              </c:pt>
              <c:pt idx="139">
                <c:v>102.119775476</c:v>
              </c:pt>
              <c:pt idx="140">
                <c:v>105.890104972</c:v>
              </c:pt>
              <c:pt idx="141">
                <c:v>98.108786651599999</c:v>
              </c:pt>
              <c:pt idx="142">
                <c:v>95.702193356799995</c:v>
              </c:pt>
              <c:pt idx="143">
                <c:v>101.157138158</c:v>
              </c:pt>
              <c:pt idx="144">
                <c:v>99.552742628499999</c:v>
              </c:pt>
              <c:pt idx="145">
                <c:v>102.841753465</c:v>
              </c:pt>
              <c:pt idx="146">
                <c:v>99.151643746100007</c:v>
              </c:pt>
              <c:pt idx="147">
                <c:v>95.9428526863</c:v>
              </c:pt>
              <c:pt idx="148">
                <c:v>95.060435144899998</c:v>
              </c:pt>
              <c:pt idx="149">
                <c:v>94.017578050500006</c:v>
              </c:pt>
              <c:pt idx="150">
                <c:v>95.541753803899994</c:v>
              </c:pt>
              <c:pt idx="151">
                <c:v>96.263731792300007</c:v>
              </c:pt>
              <c:pt idx="152">
                <c:v>99.713182181500002</c:v>
              </c:pt>
              <c:pt idx="153">
                <c:v>98.509885534099993</c:v>
              </c:pt>
              <c:pt idx="154">
                <c:v>97.787907545699994</c:v>
              </c:pt>
              <c:pt idx="155">
                <c:v>94.579116485900002</c:v>
              </c:pt>
              <c:pt idx="156">
                <c:v>95.782413133299997</c:v>
              </c:pt>
              <c:pt idx="157">
                <c:v>95.541753803899994</c:v>
              </c:pt>
              <c:pt idx="158">
                <c:v>92.653841850099994</c:v>
              </c:pt>
              <c:pt idx="159">
                <c:v>91.450545202699999</c:v>
              </c:pt>
              <c:pt idx="160">
                <c:v>92.332962744100001</c:v>
              </c:pt>
              <c:pt idx="161">
                <c:v>91.851644085100006</c:v>
              </c:pt>
              <c:pt idx="162">
                <c:v>88.642853025400001</c:v>
              </c:pt>
              <c:pt idx="163">
                <c:v>89.124171684399997</c:v>
              </c:pt>
              <c:pt idx="164">
                <c:v>91.450545202699999</c:v>
              </c:pt>
              <c:pt idx="165">
                <c:v>90.889006767200001</c:v>
              </c:pt>
              <c:pt idx="166">
                <c:v>91.290105649699996</c:v>
              </c:pt>
              <c:pt idx="167">
                <c:v>93.536259391499996</c:v>
              </c:pt>
              <c:pt idx="168">
                <c:v>93.295600062000005</c:v>
              </c:pt>
              <c:pt idx="169">
                <c:v>89.043951907899995</c:v>
              </c:pt>
              <c:pt idx="170">
                <c:v>92.092303414599996</c:v>
              </c:pt>
              <c:pt idx="171">
                <c:v>91.530764979200001</c:v>
              </c:pt>
              <c:pt idx="172">
                <c:v>91.129666096700007</c:v>
              </c:pt>
              <c:pt idx="173">
                <c:v>87.439556378000006</c:v>
              </c:pt>
              <c:pt idx="174">
                <c:v>89.2846112374</c:v>
              </c:pt>
              <c:pt idx="175">
                <c:v>89.765929896299994</c:v>
              </c:pt>
              <c:pt idx="176">
                <c:v>88.241754142900007</c:v>
              </c:pt>
              <c:pt idx="177">
                <c:v>86.958237718999996</c:v>
              </c:pt>
              <c:pt idx="178">
                <c:v>86.075820177599994</c:v>
              </c:pt>
              <c:pt idx="179">
                <c:v>85.915380624600004</c:v>
              </c:pt>
              <c:pt idx="180">
                <c:v>85.5945015187</c:v>
              </c:pt>
              <c:pt idx="181">
                <c:v>86.797798166099994</c:v>
              </c:pt>
              <c:pt idx="182">
                <c:v>88.081314590000005</c:v>
              </c:pt>
              <c:pt idx="183">
                <c:v>89.124171684399997</c:v>
              </c:pt>
              <c:pt idx="184">
                <c:v>87.8406552605</c:v>
              </c:pt>
              <c:pt idx="185">
                <c:v>85.032963083200002</c:v>
              </c:pt>
              <c:pt idx="186">
                <c:v>84.310985094800003</c:v>
              </c:pt>
              <c:pt idx="187">
                <c:v>84.310985094800003</c:v>
              </c:pt>
              <c:pt idx="188">
                <c:v>84.712083977199995</c:v>
              </c:pt>
              <c:pt idx="189">
                <c:v>86.958237718999996</c:v>
              </c:pt>
              <c:pt idx="190">
                <c:v>88.001094813500004</c:v>
              </c:pt>
              <c:pt idx="191">
                <c:v>87.359336601500004</c:v>
              </c:pt>
              <c:pt idx="192">
                <c:v>86.797798166099994</c:v>
              </c:pt>
              <c:pt idx="193">
                <c:v>84.792303753699997</c:v>
              </c:pt>
              <c:pt idx="194">
                <c:v>83.990105988799996</c:v>
              </c:pt>
              <c:pt idx="195">
                <c:v>83.749446659300006</c:v>
              </c:pt>
              <c:pt idx="196">
                <c:v>83.749446659300006</c:v>
              </c:pt>
              <c:pt idx="197">
                <c:v>84.471424647700005</c:v>
              </c:pt>
              <c:pt idx="198">
                <c:v>82.385710458899993</c:v>
              </c:pt>
              <c:pt idx="199">
                <c:v>83.508787329800001</c:v>
              </c:pt>
              <c:pt idx="200">
                <c:v>84.631864200699994</c:v>
              </c:pt>
              <c:pt idx="201">
                <c:v>85.514281742199998</c:v>
              </c:pt>
              <c:pt idx="202">
                <c:v>82.626369788399998</c:v>
              </c:pt>
              <c:pt idx="203">
                <c:v>82.947248894400005</c:v>
              </c:pt>
              <c:pt idx="204">
                <c:v>84.230765318300001</c:v>
              </c:pt>
              <c:pt idx="205">
                <c:v>82.867029117900003</c:v>
              </c:pt>
              <c:pt idx="206">
                <c:v>81.102194034999997</c:v>
              </c:pt>
              <c:pt idx="207">
                <c:v>82.225270905900004</c:v>
              </c:pt>
              <c:pt idx="208">
                <c:v>81.503292917500005</c:v>
              </c:pt>
              <c:pt idx="209">
                <c:v>81.423073141000003</c:v>
              </c:pt>
              <c:pt idx="210">
                <c:v>80.941754481999993</c:v>
              </c:pt>
              <c:pt idx="211">
                <c:v>81.262633588</c:v>
              </c:pt>
              <c:pt idx="212">
                <c:v>81.824172023499997</c:v>
              </c:pt>
              <c:pt idx="213">
                <c:v>79.898897387600002</c:v>
              </c:pt>
              <c:pt idx="214">
                <c:v>80.059336940600005</c:v>
              </c:pt>
              <c:pt idx="215">
                <c:v>82.064831352900001</c:v>
              </c:pt>
              <c:pt idx="216">
                <c:v>79.8186776111</c:v>
              </c:pt>
              <c:pt idx="217">
                <c:v>79.8186776111</c:v>
              </c:pt>
              <c:pt idx="218">
                <c:v>80.299996270099996</c:v>
              </c:pt>
              <c:pt idx="219">
                <c:v>78.775820516699994</c:v>
              </c:pt>
              <c:pt idx="220">
                <c:v>79.578018281599995</c:v>
              </c:pt>
              <c:pt idx="221">
                <c:v>78.695600740200007</c:v>
              </c:pt>
              <c:pt idx="222">
                <c:v>78.454941410700002</c:v>
              </c:pt>
              <c:pt idx="223">
                <c:v>78.3747216342</c:v>
              </c:pt>
              <c:pt idx="224">
                <c:v>77.813183198800004</c:v>
              </c:pt>
              <c:pt idx="225">
                <c:v>79.898897387600002</c:v>
              </c:pt>
              <c:pt idx="226">
                <c:v>79.016479846199999</c:v>
              </c:pt>
              <c:pt idx="227">
                <c:v>78.936260069699998</c:v>
              </c:pt>
              <c:pt idx="228">
                <c:v>79.898897387600002</c:v>
              </c:pt>
              <c:pt idx="229">
                <c:v>79.578018281599995</c:v>
              </c:pt>
              <c:pt idx="230">
                <c:v>78.294501857699998</c:v>
              </c:pt>
              <c:pt idx="231">
                <c:v>76.770326104399999</c:v>
              </c:pt>
              <c:pt idx="232">
                <c:v>77.813183198800004</c:v>
              </c:pt>
              <c:pt idx="233">
                <c:v>78.615380963700005</c:v>
              </c:pt>
              <c:pt idx="234">
                <c:v>78.454941410700002</c:v>
              </c:pt>
              <c:pt idx="235">
                <c:v>77.492304092799998</c:v>
              </c:pt>
              <c:pt idx="236">
                <c:v>77.732963422300003</c:v>
              </c:pt>
              <c:pt idx="237">
                <c:v>76.850545880799999</c:v>
              </c:pt>
              <c:pt idx="238">
                <c:v>75.807688786400007</c:v>
              </c:pt>
              <c:pt idx="239">
                <c:v>76.529666774899994</c:v>
              </c:pt>
              <c:pt idx="240">
                <c:v>76.208787668900001</c:v>
              </c:pt>
              <c:pt idx="241">
                <c:v>77.331864539799994</c:v>
              </c:pt>
              <c:pt idx="242">
                <c:v>75.567029457000004</c:v>
              </c:pt>
              <c:pt idx="243">
                <c:v>77.412084316299996</c:v>
              </c:pt>
              <c:pt idx="244">
                <c:v>77.572523869299999</c:v>
              </c:pt>
              <c:pt idx="245">
                <c:v>75.406589904000001</c:v>
              </c:pt>
              <c:pt idx="246">
                <c:v>76.208787668900001</c:v>
              </c:pt>
              <c:pt idx="247">
                <c:v>76.690106327899997</c:v>
              </c:pt>
              <c:pt idx="248">
                <c:v>76.1285678924</c:v>
              </c:pt>
              <c:pt idx="249">
                <c:v>74.764831692000001</c:v>
              </c:pt>
              <c:pt idx="250">
                <c:v>75.647249233400004</c:v>
              </c:pt>
              <c:pt idx="251">
                <c:v>75.968128339399996</c:v>
              </c:pt>
              <c:pt idx="252">
                <c:v>74.363732809499993</c:v>
              </c:pt>
              <c:pt idx="253">
                <c:v>74.203293256600006</c:v>
              </c:pt>
              <c:pt idx="254">
                <c:v>74.925271245000005</c:v>
              </c:pt>
              <c:pt idx="255">
                <c:v>75.567029457000004</c:v>
              </c:pt>
              <c:pt idx="256">
                <c:v>73.802194374099997</c:v>
              </c:pt>
              <c:pt idx="257">
                <c:v>74.203293256600006</c:v>
              </c:pt>
              <c:pt idx="258">
                <c:v>73.962633927100001</c:v>
              </c:pt>
              <c:pt idx="259">
                <c:v>72.839557056199993</c:v>
              </c:pt>
              <c:pt idx="260">
                <c:v>73.160436162099998</c:v>
              </c:pt>
              <c:pt idx="261">
                <c:v>74.042853703600002</c:v>
              </c:pt>
              <c:pt idx="262">
                <c:v>73.882414150599999</c:v>
              </c:pt>
              <c:pt idx="263">
                <c:v>72.839557056199993</c:v>
              </c:pt>
              <c:pt idx="264">
                <c:v>72.839557056199993</c:v>
              </c:pt>
              <c:pt idx="265">
                <c:v>73.721974597599996</c:v>
              </c:pt>
              <c:pt idx="266">
                <c:v>72.117579067700007</c:v>
              </c:pt>
              <c:pt idx="267">
                <c:v>72.358238397199997</c:v>
              </c:pt>
              <c:pt idx="268">
                <c:v>72.839557056199993</c:v>
              </c:pt>
              <c:pt idx="269">
                <c:v>72.438458173699999</c:v>
              </c:pt>
              <c:pt idx="270">
                <c:v>72.679117503200004</c:v>
              </c:pt>
              <c:pt idx="271">
                <c:v>72.438458173699999</c:v>
              </c:pt>
              <c:pt idx="272">
                <c:v>72.759337279700006</c:v>
              </c:pt>
              <c:pt idx="273">
                <c:v>73.160436162099998</c:v>
              </c:pt>
              <c:pt idx="274">
                <c:v>71.475820855799995</c:v>
              </c:pt>
              <c:pt idx="275">
                <c:v>71.154941749800003</c:v>
              </c:pt>
              <c:pt idx="276">
                <c:v>71.7164801853</c:v>
              </c:pt>
              <c:pt idx="277">
                <c:v>71.556040632299997</c:v>
              </c:pt>
              <c:pt idx="278">
                <c:v>72.117579067700007</c:v>
              </c:pt>
              <c:pt idx="279">
                <c:v>70.914282420299998</c:v>
              </c:pt>
              <c:pt idx="280">
                <c:v>71.475820855799995</c:v>
              </c:pt>
              <c:pt idx="281">
                <c:v>70.352743984900002</c:v>
              </c:pt>
              <c:pt idx="282">
                <c:v>70.432963761400003</c:v>
              </c:pt>
              <c:pt idx="283">
                <c:v>71.235161526300004</c:v>
              </c:pt>
              <c:pt idx="284">
                <c:v>70.753842867299994</c:v>
              </c:pt>
              <c:pt idx="285">
                <c:v>70.914282420299998</c:v>
              </c:pt>
              <c:pt idx="286">
                <c:v>70.673623090800007</c:v>
              </c:pt>
              <c:pt idx="287">
                <c:v>70.673623090800007</c:v>
              </c:pt>
              <c:pt idx="288">
                <c:v>70.914282420299998</c:v>
              </c:pt>
              <c:pt idx="289">
                <c:v>70.513183537900005</c:v>
              </c:pt>
              <c:pt idx="290">
                <c:v>70.192304431899998</c:v>
              </c:pt>
              <c:pt idx="291">
                <c:v>69.951645102399993</c:v>
              </c:pt>
              <c:pt idx="292">
                <c:v>70.112084655399997</c:v>
              </c:pt>
              <c:pt idx="293">
                <c:v>70.2725242084</c:v>
              </c:pt>
              <c:pt idx="294">
                <c:v>70.112084655399997</c:v>
              </c:pt>
              <c:pt idx="295">
                <c:v>69.390106666899996</c:v>
              </c:pt>
              <c:pt idx="296">
                <c:v>70.031864878899995</c:v>
              </c:pt>
              <c:pt idx="297">
                <c:v>69.309886890499996</c:v>
              </c:pt>
              <c:pt idx="298">
                <c:v>68.989007784500004</c:v>
              </c:pt>
              <c:pt idx="299">
                <c:v>69.630765996400001</c:v>
              </c:pt>
              <c:pt idx="300">
                <c:v>69.470326443399998</c:v>
              </c:pt>
              <c:pt idx="301">
                <c:v>69.229667113999994</c:v>
              </c:pt>
              <c:pt idx="302">
                <c:v>69.470326443399998</c:v>
              </c:pt>
              <c:pt idx="303">
                <c:v>69.149447337500007</c:v>
              </c:pt>
              <c:pt idx="304">
                <c:v>70.192304431899998</c:v>
              </c:pt>
              <c:pt idx="305">
                <c:v>69.550546219899999</c:v>
              </c:pt>
              <c:pt idx="306">
                <c:v>69.470326443399998</c:v>
              </c:pt>
              <c:pt idx="307">
                <c:v>69.149447337500007</c:v>
              </c:pt>
              <c:pt idx="308">
                <c:v>69.309886890499996</c:v>
              </c:pt>
              <c:pt idx="309">
                <c:v>69.309886890499996</c:v>
              </c:pt>
              <c:pt idx="310">
                <c:v>68.668128678499997</c:v>
              </c:pt>
              <c:pt idx="311">
                <c:v>68.427469349000006</c:v>
              </c:pt>
              <c:pt idx="312">
                <c:v>68.347249572500004</c:v>
              </c:pt>
              <c:pt idx="313">
                <c:v>68.267029796000003</c:v>
              </c:pt>
              <c:pt idx="314">
                <c:v>68.427469349000006</c:v>
              </c:pt>
              <c:pt idx="315">
                <c:v>68.427469349000006</c:v>
              </c:pt>
              <c:pt idx="316">
                <c:v>68.989007784500004</c:v>
              </c:pt>
              <c:pt idx="317">
                <c:v>68.748348454999999</c:v>
              </c:pt>
              <c:pt idx="318">
                <c:v>68.587908901999995</c:v>
              </c:pt>
              <c:pt idx="319">
                <c:v>67.545051807600004</c:v>
              </c:pt>
              <c:pt idx="320">
                <c:v>67.545051807600004</c:v>
              </c:pt>
              <c:pt idx="321">
                <c:v>68.186810019500001</c:v>
              </c:pt>
              <c:pt idx="322">
                <c:v>67.705491360600007</c:v>
              </c:pt>
              <c:pt idx="323">
                <c:v>67.545051807600004</c:v>
              </c:pt>
              <c:pt idx="324">
                <c:v>68.0263704666</c:v>
              </c:pt>
              <c:pt idx="325">
                <c:v>68.0263704666</c:v>
              </c:pt>
              <c:pt idx="326">
                <c:v>67.3846122546</c:v>
              </c:pt>
              <c:pt idx="327">
                <c:v>67.545051807600004</c:v>
              </c:pt>
              <c:pt idx="328">
                <c:v>67.705491360600007</c:v>
              </c:pt>
              <c:pt idx="329">
                <c:v>67.224172701599997</c:v>
              </c:pt>
              <c:pt idx="330">
                <c:v>67.545051807600004</c:v>
              </c:pt>
              <c:pt idx="331">
                <c:v>67.063733148599994</c:v>
              </c:pt>
              <c:pt idx="332">
                <c:v>67.464832031100002</c:v>
              </c:pt>
              <c:pt idx="333">
                <c:v>67.625271584100005</c:v>
              </c:pt>
              <c:pt idx="334">
                <c:v>67.545051807600004</c:v>
              </c:pt>
              <c:pt idx="335">
                <c:v>66.903293595600005</c:v>
              </c:pt>
              <c:pt idx="336">
                <c:v>67.063733148599994</c:v>
              </c:pt>
              <c:pt idx="337">
                <c:v>67.224172701599997</c:v>
              </c:pt>
              <c:pt idx="338">
                <c:v>67.143952925099995</c:v>
              </c:pt>
              <c:pt idx="339">
                <c:v>67.224172701599997</c:v>
              </c:pt>
              <c:pt idx="340">
                <c:v>66.903293595600005</c:v>
              </c:pt>
              <c:pt idx="341">
                <c:v>66.5824144897</c:v>
              </c:pt>
              <c:pt idx="342">
                <c:v>66.5824144897</c:v>
              </c:pt>
              <c:pt idx="343">
                <c:v>67.143952925099995</c:v>
              </c:pt>
              <c:pt idx="344">
                <c:v>66.823073819200005</c:v>
              </c:pt>
              <c:pt idx="345">
                <c:v>66.903293595600005</c:v>
              </c:pt>
              <c:pt idx="346">
                <c:v>66.5824144897</c:v>
              </c:pt>
              <c:pt idx="347">
                <c:v>66.502194713199998</c:v>
              </c:pt>
              <c:pt idx="348">
                <c:v>66.502194713199998</c:v>
              </c:pt>
              <c:pt idx="349">
                <c:v>66.261535383699993</c:v>
              </c:pt>
              <c:pt idx="350">
                <c:v>66.261535383699993</c:v>
              </c:pt>
              <c:pt idx="351">
                <c:v>66.421974936699996</c:v>
              </c:pt>
              <c:pt idx="352">
                <c:v>66.421974936699996</c:v>
              </c:pt>
              <c:pt idx="353">
                <c:v>66.502194713199998</c:v>
              </c:pt>
              <c:pt idx="354">
                <c:v>66.662634266200001</c:v>
              </c:pt>
              <c:pt idx="355">
                <c:v>66.662634266200001</c:v>
              </c:pt>
              <c:pt idx="356">
                <c:v>66.742854042700003</c:v>
              </c:pt>
              <c:pt idx="357">
                <c:v>66.261535383699993</c:v>
              </c:pt>
              <c:pt idx="358">
                <c:v>66.020876054200002</c:v>
              </c:pt>
              <c:pt idx="359">
                <c:v>66.421974936699996</c:v>
              </c:pt>
              <c:pt idx="360">
                <c:v>66.101095830700004</c:v>
              </c:pt>
              <c:pt idx="361">
                <c:v>65.9406562777</c:v>
              </c:pt>
              <c:pt idx="362">
                <c:v>66.181315607200006</c:v>
              </c:pt>
              <c:pt idx="363">
                <c:v>65.780216724699997</c:v>
              </c:pt>
              <c:pt idx="364">
                <c:v>65.699996948199995</c:v>
              </c:pt>
              <c:pt idx="365">
                <c:v>65.780216724699997</c:v>
              </c:pt>
              <c:pt idx="366">
                <c:v>65.699996948199995</c:v>
              </c:pt>
              <c:pt idx="367">
                <c:v>65.9406562777</c:v>
              </c:pt>
              <c:pt idx="368">
                <c:v>66.020876054200002</c:v>
              </c:pt>
              <c:pt idx="369">
                <c:v>66.020876054200002</c:v>
              </c:pt>
              <c:pt idx="370">
                <c:v>65.379117842300005</c:v>
              </c:pt>
              <c:pt idx="371">
                <c:v>65.699996948199995</c:v>
              </c:pt>
              <c:pt idx="372">
                <c:v>65.780216724699997</c:v>
              </c:pt>
              <c:pt idx="373">
                <c:v>65.459337618800006</c:v>
              </c:pt>
              <c:pt idx="374">
                <c:v>65.298898065800003</c:v>
              </c:pt>
              <c:pt idx="375">
                <c:v>65.218678289300001</c:v>
              </c:pt>
              <c:pt idx="376">
                <c:v>65.459337618800006</c:v>
              </c:pt>
              <c:pt idx="377">
                <c:v>65.459337618800006</c:v>
              </c:pt>
              <c:pt idx="378">
                <c:v>65.218678289300001</c:v>
              </c:pt>
              <c:pt idx="379">
                <c:v>65.459337618800006</c:v>
              </c:pt>
              <c:pt idx="380">
                <c:v>65.459337618800006</c:v>
              </c:pt>
              <c:pt idx="381">
                <c:v>65.218678289300001</c:v>
              </c:pt>
              <c:pt idx="382">
                <c:v>65.459337618800006</c:v>
              </c:pt>
              <c:pt idx="383">
                <c:v>64.897799183299995</c:v>
              </c:pt>
              <c:pt idx="384">
                <c:v>65.058238736299998</c:v>
              </c:pt>
              <c:pt idx="385">
                <c:v>65.058238736299998</c:v>
              </c:pt>
              <c:pt idx="386">
                <c:v>65.1384585128</c:v>
              </c:pt>
              <c:pt idx="387">
                <c:v>65.298898065800003</c:v>
              </c:pt>
              <c:pt idx="388">
                <c:v>65.1384585128</c:v>
              </c:pt>
              <c:pt idx="389">
                <c:v>64.737359630300006</c:v>
              </c:pt>
              <c:pt idx="390">
                <c:v>64.897799183299995</c:v>
              </c:pt>
              <c:pt idx="391">
                <c:v>65.1384585128</c:v>
              </c:pt>
              <c:pt idx="392">
                <c:v>65.058238736299998</c:v>
              </c:pt>
              <c:pt idx="393">
                <c:v>64.817579406799993</c:v>
              </c:pt>
              <c:pt idx="394">
                <c:v>64.657139853800004</c:v>
              </c:pt>
              <c:pt idx="395">
                <c:v>64.496700300800001</c:v>
              </c:pt>
              <c:pt idx="396">
                <c:v>64.576920077300002</c:v>
              </c:pt>
              <c:pt idx="397">
                <c:v>64.978018959799996</c:v>
              </c:pt>
              <c:pt idx="398">
                <c:v>64.817579406799993</c:v>
              </c:pt>
              <c:pt idx="399">
                <c:v>64.576920077300002</c:v>
              </c:pt>
              <c:pt idx="400">
                <c:v>64.496700300800001</c:v>
              </c:pt>
              <c:pt idx="401">
                <c:v>64.576920077300002</c:v>
              </c:pt>
              <c:pt idx="402">
                <c:v>64.496700300800001</c:v>
              </c:pt>
              <c:pt idx="403">
                <c:v>64.416480524299999</c:v>
              </c:pt>
              <c:pt idx="404">
                <c:v>64.336260747899999</c:v>
              </c:pt>
              <c:pt idx="405">
                <c:v>64.576920077300002</c:v>
              </c:pt>
              <c:pt idx="406">
                <c:v>64.496700300800001</c:v>
              </c:pt>
              <c:pt idx="407">
                <c:v>64.576920077300002</c:v>
              </c:pt>
              <c:pt idx="408">
                <c:v>64.416480524299999</c:v>
              </c:pt>
              <c:pt idx="409">
                <c:v>64.576920077300002</c:v>
              </c:pt>
              <c:pt idx="410">
                <c:v>64.737359630300006</c:v>
              </c:pt>
              <c:pt idx="411">
                <c:v>64.737359630300006</c:v>
              </c:pt>
              <c:pt idx="412">
                <c:v>64.416480524299999</c:v>
              </c:pt>
              <c:pt idx="413">
                <c:v>64.256040971399997</c:v>
              </c:pt>
              <c:pt idx="414">
                <c:v>64.015381641900007</c:v>
              </c:pt>
              <c:pt idx="415">
                <c:v>64.256040971399997</c:v>
              </c:pt>
              <c:pt idx="416">
                <c:v>64.336260747899999</c:v>
              </c:pt>
              <c:pt idx="417">
                <c:v>64.175821194899996</c:v>
              </c:pt>
              <c:pt idx="418">
                <c:v>64.256040971399997</c:v>
              </c:pt>
              <c:pt idx="419">
                <c:v>64.175821194899996</c:v>
              </c:pt>
              <c:pt idx="420">
                <c:v>64.015381641900007</c:v>
              </c:pt>
              <c:pt idx="421">
                <c:v>64.256040971399997</c:v>
              </c:pt>
              <c:pt idx="422">
                <c:v>63.935161865399998</c:v>
              </c:pt>
              <c:pt idx="423">
                <c:v>63.854942088900003</c:v>
              </c:pt>
              <c:pt idx="424">
                <c:v>63.774722312400002</c:v>
              </c:pt>
              <c:pt idx="425">
                <c:v>63.935161865399998</c:v>
              </c:pt>
              <c:pt idx="426">
                <c:v>64.015381641900007</c:v>
              </c:pt>
              <c:pt idx="427">
                <c:v>64.095601418399994</c:v>
              </c:pt>
              <c:pt idx="428">
                <c:v>64.015381641900007</c:v>
              </c:pt>
              <c:pt idx="429">
                <c:v>64.095601418399994</c:v>
              </c:pt>
              <c:pt idx="430">
                <c:v>64.175821194899996</c:v>
              </c:pt>
              <c:pt idx="431">
                <c:v>64.175821194899996</c:v>
              </c:pt>
              <c:pt idx="432">
                <c:v>63.6945025359</c:v>
              </c:pt>
              <c:pt idx="433">
                <c:v>63.854942088900003</c:v>
              </c:pt>
              <c:pt idx="434">
                <c:v>63.6945025359</c:v>
              </c:pt>
              <c:pt idx="435">
                <c:v>63.774722312400002</c:v>
              </c:pt>
              <c:pt idx="436">
                <c:v>63.6945025359</c:v>
              </c:pt>
              <c:pt idx="437">
                <c:v>63.854942088900003</c:v>
              </c:pt>
              <c:pt idx="438">
                <c:v>63.614282759399998</c:v>
              </c:pt>
              <c:pt idx="439">
                <c:v>63.774722312400002</c:v>
              </c:pt>
              <c:pt idx="440">
                <c:v>63.935161865399998</c:v>
              </c:pt>
              <c:pt idx="441">
                <c:v>63.614282759399998</c:v>
              </c:pt>
              <c:pt idx="442">
                <c:v>63.453843206400002</c:v>
              </c:pt>
              <c:pt idx="443">
                <c:v>63.774722312400002</c:v>
              </c:pt>
              <c:pt idx="444">
                <c:v>63.854942088900003</c:v>
              </c:pt>
              <c:pt idx="445">
                <c:v>63.6945025359</c:v>
              </c:pt>
              <c:pt idx="446">
                <c:v>63.935161865399998</c:v>
              </c:pt>
              <c:pt idx="447">
                <c:v>63.534062982899997</c:v>
              </c:pt>
              <c:pt idx="448">
                <c:v>63.6945025359</c:v>
              </c:pt>
              <c:pt idx="449">
                <c:v>63.534062982899997</c:v>
              </c:pt>
              <c:pt idx="450">
                <c:v>63.6945025359</c:v>
              </c:pt>
              <c:pt idx="451">
                <c:v>63.3736234299</c:v>
              </c:pt>
              <c:pt idx="452">
                <c:v>63.534062982899997</c:v>
              </c:pt>
              <c:pt idx="453">
                <c:v>63.453843206400002</c:v>
              </c:pt>
              <c:pt idx="454">
                <c:v>63.3736234299</c:v>
              </c:pt>
              <c:pt idx="455">
                <c:v>63.453843206400002</c:v>
              </c:pt>
              <c:pt idx="456">
                <c:v>63.534062982899997</c:v>
              </c:pt>
              <c:pt idx="457">
                <c:v>63.534062982899997</c:v>
              </c:pt>
              <c:pt idx="458">
                <c:v>63.3736234299</c:v>
              </c:pt>
              <c:pt idx="459">
                <c:v>63.293403653399999</c:v>
              </c:pt>
              <c:pt idx="460">
                <c:v>63.3736234299</c:v>
              </c:pt>
              <c:pt idx="461">
                <c:v>63.293403653399999</c:v>
              </c:pt>
              <c:pt idx="462">
                <c:v>63.3736234299</c:v>
              </c:pt>
              <c:pt idx="463">
                <c:v>63.293403653399999</c:v>
              </c:pt>
              <c:pt idx="464">
                <c:v>63.293403653399999</c:v>
              </c:pt>
              <c:pt idx="465">
                <c:v>63.293403653399999</c:v>
              </c:pt>
              <c:pt idx="466">
                <c:v>63.293403653399999</c:v>
              </c:pt>
              <c:pt idx="467">
                <c:v>63.3736234299</c:v>
              </c:pt>
              <c:pt idx="468">
                <c:v>63.293403653399999</c:v>
              </c:pt>
              <c:pt idx="469">
                <c:v>63.132964100400002</c:v>
              </c:pt>
              <c:pt idx="470">
                <c:v>63.132964100400002</c:v>
              </c:pt>
              <c:pt idx="471">
                <c:v>63.213183876899997</c:v>
              </c:pt>
              <c:pt idx="472">
                <c:v>63.3736234299</c:v>
              </c:pt>
              <c:pt idx="473">
                <c:v>63.293403653399999</c:v>
              </c:pt>
              <c:pt idx="474">
                <c:v>63.213183876899997</c:v>
              </c:pt>
              <c:pt idx="475">
                <c:v>63.132964100400002</c:v>
              </c:pt>
              <c:pt idx="476">
                <c:v>62.972524547500001</c:v>
              </c:pt>
              <c:pt idx="477">
                <c:v>63.052744324000003</c:v>
              </c:pt>
              <c:pt idx="478">
                <c:v>63.132964100400002</c:v>
              </c:pt>
              <c:pt idx="479">
                <c:v>63.052744324000003</c:v>
              </c:pt>
              <c:pt idx="480">
                <c:v>62.892304770999999</c:v>
              </c:pt>
              <c:pt idx="481">
                <c:v>63.052744324000003</c:v>
              </c:pt>
              <c:pt idx="482">
                <c:v>62.892304770999999</c:v>
              </c:pt>
              <c:pt idx="483">
                <c:v>63.052744324000003</c:v>
              </c:pt>
              <c:pt idx="484">
                <c:v>62.972524547500001</c:v>
              </c:pt>
              <c:pt idx="485">
                <c:v>63.052744324000003</c:v>
              </c:pt>
              <c:pt idx="486">
                <c:v>62.972524547500001</c:v>
              </c:pt>
              <c:pt idx="487">
                <c:v>62.972524547500001</c:v>
              </c:pt>
              <c:pt idx="488">
                <c:v>62.812084994499997</c:v>
              </c:pt>
              <c:pt idx="489">
                <c:v>62.972524547500001</c:v>
              </c:pt>
              <c:pt idx="490">
                <c:v>62.892304770999999</c:v>
              </c:pt>
              <c:pt idx="491">
                <c:v>62.731865218000003</c:v>
              </c:pt>
              <c:pt idx="492">
                <c:v>62.892304770999999</c:v>
              </c:pt>
              <c:pt idx="493">
                <c:v>62.972524547500001</c:v>
              </c:pt>
              <c:pt idx="494">
                <c:v>62.731865218000003</c:v>
              </c:pt>
              <c:pt idx="495">
                <c:v>62.651645441500001</c:v>
              </c:pt>
              <c:pt idx="496">
                <c:v>62.812084994499997</c:v>
              </c:pt>
              <c:pt idx="497">
                <c:v>62.892304770999999</c:v>
              </c:pt>
              <c:pt idx="498">
                <c:v>62.731865218000003</c:v>
              </c:pt>
              <c:pt idx="499">
                <c:v>62.731865218000003</c:v>
              </c:pt>
              <c:pt idx="500">
                <c:v>62.972524547500001</c:v>
              </c:pt>
              <c:pt idx="501">
                <c:v>62.972524547500001</c:v>
              </c:pt>
              <c:pt idx="502">
                <c:v>62.651645441500001</c:v>
              </c:pt>
              <c:pt idx="503">
                <c:v>62.731865218000003</c:v>
              </c:pt>
              <c:pt idx="504">
                <c:v>62.892304770999999</c:v>
              </c:pt>
              <c:pt idx="505">
                <c:v>62.571425665</c:v>
              </c:pt>
            </c:numLit>
          </c:yVal>
          <c:smooth val="0"/>
        </c:ser>
        <c:dLbls>
          <c:showLegendKey val="0"/>
          <c:showVal val="0"/>
          <c:showCatName val="0"/>
          <c:showSerName val="0"/>
          <c:showPercent val="0"/>
          <c:showBubbleSize val="0"/>
        </c:dLbls>
        <c:axId val="1663116320"/>
        <c:axId val="1663120064"/>
      </c:scatterChart>
      <c:valAx>
        <c:axId val="1663120064"/>
        <c:scaling>
          <c:orientation val="minMax"/>
          <c:max val="222"/>
          <c:min val="62"/>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6320"/>
        <c:crosses val="autoZero"/>
        <c:crossBetween val="midCat"/>
      </c:valAx>
      <c:valAx>
        <c:axId val="1663116320"/>
        <c:scaling>
          <c:orientation val="minMax"/>
          <c:max val="275"/>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2006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Multi Tank, 0.5l/min </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1989"/>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pt idx="940">
                <c:v>471</c:v>
              </c:pt>
              <c:pt idx="941">
                <c:v>471.5</c:v>
              </c:pt>
              <c:pt idx="942">
                <c:v>472</c:v>
              </c:pt>
              <c:pt idx="943">
                <c:v>472.5</c:v>
              </c:pt>
              <c:pt idx="944">
                <c:v>473</c:v>
              </c:pt>
              <c:pt idx="945">
                <c:v>473.5</c:v>
              </c:pt>
              <c:pt idx="946">
                <c:v>474</c:v>
              </c:pt>
              <c:pt idx="947">
                <c:v>474.5</c:v>
              </c:pt>
              <c:pt idx="948">
                <c:v>475</c:v>
              </c:pt>
              <c:pt idx="949">
                <c:v>475.5</c:v>
              </c:pt>
              <c:pt idx="950">
                <c:v>476</c:v>
              </c:pt>
              <c:pt idx="951">
                <c:v>476.5</c:v>
              </c:pt>
              <c:pt idx="952">
                <c:v>477</c:v>
              </c:pt>
              <c:pt idx="953">
                <c:v>477.5</c:v>
              </c:pt>
              <c:pt idx="954">
                <c:v>478</c:v>
              </c:pt>
              <c:pt idx="955">
                <c:v>478.5</c:v>
              </c:pt>
              <c:pt idx="956">
                <c:v>479</c:v>
              </c:pt>
              <c:pt idx="957">
                <c:v>479.5</c:v>
              </c:pt>
              <c:pt idx="958">
                <c:v>480</c:v>
              </c:pt>
              <c:pt idx="959">
                <c:v>480.5</c:v>
              </c:pt>
              <c:pt idx="960">
                <c:v>481</c:v>
              </c:pt>
              <c:pt idx="961">
                <c:v>481.5</c:v>
              </c:pt>
              <c:pt idx="962">
                <c:v>482</c:v>
              </c:pt>
              <c:pt idx="963">
                <c:v>482.5</c:v>
              </c:pt>
              <c:pt idx="964">
                <c:v>483</c:v>
              </c:pt>
              <c:pt idx="965">
                <c:v>483.5</c:v>
              </c:pt>
              <c:pt idx="966">
                <c:v>484</c:v>
              </c:pt>
              <c:pt idx="967">
                <c:v>484.5</c:v>
              </c:pt>
              <c:pt idx="968">
                <c:v>485</c:v>
              </c:pt>
              <c:pt idx="969">
                <c:v>485.5</c:v>
              </c:pt>
              <c:pt idx="970">
                <c:v>486</c:v>
              </c:pt>
              <c:pt idx="971">
                <c:v>486.5</c:v>
              </c:pt>
              <c:pt idx="972">
                <c:v>487</c:v>
              </c:pt>
              <c:pt idx="973">
                <c:v>487.5</c:v>
              </c:pt>
              <c:pt idx="974">
                <c:v>488</c:v>
              </c:pt>
              <c:pt idx="975">
                <c:v>488.5</c:v>
              </c:pt>
              <c:pt idx="976">
                <c:v>489</c:v>
              </c:pt>
              <c:pt idx="977">
                <c:v>489.5</c:v>
              </c:pt>
              <c:pt idx="978">
                <c:v>490</c:v>
              </c:pt>
              <c:pt idx="979">
                <c:v>490.5</c:v>
              </c:pt>
              <c:pt idx="980">
                <c:v>491</c:v>
              </c:pt>
              <c:pt idx="981">
                <c:v>491.5</c:v>
              </c:pt>
              <c:pt idx="982">
                <c:v>492</c:v>
              </c:pt>
              <c:pt idx="983">
                <c:v>492.5</c:v>
              </c:pt>
              <c:pt idx="984">
                <c:v>493</c:v>
              </c:pt>
              <c:pt idx="985">
                <c:v>493.5</c:v>
              </c:pt>
              <c:pt idx="986">
                <c:v>494</c:v>
              </c:pt>
              <c:pt idx="987">
                <c:v>494.5</c:v>
              </c:pt>
              <c:pt idx="988">
                <c:v>495</c:v>
              </c:pt>
              <c:pt idx="989">
                <c:v>495.5</c:v>
              </c:pt>
              <c:pt idx="990">
                <c:v>496</c:v>
              </c:pt>
              <c:pt idx="991">
                <c:v>496.5</c:v>
              </c:pt>
              <c:pt idx="992">
                <c:v>497</c:v>
              </c:pt>
              <c:pt idx="993">
                <c:v>497.5</c:v>
              </c:pt>
              <c:pt idx="994">
                <c:v>498</c:v>
              </c:pt>
              <c:pt idx="995">
                <c:v>498.5</c:v>
              </c:pt>
              <c:pt idx="996">
                <c:v>499</c:v>
              </c:pt>
              <c:pt idx="997">
                <c:v>499.5</c:v>
              </c:pt>
              <c:pt idx="998">
                <c:v>500</c:v>
              </c:pt>
              <c:pt idx="999">
                <c:v>500.5</c:v>
              </c:pt>
              <c:pt idx="1000">
                <c:v>501</c:v>
              </c:pt>
              <c:pt idx="1001">
                <c:v>501.5</c:v>
              </c:pt>
              <c:pt idx="1002">
                <c:v>502</c:v>
              </c:pt>
              <c:pt idx="1003">
                <c:v>502.5</c:v>
              </c:pt>
              <c:pt idx="1004">
                <c:v>503</c:v>
              </c:pt>
              <c:pt idx="1005">
                <c:v>503.5</c:v>
              </c:pt>
              <c:pt idx="1006">
                <c:v>504</c:v>
              </c:pt>
              <c:pt idx="1007">
                <c:v>504.5</c:v>
              </c:pt>
              <c:pt idx="1008">
                <c:v>505</c:v>
              </c:pt>
              <c:pt idx="1009">
                <c:v>505.5</c:v>
              </c:pt>
              <c:pt idx="1010">
                <c:v>506</c:v>
              </c:pt>
              <c:pt idx="1011">
                <c:v>506.5</c:v>
              </c:pt>
              <c:pt idx="1012">
                <c:v>507</c:v>
              </c:pt>
              <c:pt idx="1013">
                <c:v>507.5</c:v>
              </c:pt>
              <c:pt idx="1014">
                <c:v>508</c:v>
              </c:pt>
              <c:pt idx="1015">
                <c:v>508.5</c:v>
              </c:pt>
              <c:pt idx="1016">
                <c:v>509</c:v>
              </c:pt>
              <c:pt idx="1017">
                <c:v>509.5</c:v>
              </c:pt>
              <c:pt idx="1018">
                <c:v>510</c:v>
              </c:pt>
              <c:pt idx="1019">
                <c:v>510.5</c:v>
              </c:pt>
              <c:pt idx="1020">
                <c:v>511</c:v>
              </c:pt>
              <c:pt idx="1021">
                <c:v>511.5</c:v>
              </c:pt>
              <c:pt idx="1022">
                <c:v>512</c:v>
              </c:pt>
              <c:pt idx="1023">
                <c:v>512.5</c:v>
              </c:pt>
              <c:pt idx="1024">
                <c:v>513</c:v>
              </c:pt>
              <c:pt idx="1025">
                <c:v>513.5</c:v>
              </c:pt>
              <c:pt idx="1026">
                <c:v>514</c:v>
              </c:pt>
              <c:pt idx="1027">
                <c:v>514.5</c:v>
              </c:pt>
              <c:pt idx="1028">
                <c:v>515</c:v>
              </c:pt>
              <c:pt idx="1029">
                <c:v>515.5</c:v>
              </c:pt>
              <c:pt idx="1030">
                <c:v>516</c:v>
              </c:pt>
              <c:pt idx="1031">
                <c:v>516.5</c:v>
              </c:pt>
              <c:pt idx="1032">
                <c:v>517</c:v>
              </c:pt>
              <c:pt idx="1033">
                <c:v>517.5</c:v>
              </c:pt>
              <c:pt idx="1034">
                <c:v>518</c:v>
              </c:pt>
              <c:pt idx="1035">
                <c:v>518.5</c:v>
              </c:pt>
              <c:pt idx="1036">
                <c:v>519</c:v>
              </c:pt>
              <c:pt idx="1037">
                <c:v>519.5</c:v>
              </c:pt>
              <c:pt idx="1038">
                <c:v>520</c:v>
              </c:pt>
              <c:pt idx="1039">
                <c:v>520.5</c:v>
              </c:pt>
              <c:pt idx="1040">
                <c:v>521</c:v>
              </c:pt>
              <c:pt idx="1041">
                <c:v>521.5</c:v>
              </c:pt>
              <c:pt idx="1042">
                <c:v>522</c:v>
              </c:pt>
              <c:pt idx="1043">
                <c:v>522.5</c:v>
              </c:pt>
              <c:pt idx="1044">
                <c:v>523</c:v>
              </c:pt>
              <c:pt idx="1045">
                <c:v>523.5</c:v>
              </c:pt>
              <c:pt idx="1046">
                <c:v>524</c:v>
              </c:pt>
              <c:pt idx="1047">
                <c:v>524.5</c:v>
              </c:pt>
              <c:pt idx="1048">
                <c:v>525</c:v>
              </c:pt>
              <c:pt idx="1049">
                <c:v>525.5</c:v>
              </c:pt>
              <c:pt idx="1050">
                <c:v>526</c:v>
              </c:pt>
              <c:pt idx="1051">
                <c:v>526.5</c:v>
              </c:pt>
              <c:pt idx="1052">
                <c:v>527</c:v>
              </c:pt>
              <c:pt idx="1053">
                <c:v>527.5</c:v>
              </c:pt>
              <c:pt idx="1054">
                <c:v>528</c:v>
              </c:pt>
              <c:pt idx="1055">
                <c:v>528.5</c:v>
              </c:pt>
              <c:pt idx="1056">
                <c:v>529</c:v>
              </c:pt>
              <c:pt idx="1057">
                <c:v>529.5</c:v>
              </c:pt>
              <c:pt idx="1058">
                <c:v>530</c:v>
              </c:pt>
              <c:pt idx="1059">
                <c:v>530.5</c:v>
              </c:pt>
              <c:pt idx="1060">
                <c:v>531</c:v>
              </c:pt>
              <c:pt idx="1061">
                <c:v>531.5</c:v>
              </c:pt>
              <c:pt idx="1062">
                <c:v>532</c:v>
              </c:pt>
              <c:pt idx="1063">
                <c:v>532.5</c:v>
              </c:pt>
              <c:pt idx="1064">
                <c:v>533</c:v>
              </c:pt>
              <c:pt idx="1065">
                <c:v>533.5</c:v>
              </c:pt>
              <c:pt idx="1066">
                <c:v>534</c:v>
              </c:pt>
              <c:pt idx="1067">
                <c:v>534.5</c:v>
              </c:pt>
              <c:pt idx="1068">
                <c:v>535</c:v>
              </c:pt>
              <c:pt idx="1069">
                <c:v>535.5</c:v>
              </c:pt>
              <c:pt idx="1070">
                <c:v>536</c:v>
              </c:pt>
              <c:pt idx="1071">
                <c:v>536.5</c:v>
              </c:pt>
              <c:pt idx="1072">
                <c:v>537</c:v>
              </c:pt>
              <c:pt idx="1073">
                <c:v>537.5</c:v>
              </c:pt>
              <c:pt idx="1074">
                <c:v>538</c:v>
              </c:pt>
              <c:pt idx="1075">
                <c:v>538.5</c:v>
              </c:pt>
              <c:pt idx="1076">
                <c:v>539</c:v>
              </c:pt>
              <c:pt idx="1077">
                <c:v>539.5</c:v>
              </c:pt>
              <c:pt idx="1078">
                <c:v>540</c:v>
              </c:pt>
              <c:pt idx="1079">
                <c:v>540.5</c:v>
              </c:pt>
              <c:pt idx="1080">
                <c:v>541</c:v>
              </c:pt>
              <c:pt idx="1081">
                <c:v>541.5</c:v>
              </c:pt>
              <c:pt idx="1082">
                <c:v>542</c:v>
              </c:pt>
              <c:pt idx="1083">
                <c:v>542.5</c:v>
              </c:pt>
              <c:pt idx="1084">
                <c:v>543</c:v>
              </c:pt>
              <c:pt idx="1085">
                <c:v>543.5</c:v>
              </c:pt>
              <c:pt idx="1086">
                <c:v>544</c:v>
              </c:pt>
              <c:pt idx="1087">
                <c:v>544.5</c:v>
              </c:pt>
              <c:pt idx="1088">
                <c:v>545</c:v>
              </c:pt>
              <c:pt idx="1089">
                <c:v>545.5</c:v>
              </c:pt>
              <c:pt idx="1090">
                <c:v>546</c:v>
              </c:pt>
              <c:pt idx="1091">
                <c:v>546.5</c:v>
              </c:pt>
              <c:pt idx="1092">
                <c:v>547</c:v>
              </c:pt>
              <c:pt idx="1093">
                <c:v>547.5</c:v>
              </c:pt>
              <c:pt idx="1094">
                <c:v>548</c:v>
              </c:pt>
              <c:pt idx="1095">
                <c:v>548.5</c:v>
              </c:pt>
              <c:pt idx="1096">
                <c:v>549</c:v>
              </c:pt>
              <c:pt idx="1097">
                <c:v>549.5</c:v>
              </c:pt>
              <c:pt idx="1098">
                <c:v>550</c:v>
              </c:pt>
              <c:pt idx="1099">
                <c:v>550.5</c:v>
              </c:pt>
              <c:pt idx="1100">
                <c:v>551</c:v>
              </c:pt>
              <c:pt idx="1101">
                <c:v>551.5</c:v>
              </c:pt>
              <c:pt idx="1102">
                <c:v>552</c:v>
              </c:pt>
              <c:pt idx="1103">
                <c:v>552.5</c:v>
              </c:pt>
              <c:pt idx="1104">
                <c:v>553</c:v>
              </c:pt>
              <c:pt idx="1105">
                <c:v>553.5</c:v>
              </c:pt>
              <c:pt idx="1106">
                <c:v>554</c:v>
              </c:pt>
              <c:pt idx="1107">
                <c:v>554.5</c:v>
              </c:pt>
              <c:pt idx="1108">
                <c:v>555</c:v>
              </c:pt>
              <c:pt idx="1109">
                <c:v>555.5</c:v>
              </c:pt>
              <c:pt idx="1110">
                <c:v>556</c:v>
              </c:pt>
              <c:pt idx="1111">
                <c:v>556.5</c:v>
              </c:pt>
              <c:pt idx="1112">
                <c:v>557</c:v>
              </c:pt>
              <c:pt idx="1113">
                <c:v>557.5</c:v>
              </c:pt>
              <c:pt idx="1114">
                <c:v>558</c:v>
              </c:pt>
              <c:pt idx="1115">
                <c:v>558.5</c:v>
              </c:pt>
              <c:pt idx="1116">
                <c:v>559</c:v>
              </c:pt>
              <c:pt idx="1117">
                <c:v>559.5</c:v>
              </c:pt>
              <c:pt idx="1118">
                <c:v>560</c:v>
              </c:pt>
              <c:pt idx="1119">
                <c:v>560.5</c:v>
              </c:pt>
              <c:pt idx="1120">
                <c:v>561</c:v>
              </c:pt>
              <c:pt idx="1121">
                <c:v>561.5</c:v>
              </c:pt>
              <c:pt idx="1122">
                <c:v>562</c:v>
              </c:pt>
              <c:pt idx="1123">
                <c:v>562.5</c:v>
              </c:pt>
              <c:pt idx="1124">
                <c:v>563</c:v>
              </c:pt>
              <c:pt idx="1125">
                <c:v>563.5</c:v>
              </c:pt>
              <c:pt idx="1126">
                <c:v>564</c:v>
              </c:pt>
              <c:pt idx="1127">
                <c:v>564.5</c:v>
              </c:pt>
              <c:pt idx="1128">
                <c:v>565</c:v>
              </c:pt>
              <c:pt idx="1129">
                <c:v>565.5</c:v>
              </c:pt>
              <c:pt idx="1130">
                <c:v>566</c:v>
              </c:pt>
              <c:pt idx="1131">
                <c:v>566.5</c:v>
              </c:pt>
              <c:pt idx="1132">
                <c:v>567</c:v>
              </c:pt>
              <c:pt idx="1133">
                <c:v>567.5</c:v>
              </c:pt>
              <c:pt idx="1134">
                <c:v>568</c:v>
              </c:pt>
              <c:pt idx="1135">
                <c:v>568.5</c:v>
              </c:pt>
              <c:pt idx="1136">
                <c:v>569</c:v>
              </c:pt>
              <c:pt idx="1137">
                <c:v>569.5</c:v>
              </c:pt>
              <c:pt idx="1138">
                <c:v>570</c:v>
              </c:pt>
              <c:pt idx="1139">
                <c:v>570.5</c:v>
              </c:pt>
              <c:pt idx="1140">
                <c:v>571</c:v>
              </c:pt>
              <c:pt idx="1141">
                <c:v>571.5</c:v>
              </c:pt>
              <c:pt idx="1142">
                <c:v>572</c:v>
              </c:pt>
              <c:pt idx="1143">
                <c:v>572.5</c:v>
              </c:pt>
              <c:pt idx="1144">
                <c:v>573</c:v>
              </c:pt>
              <c:pt idx="1145">
                <c:v>573.5</c:v>
              </c:pt>
              <c:pt idx="1146">
                <c:v>574</c:v>
              </c:pt>
              <c:pt idx="1147">
                <c:v>574.5</c:v>
              </c:pt>
              <c:pt idx="1148">
                <c:v>575</c:v>
              </c:pt>
              <c:pt idx="1149">
                <c:v>575.5</c:v>
              </c:pt>
              <c:pt idx="1150">
                <c:v>576</c:v>
              </c:pt>
              <c:pt idx="1151">
                <c:v>576.5</c:v>
              </c:pt>
              <c:pt idx="1152">
                <c:v>577</c:v>
              </c:pt>
              <c:pt idx="1153">
                <c:v>577.5</c:v>
              </c:pt>
              <c:pt idx="1154">
                <c:v>578</c:v>
              </c:pt>
              <c:pt idx="1155">
                <c:v>578.5</c:v>
              </c:pt>
              <c:pt idx="1156">
                <c:v>579</c:v>
              </c:pt>
              <c:pt idx="1157">
                <c:v>579.5</c:v>
              </c:pt>
              <c:pt idx="1158">
                <c:v>580</c:v>
              </c:pt>
              <c:pt idx="1159">
                <c:v>580.5</c:v>
              </c:pt>
              <c:pt idx="1160">
                <c:v>581</c:v>
              </c:pt>
              <c:pt idx="1161">
                <c:v>581.5</c:v>
              </c:pt>
              <c:pt idx="1162">
                <c:v>582</c:v>
              </c:pt>
              <c:pt idx="1163">
                <c:v>582.5</c:v>
              </c:pt>
              <c:pt idx="1164">
                <c:v>583</c:v>
              </c:pt>
              <c:pt idx="1165">
                <c:v>583.5</c:v>
              </c:pt>
              <c:pt idx="1166">
                <c:v>584</c:v>
              </c:pt>
              <c:pt idx="1167">
                <c:v>584.5</c:v>
              </c:pt>
              <c:pt idx="1168">
                <c:v>585</c:v>
              </c:pt>
              <c:pt idx="1169">
                <c:v>585.5</c:v>
              </c:pt>
              <c:pt idx="1170">
                <c:v>586</c:v>
              </c:pt>
              <c:pt idx="1171">
                <c:v>586.5</c:v>
              </c:pt>
              <c:pt idx="1172">
                <c:v>587</c:v>
              </c:pt>
              <c:pt idx="1173">
                <c:v>587.5</c:v>
              </c:pt>
              <c:pt idx="1174">
                <c:v>588</c:v>
              </c:pt>
              <c:pt idx="1175">
                <c:v>588.5</c:v>
              </c:pt>
              <c:pt idx="1176">
                <c:v>589</c:v>
              </c:pt>
              <c:pt idx="1177">
                <c:v>589.5</c:v>
              </c:pt>
              <c:pt idx="1178">
                <c:v>590</c:v>
              </c:pt>
              <c:pt idx="1179">
                <c:v>590.5</c:v>
              </c:pt>
              <c:pt idx="1180">
                <c:v>591</c:v>
              </c:pt>
              <c:pt idx="1181">
                <c:v>591.5</c:v>
              </c:pt>
              <c:pt idx="1182">
                <c:v>592</c:v>
              </c:pt>
              <c:pt idx="1183">
                <c:v>592.5</c:v>
              </c:pt>
              <c:pt idx="1184">
                <c:v>593</c:v>
              </c:pt>
              <c:pt idx="1185">
                <c:v>593.5</c:v>
              </c:pt>
              <c:pt idx="1186">
                <c:v>594</c:v>
              </c:pt>
              <c:pt idx="1187">
                <c:v>594.5</c:v>
              </c:pt>
              <c:pt idx="1188">
                <c:v>595</c:v>
              </c:pt>
              <c:pt idx="1189">
                <c:v>595.5</c:v>
              </c:pt>
              <c:pt idx="1190">
                <c:v>596</c:v>
              </c:pt>
              <c:pt idx="1191">
                <c:v>596.5</c:v>
              </c:pt>
              <c:pt idx="1192">
                <c:v>597</c:v>
              </c:pt>
              <c:pt idx="1193">
                <c:v>597.5</c:v>
              </c:pt>
              <c:pt idx="1194">
                <c:v>598</c:v>
              </c:pt>
              <c:pt idx="1195">
                <c:v>598.5</c:v>
              </c:pt>
              <c:pt idx="1196">
                <c:v>599</c:v>
              </c:pt>
              <c:pt idx="1197">
                <c:v>599.5</c:v>
              </c:pt>
              <c:pt idx="1198">
                <c:v>600</c:v>
              </c:pt>
              <c:pt idx="1199">
                <c:v>600.5</c:v>
              </c:pt>
              <c:pt idx="1200">
                <c:v>601</c:v>
              </c:pt>
              <c:pt idx="1201">
                <c:v>601.5</c:v>
              </c:pt>
              <c:pt idx="1202">
                <c:v>602</c:v>
              </c:pt>
              <c:pt idx="1203">
                <c:v>602.5</c:v>
              </c:pt>
              <c:pt idx="1204">
                <c:v>603</c:v>
              </c:pt>
              <c:pt idx="1205">
                <c:v>603.5</c:v>
              </c:pt>
              <c:pt idx="1206">
                <c:v>604</c:v>
              </c:pt>
              <c:pt idx="1207">
                <c:v>604.5</c:v>
              </c:pt>
              <c:pt idx="1208">
                <c:v>605</c:v>
              </c:pt>
              <c:pt idx="1209">
                <c:v>605.5</c:v>
              </c:pt>
              <c:pt idx="1210">
                <c:v>606</c:v>
              </c:pt>
              <c:pt idx="1211">
                <c:v>606.5</c:v>
              </c:pt>
              <c:pt idx="1212">
                <c:v>607</c:v>
              </c:pt>
              <c:pt idx="1213">
                <c:v>607.5</c:v>
              </c:pt>
              <c:pt idx="1214">
                <c:v>608</c:v>
              </c:pt>
              <c:pt idx="1215">
                <c:v>608.5</c:v>
              </c:pt>
              <c:pt idx="1216">
                <c:v>609</c:v>
              </c:pt>
              <c:pt idx="1217">
                <c:v>609.5</c:v>
              </c:pt>
              <c:pt idx="1218">
                <c:v>610</c:v>
              </c:pt>
              <c:pt idx="1219">
                <c:v>610.5</c:v>
              </c:pt>
              <c:pt idx="1220">
                <c:v>611</c:v>
              </c:pt>
              <c:pt idx="1221">
                <c:v>611.5</c:v>
              </c:pt>
              <c:pt idx="1222">
                <c:v>612</c:v>
              </c:pt>
              <c:pt idx="1223">
                <c:v>612.5</c:v>
              </c:pt>
              <c:pt idx="1224">
                <c:v>613</c:v>
              </c:pt>
              <c:pt idx="1225">
                <c:v>613.5</c:v>
              </c:pt>
              <c:pt idx="1226">
                <c:v>614</c:v>
              </c:pt>
              <c:pt idx="1227">
                <c:v>614.5</c:v>
              </c:pt>
              <c:pt idx="1228">
                <c:v>615</c:v>
              </c:pt>
              <c:pt idx="1229">
                <c:v>615.5</c:v>
              </c:pt>
              <c:pt idx="1230">
                <c:v>616</c:v>
              </c:pt>
              <c:pt idx="1231">
                <c:v>616.5</c:v>
              </c:pt>
              <c:pt idx="1232">
                <c:v>617</c:v>
              </c:pt>
              <c:pt idx="1233">
                <c:v>617.5</c:v>
              </c:pt>
              <c:pt idx="1234">
                <c:v>618</c:v>
              </c:pt>
              <c:pt idx="1235">
                <c:v>618.5</c:v>
              </c:pt>
              <c:pt idx="1236">
                <c:v>619</c:v>
              </c:pt>
              <c:pt idx="1237">
                <c:v>619.5</c:v>
              </c:pt>
              <c:pt idx="1238">
                <c:v>620</c:v>
              </c:pt>
              <c:pt idx="1239">
                <c:v>620.5</c:v>
              </c:pt>
              <c:pt idx="1240">
                <c:v>621</c:v>
              </c:pt>
              <c:pt idx="1241">
                <c:v>621.5</c:v>
              </c:pt>
              <c:pt idx="1242">
                <c:v>622</c:v>
              </c:pt>
              <c:pt idx="1243">
                <c:v>622.5</c:v>
              </c:pt>
              <c:pt idx="1244">
                <c:v>623</c:v>
              </c:pt>
              <c:pt idx="1245">
                <c:v>623.5</c:v>
              </c:pt>
              <c:pt idx="1246">
                <c:v>624</c:v>
              </c:pt>
              <c:pt idx="1247">
                <c:v>624.5</c:v>
              </c:pt>
              <c:pt idx="1248">
                <c:v>625</c:v>
              </c:pt>
              <c:pt idx="1249">
                <c:v>625.5</c:v>
              </c:pt>
              <c:pt idx="1250">
                <c:v>626</c:v>
              </c:pt>
              <c:pt idx="1251">
                <c:v>626.5</c:v>
              </c:pt>
              <c:pt idx="1252">
                <c:v>627</c:v>
              </c:pt>
              <c:pt idx="1253">
                <c:v>627.5</c:v>
              </c:pt>
              <c:pt idx="1254">
                <c:v>628</c:v>
              </c:pt>
              <c:pt idx="1255">
                <c:v>628.5</c:v>
              </c:pt>
              <c:pt idx="1256">
                <c:v>629</c:v>
              </c:pt>
              <c:pt idx="1257">
                <c:v>629.5</c:v>
              </c:pt>
              <c:pt idx="1258">
                <c:v>630</c:v>
              </c:pt>
              <c:pt idx="1259">
                <c:v>630.5</c:v>
              </c:pt>
              <c:pt idx="1260">
                <c:v>631</c:v>
              </c:pt>
              <c:pt idx="1261">
                <c:v>631.5</c:v>
              </c:pt>
              <c:pt idx="1262">
                <c:v>632</c:v>
              </c:pt>
              <c:pt idx="1263">
                <c:v>632.5</c:v>
              </c:pt>
              <c:pt idx="1264">
                <c:v>633</c:v>
              </c:pt>
              <c:pt idx="1265">
                <c:v>633.5</c:v>
              </c:pt>
              <c:pt idx="1266">
                <c:v>634</c:v>
              </c:pt>
              <c:pt idx="1267">
                <c:v>634.5</c:v>
              </c:pt>
              <c:pt idx="1268">
                <c:v>635</c:v>
              </c:pt>
              <c:pt idx="1269">
                <c:v>635.5</c:v>
              </c:pt>
              <c:pt idx="1270">
                <c:v>636</c:v>
              </c:pt>
              <c:pt idx="1271">
                <c:v>636.5</c:v>
              </c:pt>
              <c:pt idx="1272">
                <c:v>637</c:v>
              </c:pt>
              <c:pt idx="1273">
                <c:v>637.5</c:v>
              </c:pt>
              <c:pt idx="1274">
                <c:v>638</c:v>
              </c:pt>
              <c:pt idx="1275">
                <c:v>638.5</c:v>
              </c:pt>
              <c:pt idx="1276">
                <c:v>639</c:v>
              </c:pt>
              <c:pt idx="1277">
                <c:v>639.5</c:v>
              </c:pt>
              <c:pt idx="1278">
                <c:v>640</c:v>
              </c:pt>
              <c:pt idx="1279">
                <c:v>640.5</c:v>
              </c:pt>
              <c:pt idx="1280">
                <c:v>641</c:v>
              </c:pt>
              <c:pt idx="1281">
                <c:v>641.5</c:v>
              </c:pt>
              <c:pt idx="1282">
                <c:v>642</c:v>
              </c:pt>
              <c:pt idx="1283">
                <c:v>642.5</c:v>
              </c:pt>
              <c:pt idx="1284">
                <c:v>643</c:v>
              </c:pt>
              <c:pt idx="1285">
                <c:v>643.5</c:v>
              </c:pt>
              <c:pt idx="1286">
                <c:v>644</c:v>
              </c:pt>
              <c:pt idx="1287">
                <c:v>644.5</c:v>
              </c:pt>
              <c:pt idx="1288">
                <c:v>645</c:v>
              </c:pt>
              <c:pt idx="1289">
                <c:v>645.5</c:v>
              </c:pt>
              <c:pt idx="1290">
                <c:v>646</c:v>
              </c:pt>
              <c:pt idx="1291">
                <c:v>646.5</c:v>
              </c:pt>
              <c:pt idx="1292">
                <c:v>647</c:v>
              </c:pt>
              <c:pt idx="1293">
                <c:v>647.5</c:v>
              </c:pt>
              <c:pt idx="1294">
                <c:v>648</c:v>
              </c:pt>
              <c:pt idx="1295">
                <c:v>648.5</c:v>
              </c:pt>
              <c:pt idx="1296">
                <c:v>649</c:v>
              </c:pt>
              <c:pt idx="1297">
                <c:v>649.5</c:v>
              </c:pt>
              <c:pt idx="1298">
                <c:v>650</c:v>
              </c:pt>
              <c:pt idx="1299">
                <c:v>650.5</c:v>
              </c:pt>
              <c:pt idx="1300">
                <c:v>651</c:v>
              </c:pt>
              <c:pt idx="1301">
                <c:v>651.5</c:v>
              </c:pt>
              <c:pt idx="1302">
                <c:v>652</c:v>
              </c:pt>
              <c:pt idx="1303">
                <c:v>652.5</c:v>
              </c:pt>
              <c:pt idx="1304">
                <c:v>653</c:v>
              </c:pt>
              <c:pt idx="1305">
                <c:v>653.5</c:v>
              </c:pt>
              <c:pt idx="1306">
                <c:v>654</c:v>
              </c:pt>
              <c:pt idx="1307">
                <c:v>654.5</c:v>
              </c:pt>
              <c:pt idx="1308">
                <c:v>655</c:v>
              </c:pt>
              <c:pt idx="1309">
                <c:v>655.5</c:v>
              </c:pt>
              <c:pt idx="1310">
                <c:v>656</c:v>
              </c:pt>
              <c:pt idx="1311">
                <c:v>656.5</c:v>
              </c:pt>
              <c:pt idx="1312">
                <c:v>657</c:v>
              </c:pt>
              <c:pt idx="1313">
                <c:v>657.5</c:v>
              </c:pt>
              <c:pt idx="1314">
                <c:v>658</c:v>
              </c:pt>
              <c:pt idx="1315">
                <c:v>658.5</c:v>
              </c:pt>
              <c:pt idx="1316">
                <c:v>659</c:v>
              </c:pt>
              <c:pt idx="1317">
                <c:v>659.5</c:v>
              </c:pt>
              <c:pt idx="1318">
                <c:v>660</c:v>
              </c:pt>
              <c:pt idx="1319">
                <c:v>660.5</c:v>
              </c:pt>
              <c:pt idx="1320">
                <c:v>661</c:v>
              </c:pt>
              <c:pt idx="1321">
                <c:v>661.5</c:v>
              </c:pt>
              <c:pt idx="1322">
                <c:v>662</c:v>
              </c:pt>
              <c:pt idx="1323">
                <c:v>662.5</c:v>
              </c:pt>
              <c:pt idx="1324">
                <c:v>663</c:v>
              </c:pt>
              <c:pt idx="1325">
                <c:v>663.5</c:v>
              </c:pt>
              <c:pt idx="1326">
                <c:v>664</c:v>
              </c:pt>
              <c:pt idx="1327">
                <c:v>664.5</c:v>
              </c:pt>
              <c:pt idx="1328">
                <c:v>665</c:v>
              </c:pt>
              <c:pt idx="1329">
                <c:v>665.5</c:v>
              </c:pt>
              <c:pt idx="1330">
                <c:v>666</c:v>
              </c:pt>
              <c:pt idx="1331">
                <c:v>666.5</c:v>
              </c:pt>
              <c:pt idx="1332">
                <c:v>667</c:v>
              </c:pt>
              <c:pt idx="1333">
                <c:v>667.5</c:v>
              </c:pt>
              <c:pt idx="1334">
                <c:v>668</c:v>
              </c:pt>
              <c:pt idx="1335">
                <c:v>668.5</c:v>
              </c:pt>
              <c:pt idx="1336">
                <c:v>669</c:v>
              </c:pt>
              <c:pt idx="1337">
                <c:v>669.5</c:v>
              </c:pt>
              <c:pt idx="1338">
                <c:v>670</c:v>
              </c:pt>
              <c:pt idx="1339">
                <c:v>670.5</c:v>
              </c:pt>
              <c:pt idx="1340">
                <c:v>671</c:v>
              </c:pt>
              <c:pt idx="1341">
                <c:v>671.5</c:v>
              </c:pt>
              <c:pt idx="1342">
                <c:v>672</c:v>
              </c:pt>
              <c:pt idx="1343">
                <c:v>672.5</c:v>
              </c:pt>
              <c:pt idx="1344">
                <c:v>673</c:v>
              </c:pt>
              <c:pt idx="1345">
                <c:v>673.5</c:v>
              </c:pt>
              <c:pt idx="1346">
                <c:v>674</c:v>
              </c:pt>
              <c:pt idx="1347">
                <c:v>674.5</c:v>
              </c:pt>
              <c:pt idx="1348">
                <c:v>675</c:v>
              </c:pt>
              <c:pt idx="1349">
                <c:v>675.5</c:v>
              </c:pt>
              <c:pt idx="1350">
                <c:v>676</c:v>
              </c:pt>
              <c:pt idx="1351">
                <c:v>676.5</c:v>
              </c:pt>
              <c:pt idx="1352">
                <c:v>677</c:v>
              </c:pt>
              <c:pt idx="1353">
                <c:v>677.5</c:v>
              </c:pt>
              <c:pt idx="1354">
                <c:v>678</c:v>
              </c:pt>
              <c:pt idx="1355">
                <c:v>678.5</c:v>
              </c:pt>
              <c:pt idx="1356">
                <c:v>679</c:v>
              </c:pt>
              <c:pt idx="1357">
                <c:v>679.5</c:v>
              </c:pt>
              <c:pt idx="1358">
                <c:v>680</c:v>
              </c:pt>
              <c:pt idx="1359">
                <c:v>680.5</c:v>
              </c:pt>
              <c:pt idx="1360">
                <c:v>681</c:v>
              </c:pt>
              <c:pt idx="1361">
                <c:v>681.5</c:v>
              </c:pt>
              <c:pt idx="1362">
                <c:v>682</c:v>
              </c:pt>
              <c:pt idx="1363">
                <c:v>682.5</c:v>
              </c:pt>
              <c:pt idx="1364">
                <c:v>683</c:v>
              </c:pt>
              <c:pt idx="1365">
                <c:v>683.5</c:v>
              </c:pt>
              <c:pt idx="1366">
                <c:v>684</c:v>
              </c:pt>
              <c:pt idx="1367">
                <c:v>684.5</c:v>
              </c:pt>
              <c:pt idx="1368">
                <c:v>685</c:v>
              </c:pt>
              <c:pt idx="1369">
                <c:v>685.5</c:v>
              </c:pt>
              <c:pt idx="1370">
                <c:v>686</c:v>
              </c:pt>
              <c:pt idx="1371">
                <c:v>686.5</c:v>
              </c:pt>
              <c:pt idx="1372">
                <c:v>687</c:v>
              </c:pt>
              <c:pt idx="1373">
                <c:v>687.5</c:v>
              </c:pt>
              <c:pt idx="1374">
                <c:v>688</c:v>
              </c:pt>
              <c:pt idx="1375">
                <c:v>688.5</c:v>
              </c:pt>
              <c:pt idx="1376">
                <c:v>689</c:v>
              </c:pt>
              <c:pt idx="1377">
                <c:v>689.5</c:v>
              </c:pt>
              <c:pt idx="1378">
                <c:v>690</c:v>
              </c:pt>
              <c:pt idx="1379">
                <c:v>690.5</c:v>
              </c:pt>
              <c:pt idx="1380">
                <c:v>691</c:v>
              </c:pt>
              <c:pt idx="1381">
                <c:v>691.5</c:v>
              </c:pt>
              <c:pt idx="1382">
                <c:v>692</c:v>
              </c:pt>
              <c:pt idx="1383">
                <c:v>692.5</c:v>
              </c:pt>
              <c:pt idx="1384">
                <c:v>693</c:v>
              </c:pt>
              <c:pt idx="1385">
                <c:v>693.5</c:v>
              </c:pt>
              <c:pt idx="1386">
                <c:v>694</c:v>
              </c:pt>
              <c:pt idx="1387">
                <c:v>694.5</c:v>
              </c:pt>
              <c:pt idx="1388">
                <c:v>695</c:v>
              </c:pt>
              <c:pt idx="1389">
                <c:v>695.5</c:v>
              </c:pt>
              <c:pt idx="1390">
                <c:v>696</c:v>
              </c:pt>
              <c:pt idx="1391">
                <c:v>696.5</c:v>
              </c:pt>
              <c:pt idx="1392">
                <c:v>697</c:v>
              </c:pt>
              <c:pt idx="1393">
                <c:v>697.5</c:v>
              </c:pt>
              <c:pt idx="1394">
                <c:v>698</c:v>
              </c:pt>
              <c:pt idx="1395">
                <c:v>698.5</c:v>
              </c:pt>
              <c:pt idx="1396">
                <c:v>699</c:v>
              </c:pt>
              <c:pt idx="1397">
                <c:v>699.5</c:v>
              </c:pt>
              <c:pt idx="1398">
                <c:v>700</c:v>
              </c:pt>
              <c:pt idx="1399">
                <c:v>700.5</c:v>
              </c:pt>
              <c:pt idx="1400">
                <c:v>701</c:v>
              </c:pt>
              <c:pt idx="1401">
                <c:v>701.5</c:v>
              </c:pt>
              <c:pt idx="1402">
                <c:v>702</c:v>
              </c:pt>
              <c:pt idx="1403">
                <c:v>702.5</c:v>
              </c:pt>
              <c:pt idx="1404">
                <c:v>703</c:v>
              </c:pt>
              <c:pt idx="1405">
                <c:v>703.5</c:v>
              </c:pt>
              <c:pt idx="1406">
                <c:v>704</c:v>
              </c:pt>
              <c:pt idx="1407">
                <c:v>704.5</c:v>
              </c:pt>
              <c:pt idx="1408">
                <c:v>705</c:v>
              </c:pt>
              <c:pt idx="1409">
                <c:v>705.5</c:v>
              </c:pt>
              <c:pt idx="1410">
                <c:v>706</c:v>
              </c:pt>
              <c:pt idx="1411">
                <c:v>706.5</c:v>
              </c:pt>
              <c:pt idx="1412">
                <c:v>707</c:v>
              </c:pt>
              <c:pt idx="1413">
                <c:v>707.5</c:v>
              </c:pt>
              <c:pt idx="1414">
                <c:v>708</c:v>
              </c:pt>
              <c:pt idx="1415">
                <c:v>708.5</c:v>
              </c:pt>
              <c:pt idx="1416">
                <c:v>709</c:v>
              </c:pt>
              <c:pt idx="1417">
                <c:v>709.5</c:v>
              </c:pt>
              <c:pt idx="1418">
                <c:v>710</c:v>
              </c:pt>
              <c:pt idx="1419">
                <c:v>710.5</c:v>
              </c:pt>
              <c:pt idx="1420">
                <c:v>711</c:v>
              </c:pt>
              <c:pt idx="1421">
                <c:v>711.5</c:v>
              </c:pt>
              <c:pt idx="1422">
                <c:v>712</c:v>
              </c:pt>
              <c:pt idx="1423">
                <c:v>712.5</c:v>
              </c:pt>
              <c:pt idx="1424">
                <c:v>713</c:v>
              </c:pt>
              <c:pt idx="1425">
                <c:v>713.5</c:v>
              </c:pt>
              <c:pt idx="1426">
                <c:v>714</c:v>
              </c:pt>
              <c:pt idx="1427">
                <c:v>714.5</c:v>
              </c:pt>
              <c:pt idx="1428">
                <c:v>715</c:v>
              </c:pt>
              <c:pt idx="1429">
                <c:v>715.5</c:v>
              </c:pt>
              <c:pt idx="1430">
                <c:v>716</c:v>
              </c:pt>
              <c:pt idx="1431">
                <c:v>716.5</c:v>
              </c:pt>
              <c:pt idx="1432">
                <c:v>717</c:v>
              </c:pt>
              <c:pt idx="1433">
                <c:v>717.5</c:v>
              </c:pt>
              <c:pt idx="1434">
                <c:v>718</c:v>
              </c:pt>
              <c:pt idx="1435">
                <c:v>718.5</c:v>
              </c:pt>
              <c:pt idx="1436">
                <c:v>719</c:v>
              </c:pt>
              <c:pt idx="1437">
                <c:v>719.5</c:v>
              </c:pt>
              <c:pt idx="1438">
                <c:v>720</c:v>
              </c:pt>
              <c:pt idx="1439">
                <c:v>720.5</c:v>
              </c:pt>
              <c:pt idx="1440">
                <c:v>721</c:v>
              </c:pt>
              <c:pt idx="1441">
                <c:v>721.5</c:v>
              </c:pt>
              <c:pt idx="1442">
                <c:v>722</c:v>
              </c:pt>
              <c:pt idx="1443">
                <c:v>722.5</c:v>
              </c:pt>
              <c:pt idx="1444">
                <c:v>723</c:v>
              </c:pt>
              <c:pt idx="1445">
                <c:v>723.5</c:v>
              </c:pt>
              <c:pt idx="1446">
                <c:v>724</c:v>
              </c:pt>
              <c:pt idx="1447">
                <c:v>724.5</c:v>
              </c:pt>
              <c:pt idx="1448">
                <c:v>725</c:v>
              </c:pt>
              <c:pt idx="1449">
                <c:v>725.5</c:v>
              </c:pt>
              <c:pt idx="1450">
                <c:v>726</c:v>
              </c:pt>
              <c:pt idx="1451">
                <c:v>726.5</c:v>
              </c:pt>
              <c:pt idx="1452">
                <c:v>727</c:v>
              </c:pt>
              <c:pt idx="1453">
                <c:v>727.5</c:v>
              </c:pt>
              <c:pt idx="1454">
                <c:v>728</c:v>
              </c:pt>
              <c:pt idx="1455">
                <c:v>728.5</c:v>
              </c:pt>
              <c:pt idx="1456">
                <c:v>729</c:v>
              </c:pt>
              <c:pt idx="1457">
                <c:v>729.5</c:v>
              </c:pt>
              <c:pt idx="1458">
                <c:v>730</c:v>
              </c:pt>
              <c:pt idx="1459">
                <c:v>730.5</c:v>
              </c:pt>
              <c:pt idx="1460">
                <c:v>731</c:v>
              </c:pt>
              <c:pt idx="1461">
                <c:v>731.5</c:v>
              </c:pt>
              <c:pt idx="1462">
                <c:v>732</c:v>
              </c:pt>
              <c:pt idx="1463">
                <c:v>732.5</c:v>
              </c:pt>
              <c:pt idx="1464">
                <c:v>733</c:v>
              </c:pt>
              <c:pt idx="1465">
                <c:v>733.5</c:v>
              </c:pt>
              <c:pt idx="1466">
                <c:v>734</c:v>
              </c:pt>
              <c:pt idx="1467">
                <c:v>734.5</c:v>
              </c:pt>
              <c:pt idx="1468">
                <c:v>735</c:v>
              </c:pt>
              <c:pt idx="1469">
                <c:v>735.5</c:v>
              </c:pt>
              <c:pt idx="1470">
                <c:v>736</c:v>
              </c:pt>
              <c:pt idx="1471">
                <c:v>736.5</c:v>
              </c:pt>
              <c:pt idx="1472">
                <c:v>737</c:v>
              </c:pt>
              <c:pt idx="1473">
                <c:v>737.5</c:v>
              </c:pt>
              <c:pt idx="1474">
                <c:v>738</c:v>
              </c:pt>
              <c:pt idx="1475">
                <c:v>738.5</c:v>
              </c:pt>
              <c:pt idx="1476">
                <c:v>739</c:v>
              </c:pt>
              <c:pt idx="1477">
                <c:v>739.5</c:v>
              </c:pt>
              <c:pt idx="1478">
                <c:v>740</c:v>
              </c:pt>
              <c:pt idx="1479">
                <c:v>740.5</c:v>
              </c:pt>
              <c:pt idx="1480">
                <c:v>741</c:v>
              </c:pt>
              <c:pt idx="1481">
                <c:v>741.5</c:v>
              </c:pt>
              <c:pt idx="1482">
                <c:v>742</c:v>
              </c:pt>
              <c:pt idx="1483">
                <c:v>742.5</c:v>
              </c:pt>
              <c:pt idx="1484">
                <c:v>743</c:v>
              </c:pt>
              <c:pt idx="1485">
                <c:v>743.5</c:v>
              </c:pt>
              <c:pt idx="1486">
                <c:v>744</c:v>
              </c:pt>
              <c:pt idx="1487">
                <c:v>744.5</c:v>
              </c:pt>
              <c:pt idx="1488">
                <c:v>745</c:v>
              </c:pt>
              <c:pt idx="1489">
                <c:v>745.5</c:v>
              </c:pt>
              <c:pt idx="1490">
                <c:v>746</c:v>
              </c:pt>
              <c:pt idx="1491">
                <c:v>746.5</c:v>
              </c:pt>
              <c:pt idx="1492">
                <c:v>747</c:v>
              </c:pt>
              <c:pt idx="1493">
                <c:v>747.5</c:v>
              </c:pt>
              <c:pt idx="1494">
                <c:v>748</c:v>
              </c:pt>
              <c:pt idx="1495">
                <c:v>748.5</c:v>
              </c:pt>
              <c:pt idx="1496">
                <c:v>749</c:v>
              </c:pt>
              <c:pt idx="1497">
                <c:v>749.5</c:v>
              </c:pt>
              <c:pt idx="1498">
                <c:v>750</c:v>
              </c:pt>
              <c:pt idx="1499">
                <c:v>750.5</c:v>
              </c:pt>
              <c:pt idx="1500">
                <c:v>751</c:v>
              </c:pt>
              <c:pt idx="1501">
                <c:v>751.5</c:v>
              </c:pt>
              <c:pt idx="1502">
                <c:v>752</c:v>
              </c:pt>
              <c:pt idx="1503">
                <c:v>752.5</c:v>
              </c:pt>
              <c:pt idx="1504">
                <c:v>753</c:v>
              </c:pt>
              <c:pt idx="1505">
                <c:v>753.5</c:v>
              </c:pt>
              <c:pt idx="1506">
                <c:v>754</c:v>
              </c:pt>
              <c:pt idx="1507">
                <c:v>754.5</c:v>
              </c:pt>
              <c:pt idx="1508">
                <c:v>755</c:v>
              </c:pt>
              <c:pt idx="1509">
                <c:v>755.5</c:v>
              </c:pt>
              <c:pt idx="1510">
                <c:v>756</c:v>
              </c:pt>
              <c:pt idx="1511">
                <c:v>756.5</c:v>
              </c:pt>
              <c:pt idx="1512">
                <c:v>757</c:v>
              </c:pt>
              <c:pt idx="1513">
                <c:v>757.5</c:v>
              </c:pt>
              <c:pt idx="1514">
                <c:v>758</c:v>
              </c:pt>
              <c:pt idx="1515">
                <c:v>758.5</c:v>
              </c:pt>
              <c:pt idx="1516">
                <c:v>759</c:v>
              </c:pt>
              <c:pt idx="1517">
                <c:v>759.5</c:v>
              </c:pt>
              <c:pt idx="1518">
                <c:v>760</c:v>
              </c:pt>
              <c:pt idx="1519">
                <c:v>760.5</c:v>
              </c:pt>
              <c:pt idx="1520">
                <c:v>761</c:v>
              </c:pt>
              <c:pt idx="1521">
                <c:v>761.5</c:v>
              </c:pt>
              <c:pt idx="1522">
                <c:v>762</c:v>
              </c:pt>
              <c:pt idx="1523">
                <c:v>762.5</c:v>
              </c:pt>
              <c:pt idx="1524">
                <c:v>763</c:v>
              </c:pt>
              <c:pt idx="1525">
                <c:v>763.5</c:v>
              </c:pt>
              <c:pt idx="1526">
                <c:v>764</c:v>
              </c:pt>
              <c:pt idx="1527">
                <c:v>764.5</c:v>
              </c:pt>
              <c:pt idx="1528">
                <c:v>765</c:v>
              </c:pt>
              <c:pt idx="1529">
                <c:v>765.5</c:v>
              </c:pt>
              <c:pt idx="1530">
                <c:v>766</c:v>
              </c:pt>
              <c:pt idx="1531">
                <c:v>766.5</c:v>
              </c:pt>
              <c:pt idx="1532">
                <c:v>767</c:v>
              </c:pt>
              <c:pt idx="1533">
                <c:v>767.5</c:v>
              </c:pt>
              <c:pt idx="1534">
                <c:v>768</c:v>
              </c:pt>
              <c:pt idx="1535">
                <c:v>768.5</c:v>
              </c:pt>
              <c:pt idx="1536">
                <c:v>769</c:v>
              </c:pt>
              <c:pt idx="1537">
                <c:v>769.5</c:v>
              </c:pt>
              <c:pt idx="1538">
                <c:v>770</c:v>
              </c:pt>
              <c:pt idx="1539">
                <c:v>770.5</c:v>
              </c:pt>
              <c:pt idx="1540">
                <c:v>771</c:v>
              </c:pt>
              <c:pt idx="1541">
                <c:v>771.5</c:v>
              </c:pt>
              <c:pt idx="1542">
                <c:v>772</c:v>
              </c:pt>
              <c:pt idx="1543">
                <c:v>772.5</c:v>
              </c:pt>
              <c:pt idx="1544">
                <c:v>773</c:v>
              </c:pt>
              <c:pt idx="1545">
                <c:v>773.5</c:v>
              </c:pt>
              <c:pt idx="1546">
                <c:v>774</c:v>
              </c:pt>
              <c:pt idx="1547">
                <c:v>774.5</c:v>
              </c:pt>
              <c:pt idx="1548">
                <c:v>775</c:v>
              </c:pt>
              <c:pt idx="1549">
                <c:v>775.5</c:v>
              </c:pt>
              <c:pt idx="1550">
                <c:v>776</c:v>
              </c:pt>
              <c:pt idx="1551">
                <c:v>776.5</c:v>
              </c:pt>
              <c:pt idx="1552">
                <c:v>777</c:v>
              </c:pt>
              <c:pt idx="1553">
                <c:v>777.5</c:v>
              </c:pt>
              <c:pt idx="1554">
                <c:v>778</c:v>
              </c:pt>
              <c:pt idx="1555">
                <c:v>778.5</c:v>
              </c:pt>
              <c:pt idx="1556">
                <c:v>779</c:v>
              </c:pt>
              <c:pt idx="1557">
                <c:v>779.5</c:v>
              </c:pt>
              <c:pt idx="1558">
                <c:v>780</c:v>
              </c:pt>
              <c:pt idx="1559">
                <c:v>780.5</c:v>
              </c:pt>
              <c:pt idx="1560">
                <c:v>781</c:v>
              </c:pt>
              <c:pt idx="1561">
                <c:v>781.5</c:v>
              </c:pt>
              <c:pt idx="1562">
                <c:v>782</c:v>
              </c:pt>
              <c:pt idx="1563">
                <c:v>782.5</c:v>
              </c:pt>
              <c:pt idx="1564">
                <c:v>783</c:v>
              </c:pt>
              <c:pt idx="1565">
                <c:v>783.5</c:v>
              </c:pt>
              <c:pt idx="1566">
                <c:v>784</c:v>
              </c:pt>
              <c:pt idx="1567">
                <c:v>784.5</c:v>
              </c:pt>
              <c:pt idx="1568">
                <c:v>785</c:v>
              </c:pt>
              <c:pt idx="1569">
                <c:v>785.5</c:v>
              </c:pt>
              <c:pt idx="1570">
                <c:v>786</c:v>
              </c:pt>
              <c:pt idx="1571">
                <c:v>786.5</c:v>
              </c:pt>
              <c:pt idx="1572">
                <c:v>787</c:v>
              </c:pt>
              <c:pt idx="1573">
                <c:v>787.5</c:v>
              </c:pt>
              <c:pt idx="1574">
                <c:v>788</c:v>
              </c:pt>
              <c:pt idx="1575">
                <c:v>788.5</c:v>
              </c:pt>
              <c:pt idx="1576">
                <c:v>789</c:v>
              </c:pt>
              <c:pt idx="1577">
                <c:v>789.5</c:v>
              </c:pt>
              <c:pt idx="1578">
                <c:v>790</c:v>
              </c:pt>
              <c:pt idx="1579">
                <c:v>790.5</c:v>
              </c:pt>
              <c:pt idx="1580">
                <c:v>791</c:v>
              </c:pt>
              <c:pt idx="1581">
                <c:v>791.5</c:v>
              </c:pt>
              <c:pt idx="1582">
                <c:v>792</c:v>
              </c:pt>
              <c:pt idx="1583">
                <c:v>792.5</c:v>
              </c:pt>
              <c:pt idx="1584">
                <c:v>793</c:v>
              </c:pt>
              <c:pt idx="1585">
                <c:v>793.5</c:v>
              </c:pt>
              <c:pt idx="1586">
                <c:v>794</c:v>
              </c:pt>
              <c:pt idx="1587">
                <c:v>794.5</c:v>
              </c:pt>
              <c:pt idx="1588">
                <c:v>795</c:v>
              </c:pt>
              <c:pt idx="1589">
                <c:v>795.5</c:v>
              </c:pt>
              <c:pt idx="1590">
                <c:v>796</c:v>
              </c:pt>
              <c:pt idx="1591">
                <c:v>796.5</c:v>
              </c:pt>
              <c:pt idx="1592">
                <c:v>797</c:v>
              </c:pt>
              <c:pt idx="1593">
                <c:v>797.5</c:v>
              </c:pt>
              <c:pt idx="1594">
                <c:v>798</c:v>
              </c:pt>
              <c:pt idx="1595">
                <c:v>798.5</c:v>
              </c:pt>
              <c:pt idx="1596">
                <c:v>799</c:v>
              </c:pt>
              <c:pt idx="1597">
                <c:v>799.5</c:v>
              </c:pt>
              <c:pt idx="1598">
                <c:v>800</c:v>
              </c:pt>
              <c:pt idx="1599">
                <c:v>800.5</c:v>
              </c:pt>
              <c:pt idx="1600">
                <c:v>801</c:v>
              </c:pt>
              <c:pt idx="1601">
                <c:v>801.5</c:v>
              </c:pt>
              <c:pt idx="1602">
                <c:v>802</c:v>
              </c:pt>
              <c:pt idx="1603">
                <c:v>802.5</c:v>
              </c:pt>
              <c:pt idx="1604">
                <c:v>803</c:v>
              </c:pt>
              <c:pt idx="1605">
                <c:v>803.5</c:v>
              </c:pt>
              <c:pt idx="1606">
                <c:v>804</c:v>
              </c:pt>
              <c:pt idx="1607">
                <c:v>804.5</c:v>
              </c:pt>
              <c:pt idx="1608">
                <c:v>805</c:v>
              </c:pt>
              <c:pt idx="1609">
                <c:v>805.5</c:v>
              </c:pt>
              <c:pt idx="1610">
                <c:v>806</c:v>
              </c:pt>
              <c:pt idx="1611">
                <c:v>806.5</c:v>
              </c:pt>
              <c:pt idx="1612">
                <c:v>807</c:v>
              </c:pt>
              <c:pt idx="1613">
                <c:v>807.5</c:v>
              </c:pt>
              <c:pt idx="1614">
                <c:v>808</c:v>
              </c:pt>
              <c:pt idx="1615">
                <c:v>808.5</c:v>
              </c:pt>
              <c:pt idx="1616">
                <c:v>809</c:v>
              </c:pt>
              <c:pt idx="1617">
                <c:v>809.5</c:v>
              </c:pt>
              <c:pt idx="1618">
                <c:v>810</c:v>
              </c:pt>
              <c:pt idx="1619">
                <c:v>810.5</c:v>
              </c:pt>
              <c:pt idx="1620">
                <c:v>811</c:v>
              </c:pt>
              <c:pt idx="1621">
                <c:v>811.5</c:v>
              </c:pt>
              <c:pt idx="1622">
                <c:v>812</c:v>
              </c:pt>
              <c:pt idx="1623">
                <c:v>812.5</c:v>
              </c:pt>
              <c:pt idx="1624">
                <c:v>813</c:v>
              </c:pt>
              <c:pt idx="1625">
                <c:v>813.5</c:v>
              </c:pt>
              <c:pt idx="1626">
                <c:v>814</c:v>
              </c:pt>
              <c:pt idx="1627">
                <c:v>814.5</c:v>
              </c:pt>
              <c:pt idx="1628">
                <c:v>815</c:v>
              </c:pt>
              <c:pt idx="1629">
                <c:v>815.5</c:v>
              </c:pt>
              <c:pt idx="1630">
                <c:v>816</c:v>
              </c:pt>
              <c:pt idx="1631">
                <c:v>816.5</c:v>
              </c:pt>
              <c:pt idx="1632">
                <c:v>817</c:v>
              </c:pt>
              <c:pt idx="1633">
                <c:v>817.5</c:v>
              </c:pt>
              <c:pt idx="1634">
                <c:v>818</c:v>
              </c:pt>
              <c:pt idx="1635">
                <c:v>818.5</c:v>
              </c:pt>
              <c:pt idx="1636">
                <c:v>819</c:v>
              </c:pt>
              <c:pt idx="1637">
                <c:v>819.5</c:v>
              </c:pt>
              <c:pt idx="1638">
                <c:v>820</c:v>
              </c:pt>
              <c:pt idx="1639">
                <c:v>820.5</c:v>
              </c:pt>
              <c:pt idx="1640">
                <c:v>821</c:v>
              </c:pt>
              <c:pt idx="1641">
                <c:v>821.5</c:v>
              </c:pt>
              <c:pt idx="1642">
                <c:v>822</c:v>
              </c:pt>
              <c:pt idx="1643">
                <c:v>822.5</c:v>
              </c:pt>
              <c:pt idx="1644">
                <c:v>823</c:v>
              </c:pt>
              <c:pt idx="1645">
                <c:v>823.5</c:v>
              </c:pt>
              <c:pt idx="1646">
                <c:v>824</c:v>
              </c:pt>
              <c:pt idx="1647">
                <c:v>824.5</c:v>
              </c:pt>
              <c:pt idx="1648">
                <c:v>825</c:v>
              </c:pt>
              <c:pt idx="1649">
                <c:v>825.5</c:v>
              </c:pt>
              <c:pt idx="1650">
                <c:v>826</c:v>
              </c:pt>
              <c:pt idx="1651">
                <c:v>826.5</c:v>
              </c:pt>
              <c:pt idx="1652">
                <c:v>827</c:v>
              </c:pt>
              <c:pt idx="1653">
                <c:v>827.5</c:v>
              </c:pt>
              <c:pt idx="1654">
                <c:v>828</c:v>
              </c:pt>
              <c:pt idx="1655">
                <c:v>828.5</c:v>
              </c:pt>
              <c:pt idx="1656">
                <c:v>829</c:v>
              </c:pt>
              <c:pt idx="1657">
                <c:v>829.5</c:v>
              </c:pt>
              <c:pt idx="1658">
                <c:v>830</c:v>
              </c:pt>
              <c:pt idx="1659">
                <c:v>830.5</c:v>
              </c:pt>
              <c:pt idx="1660">
                <c:v>831</c:v>
              </c:pt>
              <c:pt idx="1661">
                <c:v>831.5</c:v>
              </c:pt>
              <c:pt idx="1662">
                <c:v>832</c:v>
              </c:pt>
              <c:pt idx="1663">
                <c:v>832.5</c:v>
              </c:pt>
              <c:pt idx="1664">
                <c:v>833</c:v>
              </c:pt>
              <c:pt idx="1665">
                <c:v>833.5</c:v>
              </c:pt>
              <c:pt idx="1666">
                <c:v>834</c:v>
              </c:pt>
              <c:pt idx="1667">
                <c:v>834.5</c:v>
              </c:pt>
              <c:pt idx="1668">
                <c:v>835</c:v>
              </c:pt>
              <c:pt idx="1669">
                <c:v>835.5</c:v>
              </c:pt>
              <c:pt idx="1670">
                <c:v>836</c:v>
              </c:pt>
              <c:pt idx="1671">
                <c:v>836.5</c:v>
              </c:pt>
              <c:pt idx="1672">
                <c:v>837</c:v>
              </c:pt>
              <c:pt idx="1673">
                <c:v>837.5</c:v>
              </c:pt>
              <c:pt idx="1674">
                <c:v>838</c:v>
              </c:pt>
              <c:pt idx="1675">
                <c:v>838.5</c:v>
              </c:pt>
              <c:pt idx="1676">
                <c:v>839</c:v>
              </c:pt>
              <c:pt idx="1677">
                <c:v>839.5</c:v>
              </c:pt>
              <c:pt idx="1678">
                <c:v>840</c:v>
              </c:pt>
              <c:pt idx="1679">
                <c:v>840.5</c:v>
              </c:pt>
              <c:pt idx="1680">
                <c:v>841</c:v>
              </c:pt>
              <c:pt idx="1681">
                <c:v>841.5</c:v>
              </c:pt>
              <c:pt idx="1682">
                <c:v>842</c:v>
              </c:pt>
              <c:pt idx="1683">
                <c:v>842.5</c:v>
              </c:pt>
              <c:pt idx="1684">
                <c:v>843</c:v>
              </c:pt>
              <c:pt idx="1685">
                <c:v>843.5</c:v>
              </c:pt>
              <c:pt idx="1686">
                <c:v>844</c:v>
              </c:pt>
              <c:pt idx="1687">
                <c:v>844.5</c:v>
              </c:pt>
              <c:pt idx="1688">
                <c:v>845</c:v>
              </c:pt>
              <c:pt idx="1689">
                <c:v>845.5</c:v>
              </c:pt>
              <c:pt idx="1690">
                <c:v>846</c:v>
              </c:pt>
              <c:pt idx="1691">
                <c:v>846.5</c:v>
              </c:pt>
              <c:pt idx="1692">
                <c:v>847</c:v>
              </c:pt>
              <c:pt idx="1693">
                <c:v>847.5</c:v>
              </c:pt>
              <c:pt idx="1694">
                <c:v>848</c:v>
              </c:pt>
              <c:pt idx="1695">
                <c:v>848.5</c:v>
              </c:pt>
              <c:pt idx="1696">
                <c:v>849</c:v>
              </c:pt>
              <c:pt idx="1697">
                <c:v>849.5</c:v>
              </c:pt>
              <c:pt idx="1698">
                <c:v>850</c:v>
              </c:pt>
              <c:pt idx="1699">
                <c:v>850.5</c:v>
              </c:pt>
              <c:pt idx="1700">
                <c:v>851</c:v>
              </c:pt>
              <c:pt idx="1701">
                <c:v>851.5</c:v>
              </c:pt>
              <c:pt idx="1702">
                <c:v>852</c:v>
              </c:pt>
              <c:pt idx="1703">
                <c:v>852.5</c:v>
              </c:pt>
              <c:pt idx="1704">
                <c:v>853</c:v>
              </c:pt>
              <c:pt idx="1705">
                <c:v>853.5</c:v>
              </c:pt>
              <c:pt idx="1706">
                <c:v>854</c:v>
              </c:pt>
              <c:pt idx="1707">
                <c:v>854.5</c:v>
              </c:pt>
              <c:pt idx="1708">
                <c:v>855</c:v>
              </c:pt>
              <c:pt idx="1709">
                <c:v>855.5</c:v>
              </c:pt>
              <c:pt idx="1710">
                <c:v>856</c:v>
              </c:pt>
              <c:pt idx="1711">
                <c:v>856.5</c:v>
              </c:pt>
              <c:pt idx="1712">
                <c:v>857</c:v>
              </c:pt>
              <c:pt idx="1713">
                <c:v>857.5</c:v>
              </c:pt>
              <c:pt idx="1714">
                <c:v>858</c:v>
              </c:pt>
              <c:pt idx="1715">
                <c:v>858.5</c:v>
              </c:pt>
              <c:pt idx="1716">
                <c:v>859</c:v>
              </c:pt>
              <c:pt idx="1717">
                <c:v>859.5</c:v>
              </c:pt>
              <c:pt idx="1718">
                <c:v>860</c:v>
              </c:pt>
              <c:pt idx="1719">
                <c:v>860.5</c:v>
              </c:pt>
              <c:pt idx="1720">
                <c:v>861</c:v>
              </c:pt>
              <c:pt idx="1721">
                <c:v>861.5</c:v>
              </c:pt>
              <c:pt idx="1722">
                <c:v>862</c:v>
              </c:pt>
              <c:pt idx="1723">
                <c:v>862.5</c:v>
              </c:pt>
              <c:pt idx="1724">
                <c:v>863</c:v>
              </c:pt>
              <c:pt idx="1725">
                <c:v>863.5</c:v>
              </c:pt>
              <c:pt idx="1726">
                <c:v>864</c:v>
              </c:pt>
              <c:pt idx="1727">
                <c:v>864.5</c:v>
              </c:pt>
              <c:pt idx="1728">
                <c:v>865</c:v>
              </c:pt>
              <c:pt idx="1729">
                <c:v>865.5</c:v>
              </c:pt>
              <c:pt idx="1730">
                <c:v>866</c:v>
              </c:pt>
              <c:pt idx="1731">
                <c:v>866.5</c:v>
              </c:pt>
              <c:pt idx="1732">
                <c:v>867</c:v>
              </c:pt>
              <c:pt idx="1733">
                <c:v>867.5</c:v>
              </c:pt>
              <c:pt idx="1734">
                <c:v>868</c:v>
              </c:pt>
              <c:pt idx="1735">
                <c:v>868.5</c:v>
              </c:pt>
              <c:pt idx="1736">
                <c:v>869</c:v>
              </c:pt>
              <c:pt idx="1737">
                <c:v>869.5</c:v>
              </c:pt>
              <c:pt idx="1738">
                <c:v>870</c:v>
              </c:pt>
              <c:pt idx="1739">
                <c:v>870.5</c:v>
              </c:pt>
              <c:pt idx="1740">
                <c:v>871</c:v>
              </c:pt>
              <c:pt idx="1741">
                <c:v>871.5</c:v>
              </c:pt>
              <c:pt idx="1742">
                <c:v>872</c:v>
              </c:pt>
              <c:pt idx="1743">
                <c:v>872.5</c:v>
              </c:pt>
              <c:pt idx="1744">
                <c:v>873</c:v>
              </c:pt>
              <c:pt idx="1745">
                <c:v>873.5</c:v>
              </c:pt>
              <c:pt idx="1746">
                <c:v>874</c:v>
              </c:pt>
              <c:pt idx="1747">
                <c:v>874.5</c:v>
              </c:pt>
              <c:pt idx="1748">
                <c:v>875</c:v>
              </c:pt>
              <c:pt idx="1749">
                <c:v>875.5</c:v>
              </c:pt>
              <c:pt idx="1750">
                <c:v>876</c:v>
              </c:pt>
              <c:pt idx="1751">
                <c:v>876.5</c:v>
              </c:pt>
              <c:pt idx="1752">
                <c:v>877</c:v>
              </c:pt>
              <c:pt idx="1753">
                <c:v>877.5</c:v>
              </c:pt>
              <c:pt idx="1754">
                <c:v>878</c:v>
              </c:pt>
              <c:pt idx="1755">
                <c:v>878.5</c:v>
              </c:pt>
              <c:pt idx="1756">
                <c:v>879</c:v>
              </c:pt>
              <c:pt idx="1757">
                <c:v>879.5</c:v>
              </c:pt>
              <c:pt idx="1758">
                <c:v>880</c:v>
              </c:pt>
              <c:pt idx="1759">
                <c:v>880.5</c:v>
              </c:pt>
              <c:pt idx="1760">
                <c:v>881</c:v>
              </c:pt>
              <c:pt idx="1761">
                <c:v>881.5</c:v>
              </c:pt>
              <c:pt idx="1762">
                <c:v>882</c:v>
              </c:pt>
              <c:pt idx="1763">
                <c:v>882.5</c:v>
              </c:pt>
              <c:pt idx="1764">
                <c:v>883</c:v>
              </c:pt>
              <c:pt idx="1765">
                <c:v>883.5</c:v>
              </c:pt>
              <c:pt idx="1766">
                <c:v>884</c:v>
              </c:pt>
              <c:pt idx="1767">
                <c:v>884.5</c:v>
              </c:pt>
              <c:pt idx="1768">
                <c:v>885</c:v>
              </c:pt>
              <c:pt idx="1769">
                <c:v>885.5</c:v>
              </c:pt>
              <c:pt idx="1770">
                <c:v>886</c:v>
              </c:pt>
              <c:pt idx="1771">
                <c:v>886.5</c:v>
              </c:pt>
              <c:pt idx="1772">
                <c:v>887</c:v>
              </c:pt>
              <c:pt idx="1773">
                <c:v>887.5</c:v>
              </c:pt>
              <c:pt idx="1774">
                <c:v>888</c:v>
              </c:pt>
              <c:pt idx="1775">
                <c:v>888.5</c:v>
              </c:pt>
              <c:pt idx="1776">
                <c:v>889</c:v>
              </c:pt>
              <c:pt idx="1777">
                <c:v>889.5</c:v>
              </c:pt>
              <c:pt idx="1778">
                <c:v>890</c:v>
              </c:pt>
              <c:pt idx="1779">
                <c:v>890.5</c:v>
              </c:pt>
              <c:pt idx="1780">
                <c:v>891</c:v>
              </c:pt>
              <c:pt idx="1781">
                <c:v>891.5</c:v>
              </c:pt>
              <c:pt idx="1782">
                <c:v>892</c:v>
              </c:pt>
              <c:pt idx="1783">
                <c:v>892.5</c:v>
              </c:pt>
              <c:pt idx="1784">
                <c:v>893</c:v>
              </c:pt>
              <c:pt idx="1785">
                <c:v>893.5</c:v>
              </c:pt>
              <c:pt idx="1786">
                <c:v>894</c:v>
              </c:pt>
              <c:pt idx="1787">
                <c:v>894.5</c:v>
              </c:pt>
              <c:pt idx="1788">
                <c:v>895</c:v>
              </c:pt>
              <c:pt idx="1789">
                <c:v>895.5</c:v>
              </c:pt>
              <c:pt idx="1790">
                <c:v>896</c:v>
              </c:pt>
              <c:pt idx="1791">
                <c:v>896.5</c:v>
              </c:pt>
              <c:pt idx="1792">
                <c:v>897</c:v>
              </c:pt>
              <c:pt idx="1793">
                <c:v>897.5</c:v>
              </c:pt>
              <c:pt idx="1794">
                <c:v>898</c:v>
              </c:pt>
              <c:pt idx="1795">
                <c:v>898.5</c:v>
              </c:pt>
              <c:pt idx="1796">
                <c:v>899</c:v>
              </c:pt>
              <c:pt idx="1797">
                <c:v>899.5</c:v>
              </c:pt>
              <c:pt idx="1798">
                <c:v>900</c:v>
              </c:pt>
              <c:pt idx="1799">
                <c:v>900.5</c:v>
              </c:pt>
              <c:pt idx="1800">
                <c:v>901</c:v>
              </c:pt>
              <c:pt idx="1801">
                <c:v>901.5</c:v>
              </c:pt>
              <c:pt idx="1802">
                <c:v>902</c:v>
              </c:pt>
              <c:pt idx="1803">
                <c:v>902.5</c:v>
              </c:pt>
              <c:pt idx="1804">
                <c:v>903</c:v>
              </c:pt>
              <c:pt idx="1805">
                <c:v>903.5</c:v>
              </c:pt>
              <c:pt idx="1806">
                <c:v>904</c:v>
              </c:pt>
              <c:pt idx="1807">
                <c:v>904.5</c:v>
              </c:pt>
              <c:pt idx="1808">
                <c:v>905</c:v>
              </c:pt>
              <c:pt idx="1809">
                <c:v>905.5</c:v>
              </c:pt>
              <c:pt idx="1810">
                <c:v>906</c:v>
              </c:pt>
              <c:pt idx="1811">
                <c:v>906.5</c:v>
              </c:pt>
              <c:pt idx="1812">
                <c:v>907</c:v>
              </c:pt>
              <c:pt idx="1813">
                <c:v>907.5</c:v>
              </c:pt>
              <c:pt idx="1814">
                <c:v>908</c:v>
              </c:pt>
              <c:pt idx="1815">
                <c:v>908.5</c:v>
              </c:pt>
              <c:pt idx="1816">
                <c:v>909</c:v>
              </c:pt>
              <c:pt idx="1817">
                <c:v>909.5</c:v>
              </c:pt>
              <c:pt idx="1818">
                <c:v>910</c:v>
              </c:pt>
              <c:pt idx="1819">
                <c:v>910.5</c:v>
              </c:pt>
              <c:pt idx="1820">
                <c:v>911</c:v>
              </c:pt>
              <c:pt idx="1821">
                <c:v>911.5</c:v>
              </c:pt>
              <c:pt idx="1822">
                <c:v>912</c:v>
              </c:pt>
              <c:pt idx="1823">
                <c:v>912.5</c:v>
              </c:pt>
              <c:pt idx="1824">
                <c:v>913</c:v>
              </c:pt>
              <c:pt idx="1825">
                <c:v>913.5</c:v>
              </c:pt>
              <c:pt idx="1826">
                <c:v>914</c:v>
              </c:pt>
              <c:pt idx="1827">
                <c:v>914.5</c:v>
              </c:pt>
              <c:pt idx="1828">
                <c:v>915</c:v>
              </c:pt>
              <c:pt idx="1829">
                <c:v>915.5</c:v>
              </c:pt>
              <c:pt idx="1830">
                <c:v>916</c:v>
              </c:pt>
              <c:pt idx="1831">
                <c:v>916.5</c:v>
              </c:pt>
              <c:pt idx="1832">
                <c:v>917</c:v>
              </c:pt>
              <c:pt idx="1833">
                <c:v>917.5</c:v>
              </c:pt>
              <c:pt idx="1834">
                <c:v>918</c:v>
              </c:pt>
              <c:pt idx="1835">
                <c:v>918.5</c:v>
              </c:pt>
              <c:pt idx="1836">
                <c:v>919</c:v>
              </c:pt>
              <c:pt idx="1837">
                <c:v>919.5</c:v>
              </c:pt>
              <c:pt idx="1838">
                <c:v>920</c:v>
              </c:pt>
              <c:pt idx="1839">
                <c:v>920.5</c:v>
              </c:pt>
              <c:pt idx="1840">
                <c:v>921</c:v>
              </c:pt>
              <c:pt idx="1841">
                <c:v>921.5</c:v>
              </c:pt>
              <c:pt idx="1842">
                <c:v>922</c:v>
              </c:pt>
              <c:pt idx="1843">
                <c:v>922.5</c:v>
              </c:pt>
              <c:pt idx="1844">
                <c:v>923</c:v>
              </c:pt>
              <c:pt idx="1845">
                <c:v>923.5</c:v>
              </c:pt>
              <c:pt idx="1846">
                <c:v>924</c:v>
              </c:pt>
              <c:pt idx="1847">
                <c:v>924.5</c:v>
              </c:pt>
              <c:pt idx="1848">
                <c:v>925</c:v>
              </c:pt>
              <c:pt idx="1849">
                <c:v>925.5</c:v>
              </c:pt>
              <c:pt idx="1850">
                <c:v>926</c:v>
              </c:pt>
              <c:pt idx="1851">
                <c:v>926.5</c:v>
              </c:pt>
              <c:pt idx="1852">
                <c:v>927</c:v>
              </c:pt>
              <c:pt idx="1853">
                <c:v>927.5</c:v>
              </c:pt>
              <c:pt idx="1854">
                <c:v>928</c:v>
              </c:pt>
              <c:pt idx="1855">
                <c:v>928.5</c:v>
              </c:pt>
              <c:pt idx="1856">
                <c:v>929</c:v>
              </c:pt>
              <c:pt idx="1857">
                <c:v>929.5</c:v>
              </c:pt>
              <c:pt idx="1858">
                <c:v>930</c:v>
              </c:pt>
              <c:pt idx="1859">
                <c:v>930.5</c:v>
              </c:pt>
              <c:pt idx="1860">
                <c:v>931</c:v>
              </c:pt>
              <c:pt idx="1861">
                <c:v>931.5</c:v>
              </c:pt>
              <c:pt idx="1862">
                <c:v>932</c:v>
              </c:pt>
              <c:pt idx="1863">
                <c:v>932.5</c:v>
              </c:pt>
              <c:pt idx="1864">
                <c:v>933</c:v>
              </c:pt>
              <c:pt idx="1865">
                <c:v>933.5</c:v>
              </c:pt>
              <c:pt idx="1866">
                <c:v>934</c:v>
              </c:pt>
              <c:pt idx="1867">
                <c:v>934.5</c:v>
              </c:pt>
              <c:pt idx="1868">
                <c:v>935</c:v>
              </c:pt>
              <c:pt idx="1869">
                <c:v>935.5</c:v>
              </c:pt>
              <c:pt idx="1870">
                <c:v>936</c:v>
              </c:pt>
              <c:pt idx="1871">
                <c:v>936.5</c:v>
              </c:pt>
              <c:pt idx="1872">
                <c:v>937</c:v>
              </c:pt>
              <c:pt idx="1873">
                <c:v>937.5</c:v>
              </c:pt>
              <c:pt idx="1874">
                <c:v>938</c:v>
              </c:pt>
              <c:pt idx="1875">
                <c:v>938.5</c:v>
              </c:pt>
              <c:pt idx="1876">
                <c:v>939</c:v>
              </c:pt>
              <c:pt idx="1877">
                <c:v>939.5</c:v>
              </c:pt>
              <c:pt idx="1878">
                <c:v>940</c:v>
              </c:pt>
              <c:pt idx="1879">
                <c:v>940.5</c:v>
              </c:pt>
              <c:pt idx="1880">
                <c:v>941</c:v>
              </c:pt>
              <c:pt idx="1881">
                <c:v>941.5</c:v>
              </c:pt>
              <c:pt idx="1882">
                <c:v>942</c:v>
              </c:pt>
              <c:pt idx="1883">
                <c:v>942.5</c:v>
              </c:pt>
              <c:pt idx="1884">
                <c:v>943</c:v>
              </c:pt>
              <c:pt idx="1885">
                <c:v>943.5</c:v>
              </c:pt>
              <c:pt idx="1886">
                <c:v>944</c:v>
              </c:pt>
              <c:pt idx="1887">
                <c:v>944.5</c:v>
              </c:pt>
              <c:pt idx="1888">
                <c:v>945</c:v>
              </c:pt>
              <c:pt idx="1889">
                <c:v>945.5</c:v>
              </c:pt>
              <c:pt idx="1890">
                <c:v>946</c:v>
              </c:pt>
              <c:pt idx="1891">
                <c:v>946.5</c:v>
              </c:pt>
              <c:pt idx="1892">
                <c:v>947</c:v>
              </c:pt>
              <c:pt idx="1893">
                <c:v>947.5</c:v>
              </c:pt>
              <c:pt idx="1894">
                <c:v>948</c:v>
              </c:pt>
              <c:pt idx="1895">
                <c:v>948.5</c:v>
              </c:pt>
              <c:pt idx="1896">
                <c:v>949</c:v>
              </c:pt>
              <c:pt idx="1897">
                <c:v>949.5</c:v>
              </c:pt>
              <c:pt idx="1898">
                <c:v>950</c:v>
              </c:pt>
              <c:pt idx="1899">
                <c:v>950.5</c:v>
              </c:pt>
              <c:pt idx="1900">
                <c:v>951</c:v>
              </c:pt>
              <c:pt idx="1901">
                <c:v>951.5</c:v>
              </c:pt>
              <c:pt idx="1902">
                <c:v>952</c:v>
              </c:pt>
              <c:pt idx="1903">
                <c:v>952.5</c:v>
              </c:pt>
              <c:pt idx="1904">
                <c:v>953</c:v>
              </c:pt>
              <c:pt idx="1905">
                <c:v>953.5</c:v>
              </c:pt>
              <c:pt idx="1906">
                <c:v>954</c:v>
              </c:pt>
              <c:pt idx="1907">
                <c:v>954.5</c:v>
              </c:pt>
              <c:pt idx="1908">
                <c:v>955</c:v>
              </c:pt>
              <c:pt idx="1909">
                <c:v>955.5</c:v>
              </c:pt>
              <c:pt idx="1910">
                <c:v>956</c:v>
              </c:pt>
              <c:pt idx="1911">
                <c:v>956.5</c:v>
              </c:pt>
              <c:pt idx="1912">
                <c:v>957</c:v>
              </c:pt>
              <c:pt idx="1913">
                <c:v>957.5</c:v>
              </c:pt>
              <c:pt idx="1914">
                <c:v>958</c:v>
              </c:pt>
              <c:pt idx="1915">
                <c:v>958.5</c:v>
              </c:pt>
              <c:pt idx="1916">
                <c:v>959</c:v>
              </c:pt>
              <c:pt idx="1917">
                <c:v>959.5</c:v>
              </c:pt>
              <c:pt idx="1918">
                <c:v>960</c:v>
              </c:pt>
              <c:pt idx="1919">
                <c:v>960.5</c:v>
              </c:pt>
              <c:pt idx="1920">
                <c:v>961</c:v>
              </c:pt>
              <c:pt idx="1921">
                <c:v>961.5</c:v>
              </c:pt>
              <c:pt idx="1922">
                <c:v>962</c:v>
              </c:pt>
              <c:pt idx="1923">
                <c:v>962.5</c:v>
              </c:pt>
              <c:pt idx="1924">
                <c:v>963</c:v>
              </c:pt>
              <c:pt idx="1925">
                <c:v>963.5</c:v>
              </c:pt>
              <c:pt idx="1926">
                <c:v>964</c:v>
              </c:pt>
              <c:pt idx="1927">
                <c:v>964.5</c:v>
              </c:pt>
              <c:pt idx="1928">
                <c:v>965</c:v>
              </c:pt>
              <c:pt idx="1929">
                <c:v>965.5</c:v>
              </c:pt>
              <c:pt idx="1930">
                <c:v>966</c:v>
              </c:pt>
              <c:pt idx="1931">
                <c:v>966.5</c:v>
              </c:pt>
              <c:pt idx="1932">
                <c:v>967</c:v>
              </c:pt>
              <c:pt idx="1933">
                <c:v>967.5</c:v>
              </c:pt>
              <c:pt idx="1934">
                <c:v>968</c:v>
              </c:pt>
              <c:pt idx="1935">
                <c:v>968.5</c:v>
              </c:pt>
              <c:pt idx="1936">
                <c:v>969</c:v>
              </c:pt>
              <c:pt idx="1937">
                <c:v>969.5</c:v>
              </c:pt>
              <c:pt idx="1938">
                <c:v>970</c:v>
              </c:pt>
              <c:pt idx="1939">
                <c:v>970.5</c:v>
              </c:pt>
              <c:pt idx="1940">
                <c:v>971</c:v>
              </c:pt>
              <c:pt idx="1941">
                <c:v>971.5</c:v>
              </c:pt>
              <c:pt idx="1942">
                <c:v>972</c:v>
              </c:pt>
              <c:pt idx="1943">
                <c:v>972.5</c:v>
              </c:pt>
              <c:pt idx="1944">
                <c:v>973</c:v>
              </c:pt>
              <c:pt idx="1945">
                <c:v>973.5</c:v>
              </c:pt>
              <c:pt idx="1946">
                <c:v>974</c:v>
              </c:pt>
              <c:pt idx="1947">
                <c:v>974.5</c:v>
              </c:pt>
              <c:pt idx="1948">
                <c:v>975</c:v>
              </c:pt>
              <c:pt idx="1949">
                <c:v>975.5</c:v>
              </c:pt>
              <c:pt idx="1950">
                <c:v>976</c:v>
              </c:pt>
              <c:pt idx="1951">
                <c:v>976.5</c:v>
              </c:pt>
              <c:pt idx="1952">
                <c:v>977</c:v>
              </c:pt>
              <c:pt idx="1953">
                <c:v>977.5</c:v>
              </c:pt>
              <c:pt idx="1954">
                <c:v>978</c:v>
              </c:pt>
              <c:pt idx="1955">
                <c:v>978.5</c:v>
              </c:pt>
              <c:pt idx="1956">
                <c:v>979</c:v>
              </c:pt>
              <c:pt idx="1957">
                <c:v>979.5</c:v>
              </c:pt>
              <c:pt idx="1958">
                <c:v>980</c:v>
              </c:pt>
              <c:pt idx="1959">
                <c:v>980.5</c:v>
              </c:pt>
              <c:pt idx="1960">
                <c:v>981</c:v>
              </c:pt>
              <c:pt idx="1961">
                <c:v>981.5</c:v>
              </c:pt>
              <c:pt idx="1962">
                <c:v>982</c:v>
              </c:pt>
              <c:pt idx="1963">
                <c:v>982.5</c:v>
              </c:pt>
              <c:pt idx="1964">
                <c:v>983</c:v>
              </c:pt>
              <c:pt idx="1965">
                <c:v>983.5</c:v>
              </c:pt>
              <c:pt idx="1966">
                <c:v>984</c:v>
              </c:pt>
              <c:pt idx="1967">
                <c:v>984.5</c:v>
              </c:pt>
              <c:pt idx="1968">
                <c:v>985</c:v>
              </c:pt>
              <c:pt idx="1969">
                <c:v>985.5</c:v>
              </c:pt>
              <c:pt idx="1970">
                <c:v>986</c:v>
              </c:pt>
              <c:pt idx="1971">
                <c:v>986.5</c:v>
              </c:pt>
              <c:pt idx="1972">
                <c:v>987</c:v>
              </c:pt>
              <c:pt idx="1973">
                <c:v>987.5</c:v>
              </c:pt>
              <c:pt idx="1974">
                <c:v>988</c:v>
              </c:pt>
              <c:pt idx="1975">
                <c:v>988.5</c:v>
              </c:pt>
              <c:pt idx="1976">
                <c:v>989</c:v>
              </c:pt>
              <c:pt idx="1977">
                <c:v>989.5</c:v>
              </c:pt>
              <c:pt idx="1978">
                <c:v>990</c:v>
              </c:pt>
              <c:pt idx="1979">
                <c:v>990.5</c:v>
              </c:pt>
              <c:pt idx="1980">
                <c:v>991</c:v>
              </c:pt>
              <c:pt idx="1981">
                <c:v>991.5</c:v>
              </c:pt>
              <c:pt idx="1982">
                <c:v>992</c:v>
              </c:pt>
              <c:pt idx="1983">
                <c:v>992.5</c:v>
              </c:pt>
              <c:pt idx="1984">
                <c:v>993</c:v>
              </c:pt>
              <c:pt idx="1985">
                <c:v>993.5</c:v>
              </c:pt>
              <c:pt idx="1986">
                <c:v>994</c:v>
              </c:pt>
              <c:pt idx="1987">
                <c:v>994.5</c:v>
              </c:pt>
              <c:pt idx="1988">
                <c:v>995</c:v>
              </c:pt>
            </c:numLit>
          </c:xVal>
          <c:yVal>
            <c:numLit>
              <c:formatCode>General</c:formatCode>
              <c:ptCount val="1989"/>
              <c:pt idx="0">
                <c:v>119.74138637943334</c:v>
              </c:pt>
              <c:pt idx="1">
                <c:v>119.58094682643332</c:v>
              </c:pt>
              <c:pt idx="2">
                <c:v>119.50072704993333</c:v>
              </c:pt>
              <c:pt idx="3">
                <c:v>112.86922552663333</c:v>
              </c:pt>
              <c:pt idx="4">
                <c:v>102.14651540173334</c:v>
              </c:pt>
              <c:pt idx="5">
                <c:v>112.20072738906667</c:v>
              </c:pt>
              <c:pt idx="6">
                <c:v>116.88021435106664</c:v>
              </c:pt>
              <c:pt idx="7">
                <c:v>118.00329122206666</c:v>
              </c:pt>
              <c:pt idx="8">
                <c:v>117.46849271223334</c:v>
              </c:pt>
              <c:pt idx="9">
                <c:v>109.66043446666667</c:v>
              </c:pt>
              <c:pt idx="10">
                <c:v>105.70292549316667</c:v>
              </c:pt>
              <c:pt idx="11">
                <c:v>107.2805810973</c:v>
              </c:pt>
              <c:pt idx="12">
                <c:v>105.72966541866667</c:v>
              </c:pt>
              <c:pt idx="13">
                <c:v>106.34468370496666</c:v>
              </c:pt>
              <c:pt idx="14">
                <c:v>107.54798035253333</c:v>
              </c:pt>
              <c:pt idx="15">
                <c:v>109.82087401976666</c:v>
              </c:pt>
              <c:pt idx="16">
                <c:v>111.53222925159999</c:v>
              </c:pt>
              <c:pt idx="17">
                <c:v>115.43625837436667</c:v>
              </c:pt>
              <c:pt idx="18">
                <c:v>117.46849271223334</c:v>
              </c:pt>
              <c:pt idx="19">
                <c:v>118.29743040250001</c:v>
              </c:pt>
              <c:pt idx="20">
                <c:v>117.94981137103333</c:v>
              </c:pt>
              <c:pt idx="21">
                <c:v>116.45237554326667</c:v>
              </c:pt>
              <c:pt idx="22">
                <c:v>118.0835109984</c:v>
              </c:pt>
              <c:pt idx="23">
                <c:v>117.8963315199</c:v>
              </c:pt>
              <c:pt idx="24">
                <c:v>117.46849271206668</c:v>
              </c:pt>
              <c:pt idx="25">
                <c:v>118.24395055163332</c:v>
              </c:pt>
              <c:pt idx="26">
                <c:v>118.11025092396666</c:v>
              </c:pt>
              <c:pt idx="27">
                <c:v>118.88570876359999</c:v>
              </c:pt>
              <c:pt idx="28">
                <c:v>118.51134980646667</c:v>
              </c:pt>
              <c:pt idx="29">
                <c:v>118.91244868906666</c:v>
              </c:pt>
              <c:pt idx="30">
                <c:v>118.91244868890003</c:v>
              </c:pt>
              <c:pt idx="31">
                <c:v>119.20658786950001</c:v>
              </c:pt>
              <c:pt idx="32">
                <c:v>119.28680764599999</c:v>
              </c:pt>
              <c:pt idx="33">
                <c:v>117.38827293549998</c:v>
              </c:pt>
              <c:pt idx="34">
                <c:v>118.80548898683332</c:v>
              </c:pt>
              <c:pt idx="35">
                <c:v>118.48460988086667</c:v>
              </c:pt>
              <c:pt idx="36">
                <c:v>117.09413375496668</c:v>
              </c:pt>
              <c:pt idx="37">
                <c:v>116.98717405296668</c:v>
              </c:pt>
              <c:pt idx="38">
                <c:v>117.14761360626669</c:v>
              </c:pt>
              <c:pt idx="39">
                <c:v>117.49523263773331</c:v>
              </c:pt>
              <c:pt idx="40">
                <c:v>117.46849271206666</c:v>
              </c:pt>
              <c:pt idx="41">
                <c:v>118.03003114753334</c:v>
              </c:pt>
              <c:pt idx="42">
                <c:v>117.70915204149999</c:v>
              </c:pt>
              <c:pt idx="43">
                <c:v>117.52197256300001</c:v>
              </c:pt>
              <c:pt idx="44">
                <c:v>117.81611174346666</c:v>
              </c:pt>
              <c:pt idx="45">
                <c:v>118.32417032806667</c:v>
              </c:pt>
              <c:pt idx="46">
                <c:v>118.6450494339</c:v>
              </c:pt>
              <c:pt idx="47">
                <c:v>118.37765017903332</c:v>
              </c:pt>
              <c:pt idx="48">
                <c:v>118.13699084953335</c:v>
              </c:pt>
              <c:pt idx="49">
                <c:v>118.75200913596666</c:v>
              </c:pt>
              <c:pt idx="50">
                <c:v>118.77874906160001</c:v>
              </c:pt>
              <c:pt idx="51">
                <c:v>119.15310801856667</c:v>
              </c:pt>
              <c:pt idx="52">
                <c:v>118.88570876339999</c:v>
              </c:pt>
              <c:pt idx="53">
                <c:v>120.46336436786667</c:v>
              </c:pt>
              <c:pt idx="54">
                <c:v>120.91794310130001</c:v>
              </c:pt>
              <c:pt idx="55">
                <c:v>119.26006772046668</c:v>
              </c:pt>
              <c:pt idx="56">
                <c:v>119.55420690093332</c:v>
              </c:pt>
              <c:pt idx="57">
                <c:v>118.484609881</c:v>
              </c:pt>
              <c:pt idx="58">
                <c:v>118.83222891246668</c:v>
              </c:pt>
              <c:pt idx="59">
                <c:v>120.3564046659</c:v>
              </c:pt>
              <c:pt idx="60">
                <c:v>118.9124486891</c:v>
              </c:pt>
              <c:pt idx="61">
                <c:v>119.47398712436666</c:v>
              </c:pt>
              <c:pt idx="62">
                <c:v>119.87508600683333</c:v>
              </c:pt>
              <c:pt idx="63">
                <c:v>120.83772332493334</c:v>
              </c:pt>
              <c:pt idx="64">
                <c:v>121.39926176043333</c:v>
              </c:pt>
              <c:pt idx="65">
                <c:v>121.23882220743333</c:v>
              </c:pt>
              <c:pt idx="66">
                <c:v>122.49559870573334</c:v>
              </c:pt>
              <c:pt idx="67">
                <c:v>123.11061699219999</c:v>
              </c:pt>
              <c:pt idx="68">
                <c:v>122.14797967433333</c:v>
              </c:pt>
              <c:pt idx="69">
                <c:v>123.27105654516667</c:v>
              </c:pt>
              <c:pt idx="70">
                <c:v>122.25493937613334</c:v>
              </c:pt>
              <c:pt idx="71">
                <c:v>121.93406026996665</c:v>
              </c:pt>
              <c:pt idx="72">
                <c:v>122.04101997230002</c:v>
              </c:pt>
              <c:pt idx="73">
                <c:v>121.5062214623</c:v>
              </c:pt>
              <c:pt idx="74">
                <c:v>121.34578190929999</c:v>
              </c:pt>
              <c:pt idx="75">
                <c:v>121.55970131313335</c:v>
              </c:pt>
              <c:pt idx="76">
                <c:v>121.10512257996668</c:v>
              </c:pt>
              <c:pt idx="77">
                <c:v>121.6934009406</c:v>
              </c:pt>
              <c:pt idx="78">
                <c:v>120.81098339943333</c:v>
              </c:pt>
              <c:pt idx="79">
                <c:v>121.39926176026667</c:v>
              </c:pt>
              <c:pt idx="80">
                <c:v>120.97142295243333</c:v>
              </c:pt>
              <c:pt idx="81">
                <c:v>121.45274161110001</c:v>
              </c:pt>
              <c:pt idx="82">
                <c:v>121.72014086606667</c:v>
              </c:pt>
              <c:pt idx="83">
                <c:v>122.84321773726668</c:v>
              </c:pt>
              <c:pt idx="84">
                <c:v>122.73625803509999</c:v>
              </c:pt>
              <c:pt idx="85">
                <c:v>122.17471959993333</c:v>
              </c:pt>
              <c:pt idx="86">
                <c:v>121.77362071726668</c:v>
              </c:pt>
              <c:pt idx="87">
                <c:v>121.69340094093333</c:v>
              </c:pt>
              <c:pt idx="88">
                <c:v>121.10512257976666</c:v>
              </c:pt>
              <c:pt idx="89">
                <c:v>121.82710056806667</c:v>
              </c:pt>
              <c:pt idx="90">
                <c:v>122.09449982323333</c:v>
              </c:pt>
              <c:pt idx="91">
                <c:v>122.12123974856667</c:v>
              </c:pt>
              <c:pt idx="92">
                <c:v>121.72014086623334</c:v>
              </c:pt>
              <c:pt idx="93">
                <c:v>121.21208228173334</c:v>
              </c:pt>
              <c:pt idx="94">
                <c:v>121.05164272890001</c:v>
              </c:pt>
              <c:pt idx="95">
                <c:v>121.34578190919997</c:v>
              </c:pt>
              <c:pt idx="96">
                <c:v>122.2281994507</c:v>
              </c:pt>
              <c:pt idx="97">
                <c:v>120.8644632502</c:v>
              </c:pt>
              <c:pt idx="98">
                <c:v>121.02490280320001</c:v>
              </c:pt>
              <c:pt idx="99">
                <c:v>121.93406027020001</c:v>
              </c:pt>
              <c:pt idx="100">
                <c:v>122.01428004686666</c:v>
              </c:pt>
              <c:pt idx="101">
                <c:v>121.6131811642</c:v>
              </c:pt>
              <c:pt idx="102">
                <c:v>121.53296138769998</c:v>
              </c:pt>
              <c:pt idx="103">
                <c:v>121.18534235636666</c:v>
              </c:pt>
              <c:pt idx="104">
                <c:v>121.3190419837</c:v>
              </c:pt>
              <c:pt idx="105">
                <c:v>121.2120822816667</c:v>
              </c:pt>
              <c:pt idx="106">
                <c:v>120.99816287783334</c:v>
              </c:pt>
              <c:pt idx="107">
                <c:v>120.65054384633333</c:v>
              </c:pt>
              <c:pt idx="108">
                <c:v>120.51684421899999</c:v>
              </c:pt>
              <c:pt idx="109">
                <c:v>121.21208228183333</c:v>
              </c:pt>
              <c:pt idx="110">
                <c:v>122.3618990783</c:v>
              </c:pt>
              <c:pt idx="111">
                <c:v>121.7201408665</c:v>
              </c:pt>
              <c:pt idx="112">
                <c:v>121.42600168583334</c:v>
              </c:pt>
              <c:pt idx="113">
                <c:v>121.34578190949999</c:v>
              </c:pt>
              <c:pt idx="114">
                <c:v>121.2923020583</c:v>
              </c:pt>
              <c:pt idx="115">
                <c:v>121.82710056813333</c:v>
              </c:pt>
              <c:pt idx="116">
                <c:v>121.98754012113334</c:v>
              </c:pt>
              <c:pt idx="117">
                <c:v>123.29779647043331</c:v>
              </c:pt>
              <c:pt idx="118">
                <c:v>121.34578190929999</c:v>
              </c:pt>
              <c:pt idx="119">
                <c:v>120.89120317576665</c:v>
              </c:pt>
              <c:pt idx="120">
                <c:v>120.51684421893333</c:v>
              </c:pt>
              <c:pt idx="121">
                <c:v>120.0890054108</c:v>
              </c:pt>
              <c:pt idx="122">
                <c:v>120.08900541093332</c:v>
              </c:pt>
              <c:pt idx="123">
                <c:v>120.57032406960001</c:v>
              </c:pt>
              <c:pt idx="124">
                <c:v>120.40988451693333</c:v>
              </c:pt>
              <c:pt idx="125">
                <c:v>120.70402369743333</c:v>
              </c:pt>
              <c:pt idx="126">
                <c:v>120.43662444243334</c:v>
              </c:pt>
              <c:pt idx="127">
                <c:v>120.38314459126667</c:v>
              </c:pt>
              <c:pt idx="128">
                <c:v>121.23882220706668</c:v>
              </c:pt>
              <c:pt idx="129">
                <c:v>121.42600168573334</c:v>
              </c:pt>
              <c:pt idx="130">
                <c:v>121.15860243056666</c:v>
              </c:pt>
              <c:pt idx="131">
                <c:v>121.39926176006666</c:v>
              </c:pt>
              <c:pt idx="132">
                <c:v>121.15860243056666</c:v>
              </c:pt>
              <c:pt idx="133">
                <c:v>120.94468302673334</c:v>
              </c:pt>
              <c:pt idx="134">
                <c:v>120.62380392089999</c:v>
              </c:pt>
              <c:pt idx="135">
                <c:v>120.6505438464</c:v>
              </c:pt>
              <c:pt idx="136">
                <c:v>120.54358414423335</c:v>
              </c:pt>
              <c:pt idx="137">
                <c:v>120.5168442189</c:v>
              </c:pt>
              <c:pt idx="138">
                <c:v>120.03552556006666</c:v>
              </c:pt>
              <c:pt idx="139">
                <c:v>119.63442667756665</c:v>
              </c:pt>
              <c:pt idx="140">
                <c:v>119.50072704973336</c:v>
              </c:pt>
              <c:pt idx="141">
                <c:v>119.60768675206668</c:v>
              </c:pt>
              <c:pt idx="142">
                <c:v>120.06226548553333</c:v>
              </c:pt>
              <c:pt idx="143">
                <c:v>119.55420690103334</c:v>
              </c:pt>
              <c:pt idx="144">
                <c:v>119.76812630483334</c:v>
              </c:pt>
              <c:pt idx="145">
                <c:v>120.06226548519999</c:v>
              </c:pt>
              <c:pt idx="146">
                <c:v>120.35640466603333</c:v>
              </c:pt>
              <c:pt idx="147">
                <c:v>119.95530578333332</c:v>
              </c:pt>
              <c:pt idx="148">
                <c:v>119.8483460815</c:v>
              </c:pt>
              <c:pt idx="149">
                <c:v>120.06226548533334</c:v>
              </c:pt>
              <c:pt idx="150">
                <c:v>120.03552556016666</c:v>
              </c:pt>
              <c:pt idx="151">
                <c:v>120.1692251875</c:v>
              </c:pt>
              <c:pt idx="152">
                <c:v>120.16922518763333</c:v>
              </c:pt>
              <c:pt idx="153">
                <c:v>119.68790652849999</c:v>
              </c:pt>
              <c:pt idx="154">
                <c:v>119.76812630479999</c:v>
              </c:pt>
              <c:pt idx="155">
                <c:v>120.35640466596665</c:v>
              </c:pt>
              <c:pt idx="156">
                <c:v>120.75750354830001</c:v>
              </c:pt>
              <c:pt idx="157">
                <c:v>120.11574533646666</c:v>
              </c:pt>
              <c:pt idx="158">
                <c:v>120.1424852618</c:v>
              </c:pt>
              <c:pt idx="159">
                <c:v>120.2227050381</c:v>
              </c:pt>
              <c:pt idx="160">
                <c:v>120.51684421890002</c:v>
              </c:pt>
              <c:pt idx="161">
                <c:v>121.1853423564</c:v>
              </c:pt>
              <c:pt idx="162">
                <c:v>120.57032406973333</c:v>
              </c:pt>
              <c:pt idx="163">
                <c:v>120.5703240699</c:v>
              </c:pt>
              <c:pt idx="164">
                <c:v>120.40988451673333</c:v>
              </c:pt>
              <c:pt idx="165">
                <c:v>120.81098339906667</c:v>
              </c:pt>
              <c:pt idx="166">
                <c:v>120.73076362256666</c:v>
              </c:pt>
              <c:pt idx="167">
                <c:v>120.59706399556666</c:v>
              </c:pt>
              <c:pt idx="168">
                <c:v>120.03552555989999</c:v>
              </c:pt>
              <c:pt idx="169">
                <c:v>120.00878563456665</c:v>
              </c:pt>
              <c:pt idx="170">
                <c:v>119.63442667723332</c:v>
              </c:pt>
              <c:pt idx="171">
                <c:v>119.74138637923333</c:v>
              </c:pt>
              <c:pt idx="172">
                <c:v>120.24944496373335</c:v>
              </c:pt>
              <c:pt idx="173">
                <c:v>120.75750354853334</c:v>
              </c:pt>
              <c:pt idx="174">
                <c:v>120.0622654852</c:v>
              </c:pt>
              <c:pt idx="175">
                <c:v>119.50072705003332</c:v>
              </c:pt>
              <c:pt idx="176">
                <c:v>119.34028749703333</c:v>
              </c:pt>
              <c:pt idx="177">
                <c:v>119.26006772070001</c:v>
              </c:pt>
              <c:pt idx="178">
                <c:v>119.84834608166666</c:v>
              </c:pt>
              <c:pt idx="179">
                <c:v>120.24944496383334</c:v>
              </c:pt>
              <c:pt idx="180">
                <c:v>120.73076362283332</c:v>
              </c:pt>
              <c:pt idx="181">
                <c:v>121.66666101516665</c:v>
              </c:pt>
              <c:pt idx="182">
                <c:v>122.20145952550001</c:v>
              </c:pt>
              <c:pt idx="183">
                <c:v>121.10512257983333</c:v>
              </c:pt>
              <c:pt idx="184">
                <c:v>121.34578190946667</c:v>
              </c:pt>
              <c:pt idx="185">
                <c:v>121.50622146226668</c:v>
              </c:pt>
              <c:pt idx="186">
                <c:v>121.29230205826667</c:v>
              </c:pt>
              <c:pt idx="187">
                <c:v>121.31904198393333</c:v>
              </c:pt>
              <c:pt idx="188">
                <c:v>121.3457819095667</c:v>
              </c:pt>
              <c:pt idx="189">
                <c:v>120.78424347406667</c:v>
              </c:pt>
              <c:pt idx="190">
                <c:v>120.70402369756668</c:v>
              </c:pt>
              <c:pt idx="191">
                <c:v>120.83772332473335</c:v>
              </c:pt>
              <c:pt idx="192">
                <c:v>120.3564046659</c:v>
              </c:pt>
              <c:pt idx="193">
                <c:v>120.40988451689998</c:v>
              </c:pt>
              <c:pt idx="194">
                <c:v>120.99816287790001</c:v>
              </c:pt>
              <c:pt idx="195">
                <c:v>120.78424347406667</c:v>
              </c:pt>
              <c:pt idx="196">
                <c:v>120.40988451690002</c:v>
              </c:pt>
              <c:pt idx="197">
                <c:v>120.16922518723334</c:v>
              </c:pt>
              <c:pt idx="198">
                <c:v>120.43662444223332</c:v>
              </c:pt>
              <c:pt idx="199">
                <c:v>119.84834608123333</c:v>
              </c:pt>
              <c:pt idx="200">
                <c:v>119.82160615603334</c:v>
              </c:pt>
              <c:pt idx="201">
                <c:v>120.16922518736668</c:v>
              </c:pt>
              <c:pt idx="202">
                <c:v>120.91794310133334</c:v>
              </c:pt>
              <c:pt idx="203">
                <c:v>120.97142295216666</c:v>
              </c:pt>
              <c:pt idx="204">
                <c:v>120.73076362266666</c:v>
              </c:pt>
              <c:pt idx="205">
                <c:v>121.42600168546664</c:v>
              </c:pt>
              <c:pt idx="206">
                <c:v>120.51684421863332</c:v>
              </c:pt>
              <c:pt idx="207">
                <c:v>120.16922518746667</c:v>
              </c:pt>
              <c:pt idx="208">
                <c:v>120.4901042931</c:v>
              </c:pt>
              <c:pt idx="209">
                <c:v>120.1692251873</c:v>
              </c:pt>
              <c:pt idx="210">
                <c:v>120.40988451680001</c:v>
              </c:pt>
              <c:pt idx="211">
                <c:v>120.43662444246665</c:v>
              </c:pt>
              <c:pt idx="212">
                <c:v>120.86446325026668</c:v>
              </c:pt>
              <c:pt idx="213">
                <c:v>120.91794310143335</c:v>
              </c:pt>
              <c:pt idx="214">
                <c:v>120.4901042931</c:v>
              </c:pt>
              <c:pt idx="215">
                <c:v>120.16922518743333</c:v>
              </c:pt>
              <c:pt idx="216">
                <c:v>119.95530578326667</c:v>
              </c:pt>
              <c:pt idx="217">
                <c:v>120.22270503823334</c:v>
              </c:pt>
              <c:pt idx="218">
                <c:v>120.06226548523334</c:v>
              </c:pt>
              <c:pt idx="219">
                <c:v>119.98204570873334</c:v>
              </c:pt>
              <c:pt idx="220">
                <c:v>119.74138637943334</c:v>
              </c:pt>
              <c:pt idx="221">
                <c:v>120.38314459106665</c:v>
              </c:pt>
              <c:pt idx="222">
                <c:v>120.32966474056668</c:v>
              </c:pt>
              <c:pt idx="223">
                <c:v>120.38314459123335</c:v>
              </c:pt>
              <c:pt idx="224">
                <c:v>119.6076867519</c:v>
              </c:pt>
              <c:pt idx="225">
                <c:v>119.74138637923333</c:v>
              </c:pt>
              <c:pt idx="226">
                <c:v>120.5970639952</c:v>
              </c:pt>
              <c:pt idx="227">
                <c:v>120.40988451686667</c:v>
              </c:pt>
              <c:pt idx="228">
                <c:v>119.63442667736665</c:v>
              </c:pt>
              <c:pt idx="229">
                <c:v>119.63442667753334</c:v>
              </c:pt>
              <c:pt idx="230">
                <c:v>119.82160615586668</c:v>
              </c:pt>
              <c:pt idx="231">
                <c:v>119.92856585770001</c:v>
              </c:pt>
              <c:pt idx="232">
                <c:v>120.11574533653334</c:v>
              </c:pt>
              <c:pt idx="233">
                <c:v>120.46336436770002</c:v>
              </c:pt>
              <c:pt idx="234">
                <c:v>120.81098339953333</c:v>
              </c:pt>
              <c:pt idx="235">
                <c:v>120.06226548536665</c:v>
              </c:pt>
              <c:pt idx="236">
                <c:v>119.76812630486667</c:v>
              </c:pt>
              <c:pt idx="237">
                <c:v>119.20658786936667</c:v>
              </c:pt>
              <c:pt idx="238">
                <c:v>119.019408391</c:v>
              </c:pt>
              <c:pt idx="239">
                <c:v>119.12636809283333</c:v>
              </c:pt>
              <c:pt idx="240">
                <c:v>119.09962816766669</c:v>
              </c:pt>
              <c:pt idx="241">
                <c:v>119.01940839083333</c:v>
              </c:pt>
              <c:pt idx="242">
                <c:v>119.20658786949998</c:v>
              </c:pt>
              <c:pt idx="243">
                <c:v>118.99266846533335</c:v>
              </c:pt>
              <c:pt idx="244">
                <c:v>119.2333277948</c:v>
              </c:pt>
              <c:pt idx="245">
                <c:v>119.39376734813335</c:v>
              </c:pt>
              <c:pt idx="246">
                <c:v>119.50072704996667</c:v>
              </c:pt>
              <c:pt idx="247">
                <c:v>119.84834608130001</c:v>
              </c:pt>
              <c:pt idx="248">
                <c:v>119.26006772046668</c:v>
              </c:pt>
              <c:pt idx="249">
                <c:v>119.09962816746666</c:v>
              </c:pt>
              <c:pt idx="250">
                <c:v>118.83222891229998</c:v>
              </c:pt>
              <c:pt idx="251">
                <c:v>118.88570876359999</c:v>
              </c:pt>
              <c:pt idx="252">
                <c:v>118.91244868876664</c:v>
              </c:pt>
              <c:pt idx="253">
                <c:v>119.34028749693334</c:v>
              </c:pt>
              <c:pt idx="254">
                <c:v>118.85896883793335</c:v>
              </c:pt>
              <c:pt idx="255">
                <c:v>118.83222891243334</c:v>
              </c:pt>
              <c:pt idx="256">
                <c:v>119.55420690109999</c:v>
              </c:pt>
              <c:pt idx="257">
                <c:v>119.09962816740001</c:v>
              </c:pt>
              <c:pt idx="258">
                <c:v>119.01940839090001</c:v>
              </c:pt>
              <c:pt idx="259">
                <c:v>118.75200913576667</c:v>
              </c:pt>
              <c:pt idx="260">
                <c:v>118.9124486889</c:v>
              </c:pt>
              <c:pt idx="261">
                <c:v>119.3937673479</c:v>
              </c:pt>
              <c:pt idx="262">
                <c:v>119.39376734773333</c:v>
              </c:pt>
              <c:pt idx="263">
                <c:v>119.20658786923333</c:v>
              </c:pt>
              <c:pt idx="264">
                <c:v>118.77874906139999</c:v>
              </c:pt>
              <c:pt idx="265">
                <c:v>118.24395055173333</c:v>
              </c:pt>
              <c:pt idx="266">
                <c:v>118.21721062623334</c:v>
              </c:pt>
              <c:pt idx="267">
                <c:v>118.24395055136667</c:v>
              </c:pt>
              <c:pt idx="268">
                <c:v>118.08351099856668</c:v>
              </c:pt>
              <c:pt idx="269">
                <c:v>118.1637307749</c:v>
              </c:pt>
              <c:pt idx="270">
                <c:v>118.03003114753334</c:v>
              </c:pt>
              <c:pt idx="271">
                <c:v>118.00329122203334</c:v>
              </c:pt>
              <c:pt idx="272">
                <c:v>117.92307144553335</c:v>
              </c:pt>
              <c:pt idx="273">
                <c:v>118.1904707007</c:v>
              </c:pt>
              <c:pt idx="274">
                <c:v>118.11025092386667</c:v>
              </c:pt>
              <c:pt idx="275">
                <c:v>118.4043901045</c:v>
              </c:pt>
              <c:pt idx="276">
                <c:v>118.16373077500002</c:v>
              </c:pt>
              <c:pt idx="277">
                <c:v>118.19047070066667</c:v>
              </c:pt>
              <c:pt idx="278">
                <c:v>118.88570876350002</c:v>
              </c:pt>
              <c:pt idx="279">
                <c:v>117.86959159433333</c:v>
              </c:pt>
              <c:pt idx="280">
                <c:v>118.13699084933334</c:v>
              </c:pt>
              <c:pt idx="281">
                <c:v>118.00329122216665</c:v>
              </c:pt>
              <c:pt idx="282">
                <c:v>117.60219233949999</c:v>
              </c:pt>
              <c:pt idx="283">
                <c:v>118.19047070033334</c:v>
              </c:pt>
              <c:pt idx="284">
                <c:v>118.377650179</c:v>
              </c:pt>
              <c:pt idx="285">
                <c:v>118.45786995566668</c:v>
              </c:pt>
              <c:pt idx="286">
                <c:v>118.16373077466666</c:v>
              </c:pt>
              <c:pt idx="287">
                <c:v>117.84285166900001</c:v>
              </c:pt>
              <c:pt idx="288">
                <c:v>117.81611174333334</c:v>
              </c:pt>
              <c:pt idx="289">
                <c:v>117.308053159</c:v>
              </c:pt>
              <c:pt idx="290">
                <c:v>117.201093457</c:v>
              </c:pt>
              <c:pt idx="291">
                <c:v>116.90695427666667</c:v>
              </c:pt>
              <c:pt idx="292">
                <c:v>116.85347442566668</c:v>
              </c:pt>
              <c:pt idx="293">
                <c:v>117.14761360599999</c:v>
              </c:pt>
              <c:pt idx="294">
                <c:v>117.308053159</c:v>
              </c:pt>
              <c:pt idx="295">
                <c:v>117.17435353133332</c:v>
              </c:pt>
              <c:pt idx="296">
                <c:v>116.98717405299999</c:v>
              </c:pt>
              <c:pt idx="297">
                <c:v>116.96043412766666</c:v>
              </c:pt>
              <c:pt idx="298">
                <c:v>117.09413375533332</c:v>
              </c:pt>
              <c:pt idx="299">
                <c:v>116.85347442566666</c:v>
              </c:pt>
              <c:pt idx="300">
                <c:v>116.61281509600001</c:v>
              </c:pt>
              <c:pt idx="301">
                <c:v>116.69303487233333</c:v>
              </c:pt>
              <c:pt idx="302">
                <c:v>116.58607517066666</c:v>
              </c:pt>
              <c:pt idx="303">
                <c:v>116.58607517066666</c:v>
              </c:pt>
              <c:pt idx="304">
                <c:v>116.29193599</c:v>
              </c:pt>
              <c:pt idx="305">
                <c:v>116.53259531966667</c:v>
              </c:pt>
              <c:pt idx="306">
                <c:v>116.452375543</c:v>
              </c:pt>
              <c:pt idx="307">
                <c:v>116.34541584099999</c:v>
              </c:pt>
              <c:pt idx="308">
                <c:v>116.18497628800002</c:v>
              </c:pt>
              <c:pt idx="309">
                <c:v>116.37215576666667</c:v>
              </c:pt>
              <c:pt idx="310">
                <c:v>116.26519606433334</c:v>
              </c:pt>
              <c:pt idx="311">
                <c:v>116.05127666066666</c:v>
              </c:pt>
              <c:pt idx="312">
                <c:v>116.02453673500001</c:v>
              </c:pt>
              <c:pt idx="313">
                <c:v>116.18497628833332</c:v>
              </c:pt>
              <c:pt idx="314">
                <c:v>116.37215576666667</c:v>
              </c:pt>
              <c:pt idx="315">
                <c:v>116.318675916</c:v>
              </c:pt>
              <c:pt idx="316">
                <c:v>116.61281509633334</c:v>
              </c:pt>
              <c:pt idx="317">
                <c:v>116.34541584133335</c:v>
              </c:pt>
              <c:pt idx="318">
                <c:v>116.02453673533334</c:v>
              </c:pt>
              <c:pt idx="319">
                <c:v>116.158236363</c:v>
              </c:pt>
              <c:pt idx="320">
                <c:v>115.75713748033336</c:v>
              </c:pt>
              <c:pt idx="321">
                <c:v>115.48973822533333</c:v>
              </c:pt>
              <c:pt idx="322">
                <c:v>115.75713748033331</c:v>
              </c:pt>
              <c:pt idx="323">
                <c:v>115.83735725700001</c:v>
              </c:pt>
              <c:pt idx="324">
                <c:v>116.05127666099999</c:v>
              </c:pt>
              <c:pt idx="325">
                <c:v>115.89083710799999</c:v>
              </c:pt>
              <c:pt idx="326">
                <c:v>115.81061733133333</c:v>
              </c:pt>
              <c:pt idx="327">
                <c:v>115.56995800200001</c:v>
              </c:pt>
              <c:pt idx="328">
                <c:v>115.65017777833333</c:v>
              </c:pt>
              <c:pt idx="329">
                <c:v>115.73039755500001</c:v>
              </c:pt>
              <c:pt idx="330">
                <c:v>115.94431695899999</c:v>
              </c:pt>
              <c:pt idx="331">
                <c:v>115.48973822533333</c:v>
              </c:pt>
              <c:pt idx="332">
                <c:v>114.79450016233334</c:v>
              </c:pt>
              <c:pt idx="333">
                <c:v>114.95493971533334</c:v>
              </c:pt>
              <c:pt idx="334">
                <c:v>114.553840833</c:v>
              </c:pt>
              <c:pt idx="335">
                <c:v>114.63406060933335</c:v>
              </c:pt>
              <c:pt idx="336">
                <c:v>114.36666135433335</c:v>
              </c:pt>
              <c:pt idx="337">
                <c:v>114.52710090733335</c:v>
              </c:pt>
              <c:pt idx="338">
                <c:v>114.36666135433335</c:v>
              </c:pt>
              <c:pt idx="339">
                <c:v>114.39340127999999</c:v>
              </c:pt>
              <c:pt idx="340">
                <c:v>114.607320684</c:v>
              </c:pt>
              <c:pt idx="341">
                <c:v>114.79450016233334</c:v>
              </c:pt>
              <c:pt idx="342">
                <c:v>114.500360982</c:v>
              </c:pt>
              <c:pt idx="343">
                <c:v>114.92819978966668</c:v>
              </c:pt>
              <c:pt idx="344">
                <c:v>114.553840833</c:v>
              </c:pt>
              <c:pt idx="345">
                <c:v>114.63406060933333</c:v>
              </c:pt>
              <c:pt idx="346">
                <c:v>114.60732068366667</c:v>
              </c:pt>
              <c:pt idx="347">
                <c:v>115.008419566</c:v>
              </c:pt>
              <c:pt idx="348">
                <c:v>114.20622180133334</c:v>
              </c:pt>
              <c:pt idx="349">
                <c:v>113.96556247199999</c:v>
              </c:pt>
              <c:pt idx="350">
                <c:v>113.45750388733332</c:v>
              </c:pt>
              <c:pt idx="351">
                <c:v>113.16336470700001</c:v>
              </c:pt>
              <c:pt idx="352">
                <c:v>113.19010463233333</c:v>
              </c:pt>
              <c:pt idx="353">
                <c:v>113.21684455800001</c:v>
              </c:pt>
              <c:pt idx="354">
                <c:v>113.35054418533333</c:v>
              </c:pt>
              <c:pt idx="355">
                <c:v>113.48424381299999</c:v>
              </c:pt>
              <c:pt idx="356">
                <c:v>113.24358448333334</c:v>
              </c:pt>
              <c:pt idx="357">
                <c:v>113.43076396200001</c:v>
              </c:pt>
              <c:pt idx="358">
                <c:v>113.10988485600001</c:v>
              </c:pt>
              <c:pt idx="359">
                <c:v>113.21684455800001</c:v>
              </c:pt>
              <c:pt idx="360">
                <c:v>112.76226582433334</c:v>
              </c:pt>
              <c:pt idx="361">
                <c:v>113.10988485599999</c:v>
              </c:pt>
              <c:pt idx="362">
                <c:v>112.361166942</c:v>
              </c:pt>
              <c:pt idx="363">
                <c:v>112.81574567533335</c:v>
              </c:pt>
              <c:pt idx="364">
                <c:v>112.49486656966667</c:v>
              </c:pt>
              <c:pt idx="365">
                <c:v>113.644683366</c:v>
              </c:pt>
              <c:pt idx="366">
                <c:v>113.10988485599999</c:v>
              </c:pt>
              <c:pt idx="367">
                <c:v>112.70878597366668</c:v>
              </c:pt>
              <c:pt idx="368">
                <c:v>112.147247538</c:v>
              </c:pt>
              <c:pt idx="369">
                <c:v>112.12050761266666</c:v>
              </c:pt>
              <c:pt idx="370">
                <c:v>112.38790686733334</c:v>
              </c:pt>
              <c:pt idx="371">
                <c:v>112.521606495</c:v>
              </c:pt>
              <c:pt idx="372">
                <c:v>112.38790686733334</c:v>
              </c:pt>
              <c:pt idx="373">
                <c:v>113.05640500466666</c:v>
              </c:pt>
              <c:pt idx="374">
                <c:v>112.33442701633334</c:v>
              </c:pt>
              <c:pt idx="375">
                <c:v>112.12050761233333</c:v>
              </c:pt>
              <c:pt idx="376">
                <c:v>112.12050761266666</c:v>
              </c:pt>
              <c:pt idx="377">
                <c:v>111.74614865553333</c:v>
              </c:pt>
              <c:pt idx="378">
                <c:v>111.5322292517</c:v>
              </c:pt>
              <c:pt idx="379">
                <c:v>111.42526954969999</c:v>
              </c:pt>
              <c:pt idx="380">
                <c:v>111.66592887883333</c:v>
              </c:pt>
              <c:pt idx="381">
                <c:v>112.06702776133334</c:v>
              </c:pt>
              <c:pt idx="382">
                <c:v>111.85310835749999</c:v>
              </c:pt>
              <c:pt idx="383">
                <c:v>111.21135014536667</c:v>
              </c:pt>
              <c:pt idx="384">
                <c:v>110.78351133743332</c:v>
              </c:pt>
              <c:pt idx="385">
                <c:v>110.35567252943333</c:v>
              </c:pt>
              <c:pt idx="386">
                <c:v>110.5428520081</c:v>
              </c:pt>
              <c:pt idx="387">
                <c:v>110.4358923061</c:v>
              </c:pt>
              <c:pt idx="388">
                <c:v>111.53222925136667</c:v>
              </c:pt>
              <c:pt idx="389">
                <c:v>110.86373111406665</c:v>
              </c:pt>
              <c:pt idx="390">
                <c:v>110.9706908161</c:v>
              </c:pt>
              <c:pt idx="391">
                <c:v>110.59633185926667</c:v>
              </c:pt>
              <c:pt idx="392">
                <c:v>110.64981171026666</c:v>
              </c:pt>
              <c:pt idx="393">
                <c:v>110.30219267863333</c:v>
              </c:pt>
              <c:pt idx="394">
                <c:v>110.1952329768</c:v>
              </c:pt>
              <c:pt idx="395">
                <c:v>109.82087401963334</c:v>
              </c:pt>
              <c:pt idx="396">
                <c:v>110.19523297663333</c:v>
              </c:pt>
              <c:pt idx="397">
                <c:v>109.92783372163335</c:v>
              </c:pt>
              <c:pt idx="398">
                <c:v>109.87435387083333</c:v>
              </c:pt>
              <c:pt idx="399">
                <c:v>109.76739416866667</c:v>
              </c:pt>
              <c:pt idx="400">
                <c:v>110.00805349813334</c:v>
              </c:pt>
              <c:pt idx="401">
                <c:v>109.76739416883333</c:v>
              </c:pt>
              <c:pt idx="402">
                <c:v>109.98131357283334</c:v>
              </c:pt>
              <c:pt idx="403">
                <c:v>109.92783372196665</c:v>
              </c:pt>
              <c:pt idx="404">
                <c:v>109.76739416883333</c:v>
              </c:pt>
              <c:pt idx="405">
                <c:v>109.874353871</c:v>
              </c:pt>
              <c:pt idx="406">
                <c:v>109.58021469016667</c:v>
              </c:pt>
              <c:pt idx="407">
                <c:v>109.60695461583333</c:v>
              </c:pt>
              <c:pt idx="408">
                <c:v>109.58021469033334</c:v>
              </c:pt>
              <c:pt idx="409">
                <c:v>109.39303521183332</c:v>
              </c:pt>
              <c:pt idx="410">
                <c:v>109.41977513733333</c:v>
              </c:pt>
              <c:pt idx="411">
                <c:v>109.36629528633334</c:v>
              </c:pt>
              <c:pt idx="412">
                <c:v>108.99193632920002</c:v>
              </c:pt>
              <c:pt idx="413">
                <c:v>108.91171655266665</c:v>
              </c:pt>
              <c:pt idx="414">
                <c:v>108.64431729786666</c:v>
              </c:pt>
              <c:pt idx="415">
                <c:v>108.88497662736665</c:v>
              </c:pt>
              <c:pt idx="416">
                <c:v>108.83149677636668</c:v>
              </c:pt>
              <c:pt idx="417">
                <c:v>108.83149677620001</c:v>
              </c:pt>
              <c:pt idx="418">
                <c:v>108.88497662733333</c:v>
              </c:pt>
              <c:pt idx="419">
                <c:v>108.85823670186669</c:v>
              </c:pt>
              <c:pt idx="420">
                <c:v>109.0186762547</c:v>
              </c:pt>
              <c:pt idx="421">
                <c:v>108.91171655286666</c:v>
              </c:pt>
              <c:pt idx="422">
                <c:v>108.59083744706668</c:v>
              </c:pt>
              <c:pt idx="423">
                <c:v>108.59083744673332</c:v>
              </c:pt>
              <c:pt idx="424">
                <c:v>108.4571378192</c:v>
              </c:pt>
              <c:pt idx="425">
                <c:v>108.59083744703334</c:v>
              </c:pt>
              <c:pt idx="426">
                <c:v>108.29669826656668</c:v>
              </c:pt>
              <c:pt idx="427">
                <c:v>108.24321841539999</c:v>
              </c:pt>
              <c:pt idx="428">
                <c:v>107.97581916040001</c:v>
              </c:pt>
              <c:pt idx="429">
                <c:v>108.00255908590002</c:v>
              </c:pt>
              <c:pt idx="430">
                <c:v>108.1095187879</c:v>
              </c:pt>
              <c:pt idx="431">
                <c:v>108.02929901123333</c:v>
              </c:pt>
              <c:pt idx="432">
                <c:v>107.92233930923334</c:v>
              </c:pt>
              <c:pt idx="433">
                <c:v>107.92233930956667</c:v>
              </c:pt>
              <c:pt idx="434">
                <c:v>107.84211953273332</c:v>
              </c:pt>
              <c:pt idx="435">
                <c:v>107.97581916023334</c:v>
              </c:pt>
              <c:pt idx="436">
                <c:v>107.89559938373333</c:v>
              </c:pt>
              <c:pt idx="437">
                <c:v>107.8153796074</c:v>
              </c:pt>
              <c:pt idx="438">
                <c:v>107.9490792349</c:v>
              </c:pt>
              <c:pt idx="439">
                <c:v>107.73515983076668</c:v>
              </c:pt>
              <c:pt idx="440">
                <c:v>107.60146020343332</c:v>
              </c:pt>
              <c:pt idx="441">
                <c:v>107.28058109726668</c:v>
              </c:pt>
              <c:pt idx="442">
                <c:v>107.09340161896667</c:v>
              </c:pt>
              <c:pt idx="443">
                <c:v>107.12014154443334</c:v>
              </c:pt>
              <c:pt idx="444">
                <c:v>107.12014154446666</c:v>
              </c:pt>
              <c:pt idx="445">
                <c:v>106.90622214046665</c:v>
              </c:pt>
              <c:pt idx="446">
                <c:v>106.90622214029999</c:v>
              </c:pt>
              <c:pt idx="447">
                <c:v>106.90622214063335</c:v>
              </c:pt>
              <c:pt idx="448">
                <c:v>107.03992176796667</c:v>
              </c:pt>
              <c:pt idx="449">
                <c:v>106.98644191713333</c:v>
              </c:pt>
              <c:pt idx="450">
                <c:v>107.17362139543333</c:v>
              </c:pt>
              <c:pt idx="451">
                <c:v>107.44102065039999</c:v>
              </c:pt>
              <c:pt idx="452">
                <c:v>107.41428072473332</c:v>
              </c:pt>
              <c:pt idx="453">
                <c:v>107.28058109723332</c:v>
              </c:pt>
              <c:pt idx="454">
                <c:v>107.09340161893334</c:v>
              </c:pt>
              <c:pt idx="455">
                <c:v>106.71904266196667</c:v>
              </c:pt>
              <c:pt idx="456">
                <c:v>106.53186318349999</c:v>
              </c:pt>
              <c:pt idx="457">
                <c:v>106.53186318313332</c:v>
              </c:pt>
              <c:pt idx="458">
                <c:v>106.55860310866667</c:v>
              </c:pt>
              <c:pt idx="459">
                <c:v>106.42490348133333</c:v>
              </c:pt>
              <c:pt idx="460">
                <c:v>106.26446392833334</c:v>
              </c:pt>
              <c:pt idx="461">
                <c:v>105.99706467366667</c:v>
              </c:pt>
              <c:pt idx="462">
                <c:v>105.91684489699999</c:v>
              </c:pt>
              <c:pt idx="463">
                <c:v>105.99706467350001</c:v>
              </c:pt>
              <c:pt idx="464">
                <c:v>105.99706467366667</c:v>
              </c:pt>
              <c:pt idx="465">
                <c:v>106.26446392866667</c:v>
              </c:pt>
              <c:pt idx="466">
                <c:v>106.10402437566665</c:v>
              </c:pt>
              <c:pt idx="467">
                <c:v>106.3179437795</c:v>
              </c:pt>
              <c:pt idx="468">
                <c:v>106.18424415216667</c:v>
              </c:pt>
              <c:pt idx="469">
                <c:v>106.13076430116666</c:v>
              </c:pt>
              <c:pt idx="470">
                <c:v>105.70292549286667</c:v>
              </c:pt>
              <c:pt idx="471">
                <c:v>105.62270571636667</c:v>
              </c:pt>
              <c:pt idx="472">
                <c:v>105.51574601436668</c:v>
              </c:pt>
              <c:pt idx="473">
                <c:v>105.38204638686666</c:v>
              </c:pt>
              <c:pt idx="474">
                <c:v>105.19486690870001</c:v>
              </c:pt>
              <c:pt idx="475">
                <c:v>105.19486690853334</c:v>
              </c:pt>
              <c:pt idx="476">
                <c:v>105.11464713186668</c:v>
              </c:pt>
              <c:pt idx="477">
                <c:v>105.3018266107</c:v>
              </c:pt>
              <c:pt idx="478">
                <c:v>105.19486690836668</c:v>
              </c:pt>
              <c:pt idx="479">
                <c:v>105.11464713206665</c:v>
              </c:pt>
              <c:pt idx="480">
                <c:v>104.71354824956666</c:v>
              </c:pt>
              <c:pt idx="481">
                <c:v>104.79376802590001</c:v>
              </c:pt>
              <c:pt idx="482">
                <c:v>104.79376802606667</c:v>
              </c:pt>
              <c:pt idx="483">
                <c:v>105.0344273554</c:v>
              </c:pt>
              <c:pt idx="484">
                <c:v>104.92746765373334</c:v>
              </c:pt>
              <c:pt idx="485">
                <c:v>104.79376802606667</c:v>
              </c:pt>
              <c:pt idx="486">
                <c:v>104.76702810073334</c:v>
              </c:pt>
              <c:pt idx="487">
                <c:v>104.71354824939999</c:v>
              </c:pt>
              <c:pt idx="488">
                <c:v>104.44614899456667</c:v>
              </c:pt>
              <c:pt idx="489">
                <c:v>104.33918929273334</c:v>
              </c:pt>
              <c:pt idx="490">
                <c:v>104.57984862206666</c:v>
              </c:pt>
              <c:pt idx="491">
                <c:v>104.33918929256667</c:v>
              </c:pt>
              <c:pt idx="492">
                <c:v>104.4461489944</c:v>
              </c:pt>
              <c:pt idx="493">
                <c:v>104.25896951606666</c:v>
              </c:pt>
              <c:pt idx="494">
                <c:v>104.12526988856666</c:v>
              </c:pt>
              <c:pt idx="495">
                <c:v>104.07179003773335</c:v>
              </c:pt>
              <c:pt idx="496">
                <c:v>104.09852996306667</c:v>
              </c:pt>
              <c:pt idx="497">
                <c:v>104.25896951606666</c:v>
              </c:pt>
              <c:pt idx="498">
                <c:v>104.31244936726667</c:v>
              </c:pt>
              <c:pt idx="499">
                <c:v>104.3926691434</c:v>
              </c:pt>
              <c:pt idx="500">
                <c:v>104.15200981389999</c:v>
              </c:pt>
              <c:pt idx="501">
                <c:v>103.96483033560001</c:v>
              </c:pt>
              <c:pt idx="502">
                <c:v>104.0717900376</c:v>
              </c:pt>
              <c:pt idx="503">
                <c:v>104.12526988859999</c:v>
              </c:pt>
              <c:pt idx="504">
                <c:v>103.8846105591</c:v>
              </c:pt>
              <c:pt idx="505">
                <c:v>103.80439078259998</c:v>
              </c:pt>
              <c:pt idx="506">
                <c:v>103.51025160226668</c:v>
              </c:pt>
              <c:pt idx="507">
                <c:v>103.61721130393333</c:v>
              </c:pt>
              <c:pt idx="508">
                <c:v>103.45677175109999</c:v>
              </c:pt>
              <c:pt idx="509">
                <c:v>103.37655197476666</c:v>
              </c:pt>
              <c:pt idx="510">
                <c:v>103.48351167643334</c:v>
              </c:pt>
              <c:pt idx="511">
                <c:v>103.16263257063333</c:v>
              </c:pt>
              <c:pt idx="512">
                <c:v>103.32307212346666</c:v>
              </c:pt>
              <c:pt idx="513">
                <c:v>103.21611242163333</c:v>
              </c:pt>
              <c:pt idx="514">
                <c:v>103.16263257063333</c:v>
              </c:pt>
              <c:pt idx="515">
                <c:v>103.21611242159999</c:v>
              </c:pt>
              <c:pt idx="516">
                <c:v>102.94871316663334</c:v>
              </c:pt>
              <c:pt idx="517">
                <c:v>103.08241279396667</c:v>
              </c:pt>
              <c:pt idx="518">
                <c:v>102.7347937628</c:v>
              </c:pt>
              <c:pt idx="519">
                <c:v>102.60109413513334</c:v>
              </c:pt>
              <c:pt idx="520">
                <c:v>102.57435420980001</c:v>
              </c:pt>
              <c:pt idx="521">
                <c:v>102.49413443346667</c:v>
              </c:pt>
              <c:pt idx="522">
                <c:v>102.46739450746666</c:v>
              </c:pt>
              <c:pt idx="523">
                <c:v>102.22673517833334</c:v>
              </c:pt>
              <c:pt idx="524">
                <c:v>102.22673517816666</c:v>
              </c:pt>
              <c:pt idx="525">
                <c:v>102.25347510396666</c:v>
              </c:pt>
              <c:pt idx="526">
                <c:v>102.093035551</c:v>
              </c:pt>
              <c:pt idx="527">
                <c:v>102.1732553273</c:v>
              </c:pt>
              <c:pt idx="528">
                <c:v>102.11977547629999</c:v>
              </c:pt>
              <c:pt idx="529">
                <c:v>102.09303555083333</c:v>
              </c:pt>
              <c:pt idx="530">
                <c:v>101.98607584883332</c:v>
              </c:pt>
              <c:pt idx="531">
                <c:v>101.93259599783333</c:v>
              </c:pt>
              <c:pt idx="532">
                <c:v>101.7988963705</c:v>
              </c:pt>
              <c:pt idx="533">
                <c:v>101.77215644500001</c:v>
              </c:pt>
              <c:pt idx="534">
                <c:v>101.61171689183332</c:v>
              </c:pt>
              <c:pt idx="535">
                <c:v>101.69193666816666</c:v>
              </c:pt>
              <c:pt idx="536">
                <c:v>101.66519674283334</c:v>
              </c:pt>
              <c:pt idx="537">
                <c:v>101.558237041</c:v>
              </c:pt>
              <c:pt idx="538">
                <c:v>101.45127733883334</c:v>
              </c:pt>
              <c:pt idx="539">
                <c:v>101.34431763666667</c:v>
              </c:pt>
              <c:pt idx="540">
                <c:v>101.34431763683334</c:v>
              </c:pt>
              <c:pt idx="541">
                <c:v>101.31757771133334</c:v>
              </c:pt>
              <c:pt idx="542">
                <c:v>101.53149711533332</c:v>
              </c:pt>
              <c:pt idx="543">
                <c:v>101.31757771116668</c:v>
              </c:pt>
              <c:pt idx="544">
                <c:v>101.29083778566667</c:v>
              </c:pt>
              <c:pt idx="545">
                <c:v>100.96995868003334</c:v>
              </c:pt>
              <c:pt idx="546">
                <c:v>101.05017845650001</c:v>
              </c:pt>
              <c:pt idx="547">
                <c:v>101.21061800916668</c:v>
              </c:pt>
              <c:pt idx="548">
                <c:v>100.78277920136667</c:v>
              </c:pt>
              <c:pt idx="549">
                <c:v>100.78277920136668</c:v>
              </c:pt>
              <c:pt idx="550">
                <c:v>100.64907957386667</c:v>
              </c:pt>
              <c:pt idx="551">
                <c:v>100.59559972286667</c:v>
              </c:pt>
              <c:pt idx="552">
                <c:v>100.32820046820001</c:v>
              </c:pt>
              <c:pt idx="553">
                <c:v>100.35494039353334</c:v>
              </c:pt>
              <c:pt idx="554">
                <c:v>100.32820046803334</c:v>
              </c:pt>
              <c:pt idx="555">
                <c:v>100.70255942466667</c:v>
              </c:pt>
              <c:pt idx="556">
                <c:v>100.542119872</c:v>
              </c:pt>
              <c:pt idx="557">
                <c:v>100.30146054236667</c:v>
              </c:pt>
              <c:pt idx="558">
                <c:v>100.16776091486666</c:v>
              </c:pt>
              <c:pt idx="559">
                <c:v>100.16776091486666</c:v>
              </c:pt>
              <c:pt idx="560">
                <c:v>100.0875411384</c:v>
              </c:pt>
              <c:pt idx="561">
                <c:v>100.03406128756667</c:v>
              </c:pt>
              <c:pt idx="562">
                <c:v>100.06080121303334</c:v>
              </c:pt>
              <c:pt idx="563">
                <c:v>99.927101585566675</c:v>
              </c:pt>
              <c:pt idx="564">
                <c:v>99.766662032566671</c:v>
              </c:pt>
              <c:pt idx="565">
                <c:v>99.820141883566677</c:v>
              </c:pt>
              <c:pt idx="566">
                <c:v>99.686442256066655</c:v>
              </c:pt>
              <c:pt idx="567">
                <c:v>99.68644225623332</c:v>
              </c:pt>
              <c:pt idx="568">
                <c:v>99.606222479400003</c:v>
              </c:pt>
              <c:pt idx="569">
                <c:v>99.445782926566665</c:v>
              </c:pt>
              <c:pt idx="570">
                <c:v>99.526002703233345</c:v>
              </c:pt>
              <c:pt idx="571">
                <c:v>99.659702330566674</c:v>
              </c:pt>
              <c:pt idx="572">
                <c:v>99.285343373733326</c:v>
              </c:pt>
              <c:pt idx="573">
                <c:v>99.392303075566659</c:v>
              </c:pt>
              <c:pt idx="574">
                <c:v>99.231863522399991</c:v>
              </c:pt>
              <c:pt idx="575">
                <c:v>99.178383671566664</c:v>
              </c:pt>
              <c:pt idx="576">
                <c:v>99.178383671399999</c:v>
              </c:pt>
              <c:pt idx="577">
                <c:v>99.044684044233335</c:v>
              </c:pt>
              <c:pt idx="578">
                <c:v>99.124903820566672</c:v>
              </c:pt>
              <c:pt idx="579">
                <c:v>99.071423969733345</c:v>
              </c:pt>
              <c:pt idx="580">
                <c:v>98.723804938433332</c:v>
              </c:pt>
              <c:pt idx="581">
                <c:v>98.563365385433329</c:v>
              </c:pt>
              <c:pt idx="582">
                <c:v>98.376185906599986</c:v>
              </c:pt>
              <c:pt idx="583">
                <c:v>98.295966130433342</c:v>
              </c:pt>
              <c:pt idx="584">
                <c:v>98.563365385099999</c:v>
              </c:pt>
              <c:pt idx="585">
                <c:v>98.349445981433334</c:v>
              </c:pt>
              <c:pt idx="586">
                <c:v>98.509885534233334</c:v>
              </c:pt>
              <c:pt idx="587">
                <c:v>98.376185906933344</c:v>
              </c:pt>
              <c:pt idx="588">
                <c:v>98.215746353766676</c:v>
              </c:pt>
              <c:pt idx="589">
                <c:v>98.215746353766676</c:v>
              </c:pt>
              <c:pt idx="590">
                <c:v>98.13552657726666</c:v>
              </c:pt>
              <c:pt idx="591">
                <c:v>98.162266502600005</c:v>
              </c:pt>
              <c:pt idx="592">
                <c:v>98.082046726266654</c:v>
              </c:pt>
              <c:pt idx="593">
                <c:v>97.921607173266651</c:v>
              </c:pt>
              <c:pt idx="594">
                <c:v>97.894867247933334</c:v>
              </c:pt>
              <c:pt idx="595">
                <c:v>97.680947843766674</c:v>
              </c:pt>
              <c:pt idx="596">
                <c:v>97.734427694766666</c:v>
              </c:pt>
              <c:pt idx="597">
                <c:v>97.573988141766677</c:v>
              </c:pt>
              <c:pt idx="598">
                <c:v>97.680947843766674</c:v>
              </c:pt>
              <c:pt idx="599">
                <c:v>97.654207918099999</c:v>
              </c:pt>
              <c:pt idx="600">
                <c:v>97.600728067433337</c:v>
              </c:pt>
              <c:pt idx="601">
                <c:v>97.547248216466656</c:v>
              </c:pt>
              <c:pt idx="602">
                <c:v>97.413548588799998</c:v>
              </c:pt>
              <c:pt idx="603">
                <c:v>97.440288514133343</c:v>
              </c:pt>
              <c:pt idx="604">
                <c:v>97.279848961300004</c:v>
              </c:pt>
              <c:pt idx="605">
                <c:v>97.226369110466678</c:v>
              </c:pt>
              <c:pt idx="606">
                <c:v>97.092669482966656</c:v>
              </c:pt>
              <c:pt idx="607">
                <c:v>97.012449706300004</c:v>
              </c:pt>
              <c:pt idx="608">
                <c:v>97.065929557300009</c:v>
              </c:pt>
              <c:pt idx="609">
                <c:v>96.905490004300006</c:v>
              </c:pt>
              <c:pt idx="610">
                <c:v>96.611350823800009</c:v>
              </c:pt>
              <c:pt idx="611">
                <c:v>96.798530302299994</c:v>
              </c:pt>
              <c:pt idx="612">
                <c:v>96.664830674800001</c:v>
              </c:pt>
              <c:pt idx="613">
                <c:v>96.691570600466662</c:v>
              </c:pt>
              <c:pt idx="614">
                <c:v>96.638090749299991</c:v>
              </c:pt>
              <c:pt idx="615">
                <c:v>96.691570600299997</c:v>
              </c:pt>
              <c:pt idx="616">
                <c:v>96.504391121966663</c:v>
              </c:pt>
              <c:pt idx="617">
                <c:v>96.504391121799998</c:v>
              </c:pt>
              <c:pt idx="618">
                <c:v>96.183512015799991</c:v>
              </c:pt>
              <c:pt idx="619">
                <c:v>96.504391121966663</c:v>
              </c:pt>
              <c:pt idx="620">
                <c:v>96.263731792300007</c:v>
              </c:pt>
              <c:pt idx="621">
                <c:v>96.3974314198</c:v>
              </c:pt>
              <c:pt idx="622">
                <c:v>96.745050451466668</c:v>
              </c:pt>
              <c:pt idx="623">
                <c:v>96.691570600133332</c:v>
              </c:pt>
              <c:pt idx="624">
                <c:v>96.397431419833325</c:v>
              </c:pt>
              <c:pt idx="625">
                <c:v>96.343951568833333</c:v>
              </c:pt>
              <c:pt idx="626">
                <c:v>96.210251941166675</c:v>
              </c:pt>
              <c:pt idx="627">
                <c:v>96.076552313666653</c:v>
              </c:pt>
              <c:pt idx="628">
                <c:v>95.862632909833337</c:v>
              </c:pt>
              <c:pt idx="629">
                <c:v>95.916112760833343</c:v>
              </c:pt>
              <c:pt idx="630">
                <c:v>95.889372835166668</c:v>
              </c:pt>
              <c:pt idx="631">
                <c:v>95.702193356666669</c:v>
              </c:pt>
              <c:pt idx="632">
                <c:v>95.809153058833331</c:v>
              </c:pt>
              <c:pt idx="633">
                <c:v>95.354574325166666</c:v>
              </c:pt>
              <c:pt idx="634">
                <c:v>95.327834399833321</c:v>
              </c:pt>
              <c:pt idx="635">
                <c:v>95.274354548833344</c:v>
              </c:pt>
              <c:pt idx="636">
                <c:v>95.087175070166666</c:v>
              </c:pt>
              <c:pt idx="637">
                <c:v>95.08717507033333</c:v>
              </c:pt>
              <c:pt idx="638">
                <c:v>95.087175070166666</c:v>
              </c:pt>
              <c:pt idx="639">
                <c:v>94.953475442833337</c:v>
              </c:pt>
              <c:pt idx="640">
                <c:v>94.926735517500006</c:v>
              </c:pt>
              <c:pt idx="641">
                <c:v>94.659336262333341</c:v>
              </c:pt>
              <c:pt idx="642">
                <c:v>94.605856411366673</c:v>
              </c:pt>
              <c:pt idx="643">
                <c:v>94.793035889833334</c:v>
              </c:pt>
              <c:pt idx="644">
                <c:v>94.953475442866662</c:v>
              </c:pt>
              <c:pt idx="645">
                <c:v>94.84651574083334</c:v>
              </c:pt>
              <c:pt idx="646">
                <c:v>94.846515740699999</c:v>
              </c:pt>
              <c:pt idx="647">
                <c:v>94.819775815366668</c:v>
              </c:pt>
              <c:pt idx="648">
                <c:v>94.846515740866664</c:v>
              </c:pt>
              <c:pt idx="649">
                <c:v>94.686076187699996</c:v>
              </c:pt>
              <c:pt idx="650">
                <c:v>94.793035889866658</c:v>
              </c:pt>
              <c:pt idx="651">
                <c:v>94.498896709199997</c:v>
              </c:pt>
              <c:pt idx="652">
                <c:v>94.391937007366664</c:v>
              </c:pt>
              <c:pt idx="653">
                <c:v>94.365197081866668</c:v>
              </c:pt>
              <c:pt idx="654">
                <c:v>94.284977305366667</c:v>
              </c:pt>
              <c:pt idx="655">
                <c:v>94.097797827066657</c:v>
              </c:pt>
              <c:pt idx="656">
                <c:v>94.044317975866662</c:v>
              </c:pt>
              <c:pt idx="657">
                <c:v>93.669959019066667</c:v>
              </c:pt>
              <c:pt idx="658">
                <c:v>93.669959019066667</c:v>
              </c:pt>
              <c:pt idx="659">
                <c:v>93.99083812486667</c:v>
              </c:pt>
              <c:pt idx="660">
                <c:v>93.937358274033329</c:v>
              </c:pt>
              <c:pt idx="661">
                <c:v>93.72343887003332</c:v>
              </c:pt>
              <c:pt idx="662">
                <c:v>93.776918720866661</c:v>
              </c:pt>
              <c:pt idx="663">
                <c:v>93.750178795400004</c:v>
              </c:pt>
              <c:pt idx="664">
                <c:v>93.34907991306666</c:v>
              </c:pt>
              <c:pt idx="665">
                <c:v>93.322339987600003</c:v>
              </c:pt>
              <c:pt idx="666">
                <c:v>93.562999316900004</c:v>
              </c:pt>
              <c:pt idx="667">
                <c:v>93.723438869899994</c:v>
              </c:pt>
              <c:pt idx="668">
                <c:v>93.589739242566665</c:v>
              </c:pt>
              <c:pt idx="669">
                <c:v>93.456039614933331</c:v>
              </c:pt>
              <c:pt idx="670">
                <c:v>93.108420583433329</c:v>
              </c:pt>
              <c:pt idx="671">
                <c:v>92.841021328633317</c:v>
              </c:pt>
              <c:pt idx="672">
                <c:v>92.707321701133324</c:v>
              </c:pt>
              <c:pt idx="673">
                <c:v>92.306222818666654</c:v>
              </c:pt>
              <c:pt idx="674">
                <c:v>92.172523190999996</c:v>
              </c:pt>
              <c:pt idx="675">
                <c:v>91.931863861699995</c:v>
              </c:pt>
              <c:pt idx="676">
                <c:v>92.065563489166664</c:v>
              </c:pt>
              <c:pt idx="677">
                <c:v>92.065563489033352</c:v>
              </c:pt>
              <c:pt idx="678">
                <c:v>91.851644085199993</c:v>
              </c:pt>
              <c:pt idx="679">
                <c:v>91.905123936199985</c:v>
              </c:pt>
              <c:pt idx="680">
                <c:v>91.851644085199993</c:v>
              </c:pt>
              <c:pt idx="681">
                <c:v>91.771424308533327</c:v>
              </c:pt>
              <c:pt idx="682">
                <c:v>91.824904159533332</c:v>
              </c:pt>
              <c:pt idx="683">
                <c:v>91.95860378703334</c:v>
              </c:pt>
              <c:pt idx="684">
                <c:v>91.851644085033328</c:v>
              </c:pt>
              <c:pt idx="685">
                <c:v>92.012083638033332</c:v>
              </c:pt>
              <c:pt idx="686">
                <c:v>91.610984755700017</c:v>
              </c:pt>
              <c:pt idx="687">
                <c:v>91.530764979200001</c:v>
              </c:pt>
              <c:pt idx="688">
                <c:v>91.557504904533332</c:v>
              </c:pt>
              <c:pt idx="689">
                <c:v>91.29010564973332</c:v>
              </c:pt>
              <c:pt idx="690">
                <c:v>91.076186245733354</c:v>
              </c:pt>
              <c:pt idx="691">
                <c:v>91.076186245733354</c:v>
              </c:pt>
              <c:pt idx="692">
                <c:v>90.969226543566663</c:v>
              </c:pt>
              <c:pt idx="693">
                <c:v>90.755307139733347</c:v>
              </c:pt>
              <c:pt idx="694">
                <c:v>90.889006767266665</c:v>
              </c:pt>
              <c:pt idx="695">
                <c:v>90.648347437766674</c:v>
              </c:pt>
              <c:pt idx="696">
                <c:v>90.380948182799997</c:v>
              </c:pt>
              <c:pt idx="697">
                <c:v>90.541387735633336</c:v>
              </c:pt>
              <c:pt idx="698">
                <c:v>90.247248555133339</c:v>
              </c:pt>
              <c:pt idx="699">
                <c:v>90.220508629800008</c:v>
              </c:pt>
              <c:pt idx="700">
                <c:v>90.273988480633321</c:v>
              </c:pt>
              <c:pt idx="701">
                <c:v>90.300728406100006</c:v>
              </c:pt>
              <c:pt idx="702">
                <c:v>90.273988480800014</c:v>
              </c:pt>
              <c:pt idx="703">
                <c:v>90.220508629633329</c:v>
              </c:pt>
              <c:pt idx="704">
                <c:v>90.060069076833329</c:v>
              </c:pt>
              <c:pt idx="705">
                <c:v>89.953109374633314</c:v>
              </c:pt>
              <c:pt idx="706">
                <c:v>89.87288959816668</c:v>
              </c:pt>
              <c:pt idx="707">
                <c:v>89.84614967266667</c:v>
              </c:pt>
              <c:pt idx="708">
                <c:v>89.792669821833329</c:v>
              </c:pt>
              <c:pt idx="709">
                <c:v>89.739189970833351</c:v>
              </c:pt>
              <c:pt idx="710">
                <c:v>89.471790715999987</c:v>
              </c:pt>
              <c:pt idx="711">
                <c:v>89.525270566666663</c:v>
              </c:pt>
              <c:pt idx="712">
                <c:v>89.39157093916667</c:v>
              </c:pt>
              <c:pt idx="713">
                <c:v>89.231131386199991</c:v>
              </c:pt>
              <c:pt idx="714">
                <c:v>89.070691833199987</c:v>
              </c:pt>
              <c:pt idx="715">
                <c:v>88.936992205866659</c:v>
              </c:pt>
              <c:pt idx="716">
                <c:v>88.936992205866659</c:v>
              </c:pt>
              <c:pt idx="717">
                <c:v>88.936992205866659</c:v>
              </c:pt>
              <c:pt idx="718">
                <c:v>88.776552652900008</c:v>
              </c:pt>
              <c:pt idx="719">
                <c:v>88.749812727533325</c:v>
              </c:pt>
              <c:pt idx="720">
                <c:v>88.535893323400003</c:v>
              </c:pt>
              <c:pt idx="721">
                <c:v>88.776552653033335</c:v>
              </c:pt>
              <c:pt idx="722">
                <c:v>88.776552653033335</c:v>
              </c:pt>
              <c:pt idx="723">
                <c:v>88.723072802033343</c:v>
              </c:pt>
              <c:pt idx="724">
                <c:v>88.616113099866666</c:v>
              </c:pt>
              <c:pt idx="725">
                <c:v>88.428933621400006</c:v>
              </c:pt>
              <c:pt idx="726">
                <c:v>88.054574664433332</c:v>
              </c:pt>
              <c:pt idx="727">
                <c:v>88.24175414310001</c:v>
              </c:pt>
              <c:pt idx="728">
                <c:v>88.215014217399997</c:v>
              </c:pt>
              <c:pt idx="729">
                <c:v>88.001094813433326</c:v>
              </c:pt>
              <c:pt idx="730">
                <c:v>88.215014217600014</c:v>
              </c:pt>
              <c:pt idx="731">
                <c:v>88.081314590100007</c:v>
              </c:pt>
              <c:pt idx="732">
                <c:v>87.94761496243332</c:v>
              </c:pt>
              <c:pt idx="733">
                <c:v>87.706955633133319</c:v>
              </c:pt>
              <c:pt idx="734">
                <c:v>87.706955633133319</c:v>
              </c:pt>
              <c:pt idx="735">
                <c:v>87.706955633133319</c:v>
              </c:pt>
              <c:pt idx="736">
                <c:v>87.626735856466667</c:v>
              </c:pt>
              <c:pt idx="737">
                <c:v>87.760435484133339</c:v>
              </c:pt>
              <c:pt idx="738">
                <c:v>87.680215707466672</c:v>
              </c:pt>
              <c:pt idx="739">
                <c:v>87.733695558466664</c:v>
              </c:pt>
              <c:pt idx="740">
                <c:v>87.733695558633329</c:v>
              </c:pt>
              <c:pt idx="741">
                <c:v>87.599995930966656</c:v>
              </c:pt>
              <c:pt idx="742">
                <c:v>87.359336601633331</c:v>
              </c:pt>
              <c:pt idx="743">
                <c:v>87.225636974133337</c:v>
              </c:pt>
              <c:pt idx="744">
                <c:v>87.439556377966667</c:v>
              </c:pt>
              <c:pt idx="745">
                <c:v>87.412816452633322</c:v>
              </c:pt>
              <c:pt idx="746">
                <c:v>87.172157122966667</c:v>
              </c:pt>
              <c:pt idx="747">
                <c:v>87.065197421133334</c:v>
              </c:pt>
              <c:pt idx="748">
                <c:v>86.984977644466667</c:v>
              </c:pt>
              <c:pt idx="749">
                <c:v>87.011717570133328</c:v>
              </c:pt>
              <c:pt idx="750">
                <c:v>87.011717570133328</c:v>
              </c:pt>
              <c:pt idx="751">
                <c:v>86.87801794246667</c:v>
              </c:pt>
              <c:pt idx="752">
                <c:v>86.87801794246667</c:v>
              </c:pt>
              <c:pt idx="753">
                <c:v>86.717578389499991</c:v>
              </c:pt>
              <c:pt idx="754">
                <c:v>86.797798166166672</c:v>
              </c:pt>
              <c:pt idx="755">
                <c:v>86.557138836533341</c:v>
              </c:pt>
              <c:pt idx="756">
                <c:v>86.610618687699983</c:v>
              </c:pt>
              <c:pt idx="757">
                <c:v>86.610618687533346</c:v>
              </c:pt>
              <c:pt idx="758">
                <c:v>86.396699283700002</c:v>
              </c:pt>
              <c:pt idx="759">
                <c:v>86.476919060166665</c:v>
              </c:pt>
              <c:pt idx="760">
                <c:v>86.423439209166659</c:v>
              </c:pt>
              <c:pt idx="761">
                <c:v>86.396699283499984</c:v>
              </c:pt>
              <c:pt idx="762">
                <c:v>86.369959358000003</c:v>
              </c:pt>
              <c:pt idx="763">
                <c:v>86.262999656166656</c:v>
              </c:pt>
              <c:pt idx="764">
                <c:v>86.369959358200006</c:v>
              </c:pt>
              <c:pt idx="765">
                <c:v>86.262999656200009</c:v>
              </c:pt>
              <c:pt idx="766">
                <c:v>86.129300028700001</c:v>
              </c:pt>
              <c:pt idx="767">
                <c:v>86.236259730533334</c:v>
              </c:pt>
              <c:pt idx="768">
                <c:v>86.129300028700001</c:v>
              </c:pt>
              <c:pt idx="769">
                <c:v>86.102560103199991</c:v>
              </c:pt>
              <c:pt idx="770">
                <c:v>86.07582017753333</c:v>
              </c:pt>
              <c:pt idx="771">
                <c:v>85.995600401200008</c:v>
              </c:pt>
              <c:pt idx="772">
                <c:v>85.968860475700012</c:v>
              </c:pt>
              <c:pt idx="773">
                <c:v>85.888640699199996</c:v>
              </c:pt>
              <c:pt idx="774">
                <c:v>85.861900773700015</c:v>
              </c:pt>
              <c:pt idx="775">
                <c:v>85.88864069906667</c:v>
              </c:pt>
              <c:pt idx="776">
                <c:v>85.541021667566667</c:v>
              </c:pt>
              <c:pt idx="777">
                <c:v>85.567761593066663</c:v>
              </c:pt>
              <c:pt idx="778">
                <c:v>85.674721295200001</c:v>
              </c:pt>
              <c:pt idx="779">
                <c:v>85.514281742066657</c:v>
              </c:pt>
              <c:pt idx="780">
                <c:v>85.56776159319999</c:v>
              </c:pt>
              <c:pt idx="781">
                <c:v>85.647981369533326</c:v>
              </c:pt>
              <c:pt idx="782">
                <c:v>85.460801891233316</c:v>
              </c:pt>
              <c:pt idx="783">
                <c:v>85.327102263733323</c:v>
              </c:pt>
              <c:pt idx="784">
                <c:v>85.353842189233333</c:v>
              </c:pt>
              <c:pt idx="785">
                <c:v>85.327102263733323</c:v>
              </c:pt>
              <c:pt idx="786">
                <c:v>85.166662710566669</c:v>
              </c:pt>
              <c:pt idx="787">
                <c:v>85.139922785233338</c:v>
              </c:pt>
              <c:pt idx="788">
                <c:v>85.19340263623333</c:v>
              </c:pt>
              <c:pt idx="789">
                <c:v>85.220142561733326</c:v>
              </c:pt>
              <c:pt idx="790">
                <c:v>85.166662710566669</c:v>
              </c:pt>
              <c:pt idx="791">
                <c:v>84.872523530066658</c:v>
              </c:pt>
              <c:pt idx="792">
                <c:v>84.765563828233326</c:v>
              </c:pt>
              <c:pt idx="793">
                <c:v>84.819043679066681</c:v>
              </c:pt>
              <c:pt idx="794">
                <c:v>84.738823902566665</c:v>
              </c:pt>
              <c:pt idx="795">
                <c:v>84.819043679233332</c:v>
              </c:pt>
              <c:pt idx="796">
                <c:v>84.872523530066658</c:v>
              </c:pt>
              <c:pt idx="797">
                <c:v>84.979483232233335</c:v>
              </c:pt>
              <c:pt idx="798">
                <c:v>84.738823902566665</c:v>
              </c:pt>
              <c:pt idx="799">
                <c:v>84.5783843496</c:v>
              </c:pt>
              <c:pt idx="800">
                <c:v>84.524904498766659</c:v>
              </c:pt>
              <c:pt idx="801">
                <c:v>84.417944796800001</c:v>
              </c:pt>
              <c:pt idx="802">
                <c:v>84.284245169300007</c:v>
              </c:pt>
              <c:pt idx="803">
                <c:v>84.284245169133328</c:v>
              </c:pt>
              <c:pt idx="804">
                <c:v>84.284245169266669</c:v>
              </c:pt>
              <c:pt idx="805">
                <c:v>84.417944796600011</c:v>
              </c:pt>
              <c:pt idx="806">
                <c:v>83.856406361333342</c:v>
              </c:pt>
              <c:pt idx="807">
                <c:v>84.016845914299992</c:v>
              </c:pt>
              <c:pt idx="808">
                <c:v>83.909886212300009</c:v>
              </c:pt>
              <c:pt idx="809">
                <c:v>83.776186584666675</c:v>
              </c:pt>
              <c:pt idx="810">
                <c:v>83.615747031666672</c:v>
              </c:pt>
              <c:pt idx="811">
                <c:v>83.615747031833337</c:v>
              </c:pt>
              <c:pt idx="812">
                <c:v>83.535527255166656</c:v>
              </c:pt>
              <c:pt idx="813">
                <c:v>83.589007106166662</c:v>
              </c:pt>
              <c:pt idx="814">
                <c:v>83.508787329833339</c:v>
              </c:pt>
              <c:pt idx="815">
                <c:v>83.562267180666666</c:v>
              </c:pt>
              <c:pt idx="816">
                <c:v>83.401827627666663</c:v>
              </c:pt>
              <c:pt idx="817">
                <c:v>83.29486792583333</c:v>
              </c:pt>
              <c:pt idx="818">
                <c:v>83.428567553333338</c:v>
              </c:pt>
              <c:pt idx="819">
                <c:v>83.321607851333326</c:v>
              </c:pt>
              <c:pt idx="820">
                <c:v>83.348347776833336</c:v>
              </c:pt>
              <c:pt idx="821">
                <c:v>83.321607851333326</c:v>
              </c:pt>
              <c:pt idx="822">
                <c:v>83.268128000333334</c:v>
              </c:pt>
              <c:pt idx="823">
                <c:v>83.080948521833335</c:v>
              </c:pt>
              <c:pt idx="824">
                <c:v>82.920508968866656</c:v>
              </c:pt>
              <c:pt idx="825">
                <c:v>83.000728745366672</c:v>
              </c:pt>
              <c:pt idx="826">
                <c:v>82.893769043366675</c:v>
              </c:pt>
              <c:pt idx="827">
                <c:v>82.920508968866656</c:v>
              </c:pt>
              <c:pt idx="828">
                <c:v>82.893769043366675</c:v>
              </c:pt>
              <c:pt idx="829">
                <c:v>82.840289192366669</c:v>
              </c:pt>
              <c:pt idx="830">
                <c:v>82.760069415899991</c:v>
              </c:pt>
              <c:pt idx="831">
                <c:v>82.626369788399998</c:v>
              </c:pt>
              <c:pt idx="832">
                <c:v>82.626369788399998</c:v>
              </c:pt>
              <c:pt idx="833">
                <c:v>82.599629862900002</c:v>
              </c:pt>
              <c:pt idx="834">
                <c:v>82.519410086400001</c:v>
              </c:pt>
              <c:pt idx="835">
                <c:v>82.465930235399995</c:v>
              </c:pt>
              <c:pt idx="836">
                <c:v>82.305490682400006</c:v>
              </c:pt>
              <c:pt idx="837">
                <c:v>82.358970533433336</c:v>
              </c:pt>
              <c:pt idx="838">
                <c:v>82.278750756933334</c:v>
              </c:pt>
              <c:pt idx="839">
                <c:v>82.412450384433342</c:v>
              </c:pt>
              <c:pt idx="840">
                <c:v>82.439190309899999</c:v>
              </c:pt>
              <c:pt idx="841">
                <c:v>82.439190309899999</c:v>
              </c:pt>
              <c:pt idx="842">
                <c:v>82.278750756899996</c:v>
              </c:pt>
              <c:pt idx="843">
                <c:v>82.22527090589999</c:v>
              </c:pt>
              <c:pt idx="844">
                <c:v>82.118311203900006</c:v>
              </c:pt>
              <c:pt idx="845">
                <c:v>81.87765187443334</c:v>
              </c:pt>
              <c:pt idx="846">
                <c:v>82.038091427433329</c:v>
              </c:pt>
              <c:pt idx="847">
                <c:v>81.87765187443334</c:v>
              </c:pt>
              <c:pt idx="848">
                <c:v>81.797432097966677</c:v>
              </c:pt>
              <c:pt idx="849">
                <c:v>81.743952246966671</c:v>
              </c:pt>
              <c:pt idx="850">
                <c:v>81.690472395966665</c:v>
              </c:pt>
              <c:pt idx="851">
                <c:v>81.610252619500002</c:v>
              </c:pt>
              <c:pt idx="852">
                <c:v>81.583512693999992</c:v>
              </c:pt>
              <c:pt idx="853">
                <c:v>81.583512693999992</c:v>
              </c:pt>
              <c:pt idx="854">
                <c:v>81.503292917500005</c:v>
              </c:pt>
              <c:pt idx="855">
                <c:v>81.503292917499991</c:v>
              </c:pt>
              <c:pt idx="856">
                <c:v>81.396333215500007</c:v>
              </c:pt>
              <c:pt idx="857">
                <c:v>81.396333215500007</c:v>
              </c:pt>
              <c:pt idx="858">
                <c:v>81.102194035000011</c:v>
              </c:pt>
              <c:pt idx="859">
                <c:v>81.048714184000005</c:v>
              </c:pt>
              <c:pt idx="860">
                <c:v>81.075454109500001</c:v>
              </c:pt>
              <c:pt idx="861">
                <c:v>81.021974258499995</c:v>
              </c:pt>
              <c:pt idx="862">
                <c:v>81.155673886000002</c:v>
              </c:pt>
              <c:pt idx="863">
                <c:v>80.968494407533328</c:v>
              </c:pt>
              <c:pt idx="864">
                <c:v>80.915014556499997</c:v>
              </c:pt>
              <c:pt idx="865">
                <c:v>80.86153470553333</c:v>
              </c:pt>
              <c:pt idx="866">
                <c:v>80.941754482033332</c:v>
              </c:pt>
              <c:pt idx="867">
                <c:v>80.727835078066676</c:v>
              </c:pt>
              <c:pt idx="868">
                <c:v>80.754575003533333</c:v>
              </c:pt>
              <c:pt idx="869">
                <c:v>80.754575003566671</c:v>
              </c:pt>
              <c:pt idx="870">
                <c:v>80.754575003533333</c:v>
              </c:pt>
              <c:pt idx="871">
                <c:v>80.941754482033332</c:v>
              </c:pt>
              <c:pt idx="872">
                <c:v>80.861534705533344</c:v>
              </c:pt>
              <c:pt idx="873">
                <c:v>80.754575003566671</c:v>
              </c:pt>
              <c:pt idx="874">
                <c:v>80.594135450566668</c:v>
              </c:pt>
              <c:pt idx="875">
                <c:v>80.620875376066678</c:v>
              </c:pt>
              <c:pt idx="876">
                <c:v>80.460435823066675</c:v>
              </c:pt>
              <c:pt idx="877">
                <c:v>80.406955972066669</c:v>
              </c:pt>
              <c:pt idx="878">
                <c:v>80.380216046566673</c:v>
              </c:pt>
              <c:pt idx="879">
                <c:v>80.166296642566664</c:v>
              </c:pt>
              <c:pt idx="880">
                <c:v>80.273256344566676</c:v>
              </c:pt>
              <c:pt idx="881">
                <c:v>80.193036568066674</c:v>
              </c:pt>
              <c:pt idx="882">
                <c:v>80.21977649356667</c:v>
              </c:pt>
              <c:pt idx="883">
                <c:v>80.139556717066668</c:v>
              </c:pt>
              <c:pt idx="884">
                <c:v>80.139556717066668</c:v>
              </c:pt>
              <c:pt idx="885">
                <c:v>80.005857089566661</c:v>
              </c:pt>
              <c:pt idx="886">
                <c:v>80.086076866066676</c:v>
              </c:pt>
              <c:pt idx="887">
                <c:v>79.952377238600008</c:v>
              </c:pt>
              <c:pt idx="888">
                <c:v>80.005857089566661</c:v>
              </c:pt>
              <c:pt idx="889">
                <c:v>79.8186776111</c:v>
              </c:pt>
              <c:pt idx="890">
                <c:v>79.872157462100006</c:v>
              </c:pt>
              <c:pt idx="891">
                <c:v>79.898897387600002</c:v>
              </c:pt>
              <c:pt idx="892">
                <c:v>79.765197760100008</c:v>
              </c:pt>
              <c:pt idx="893">
                <c:v>79.791937685633329</c:v>
              </c:pt>
              <c:pt idx="894">
                <c:v>79.604758207166668</c:v>
              </c:pt>
              <c:pt idx="895">
                <c:v>79.711717909133327</c:v>
              </c:pt>
              <c:pt idx="896">
                <c:v>79.658238058133335</c:v>
              </c:pt>
              <c:pt idx="897">
                <c:v>79.60475820713333</c:v>
              </c:pt>
              <c:pt idx="898">
                <c:v>79.497798505166671</c:v>
              </c:pt>
              <c:pt idx="899">
                <c:v>79.551278356133324</c:v>
              </c:pt>
              <c:pt idx="900">
                <c:v>79.390838803166673</c:v>
              </c:pt>
              <c:pt idx="901">
                <c:v>79.23039925016667</c:v>
              </c:pt>
              <c:pt idx="902">
                <c:v>79.337358952166667</c:v>
              </c:pt>
              <c:pt idx="903">
                <c:v>79.310619026633333</c:v>
              </c:pt>
              <c:pt idx="904">
                <c:v>79.230399250133345</c:v>
              </c:pt>
              <c:pt idx="905">
                <c:v>79.150179473700007</c:v>
              </c:pt>
              <c:pt idx="906">
                <c:v>79.176919399166664</c:v>
              </c:pt>
              <c:pt idx="907">
                <c:v>79.150179473666654</c:v>
              </c:pt>
              <c:pt idx="908">
                <c:v>79.043219771666671</c:v>
              </c:pt>
              <c:pt idx="909">
                <c:v>79.150179473666682</c:v>
              </c:pt>
              <c:pt idx="910">
                <c:v>78.936260069699998</c:v>
              </c:pt>
              <c:pt idx="911">
                <c:v>79.043219771666671</c:v>
              </c:pt>
              <c:pt idx="912">
                <c:v>78.962999995199993</c:v>
              </c:pt>
              <c:pt idx="913">
                <c:v>78.909520144200002</c:v>
              </c:pt>
              <c:pt idx="914">
                <c:v>78.749080591200013</c:v>
              </c:pt>
              <c:pt idx="915">
                <c:v>78.962999995199993</c:v>
              </c:pt>
              <c:pt idx="916">
                <c:v>78.749080591200013</c:v>
              </c:pt>
              <c:pt idx="917">
                <c:v>78.775820516699994</c:v>
              </c:pt>
              <c:pt idx="918">
                <c:v>78.695600740199993</c:v>
              </c:pt>
              <c:pt idx="919">
                <c:v>78.642120889200001</c:v>
              </c:pt>
              <c:pt idx="920">
                <c:v>78.642120889200001</c:v>
              </c:pt>
              <c:pt idx="921">
                <c:v>78.561901112699999</c:v>
              </c:pt>
              <c:pt idx="922">
                <c:v>78.561901112699999</c:v>
              </c:pt>
              <c:pt idx="923">
                <c:v>78.561901112699999</c:v>
              </c:pt>
              <c:pt idx="924">
                <c:v>78.508421261699993</c:v>
              </c:pt>
              <c:pt idx="925">
                <c:v>78.588641038200009</c:v>
              </c:pt>
              <c:pt idx="926">
                <c:v>78.454941410700002</c:v>
              </c:pt>
              <c:pt idx="927">
                <c:v>78.374721634233325</c:v>
              </c:pt>
              <c:pt idx="928">
                <c:v>78.241022006733331</c:v>
              </c:pt>
              <c:pt idx="929">
                <c:v>78.535161187199989</c:v>
              </c:pt>
              <c:pt idx="930">
                <c:v>78.45494141073334</c:v>
              </c:pt>
              <c:pt idx="931">
                <c:v>78.347981708733343</c:v>
              </c:pt>
              <c:pt idx="932">
                <c:v>78.241022006733331</c:v>
              </c:pt>
              <c:pt idx="933">
                <c:v>78.107322379266648</c:v>
              </c:pt>
              <c:pt idx="934">
                <c:v>78.267761932266652</c:v>
              </c:pt>
              <c:pt idx="935">
                <c:v>78.080582453766667</c:v>
              </c:pt>
              <c:pt idx="936">
                <c:v>78.080582453766667</c:v>
              </c:pt>
              <c:pt idx="937">
                <c:v>78.027102602766661</c:v>
              </c:pt>
              <c:pt idx="938">
                <c:v>77.973622751766683</c:v>
              </c:pt>
              <c:pt idx="939">
                <c:v>78.080582453766667</c:v>
              </c:pt>
              <c:pt idx="940">
                <c:v>77.78644327326667</c:v>
              </c:pt>
              <c:pt idx="941">
                <c:v>77.75970334776666</c:v>
              </c:pt>
              <c:pt idx="942">
                <c:v>77.652743645766662</c:v>
              </c:pt>
              <c:pt idx="943">
                <c:v>77.839923124266662</c:v>
              </c:pt>
              <c:pt idx="944">
                <c:v>77.679483571266672</c:v>
              </c:pt>
              <c:pt idx="945">
                <c:v>77.626003720266667</c:v>
              </c:pt>
              <c:pt idx="946">
                <c:v>77.572523869266675</c:v>
              </c:pt>
              <c:pt idx="947">
                <c:v>77.331864539800009</c:v>
              </c:pt>
              <c:pt idx="948">
                <c:v>77.626003720266667</c:v>
              </c:pt>
              <c:pt idx="949">
                <c:v>77.278384688833327</c:v>
              </c:pt>
              <c:pt idx="950">
                <c:v>77.41208431630001</c:v>
              </c:pt>
              <c:pt idx="951">
                <c:v>77.331864539800009</c:v>
              </c:pt>
              <c:pt idx="952">
                <c:v>77.385344390766662</c:v>
              </c:pt>
              <c:pt idx="953">
                <c:v>77.305124614333337</c:v>
              </c:pt>
              <c:pt idx="954">
                <c:v>77.198164912333326</c:v>
              </c:pt>
              <c:pt idx="955">
                <c:v>77.331864539800009</c:v>
              </c:pt>
              <c:pt idx="956">
                <c:v>77.278384688800017</c:v>
              </c:pt>
              <c:pt idx="957">
                <c:v>77.19816491233334</c:v>
              </c:pt>
              <c:pt idx="958">
                <c:v>77.278384688833327</c:v>
              </c:pt>
              <c:pt idx="959">
                <c:v>77.064465284833332</c:v>
              </c:pt>
              <c:pt idx="960">
                <c:v>77.064465284833332</c:v>
              </c:pt>
              <c:pt idx="961">
                <c:v>77.17142498683333</c:v>
              </c:pt>
              <c:pt idx="962">
                <c:v>76.904025731866668</c:v>
              </c:pt>
              <c:pt idx="963">
                <c:v>76.904025731833329</c:v>
              </c:pt>
              <c:pt idx="964">
                <c:v>76.823805955366666</c:v>
              </c:pt>
              <c:pt idx="965">
                <c:v>76.716846253366668</c:v>
              </c:pt>
              <c:pt idx="966">
                <c:v>76.850545880833337</c:v>
              </c:pt>
              <c:pt idx="967">
                <c:v>76.743586178866664</c:v>
              </c:pt>
              <c:pt idx="968">
                <c:v>76.636626476866681</c:v>
              </c:pt>
              <c:pt idx="969">
                <c:v>76.636626476866681</c:v>
              </c:pt>
              <c:pt idx="970">
                <c:v>76.609886551333332</c:v>
              </c:pt>
              <c:pt idx="971">
                <c:v>76.5831466259</c:v>
              </c:pt>
              <c:pt idx="972">
                <c:v>76.502926849366659</c:v>
              </c:pt>
              <c:pt idx="973">
                <c:v>76.636626476866667</c:v>
              </c:pt>
              <c:pt idx="974">
                <c:v>76.476186923900002</c:v>
              </c:pt>
              <c:pt idx="975">
                <c:v>76.369227221900005</c:v>
              </c:pt>
              <c:pt idx="976">
                <c:v>76.422707072899996</c:v>
              </c:pt>
              <c:pt idx="977">
                <c:v>76.315747370899999</c:v>
              </c:pt>
              <c:pt idx="978">
                <c:v>76.315747370899999</c:v>
              </c:pt>
              <c:pt idx="979">
                <c:v>76.235527594399983</c:v>
              </c:pt>
              <c:pt idx="980">
                <c:v>76.128567892433338</c:v>
              </c:pt>
              <c:pt idx="981">
                <c:v>76.208787668900001</c:v>
              </c:pt>
              <c:pt idx="982">
                <c:v>76.235527594400011</c:v>
              </c:pt>
              <c:pt idx="983">
                <c:v>76.182047743400005</c:v>
              </c:pt>
              <c:pt idx="984">
                <c:v>76.101827966933328</c:v>
              </c:pt>
              <c:pt idx="985">
                <c:v>76.128567892433338</c:v>
              </c:pt>
              <c:pt idx="986">
                <c:v>76.048348115933322</c:v>
              </c:pt>
              <c:pt idx="987">
                <c:v>76.075088041400008</c:v>
              </c:pt>
              <c:pt idx="988">
                <c:v>76.075088041433332</c:v>
              </c:pt>
              <c:pt idx="989">
                <c:v>75.994868264933345</c:v>
              </c:pt>
              <c:pt idx="990">
                <c:v>75.968128339433335</c:v>
              </c:pt>
              <c:pt idx="991">
                <c:v>75.807688786433332</c:v>
              </c:pt>
              <c:pt idx="992">
                <c:v>75.72746900993333</c:v>
              </c:pt>
              <c:pt idx="993">
                <c:v>75.780948860933336</c:v>
              </c:pt>
              <c:pt idx="994">
                <c:v>75.72746900993333</c:v>
              </c:pt>
              <c:pt idx="995">
                <c:v>75.75420893543334</c:v>
              </c:pt>
              <c:pt idx="996">
                <c:v>75.834428711933342</c:v>
              </c:pt>
              <c:pt idx="997">
                <c:v>75.647249233433328</c:v>
              </c:pt>
              <c:pt idx="998">
                <c:v>75.620509307966657</c:v>
              </c:pt>
              <c:pt idx="999">
                <c:v>75.460069754966682</c:v>
              </c:pt>
              <c:pt idx="1000">
                <c:v>75.513549605966659</c:v>
              </c:pt>
              <c:pt idx="1001">
                <c:v>75.32637012746666</c:v>
              </c:pt>
              <c:pt idx="1002">
                <c:v>75.353110053000009</c:v>
              </c:pt>
              <c:pt idx="1003">
                <c:v>75.299630201966664</c:v>
              </c:pt>
              <c:pt idx="1004">
                <c:v>75.326370127466674</c:v>
              </c:pt>
              <c:pt idx="1005">
                <c:v>75.32637012746666</c:v>
              </c:pt>
              <c:pt idx="1006">
                <c:v>75.272890276466669</c:v>
              </c:pt>
              <c:pt idx="1007">
                <c:v>75.246150350966673</c:v>
              </c:pt>
              <c:pt idx="1008">
                <c:v>75.246150350966658</c:v>
              </c:pt>
              <c:pt idx="1009">
                <c:v>75.058970872499998</c:v>
              </c:pt>
              <c:pt idx="1010">
                <c:v>75.085710797966655</c:v>
              </c:pt>
              <c:pt idx="1011">
                <c:v>74.978751095999996</c:v>
              </c:pt>
              <c:pt idx="1012">
                <c:v>74.978751095999996</c:v>
              </c:pt>
              <c:pt idx="1013">
                <c:v>74.845051468533342</c:v>
              </c:pt>
              <c:pt idx="1014">
                <c:v>74.952011170500001</c:v>
              </c:pt>
              <c:pt idx="1015">
                <c:v>74.898531319533333</c:v>
              </c:pt>
              <c:pt idx="1016">
                <c:v>74.845051468533327</c:v>
              </c:pt>
              <c:pt idx="1017">
                <c:v>74.871791394033337</c:v>
              </c:pt>
              <c:pt idx="1018">
                <c:v>74.898531319499995</c:v>
              </c:pt>
              <c:pt idx="1019">
                <c:v>74.925271245033329</c:v>
              </c:pt>
              <c:pt idx="1020">
                <c:v>74.871791394033337</c:v>
              </c:pt>
              <c:pt idx="1021">
                <c:v>74.845051468533327</c:v>
              </c:pt>
              <c:pt idx="1022">
                <c:v>74.898531319499995</c:v>
              </c:pt>
              <c:pt idx="1023">
                <c:v>74.818311543033332</c:v>
              </c:pt>
              <c:pt idx="1024">
                <c:v>74.711351841033334</c:v>
              </c:pt>
              <c:pt idx="1025">
                <c:v>74.657871990000004</c:v>
              </c:pt>
              <c:pt idx="1026">
                <c:v>74.657871990033343</c:v>
              </c:pt>
              <c:pt idx="1027">
                <c:v>74.497432437033339</c:v>
              </c:pt>
              <c:pt idx="1028">
                <c:v>74.604392139033337</c:v>
              </c:pt>
              <c:pt idx="1029">
                <c:v>74.390472735033327</c:v>
              </c:pt>
              <c:pt idx="1030">
                <c:v>74.443952586033333</c:v>
              </c:pt>
              <c:pt idx="1031">
                <c:v>74.176553331066657</c:v>
              </c:pt>
              <c:pt idx="1032">
                <c:v>74.256773107566673</c:v>
              </c:pt>
              <c:pt idx="1033">
                <c:v>74.310252958566664</c:v>
              </c:pt>
              <c:pt idx="1034">
                <c:v>74.12307348006668</c:v>
              </c:pt>
              <c:pt idx="1035">
                <c:v>74.176553331066657</c:v>
              </c:pt>
              <c:pt idx="1036">
                <c:v>74.203293256566667</c:v>
              </c:pt>
              <c:pt idx="1037">
                <c:v>74.203293256566667</c:v>
              </c:pt>
              <c:pt idx="1038">
                <c:v>74.069593629066674</c:v>
              </c:pt>
              <c:pt idx="1039">
                <c:v>74.123073480066651</c:v>
              </c:pt>
              <c:pt idx="1040">
                <c:v>74.016113778066668</c:v>
              </c:pt>
              <c:pt idx="1041">
                <c:v>73.828934299566654</c:v>
              </c:pt>
              <c:pt idx="1042">
                <c:v>73.855674225066664</c:v>
              </c:pt>
              <c:pt idx="1043">
                <c:v>73.90915407606667</c:v>
              </c:pt>
              <c:pt idx="1044">
                <c:v>73.72197459760001</c:v>
              </c:pt>
              <c:pt idx="1045">
                <c:v>73.721974597566671</c:v>
              </c:pt>
              <c:pt idx="1046">
                <c:v>73.588274970099988</c:v>
              </c:pt>
              <c:pt idx="1047">
                <c:v>73.668494746566665</c:v>
              </c:pt>
              <c:pt idx="1048">
                <c:v>73.641754821099994</c:v>
              </c:pt>
              <c:pt idx="1049">
                <c:v>73.534795119133335</c:v>
              </c:pt>
              <c:pt idx="1050">
                <c:v>73.454575342633333</c:v>
              </c:pt>
              <c:pt idx="1051">
                <c:v>73.481315268133343</c:v>
              </c:pt>
              <c:pt idx="1052">
                <c:v>73.481315268133343</c:v>
              </c:pt>
              <c:pt idx="1053">
                <c:v>73.454575342633333</c:v>
              </c:pt>
              <c:pt idx="1054">
                <c:v>73.427835417133338</c:v>
              </c:pt>
              <c:pt idx="1055">
                <c:v>73.347615640633336</c:v>
              </c:pt>
              <c:pt idx="1056">
                <c:v>73.347615640633336</c:v>
              </c:pt>
              <c:pt idx="1057">
                <c:v>73.053476460133325</c:v>
              </c:pt>
              <c:pt idx="1058">
                <c:v>73.160436162133337</c:v>
              </c:pt>
              <c:pt idx="1059">
                <c:v>73.160436162133337</c:v>
              </c:pt>
              <c:pt idx="1060">
                <c:v>73.187176087633333</c:v>
              </c:pt>
              <c:pt idx="1061">
                <c:v>73.133696236633327</c:v>
              </c:pt>
              <c:pt idx="1062">
                <c:v>73.053476460133325</c:v>
              </c:pt>
              <c:pt idx="1063">
                <c:v>72.839557056200007</c:v>
              </c:pt>
              <c:pt idx="1064">
                <c:v>72.812817130666659</c:v>
              </c:pt>
              <c:pt idx="1065">
                <c:v>72.839557056166669</c:v>
              </c:pt>
              <c:pt idx="1066">
                <c:v>72.812817130666659</c:v>
              </c:pt>
              <c:pt idx="1067">
                <c:v>72.812817130666659</c:v>
              </c:pt>
              <c:pt idx="1068">
                <c:v>72.598897726666664</c:v>
              </c:pt>
              <c:pt idx="1069">
                <c:v>72.625637652166674</c:v>
              </c:pt>
              <c:pt idx="1070">
                <c:v>72.679117503166665</c:v>
              </c:pt>
              <c:pt idx="1071">
                <c:v>72.705857428666661</c:v>
              </c:pt>
              <c:pt idx="1072">
                <c:v>72.705857428666661</c:v>
              </c:pt>
              <c:pt idx="1073">
                <c:v>72.384978322700007</c:v>
              </c:pt>
              <c:pt idx="1074">
                <c:v>72.625637652166674</c:v>
              </c:pt>
              <c:pt idx="1075">
                <c:v>72.438458173699999</c:v>
              </c:pt>
              <c:pt idx="1076">
                <c:v>72.545417875666658</c:v>
              </c:pt>
              <c:pt idx="1077">
                <c:v>72.384978322700007</c:v>
              </c:pt>
              <c:pt idx="1078">
                <c:v>72.384978322666655</c:v>
              </c:pt>
              <c:pt idx="1079">
                <c:v>72.171058918733337</c:v>
              </c:pt>
              <c:pt idx="1080">
                <c:v>72.037359291266668</c:v>
              </c:pt>
              <c:pt idx="1081">
                <c:v>72.224538769733329</c:v>
              </c:pt>
              <c:pt idx="1082">
                <c:v>72.117579067699992</c:v>
              </c:pt>
              <c:pt idx="1083">
                <c:v>72.010619365733334</c:v>
              </c:pt>
              <c:pt idx="1084">
                <c:v>71.823439887266673</c:v>
              </c:pt>
              <c:pt idx="1085">
                <c:v>71.876919738266665</c:v>
              </c:pt>
              <c:pt idx="1086">
                <c:v>71.903659663733336</c:v>
              </c:pt>
              <c:pt idx="1087">
                <c:v>71.796699961766663</c:v>
              </c:pt>
              <c:pt idx="1088">
                <c:v>71.87691973823334</c:v>
              </c:pt>
              <c:pt idx="1089">
                <c:v>71.823439887233334</c:v>
              </c:pt>
              <c:pt idx="1090">
                <c:v>71.903659663733336</c:v>
              </c:pt>
              <c:pt idx="1091">
                <c:v>71.68974025979999</c:v>
              </c:pt>
              <c:pt idx="1092">
                <c:v>71.689740259800004</c:v>
              </c:pt>
              <c:pt idx="1093">
                <c:v>71.7164801853</c:v>
              </c:pt>
              <c:pt idx="1094">
                <c:v>71.743220110799996</c:v>
              </c:pt>
              <c:pt idx="1095">
                <c:v>71.68974025979999</c:v>
              </c:pt>
              <c:pt idx="1096">
                <c:v>71.475820855799995</c:v>
              </c:pt>
              <c:pt idx="1097">
                <c:v>71.315381302799992</c:v>
              </c:pt>
              <c:pt idx="1098">
                <c:v>71.556040632299997</c:v>
              </c:pt>
              <c:pt idx="1099">
                <c:v>71.502560781300005</c:v>
              </c:pt>
              <c:pt idx="1100">
                <c:v>71.475820855799995</c:v>
              </c:pt>
              <c:pt idx="1101">
                <c:v>71.368861153799998</c:v>
              </c:pt>
              <c:pt idx="1102">
                <c:v>71.288641377299996</c:v>
              </c:pt>
              <c:pt idx="1103">
                <c:v>71.342121228300002</c:v>
              </c:pt>
              <c:pt idx="1104">
                <c:v>71.395601079299993</c:v>
              </c:pt>
              <c:pt idx="1105">
                <c:v>71.342121228300002</c:v>
              </c:pt>
              <c:pt idx="1106">
                <c:v>71.128201824299992</c:v>
              </c:pt>
              <c:pt idx="1107">
                <c:v>71.2619014518</c:v>
              </c:pt>
              <c:pt idx="1108">
                <c:v>71.154941749800003</c:v>
              </c:pt>
              <c:pt idx="1109">
                <c:v>71.181681675299998</c:v>
              </c:pt>
              <c:pt idx="1110">
                <c:v>71.208421600800008</c:v>
              </c:pt>
              <c:pt idx="1111">
                <c:v>71.101461898799997</c:v>
              </c:pt>
              <c:pt idx="1112">
                <c:v>71.047982047833344</c:v>
              </c:pt>
              <c:pt idx="1113">
                <c:v>71.074721973300015</c:v>
              </c:pt>
              <c:pt idx="1114">
                <c:v>70.994502196833338</c:v>
              </c:pt>
              <c:pt idx="1115">
                <c:v>70.941022345833332</c:v>
              </c:pt>
              <c:pt idx="1116">
                <c:v>70.914282420333322</c:v>
              </c:pt>
              <c:pt idx="1117">
                <c:v>70.941022345833332</c:v>
              </c:pt>
              <c:pt idx="1118">
                <c:v>70.914282420333336</c:v>
              </c:pt>
              <c:pt idx="1119">
                <c:v>70.86080256933333</c:v>
              </c:pt>
              <c:pt idx="1120">
                <c:v>70.914282420333336</c:v>
              </c:pt>
              <c:pt idx="1121">
                <c:v>70.753842867333333</c:v>
              </c:pt>
              <c:pt idx="1122">
                <c:v>70.86080256933333</c:v>
              </c:pt>
              <c:pt idx="1123">
                <c:v>70.86080256933333</c:v>
              </c:pt>
              <c:pt idx="1124">
                <c:v>70.727102941833337</c:v>
              </c:pt>
              <c:pt idx="1125">
                <c:v>70.700363016333327</c:v>
              </c:pt>
              <c:pt idx="1126">
                <c:v>70.646883165333335</c:v>
              </c:pt>
              <c:pt idx="1127">
                <c:v>70.727102941833337</c:v>
              </c:pt>
              <c:pt idx="1128">
                <c:v>70.513183537833342</c:v>
              </c:pt>
              <c:pt idx="1129">
                <c:v>70.459703686899999</c:v>
              </c:pt>
              <c:pt idx="1130">
                <c:v>70.513183537866666</c:v>
              </c:pt>
              <c:pt idx="1131">
                <c:v>70.299264133899996</c:v>
              </c:pt>
              <c:pt idx="1132">
                <c:v>70.486443612366671</c:v>
              </c:pt>
              <c:pt idx="1133">
                <c:v>70.326004059366667</c:v>
              </c:pt>
              <c:pt idx="1134">
                <c:v>70.219044357399994</c:v>
              </c:pt>
              <c:pt idx="1135">
                <c:v>70.352743984866663</c:v>
              </c:pt>
              <c:pt idx="1136">
                <c:v>70.326004059400006</c:v>
              </c:pt>
              <c:pt idx="1137">
                <c:v>70.24578428289999</c:v>
              </c:pt>
              <c:pt idx="1138">
                <c:v>70.2725242084</c:v>
              </c:pt>
              <c:pt idx="1139">
                <c:v>70.112084655399997</c:v>
              </c:pt>
              <c:pt idx="1140">
                <c:v>70.085344729900001</c:v>
              </c:pt>
              <c:pt idx="1141">
                <c:v>70.138824580900007</c:v>
              </c:pt>
              <c:pt idx="1142">
                <c:v>70.085344729900001</c:v>
              </c:pt>
              <c:pt idx="1143">
                <c:v>69.898165251400002</c:v>
              </c:pt>
              <c:pt idx="1144">
                <c:v>69.844685400399996</c:v>
              </c:pt>
              <c:pt idx="1145">
                <c:v>69.737725698433337</c:v>
              </c:pt>
              <c:pt idx="1146">
                <c:v>69.737725698433337</c:v>
              </c:pt>
              <c:pt idx="1147">
                <c:v>69.844685400433335</c:v>
              </c:pt>
              <c:pt idx="1148">
                <c:v>69.924905176933336</c:v>
              </c:pt>
              <c:pt idx="1149">
                <c:v>69.817945474933325</c:v>
              </c:pt>
              <c:pt idx="1150">
                <c:v>69.844685400433335</c:v>
              </c:pt>
              <c:pt idx="1151">
                <c:v>69.791205549433343</c:v>
              </c:pt>
              <c:pt idx="1152">
                <c:v>69.764465623933333</c:v>
              </c:pt>
              <c:pt idx="1153">
                <c:v>69.764465623899994</c:v>
              </c:pt>
              <c:pt idx="1154">
                <c:v>69.523806294433328</c:v>
              </c:pt>
              <c:pt idx="1155">
                <c:v>69.60402607093333</c:v>
              </c:pt>
              <c:pt idx="1156">
                <c:v>69.657505921933335</c:v>
              </c:pt>
              <c:pt idx="1157">
                <c:v>69.710985772933341</c:v>
              </c:pt>
              <c:pt idx="1158">
                <c:v>69.737725698433337</c:v>
              </c:pt>
              <c:pt idx="1159">
                <c:v>69.577286145433334</c:v>
              </c:pt>
              <c:pt idx="1160">
                <c:v>69.63076599643334</c:v>
              </c:pt>
              <c:pt idx="1161">
                <c:v>69.577286145433334</c:v>
              </c:pt>
              <c:pt idx="1162">
                <c:v>69.550546219933338</c:v>
              </c:pt>
              <c:pt idx="1163">
                <c:v>69.577286145433334</c:v>
              </c:pt>
              <c:pt idx="1164">
                <c:v>69.44358651793334</c:v>
              </c:pt>
              <c:pt idx="1165">
                <c:v>69.577286145433334</c:v>
              </c:pt>
              <c:pt idx="1166">
                <c:v>69.44358651793334</c:v>
              </c:pt>
              <c:pt idx="1167">
                <c:v>69.523806294433328</c:v>
              </c:pt>
              <c:pt idx="1168">
                <c:v>69.416846592433345</c:v>
              </c:pt>
              <c:pt idx="1169">
                <c:v>69.390106666933335</c:v>
              </c:pt>
              <c:pt idx="1170">
                <c:v>69.309886890433347</c:v>
              </c:pt>
              <c:pt idx="1171">
                <c:v>69.363366741433325</c:v>
              </c:pt>
              <c:pt idx="1172">
                <c:v>69.283146964933337</c:v>
              </c:pt>
              <c:pt idx="1173">
                <c:v>69.229667113933331</c:v>
              </c:pt>
              <c:pt idx="1174">
                <c:v>69.22966711396667</c:v>
              </c:pt>
              <c:pt idx="1175">
                <c:v>69.283146964933337</c:v>
              </c:pt>
              <c:pt idx="1176">
                <c:v>69.256407039433341</c:v>
              </c:pt>
              <c:pt idx="1177">
                <c:v>69.14944733743333</c:v>
              </c:pt>
              <c:pt idx="1178">
                <c:v>69.20292718843335</c:v>
              </c:pt>
              <c:pt idx="1179">
                <c:v>69.122707411933334</c:v>
              </c:pt>
              <c:pt idx="1180">
                <c:v>69.095967486466677</c:v>
              </c:pt>
              <c:pt idx="1181">
                <c:v>69.202927188433321</c:v>
              </c:pt>
              <c:pt idx="1182">
                <c:v>69.069227561000005</c:v>
              </c:pt>
              <c:pt idx="1183">
                <c:v>69.095967486466662</c:v>
              </c:pt>
              <c:pt idx="1184">
                <c:v>68.935527933499998</c:v>
              </c:pt>
              <c:pt idx="1185">
                <c:v>68.908788008000002</c:v>
              </c:pt>
              <c:pt idx="1186">
                <c:v>68.882048082500006</c:v>
              </c:pt>
              <c:pt idx="1187">
                <c:v>68.908788008000002</c:v>
              </c:pt>
              <c:pt idx="1188">
                <c:v>68.8285682315</c:v>
              </c:pt>
              <c:pt idx="1189">
                <c:v>68.882048082499992</c:v>
              </c:pt>
              <c:pt idx="1190">
                <c:v>68.775088380499994</c:v>
              </c:pt>
              <c:pt idx="1191">
                <c:v>68.775088380500009</c:v>
              </c:pt>
              <c:pt idx="1192">
                <c:v>68.748348454999999</c:v>
              </c:pt>
              <c:pt idx="1193">
                <c:v>68.641388753000001</c:v>
              </c:pt>
              <c:pt idx="1194">
                <c:v>68.748348454999999</c:v>
              </c:pt>
              <c:pt idx="1195">
                <c:v>68.641388753000001</c:v>
              </c:pt>
              <c:pt idx="1196">
                <c:v>68.641388753000001</c:v>
              </c:pt>
              <c:pt idx="1197">
                <c:v>68.641388753000001</c:v>
              </c:pt>
              <c:pt idx="1198">
                <c:v>68.614648827500005</c:v>
              </c:pt>
              <c:pt idx="1199">
                <c:v>68.480949200000012</c:v>
              </c:pt>
              <c:pt idx="1200">
                <c:v>68.480949200000012</c:v>
              </c:pt>
              <c:pt idx="1201">
                <c:v>68.454209274500002</c:v>
              </c:pt>
              <c:pt idx="1202">
                <c:v>68.373989498033339</c:v>
              </c:pt>
              <c:pt idx="1203">
                <c:v>68.400729423533335</c:v>
              </c:pt>
              <c:pt idx="1204">
                <c:v>68.347249572533329</c:v>
              </c:pt>
              <c:pt idx="1205">
                <c:v>68.320509647033319</c:v>
              </c:pt>
              <c:pt idx="1206">
                <c:v>68.293769721533337</c:v>
              </c:pt>
              <c:pt idx="1207">
                <c:v>68.267029796033327</c:v>
              </c:pt>
              <c:pt idx="1208">
                <c:v>68.160070094033316</c:v>
              </c:pt>
              <c:pt idx="1209">
                <c:v>68.133330168533334</c:v>
              </c:pt>
              <c:pt idx="1210">
                <c:v>68.347249572533329</c:v>
              </c:pt>
              <c:pt idx="1211">
                <c:v>68.240289870533331</c:v>
              </c:pt>
              <c:pt idx="1212">
                <c:v>68.240289870533331</c:v>
              </c:pt>
              <c:pt idx="1213">
                <c:v>68.160070094033316</c:v>
              </c:pt>
              <c:pt idx="1214">
                <c:v>68.267029796033327</c:v>
              </c:pt>
              <c:pt idx="1215">
                <c:v>68.186810019533326</c:v>
              </c:pt>
              <c:pt idx="1216">
                <c:v>68.133330168533334</c:v>
              </c:pt>
              <c:pt idx="1217">
                <c:v>68.106590243033338</c:v>
              </c:pt>
              <c:pt idx="1218">
                <c:v>67.999630541033341</c:v>
              </c:pt>
              <c:pt idx="1219">
                <c:v>68.026370466533336</c:v>
              </c:pt>
              <c:pt idx="1220">
                <c:v>68.053110392033332</c:v>
              </c:pt>
              <c:pt idx="1221">
                <c:v>67.892670839033329</c:v>
              </c:pt>
              <c:pt idx="1222">
                <c:v>68.053110392033332</c:v>
              </c:pt>
              <c:pt idx="1223">
                <c:v>67.812451062533327</c:v>
              </c:pt>
              <c:pt idx="1224">
                <c:v>67.839190988033337</c:v>
              </c:pt>
              <c:pt idx="1225">
                <c:v>67.892670839033329</c:v>
              </c:pt>
              <c:pt idx="1226">
                <c:v>67.865930913533333</c:v>
              </c:pt>
              <c:pt idx="1227">
                <c:v>67.919410764533325</c:v>
              </c:pt>
              <c:pt idx="1228">
                <c:v>67.865930913533333</c:v>
              </c:pt>
              <c:pt idx="1229">
                <c:v>67.865930913566672</c:v>
              </c:pt>
              <c:pt idx="1230">
                <c:v>67.75897121156666</c:v>
              </c:pt>
              <c:pt idx="1231">
                <c:v>67.758971211566674</c:v>
              </c:pt>
              <c:pt idx="1232">
                <c:v>67.865930913566658</c:v>
              </c:pt>
              <c:pt idx="1233">
                <c:v>67.758971211566674</c:v>
              </c:pt>
              <c:pt idx="1234">
                <c:v>67.812451062566666</c:v>
              </c:pt>
              <c:pt idx="1235">
                <c:v>67.652011509600001</c:v>
              </c:pt>
              <c:pt idx="1236">
                <c:v>67.732231286066664</c:v>
              </c:pt>
              <c:pt idx="1237">
                <c:v>67.625271584100005</c:v>
              </c:pt>
              <c:pt idx="1238">
                <c:v>67.652011509566663</c:v>
              </c:pt>
              <c:pt idx="1239">
                <c:v>67.678751435099997</c:v>
              </c:pt>
              <c:pt idx="1240">
                <c:v>67.652011509566663</c:v>
              </c:pt>
              <c:pt idx="1241">
                <c:v>67.464832031100002</c:v>
              </c:pt>
              <c:pt idx="1242">
                <c:v>67.518311882100008</c:v>
              </c:pt>
              <c:pt idx="1243">
                <c:v>67.464832031100002</c:v>
              </c:pt>
              <c:pt idx="1244">
                <c:v>67.491571956599998</c:v>
              </c:pt>
              <c:pt idx="1245">
                <c:v>67.518311882100008</c:v>
              </c:pt>
              <c:pt idx="1246">
                <c:v>67.277652552633342</c:v>
              </c:pt>
              <c:pt idx="1247">
                <c:v>67.464832031100002</c:v>
              </c:pt>
              <c:pt idx="1248">
                <c:v>67.277652552600003</c:v>
              </c:pt>
              <c:pt idx="1249">
                <c:v>67.411352180099996</c:v>
              </c:pt>
              <c:pt idx="1250">
                <c:v>67.224172701599983</c:v>
              </c:pt>
              <c:pt idx="1251">
                <c:v>67.384612254599986</c:v>
              </c:pt>
              <c:pt idx="1252">
                <c:v>67.250912627099993</c:v>
              </c:pt>
              <c:pt idx="1253">
                <c:v>67.170692850600005</c:v>
              </c:pt>
              <c:pt idx="1254">
                <c:v>67.331132403600009</c:v>
              </c:pt>
              <c:pt idx="1255">
                <c:v>67.331132403600009</c:v>
              </c:pt>
              <c:pt idx="1256">
                <c:v>67.304392478099999</c:v>
              </c:pt>
              <c:pt idx="1257">
                <c:v>67.277652552599989</c:v>
              </c:pt>
              <c:pt idx="1258">
                <c:v>67.1172129996</c:v>
              </c:pt>
              <c:pt idx="1259">
                <c:v>67.331132403600009</c:v>
              </c:pt>
              <c:pt idx="1260">
                <c:v>67.170692850600005</c:v>
              </c:pt>
              <c:pt idx="1261">
                <c:v>67.170692850600005</c:v>
              </c:pt>
              <c:pt idx="1262">
                <c:v>67.170692850666669</c:v>
              </c:pt>
              <c:pt idx="1263">
                <c:v>67.117212999633338</c:v>
              </c:pt>
              <c:pt idx="1264">
                <c:v>67.010253297666665</c:v>
              </c:pt>
              <c:pt idx="1265">
                <c:v>66.983513372166655</c:v>
              </c:pt>
              <c:pt idx="1266">
                <c:v>67.090473074166667</c:v>
              </c:pt>
              <c:pt idx="1267">
                <c:v>66.930033521133339</c:v>
              </c:pt>
              <c:pt idx="1268">
                <c:v>66.849813744633323</c:v>
              </c:pt>
              <c:pt idx="1269">
                <c:v>66.823073819166666</c:v>
              </c:pt>
              <c:pt idx="1270">
                <c:v>66.849813744666676</c:v>
              </c:pt>
              <c:pt idx="1271">
                <c:v>66.79633389366667</c:v>
              </c:pt>
              <c:pt idx="1272">
                <c:v>66.849813744666676</c:v>
              </c:pt>
              <c:pt idx="1273">
                <c:v>66.849813744666676</c:v>
              </c:pt>
              <c:pt idx="1274">
                <c:v>66.956773446633335</c:v>
              </c:pt>
              <c:pt idx="1275">
                <c:v>66.76959396816666</c:v>
              </c:pt>
              <c:pt idx="1276">
                <c:v>66.716114117166669</c:v>
              </c:pt>
              <c:pt idx="1277">
                <c:v>66.823073819166666</c:v>
              </c:pt>
              <c:pt idx="1278">
                <c:v>66.849813744633323</c:v>
              </c:pt>
              <c:pt idx="1279">
                <c:v>66.823073819133342</c:v>
              </c:pt>
              <c:pt idx="1280">
                <c:v>66.769593968133336</c:v>
              </c:pt>
              <c:pt idx="1281">
                <c:v>66.823073819133342</c:v>
              </c:pt>
              <c:pt idx="1282">
                <c:v>66.662634266166663</c:v>
              </c:pt>
              <c:pt idx="1283">
                <c:v>66.635894340666667</c:v>
              </c:pt>
              <c:pt idx="1284">
                <c:v>66.609154415166657</c:v>
              </c:pt>
              <c:pt idx="1285">
                <c:v>66.662634266133338</c:v>
              </c:pt>
              <c:pt idx="1286">
                <c:v>66.689374191633334</c:v>
              </c:pt>
              <c:pt idx="1287">
                <c:v>66.502194713166674</c:v>
              </c:pt>
              <c:pt idx="1288">
                <c:v>66.582414489666675</c:v>
              </c:pt>
              <c:pt idx="1289">
                <c:v>66.609154415166657</c:v>
              </c:pt>
              <c:pt idx="1290">
                <c:v>66.609154415166671</c:v>
              </c:pt>
              <c:pt idx="1291">
                <c:v>66.635894340633328</c:v>
              </c:pt>
              <c:pt idx="1292">
                <c:v>66.635894340633328</c:v>
              </c:pt>
              <c:pt idx="1293">
                <c:v>66.582414489666675</c:v>
              </c:pt>
              <c:pt idx="1294">
                <c:v>66.689374191666673</c:v>
              </c:pt>
              <c:pt idx="1295">
                <c:v>66.555674564166665</c:v>
              </c:pt>
              <c:pt idx="1296">
                <c:v>66.528934638666669</c:v>
              </c:pt>
              <c:pt idx="1297">
                <c:v>66.555674564166665</c:v>
              </c:pt>
              <c:pt idx="1298">
                <c:v>66.448714862166668</c:v>
              </c:pt>
              <c:pt idx="1299">
                <c:v>66.421974936666672</c:v>
              </c:pt>
              <c:pt idx="1300">
                <c:v>66.448714862166668</c:v>
              </c:pt>
              <c:pt idx="1301">
                <c:v>66.502194713200012</c:v>
              </c:pt>
              <c:pt idx="1302">
                <c:v>66.475454787666663</c:v>
              </c:pt>
              <c:pt idx="1303">
                <c:v>66.475454787700002</c:v>
              </c:pt>
              <c:pt idx="1304">
                <c:v>66.475454787700002</c:v>
              </c:pt>
              <c:pt idx="1305">
                <c:v>66.36849508569999</c:v>
              </c:pt>
              <c:pt idx="1306">
                <c:v>66.341755160200009</c:v>
              </c:pt>
              <c:pt idx="1307">
                <c:v>66.36849508569999</c:v>
              </c:pt>
              <c:pt idx="1308">
                <c:v>66.341755160200009</c:v>
              </c:pt>
              <c:pt idx="1309">
                <c:v>66.421974936666672</c:v>
              </c:pt>
              <c:pt idx="1310">
                <c:v>66.368495085666666</c:v>
              </c:pt>
              <c:pt idx="1311">
                <c:v>66.288275309233327</c:v>
              </c:pt>
              <c:pt idx="1312">
                <c:v>66.261535383699993</c:v>
              </c:pt>
              <c:pt idx="1313">
                <c:v>66.315015234699999</c:v>
              </c:pt>
              <c:pt idx="1314">
                <c:v>66.3952350112</c:v>
              </c:pt>
              <c:pt idx="1315">
                <c:v>66.18131560723333</c:v>
              </c:pt>
              <c:pt idx="1316">
                <c:v>66.20805553273334</c:v>
              </c:pt>
              <c:pt idx="1317">
                <c:v>66.154575681733334</c:v>
              </c:pt>
              <c:pt idx="1318">
                <c:v>66.18131560723333</c:v>
              </c:pt>
              <c:pt idx="1319">
                <c:v>66.288275309200003</c:v>
              </c:pt>
              <c:pt idx="1320">
                <c:v>66.154575681733334</c:v>
              </c:pt>
              <c:pt idx="1321">
                <c:v>66.127835756233324</c:v>
              </c:pt>
              <c:pt idx="1322">
                <c:v>66.18131560723333</c:v>
              </c:pt>
              <c:pt idx="1323">
                <c:v>66.18131560723333</c:v>
              </c:pt>
              <c:pt idx="1324">
                <c:v>66.154575681733334</c:v>
              </c:pt>
              <c:pt idx="1325">
                <c:v>66.101095830733342</c:v>
              </c:pt>
              <c:pt idx="1326">
                <c:v>66.127835756233338</c:v>
              </c:pt>
              <c:pt idx="1327">
                <c:v>66.127835756233338</c:v>
              </c:pt>
              <c:pt idx="1328">
                <c:v>66.20805553273334</c:v>
              </c:pt>
              <c:pt idx="1329">
                <c:v>66.18131560723333</c:v>
              </c:pt>
              <c:pt idx="1330">
                <c:v>66.047615979733337</c:v>
              </c:pt>
              <c:pt idx="1331">
                <c:v>66.101095830733342</c:v>
              </c:pt>
              <c:pt idx="1332">
                <c:v>66.047615979733337</c:v>
              </c:pt>
              <c:pt idx="1333">
                <c:v>65.994136128733331</c:v>
              </c:pt>
              <c:pt idx="1334">
                <c:v>66.154575681733334</c:v>
              </c:pt>
              <c:pt idx="1335">
                <c:v>66.047615979733337</c:v>
              </c:pt>
              <c:pt idx="1336">
                <c:v>65.994136128733331</c:v>
              </c:pt>
              <c:pt idx="1337">
                <c:v>65.994136128733331</c:v>
              </c:pt>
              <c:pt idx="1338">
                <c:v>65.913916352233329</c:v>
              </c:pt>
              <c:pt idx="1339">
                <c:v>65.994136128733331</c:v>
              </c:pt>
              <c:pt idx="1340">
                <c:v>65.940656277733339</c:v>
              </c:pt>
              <c:pt idx="1341">
                <c:v>65.994136128733331</c:v>
              </c:pt>
              <c:pt idx="1342">
                <c:v>65.913916352233329</c:v>
              </c:pt>
              <c:pt idx="1343">
                <c:v>65.860436501233337</c:v>
              </c:pt>
              <c:pt idx="1344">
                <c:v>65.806956650233332</c:v>
              </c:pt>
              <c:pt idx="1345">
                <c:v>65.887176426733333</c:v>
              </c:pt>
              <c:pt idx="1346">
                <c:v>65.967396203233335</c:v>
              </c:pt>
              <c:pt idx="1347">
                <c:v>65.913916352233329</c:v>
              </c:pt>
              <c:pt idx="1348">
                <c:v>65.806956650233332</c:v>
              </c:pt>
              <c:pt idx="1349">
                <c:v>65.887176426733333</c:v>
              </c:pt>
              <c:pt idx="1350">
                <c:v>65.860436501233337</c:v>
              </c:pt>
              <c:pt idx="1351">
                <c:v>65.940656277733339</c:v>
              </c:pt>
              <c:pt idx="1352">
                <c:v>65.806956650233332</c:v>
              </c:pt>
              <c:pt idx="1353">
                <c:v>65.780216724733336</c:v>
              </c:pt>
              <c:pt idx="1354">
                <c:v>65.860436501233337</c:v>
              </c:pt>
              <c:pt idx="1355">
                <c:v>65.780216724766674</c:v>
              </c:pt>
              <c:pt idx="1356">
                <c:v>65.806956650233346</c:v>
              </c:pt>
              <c:pt idx="1357">
                <c:v>65.833696575733327</c:v>
              </c:pt>
              <c:pt idx="1358">
                <c:v>65.833696575766666</c:v>
              </c:pt>
              <c:pt idx="1359">
                <c:v>65.673257022766663</c:v>
              </c:pt>
              <c:pt idx="1360">
                <c:v>65.699996948266673</c:v>
              </c:pt>
              <c:pt idx="1361">
                <c:v>65.753476799266664</c:v>
              </c:pt>
              <c:pt idx="1362">
                <c:v>65.699996948266673</c:v>
              </c:pt>
              <c:pt idx="1363">
                <c:v>65.566297320766665</c:v>
              </c:pt>
              <c:pt idx="1364">
                <c:v>65.646517097266667</c:v>
              </c:pt>
              <c:pt idx="1365">
                <c:v>65.566297320766665</c:v>
              </c:pt>
              <c:pt idx="1366">
                <c:v>65.593037246266661</c:v>
              </c:pt>
              <c:pt idx="1367">
                <c:v>65.539557395266669</c:v>
              </c:pt>
              <c:pt idx="1368">
                <c:v>65.566297320766665</c:v>
              </c:pt>
              <c:pt idx="1369">
                <c:v>65.593037246266661</c:v>
              </c:pt>
              <c:pt idx="1370">
                <c:v>65.486077544266664</c:v>
              </c:pt>
              <c:pt idx="1371">
                <c:v>65.539557395266669</c:v>
              </c:pt>
              <c:pt idx="1372">
                <c:v>65.432597693266658</c:v>
              </c:pt>
              <c:pt idx="1373">
                <c:v>65.432597693266658</c:v>
              </c:pt>
              <c:pt idx="1374">
                <c:v>65.512817469766659</c:v>
              </c:pt>
              <c:pt idx="1375">
                <c:v>65.405857767766662</c:v>
              </c:pt>
              <c:pt idx="1376">
                <c:v>65.459337618766668</c:v>
              </c:pt>
              <c:pt idx="1377">
                <c:v>65.512817469766659</c:v>
              </c:pt>
              <c:pt idx="1378">
                <c:v>65.432597693266658</c:v>
              </c:pt>
              <c:pt idx="1379">
                <c:v>65.432597693266658</c:v>
              </c:pt>
              <c:pt idx="1380">
                <c:v>65.379117842266666</c:v>
              </c:pt>
              <c:pt idx="1381">
                <c:v>65.272158140266669</c:v>
              </c:pt>
              <c:pt idx="1382">
                <c:v>65.272158140266669</c:v>
              </c:pt>
              <c:pt idx="1383">
                <c:v>65.245418214766673</c:v>
              </c:pt>
              <c:pt idx="1384">
                <c:v>65.272158140266669</c:v>
              </c:pt>
              <c:pt idx="1385">
                <c:v>65.218678289266663</c:v>
              </c:pt>
              <c:pt idx="1386">
                <c:v>65.218678289266663</c:v>
              </c:pt>
              <c:pt idx="1387">
                <c:v>65.245418214766673</c:v>
              </c:pt>
              <c:pt idx="1388">
                <c:v>65.165198438266671</c:v>
              </c:pt>
              <c:pt idx="1389">
                <c:v>65.405857767766676</c:v>
              </c:pt>
              <c:pt idx="1390">
                <c:v>65.379117842266666</c:v>
              </c:pt>
              <c:pt idx="1391">
                <c:v>65.272158140266654</c:v>
              </c:pt>
              <c:pt idx="1392">
                <c:v>65.218678289266663</c:v>
              </c:pt>
              <c:pt idx="1393">
                <c:v>65.218678289266663</c:v>
              </c:pt>
              <c:pt idx="1394">
                <c:v>65.218678289266663</c:v>
              </c:pt>
              <c:pt idx="1395">
                <c:v>65.272158140266669</c:v>
              </c:pt>
              <c:pt idx="1396">
                <c:v>65.245418214766673</c:v>
              </c:pt>
              <c:pt idx="1397">
                <c:v>65.298898065766664</c:v>
              </c:pt>
              <c:pt idx="1398">
                <c:v>65.245418214766673</c:v>
              </c:pt>
              <c:pt idx="1399">
                <c:v>65.245418214766673</c:v>
              </c:pt>
              <c:pt idx="1400">
                <c:v>65.191938363766667</c:v>
              </c:pt>
              <c:pt idx="1401">
                <c:v>65.245418214766673</c:v>
              </c:pt>
              <c:pt idx="1402">
                <c:v>65.245418214766673</c:v>
              </c:pt>
              <c:pt idx="1403">
                <c:v>65.165198438266671</c:v>
              </c:pt>
              <c:pt idx="1404">
                <c:v>65.138458512766661</c:v>
              </c:pt>
              <c:pt idx="1405">
                <c:v>65.058238736299998</c:v>
              </c:pt>
              <c:pt idx="1406">
                <c:v>65.1384585128</c:v>
              </c:pt>
              <c:pt idx="1407">
                <c:v>65.084978661800008</c:v>
              </c:pt>
              <c:pt idx="1408">
                <c:v>65.004758885300006</c:v>
              </c:pt>
              <c:pt idx="1409">
                <c:v>65.084978661799994</c:v>
              </c:pt>
              <c:pt idx="1410">
                <c:v>65.031498810799988</c:v>
              </c:pt>
              <c:pt idx="1411">
                <c:v>65.111718587300004</c:v>
              </c:pt>
              <c:pt idx="1412">
                <c:v>65.111718587300004</c:v>
              </c:pt>
              <c:pt idx="1413">
                <c:v>65.004758885300006</c:v>
              </c:pt>
              <c:pt idx="1414">
                <c:v>65.004758885333331</c:v>
              </c:pt>
              <c:pt idx="1415">
                <c:v>65.004758885300006</c:v>
              </c:pt>
              <c:pt idx="1416">
                <c:v>64.924539108833343</c:v>
              </c:pt>
              <c:pt idx="1417">
                <c:v>64.924539108833343</c:v>
              </c:pt>
              <c:pt idx="1418">
                <c:v>64.924539108833343</c:v>
              </c:pt>
              <c:pt idx="1419">
                <c:v>64.844319332333328</c:v>
              </c:pt>
              <c:pt idx="1420">
                <c:v>64.817579406833332</c:v>
              </c:pt>
              <c:pt idx="1421">
                <c:v>64.817579406833332</c:v>
              </c:pt>
              <c:pt idx="1422">
                <c:v>64.844319332333328</c:v>
              </c:pt>
              <c:pt idx="1423">
                <c:v>64.790839481333322</c:v>
              </c:pt>
              <c:pt idx="1424">
                <c:v>64.871059257833338</c:v>
              </c:pt>
              <c:pt idx="1425">
                <c:v>64.73735963033333</c:v>
              </c:pt>
              <c:pt idx="1426">
                <c:v>64.76409955583334</c:v>
              </c:pt>
              <c:pt idx="1427">
                <c:v>64.844319332333328</c:v>
              </c:pt>
              <c:pt idx="1428">
                <c:v>64.683879779333324</c:v>
              </c:pt>
              <c:pt idx="1429">
                <c:v>64.817579406833332</c:v>
              </c:pt>
              <c:pt idx="1430">
                <c:v>64.73735963033333</c:v>
              </c:pt>
              <c:pt idx="1431">
                <c:v>64.73735963033333</c:v>
              </c:pt>
              <c:pt idx="1432">
                <c:v>64.710619704833334</c:v>
              </c:pt>
              <c:pt idx="1433">
                <c:v>64.710619704833334</c:v>
              </c:pt>
              <c:pt idx="1434">
                <c:v>64.73735963033333</c:v>
              </c:pt>
              <c:pt idx="1435">
                <c:v>64.710619704833334</c:v>
              </c:pt>
              <c:pt idx="1436">
                <c:v>64.683879779333324</c:v>
              </c:pt>
              <c:pt idx="1437">
                <c:v>64.790839481333322</c:v>
              </c:pt>
              <c:pt idx="1438">
                <c:v>64.683879779333324</c:v>
              </c:pt>
              <c:pt idx="1439">
                <c:v>64.790839481333322</c:v>
              </c:pt>
              <c:pt idx="1440">
                <c:v>64.683879779333324</c:v>
              </c:pt>
              <c:pt idx="1441">
                <c:v>64.73735963033333</c:v>
              </c:pt>
              <c:pt idx="1442">
                <c:v>64.73735963033333</c:v>
              </c:pt>
              <c:pt idx="1443">
                <c:v>64.73735963033333</c:v>
              </c:pt>
              <c:pt idx="1444">
                <c:v>64.710619704833334</c:v>
              </c:pt>
              <c:pt idx="1445">
                <c:v>64.657139853833328</c:v>
              </c:pt>
              <c:pt idx="1446">
                <c:v>64.550180151833331</c:v>
              </c:pt>
              <c:pt idx="1447">
                <c:v>64.630399928333333</c:v>
              </c:pt>
              <c:pt idx="1448">
                <c:v>64.603660002833337</c:v>
              </c:pt>
              <c:pt idx="1449">
                <c:v>64.603660002833337</c:v>
              </c:pt>
              <c:pt idx="1450">
                <c:v>64.576920077333327</c:v>
              </c:pt>
              <c:pt idx="1451">
                <c:v>64.496700300833339</c:v>
              </c:pt>
              <c:pt idx="1452">
                <c:v>64.469960375333343</c:v>
              </c:pt>
              <c:pt idx="1453">
                <c:v>64.496700300833325</c:v>
              </c:pt>
              <c:pt idx="1454">
                <c:v>64.523440226333335</c:v>
              </c:pt>
              <c:pt idx="1455">
                <c:v>64.550180151833331</c:v>
              </c:pt>
              <c:pt idx="1456">
                <c:v>64.523440226366674</c:v>
              </c:pt>
              <c:pt idx="1457">
                <c:v>64.576920077333327</c:v>
              </c:pt>
              <c:pt idx="1458">
                <c:v>64.416480524366662</c:v>
              </c:pt>
              <c:pt idx="1459">
                <c:v>64.416480524366662</c:v>
              </c:pt>
              <c:pt idx="1460">
                <c:v>64.496700300866664</c:v>
              </c:pt>
              <c:pt idx="1461">
                <c:v>64.469960375333343</c:v>
              </c:pt>
              <c:pt idx="1462">
                <c:v>64.443220449833333</c:v>
              </c:pt>
              <c:pt idx="1463">
                <c:v>64.416480524366662</c:v>
              </c:pt>
              <c:pt idx="1464">
                <c:v>64.469960375366668</c:v>
              </c:pt>
              <c:pt idx="1465">
                <c:v>64.389740598866666</c:v>
              </c:pt>
              <c:pt idx="1466">
                <c:v>64.229301045866663</c:v>
              </c:pt>
              <c:pt idx="1467">
                <c:v>64.256040971366659</c:v>
              </c:pt>
              <c:pt idx="1468">
                <c:v>64.175821194866671</c:v>
              </c:pt>
              <c:pt idx="1469">
                <c:v>64.36300067336667</c:v>
              </c:pt>
              <c:pt idx="1470">
                <c:v>64.256040971366659</c:v>
              </c:pt>
              <c:pt idx="1471">
                <c:v>64.256040971366659</c:v>
              </c:pt>
              <c:pt idx="1472">
                <c:v>64.309520822366665</c:v>
              </c:pt>
              <c:pt idx="1473">
                <c:v>64.229301045866677</c:v>
              </c:pt>
              <c:pt idx="1474">
                <c:v>64.229301045866677</c:v>
              </c:pt>
              <c:pt idx="1475">
                <c:v>64.256040971366673</c:v>
              </c:pt>
              <c:pt idx="1476">
                <c:v>64.202561120366667</c:v>
              </c:pt>
              <c:pt idx="1477">
                <c:v>64.229301045866677</c:v>
              </c:pt>
              <c:pt idx="1478">
                <c:v>64.336260747866675</c:v>
              </c:pt>
              <c:pt idx="1479">
                <c:v>64.256040971366659</c:v>
              </c:pt>
              <c:pt idx="1480">
                <c:v>64.256040971366659</c:v>
              </c:pt>
              <c:pt idx="1481">
                <c:v>64.256040971366673</c:v>
              </c:pt>
              <c:pt idx="1482">
                <c:v>64.175821194866671</c:v>
              </c:pt>
              <c:pt idx="1483">
                <c:v>64.149081269366661</c:v>
              </c:pt>
              <c:pt idx="1484">
                <c:v>64.015381641866668</c:v>
              </c:pt>
              <c:pt idx="1485">
                <c:v>64.175821194866671</c:v>
              </c:pt>
              <c:pt idx="1486">
                <c:v>64.229301045866677</c:v>
              </c:pt>
              <c:pt idx="1487">
                <c:v>64.042121567366664</c:v>
              </c:pt>
              <c:pt idx="1488">
                <c:v>64.015381641866668</c:v>
              </c:pt>
              <c:pt idx="1489">
                <c:v>64.149081269366661</c:v>
              </c:pt>
              <c:pt idx="1490">
                <c:v>64.068861492866674</c:v>
              </c:pt>
              <c:pt idx="1491">
                <c:v>64.042121567366664</c:v>
              </c:pt>
              <c:pt idx="1492">
                <c:v>64.042121567366664</c:v>
              </c:pt>
              <c:pt idx="1493">
                <c:v>64.122341343866665</c:v>
              </c:pt>
              <c:pt idx="1494">
                <c:v>64.015381641866668</c:v>
              </c:pt>
              <c:pt idx="1495">
                <c:v>63.935161865366666</c:v>
              </c:pt>
              <c:pt idx="1496">
                <c:v>64.015381641866668</c:v>
              </c:pt>
              <c:pt idx="1497">
                <c:v>64.095601418366655</c:v>
              </c:pt>
              <c:pt idx="1498">
                <c:v>63.881682014366667</c:v>
              </c:pt>
              <c:pt idx="1499">
                <c:v>64.015381641866668</c:v>
              </c:pt>
              <c:pt idx="1500">
                <c:v>64.042121567366664</c:v>
              </c:pt>
              <c:pt idx="1501">
                <c:v>63.935161865366666</c:v>
              </c:pt>
              <c:pt idx="1502">
                <c:v>64.015381641866668</c:v>
              </c:pt>
              <c:pt idx="1503">
                <c:v>63.854942088866665</c:v>
              </c:pt>
              <c:pt idx="1504">
                <c:v>63.935161865366666</c:v>
              </c:pt>
              <c:pt idx="1505">
                <c:v>63.935161865366673</c:v>
              </c:pt>
              <c:pt idx="1506">
                <c:v>63.935161865366673</c:v>
              </c:pt>
              <c:pt idx="1507">
                <c:v>63.961901790866669</c:v>
              </c:pt>
              <c:pt idx="1508">
                <c:v>63.961901790866669</c:v>
              </c:pt>
              <c:pt idx="1509">
                <c:v>63.935161865366666</c:v>
              </c:pt>
              <c:pt idx="1510">
                <c:v>63.908421939866663</c:v>
              </c:pt>
              <c:pt idx="1511">
                <c:v>63.881682014366675</c:v>
              </c:pt>
              <c:pt idx="1512">
                <c:v>63.935161865366666</c:v>
              </c:pt>
              <c:pt idx="1513">
                <c:v>63.774722312400002</c:v>
              </c:pt>
              <c:pt idx="1514">
                <c:v>63.881682014366675</c:v>
              </c:pt>
              <c:pt idx="1515">
                <c:v>63.881682014366675</c:v>
              </c:pt>
              <c:pt idx="1516">
                <c:v>63.828202163366676</c:v>
              </c:pt>
              <c:pt idx="1517">
                <c:v>63.828202163366676</c:v>
              </c:pt>
              <c:pt idx="1518">
                <c:v>63.774722312400002</c:v>
              </c:pt>
              <c:pt idx="1519">
                <c:v>63.774722312400002</c:v>
              </c:pt>
              <c:pt idx="1520">
                <c:v>63.6945025359</c:v>
              </c:pt>
              <c:pt idx="1521">
                <c:v>63.8282021634</c:v>
              </c:pt>
              <c:pt idx="1522">
                <c:v>63.8282021634</c:v>
              </c:pt>
              <c:pt idx="1523">
                <c:v>63.854942088900003</c:v>
              </c:pt>
              <c:pt idx="1524">
                <c:v>63.721242461400003</c:v>
              </c:pt>
              <c:pt idx="1525">
                <c:v>63.774722312400002</c:v>
              </c:pt>
              <c:pt idx="1526">
                <c:v>63.6945025359</c:v>
              </c:pt>
              <c:pt idx="1527">
                <c:v>63.6945025359</c:v>
              </c:pt>
              <c:pt idx="1528">
                <c:v>63.667762610399997</c:v>
              </c:pt>
              <c:pt idx="1529">
                <c:v>63.801462237900004</c:v>
              </c:pt>
              <c:pt idx="1530">
                <c:v>63.6945025359</c:v>
              </c:pt>
              <c:pt idx="1531">
                <c:v>63.774722312400002</c:v>
              </c:pt>
              <c:pt idx="1532">
                <c:v>63.6945025359</c:v>
              </c:pt>
              <c:pt idx="1533">
                <c:v>63.667762610399997</c:v>
              </c:pt>
              <c:pt idx="1534">
                <c:v>63.641022684900001</c:v>
              </c:pt>
              <c:pt idx="1535">
                <c:v>63.587542833933334</c:v>
              </c:pt>
              <c:pt idx="1536">
                <c:v>63.667762610399997</c:v>
              </c:pt>
              <c:pt idx="1537">
                <c:v>63.667762610399997</c:v>
              </c:pt>
              <c:pt idx="1538">
                <c:v>63.507323057433332</c:v>
              </c:pt>
              <c:pt idx="1539">
                <c:v>63.641022684900001</c:v>
              </c:pt>
              <c:pt idx="1540">
                <c:v>63.560802908433338</c:v>
              </c:pt>
              <c:pt idx="1541">
                <c:v>63.534062982899997</c:v>
              </c:pt>
              <c:pt idx="1542">
                <c:v>63.641022684900001</c:v>
              </c:pt>
              <c:pt idx="1543">
                <c:v>63.560802908399999</c:v>
              </c:pt>
              <c:pt idx="1544">
                <c:v>63.453843206433334</c:v>
              </c:pt>
              <c:pt idx="1545">
                <c:v>63.507323057399994</c:v>
              </c:pt>
              <c:pt idx="1546">
                <c:v>63.480583131933336</c:v>
              </c:pt>
              <c:pt idx="1547">
                <c:v>63.534062982899997</c:v>
              </c:pt>
              <c:pt idx="1548">
                <c:v>63.427103280933331</c:v>
              </c:pt>
              <c:pt idx="1549">
                <c:v>63.534062982900004</c:v>
              </c:pt>
              <c:pt idx="1550">
                <c:v>63.453843206433341</c:v>
              </c:pt>
              <c:pt idx="1551">
                <c:v>63.507323057433332</c:v>
              </c:pt>
              <c:pt idx="1552">
                <c:v>63.427103280933331</c:v>
              </c:pt>
              <c:pt idx="1553">
                <c:v>63.427103280933331</c:v>
              </c:pt>
              <c:pt idx="1554">
                <c:v>63.453843206433341</c:v>
              </c:pt>
              <c:pt idx="1555">
                <c:v>63.480583131933336</c:v>
              </c:pt>
              <c:pt idx="1556">
                <c:v>63.239923802433339</c:v>
              </c:pt>
              <c:pt idx="1557">
                <c:v>63.480583131933336</c:v>
              </c:pt>
              <c:pt idx="1558">
                <c:v>63.346883504433343</c:v>
              </c:pt>
              <c:pt idx="1559">
                <c:v>63.346883504433343</c:v>
              </c:pt>
              <c:pt idx="1560">
                <c:v>63.400363355433342</c:v>
              </c:pt>
              <c:pt idx="1561">
                <c:v>63.400363355433342</c:v>
              </c:pt>
              <c:pt idx="1562">
                <c:v>63.507323057433346</c:v>
              </c:pt>
              <c:pt idx="1563">
                <c:v>63.400363355433342</c:v>
              </c:pt>
              <c:pt idx="1564">
                <c:v>63.427103280933331</c:v>
              </c:pt>
              <c:pt idx="1565">
                <c:v>63.293403653433337</c:v>
              </c:pt>
              <c:pt idx="1566">
                <c:v>63.346883504433343</c:v>
              </c:pt>
              <c:pt idx="1567">
                <c:v>63.346883504433343</c:v>
              </c:pt>
              <c:pt idx="1568">
                <c:v>63.373623429933332</c:v>
              </c:pt>
              <c:pt idx="1569">
                <c:v>63.293403653433337</c:v>
              </c:pt>
              <c:pt idx="1570">
                <c:v>63.346883504433343</c:v>
              </c:pt>
              <c:pt idx="1571">
                <c:v>63.266663727933327</c:v>
              </c:pt>
              <c:pt idx="1572">
                <c:v>63.266663727933327</c:v>
              </c:pt>
              <c:pt idx="1573">
                <c:v>63.373623429933332</c:v>
              </c:pt>
              <c:pt idx="1574">
                <c:v>63.293403653433337</c:v>
              </c:pt>
              <c:pt idx="1575">
                <c:v>63.266663727933327</c:v>
              </c:pt>
              <c:pt idx="1576">
                <c:v>63.293403653433337</c:v>
              </c:pt>
              <c:pt idx="1577">
                <c:v>63.293403653433337</c:v>
              </c:pt>
              <c:pt idx="1578">
                <c:v>63.293403653433337</c:v>
              </c:pt>
              <c:pt idx="1579">
                <c:v>63.239923802433339</c:v>
              </c:pt>
              <c:pt idx="1580">
                <c:v>63.18644395143334</c:v>
              </c:pt>
              <c:pt idx="1581">
                <c:v>63.320143578966658</c:v>
              </c:pt>
              <c:pt idx="1582">
                <c:v>63.15970402593333</c:v>
              </c:pt>
              <c:pt idx="1583">
                <c:v>63.266663727933327</c:v>
              </c:pt>
              <c:pt idx="1584">
                <c:v>63.15970402593333</c:v>
              </c:pt>
              <c:pt idx="1585">
                <c:v>63.132964100433334</c:v>
              </c:pt>
              <c:pt idx="1586">
                <c:v>63.186443951466664</c:v>
              </c:pt>
              <c:pt idx="1587">
                <c:v>63.186443951466664</c:v>
              </c:pt>
              <c:pt idx="1588">
                <c:v>63.159704025966676</c:v>
              </c:pt>
              <c:pt idx="1589">
                <c:v>63.132964100466666</c:v>
              </c:pt>
              <c:pt idx="1590">
                <c:v>63.23992380246667</c:v>
              </c:pt>
              <c:pt idx="1591">
                <c:v>63.106224174966677</c:v>
              </c:pt>
              <c:pt idx="1592">
                <c:v>62.999264472966672</c:v>
              </c:pt>
              <c:pt idx="1593">
                <c:v>63.132964100466666</c:v>
              </c:pt>
              <c:pt idx="1594">
                <c:v>63.052744323966671</c:v>
              </c:pt>
              <c:pt idx="1595">
                <c:v>63.132964100466666</c:v>
              </c:pt>
              <c:pt idx="1596">
                <c:v>63.159704025966676</c:v>
              </c:pt>
              <c:pt idx="1597">
                <c:v>63.079484249466667</c:v>
              </c:pt>
              <c:pt idx="1598">
                <c:v>62.972524547466662</c:v>
              </c:pt>
              <c:pt idx="1599">
                <c:v>62.999264472966672</c:v>
              </c:pt>
              <c:pt idx="1600">
                <c:v>63.079484249466667</c:v>
              </c:pt>
              <c:pt idx="1601">
                <c:v>62.999264472966672</c:v>
              </c:pt>
              <c:pt idx="1602">
                <c:v>63.052744323966671</c:v>
              </c:pt>
              <c:pt idx="1603">
                <c:v>63.052744323966671</c:v>
              </c:pt>
              <c:pt idx="1604">
                <c:v>62.972524547466662</c:v>
              </c:pt>
              <c:pt idx="1605">
                <c:v>62.999264472966672</c:v>
              </c:pt>
              <c:pt idx="1606">
                <c:v>62.999264472966672</c:v>
              </c:pt>
              <c:pt idx="1607">
                <c:v>62.999264472966672</c:v>
              </c:pt>
              <c:pt idx="1608">
                <c:v>62.892304770966668</c:v>
              </c:pt>
              <c:pt idx="1609">
                <c:v>62.919044696466663</c:v>
              </c:pt>
              <c:pt idx="1610">
                <c:v>62.999264472966672</c:v>
              </c:pt>
              <c:pt idx="1611">
                <c:v>62.972524547466662</c:v>
              </c:pt>
              <c:pt idx="1612">
                <c:v>63.052744323966671</c:v>
              </c:pt>
              <c:pt idx="1613">
                <c:v>62.919044696466663</c:v>
              </c:pt>
              <c:pt idx="1614">
                <c:v>62.999264472966672</c:v>
              </c:pt>
              <c:pt idx="1615">
                <c:v>62.999264472966672</c:v>
              </c:pt>
              <c:pt idx="1616">
                <c:v>62.838824919966669</c:v>
              </c:pt>
              <c:pt idx="1617">
                <c:v>63.052744323966671</c:v>
              </c:pt>
              <c:pt idx="1618">
                <c:v>62.919044696466663</c:v>
              </c:pt>
              <c:pt idx="1619">
                <c:v>62.892304770966668</c:v>
              </c:pt>
              <c:pt idx="1620">
                <c:v>62.865564845466658</c:v>
              </c:pt>
              <c:pt idx="1621">
                <c:v>62.919044696466663</c:v>
              </c:pt>
              <c:pt idx="1622">
                <c:v>62.945784621966673</c:v>
              </c:pt>
              <c:pt idx="1623">
                <c:v>62.865564845466672</c:v>
              </c:pt>
              <c:pt idx="1624">
                <c:v>62.78534506896667</c:v>
              </c:pt>
              <c:pt idx="1625">
                <c:v>62.865564845466658</c:v>
              </c:pt>
              <c:pt idx="1626">
                <c:v>62.865564845466658</c:v>
              </c:pt>
              <c:pt idx="1627">
                <c:v>62.838824919966669</c:v>
              </c:pt>
              <c:pt idx="1628">
                <c:v>62.78534506896667</c:v>
              </c:pt>
              <c:pt idx="1629">
                <c:v>62.892304770966668</c:v>
              </c:pt>
              <c:pt idx="1630">
                <c:v>62.919044696466663</c:v>
              </c:pt>
              <c:pt idx="1631">
                <c:v>62.78534506896667</c:v>
              </c:pt>
              <c:pt idx="1632">
                <c:v>62.838824919966669</c:v>
              </c:pt>
              <c:pt idx="1633">
                <c:v>62.838824919966669</c:v>
              </c:pt>
              <c:pt idx="1634">
                <c:v>62.865564845466672</c:v>
              </c:pt>
              <c:pt idx="1635">
                <c:v>62.78534506896667</c:v>
              </c:pt>
              <c:pt idx="1636">
                <c:v>62.865564845466672</c:v>
              </c:pt>
              <c:pt idx="1637">
                <c:v>62.838824919966669</c:v>
              </c:pt>
              <c:pt idx="1638">
                <c:v>62.865564845466672</c:v>
              </c:pt>
              <c:pt idx="1639">
                <c:v>62.892304770966668</c:v>
              </c:pt>
              <c:pt idx="1640">
                <c:v>62.731865217966664</c:v>
              </c:pt>
              <c:pt idx="1641">
                <c:v>62.758605143466667</c:v>
              </c:pt>
              <c:pt idx="1642">
                <c:v>62.758605143466667</c:v>
              </c:pt>
              <c:pt idx="1643">
                <c:v>62.78534506896667</c:v>
              </c:pt>
              <c:pt idx="1644">
                <c:v>62.731865217966664</c:v>
              </c:pt>
              <c:pt idx="1645">
                <c:v>62.651645441466663</c:v>
              </c:pt>
              <c:pt idx="1646">
                <c:v>62.78534506896667</c:v>
              </c:pt>
              <c:pt idx="1647">
                <c:v>62.705125292466668</c:v>
              </c:pt>
              <c:pt idx="1648">
                <c:v>62.678385366966666</c:v>
              </c:pt>
              <c:pt idx="1649">
                <c:v>62.758605143466667</c:v>
              </c:pt>
              <c:pt idx="1650">
                <c:v>62.624905515966667</c:v>
              </c:pt>
              <c:pt idx="1651">
                <c:v>62.731865217966664</c:v>
              </c:pt>
              <c:pt idx="1652">
                <c:v>62.812084994466666</c:v>
              </c:pt>
              <c:pt idx="1653">
                <c:v>62.731865217966664</c:v>
              </c:pt>
              <c:pt idx="1654">
                <c:v>62.624905515999991</c:v>
              </c:pt>
              <c:pt idx="1655">
                <c:v>62.678385366966666</c:v>
              </c:pt>
              <c:pt idx="1656">
                <c:v>62.651645441500001</c:v>
              </c:pt>
              <c:pt idx="1657">
                <c:v>62.651645441466663</c:v>
              </c:pt>
              <c:pt idx="1658">
                <c:v>62.651645441500001</c:v>
              </c:pt>
              <c:pt idx="1659">
                <c:v>62.571425664999992</c:v>
              </c:pt>
              <c:pt idx="1660">
                <c:v>62.705125292500007</c:v>
              </c:pt>
              <c:pt idx="1661">
                <c:v>62.651645441500001</c:v>
              </c:pt>
              <c:pt idx="1662">
                <c:v>62.678385366966666</c:v>
              </c:pt>
              <c:pt idx="1663">
                <c:v>62.651645441500001</c:v>
              </c:pt>
              <c:pt idx="1664">
                <c:v>62.544685739500004</c:v>
              </c:pt>
              <c:pt idx="1665">
                <c:v>62.544685739500004</c:v>
              </c:pt>
              <c:pt idx="1666">
                <c:v>62.517945814000001</c:v>
              </c:pt>
              <c:pt idx="1667">
                <c:v>62.571425664999992</c:v>
              </c:pt>
              <c:pt idx="1668">
                <c:v>62.491205888499998</c:v>
              </c:pt>
              <c:pt idx="1669">
                <c:v>62.491205888499998</c:v>
              </c:pt>
              <c:pt idx="1670">
                <c:v>62.624905515999991</c:v>
              </c:pt>
              <c:pt idx="1671">
                <c:v>62.651645441500001</c:v>
              </c:pt>
              <c:pt idx="1672">
                <c:v>62.598165590500003</c:v>
              </c:pt>
              <c:pt idx="1673">
                <c:v>62.437726037499999</c:v>
              </c:pt>
              <c:pt idx="1674">
                <c:v>62.651645441500001</c:v>
              </c:pt>
              <c:pt idx="1675">
                <c:v>62.598165590500003</c:v>
              </c:pt>
              <c:pt idx="1676">
                <c:v>62.598165590500003</c:v>
              </c:pt>
              <c:pt idx="1677">
                <c:v>62.544685739500004</c:v>
              </c:pt>
              <c:pt idx="1678">
                <c:v>62.464465963000002</c:v>
              </c:pt>
              <c:pt idx="1679">
                <c:v>62.624905515999991</c:v>
              </c:pt>
              <c:pt idx="1680">
                <c:v>62.464465963000002</c:v>
              </c:pt>
              <c:pt idx="1681">
                <c:v>62.464465963000002</c:v>
              </c:pt>
              <c:pt idx="1682">
                <c:v>62.517945813999994</c:v>
              </c:pt>
              <c:pt idx="1683">
                <c:v>62.464465963000002</c:v>
              </c:pt>
              <c:pt idx="1684">
                <c:v>62.410986111999996</c:v>
              </c:pt>
              <c:pt idx="1685">
                <c:v>62.464465963000002</c:v>
              </c:pt>
              <c:pt idx="1686">
                <c:v>62.491205888499998</c:v>
              </c:pt>
              <c:pt idx="1687">
                <c:v>62.544685739500004</c:v>
              </c:pt>
              <c:pt idx="1688">
                <c:v>62.491205888499998</c:v>
              </c:pt>
              <c:pt idx="1689">
                <c:v>62.491205888499998</c:v>
              </c:pt>
              <c:pt idx="1690">
                <c:v>62.517945814000001</c:v>
              </c:pt>
              <c:pt idx="1691">
                <c:v>62.517945814000001</c:v>
              </c:pt>
              <c:pt idx="1692">
                <c:v>62.517945814000001</c:v>
              </c:pt>
              <c:pt idx="1693">
                <c:v>62.464465963000002</c:v>
              </c:pt>
              <c:pt idx="1694">
                <c:v>62.437726037499999</c:v>
              </c:pt>
              <c:pt idx="1695">
                <c:v>62.437726037499999</c:v>
              </c:pt>
              <c:pt idx="1696">
                <c:v>62.410986111999996</c:v>
              </c:pt>
              <c:pt idx="1697">
                <c:v>62.517945814000001</c:v>
              </c:pt>
              <c:pt idx="1698">
                <c:v>62.41098611200001</c:v>
              </c:pt>
              <c:pt idx="1699">
                <c:v>62.491205888499998</c:v>
              </c:pt>
              <c:pt idx="1700">
                <c:v>62.464465963000002</c:v>
              </c:pt>
              <c:pt idx="1701">
                <c:v>62.410986111999996</c:v>
              </c:pt>
              <c:pt idx="1702">
                <c:v>62.330766335499995</c:v>
              </c:pt>
              <c:pt idx="1703">
                <c:v>62.3842461865</c:v>
              </c:pt>
              <c:pt idx="1704">
                <c:v>62.3842461865</c:v>
              </c:pt>
              <c:pt idx="1705">
                <c:v>62.330766335499995</c:v>
              </c:pt>
              <c:pt idx="1706">
                <c:v>62.330766335499995</c:v>
              </c:pt>
              <c:pt idx="1707">
                <c:v>62.357506260999997</c:v>
              </c:pt>
              <c:pt idx="1708">
                <c:v>62.3842461865</c:v>
              </c:pt>
              <c:pt idx="1709">
                <c:v>62.304026409999999</c:v>
              </c:pt>
              <c:pt idx="1710">
                <c:v>62.3842461865</c:v>
              </c:pt>
              <c:pt idx="1711">
                <c:v>62.277286484499996</c:v>
              </c:pt>
              <c:pt idx="1712">
                <c:v>62.277286484499996</c:v>
              </c:pt>
              <c:pt idx="1713">
                <c:v>62.410986111999996</c:v>
              </c:pt>
              <c:pt idx="1714">
                <c:v>62.357506260999997</c:v>
              </c:pt>
              <c:pt idx="1715">
                <c:v>62.357506260999997</c:v>
              </c:pt>
              <c:pt idx="1716">
                <c:v>62.250546558999993</c:v>
              </c:pt>
              <c:pt idx="1717">
                <c:v>62.357506260999997</c:v>
              </c:pt>
              <c:pt idx="1718">
                <c:v>62.304026409999999</c:v>
              </c:pt>
              <c:pt idx="1719">
                <c:v>62.330766335499995</c:v>
              </c:pt>
              <c:pt idx="1720">
                <c:v>62.3842461865</c:v>
              </c:pt>
              <c:pt idx="1721">
                <c:v>62.223806633499997</c:v>
              </c:pt>
              <c:pt idx="1722">
                <c:v>62.197066708000001</c:v>
              </c:pt>
              <c:pt idx="1723">
                <c:v>62.304026409999999</c:v>
              </c:pt>
              <c:pt idx="1724">
                <c:v>62.197066707999994</c:v>
              </c:pt>
              <c:pt idx="1725">
                <c:v>62.304026409999999</c:v>
              </c:pt>
              <c:pt idx="1726">
                <c:v>62.223806633499997</c:v>
              </c:pt>
              <c:pt idx="1727">
                <c:v>62.277286484499996</c:v>
              </c:pt>
              <c:pt idx="1728">
                <c:v>62.304026409999999</c:v>
              </c:pt>
              <c:pt idx="1729">
                <c:v>62.304026410000006</c:v>
              </c:pt>
              <c:pt idx="1730">
                <c:v>62.277286484499996</c:v>
              </c:pt>
              <c:pt idx="1731">
                <c:v>62.277286484499996</c:v>
              </c:pt>
              <c:pt idx="1732">
                <c:v>62.170326782499991</c:v>
              </c:pt>
              <c:pt idx="1733">
                <c:v>62.223806633499997</c:v>
              </c:pt>
              <c:pt idx="1734">
                <c:v>62.250546558999993</c:v>
              </c:pt>
              <c:pt idx="1735">
                <c:v>62.223806633499997</c:v>
              </c:pt>
              <c:pt idx="1736">
                <c:v>62.277286484499996</c:v>
              </c:pt>
              <c:pt idx="1737">
                <c:v>62.223806633499997</c:v>
              </c:pt>
              <c:pt idx="1738">
                <c:v>62.304026409999999</c:v>
              </c:pt>
              <c:pt idx="1739">
                <c:v>62.197066707999994</c:v>
              </c:pt>
              <c:pt idx="1740">
                <c:v>62.090107006000004</c:v>
              </c:pt>
              <c:pt idx="1741">
                <c:v>62.223806633500004</c:v>
              </c:pt>
              <c:pt idx="1742">
                <c:v>62.1168469315</c:v>
              </c:pt>
              <c:pt idx="1743">
                <c:v>62.277286484499996</c:v>
              </c:pt>
              <c:pt idx="1744">
                <c:v>62.143586856999995</c:v>
              </c:pt>
              <c:pt idx="1745">
                <c:v>62.1168469315</c:v>
              </c:pt>
              <c:pt idx="1746">
                <c:v>62.1168469315</c:v>
              </c:pt>
              <c:pt idx="1747">
                <c:v>62.143586856999995</c:v>
              </c:pt>
              <c:pt idx="1748">
                <c:v>62.223806633499997</c:v>
              </c:pt>
              <c:pt idx="1749">
                <c:v>62.223806633499997</c:v>
              </c:pt>
              <c:pt idx="1750">
                <c:v>62.143586857000003</c:v>
              </c:pt>
              <c:pt idx="1751">
                <c:v>62.197066708000001</c:v>
              </c:pt>
              <c:pt idx="1752">
                <c:v>62.143586857033334</c:v>
              </c:pt>
              <c:pt idx="1753">
                <c:v>62.17032678253333</c:v>
              </c:pt>
              <c:pt idx="1754">
                <c:v>62.090107006000004</c:v>
              </c:pt>
              <c:pt idx="1755">
                <c:v>62.143586857000003</c:v>
              </c:pt>
              <c:pt idx="1756">
                <c:v>62.223806633499997</c:v>
              </c:pt>
              <c:pt idx="1757">
                <c:v>62.170326782499991</c:v>
              </c:pt>
              <c:pt idx="1758">
                <c:v>62.116846931533331</c:v>
              </c:pt>
              <c:pt idx="1759">
                <c:v>62.143586857033334</c:v>
              </c:pt>
              <c:pt idx="1760">
                <c:v>62.197066708033333</c:v>
              </c:pt>
              <c:pt idx="1761">
                <c:v>62.170326782499991</c:v>
              </c:pt>
              <c:pt idx="1762">
                <c:v>62.17032678253333</c:v>
              </c:pt>
              <c:pt idx="1763">
                <c:v>62.090107006033328</c:v>
              </c:pt>
              <c:pt idx="1764">
                <c:v>62.143586857033334</c:v>
              </c:pt>
              <c:pt idx="1765">
                <c:v>62.063367080533332</c:v>
              </c:pt>
              <c:pt idx="1766">
                <c:v>62.17032678253333</c:v>
              </c:pt>
              <c:pt idx="1767">
                <c:v>62.036627155033329</c:v>
              </c:pt>
              <c:pt idx="1768">
                <c:v>62.116846931533331</c:v>
              </c:pt>
              <c:pt idx="1769">
                <c:v>62.036627155033329</c:v>
              </c:pt>
              <c:pt idx="1770">
                <c:v>61.983147304033338</c:v>
              </c:pt>
              <c:pt idx="1771">
                <c:v>62.090107006033328</c:v>
              </c:pt>
              <c:pt idx="1772">
                <c:v>62.143586857033334</c:v>
              </c:pt>
              <c:pt idx="1773">
                <c:v>62.009887229533327</c:v>
              </c:pt>
              <c:pt idx="1774">
                <c:v>61.956407378533335</c:v>
              </c:pt>
              <c:pt idx="1775">
                <c:v>62.116846931533331</c:v>
              </c:pt>
              <c:pt idx="1776">
                <c:v>62.143586857033334</c:v>
              </c:pt>
              <c:pt idx="1777">
                <c:v>62.090107006033328</c:v>
              </c:pt>
              <c:pt idx="1778">
                <c:v>62.036627155033329</c:v>
              </c:pt>
              <c:pt idx="1779">
                <c:v>62.116846931533331</c:v>
              </c:pt>
              <c:pt idx="1780">
                <c:v>61.902927527533336</c:v>
              </c:pt>
              <c:pt idx="1781">
                <c:v>62.009887229533327</c:v>
              </c:pt>
              <c:pt idx="1782">
                <c:v>62.036627155033329</c:v>
              </c:pt>
              <c:pt idx="1783">
                <c:v>61.983147304033338</c:v>
              </c:pt>
              <c:pt idx="1784">
                <c:v>62.090107006033328</c:v>
              </c:pt>
              <c:pt idx="1785">
                <c:v>62.009887229533341</c:v>
              </c:pt>
              <c:pt idx="1786">
                <c:v>62.009887229533341</c:v>
              </c:pt>
              <c:pt idx="1787">
                <c:v>61.956407378533335</c:v>
              </c:pt>
              <c:pt idx="1788">
                <c:v>62.090107006033328</c:v>
              </c:pt>
              <c:pt idx="1789">
                <c:v>61.929667453033339</c:v>
              </c:pt>
              <c:pt idx="1790">
                <c:v>62.009887229533327</c:v>
              </c:pt>
              <c:pt idx="1791">
                <c:v>62.009887229533341</c:v>
              </c:pt>
              <c:pt idx="1792">
                <c:v>61.983147304033331</c:v>
              </c:pt>
              <c:pt idx="1793">
                <c:v>61.929667453033339</c:v>
              </c:pt>
              <c:pt idx="1794">
                <c:v>61.929667453033325</c:v>
              </c:pt>
              <c:pt idx="1795">
                <c:v>61.929667453033339</c:v>
              </c:pt>
              <c:pt idx="1796">
                <c:v>61.902927527533336</c:v>
              </c:pt>
              <c:pt idx="1797">
                <c:v>61.929667453033325</c:v>
              </c:pt>
              <c:pt idx="1798">
                <c:v>61.902927527533336</c:v>
              </c:pt>
              <c:pt idx="1799">
                <c:v>62.036627155033329</c:v>
              </c:pt>
              <c:pt idx="1800">
                <c:v>62.009887229533327</c:v>
              </c:pt>
              <c:pt idx="1801">
                <c:v>61.983147304033331</c:v>
              </c:pt>
              <c:pt idx="1802">
                <c:v>62.063367080533332</c:v>
              </c:pt>
              <c:pt idx="1803">
                <c:v>61.929667453033339</c:v>
              </c:pt>
              <c:pt idx="1804">
                <c:v>61.902927527533336</c:v>
              </c:pt>
              <c:pt idx="1805">
                <c:v>61.849447676533337</c:v>
              </c:pt>
              <c:pt idx="1806">
                <c:v>61.956407378533335</c:v>
              </c:pt>
              <c:pt idx="1807">
                <c:v>61.983147304033331</c:v>
              </c:pt>
              <c:pt idx="1808">
                <c:v>61.983147304033331</c:v>
              </c:pt>
              <c:pt idx="1809">
                <c:v>61.849447676533337</c:v>
              </c:pt>
              <c:pt idx="1810">
                <c:v>61.929667453033325</c:v>
              </c:pt>
              <c:pt idx="1811">
                <c:v>61.902927527533336</c:v>
              </c:pt>
              <c:pt idx="1812">
                <c:v>61.929667453033325</c:v>
              </c:pt>
              <c:pt idx="1813">
                <c:v>61.849447676533337</c:v>
              </c:pt>
              <c:pt idx="1814">
                <c:v>61.849447676533337</c:v>
              </c:pt>
              <c:pt idx="1815">
                <c:v>61.849447676533337</c:v>
              </c:pt>
              <c:pt idx="1816">
                <c:v>61.849447676566662</c:v>
              </c:pt>
              <c:pt idx="1817">
                <c:v>61.876187602033333</c:v>
              </c:pt>
              <c:pt idx="1818">
                <c:v>61.902927527533329</c:v>
              </c:pt>
              <c:pt idx="1819">
                <c:v>61.795967825566663</c:v>
              </c:pt>
              <c:pt idx="1820">
                <c:v>61.876187602033333</c:v>
              </c:pt>
              <c:pt idx="1821">
                <c:v>61.822707751066666</c:v>
              </c:pt>
              <c:pt idx="1822">
                <c:v>61.902927527533336</c:v>
              </c:pt>
              <c:pt idx="1823">
                <c:v>61.849447676533337</c:v>
              </c:pt>
              <c:pt idx="1824">
                <c:v>61.876187602033326</c:v>
              </c:pt>
              <c:pt idx="1825">
                <c:v>61.876187602033333</c:v>
              </c:pt>
              <c:pt idx="1826">
                <c:v>61.849447676533337</c:v>
              </c:pt>
              <c:pt idx="1827">
                <c:v>61.876187602033326</c:v>
              </c:pt>
              <c:pt idx="1828">
                <c:v>61.742487974566664</c:v>
              </c:pt>
              <c:pt idx="1829">
                <c:v>61.769227900033336</c:v>
              </c:pt>
              <c:pt idx="1830">
                <c:v>61.849447676533337</c:v>
              </c:pt>
              <c:pt idx="1831">
                <c:v>61.849447676533337</c:v>
              </c:pt>
              <c:pt idx="1832">
                <c:v>61.902927527533329</c:v>
              </c:pt>
              <c:pt idx="1833">
                <c:v>61.715748049066669</c:v>
              </c:pt>
              <c:pt idx="1834">
                <c:v>61.822707751033334</c:v>
              </c:pt>
              <c:pt idx="1835">
                <c:v>61.822707751033334</c:v>
              </c:pt>
              <c:pt idx="1836">
                <c:v>61.715748049033344</c:v>
              </c:pt>
              <c:pt idx="1837">
                <c:v>61.849447676533337</c:v>
              </c:pt>
              <c:pt idx="1838">
                <c:v>61.742487974566664</c:v>
              </c:pt>
              <c:pt idx="1839">
                <c:v>61.876187602033326</c:v>
              </c:pt>
              <c:pt idx="1840">
                <c:v>61.876187602033326</c:v>
              </c:pt>
              <c:pt idx="1841">
                <c:v>61.66226819806667</c:v>
              </c:pt>
              <c:pt idx="1842">
                <c:v>61.822707751033334</c:v>
              </c:pt>
              <c:pt idx="1843">
                <c:v>61.822707751033334</c:v>
              </c:pt>
              <c:pt idx="1844">
                <c:v>61.769227900033343</c:v>
              </c:pt>
              <c:pt idx="1845">
                <c:v>61.795967825533332</c:v>
              </c:pt>
              <c:pt idx="1846">
                <c:v>61.876187602033326</c:v>
              </c:pt>
              <c:pt idx="1847">
                <c:v>61.822707751033334</c:v>
              </c:pt>
              <c:pt idx="1848">
                <c:v>61.822707751033334</c:v>
              </c:pt>
              <c:pt idx="1849">
                <c:v>61.876187602033333</c:v>
              </c:pt>
              <c:pt idx="1850">
                <c:v>61.795967825533332</c:v>
              </c:pt>
              <c:pt idx="1851">
                <c:v>61.795967825533332</c:v>
              </c:pt>
              <c:pt idx="1852">
                <c:v>61.849447676533337</c:v>
              </c:pt>
              <c:pt idx="1853">
                <c:v>61.66226819806667</c:v>
              </c:pt>
              <c:pt idx="1854">
                <c:v>61.769227900033336</c:v>
              </c:pt>
              <c:pt idx="1855">
                <c:v>61.715748049033344</c:v>
              </c:pt>
              <c:pt idx="1856">
                <c:v>61.769227900033322</c:v>
              </c:pt>
              <c:pt idx="1857">
                <c:v>61.742487974533333</c:v>
              </c:pt>
              <c:pt idx="1858">
                <c:v>61.715748049033344</c:v>
              </c:pt>
              <c:pt idx="1859">
                <c:v>61.795967825533332</c:v>
              </c:pt>
              <c:pt idx="1860">
                <c:v>61.795967825533332</c:v>
              </c:pt>
              <c:pt idx="1861">
                <c:v>61.689008123566659</c:v>
              </c:pt>
              <c:pt idx="1862">
                <c:v>61.715748049066669</c:v>
              </c:pt>
              <c:pt idx="1863">
                <c:v>61.742487974533333</c:v>
              </c:pt>
              <c:pt idx="1864">
                <c:v>61.742487974533333</c:v>
              </c:pt>
              <c:pt idx="1865">
                <c:v>61.689008123533334</c:v>
              </c:pt>
              <c:pt idx="1866">
                <c:v>61.71574804903333</c:v>
              </c:pt>
              <c:pt idx="1867">
                <c:v>61.795967825533332</c:v>
              </c:pt>
              <c:pt idx="1868">
                <c:v>61.555308496066665</c:v>
              </c:pt>
              <c:pt idx="1869">
                <c:v>61.71574804903333</c:v>
              </c:pt>
              <c:pt idx="1870">
                <c:v>61.662268198033338</c:v>
              </c:pt>
              <c:pt idx="1871">
                <c:v>61.662268198033338</c:v>
              </c:pt>
              <c:pt idx="1872">
                <c:v>61.769227900033322</c:v>
              </c:pt>
              <c:pt idx="1873">
                <c:v>61.608788347066671</c:v>
              </c:pt>
              <c:pt idx="1874">
                <c:v>61.822707751033327</c:v>
              </c:pt>
              <c:pt idx="1875">
                <c:v>61.715748049033344</c:v>
              </c:pt>
              <c:pt idx="1876">
                <c:v>61.795967825533332</c:v>
              </c:pt>
              <c:pt idx="1877">
                <c:v>61.662268198033338</c:v>
              </c:pt>
              <c:pt idx="1878">
                <c:v>61.63552827256666</c:v>
              </c:pt>
              <c:pt idx="1879">
                <c:v>61.689008123533334</c:v>
              </c:pt>
              <c:pt idx="1880">
                <c:v>61.63552827256666</c:v>
              </c:pt>
              <c:pt idx="1881">
                <c:v>61.769227900033336</c:v>
              </c:pt>
              <c:pt idx="1882">
                <c:v>61.769227900033336</c:v>
              </c:pt>
              <c:pt idx="1883">
                <c:v>61.63552827256666</c:v>
              </c:pt>
              <c:pt idx="1884">
                <c:v>61.689008123533334</c:v>
              </c:pt>
              <c:pt idx="1885">
                <c:v>61.528568570566669</c:v>
              </c:pt>
              <c:pt idx="1886">
                <c:v>61.769227900033336</c:v>
              </c:pt>
              <c:pt idx="1887">
                <c:v>61.689008123533334</c:v>
              </c:pt>
              <c:pt idx="1888">
                <c:v>61.689008123533334</c:v>
              </c:pt>
              <c:pt idx="1889">
                <c:v>61.662268198033338</c:v>
              </c:pt>
              <c:pt idx="1890">
                <c:v>61.608788347066671</c:v>
              </c:pt>
              <c:pt idx="1891">
                <c:v>61.608788347066671</c:v>
              </c:pt>
              <c:pt idx="1892">
                <c:v>61.689008123533334</c:v>
              </c:pt>
              <c:pt idx="1893">
                <c:v>61.582048421566661</c:v>
              </c:pt>
              <c:pt idx="1894">
                <c:v>61.662268198033338</c:v>
              </c:pt>
              <c:pt idx="1895">
                <c:v>61.582048421533337</c:v>
              </c:pt>
              <c:pt idx="1896">
                <c:v>61.71574804903333</c:v>
              </c:pt>
              <c:pt idx="1897">
                <c:v>61.742487974533333</c:v>
              </c:pt>
              <c:pt idx="1898">
                <c:v>61.63552827256666</c:v>
              </c:pt>
              <c:pt idx="1899">
                <c:v>61.63552827256666</c:v>
              </c:pt>
              <c:pt idx="1900">
                <c:v>61.60878834703334</c:v>
              </c:pt>
              <c:pt idx="1901">
                <c:v>61.63552827256666</c:v>
              </c:pt>
              <c:pt idx="1902">
                <c:v>61.582048421533337</c:v>
              </c:pt>
              <c:pt idx="1903">
                <c:v>61.71574804903333</c:v>
              </c:pt>
              <c:pt idx="1904">
                <c:v>61.448348794099992</c:v>
              </c:pt>
              <c:pt idx="1905">
                <c:v>61.635528272533342</c:v>
              </c:pt>
              <c:pt idx="1906">
                <c:v>61.608788347066671</c:v>
              </c:pt>
              <c:pt idx="1907">
                <c:v>61.555308496066665</c:v>
              </c:pt>
              <c:pt idx="1908">
                <c:v>61.662268198033331</c:v>
              </c:pt>
              <c:pt idx="1909">
                <c:v>61.501828645099998</c:v>
              </c:pt>
              <c:pt idx="1910">
                <c:v>61.742487974533333</c:v>
              </c:pt>
              <c:pt idx="1911">
                <c:v>61.528568570599994</c:v>
              </c:pt>
              <c:pt idx="1912">
                <c:v>61.60878834703334</c:v>
              </c:pt>
              <c:pt idx="1913">
                <c:v>61.689008123533334</c:v>
              </c:pt>
              <c:pt idx="1914">
                <c:v>61.501828645099998</c:v>
              </c:pt>
              <c:pt idx="1915">
                <c:v>61.635528272533342</c:v>
              </c:pt>
              <c:pt idx="1916">
                <c:v>61.555308496099997</c:v>
              </c:pt>
              <c:pt idx="1917">
                <c:v>61.528568570599994</c:v>
              </c:pt>
              <c:pt idx="1918">
                <c:v>61.555308496066665</c:v>
              </c:pt>
              <c:pt idx="1919">
                <c:v>61.689008123533334</c:v>
              </c:pt>
              <c:pt idx="1920">
                <c:v>61.662268198066663</c:v>
              </c:pt>
              <c:pt idx="1921">
                <c:v>61.555308496066665</c:v>
              </c:pt>
              <c:pt idx="1922">
                <c:v>61.635528272533328</c:v>
              </c:pt>
              <c:pt idx="1923">
                <c:v>61.555308496066665</c:v>
              </c:pt>
              <c:pt idx="1924">
                <c:v>61.501828645099998</c:v>
              </c:pt>
              <c:pt idx="1925">
                <c:v>61.475088719599995</c:v>
              </c:pt>
              <c:pt idx="1926">
                <c:v>61.635528272533328</c:v>
              </c:pt>
              <c:pt idx="1927">
                <c:v>61.60878834703334</c:v>
              </c:pt>
              <c:pt idx="1928">
                <c:v>61.501828645099998</c:v>
              </c:pt>
              <c:pt idx="1929">
                <c:v>61.528568570566669</c:v>
              </c:pt>
              <c:pt idx="1930">
                <c:v>61.582048421566668</c:v>
              </c:pt>
              <c:pt idx="1931">
                <c:v>61.448348794099992</c:v>
              </c:pt>
              <c:pt idx="1932">
                <c:v>61.582048421566668</c:v>
              </c:pt>
              <c:pt idx="1933">
                <c:v>61.394868943099993</c:v>
              </c:pt>
              <c:pt idx="1934">
                <c:v>61.528568570599994</c:v>
              </c:pt>
              <c:pt idx="1935">
                <c:v>61.662268198066663</c:v>
              </c:pt>
              <c:pt idx="1936">
                <c:v>61.501828645099998</c:v>
              </c:pt>
              <c:pt idx="1937">
                <c:v>61.475088719599995</c:v>
              </c:pt>
              <c:pt idx="1938">
                <c:v>61.555308496066665</c:v>
              </c:pt>
              <c:pt idx="1939">
                <c:v>61.528568570566669</c:v>
              </c:pt>
              <c:pt idx="1940">
                <c:v>61.501828645099998</c:v>
              </c:pt>
              <c:pt idx="1941">
                <c:v>61.501828645099998</c:v>
              </c:pt>
              <c:pt idx="1942">
                <c:v>61.448348794099992</c:v>
              </c:pt>
              <c:pt idx="1943">
                <c:v>61.555308496066665</c:v>
              </c:pt>
              <c:pt idx="1944">
                <c:v>61.528568570566669</c:v>
              </c:pt>
              <c:pt idx="1945">
                <c:v>61.501828645099998</c:v>
              </c:pt>
              <c:pt idx="1946">
                <c:v>61.582048421566668</c:v>
              </c:pt>
              <c:pt idx="1947">
                <c:v>61.475088719566678</c:v>
              </c:pt>
              <c:pt idx="1948">
                <c:v>61.528568570599994</c:v>
              </c:pt>
              <c:pt idx="1949">
                <c:v>61.555308496066665</c:v>
              </c:pt>
              <c:pt idx="1950">
                <c:v>61.555308496066665</c:v>
              </c:pt>
              <c:pt idx="1951">
                <c:v>61.528568570599994</c:v>
              </c:pt>
              <c:pt idx="1952">
                <c:v>61.501828645066666</c:v>
              </c:pt>
              <c:pt idx="1953">
                <c:v>61.475088719600002</c:v>
              </c:pt>
              <c:pt idx="1954">
                <c:v>61.528568570600008</c:v>
              </c:pt>
              <c:pt idx="1955">
                <c:v>61.475088719566678</c:v>
              </c:pt>
              <c:pt idx="1956">
                <c:v>61.501828645099998</c:v>
              </c:pt>
              <c:pt idx="1957">
                <c:v>61.421608868600003</c:v>
              </c:pt>
              <c:pt idx="1958">
                <c:v>61.501828645066666</c:v>
              </c:pt>
              <c:pt idx="1959">
                <c:v>61.394868943099993</c:v>
              </c:pt>
              <c:pt idx="1960">
                <c:v>61.501828645066666</c:v>
              </c:pt>
              <c:pt idx="1961">
                <c:v>61.555308496066665</c:v>
              </c:pt>
              <c:pt idx="1962">
                <c:v>61.421608868600003</c:v>
              </c:pt>
              <c:pt idx="1963">
                <c:v>61.448348794099992</c:v>
              </c:pt>
              <c:pt idx="1964">
                <c:v>61.475088719566664</c:v>
              </c:pt>
              <c:pt idx="1965">
                <c:v>61.501828645066666</c:v>
              </c:pt>
              <c:pt idx="1966">
                <c:v>61.368129017600005</c:v>
              </c:pt>
              <c:pt idx="1967">
                <c:v>61.421608868600003</c:v>
              </c:pt>
              <c:pt idx="1968">
                <c:v>61.341389092099995</c:v>
              </c:pt>
              <c:pt idx="1969">
                <c:v>61.501828645066666</c:v>
              </c:pt>
              <c:pt idx="1970">
                <c:v>61.421608868600003</c:v>
              </c:pt>
              <c:pt idx="1971">
                <c:v>61.475088719566678</c:v>
              </c:pt>
              <c:pt idx="1972">
                <c:v>61.421608868600003</c:v>
              </c:pt>
              <c:pt idx="1973">
                <c:v>61.448348794099992</c:v>
              </c:pt>
              <c:pt idx="1974">
                <c:v>61.287909241100003</c:v>
              </c:pt>
              <c:pt idx="1975">
                <c:v>61.421608868600003</c:v>
              </c:pt>
              <c:pt idx="1976">
                <c:v>61.448348794099992</c:v>
              </c:pt>
              <c:pt idx="1977">
                <c:v>61.394868943099993</c:v>
              </c:pt>
              <c:pt idx="1978">
                <c:v>61.287909241100003</c:v>
              </c:pt>
              <c:pt idx="1979">
                <c:v>61.368129017600005</c:v>
              </c:pt>
              <c:pt idx="1980">
                <c:v>61.448348794066668</c:v>
              </c:pt>
              <c:pt idx="1981">
                <c:v>61.448348794066668</c:v>
              </c:pt>
              <c:pt idx="1982">
                <c:v>61.448348794066668</c:v>
              </c:pt>
              <c:pt idx="1983">
                <c:v>61.475088719566664</c:v>
              </c:pt>
              <c:pt idx="1984">
                <c:v>61.314649166599999</c:v>
              </c:pt>
              <c:pt idx="1985">
                <c:v>61.421608868600003</c:v>
              </c:pt>
              <c:pt idx="1986">
                <c:v>61.314649166599999</c:v>
              </c:pt>
              <c:pt idx="1987">
                <c:v>61.555308496066665</c:v>
              </c:pt>
              <c:pt idx="1988">
                <c:v>61.394868943066662</c:v>
              </c:pt>
            </c:numLit>
          </c:yVal>
          <c:smooth val="0"/>
        </c:ser>
        <c:dLbls>
          <c:showLegendKey val="0"/>
          <c:showVal val="0"/>
          <c:showCatName val="0"/>
          <c:showSerName val="0"/>
          <c:showPercent val="0"/>
          <c:showBubbleSize val="0"/>
        </c:dLbls>
        <c:axId val="1663117152"/>
        <c:axId val="1663115488"/>
      </c:scatterChart>
      <c:valAx>
        <c:axId val="1663115488"/>
        <c:scaling>
          <c:orientation val="minMax"/>
          <c:max val="124"/>
          <c:min val="61"/>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7152"/>
        <c:crosses val="autoZero"/>
        <c:crossBetween val="midCat"/>
      </c:valAx>
      <c:valAx>
        <c:axId val="1663117152"/>
        <c:scaling>
          <c:orientation val="minMax"/>
          <c:max val="100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548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Multi Tank, 0.55l/min </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1262"/>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pt idx="940">
                <c:v>471</c:v>
              </c:pt>
              <c:pt idx="941">
                <c:v>471.5</c:v>
              </c:pt>
              <c:pt idx="942">
                <c:v>472</c:v>
              </c:pt>
              <c:pt idx="943">
                <c:v>472.5</c:v>
              </c:pt>
              <c:pt idx="944">
                <c:v>473</c:v>
              </c:pt>
              <c:pt idx="945">
                <c:v>473.5</c:v>
              </c:pt>
              <c:pt idx="946">
                <c:v>474</c:v>
              </c:pt>
              <c:pt idx="947">
                <c:v>474.5</c:v>
              </c:pt>
              <c:pt idx="948">
                <c:v>475</c:v>
              </c:pt>
              <c:pt idx="949">
                <c:v>475.5</c:v>
              </c:pt>
              <c:pt idx="950">
                <c:v>476</c:v>
              </c:pt>
              <c:pt idx="951">
                <c:v>476.5</c:v>
              </c:pt>
              <c:pt idx="952">
                <c:v>477</c:v>
              </c:pt>
              <c:pt idx="953">
                <c:v>477.5</c:v>
              </c:pt>
              <c:pt idx="954">
                <c:v>478</c:v>
              </c:pt>
              <c:pt idx="955">
                <c:v>478.5</c:v>
              </c:pt>
              <c:pt idx="956">
                <c:v>479</c:v>
              </c:pt>
              <c:pt idx="957">
                <c:v>479.5</c:v>
              </c:pt>
              <c:pt idx="958">
                <c:v>480</c:v>
              </c:pt>
              <c:pt idx="959">
                <c:v>480.5</c:v>
              </c:pt>
              <c:pt idx="960">
                <c:v>481</c:v>
              </c:pt>
              <c:pt idx="961">
                <c:v>481.5</c:v>
              </c:pt>
              <c:pt idx="962">
                <c:v>482</c:v>
              </c:pt>
              <c:pt idx="963">
                <c:v>482.5</c:v>
              </c:pt>
              <c:pt idx="964">
                <c:v>483</c:v>
              </c:pt>
              <c:pt idx="965">
                <c:v>483.5</c:v>
              </c:pt>
              <c:pt idx="966">
                <c:v>484</c:v>
              </c:pt>
              <c:pt idx="967">
                <c:v>484.5</c:v>
              </c:pt>
              <c:pt idx="968">
                <c:v>485</c:v>
              </c:pt>
              <c:pt idx="969">
                <c:v>485.5</c:v>
              </c:pt>
              <c:pt idx="970">
                <c:v>486</c:v>
              </c:pt>
              <c:pt idx="971">
                <c:v>486.5</c:v>
              </c:pt>
              <c:pt idx="972">
                <c:v>487</c:v>
              </c:pt>
              <c:pt idx="973">
                <c:v>487.5</c:v>
              </c:pt>
              <c:pt idx="974">
                <c:v>488</c:v>
              </c:pt>
              <c:pt idx="975">
                <c:v>488.5</c:v>
              </c:pt>
              <c:pt idx="976">
                <c:v>489</c:v>
              </c:pt>
              <c:pt idx="977">
                <c:v>489.5</c:v>
              </c:pt>
              <c:pt idx="978">
                <c:v>490</c:v>
              </c:pt>
              <c:pt idx="979">
                <c:v>490.5</c:v>
              </c:pt>
              <c:pt idx="980">
                <c:v>491</c:v>
              </c:pt>
              <c:pt idx="981">
                <c:v>491.5</c:v>
              </c:pt>
              <c:pt idx="982">
                <c:v>492</c:v>
              </c:pt>
              <c:pt idx="983">
                <c:v>492.5</c:v>
              </c:pt>
              <c:pt idx="984">
                <c:v>493</c:v>
              </c:pt>
              <c:pt idx="985">
                <c:v>493.5</c:v>
              </c:pt>
              <c:pt idx="986">
                <c:v>494</c:v>
              </c:pt>
              <c:pt idx="987">
                <c:v>494.5</c:v>
              </c:pt>
              <c:pt idx="988">
                <c:v>495</c:v>
              </c:pt>
              <c:pt idx="989">
                <c:v>495.5</c:v>
              </c:pt>
              <c:pt idx="990">
                <c:v>496</c:v>
              </c:pt>
              <c:pt idx="991">
                <c:v>496.5</c:v>
              </c:pt>
              <c:pt idx="992">
                <c:v>497</c:v>
              </c:pt>
              <c:pt idx="993">
                <c:v>497.5</c:v>
              </c:pt>
              <c:pt idx="994">
                <c:v>498</c:v>
              </c:pt>
              <c:pt idx="995">
                <c:v>498.5</c:v>
              </c:pt>
              <c:pt idx="996">
                <c:v>499</c:v>
              </c:pt>
              <c:pt idx="997">
                <c:v>499.5</c:v>
              </c:pt>
              <c:pt idx="998">
                <c:v>500</c:v>
              </c:pt>
              <c:pt idx="999">
                <c:v>500.5</c:v>
              </c:pt>
              <c:pt idx="1000">
                <c:v>501</c:v>
              </c:pt>
              <c:pt idx="1001">
                <c:v>501.5</c:v>
              </c:pt>
              <c:pt idx="1002">
                <c:v>502</c:v>
              </c:pt>
              <c:pt idx="1003">
                <c:v>502.5</c:v>
              </c:pt>
              <c:pt idx="1004">
                <c:v>503</c:v>
              </c:pt>
              <c:pt idx="1005">
                <c:v>503.5</c:v>
              </c:pt>
              <c:pt idx="1006">
                <c:v>504</c:v>
              </c:pt>
              <c:pt idx="1007">
                <c:v>504.5</c:v>
              </c:pt>
              <c:pt idx="1008">
                <c:v>505</c:v>
              </c:pt>
              <c:pt idx="1009">
                <c:v>505.5</c:v>
              </c:pt>
              <c:pt idx="1010">
                <c:v>506</c:v>
              </c:pt>
              <c:pt idx="1011">
                <c:v>506.5</c:v>
              </c:pt>
              <c:pt idx="1012">
                <c:v>507</c:v>
              </c:pt>
              <c:pt idx="1013">
                <c:v>507.5</c:v>
              </c:pt>
              <c:pt idx="1014">
                <c:v>508</c:v>
              </c:pt>
              <c:pt idx="1015">
                <c:v>508.5</c:v>
              </c:pt>
              <c:pt idx="1016">
                <c:v>509</c:v>
              </c:pt>
              <c:pt idx="1017">
                <c:v>509.5</c:v>
              </c:pt>
              <c:pt idx="1018">
                <c:v>510</c:v>
              </c:pt>
              <c:pt idx="1019">
                <c:v>510.5</c:v>
              </c:pt>
              <c:pt idx="1020">
                <c:v>511</c:v>
              </c:pt>
              <c:pt idx="1021">
                <c:v>511.5</c:v>
              </c:pt>
              <c:pt idx="1022">
                <c:v>512</c:v>
              </c:pt>
              <c:pt idx="1023">
                <c:v>512.5</c:v>
              </c:pt>
              <c:pt idx="1024">
                <c:v>513</c:v>
              </c:pt>
              <c:pt idx="1025">
                <c:v>513.5</c:v>
              </c:pt>
              <c:pt idx="1026">
                <c:v>514</c:v>
              </c:pt>
              <c:pt idx="1027">
                <c:v>514.5</c:v>
              </c:pt>
              <c:pt idx="1028">
                <c:v>515</c:v>
              </c:pt>
              <c:pt idx="1029">
                <c:v>515.5</c:v>
              </c:pt>
              <c:pt idx="1030">
                <c:v>516</c:v>
              </c:pt>
              <c:pt idx="1031">
                <c:v>516.5</c:v>
              </c:pt>
              <c:pt idx="1032">
                <c:v>517</c:v>
              </c:pt>
              <c:pt idx="1033">
                <c:v>517.5</c:v>
              </c:pt>
              <c:pt idx="1034">
                <c:v>518</c:v>
              </c:pt>
              <c:pt idx="1035">
                <c:v>518.5</c:v>
              </c:pt>
              <c:pt idx="1036">
                <c:v>519</c:v>
              </c:pt>
              <c:pt idx="1037">
                <c:v>519.5</c:v>
              </c:pt>
              <c:pt idx="1038">
                <c:v>520</c:v>
              </c:pt>
              <c:pt idx="1039">
                <c:v>520.5</c:v>
              </c:pt>
              <c:pt idx="1040">
                <c:v>521</c:v>
              </c:pt>
              <c:pt idx="1041">
                <c:v>521.5</c:v>
              </c:pt>
              <c:pt idx="1042">
                <c:v>522</c:v>
              </c:pt>
              <c:pt idx="1043">
                <c:v>522.5</c:v>
              </c:pt>
              <c:pt idx="1044">
                <c:v>523</c:v>
              </c:pt>
              <c:pt idx="1045">
                <c:v>523.5</c:v>
              </c:pt>
              <c:pt idx="1046">
                <c:v>524</c:v>
              </c:pt>
              <c:pt idx="1047">
                <c:v>524.5</c:v>
              </c:pt>
              <c:pt idx="1048">
                <c:v>525</c:v>
              </c:pt>
              <c:pt idx="1049">
                <c:v>525.5</c:v>
              </c:pt>
              <c:pt idx="1050">
                <c:v>526</c:v>
              </c:pt>
              <c:pt idx="1051">
                <c:v>526.5</c:v>
              </c:pt>
              <c:pt idx="1052">
                <c:v>527</c:v>
              </c:pt>
              <c:pt idx="1053">
                <c:v>527.5</c:v>
              </c:pt>
              <c:pt idx="1054">
                <c:v>528</c:v>
              </c:pt>
              <c:pt idx="1055">
                <c:v>528.5</c:v>
              </c:pt>
              <c:pt idx="1056">
                <c:v>529</c:v>
              </c:pt>
              <c:pt idx="1057">
                <c:v>529.5</c:v>
              </c:pt>
              <c:pt idx="1058">
                <c:v>530</c:v>
              </c:pt>
              <c:pt idx="1059">
                <c:v>530.5</c:v>
              </c:pt>
              <c:pt idx="1060">
                <c:v>531</c:v>
              </c:pt>
              <c:pt idx="1061">
                <c:v>531.5</c:v>
              </c:pt>
              <c:pt idx="1062">
                <c:v>532</c:v>
              </c:pt>
              <c:pt idx="1063">
                <c:v>532.5</c:v>
              </c:pt>
              <c:pt idx="1064">
                <c:v>533</c:v>
              </c:pt>
              <c:pt idx="1065">
                <c:v>533.5</c:v>
              </c:pt>
              <c:pt idx="1066">
                <c:v>534</c:v>
              </c:pt>
              <c:pt idx="1067">
                <c:v>534.5</c:v>
              </c:pt>
              <c:pt idx="1068">
                <c:v>535</c:v>
              </c:pt>
              <c:pt idx="1069">
                <c:v>535.5</c:v>
              </c:pt>
              <c:pt idx="1070">
                <c:v>536</c:v>
              </c:pt>
              <c:pt idx="1071">
                <c:v>536.5</c:v>
              </c:pt>
              <c:pt idx="1072">
                <c:v>537</c:v>
              </c:pt>
              <c:pt idx="1073">
                <c:v>537.5</c:v>
              </c:pt>
              <c:pt idx="1074">
                <c:v>538</c:v>
              </c:pt>
              <c:pt idx="1075">
                <c:v>538.5</c:v>
              </c:pt>
              <c:pt idx="1076">
                <c:v>539</c:v>
              </c:pt>
              <c:pt idx="1077">
                <c:v>539.5</c:v>
              </c:pt>
              <c:pt idx="1078">
                <c:v>540</c:v>
              </c:pt>
              <c:pt idx="1079">
                <c:v>540.5</c:v>
              </c:pt>
              <c:pt idx="1080">
                <c:v>541</c:v>
              </c:pt>
              <c:pt idx="1081">
                <c:v>541.5</c:v>
              </c:pt>
              <c:pt idx="1082">
                <c:v>542</c:v>
              </c:pt>
              <c:pt idx="1083">
                <c:v>542.5</c:v>
              </c:pt>
              <c:pt idx="1084">
                <c:v>543</c:v>
              </c:pt>
              <c:pt idx="1085">
                <c:v>543.5</c:v>
              </c:pt>
              <c:pt idx="1086">
                <c:v>544</c:v>
              </c:pt>
              <c:pt idx="1087">
                <c:v>544.5</c:v>
              </c:pt>
              <c:pt idx="1088">
                <c:v>545</c:v>
              </c:pt>
              <c:pt idx="1089">
                <c:v>545.5</c:v>
              </c:pt>
              <c:pt idx="1090">
                <c:v>546</c:v>
              </c:pt>
              <c:pt idx="1091">
                <c:v>546.5</c:v>
              </c:pt>
              <c:pt idx="1092">
                <c:v>547</c:v>
              </c:pt>
              <c:pt idx="1093">
                <c:v>547.5</c:v>
              </c:pt>
              <c:pt idx="1094">
                <c:v>548</c:v>
              </c:pt>
              <c:pt idx="1095">
                <c:v>548.5</c:v>
              </c:pt>
              <c:pt idx="1096">
                <c:v>549</c:v>
              </c:pt>
              <c:pt idx="1097">
                <c:v>549.5</c:v>
              </c:pt>
              <c:pt idx="1098">
                <c:v>550</c:v>
              </c:pt>
              <c:pt idx="1099">
                <c:v>550.5</c:v>
              </c:pt>
              <c:pt idx="1100">
                <c:v>551</c:v>
              </c:pt>
              <c:pt idx="1101">
                <c:v>551.5</c:v>
              </c:pt>
              <c:pt idx="1102">
                <c:v>552</c:v>
              </c:pt>
              <c:pt idx="1103">
                <c:v>552.5</c:v>
              </c:pt>
              <c:pt idx="1104">
                <c:v>553</c:v>
              </c:pt>
              <c:pt idx="1105">
                <c:v>553.5</c:v>
              </c:pt>
              <c:pt idx="1106">
                <c:v>554</c:v>
              </c:pt>
              <c:pt idx="1107">
                <c:v>554.5</c:v>
              </c:pt>
              <c:pt idx="1108">
                <c:v>555</c:v>
              </c:pt>
              <c:pt idx="1109">
                <c:v>555.5</c:v>
              </c:pt>
              <c:pt idx="1110">
                <c:v>556</c:v>
              </c:pt>
              <c:pt idx="1111">
                <c:v>556.5</c:v>
              </c:pt>
              <c:pt idx="1112">
                <c:v>557</c:v>
              </c:pt>
              <c:pt idx="1113">
                <c:v>557.5</c:v>
              </c:pt>
              <c:pt idx="1114">
                <c:v>558</c:v>
              </c:pt>
              <c:pt idx="1115">
                <c:v>558.5</c:v>
              </c:pt>
              <c:pt idx="1116">
                <c:v>559</c:v>
              </c:pt>
              <c:pt idx="1117">
                <c:v>559.5</c:v>
              </c:pt>
              <c:pt idx="1118">
                <c:v>560</c:v>
              </c:pt>
              <c:pt idx="1119">
                <c:v>560.5</c:v>
              </c:pt>
              <c:pt idx="1120">
                <c:v>561</c:v>
              </c:pt>
              <c:pt idx="1121">
                <c:v>561.5</c:v>
              </c:pt>
              <c:pt idx="1122">
                <c:v>562</c:v>
              </c:pt>
              <c:pt idx="1123">
                <c:v>562.5</c:v>
              </c:pt>
              <c:pt idx="1124">
                <c:v>563</c:v>
              </c:pt>
              <c:pt idx="1125">
                <c:v>563.5</c:v>
              </c:pt>
              <c:pt idx="1126">
                <c:v>564</c:v>
              </c:pt>
              <c:pt idx="1127">
                <c:v>564.5</c:v>
              </c:pt>
              <c:pt idx="1128">
                <c:v>565</c:v>
              </c:pt>
              <c:pt idx="1129">
                <c:v>565.5</c:v>
              </c:pt>
              <c:pt idx="1130">
                <c:v>566</c:v>
              </c:pt>
              <c:pt idx="1131">
                <c:v>566.5</c:v>
              </c:pt>
              <c:pt idx="1132">
                <c:v>567</c:v>
              </c:pt>
              <c:pt idx="1133">
                <c:v>567.5</c:v>
              </c:pt>
              <c:pt idx="1134">
                <c:v>568</c:v>
              </c:pt>
              <c:pt idx="1135">
                <c:v>568.5</c:v>
              </c:pt>
              <c:pt idx="1136">
                <c:v>569</c:v>
              </c:pt>
              <c:pt idx="1137">
                <c:v>569.5</c:v>
              </c:pt>
              <c:pt idx="1138">
                <c:v>570</c:v>
              </c:pt>
              <c:pt idx="1139">
                <c:v>570.5</c:v>
              </c:pt>
              <c:pt idx="1140">
                <c:v>571</c:v>
              </c:pt>
              <c:pt idx="1141">
                <c:v>571.5</c:v>
              </c:pt>
              <c:pt idx="1142">
                <c:v>572</c:v>
              </c:pt>
              <c:pt idx="1143">
                <c:v>572.5</c:v>
              </c:pt>
              <c:pt idx="1144">
                <c:v>573</c:v>
              </c:pt>
              <c:pt idx="1145">
                <c:v>573.5</c:v>
              </c:pt>
              <c:pt idx="1146">
                <c:v>574</c:v>
              </c:pt>
              <c:pt idx="1147">
                <c:v>574.5</c:v>
              </c:pt>
              <c:pt idx="1148">
                <c:v>575</c:v>
              </c:pt>
              <c:pt idx="1149">
                <c:v>575.5</c:v>
              </c:pt>
              <c:pt idx="1150">
                <c:v>576</c:v>
              </c:pt>
              <c:pt idx="1151">
                <c:v>576.5</c:v>
              </c:pt>
              <c:pt idx="1152">
                <c:v>577</c:v>
              </c:pt>
              <c:pt idx="1153">
                <c:v>577.5</c:v>
              </c:pt>
              <c:pt idx="1154">
                <c:v>578</c:v>
              </c:pt>
              <c:pt idx="1155">
                <c:v>578.5</c:v>
              </c:pt>
              <c:pt idx="1156">
                <c:v>579</c:v>
              </c:pt>
              <c:pt idx="1157">
                <c:v>579.5</c:v>
              </c:pt>
              <c:pt idx="1158">
                <c:v>580</c:v>
              </c:pt>
              <c:pt idx="1159">
                <c:v>580.5</c:v>
              </c:pt>
              <c:pt idx="1160">
                <c:v>581</c:v>
              </c:pt>
              <c:pt idx="1161">
                <c:v>581.5</c:v>
              </c:pt>
              <c:pt idx="1162">
                <c:v>582</c:v>
              </c:pt>
              <c:pt idx="1163">
                <c:v>582.5</c:v>
              </c:pt>
              <c:pt idx="1164">
                <c:v>583</c:v>
              </c:pt>
              <c:pt idx="1165">
                <c:v>583.5</c:v>
              </c:pt>
              <c:pt idx="1166">
                <c:v>584</c:v>
              </c:pt>
              <c:pt idx="1167">
                <c:v>584.5</c:v>
              </c:pt>
              <c:pt idx="1168">
                <c:v>585</c:v>
              </c:pt>
              <c:pt idx="1169">
                <c:v>585.5</c:v>
              </c:pt>
              <c:pt idx="1170">
                <c:v>586</c:v>
              </c:pt>
              <c:pt idx="1171">
                <c:v>586.5</c:v>
              </c:pt>
              <c:pt idx="1172">
                <c:v>587</c:v>
              </c:pt>
              <c:pt idx="1173">
                <c:v>587.5</c:v>
              </c:pt>
              <c:pt idx="1174">
                <c:v>588</c:v>
              </c:pt>
              <c:pt idx="1175">
                <c:v>588.5</c:v>
              </c:pt>
              <c:pt idx="1176">
                <c:v>589</c:v>
              </c:pt>
              <c:pt idx="1177">
                <c:v>589.5</c:v>
              </c:pt>
              <c:pt idx="1178">
                <c:v>590</c:v>
              </c:pt>
              <c:pt idx="1179">
                <c:v>590.5</c:v>
              </c:pt>
              <c:pt idx="1180">
                <c:v>591</c:v>
              </c:pt>
              <c:pt idx="1181">
                <c:v>591.5</c:v>
              </c:pt>
              <c:pt idx="1182">
                <c:v>592</c:v>
              </c:pt>
              <c:pt idx="1183">
                <c:v>592.5</c:v>
              </c:pt>
              <c:pt idx="1184">
                <c:v>593</c:v>
              </c:pt>
              <c:pt idx="1185">
                <c:v>593.5</c:v>
              </c:pt>
              <c:pt idx="1186">
                <c:v>594</c:v>
              </c:pt>
              <c:pt idx="1187">
                <c:v>594.5</c:v>
              </c:pt>
              <c:pt idx="1188">
                <c:v>595</c:v>
              </c:pt>
              <c:pt idx="1189">
                <c:v>595.5</c:v>
              </c:pt>
              <c:pt idx="1190">
                <c:v>596</c:v>
              </c:pt>
              <c:pt idx="1191">
                <c:v>596.5</c:v>
              </c:pt>
              <c:pt idx="1192">
                <c:v>597</c:v>
              </c:pt>
              <c:pt idx="1193">
                <c:v>597.5</c:v>
              </c:pt>
              <c:pt idx="1194">
                <c:v>598</c:v>
              </c:pt>
              <c:pt idx="1195">
                <c:v>598.5</c:v>
              </c:pt>
              <c:pt idx="1196">
                <c:v>599</c:v>
              </c:pt>
              <c:pt idx="1197">
                <c:v>599.5</c:v>
              </c:pt>
              <c:pt idx="1198">
                <c:v>600</c:v>
              </c:pt>
              <c:pt idx="1199">
                <c:v>600.5</c:v>
              </c:pt>
              <c:pt idx="1200">
                <c:v>601</c:v>
              </c:pt>
              <c:pt idx="1201">
                <c:v>601.5</c:v>
              </c:pt>
              <c:pt idx="1202">
                <c:v>602</c:v>
              </c:pt>
              <c:pt idx="1203">
                <c:v>602.5</c:v>
              </c:pt>
              <c:pt idx="1204">
                <c:v>603</c:v>
              </c:pt>
              <c:pt idx="1205">
                <c:v>603.5</c:v>
              </c:pt>
              <c:pt idx="1206">
                <c:v>604</c:v>
              </c:pt>
              <c:pt idx="1207">
                <c:v>604.5</c:v>
              </c:pt>
              <c:pt idx="1208">
                <c:v>605</c:v>
              </c:pt>
              <c:pt idx="1209">
                <c:v>605.5</c:v>
              </c:pt>
              <c:pt idx="1210">
                <c:v>606</c:v>
              </c:pt>
              <c:pt idx="1211">
                <c:v>606.5</c:v>
              </c:pt>
              <c:pt idx="1212">
                <c:v>607</c:v>
              </c:pt>
              <c:pt idx="1213">
                <c:v>607.5</c:v>
              </c:pt>
              <c:pt idx="1214">
                <c:v>608</c:v>
              </c:pt>
              <c:pt idx="1215">
                <c:v>608.5</c:v>
              </c:pt>
              <c:pt idx="1216">
                <c:v>609</c:v>
              </c:pt>
              <c:pt idx="1217">
                <c:v>609.5</c:v>
              </c:pt>
              <c:pt idx="1218">
                <c:v>610</c:v>
              </c:pt>
              <c:pt idx="1219">
                <c:v>610.5</c:v>
              </c:pt>
              <c:pt idx="1220">
                <c:v>611</c:v>
              </c:pt>
              <c:pt idx="1221">
                <c:v>611.5</c:v>
              </c:pt>
              <c:pt idx="1222">
                <c:v>612</c:v>
              </c:pt>
              <c:pt idx="1223">
                <c:v>612.5</c:v>
              </c:pt>
              <c:pt idx="1224">
                <c:v>613</c:v>
              </c:pt>
              <c:pt idx="1225">
                <c:v>613.5</c:v>
              </c:pt>
              <c:pt idx="1226">
                <c:v>614</c:v>
              </c:pt>
              <c:pt idx="1227">
                <c:v>614.5</c:v>
              </c:pt>
              <c:pt idx="1228">
                <c:v>615</c:v>
              </c:pt>
              <c:pt idx="1229">
                <c:v>615.5</c:v>
              </c:pt>
              <c:pt idx="1230">
                <c:v>616</c:v>
              </c:pt>
              <c:pt idx="1231">
                <c:v>616.5</c:v>
              </c:pt>
              <c:pt idx="1232">
                <c:v>617</c:v>
              </c:pt>
              <c:pt idx="1233">
                <c:v>617.5</c:v>
              </c:pt>
              <c:pt idx="1234">
                <c:v>618</c:v>
              </c:pt>
              <c:pt idx="1235">
                <c:v>618.5</c:v>
              </c:pt>
              <c:pt idx="1236">
                <c:v>619</c:v>
              </c:pt>
              <c:pt idx="1237">
                <c:v>619.5</c:v>
              </c:pt>
              <c:pt idx="1238">
                <c:v>620</c:v>
              </c:pt>
              <c:pt idx="1239">
                <c:v>620.5</c:v>
              </c:pt>
              <c:pt idx="1240">
                <c:v>621</c:v>
              </c:pt>
              <c:pt idx="1241">
                <c:v>621.5</c:v>
              </c:pt>
              <c:pt idx="1242">
                <c:v>622</c:v>
              </c:pt>
              <c:pt idx="1243">
                <c:v>622.5</c:v>
              </c:pt>
              <c:pt idx="1244">
                <c:v>623</c:v>
              </c:pt>
              <c:pt idx="1245">
                <c:v>623.5</c:v>
              </c:pt>
              <c:pt idx="1246">
                <c:v>624</c:v>
              </c:pt>
              <c:pt idx="1247">
                <c:v>624.5</c:v>
              </c:pt>
              <c:pt idx="1248">
                <c:v>625</c:v>
              </c:pt>
              <c:pt idx="1249">
                <c:v>625.5</c:v>
              </c:pt>
              <c:pt idx="1250">
                <c:v>626</c:v>
              </c:pt>
              <c:pt idx="1251">
                <c:v>626.5</c:v>
              </c:pt>
              <c:pt idx="1252">
                <c:v>627</c:v>
              </c:pt>
              <c:pt idx="1253">
                <c:v>627.5</c:v>
              </c:pt>
              <c:pt idx="1254">
                <c:v>628</c:v>
              </c:pt>
              <c:pt idx="1255">
                <c:v>628.5</c:v>
              </c:pt>
              <c:pt idx="1256">
                <c:v>629</c:v>
              </c:pt>
              <c:pt idx="1257">
                <c:v>629.5</c:v>
              </c:pt>
              <c:pt idx="1258">
                <c:v>630</c:v>
              </c:pt>
              <c:pt idx="1259">
                <c:v>630.5</c:v>
              </c:pt>
              <c:pt idx="1260">
                <c:v>631</c:v>
              </c:pt>
              <c:pt idx="1261">
                <c:v>631.5</c:v>
              </c:pt>
            </c:numLit>
          </c:xVal>
          <c:yVal>
            <c:numLit>
              <c:formatCode>General</c:formatCode>
              <c:ptCount val="1262"/>
              <c:pt idx="0">
                <c:v>120.195965113</c:v>
              </c:pt>
              <c:pt idx="1">
                <c:v>118.45786995563334</c:v>
              </c:pt>
              <c:pt idx="2">
                <c:v>116.31867591556666</c:v>
              </c:pt>
              <c:pt idx="3">
                <c:v>119.0996281674</c:v>
              </c:pt>
              <c:pt idx="4">
                <c:v>118.16373077519999</c:v>
              </c:pt>
              <c:pt idx="5">
                <c:v>117.41501286103335</c:v>
              </c:pt>
              <c:pt idx="6">
                <c:v>111.87984828293334</c:v>
              </c:pt>
              <c:pt idx="7">
                <c:v>114.63406060943333</c:v>
              </c:pt>
              <c:pt idx="8">
                <c:v>111.50548932599999</c:v>
              </c:pt>
              <c:pt idx="9">
                <c:v>112.7890057501</c:v>
              </c:pt>
              <c:pt idx="10">
                <c:v>117.44175278673335</c:v>
              </c:pt>
              <c:pt idx="11">
                <c:v>117.81611174343334</c:v>
              </c:pt>
              <c:pt idx="12">
                <c:v>118.72526921043334</c:v>
              </c:pt>
              <c:pt idx="13">
                <c:v>118.24395055146665</c:v>
              </c:pt>
              <c:pt idx="14">
                <c:v>119.36702742263333</c:v>
              </c:pt>
              <c:pt idx="15">
                <c:v>121.90732034479998</c:v>
              </c:pt>
              <c:pt idx="16">
                <c:v>121.55970131326667</c:v>
              </c:pt>
              <c:pt idx="17">
                <c:v>121.31904198393333</c:v>
              </c:pt>
              <c:pt idx="18">
                <c:v>121.6131811642</c:v>
              </c:pt>
              <c:pt idx="19">
                <c:v>122.09449982333332</c:v>
              </c:pt>
              <c:pt idx="20">
                <c:v>122.70951810973334</c:v>
              </c:pt>
              <c:pt idx="21">
                <c:v>121.96080019576668</c:v>
              </c:pt>
              <c:pt idx="22">
                <c:v>119.95530578353333</c:v>
              </c:pt>
              <c:pt idx="23">
                <c:v>119.90182593230001</c:v>
              </c:pt>
              <c:pt idx="24">
                <c:v>115.5966979272</c:v>
              </c:pt>
              <c:pt idx="25">
                <c:v>117.89633151993336</c:v>
              </c:pt>
              <c:pt idx="26">
                <c:v>117.97655129653333</c:v>
              </c:pt>
              <c:pt idx="27">
                <c:v>120.00878563446668</c:v>
              </c:pt>
              <c:pt idx="28">
                <c:v>118.9659285398</c:v>
              </c:pt>
              <c:pt idx="29">
                <c:v>115.30255874693334</c:v>
              </c:pt>
              <c:pt idx="30">
                <c:v>114.23296172693334</c:v>
              </c:pt>
              <c:pt idx="31">
                <c:v>115.03515949193336</c:v>
              </c:pt>
              <c:pt idx="32">
                <c:v>118.91244868886668</c:v>
              </c:pt>
              <c:pt idx="33">
                <c:v>120.19596511290001</c:v>
              </c:pt>
              <c:pt idx="34">
                <c:v>120.70402369733331</c:v>
              </c:pt>
              <c:pt idx="35">
                <c:v>120.27618488953334</c:v>
              </c:pt>
              <c:pt idx="36">
                <c:v>121.05164272899999</c:v>
              </c:pt>
              <c:pt idx="37">
                <c:v>120.59706399543332</c:v>
              </c:pt>
              <c:pt idx="38">
                <c:v>120.24944496386667</c:v>
              </c:pt>
              <c:pt idx="39">
                <c:v>120.73076362273333</c:v>
              </c:pt>
              <c:pt idx="40">
                <c:v>119.3135475716</c:v>
              </c:pt>
              <c:pt idx="41">
                <c:v>119.3135475716</c:v>
              </c:pt>
              <c:pt idx="42">
                <c:v>119.87508600706667</c:v>
              </c:pt>
              <c:pt idx="43">
                <c:v>119.12636809293333</c:v>
              </c:pt>
              <c:pt idx="44">
                <c:v>116.42563561763332</c:v>
              </c:pt>
              <c:pt idx="45">
                <c:v>115.11537926829999</c:v>
              </c:pt>
              <c:pt idx="46">
                <c:v>115.1421191938</c:v>
              </c:pt>
              <c:pt idx="47">
                <c:v>115.65017777826665</c:v>
              </c:pt>
              <c:pt idx="48">
                <c:v>116.58607517043333</c:v>
              </c:pt>
              <c:pt idx="49">
                <c:v>117.17435353159999</c:v>
              </c:pt>
              <c:pt idx="50">
                <c:v>119.66116660260001</c:v>
              </c:pt>
              <c:pt idx="51">
                <c:v>117.12087368073334</c:v>
              </c:pt>
              <c:pt idx="52">
                <c:v>118.11025092406665</c:v>
              </c:pt>
              <c:pt idx="53">
                <c:v>118.64504943406666</c:v>
              </c:pt>
              <c:pt idx="54">
                <c:v>119.26006772016666</c:v>
              </c:pt>
              <c:pt idx="55">
                <c:v>119.63442667733334</c:v>
              </c:pt>
              <c:pt idx="56">
                <c:v>119.928565858</c:v>
              </c:pt>
              <c:pt idx="57">
                <c:v>120.57032406966665</c:v>
              </c:pt>
              <c:pt idx="58">
                <c:v>121.23882220733333</c:v>
              </c:pt>
              <c:pt idx="59">
                <c:v>121.39926176033333</c:v>
              </c:pt>
              <c:pt idx="60">
                <c:v>120.89120317583333</c:v>
              </c:pt>
              <c:pt idx="61">
                <c:v>120.51684421900001</c:v>
              </c:pt>
              <c:pt idx="62">
                <c:v>119.76812630516666</c:v>
              </c:pt>
              <c:pt idx="63">
                <c:v>118.93918861433333</c:v>
              </c:pt>
              <c:pt idx="64">
                <c:v>120.22270503833333</c:v>
              </c:pt>
              <c:pt idx="65">
                <c:v>120.4901042935</c:v>
              </c:pt>
              <c:pt idx="66">
                <c:v>120.00878563433334</c:v>
              </c:pt>
              <c:pt idx="67">
                <c:v>121.29230205826667</c:v>
              </c:pt>
              <c:pt idx="68">
                <c:v>121.05164272893334</c:v>
              </c:pt>
              <c:pt idx="69">
                <c:v>121.21208228190001</c:v>
              </c:pt>
              <c:pt idx="70">
                <c:v>120.57032406973333</c:v>
              </c:pt>
              <c:pt idx="71">
                <c:v>120.75750354823333</c:v>
              </c:pt>
              <c:pt idx="72">
                <c:v>120.67728377190001</c:v>
              </c:pt>
              <c:pt idx="73">
                <c:v>120.54358414440001</c:v>
              </c:pt>
              <c:pt idx="74">
                <c:v>120.24944496389999</c:v>
              </c:pt>
              <c:pt idx="75">
                <c:v>119.68790652840001</c:v>
              </c:pt>
              <c:pt idx="76">
                <c:v>120.1157453364</c:v>
              </c:pt>
              <c:pt idx="77">
                <c:v>116.85347442539999</c:v>
              </c:pt>
              <c:pt idx="78">
                <c:v>117.3347930844</c:v>
              </c:pt>
              <c:pt idx="79">
                <c:v>119.0996281674</c:v>
              </c:pt>
              <c:pt idx="80">
                <c:v>120.22270503836666</c:v>
              </c:pt>
              <c:pt idx="81">
                <c:v>120.54358414439999</c:v>
              </c:pt>
              <c:pt idx="82">
                <c:v>119.63442667769999</c:v>
              </c:pt>
              <c:pt idx="83">
                <c:v>120.03552556016666</c:v>
              </c:pt>
              <c:pt idx="84">
                <c:v>119.15310801853332</c:v>
              </c:pt>
              <c:pt idx="85">
                <c:v>119.17984794386666</c:v>
              </c:pt>
              <c:pt idx="86">
                <c:v>119.36702742253334</c:v>
              </c:pt>
              <c:pt idx="87">
                <c:v>120.00878563436667</c:v>
              </c:pt>
              <c:pt idx="88">
                <c:v>119.66116660306666</c:v>
              </c:pt>
              <c:pt idx="89">
                <c:v>120.40988451686667</c:v>
              </c:pt>
              <c:pt idx="90">
                <c:v>120.27618488936666</c:v>
              </c:pt>
              <c:pt idx="91">
                <c:v>120.0890054107</c:v>
              </c:pt>
              <c:pt idx="92">
                <c:v>120.27618488933332</c:v>
              </c:pt>
              <c:pt idx="93">
                <c:v>119.90182593216667</c:v>
              </c:pt>
              <c:pt idx="94">
                <c:v>119.76812630483333</c:v>
              </c:pt>
              <c:pt idx="95">
                <c:v>120.11574533629999</c:v>
              </c:pt>
              <c:pt idx="96">
                <c:v>120.03552555996667</c:v>
              </c:pt>
              <c:pt idx="97">
                <c:v>118.43113002993333</c:v>
              </c:pt>
              <c:pt idx="98">
                <c:v>118.64504943393332</c:v>
              </c:pt>
              <c:pt idx="99">
                <c:v>119.01940839096669</c:v>
              </c:pt>
              <c:pt idx="100">
                <c:v>119.58094682659998</c:v>
              </c:pt>
              <c:pt idx="101">
                <c:v>119.36702742243334</c:v>
              </c:pt>
              <c:pt idx="102">
                <c:v>118.93918861459998</c:v>
              </c:pt>
              <c:pt idx="103">
                <c:v>119.2065878696</c:v>
              </c:pt>
              <c:pt idx="104">
                <c:v>119.26006772026666</c:v>
              </c:pt>
              <c:pt idx="105">
                <c:v>119.5007270501</c:v>
              </c:pt>
              <c:pt idx="106">
                <c:v>119.50072704993333</c:v>
              </c:pt>
              <c:pt idx="107">
                <c:v>117.89633152006668</c:v>
              </c:pt>
              <c:pt idx="108">
                <c:v>117.04065390423334</c:v>
              </c:pt>
              <c:pt idx="109">
                <c:v>118.56482965753332</c:v>
              </c:pt>
              <c:pt idx="110">
                <c:v>119.5809468266</c:v>
              </c:pt>
              <c:pt idx="111">
                <c:v>119.50072704993333</c:v>
              </c:pt>
              <c:pt idx="112">
                <c:v>119.17984794396666</c:v>
              </c:pt>
              <c:pt idx="113">
                <c:v>119.66116660296666</c:v>
              </c:pt>
              <c:pt idx="114">
                <c:v>120.46336436806666</c:v>
              </c:pt>
              <c:pt idx="115">
                <c:v>120.14248526189999</c:v>
              </c:pt>
              <c:pt idx="116">
                <c:v>118.48460988106666</c:v>
              </c:pt>
              <c:pt idx="117">
                <c:v>118.88570876373332</c:v>
              </c:pt>
              <c:pt idx="118">
                <c:v>119.17984794403333</c:v>
              </c:pt>
              <c:pt idx="119">
                <c:v>119.84834608136667</c:v>
              </c:pt>
              <c:pt idx="120">
                <c:v>120.91794310133334</c:v>
              </c:pt>
              <c:pt idx="121">
                <c:v>121.10512257980001</c:v>
              </c:pt>
              <c:pt idx="122">
                <c:v>120.22270503866667</c:v>
              </c:pt>
              <c:pt idx="123">
                <c:v>119.50072705023335</c:v>
              </c:pt>
              <c:pt idx="124">
                <c:v>119.68790652849999</c:v>
              </c:pt>
              <c:pt idx="125">
                <c:v>116.50585539403333</c:v>
              </c:pt>
              <c:pt idx="126">
                <c:v>117.62893226519999</c:v>
              </c:pt>
              <c:pt idx="127">
                <c:v>118.85896883786667</c:v>
              </c:pt>
              <c:pt idx="128">
                <c:v>119.2065878697</c:v>
              </c:pt>
              <c:pt idx="129">
                <c:v>118.91244868899999</c:v>
              </c:pt>
              <c:pt idx="130">
                <c:v>118.32417032816666</c:v>
              </c:pt>
              <c:pt idx="131">
                <c:v>118.40439010466667</c:v>
              </c:pt>
              <c:pt idx="132">
                <c:v>118.99266846566668</c:v>
              </c:pt>
              <c:pt idx="133">
                <c:v>119.66116660296666</c:v>
              </c:pt>
              <c:pt idx="134">
                <c:v>120.14248526206667</c:v>
              </c:pt>
              <c:pt idx="135">
                <c:v>120.24944496406665</c:v>
              </c:pt>
              <c:pt idx="136">
                <c:v>119.87508600673333</c:v>
              </c:pt>
              <c:pt idx="137">
                <c:v>119.92856585773332</c:v>
              </c:pt>
              <c:pt idx="138">
                <c:v>119.60768675173331</c:v>
              </c:pt>
              <c:pt idx="139">
                <c:v>119.47398712440001</c:v>
              </c:pt>
              <c:pt idx="140">
                <c:v>118.91244868873333</c:v>
              </c:pt>
              <c:pt idx="141">
                <c:v>119.20658786936667</c:v>
              </c:pt>
              <c:pt idx="142">
                <c:v>119.95530578336668</c:v>
              </c:pt>
              <c:pt idx="143">
                <c:v>118.80548898673332</c:v>
              </c:pt>
              <c:pt idx="144">
                <c:v>118.83222891226666</c:v>
              </c:pt>
              <c:pt idx="145">
                <c:v>118.05677107306667</c:v>
              </c:pt>
              <c:pt idx="146">
                <c:v>117.68241211606666</c:v>
              </c:pt>
              <c:pt idx="147">
                <c:v>117.38827293553332</c:v>
              </c:pt>
              <c:pt idx="148">
                <c:v>117.36153300986666</c:v>
              </c:pt>
              <c:pt idx="149">
                <c:v>116.79999457449999</c:v>
              </c:pt>
              <c:pt idx="150">
                <c:v>115.73039755449999</c:v>
              </c:pt>
              <c:pt idx="151">
                <c:v>115.99779680966667</c:v>
              </c:pt>
              <c:pt idx="152">
                <c:v>116.96043412763333</c:v>
              </c:pt>
              <c:pt idx="153">
                <c:v>117.76263189246667</c:v>
              </c:pt>
              <c:pt idx="154">
                <c:v>117.78937181813335</c:v>
              </c:pt>
              <c:pt idx="155">
                <c:v>117.54871248849999</c:v>
              </c:pt>
              <c:pt idx="156">
                <c:v>117.70915204149999</c:v>
              </c:pt>
              <c:pt idx="157">
                <c:v>118.13699084946667</c:v>
              </c:pt>
              <c:pt idx="158">
                <c:v>117.78937181816666</c:v>
              </c:pt>
              <c:pt idx="159">
                <c:v>118.27069047693332</c:v>
              </c:pt>
              <c:pt idx="160">
                <c:v>118.11025092396666</c:v>
              </c:pt>
              <c:pt idx="161">
                <c:v>118.2974304026</c:v>
              </c:pt>
              <c:pt idx="162">
                <c:v>118.11025092393334</c:v>
              </c:pt>
              <c:pt idx="163">
                <c:v>118.32417032823334</c:v>
              </c:pt>
              <c:pt idx="164">
                <c:v>117.52197256326667</c:v>
              </c:pt>
              <c:pt idx="165">
                <c:v>117.54871248859997</c:v>
              </c:pt>
              <c:pt idx="166">
                <c:v>117.4684927121</c:v>
              </c:pt>
              <c:pt idx="167">
                <c:v>117.17435353159999</c:v>
              </c:pt>
              <c:pt idx="168">
                <c:v>117.12087368073333</c:v>
              </c:pt>
              <c:pt idx="169">
                <c:v>117.01391397873333</c:v>
              </c:pt>
              <c:pt idx="170">
                <c:v>116.71977479793333</c:v>
              </c:pt>
              <c:pt idx="171">
                <c:v>117.09413375506666</c:v>
              </c:pt>
              <c:pt idx="172">
                <c:v>115.99779680973332</c:v>
              </c:pt>
              <c:pt idx="173">
                <c:v>116.34541584106667</c:v>
              </c:pt>
              <c:pt idx="174">
                <c:v>116.74651472353334</c:v>
              </c:pt>
              <c:pt idx="175">
                <c:v>116.29193599003334</c:v>
              </c:pt>
              <c:pt idx="176">
                <c:v>116.34541584099999</c:v>
              </c:pt>
              <c:pt idx="177">
                <c:v>115.0618994172</c:v>
              </c:pt>
              <c:pt idx="178">
                <c:v>114.66080053483331</c:v>
              </c:pt>
              <c:pt idx="179">
                <c:v>114.7677602367</c:v>
              </c:pt>
              <c:pt idx="180">
                <c:v>115.89083710766666</c:v>
              </c:pt>
              <c:pt idx="181">
                <c:v>115.86409718200001</c:v>
              </c:pt>
              <c:pt idx="182">
                <c:v>115.97105688399999</c:v>
              </c:pt>
              <c:pt idx="183">
                <c:v>116.23845613933332</c:v>
              </c:pt>
              <c:pt idx="184">
                <c:v>116.58607517066666</c:v>
              </c:pt>
              <c:pt idx="185">
                <c:v>116.26519606466667</c:v>
              </c:pt>
              <c:pt idx="186">
                <c:v>116.07801658599999</c:v>
              </c:pt>
              <c:pt idx="187">
                <c:v>115.00841956633333</c:v>
              </c:pt>
              <c:pt idx="188">
                <c:v>114.39340127966666</c:v>
              </c:pt>
              <c:pt idx="189">
                <c:v>113.698163217</c:v>
              </c:pt>
              <c:pt idx="190">
                <c:v>113.88534269500001</c:v>
              </c:pt>
              <c:pt idx="191">
                <c:v>113.99230239733333</c:v>
              </c:pt>
              <c:pt idx="192">
                <c:v>114.36666135433335</c:v>
              </c:pt>
              <c:pt idx="193">
                <c:v>114.12600202466666</c:v>
              </c:pt>
              <c:pt idx="194">
                <c:v>112.94944530266667</c:v>
              </c:pt>
              <c:pt idx="195">
                <c:v>113.965562472</c:v>
              </c:pt>
              <c:pt idx="196">
                <c:v>113.77838299333332</c:v>
              </c:pt>
              <c:pt idx="197">
                <c:v>113.77838299333332</c:v>
              </c:pt>
              <c:pt idx="198">
                <c:v>113.21684455800001</c:v>
              </c:pt>
              <c:pt idx="199">
                <c:v>112.94944530333333</c:v>
              </c:pt>
              <c:pt idx="200">
                <c:v>112.65530612266667</c:v>
              </c:pt>
              <c:pt idx="201">
                <c:v>112.46812664399999</c:v>
              </c:pt>
              <c:pt idx="202">
                <c:v>114.07252217399999</c:v>
              </c:pt>
              <c:pt idx="203">
                <c:v>114.50036098166667</c:v>
              </c:pt>
              <c:pt idx="204">
                <c:v>114.339921429</c:v>
              </c:pt>
              <c:pt idx="205">
                <c:v>114.42014120533334</c:v>
              </c:pt>
              <c:pt idx="206">
                <c:v>114.55384083266665</c:v>
              </c:pt>
              <c:pt idx="207">
                <c:v>113.93882254633333</c:v>
              </c:pt>
              <c:pt idx="208">
                <c:v>114.09926209933333</c:v>
              </c:pt>
              <c:pt idx="209">
                <c:v>113.85860277</c:v>
              </c:pt>
              <c:pt idx="210">
                <c:v>113.93882254633333</c:v>
              </c:pt>
              <c:pt idx="211">
                <c:v>113.05640500466667</c:v>
              </c:pt>
              <c:pt idx="212">
                <c:v>112.54834642066668</c:v>
              </c:pt>
              <c:pt idx="213">
                <c:v>110.81025126316666</c:v>
              </c:pt>
              <c:pt idx="214">
                <c:v>111.71940873</c:v>
              </c:pt>
              <c:pt idx="215">
                <c:v>112.60182627166667</c:v>
              </c:pt>
              <c:pt idx="216">
                <c:v>112.57508634599999</c:v>
              </c:pt>
              <c:pt idx="217">
                <c:v>112.84248560133334</c:v>
              </c:pt>
              <c:pt idx="218">
                <c:v>112.65530612266667</c:v>
              </c:pt>
              <c:pt idx="219">
                <c:v>111.879848283</c:v>
              </c:pt>
              <c:pt idx="220">
                <c:v>112.38790686766667</c:v>
              </c:pt>
              <c:pt idx="221">
                <c:v>112.20072738933334</c:v>
              </c:pt>
              <c:pt idx="222">
                <c:v>112.44138671833333</c:v>
              </c:pt>
              <c:pt idx="223">
                <c:v>112.361166942</c:v>
              </c:pt>
              <c:pt idx="224">
                <c:v>111.96006805933332</c:v>
              </c:pt>
              <c:pt idx="225">
                <c:v>111.02417066736666</c:v>
              </c:pt>
              <c:pt idx="226">
                <c:v>110.9974307417</c:v>
              </c:pt>
              <c:pt idx="227">
                <c:v>111.69266880433332</c:v>
              </c:pt>
              <c:pt idx="228">
                <c:v>112.09376768700001</c:v>
              </c:pt>
              <c:pt idx="229">
                <c:v>111.612449028</c:v>
              </c:pt>
              <c:pt idx="230">
                <c:v>111.0241706672</c:v>
              </c:pt>
              <c:pt idx="231">
                <c:v>110.59633185886666</c:v>
              </c:pt>
              <c:pt idx="232">
                <c:v>110.83699118853333</c:v>
              </c:pt>
              <c:pt idx="233">
                <c:v>110.7032915612</c:v>
              </c:pt>
              <c:pt idx="234">
                <c:v>111.15787029453334</c:v>
              </c:pt>
              <c:pt idx="235">
                <c:v>110.59633185923333</c:v>
              </c:pt>
              <c:pt idx="236">
                <c:v>110.38241245506667</c:v>
              </c:pt>
              <c:pt idx="237">
                <c:v>109.63369454113335</c:v>
              </c:pt>
              <c:pt idx="238">
                <c:v>109.17911580763332</c:v>
              </c:pt>
              <c:pt idx="239">
                <c:v>109.28607550963333</c:v>
              </c:pt>
              <c:pt idx="240">
                <c:v>109.28607550946667</c:v>
              </c:pt>
              <c:pt idx="241">
                <c:v>109.39303521183332</c:v>
              </c:pt>
              <c:pt idx="242">
                <c:v>109.20585573316667</c:v>
              </c:pt>
              <c:pt idx="243">
                <c:v>108.7245370742</c:v>
              </c:pt>
              <c:pt idx="244">
                <c:v>108.56409752103333</c:v>
              </c:pt>
              <c:pt idx="245">
                <c:v>109.0186762547</c:v>
              </c:pt>
              <c:pt idx="246">
                <c:v>109.12563595666666</c:v>
              </c:pt>
              <c:pt idx="247">
                <c:v>109.259335584</c:v>
              </c:pt>
              <c:pt idx="248">
                <c:v>108.77801692553334</c:v>
              </c:pt>
              <c:pt idx="249">
                <c:v>107.76189975626669</c:v>
              </c:pt>
              <c:pt idx="250">
                <c:v>108.16299863889999</c:v>
              </c:pt>
              <c:pt idx="251">
                <c:v>108.56409752136666</c:v>
              </c:pt>
              <c:pt idx="252">
                <c:v>108.75127699983334</c:v>
              </c:pt>
              <c:pt idx="253">
                <c:v>108.72453707433334</c:v>
              </c:pt>
              <c:pt idx="254">
                <c:v>108.83149677633332</c:v>
              </c:pt>
              <c:pt idx="255">
                <c:v>108.64431729766666</c:v>
              </c:pt>
              <c:pt idx="256">
                <c:v>108.77801692516665</c:v>
              </c:pt>
              <c:pt idx="257">
                <c:v>108.697797149</c:v>
              </c:pt>
              <c:pt idx="258">
                <c:v>108.91171655303333</c:v>
              </c:pt>
              <c:pt idx="259">
                <c:v>108.64431729786668</c:v>
              </c:pt>
              <c:pt idx="260">
                <c:v>108.24321841523333</c:v>
              </c:pt>
              <c:pt idx="261">
                <c:v>108.6175773722</c:v>
              </c:pt>
              <c:pt idx="262">
                <c:v>108.69779714886668</c:v>
              </c:pt>
              <c:pt idx="263">
                <c:v>108.6175773722</c:v>
              </c:pt>
              <c:pt idx="264">
                <c:v>108.35017811736668</c:v>
              </c:pt>
              <c:pt idx="265">
                <c:v>108.05603893670001</c:v>
              </c:pt>
              <c:pt idx="266">
                <c:v>107.97581916023334</c:v>
              </c:pt>
              <c:pt idx="267">
                <c:v>107.4677605759</c:v>
              </c:pt>
              <c:pt idx="268">
                <c:v>106.95970199143333</c:v>
              </c:pt>
              <c:pt idx="269">
                <c:v>107.01318184259999</c:v>
              </c:pt>
              <c:pt idx="270">
                <c:v>106.71904266193333</c:v>
              </c:pt>
              <c:pt idx="271">
                <c:v>107.01318184243333</c:v>
              </c:pt>
              <c:pt idx="272">
                <c:v>106.87948221493332</c:v>
              </c:pt>
              <c:pt idx="273">
                <c:v>106.79926243843333</c:v>
              </c:pt>
              <c:pt idx="274">
                <c:v>106.74578258763331</c:v>
              </c:pt>
              <c:pt idx="275">
                <c:v>106.10402437546668</c:v>
              </c:pt>
              <c:pt idx="276">
                <c:v>106.50512325796667</c:v>
              </c:pt>
              <c:pt idx="277">
                <c:v>106.18424415213333</c:v>
              </c:pt>
              <c:pt idx="278">
                <c:v>106.47838333246666</c:v>
              </c:pt>
              <c:pt idx="279">
                <c:v>106.15750422663335</c:v>
              </c:pt>
              <c:pt idx="280">
                <c:v>105.70292549329999</c:v>
              </c:pt>
              <c:pt idx="281">
                <c:v>105.89010497166667</c:v>
              </c:pt>
              <c:pt idx="282">
                <c:v>105.35530646150001</c:v>
              </c:pt>
              <c:pt idx="283">
                <c:v>105.16812698336666</c:v>
              </c:pt>
              <c:pt idx="284">
                <c:v>105.35530646150001</c:v>
              </c:pt>
              <c:pt idx="285">
                <c:v>105.0344273557</c:v>
              </c:pt>
              <c:pt idx="286">
                <c:v>105.11464713236666</c:v>
              </c:pt>
              <c:pt idx="287">
                <c:v>105.0344273557</c:v>
              </c:pt>
              <c:pt idx="288">
                <c:v>105.32856653603334</c:v>
              </c:pt>
              <c:pt idx="289">
                <c:v>104.74028817523333</c:v>
              </c:pt>
              <c:pt idx="290">
                <c:v>104.87398780256667</c:v>
              </c:pt>
              <c:pt idx="291">
                <c:v>105.328566536</c:v>
              </c:pt>
              <c:pt idx="292">
                <c:v>105.19486690849999</c:v>
              </c:pt>
              <c:pt idx="293">
                <c:v>105.0879072067</c:v>
              </c:pt>
              <c:pt idx="294">
                <c:v>104.76702810090001</c:v>
              </c:pt>
              <c:pt idx="295">
                <c:v>104.68680832423333</c:v>
              </c:pt>
              <c:pt idx="296">
                <c:v>104.25896951606667</c:v>
              </c:pt>
              <c:pt idx="297">
                <c:v>104.39266914373333</c:v>
              </c:pt>
              <c:pt idx="298">
                <c:v>104.52636877126668</c:v>
              </c:pt>
              <c:pt idx="299">
                <c:v>103.93809041026668</c:v>
              </c:pt>
              <c:pt idx="300">
                <c:v>103.9915702614</c:v>
              </c:pt>
              <c:pt idx="301">
                <c:v>103.83113070823333</c:v>
              </c:pt>
              <c:pt idx="302">
                <c:v>103.80439078260001</c:v>
              </c:pt>
              <c:pt idx="303">
                <c:v>103.48351167676667</c:v>
              </c:pt>
              <c:pt idx="304">
                <c:v>103.53699152776666</c:v>
              </c:pt>
              <c:pt idx="305">
                <c:v>104.12526988873333</c:v>
              </c:pt>
              <c:pt idx="306">
                <c:v>104.23222959073333</c:v>
              </c:pt>
              <c:pt idx="307">
                <c:v>103.96483033559998</c:v>
              </c:pt>
              <c:pt idx="308">
                <c:v>104.07179003773335</c:v>
              </c:pt>
              <c:pt idx="309">
                <c:v>103.91135048459999</c:v>
              </c:pt>
              <c:pt idx="310">
                <c:v>103.37655197496667</c:v>
              </c:pt>
              <c:pt idx="311">
                <c:v>103.45677175146666</c:v>
              </c:pt>
              <c:pt idx="312">
                <c:v>102.78827361363335</c:v>
              </c:pt>
              <c:pt idx="313">
                <c:v>102.41391465679999</c:v>
              </c:pt>
              <c:pt idx="314">
                <c:v>102.7347937628</c:v>
              </c:pt>
              <c:pt idx="315">
                <c:v>102.97545309213332</c:v>
              </c:pt>
              <c:pt idx="316">
                <c:v>102.97545309243333</c:v>
              </c:pt>
              <c:pt idx="317">
                <c:v>102.89523331596666</c:v>
              </c:pt>
              <c:pt idx="318">
                <c:v>102.7347937628</c:v>
              </c:pt>
              <c:pt idx="319">
                <c:v>103.05567286863334</c:v>
              </c:pt>
              <c:pt idx="320">
                <c:v>102.44065458216669</c:v>
              </c:pt>
              <c:pt idx="321">
                <c:v>103.0556728688</c:v>
              </c:pt>
              <c:pt idx="322">
                <c:v>102.78827361376666</c:v>
              </c:pt>
              <c:pt idx="323">
                <c:v>102.4941344333</c:v>
              </c:pt>
              <c:pt idx="324">
                <c:v>102.94871316676667</c:v>
              </c:pt>
              <c:pt idx="325">
                <c:v>102.76153368830001</c:v>
              </c:pt>
              <c:pt idx="326">
                <c:v>102.78827361396668</c:v>
              </c:pt>
              <c:pt idx="327">
                <c:v>102.4406545823</c:v>
              </c:pt>
              <c:pt idx="328">
                <c:v>102.49413443313334</c:v>
              </c:pt>
              <c:pt idx="329">
                <c:v>102.44065458213333</c:v>
              </c:pt>
              <c:pt idx="330">
                <c:v>102.2534751038</c:v>
              </c:pt>
              <c:pt idx="331">
                <c:v>102.19999525280001</c:v>
              </c:pt>
              <c:pt idx="332">
                <c:v>101.98607584896666</c:v>
              </c:pt>
              <c:pt idx="333">
                <c:v>102.0930355508</c:v>
              </c:pt>
              <c:pt idx="334">
                <c:v>101.85237622146667</c:v>
              </c:pt>
              <c:pt idx="335">
                <c:v>101.77215644483333</c:v>
              </c:pt>
              <c:pt idx="336">
                <c:v>101.9593359233</c:v>
              </c:pt>
              <c:pt idx="337">
                <c:v>101.66519674283332</c:v>
              </c:pt>
              <c:pt idx="338">
                <c:v>101.53149711533332</c:v>
              </c:pt>
              <c:pt idx="339">
                <c:v>101.21061800933334</c:v>
              </c:pt>
              <c:pt idx="340">
                <c:v>101.50475719000001</c:v>
              </c:pt>
              <c:pt idx="341">
                <c:v>101.15713815853333</c:v>
              </c:pt>
              <c:pt idx="342">
                <c:v>101.02343853116668</c:v>
              </c:pt>
              <c:pt idx="343">
                <c:v>100.70255942519999</c:v>
              </c:pt>
              <c:pt idx="344">
                <c:v>99.980581436566652</c:v>
              </c:pt>
              <c:pt idx="345">
                <c:v>100.24798069156667</c:v>
              </c:pt>
              <c:pt idx="346">
                <c:v>99.606222479433328</c:v>
              </c:pt>
              <c:pt idx="347">
                <c:v>99.579482553933346</c:v>
              </c:pt>
              <c:pt idx="348">
                <c:v>99.793401958066667</c:v>
              </c:pt>
              <c:pt idx="349">
                <c:v>99.579482554066658</c:v>
              </c:pt>
              <c:pt idx="350">
                <c:v>99.47252285206666</c:v>
              </c:pt>
              <c:pt idx="351">
                <c:v>99.606222479733333</c:v>
              </c:pt>
              <c:pt idx="352">
                <c:v>99.071423969600005</c:v>
              </c:pt>
              <c:pt idx="353">
                <c:v>99.178383671433338</c:v>
              </c:pt>
              <c:pt idx="354">
                <c:v>98.723804938099988</c:v>
              </c:pt>
              <c:pt idx="355">
                <c:v>99.01794411840001</c:v>
              </c:pt>
              <c:pt idx="356">
                <c:v>99.098163894899997</c:v>
              </c:pt>
              <c:pt idx="357">
                <c:v>99.071423969399987</c:v>
              </c:pt>
              <c:pt idx="358">
                <c:v>99.124903820566658</c:v>
              </c:pt>
              <c:pt idx="359">
                <c:v>98.991204193066665</c:v>
              </c:pt>
              <c:pt idx="360">
                <c:v>99.231863522566655</c:v>
              </c:pt>
              <c:pt idx="361">
                <c:v>99.04468404406667</c:v>
              </c:pt>
              <c:pt idx="362">
                <c:v>98.991204193100018</c:v>
              </c:pt>
              <c:pt idx="363">
                <c:v>99.071423969400016</c:v>
              </c:pt>
              <c:pt idx="364">
                <c:v>98.643585161433336</c:v>
              </c:pt>
              <c:pt idx="365">
                <c:v>98.269226204600002</c:v>
              </c:pt>
              <c:pt idx="366">
                <c:v>98.429665757766656</c:v>
              </c:pt>
              <c:pt idx="367">
                <c:v>98.349445980933339</c:v>
              </c:pt>
              <c:pt idx="368">
                <c:v>97.707687769466659</c:v>
              </c:pt>
              <c:pt idx="369">
                <c:v>97.600728067466662</c:v>
              </c:pt>
              <c:pt idx="370">
                <c:v>97.868127322133333</c:v>
              </c:pt>
              <c:pt idx="371">
                <c:v>97.654207918300003</c:v>
              </c:pt>
              <c:pt idx="372">
                <c:v>97.868127322299983</c:v>
              </c:pt>
              <c:pt idx="373">
                <c:v>97.707687769299994</c:v>
              </c:pt>
              <c:pt idx="374">
                <c:v>97.467028439800004</c:v>
              </c:pt>
              <c:pt idx="375">
                <c:v>97.33332881230001</c:v>
              </c:pt>
              <c:pt idx="376">
                <c:v>97.573988141633336</c:v>
              </c:pt>
              <c:pt idx="377">
                <c:v>97.493768365466664</c:v>
              </c:pt>
              <c:pt idx="378">
                <c:v>97.413548588966663</c:v>
              </c:pt>
              <c:pt idx="379">
                <c:v>97.279848961133325</c:v>
              </c:pt>
              <c:pt idx="380">
                <c:v>97.199629184966668</c:v>
              </c:pt>
              <c:pt idx="381">
                <c:v>96.932229929800016</c:v>
              </c:pt>
              <c:pt idx="382">
                <c:v>96.771790376633319</c:v>
              </c:pt>
              <c:pt idx="383">
                <c:v>96.504391121833336</c:v>
              </c:pt>
              <c:pt idx="384">
                <c:v>96.183512015666665</c:v>
              </c:pt>
              <c:pt idx="385">
                <c:v>96.21025194133334</c:v>
              </c:pt>
              <c:pt idx="386">
                <c:v>96.263731792166666</c:v>
              </c:pt>
              <c:pt idx="387">
                <c:v>96.21025194133334</c:v>
              </c:pt>
              <c:pt idx="388">
                <c:v>95.809153058833331</c:v>
              </c:pt>
              <c:pt idx="389">
                <c:v>95.648713505666663</c:v>
              </c:pt>
              <c:pt idx="390">
                <c:v>95.675453431366648</c:v>
              </c:pt>
              <c:pt idx="391">
                <c:v>95.541753804033348</c:v>
              </c:pt>
              <c:pt idx="392">
                <c:v>95.595233655033326</c:v>
              </c:pt>
              <c:pt idx="393">
                <c:v>95.354574325166666</c:v>
              </c:pt>
              <c:pt idx="394">
                <c:v>95.54175380383333</c:v>
              </c:pt>
              <c:pt idx="395">
                <c:v>95.354574325333331</c:v>
              </c:pt>
              <c:pt idx="396">
                <c:v>95.354574325166666</c:v>
              </c:pt>
              <c:pt idx="397">
                <c:v>95.461534027166678</c:v>
              </c:pt>
              <c:pt idx="398">
                <c:v>95.461534027333343</c:v>
              </c:pt>
              <c:pt idx="399">
                <c:v>95.541753803999995</c:v>
              </c:pt>
              <c:pt idx="400">
                <c:v>95.381314250999992</c:v>
              </c:pt>
              <c:pt idx="401">
                <c:v>94.980215368366672</c:v>
              </c:pt>
              <c:pt idx="402">
                <c:v>94.980215368533337</c:v>
              </c:pt>
              <c:pt idx="403">
                <c:v>94.873255666533339</c:v>
              </c:pt>
              <c:pt idx="404">
                <c:v>94.632596337033348</c:v>
              </c:pt>
              <c:pt idx="405">
                <c:v>94.338457156366658</c:v>
              </c:pt>
              <c:pt idx="406">
                <c:v>94.391937007366664</c:v>
              </c:pt>
              <c:pt idx="407">
                <c:v>94.258237379866671</c:v>
              </c:pt>
              <c:pt idx="408">
                <c:v>94.739556038866667</c:v>
              </c:pt>
              <c:pt idx="409">
                <c:v>94.097797826866667</c:v>
              </c:pt>
              <c:pt idx="410">
                <c:v>93.80365864656666</c:v>
              </c:pt>
              <c:pt idx="411">
                <c:v>93.99083812486667</c:v>
              </c:pt>
              <c:pt idx="412">
                <c:v>93.750178795566669</c:v>
              </c:pt>
              <c:pt idx="413">
                <c:v>94.151277677866673</c:v>
              </c:pt>
              <c:pt idx="414">
                <c:v>93.883878422866658</c:v>
              </c:pt>
              <c:pt idx="415">
                <c:v>93.990838125066659</c:v>
              </c:pt>
              <c:pt idx="416">
                <c:v>93.750178795400004</c:v>
              </c:pt>
              <c:pt idx="417">
                <c:v>93.696698944399998</c:v>
              </c:pt>
              <c:pt idx="418">
                <c:v>93.750178795566669</c:v>
              </c:pt>
              <c:pt idx="419">
                <c:v>93.562999317099994</c:v>
              </c:pt>
              <c:pt idx="420">
                <c:v>93.349079912933334</c:v>
              </c:pt>
              <c:pt idx="421">
                <c:v>93.268860136433332</c:v>
              </c:pt>
              <c:pt idx="422">
                <c:v>92.600361999133341</c:v>
              </c:pt>
              <c:pt idx="423">
                <c:v>92.680581775633343</c:v>
              </c:pt>
              <c:pt idx="424">
                <c:v>92.413182520500001</c:v>
              </c:pt>
              <c:pt idx="425">
                <c:v>92.226003042000002</c:v>
              </c:pt>
              <c:pt idx="426">
                <c:v>92.332962744166664</c:v>
              </c:pt>
              <c:pt idx="427">
                <c:v>92.627101924466672</c:v>
              </c:pt>
              <c:pt idx="428">
                <c:v>92.466662371466668</c:v>
              </c:pt>
              <c:pt idx="429">
                <c:v>92.439922445966658</c:v>
              </c:pt>
              <c:pt idx="430">
                <c:v>92.172523191133337</c:v>
              </c:pt>
              <c:pt idx="431">
                <c:v>91.664464606533329</c:v>
              </c:pt>
              <c:pt idx="432">
                <c:v>91.824904159666673</c:v>
              </c:pt>
              <c:pt idx="433">
                <c:v>91.798164234199987</c:v>
              </c:pt>
              <c:pt idx="434">
                <c:v>91.717944457499996</c:v>
              </c:pt>
              <c:pt idx="435">
                <c:v>91.102926171100009</c:v>
              </c:pt>
              <c:pt idx="436">
                <c:v>91.102926171266674</c:v>
              </c:pt>
              <c:pt idx="437">
                <c:v>90.782047065266667</c:v>
              </c:pt>
              <c:pt idx="438">
                <c:v>90.969226543766652</c:v>
              </c:pt>
              <c:pt idx="439">
                <c:v>90.942486618100006</c:v>
              </c:pt>
              <c:pt idx="440">
                <c:v>90.969226543599987</c:v>
              </c:pt>
              <c:pt idx="441">
                <c:v>90.594867586766668</c:v>
              </c:pt>
              <c:pt idx="442">
                <c:v>89.765929896166668</c:v>
              </c:pt>
              <c:pt idx="443">
                <c:v>89.926369449333336</c:v>
              </c:pt>
              <c:pt idx="444">
                <c:v>89.899629523666661</c:v>
              </c:pt>
              <c:pt idx="445">
                <c:v>89.4450507902</c:v>
              </c:pt>
              <c:pt idx="446">
                <c:v>89.391570939199994</c:v>
              </c:pt>
              <c:pt idx="447">
                <c:v>89.124171684199993</c:v>
              </c:pt>
              <c:pt idx="448">
                <c:v>88.963732131399993</c:v>
              </c:pt>
              <c:pt idx="449">
                <c:v>88.883512354733341</c:v>
              </c:pt>
              <c:pt idx="450">
                <c:v>88.963732131399993</c:v>
              </c:pt>
              <c:pt idx="451">
                <c:v>89.257871311866666</c:v>
              </c:pt>
              <c:pt idx="452">
                <c:v>89.498530641166667</c:v>
              </c:pt>
              <c:pt idx="453">
                <c:v>89.445050790499991</c:v>
              </c:pt>
              <c:pt idx="454">
                <c:v>89.445050790500019</c:v>
              </c:pt>
              <c:pt idx="455">
                <c:v>88.482413472566677</c:v>
              </c:pt>
              <c:pt idx="456">
                <c:v>88.295233993933323</c:v>
              </c:pt>
              <c:pt idx="457">
                <c:v>88.081314589933342</c:v>
              </c:pt>
              <c:pt idx="458">
                <c:v>87.947614962599985</c:v>
              </c:pt>
              <c:pt idx="459">
                <c:v>87.867395186099998</c:v>
              </c:pt>
              <c:pt idx="460">
                <c:v>87.653475781933324</c:v>
              </c:pt>
              <c:pt idx="461">
                <c:v>87.7604354841</c:v>
              </c:pt>
              <c:pt idx="462">
                <c:v>87.78717540960001</c:v>
              </c:pt>
              <c:pt idx="463">
                <c:v>88.108054515566664</c:v>
              </c:pt>
              <c:pt idx="464">
                <c:v>87.813915335099992</c:v>
              </c:pt>
              <c:pt idx="465">
                <c:v>87.493036229133338</c:v>
              </c:pt>
              <c:pt idx="466">
                <c:v>87.359336601633331</c:v>
              </c:pt>
              <c:pt idx="467">
                <c:v>87.493036229133338</c:v>
              </c:pt>
              <c:pt idx="468">
                <c:v>87.680215707433334</c:v>
              </c:pt>
              <c:pt idx="469">
                <c:v>87.78717540960001</c:v>
              </c:pt>
              <c:pt idx="470">
                <c:v>87.680215707633337</c:v>
              </c:pt>
              <c:pt idx="471">
                <c:v>87.466296303600004</c:v>
              </c:pt>
              <c:pt idx="472">
                <c:v>87.439556377966667</c:v>
              </c:pt>
              <c:pt idx="473">
                <c:v>87.038457495499998</c:v>
              </c:pt>
              <c:pt idx="474">
                <c:v>87.359336601666655</c:v>
              </c:pt>
              <c:pt idx="475">
                <c:v>87.225636974133337</c:v>
              </c:pt>
              <c:pt idx="476">
                <c:v>87.011717570133328</c:v>
              </c:pt>
              <c:pt idx="477">
                <c:v>87.011717570166681</c:v>
              </c:pt>
              <c:pt idx="478">
                <c:v>86.878017942666659</c:v>
              </c:pt>
              <c:pt idx="479">
                <c:v>86.904757868166669</c:v>
              </c:pt>
              <c:pt idx="480">
                <c:v>86.931497793633341</c:v>
              </c:pt>
              <c:pt idx="481">
                <c:v>86.503658985533335</c:v>
              </c:pt>
              <c:pt idx="482">
                <c:v>86.369959358200006</c:v>
              </c:pt>
              <c:pt idx="483">
                <c:v>86.289739581700005</c:v>
              </c:pt>
              <c:pt idx="484">
                <c:v>85.942120550033337</c:v>
              </c:pt>
              <c:pt idx="485">
                <c:v>85.942120550200002</c:v>
              </c:pt>
              <c:pt idx="486">
                <c:v>85.995600401200008</c:v>
              </c:pt>
              <c:pt idx="487">
                <c:v>85.754941071533324</c:v>
              </c:pt>
              <c:pt idx="488">
                <c:v>85.968860475533333</c:v>
              </c:pt>
              <c:pt idx="489">
                <c:v>85.915380624533327</c:v>
              </c:pt>
              <c:pt idx="490">
                <c:v>85.915380624700006</c:v>
              </c:pt>
              <c:pt idx="491">
                <c:v>85.594501518733338</c:v>
              </c:pt>
              <c:pt idx="492">
                <c:v>85.64798136973333</c:v>
              </c:pt>
              <c:pt idx="493">
                <c:v>85.567761593233342</c:v>
              </c:pt>
              <c:pt idx="494">
                <c:v>85.674721295066661</c:v>
              </c:pt>
              <c:pt idx="495">
                <c:v>85.514281742199998</c:v>
              </c:pt>
              <c:pt idx="496">
                <c:v>85.40732204006666</c:v>
              </c:pt>
              <c:pt idx="497">
                <c:v>84.926003381266668</c:v>
              </c:pt>
              <c:pt idx="498">
                <c:v>84.738823902799993</c:v>
              </c:pt>
              <c:pt idx="499">
                <c:v>84.872523530266662</c:v>
              </c:pt>
              <c:pt idx="500">
                <c:v>84.926003381266668</c:v>
              </c:pt>
              <c:pt idx="501">
                <c:v>84.845783604600015</c:v>
              </c:pt>
              <c:pt idx="502">
                <c:v>84.845783604766666</c:v>
              </c:pt>
              <c:pt idx="503">
                <c:v>84.899263455600007</c:v>
              </c:pt>
              <c:pt idx="504">
                <c:v>84.819043679100005</c:v>
              </c:pt>
              <c:pt idx="505">
                <c:v>84.39120487129999</c:v>
              </c:pt>
              <c:pt idx="506">
                <c:v>84.391204871266666</c:v>
              </c:pt>
              <c:pt idx="507">
                <c:v>84.177285467099992</c:v>
              </c:pt>
              <c:pt idx="508">
                <c:v>84.177285467266671</c:v>
              </c:pt>
              <c:pt idx="509">
                <c:v>83.963366063133336</c:v>
              </c:pt>
              <c:pt idx="510">
                <c:v>83.722706733666669</c:v>
              </c:pt>
              <c:pt idx="511">
                <c:v>83.776186584633322</c:v>
              </c:pt>
              <c:pt idx="512">
                <c:v>83.883146286633334</c:v>
              </c:pt>
              <c:pt idx="513">
                <c:v>83.615747031833322</c:v>
              </c:pt>
              <c:pt idx="514">
                <c:v>83.776186584800001</c:v>
              </c:pt>
              <c:pt idx="515">
                <c:v>84.016845914299992</c:v>
              </c:pt>
              <c:pt idx="516">
                <c:v>83.615747031666672</c:v>
              </c:pt>
              <c:pt idx="517">
                <c:v>83.615747031833322</c:v>
              </c:pt>
              <c:pt idx="518">
                <c:v>83.535527255333335</c:v>
              </c:pt>
              <c:pt idx="519">
                <c:v>83.348347776833336</c:v>
              </c:pt>
              <c:pt idx="520">
                <c:v>82.89376904323332</c:v>
              </c:pt>
              <c:pt idx="521">
                <c:v>83.027468670866668</c:v>
              </c:pt>
              <c:pt idx="522">
                <c:v>83.054208596233323</c:v>
              </c:pt>
              <c:pt idx="523">
                <c:v>83.107688447200005</c:v>
              </c:pt>
              <c:pt idx="524">
                <c:v>83.268128000366659</c:v>
              </c:pt>
              <c:pt idx="525">
                <c:v>82.786809341233337</c:v>
              </c:pt>
              <c:pt idx="526">
                <c:v>82.786809341400001</c:v>
              </c:pt>
              <c:pt idx="527">
                <c:v>82.492670160899991</c:v>
              </c:pt>
              <c:pt idx="528">
                <c:v>82.546150011899996</c:v>
              </c:pt>
              <c:pt idx="529">
                <c:v>82.546150011899996</c:v>
              </c:pt>
              <c:pt idx="530">
                <c:v>82.519410086400001</c:v>
              </c:pt>
              <c:pt idx="531">
                <c:v>82.198530980399994</c:v>
              </c:pt>
              <c:pt idx="532">
                <c:v>82.064831352933325</c:v>
              </c:pt>
              <c:pt idx="533">
                <c:v>82.118311203966655</c:v>
              </c:pt>
              <c:pt idx="534">
                <c:v>81.850911948966669</c:v>
              </c:pt>
              <c:pt idx="535">
                <c:v>82.145051129433341</c:v>
              </c:pt>
              <c:pt idx="536">
                <c:v>81.931131725433332</c:v>
              </c:pt>
              <c:pt idx="537">
                <c:v>81.877651874466665</c:v>
              </c:pt>
              <c:pt idx="538">
                <c:v>81.770692172433328</c:v>
              </c:pt>
              <c:pt idx="539">
                <c:v>81.717212321466661</c:v>
              </c:pt>
              <c:pt idx="540">
                <c:v>81.503292917499991</c:v>
              </c:pt>
              <c:pt idx="541">
                <c:v>81.289373513499996</c:v>
              </c:pt>
              <c:pt idx="542">
                <c:v>81.530032842966662</c:v>
              </c:pt>
              <c:pt idx="543">
                <c:v>81.369593289999997</c:v>
              </c:pt>
              <c:pt idx="544">
                <c:v>81.690472395966665</c:v>
              </c:pt>
              <c:pt idx="545">
                <c:v>81.66373247046667</c:v>
              </c:pt>
              <c:pt idx="546">
                <c:v>81.610252619466664</c:v>
              </c:pt>
              <c:pt idx="547">
                <c:v>81.556772768466672</c:v>
              </c:pt>
              <c:pt idx="548">
                <c:v>81.47655299196667</c:v>
              </c:pt>
              <c:pt idx="549">
                <c:v>81.530032842966662</c:v>
              </c:pt>
              <c:pt idx="550">
                <c:v>81.663732470466655</c:v>
              </c:pt>
              <c:pt idx="551">
                <c:v>81.262633587966661</c:v>
              </c:pt>
              <c:pt idx="552">
                <c:v>80.968494407499989</c:v>
              </c:pt>
              <c:pt idx="553">
                <c:v>80.460435823066675</c:v>
              </c:pt>
              <c:pt idx="554">
                <c:v>80.540655599566662</c:v>
              </c:pt>
              <c:pt idx="555">
                <c:v>80.299996270066671</c:v>
              </c:pt>
              <c:pt idx="556">
                <c:v>80.620875376066678</c:v>
              </c:pt>
              <c:pt idx="557">
                <c:v>80.647615301533335</c:v>
              </c:pt>
              <c:pt idx="558">
                <c:v>80.513915674066666</c:v>
              </c:pt>
              <c:pt idx="559">
                <c:v>80.540655599566676</c:v>
              </c:pt>
              <c:pt idx="560">
                <c:v>80.353476121100002</c:v>
              </c:pt>
              <c:pt idx="561">
                <c:v>80.219776493600008</c:v>
              </c:pt>
              <c:pt idx="562">
                <c:v>80.326736195600006</c:v>
              </c:pt>
              <c:pt idx="563">
                <c:v>80.219776493600008</c:v>
              </c:pt>
              <c:pt idx="564">
                <c:v>80.139556717100007</c:v>
              </c:pt>
              <c:pt idx="565">
                <c:v>80.193036568099998</c:v>
              </c:pt>
              <c:pt idx="566">
                <c:v>80.059336940600005</c:v>
              </c:pt>
              <c:pt idx="567">
                <c:v>80.112816791599997</c:v>
              </c:pt>
              <c:pt idx="568">
                <c:v>80.059336940600005</c:v>
              </c:pt>
              <c:pt idx="569">
                <c:v>80.086076866099987</c:v>
              </c:pt>
              <c:pt idx="570">
                <c:v>79.738457834599998</c:v>
              </c:pt>
              <c:pt idx="571">
                <c:v>79.524538430600003</c:v>
              </c:pt>
              <c:pt idx="572">
                <c:v>79.765197760100008</c:v>
              </c:pt>
              <c:pt idx="573">
                <c:v>79.631498132633325</c:v>
              </c:pt>
              <c:pt idx="574">
                <c:v>79.524538430633342</c:v>
              </c:pt>
              <c:pt idx="575">
                <c:v>79.337358952133329</c:v>
              </c:pt>
              <c:pt idx="576">
                <c:v>79.230399250133331</c:v>
              </c:pt>
              <c:pt idx="577">
                <c:v>79.257139175633327</c:v>
              </c:pt>
              <c:pt idx="578">
                <c:v>79.310619026633333</c:v>
              </c:pt>
              <c:pt idx="579">
                <c:v>79.069959697166667</c:v>
              </c:pt>
              <c:pt idx="580">
                <c:v>78.775820516699994</c:v>
              </c:pt>
              <c:pt idx="581">
                <c:v>78.695600740199993</c:v>
              </c:pt>
              <c:pt idx="582">
                <c:v>78.615380963699991</c:v>
              </c:pt>
              <c:pt idx="583">
                <c:v>78.3747216342</c:v>
              </c:pt>
              <c:pt idx="584">
                <c:v>78.40146155973332</c:v>
              </c:pt>
              <c:pt idx="585">
                <c:v>78.535161187200003</c:v>
              </c:pt>
              <c:pt idx="586">
                <c:v>78.454941410699988</c:v>
              </c:pt>
              <c:pt idx="587">
                <c:v>78.374721634233325</c:v>
              </c:pt>
              <c:pt idx="588">
                <c:v>78.134062304733334</c:v>
              </c:pt>
              <c:pt idx="589">
                <c:v>78.214282081266674</c:v>
              </c:pt>
              <c:pt idx="590">
                <c:v>78.321241783233333</c:v>
              </c:pt>
              <c:pt idx="591">
                <c:v>78.160802230266668</c:v>
              </c:pt>
              <c:pt idx="592">
                <c:v>78.187542155733325</c:v>
              </c:pt>
              <c:pt idx="593">
                <c:v>77.973622751766655</c:v>
              </c:pt>
              <c:pt idx="594">
                <c:v>78.080582453766667</c:v>
              </c:pt>
              <c:pt idx="595">
                <c:v>77.946882826266673</c:v>
              </c:pt>
              <c:pt idx="596">
                <c:v>78.053842528266671</c:v>
              </c:pt>
              <c:pt idx="597">
                <c:v>78.027102602733336</c:v>
              </c:pt>
              <c:pt idx="598">
                <c:v>78.107322379233338</c:v>
              </c:pt>
              <c:pt idx="599">
                <c:v>78.18754215573334</c:v>
              </c:pt>
              <c:pt idx="600">
                <c:v>78.21428208123335</c:v>
              </c:pt>
              <c:pt idx="601">
                <c:v>78.107322379233338</c:v>
              </c:pt>
              <c:pt idx="602">
                <c:v>78.267761932233341</c:v>
              </c:pt>
              <c:pt idx="603">
                <c:v>78.134062304733334</c:v>
              </c:pt>
              <c:pt idx="604">
                <c:v>77.893402975266667</c:v>
              </c:pt>
              <c:pt idx="605">
                <c:v>78.053842528233346</c:v>
              </c:pt>
              <c:pt idx="606">
                <c:v>77.813183198733341</c:v>
              </c:pt>
              <c:pt idx="607">
                <c:v>77.759703347766674</c:v>
              </c:pt>
              <c:pt idx="608">
                <c:v>77.519044018300008</c:v>
              </c:pt>
              <c:pt idx="609">
                <c:v>77.224904837833336</c:v>
              </c:pt>
              <c:pt idx="610">
                <c:v>77.278384688833327</c:v>
              </c:pt>
              <c:pt idx="611">
                <c:v>77.224904837833321</c:v>
              </c:pt>
              <c:pt idx="612">
                <c:v>77.224904837833336</c:v>
              </c:pt>
              <c:pt idx="613">
                <c:v>77.17142498683333</c:v>
              </c:pt>
              <c:pt idx="614">
                <c:v>77.117945135833324</c:v>
              </c:pt>
              <c:pt idx="615">
                <c:v>76.957505582833321</c:v>
              </c:pt>
              <c:pt idx="616">
                <c:v>77.091205210333328</c:v>
              </c:pt>
              <c:pt idx="617">
                <c:v>76.904025731866668</c:v>
              </c:pt>
              <c:pt idx="618">
                <c:v>76.957505582866659</c:v>
              </c:pt>
              <c:pt idx="619">
                <c:v>76.850545880866662</c:v>
              </c:pt>
              <c:pt idx="620">
                <c:v>76.609886551366671</c:v>
              </c:pt>
              <c:pt idx="621">
                <c:v>76.529666774866669</c:v>
              </c:pt>
              <c:pt idx="622">
                <c:v>76.235527594400011</c:v>
              </c:pt>
              <c:pt idx="623">
                <c:v>75.968128339433335</c:v>
              </c:pt>
              <c:pt idx="624">
                <c:v>75.72746900993333</c:v>
              </c:pt>
              <c:pt idx="625">
                <c:v>76.021608190433327</c:v>
              </c:pt>
              <c:pt idx="626">
                <c:v>75.673989158933338</c:v>
              </c:pt>
              <c:pt idx="627">
                <c:v>75.861168637433323</c:v>
              </c:pt>
              <c:pt idx="628">
                <c:v>75.75420893543334</c:v>
              </c:pt>
              <c:pt idx="629">
                <c:v>75.887908562933333</c:v>
              </c:pt>
              <c:pt idx="630">
                <c:v>75.780948860933336</c:v>
              </c:pt>
              <c:pt idx="631">
                <c:v>75.75420893543334</c:v>
              </c:pt>
              <c:pt idx="632">
                <c:v>75.727469009899991</c:v>
              </c:pt>
              <c:pt idx="633">
                <c:v>75.567029456966665</c:v>
              </c:pt>
              <c:pt idx="634">
                <c:v>75.700729084433334</c:v>
              </c:pt>
              <c:pt idx="635">
                <c:v>75.540289531433331</c:v>
              </c:pt>
              <c:pt idx="636">
                <c:v>75.513549605933335</c:v>
              </c:pt>
              <c:pt idx="637">
                <c:v>75.299630201966664</c:v>
              </c:pt>
              <c:pt idx="638">
                <c:v>75.780948860933336</c:v>
              </c:pt>
              <c:pt idx="639">
                <c:v>75.754208935433326</c:v>
              </c:pt>
              <c:pt idx="640">
                <c:v>75.700729084433348</c:v>
              </c:pt>
              <c:pt idx="641">
                <c:v>75.513549605966659</c:v>
              </c:pt>
              <c:pt idx="642">
                <c:v>75.32637012746666</c:v>
              </c:pt>
              <c:pt idx="643">
                <c:v>75.246150350966658</c:v>
              </c:pt>
              <c:pt idx="644">
                <c:v>75.246150350966673</c:v>
              </c:pt>
              <c:pt idx="645">
                <c:v>75.406589903966662</c:v>
              </c:pt>
              <c:pt idx="646">
                <c:v>75.567029456933327</c:v>
              </c:pt>
              <c:pt idx="647">
                <c:v>75.486809680433325</c:v>
              </c:pt>
              <c:pt idx="648">
                <c:v>75.433329829433333</c:v>
              </c:pt>
              <c:pt idx="649">
                <c:v>75.35311005296667</c:v>
              </c:pt>
              <c:pt idx="650">
                <c:v>75.32637012746666</c:v>
              </c:pt>
              <c:pt idx="651">
                <c:v>75.246150350966658</c:v>
              </c:pt>
              <c:pt idx="652">
                <c:v>75.246150350966658</c:v>
              </c:pt>
              <c:pt idx="653">
                <c:v>75.192670499966667</c:v>
              </c:pt>
              <c:pt idx="654">
                <c:v>75.219410425466677</c:v>
              </c:pt>
              <c:pt idx="655">
                <c:v>75.005491021500006</c:v>
              </c:pt>
              <c:pt idx="656">
                <c:v>74.925271245000005</c:v>
              </c:pt>
              <c:pt idx="657">
                <c:v>74.925271245000005</c:v>
              </c:pt>
              <c:pt idx="658">
                <c:v>74.818311542999993</c:v>
              </c:pt>
              <c:pt idx="659">
                <c:v>74.791571617499997</c:v>
              </c:pt>
              <c:pt idx="660">
                <c:v>74.417212660533337</c:v>
              </c:pt>
              <c:pt idx="661">
                <c:v>74.497432437033339</c:v>
              </c:pt>
              <c:pt idx="662">
                <c:v>74.417212660533337</c:v>
              </c:pt>
              <c:pt idx="663">
                <c:v>74.363732809566656</c:v>
              </c:pt>
              <c:pt idx="664">
                <c:v>74.256773107566673</c:v>
              </c:pt>
              <c:pt idx="665">
                <c:v>74.149813405533337</c:v>
              </c:pt>
              <c:pt idx="666">
                <c:v>74.069593629066659</c:v>
              </c:pt>
              <c:pt idx="667">
                <c:v>74.176553331033332</c:v>
              </c:pt>
              <c:pt idx="668">
                <c:v>74.176553331066671</c:v>
              </c:pt>
              <c:pt idx="669">
                <c:v>73.989373852566658</c:v>
              </c:pt>
              <c:pt idx="670">
                <c:v>73.88241415056666</c:v>
              </c:pt>
              <c:pt idx="671">
                <c:v>73.989373852566658</c:v>
              </c:pt>
              <c:pt idx="672">
                <c:v>73.935894001566666</c:v>
              </c:pt>
              <c:pt idx="673">
                <c:v>73.855674225100003</c:v>
              </c:pt>
              <c:pt idx="674">
                <c:v>73.721974597633334</c:v>
              </c:pt>
              <c:pt idx="675">
                <c:v>73.695234672133324</c:v>
              </c:pt>
              <c:pt idx="676">
                <c:v>73.695234672133338</c:v>
              </c:pt>
              <c:pt idx="677">
                <c:v>73.427835417133338</c:v>
              </c:pt>
              <c:pt idx="678">
                <c:v>72.999996609166672</c:v>
              </c:pt>
              <c:pt idx="679">
                <c:v>73.053476460166664</c:v>
              </c:pt>
              <c:pt idx="680">
                <c:v>73.026736534666668</c:v>
              </c:pt>
              <c:pt idx="681">
                <c:v>73.133696236666665</c:v>
              </c:pt>
              <c:pt idx="682">
                <c:v>73.080216385666674</c:v>
              </c:pt>
              <c:pt idx="683">
                <c:v>72.91977683266667</c:v>
              </c:pt>
              <c:pt idx="684">
                <c:v>72.91977683266667</c:v>
              </c:pt>
              <c:pt idx="685">
                <c:v>72.866296981666665</c:v>
              </c:pt>
              <c:pt idx="686">
                <c:v>72.786077205166663</c:v>
              </c:pt>
              <c:pt idx="687">
                <c:v>72.679117503200004</c:v>
              </c:pt>
              <c:pt idx="688">
                <c:v>72.545417875700011</c:v>
              </c:pt>
              <c:pt idx="689">
                <c:v>72.518677950233339</c:v>
              </c:pt>
              <c:pt idx="690">
                <c:v>72.117579067733331</c:v>
              </c:pt>
              <c:pt idx="691">
                <c:v>72.331498471700002</c:v>
              </c:pt>
              <c:pt idx="692">
                <c:v>72.09083914226666</c:v>
              </c:pt>
              <c:pt idx="693">
                <c:v>72.037359291233329</c:v>
              </c:pt>
              <c:pt idx="694">
                <c:v>72.224538769733329</c:v>
              </c:pt>
              <c:pt idx="695">
                <c:v>72.358238397233336</c:v>
              </c:pt>
              <c:pt idx="696">
                <c:v>72.171058918733323</c:v>
              </c:pt>
              <c:pt idx="697">
                <c:v>72.384978322700007</c:v>
              </c:pt>
              <c:pt idx="698">
                <c:v>72.224538769733329</c:v>
              </c:pt>
              <c:pt idx="699">
                <c:v>72.224538769733329</c:v>
              </c:pt>
              <c:pt idx="700">
                <c:v>72.117579067733331</c:v>
              </c:pt>
              <c:pt idx="701">
                <c:v>71.957139514733328</c:v>
              </c:pt>
              <c:pt idx="702">
                <c:v>71.716480185266661</c:v>
              </c:pt>
              <c:pt idx="703">
                <c:v>71.850179812766669</c:v>
              </c:pt>
              <c:pt idx="704">
                <c:v>71.796699961766663</c:v>
              </c:pt>
              <c:pt idx="705">
                <c:v>71.743220110766671</c:v>
              </c:pt>
              <c:pt idx="706">
                <c:v>71.716480185266676</c:v>
              </c:pt>
              <c:pt idx="707">
                <c:v>71.475820855766656</c:v>
              </c:pt>
              <c:pt idx="708">
                <c:v>71.582780557766668</c:v>
              </c:pt>
              <c:pt idx="709">
                <c:v>71.395601079299993</c:v>
              </c:pt>
              <c:pt idx="710">
                <c:v>71.128201824300007</c:v>
              </c:pt>
              <c:pt idx="711">
                <c:v>71.2619014518</c:v>
              </c:pt>
              <c:pt idx="712">
                <c:v>70.88754249483334</c:v>
              </c:pt>
              <c:pt idx="713">
                <c:v>70.994502196799999</c:v>
              </c:pt>
              <c:pt idx="714">
                <c:v>70.88754249483334</c:v>
              </c:pt>
              <c:pt idx="715">
                <c:v>70.834062643833335</c:v>
              </c:pt>
              <c:pt idx="716">
                <c:v>70.887542494800002</c:v>
              </c:pt>
              <c:pt idx="717">
                <c:v>71.101461898799997</c:v>
              </c:pt>
              <c:pt idx="718">
                <c:v>71.021242122299995</c:v>
              </c:pt>
              <c:pt idx="719">
                <c:v>71.021242122299995</c:v>
              </c:pt>
              <c:pt idx="720">
                <c:v>70.941022345799993</c:v>
              </c:pt>
              <c:pt idx="721">
                <c:v>70.86080256933333</c:v>
              </c:pt>
              <c:pt idx="722">
                <c:v>70.807322718333339</c:v>
              </c:pt>
              <c:pt idx="723">
                <c:v>70.539923463366677</c:v>
              </c:pt>
              <c:pt idx="724">
                <c:v>70.432963761366679</c:v>
              </c:pt>
              <c:pt idx="725">
                <c:v>70.646883165333335</c:v>
              </c:pt>
              <c:pt idx="726">
                <c:v>70.593403314366668</c:v>
              </c:pt>
              <c:pt idx="727">
                <c:v>70.64688316536666</c:v>
              </c:pt>
              <c:pt idx="728">
                <c:v>70.700363016333327</c:v>
              </c:pt>
              <c:pt idx="729">
                <c:v>70.406223835866669</c:v>
              </c:pt>
              <c:pt idx="730">
                <c:v>70.486443612366671</c:v>
              </c:pt>
              <c:pt idx="731">
                <c:v>70.138824580900007</c:v>
              </c:pt>
              <c:pt idx="732">
                <c:v>70.112084655399997</c:v>
              </c:pt>
              <c:pt idx="733">
                <c:v>70.192304431900013</c:v>
              </c:pt>
              <c:pt idx="734">
                <c:v>69.951645102400008</c:v>
              </c:pt>
              <c:pt idx="735">
                <c:v>69.978385027900003</c:v>
              </c:pt>
              <c:pt idx="736">
                <c:v>69.764465623899994</c:v>
              </c:pt>
              <c:pt idx="737">
                <c:v>69.764465623899994</c:v>
              </c:pt>
              <c:pt idx="738">
                <c:v>69.8179454749</c:v>
              </c:pt>
              <c:pt idx="739">
                <c:v>69.710985772900003</c:v>
              </c:pt>
              <c:pt idx="740">
                <c:v>69.871425325900006</c:v>
              </c:pt>
              <c:pt idx="741">
                <c:v>69.737725698399998</c:v>
              </c:pt>
              <c:pt idx="742">
                <c:v>69.657505921899997</c:v>
              </c:pt>
              <c:pt idx="743">
                <c:v>69.470326443433336</c:v>
              </c:pt>
              <c:pt idx="744">
                <c:v>69.523806294399989</c:v>
              </c:pt>
              <c:pt idx="745">
                <c:v>69.523806294400003</c:v>
              </c:pt>
              <c:pt idx="746">
                <c:v>69.470326443433336</c:v>
              </c:pt>
              <c:pt idx="747">
                <c:v>69.443586517933326</c:v>
              </c:pt>
              <c:pt idx="748">
                <c:v>69.523806294400003</c:v>
              </c:pt>
              <c:pt idx="749">
                <c:v>69.523806294399989</c:v>
              </c:pt>
              <c:pt idx="750">
                <c:v>69.256407039466666</c:v>
              </c:pt>
              <c:pt idx="751">
                <c:v>69.17618726293334</c:v>
              </c:pt>
              <c:pt idx="752">
                <c:v>69.283146964966662</c:v>
              </c:pt>
              <c:pt idx="753">
                <c:v>69.229667113933331</c:v>
              </c:pt>
              <c:pt idx="754">
                <c:v>69.069227560933328</c:v>
              </c:pt>
              <c:pt idx="755">
                <c:v>69.069227560933328</c:v>
              </c:pt>
              <c:pt idx="756">
                <c:v>68.641388753000001</c:v>
              </c:pt>
              <c:pt idx="757">
                <c:v>68.908788008000002</c:v>
              </c:pt>
              <c:pt idx="758">
                <c:v>68.8285682315</c:v>
              </c:pt>
              <c:pt idx="759">
                <c:v>69.122707411966658</c:v>
              </c:pt>
              <c:pt idx="760">
                <c:v>69.122707411966658</c:v>
              </c:pt>
              <c:pt idx="761">
                <c:v>69.149447337466668</c:v>
              </c:pt>
              <c:pt idx="762">
                <c:v>69.176187262966664</c:v>
              </c:pt>
              <c:pt idx="763">
                <c:v>68.989007784466665</c:v>
              </c:pt>
              <c:pt idx="764">
                <c:v>68.962267858966669</c:v>
              </c:pt>
              <c:pt idx="765">
                <c:v>68.801828305966666</c:v>
              </c:pt>
              <c:pt idx="766">
                <c:v>68.828568231466662</c:v>
              </c:pt>
              <c:pt idx="767">
                <c:v>68.855308156966657</c:v>
              </c:pt>
              <c:pt idx="768">
                <c:v>68.80182830596668</c:v>
              </c:pt>
              <c:pt idx="769">
                <c:v>68.668128678466658</c:v>
              </c:pt>
              <c:pt idx="770">
                <c:v>68.614648827466667</c:v>
              </c:pt>
              <c:pt idx="771">
                <c:v>68.641388753000001</c:v>
              </c:pt>
              <c:pt idx="772">
                <c:v>68.480949200033322</c:v>
              </c:pt>
              <c:pt idx="773">
                <c:v>68.053110392099995</c:v>
              </c:pt>
              <c:pt idx="774">
                <c:v>68.079850317566681</c:v>
              </c:pt>
              <c:pt idx="775">
                <c:v>68.133330168566658</c:v>
              </c:pt>
              <c:pt idx="776">
                <c:v>68.160070094066668</c:v>
              </c:pt>
              <c:pt idx="777">
                <c:v>68.106590243033338</c:v>
              </c:pt>
              <c:pt idx="778">
                <c:v>67.972890615566669</c:v>
              </c:pt>
              <c:pt idx="779">
                <c:v>67.865930913566672</c:v>
              </c:pt>
              <c:pt idx="780">
                <c:v>68.106590243033338</c:v>
              </c:pt>
              <c:pt idx="781">
                <c:v>68.186810019566664</c:v>
              </c:pt>
              <c:pt idx="782">
                <c:v>68.160070094033344</c:v>
              </c:pt>
              <c:pt idx="783">
                <c:v>68.0263704666</c:v>
              </c:pt>
              <c:pt idx="784">
                <c:v>67.972890615600008</c:v>
              </c:pt>
              <c:pt idx="785">
                <c:v>68.079850317566681</c:v>
              </c:pt>
              <c:pt idx="786">
                <c:v>67.732231286100003</c:v>
              </c:pt>
              <c:pt idx="787">
                <c:v>67.732231286100003</c:v>
              </c:pt>
              <c:pt idx="788">
                <c:v>67.758971211566674</c:v>
              </c:pt>
              <c:pt idx="789">
                <c:v>67.732231286066664</c:v>
              </c:pt>
              <c:pt idx="790">
                <c:v>67.705491360599993</c:v>
              </c:pt>
              <c:pt idx="791">
                <c:v>67.758971211599999</c:v>
              </c:pt>
              <c:pt idx="792">
                <c:v>67.732231286100003</c:v>
              </c:pt>
              <c:pt idx="793">
                <c:v>67.705491360600007</c:v>
              </c:pt>
              <c:pt idx="794">
                <c:v>67.678751435099997</c:v>
              </c:pt>
              <c:pt idx="795">
                <c:v>67.758971211599999</c:v>
              </c:pt>
              <c:pt idx="796">
                <c:v>67.625271584099991</c:v>
              </c:pt>
              <c:pt idx="797">
                <c:v>67.652011509600001</c:v>
              </c:pt>
              <c:pt idx="798">
                <c:v>67.678751435099997</c:v>
              </c:pt>
              <c:pt idx="799">
                <c:v>67.571791733066661</c:v>
              </c:pt>
              <c:pt idx="800">
                <c:v>67.411352180133335</c:v>
              </c:pt>
              <c:pt idx="801">
                <c:v>67.384612254633325</c:v>
              </c:pt>
              <c:pt idx="802">
                <c:v>67.197432776133326</c:v>
              </c:pt>
              <c:pt idx="803">
                <c:v>67.411352180133335</c:v>
              </c:pt>
              <c:pt idx="804">
                <c:v>67.491571956599998</c:v>
              </c:pt>
              <c:pt idx="805">
                <c:v>67.384612254633325</c:v>
              </c:pt>
              <c:pt idx="806">
                <c:v>67.464832031133326</c:v>
              </c:pt>
              <c:pt idx="807">
                <c:v>67.357872329133329</c:v>
              </c:pt>
              <c:pt idx="808">
                <c:v>67.19743277613334</c:v>
              </c:pt>
              <c:pt idx="809">
                <c:v>67.384612254633325</c:v>
              </c:pt>
              <c:pt idx="810">
                <c:v>67.17069285063333</c:v>
              </c:pt>
              <c:pt idx="811">
                <c:v>67.090473074133342</c:v>
              </c:pt>
              <c:pt idx="812">
                <c:v>67.063733148633332</c:v>
              </c:pt>
              <c:pt idx="813">
                <c:v>66.903293595633329</c:v>
              </c:pt>
              <c:pt idx="814">
                <c:v>66.930033521133339</c:v>
              </c:pt>
              <c:pt idx="815">
                <c:v>67.117212999633338</c:v>
              </c:pt>
              <c:pt idx="816">
                <c:v>66.956773446633335</c:v>
              </c:pt>
              <c:pt idx="817">
                <c:v>66.956773446633335</c:v>
              </c:pt>
              <c:pt idx="818">
                <c:v>67.010253297633326</c:v>
              </c:pt>
              <c:pt idx="819">
                <c:v>66.930033521166663</c:v>
              </c:pt>
              <c:pt idx="820">
                <c:v>66.849813744666676</c:v>
              </c:pt>
              <c:pt idx="821">
                <c:v>66.742854042666679</c:v>
              </c:pt>
              <c:pt idx="822">
                <c:v>66.823073819166666</c:v>
              </c:pt>
              <c:pt idx="823">
                <c:v>66.742854042666679</c:v>
              </c:pt>
              <c:pt idx="824">
                <c:v>66.876553670166672</c:v>
              </c:pt>
              <c:pt idx="825">
                <c:v>66.849813744666662</c:v>
              </c:pt>
              <c:pt idx="826">
                <c:v>66.849813744666662</c:v>
              </c:pt>
              <c:pt idx="827">
                <c:v>66.876553670166672</c:v>
              </c:pt>
              <c:pt idx="828">
                <c:v>66.635894340666667</c:v>
              </c:pt>
              <c:pt idx="829">
                <c:v>66.76959396816666</c:v>
              </c:pt>
              <c:pt idx="830">
                <c:v>66.849813744666662</c:v>
              </c:pt>
              <c:pt idx="831">
                <c:v>66.609154415166657</c:v>
              </c:pt>
              <c:pt idx="832">
                <c:v>66.742854042666664</c:v>
              </c:pt>
              <c:pt idx="833">
                <c:v>66.716114117166669</c:v>
              </c:pt>
              <c:pt idx="834">
                <c:v>66.662634266166663</c:v>
              </c:pt>
              <c:pt idx="835">
                <c:v>66.635894340666667</c:v>
              </c:pt>
              <c:pt idx="836">
                <c:v>66.635894340666667</c:v>
              </c:pt>
              <c:pt idx="837">
                <c:v>66.609154415166657</c:v>
              </c:pt>
              <c:pt idx="838">
                <c:v>66.502194713199998</c:v>
              </c:pt>
              <c:pt idx="839">
                <c:v>66.555674564166665</c:v>
              </c:pt>
              <c:pt idx="840">
                <c:v>66.528934638666669</c:v>
              </c:pt>
              <c:pt idx="841">
                <c:v>66.421974936700011</c:v>
              </c:pt>
              <c:pt idx="842">
                <c:v>66.475454787666663</c:v>
              </c:pt>
              <c:pt idx="843">
                <c:v>66.475454787700002</c:v>
              </c:pt>
              <c:pt idx="844">
                <c:v>66.36849508569999</c:v>
              </c:pt>
              <c:pt idx="845">
                <c:v>66.475454787666663</c:v>
              </c:pt>
              <c:pt idx="846">
                <c:v>66.36849508569999</c:v>
              </c:pt>
              <c:pt idx="847">
                <c:v>66.288275309200003</c:v>
              </c:pt>
              <c:pt idx="848">
                <c:v>66.315015234699999</c:v>
              </c:pt>
              <c:pt idx="849">
                <c:v>66.3952350112</c:v>
              </c:pt>
              <c:pt idx="850">
                <c:v>66.315015234699999</c:v>
              </c:pt>
              <c:pt idx="851">
                <c:v>66.234795458199997</c:v>
              </c:pt>
              <c:pt idx="852">
                <c:v>66.288275309200003</c:v>
              </c:pt>
              <c:pt idx="853">
                <c:v>66.074355905233332</c:v>
              </c:pt>
              <c:pt idx="854">
                <c:v>66.1278357562</c:v>
              </c:pt>
              <c:pt idx="855">
                <c:v>66.1278357562</c:v>
              </c:pt>
              <c:pt idx="856">
                <c:v>65.994136128733331</c:v>
              </c:pt>
              <c:pt idx="857">
                <c:v>65.967396203233321</c:v>
              </c:pt>
              <c:pt idx="858">
                <c:v>66.101095830733342</c:v>
              </c:pt>
              <c:pt idx="859">
                <c:v>66.020876054233327</c:v>
              </c:pt>
              <c:pt idx="860">
                <c:v>66.1278357562</c:v>
              </c:pt>
              <c:pt idx="861">
                <c:v>66.101095830733342</c:v>
              </c:pt>
              <c:pt idx="862">
                <c:v>66.181315607200006</c:v>
              </c:pt>
              <c:pt idx="863">
                <c:v>66.020876054233327</c:v>
              </c:pt>
              <c:pt idx="864">
                <c:v>65.940656277733339</c:v>
              </c:pt>
              <c:pt idx="865">
                <c:v>65.887176426733333</c:v>
              </c:pt>
              <c:pt idx="866">
                <c:v>65.806956650233332</c:v>
              </c:pt>
              <c:pt idx="867">
                <c:v>65.619777171733332</c:v>
              </c:pt>
              <c:pt idx="868">
                <c:v>65.753476799233326</c:v>
              </c:pt>
              <c:pt idx="869">
                <c:v>65.699996948233334</c:v>
              </c:pt>
              <c:pt idx="870">
                <c:v>65.753476799233326</c:v>
              </c:pt>
              <c:pt idx="871">
                <c:v>65.75347679923334</c:v>
              </c:pt>
              <c:pt idx="872">
                <c:v>65.913916352233329</c:v>
              </c:pt>
              <c:pt idx="873">
                <c:v>65.699996948233334</c:v>
              </c:pt>
              <c:pt idx="874">
                <c:v>65.72673687373333</c:v>
              </c:pt>
              <c:pt idx="875">
                <c:v>65.806956650233346</c:v>
              </c:pt>
              <c:pt idx="876">
                <c:v>65.780216724733336</c:v>
              </c:pt>
              <c:pt idx="877">
                <c:v>65.646517097233342</c:v>
              </c:pt>
              <c:pt idx="878">
                <c:v>65.673257022733324</c:v>
              </c:pt>
              <c:pt idx="879">
                <c:v>65.486077544266664</c:v>
              </c:pt>
              <c:pt idx="880">
                <c:v>65.459337618766668</c:v>
              </c:pt>
              <c:pt idx="881">
                <c:v>65.512817469766659</c:v>
              </c:pt>
              <c:pt idx="882">
                <c:v>65.486077544266664</c:v>
              </c:pt>
              <c:pt idx="883">
                <c:v>65.432597693266672</c:v>
              </c:pt>
              <c:pt idx="884">
                <c:v>65.539557395266669</c:v>
              </c:pt>
              <c:pt idx="885">
                <c:v>65.298898065766664</c:v>
              </c:pt>
              <c:pt idx="886">
                <c:v>65.432597693266658</c:v>
              </c:pt>
              <c:pt idx="887">
                <c:v>65.566297320766665</c:v>
              </c:pt>
              <c:pt idx="888">
                <c:v>65.379117842266666</c:v>
              </c:pt>
              <c:pt idx="889">
                <c:v>65.352377916799995</c:v>
              </c:pt>
              <c:pt idx="890">
                <c:v>65.512817469766674</c:v>
              </c:pt>
              <c:pt idx="891">
                <c:v>65.379117842300005</c:v>
              </c:pt>
              <c:pt idx="892">
                <c:v>65.379117842266666</c:v>
              </c:pt>
              <c:pt idx="893">
                <c:v>65.379117842266666</c:v>
              </c:pt>
              <c:pt idx="894">
                <c:v>65.1384585128</c:v>
              </c:pt>
              <c:pt idx="895">
                <c:v>65.218678289266663</c:v>
              </c:pt>
              <c:pt idx="896">
                <c:v>65.218678289266677</c:v>
              </c:pt>
              <c:pt idx="897">
                <c:v>65.325637991266674</c:v>
              </c:pt>
              <c:pt idx="898">
                <c:v>65.1384585128</c:v>
              </c:pt>
              <c:pt idx="899">
                <c:v>65.298898065800003</c:v>
              </c:pt>
              <c:pt idx="900">
                <c:v>65.1384585128</c:v>
              </c:pt>
              <c:pt idx="901">
                <c:v>65.165198438299996</c:v>
              </c:pt>
              <c:pt idx="902">
                <c:v>65.218678289300001</c:v>
              </c:pt>
              <c:pt idx="903">
                <c:v>65.191938363799991</c:v>
              </c:pt>
              <c:pt idx="904">
                <c:v>65.165198438299996</c:v>
              </c:pt>
              <c:pt idx="905">
                <c:v>65.165198438299996</c:v>
              </c:pt>
              <c:pt idx="906">
                <c:v>65.031498810800002</c:v>
              </c:pt>
              <c:pt idx="907">
                <c:v>64.924539108800005</c:v>
              </c:pt>
              <c:pt idx="908">
                <c:v>65.084978661799994</c:v>
              </c:pt>
              <c:pt idx="909">
                <c:v>64.924539108799991</c:v>
              </c:pt>
              <c:pt idx="910">
                <c:v>64.817579406833332</c:v>
              </c:pt>
              <c:pt idx="911">
                <c:v>64.924539108800005</c:v>
              </c:pt>
              <c:pt idx="912">
                <c:v>64.871059257800013</c:v>
              </c:pt>
              <c:pt idx="913">
                <c:v>64.844319332333342</c:v>
              </c:pt>
              <c:pt idx="914">
                <c:v>64.871059257799985</c:v>
              </c:pt>
              <c:pt idx="915">
                <c:v>64.844319332333342</c:v>
              </c:pt>
              <c:pt idx="916">
                <c:v>64.790839481333336</c:v>
              </c:pt>
              <c:pt idx="917">
                <c:v>64.897799183333333</c:v>
              </c:pt>
              <c:pt idx="918">
                <c:v>64.844319332333328</c:v>
              </c:pt>
              <c:pt idx="919">
                <c:v>64.76409955583334</c:v>
              </c:pt>
              <c:pt idx="920">
                <c:v>64.817579406833332</c:v>
              </c:pt>
              <c:pt idx="921">
                <c:v>64.76409955583334</c:v>
              </c:pt>
              <c:pt idx="922">
                <c:v>64.844319332333342</c:v>
              </c:pt>
              <c:pt idx="923">
                <c:v>64.871059257833323</c:v>
              </c:pt>
              <c:pt idx="924">
                <c:v>64.871059257833338</c:v>
              </c:pt>
              <c:pt idx="925">
                <c:v>64.790839481333336</c:v>
              </c:pt>
              <c:pt idx="926">
                <c:v>64.76409955583334</c:v>
              </c:pt>
              <c:pt idx="927">
                <c:v>64.657139853833328</c:v>
              </c:pt>
              <c:pt idx="928">
                <c:v>64.630399928333347</c:v>
              </c:pt>
              <c:pt idx="929">
                <c:v>64.657139853833328</c:v>
              </c:pt>
              <c:pt idx="930">
                <c:v>64.576920077333327</c:v>
              </c:pt>
              <c:pt idx="931">
                <c:v>64.657139853833328</c:v>
              </c:pt>
              <c:pt idx="932">
                <c:v>64.523440226333335</c:v>
              </c:pt>
              <c:pt idx="933">
                <c:v>64.550180151833331</c:v>
              </c:pt>
              <c:pt idx="934">
                <c:v>64.576920077333341</c:v>
              </c:pt>
              <c:pt idx="935">
                <c:v>64.576920077333341</c:v>
              </c:pt>
              <c:pt idx="936">
                <c:v>64.496700300833325</c:v>
              </c:pt>
              <c:pt idx="937">
                <c:v>64.336260747833336</c:v>
              </c:pt>
              <c:pt idx="938">
                <c:v>64.523440226333335</c:v>
              </c:pt>
              <c:pt idx="939">
                <c:v>64.443220449833333</c:v>
              </c:pt>
              <c:pt idx="940">
                <c:v>64.550180151833345</c:v>
              </c:pt>
              <c:pt idx="941">
                <c:v>64.523440226333335</c:v>
              </c:pt>
              <c:pt idx="942">
                <c:v>64.363000673333332</c:v>
              </c:pt>
              <c:pt idx="943">
                <c:v>64.363000673333332</c:v>
              </c:pt>
              <c:pt idx="944">
                <c:v>64.496700300833339</c:v>
              </c:pt>
              <c:pt idx="945">
                <c:v>64.336260747833336</c:v>
              </c:pt>
              <c:pt idx="946">
                <c:v>64.363000673333332</c:v>
              </c:pt>
              <c:pt idx="947">
                <c:v>64.336260747833336</c:v>
              </c:pt>
              <c:pt idx="948">
                <c:v>64.443220449833333</c:v>
              </c:pt>
              <c:pt idx="949">
                <c:v>64.229301045833338</c:v>
              </c:pt>
              <c:pt idx="950">
                <c:v>64.30952082233334</c:v>
              </c:pt>
              <c:pt idx="951">
                <c:v>64.229301045866677</c:v>
              </c:pt>
              <c:pt idx="952">
                <c:v>64.309520822366665</c:v>
              </c:pt>
              <c:pt idx="953">
                <c:v>64.28278089683333</c:v>
              </c:pt>
              <c:pt idx="954">
                <c:v>64.282780896866669</c:v>
              </c:pt>
              <c:pt idx="955">
                <c:v>64.202561120366667</c:v>
              </c:pt>
              <c:pt idx="956">
                <c:v>64.202561120366667</c:v>
              </c:pt>
              <c:pt idx="957">
                <c:v>64.202561120366667</c:v>
              </c:pt>
              <c:pt idx="958">
                <c:v>64.015381641866668</c:v>
              </c:pt>
              <c:pt idx="959">
                <c:v>64.175821194866671</c:v>
              </c:pt>
              <c:pt idx="960">
                <c:v>64.175821194866671</c:v>
              </c:pt>
              <c:pt idx="961">
                <c:v>64.122341343866665</c:v>
              </c:pt>
              <c:pt idx="962">
                <c:v>64.122341343866665</c:v>
              </c:pt>
              <c:pt idx="963">
                <c:v>64.068861492866674</c:v>
              </c:pt>
              <c:pt idx="964">
                <c:v>63.961901790866669</c:v>
              </c:pt>
              <c:pt idx="965">
                <c:v>63.988641716366665</c:v>
              </c:pt>
              <c:pt idx="966">
                <c:v>63.935161865366666</c:v>
              </c:pt>
              <c:pt idx="967">
                <c:v>64.015381641866668</c:v>
              </c:pt>
              <c:pt idx="968">
                <c:v>64.068861492866674</c:v>
              </c:pt>
              <c:pt idx="969">
                <c:v>64.122341343866665</c:v>
              </c:pt>
              <c:pt idx="970">
                <c:v>63.961901790866669</c:v>
              </c:pt>
              <c:pt idx="971">
                <c:v>63.988641716366665</c:v>
              </c:pt>
              <c:pt idx="972">
                <c:v>64.068861492866674</c:v>
              </c:pt>
              <c:pt idx="973">
                <c:v>64.015381641866668</c:v>
              </c:pt>
              <c:pt idx="974">
                <c:v>64.015381641866668</c:v>
              </c:pt>
              <c:pt idx="975">
                <c:v>64.068861492866674</c:v>
              </c:pt>
              <c:pt idx="976">
                <c:v>64.042121567366664</c:v>
              </c:pt>
              <c:pt idx="977">
                <c:v>63.854942088866665</c:v>
              </c:pt>
              <c:pt idx="978">
                <c:v>63.908421939866663</c:v>
              </c:pt>
              <c:pt idx="979">
                <c:v>63.801462237866666</c:v>
              </c:pt>
              <c:pt idx="980">
                <c:v>63.828202163366662</c:v>
              </c:pt>
              <c:pt idx="981">
                <c:v>63.828202163366662</c:v>
              </c:pt>
              <c:pt idx="982">
                <c:v>63.774722312366663</c:v>
              </c:pt>
              <c:pt idx="983">
                <c:v>63.721242461366671</c:v>
              </c:pt>
              <c:pt idx="984">
                <c:v>63.74798238686666</c:v>
              </c:pt>
              <c:pt idx="985">
                <c:v>63.641022684900001</c:v>
              </c:pt>
              <c:pt idx="986">
                <c:v>63.667762610399997</c:v>
              </c:pt>
              <c:pt idx="987">
                <c:v>63.667762610399997</c:v>
              </c:pt>
              <c:pt idx="988">
                <c:v>63.587542833899995</c:v>
              </c:pt>
              <c:pt idx="989">
                <c:v>63.641022684900001</c:v>
              </c:pt>
              <c:pt idx="990">
                <c:v>63.667762610399997</c:v>
              </c:pt>
              <c:pt idx="991">
                <c:v>63.560802908399999</c:v>
              </c:pt>
              <c:pt idx="992">
                <c:v>63.641022684900001</c:v>
              </c:pt>
              <c:pt idx="993">
                <c:v>63.641022684900001</c:v>
              </c:pt>
              <c:pt idx="994">
                <c:v>63.667762610399997</c:v>
              </c:pt>
              <c:pt idx="995">
                <c:v>63.667762610399997</c:v>
              </c:pt>
              <c:pt idx="996">
                <c:v>63.667762610399997</c:v>
              </c:pt>
              <c:pt idx="997">
                <c:v>63.587542833899995</c:v>
              </c:pt>
              <c:pt idx="998">
                <c:v>63.560802908399999</c:v>
              </c:pt>
              <c:pt idx="999">
                <c:v>63.480583131899998</c:v>
              </c:pt>
              <c:pt idx="1000">
                <c:v>63.480583131900005</c:v>
              </c:pt>
              <c:pt idx="1001">
                <c:v>63.507323057399994</c:v>
              </c:pt>
              <c:pt idx="1002">
                <c:v>63.507323057399994</c:v>
              </c:pt>
              <c:pt idx="1003">
                <c:v>63.560802908399999</c:v>
              </c:pt>
              <c:pt idx="1004">
                <c:v>63.534062982900004</c:v>
              </c:pt>
              <c:pt idx="1005">
                <c:v>63.560802908399999</c:v>
              </c:pt>
              <c:pt idx="1006">
                <c:v>63.534062982933335</c:v>
              </c:pt>
              <c:pt idx="1007">
                <c:v>63.667762610399997</c:v>
              </c:pt>
              <c:pt idx="1008">
                <c:v>63.560802908433338</c:v>
              </c:pt>
              <c:pt idx="1009">
                <c:v>63.560802908399999</c:v>
              </c:pt>
              <c:pt idx="1010">
                <c:v>63.560802908433338</c:v>
              </c:pt>
              <c:pt idx="1011">
                <c:v>63.614282759399998</c:v>
              </c:pt>
              <c:pt idx="1012">
                <c:v>63.346883504433329</c:v>
              </c:pt>
              <c:pt idx="1013">
                <c:v>63.453843206399995</c:v>
              </c:pt>
              <c:pt idx="1014">
                <c:v>63.427103280900006</c:v>
              </c:pt>
              <c:pt idx="1015">
                <c:v>63.266663727933327</c:v>
              </c:pt>
              <c:pt idx="1016">
                <c:v>63.400363355399996</c:v>
              </c:pt>
              <c:pt idx="1017">
                <c:v>63.239923802433339</c:v>
              </c:pt>
              <c:pt idx="1018">
                <c:v>63.239923802433339</c:v>
              </c:pt>
              <c:pt idx="1019">
                <c:v>63.346883504433343</c:v>
              </c:pt>
              <c:pt idx="1020">
                <c:v>63.18644395143334</c:v>
              </c:pt>
              <c:pt idx="1021">
                <c:v>63.34688350439999</c:v>
              </c:pt>
              <c:pt idx="1022">
                <c:v>63.239923802433339</c:v>
              </c:pt>
              <c:pt idx="1023">
                <c:v>63.213183876933329</c:v>
              </c:pt>
              <c:pt idx="1024">
                <c:v>63.239923802433339</c:v>
              </c:pt>
              <c:pt idx="1025">
                <c:v>63.213183876933329</c:v>
              </c:pt>
              <c:pt idx="1026">
                <c:v>63.106224174966677</c:v>
              </c:pt>
              <c:pt idx="1027">
                <c:v>63.320143578900002</c:v>
              </c:pt>
              <c:pt idx="1028">
                <c:v>63.213183876933329</c:v>
              </c:pt>
              <c:pt idx="1029">
                <c:v>63.293403653433337</c:v>
              </c:pt>
              <c:pt idx="1030">
                <c:v>63.18644395143334</c:v>
              </c:pt>
              <c:pt idx="1031">
                <c:v>63.239923802433339</c:v>
              </c:pt>
              <c:pt idx="1032">
                <c:v>63.239923802433339</c:v>
              </c:pt>
              <c:pt idx="1033">
                <c:v>63.213183876933329</c:v>
              </c:pt>
              <c:pt idx="1034">
                <c:v>63.239923802433339</c:v>
              </c:pt>
              <c:pt idx="1035">
                <c:v>63.213183876933329</c:v>
              </c:pt>
              <c:pt idx="1036">
                <c:v>63.18644395143334</c:v>
              </c:pt>
              <c:pt idx="1037">
                <c:v>63.213183876933329</c:v>
              </c:pt>
              <c:pt idx="1038">
                <c:v>63.106224174966663</c:v>
              </c:pt>
              <c:pt idx="1039">
                <c:v>63.18644395143334</c:v>
              </c:pt>
              <c:pt idx="1040">
                <c:v>63.052744323966671</c:v>
              </c:pt>
              <c:pt idx="1041">
                <c:v>63.026004398466661</c:v>
              </c:pt>
              <c:pt idx="1042">
                <c:v>63.026004398466661</c:v>
              </c:pt>
              <c:pt idx="1043">
                <c:v>63.079484249466667</c:v>
              </c:pt>
              <c:pt idx="1044">
                <c:v>63.079484249466667</c:v>
              </c:pt>
              <c:pt idx="1045">
                <c:v>62.999264472966672</c:v>
              </c:pt>
              <c:pt idx="1046">
                <c:v>62.999264472966672</c:v>
              </c:pt>
              <c:pt idx="1047">
                <c:v>62.999264472966672</c:v>
              </c:pt>
              <c:pt idx="1048">
                <c:v>62.999264472966672</c:v>
              </c:pt>
              <c:pt idx="1049">
                <c:v>62.999264472966672</c:v>
              </c:pt>
              <c:pt idx="1050">
                <c:v>63.052744323966671</c:v>
              </c:pt>
              <c:pt idx="1051">
                <c:v>63.026004398466661</c:v>
              </c:pt>
              <c:pt idx="1052">
                <c:v>62.972524547466662</c:v>
              </c:pt>
              <c:pt idx="1053">
                <c:v>62.919044696466663</c:v>
              </c:pt>
              <c:pt idx="1054">
                <c:v>62.999264472966672</c:v>
              </c:pt>
              <c:pt idx="1055">
                <c:v>62.892304770966668</c:v>
              </c:pt>
              <c:pt idx="1056">
                <c:v>62.892304770966668</c:v>
              </c:pt>
              <c:pt idx="1057">
                <c:v>62.838824919966669</c:v>
              </c:pt>
              <c:pt idx="1058">
                <c:v>62.892304770966668</c:v>
              </c:pt>
              <c:pt idx="1059">
                <c:v>62.838824919966669</c:v>
              </c:pt>
              <c:pt idx="1060">
                <c:v>62.892304770966668</c:v>
              </c:pt>
              <c:pt idx="1061">
                <c:v>62.812084994466659</c:v>
              </c:pt>
              <c:pt idx="1062">
                <c:v>62.838824919966669</c:v>
              </c:pt>
              <c:pt idx="1063">
                <c:v>62.812084994466666</c:v>
              </c:pt>
              <c:pt idx="1064">
                <c:v>62.838824919966669</c:v>
              </c:pt>
              <c:pt idx="1065">
                <c:v>62.865564845466658</c:v>
              </c:pt>
              <c:pt idx="1066">
                <c:v>62.731865217966664</c:v>
              </c:pt>
              <c:pt idx="1067">
                <c:v>62.651645441466663</c:v>
              </c:pt>
              <c:pt idx="1068">
                <c:v>62.598165590466664</c:v>
              </c:pt>
              <c:pt idx="1069">
                <c:v>62.678385366966666</c:v>
              </c:pt>
              <c:pt idx="1070">
                <c:v>62.812084994466666</c:v>
              </c:pt>
              <c:pt idx="1071">
                <c:v>62.624905515966667</c:v>
              </c:pt>
              <c:pt idx="1072">
                <c:v>62.812084994466666</c:v>
              </c:pt>
              <c:pt idx="1073">
                <c:v>62.731865217966664</c:v>
              </c:pt>
              <c:pt idx="1074">
                <c:v>62.624905515966667</c:v>
              </c:pt>
              <c:pt idx="1075">
                <c:v>62.678385366966666</c:v>
              </c:pt>
              <c:pt idx="1076">
                <c:v>62.78534506896667</c:v>
              </c:pt>
              <c:pt idx="1077">
                <c:v>62.731865217966664</c:v>
              </c:pt>
              <c:pt idx="1078">
                <c:v>62.812084994466659</c:v>
              </c:pt>
              <c:pt idx="1079">
                <c:v>62.758605143466667</c:v>
              </c:pt>
              <c:pt idx="1080">
                <c:v>62.544685739466672</c:v>
              </c:pt>
              <c:pt idx="1081">
                <c:v>62.758605143466667</c:v>
              </c:pt>
              <c:pt idx="1082">
                <c:v>62.651645441466663</c:v>
              </c:pt>
              <c:pt idx="1083">
                <c:v>62.678385366966666</c:v>
              </c:pt>
              <c:pt idx="1084">
                <c:v>62.624905515966667</c:v>
              </c:pt>
              <c:pt idx="1085">
                <c:v>62.731865217966664</c:v>
              </c:pt>
              <c:pt idx="1086">
                <c:v>62.624905515999991</c:v>
              </c:pt>
              <c:pt idx="1087">
                <c:v>62.651645441500001</c:v>
              </c:pt>
              <c:pt idx="1088">
                <c:v>62.517945813999994</c:v>
              </c:pt>
              <c:pt idx="1089">
                <c:v>62.598165590500003</c:v>
              </c:pt>
              <c:pt idx="1090">
                <c:v>62.437726037499999</c:v>
              </c:pt>
              <c:pt idx="1091">
                <c:v>62.651645441500001</c:v>
              </c:pt>
              <c:pt idx="1092">
                <c:v>62.544685739500004</c:v>
              </c:pt>
              <c:pt idx="1093">
                <c:v>62.544685739500004</c:v>
              </c:pt>
              <c:pt idx="1094">
                <c:v>62.624905515966667</c:v>
              </c:pt>
              <c:pt idx="1095">
                <c:v>62.571425664999992</c:v>
              </c:pt>
              <c:pt idx="1096">
                <c:v>62.491205888499998</c:v>
              </c:pt>
              <c:pt idx="1097">
                <c:v>62.544685739500004</c:v>
              </c:pt>
              <c:pt idx="1098">
                <c:v>62.410986111999996</c:v>
              </c:pt>
              <c:pt idx="1099">
                <c:v>62.491205888499998</c:v>
              </c:pt>
              <c:pt idx="1100">
                <c:v>62.517945813999994</c:v>
              </c:pt>
              <c:pt idx="1101">
                <c:v>62.464465963000002</c:v>
              </c:pt>
              <c:pt idx="1102">
                <c:v>62.491205888499998</c:v>
              </c:pt>
              <c:pt idx="1103">
                <c:v>62.41098611200001</c:v>
              </c:pt>
              <c:pt idx="1104">
                <c:v>62.544685739500004</c:v>
              </c:pt>
              <c:pt idx="1105">
                <c:v>62.491205888499998</c:v>
              </c:pt>
              <c:pt idx="1106">
                <c:v>62.571425664999992</c:v>
              </c:pt>
              <c:pt idx="1107">
                <c:v>62.517945814000001</c:v>
              </c:pt>
              <c:pt idx="1108">
                <c:v>62.3842461865</c:v>
              </c:pt>
              <c:pt idx="1109">
                <c:v>62.437726037499999</c:v>
              </c:pt>
              <c:pt idx="1110">
                <c:v>62.357506260999997</c:v>
              </c:pt>
              <c:pt idx="1111">
                <c:v>62.437726037499999</c:v>
              </c:pt>
              <c:pt idx="1112">
                <c:v>62.3842461865</c:v>
              </c:pt>
              <c:pt idx="1113">
                <c:v>62.491205888499998</c:v>
              </c:pt>
              <c:pt idx="1114">
                <c:v>62.223806633499997</c:v>
              </c:pt>
              <c:pt idx="1115">
                <c:v>62.330766335499995</c:v>
              </c:pt>
              <c:pt idx="1116">
                <c:v>62.330766335499995</c:v>
              </c:pt>
              <c:pt idx="1117">
                <c:v>62.357506260999997</c:v>
              </c:pt>
              <c:pt idx="1118">
                <c:v>62.197066708000001</c:v>
              </c:pt>
              <c:pt idx="1119">
                <c:v>62.357506260999997</c:v>
              </c:pt>
              <c:pt idx="1120">
                <c:v>62.277286484499996</c:v>
              </c:pt>
              <c:pt idx="1121">
                <c:v>62.143586857000003</c:v>
              </c:pt>
              <c:pt idx="1122">
                <c:v>62.304026409999999</c:v>
              </c:pt>
              <c:pt idx="1123">
                <c:v>62.277286484499996</c:v>
              </c:pt>
              <c:pt idx="1124">
                <c:v>62.223806633499997</c:v>
              </c:pt>
              <c:pt idx="1125">
                <c:v>62.223806633500004</c:v>
              </c:pt>
              <c:pt idx="1126">
                <c:v>62.223806633500004</c:v>
              </c:pt>
              <c:pt idx="1127">
                <c:v>62.223806633500004</c:v>
              </c:pt>
              <c:pt idx="1128">
                <c:v>62.223806633499997</c:v>
              </c:pt>
              <c:pt idx="1129">
                <c:v>62.277286484499996</c:v>
              </c:pt>
              <c:pt idx="1130">
                <c:v>62.143586857000003</c:v>
              </c:pt>
              <c:pt idx="1131">
                <c:v>62.1168469315</c:v>
              </c:pt>
              <c:pt idx="1132">
                <c:v>62.170326782500005</c:v>
              </c:pt>
              <c:pt idx="1133">
                <c:v>62.090107006000004</c:v>
              </c:pt>
              <c:pt idx="1134">
                <c:v>62.277286484499996</c:v>
              </c:pt>
              <c:pt idx="1135">
                <c:v>62.250546559000007</c:v>
              </c:pt>
              <c:pt idx="1136">
                <c:v>62.170326782500005</c:v>
              </c:pt>
              <c:pt idx="1137">
                <c:v>62.223806633500004</c:v>
              </c:pt>
              <c:pt idx="1138">
                <c:v>62.250546559000007</c:v>
              </c:pt>
              <c:pt idx="1139">
                <c:v>62.250546559000007</c:v>
              </c:pt>
              <c:pt idx="1140">
                <c:v>62.197066708000001</c:v>
              </c:pt>
              <c:pt idx="1141">
                <c:v>62.197066708000001</c:v>
              </c:pt>
              <c:pt idx="1142">
                <c:v>62.277286484499996</c:v>
              </c:pt>
              <c:pt idx="1143">
                <c:v>62.197066708000001</c:v>
              </c:pt>
              <c:pt idx="1144">
                <c:v>62.250546559000007</c:v>
              </c:pt>
              <c:pt idx="1145">
                <c:v>62.197066708000001</c:v>
              </c:pt>
              <c:pt idx="1146">
                <c:v>62.250546559000007</c:v>
              </c:pt>
              <c:pt idx="1147">
                <c:v>62.197066708000001</c:v>
              </c:pt>
              <c:pt idx="1148">
                <c:v>62.223806633500004</c:v>
              </c:pt>
              <c:pt idx="1149">
                <c:v>62.036627154999998</c:v>
              </c:pt>
              <c:pt idx="1150">
                <c:v>62.090107006000004</c:v>
              </c:pt>
              <c:pt idx="1151">
                <c:v>62.036627155033329</c:v>
              </c:pt>
              <c:pt idx="1152">
                <c:v>62.1168469315</c:v>
              </c:pt>
              <c:pt idx="1153">
                <c:v>62.170326782499991</c:v>
              </c:pt>
              <c:pt idx="1154">
                <c:v>62.116846931533338</c:v>
              </c:pt>
              <c:pt idx="1155">
                <c:v>62.06336708053334</c:v>
              </c:pt>
              <c:pt idx="1156">
                <c:v>62.170326782500005</c:v>
              </c:pt>
              <c:pt idx="1157">
                <c:v>61.983147304033331</c:v>
              </c:pt>
              <c:pt idx="1158">
                <c:v>62.1168469315</c:v>
              </c:pt>
              <c:pt idx="1159">
                <c:v>62.06336708053334</c:v>
              </c:pt>
              <c:pt idx="1160">
                <c:v>62.009887229533341</c:v>
              </c:pt>
              <c:pt idx="1161">
                <c:v>61.956407378533335</c:v>
              </c:pt>
              <c:pt idx="1162">
                <c:v>62.036627155033329</c:v>
              </c:pt>
              <c:pt idx="1163">
                <c:v>61.983147304033331</c:v>
              </c:pt>
              <c:pt idx="1164">
                <c:v>61.902927527533336</c:v>
              </c:pt>
              <c:pt idx="1165">
                <c:v>61.983147304033331</c:v>
              </c:pt>
              <c:pt idx="1166">
                <c:v>61.876187602033333</c:v>
              </c:pt>
              <c:pt idx="1167">
                <c:v>62.090107006033328</c:v>
              </c:pt>
              <c:pt idx="1168">
                <c:v>62.009887229533341</c:v>
              </c:pt>
              <c:pt idx="1169">
                <c:v>62.036627155033329</c:v>
              </c:pt>
              <c:pt idx="1170">
                <c:v>61.956407378533335</c:v>
              </c:pt>
              <c:pt idx="1171">
                <c:v>62.036627155033329</c:v>
              </c:pt>
              <c:pt idx="1172">
                <c:v>62.009887229533341</c:v>
              </c:pt>
              <c:pt idx="1173">
                <c:v>61.902927527533336</c:v>
              </c:pt>
              <c:pt idx="1174">
                <c:v>62.009887229533341</c:v>
              </c:pt>
              <c:pt idx="1175">
                <c:v>61.929667453033339</c:v>
              </c:pt>
              <c:pt idx="1176">
                <c:v>61.902927527533336</c:v>
              </c:pt>
              <c:pt idx="1177">
                <c:v>62.036627155033329</c:v>
              </c:pt>
              <c:pt idx="1178">
                <c:v>61.902927527533336</c:v>
              </c:pt>
              <c:pt idx="1179">
                <c:v>61.876187602033333</c:v>
              </c:pt>
              <c:pt idx="1180">
                <c:v>61.902927527533336</c:v>
              </c:pt>
              <c:pt idx="1181">
                <c:v>61.822707751033334</c:v>
              </c:pt>
              <c:pt idx="1182">
                <c:v>61.795967825533332</c:v>
              </c:pt>
              <c:pt idx="1183">
                <c:v>61.929667453033339</c:v>
              </c:pt>
              <c:pt idx="1184">
                <c:v>61.822707751033334</c:v>
              </c:pt>
              <c:pt idx="1185">
                <c:v>61.849447676533337</c:v>
              </c:pt>
              <c:pt idx="1186">
                <c:v>61.876187602033333</c:v>
              </c:pt>
              <c:pt idx="1187">
                <c:v>61.822707751033334</c:v>
              </c:pt>
              <c:pt idx="1188">
                <c:v>61.876187602033333</c:v>
              </c:pt>
              <c:pt idx="1189">
                <c:v>61.876187602033333</c:v>
              </c:pt>
              <c:pt idx="1190">
                <c:v>61.769227900033336</c:v>
              </c:pt>
              <c:pt idx="1191">
                <c:v>61.742487974533333</c:v>
              </c:pt>
              <c:pt idx="1192">
                <c:v>61.822707751033334</c:v>
              </c:pt>
              <c:pt idx="1193">
                <c:v>61.795967825533332</c:v>
              </c:pt>
              <c:pt idx="1194">
                <c:v>61.742487974533333</c:v>
              </c:pt>
              <c:pt idx="1195">
                <c:v>61.795967825533332</c:v>
              </c:pt>
              <c:pt idx="1196">
                <c:v>61.822707751033334</c:v>
              </c:pt>
              <c:pt idx="1197">
                <c:v>61.822707751033334</c:v>
              </c:pt>
              <c:pt idx="1198">
                <c:v>61.742487974533333</c:v>
              </c:pt>
              <c:pt idx="1199">
                <c:v>61.689008123533334</c:v>
              </c:pt>
              <c:pt idx="1200">
                <c:v>61.849447676533337</c:v>
              </c:pt>
              <c:pt idx="1201">
                <c:v>61.849447676533337</c:v>
              </c:pt>
              <c:pt idx="1202">
                <c:v>61.689008123533334</c:v>
              </c:pt>
              <c:pt idx="1203">
                <c:v>61.742487974533333</c:v>
              </c:pt>
              <c:pt idx="1204">
                <c:v>61.715748049033344</c:v>
              </c:pt>
              <c:pt idx="1205">
                <c:v>61.689008123533334</c:v>
              </c:pt>
              <c:pt idx="1206">
                <c:v>61.582048421533329</c:v>
              </c:pt>
              <c:pt idx="1207">
                <c:v>61.849447676533337</c:v>
              </c:pt>
              <c:pt idx="1208">
                <c:v>61.635528272533328</c:v>
              </c:pt>
              <c:pt idx="1209">
                <c:v>61.822707751033334</c:v>
              </c:pt>
              <c:pt idx="1210">
                <c:v>61.60878834703334</c:v>
              </c:pt>
              <c:pt idx="1211">
                <c:v>61.662268198033338</c:v>
              </c:pt>
              <c:pt idx="1212">
                <c:v>61.71574804903333</c:v>
              </c:pt>
              <c:pt idx="1213">
                <c:v>61.608788347066671</c:v>
              </c:pt>
              <c:pt idx="1214">
                <c:v>61.582048421566661</c:v>
              </c:pt>
              <c:pt idx="1215">
                <c:v>61.71574804903333</c:v>
              </c:pt>
              <c:pt idx="1216">
                <c:v>61.71574804903333</c:v>
              </c:pt>
              <c:pt idx="1217">
                <c:v>61.662268198033331</c:v>
              </c:pt>
              <c:pt idx="1218">
                <c:v>61.795967825533332</c:v>
              </c:pt>
              <c:pt idx="1219">
                <c:v>61.555308496033341</c:v>
              </c:pt>
              <c:pt idx="1220">
                <c:v>61.582048421566668</c:v>
              </c:pt>
              <c:pt idx="1221">
                <c:v>61.689008123533334</c:v>
              </c:pt>
              <c:pt idx="1222">
                <c:v>61.71574804903333</c:v>
              </c:pt>
              <c:pt idx="1223">
                <c:v>61.582048421533337</c:v>
              </c:pt>
              <c:pt idx="1224">
                <c:v>61.662268198033338</c:v>
              </c:pt>
              <c:pt idx="1225">
                <c:v>61.60878834703334</c:v>
              </c:pt>
              <c:pt idx="1226">
                <c:v>61.71574804903333</c:v>
              </c:pt>
              <c:pt idx="1227">
                <c:v>61.71574804903333</c:v>
              </c:pt>
              <c:pt idx="1228">
                <c:v>61.501828645066666</c:v>
              </c:pt>
              <c:pt idx="1229">
                <c:v>61.662268198033331</c:v>
              </c:pt>
              <c:pt idx="1230">
                <c:v>61.60878834703334</c:v>
              </c:pt>
              <c:pt idx="1231">
                <c:v>61.608788347033332</c:v>
              </c:pt>
              <c:pt idx="1232">
                <c:v>61.582048421533329</c:v>
              </c:pt>
              <c:pt idx="1233">
                <c:v>61.608788347033332</c:v>
              </c:pt>
              <c:pt idx="1234">
                <c:v>61.528568570533338</c:v>
              </c:pt>
              <c:pt idx="1235">
                <c:v>61.71574804903333</c:v>
              </c:pt>
              <c:pt idx="1236">
                <c:v>61.662268198033338</c:v>
              </c:pt>
              <c:pt idx="1237">
                <c:v>61.501828645099998</c:v>
              </c:pt>
              <c:pt idx="1238">
                <c:v>61.501828645099998</c:v>
              </c:pt>
              <c:pt idx="1239">
                <c:v>61.528568570566669</c:v>
              </c:pt>
              <c:pt idx="1240">
                <c:v>61.475088719566664</c:v>
              </c:pt>
              <c:pt idx="1241">
                <c:v>61.528568570566669</c:v>
              </c:pt>
              <c:pt idx="1242">
                <c:v>61.501828645066666</c:v>
              </c:pt>
              <c:pt idx="1243">
                <c:v>61.501828645099998</c:v>
              </c:pt>
              <c:pt idx="1244">
                <c:v>61.555308496066665</c:v>
              </c:pt>
              <c:pt idx="1245">
                <c:v>61.528568570566669</c:v>
              </c:pt>
              <c:pt idx="1246">
                <c:v>61.501828645066666</c:v>
              </c:pt>
              <c:pt idx="1247">
                <c:v>61.501828645066666</c:v>
              </c:pt>
              <c:pt idx="1248">
                <c:v>61.555308496099997</c:v>
              </c:pt>
              <c:pt idx="1249">
                <c:v>61.582048421566668</c:v>
              </c:pt>
              <c:pt idx="1250">
                <c:v>61.501828645066666</c:v>
              </c:pt>
              <c:pt idx="1251">
                <c:v>61.368129017600005</c:v>
              </c:pt>
              <c:pt idx="1252">
                <c:v>61.501828645066666</c:v>
              </c:pt>
              <c:pt idx="1253">
                <c:v>61.501828645066666</c:v>
              </c:pt>
              <c:pt idx="1254">
                <c:v>61.394868943099993</c:v>
              </c:pt>
              <c:pt idx="1255">
                <c:v>61.528568570566669</c:v>
              </c:pt>
              <c:pt idx="1256">
                <c:v>61.501828645066666</c:v>
              </c:pt>
              <c:pt idx="1257">
                <c:v>61.475088719566678</c:v>
              </c:pt>
              <c:pt idx="1258">
                <c:v>61.421608868599996</c:v>
              </c:pt>
              <c:pt idx="1259">
                <c:v>61.528568570566669</c:v>
              </c:pt>
              <c:pt idx="1260">
                <c:v>61.475088719600002</c:v>
              </c:pt>
              <c:pt idx="1261">
                <c:v>61.421608868600003</c:v>
              </c:pt>
            </c:numLit>
          </c:yVal>
          <c:smooth val="0"/>
        </c:ser>
        <c:dLbls>
          <c:showLegendKey val="0"/>
          <c:showVal val="0"/>
          <c:showCatName val="0"/>
          <c:showSerName val="0"/>
          <c:showPercent val="0"/>
          <c:showBubbleSize val="0"/>
        </c:dLbls>
        <c:axId val="1663118816"/>
        <c:axId val="1663118400"/>
      </c:scatterChart>
      <c:valAx>
        <c:axId val="1663118400"/>
        <c:scaling>
          <c:orientation val="minMax"/>
          <c:max val="123"/>
          <c:min val="61"/>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8816"/>
        <c:crosses val="autoZero"/>
        <c:crossBetween val="midCat"/>
      </c:valAx>
      <c:valAx>
        <c:axId val="1663118816"/>
        <c:scaling>
          <c:orientation val="minMax"/>
          <c:max val="650"/>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840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Multi Tank, 0.6l/min </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940"/>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pt idx="727">
                <c:v>364.5</c:v>
              </c:pt>
              <c:pt idx="728">
                <c:v>365</c:v>
              </c:pt>
              <c:pt idx="729">
                <c:v>365.5</c:v>
              </c:pt>
              <c:pt idx="730">
                <c:v>366</c:v>
              </c:pt>
              <c:pt idx="731">
                <c:v>366.5</c:v>
              </c:pt>
              <c:pt idx="732">
                <c:v>367</c:v>
              </c:pt>
              <c:pt idx="733">
                <c:v>367.5</c:v>
              </c:pt>
              <c:pt idx="734">
                <c:v>368</c:v>
              </c:pt>
              <c:pt idx="735">
                <c:v>368.5</c:v>
              </c:pt>
              <c:pt idx="736">
                <c:v>369</c:v>
              </c:pt>
              <c:pt idx="737">
                <c:v>369.5</c:v>
              </c:pt>
              <c:pt idx="738">
                <c:v>370</c:v>
              </c:pt>
              <c:pt idx="739">
                <c:v>370.5</c:v>
              </c:pt>
              <c:pt idx="740">
                <c:v>371</c:v>
              </c:pt>
              <c:pt idx="741">
                <c:v>371.5</c:v>
              </c:pt>
              <c:pt idx="742">
                <c:v>372</c:v>
              </c:pt>
              <c:pt idx="743">
                <c:v>372.5</c:v>
              </c:pt>
              <c:pt idx="744">
                <c:v>373</c:v>
              </c:pt>
              <c:pt idx="745">
                <c:v>373.5</c:v>
              </c:pt>
              <c:pt idx="746">
                <c:v>374</c:v>
              </c:pt>
              <c:pt idx="747">
                <c:v>374.5</c:v>
              </c:pt>
              <c:pt idx="748">
                <c:v>375</c:v>
              </c:pt>
              <c:pt idx="749">
                <c:v>375.5</c:v>
              </c:pt>
              <c:pt idx="750">
                <c:v>376</c:v>
              </c:pt>
              <c:pt idx="751">
                <c:v>376.5</c:v>
              </c:pt>
              <c:pt idx="752">
                <c:v>377</c:v>
              </c:pt>
              <c:pt idx="753">
                <c:v>377.5</c:v>
              </c:pt>
              <c:pt idx="754">
                <c:v>378</c:v>
              </c:pt>
              <c:pt idx="755">
                <c:v>378.5</c:v>
              </c:pt>
              <c:pt idx="756">
                <c:v>379</c:v>
              </c:pt>
              <c:pt idx="757">
                <c:v>379.5</c:v>
              </c:pt>
              <c:pt idx="758">
                <c:v>380</c:v>
              </c:pt>
              <c:pt idx="759">
                <c:v>380.5</c:v>
              </c:pt>
              <c:pt idx="760">
                <c:v>381</c:v>
              </c:pt>
              <c:pt idx="761">
                <c:v>381.5</c:v>
              </c:pt>
              <c:pt idx="762">
                <c:v>382</c:v>
              </c:pt>
              <c:pt idx="763">
                <c:v>382.5</c:v>
              </c:pt>
              <c:pt idx="764">
                <c:v>383</c:v>
              </c:pt>
              <c:pt idx="765">
                <c:v>383.5</c:v>
              </c:pt>
              <c:pt idx="766">
                <c:v>384</c:v>
              </c:pt>
              <c:pt idx="767">
                <c:v>384.5</c:v>
              </c:pt>
              <c:pt idx="768">
                <c:v>385</c:v>
              </c:pt>
              <c:pt idx="769">
                <c:v>385.5</c:v>
              </c:pt>
              <c:pt idx="770">
                <c:v>386</c:v>
              </c:pt>
              <c:pt idx="771">
                <c:v>386.5</c:v>
              </c:pt>
              <c:pt idx="772">
                <c:v>387</c:v>
              </c:pt>
              <c:pt idx="773">
                <c:v>387.5</c:v>
              </c:pt>
              <c:pt idx="774">
                <c:v>388</c:v>
              </c:pt>
              <c:pt idx="775">
                <c:v>388.5</c:v>
              </c:pt>
              <c:pt idx="776">
                <c:v>389</c:v>
              </c:pt>
              <c:pt idx="777">
                <c:v>389.5</c:v>
              </c:pt>
              <c:pt idx="778">
                <c:v>390</c:v>
              </c:pt>
              <c:pt idx="779">
                <c:v>390.5</c:v>
              </c:pt>
              <c:pt idx="780">
                <c:v>391</c:v>
              </c:pt>
              <c:pt idx="781">
                <c:v>391.5</c:v>
              </c:pt>
              <c:pt idx="782">
                <c:v>392</c:v>
              </c:pt>
              <c:pt idx="783">
                <c:v>392.5</c:v>
              </c:pt>
              <c:pt idx="784">
                <c:v>393</c:v>
              </c:pt>
              <c:pt idx="785">
                <c:v>393.5</c:v>
              </c:pt>
              <c:pt idx="786">
                <c:v>394</c:v>
              </c:pt>
              <c:pt idx="787">
                <c:v>394.5</c:v>
              </c:pt>
              <c:pt idx="788">
                <c:v>395</c:v>
              </c:pt>
              <c:pt idx="789">
                <c:v>395.5</c:v>
              </c:pt>
              <c:pt idx="790">
                <c:v>396</c:v>
              </c:pt>
              <c:pt idx="791">
                <c:v>396.5</c:v>
              </c:pt>
              <c:pt idx="792">
                <c:v>397</c:v>
              </c:pt>
              <c:pt idx="793">
                <c:v>397.5</c:v>
              </c:pt>
              <c:pt idx="794">
                <c:v>398</c:v>
              </c:pt>
              <c:pt idx="795">
                <c:v>398.5</c:v>
              </c:pt>
              <c:pt idx="796">
                <c:v>399</c:v>
              </c:pt>
              <c:pt idx="797">
                <c:v>399.5</c:v>
              </c:pt>
              <c:pt idx="798">
                <c:v>400</c:v>
              </c:pt>
              <c:pt idx="799">
                <c:v>400.5</c:v>
              </c:pt>
              <c:pt idx="800">
                <c:v>401</c:v>
              </c:pt>
              <c:pt idx="801">
                <c:v>401.5</c:v>
              </c:pt>
              <c:pt idx="802">
                <c:v>402</c:v>
              </c:pt>
              <c:pt idx="803">
                <c:v>402.5</c:v>
              </c:pt>
              <c:pt idx="804">
                <c:v>403</c:v>
              </c:pt>
              <c:pt idx="805">
                <c:v>403.5</c:v>
              </c:pt>
              <c:pt idx="806">
                <c:v>404</c:v>
              </c:pt>
              <c:pt idx="807">
                <c:v>404.5</c:v>
              </c:pt>
              <c:pt idx="808">
                <c:v>405</c:v>
              </c:pt>
              <c:pt idx="809">
                <c:v>405.5</c:v>
              </c:pt>
              <c:pt idx="810">
                <c:v>406</c:v>
              </c:pt>
              <c:pt idx="811">
                <c:v>406.5</c:v>
              </c:pt>
              <c:pt idx="812">
                <c:v>407</c:v>
              </c:pt>
              <c:pt idx="813">
                <c:v>407.5</c:v>
              </c:pt>
              <c:pt idx="814">
                <c:v>408</c:v>
              </c:pt>
              <c:pt idx="815">
                <c:v>408.5</c:v>
              </c:pt>
              <c:pt idx="816">
                <c:v>409</c:v>
              </c:pt>
              <c:pt idx="817">
                <c:v>409.5</c:v>
              </c:pt>
              <c:pt idx="818">
                <c:v>410</c:v>
              </c:pt>
              <c:pt idx="819">
                <c:v>410.5</c:v>
              </c:pt>
              <c:pt idx="820">
                <c:v>411</c:v>
              </c:pt>
              <c:pt idx="821">
                <c:v>411.5</c:v>
              </c:pt>
              <c:pt idx="822">
                <c:v>412</c:v>
              </c:pt>
              <c:pt idx="823">
                <c:v>412.5</c:v>
              </c:pt>
              <c:pt idx="824">
                <c:v>413</c:v>
              </c:pt>
              <c:pt idx="825">
                <c:v>413.5</c:v>
              </c:pt>
              <c:pt idx="826">
                <c:v>414</c:v>
              </c:pt>
              <c:pt idx="827">
                <c:v>414.5</c:v>
              </c:pt>
              <c:pt idx="828">
                <c:v>415</c:v>
              </c:pt>
              <c:pt idx="829">
                <c:v>415.5</c:v>
              </c:pt>
              <c:pt idx="830">
                <c:v>416</c:v>
              </c:pt>
              <c:pt idx="831">
                <c:v>416.5</c:v>
              </c:pt>
              <c:pt idx="832">
                <c:v>417</c:v>
              </c:pt>
              <c:pt idx="833">
                <c:v>417.5</c:v>
              </c:pt>
              <c:pt idx="834">
                <c:v>418</c:v>
              </c:pt>
              <c:pt idx="835">
                <c:v>418.5</c:v>
              </c:pt>
              <c:pt idx="836">
                <c:v>419</c:v>
              </c:pt>
              <c:pt idx="837">
                <c:v>419.5</c:v>
              </c:pt>
              <c:pt idx="838">
                <c:v>420</c:v>
              </c:pt>
              <c:pt idx="839">
                <c:v>420.5</c:v>
              </c:pt>
              <c:pt idx="840">
                <c:v>421</c:v>
              </c:pt>
              <c:pt idx="841">
                <c:v>421.5</c:v>
              </c:pt>
              <c:pt idx="842">
                <c:v>422</c:v>
              </c:pt>
              <c:pt idx="843">
                <c:v>422.5</c:v>
              </c:pt>
              <c:pt idx="844">
                <c:v>423</c:v>
              </c:pt>
              <c:pt idx="845">
                <c:v>423.5</c:v>
              </c:pt>
              <c:pt idx="846">
                <c:v>424</c:v>
              </c:pt>
              <c:pt idx="847">
                <c:v>424.5</c:v>
              </c:pt>
              <c:pt idx="848">
                <c:v>425</c:v>
              </c:pt>
              <c:pt idx="849">
                <c:v>425.5</c:v>
              </c:pt>
              <c:pt idx="850">
                <c:v>426</c:v>
              </c:pt>
              <c:pt idx="851">
                <c:v>426.5</c:v>
              </c:pt>
              <c:pt idx="852">
                <c:v>427</c:v>
              </c:pt>
              <c:pt idx="853">
                <c:v>427.5</c:v>
              </c:pt>
              <c:pt idx="854">
                <c:v>428</c:v>
              </c:pt>
              <c:pt idx="855">
                <c:v>428.5</c:v>
              </c:pt>
              <c:pt idx="856">
                <c:v>429</c:v>
              </c:pt>
              <c:pt idx="857">
                <c:v>429.5</c:v>
              </c:pt>
              <c:pt idx="858">
                <c:v>430</c:v>
              </c:pt>
              <c:pt idx="859">
                <c:v>430.5</c:v>
              </c:pt>
              <c:pt idx="860">
                <c:v>431</c:v>
              </c:pt>
              <c:pt idx="861">
                <c:v>431.5</c:v>
              </c:pt>
              <c:pt idx="862">
                <c:v>432</c:v>
              </c:pt>
              <c:pt idx="863">
                <c:v>432.5</c:v>
              </c:pt>
              <c:pt idx="864">
                <c:v>433</c:v>
              </c:pt>
              <c:pt idx="865">
                <c:v>433.5</c:v>
              </c:pt>
              <c:pt idx="866">
                <c:v>434</c:v>
              </c:pt>
              <c:pt idx="867">
                <c:v>434.5</c:v>
              </c:pt>
              <c:pt idx="868">
                <c:v>435</c:v>
              </c:pt>
              <c:pt idx="869">
                <c:v>435.5</c:v>
              </c:pt>
              <c:pt idx="870">
                <c:v>436</c:v>
              </c:pt>
              <c:pt idx="871">
                <c:v>436.5</c:v>
              </c:pt>
              <c:pt idx="872">
                <c:v>437</c:v>
              </c:pt>
              <c:pt idx="873">
                <c:v>437.5</c:v>
              </c:pt>
              <c:pt idx="874">
                <c:v>438</c:v>
              </c:pt>
              <c:pt idx="875">
                <c:v>438.5</c:v>
              </c:pt>
              <c:pt idx="876">
                <c:v>439</c:v>
              </c:pt>
              <c:pt idx="877">
                <c:v>439.5</c:v>
              </c:pt>
              <c:pt idx="878">
                <c:v>440</c:v>
              </c:pt>
              <c:pt idx="879">
                <c:v>440.5</c:v>
              </c:pt>
              <c:pt idx="880">
                <c:v>441</c:v>
              </c:pt>
              <c:pt idx="881">
                <c:v>441.5</c:v>
              </c:pt>
              <c:pt idx="882">
                <c:v>442</c:v>
              </c:pt>
              <c:pt idx="883">
                <c:v>442.5</c:v>
              </c:pt>
              <c:pt idx="884">
                <c:v>443</c:v>
              </c:pt>
              <c:pt idx="885">
                <c:v>443.5</c:v>
              </c:pt>
              <c:pt idx="886">
                <c:v>444</c:v>
              </c:pt>
              <c:pt idx="887">
                <c:v>444.5</c:v>
              </c:pt>
              <c:pt idx="888">
                <c:v>445</c:v>
              </c:pt>
              <c:pt idx="889">
                <c:v>445.5</c:v>
              </c:pt>
              <c:pt idx="890">
                <c:v>446</c:v>
              </c:pt>
              <c:pt idx="891">
                <c:v>446.5</c:v>
              </c:pt>
              <c:pt idx="892">
                <c:v>447</c:v>
              </c:pt>
              <c:pt idx="893">
                <c:v>447.5</c:v>
              </c:pt>
              <c:pt idx="894">
                <c:v>448</c:v>
              </c:pt>
              <c:pt idx="895">
                <c:v>448.5</c:v>
              </c:pt>
              <c:pt idx="896">
                <c:v>449</c:v>
              </c:pt>
              <c:pt idx="897">
                <c:v>449.5</c:v>
              </c:pt>
              <c:pt idx="898">
                <c:v>450</c:v>
              </c:pt>
              <c:pt idx="899">
                <c:v>450.5</c:v>
              </c:pt>
              <c:pt idx="900">
                <c:v>451</c:v>
              </c:pt>
              <c:pt idx="901">
                <c:v>451.5</c:v>
              </c:pt>
              <c:pt idx="902">
                <c:v>452</c:v>
              </c:pt>
              <c:pt idx="903">
                <c:v>452.5</c:v>
              </c:pt>
              <c:pt idx="904">
                <c:v>453</c:v>
              </c:pt>
              <c:pt idx="905">
                <c:v>453.5</c:v>
              </c:pt>
              <c:pt idx="906">
                <c:v>454</c:v>
              </c:pt>
              <c:pt idx="907">
                <c:v>454.5</c:v>
              </c:pt>
              <c:pt idx="908">
                <c:v>455</c:v>
              </c:pt>
              <c:pt idx="909">
                <c:v>455.5</c:v>
              </c:pt>
              <c:pt idx="910">
                <c:v>456</c:v>
              </c:pt>
              <c:pt idx="911">
                <c:v>456.5</c:v>
              </c:pt>
              <c:pt idx="912">
                <c:v>457</c:v>
              </c:pt>
              <c:pt idx="913">
                <c:v>457.5</c:v>
              </c:pt>
              <c:pt idx="914">
                <c:v>458</c:v>
              </c:pt>
              <c:pt idx="915">
                <c:v>458.5</c:v>
              </c:pt>
              <c:pt idx="916">
                <c:v>459</c:v>
              </c:pt>
              <c:pt idx="917">
                <c:v>459.5</c:v>
              </c:pt>
              <c:pt idx="918">
                <c:v>460</c:v>
              </c:pt>
              <c:pt idx="919">
                <c:v>460.5</c:v>
              </c:pt>
              <c:pt idx="920">
                <c:v>461</c:v>
              </c:pt>
              <c:pt idx="921">
                <c:v>461.5</c:v>
              </c:pt>
              <c:pt idx="922">
                <c:v>462</c:v>
              </c:pt>
              <c:pt idx="923">
                <c:v>462.5</c:v>
              </c:pt>
              <c:pt idx="924">
                <c:v>463</c:v>
              </c:pt>
              <c:pt idx="925">
                <c:v>463.5</c:v>
              </c:pt>
              <c:pt idx="926">
                <c:v>464</c:v>
              </c:pt>
              <c:pt idx="927">
                <c:v>464.5</c:v>
              </c:pt>
              <c:pt idx="928">
                <c:v>465</c:v>
              </c:pt>
              <c:pt idx="929">
                <c:v>465.5</c:v>
              </c:pt>
              <c:pt idx="930">
                <c:v>466</c:v>
              </c:pt>
              <c:pt idx="931">
                <c:v>466.5</c:v>
              </c:pt>
              <c:pt idx="932">
                <c:v>467</c:v>
              </c:pt>
              <c:pt idx="933">
                <c:v>467.5</c:v>
              </c:pt>
              <c:pt idx="934">
                <c:v>468</c:v>
              </c:pt>
              <c:pt idx="935">
                <c:v>468.5</c:v>
              </c:pt>
              <c:pt idx="936">
                <c:v>469</c:v>
              </c:pt>
              <c:pt idx="937">
                <c:v>469.5</c:v>
              </c:pt>
              <c:pt idx="938">
                <c:v>470</c:v>
              </c:pt>
              <c:pt idx="939">
                <c:v>470.5</c:v>
              </c:pt>
            </c:numLit>
          </c:xVal>
          <c:yVal>
            <c:numLit>
              <c:formatCode>General</c:formatCode>
              <c:ptCount val="940"/>
              <c:pt idx="0">
                <c:v>122.3351591526</c:v>
              </c:pt>
              <c:pt idx="1">
                <c:v>119.5542069008</c:v>
              </c:pt>
              <c:pt idx="2">
                <c:v>116.39889569206666</c:v>
              </c:pt>
              <c:pt idx="3">
                <c:v>113.2703244091</c:v>
              </c:pt>
              <c:pt idx="4">
                <c:v>114.28644157773333</c:v>
              </c:pt>
              <c:pt idx="5">
                <c:v>120.14248526203333</c:v>
              </c:pt>
              <c:pt idx="6">
                <c:v>120.14248526183333</c:v>
              </c:pt>
              <c:pt idx="7">
                <c:v>117.54871248846668</c:v>
              </c:pt>
              <c:pt idx="8">
                <c:v>117.57545241410001</c:v>
              </c:pt>
              <c:pt idx="9">
                <c:v>119.71464645376666</c:v>
              </c:pt>
              <c:pt idx="10">
                <c:v>119.58094682640001</c:v>
              </c:pt>
              <c:pt idx="11">
                <c:v>120.16922518746667</c:v>
              </c:pt>
              <c:pt idx="12">
                <c:v>120.46336436773333</c:v>
              </c:pt>
              <c:pt idx="13">
                <c:v>120.30292481470001</c:v>
              </c:pt>
              <c:pt idx="14">
                <c:v>119.55420690086667</c:v>
              </c:pt>
              <c:pt idx="15">
                <c:v>118.19047070053331</c:v>
              </c:pt>
              <c:pt idx="16">
                <c:v>117.73589196696668</c:v>
              </c:pt>
              <c:pt idx="17">
                <c:v>119.26006772059999</c:v>
              </c:pt>
              <c:pt idx="18">
                <c:v>119.90182593253333</c:v>
              </c:pt>
              <c:pt idx="19">
                <c:v>119.31354757150001</c:v>
              </c:pt>
              <c:pt idx="20">
                <c:v>116.96043412763333</c:v>
              </c:pt>
              <c:pt idx="21">
                <c:v>118.35091025363334</c:v>
              </c:pt>
              <c:pt idx="22">
                <c:v>118.08351099863332</c:v>
              </c:pt>
              <c:pt idx="23">
                <c:v>121.4260016856</c:v>
              </c:pt>
              <c:pt idx="24">
                <c:v>122.84321773726667</c:v>
              </c:pt>
              <c:pt idx="25">
                <c:v>121.85384049396664</c:v>
              </c:pt>
              <c:pt idx="26">
                <c:v>121.26556213263332</c:v>
              </c:pt>
              <c:pt idx="27">
                <c:v>122.20145952526667</c:v>
              </c:pt>
              <c:pt idx="28">
                <c:v>118.69852928476666</c:v>
              </c:pt>
              <c:pt idx="29">
                <c:v>121.07838265426666</c:v>
              </c:pt>
              <c:pt idx="30">
                <c:v>121.55970131323333</c:v>
              </c:pt>
              <c:pt idx="31">
                <c:v>121.80036064276665</c:v>
              </c:pt>
              <c:pt idx="32">
                <c:v>121.6131811641</c:v>
              </c:pt>
              <c:pt idx="33">
                <c:v>120.43662444260001</c:v>
              </c:pt>
              <c:pt idx="34">
                <c:v>116.82673450039999</c:v>
              </c:pt>
              <c:pt idx="35">
                <c:v>116.77325464923332</c:v>
              </c:pt>
              <c:pt idx="36">
                <c:v>116.98717405306668</c:v>
              </c:pt>
              <c:pt idx="37">
                <c:v>115.24907889573335</c:v>
              </c:pt>
              <c:pt idx="38">
                <c:v>115.0618994172</c:v>
              </c:pt>
              <c:pt idx="39">
                <c:v>117.97655129653333</c:v>
              </c:pt>
              <c:pt idx="40">
                <c:v>119.68790652849999</c:v>
              </c:pt>
              <c:pt idx="41">
                <c:v>120.94468302666667</c:v>
              </c:pt>
              <c:pt idx="42">
                <c:v>116.07801658633332</c:v>
              </c:pt>
              <c:pt idx="43">
                <c:v>118.35091025349999</c:v>
              </c:pt>
              <c:pt idx="44">
                <c:v>120.24944496400001</c:v>
              </c:pt>
              <c:pt idx="45">
                <c:v>119.928565858</c:v>
              </c:pt>
              <c:pt idx="46">
                <c:v>116.45237554346666</c:v>
              </c:pt>
              <c:pt idx="47">
                <c:v>119.15310801829999</c:v>
              </c:pt>
              <c:pt idx="48">
                <c:v>119.92856585776667</c:v>
              </c:pt>
              <c:pt idx="49">
                <c:v>120.06226548526666</c:v>
              </c:pt>
              <c:pt idx="50">
                <c:v>120.00878563426666</c:v>
              </c:pt>
              <c:pt idx="51">
                <c:v>119.92856585789998</c:v>
              </c:pt>
              <c:pt idx="52">
                <c:v>119.95530578339999</c:v>
              </c:pt>
              <c:pt idx="53">
                <c:v>120.3029248149</c:v>
              </c:pt>
              <c:pt idx="54">
                <c:v>120.5168442189</c:v>
              </c:pt>
              <c:pt idx="55">
                <c:v>119.8216061559</c:v>
              </c:pt>
              <c:pt idx="56">
                <c:v>120.49010429336668</c:v>
              </c:pt>
              <c:pt idx="57">
                <c:v>120.78424347366668</c:v>
              </c:pt>
              <c:pt idx="58">
                <c:v>120.99816287803334</c:v>
              </c:pt>
              <c:pt idx="59">
                <c:v>121.96080019596667</c:v>
              </c:pt>
              <c:pt idx="60">
                <c:v>121.02490280346666</c:v>
              </c:pt>
              <c:pt idx="61">
                <c:v>120.22270503846666</c:v>
              </c:pt>
              <c:pt idx="62">
                <c:v>119.26006772046667</c:v>
              </c:pt>
              <c:pt idx="63">
                <c:v>116.79999457446667</c:v>
              </c:pt>
              <c:pt idx="64">
                <c:v>118.67178935963334</c:v>
              </c:pt>
              <c:pt idx="65">
                <c:v>118.11025092413333</c:v>
              </c:pt>
              <c:pt idx="66">
                <c:v>115.94431695863334</c:v>
              </c:pt>
              <c:pt idx="67">
                <c:v>119.26006772046667</c:v>
              </c:pt>
              <c:pt idx="68">
                <c:v>120.57032406960001</c:v>
              </c:pt>
              <c:pt idx="69">
                <c:v>120.65054384623333</c:v>
              </c:pt>
              <c:pt idx="70">
                <c:v>118.48460988123333</c:v>
              </c:pt>
              <c:pt idx="71">
                <c:v>119.44724719906668</c:v>
              </c:pt>
              <c:pt idx="72">
                <c:v>119.34028749689999</c:v>
              </c:pt>
              <c:pt idx="73">
                <c:v>118.13699084956666</c:v>
              </c:pt>
              <c:pt idx="74">
                <c:v>117.30805315886668</c:v>
              </c:pt>
              <c:pt idx="75">
                <c:v>118.43113003000001</c:v>
              </c:pt>
              <c:pt idx="76">
                <c:v>118.645049434</c:v>
              </c:pt>
              <c:pt idx="77">
                <c:v>117.25457330833335</c:v>
              </c:pt>
              <c:pt idx="78">
                <c:v>118.6183095083</c:v>
              </c:pt>
              <c:pt idx="79">
                <c:v>119.39376734806666</c:v>
              </c:pt>
              <c:pt idx="80">
                <c:v>118.77874906146667</c:v>
              </c:pt>
              <c:pt idx="81">
                <c:v>119.12636809276667</c:v>
              </c:pt>
              <c:pt idx="82">
                <c:v>119.3670274224</c:v>
              </c:pt>
              <c:pt idx="83">
                <c:v>119.4472471991</c:v>
              </c:pt>
              <c:pt idx="84">
                <c:v>120.65054384619999</c:v>
              </c:pt>
              <c:pt idx="85">
                <c:v>119.98204570873332</c:v>
              </c:pt>
              <c:pt idx="86">
                <c:v>121.18534235646666</c:v>
              </c:pt>
              <c:pt idx="87">
                <c:v>120.35640466586669</c:v>
              </c:pt>
              <c:pt idx="88">
                <c:v>120.00878563420001</c:v>
              </c:pt>
              <c:pt idx="89">
                <c:v>119.82160615603334</c:v>
              </c:pt>
              <c:pt idx="90">
                <c:v>119.9285658582</c:v>
              </c:pt>
              <c:pt idx="91">
                <c:v>118.9391886145</c:v>
              </c:pt>
              <c:pt idx="92">
                <c:v>118.69852928500002</c:v>
              </c:pt>
              <c:pt idx="93">
                <c:v>119.39376734813334</c:v>
              </c:pt>
              <c:pt idx="94">
                <c:v>119.39376734813334</c:v>
              </c:pt>
              <c:pt idx="95">
                <c:v>119.82160615596666</c:v>
              </c:pt>
              <c:pt idx="96">
                <c:v>119.23332779496667</c:v>
              </c:pt>
              <c:pt idx="97">
                <c:v>119.44724719893333</c:v>
              </c:pt>
              <c:pt idx="98">
                <c:v>119.76812630506667</c:v>
              </c:pt>
              <c:pt idx="99">
                <c:v>120.24944496373332</c:v>
              </c:pt>
              <c:pt idx="100">
                <c:v>119.01940839123334</c:v>
              </c:pt>
              <c:pt idx="101">
                <c:v>119.34028749706665</c:v>
              </c:pt>
              <c:pt idx="102">
                <c:v>119.15310801873333</c:v>
              </c:pt>
              <c:pt idx="103">
                <c:v>119.44724719869998</c:v>
              </c:pt>
              <c:pt idx="104">
                <c:v>118.9926684652</c:v>
              </c:pt>
              <c:pt idx="105">
                <c:v>118.93918861453334</c:v>
              </c:pt>
              <c:pt idx="106">
                <c:v>118.91244868900002</c:v>
              </c:pt>
              <c:pt idx="107">
                <c:v>118.67178935933333</c:v>
              </c:pt>
              <c:pt idx="108">
                <c:v>118.08351099866667</c:v>
              </c:pt>
              <c:pt idx="109">
                <c:v>118.4578699553</c:v>
              </c:pt>
              <c:pt idx="110">
                <c:v>118.61830950843334</c:v>
              </c:pt>
              <c:pt idx="111">
                <c:v>118.27069047693334</c:v>
              </c:pt>
              <c:pt idx="112">
                <c:v>118.37765017893332</c:v>
              </c:pt>
              <c:pt idx="113">
                <c:v>118.40439010443332</c:v>
              </c:pt>
              <c:pt idx="114">
                <c:v>118.08351099829999</c:v>
              </c:pt>
              <c:pt idx="115">
                <c:v>118.93918861443335</c:v>
              </c:pt>
              <c:pt idx="116">
                <c:v>117.86959159443334</c:v>
              </c:pt>
              <c:pt idx="117">
                <c:v>116.53259531959999</c:v>
              </c:pt>
              <c:pt idx="118">
                <c:v>116.79999457439999</c:v>
              </c:pt>
              <c:pt idx="119">
                <c:v>117.8428516689</c:v>
              </c:pt>
              <c:pt idx="120">
                <c:v>117.65567219073334</c:v>
              </c:pt>
              <c:pt idx="121">
                <c:v>116.88021435106667</c:v>
              </c:pt>
              <c:pt idx="122">
                <c:v>116.42563561756667</c:v>
              </c:pt>
              <c:pt idx="123">
                <c:v>113.51098373823334</c:v>
              </c:pt>
              <c:pt idx="124">
                <c:v>113.27032440906667</c:v>
              </c:pt>
              <c:pt idx="125">
                <c:v>114.76776023686666</c:v>
              </c:pt>
              <c:pt idx="126">
                <c:v>115.91757703336668</c:v>
              </c:pt>
              <c:pt idx="127">
                <c:v>116.66629494703334</c:v>
              </c:pt>
              <c:pt idx="128">
                <c:v>115.43625837399999</c:v>
              </c:pt>
              <c:pt idx="129">
                <c:v>114.84798001333333</c:v>
              </c:pt>
              <c:pt idx="130">
                <c:v>114.07252217399999</c:v>
              </c:pt>
              <c:pt idx="131">
                <c:v>113.93882254633333</c:v>
              </c:pt>
              <c:pt idx="132">
                <c:v>114.47362105633333</c:v>
              </c:pt>
              <c:pt idx="133">
                <c:v>115.86409718200001</c:v>
              </c:pt>
              <c:pt idx="134">
                <c:v>116.10475651199999</c:v>
              </c:pt>
              <c:pt idx="135">
                <c:v>115.623437853</c:v>
              </c:pt>
              <c:pt idx="136">
                <c:v>116.39889569233333</c:v>
              </c:pt>
              <c:pt idx="137">
                <c:v>116.42563561766667</c:v>
              </c:pt>
              <c:pt idx="138">
                <c:v>115.83735725700001</c:v>
              </c:pt>
              <c:pt idx="139">
                <c:v>115.73039755466668</c:v>
              </c:pt>
              <c:pt idx="140">
                <c:v>114.60732068366667</c:v>
              </c:pt>
              <c:pt idx="141">
                <c:v>113.75164306800001</c:v>
              </c:pt>
              <c:pt idx="142">
                <c:v>115.06189941699999</c:v>
              </c:pt>
              <c:pt idx="143">
                <c:v>115.56995800166665</c:v>
              </c:pt>
              <c:pt idx="144">
                <c:v>115.11537926833334</c:v>
              </c:pt>
              <c:pt idx="145">
                <c:v>114.31318150333334</c:v>
              </c:pt>
              <c:pt idx="146">
                <c:v>114.42014120533334</c:v>
              </c:pt>
              <c:pt idx="147">
                <c:v>114.58058075833333</c:v>
              </c:pt>
              <c:pt idx="148">
                <c:v>114.44688113066667</c:v>
              </c:pt>
              <c:pt idx="149">
                <c:v>114.68754046033332</c:v>
              </c:pt>
              <c:pt idx="150">
                <c:v>114.179481876</c:v>
              </c:pt>
              <c:pt idx="151">
                <c:v>114.15274195033334</c:v>
              </c:pt>
              <c:pt idx="152">
                <c:v>113.51098373833332</c:v>
              </c:pt>
              <c:pt idx="153">
                <c:v>112.12050761266666</c:v>
              </c:pt>
              <c:pt idx="154">
                <c:v>113.48424381299999</c:v>
              </c:pt>
              <c:pt idx="155">
                <c:v>114.09926209933333</c:v>
              </c:pt>
              <c:pt idx="156">
                <c:v>113.16336470699999</c:v>
              </c:pt>
              <c:pt idx="157">
                <c:v>112.09376768700001</c:v>
              </c:pt>
              <c:pt idx="158">
                <c:v>112.12050761266666</c:v>
              </c:pt>
              <c:pt idx="159">
                <c:v>113.21684455800001</c:v>
              </c:pt>
              <c:pt idx="160">
                <c:v>113.19010463233333</c:v>
              </c:pt>
              <c:pt idx="161">
                <c:v>113.35054418499999</c:v>
              </c:pt>
              <c:pt idx="162">
                <c:v>113.24358448366667</c:v>
              </c:pt>
              <c:pt idx="163">
                <c:v>113.16336470666666</c:v>
              </c:pt>
              <c:pt idx="164">
                <c:v>112.65530612233333</c:v>
              </c:pt>
              <c:pt idx="165">
                <c:v>112.38790686733334</c:v>
              </c:pt>
              <c:pt idx="166">
                <c:v>112.54834642033332</c:v>
              </c:pt>
              <c:pt idx="167">
                <c:v>112.14724753799999</c:v>
              </c:pt>
              <c:pt idx="168">
                <c:v>110.40915238036666</c:v>
              </c:pt>
              <c:pt idx="169">
                <c:v>109.82087401943333</c:v>
              </c:pt>
              <c:pt idx="170">
                <c:v>110.40915238056668</c:v>
              </c:pt>
              <c:pt idx="171">
                <c:v>110.43589230603334</c:v>
              </c:pt>
              <c:pt idx="172">
                <c:v>109.71391431763334</c:v>
              </c:pt>
              <c:pt idx="173">
                <c:v>109.71391431783333</c:v>
              </c:pt>
              <c:pt idx="174">
                <c:v>110.0080534984</c:v>
              </c:pt>
              <c:pt idx="175">
                <c:v>110.970690816</c:v>
              </c:pt>
              <c:pt idx="176">
                <c:v>110.86373111403334</c:v>
              </c:pt>
              <c:pt idx="177">
                <c:v>110.51611208290001</c:v>
              </c:pt>
              <c:pt idx="178">
                <c:v>110.0615333491</c:v>
              </c:pt>
              <c:pt idx="179">
                <c:v>110.08827327473334</c:v>
              </c:pt>
              <c:pt idx="180">
                <c:v>108.88497662750001</c:v>
              </c:pt>
              <c:pt idx="181">
                <c:v>108.13625871339998</c:v>
              </c:pt>
              <c:pt idx="182">
                <c:v>108.16299863889999</c:v>
              </c:pt>
              <c:pt idx="183">
                <c:v>108.51061767053334</c:v>
              </c:pt>
              <c:pt idx="184">
                <c:v>108.24321841536668</c:v>
              </c:pt>
              <c:pt idx="185">
                <c:v>108.59083744683333</c:v>
              </c:pt>
              <c:pt idx="186">
                <c:v>108.85823670183333</c:v>
              </c:pt>
              <c:pt idx="187">
                <c:v>107.68167997993334</c:v>
              </c:pt>
              <c:pt idx="188">
                <c:v>107.84211953290001</c:v>
              </c:pt>
              <c:pt idx="189">
                <c:v>108.75127699966667</c:v>
              </c:pt>
              <c:pt idx="190">
                <c:v>108.80475685083333</c:v>
              </c:pt>
              <c:pt idx="191">
                <c:v>108.80475685083333</c:v>
              </c:pt>
              <c:pt idx="192">
                <c:v>108.5640975215</c:v>
              </c:pt>
              <c:pt idx="193">
                <c:v>108.16299863883334</c:v>
              </c:pt>
              <c:pt idx="194">
                <c:v>107.92233930920001</c:v>
              </c:pt>
              <c:pt idx="195">
                <c:v>108.35017811733333</c:v>
              </c:pt>
              <c:pt idx="196">
                <c:v>108.26995834086667</c:v>
              </c:pt>
              <c:pt idx="197">
                <c:v>108.37691804286668</c:v>
              </c:pt>
              <c:pt idx="198">
                <c:v>107.94907923486666</c:v>
              </c:pt>
              <c:pt idx="199">
                <c:v>107.70841990536667</c:v>
              </c:pt>
              <c:pt idx="200">
                <c:v>107.52124042673334</c:v>
              </c:pt>
              <c:pt idx="201">
                <c:v>106.3179437795</c:v>
              </c:pt>
              <c:pt idx="202">
                <c:v>106.58534303446667</c:v>
              </c:pt>
              <c:pt idx="203">
                <c:v>107.09340161893334</c:v>
              </c:pt>
              <c:pt idx="204">
                <c:v>106.237724003</c:v>
              </c:pt>
              <c:pt idx="205">
                <c:v>105.54248594003333</c:v>
              </c:pt>
              <c:pt idx="206">
                <c:v>105.75640534386666</c:v>
              </c:pt>
              <c:pt idx="207">
                <c:v>105.80988519520001</c:v>
              </c:pt>
              <c:pt idx="208">
                <c:v>105.19486690856667</c:v>
              </c:pt>
              <c:pt idx="209">
                <c:v>105.80988519483333</c:v>
              </c:pt>
              <c:pt idx="210">
                <c:v>106.21098407749999</c:v>
              </c:pt>
              <c:pt idx="211">
                <c:v>106.37142363063333</c:v>
              </c:pt>
              <c:pt idx="212">
                <c:v>106.5051232581</c:v>
              </c:pt>
              <c:pt idx="213">
                <c:v>106.4783833326</c:v>
              </c:pt>
              <c:pt idx="214">
                <c:v>105.9703247483</c:v>
              </c:pt>
              <c:pt idx="215">
                <c:v>105.03442735553335</c:v>
              </c:pt>
              <c:pt idx="216">
                <c:v>105.51574601466666</c:v>
              </c:pt>
              <c:pt idx="217">
                <c:v>105.54248594016667</c:v>
              </c:pt>
              <c:pt idx="218">
                <c:v>105.43552623800001</c:v>
              </c:pt>
              <c:pt idx="219">
                <c:v>105.54248594033334</c:v>
              </c:pt>
              <c:pt idx="220">
                <c:v>105.2483467595</c:v>
              </c:pt>
              <c:pt idx="221">
                <c:v>105.06116728120001</c:v>
              </c:pt>
              <c:pt idx="222">
                <c:v>105.03442735553334</c:v>
              </c:pt>
              <c:pt idx="223">
                <c:v>104.84724787703333</c:v>
              </c:pt>
              <c:pt idx="224">
                <c:v>104.9542075792</c:v>
              </c:pt>
              <c:pt idx="225">
                <c:v>104.76702810069999</c:v>
              </c:pt>
              <c:pt idx="226">
                <c:v>104.4996288457</c:v>
              </c:pt>
              <c:pt idx="227">
                <c:v>104.09852996306667</c:v>
              </c:pt>
              <c:pt idx="228">
                <c:v>104.17874973973333</c:v>
              </c:pt>
              <c:pt idx="229">
                <c:v>104.12526988873333</c:v>
              </c:pt>
              <c:pt idx="230">
                <c:v>104.31244936703332</c:v>
              </c:pt>
              <c:pt idx="231">
                <c:v>104.15200981423334</c:v>
              </c:pt>
              <c:pt idx="232">
                <c:v>103.96483033556666</c:v>
              </c:pt>
              <c:pt idx="233">
                <c:v>103.61721130423332</c:v>
              </c:pt>
              <c:pt idx="234">
                <c:v>103.80439078256666</c:v>
              </c:pt>
              <c:pt idx="235">
                <c:v>103.8311307084</c:v>
              </c:pt>
              <c:pt idx="236">
                <c:v>103.32307212376666</c:v>
              </c:pt>
              <c:pt idx="237">
                <c:v>103.1358926451</c:v>
              </c:pt>
              <c:pt idx="238">
                <c:v>103.10915271959999</c:v>
              </c:pt>
              <c:pt idx="239">
                <c:v>103.10915271976667</c:v>
              </c:pt>
              <c:pt idx="240">
                <c:v>102.54761428413333</c:v>
              </c:pt>
              <c:pt idx="241">
                <c:v>102.41391465663332</c:v>
              </c:pt>
              <c:pt idx="242">
                <c:v>102.65457398613334</c:v>
              </c:pt>
              <c:pt idx="243">
                <c:v>102.33369488046667</c:v>
              </c:pt>
              <c:pt idx="244">
                <c:v>101.85237622149999</c:v>
              </c:pt>
              <c:pt idx="245">
                <c:v>101.3175777117</c:v>
              </c:pt>
              <c:pt idx="246">
                <c:v>101.47801726453334</c:v>
              </c:pt>
              <c:pt idx="247">
                <c:v>101.85237622149999</c:v>
              </c:pt>
              <c:pt idx="248">
                <c:v>101.98607584896666</c:v>
              </c:pt>
              <c:pt idx="249">
                <c:v>101.79889637063333</c:v>
              </c:pt>
              <c:pt idx="250">
                <c:v>101.13039823320001</c:v>
              </c:pt>
              <c:pt idx="251">
                <c:v>101.31757771133333</c:v>
              </c:pt>
              <c:pt idx="252">
                <c:v>100.64907957403334</c:v>
              </c:pt>
              <c:pt idx="253">
                <c:v>100.96995867986665</c:v>
              </c:pt>
              <c:pt idx="254">
                <c:v>100.80951912703334</c:v>
              </c:pt>
              <c:pt idx="255">
                <c:v>100.72929935036666</c:v>
              </c:pt>
              <c:pt idx="256">
                <c:v>100.7292993507</c:v>
              </c:pt>
              <c:pt idx="257">
                <c:v>100.11428106390001</c:v>
              </c:pt>
              <c:pt idx="258">
                <c:v>99.820141883733342</c:v>
              </c:pt>
              <c:pt idx="259">
                <c:v>100.38168031920002</c:v>
              </c:pt>
              <c:pt idx="260">
                <c:v>100.4084202447</c:v>
              </c:pt>
              <c:pt idx="261">
                <c:v>100.00732136206666</c:v>
              </c:pt>
              <c:pt idx="262">
                <c:v>100.03406128753333</c:v>
              </c:pt>
              <c:pt idx="263">
                <c:v>100.11428106386666</c:v>
              </c:pt>
              <c:pt idx="264">
                <c:v>99.953841511033332</c:v>
              </c:pt>
              <c:pt idx="265">
                <c:v>99.713182181533327</c:v>
              </c:pt>
              <c:pt idx="266">
                <c:v>99.60622247936665</c:v>
              </c:pt>
              <c:pt idx="267">
                <c:v>99.392303075566659</c:v>
              </c:pt>
              <c:pt idx="268">
                <c:v>99.472522851899996</c:v>
              </c:pt>
              <c:pt idx="269">
                <c:v>99.231863522400019</c:v>
              </c:pt>
              <c:pt idx="270">
                <c:v>98.723804937900013</c:v>
              </c:pt>
              <c:pt idx="271">
                <c:v>98.295966130266663</c:v>
              </c:pt>
              <c:pt idx="272">
                <c:v>98.536625459599989</c:v>
              </c:pt>
              <c:pt idx="273">
                <c:v>98.162266502600005</c:v>
              </c:pt>
              <c:pt idx="274">
                <c:v>97.868127322299983</c:v>
              </c:pt>
              <c:pt idx="275">
                <c:v>98.055306800600007</c:v>
              </c:pt>
              <c:pt idx="276">
                <c:v>98.456405683266667</c:v>
              </c:pt>
              <c:pt idx="277">
                <c:v>98.483145608733324</c:v>
              </c:pt>
              <c:pt idx="278">
                <c:v>98.108786651766664</c:v>
              </c:pt>
              <c:pt idx="279">
                <c:v>97.787907545799996</c:v>
              </c:pt>
              <c:pt idx="280">
                <c:v>97.386808663333341</c:v>
              </c:pt>
              <c:pt idx="281">
                <c:v>97.841387396766663</c:v>
              </c:pt>
              <c:pt idx="282">
                <c:v>97.520508290966674</c:v>
              </c:pt>
              <c:pt idx="283">
                <c:v>97.520508290766671</c:v>
              </c:pt>
              <c:pt idx="284">
                <c:v>97.520508290766657</c:v>
              </c:pt>
              <c:pt idx="285">
                <c:v>97.253109035600005</c:v>
              </c:pt>
              <c:pt idx="286">
                <c:v>96.878750078966661</c:v>
              </c:pt>
              <c:pt idx="287">
                <c:v>96.370691494333343</c:v>
              </c:pt>
              <c:pt idx="288">
                <c:v>96.370691494333343</c:v>
              </c:pt>
              <c:pt idx="289">
                <c:v>96.42417134533332</c:v>
              </c:pt>
              <c:pt idx="290">
                <c:v>96.584610898299999</c:v>
              </c:pt>
              <c:pt idx="291">
                <c:v>96.745050451300003</c:v>
              </c:pt>
              <c:pt idx="292">
                <c:v>96.504391121799998</c:v>
              </c:pt>
              <c:pt idx="293">
                <c:v>96.424171345299996</c:v>
              </c:pt>
              <c:pt idx="294">
                <c:v>96.156772090300009</c:v>
              </c:pt>
              <c:pt idx="295">
                <c:v>95.916112760833343</c:v>
              </c:pt>
              <c:pt idx="296">
                <c:v>95.889372835133329</c:v>
              </c:pt>
              <c:pt idx="297">
                <c:v>95.702193356999999</c:v>
              </c:pt>
              <c:pt idx="298">
                <c:v>95.755673207966652</c:v>
              </c:pt>
              <c:pt idx="299">
                <c:v>95.381314250666662</c:v>
              </c:pt>
              <c:pt idx="300">
                <c:v>95.220874698000003</c:v>
              </c:pt>
              <c:pt idx="301">
                <c:v>95.220874697833338</c:v>
              </c:pt>
              <c:pt idx="302">
                <c:v>94.84651574083334</c:v>
              </c:pt>
              <c:pt idx="303">
                <c:v>94.739556038666663</c:v>
              </c:pt>
              <c:pt idx="304">
                <c:v>94.498896709199997</c:v>
              </c:pt>
              <c:pt idx="305">
                <c:v>94.391937007366664</c:v>
              </c:pt>
              <c:pt idx="306">
                <c:v>94.204757528999991</c:v>
              </c:pt>
              <c:pt idx="307">
                <c:v>93.750178795566669</c:v>
              </c:pt>
              <c:pt idx="308">
                <c:v>93.589739242566665</c:v>
              </c:pt>
              <c:pt idx="309">
                <c:v>93.964098199566664</c:v>
              </c:pt>
              <c:pt idx="310">
                <c:v>93.696698944400012</c:v>
              </c:pt>
              <c:pt idx="311">
                <c:v>93.696698944566663</c:v>
              </c:pt>
              <c:pt idx="312">
                <c:v>93.669959018900002</c:v>
              </c:pt>
              <c:pt idx="313">
                <c:v>93.562999316900004</c:v>
              </c:pt>
              <c:pt idx="314">
                <c:v>93.081680657966672</c:v>
              </c:pt>
              <c:pt idx="315">
                <c:v>93.028200806966652</c:v>
              </c:pt>
              <c:pt idx="316">
                <c:v>92.894501179466673</c:v>
              </c:pt>
              <c:pt idx="317">
                <c:v>92.734061626466655</c:v>
              </c:pt>
              <c:pt idx="318">
                <c:v>92.600361998999986</c:v>
              </c:pt>
              <c:pt idx="319">
                <c:v>92.60036199916668</c:v>
              </c:pt>
              <c:pt idx="320">
                <c:v>92.092303414699998</c:v>
              </c:pt>
              <c:pt idx="321">
                <c:v>91.77142430873333</c:v>
              </c:pt>
              <c:pt idx="322">
                <c:v>91.958603787199991</c:v>
              </c:pt>
              <c:pt idx="323">
                <c:v>91.878384010700003</c:v>
              </c:pt>
              <c:pt idx="324">
                <c:v>91.851644085033342</c:v>
              </c:pt>
              <c:pt idx="325">
                <c:v>91.049446320100003</c:v>
              </c:pt>
              <c:pt idx="326">
                <c:v>90.91574669260001</c:v>
              </c:pt>
              <c:pt idx="327">
                <c:v>91.076186245733354</c:v>
              </c:pt>
              <c:pt idx="328">
                <c:v>91.209885873066654</c:v>
              </c:pt>
              <c:pt idx="329">
                <c:v>91.156406022233341</c:v>
              </c:pt>
              <c:pt idx="330">
                <c:v>90.755307139799996</c:v>
              </c:pt>
              <c:pt idx="331">
                <c:v>90.808786990766677</c:v>
              </c:pt>
              <c:pt idx="332">
                <c:v>90.354208257266677</c:v>
              </c:pt>
              <c:pt idx="333">
                <c:v>90.434428033633324</c:v>
              </c:pt>
              <c:pt idx="334">
                <c:v>90.140288853133328</c:v>
              </c:pt>
              <c:pt idx="335">
                <c:v>89.899629523633337</c:v>
              </c:pt>
              <c:pt idx="336">
                <c:v>89.712450045333341</c:v>
              </c:pt>
              <c:pt idx="337">
                <c:v>89.418310864866669</c:v>
              </c:pt>
              <c:pt idx="338">
                <c:v>89.284611237333323</c:v>
              </c:pt>
              <c:pt idx="339">
                <c:v>89.043951908066674</c:v>
              </c:pt>
              <c:pt idx="340">
                <c:v>88.776552653066673</c:v>
              </c:pt>
              <c:pt idx="341">
                <c:v>88.80329257839999</c:v>
              </c:pt>
              <c:pt idx="342">
                <c:v>88.749812727533325</c:v>
              </c:pt>
              <c:pt idx="343">
                <c:v>88.936992205866659</c:v>
              </c:pt>
              <c:pt idx="344">
                <c:v>88.910252280533328</c:v>
              </c:pt>
              <c:pt idx="345">
                <c:v>88.535893323600007</c:v>
              </c:pt>
              <c:pt idx="346">
                <c:v>88.134794440933319</c:v>
              </c:pt>
              <c:pt idx="347">
                <c:v>87.920875037133328</c:v>
              </c:pt>
              <c:pt idx="348">
                <c:v>88.134794440933334</c:v>
              </c:pt>
              <c:pt idx="349">
                <c:v>88.188274291933325</c:v>
              </c:pt>
              <c:pt idx="350">
                <c:v>88.375453770600004</c:v>
              </c:pt>
              <c:pt idx="351">
                <c:v>88.215014217433335</c:v>
              </c:pt>
              <c:pt idx="352">
                <c:v>88.027834739100001</c:v>
              </c:pt>
              <c:pt idx="353">
                <c:v>88.108054515599989</c:v>
              </c:pt>
              <c:pt idx="354">
                <c:v>87.573256005433336</c:v>
              </c:pt>
              <c:pt idx="355">
                <c:v>87.680215707599999</c:v>
              </c:pt>
              <c:pt idx="356">
                <c:v>87.412816452466657</c:v>
              </c:pt>
              <c:pt idx="357">
                <c:v>87.279116825133329</c:v>
              </c:pt>
              <c:pt idx="358">
                <c:v>87.118677272133326</c:v>
              </c:pt>
              <c:pt idx="359">
                <c:v>87.091937346633316</c:v>
              </c:pt>
              <c:pt idx="360">
                <c:v>86.583878762133338</c:v>
              </c:pt>
              <c:pt idx="361">
                <c:v>86.744318314966677</c:v>
              </c:pt>
              <c:pt idx="362">
                <c:v>86.664098538633326</c:v>
              </c:pt>
              <c:pt idx="363">
                <c:v>86.717578389466667</c:v>
              </c:pt>
              <c:pt idx="364">
                <c:v>86.717578389666684</c:v>
              </c:pt>
              <c:pt idx="365">
                <c:v>86.690838464199999</c:v>
              </c:pt>
              <c:pt idx="366">
                <c:v>86.557138836666653</c:v>
              </c:pt>
              <c:pt idx="367">
                <c:v>86.236259730500009</c:v>
              </c:pt>
              <c:pt idx="368">
                <c:v>86.129300028700001</c:v>
              </c:pt>
              <c:pt idx="369">
                <c:v>85.728201146199993</c:v>
              </c:pt>
              <c:pt idx="370">
                <c:v>85.808420922699995</c:v>
              </c:pt>
              <c:pt idx="371">
                <c:v>85.86190077356666</c:v>
              </c:pt>
              <c:pt idx="372">
                <c:v>85.754941071566677</c:v>
              </c:pt>
              <c:pt idx="373">
                <c:v>85.567761593066663</c:v>
              </c:pt>
              <c:pt idx="374">
                <c:v>85.487541816733327</c:v>
              </c:pt>
              <c:pt idx="375">
                <c:v>85.059703008566672</c:v>
              </c:pt>
              <c:pt idx="376">
                <c:v>84.952743306766664</c:v>
              </c:pt>
              <c:pt idx="377">
                <c:v>85.006223157566666</c:v>
              </c:pt>
              <c:pt idx="378">
                <c:v>84.952743306766664</c:v>
              </c:pt>
              <c:pt idx="379">
                <c:v>84.685344051599998</c:v>
              </c:pt>
              <c:pt idx="380">
                <c:v>84.819043679266656</c:v>
              </c:pt>
              <c:pt idx="381">
                <c:v>84.578384349766665</c:v>
              </c:pt>
              <c:pt idx="382">
                <c:v>84.070325765133333</c:v>
              </c:pt>
              <c:pt idx="383">
                <c:v>84.043585839800002</c:v>
              </c:pt>
              <c:pt idx="384">
                <c:v>83.963366063133336</c:v>
              </c:pt>
              <c:pt idx="385">
                <c:v>84.204025392766667</c:v>
              </c:pt>
              <c:pt idx="386">
                <c:v>83.829666435800007</c:v>
              </c:pt>
              <c:pt idx="387">
                <c:v>83.722706733833334</c:v>
              </c:pt>
              <c:pt idx="388">
                <c:v>83.669226882666663</c:v>
              </c:pt>
              <c:pt idx="389">
                <c:v>83.589007106166662</c:v>
              </c:pt>
              <c:pt idx="390">
                <c:v>83.482047404166664</c:v>
              </c:pt>
              <c:pt idx="391">
                <c:v>83.348347776833336</c:v>
              </c:pt>
              <c:pt idx="392">
                <c:v>83.615747031833322</c:v>
              </c:pt>
              <c:pt idx="393">
                <c:v>83.401827627833327</c:v>
              </c:pt>
              <c:pt idx="394">
                <c:v>83.161168298166672</c:v>
              </c:pt>
              <c:pt idx="395">
                <c:v>83.187908223666668</c:v>
              </c:pt>
              <c:pt idx="396">
                <c:v>83.187908223833332</c:v>
              </c:pt>
              <c:pt idx="397">
                <c:v>82.73332949040001</c:v>
              </c:pt>
              <c:pt idx="398">
                <c:v>82.73332949040001</c:v>
              </c:pt>
              <c:pt idx="399">
                <c:v>82.840289192366669</c:v>
              </c:pt>
              <c:pt idx="400">
                <c:v>82.760069415866667</c:v>
              </c:pt>
              <c:pt idx="401">
                <c:v>82.733329490366671</c:v>
              </c:pt>
              <c:pt idx="402">
                <c:v>82.546150011899996</c:v>
              </c:pt>
              <c:pt idx="403">
                <c:v>82.412450384400003</c:v>
              </c:pt>
              <c:pt idx="404">
                <c:v>82.278750756899996</c:v>
              </c:pt>
              <c:pt idx="405">
                <c:v>82.118311203933345</c:v>
              </c:pt>
              <c:pt idx="406">
                <c:v>81.797432097933324</c:v>
              </c:pt>
              <c:pt idx="407">
                <c:v>81.93113172546667</c:v>
              </c:pt>
              <c:pt idx="408">
                <c:v>81.610252619500002</c:v>
              </c:pt>
              <c:pt idx="409">
                <c:v>81.610252619500002</c:v>
              </c:pt>
              <c:pt idx="410">
                <c:v>81.316113438999992</c:v>
              </c:pt>
              <c:pt idx="411">
                <c:v>81.423073140999989</c:v>
              </c:pt>
              <c:pt idx="412">
                <c:v>81.316113438999992</c:v>
              </c:pt>
              <c:pt idx="413">
                <c:v>81.209153736999994</c:v>
              </c:pt>
              <c:pt idx="414">
                <c:v>81.235893662500004</c:v>
              </c:pt>
              <c:pt idx="415">
                <c:v>81.342853364500002</c:v>
              </c:pt>
              <c:pt idx="416">
                <c:v>81.396333215500007</c:v>
              </c:pt>
              <c:pt idx="417">
                <c:v>81.209153737000008</c:v>
              </c:pt>
              <c:pt idx="418">
                <c:v>81.021974258533348</c:v>
              </c:pt>
              <c:pt idx="419">
                <c:v>81.128933960499992</c:v>
              </c:pt>
              <c:pt idx="420">
                <c:v>81.128933960499992</c:v>
              </c:pt>
              <c:pt idx="421">
                <c:v>80.727835078033323</c:v>
              </c:pt>
              <c:pt idx="422">
                <c:v>80.701095152533341</c:v>
              </c:pt>
              <c:pt idx="423">
                <c:v>80.647615301533335</c:v>
              </c:pt>
              <c:pt idx="424">
                <c:v>80.701095152533313</c:v>
              </c:pt>
              <c:pt idx="425">
                <c:v>80.460435823066675</c:v>
              </c:pt>
              <c:pt idx="426">
                <c:v>80.273256344566661</c:v>
              </c:pt>
              <c:pt idx="427">
                <c:v>80.21977649356667</c:v>
              </c:pt>
              <c:pt idx="428">
                <c:v>80.219776493566656</c:v>
              </c:pt>
              <c:pt idx="429">
                <c:v>80.112816791566672</c:v>
              </c:pt>
              <c:pt idx="430">
                <c:v>79.952377238600008</c:v>
              </c:pt>
              <c:pt idx="431">
                <c:v>79.8186776111</c:v>
              </c:pt>
              <c:pt idx="432">
                <c:v>79.604758207100005</c:v>
              </c:pt>
              <c:pt idx="433">
                <c:v>79.711717909133327</c:v>
              </c:pt>
              <c:pt idx="434">
                <c:v>79.738457834633337</c:v>
              </c:pt>
              <c:pt idx="435">
                <c:v>79.684977983633331</c:v>
              </c:pt>
              <c:pt idx="436">
                <c:v>79.524538430633342</c:v>
              </c:pt>
              <c:pt idx="437">
                <c:v>79.41757872863333</c:v>
              </c:pt>
              <c:pt idx="438">
                <c:v>79.283879101166676</c:v>
              </c:pt>
              <c:pt idx="439">
                <c:v>79.123439548166672</c:v>
              </c:pt>
              <c:pt idx="440">
                <c:v>79.043219771666671</c:v>
              </c:pt>
              <c:pt idx="441">
                <c:v>79.23039925016667</c:v>
              </c:pt>
              <c:pt idx="442">
                <c:v>78.989739920699989</c:v>
              </c:pt>
              <c:pt idx="443">
                <c:v>78.668860814699997</c:v>
              </c:pt>
              <c:pt idx="444">
                <c:v>78.856040293199996</c:v>
              </c:pt>
              <c:pt idx="445">
                <c:v>78.909520144200002</c:v>
              </c:pt>
              <c:pt idx="446">
                <c:v>78.722340665700003</c:v>
              </c:pt>
              <c:pt idx="447">
                <c:v>78.508421261699993</c:v>
              </c:pt>
              <c:pt idx="448">
                <c:v>78.481681336233336</c:v>
              </c:pt>
              <c:pt idx="449">
                <c:v>78.374721634233325</c:v>
              </c:pt>
              <c:pt idx="450">
                <c:v>78.454941410733326</c:v>
              </c:pt>
              <c:pt idx="451">
                <c:v>78.027102602766661</c:v>
              </c:pt>
              <c:pt idx="452">
                <c:v>77.652743645766677</c:v>
              </c:pt>
              <c:pt idx="453">
                <c:v>77.679483571266658</c:v>
              </c:pt>
              <c:pt idx="454">
                <c:v>77.78644327326667</c:v>
              </c:pt>
              <c:pt idx="455">
                <c:v>77.893402975266667</c:v>
              </c:pt>
              <c:pt idx="456">
                <c:v>77.599263794799995</c:v>
              </c:pt>
              <c:pt idx="457">
                <c:v>77.545783943833328</c:v>
              </c:pt>
              <c:pt idx="458">
                <c:v>77.224904837866674</c:v>
              </c:pt>
              <c:pt idx="459">
                <c:v>77.385344390766662</c:v>
              </c:pt>
              <c:pt idx="460">
                <c:v>77.331864539800009</c:v>
              </c:pt>
              <c:pt idx="461">
                <c:v>77.305124614299999</c:v>
              </c:pt>
              <c:pt idx="462">
                <c:v>77.305124614299999</c:v>
              </c:pt>
              <c:pt idx="463">
                <c:v>77.278384688833327</c:v>
              </c:pt>
              <c:pt idx="464">
                <c:v>77.224904837833336</c:v>
              </c:pt>
              <c:pt idx="465">
                <c:v>77.17142498683333</c:v>
              </c:pt>
              <c:pt idx="466">
                <c:v>76.823805955366666</c:v>
              </c:pt>
              <c:pt idx="467">
                <c:v>76.877285806366658</c:v>
              </c:pt>
              <c:pt idx="468">
                <c:v>76.877285806366672</c:v>
              </c:pt>
              <c:pt idx="469">
                <c:v>76.79706602986667</c:v>
              </c:pt>
              <c:pt idx="470">
                <c:v>76.609886551366671</c:v>
              </c:pt>
              <c:pt idx="471">
                <c:v>76.609886551366657</c:v>
              </c:pt>
              <c:pt idx="472">
                <c:v>76.583146625866675</c:v>
              </c:pt>
              <c:pt idx="473">
                <c:v>76.342487296366656</c:v>
              </c:pt>
              <c:pt idx="474">
                <c:v>76.369227221900005</c:v>
              </c:pt>
              <c:pt idx="475">
                <c:v>76.128567892433338</c:v>
              </c:pt>
              <c:pt idx="476">
                <c:v>75.994868264900006</c:v>
              </c:pt>
              <c:pt idx="477">
                <c:v>76.342487296399995</c:v>
              </c:pt>
              <c:pt idx="478">
                <c:v>75.994868264933331</c:v>
              </c:pt>
              <c:pt idx="479">
                <c:v>75.941388413933325</c:v>
              </c:pt>
              <c:pt idx="480">
                <c:v>75.834428711933342</c:v>
              </c:pt>
              <c:pt idx="481">
                <c:v>75.861168637433323</c:v>
              </c:pt>
              <c:pt idx="482">
                <c:v>75.780948860933336</c:v>
              </c:pt>
              <c:pt idx="483">
                <c:v>75.914648488433329</c:v>
              </c:pt>
              <c:pt idx="484">
                <c:v>75.700729084433334</c:v>
              </c:pt>
              <c:pt idx="485">
                <c:v>75.72746900993333</c:v>
              </c:pt>
              <c:pt idx="486">
                <c:v>75.673989158933338</c:v>
              </c:pt>
              <c:pt idx="487">
                <c:v>75.593769382466675</c:v>
              </c:pt>
              <c:pt idx="488">
                <c:v>75.433329829466672</c:v>
              </c:pt>
              <c:pt idx="489">
                <c:v>75.139190649</c:v>
              </c:pt>
              <c:pt idx="490">
                <c:v>75.058970872499998</c:v>
              </c:pt>
              <c:pt idx="491">
                <c:v>74.952011170500001</c:v>
              </c:pt>
              <c:pt idx="492">
                <c:v>74.73809176653333</c:v>
              </c:pt>
              <c:pt idx="493">
                <c:v>74.818311543033346</c:v>
              </c:pt>
              <c:pt idx="494">
                <c:v>74.791571617533336</c:v>
              </c:pt>
              <c:pt idx="495">
                <c:v>74.845051468533327</c:v>
              </c:pt>
              <c:pt idx="496">
                <c:v>74.524172362533321</c:v>
              </c:pt>
              <c:pt idx="497">
                <c:v>74.443952586033333</c:v>
              </c:pt>
              <c:pt idx="498">
                <c:v>74.390472735033327</c:v>
              </c:pt>
              <c:pt idx="499">
                <c:v>74.443952586033333</c:v>
              </c:pt>
              <c:pt idx="500">
                <c:v>74.550912288033331</c:v>
              </c:pt>
              <c:pt idx="501">
                <c:v>74.256773107566673</c:v>
              </c:pt>
              <c:pt idx="502">
                <c:v>74.203293256533343</c:v>
              </c:pt>
              <c:pt idx="503">
                <c:v>73.989373852566658</c:v>
              </c:pt>
              <c:pt idx="504">
                <c:v>73.855674225066664</c:v>
              </c:pt>
              <c:pt idx="505">
                <c:v>73.989373852566658</c:v>
              </c:pt>
              <c:pt idx="506">
                <c:v>73.935894001566666</c:v>
              </c:pt>
              <c:pt idx="507">
                <c:v>73.882414150600013</c:v>
              </c:pt>
              <c:pt idx="508">
                <c:v>73.802194374099997</c:v>
              </c:pt>
              <c:pt idx="509">
                <c:v>73.615014895599998</c:v>
              </c:pt>
              <c:pt idx="510">
                <c:v>73.828934299566654</c:v>
              </c:pt>
              <c:pt idx="511">
                <c:v>73.588274970100002</c:v>
              </c:pt>
              <c:pt idx="512">
                <c:v>73.29413578963333</c:v>
              </c:pt>
              <c:pt idx="513">
                <c:v>73.294135789666669</c:v>
              </c:pt>
              <c:pt idx="514">
                <c:v>73.32087571513334</c:v>
              </c:pt>
              <c:pt idx="515">
                <c:v>73.026736534633343</c:v>
              </c:pt>
              <c:pt idx="516">
                <c:v>72.973256683633338</c:v>
              </c:pt>
              <c:pt idx="517">
                <c:v>72.491938024700005</c:v>
              </c:pt>
              <c:pt idx="518">
                <c:v>72.652377577666655</c:v>
              </c:pt>
              <c:pt idx="519">
                <c:v>72.759337279700006</c:v>
              </c:pt>
              <c:pt idx="520">
                <c:v>72.518677950200001</c:v>
              </c:pt>
              <c:pt idx="521">
                <c:v>72.759337279700006</c:v>
              </c:pt>
              <c:pt idx="522">
                <c:v>72.652377577699994</c:v>
              </c:pt>
              <c:pt idx="523">
                <c:v>72.304758546233344</c:v>
              </c:pt>
              <c:pt idx="524">
                <c:v>72.358238397199997</c:v>
              </c:pt>
              <c:pt idx="525">
                <c:v>72.304758546199992</c:v>
              </c:pt>
              <c:pt idx="526">
                <c:v>72.278018620699996</c:v>
              </c:pt>
              <c:pt idx="527">
                <c:v>72.064099216733325</c:v>
              </c:pt>
              <c:pt idx="528">
                <c:v>71.930399589266656</c:v>
              </c:pt>
              <c:pt idx="529">
                <c:v>71.876919738266665</c:v>
              </c:pt>
              <c:pt idx="530">
                <c:v>71.823439887266673</c:v>
              </c:pt>
              <c:pt idx="531">
                <c:v>71.663000334300008</c:v>
              </c:pt>
              <c:pt idx="532">
                <c:v>71.823439887266673</c:v>
              </c:pt>
              <c:pt idx="533">
                <c:v>71.823439887266673</c:v>
              </c:pt>
              <c:pt idx="534">
                <c:v>71.68974025979999</c:v>
              </c:pt>
              <c:pt idx="535">
                <c:v>71.609520483300003</c:v>
              </c:pt>
              <c:pt idx="536">
                <c:v>71.449080930299999</c:v>
              </c:pt>
              <c:pt idx="537">
                <c:v>71.502560781300005</c:v>
              </c:pt>
              <c:pt idx="538">
                <c:v>71.2619014518</c:v>
              </c:pt>
              <c:pt idx="539">
                <c:v>71.074721973333325</c:v>
              </c:pt>
              <c:pt idx="540">
                <c:v>71.208421600799994</c:v>
              </c:pt>
              <c:pt idx="541">
                <c:v>71.047982047800005</c:v>
              </c:pt>
              <c:pt idx="542">
                <c:v>70.807322718333339</c:v>
              </c:pt>
              <c:pt idx="543">
                <c:v>70.700363016333327</c:v>
              </c:pt>
              <c:pt idx="544">
                <c:v>70.67362309086667</c:v>
              </c:pt>
              <c:pt idx="545">
                <c:v>70.807322718333339</c:v>
              </c:pt>
              <c:pt idx="546">
                <c:v>70.88754249483334</c:v>
              </c:pt>
              <c:pt idx="547">
                <c:v>70.539923463333324</c:v>
              </c:pt>
              <c:pt idx="548">
                <c:v>70.486443612366671</c:v>
              </c:pt>
              <c:pt idx="549">
                <c:v>70.513183537866666</c:v>
              </c:pt>
              <c:pt idx="550">
                <c:v>70.352743984866663</c:v>
              </c:pt>
              <c:pt idx="551">
                <c:v>70.566663388866672</c:v>
              </c:pt>
              <c:pt idx="552">
                <c:v>70.326004059400006</c:v>
              </c:pt>
              <c:pt idx="553">
                <c:v>70.219044357399994</c:v>
              </c:pt>
              <c:pt idx="554">
                <c:v>70.326004059400006</c:v>
              </c:pt>
              <c:pt idx="555">
                <c:v>70.299264133866657</c:v>
              </c:pt>
              <c:pt idx="556">
                <c:v>70.031864878900009</c:v>
              </c:pt>
              <c:pt idx="557">
                <c:v>70.219044357399994</c:v>
              </c:pt>
              <c:pt idx="558">
                <c:v>70.058604804400005</c:v>
              </c:pt>
              <c:pt idx="559">
                <c:v>69.924905176899998</c:v>
              </c:pt>
              <c:pt idx="560">
                <c:v>69.924905176899998</c:v>
              </c:pt>
              <c:pt idx="561">
                <c:v>69.657505921899997</c:v>
              </c:pt>
              <c:pt idx="562">
                <c:v>69.791205549400004</c:v>
              </c:pt>
              <c:pt idx="563">
                <c:v>69.844685400399996</c:v>
              </c:pt>
              <c:pt idx="564">
                <c:v>69.817945474900014</c:v>
              </c:pt>
              <c:pt idx="565">
                <c:v>69.764465623900008</c:v>
              </c:pt>
              <c:pt idx="566">
                <c:v>69.657505921900011</c:v>
              </c:pt>
              <c:pt idx="567">
                <c:v>69.630765996400001</c:v>
              </c:pt>
              <c:pt idx="568">
                <c:v>69.604026070899991</c:v>
              </c:pt>
              <c:pt idx="569">
                <c:v>69.684245847399993</c:v>
              </c:pt>
              <c:pt idx="570">
                <c:v>69.550546219933324</c:v>
              </c:pt>
              <c:pt idx="571">
                <c:v>69.497066368933332</c:v>
              </c:pt>
              <c:pt idx="572">
                <c:v>69.256407039433341</c:v>
              </c:pt>
              <c:pt idx="573">
                <c:v>69.095967486433324</c:v>
              </c:pt>
              <c:pt idx="574">
                <c:v>68.935527933466673</c:v>
              </c:pt>
              <c:pt idx="575">
                <c:v>68.882048082499992</c:v>
              </c:pt>
              <c:pt idx="576">
                <c:v>69.042487635466671</c:v>
              </c:pt>
              <c:pt idx="577">
                <c:v>68.855308156999996</c:v>
              </c:pt>
              <c:pt idx="578">
                <c:v>68.721608529499989</c:v>
              </c:pt>
              <c:pt idx="579">
                <c:v>68.989007784466665</c:v>
              </c:pt>
              <c:pt idx="580">
                <c:v>68.989007784466665</c:v>
              </c:pt>
              <c:pt idx="581">
                <c:v>68.8285682315</c:v>
              </c:pt>
              <c:pt idx="582">
                <c:v>68.748348454999999</c:v>
              </c:pt>
              <c:pt idx="583">
                <c:v>68.427469349000006</c:v>
              </c:pt>
              <c:pt idx="584">
                <c:v>68.240289870566656</c:v>
              </c:pt>
              <c:pt idx="585">
                <c:v>68.480949199999998</c:v>
              </c:pt>
              <c:pt idx="586">
                <c:v>68.373989498033325</c:v>
              </c:pt>
              <c:pt idx="587">
                <c:v>68.213549945033336</c:v>
              </c:pt>
              <c:pt idx="588">
                <c:v>68.160070094033344</c:v>
              </c:pt>
              <c:pt idx="589">
                <c:v>68.240289870533331</c:v>
              </c:pt>
              <c:pt idx="590">
                <c:v>68.347249572533329</c:v>
              </c:pt>
              <c:pt idx="591">
                <c:v>68.267029796033341</c:v>
              </c:pt>
              <c:pt idx="592">
                <c:v>68.026370466533336</c:v>
              </c:pt>
              <c:pt idx="593">
                <c:v>67.946150690066659</c:v>
              </c:pt>
              <c:pt idx="594">
                <c:v>68.160070094066668</c:v>
              </c:pt>
              <c:pt idx="595">
                <c:v>68.133330168533334</c:v>
              </c:pt>
              <c:pt idx="596">
                <c:v>68.026370466533322</c:v>
              </c:pt>
              <c:pt idx="597">
                <c:v>67.865930913566658</c:v>
              </c:pt>
              <c:pt idx="598">
                <c:v>67.919410764533339</c:v>
              </c:pt>
              <c:pt idx="599">
                <c:v>67.919410764533339</c:v>
              </c:pt>
              <c:pt idx="600">
                <c:v>67.59853165860001</c:v>
              </c:pt>
              <c:pt idx="601">
                <c:v>67.5717917331</c:v>
              </c:pt>
              <c:pt idx="602">
                <c:v>67.678751435066673</c:v>
              </c:pt>
              <c:pt idx="603">
                <c:v>67.625271584099991</c:v>
              </c:pt>
              <c:pt idx="604">
                <c:v>67.678751435099997</c:v>
              </c:pt>
              <c:pt idx="605">
                <c:v>67.545051807633328</c:v>
              </c:pt>
              <c:pt idx="606">
                <c:v>67.598531658599995</c:v>
              </c:pt>
              <c:pt idx="607">
                <c:v>67.652011509600001</c:v>
              </c:pt>
              <c:pt idx="608">
                <c:v>67.678751435099997</c:v>
              </c:pt>
              <c:pt idx="609">
                <c:v>67.491571956633337</c:v>
              </c:pt>
              <c:pt idx="610">
                <c:v>67.331132403633333</c:v>
              </c:pt>
              <c:pt idx="611">
                <c:v>67.384612254633339</c:v>
              </c:pt>
              <c:pt idx="612">
                <c:v>67.331132403633333</c:v>
              </c:pt>
              <c:pt idx="613">
                <c:v>67.384612254633325</c:v>
              </c:pt>
              <c:pt idx="614">
                <c:v>67.19743277613334</c:v>
              </c:pt>
              <c:pt idx="615">
                <c:v>67.250912627133332</c:v>
              </c:pt>
              <c:pt idx="616">
                <c:v>67.277652552633342</c:v>
              </c:pt>
              <c:pt idx="617">
                <c:v>67.197432776133326</c:v>
              </c:pt>
              <c:pt idx="618">
                <c:v>67.17069285063333</c:v>
              </c:pt>
              <c:pt idx="619">
                <c:v>67.117212999633338</c:v>
              </c:pt>
              <c:pt idx="620">
                <c:v>67.036993223133337</c:v>
              </c:pt>
              <c:pt idx="621">
                <c:v>66.956773446666659</c:v>
              </c:pt>
              <c:pt idx="622">
                <c:v>66.956773446666659</c:v>
              </c:pt>
              <c:pt idx="623">
                <c:v>66.983513372133345</c:v>
              </c:pt>
              <c:pt idx="624">
                <c:v>66.956773446633335</c:v>
              </c:pt>
              <c:pt idx="625">
                <c:v>67.063733148633332</c:v>
              </c:pt>
              <c:pt idx="626">
                <c:v>66.983513372133345</c:v>
              </c:pt>
              <c:pt idx="627">
                <c:v>66.79633389366667</c:v>
              </c:pt>
              <c:pt idx="628">
                <c:v>66.76959396816666</c:v>
              </c:pt>
              <c:pt idx="629">
                <c:v>66.79633389366667</c:v>
              </c:pt>
              <c:pt idx="630">
                <c:v>66.930033521166663</c:v>
              </c:pt>
              <c:pt idx="631">
                <c:v>66.903293595666668</c:v>
              </c:pt>
              <c:pt idx="632">
                <c:v>66.76959396816666</c:v>
              </c:pt>
              <c:pt idx="633">
                <c:v>66.742854042666679</c:v>
              </c:pt>
              <c:pt idx="634">
                <c:v>66.76959396816666</c:v>
              </c:pt>
              <c:pt idx="635">
                <c:v>66.742854042666679</c:v>
              </c:pt>
              <c:pt idx="636">
                <c:v>66.716114117166669</c:v>
              </c:pt>
              <c:pt idx="637">
                <c:v>66.635894340666667</c:v>
              </c:pt>
              <c:pt idx="638">
                <c:v>66.555674564166665</c:v>
              </c:pt>
              <c:pt idx="639">
                <c:v>66.662634266166663</c:v>
              </c:pt>
              <c:pt idx="640">
                <c:v>66.421974936666672</c:v>
              </c:pt>
              <c:pt idx="641">
                <c:v>66.475454787666663</c:v>
              </c:pt>
              <c:pt idx="642">
                <c:v>66.448714862200006</c:v>
              </c:pt>
              <c:pt idx="643">
                <c:v>66.502194713166659</c:v>
              </c:pt>
              <c:pt idx="644">
                <c:v>66.502194713166659</c:v>
              </c:pt>
              <c:pt idx="645">
                <c:v>66.502194713166659</c:v>
              </c:pt>
              <c:pt idx="646">
                <c:v>66.288275309200003</c:v>
              </c:pt>
              <c:pt idx="647">
                <c:v>66.395235011166662</c:v>
              </c:pt>
              <c:pt idx="648">
                <c:v>66.368495085666666</c:v>
              </c:pt>
              <c:pt idx="649">
                <c:v>66.315015234699999</c:v>
              </c:pt>
              <c:pt idx="650">
                <c:v>66.208055532699987</c:v>
              </c:pt>
              <c:pt idx="651">
                <c:v>66.101095830733342</c:v>
              </c:pt>
              <c:pt idx="652">
                <c:v>66.18131560723333</c:v>
              </c:pt>
              <c:pt idx="653">
                <c:v>66.20805553273334</c:v>
              </c:pt>
              <c:pt idx="654">
                <c:v>65.994136128733331</c:v>
              </c:pt>
              <c:pt idx="655">
                <c:v>66.020876054233327</c:v>
              </c:pt>
              <c:pt idx="656">
                <c:v>65.913916352233329</c:v>
              </c:pt>
              <c:pt idx="657">
                <c:v>66.047615979733337</c:v>
              </c:pt>
              <c:pt idx="658">
                <c:v>65.833696575733327</c:v>
              </c:pt>
              <c:pt idx="659">
                <c:v>65.860436501233337</c:v>
              </c:pt>
              <c:pt idx="660">
                <c:v>65.780216724733336</c:v>
              </c:pt>
              <c:pt idx="661">
                <c:v>65.887176426733333</c:v>
              </c:pt>
              <c:pt idx="662">
                <c:v>65.72673687373333</c:v>
              </c:pt>
              <c:pt idx="663">
                <c:v>65.806956650233332</c:v>
              </c:pt>
              <c:pt idx="664">
                <c:v>65.833696575733327</c:v>
              </c:pt>
              <c:pt idx="665">
                <c:v>65.806956650233332</c:v>
              </c:pt>
              <c:pt idx="666">
                <c:v>65.593037246266661</c:v>
              </c:pt>
              <c:pt idx="667">
                <c:v>65.566297320766665</c:v>
              </c:pt>
              <c:pt idx="668">
                <c:v>65.432597693266658</c:v>
              </c:pt>
              <c:pt idx="669">
                <c:v>65.646517097266667</c:v>
              </c:pt>
              <c:pt idx="670">
                <c:v>65.646517097266667</c:v>
              </c:pt>
              <c:pt idx="671">
                <c:v>65.593037246266661</c:v>
              </c:pt>
              <c:pt idx="672">
                <c:v>65.619777171733332</c:v>
              </c:pt>
              <c:pt idx="673">
                <c:v>65.619777171733332</c:v>
              </c:pt>
              <c:pt idx="674">
                <c:v>65.432597693266658</c:v>
              </c:pt>
              <c:pt idx="675">
                <c:v>65.512817469766659</c:v>
              </c:pt>
              <c:pt idx="676">
                <c:v>65.539557395266669</c:v>
              </c:pt>
              <c:pt idx="677">
                <c:v>65.566297320766665</c:v>
              </c:pt>
              <c:pt idx="678">
                <c:v>65.432597693266658</c:v>
              </c:pt>
              <c:pt idx="679">
                <c:v>65.432597693266658</c:v>
              </c:pt>
              <c:pt idx="680">
                <c:v>65.432597693266672</c:v>
              </c:pt>
              <c:pt idx="681">
                <c:v>65.35237791676667</c:v>
              </c:pt>
              <c:pt idx="682">
                <c:v>65.245418214766673</c:v>
              </c:pt>
              <c:pt idx="683">
                <c:v>65.191938363766667</c:v>
              </c:pt>
              <c:pt idx="684">
                <c:v>65.245418214766673</c:v>
              </c:pt>
              <c:pt idx="685">
                <c:v>65.191938363766667</c:v>
              </c:pt>
              <c:pt idx="686">
                <c:v>65.272158140266683</c:v>
              </c:pt>
              <c:pt idx="687">
                <c:v>65.218678289266663</c:v>
              </c:pt>
              <c:pt idx="688">
                <c:v>65.191938363766667</c:v>
              </c:pt>
              <c:pt idx="689">
                <c:v>65.084978661800008</c:v>
              </c:pt>
              <c:pt idx="690">
                <c:v>64.924539108800005</c:v>
              </c:pt>
              <c:pt idx="691">
                <c:v>65.084978661800008</c:v>
              </c:pt>
              <c:pt idx="692">
                <c:v>65.004758885266668</c:v>
              </c:pt>
              <c:pt idx="693">
                <c:v>64.978018959799996</c:v>
              </c:pt>
              <c:pt idx="694">
                <c:v>64.897799183299995</c:v>
              </c:pt>
              <c:pt idx="695">
                <c:v>64.924539108800005</c:v>
              </c:pt>
              <c:pt idx="696">
                <c:v>64.951279034300001</c:v>
              </c:pt>
              <c:pt idx="697">
                <c:v>64.817579406833332</c:v>
              </c:pt>
              <c:pt idx="698">
                <c:v>64.897799183333333</c:v>
              </c:pt>
              <c:pt idx="699">
                <c:v>64.924539108800005</c:v>
              </c:pt>
              <c:pt idx="700">
                <c:v>64.73735963033333</c:v>
              </c:pt>
              <c:pt idx="701">
                <c:v>64.73735963033333</c:v>
              </c:pt>
              <c:pt idx="702">
                <c:v>64.924539108800005</c:v>
              </c:pt>
              <c:pt idx="703">
                <c:v>64.710619704833334</c:v>
              </c:pt>
              <c:pt idx="704">
                <c:v>64.73735963033333</c:v>
              </c:pt>
              <c:pt idx="705">
                <c:v>64.603660002833337</c:v>
              </c:pt>
              <c:pt idx="706">
                <c:v>64.683879779333324</c:v>
              </c:pt>
              <c:pt idx="707">
                <c:v>64.657139853833328</c:v>
              </c:pt>
              <c:pt idx="708">
                <c:v>64.550180151833331</c:v>
              </c:pt>
              <c:pt idx="709">
                <c:v>64.630399928333318</c:v>
              </c:pt>
              <c:pt idx="710">
                <c:v>64.550180151833331</c:v>
              </c:pt>
              <c:pt idx="711">
                <c:v>64.496700300833325</c:v>
              </c:pt>
              <c:pt idx="712">
                <c:v>64.36300067336667</c:v>
              </c:pt>
              <c:pt idx="713">
                <c:v>64.36300067336667</c:v>
              </c:pt>
              <c:pt idx="714">
                <c:v>64.416480524333338</c:v>
              </c:pt>
              <c:pt idx="715">
                <c:v>64.389740598833328</c:v>
              </c:pt>
              <c:pt idx="716">
                <c:v>64.336260747833336</c:v>
              </c:pt>
              <c:pt idx="717">
                <c:v>64.336260747833336</c:v>
              </c:pt>
              <c:pt idx="718">
                <c:v>64.256040971366659</c:v>
              </c:pt>
              <c:pt idx="719">
                <c:v>64.229301045866677</c:v>
              </c:pt>
              <c:pt idx="720">
                <c:v>64.309520822366665</c:v>
              </c:pt>
              <c:pt idx="721">
                <c:v>64.416480524366662</c:v>
              </c:pt>
              <c:pt idx="722">
                <c:v>64.282780896866669</c:v>
              </c:pt>
              <c:pt idx="723">
                <c:v>64.202561120366667</c:v>
              </c:pt>
              <c:pt idx="724">
                <c:v>64.229301045866677</c:v>
              </c:pt>
              <c:pt idx="725">
                <c:v>64.33626074786666</c:v>
              </c:pt>
              <c:pt idx="726">
                <c:v>64.336260747866675</c:v>
              </c:pt>
              <c:pt idx="727">
                <c:v>64.175821194866671</c:v>
              </c:pt>
              <c:pt idx="728">
                <c:v>64.175821194866671</c:v>
              </c:pt>
              <c:pt idx="729">
                <c:v>64.175821194866671</c:v>
              </c:pt>
              <c:pt idx="730">
                <c:v>64.149081269366675</c:v>
              </c:pt>
              <c:pt idx="731">
                <c:v>64.202561120366667</c:v>
              </c:pt>
              <c:pt idx="732">
                <c:v>64.042121567366664</c:v>
              </c:pt>
              <c:pt idx="733">
                <c:v>64.09560141836667</c:v>
              </c:pt>
              <c:pt idx="734">
                <c:v>64.122341343866665</c:v>
              </c:pt>
              <c:pt idx="735">
                <c:v>64.015381641866668</c:v>
              </c:pt>
              <c:pt idx="736">
                <c:v>64.015381641866668</c:v>
              </c:pt>
              <c:pt idx="737">
                <c:v>63.935161865366666</c:v>
              </c:pt>
              <c:pt idx="738">
                <c:v>64.175821194866671</c:v>
              </c:pt>
              <c:pt idx="739">
                <c:v>63.961901790866669</c:v>
              </c:pt>
              <c:pt idx="740">
                <c:v>63.854942088866665</c:v>
              </c:pt>
              <c:pt idx="741">
                <c:v>63.801462237900004</c:v>
              </c:pt>
              <c:pt idx="742">
                <c:v>63.747982386899999</c:v>
              </c:pt>
              <c:pt idx="743">
                <c:v>63.854942088866665</c:v>
              </c:pt>
              <c:pt idx="744">
                <c:v>63.908421939866663</c:v>
              </c:pt>
              <c:pt idx="745">
                <c:v>63.721242461366671</c:v>
              </c:pt>
              <c:pt idx="746">
                <c:v>63.881682014366675</c:v>
              </c:pt>
              <c:pt idx="747">
                <c:v>63.77472231236667</c:v>
              </c:pt>
              <c:pt idx="748">
                <c:v>63.74798238686666</c:v>
              </c:pt>
              <c:pt idx="749">
                <c:v>63.641022684900001</c:v>
              </c:pt>
              <c:pt idx="750">
                <c:v>63.8282021634</c:v>
              </c:pt>
              <c:pt idx="751">
                <c:v>63.641022684900001</c:v>
              </c:pt>
              <c:pt idx="752">
                <c:v>63.667762610399997</c:v>
              </c:pt>
              <c:pt idx="753">
                <c:v>63.801462237900004</c:v>
              </c:pt>
              <c:pt idx="754">
                <c:v>63.667762610399997</c:v>
              </c:pt>
              <c:pt idx="755">
                <c:v>63.6945025359</c:v>
              </c:pt>
              <c:pt idx="756">
                <c:v>63.614282759399998</c:v>
              </c:pt>
              <c:pt idx="757">
                <c:v>63.6945025359</c:v>
              </c:pt>
              <c:pt idx="758">
                <c:v>63.641022684900001</c:v>
              </c:pt>
              <c:pt idx="759">
                <c:v>63.534062982899997</c:v>
              </c:pt>
              <c:pt idx="760">
                <c:v>63.453843206399995</c:v>
              </c:pt>
              <c:pt idx="761">
                <c:v>63.534062982899997</c:v>
              </c:pt>
              <c:pt idx="762">
                <c:v>63.453843206399995</c:v>
              </c:pt>
              <c:pt idx="763">
                <c:v>63.534062982900004</c:v>
              </c:pt>
              <c:pt idx="764">
                <c:v>63.400363355399996</c:v>
              </c:pt>
              <c:pt idx="765">
                <c:v>63.373623429933332</c:v>
              </c:pt>
              <c:pt idx="766">
                <c:v>63.534062982899997</c:v>
              </c:pt>
              <c:pt idx="767">
                <c:v>63.427103280900006</c:v>
              </c:pt>
              <c:pt idx="768">
                <c:v>63.3736234299</c:v>
              </c:pt>
              <c:pt idx="769">
                <c:v>63.346883504400004</c:v>
              </c:pt>
              <c:pt idx="770">
                <c:v>63.400363355399996</c:v>
              </c:pt>
              <c:pt idx="771">
                <c:v>63.400363355400003</c:v>
              </c:pt>
              <c:pt idx="772">
                <c:v>63.507323057399994</c:v>
              </c:pt>
              <c:pt idx="773">
                <c:v>63.320143578933333</c:v>
              </c:pt>
              <c:pt idx="774">
                <c:v>63.400363355399996</c:v>
              </c:pt>
              <c:pt idx="775">
                <c:v>63.2399238024</c:v>
              </c:pt>
              <c:pt idx="776">
                <c:v>63.106224174933324</c:v>
              </c:pt>
              <c:pt idx="777">
                <c:v>63.213183876899997</c:v>
              </c:pt>
              <c:pt idx="778">
                <c:v>63.052744323966671</c:v>
              </c:pt>
              <c:pt idx="779">
                <c:v>63.15970402593333</c:v>
              </c:pt>
              <c:pt idx="780">
                <c:v>63.239923802433339</c:v>
              </c:pt>
              <c:pt idx="781">
                <c:v>63.132964100433334</c:v>
              </c:pt>
              <c:pt idx="782">
                <c:v>63.266663727933327</c:v>
              </c:pt>
              <c:pt idx="783">
                <c:v>63.293403653399992</c:v>
              </c:pt>
              <c:pt idx="784">
                <c:v>63.18644395143334</c:v>
              </c:pt>
              <c:pt idx="785">
                <c:v>63.15970402593333</c:v>
              </c:pt>
              <c:pt idx="786">
                <c:v>63.15970402593333</c:v>
              </c:pt>
              <c:pt idx="787">
                <c:v>63.106224174966663</c:v>
              </c:pt>
              <c:pt idx="788">
                <c:v>62.999264472966672</c:v>
              </c:pt>
              <c:pt idx="789">
                <c:v>63.213183876933329</c:v>
              </c:pt>
              <c:pt idx="790">
                <c:v>63.052744323966671</c:v>
              </c:pt>
              <c:pt idx="791">
                <c:v>62.999264472966672</c:v>
              </c:pt>
              <c:pt idx="792">
                <c:v>62.892304770966668</c:v>
              </c:pt>
              <c:pt idx="793">
                <c:v>62.972524547466662</c:v>
              </c:pt>
              <c:pt idx="794">
                <c:v>62.945784621966673</c:v>
              </c:pt>
              <c:pt idx="795">
                <c:v>63.052744323966671</c:v>
              </c:pt>
              <c:pt idx="796">
                <c:v>62.972524547466662</c:v>
              </c:pt>
              <c:pt idx="797">
                <c:v>62.892304770966668</c:v>
              </c:pt>
              <c:pt idx="798">
                <c:v>63.026004398466661</c:v>
              </c:pt>
              <c:pt idx="799">
                <c:v>63.026004398466661</c:v>
              </c:pt>
              <c:pt idx="800">
                <c:v>62.812084994466659</c:v>
              </c:pt>
              <c:pt idx="801">
                <c:v>62.78534506896667</c:v>
              </c:pt>
              <c:pt idx="802">
                <c:v>62.758605143466667</c:v>
              </c:pt>
              <c:pt idx="803">
                <c:v>62.945784621966673</c:v>
              </c:pt>
              <c:pt idx="804">
                <c:v>62.75860514346666</c:v>
              </c:pt>
              <c:pt idx="805">
                <c:v>62.651645441466663</c:v>
              </c:pt>
              <c:pt idx="806">
                <c:v>62.812084994466666</c:v>
              </c:pt>
              <c:pt idx="807">
                <c:v>62.78534506896667</c:v>
              </c:pt>
              <c:pt idx="808">
                <c:v>62.651645441466663</c:v>
              </c:pt>
              <c:pt idx="809">
                <c:v>62.651645441466663</c:v>
              </c:pt>
              <c:pt idx="810">
                <c:v>62.705125292466668</c:v>
              </c:pt>
              <c:pt idx="811">
                <c:v>62.731865217966664</c:v>
              </c:pt>
              <c:pt idx="812">
                <c:v>62.812084994466666</c:v>
              </c:pt>
              <c:pt idx="813">
                <c:v>62.731865217966664</c:v>
              </c:pt>
              <c:pt idx="814">
                <c:v>62.651645441500001</c:v>
              </c:pt>
              <c:pt idx="815">
                <c:v>62.571425664999992</c:v>
              </c:pt>
              <c:pt idx="816">
                <c:v>62.544685739500004</c:v>
              </c:pt>
              <c:pt idx="817">
                <c:v>62.598165590500003</c:v>
              </c:pt>
              <c:pt idx="818">
                <c:v>62.651645441500001</c:v>
              </c:pt>
              <c:pt idx="819">
                <c:v>62.731865217966664</c:v>
              </c:pt>
              <c:pt idx="820">
                <c:v>62.624905515999991</c:v>
              </c:pt>
              <c:pt idx="821">
                <c:v>62.678385366966666</c:v>
              </c:pt>
              <c:pt idx="822">
                <c:v>62.651645441466663</c:v>
              </c:pt>
              <c:pt idx="823">
                <c:v>62.705125292466668</c:v>
              </c:pt>
              <c:pt idx="824">
                <c:v>62.598165590500003</c:v>
              </c:pt>
              <c:pt idx="825">
                <c:v>62.598165590500003</c:v>
              </c:pt>
              <c:pt idx="826">
                <c:v>62.491205888499998</c:v>
              </c:pt>
              <c:pt idx="827">
                <c:v>62.624905515999991</c:v>
              </c:pt>
              <c:pt idx="828">
                <c:v>62.544685739500004</c:v>
              </c:pt>
              <c:pt idx="829">
                <c:v>62.437726037499999</c:v>
              </c:pt>
              <c:pt idx="830">
                <c:v>62.464465963000002</c:v>
              </c:pt>
              <c:pt idx="831">
                <c:v>62.3842461865</c:v>
              </c:pt>
              <c:pt idx="832">
                <c:v>62.598165590500003</c:v>
              </c:pt>
              <c:pt idx="833">
                <c:v>62.491205888499998</c:v>
              </c:pt>
              <c:pt idx="834">
                <c:v>62.437726037499999</c:v>
              </c:pt>
              <c:pt idx="835">
                <c:v>62.3842461865</c:v>
              </c:pt>
              <c:pt idx="836">
                <c:v>62.357506261000005</c:v>
              </c:pt>
              <c:pt idx="837">
                <c:v>62.3842461865</c:v>
              </c:pt>
              <c:pt idx="838">
                <c:v>62.464465963000002</c:v>
              </c:pt>
              <c:pt idx="839">
                <c:v>62.304026410000006</c:v>
              </c:pt>
              <c:pt idx="840">
                <c:v>62.223806633499997</c:v>
              </c:pt>
              <c:pt idx="841">
                <c:v>62.250546559000007</c:v>
              </c:pt>
              <c:pt idx="842">
                <c:v>62.3842461865</c:v>
              </c:pt>
              <c:pt idx="843">
                <c:v>62.437726037499999</c:v>
              </c:pt>
              <c:pt idx="844">
                <c:v>62.357506260999997</c:v>
              </c:pt>
              <c:pt idx="845">
                <c:v>62.304026409999999</c:v>
              </c:pt>
              <c:pt idx="846">
                <c:v>62.304026410000006</c:v>
              </c:pt>
              <c:pt idx="847">
                <c:v>62.330766335499995</c:v>
              </c:pt>
              <c:pt idx="848">
                <c:v>62.410986111999996</c:v>
              </c:pt>
              <c:pt idx="849">
                <c:v>62.277286484499996</c:v>
              </c:pt>
              <c:pt idx="850">
                <c:v>62.197066708000001</c:v>
              </c:pt>
              <c:pt idx="851">
                <c:v>62.277286484499996</c:v>
              </c:pt>
              <c:pt idx="852">
                <c:v>62.197066708000001</c:v>
              </c:pt>
              <c:pt idx="853">
                <c:v>62.250546559000007</c:v>
              </c:pt>
              <c:pt idx="854">
                <c:v>62.1168469315</c:v>
              </c:pt>
              <c:pt idx="855">
                <c:v>62.1168469315</c:v>
              </c:pt>
              <c:pt idx="856">
                <c:v>61.983147304033331</c:v>
              </c:pt>
              <c:pt idx="857">
                <c:v>62.090107006000004</c:v>
              </c:pt>
              <c:pt idx="858">
                <c:v>62.197066708000001</c:v>
              </c:pt>
              <c:pt idx="859">
                <c:v>62.143586857000003</c:v>
              </c:pt>
              <c:pt idx="860">
                <c:v>62.143586857000003</c:v>
              </c:pt>
              <c:pt idx="861">
                <c:v>62.036627154999998</c:v>
              </c:pt>
              <c:pt idx="862">
                <c:v>62.090107006000004</c:v>
              </c:pt>
              <c:pt idx="863">
                <c:v>62.036627154999998</c:v>
              </c:pt>
              <c:pt idx="864">
                <c:v>62.036627154999998</c:v>
              </c:pt>
              <c:pt idx="865">
                <c:v>62.090107006000004</c:v>
              </c:pt>
              <c:pt idx="866">
                <c:v>62.009887229500002</c:v>
              </c:pt>
              <c:pt idx="867">
                <c:v>62.009887229533341</c:v>
              </c:pt>
              <c:pt idx="868">
                <c:v>61.956407378499996</c:v>
              </c:pt>
              <c:pt idx="869">
                <c:v>61.983147304033331</c:v>
              </c:pt>
              <c:pt idx="870">
                <c:v>62.090107006033328</c:v>
              </c:pt>
              <c:pt idx="871">
                <c:v>62.090107006000004</c:v>
              </c:pt>
              <c:pt idx="872">
                <c:v>62.009887229500002</c:v>
              </c:pt>
              <c:pt idx="873">
                <c:v>61.983147304033331</c:v>
              </c:pt>
              <c:pt idx="874">
                <c:v>62.063367080500001</c:v>
              </c:pt>
              <c:pt idx="875">
                <c:v>62.063367080500001</c:v>
              </c:pt>
              <c:pt idx="876">
                <c:v>62.036627155033329</c:v>
              </c:pt>
              <c:pt idx="877">
                <c:v>61.929667453033325</c:v>
              </c:pt>
              <c:pt idx="878">
                <c:v>62.009887229533341</c:v>
              </c:pt>
              <c:pt idx="879">
                <c:v>62.009887229500002</c:v>
              </c:pt>
              <c:pt idx="880">
                <c:v>61.956407378533335</c:v>
              </c:pt>
              <c:pt idx="881">
                <c:v>61.849447676533337</c:v>
              </c:pt>
              <c:pt idx="882">
                <c:v>61.983147304033331</c:v>
              </c:pt>
              <c:pt idx="883">
                <c:v>61.956407378533335</c:v>
              </c:pt>
              <c:pt idx="884">
                <c:v>61.876187602033333</c:v>
              </c:pt>
              <c:pt idx="885">
                <c:v>61.876187602033333</c:v>
              </c:pt>
              <c:pt idx="886">
                <c:v>61.956407378533335</c:v>
              </c:pt>
              <c:pt idx="887">
                <c:v>61.769227900033336</c:v>
              </c:pt>
              <c:pt idx="888">
                <c:v>61.876187602033333</c:v>
              </c:pt>
              <c:pt idx="889">
                <c:v>61.795967825533332</c:v>
              </c:pt>
              <c:pt idx="890">
                <c:v>61.902927527533336</c:v>
              </c:pt>
              <c:pt idx="891">
                <c:v>62.009887229533341</c:v>
              </c:pt>
              <c:pt idx="892">
                <c:v>61.795967825533332</c:v>
              </c:pt>
              <c:pt idx="893">
                <c:v>61.822707751033334</c:v>
              </c:pt>
              <c:pt idx="894">
                <c:v>61.929667453033339</c:v>
              </c:pt>
              <c:pt idx="895">
                <c:v>61.902927527533336</c:v>
              </c:pt>
              <c:pt idx="896">
                <c:v>61.795967825533332</c:v>
              </c:pt>
              <c:pt idx="897">
                <c:v>61.769227900033336</c:v>
              </c:pt>
              <c:pt idx="898">
                <c:v>61.769227900033336</c:v>
              </c:pt>
              <c:pt idx="899">
                <c:v>61.769227900033336</c:v>
              </c:pt>
              <c:pt idx="900">
                <c:v>61.822707751033334</c:v>
              </c:pt>
              <c:pt idx="901">
                <c:v>61.66226819806667</c:v>
              </c:pt>
              <c:pt idx="902">
                <c:v>61.822707751033334</c:v>
              </c:pt>
              <c:pt idx="903">
                <c:v>61.769227900033336</c:v>
              </c:pt>
              <c:pt idx="904">
                <c:v>61.849447676533337</c:v>
              </c:pt>
              <c:pt idx="905">
                <c:v>61.689008123533334</c:v>
              </c:pt>
              <c:pt idx="906">
                <c:v>61.822707751033334</c:v>
              </c:pt>
              <c:pt idx="907">
                <c:v>61.769227900033343</c:v>
              </c:pt>
              <c:pt idx="908">
                <c:v>61.849447676533337</c:v>
              </c:pt>
              <c:pt idx="909">
                <c:v>61.715748049033344</c:v>
              </c:pt>
              <c:pt idx="910">
                <c:v>61.742487974533333</c:v>
              </c:pt>
              <c:pt idx="911">
                <c:v>61.769227900033336</c:v>
              </c:pt>
              <c:pt idx="912">
                <c:v>61.689008123533334</c:v>
              </c:pt>
              <c:pt idx="913">
                <c:v>61.635528272533328</c:v>
              </c:pt>
              <c:pt idx="914">
                <c:v>61.662268198033331</c:v>
              </c:pt>
              <c:pt idx="915">
                <c:v>61.635528272533328</c:v>
              </c:pt>
              <c:pt idx="916">
                <c:v>61.66226819806667</c:v>
              </c:pt>
              <c:pt idx="917">
                <c:v>61.769227900033336</c:v>
              </c:pt>
              <c:pt idx="918">
                <c:v>61.635528272533328</c:v>
              </c:pt>
              <c:pt idx="919">
                <c:v>61.528568570566669</c:v>
              </c:pt>
              <c:pt idx="920">
                <c:v>61.608788347066671</c:v>
              </c:pt>
              <c:pt idx="921">
                <c:v>61.635528272533328</c:v>
              </c:pt>
              <c:pt idx="922">
                <c:v>61.635528272533328</c:v>
              </c:pt>
              <c:pt idx="923">
                <c:v>61.635528272533342</c:v>
              </c:pt>
              <c:pt idx="924">
                <c:v>61.662268198033331</c:v>
              </c:pt>
              <c:pt idx="925">
                <c:v>61.528568570533338</c:v>
              </c:pt>
              <c:pt idx="926">
                <c:v>61.555308496066665</c:v>
              </c:pt>
              <c:pt idx="927">
                <c:v>61.608788347033332</c:v>
              </c:pt>
              <c:pt idx="928">
                <c:v>61.662268198033331</c:v>
              </c:pt>
              <c:pt idx="929">
                <c:v>61.501828645066666</c:v>
              </c:pt>
              <c:pt idx="930">
                <c:v>61.528568570566669</c:v>
              </c:pt>
              <c:pt idx="931">
                <c:v>61.501828645033335</c:v>
              </c:pt>
              <c:pt idx="932">
                <c:v>61.608788347033332</c:v>
              </c:pt>
              <c:pt idx="933">
                <c:v>61.421608868599996</c:v>
              </c:pt>
              <c:pt idx="934">
                <c:v>61.528568570566669</c:v>
              </c:pt>
              <c:pt idx="935">
                <c:v>61.528568570566669</c:v>
              </c:pt>
              <c:pt idx="936">
                <c:v>61.60878834703334</c:v>
              </c:pt>
              <c:pt idx="937">
                <c:v>61.394868943099993</c:v>
              </c:pt>
              <c:pt idx="938">
                <c:v>61.448348794066668</c:v>
              </c:pt>
              <c:pt idx="939">
                <c:v>61.582048421533329</c:v>
              </c:pt>
            </c:numLit>
          </c:yVal>
          <c:smooth val="0"/>
        </c:ser>
        <c:dLbls>
          <c:showLegendKey val="0"/>
          <c:showVal val="0"/>
          <c:showCatName val="0"/>
          <c:showSerName val="0"/>
          <c:showPercent val="0"/>
          <c:showBubbleSize val="0"/>
        </c:dLbls>
        <c:axId val="1663120896"/>
        <c:axId val="1663119232"/>
      </c:scatterChart>
      <c:valAx>
        <c:axId val="1663119232"/>
        <c:scaling>
          <c:orientation val="minMax"/>
          <c:max val="123"/>
          <c:min val="61"/>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20896"/>
        <c:crosses val="autoZero"/>
        <c:crossBetween val="midCat"/>
      </c:valAx>
      <c:valAx>
        <c:axId val="1663120896"/>
        <c:scaling>
          <c:orientation val="minMax"/>
          <c:max val="475"/>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63119232"/>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Pulse, Multi Tank, 0.7l/min </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727"/>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pt idx="345">
                <c:v>173.5</c:v>
              </c:pt>
              <c:pt idx="346">
                <c:v>174</c:v>
              </c:pt>
              <c:pt idx="347">
                <c:v>174.5</c:v>
              </c:pt>
              <c:pt idx="348">
                <c:v>175</c:v>
              </c:pt>
              <c:pt idx="349">
                <c:v>175.5</c:v>
              </c:pt>
              <c:pt idx="350">
                <c:v>176</c:v>
              </c:pt>
              <c:pt idx="351">
                <c:v>176.5</c:v>
              </c:pt>
              <c:pt idx="352">
                <c:v>177</c:v>
              </c:pt>
              <c:pt idx="353">
                <c:v>177.5</c:v>
              </c:pt>
              <c:pt idx="354">
                <c:v>178</c:v>
              </c:pt>
              <c:pt idx="355">
                <c:v>178.5</c:v>
              </c:pt>
              <c:pt idx="356">
                <c:v>179</c:v>
              </c:pt>
              <c:pt idx="357">
                <c:v>179.5</c:v>
              </c:pt>
              <c:pt idx="358">
                <c:v>180</c:v>
              </c:pt>
              <c:pt idx="359">
                <c:v>180.5</c:v>
              </c:pt>
              <c:pt idx="360">
                <c:v>181</c:v>
              </c:pt>
              <c:pt idx="361">
                <c:v>181.5</c:v>
              </c:pt>
              <c:pt idx="362">
                <c:v>182</c:v>
              </c:pt>
              <c:pt idx="363">
                <c:v>182.5</c:v>
              </c:pt>
              <c:pt idx="364">
                <c:v>183</c:v>
              </c:pt>
              <c:pt idx="365">
                <c:v>183.5</c:v>
              </c:pt>
              <c:pt idx="366">
                <c:v>184</c:v>
              </c:pt>
              <c:pt idx="367">
                <c:v>184.5</c:v>
              </c:pt>
              <c:pt idx="368">
                <c:v>185</c:v>
              </c:pt>
              <c:pt idx="369">
                <c:v>185.5</c:v>
              </c:pt>
              <c:pt idx="370">
                <c:v>186</c:v>
              </c:pt>
              <c:pt idx="371">
                <c:v>186.5</c:v>
              </c:pt>
              <c:pt idx="372">
                <c:v>187</c:v>
              </c:pt>
              <c:pt idx="373">
                <c:v>187.5</c:v>
              </c:pt>
              <c:pt idx="374">
                <c:v>188</c:v>
              </c:pt>
              <c:pt idx="375">
                <c:v>188.5</c:v>
              </c:pt>
              <c:pt idx="376">
                <c:v>189</c:v>
              </c:pt>
              <c:pt idx="377">
                <c:v>189.5</c:v>
              </c:pt>
              <c:pt idx="378">
                <c:v>190</c:v>
              </c:pt>
              <c:pt idx="379">
                <c:v>190.5</c:v>
              </c:pt>
              <c:pt idx="380">
                <c:v>191</c:v>
              </c:pt>
              <c:pt idx="381">
                <c:v>191.5</c:v>
              </c:pt>
              <c:pt idx="382">
                <c:v>192</c:v>
              </c:pt>
              <c:pt idx="383">
                <c:v>192.5</c:v>
              </c:pt>
              <c:pt idx="384">
                <c:v>193</c:v>
              </c:pt>
              <c:pt idx="385">
                <c:v>193.5</c:v>
              </c:pt>
              <c:pt idx="386">
                <c:v>194</c:v>
              </c:pt>
              <c:pt idx="387">
                <c:v>194.5</c:v>
              </c:pt>
              <c:pt idx="388">
                <c:v>195</c:v>
              </c:pt>
              <c:pt idx="389">
                <c:v>195.5</c:v>
              </c:pt>
              <c:pt idx="390">
                <c:v>196</c:v>
              </c:pt>
              <c:pt idx="391">
                <c:v>196.5</c:v>
              </c:pt>
              <c:pt idx="392">
                <c:v>197</c:v>
              </c:pt>
              <c:pt idx="393">
                <c:v>197.5</c:v>
              </c:pt>
              <c:pt idx="394">
                <c:v>198</c:v>
              </c:pt>
              <c:pt idx="395">
                <c:v>198.5</c:v>
              </c:pt>
              <c:pt idx="396">
                <c:v>199</c:v>
              </c:pt>
              <c:pt idx="397">
                <c:v>199.5</c:v>
              </c:pt>
              <c:pt idx="398">
                <c:v>200</c:v>
              </c:pt>
              <c:pt idx="399">
                <c:v>200.5</c:v>
              </c:pt>
              <c:pt idx="400">
                <c:v>201</c:v>
              </c:pt>
              <c:pt idx="401">
                <c:v>201.5</c:v>
              </c:pt>
              <c:pt idx="402">
                <c:v>202</c:v>
              </c:pt>
              <c:pt idx="403">
                <c:v>202.5</c:v>
              </c:pt>
              <c:pt idx="404">
                <c:v>203</c:v>
              </c:pt>
              <c:pt idx="405">
                <c:v>203.5</c:v>
              </c:pt>
              <c:pt idx="406">
                <c:v>204</c:v>
              </c:pt>
              <c:pt idx="407">
                <c:v>204.5</c:v>
              </c:pt>
              <c:pt idx="408">
                <c:v>205</c:v>
              </c:pt>
              <c:pt idx="409">
                <c:v>205.5</c:v>
              </c:pt>
              <c:pt idx="410">
                <c:v>206</c:v>
              </c:pt>
              <c:pt idx="411">
                <c:v>206.5</c:v>
              </c:pt>
              <c:pt idx="412">
                <c:v>207</c:v>
              </c:pt>
              <c:pt idx="413">
                <c:v>207.5</c:v>
              </c:pt>
              <c:pt idx="414">
                <c:v>208</c:v>
              </c:pt>
              <c:pt idx="415">
                <c:v>208.5</c:v>
              </c:pt>
              <c:pt idx="416">
                <c:v>209</c:v>
              </c:pt>
              <c:pt idx="417">
                <c:v>209.5</c:v>
              </c:pt>
              <c:pt idx="418">
                <c:v>210</c:v>
              </c:pt>
              <c:pt idx="419">
                <c:v>210.5</c:v>
              </c:pt>
              <c:pt idx="420">
                <c:v>211</c:v>
              </c:pt>
              <c:pt idx="421">
                <c:v>211.5</c:v>
              </c:pt>
              <c:pt idx="422">
                <c:v>212</c:v>
              </c:pt>
              <c:pt idx="423">
                <c:v>212.5</c:v>
              </c:pt>
              <c:pt idx="424">
                <c:v>213</c:v>
              </c:pt>
              <c:pt idx="425">
                <c:v>213.5</c:v>
              </c:pt>
              <c:pt idx="426">
                <c:v>214</c:v>
              </c:pt>
              <c:pt idx="427">
                <c:v>214.5</c:v>
              </c:pt>
              <c:pt idx="428">
                <c:v>215</c:v>
              </c:pt>
              <c:pt idx="429">
                <c:v>215.5</c:v>
              </c:pt>
              <c:pt idx="430">
                <c:v>216</c:v>
              </c:pt>
              <c:pt idx="431">
                <c:v>216.5</c:v>
              </c:pt>
              <c:pt idx="432">
                <c:v>217</c:v>
              </c:pt>
              <c:pt idx="433">
                <c:v>217.5</c:v>
              </c:pt>
              <c:pt idx="434">
                <c:v>218</c:v>
              </c:pt>
              <c:pt idx="435">
                <c:v>218.5</c:v>
              </c:pt>
              <c:pt idx="436">
                <c:v>219</c:v>
              </c:pt>
              <c:pt idx="437">
                <c:v>219.5</c:v>
              </c:pt>
              <c:pt idx="438">
                <c:v>220</c:v>
              </c:pt>
              <c:pt idx="439">
                <c:v>220.5</c:v>
              </c:pt>
              <c:pt idx="440">
                <c:v>221</c:v>
              </c:pt>
              <c:pt idx="441">
                <c:v>221.5</c:v>
              </c:pt>
              <c:pt idx="442">
                <c:v>222</c:v>
              </c:pt>
              <c:pt idx="443">
                <c:v>222.5</c:v>
              </c:pt>
              <c:pt idx="444">
                <c:v>223</c:v>
              </c:pt>
              <c:pt idx="445">
                <c:v>223.5</c:v>
              </c:pt>
              <c:pt idx="446">
                <c:v>224</c:v>
              </c:pt>
              <c:pt idx="447">
                <c:v>224.5</c:v>
              </c:pt>
              <c:pt idx="448">
                <c:v>225</c:v>
              </c:pt>
              <c:pt idx="449">
                <c:v>225.5</c:v>
              </c:pt>
              <c:pt idx="450">
                <c:v>226</c:v>
              </c:pt>
              <c:pt idx="451">
                <c:v>226.5</c:v>
              </c:pt>
              <c:pt idx="452">
                <c:v>227</c:v>
              </c:pt>
              <c:pt idx="453">
                <c:v>227.5</c:v>
              </c:pt>
              <c:pt idx="454">
                <c:v>228</c:v>
              </c:pt>
              <c:pt idx="455">
                <c:v>228.5</c:v>
              </c:pt>
              <c:pt idx="456">
                <c:v>229</c:v>
              </c:pt>
              <c:pt idx="457">
                <c:v>229.5</c:v>
              </c:pt>
              <c:pt idx="458">
                <c:v>230</c:v>
              </c:pt>
              <c:pt idx="459">
                <c:v>230.5</c:v>
              </c:pt>
              <c:pt idx="460">
                <c:v>231</c:v>
              </c:pt>
              <c:pt idx="461">
                <c:v>231.5</c:v>
              </c:pt>
              <c:pt idx="462">
                <c:v>232</c:v>
              </c:pt>
              <c:pt idx="463">
                <c:v>232.5</c:v>
              </c:pt>
              <c:pt idx="464">
                <c:v>233</c:v>
              </c:pt>
              <c:pt idx="465">
                <c:v>233.5</c:v>
              </c:pt>
              <c:pt idx="466">
                <c:v>234</c:v>
              </c:pt>
              <c:pt idx="467">
                <c:v>234.5</c:v>
              </c:pt>
              <c:pt idx="468">
                <c:v>235</c:v>
              </c:pt>
              <c:pt idx="469">
                <c:v>235.5</c:v>
              </c:pt>
              <c:pt idx="470">
                <c:v>236</c:v>
              </c:pt>
              <c:pt idx="471">
                <c:v>236.5</c:v>
              </c:pt>
              <c:pt idx="472">
                <c:v>237</c:v>
              </c:pt>
              <c:pt idx="473">
                <c:v>237.5</c:v>
              </c:pt>
              <c:pt idx="474">
                <c:v>238</c:v>
              </c:pt>
              <c:pt idx="475">
                <c:v>238.5</c:v>
              </c:pt>
              <c:pt idx="476">
                <c:v>239</c:v>
              </c:pt>
              <c:pt idx="477">
                <c:v>239.5</c:v>
              </c:pt>
              <c:pt idx="478">
                <c:v>240</c:v>
              </c:pt>
              <c:pt idx="479">
                <c:v>240.5</c:v>
              </c:pt>
              <c:pt idx="480">
                <c:v>241</c:v>
              </c:pt>
              <c:pt idx="481">
                <c:v>241.5</c:v>
              </c:pt>
              <c:pt idx="482">
                <c:v>242</c:v>
              </c:pt>
              <c:pt idx="483">
                <c:v>242.5</c:v>
              </c:pt>
              <c:pt idx="484">
                <c:v>243</c:v>
              </c:pt>
              <c:pt idx="485">
                <c:v>243.5</c:v>
              </c:pt>
              <c:pt idx="486">
                <c:v>244</c:v>
              </c:pt>
              <c:pt idx="487">
                <c:v>244.5</c:v>
              </c:pt>
              <c:pt idx="488">
                <c:v>245</c:v>
              </c:pt>
              <c:pt idx="489">
                <c:v>245.5</c:v>
              </c:pt>
              <c:pt idx="490">
                <c:v>246</c:v>
              </c:pt>
              <c:pt idx="491">
                <c:v>246.5</c:v>
              </c:pt>
              <c:pt idx="492">
                <c:v>247</c:v>
              </c:pt>
              <c:pt idx="493">
                <c:v>247.5</c:v>
              </c:pt>
              <c:pt idx="494">
                <c:v>248</c:v>
              </c:pt>
              <c:pt idx="495">
                <c:v>248.5</c:v>
              </c:pt>
              <c:pt idx="496">
                <c:v>249</c:v>
              </c:pt>
              <c:pt idx="497">
                <c:v>249.5</c:v>
              </c:pt>
              <c:pt idx="498">
                <c:v>250</c:v>
              </c:pt>
              <c:pt idx="499">
                <c:v>250.5</c:v>
              </c:pt>
              <c:pt idx="500">
                <c:v>251</c:v>
              </c:pt>
              <c:pt idx="501">
                <c:v>251.5</c:v>
              </c:pt>
              <c:pt idx="502">
                <c:v>252</c:v>
              </c:pt>
              <c:pt idx="503">
                <c:v>252.5</c:v>
              </c:pt>
              <c:pt idx="504">
                <c:v>253</c:v>
              </c:pt>
              <c:pt idx="505">
                <c:v>253.5</c:v>
              </c:pt>
              <c:pt idx="506">
                <c:v>254</c:v>
              </c:pt>
              <c:pt idx="507">
                <c:v>254.5</c:v>
              </c:pt>
              <c:pt idx="508">
                <c:v>255</c:v>
              </c:pt>
              <c:pt idx="509">
                <c:v>255.5</c:v>
              </c:pt>
              <c:pt idx="510">
                <c:v>256</c:v>
              </c:pt>
              <c:pt idx="511">
                <c:v>256.5</c:v>
              </c:pt>
              <c:pt idx="512">
                <c:v>257</c:v>
              </c:pt>
              <c:pt idx="513">
                <c:v>257.5</c:v>
              </c:pt>
              <c:pt idx="514">
                <c:v>258</c:v>
              </c:pt>
              <c:pt idx="515">
                <c:v>258.5</c:v>
              </c:pt>
              <c:pt idx="516">
                <c:v>259</c:v>
              </c:pt>
              <c:pt idx="517">
                <c:v>259.5</c:v>
              </c:pt>
              <c:pt idx="518">
                <c:v>260</c:v>
              </c:pt>
              <c:pt idx="519">
                <c:v>260.5</c:v>
              </c:pt>
              <c:pt idx="520">
                <c:v>261</c:v>
              </c:pt>
              <c:pt idx="521">
                <c:v>261.5</c:v>
              </c:pt>
              <c:pt idx="522">
                <c:v>262</c:v>
              </c:pt>
              <c:pt idx="523">
                <c:v>262.5</c:v>
              </c:pt>
              <c:pt idx="524">
                <c:v>263</c:v>
              </c:pt>
              <c:pt idx="525">
                <c:v>263.5</c:v>
              </c:pt>
              <c:pt idx="526">
                <c:v>264</c:v>
              </c:pt>
              <c:pt idx="527">
                <c:v>264.5</c:v>
              </c:pt>
              <c:pt idx="528">
                <c:v>265</c:v>
              </c:pt>
              <c:pt idx="529">
                <c:v>265.5</c:v>
              </c:pt>
              <c:pt idx="530">
                <c:v>266</c:v>
              </c:pt>
              <c:pt idx="531">
                <c:v>266.5</c:v>
              </c:pt>
              <c:pt idx="532">
                <c:v>267</c:v>
              </c:pt>
              <c:pt idx="533">
                <c:v>267.5</c:v>
              </c:pt>
              <c:pt idx="534">
                <c:v>268</c:v>
              </c:pt>
              <c:pt idx="535">
                <c:v>268.5</c:v>
              </c:pt>
              <c:pt idx="536">
                <c:v>269</c:v>
              </c:pt>
              <c:pt idx="537">
                <c:v>269.5</c:v>
              </c:pt>
              <c:pt idx="538">
                <c:v>270</c:v>
              </c:pt>
              <c:pt idx="539">
                <c:v>270.5</c:v>
              </c:pt>
              <c:pt idx="540">
                <c:v>271</c:v>
              </c:pt>
              <c:pt idx="541">
                <c:v>271.5</c:v>
              </c:pt>
              <c:pt idx="542">
                <c:v>272</c:v>
              </c:pt>
              <c:pt idx="543">
                <c:v>272.5</c:v>
              </c:pt>
              <c:pt idx="544">
                <c:v>273</c:v>
              </c:pt>
              <c:pt idx="545">
                <c:v>273.5</c:v>
              </c:pt>
              <c:pt idx="546">
                <c:v>274</c:v>
              </c:pt>
              <c:pt idx="547">
                <c:v>274.5</c:v>
              </c:pt>
              <c:pt idx="548">
                <c:v>275</c:v>
              </c:pt>
              <c:pt idx="549">
                <c:v>275.5</c:v>
              </c:pt>
              <c:pt idx="550">
                <c:v>276</c:v>
              </c:pt>
              <c:pt idx="551">
                <c:v>276.5</c:v>
              </c:pt>
              <c:pt idx="552">
                <c:v>277</c:v>
              </c:pt>
              <c:pt idx="553">
                <c:v>277.5</c:v>
              </c:pt>
              <c:pt idx="554">
                <c:v>278</c:v>
              </c:pt>
              <c:pt idx="555">
                <c:v>278.5</c:v>
              </c:pt>
              <c:pt idx="556">
                <c:v>279</c:v>
              </c:pt>
              <c:pt idx="557">
                <c:v>279.5</c:v>
              </c:pt>
              <c:pt idx="558">
                <c:v>280</c:v>
              </c:pt>
              <c:pt idx="559">
                <c:v>280.5</c:v>
              </c:pt>
              <c:pt idx="560">
                <c:v>281</c:v>
              </c:pt>
              <c:pt idx="561">
                <c:v>281.5</c:v>
              </c:pt>
              <c:pt idx="562">
                <c:v>282</c:v>
              </c:pt>
              <c:pt idx="563">
                <c:v>282.5</c:v>
              </c:pt>
              <c:pt idx="564">
                <c:v>283</c:v>
              </c:pt>
              <c:pt idx="565">
                <c:v>283.5</c:v>
              </c:pt>
              <c:pt idx="566">
                <c:v>284</c:v>
              </c:pt>
              <c:pt idx="567">
                <c:v>284.5</c:v>
              </c:pt>
              <c:pt idx="568">
                <c:v>285</c:v>
              </c:pt>
              <c:pt idx="569">
                <c:v>285.5</c:v>
              </c:pt>
              <c:pt idx="570">
                <c:v>286</c:v>
              </c:pt>
              <c:pt idx="571">
                <c:v>286.5</c:v>
              </c:pt>
              <c:pt idx="572">
                <c:v>287</c:v>
              </c:pt>
              <c:pt idx="573">
                <c:v>287.5</c:v>
              </c:pt>
              <c:pt idx="574">
                <c:v>288</c:v>
              </c:pt>
              <c:pt idx="575">
                <c:v>288.5</c:v>
              </c:pt>
              <c:pt idx="576">
                <c:v>289</c:v>
              </c:pt>
              <c:pt idx="577">
                <c:v>289.5</c:v>
              </c:pt>
              <c:pt idx="578">
                <c:v>290</c:v>
              </c:pt>
              <c:pt idx="579">
                <c:v>290.5</c:v>
              </c:pt>
              <c:pt idx="580">
                <c:v>291</c:v>
              </c:pt>
              <c:pt idx="581">
                <c:v>291.5</c:v>
              </c:pt>
              <c:pt idx="582">
                <c:v>292</c:v>
              </c:pt>
              <c:pt idx="583">
                <c:v>292.5</c:v>
              </c:pt>
              <c:pt idx="584">
                <c:v>293</c:v>
              </c:pt>
              <c:pt idx="585">
                <c:v>293.5</c:v>
              </c:pt>
              <c:pt idx="586">
                <c:v>294</c:v>
              </c:pt>
              <c:pt idx="587">
                <c:v>294.5</c:v>
              </c:pt>
              <c:pt idx="588">
                <c:v>295</c:v>
              </c:pt>
              <c:pt idx="589">
                <c:v>295.5</c:v>
              </c:pt>
              <c:pt idx="590">
                <c:v>296</c:v>
              </c:pt>
              <c:pt idx="591">
                <c:v>296.5</c:v>
              </c:pt>
              <c:pt idx="592">
                <c:v>297</c:v>
              </c:pt>
              <c:pt idx="593">
                <c:v>297.5</c:v>
              </c:pt>
              <c:pt idx="594">
                <c:v>298</c:v>
              </c:pt>
              <c:pt idx="595">
                <c:v>298.5</c:v>
              </c:pt>
              <c:pt idx="596">
                <c:v>299</c:v>
              </c:pt>
              <c:pt idx="597">
                <c:v>299.5</c:v>
              </c:pt>
              <c:pt idx="598">
                <c:v>300</c:v>
              </c:pt>
              <c:pt idx="599">
                <c:v>300.5</c:v>
              </c:pt>
              <c:pt idx="600">
                <c:v>301</c:v>
              </c:pt>
              <c:pt idx="601">
                <c:v>301.5</c:v>
              </c:pt>
              <c:pt idx="602">
                <c:v>302</c:v>
              </c:pt>
              <c:pt idx="603">
                <c:v>302.5</c:v>
              </c:pt>
              <c:pt idx="604">
                <c:v>303</c:v>
              </c:pt>
              <c:pt idx="605">
                <c:v>303.5</c:v>
              </c:pt>
              <c:pt idx="606">
                <c:v>304</c:v>
              </c:pt>
              <c:pt idx="607">
                <c:v>304.5</c:v>
              </c:pt>
              <c:pt idx="608">
                <c:v>305</c:v>
              </c:pt>
              <c:pt idx="609">
                <c:v>305.5</c:v>
              </c:pt>
              <c:pt idx="610">
                <c:v>306</c:v>
              </c:pt>
              <c:pt idx="611">
                <c:v>306.5</c:v>
              </c:pt>
              <c:pt idx="612">
                <c:v>307</c:v>
              </c:pt>
              <c:pt idx="613">
                <c:v>307.5</c:v>
              </c:pt>
              <c:pt idx="614">
                <c:v>308</c:v>
              </c:pt>
              <c:pt idx="615">
                <c:v>308.5</c:v>
              </c:pt>
              <c:pt idx="616">
                <c:v>309</c:v>
              </c:pt>
              <c:pt idx="617">
                <c:v>309.5</c:v>
              </c:pt>
              <c:pt idx="618">
                <c:v>310</c:v>
              </c:pt>
              <c:pt idx="619">
                <c:v>310.5</c:v>
              </c:pt>
              <c:pt idx="620">
                <c:v>311</c:v>
              </c:pt>
              <c:pt idx="621">
                <c:v>311.5</c:v>
              </c:pt>
              <c:pt idx="622">
                <c:v>312</c:v>
              </c:pt>
              <c:pt idx="623">
                <c:v>312.5</c:v>
              </c:pt>
              <c:pt idx="624">
                <c:v>313</c:v>
              </c:pt>
              <c:pt idx="625">
                <c:v>313.5</c:v>
              </c:pt>
              <c:pt idx="626">
                <c:v>314</c:v>
              </c:pt>
              <c:pt idx="627">
                <c:v>314.5</c:v>
              </c:pt>
              <c:pt idx="628">
                <c:v>315</c:v>
              </c:pt>
              <c:pt idx="629">
                <c:v>315.5</c:v>
              </c:pt>
              <c:pt idx="630">
                <c:v>316</c:v>
              </c:pt>
              <c:pt idx="631">
                <c:v>316.5</c:v>
              </c:pt>
              <c:pt idx="632">
                <c:v>317</c:v>
              </c:pt>
              <c:pt idx="633">
                <c:v>317.5</c:v>
              </c:pt>
              <c:pt idx="634">
                <c:v>318</c:v>
              </c:pt>
              <c:pt idx="635">
                <c:v>318.5</c:v>
              </c:pt>
              <c:pt idx="636">
                <c:v>319</c:v>
              </c:pt>
              <c:pt idx="637">
                <c:v>319.5</c:v>
              </c:pt>
              <c:pt idx="638">
                <c:v>320</c:v>
              </c:pt>
              <c:pt idx="639">
                <c:v>320.5</c:v>
              </c:pt>
              <c:pt idx="640">
                <c:v>321</c:v>
              </c:pt>
              <c:pt idx="641">
                <c:v>321.5</c:v>
              </c:pt>
              <c:pt idx="642">
                <c:v>322</c:v>
              </c:pt>
              <c:pt idx="643">
                <c:v>322.5</c:v>
              </c:pt>
              <c:pt idx="644">
                <c:v>323</c:v>
              </c:pt>
              <c:pt idx="645">
                <c:v>323.5</c:v>
              </c:pt>
              <c:pt idx="646">
                <c:v>324</c:v>
              </c:pt>
              <c:pt idx="647">
                <c:v>324.5</c:v>
              </c:pt>
              <c:pt idx="648">
                <c:v>325</c:v>
              </c:pt>
              <c:pt idx="649">
                <c:v>325.5</c:v>
              </c:pt>
              <c:pt idx="650">
                <c:v>326</c:v>
              </c:pt>
              <c:pt idx="651">
                <c:v>326.5</c:v>
              </c:pt>
              <c:pt idx="652">
                <c:v>327</c:v>
              </c:pt>
              <c:pt idx="653">
                <c:v>327.5</c:v>
              </c:pt>
              <c:pt idx="654">
                <c:v>328</c:v>
              </c:pt>
              <c:pt idx="655">
                <c:v>328.5</c:v>
              </c:pt>
              <c:pt idx="656">
                <c:v>329</c:v>
              </c:pt>
              <c:pt idx="657">
                <c:v>329.5</c:v>
              </c:pt>
              <c:pt idx="658">
                <c:v>330</c:v>
              </c:pt>
              <c:pt idx="659">
                <c:v>330.5</c:v>
              </c:pt>
              <c:pt idx="660">
                <c:v>331</c:v>
              </c:pt>
              <c:pt idx="661">
                <c:v>331.5</c:v>
              </c:pt>
              <c:pt idx="662">
                <c:v>332</c:v>
              </c:pt>
              <c:pt idx="663">
                <c:v>332.5</c:v>
              </c:pt>
              <c:pt idx="664">
                <c:v>333</c:v>
              </c:pt>
              <c:pt idx="665">
                <c:v>333.5</c:v>
              </c:pt>
              <c:pt idx="666">
                <c:v>334</c:v>
              </c:pt>
              <c:pt idx="667">
                <c:v>334.5</c:v>
              </c:pt>
              <c:pt idx="668">
                <c:v>335</c:v>
              </c:pt>
              <c:pt idx="669">
                <c:v>335.5</c:v>
              </c:pt>
              <c:pt idx="670">
                <c:v>336</c:v>
              </c:pt>
              <c:pt idx="671">
                <c:v>336.5</c:v>
              </c:pt>
              <c:pt idx="672">
                <c:v>337</c:v>
              </c:pt>
              <c:pt idx="673">
                <c:v>337.5</c:v>
              </c:pt>
              <c:pt idx="674">
                <c:v>338</c:v>
              </c:pt>
              <c:pt idx="675">
                <c:v>338.5</c:v>
              </c:pt>
              <c:pt idx="676">
                <c:v>339</c:v>
              </c:pt>
              <c:pt idx="677">
                <c:v>339.5</c:v>
              </c:pt>
              <c:pt idx="678">
                <c:v>340</c:v>
              </c:pt>
              <c:pt idx="679">
                <c:v>340.5</c:v>
              </c:pt>
              <c:pt idx="680">
                <c:v>341</c:v>
              </c:pt>
              <c:pt idx="681">
                <c:v>341.5</c:v>
              </c:pt>
              <c:pt idx="682">
                <c:v>342</c:v>
              </c:pt>
              <c:pt idx="683">
                <c:v>342.5</c:v>
              </c:pt>
              <c:pt idx="684">
                <c:v>343</c:v>
              </c:pt>
              <c:pt idx="685">
                <c:v>343.5</c:v>
              </c:pt>
              <c:pt idx="686">
                <c:v>344</c:v>
              </c:pt>
              <c:pt idx="687">
                <c:v>344.5</c:v>
              </c:pt>
              <c:pt idx="688">
                <c:v>345</c:v>
              </c:pt>
              <c:pt idx="689">
                <c:v>345.5</c:v>
              </c:pt>
              <c:pt idx="690">
                <c:v>346</c:v>
              </c:pt>
              <c:pt idx="691">
                <c:v>346.5</c:v>
              </c:pt>
              <c:pt idx="692">
                <c:v>347</c:v>
              </c:pt>
              <c:pt idx="693">
                <c:v>347.5</c:v>
              </c:pt>
              <c:pt idx="694">
                <c:v>348</c:v>
              </c:pt>
              <c:pt idx="695">
                <c:v>348.5</c:v>
              </c:pt>
              <c:pt idx="696">
                <c:v>349</c:v>
              </c:pt>
              <c:pt idx="697">
                <c:v>349.5</c:v>
              </c:pt>
              <c:pt idx="698">
                <c:v>350</c:v>
              </c:pt>
              <c:pt idx="699">
                <c:v>350.5</c:v>
              </c:pt>
              <c:pt idx="700">
                <c:v>351</c:v>
              </c:pt>
              <c:pt idx="701">
                <c:v>351.5</c:v>
              </c:pt>
              <c:pt idx="702">
                <c:v>352</c:v>
              </c:pt>
              <c:pt idx="703">
                <c:v>352.5</c:v>
              </c:pt>
              <c:pt idx="704">
                <c:v>353</c:v>
              </c:pt>
              <c:pt idx="705">
                <c:v>353.5</c:v>
              </c:pt>
              <c:pt idx="706">
                <c:v>354</c:v>
              </c:pt>
              <c:pt idx="707">
                <c:v>354.5</c:v>
              </c:pt>
              <c:pt idx="708">
                <c:v>355</c:v>
              </c:pt>
              <c:pt idx="709">
                <c:v>355.5</c:v>
              </c:pt>
              <c:pt idx="710">
                <c:v>356</c:v>
              </c:pt>
              <c:pt idx="711">
                <c:v>356.5</c:v>
              </c:pt>
              <c:pt idx="712">
                <c:v>357</c:v>
              </c:pt>
              <c:pt idx="713">
                <c:v>357.5</c:v>
              </c:pt>
              <c:pt idx="714">
                <c:v>358</c:v>
              </c:pt>
              <c:pt idx="715">
                <c:v>358.5</c:v>
              </c:pt>
              <c:pt idx="716">
                <c:v>359</c:v>
              </c:pt>
              <c:pt idx="717">
                <c:v>359.5</c:v>
              </c:pt>
              <c:pt idx="718">
                <c:v>360</c:v>
              </c:pt>
              <c:pt idx="719">
                <c:v>360.5</c:v>
              </c:pt>
              <c:pt idx="720">
                <c:v>361</c:v>
              </c:pt>
              <c:pt idx="721">
                <c:v>361.5</c:v>
              </c:pt>
              <c:pt idx="722">
                <c:v>362</c:v>
              </c:pt>
              <c:pt idx="723">
                <c:v>362.5</c:v>
              </c:pt>
              <c:pt idx="724">
                <c:v>363</c:v>
              </c:pt>
              <c:pt idx="725">
                <c:v>363.5</c:v>
              </c:pt>
              <c:pt idx="726">
                <c:v>364</c:v>
              </c:pt>
            </c:numLit>
          </c:xVal>
          <c:yVal>
            <c:numLit>
              <c:formatCode>General</c:formatCode>
              <c:ptCount val="727"/>
              <c:pt idx="0">
                <c:v>116.10475651186665</c:v>
              </c:pt>
              <c:pt idx="1">
                <c:v>114.84798001333333</c:v>
              </c:pt>
              <c:pt idx="2">
                <c:v>114.15274195029998</c:v>
              </c:pt>
              <c:pt idx="3">
                <c:v>114.82124008763333</c:v>
              </c:pt>
              <c:pt idx="4">
                <c:v>113.67142329123334</c:v>
              </c:pt>
              <c:pt idx="5">
                <c:v>107.68167997993334</c:v>
              </c:pt>
              <c:pt idx="6">
                <c:v>110.11501320020001</c:v>
              </c:pt>
              <c:pt idx="7">
                <c:v>114.17948187596669</c:v>
              </c:pt>
              <c:pt idx="8">
                <c:v>109.5534747648</c:v>
              </c:pt>
              <c:pt idx="9">
                <c:v>109.0721561056</c:v>
              </c:pt>
              <c:pt idx="10">
                <c:v>108.80475685073333</c:v>
              </c:pt>
              <c:pt idx="11">
                <c:v>113.96556247180001</c:v>
              </c:pt>
              <c:pt idx="12">
                <c:v>113.13662478153333</c:v>
              </c:pt>
              <c:pt idx="13">
                <c:v>113.24358448336666</c:v>
              </c:pt>
              <c:pt idx="14">
                <c:v>110.2487128277</c:v>
              </c:pt>
              <c:pt idx="15">
                <c:v>113.02966507946667</c:v>
              </c:pt>
              <c:pt idx="16">
                <c:v>113.77838299323332</c:v>
              </c:pt>
              <c:pt idx="17">
                <c:v>112.14724753786668</c:v>
              </c:pt>
              <c:pt idx="18">
                <c:v>110.30219267866669</c:v>
              </c:pt>
              <c:pt idx="19">
                <c:v>112.52160649496666</c:v>
              </c:pt>
              <c:pt idx="20">
                <c:v>116.29193599006665</c:v>
              </c:pt>
              <c:pt idx="21">
                <c:v>116.98717405303331</c:v>
              </c:pt>
              <c:pt idx="22">
                <c:v>116.1047565116</c:v>
              </c:pt>
              <c:pt idx="23">
                <c:v>114.90145986443332</c:v>
              </c:pt>
              <c:pt idx="24">
                <c:v>114.04578224836666</c:v>
              </c:pt>
              <c:pt idx="25">
                <c:v>114.15274195033332</c:v>
              </c:pt>
              <c:pt idx="26">
                <c:v>113.35054418546667</c:v>
              </c:pt>
              <c:pt idx="27">
                <c:v>113.99230239726666</c:v>
              </c:pt>
              <c:pt idx="28">
                <c:v>114.3131815031</c:v>
              </c:pt>
              <c:pt idx="29">
                <c:v>117.52197256293334</c:v>
              </c:pt>
              <c:pt idx="30">
                <c:v>116.05127666076669</c:v>
              </c:pt>
              <c:pt idx="31">
                <c:v>113.19010463230001</c:v>
              </c:pt>
              <c:pt idx="32">
                <c:v>115.16885911926668</c:v>
              </c:pt>
              <c:pt idx="33">
                <c:v>115.38277852343333</c:v>
              </c:pt>
              <c:pt idx="34">
                <c:v>113.9388225464</c:v>
              </c:pt>
              <c:pt idx="35">
                <c:v>114.50036098156666</c:v>
              </c:pt>
              <c:pt idx="36">
                <c:v>115.78387740573334</c:v>
              </c:pt>
              <c:pt idx="37">
                <c:v>115.94431695873334</c:v>
              </c:pt>
              <c:pt idx="38">
                <c:v>116.37215576673334</c:v>
              </c:pt>
              <c:pt idx="39">
                <c:v>116.23845613923334</c:v>
              </c:pt>
              <c:pt idx="40">
                <c:v>114.07252217386667</c:v>
              </c:pt>
              <c:pt idx="41">
                <c:v>112.97618522820001</c:v>
              </c:pt>
              <c:pt idx="42">
                <c:v>114.01904232269999</c:v>
              </c:pt>
              <c:pt idx="43">
                <c:v>114.74102031133334</c:v>
              </c:pt>
              <c:pt idx="44">
                <c:v>113.29706433416668</c:v>
              </c:pt>
              <c:pt idx="45">
                <c:v>116.69303487250001</c:v>
              </c:pt>
              <c:pt idx="46">
                <c:v>116.82673450016667</c:v>
              </c:pt>
              <c:pt idx="47">
                <c:v>114.01904232276665</c:v>
              </c:pt>
              <c:pt idx="48">
                <c:v>115.14211919396666</c:v>
              </c:pt>
              <c:pt idx="49">
                <c:v>114.31318150340002</c:v>
              </c:pt>
              <c:pt idx="50">
                <c:v>115.54321807626667</c:v>
              </c:pt>
              <c:pt idx="51">
                <c:v>115.73039755476668</c:v>
              </c:pt>
              <c:pt idx="52">
                <c:v>116.88021435126666</c:v>
              </c:pt>
              <c:pt idx="53">
                <c:v>114.66080053490002</c:v>
              </c:pt>
              <c:pt idx="54">
                <c:v>111.87984828273335</c:v>
              </c:pt>
              <c:pt idx="55">
                <c:v>112.38790686739999</c:v>
              </c:pt>
              <c:pt idx="56">
                <c:v>115.24907889569999</c:v>
              </c:pt>
              <c:pt idx="57">
                <c:v>114.42014120520001</c:v>
              </c:pt>
              <c:pt idx="58">
                <c:v>113.10988485583333</c:v>
              </c:pt>
              <c:pt idx="59">
                <c:v>113.00292515416668</c:v>
              </c:pt>
              <c:pt idx="60">
                <c:v>113.21684455816667</c:v>
              </c:pt>
              <c:pt idx="61">
                <c:v>113.69816321683334</c:v>
              </c:pt>
              <c:pt idx="62">
                <c:v>114.63406060916667</c:v>
              </c:pt>
              <c:pt idx="63">
                <c:v>115.56995800179999</c:v>
              </c:pt>
              <c:pt idx="64">
                <c:v>114.50036098196665</c:v>
              </c:pt>
              <c:pt idx="65">
                <c:v>114.44688113076666</c:v>
              </c:pt>
              <c:pt idx="66">
                <c:v>114.50036098193334</c:v>
              </c:pt>
              <c:pt idx="67">
                <c:v>115.56995800156665</c:v>
              </c:pt>
              <c:pt idx="68">
                <c:v>112.94944530323333</c:v>
              </c:pt>
              <c:pt idx="69">
                <c:v>112.92270537756666</c:v>
              </c:pt>
              <c:pt idx="70">
                <c:v>114.76776023686666</c:v>
              </c:pt>
              <c:pt idx="71">
                <c:v>115.06189941716666</c:v>
              </c:pt>
              <c:pt idx="72">
                <c:v>113.08314493036666</c:v>
              </c:pt>
              <c:pt idx="73">
                <c:v>115.11537926816668</c:v>
              </c:pt>
              <c:pt idx="74">
                <c:v>113.56446358916668</c:v>
              </c:pt>
              <c:pt idx="75">
                <c:v>113.61794344013333</c:v>
              </c:pt>
              <c:pt idx="76">
                <c:v>113.48424381276668</c:v>
              </c:pt>
              <c:pt idx="77">
                <c:v>113.24358448343334</c:v>
              </c:pt>
              <c:pt idx="78">
                <c:v>114.15274195006667</c:v>
              </c:pt>
              <c:pt idx="79">
                <c:v>115.73039755470001</c:v>
              </c:pt>
              <c:pt idx="80">
                <c:v>115.3560385979</c:v>
              </c:pt>
              <c:pt idx="81">
                <c:v>113.56446358953333</c:v>
              </c:pt>
              <c:pt idx="82">
                <c:v>114.55384083286668</c:v>
              </c:pt>
              <c:pt idx="83">
                <c:v>114.09926209936667</c:v>
              </c:pt>
              <c:pt idx="84">
                <c:v>115.03515949166665</c:v>
              </c:pt>
              <c:pt idx="85">
                <c:v>115.89083710783335</c:v>
              </c:pt>
              <c:pt idx="86">
                <c:v>114.5271009073</c:v>
              </c:pt>
              <c:pt idx="87">
                <c:v>116.18497628826667</c:v>
              </c:pt>
              <c:pt idx="88">
                <c:v>115.67691770393333</c:v>
              </c:pt>
              <c:pt idx="89">
                <c:v>113.7783829936</c:v>
              </c:pt>
              <c:pt idx="90">
                <c:v>113.16336470706666</c:v>
              </c:pt>
              <c:pt idx="91">
                <c:v>115.32929867223334</c:v>
              </c:pt>
              <c:pt idx="92">
                <c:v>114.07252217406666</c:v>
              </c:pt>
              <c:pt idx="93">
                <c:v>114.90145986419999</c:v>
              </c:pt>
              <c:pt idx="94">
                <c:v>116.18497628820001</c:v>
              </c:pt>
              <c:pt idx="95">
                <c:v>113.64468336586667</c:v>
              </c:pt>
              <c:pt idx="96">
                <c:v>112.735525899</c:v>
              </c:pt>
              <c:pt idx="97">
                <c:v>113.80512291886667</c:v>
              </c:pt>
              <c:pt idx="98">
                <c:v>113.43076396183335</c:v>
              </c:pt>
              <c:pt idx="99">
                <c:v>114.28644157766666</c:v>
              </c:pt>
              <c:pt idx="100">
                <c:v>113.35054418526666</c:v>
              </c:pt>
              <c:pt idx="101">
                <c:v>113.64468336613334</c:v>
              </c:pt>
              <c:pt idx="102">
                <c:v>113.83186284446667</c:v>
              </c:pt>
              <c:pt idx="103">
                <c:v>111.74614865546668</c:v>
              </c:pt>
              <c:pt idx="104">
                <c:v>113.69816321696668</c:v>
              </c:pt>
              <c:pt idx="105">
                <c:v>114.1794818761</c:v>
              </c:pt>
              <c:pt idx="106">
                <c:v>113.53772366393332</c:v>
              </c:pt>
              <c:pt idx="107">
                <c:v>114.20622180126666</c:v>
              </c:pt>
              <c:pt idx="108">
                <c:v>113.10988485593333</c:v>
              </c:pt>
              <c:pt idx="109">
                <c:v>113.2703244091</c:v>
              </c:pt>
              <c:pt idx="110">
                <c:v>113.24358448336666</c:v>
              </c:pt>
              <c:pt idx="111">
                <c:v>111.5054893259</c:v>
              </c:pt>
              <c:pt idx="112">
                <c:v>112.70878597353334</c:v>
              </c:pt>
              <c:pt idx="113">
                <c:v>111.45200947503334</c:v>
              </c:pt>
              <c:pt idx="114">
                <c:v>111.66592887886667</c:v>
              </c:pt>
              <c:pt idx="115">
                <c:v>111.71940873016668</c:v>
              </c:pt>
              <c:pt idx="116">
                <c:v>112.86922552649999</c:v>
              </c:pt>
              <c:pt idx="117">
                <c:v>111.90658820866668</c:v>
              </c:pt>
              <c:pt idx="118">
                <c:v>112.06702776133334</c:v>
              </c:pt>
              <c:pt idx="119">
                <c:v>110.83699118866667</c:v>
              </c:pt>
              <c:pt idx="120">
                <c:v>111.45200947466667</c:v>
              </c:pt>
              <c:pt idx="121">
                <c:v>111.82636843200002</c:v>
              </c:pt>
              <c:pt idx="122">
                <c:v>112.28094716533333</c:v>
              </c:pt>
              <c:pt idx="123">
                <c:v>112.73552589866667</c:v>
              </c:pt>
              <c:pt idx="124">
                <c:v>110.67655163566667</c:v>
              </c:pt>
              <c:pt idx="125">
                <c:v>111.39852962399999</c:v>
              </c:pt>
              <c:pt idx="126">
                <c:v>111.31830984733334</c:v>
              </c:pt>
              <c:pt idx="127">
                <c:v>111.50548932599999</c:v>
              </c:pt>
              <c:pt idx="128">
                <c:v>109.633694541</c:v>
              </c:pt>
              <c:pt idx="129">
                <c:v>108.72453707436667</c:v>
              </c:pt>
              <c:pt idx="130">
                <c:v>110.70329156133333</c:v>
              </c:pt>
              <c:pt idx="131">
                <c:v>110.35567252966666</c:v>
              </c:pt>
              <c:pt idx="132">
                <c:v>108.59083744690001</c:v>
              </c:pt>
              <c:pt idx="133">
                <c:v>108.69779714873333</c:v>
              </c:pt>
              <c:pt idx="134">
                <c:v>108.32343819173333</c:v>
              </c:pt>
              <c:pt idx="135">
                <c:v>109.09889603153333</c:v>
              </c:pt>
              <c:pt idx="136">
                <c:v>108.3769180429</c:v>
              </c:pt>
              <c:pt idx="137">
                <c:v>108.83149677636668</c:v>
              </c:pt>
              <c:pt idx="138">
                <c:v>108.80475685086667</c:v>
              </c:pt>
              <c:pt idx="139">
                <c:v>108.45713781923332</c:v>
              </c:pt>
              <c:pt idx="140">
                <c:v>107.65494005446668</c:v>
              </c:pt>
              <c:pt idx="141">
                <c:v>107.57472027796666</c:v>
              </c:pt>
              <c:pt idx="142">
                <c:v>107.28058109733333</c:v>
              </c:pt>
              <c:pt idx="143">
                <c:v>108.08277886243333</c:v>
              </c:pt>
              <c:pt idx="144">
                <c:v>107.41428072499998</c:v>
              </c:pt>
              <c:pt idx="145">
                <c:v>108.00255908576666</c:v>
              </c:pt>
              <c:pt idx="146">
                <c:v>109.12563595653332</c:v>
              </c:pt>
              <c:pt idx="147">
                <c:v>108.2699583406</c:v>
              </c:pt>
              <c:pt idx="148">
                <c:v>107.62820012900001</c:v>
              </c:pt>
              <c:pt idx="149">
                <c:v>107.6282001288</c:v>
              </c:pt>
              <c:pt idx="150">
                <c:v>107.54798035250001</c:v>
              </c:pt>
              <c:pt idx="151">
                <c:v>106.79926243836667</c:v>
              </c:pt>
              <c:pt idx="152">
                <c:v>106.95970199120001</c:v>
              </c:pt>
              <c:pt idx="153">
                <c:v>106.87948221486666</c:v>
              </c:pt>
              <c:pt idx="154">
                <c:v>107.12014154433332</c:v>
              </c:pt>
              <c:pt idx="155">
                <c:v>107.41428072466665</c:v>
              </c:pt>
              <c:pt idx="156">
                <c:v>107.33406094816667</c:v>
              </c:pt>
              <c:pt idx="157">
                <c:v>106.98644191666666</c:v>
              </c:pt>
              <c:pt idx="158">
                <c:v>106.31794377936666</c:v>
              </c:pt>
              <c:pt idx="159">
                <c:v>106.55860310886668</c:v>
              </c:pt>
              <c:pt idx="160">
                <c:v>106.93296206566667</c:v>
              </c:pt>
              <c:pt idx="161">
                <c:v>107.200361321</c:v>
              </c:pt>
              <c:pt idx="162">
                <c:v>105.54248593979999</c:v>
              </c:pt>
              <c:pt idx="163">
                <c:v>105.32856653579999</c:v>
              </c:pt>
              <c:pt idx="164">
                <c:v>105.56922586563333</c:v>
              </c:pt>
              <c:pt idx="165">
                <c:v>105.14138705746666</c:v>
              </c:pt>
              <c:pt idx="166">
                <c:v>104.82050795183333</c:v>
              </c:pt>
              <c:pt idx="167">
                <c:v>104.79376802633334</c:v>
              </c:pt>
              <c:pt idx="168">
                <c:v>104.4194090692</c:v>
              </c:pt>
              <c:pt idx="169">
                <c:v>105.08790720663332</c:v>
              </c:pt>
              <c:pt idx="170">
                <c:v>105.3820463871</c:v>
              </c:pt>
              <c:pt idx="171">
                <c:v>104.57984862216666</c:v>
              </c:pt>
              <c:pt idx="172">
                <c:v>104.1252698887</c:v>
              </c:pt>
              <c:pt idx="173">
                <c:v>104.76702810066666</c:v>
              </c:pt>
              <c:pt idx="174">
                <c:v>103.77765085723333</c:v>
              </c:pt>
              <c:pt idx="175">
                <c:v>103.99157026103332</c:v>
              </c:pt>
              <c:pt idx="176">
                <c:v>103.8846105592</c:v>
              </c:pt>
              <c:pt idx="177">
                <c:v>103.75091093173334</c:v>
              </c:pt>
              <c:pt idx="178">
                <c:v>104.28570944170001</c:v>
              </c:pt>
              <c:pt idx="179">
                <c:v>104.15200981433334</c:v>
              </c:pt>
              <c:pt idx="180">
                <c:v>104.71354824963332</c:v>
              </c:pt>
              <c:pt idx="181">
                <c:v>103.21611242173333</c:v>
              </c:pt>
              <c:pt idx="182">
                <c:v>103.64395122970001</c:v>
              </c:pt>
              <c:pt idx="183">
                <c:v>102.6010941353</c:v>
              </c:pt>
              <c:pt idx="184">
                <c:v>102.73479376260001</c:v>
              </c:pt>
              <c:pt idx="185">
                <c:v>102.14651540163334</c:v>
              </c:pt>
              <c:pt idx="186">
                <c:v>102.30695495460002</c:v>
              </c:pt>
              <c:pt idx="187">
                <c:v>102.89523331556666</c:v>
              </c:pt>
              <c:pt idx="188">
                <c:v>102.17325532743332</c:v>
              </c:pt>
              <c:pt idx="189">
                <c:v>102.17325532726666</c:v>
              </c:pt>
              <c:pt idx="190">
                <c:v>102.44065458223334</c:v>
              </c:pt>
              <c:pt idx="191">
                <c:v>101.85237622163334</c:v>
              </c:pt>
              <c:pt idx="192">
                <c:v>102.19999525293333</c:v>
              </c:pt>
              <c:pt idx="193">
                <c:v>101.74541651943333</c:v>
              </c:pt>
              <c:pt idx="194">
                <c:v>101.10365830733333</c:v>
              </c:pt>
              <c:pt idx="195">
                <c:v>101.05017845633334</c:v>
              </c:pt>
              <c:pt idx="196">
                <c:v>101.39779748813334</c:v>
              </c:pt>
              <c:pt idx="197">
                <c:v>101.07691838199999</c:v>
              </c:pt>
              <c:pt idx="198">
                <c:v>100.72929935050001</c:v>
              </c:pt>
              <c:pt idx="199">
                <c:v>101.023438531</c:v>
              </c:pt>
              <c:pt idx="200">
                <c:v>100.5688597975</c:v>
              </c:pt>
              <c:pt idx="201">
                <c:v>100.94321875446667</c:v>
              </c:pt>
              <c:pt idx="202">
                <c:v>101.13039823293332</c:v>
              </c:pt>
              <c:pt idx="203">
                <c:v>100.78277920146667</c:v>
              </c:pt>
              <c:pt idx="204">
                <c:v>100.56885979746669</c:v>
              </c:pt>
              <c:pt idx="205">
                <c:v>100.27472061696666</c:v>
              </c:pt>
              <c:pt idx="206">
                <c:v>100.00732136183332</c:v>
              </c:pt>
              <c:pt idx="207">
                <c:v>100.00732136200001</c:v>
              </c:pt>
              <c:pt idx="208">
                <c:v>99.793401958200022</c:v>
              </c:pt>
              <c:pt idx="209">
                <c:v>99.17838367136666</c:v>
              </c:pt>
              <c:pt idx="210">
                <c:v>98.884244491233332</c:v>
              </c:pt>
              <c:pt idx="211">
                <c:v>99.285343373366672</c:v>
              </c:pt>
              <c:pt idx="212">
                <c:v>98.723804937899999</c:v>
              </c:pt>
              <c:pt idx="213">
                <c:v>98.429665757566667</c:v>
              </c:pt>
              <c:pt idx="214">
                <c:v>98.483145608566659</c:v>
              </c:pt>
              <c:pt idx="215">
                <c:v>98.697065012700008</c:v>
              </c:pt>
              <c:pt idx="216">
                <c:v>98.616845236366657</c:v>
              </c:pt>
              <c:pt idx="217">
                <c:v>98.05530680073332</c:v>
              </c:pt>
              <c:pt idx="218">
                <c:v>98.376185906733326</c:v>
              </c:pt>
              <c:pt idx="219">
                <c:v>98.055306800566655</c:v>
              </c:pt>
              <c:pt idx="220">
                <c:v>97.493768365266661</c:v>
              </c:pt>
              <c:pt idx="221">
                <c:v>97.092669482633326</c:v>
              </c:pt>
              <c:pt idx="222">
                <c:v>97.22636911026666</c:v>
              </c:pt>
              <c:pt idx="223">
                <c:v>97.306588886766676</c:v>
              </c:pt>
              <c:pt idx="224">
                <c:v>97.199629184933329</c:v>
              </c:pt>
              <c:pt idx="225">
                <c:v>96.638090749299991</c:v>
              </c:pt>
              <c:pt idx="226">
                <c:v>96.584610898300014</c:v>
              </c:pt>
              <c:pt idx="227">
                <c:v>96.691570600100007</c:v>
              </c:pt>
              <c:pt idx="228">
                <c:v>96.397431419633335</c:v>
              </c:pt>
              <c:pt idx="229">
                <c:v>96.557870972599986</c:v>
              </c:pt>
              <c:pt idx="230">
                <c:v>96.236991866966662</c:v>
              </c:pt>
              <c:pt idx="231">
                <c:v>95.889372835166668</c:v>
              </c:pt>
              <c:pt idx="232">
                <c:v>95.728933282299991</c:v>
              </c:pt>
              <c:pt idx="233">
                <c:v>95.51501387833332</c:v>
              </c:pt>
              <c:pt idx="234">
                <c:v>95.301094474466666</c:v>
              </c:pt>
              <c:pt idx="235">
                <c:v>95.194134772333356</c:v>
              </c:pt>
              <c:pt idx="236">
                <c:v>94.980215368333347</c:v>
              </c:pt>
              <c:pt idx="237">
                <c:v>95.140654921299998</c:v>
              </c:pt>
              <c:pt idx="238">
                <c:v>95.06043514466667</c:v>
              </c:pt>
              <c:pt idx="239">
                <c:v>95.006955293800004</c:v>
              </c:pt>
              <c:pt idx="240">
                <c:v>94.766295964466664</c:v>
              </c:pt>
              <c:pt idx="241">
                <c:v>94.20475752903333</c:v>
              </c:pt>
              <c:pt idx="242">
                <c:v>93.883878422900011</c:v>
              </c:pt>
              <c:pt idx="243">
                <c:v>94.071057901366657</c:v>
              </c:pt>
              <c:pt idx="244">
                <c:v>93.883878422866658</c:v>
              </c:pt>
              <c:pt idx="245">
                <c:v>93.135160509066665</c:v>
              </c:pt>
              <c:pt idx="246">
                <c:v>93.322339987600003</c:v>
              </c:pt>
              <c:pt idx="247">
                <c:v>93.215380285566653</c:v>
              </c:pt>
              <c:pt idx="248">
                <c:v>93.429299689433336</c:v>
              </c:pt>
              <c:pt idx="249">
                <c:v>93.1351605089</c:v>
              </c:pt>
              <c:pt idx="250">
                <c:v>92.760801551933341</c:v>
              </c:pt>
              <c:pt idx="251">
                <c:v>92.680581775633343</c:v>
              </c:pt>
              <c:pt idx="252">
                <c:v>92.199263116666657</c:v>
              </c:pt>
              <c:pt idx="253">
                <c:v>91.985343712500011</c:v>
              </c:pt>
              <c:pt idx="254">
                <c:v>92.012083637999993</c:v>
              </c:pt>
              <c:pt idx="255">
                <c:v>92.065563489166664</c:v>
              </c:pt>
              <c:pt idx="256">
                <c:v>91.477285128233333</c:v>
              </c:pt>
              <c:pt idx="257">
                <c:v>91.022706394566669</c:v>
              </c:pt>
              <c:pt idx="258">
                <c:v>91.236625798733328</c:v>
              </c:pt>
              <c:pt idx="259">
                <c:v>91.236625798733328</c:v>
              </c:pt>
              <c:pt idx="260">
                <c:v>90.862266841566665</c:v>
              </c:pt>
              <c:pt idx="261">
                <c:v>90.354208257133337</c:v>
              </c:pt>
              <c:pt idx="262">
                <c:v>90.354208257133337</c:v>
              </c:pt>
              <c:pt idx="263">
                <c:v>90.594867586766668</c:v>
              </c:pt>
              <c:pt idx="264">
                <c:v>90.247248555466669</c:v>
              </c:pt>
              <c:pt idx="265">
                <c:v>89.792669821800004</c:v>
              </c:pt>
              <c:pt idx="266">
                <c:v>89.899629523966667</c:v>
              </c:pt>
              <c:pt idx="267">
                <c:v>90.06006907696667</c:v>
              </c:pt>
              <c:pt idx="268">
                <c:v>89.632230268966666</c:v>
              </c:pt>
              <c:pt idx="269">
                <c:v>88.990472056999991</c:v>
              </c:pt>
              <c:pt idx="270">
                <c:v>89.017211982366675</c:v>
              </c:pt>
              <c:pt idx="271">
                <c:v>88.616113099900005</c:v>
              </c:pt>
              <c:pt idx="272">
                <c:v>88.936992206033338</c:v>
              </c:pt>
              <c:pt idx="273">
                <c:v>88.696332876533347</c:v>
              </c:pt>
              <c:pt idx="274">
                <c:v>88.723072802033343</c:v>
              </c:pt>
              <c:pt idx="275">
                <c:v>88.215014217399997</c:v>
              </c:pt>
              <c:pt idx="276">
                <c:v>87.894135111433343</c:v>
              </c:pt>
              <c:pt idx="277">
                <c:v>87.840655260566663</c:v>
              </c:pt>
              <c:pt idx="278">
                <c:v>87.573256005600001</c:v>
              </c:pt>
              <c:pt idx="279">
                <c:v>87.680215707433334</c:v>
              </c:pt>
              <c:pt idx="280">
                <c:v>87.706955633099994</c:v>
              </c:pt>
              <c:pt idx="281">
                <c:v>87.626735856433342</c:v>
              </c:pt>
              <c:pt idx="282">
                <c:v>87.439556378099994</c:v>
              </c:pt>
              <c:pt idx="283">
                <c:v>86.984977644466667</c:v>
              </c:pt>
              <c:pt idx="284">
                <c:v>87.091937346633344</c:v>
              </c:pt>
              <c:pt idx="285">
                <c:v>86.958237719133351</c:v>
              </c:pt>
              <c:pt idx="286">
                <c:v>87.145417197633336</c:v>
              </c:pt>
              <c:pt idx="287">
                <c:v>86.664098538633326</c:v>
              </c:pt>
              <c:pt idx="288">
                <c:v>86.610618687633334</c:v>
              </c:pt>
              <c:pt idx="289">
                <c:v>85.781680997033334</c:v>
              </c:pt>
              <c:pt idx="290">
                <c:v>86.07582017753333</c:v>
              </c:pt>
              <c:pt idx="291">
                <c:v>86.0223403265</c:v>
              </c:pt>
              <c:pt idx="292">
                <c:v>85.728201146199993</c:v>
              </c:pt>
              <c:pt idx="293">
                <c:v>85.781680997033334</c:v>
              </c:pt>
              <c:pt idx="294">
                <c:v>85.460801891233316</c:v>
              </c:pt>
              <c:pt idx="295">
                <c:v>85.647981369566665</c:v>
              </c:pt>
              <c:pt idx="296">
                <c:v>85.514281742033333</c:v>
              </c:pt>
              <c:pt idx="297">
                <c:v>85.567761593033353</c:v>
              </c:pt>
              <c:pt idx="298">
                <c:v>85.487541816533323</c:v>
              </c:pt>
              <c:pt idx="299">
                <c:v>84.819043679066681</c:v>
              </c:pt>
              <c:pt idx="300">
                <c:v>84.872523530066687</c:v>
              </c:pt>
              <c:pt idx="301">
                <c:v>84.845783604733342</c:v>
              </c:pt>
              <c:pt idx="302">
                <c:v>84.5783843496</c:v>
              </c:pt>
              <c:pt idx="303">
                <c:v>84.712083977100008</c:v>
              </c:pt>
              <c:pt idx="304">
                <c:v>84.016845914133327</c:v>
              </c:pt>
              <c:pt idx="305">
                <c:v>84.310985094766664</c:v>
              </c:pt>
              <c:pt idx="306">
                <c:v>84.310985094766679</c:v>
              </c:pt>
              <c:pt idx="307">
                <c:v>84.070325765099994</c:v>
              </c:pt>
              <c:pt idx="308">
                <c:v>84.016845914266682</c:v>
              </c:pt>
              <c:pt idx="309">
                <c:v>83.90988621226667</c:v>
              </c:pt>
              <c:pt idx="310">
                <c:v>83.562267180666666</c:v>
              </c:pt>
              <c:pt idx="311">
                <c:v>83.268128000366673</c:v>
              </c:pt>
              <c:pt idx="312">
                <c:v>83.161168298333322</c:v>
              </c:pt>
              <c:pt idx="313">
                <c:v>83.48204740429999</c:v>
              </c:pt>
              <c:pt idx="314">
                <c:v>83.348347776799997</c:v>
              </c:pt>
              <c:pt idx="315">
                <c:v>83.080948521866659</c:v>
              </c:pt>
              <c:pt idx="316">
                <c:v>82.465930235399995</c:v>
              </c:pt>
              <c:pt idx="317">
                <c:v>82.572889937400006</c:v>
              </c:pt>
              <c:pt idx="318">
                <c:v>82.546150011899996</c:v>
              </c:pt>
              <c:pt idx="319">
                <c:v>82.7065895649</c:v>
              </c:pt>
              <c:pt idx="320">
                <c:v>82.439190309899999</c:v>
              </c:pt>
              <c:pt idx="321">
                <c:v>82.385710458899993</c:v>
              </c:pt>
              <c:pt idx="322">
                <c:v>82.064831352933325</c:v>
              </c:pt>
              <c:pt idx="323">
                <c:v>81.904391799933322</c:v>
              </c:pt>
              <c:pt idx="324">
                <c:v>81.770692172466667</c:v>
              </c:pt>
              <c:pt idx="325">
                <c:v>81.743952246966657</c:v>
              </c:pt>
              <c:pt idx="326">
                <c:v>81.610252619500002</c:v>
              </c:pt>
              <c:pt idx="327">
                <c:v>81.423073140966665</c:v>
              </c:pt>
              <c:pt idx="328">
                <c:v>81.50329291746668</c:v>
              </c:pt>
              <c:pt idx="329">
                <c:v>81.449813066466675</c:v>
              </c:pt>
              <c:pt idx="330">
                <c:v>81.075454109500001</c:v>
              </c:pt>
              <c:pt idx="331">
                <c:v>81.021974258500009</c:v>
              </c:pt>
              <c:pt idx="332">
                <c:v>80.968494407533342</c:v>
              </c:pt>
              <c:pt idx="333">
                <c:v>81.021974258533319</c:v>
              </c:pt>
              <c:pt idx="334">
                <c:v>80.64761530156666</c:v>
              </c:pt>
              <c:pt idx="335">
                <c:v>80.941754482033332</c:v>
              </c:pt>
              <c:pt idx="336">
                <c:v>80.487175748566671</c:v>
              </c:pt>
              <c:pt idx="337">
                <c:v>80.112816791599997</c:v>
              </c:pt>
              <c:pt idx="338">
                <c:v>79.979117164066665</c:v>
              </c:pt>
              <c:pt idx="339">
                <c:v>80.086076866100001</c:v>
              </c:pt>
              <c:pt idx="340">
                <c:v>80.086076866100001</c:v>
              </c:pt>
              <c:pt idx="341">
                <c:v>79.872157462100006</c:v>
              </c:pt>
              <c:pt idx="342">
                <c:v>79.765197760133333</c:v>
              </c:pt>
              <c:pt idx="343">
                <c:v>79.283879101166676</c:v>
              </c:pt>
              <c:pt idx="344">
                <c:v>79.444318654166679</c:v>
              </c:pt>
              <c:pt idx="345">
                <c:v>79.497798505133332</c:v>
              </c:pt>
              <c:pt idx="346">
                <c:v>79.551278356133324</c:v>
              </c:pt>
              <c:pt idx="347">
                <c:v>79.203659324633335</c:v>
              </c:pt>
              <c:pt idx="348">
                <c:v>79.150179473666654</c:v>
              </c:pt>
              <c:pt idx="349">
                <c:v>79.17691939913334</c:v>
              </c:pt>
              <c:pt idx="350">
                <c:v>78.989739920666665</c:v>
              </c:pt>
              <c:pt idx="351">
                <c:v>78.775820516733333</c:v>
              </c:pt>
              <c:pt idx="352">
                <c:v>78.668860814699997</c:v>
              </c:pt>
              <c:pt idx="353">
                <c:v>78.802560442200004</c:v>
              </c:pt>
              <c:pt idx="354">
                <c:v>78.107322379266677</c:v>
              </c:pt>
              <c:pt idx="355">
                <c:v>78.481681336199998</c:v>
              </c:pt>
              <c:pt idx="356">
                <c:v>78.588641038200009</c:v>
              </c:pt>
              <c:pt idx="357">
                <c:v>78.615380963699991</c:v>
              </c:pt>
              <c:pt idx="358">
                <c:v>78.187542155766664</c:v>
              </c:pt>
              <c:pt idx="359">
                <c:v>78.187542155766664</c:v>
              </c:pt>
              <c:pt idx="360">
                <c:v>77.78644327326667</c:v>
              </c:pt>
              <c:pt idx="361">
                <c:v>77.973622751766669</c:v>
              </c:pt>
              <c:pt idx="362">
                <c:v>77.866663049766657</c:v>
              </c:pt>
              <c:pt idx="363">
                <c:v>77.706223496766668</c:v>
              </c:pt>
              <c:pt idx="364">
                <c:v>77.839923124266662</c:v>
              </c:pt>
              <c:pt idx="365">
                <c:v>77.465564167266663</c:v>
              </c:pt>
              <c:pt idx="366">
                <c:v>77.412084316299996</c:v>
              </c:pt>
              <c:pt idx="367">
                <c:v>77.331864539800009</c:v>
              </c:pt>
              <c:pt idx="368">
                <c:v>77.037725359333322</c:v>
              </c:pt>
              <c:pt idx="369">
                <c:v>76.984245508333331</c:v>
              </c:pt>
              <c:pt idx="370">
                <c:v>76.823805955366666</c:v>
              </c:pt>
              <c:pt idx="371">
                <c:v>76.663366402366663</c:v>
              </c:pt>
              <c:pt idx="372">
                <c:v>76.770326104366674</c:v>
              </c:pt>
              <c:pt idx="373">
                <c:v>76.743586178833326</c:v>
              </c:pt>
              <c:pt idx="374">
                <c:v>76.556406700366665</c:v>
              </c:pt>
              <c:pt idx="375">
                <c:v>76.155307817899995</c:v>
              </c:pt>
              <c:pt idx="376">
                <c:v>76.208787668866663</c:v>
              </c:pt>
              <c:pt idx="377">
                <c:v>76.342487296366656</c:v>
              </c:pt>
              <c:pt idx="378">
                <c:v>76.315747370899999</c:v>
              </c:pt>
              <c:pt idx="379">
                <c:v>76.18204774343333</c:v>
              </c:pt>
              <c:pt idx="380">
                <c:v>75.861168637433337</c:v>
              </c:pt>
              <c:pt idx="381">
                <c:v>75.968128339433335</c:v>
              </c:pt>
              <c:pt idx="382">
                <c:v>75.35311005296667</c:v>
              </c:pt>
              <c:pt idx="383">
                <c:v>75.486809680466664</c:v>
              </c:pt>
              <c:pt idx="384">
                <c:v>75.72746900993333</c:v>
              </c:pt>
              <c:pt idx="385">
                <c:v>75.246150350966673</c:v>
              </c:pt>
              <c:pt idx="386">
                <c:v>75.032230947000002</c:v>
              </c:pt>
              <c:pt idx="387">
                <c:v>75.272890276466669</c:v>
              </c:pt>
              <c:pt idx="388">
                <c:v>75.272890276466669</c:v>
              </c:pt>
              <c:pt idx="389">
                <c:v>75.165930574499995</c:v>
              </c:pt>
              <c:pt idx="390">
                <c:v>74.791571617533336</c:v>
              </c:pt>
              <c:pt idx="391">
                <c:v>74.791571617533336</c:v>
              </c:pt>
              <c:pt idx="392">
                <c:v>74.73809176653333</c:v>
              </c:pt>
              <c:pt idx="393">
                <c:v>74.33699288406666</c:v>
              </c:pt>
              <c:pt idx="394">
                <c:v>74.604392139033337</c:v>
              </c:pt>
              <c:pt idx="395">
                <c:v>74.417212660566676</c:v>
              </c:pt>
              <c:pt idx="396">
                <c:v>74.283513033066654</c:v>
              </c:pt>
              <c:pt idx="397">
                <c:v>74.33699288406666</c:v>
              </c:pt>
              <c:pt idx="398">
                <c:v>73.989373852566672</c:v>
              </c:pt>
              <c:pt idx="399">
                <c:v>73.775454448566663</c:v>
              </c:pt>
              <c:pt idx="400">
                <c:v>73.374355566099993</c:v>
              </c:pt>
              <c:pt idx="401">
                <c:v>73.72197459760001</c:v>
              </c:pt>
              <c:pt idx="402">
                <c:v>73.775454448566663</c:v>
              </c:pt>
              <c:pt idx="403">
                <c:v>73.481315268133343</c:v>
              </c:pt>
              <c:pt idx="404">
                <c:v>73.534795119133335</c:v>
              </c:pt>
              <c:pt idx="405">
                <c:v>73.454575342633333</c:v>
              </c:pt>
              <c:pt idx="406">
                <c:v>72.89303690716666</c:v>
              </c:pt>
              <c:pt idx="407">
                <c:v>73.187176087633333</c:v>
              </c:pt>
              <c:pt idx="408">
                <c:v>72.705857428666661</c:v>
              </c:pt>
              <c:pt idx="409">
                <c:v>72.999996609166658</c:v>
              </c:pt>
              <c:pt idx="410">
                <c:v>72.839557056166669</c:v>
              </c:pt>
              <c:pt idx="411">
                <c:v>72.946516758166666</c:v>
              </c:pt>
              <c:pt idx="412">
                <c:v>72.705857428666661</c:v>
              </c:pt>
              <c:pt idx="413">
                <c:v>72.304758546233344</c:v>
              </c:pt>
              <c:pt idx="414">
                <c:v>72.545417875666658</c:v>
              </c:pt>
              <c:pt idx="415">
                <c:v>72.278018620733334</c:v>
              </c:pt>
              <c:pt idx="416">
                <c:v>72.358238397199997</c:v>
              </c:pt>
              <c:pt idx="417">
                <c:v>71.983879440199999</c:v>
              </c:pt>
              <c:pt idx="418">
                <c:v>71.850179812766669</c:v>
              </c:pt>
              <c:pt idx="419">
                <c:v>71.716480185266676</c:v>
              </c:pt>
              <c:pt idx="420">
                <c:v>71.502560781300005</c:v>
              </c:pt>
              <c:pt idx="421">
                <c:v>71.556040632299997</c:v>
              </c:pt>
              <c:pt idx="422">
                <c:v>71.502560781300005</c:v>
              </c:pt>
              <c:pt idx="423">
                <c:v>71.502560781300005</c:v>
              </c:pt>
              <c:pt idx="424">
                <c:v>71.609520483300003</c:v>
              </c:pt>
              <c:pt idx="425">
                <c:v>71.529300706800001</c:v>
              </c:pt>
              <c:pt idx="426">
                <c:v>71.529300706800001</c:v>
              </c:pt>
              <c:pt idx="427">
                <c:v>71.288641377299996</c:v>
              </c:pt>
              <c:pt idx="428">
                <c:v>71.021242122300009</c:v>
              </c:pt>
              <c:pt idx="429">
                <c:v>71.2619014518</c:v>
              </c:pt>
              <c:pt idx="430">
                <c:v>71.181681675299998</c:v>
              </c:pt>
              <c:pt idx="431">
                <c:v>71.047982047833344</c:v>
              </c:pt>
              <c:pt idx="432">
                <c:v>70.941022345833332</c:v>
              </c:pt>
              <c:pt idx="433">
                <c:v>70.727102941866676</c:v>
              </c:pt>
              <c:pt idx="434">
                <c:v>70.753842867333333</c:v>
              </c:pt>
              <c:pt idx="435">
                <c:v>70.67362309086667</c:v>
              </c:pt>
              <c:pt idx="436">
                <c:v>70.646883165366674</c:v>
              </c:pt>
              <c:pt idx="437">
                <c:v>70.700363016333327</c:v>
              </c:pt>
              <c:pt idx="438">
                <c:v>70.352743984900016</c:v>
              </c:pt>
              <c:pt idx="439">
                <c:v>70.245784282900004</c:v>
              </c:pt>
              <c:pt idx="440">
                <c:v>70.2725242084</c:v>
              </c:pt>
              <c:pt idx="441">
                <c:v>70.245784282900004</c:v>
              </c:pt>
              <c:pt idx="442">
                <c:v>70.085344729900001</c:v>
              </c:pt>
              <c:pt idx="443">
                <c:v>70.085344729900001</c:v>
              </c:pt>
              <c:pt idx="444">
                <c:v>69.951645102400008</c:v>
              </c:pt>
              <c:pt idx="445">
                <c:v>69.844685400399996</c:v>
              </c:pt>
              <c:pt idx="446">
                <c:v>70.005124953399999</c:v>
              </c:pt>
              <c:pt idx="447">
                <c:v>69.604026070900005</c:v>
              </c:pt>
              <c:pt idx="448">
                <c:v>69.764465623899994</c:v>
              </c:pt>
              <c:pt idx="449">
                <c:v>69.710985772900003</c:v>
              </c:pt>
              <c:pt idx="450">
                <c:v>69.497066368933332</c:v>
              </c:pt>
              <c:pt idx="451">
                <c:v>69.523806294433342</c:v>
              </c:pt>
              <c:pt idx="452">
                <c:v>69.256407039466666</c:v>
              </c:pt>
              <c:pt idx="453">
                <c:v>69.095967486433338</c:v>
              </c:pt>
              <c:pt idx="454">
                <c:v>69.095967486500001</c:v>
              </c:pt>
              <c:pt idx="455">
                <c:v>69.015747709966661</c:v>
              </c:pt>
              <c:pt idx="456">
                <c:v>69.095967486466677</c:v>
              </c:pt>
              <c:pt idx="457">
                <c:v>68.989007784500004</c:v>
              </c:pt>
              <c:pt idx="458">
                <c:v>68.882048082499992</c:v>
              </c:pt>
              <c:pt idx="459">
                <c:v>68.908788008000002</c:v>
              </c:pt>
              <c:pt idx="460">
                <c:v>68.641388753000001</c:v>
              </c:pt>
              <c:pt idx="461">
                <c:v>68.801828306000004</c:v>
              </c:pt>
              <c:pt idx="462">
                <c:v>68.668128678499997</c:v>
              </c:pt>
              <c:pt idx="463">
                <c:v>68.561168976499985</c:v>
              </c:pt>
              <c:pt idx="464">
                <c:v>68.614648827500005</c:v>
              </c:pt>
              <c:pt idx="465">
                <c:v>68.240289870533331</c:v>
              </c:pt>
              <c:pt idx="466">
                <c:v>68.427469348999992</c:v>
              </c:pt>
              <c:pt idx="467">
                <c:v>68.507689125499994</c:v>
              </c:pt>
              <c:pt idx="468">
                <c:v>68.240289870533331</c:v>
              </c:pt>
              <c:pt idx="469">
                <c:v>68.213549945033336</c:v>
              </c:pt>
              <c:pt idx="470">
                <c:v>68.213549945033321</c:v>
              </c:pt>
              <c:pt idx="471">
                <c:v>68.026370466533336</c:v>
              </c:pt>
              <c:pt idx="472">
                <c:v>68.026370466566661</c:v>
              </c:pt>
              <c:pt idx="473">
                <c:v>67.946150690033321</c:v>
              </c:pt>
              <c:pt idx="474">
                <c:v>68.053110392033332</c:v>
              </c:pt>
              <c:pt idx="475">
                <c:v>68.079850317533342</c:v>
              </c:pt>
              <c:pt idx="476">
                <c:v>67.892670839066668</c:v>
              </c:pt>
              <c:pt idx="477">
                <c:v>67.758971211599999</c:v>
              </c:pt>
              <c:pt idx="478">
                <c:v>67.839190988033337</c:v>
              </c:pt>
              <c:pt idx="479">
                <c:v>67.678751435100011</c:v>
              </c:pt>
              <c:pt idx="480">
                <c:v>67.705491360599993</c:v>
              </c:pt>
              <c:pt idx="481">
                <c:v>67.705491360566668</c:v>
              </c:pt>
              <c:pt idx="482">
                <c:v>67.5717917331</c:v>
              </c:pt>
              <c:pt idx="483">
                <c:v>67.491571956633337</c:v>
              </c:pt>
              <c:pt idx="484">
                <c:v>67.5717917331</c:v>
              </c:pt>
              <c:pt idx="485">
                <c:v>67.5717917331</c:v>
              </c:pt>
              <c:pt idx="486">
                <c:v>67.384612254633325</c:v>
              </c:pt>
              <c:pt idx="487">
                <c:v>67.411352180133335</c:v>
              </c:pt>
              <c:pt idx="488">
                <c:v>67.304392478133323</c:v>
              </c:pt>
              <c:pt idx="489">
                <c:v>67.411352180133335</c:v>
              </c:pt>
              <c:pt idx="490">
                <c:v>67.304392478133323</c:v>
              </c:pt>
              <c:pt idx="491">
                <c:v>67.19743277613334</c:v>
              </c:pt>
              <c:pt idx="492">
                <c:v>67.19743277613334</c:v>
              </c:pt>
              <c:pt idx="493">
                <c:v>67.090473074133342</c:v>
              </c:pt>
              <c:pt idx="494">
                <c:v>67.063733148633332</c:v>
              </c:pt>
              <c:pt idx="495">
                <c:v>67.117212999633338</c:v>
              </c:pt>
              <c:pt idx="496">
                <c:v>67.117212999633338</c:v>
              </c:pt>
              <c:pt idx="497">
                <c:v>66.903293595666668</c:v>
              </c:pt>
              <c:pt idx="498">
                <c:v>66.930033521133339</c:v>
              </c:pt>
              <c:pt idx="499">
                <c:v>66.79633389366667</c:v>
              </c:pt>
              <c:pt idx="500">
                <c:v>66.76959396816666</c:v>
              </c:pt>
              <c:pt idx="501">
                <c:v>66.823073819166666</c:v>
              </c:pt>
              <c:pt idx="502">
                <c:v>66.742854042666679</c:v>
              </c:pt>
              <c:pt idx="503">
                <c:v>66.662634266166663</c:v>
              </c:pt>
              <c:pt idx="504">
                <c:v>66.609154415166657</c:v>
              </c:pt>
              <c:pt idx="505">
                <c:v>66.36849508569999</c:v>
              </c:pt>
              <c:pt idx="506">
                <c:v>66.609154415199995</c:v>
              </c:pt>
              <c:pt idx="507">
                <c:v>66.475454787700002</c:v>
              </c:pt>
              <c:pt idx="508">
                <c:v>66.502194713199984</c:v>
              </c:pt>
              <c:pt idx="509">
                <c:v>66.421974936699996</c:v>
              </c:pt>
              <c:pt idx="510">
                <c:v>66.234795458199997</c:v>
              </c:pt>
              <c:pt idx="511">
                <c:v>66.475454787700002</c:v>
              </c:pt>
              <c:pt idx="512">
                <c:v>66.288275309200003</c:v>
              </c:pt>
              <c:pt idx="513">
                <c:v>66.261535383733332</c:v>
              </c:pt>
              <c:pt idx="514">
                <c:v>66.234795458199997</c:v>
              </c:pt>
              <c:pt idx="515">
                <c:v>66.234795458233336</c:v>
              </c:pt>
              <c:pt idx="516">
                <c:v>66.18131560723333</c:v>
              </c:pt>
              <c:pt idx="517">
                <c:v>66.020876054233327</c:v>
              </c:pt>
              <c:pt idx="518">
                <c:v>66.074355905233332</c:v>
              </c:pt>
              <c:pt idx="519">
                <c:v>66.127835756233324</c:v>
              </c:pt>
              <c:pt idx="520">
                <c:v>65.913916352233329</c:v>
              </c:pt>
              <c:pt idx="521">
                <c:v>66.047615979733337</c:v>
              </c:pt>
              <c:pt idx="522">
                <c:v>65.833696575733327</c:v>
              </c:pt>
              <c:pt idx="523">
                <c:v>65.806956650233332</c:v>
              </c:pt>
              <c:pt idx="524">
                <c:v>65.913916352233329</c:v>
              </c:pt>
              <c:pt idx="525">
                <c:v>65.646517097233328</c:v>
              </c:pt>
              <c:pt idx="526">
                <c:v>65.646517097233328</c:v>
              </c:pt>
              <c:pt idx="527">
                <c:v>65.593037246266661</c:v>
              </c:pt>
              <c:pt idx="528">
                <c:v>65.619777171733332</c:v>
              </c:pt>
              <c:pt idx="529">
                <c:v>65.593037246266661</c:v>
              </c:pt>
              <c:pt idx="530">
                <c:v>65.432597693266672</c:v>
              </c:pt>
              <c:pt idx="531">
                <c:v>65.566297320766665</c:v>
              </c:pt>
              <c:pt idx="532">
                <c:v>65.486077544266664</c:v>
              </c:pt>
              <c:pt idx="533">
                <c:v>65.35237791676667</c:v>
              </c:pt>
              <c:pt idx="534">
                <c:v>65.512817469766659</c:v>
              </c:pt>
              <c:pt idx="535">
                <c:v>65.298898065766664</c:v>
              </c:pt>
              <c:pt idx="536">
                <c:v>65.379117842266666</c:v>
              </c:pt>
              <c:pt idx="537">
                <c:v>65.32563799126666</c:v>
              </c:pt>
              <c:pt idx="538">
                <c:v>65.245418214766673</c:v>
              </c:pt>
              <c:pt idx="539">
                <c:v>65.245418214766673</c:v>
              </c:pt>
              <c:pt idx="540">
                <c:v>65.084978661766669</c:v>
              </c:pt>
              <c:pt idx="541">
                <c:v>65.084978661766669</c:v>
              </c:pt>
              <c:pt idx="542">
                <c:v>65.138458512766661</c:v>
              </c:pt>
              <c:pt idx="543">
                <c:v>65.165198438266671</c:v>
              </c:pt>
              <c:pt idx="544">
                <c:v>65.218678289266677</c:v>
              </c:pt>
              <c:pt idx="545">
                <c:v>64.978018959799996</c:v>
              </c:pt>
              <c:pt idx="546">
                <c:v>65.031498810766664</c:v>
              </c:pt>
              <c:pt idx="547">
                <c:v>65.004758885300006</c:v>
              </c:pt>
              <c:pt idx="548">
                <c:v>64.978018959833335</c:v>
              </c:pt>
              <c:pt idx="549">
                <c:v>64.790839481333322</c:v>
              </c:pt>
              <c:pt idx="550">
                <c:v>64.817579406833332</c:v>
              </c:pt>
              <c:pt idx="551">
                <c:v>64.817579406833332</c:v>
              </c:pt>
              <c:pt idx="552">
                <c:v>64.710619704833334</c:v>
              </c:pt>
              <c:pt idx="553">
                <c:v>64.683879779333338</c:v>
              </c:pt>
              <c:pt idx="554">
                <c:v>64.683879779333324</c:v>
              </c:pt>
              <c:pt idx="555">
                <c:v>64.710619704833334</c:v>
              </c:pt>
              <c:pt idx="556">
                <c:v>64.683879779333338</c:v>
              </c:pt>
              <c:pt idx="557">
                <c:v>64.603660002833337</c:v>
              </c:pt>
              <c:pt idx="558">
                <c:v>64.817579406833332</c:v>
              </c:pt>
              <c:pt idx="559">
                <c:v>64.550180151833331</c:v>
              </c:pt>
              <c:pt idx="560">
                <c:v>64.576920077333341</c:v>
              </c:pt>
              <c:pt idx="561">
                <c:v>64.389740598833342</c:v>
              </c:pt>
              <c:pt idx="562">
                <c:v>64.496700300833325</c:v>
              </c:pt>
              <c:pt idx="563">
                <c:v>64.469960375366668</c:v>
              </c:pt>
              <c:pt idx="564">
                <c:v>64.496700300833339</c:v>
              </c:pt>
              <c:pt idx="565">
                <c:v>64.363000673333332</c:v>
              </c:pt>
              <c:pt idx="566">
                <c:v>64.443220449833333</c:v>
              </c:pt>
              <c:pt idx="567">
                <c:v>64.336260747833336</c:v>
              </c:pt>
              <c:pt idx="568">
                <c:v>64.282780896866669</c:v>
              </c:pt>
              <c:pt idx="569">
                <c:v>64.256040971366659</c:v>
              </c:pt>
              <c:pt idx="570">
                <c:v>64.229301045866677</c:v>
              </c:pt>
              <c:pt idx="571">
                <c:v>64.309520822366665</c:v>
              </c:pt>
              <c:pt idx="572">
                <c:v>64.175821194866671</c:v>
              </c:pt>
              <c:pt idx="573">
                <c:v>64.202561120366667</c:v>
              </c:pt>
              <c:pt idx="574">
                <c:v>64.068861492866674</c:v>
              </c:pt>
              <c:pt idx="575">
                <c:v>64.042121567366664</c:v>
              </c:pt>
              <c:pt idx="576">
                <c:v>63.961901790866669</c:v>
              </c:pt>
              <c:pt idx="577">
                <c:v>64.09560141836667</c:v>
              </c:pt>
              <c:pt idx="578">
                <c:v>64.122341343866665</c:v>
              </c:pt>
              <c:pt idx="579">
                <c:v>64.015381641866668</c:v>
              </c:pt>
              <c:pt idx="580">
                <c:v>63.988641716366665</c:v>
              </c:pt>
              <c:pt idx="581">
                <c:v>63.935161865366666</c:v>
              </c:pt>
              <c:pt idx="582">
                <c:v>63.961901790866669</c:v>
              </c:pt>
              <c:pt idx="583">
                <c:v>63.854942088866665</c:v>
              </c:pt>
              <c:pt idx="584">
                <c:v>63.908421939866663</c:v>
              </c:pt>
              <c:pt idx="585">
                <c:v>63.74798238686666</c:v>
              </c:pt>
              <c:pt idx="586">
                <c:v>63.641022684900001</c:v>
              </c:pt>
              <c:pt idx="587">
                <c:v>63.74798238686666</c:v>
              </c:pt>
              <c:pt idx="588">
                <c:v>63.721242461400003</c:v>
              </c:pt>
              <c:pt idx="589">
                <c:v>63.828202163366662</c:v>
              </c:pt>
              <c:pt idx="590">
                <c:v>63.534062982933335</c:v>
              </c:pt>
              <c:pt idx="591">
                <c:v>63.747982386899999</c:v>
              </c:pt>
              <c:pt idx="592">
                <c:v>63.507323057399994</c:v>
              </c:pt>
              <c:pt idx="593">
                <c:v>63.667762610399997</c:v>
              </c:pt>
              <c:pt idx="594">
                <c:v>63.560802908399999</c:v>
              </c:pt>
              <c:pt idx="595">
                <c:v>63.534062982900004</c:v>
              </c:pt>
              <c:pt idx="596">
                <c:v>63.641022684900001</c:v>
              </c:pt>
              <c:pt idx="597">
                <c:v>63.534062982899997</c:v>
              </c:pt>
              <c:pt idx="598">
                <c:v>63.560802908399999</c:v>
              </c:pt>
              <c:pt idx="599">
                <c:v>63.346883504433343</c:v>
              </c:pt>
              <c:pt idx="600">
                <c:v>63.614282759399998</c:v>
              </c:pt>
              <c:pt idx="601">
                <c:v>63.373623429933332</c:v>
              </c:pt>
              <c:pt idx="602">
                <c:v>63.346883504433343</c:v>
              </c:pt>
              <c:pt idx="603">
                <c:v>63.480583131899998</c:v>
              </c:pt>
              <c:pt idx="604">
                <c:v>63.266663727933327</c:v>
              </c:pt>
              <c:pt idx="605">
                <c:v>63.453843206399995</c:v>
              </c:pt>
              <c:pt idx="606">
                <c:v>63.346883504433343</c:v>
              </c:pt>
              <c:pt idx="607">
                <c:v>63.266663727933327</c:v>
              </c:pt>
              <c:pt idx="608">
                <c:v>63.239923802433339</c:v>
              </c:pt>
              <c:pt idx="609">
                <c:v>63.18644395143334</c:v>
              </c:pt>
              <c:pt idx="610">
                <c:v>63.320143578933333</c:v>
              </c:pt>
              <c:pt idx="611">
                <c:v>63.266663727933327</c:v>
              </c:pt>
              <c:pt idx="612">
                <c:v>63.15970402593333</c:v>
              </c:pt>
              <c:pt idx="613">
                <c:v>63.239923802433339</c:v>
              </c:pt>
              <c:pt idx="614">
                <c:v>63.052744323966671</c:v>
              </c:pt>
              <c:pt idx="615">
                <c:v>63.15970402593333</c:v>
              </c:pt>
              <c:pt idx="616">
                <c:v>62.972524547466662</c:v>
              </c:pt>
              <c:pt idx="617">
                <c:v>63.052744323966671</c:v>
              </c:pt>
              <c:pt idx="618">
                <c:v>62.972524547466662</c:v>
              </c:pt>
              <c:pt idx="619">
                <c:v>63.052744323966671</c:v>
              </c:pt>
              <c:pt idx="620">
                <c:v>62.972524547466662</c:v>
              </c:pt>
              <c:pt idx="621">
                <c:v>62.892304770966668</c:v>
              </c:pt>
              <c:pt idx="622">
                <c:v>62.999264472966672</c:v>
              </c:pt>
              <c:pt idx="623">
                <c:v>62.919044696466663</c:v>
              </c:pt>
              <c:pt idx="624">
                <c:v>62.999264472966672</c:v>
              </c:pt>
              <c:pt idx="625">
                <c:v>62.812084994466659</c:v>
              </c:pt>
              <c:pt idx="626">
                <c:v>62.892304770966668</c:v>
              </c:pt>
              <c:pt idx="627">
                <c:v>62.919044696466663</c:v>
              </c:pt>
              <c:pt idx="628">
                <c:v>62.78534506896667</c:v>
              </c:pt>
              <c:pt idx="629">
                <c:v>62.838824919966669</c:v>
              </c:pt>
              <c:pt idx="630">
                <c:v>62.758605143466667</c:v>
              </c:pt>
              <c:pt idx="631">
                <c:v>62.892304770966668</c:v>
              </c:pt>
              <c:pt idx="632">
                <c:v>62.731865217966664</c:v>
              </c:pt>
              <c:pt idx="633">
                <c:v>62.678385366966666</c:v>
              </c:pt>
              <c:pt idx="634">
                <c:v>62.78534506896667</c:v>
              </c:pt>
              <c:pt idx="635">
                <c:v>62.758605143466667</c:v>
              </c:pt>
              <c:pt idx="636">
                <c:v>62.838824919966669</c:v>
              </c:pt>
              <c:pt idx="637">
                <c:v>62.544685739466672</c:v>
              </c:pt>
              <c:pt idx="638">
                <c:v>62.624905515966667</c:v>
              </c:pt>
              <c:pt idx="639">
                <c:v>62.731865217966664</c:v>
              </c:pt>
              <c:pt idx="640">
                <c:v>62.651645441466663</c:v>
              </c:pt>
              <c:pt idx="641">
                <c:v>62.651645441466663</c:v>
              </c:pt>
              <c:pt idx="642">
                <c:v>62.517945813966662</c:v>
              </c:pt>
              <c:pt idx="643">
                <c:v>62.571425665</c:v>
              </c:pt>
              <c:pt idx="644">
                <c:v>62.651645441500001</c:v>
              </c:pt>
              <c:pt idx="645">
                <c:v>62.491205888499998</c:v>
              </c:pt>
              <c:pt idx="646">
                <c:v>62.624905515999991</c:v>
              </c:pt>
              <c:pt idx="647">
                <c:v>62.410986111999996</c:v>
              </c:pt>
              <c:pt idx="648">
                <c:v>62.464465963000002</c:v>
              </c:pt>
              <c:pt idx="649">
                <c:v>62.491205888499998</c:v>
              </c:pt>
              <c:pt idx="650">
                <c:v>62.3842461865</c:v>
              </c:pt>
              <c:pt idx="651">
                <c:v>62.410986111999996</c:v>
              </c:pt>
              <c:pt idx="652">
                <c:v>62.357506260999997</c:v>
              </c:pt>
              <c:pt idx="653">
                <c:v>62.41098611200001</c:v>
              </c:pt>
              <c:pt idx="654">
                <c:v>62.437726037499999</c:v>
              </c:pt>
              <c:pt idx="655">
                <c:v>62.3842461865</c:v>
              </c:pt>
              <c:pt idx="656">
                <c:v>62.3842461865</c:v>
              </c:pt>
              <c:pt idx="657">
                <c:v>62.330766335499995</c:v>
              </c:pt>
              <c:pt idx="658">
                <c:v>62.250546559000007</c:v>
              </c:pt>
              <c:pt idx="659">
                <c:v>62.3842461865</c:v>
              </c:pt>
              <c:pt idx="660">
                <c:v>62.277286484499996</c:v>
              </c:pt>
              <c:pt idx="661">
                <c:v>62.223806633500004</c:v>
              </c:pt>
              <c:pt idx="662">
                <c:v>62.277286484499996</c:v>
              </c:pt>
              <c:pt idx="663">
                <c:v>62.197066708000001</c:v>
              </c:pt>
              <c:pt idx="664">
                <c:v>62.250546559000007</c:v>
              </c:pt>
              <c:pt idx="665">
                <c:v>62.223806633499997</c:v>
              </c:pt>
              <c:pt idx="666">
                <c:v>62.090107006000004</c:v>
              </c:pt>
              <c:pt idx="667">
                <c:v>62.143586857000003</c:v>
              </c:pt>
              <c:pt idx="668">
                <c:v>62.197066708000001</c:v>
              </c:pt>
              <c:pt idx="669">
                <c:v>62.170326782499991</c:v>
              </c:pt>
              <c:pt idx="670">
                <c:v>62.143586857000003</c:v>
              </c:pt>
              <c:pt idx="671">
                <c:v>62.009887229500002</c:v>
              </c:pt>
              <c:pt idx="672">
                <c:v>62.143586857000003</c:v>
              </c:pt>
              <c:pt idx="673">
                <c:v>62.170326782499991</c:v>
              </c:pt>
              <c:pt idx="674">
                <c:v>62.1168469315</c:v>
              </c:pt>
              <c:pt idx="675">
                <c:v>62.090107006000004</c:v>
              </c:pt>
              <c:pt idx="676">
                <c:v>62.036627154999998</c:v>
              </c:pt>
              <c:pt idx="677">
                <c:v>62.063367080500001</c:v>
              </c:pt>
              <c:pt idx="678">
                <c:v>62.036627154999998</c:v>
              </c:pt>
              <c:pt idx="679">
                <c:v>61.929667453033325</c:v>
              </c:pt>
              <c:pt idx="680">
                <c:v>62.090107006000004</c:v>
              </c:pt>
              <c:pt idx="681">
                <c:v>61.983147304033331</c:v>
              </c:pt>
              <c:pt idx="682">
                <c:v>61.983147303999999</c:v>
              </c:pt>
              <c:pt idx="683">
                <c:v>61.956407378533335</c:v>
              </c:pt>
              <c:pt idx="684">
                <c:v>62.009887229500009</c:v>
              </c:pt>
              <c:pt idx="685">
                <c:v>62.090107006000004</c:v>
              </c:pt>
              <c:pt idx="686">
                <c:v>61.929667453033339</c:v>
              </c:pt>
              <c:pt idx="687">
                <c:v>61.956407378533335</c:v>
              </c:pt>
              <c:pt idx="688">
                <c:v>61.822707751066666</c:v>
              </c:pt>
              <c:pt idx="689">
                <c:v>61.983147304033331</c:v>
              </c:pt>
              <c:pt idx="690">
                <c:v>61.956407378533335</c:v>
              </c:pt>
              <c:pt idx="691">
                <c:v>61.76922790006666</c:v>
              </c:pt>
              <c:pt idx="692">
                <c:v>61.929667453033325</c:v>
              </c:pt>
              <c:pt idx="693">
                <c:v>61.742487974566664</c:v>
              </c:pt>
              <c:pt idx="694">
                <c:v>61.849447676533337</c:v>
              </c:pt>
              <c:pt idx="695">
                <c:v>61.689008123566659</c:v>
              </c:pt>
              <c:pt idx="696">
                <c:v>61.822707751033334</c:v>
              </c:pt>
              <c:pt idx="697">
                <c:v>61.849447676533337</c:v>
              </c:pt>
              <c:pt idx="698">
                <c:v>61.795967825566663</c:v>
              </c:pt>
              <c:pt idx="699">
                <c:v>61.849447676533337</c:v>
              </c:pt>
              <c:pt idx="700">
                <c:v>61.76922790006666</c:v>
              </c:pt>
              <c:pt idx="701">
                <c:v>61.876187602033333</c:v>
              </c:pt>
              <c:pt idx="702">
                <c:v>61.662268198066663</c:v>
              </c:pt>
              <c:pt idx="703">
                <c:v>61.742487974566664</c:v>
              </c:pt>
              <c:pt idx="704">
                <c:v>61.742487974566664</c:v>
              </c:pt>
              <c:pt idx="705">
                <c:v>61.715748049066669</c:v>
              </c:pt>
              <c:pt idx="706">
                <c:v>61.769227900033336</c:v>
              </c:pt>
              <c:pt idx="707">
                <c:v>61.63552827256666</c:v>
              </c:pt>
              <c:pt idx="708">
                <c:v>61.742487974566664</c:v>
              </c:pt>
              <c:pt idx="709">
                <c:v>61.689008123566659</c:v>
              </c:pt>
              <c:pt idx="710">
                <c:v>61.635528272566667</c:v>
              </c:pt>
              <c:pt idx="711">
                <c:v>61.715748049066661</c:v>
              </c:pt>
              <c:pt idx="712">
                <c:v>61.63552827256666</c:v>
              </c:pt>
              <c:pt idx="713">
                <c:v>61.715748049066661</c:v>
              </c:pt>
              <c:pt idx="714">
                <c:v>61.608788347066671</c:v>
              </c:pt>
              <c:pt idx="715">
                <c:v>61.608788347066671</c:v>
              </c:pt>
              <c:pt idx="716">
                <c:v>61.63552827256666</c:v>
              </c:pt>
              <c:pt idx="717">
                <c:v>61.501828645099998</c:v>
              </c:pt>
              <c:pt idx="718">
                <c:v>61.582048421566661</c:v>
              </c:pt>
              <c:pt idx="719">
                <c:v>61.475088719566664</c:v>
              </c:pt>
              <c:pt idx="720">
                <c:v>61.555308496066665</c:v>
              </c:pt>
              <c:pt idx="721">
                <c:v>61.555308496066665</c:v>
              </c:pt>
              <c:pt idx="722">
                <c:v>61.528568570566669</c:v>
              </c:pt>
              <c:pt idx="723">
                <c:v>61.475088719566664</c:v>
              </c:pt>
              <c:pt idx="724">
                <c:v>61.63552827256666</c:v>
              </c:pt>
              <c:pt idx="725">
                <c:v>61.448348794066668</c:v>
              </c:pt>
              <c:pt idx="726">
                <c:v>61.341389092100002</c:v>
              </c:pt>
            </c:numLit>
          </c:yVal>
          <c:smooth val="0"/>
        </c:ser>
        <c:dLbls>
          <c:showLegendKey val="0"/>
          <c:showVal val="0"/>
          <c:showCatName val="0"/>
          <c:showSerName val="0"/>
          <c:showPercent val="0"/>
          <c:showBubbleSize val="0"/>
        </c:dLbls>
        <c:axId val="1121221056"/>
        <c:axId val="1121220640"/>
      </c:scatterChart>
      <c:valAx>
        <c:axId val="1121220640"/>
        <c:scaling>
          <c:orientation val="minMax"/>
          <c:max val="118"/>
          <c:min val="61"/>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21221056"/>
        <c:crosses val="autoZero"/>
        <c:crossBetween val="midCat"/>
      </c:valAx>
      <c:valAx>
        <c:axId val="1121221056"/>
        <c:scaling>
          <c:orientation val="minMax"/>
          <c:max val="375"/>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2122064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Residence Time Distribution - Step, Single Tank, 0.7l/min</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345"/>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33.5</c:v>
              </c:pt>
              <c:pt idx="66">
                <c:v>34</c:v>
              </c:pt>
              <c:pt idx="67">
                <c:v>34.5</c:v>
              </c:pt>
              <c:pt idx="68">
                <c:v>35</c:v>
              </c:pt>
              <c:pt idx="69">
                <c:v>35.5</c:v>
              </c:pt>
              <c:pt idx="70">
                <c:v>36</c:v>
              </c:pt>
              <c:pt idx="71">
                <c:v>36.5</c:v>
              </c:pt>
              <c:pt idx="72">
                <c:v>37</c:v>
              </c:pt>
              <c:pt idx="73">
                <c:v>37.5</c:v>
              </c:pt>
              <c:pt idx="74">
                <c:v>38</c:v>
              </c:pt>
              <c:pt idx="75">
                <c:v>38.5</c:v>
              </c:pt>
              <c:pt idx="76">
                <c:v>39</c:v>
              </c:pt>
              <c:pt idx="77">
                <c:v>39.5</c:v>
              </c:pt>
              <c:pt idx="78">
                <c:v>40</c:v>
              </c:pt>
              <c:pt idx="79">
                <c:v>40.5</c:v>
              </c:pt>
              <c:pt idx="80">
                <c:v>41</c:v>
              </c:pt>
              <c:pt idx="81">
                <c:v>41.5</c:v>
              </c:pt>
              <c:pt idx="82">
                <c:v>42</c:v>
              </c:pt>
              <c:pt idx="83">
                <c:v>42.5</c:v>
              </c:pt>
              <c:pt idx="84">
                <c:v>43</c:v>
              </c:pt>
              <c:pt idx="85">
                <c:v>43.5</c:v>
              </c:pt>
              <c:pt idx="86">
                <c:v>44</c:v>
              </c:pt>
              <c:pt idx="87">
                <c:v>44.5</c:v>
              </c:pt>
              <c:pt idx="88">
                <c:v>45</c:v>
              </c:pt>
              <c:pt idx="89">
                <c:v>45.5</c:v>
              </c:pt>
              <c:pt idx="90">
                <c:v>46</c:v>
              </c:pt>
              <c:pt idx="91">
                <c:v>46.5</c:v>
              </c:pt>
              <c:pt idx="92">
                <c:v>47</c:v>
              </c:pt>
              <c:pt idx="93">
                <c:v>47.5</c:v>
              </c:pt>
              <c:pt idx="94">
                <c:v>48</c:v>
              </c:pt>
              <c:pt idx="95">
                <c:v>48.5</c:v>
              </c:pt>
              <c:pt idx="96">
                <c:v>49</c:v>
              </c:pt>
              <c:pt idx="97">
                <c:v>49.5</c:v>
              </c:pt>
              <c:pt idx="98">
                <c:v>50</c:v>
              </c:pt>
              <c:pt idx="99">
                <c:v>50.5</c:v>
              </c:pt>
              <c:pt idx="100">
                <c:v>51</c:v>
              </c:pt>
              <c:pt idx="101">
                <c:v>51.5</c:v>
              </c:pt>
              <c:pt idx="102">
                <c:v>52</c:v>
              </c:pt>
              <c:pt idx="103">
                <c:v>52.5</c:v>
              </c:pt>
              <c:pt idx="104">
                <c:v>53</c:v>
              </c:pt>
              <c:pt idx="105">
                <c:v>53.5</c:v>
              </c:pt>
              <c:pt idx="106">
                <c:v>54</c:v>
              </c:pt>
              <c:pt idx="107">
                <c:v>54.5</c:v>
              </c:pt>
              <c:pt idx="108">
                <c:v>55</c:v>
              </c:pt>
              <c:pt idx="109">
                <c:v>55.5</c:v>
              </c:pt>
              <c:pt idx="110">
                <c:v>56</c:v>
              </c:pt>
              <c:pt idx="111">
                <c:v>56.5</c:v>
              </c:pt>
              <c:pt idx="112">
                <c:v>57</c:v>
              </c:pt>
              <c:pt idx="113">
                <c:v>57.5</c:v>
              </c:pt>
              <c:pt idx="114">
                <c:v>58</c:v>
              </c:pt>
              <c:pt idx="115">
                <c:v>58.5</c:v>
              </c:pt>
              <c:pt idx="116">
                <c:v>59</c:v>
              </c:pt>
              <c:pt idx="117">
                <c:v>59.5</c:v>
              </c:pt>
              <c:pt idx="118">
                <c:v>60</c:v>
              </c:pt>
              <c:pt idx="119">
                <c:v>60.5</c:v>
              </c:pt>
              <c:pt idx="120">
                <c:v>61</c:v>
              </c:pt>
              <c:pt idx="121">
                <c:v>61.5</c:v>
              </c:pt>
              <c:pt idx="122">
                <c:v>62</c:v>
              </c:pt>
              <c:pt idx="123">
                <c:v>62.5</c:v>
              </c:pt>
              <c:pt idx="124">
                <c:v>63</c:v>
              </c:pt>
              <c:pt idx="125">
                <c:v>63.5</c:v>
              </c:pt>
              <c:pt idx="126">
                <c:v>64</c:v>
              </c:pt>
              <c:pt idx="127">
                <c:v>64.5</c:v>
              </c:pt>
              <c:pt idx="128">
                <c:v>65</c:v>
              </c:pt>
              <c:pt idx="129">
                <c:v>65.5</c:v>
              </c:pt>
              <c:pt idx="130">
                <c:v>66</c:v>
              </c:pt>
              <c:pt idx="131">
                <c:v>66.5</c:v>
              </c:pt>
              <c:pt idx="132">
                <c:v>67</c:v>
              </c:pt>
              <c:pt idx="133">
                <c:v>67.5</c:v>
              </c:pt>
              <c:pt idx="134">
                <c:v>68</c:v>
              </c:pt>
              <c:pt idx="135">
                <c:v>68.5</c:v>
              </c:pt>
              <c:pt idx="136">
                <c:v>69</c:v>
              </c:pt>
              <c:pt idx="137">
                <c:v>69.5</c:v>
              </c:pt>
              <c:pt idx="138">
                <c:v>70</c:v>
              </c:pt>
              <c:pt idx="139">
                <c:v>70.5</c:v>
              </c:pt>
              <c:pt idx="140">
                <c:v>71</c:v>
              </c:pt>
              <c:pt idx="141">
                <c:v>71.5</c:v>
              </c:pt>
              <c:pt idx="142">
                <c:v>72</c:v>
              </c:pt>
              <c:pt idx="143">
                <c:v>72.5</c:v>
              </c:pt>
              <c:pt idx="144">
                <c:v>73</c:v>
              </c:pt>
              <c:pt idx="145">
                <c:v>73.5</c:v>
              </c:pt>
              <c:pt idx="146">
                <c:v>74</c:v>
              </c:pt>
              <c:pt idx="147">
                <c:v>74.5</c:v>
              </c:pt>
              <c:pt idx="148">
                <c:v>75</c:v>
              </c:pt>
              <c:pt idx="149">
                <c:v>75.5</c:v>
              </c:pt>
              <c:pt idx="150">
                <c:v>76</c:v>
              </c:pt>
              <c:pt idx="151">
                <c:v>76.5</c:v>
              </c:pt>
              <c:pt idx="152">
                <c:v>77</c:v>
              </c:pt>
              <c:pt idx="153">
                <c:v>77.5</c:v>
              </c:pt>
              <c:pt idx="154">
                <c:v>78</c:v>
              </c:pt>
              <c:pt idx="155">
                <c:v>78.5</c:v>
              </c:pt>
              <c:pt idx="156">
                <c:v>79</c:v>
              </c:pt>
              <c:pt idx="157">
                <c:v>79.5</c:v>
              </c:pt>
              <c:pt idx="158">
                <c:v>80</c:v>
              </c:pt>
              <c:pt idx="159">
                <c:v>80.5</c:v>
              </c:pt>
              <c:pt idx="160">
                <c:v>81</c:v>
              </c:pt>
              <c:pt idx="161">
                <c:v>81.5</c:v>
              </c:pt>
              <c:pt idx="162">
                <c:v>82</c:v>
              </c:pt>
              <c:pt idx="163">
                <c:v>82.5</c:v>
              </c:pt>
              <c:pt idx="164">
                <c:v>83</c:v>
              </c:pt>
              <c:pt idx="165">
                <c:v>83.5</c:v>
              </c:pt>
              <c:pt idx="166">
                <c:v>84</c:v>
              </c:pt>
              <c:pt idx="167">
                <c:v>84.5</c:v>
              </c:pt>
              <c:pt idx="168">
                <c:v>85</c:v>
              </c:pt>
              <c:pt idx="169">
                <c:v>85.5</c:v>
              </c:pt>
              <c:pt idx="170">
                <c:v>86</c:v>
              </c:pt>
              <c:pt idx="171">
                <c:v>86.5</c:v>
              </c:pt>
              <c:pt idx="172">
                <c:v>87</c:v>
              </c:pt>
              <c:pt idx="173">
                <c:v>87.5</c:v>
              </c:pt>
              <c:pt idx="174">
                <c:v>88</c:v>
              </c:pt>
              <c:pt idx="175">
                <c:v>88.5</c:v>
              </c:pt>
              <c:pt idx="176">
                <c:v>89</c:v>
              </c:pt>
              <c:pt idx="177">
                <c:v>89.5</c:v>
              </c:pt>
              <c:pt idx="178">
                <c:v>90</c:v>
              </c:pt>
              <c:pt idx="179">
                <c:v>90.5</c:v>
              </c:pt>
              <c:pt idx="180">
                <c:v>91</c:v>
              </c:pt>
              <c:pt idx="181">
                <c:v>91.5</c:v>
              </c:pt>
              <c:pt idx="182">
                <c:v>92</c:v>
              </c:pt>
              <c:pt idx="183">
                <c:v>92.5</c:v>
              </c:pt>
              <c:pt idx="184">
                <c:v>93</c:v>
              </c:pt>
              <c:pt idx="185">
                <c:v>93.5</c:v>
              </c:pt>
              <c:pt idx="186">
                <c:v>94</c:v>
              </c:pt>
              <c:pt idx="187">
                <c:v>94.5</c:v>
              </c:pt>
              <c:pt idx="188">
                <c:v>95</c:v>
              </c:pt>
              <c:pt idx="189">
                <c:v>95.5</c:v>
              </c:pt>
              <c:pt idx="190">
                <c:v>96</c:v>
              </c:pt>
              <c:pt idx="191">
                <c:v>96.5</c:v>
              </c:pt>
              <c:pt idx="192">
                <c:v>97</c:v>
              </c:pt>
              <c:pt idx="193">
                <c:v>97.5</c:v>
              </c:pt>
              <c:pt idx="194">
                <c:v>98</c:v>
              </c:pt>
              <c:pt idx="195">
                <c:v>98.5</c:v>
              </c:pt>
              <c:pt idx="196">
                <c:v>99</c:v>
              </c:pt>
              <c:pt idx="197">
                <c:v>99.5</c:v>
              </c:pt>
              <c:pt idx="198">
                <c:v>100</c:v>
              </c:pt>
              <c:pt idx="199">
                <c:v>100.5</c:v>
              </c:pt>
              <c:pt idx="200">
                <c:v>101</c:v>
              </c:pt>
              <c:pt idx="201">
                <c:v>101.5</c:v>
              </c:pt>
              <c:pt idx="202">
                <c:v>102</c:v>
              </c:pt>
              <c:pt idx="203">
                <c:v>102.5</c:v>
              </c:pt>
              <c:pt idx="204">
                <c:v>103</c:v>
              </c:pt>
              <c:pt idx="205">
                <c:v>103.5</c:v>
              </c:pt>
              <c:pt idx="206">
                <c:v>104</c:v>
              </c:pt>
              <c:pt idx="207">
                <c:v>104.5</c:v>
              </c:pt>
              <c:pt idx="208">
                <c:v>105</c:v>
              </c:pt>
              <c:pt idx="209">
                <c:v>105.5</c:v>
              </c:pt>
              <c:pt idx="210">
                <c:v>106</c:v>
              </c:pt>
              <c:pt idx="211">
                <c:v>106.5</c:v>
              </c:pt>
              <c:pt idx="212">
                <c:v>107</c:v>
              </c:pt>
              <c:pt idx="213">
                <c:v>107.5</c:v>
              </c:pt>
              <c:pt idx="214">
                <c:v>108</c:v>
              </c:pt>
              <c:pt idx="215">
                <c:v>108.5</c:v>
              </c:pt>
              <c:pt idx="216">
                <c:v>109</c:v>
              </c:pt>
              <c:pt idx="217">
                <c:v>109.5</c:v>
              </c:pt>
              <c:pt idx="218">
                <c:v>110</c:v>
              </c:pt>
              <c:pt idx="219">
                <c:v>110.5</c:v>
              </c:pt>
              <c:pt idx="220">
                <c:v>111</c:v>
              </c:pt>
              <c:pt idx="221">
                <c:v>111.5</c:v>
              </c:pt>
              <c:pt idx="222">
                <c:v>112</c:v>
              </c:pt>
              <c:pt idx="223">
                <c:v>112.5</c:v>
              </c:pt>
              <c:pt idx="224">
                <c:v>113</c:v>
              </c:pt>
              <c:pt idx="225">
                <c:v>113.5</c:v>
              </c:pt>
              <c:pt idx="226">
                <c:v>114</c:v>
              </c:pt>
              <c:pt idx="227">
                <c:v>114.5</c:v>
              </c:pt>
              <c:pt idx="228">
                <c:v>115</c:v>
              </c:pt>
              <c:pt idx="229">
                <c:v>115.5</c:v>
              </c:pt>
              <c:pt idx="230">
                <c:v>116</c:v>
              </c:pt>
              <c:pt idx="231">
                <c:v>116.5</c:v>
              </c:pt>
              <c:pt idx="232">
                <c:v>117</c:v>
              </c:pt>
              <c:pt idx="233">
                <c:v>117.5</c:v>
              </c:pt>
              <c:pt idx="234">
                <c:v>118</c:v>
              </c:pt>
              <c:pt idx="235">
                <c:v>118.5</c:v>
              </c:pt>
              <c:pt idx="236">
                <c:v>119</c:v>
              </c:pt>
              <c:pt idx="237">
                <c:v>119.5</c:v>
              </c:pt>
              <c:pt idx="238">
                <c:v>120</c:v>
              </c:pt>
              <c:pt idx="239">
                <c:v>120.5</c:v>
              </c:pt>
              <c:pt idx="240">
                <c:v>121</c:v>
              </c:pt>
              <c:pt idx="241">
                <c:v>121.5</c:v>
              </c:pt>
              <c:pt idx="242">
                <c:v>122</c:v>
              </c:pt>
              <c:pt idx="243">
                <c:v>122.5</c:v>
              </c:pt>
              <c:pt idx="244">
                <c:v>123</c:v>
              </c:pt>
              <c:pt idx="245">
                <c:v>123.5</c:v>
              </c:pt>
              <c:pt idx="246">
                <c:v>124</c:v>
              </c:pt>
              <c:pt idx="247">
                <c:v>124.5</c:v>
              </c:pt>
              <c:pt idx="248">
                <c:v>125</c:v>
              </c:pt>
              <c:pt idx="249">
                <c:v>125.5</c:v>
              </c:pt>
              <c:pt idx="250">
                <c:v>126</c:v>
              </c:pt>
              <c:pt idx="251">
                <c:v>126.5</c:v>
              </c:pt>
              <c:pt idx="252">
                <c:v>127</c:v>
              </c:pt>
              <c:pt idx="253">
                <c:v>127.5</c:v>
              </c:pt>
              <c:pt idx="254">
                <c:v>128</c:v>
              </c:pt>
              <c:pt idx="255">
                <c:v>128.5</c:v>
              </c:pt>
              <c:pt idx="256">
                <c:v>129</c:v>
              </c:pt>
              <c:pt idx="257">
                <c:v>129.5</c:v>
              </c:pt>
              <c:pt idx="258">
                <c:v>130</c:v>
              </c:pt>
              <c:pt idx="259">
                <c:v>130.5</c:v>
              </c:pt>
              <c:pt idx="260">
                <c:v>131</c:v>
              </c:pt>
              <c:pt idx="261">
                <c:v>131.5</c:v>
              </c:pt>
              <c:pt idx="262">
                <c:v>132</c:v>
              </c:pt>
              <c:pt idx="263">
                <c:v>132.5</c:v>
              </c:pt>
              <c:pt idx="264">
                <c:v>133</c:v>
              </c:pt>
              <c:pt idx="265">
                <c:v>133.5</c:v>
              </c:pt>
              <c:pt idx="266">
                <c:v>134</c:v>
              </c:pt>
              <c:pt idx="267">
                <c:v>134.5</c:v>
              </c:pt>
              <c:pt idx="268">
                <c:v>135</c:v>
              </c:pt>
              <c:pt idx="269">
                <c:v>135.5</c:v>
              </c:pt>
              <c:pt idx="270">
                <c:v>136</c:v>
              </c:pt>
              <c:pt idx="271">
                <c:v>136.5</c:v>
              </c:pt>
              <c:pt idx="272">
                <c:v>137</c:v>
              </c:pt>
              <c:pt idx="273">
                <c:v>137.5</c:v>
              </c:pt>
              <c:pt idx="274">
                <c:v>138</c:v>
              </c:pt>
              <c:pt idx="275">
                <c:v>138.5</c:v>
              </c:pt>
              <c:pt idx="276">
                <c:v>139</c:v>
              </c:pt>
              <c:pt idx="277">
                <c:v>139.5</c:v>
              </c:pt>
              <c:pt idx="278">
                <c:v>140</c:v>
              </c:pt>
              <c:pt idx="279">
                <c:v>140.5</c:v>
              </c:pt>
              <c:pt idx="280">
                <c:v>141</c:v>
              </c:pt>
              <c:pt idx="281">
                <c:v>141.5</c:v>
              </c:pt>
              <c:pt idx="282">
                <c:v>142</c:v>
              </c:pt>
              <c:pt idx="283">
                <c:v>142.5</c:v>
              </c:pt>
              <c:pt idx="284">
                <c:v>143</c:v>
              </c:pt>
              <c:pt idx="285">
                <c:v>143.5</c:v>
              </c:pt>
              <c:pt idx="286">
                <c:v>144</c:v>
              </c:pt>
              <c:pt idx="287">
                <c:v>144.5</c:v>
              </c:pt>
              <c:pt idx="288">
                <c:v>145</c:v>
              </c:pt>
              <c:pt idx="289">
                <c:v>145.5</c:v>
              </c:pt>
              <c:pt idx="290">
                <c:v>146</c:v>
              </c:pt>
              <c:pt idx="291">
                <c:v>146.5</c:v>
              </c:pt>
              <c:pt idx="292">
                <c:v>147</c:v>
              </c:pt>
              <c:pt idx="293">
                <c:v>147.5</c:v>
              </c:pt>
              <c:pt idx="294">
                <c:v>148</c:v>
              </c:pt>
              <c:pt idx="295">
                <c:v>148.5</c:v>
              </c:pt>
              <c:pt idx="296">
                <c:v>149</c:v>
              </c:pt>
              <c:pt idx="297">
                <c:v>149.5</c:v>
              </c:pt>
              <c:pt idx="298">
                <c:v>150</c:v>
              </c:pt>
              <c:pt idx="299">
                <c:v>150.5</c:v>
              </c:pt>
              <c:pt idx="300">
                <c:v>151</c:v>
              </c:pt>
              <c:pt idx="301">
                <c:v>151.5</c:v>
              </c:pt>
              <c:pt idx="302">
                <c:v>152</c:v>
              </c:pt>
              <c:pt idx="303">
                <c:v>152.5</c:v>
              </c:pt>
              <c:pt idx="304">
                <c:v>153</c:v>
              </c:pt>
              <c:pt idx="305">
                <c:v>153.5</c:v>
              </c:pt>
              <c:pt idx="306">
                <c:v>154</c:v>
              </c:pt>
              <c:pt idx="307">
                <c:v>154.5</c:v>
              </c:pt>
              <c:pt idx="308">
                <c:v>155</c:v>
              </c:pt>
              <c:pt idx="309">
                <c:v>155.5</c:v>
              </c:pt>
              <c:pt idx="310">
                <c:v>156</c:v>
              </c:pt>
              <c:pt idx="311">
                <c:v>156.5</c:v>
              </c:pt>
              <c:pt idx="312">
                <c:v>157</c:v>
              </c:pt>
              <c:pt idx="313">
                <c:v>157.5</c:v>
              </c:pt>
              <c:pt idx="314">
                <c:v>158</c:v>
              </c:pt>
              <c:pt idx="315">
                <c:v>158.5</c:v>
              </c:pt>
              <c:pt idx="316">
                <c:v>159</c:v>
              </c:pt>
              <c:pt idx="317">
                <c:v>159.5</c:v>
              </c:pt>
              <c:pt idx="318">
                <c:v>160</c:v>
              </c:pt>
              <c:pt idx="319">
                <c:v>160.5</c:v>
              </c:pt>
              <c:pt idx="320">
                <c:v>161</c:v>
              </c:pt>
              <c:pt idx="321">
                <c:v>161.5</c:v>
              </c:pt>
              <c:pt idx="322">
                <c:v>162</c:v>
              </c:pt>
              <c:pt idx="323">
                <c:v>162.5</c:v>
              </c:pt>
              <c:pt idx="324">
                <c:v>163</c:v>
              </c:pt>
              <c:pt idx="325">
                <c:v>163.5</c:v>
              </c:pt>
              <c:pt idx="326">
                <c:v>164</c:v>
              </c:pt>
              <c:pt idx="327">
                <c:v>164.5</c:v>
              </c:pt>
              <c:pt idx="328">
                <c:v>165</c:v>
              </c:pt>
              <c:pt idx="329">
                <c:v>165.5</c:v>
              </c:pt>
              <c:pt idx="330">
                <c:v>166</c:v>
              </c:pt>
              <c:pt idx="331">
                <c:v>166.5</c:v>
              </c:pt>
              <c:pt idx="332">
                <c:v>167</c:v>
              </c:pt>
              <c:pt idx="333">
                <c:v>167.5</c:v>
              </c:pt>
              <c:pt idx="334">
                <c:v>168</c:v>
              </c:pt>
              <c:pt idx="335">
                <c:v>168.5</c:v>
              </c:pt>
              <c:pt idx="336">
                <c:v>169</c:v>
              </c:pt>
              <c:pt idx="337">
                <c:v>169.5</c:v>
              </c:pt>
              <c:pt idx="338">
                <c:v>170</c:v>
              </c:pt>
              <c:pt idx="339">
                <c:v>170.5</c:v>
              </c:pt>
              <c:pt idx="340">
                <c:v>171</c:v>
              </c:pt>
              <c:pt idx="341">
                <c:v>171.5</c:v>
              </c:pt>
              <c:pt idx="342">
                <c:v>172</c:v>
              </c:pt>
              <c:pt idx="343">
                <c:v>172.5</c:v>
              </c:pt>
              <c:pt idx="344">
                <c:v>173</c:v>
              </c:pt>
            </c:numLit>
          </c:xVal>
          <c:yVal>
            <c:numLit>
              <c:formatCode>General</c:formatCode>
              <c:ptCount val="345"/>
              <c:pt idx="0">
                <c:v>224.294495076</c:v>
              </c:pt>
              <c:pt idx="1">
                <c:v>224.294495076</c:v>
              </c:pt>
              <c:pt idx="2">
                <c:v>223.65273686399999</c:v>
              </c:pt>
              <c:pt idx="3">
                <c:v>221.00548423999999</c:v>
              </c:pt>
              <c:pt idx="4">
                <c:v>219.24064915700001</c:v>
              </c:pt>
              <c:pt idx="5">
                <c:v>212.101089049</c:v>
              </c:pt>
              <c:pt idx="6">
                <c:v>205.843946483</c:v>
              </c:pt>
              <c:pt idx="7">
                <c:v>202.95603452899999</c:v>
              </c:pt>
              <c:pt idx="8">
                <c:v>216.51317675600001</c:v>
              </c:pt>
              <c:pt idx="9">
                <c:v>218.51867116899999</c:v>
              </c:pt>
              <c:pt idx="10">
                <c:v>200.87032034000001</c:v>
              </c:pt>
              <c:pt idx="11">
                <c:v>205.12196849399999</c:v>
              </c:pt>
              <c:pt idx="12">
                <c:v>194.45273821999999</c:v>
              </c:pt>
              <c:pt idx="13">
                <c:v>207.76922111799999</c:v>
              </c:pt>
              <c:pt idx="14">
                <c:v>207.28790245900001</c:v>
              </c:pt>
              <c:pt idx="15">
                <c:v>195.41537553800001</c:v>
              </c:pt>
              <c:pt idx="16">
                <c:v>200.308781904</c:v>
              </c:pt>
              <c:pt idx="17">
                <c:v>211.058231955</c:v>
              </c:pt>
              <c:pt idx="18">
                <c:v>192.12636470199999</c:v>
              </c:pt>
              <c:pt idx="19">
                <c:v>186.59120012400001</c:v>
              </c:pt>
              <c:pt idx="20">
                <c:v>189.79999118399999</c:v>
              </c:pt>
              <c:pt idx="21">
                <c:v>191.00328783099999</c:v>
              </c:pt>
              <c:pt idx="22">
                <c:v>193.73076023199999</c:v>
              </c:pt>
              <c:pt idx="23">
                <c:v>194.37251844400001</c:v>
              </c:pt>
              <c:pt idx="24">
                <c:v>190.12087029</c:v>
              </c:pt>
              <c:pt idx="25">
                <c:v>180.09339822800001</c:v>
              </c:pt>
              <c:pt idx="26">
                <c:v>189.31867252500001</c:v>
              </c:pt>
              <c:pt idx="27">
                <c:v>187.87471654800001</c:v>
              </c:pt>
              <c:pt idx="28">
                <c:v>186.99229900700001</c:v>
              </c:pt>
              <c:pt idx="29">
                <c:v>184.18460682899999</c:v>
              </c:pt>
              <c:pt idx="30">
                <c:v>185.067024371</c:v>
              </c:pt>
              <c:pt idx="31">
                <c:v>177.68680493299999</c:v>
              </c:pt>
              <c:pt idx="32">
                <c:v>178.64944225100001</c:v>
              </c:pt>
              <c:pt idx="33">
                <c:v>178.168123592</c:v>
              </c:pt>
              <c:pt idx="34">
                <c:v>172.47251946099999</c:v>
              </c:pt>
              <c:pt idx="35">
                <c:v>176.00218962700001</c:v>
              </c:pt>
              <c:pt idx="36">
                <c:v>176.00218962700001</c:v>
              </c:pt>
              <c:pt idx="37">
                <c:v>174.237354544</c:v>
              </c:pt>
              <c:pt idx="38">
                <c:v>181.61757398099999</c:v>
              </c:pt>
              <c:pt idx="39">
                <c:v>177.28570605100001</c:v>
              </c:pt>
              <c:pt idx="40">
                <c:v>177.92746426299999</c:v>
              </c:pt>
              <c:pt idx="41">
                <c:v>159.797794775</c:v>
              </c:pt>
              <c:pt idx="42">
                <c:v>162.685706729</c:v>
              </c:pt>
              <c:pt idx="43">
                <c:v>163.64834404699999</c:v>
              </c:pt>
              <c:pt idx="44">
                <c:v>169.26372840100001</c:v>
              </c:pt>
              <c:pt idx="45">
                <c:v>173.034057897</c:v>
              </c:pt>
              <c:pt idx="46">
                <c:v>167.17801421300001</c:v>
              </c:pt>
              <c:pt idx="47">
                <c:v>160.27911343400001</c:v>
              </c:pt>
              <c:pt idx="48">
                <c:v>162.364827623</c:v>
              </c:pt>
              <c:pt idx="49">
                <c:v>162.445047399</c:v>
              </c:pt>
              <c:pt idx="50">
                <c:v>166.696695554</c:v>
              </c:pt>
              <c:pt idx="51">
                <c:v>156.99010259799999</c:v>
              </c:pt>
              <c:pt idx="52">
                <c:v>151.61537757299999</c:v>
              </c:pt>
              <c:pt idx="53">
                <c:v>159.39669589299999</c:v>
              </c:pt>
              <c:pt idx="54">
                <c:v>161.80328918800001</c:v>
              </c:pt>
              <c:pt idx="55">
                <c:v>156.909882821</c:v>
              </c:pt>
              <c:pt idx="56">
                <c:v>153.78131153800001</c:v>
              </c:pt>
              <c:pt idx="57">
                <c:v>150.89339958400001</c:v>
              </c:pt>
              <c:pt idx="58">
                <c:v>154.42306975</c:v>
              </c:pt>
              <c:pt idx="59">
                <c:v>151.936256679</c:v>
              </c:pt>
              <c:pt idx="60">
                <c:v>152.096696232</c:v>
              </c:pt>
              <c:pt idx="61">
                <c:v>149.609883161</c:v>
              </c:pt>
              <c:pt idx="62">
                <c:v>153.540652209</c:v>
              </c:pt>
              <c:pt idx="63">
                <c:v>152.97911377299999</c:v>
              </c:pt>
              <c:pt idx="64">
                <c:v>154.583509303</c:v>
              </c:pt>
              <c:pt idx="65">
                <c:v>154.34284997399999</c:v>
              </c:pt>
              <c:pt idx="66">
                <c:v>152.73845444400001</c:v>
              </c:pt>
              <c:pt idx="67">
                <c:v>148.165927184</c:v>
              </c:pt>
              <c:pt idx="68">
                <c:v>150.732960031</c:v>
              </c:pt>
              <c:pt idx="69">
                <c:v>145.67911411200001</c:v>
              </c:pt>
              <c:pt idx="70">
                <c:v>138.86043311</c:v>
              </c:pt>
              <c:pt idx="71">
                <c:v>139.18131221600001</c:v>
              </c:pt>
              <c:pt idx="72">
                <c:v>143.51318014700001</c:v>
              </c:pt>
              <c:pt idx="73">
                <c:v>141.507685735</c:v>
              </c:pt>
              <c:pt idx="74">
                <c:v>136.85493869800001</c:v>
              </c:pt>
              <c:pt idx="75">
                <c:v>137.73735623900001</c:v>
              </c:pt>
              <c:pt idx="76">
                <c:v>144.23515813500001</c:v>
              </c:pt>
              <c:pt idx="77">
                <c:v>140.94614729899999</c:v>
              </c:pt>
              <c:pt idx="78">
                <c:v>138.780213334</c:v>
              </c:pt>
              <c:pt idx="79">
                <c:v>132.202191661</c:v>
              </c:pt>
              <c:pt idx="80">
                <c:v>135.49120249800001</c:v>
              </c:pt>
              <c:pt idx="81">
                <c:v>138.29889467500001</c:v>
              </c:pt>
              <c:pt idx="82">
                <c:v>141.90878461700001</c:v>
              </c:pt>
              <c:pt idx="83">
                <c:v>139.58241109900001</c:v>
              </c:pt>
              <c:pt idx="84">
                <c:v>139.10109244</c:v>
              </c:pt>
              <c:pt idx="85">
                <c:v>137.33625735699999</c:v>
              </c:pt>
              <c:pt idx="86">
                <c:v>136.93515847500001</c:v>
              </c:pt>
              <c:pt idx="87">
                <c:v>130.91867523799999</c:v>
              </c:pt>
              <c:pt idx="88">
                <c:v>130.838455461</c:v>
              </c:pt>
              <c:pt idx="89">
                <c:v>130.91867523799999</c:v>
              </c:pt>
              <c:pt idx="90">
                <c:v>134.84944428599999</c:v>
              </c:pt>
              <c:pt idx="91">
                <c:v>130.838455461</c:v>
              </c:pt>
              <c:pt idx="92">
                <c:v>126.185708424</c:v>
              </c:pt>
              <c:pt idx="93">
                <c:v>122.415378929</c:v>
              </c:pt>
              <c:pt idx="94">
                <c:v>128.271422613</c:v>
              </c:pt>
              <c:pt idx="95">
                <c:v>130.35713680200001</c:v>
              </c:pt>
              <c:pt idx="96">
                <c:v>128.271422613</c:v>
              </c:pt>
              <c:pt idx="97">
                <c:v>128.35164238999999</c:v>
              </c:pt>
              <c:pt idx="98">
                <c:v>123.13735691799999</c:v>
              </c:pt>
              <c:pt idx="99">
                <c:v>120.81098339899999</c:v>
              </c:pt>
              <c:pt idx="100">
                <c:v>124.741752448</c:v>
              </c:pt>
              <c:pt idx="101">
                <c:v>125.62416998899999</c:v>
              </c:pt>
              <c:pt idx="102">
                <c:v>120.089005411</c:v>
              </c:pt>
              <c:pt idx="103">
                <c:v>121.532961388</c:v>
              </c:pt>
              <c:pt idx="104">
                <c:v>122.97691736500001</c:v>
              </c:pt>
              <c:pt idx="105">
                <c:v>118.243950552</c:v>
              </c:pt>
              <c:pt idx="106">
                <c:v>122.575818482</c:v>
              </c:pt>
              <c:pt idx="107">
                <c:v>124.019774459</c:v>
              </c:pt>
              <c:pt idx="108">
                <c:v>122.575818482</c:v>
              </c:pt>
              <c:pt idx="109">
                <c:v>121.372521835</c:v>
              </c:pt>
              <c:pt idx="110">
                <c:v>120.490104293</c:v>
              </c:pt>
              <c:pt idx="111">
                <c:v>114.072522174</c:v>
              </c:pt>
              <c:pt idx="112">
                <c:v>112.46812664399999</c:v>
              </c:pt>
              <c:pt idx="113">
                <c:v>113.671423291</c:v>
              </c:pt>
              <c:pt idx="114">
                <c:v>112.628566197</c:v>
              </c:pt>
              <c:pt idx="115">
                <c:v>113.992302397</c:v>
              </c:pt>
              <c:pt idx="116">
                <c:v>117.12087368100001</c:v>
              </c:pt>
              <c:pt idx="117">
                <c:v>114.072522174</c:v>
              </c:pt>
              <c:pt idx="118">
                <c:v>110.783511338</c:v>
              </c:pt>
              <c:pt idx="119">
                <c:v>114.072522174</c:v>
              </c:pt>
              <c:pt idx="120">
                <c:v>115.275818821</c:v>
              </c:pt>
              <c:pt idx="121">
                <c:v>115.115379268</c:v>
              </c:pt>
              <c:pt idx="122">
                <c:v>114.553840833</c:v>
              </c:pt>
              <c:pt idx="123">
                <c:v>112.387906868</c:v>
              </c:pt>
              <c:pt idx="124">
                <c:v>109.98131357299999</c:v>
              </c:pt>
              <c:pt idx="125">
                <c:v>105.80988519500001</c:v>
              </c:pt>
              <c:pt idx="126">
                <c:v>106.291203854</c:v>
              </c:pt>
              <c:pt idx="127">
                <c:v>105.00768743</c:v>
              </c:pt>
              <c:pt idx="128">
                <c:v>106.45164340700001</c:v>
              </c:pt>
              <c:pt idx="129">
                <c:v>108.29669826600001</c:v>
              </c:pt>
              <c:pt idx="130">
                <c:v>105.40878631299999</c:v>
              </c:pt>
              <c:pt idx="131">
                <c:v>107.89559938399999</c:v>
              </c:pt>
              <c:pt idx="132">
                <c:v>109.259335584</c:v>
              </c:pt>
              <c:pt idx="133">
                <c:v>110.703291561</c:v>
              </c:pt>
              <c:pt idx="134">
                <c:v>109.98131357299999</c:v>
              </c:pt>
              <c:pt idx="135">
                <c:v>107.25384117199999</c:v>
              </c:pt>
              <c:pt idx="136">
                <c:v>101.157138158</c:v>
              </c:pt>
              <c:pt idx="137">
                <c:v>102.921973241</c:v>
              </c:pt>
              <c:pt idx="138">
                <c:v>104.686808324</c:v>
              </c:pt>
              <c:pt idx="139">
                <c:v>106.45164340700001</c:v>
              </c:pt>
              <c:pt idx="140">
                <c:v>99.953841510999993</c:v>
              </c:pt>
              <c:pt idx="141">
                <c:v>103.162632571</c:v>
              </c:pt>
              <c:pt idx="142">
                <c:v>97.306588886699998</c:v>
              </c:pt>
              <c:pt idx="143">
                <c:v>99.793401958000004</c:v>
              </c:pt>
              <c:pt idx="144">
                <c:v>100.274720617</c:v>
              </c:pt>
              <c:pt idx="145">
                <c:v>98.189006428100001</c:v>
              </c:pt>
              <c:pt idx="146">
                <c:v>98.189006428100001</c:v>
              </c:pt>
              <c:pt idx="147">
                <c:v>102.03955569999999</c:v>
              </c:pt>
              <c:pt idx="148">
                <c:v>99.873621734500006</c:v>
              </c:pt>
              <c:pt idx="149">
                <c:v>96.745050451300003</c:v>
              </c:pt>
              <c:pt idx="150">
                <c:v>97.3868086632</c:v>
              </c:pt>
              <c:pt idx="151">
                <c:v>97.306588886699998</c:v>
              </c:pt>
              <c:pt idx="152">
                <c:v>94.819775815400007</c:v>
              </c:pt>
              <c:pt idx="153">
                <c:v>95.782413133299997</c:v>
              </c:pt>
              <c:pt idx="154">
                <c:v>96.584610898299999</c:v>
              </c:pt>
              <c:pt idx="155">
                <c:v>96.263731792300007</c:v>
              </c:pt>
              <c:pt idx="156">
                <c:v>93.135160509000002</c:v>
              </c:pt>
              <c:pt idx="157">
                <c:v>93.456039614999995</c:v>
              </c:pt>
              <c:pt idx="158">
                <c:v>95.220874697900001</c:v>
              </c:pt>
              <c:pt idx="159">
                <c:v>95.541753803899994</c:v>
              </c:pt>
              <c:pt idx="160">
                <c:v>96.343951568799994</c:v>
              </c:pt>
              <c:pt idx="161">
                <c:v>95.461534027400006</c:v>
              </c:pt>
              <c:pt idx="162">
                <c:v>95.220874697900001</c:v>
              </c:pt>
              <c:pt idx="163">
                <c:v>95.220874697900001</c:v>
              </c:pt>
              <c:pt idx="164">
                <c:v>92.894501179599999</c:v>
              </c:pt>
              <c:pt idx="165">
                <c:v>92.172523191099998</c:v>
              </c:pt>
              <c:pt idx="166">
                <c:v>89.846149672799996</c:v>
              </c:pt>
              <c:pt idx="167">
                <c:v>90.8087869907</c:v>
              </c:pt>
              <c:pt idx="168">
                <c:v>91.290105649699996</c:v>
              </c:pt>
              <c:pt idx="169">
                <c:v>90.889006767200001</c:v>
              </c:pt>
              <c:pt idx="170">
                <c:v>89.445050790300002</c:v>
              </c:pt>
              <c:pt idx="171">
                <c:v>90.889006767200001</c:v>
              </c:pt>
              <c:pt idx="172">
                <c:v>91.610984755700002</c:v>
              </c:pt>
              <c:pt idx="173">
                <c:v>91.530764979200001</c:v>
              </c:pt>
              <c:pt idx="174">
                <c:v>91.610984755700002</c:v>
              </c:pt>
              <c:pt idx="175">
                <c:v>90.969226543700003</c:v>
              </c:pt>
              <c:pt idx="176">
                <c:v>87.680215707499997</c:v>
              </c:pt>
              <c:pt idx="177">
                <c:v>89.445050790300002</c:v>
              </c:pt>
              <c:pt idx="178">
                <c:v>89.926369449299997</c:v>
              </c:pt>
              <c:pt idx="179">
                <c:v>88.241754142900007</c:v>
              </c:pt>
              <c:pt idx="180">
                <c:v>87.118677271999999</c:v>
              </c:pt>
              <c:pt idx="181">
                <c:v>87.8406552605</c:v>
              </c:pt>
              <c:pt idx="182">
                <c:v>87.279116825000003</c:v>
              </c:pt>
              <c:pt idx="183">
                <c:v>86.797798166099994</c:v>
              </c:pt>
              <c:pt idx="184">
                <c:v>87.439556378000006</c:v>
              </c:pt>
              <c:pt idx="185">
                <c:v>87.519776154499993</c:v>
              </c:pt>
              <c:pt idx="186">
                <c:v>85.273622412700007</c:v>
              </c:pt>
              <c:pt idx="187">
                <c:v>86.797798166099994</c:v>
              </c:pt>
              <c:pt idx="188">
                <c:v>87.038457495499998</c:v>
              </c:pt>
              <c:pt idx="189">
                <c:v>86.637358613100005</c:v>
              </c:pt>
              <c:pt idx="190">
                <c:v>85.754941071600001</c:v>
              </c:pt>
              <c:pt idx="191">
                <c:v>86.717578389600007</c:v>
              </c:pt>
              <c:pt idx="192">
                <c:v>84.230765318300001</c:v>
              </c:pt>
              <c:pt idx="193">
                <c:v>85.113182859700004</c:v>
              </c:pt>
              <c:pt idx="194">
                <c:v>85.835160848100003</c:v>
              </c:pt>
              <c:pt idx="195">
                <c:v>84.230765318300001</c:v>
              </c:pt>
              <c:pt idx="196">
                <c:v>85.032963083200002</c:v>
              </c:pt>
              <c:pt idx="197">
                <c:v>86.156039954099995</c:v>
              </c:pt>
              <c:pt idx="198">
                <c:v>84.391204871200003</c:v>
              </c:pt>
              <c:pt idx="199">
                <c:v>83.508787329800001</c:v>
              </c:pt>
              <c:pt idx="200">
                <c:v>83.027468670900006</c:v>
              </c:pt>
              <c:pt idx="201">
                <c:v>83.508787329800001</c:v>
              </c:pt>
              <c:pt idx="202">
                <c:v>83.428567553299999</c:v>
              </c:pt>
              <c:pt idx="203">
                <c:v>82.7065895649</c:v>
              </c:pt>
              <c:pt idx="204">
                <c:v>82.385710458899993</c:v>
              </c:pt>
              <c:pt idx="205">
                <c:v>81.342853364500002</c:v>
              </c:pt>
              <c:pt idx="206">
                <c:v>81.503292917500005</c:v>
              </c:pt>
              <c:pt idx="207">
                <c:v>80.299996270099996</c:v>
              </c:pt>
              <c:pt idx="208">
                <c:v>82.465930235399995</c:v>
              </c:pt>
              <c:pt idx="209">
                <c:v>83.348347776799997</c:v>
              </c:pt>
              <c:pt idx="210">
                <c:v>83.669226882800004</c:v>
              </c:pt>
              <c:pt idx="211">
                <c:v>83.428567553299999</c:v>
              </c:pt>
              <c:pt idx="212">
                <c:v>82.225270905900004</c:v>
              </c:pt>
              <c:pt idx="213">
                <c:v>81.102194034999997</c:v>
              </c:pt>
              <c:pt idx="214">
                <c:v>80.380216046599998</c:v>
              </c:pt>
              <c:pt idx="215">
                <c:v>79.658238058099997</c:v>
              </c:pt>
              <c:pt idx="216">
                <c:v>80.781314929000004</c:v>
              </c:pt>
              <c:pt idx="217">
                <c:v>81.824172023499997</c:v>
              </c:pt>
              <c:pt idx="218">
                <c:v>81.743952246999996</c:v>
              </c:pt>
              <c:pt idx="219">
                <c:v>81.423073141000003</c:v>
              </c:pt>
              <c:pt idx="220">
                <c:v>80.781314929000004</c:v>
              </c:pt>
              <c:pt idx="221">
                <c:v>79.658238058099997</c:v>
              </c:pt>
              <c:pt idx="222">
                <c:v>78.695600740200007</c:v>
              </c:pt>
              <c:pt idx="223">
                <c:v>78.615380963700005</c:v>
              </c:pt>
              <c:pt idx="224">
                <c:v>79.016479846199999</c:v>
              </c:pt>
              <c:pt idx="225">
                <c:v>78.053842528299995</c:v>
              </c:pt>
              <c:pt idx="226">
                <c:v>78.134062304699995</c:v>
              </c:pt>
              <c:pt idx="227">
                <c:v>79.417578728600006</c:v>
              </c:pt>
              <c:pt idx="228">
                <c:v>80.219776493599994</c:v>
              </c:pt>
              <c:pt idx="229">
                <c:v>80.139556717100007</c:v>
              </c:pt>
              <c:pt idx="230">
                <c:v>79.016479846199999</c:v>
              </c:pt>
              <c:pt idx="231">
                <c:v>77.652743645800001</c:v>
              </c:pt>
              <c:pt idx="232">
                <c:v>77.813183198800004</c:v>
              </c:pt>
              <c:pt idx="233">
                <c:v>78.454941410700002</c:v>
              </c:pt>
              <c:pt idx="234">
                <c:v>78.775820516699994</c:v>
              </c:pt>
              <c:pt idx="235">
                <c:v>76.609886551399995</c:v>
              </c:pt>
              <c:pt idx="236">
                <c:v>77.091205210300004</c:v>
              </c:pt>
              <c:pt idx="237">
                <c:v>78.454941410700002</c:v>
              </c:pt>
              <c:pt idx="238">
                <c:v>77.813183198800004</c:v>
              </c:pt>
              <c:pt idx="239">
                <c:v>78.454941410700002</c:v>
              </c:pt>
              <c:pt idx="240">
                <c:v>77.572523869299999</c:v>
              </c:pt>
              <c:pt idx="241">
                <c:v>77.572523869299999</c:v>
              </c:pt>
              <c:pt idx="242">
                <c:v>77.572523869299999</c:v>
              </c:pt>
              <c:pt idx="243">
                <c:v>77.492304092799998</c:v>
              </c:pt>
              <c:pt idx="244">
                <c:v>75.807688786400007</c:v>
              </c:pt>
              <c:pt idx="245">
                <c:v>75.406589904000001</c:v>
              </c:pt>
              <c:pt idx="246">
                <c:v>76.048348115899998</c:v>
              </c:pt>
              <c:pt idx="247">
                <c:v>75.647249233400004</c:v>
              </c:pt>
              <c:pt idx="248">
                <c:v>77.010985433800002</c:v>
              </c:pt>
              <c:pt idx="249">
                <c:v>76.289007445400003</c:v>
              </c:pt>
              <c:pt idx="250">
                <c:v>75.005491021500006</c:v>
              </c:pt>
              <c:pt idx="251">
                <c:v>75.246150350999997</c:v>
              </c:pt>
              <c:pt idx="252">
                <c:v>75.807688786400007</c:v>
              </c:pt>
              <c:pt idx="253">
                <c:v>74.604392138999998</c:v>
              </c:pt>
              <c:pt idx="254">
                <c:v>75.807688786400007</c:v>
              </c:pt>
              <c:pt idx="255">
                <c:v>75.968128339399996</c:v>
              </c:pt>
              <c:pt idx="256">
                <c:v>75.406589904000001</c:v>
              </c:pt>
              <c:pt idx="257">
                <c:v>75.085710797999994</c:v>
              </c:pt>
              <c:pt idx="258">
                <c:v>74.764831692000001</c:v>
              </c:pt>
              <c:pt idx="259">
                <c:v>75.085710797999994</c:v>
              </c:pt>
              <c:pt idx="260">
                <c:v>73.882414150599999</c:v>
              </c:pt>
              <c:pt idx="261">
                <c:v>74.604392138999998</c:v>
              </c:pt>
              <c:pt idx="262">
                <c:v>74.283513033099993</c:v>
              </c:pt>
              <c:pt idx="263">
                <c:v>74.203293256600006</c:v>
              </c:pt>
              <c:pt idx="264">
                <c:v>73.962633927100001</c:v>
              </c:pt>
              <c:pt idx="265">
                <c:v>73.561535044600006</c:v>
              </c:pt>
              <c:pt idx="266">
                <c:v>73.481315268100005</c:v>
              </c:pt>
              <c:pt idx="267">
                <c:v>74.123073480100004</c:v>
              </c:pt>
              <c:pt idx="268">
                <c:v>73.962633927100001</c:v>
              </c:pt>
              <c:pt idx="269">
                <c:v>72.598897726700002</c:v>
              </c:pt>
              <c:pt idx="270">
                <c:v>73.080216385699998</c:v>
              </c:pt>
              <c:pt idx="271">
                <c:v>73.882414150599999</c:v>
              </c:pt>
              <c:pt idx="272">
                <c:v>72.839557056199993</c:v>
              </c:pt>
              <c:pt idx="273">
                <c:v>72.358238397199997</c:v>
              </c:pt>
              <c:pt idx="274">
                <c:v>72.759337279700006</c:v>
              </c:pt>
              <c:pt idx="275">
                <c:v>72.919776832699995</c:v>
              </c:pt>
              <c:pt idx="276">
                <c:v>72.919776832699995</c:v>
              </c:pt>
              <c:pt idx="277">
                <c:v>72.518677950200001</c:v>
              </c:pt>
              <c:pt idx="278">
                <c:v>72.839557056199993</c:v>
              </c:pt>
              <c:pt idx="279">
                <c:v>72.518677950200001</c:v>
              </c:pt>
              <c:pt idx="280">
                <c:v>72.358238397199997</c:v>
              </c:pt>
              <c:pt idx="281">
                <c:v>72.037359291200005</c:v>
              </c:pt>
              <c:pt idx="282">
                <c:v>72.598897726700002</c:v>
              </c:pt>
              <c:pt idx="283">
                <c:v>72.759337279700006</c:v>
              </c:pt>
              <c:pt idx="284">
                <c:v>72.839557056199993</c:v>
              </c:pt>
              <c:pt idx="285">
                <c:v>72.278018620699996</c:v>
              </c:pt>
              <c:pt idx="286">
                <c:v>72.518677950200001</c:v>
              </c:pt>
              <c:pt idx="287">
                <c:v>72.438458173699999</c:v>
              </c:pt>
              <c:pt idx="288">
                <c:v>72.518677950200001</c:v>
              </c:pt>
              <c:pt idx="289">
                <c:v>72.197798844199994</c:v>
              </c:pt>
              <c:pt idx="290">
                <c:v>71.074721973300001</c:v>
              </c:pt>
              <c:pt idx="291">
                <c:v>71.876919738200002</c:v>
              </c:pt>
              <c:pt idx="292">
                <c:v>71.475820855799995</c:v>
              </c:pt>
              <c:pt idx="293">
                <c:v>71.395601079299993</c:v>
              </c:pt>
              <c:pt idx="294">
                <c:v>71.556040632299997</c:v>
              </c:pt>
              <c:pt idx="295">
                <c:v>71.7164801853</c:v>
              </c:pt>
              <c:pt idx="296">
                <c:v>71.475820855799995</c:v>
              </c:pt>
              <c:pt idx="297">
                <c:v>70.673623090800007</c:v>
              </c:pt>
              <c:pt idx="298">
                <c:v>70.914282420299998</c:v>
              </c:pt>
              <c:pt idx="299">
                <c:v>70.914282420299998</c:v>
              </c:pt>
              <c:pt idx="300">
                <c:v>70.834062643799996</c:v>
              </c:pt>
              <c:pt idx="301">
                <c:v>70.352743984900002</c:v>
              </c:pt>
              <c:pt idx="302">
                <c:v>69.630765996400001</c:v>
              </c:pt>
              <c:pt idx="303">
                <c:v>69.951645102399993</c:v>
              </c:pt>
              <c:pt idx="304">
                <c:v>70.593403314400007</c:v>
              </c:pt>
              <c:pt idx="305">
                <c:v>69.951645102399993</c:v>
              </c:pt>
              <c:pt idx="306">
                <c:v>70.753842867299994</c:v>
              </c:pt>
              <c:pt idx="307">
                <c:v>70.432963761400003</c:v>
              </c:pt>
              <c:pt idx="308">
                <c:v>70.432963761400003</c:v>
              </c:pt>
              <c:pt idx="309">
                <c:v>70.352743984900002</c:v>
              </c:pt>
              <c:pt idx="310">
                <c:v>70.2725242084</c:v>
              </c:pt>
              <c:pt idx="311">
                <c:v>69.149447337500007</c:v>
              </c:pt>
              <c:pt idx="312">
                <c:v>68.748348454999999</c:v>
              </c:pt>
              <c:pt idx="313">
                <c:v>68.908788008000002</c:v>
              </c:pt>
              <c:pt idx="314">
                <c:v>68.748348454999999</c:v>
              </c:pt>
              <c:pt idx="315">
                <c:v>69.791205549400004</c:v>
              </c:pt>
              <c:pt idx="316">
                <c:v>69.630765996400001</c:v>
              </c:pt>
              <c:pt idx="317">
                <c:v>69.470326443399998</c:v>
              </c:pt>
              <c:pt idx="318">
                <c:v>69.149447337500007</c:v>
              </c:pt>
              <c:pt idx="319">
                <c:v>69.309886890499996</c:v>
              </c:pt>
              <c:pt idx="320">
                <c:v>68.908788008000002</c:v>
              </c:pt>
              <c:pt idx="321">
                <c:v>69.309886890499996</c:v>
              </c:pt>
              <c:pt idx="322">
                <c:v>69.630765996400001</c:v>
              </c:pt>
              <c:pt idx="323">
                <c:v>68.989007784500004</c:v>
              </c:pt>
              <c:pt idx="324">
                <c:v>68.427469349000006</c:v>
              </c:pt>
              <c:pt idx="325">
                <c:v>68.507689125499994</c:v>
              </c:pt>
              <c:pt idx="326">
                <c:v>68.507689125499994</c:v>
              </c:pt>
              <c:pt idx="327">
                <c:v>68.587908901999995</c:v>
              </c:pt>
              <c:pt idx="328">
                <c:v>68.507689125499994</c:v>
              </c:pt>
              <c:pt idx="329">
                <c:v>68.8285682315</c:v>
              </c:pt>
              <c:pt idx="330">
                <c:v>68.748348454999999</c:v>
              </c:pt>
              <c:pt idx="331">
                <c:v>68.507689125499994</c:v>
              </c:pt>
              <c:pt idx="332">
                <c:v>67.865930913599996</c:v>
              </c:pt>
              <c:pt idx="333">
                <c:v>68.427469349000006</c:v>
              </c:pt>
              <c:pt idx="334">
                <c:v>68.267029796000003</c:v>
              </c:pt>
              <c:pt idx="335">
                <c:v>67.865930913599996</c:v>
              </c:pt>
              <c:pt idx="336">
                <c:v>67.946150690099998</c:v>
              </c:pt>
              <c:pt idx="337">
                <c:v>68.0263704666</c:v>
              </c:pt>
              <c:pt idx="338">
                <c:v>67.705491360600007</c:v>
              </c:pt>
              <c:pt idx="339">
                <c:v>67.545051807600004</c:v>
              </c:pt>
              <c:pt idx="340">
                <c:v>67.464832031100002</c:v>
              </c:pt>
              <c:pt idx="341">
                <c:v>67.464832031100002</c:v>
              </c:pt>
              <c:pt idx="342">
                <c:v>67.946150690099998</c:v>
              </c:pt>
              <c:pt idx="343">
                <c:v>67.946150690099998</c:v>
              </c:pt>
              <c:pt idx="344">
                <c:v>67.545051807600004</c:v>
              </c:pt>
            </c:numLit>
          </c:yVal>
          <c:smooth val="0"/>
        </c:ser>
        <c:dLbls>
          <c:showLegendKey val="0"/>
          <c:showVal val="0"/>
          <c:showCatName val="0"/>
          <c:showSerName val="0"/>
          <c:showPercent val="0"/>
          <c:showBubbleSize val="0"/>
        </c:dLbls>
        <c:axId val="1121226880"/>
        <c:axId val="1121226464"/>
      </c:scatterChart>
      <c:valAx>
        <c:axId val="1121226464"/>
        <c:scaling>
          <c:orientation val="minMax"/>
          <c:max val="225"/>
          <c:min val="67"/>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Conductivity (</a:t>
                </a:r>
                <a:r>
                  <a:rPr lang="el-GR" sz="1000" b="0" i="0" u="none" strike="noStrike" kern="1200" cap="none" spc="0" baseline="0">
                    <a:solidFill>
                      <a:srgbClr val="595959"/>
                    </a:solidFill>
                    <a:uFillTx/>
                    <a:latin typeface="Calibri"/>
                  </a:rPr>
                  <a:t>μ</a:t>
                </a:r>
                <a:r>
                  <a:rPr lang="en-GB" sz="1000" b="0" i="0" u="none" strike="noStrike" kern="1200" cap="none" spc="0" baseline="0">
                    <a:solidFill>
                      <a:srgbClr val="595959"/>
                    </a:solidFill>
                    <a:uFillTx/>
                    <a:latin typeface="Calibri"/>
                  </a:rPr>
                  <a:t>S/cm)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21226880"/>
        <c:crosses val="autoZero"/>
        <c:crossBetween val="midCat"/>
      </c:valAx>
      <c:valAx>
        <c:axId val="1121226880"/>
        <c:scaling>
          <c:orientation val="minMax"/>
          <c:max val="18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2122646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2295</Words>
  <Characters>13086</Characters>
  <Application>Microsoft Office Word</Application>
  <DocSecurity>0</DocSecurity>
  <Lines>109</Lines>
  <Paragraphs>30</Paragraphs>
  <ScaleCrop>false</ScaleCrop>
  <Company>James Fisher &amp; Sons</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Harry Mulliner – Group A4</dc:subject>
  <dc:creator>Bethany Mulliner</dc:creator>
  <dc:description/>
  <cp:lastModifiedBy>Bethany Mulliner</cp:lastModifiedBy>
  <cp:revision>4</cp:revision>
  <dcterms:created xsi:type="dcterms:W3CDTF">2019-10-16T10:02:00Z</dcterms:created>
  <dcterms:modified xsi:type="dcterms:W3CDTF">2019-10-16T10:05:00Z</dcterms:modified>
</cp:coreProperties>
</file>