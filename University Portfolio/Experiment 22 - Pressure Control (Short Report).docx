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533" w:rsidRDefault="0067029A">
      <w:r>
        <w:rPr>
          <w:noProof/>
          <w:lang w:eastAsia="en-GB"/>
        </w:rPr>
        <mc:AlternateContent>
          <mc:Choice Requires="wpg">
            <w:drawing>
              <wp:anchor distT="0" distB="0" distL="114300" distR="114300" simplePos="0" relativeHeight="251662336" behindDoc="0" locked="0" layoutInCell="1" allowOverlap="1" wp14:anchorId="5DD5E1BA" wp14:editId="7141858B">
                <wp:simplePos x="0" y="0"/>
                <wp:positionH relativeFrom="page">
                  <wp:align>right</wp:align>
                </wp:positionH>
                <wp:positionV relativeFrom="page">
                  <wp:align>top</wp:align>
                </wp:positionV>
                <wp:extent cx="7559749" cy="1215393"/>
                <wp:effectExtent l="0" t="0" r="3175" b="3810"/>
                <wp:wrapNone/>
                <wp:docPr id="1" name="Group 149"/>
                <wp:cNvGraphicFramePr/>
                <a:graphic xmlns:a="http://schemas.openxmlformats.org/drawingml/2006/main">
                  <a:graphicData uri="http://schemas.microsoft.com/office/word/2010/wordprocessingGroup">
                    <wpg:wgp>
                      <wpg:cNvGrpSpPr/>
                      <wpg:grpSpPr>
                        <a:xfrm>
                          <a:off x="0" y="0"/>
                          <a:ext cx="7559749" cy="1215393"/>
                          <a:chOff x="0" y="0"/>
                          <a:chExt cx="7315200" cy="1215393"/>
                        </a:xfrm>
                      </wpg:grpSpPr>
                      <wps:wsp>
                        <wps:cNvPr id="2" name="Rectangle 51"/>
                        <wps:cNvSpPr/>
                        <wps:spPr>
                          <a:xfrm>
                            <a:off x="0" y="0"/>
                            <a:ext cx="7315200" cy="1129668"/>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val f5"/>
                              <a:gd name="f15" fmla="val f6"/>
                              <a:gd name="f16" fmla="val f7"/>
                              <a:gd name="f17" fmla="*/ f11 f0 1"/>
                              <a:gd name="f18" fmla="+- f16 0 f14"/>
                              <a:gd name="f19" fmla="+- f15 0 f14"/>
                              <a:gd name="f20" fmla="*/ f17 1 f2"/>
                              <a:gd name="f21" fmla="*/ f19 1 7312660"/>
                              <a:gd name="f22" fmla="*/ f18 1 1129665"/>
                              <a:gd name="f23" fmla="*/ 0 f19 1"/>
                              <a:gd name="f24" fmla="*/ 7312660 f19 1"/>
                              <a:gd name="f25" fmla="*/ 3619500 f19 1"/>
                              <a:gd name="f26" fmla="*/ 0 f18 1"/>
                              <a:gd name="f27" fmla="*/ 1129665 f18 1"/>
                              <a:gd name="f28" fmla="*/ 733425 f18 1"/>
                              <a:gd name="f29" fmla="*/ 1091565 f18 1"/>
                              <a:gd name="f30" fmla="+- f20 0 f1"/>
                              <a:gd name="f31" fmla="*/ f23 1 7312660"/>
                              <a:gd name="f32" fmla="*/ f24 1 7312660"/>
                              <a:gd name="f33" fmla="*/ f25 1 7312660"/>
                              <a:gd name="f34" fmla="*/ f26 1 1129665"/>
                              <a:gd name="f35" fmla="*/ f27 1 1129665"/>
                              <a:gd name="f36" fmla="*/ f28 1 1129665"/>
                              <a:gd name="f37" fmla="*/ f29 1 1129665"/>
                              <a:gd name="f38" fmla="*/ f14 1 f21"/>
                              <a:gd name="f39" fmla="*/ f15 1 f21"/>
                              <a:gd name="f40" fmla="*/ f14 1 f22"/>
                              <a:gd name="f41" fmla="*/ f16 1 f22"/>
                              <a:gd name="f42" fmla="*/ f31 1 f21"/>
                              <a:gd name="f43" fmla="*/ f34 1 f22"/>
                              <a:gd name="f44" fmla="*/ f32 1 f21"/>
                              <a:gd name="f45" fmla="*/ f35 1 f22"/>
                              <a:gd name="f46" fmla="*/ f33 1 f21"/>
                              <a:gd name="f47" fmla="*/ f36 1 f22"/>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3 1"/>
                              <a:gd name="f59" fmla="*/ f48 f13 1"/>
                            </a:gdLst>
                            <a:ahLst/>
                            <a:cxnLst>
                              <a:cxn ang="3cd4">
                                <a:pos x="hc" y="t"/>
                              </a:cxn>
                              <a:cxn ang="0">
                                <a:pos x="r" y="vc"/>
                              </a:cxn>
                              <a:cxn ang="cd4">
                                <a:pos x="hc" y="b"/>
                              </a:cxn>
                              <a:cxn ang="cd2">
                                <a:pos x="l" y="vc"/>
                              </a:cxn>
                              <a:cxn ang="f30">
                                <a:pos x="f53" y="f54"/>
                              </a:cxn>
                              <a:cxn ang="f30">
                                <a:pos x="f55" y="f54"/>
                              </a:cxn>
                              <a:cxn ang="f30">
                                <a:pos x="f55" y="f56"/>
                              </a:cxn>
                              <a:cxn ang="f30">
                                <a:pos x="f57" y="f58"/>
                              </a:cxn>
                              <a:cxn ang="f30">
                                <a:pos x="f53" y="f59"/>
                              </a:cxn>
                              <a:cxn ang="f30">
                                <a:pos x="f53" y="f54"/>
                              </a:cxn>
                            </a:cxnLst>
                            <a:rect l="f49" t="f52" r="f50" b="f51"/>
                            <a:pathLst>
                              <a:path w="7312660" h="1129665">
                                <a:moveTo>
                                  <a:pt x="f5" y="f5"/>
                                </a:moveTo>
                                <a:lnTo>
                                  <a:pt x="f6" y="f5"/>
                                </a:lnTo>
                                <a:lnTo>
                                  <a:pt x="f6" y="f7"/>
                                </a:lnTo>
                                <a:lnTo>
                                  <a:pt x="f8" y="f9"/>
                                </a:lnTo>
                                <a:lnTo>
                                  <a:pt x="f5" y="f10"/>
                                </a:lnTo>
                                <a:lnTo>
                                  <a:pt x="f5" y="f5"/>
                                </a:lnTo>
                                <a:close/>
                              </a:path>
                            </a:pathLst>
                          </a:custGeom>
                          <a:solidFill>
                            <a:srgbClr val="5B9BD5"/>
                          </a:solidFill>
                          <a:ln cap="flat">
                            <a:noFill/>
                            <a:prstDash val="solid"/>
                          </a:ln>
                        </wps:spPr>
                        <wps:bodyPr lIns="0" tIns="0" rIns="0" bIns="0"/>
                      </wps:wsp>
                      <wps:wsp>
                        <wps:cNvPr id="3" name="Rectangle 151"/>
                        <wps:cNvSpPr/>
                        <wps:spPr>
                          <a:xfrm>
                            <a:off x="0" y="0"/>
                            <a:ext cx="7315200" cy="1215393"/>
                          </a:xfrm>
                          <a:prstGeom prst="rect">
                            <a:avLst/>
                          </a:prstGeom>
                          <a:blipFill>
                            <a:blip r:embed="rId6">
                              <a:alphaModFix/>
                            </a:blip>
                            <a:stretch>
                              <a:fillRect/>
                            </a:stretch>
                          </a:blipFill>
                          <a:ln cap="flat">
                            <a:noFill/>
                            <a:prstDash val="solid"/>
                          </a:ln>
                        </wps:spPr>
                        <wps:bodyPr lIns="0" tIns="0" rIns="0" bIns="0"/>
                      </wps:wsp>
                    </wpg:wgp>
                  </a:graphicData>
                </a:graphic>
                <wp14:sizeRelH relativeFrom="margin">
                  <wp14:pctWidth>0</wp14:pctWidth>
                </wp14:sizeRelH>
              </wp:anchor>
            </w:drawing>
          </mc:Choice>
          <mc:Fallback>
            <w:pict>
              <v:group w14:anchorId="3D5CC26C" id="Group 149" o:spid="_x0000_s1026" style="position:absolute;margin-left:544.05pt;margin-top:0;width:595.25pt;height:95.7pt;z-index:251662336;mso-position-horizontal:right;mso-position-horizontal-relative:page;mso-position-vertical:top;mso-position-vertical-relative:page;mso-width-relative:margin"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">
                <v:shape id="Rectangle 51" o:spid="_x0000_s1027" style="position:absolute;width:73152;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" path="m,l7312660,r,1129665l3619500,733425,,1091565,,xe" fillcolor="#5b9bd5" stroked="f">
                  <v:path arrowok="t" o:connecttype="custom" o:connectlocs="3657600,0;7315200,564834;3657600,1129668;0,564834;0,0;7315200,0;7315200,1129668;3620757,733427;0,1091568;0,0" o:connectangles="270,0,90,180,0,0,0,0,0,0" textboxrect="0,0,7312660,1129665"/>
                </v:shape>
                <v:rect id="Rectangle 151" o:spid="_x0000_s1028" style="position:absolute;width:73152;height:1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" stroked="f">
                  <v:fill r:id="rId7" o:title="" recolor="t" rotate="t" type="frame"/>
                  <v:textbox inset="0,0,0,0"/>
                </v:rect>
                <w10:wrap anchorx="page" anchory="page"/>
              </v:group>
            </w:pict>
          </mc:Fallback>
        </mc:AlternateContent>
      </w:r>
    </w:p>
    <w:p w:rsidR="00043533" w:rsidRDefault="0067029A">
      <w:r>
        <w:rPr>
          <w:noProof/>
          <w:lang w:eastAsia="en-GB"/>
        </w:rPr>
        <mc:AlternateContent>
          <mc:Choice Requires="wps">
            <w:drawing>
              <wp:anchor distT="0" distB="0" distL="114300" distR="114300" simplePos="0" relativeHeight="251661312" behindDoc="0" locked="0" layoutInCell="1" allowOverlap="1" wp14:anchorId="00631CC2" wp14:editId="7552FC70">
                <wp:simplePos x="0" y="0"/>
                <wp:positionH relativeFrom="page">
                  <wp:posOffset>196983</wp:posOffset>
                </wp:positionH>
                <wp:positionV relativeFrom="page">
                  <wp:posOffset>5709684</wp:posOffset>
                </wp:positionV>
                <wp:extent cx="7315200" cy="1009653"/>
                <wp:effectExtent l="0" t="0" r="0" b="0"/>
                <wp:wrapSquare wrapText="bothSides"/>
                <wp:docPr id="4" name="Text Box 153"/>
                <wp:cNvGraphicFramePr/>
                <a:graphic xmlns:a="http://schemas.openxmlformats.org/drawingml/2006/main">
                  <a:graphicData uri="http://schemas.microsoft.com/office/word/2010/wordprocessingShape">
                    <wps:wsp>
                      <wps:cNvSpPr txBox="1"/>
                      <wps:spPr>
                        <a:xfrm>
                          <a:off x="0" y="0"/>
                          <a:ext cx="7315200" cy="1009653"/>
                        </a:xfrm>
                        <a:prstGeom prst="rect">
                          <a:avLst/>
                        </a:prstGeom>
                        <a:noFill/>
                        <a:ln>
                          <a:noFill/>
                          <a:prstDash/>
                        </a:ln>
                      </wps:spPr>
                      <wps:txbx>
                        <w:txbxContent>
                          <w:p w:rsidR="00043533" w:rsidRDefault="0067029A">
                            <w:pPr>
                              <w:pStyle w:val="NoSpacing"/>
                              <w:jc w:val="right"/>
                              <w:rPr>
                                <w:rFonts w:ascii="Segoe UI Symbol" w:hAnsi="Segoe UI Symbol"/>
                                <w:color w:val="5B9BD5"/>
                                <w:sz w:val="28"/>
                                <w:szCs w:val="28"/>
                              </w:rPr>
                            </w:pPr>
                            <w:r>
                              <w:rPr>
                                <w:rFonts w:ascii="Segoe UI Symbol" w:hAnsi="Segoe UI Symbol"/>
                                <w:color w:val="5B9BD5"/>
                                <w:sz w:val="28"/>
                                <w:szCs w:val="28"/>
                              </w:rPr>
                              <w:t>Experiment Date: 30/10/2018</w:t>
                            </w:r>
                          </w:p>
                          <w:p w:rsidR="00043533" w:rsidRDefault="0067029A">
                            <w:pPr>
                              <w:pStyle w:val="NoSpacing"/>
                              <w:jc w:val="right"/>
                            </w:pPr>
                            <w:r>
                              <w:rPr>
                                <w:rFonts w:ascii="Segoe UI Symbol" w:hAnsi="Segoe UI Symbol"/>
                                <w:color w:val="5B9BD5"/>
                                <w:sz w:val="28"/>
                                <w:szCs w:val="28"/>
                              </w:rPr>
                              <w:t>Date Submitted: 05/11/2018</w:t>
                            </w:r>
                            <w:r>
                              <w:rPr>
                                <w:color w:val="595959"/>
                                <w:sz w:val="20"/>
                                <w:szCs w:val="20"/>
                              </w:rPr>
                              <w:t xml:space="preserve">     </w:t>
                            </w:r>
                          </w:p>
                        </w:txbxContent>
                      </wps:txbx>
                      <wps:bodyPr vert="horz" wrap="square" lIns="1600200" tIns="0" rIns="685800" bIns="0" anchor="t" anchorCtr="0" compatLnSpc="1">
                        <a:spAutoFit/>
                      </wps:bodyPr>
                    </wps:wsp>
                  </a:graphicData>
                </a:graphic>
              </wp:anchor>
            </w:drawing>
          </mc:Choice>
          <mc:Fallback>
            <w:pict>
              <v:shapetype w14:anchorId="00631CC2" id="_x0000_t202" coordsize="21600,21600" o:spt="202" path="m,l,21600r21600,l21600,xe">
                <v:stroke joinstyle="miter"/>
                <v:path gradientshapeok="t" o:connecttype="rect"/>
              </v:shapetype>
              <v:shape id="Text Box 153" o:spid="_x0000_s1026" type="#_x0000_t202" style="position:absolute;margin-left:15.5pt;margin-top:449.6pt;width:8in;height:79.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" filled="f" stroked="f">
                <v:textbox style="mso-fit-shape-to-text:t" inset="126pt,0,54pt,0">
                  <w:txbxContent>
                    <w:p w:rsidR="00043533" w:rsidRDefault="0067029A">
                      <w:pPr>
                        <w:pStyle w:val="NoSpacing"/>
                        <w:jc w:val="right"/>
                        <w:rPr>
                          <w:rFonts w:ascii="Segoe UI Symbol" w:hAnsi="Segoe UI Symbol"/>
                          <w:color w:val="5B9BD5"/>
                          <w:sz w:val="28"/>
                          <w:szCs w:val="28"/>
                        </w:rPr>
                      </w:pPr>
                      <w:r>
                        <w:rPr>
                          <w:rFonts w:ascii="Segoe UI Symbol" w:hAnsi="Segoe UI Symbol"/>
                          <w:color w:val="5B9BD5"/>
                          <w:sz w:val="28"/>
                          <w:szCs w:val="28"/>
                        </w:rPr>
                        <w:t>Experiment Date: 30/10/2018</w:t>
                      </w:r>
                    </w:p>
                    <w:p w:rsidR="00043533" w:rsidRDefault="0067029A">
                      <w:pPr>
                        <w:pStyle w:val="NoSpacing"/>
                        <w:jc w:val="right"/>
                      </w:pPr>
                      <w:r>
                        <w:rPr>
                          <w:rFonts w:ascii="Segoe UI Symbol" w:hAnsi="Segoe UI Symbol"/>
                          <w:color w:val="5B9BD5"/>
                          <w:sz w:val="28"/>
                          <w:szCs w:val="28"/>
                        </w:rPr>
                        <w:t>Date Submitted: 05/11/2018</w:t>
                      </w:r>
                      <w:r>
                        <w:rPr>
                          <w:color w:val="59595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posOffset>2152653</wp:posOffset>
                </wp:positionV>
                <wp:extent cx="7315200" cy="3435345"/>
                <wp:effectExtent l="0" t="0" r="0" b="12705"/>
                <wp:wrapSquare wrapText="bothSides"/>
                <wp:docPr id="5" name="Text Box 154"/>
                <wp:cNvGraphicFramePr/>
                <a:graphic xmlns:a="http://schemas.openxmlformats.org/drawingml/2006/main">
                  <a:graphicData uri="http://schemas.microsoft.com/office/word/2010/wordprocessingShape">
                    <wps:wsp>
                      <wps:cNvSpPr txBox="1"/>
                      <wps:spPr>
                        <a:xfrm>
                          <a:off x="0" y="0"/>
                          <a:ext cx="7315200" cy="3435345"/>
                        </a:xfrm>
                        <a:prstGeom prst="rect">
                          <a:avLst/>
                        </a:prstGeom>
                        <a:noFill/>
                        <a:ln>
                          <a:noFill/>
                          <a:prstDash/>
                        </a:ln>
                      </wps:spPr>
                      <wps:txbx>
                        <w:txbxContent>
                          <w:p w:rsidR="00043533" w:rsidRDefault="0067029A">
                            <w:pPr>
                              <w:jc w:val="right"/>
                            </w:pPr>
                            <w:r>
                              <w:rPr>
                                <w:rFonts w:ascii="Segoe UI Symbol" w:hAnsi="Segoe UI Symbol"/>
                                <w:caps/>
                                <w:color w:val="5B9BD5"/>
                                <w:sz w:val="56"/>
                                <w:szCs w:val="64"/>
                              </w:rPr>
                              <w:t xml:space="preserve">     e</w:t>
                            </w:r>
                            <w:r>
                              <w:rPr>
                                <w:rFonts w:ascii="Segoe UI Symbol" w:hAnsi="Segoe UI Symbol"/>
                                <w:color w:val="5B9BD5"/>
                                <w:sz w:val="56"/>
                                <w:szCs w:val="64"/>
                              </w:rPr>
                              <w:t>xperiment 22: Pressure Control (Short Report)</w:t>
                            </w:r>
                          </w:p>
                          <w:p w:rsidR="00043533" w:rsidRDefault="0067029A">
                            <w:pPr>
                              <w:jc w:val="right"/>
                            </w:pPr>
                            <w:r>
                              <w:rPr>
                                <w:rFonts w:ascii="Segoe UI Symbol" w:hAnsi="Segoe UI Symbol"/>
                                <w:color w:val="404040"/>
                                <w:sz w:val="36"/>
                                <w:szCs w:val="36"/>
                              </w:rPr>
                              <w:t>Bethany</w:t>
                            </w:r>
                            <w:r>
                              <w:rPr>
                                <w:rFonts w:ascii="Segoe UI Symbol" w:hAnsi="Segoe UI Symbol"/>
                                <w:color w:val="404040"/>
                                <w:sz w:val="36"/>
                                <w:szCs w:val="36"/>
                              </w:rPr>
                              <w:t xml:space="preserve"> Mulliner – Group A4</w:t>
                            </w:r>
                          </w:p>
                        </w:txbxContent>
                      </wps:txbx>
                      <wps:bodyPr vert="horz" wrap="square" lIns="1600200" tIns="0" rIns="685800" bIns="0" anchor="b" anchorCtr="0" compatLnSpc="1">
                        <a:noAutofit/>
                      </wps:bodyPr>
                    </wps:wsp>
                  </a:graphicData>
                </a:graphic>
              </wp:anchor>
            </w:drawing>
          </mc:Choice>
          <mc:Fallback>
            <w:pict>
              <v:shape id="Text Box 154" o:spid="_x0000_s1027" type="#_x0000_t202" style="position:absolute;margin-left:524.8pt;margin-top:169.5pt;width:8in;height:270.5pt;z-index:251659264;visibility:visible;mso-wrap-style:square;mso-wrap-distance-left:9pt;mso-wrap-distance-top:0;mso-wrap-distance-right:9pt;mso-wrap-distance-bottom:0;mso-position-horizontal:righ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" filled="f" stroked="f">
                <v:textbox inset="126pt,0,54pt,0">
                  <w:txbxContent>
                    <w:p w:rsidR="00043533" w:rsidRDefault="0067029A">
                      <w:pPr>
                        <w:jc w:val="right"/>
                      </w:pPr>
                      <w:r>
                        <w:rPr>
                          <w:rFonts w:ascii="Segoe UI Symbol" w:hAnsi="Segoe UI Symbol"/>
                          <w:caps/>
                          <w:color w:val="5B9BD5"/>
                          <w:sz w:val="56"/>
                          <w:szCs w:val="64"/>
                        </w:rPr>
                        <w:t xml:space="preserve">     e</w:t>
                      </w:r>
                      <w:r>
                        <w:rPr>
                          <w:rFonts w:ascii="Segoe UI Symbol" w:hAnsi="Segoe UI Symbol"/>
                          <w:color w:val="5B9BD5"/>
                          <w:sz w:val="56"/>
                          <w:szCs w:val="64"/>
                        </w:rPr>
                        <w:t>xperiment 22: Pressure Control (Short Report)</w:t>
                      </w:r>
                    </w:p>
                    <w:p w:rsidR="00043533" w:rsidRDefault="0067029A">
                      <w:pPr>
                        <w:jc w:val="right"/>
                      </w:pPr>
                      <w:r>
                        <w:rPr>
                          <w:rFonts w:ascii="Segoe UI Symbol" w:hAnsi="Segoe UI Symbol"/>
                          <w:color w:val="404040"/>
                          <w:sz w:val="36"/>
                          <w:szCs w:val="36"/>
                        </w:rPr>
                        <w:t>Bethany</w:t>
                      </w:r>
                      <w:r>
                        <w:rPr>
                          <w:rFonts w:ascii="Segoe UI Symbol" w:hAnsi="Segoe UI Symbol"/>
                          <w:color w:val="404040"/>
                          <w:sz w:val="36"/>
                          <w:szCs w:val="36"/>
                        </w:rPr>
                        <w:t xml:space="preserve"> Mulliner – Group A4</w:t>
                      </w:r>
                    </w:p>
                  </w:txbxContent>
                </v:textbox>
                <w10:wrap type="square" anchorx="page" anchory="page"/>
              </v:shape>
            </w:pict>
          </mc:Fallback>
        </mc:AlternateContent>
      </w:r>
    </w:p>
    <w:p w:rsidR="00043533" w:rsidRDefault="00043533">
      <w:pPr>
        <w:pageBreakBefore/>
      </w:pPr>
    </w:p>
    <w:p w:rsidR="00043533" w:rsidRDefault="0067029A">
      <w:pPr>
        <w:rPr>
          <w:rFonts w:ascii="Segoe UI Symbol" w:hAnsi="Segoe UI Symbol"/>
          <w:b/>
          <w:sz w:val="52"/>
        </w:rPr>
      </w:pPr>
      <w:r>
        <w:rPr>
          <w:rFonts w:ascii="Segoe UI Symbol" w:hAnsi="Segoe UI Symbol"/>
          <w:b/>
          <w:sz w:val="52"/>
        </w:rPr>
        <w:t>Contents</w:t>
      </w:r>
    </w:p>
    <w:tbl>
      <w:tblPr>
        <w:tblStyle w:val="GridTable3-Accent1"/>
        <w:tblpPr w:leftFromText="180" w:rightFromText="180" w:vertAnchor="page" w:horzAnchor="margin" w:tblpY="2882"/>
        <w:tblW w:w="9016" w:type="dxa"/>
        <w:tblLook w:val="0000" w:firstRow="0" w:lastRow="0" w:firstColumn="0" w:lastColumn="0" w:noHBand="0" w:noVBand="0"/>
      </w:tblPr>
      <w:tblGrid>
        <w:gridCol w:w="4508"/>
        <w:gridCol w:w="4508"/>
      </w:tblGrid>
      <w:tr w:rsidR="0067029A" w:rsidTr="006702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67029A" w:rsidRDefault="0067029A" w:rsidP="0067029A">
            <w:pPr>
              <w:rPr>
                <w:rFonts w:ascii="Segoe UI Symbol" w:hAnsi="Segoe UI Symbol"/>
                <w:b/>
                <w:bCs/>
                <w:color w:val="FFFFFF"/>
                <w:sz w:val="48"/>
                <w:szCs w:val="48"/>
              </w:rPr>
            </w:pPr>
            <w:r>
              <w:rPr>
                <w:rFonts w:ascii="Segoe UI Symbol" w:hAnsi="Segoe UI Symbol"/>
                <w:b/>
                <w:bCs/>
                <w:color w:val="FFFFFF"/>
                <w:sz w:val="48"/>
                <w:szCs w:val="48"/>
              </w:rPr>
              <w:t>Topic</w:t>
            </w:r>
          </w:p>
        </w:tc>
        <w:tc>
          <w:tcPr>
            <w:tcW w:w="4508" w:type="dxa"/>
          </w:tcPr>
          <w:p w:rsidR="0067029A" w:rsidRDefault="0067029A" w:rsidP="0067029A">
            <w:pPr>
              <w:cnfStyle w:val="000000100000" w:firstRow="0" w:lastRow="0" w:firstColumn="0" w:lastColumn="0" w:oddVBand="0" w:evenVBand="0" w:oddHBand="1" w:evenHBand="0" w:firstRowFirstColumn="0" w:firstRowLastColumn="0" w:lastRowFirstColumn="0" w:lastRowLastColumn="0"/>
              <w:rPr>
                <w:rFonts w:ascii="Segoe UI Symbol" w:hAnsi="Segoe UI Symbol"/>
                <w:b/>
                <w:bCs/>
                <w:color w:val="FFFFFF"/>
                <w:sz w:val="48"/>
                <w:szCs w:val="48"/>
              </w:rPr>
            </w:pPr>
            <w:r>
              <w:rPr>
                <w:rFonts w:ascii="Segoe UI Symbol" w:hAnsi="Segoe UI Symbol"/>
                <w:b/>
                <w:bCs/>
                <w:color w:val="FFFFFF"/>
                <w:sz w:val="48"/>
                <w:szCs w:val="48"/>
              </w:rPr>
              <w:t>Page Number</w:t>
            </w:r>
          </w:p>
        </w:tc>
      </w:tr>
      <w:tr w:rsidR="0067029A" w:rsidTr="0067029A">
        <w:tc>
          <w:tcPr>
            <w:cnfStyle w:val="000010000000" w:firstRow="0" w:lastRow="0" w:firstColumn="0" w:lastColumn="0" w:oddVBand="1" w:evenVBand="0" w:oddHBand="0" w:evenHBand="0" w:firstRowFirstColumn="0" w:firstRowLastColumn="0" w:lastRowFirstColumn="0" w:lastRowLastColumn="0"/>
            <w:tcW w:w="4508" w:type="dxa"/>
          </w:tcPr>
          <w:p w:rsidR="0067029A" w:rsidRDefault="0067029A" w:rsidP="0067029A">
            <w:pPr>
              <w:rPr>
                <w:rFonts w:ascii="Segoe UI Symbol" w:hAnsi="Segoe UI Symbol"/>
                <w:b/>
                <w:bCs/>
                <w:sz w:val="48"/>
                <w:szCs w:val="48"/>
              </w:rPr>
            </w:pPr>
            <w:r>
              <w:rPr>
                <w:rFonts w:ascii="Segoe UI Symbol" w:hAnsi="Segoe UI Symbol"/>
                <w:b/>
                <w:bCs/>
                <w:sz w:val="48"/>
                <w:szCs w:val="48"/>
              </w:rPr>
              <w:t>Title Page</w:t>
            </w:r>
          </w:p>
        </w:tc>
        <w:tc>
          <w:tcPr>
            <w:tcW w:w="4508" w:type="dxa"/>
          </w:tcPr>
          <w:p w:rsidR="0067029A" w:rsidRDefault="0067029A" w:rsidP="0067029A">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w:t>
            </w:r>
          </w:p>
        </w:tc>
      </w:tr>
      <w:tr w:rsidR="0067029A" w:rsidTr="006702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67029A" w:rsidRDefault="0067029A" w:rsidP="0067029A">
            <w:pPr>
              <w:rPr>
                <w:rFonts w:ascii="Segoe UI Symbol" w:hAnsi="Segoe UI Symbol"/>
                <w:b/>
                <w:bCs/>
                <w:sz w:val="48"/>
                <w:szCs w:val="48"/>
              </w:rPr>
            </w:pPr>
            <w:r>
              <w:rPr>
                <w:rFonts w:ascii="Segoe UI Symbol" w:hAnsi="Segoe UI Symbol"/>
                <w:b/>
                <w:bCs/>
                <w:sz w:val="48"/>
                <w:szCs w:val="48"/>
              </w:rPr>
              <w:t>Contents Page</w:t>
            </w:r>
          </w:p>
        </w:tc>
        <w:tc>
          <w:tcPr>
            <w:tcW w:w="4508" w:type="dxa"/>
          </w:tcPr>
          <w:p w:rsidR="0067029A" w:rsidRDefault="0067029A" w:rsidP="0067029A">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2</w:t>
            </w:r>
          </w:p>
        </w:tc>
      </w:tr>
      <w:tr w:rsidR="0067029A" w:rsidTr="0067029A">
        <w:tc>
          <w:tcPr>
            <w:cnfStyle w:val="000010000000" w:firstRow="0" w:lastRow="0" w:firstColumn="0" w:lastColumn="0" w:oddVBand="1" w:evenVBand="0" w:oddHBand="0" w:evenHBand="0" w:firstRowFirstColumn="0" w:firstRowLastColumn="0" w:lastRowFirstColumn="0" w:lastRowLastColumn="0"/>
            <w:tcW w:w="4508" w:type="dxa"/>
          </w:tcPr>
          <w:p w:rsidR="0067029A" w:rsidRDefault="0067029A" w:rsidP="0067029A">
            <w:pPr>
              <w:rPr>
                <w:rFonts w:ascii="Segoe UI Symbol" w:hAnsi="Segoe UI Symbol"/>
                <w:b/>
                <w:bCs/>
                <w:sz w:val="48"/>
                <w:szCs w:val="48"/>
              </w:rPr>
            </w:pPr>
            <w:r>
              <w:rPr>
                <w:rFonts w:ascii="Segoe UI Symbol" w:hAnsi="Segoe UI Symbol"/>
                <w:b/>
                <w:bCs/>
                <w:sz w:val="48"/>
                <w:szCs w:val="48"/>
              </w:rPr>
              <w:t>Results</w:t>
            </w:r>
          </w:p>
        </w:tc>
        <w:tc>
          <w:tcPr>
            <w:tcW w:w="4508" w:type="dxa"/>
          </w:tcPr>
          <w:p w:rsidR="0067029A" w:rsidRDefault="0067029A" w:rsidP="0067029A">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3</w:t>
            </w:r>
          </w:p>
        </w:tc>
      </w:tr>
      <w:tr w:rsidR="0067029A" w:rsidTr="006702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67029A" w:rsidRDefault="0067029A" w:rsidP="0067029A">
            <w:r>
              <w:rPr>
                <w:rFonts w:ascii="Segoe UI Symbol" w:hAnsi="Segoe UI Symbol"/>
                <w:b/>
                <w:bCs/>
                <w:sz w:val="44"/>
                <w:szCs w:val="48"/>
              </w:rPr>
              <w:t>Discussion of Results</w:t>
            </w:r>
          </w:p>
        </w:tc>
        <w:tc>
          <w:tcPr>
            <w:tcW w:w="4508" w:type="dxa"/>
          </w:tcPr>
          <w:p w:rsidR="0067029A" w:rsidRDefault="0067029A" w:rsidP="0067029A">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8</w:t>
            </w:r>
          </w:p>
        </w:tc>
      </w:tr>
      <w:tr w:rsidR="0067029A" w:rsidTr="0067029A">
        <w:tc>
          <w:tcPr>
            <w:cnfStyle w:val="000010000000" w:firstRow="0" w:lastRow="0" w:firstColumn="0" w:lastColumn="0" w:oddVBand="1" w:evenVBand="0" w:oddHBand="0" w:evenHBand="0" w:firstRowFirstColumn="0" w:firstRowLastColumn="0" w:lastRowFirstColumn="0" w:lastRowLastColumn="0"/>
            <w:tcW w:w="4508" w:type="dxa"/>
          </w:tcPr>
          <w:p w:rsidR="0067029A" w:rsidRDefault="0067029A" w:rsidP="0067029A">
            <w:pPr>
              <w:rPr>
                <w:rFonts w:ascii="Segoe UI Symbol" w:hAnsi="Segoe UI Symbol"/>
                <w:b/>
                <w:bCs/>
                <w:sz w:val="48"/>
                <w:szCs w:val="48"/>
              </w:rPr>
            </w:pPr>
            <w:r>
              <w:rPr>
                <w:rFonts w:ascii="Segoe UI Symbol" w:hAnsi="Segoe UI Symbol"/>
                <w:b/>
                <w:bCs/>
                <w:sz w:val="48"/>
                <w:szCs w:val="48"/>
              </w:rPr>
              <w:t>References</w:t>
            </w:r>
          </w:p>
        </w:tc>
        <w:tc>
          <w:tcPr>
            <w:tcW w:w="4508" w:type="dxa"/>
          </w:tcPr>
          <w:p w:rsidR="0067029A" w:rsidRDefault="0067029A" w:rsidP="0067029A">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10</w:t>
            </w:r>
          </w:p>
        </w:tc>
      </w:tr>
    </w:tbl>
    <w:p w:rsidR="00043533" w:rsidRDefault="00043533">
      <w:pPr>
        <w:rPr>
          <w:rFonts w:ascii="Segoe UI Symbol" w:hAnsi="Segoe UI Symbol"/>
          <w:sz w:val="72"/>
        </w:rPr>
      </w:pPr>
    </w:p>
    <w:p w:rsidR="00043533" w:rsidRDefault="0067029A">
      <w:pPr>
        <w:tabs>
          <w:tab w:val="left" w:pos="1688"/>
        </w:tabs>
        <w:rPr>
          <w:rFonts w:ascii="Segoe UI Symbol" w:hAnsi="Segoe UI Symbol"/>
          <w:sz w:val="72"/>
        </w:rPr>
      </w:pPr>
      <w:r>
        <w:rPr>
          <w:rFonts w:ascii="Segoe UI Symbol" w:hAnsi="Segoe UI Symbol"/>
          <w:sz w:val="72"/>
        </w:rPr>
        <w:tab/>
      </w:r>
    </w:p>
    <w:p w:rsidR="00043533" w:rsidRDefault="00043533">
      <w:pPr>
        <w:tabs>
          <w:tab w:val="left" w:pos="1688"/>
        </w:tabs>
        <w:rPr>
          <w:rFonts w:ascii="Segoe UI Symbol" w:hAnsi="Segoe UI Symbol"/>
          <w:sz w:val="72"/>
        </w:rPr>
      </w:pPr>
    </w:p>
    <w:p w:rsidR="00043533" w:rsidRDefault="00043533">
      <w:pPr>
        <w:tabs>
          <w:tab w:val="left" w:pos="1688"/>
        </w:tabs>
        <w:rPr>
          <w:rFonts w:ascii="Segoe UI Symbol" w:hAnsi="Segoe UI Symbol"/>
          <w:sz w:val="72"/>
        </w:rPr>
      </w:pPr>
    </w:p>
    <w:p w:rsidR="00043533" w:rsidRDefault="00043533">
      <w:pPr>
        <w:tabs>
          <w:tab w:val="left" w:pos="1688"/>
        </w:tabs>
        <w:rPr>
          <w:rFonts w:ascii="Segoe UI Symbol" w:hAnsi="Segoe UI Symbol"/>
          <w:sz w:val="52"/>
        </w:rPr>
      </w:pPr>
    </w:p>
    <w:p w:rsidR="00043533" w:rsidRDefault="00043533">
      <w:pPr>
        <w:tabs>
          <w:tab w:val="left" w:pos="1688"/>
        </w:tabs>
        <w:rPr>
          <w:rFonts w:ascii="Segoe UI Symbol" w:hAnsi="Segoe UI Symbol"/>
          <w:b/>
          <w:sz w:val="52"/>
        </w:rPr>
      </w:pPr>
    </w:p>
    <w:p w:rsidR="00043533" w:rsidRDefault="00043533">
      <w:pPr>
        <w:tabs>
          <w:tab w:val="left" w:pos="1688"/>
        </w:tabs>
        <w:rPr>
          <w:rFonts w:ascii="Segoe UI Symbol" w:hAnsi="Segoe UI Symbol"/>
          <w:b/>
          <w:sz w:val="52"/>
        </w:rPr>
      </w:pPr>
    </w:p>
    <w:p w:rsidR="00043533" w:rsidRDefault="00043533">
      <w:pPr>
        <w:tabs>
          <w:tab w:val="left" w:pos="1688"/>
        </w:tabs>
        <w:rPr>
          <w:rFonts w:ascii="Segoe UI Symbol" w:hAnsi="Segoe UI Symbol"/>
          <w:b/>
          <w:sz w:val="52"/>
        </w:rPr>
      </w:pPr>
    </w:p>
    <w:p w:rsidR="00043533" w:rsidRDefault="00043533">
      <w:pPr>
        <w:tabs>
          <w:tab w:val="left" w:pos="1688"/>
        </w:tabs>
        <w:rPr>
          <w:rFonts w:ascii="Segoe UI Symbol" w:hAnsi="Segoe UI Symbol"/>
          <w:b/>
          <w:sz w:val="52"/>
        </w:rPr>
      </w:pPr>
    </w:p>
    <w:p w:rsidR="00043533" w:rsidRDefault="00043533">
      <w:pPr>
        <w:tabs>
          <w:tab w:val="left" w:pos="1688"/>
        </w:tabs>
        <w:rPr>
          <w:rFonts w:ascii="Segoe UI Symbol" w:hAnsi="Segoe UI Symbol"/>
          <w:b/>
          <w:sz w:val="52"/>
        </w:rPr>
      </w:pPr>
    </w:p>
    <w:p w:rsidR="00043533" w:rsidRDefault="00043533">
      <w:pPr>
        <w:tabs>
          <w:tab w:val="left" w:pos="1688"/>
        </w:tabs>
        <w:rPr>
          <w:rFonts w:ascii="Segoe UI Symbol" w:hAnsi="Segoe UI Symbol"/>
          <w:b/>
          <w:sz w:val="52"/>
        </w:rPr>
      </w:pPr>
    </w:p>
    <w:p w:rsidR="00043533" w:rsidRDefault="00043533">
      <w:pPr>
        <w:tabs>
          <w:tab w:val="left" w:pos="1688"/>
        </w:tabs>
        <w:rPr>
          <w:rFonts w:ascii="Segoe UI Symbol" w:hAnsi="Segoe UI Symbol"/>
          <w:b/>
          <w:sz w:val="52"/>
        </w:rPr>
      </w:pPr>
    </w:p>
    <w:p w:rsidR="00043533" w:rsidRDefault="0067029A" w:rsidP="0067029A">
      <w:pPr>
        <w:tabs>
          <w:tab w:val="left" w:pos="8489"/>
        </w:tabs>
        <w:rPr>
          <w:rFonts w:ascii="Segoe UI Symbol" w:hAnsi="Segoe UI Symbol"/>
          <w:b/>
          <w:sz w:val="52"/>
        </w:rPr>
      </w:pPr>
      <w:r>
        <w:rPr>
          <w:rFonts w:ascii="Segoe UI Symbol" w:hAnsi="Segoe UI Symbol"/>
          <w:b/>
          <w:sz w:val="52"/>
        </w:rPr>
        <w:tab/>
      </w:r>
    </w:p>
    <w:p w:rsidR="00043533" w:rsidRDefault="0067029A">
      <w:pPr>
        <w:tabs>
          <w:tab w:val="left" w:pos="1688"/>
        </w:tabs>
        <w:rPr>
          <w:rFonts w:ascii="Segoe UI Symbol" w:hAnsi="Segoe UI Symbol"/>
          <w:b/>
          <w:sz w:val="52"/>
          <w:szCs w:val="52"/>
        </w:rPr>
      </w:pPr>
      <w:r>
        <w:rPr>
          <w:rFonts w:ascii="Segoe UI Symbol" w:hAnsi="Segoe UI Symbol"/>
          <w:b/>
          <w:sz w:val="52"/>
          <w:szCs w:val="52"/>
        </w:rPr>
        <w:lastRenderedPageBreak/>
        <w:t>Results</w:t>
      </w:r>
      <w:bookmarkStart w:id="0" w:name="_GoBack"/>
      <w:bookmarkEnd w:id="0"/>
    </w:p>
    <w:p w:rsidR="00043533" w:rsidRDefault="0067029A">
      <w:pPr>
        <w:tabs>
          <w:tab w:val="left" w:pos="1688"/>
        </w:tabs>
        <w:rPr>
          <w:rFonts w:ascii="Segoe UI Symbol" w:hAnsi="Segoe UI Symbol"/>
          <w:szCs w:val="52"/>
          <w:u w:val="single"/>
        </w:rPr>
      </w:pPr>
      <w:r>
        <w:rPr>
          <w:rFonts w:ascii="Segoe UI Symbol" w:hAnsi="Segoe UI Symbol"/>
          <w:szCs w:val="52"/>
          <w:u w:val="single"/>
        </w:rPr>
        <w:t>Experiment 1, Comparison of</w:t>
      </w:r>
      <w:r>
        <w:rPr>
          <w:rFonts w:ascii="Segoe UI Symbol" w:hAnsi="Segoe UI Symbol"/>
          <w:szCs w:val="52"/>
          <w:u w:val="single"/>
        </w:rPr>
        <w:t xml:space="preserve"> a First Order and a Second Order System</w:t>
      </w:r>
    </w:p>
    <w:p w:rsidR="00043533" w:rsidRDefault="0067029A">
      <w:pPr>
        <w:tabs>
          <w:tab w:val="left" w:pos="1688"/>
        </w:tabs>
      </w:pPr>
      <w:r>
        <w:rPr>
          <w:noProof/>
          <w:lang w:eastAsia="en-GB"/>
        </w:rPr>
        <w:drawing>
          <wp:inline distT="0" distB="0" distL="0" distR="0">
            <wp:extent cx="6657975" cy="3848096"/>
            <wp:effectExtent l="0" t="0" r="9525" b="635"/>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43533" w:rsidRDefault="0067029A">
      <w:pPr>
        <w:tabs>
          <w:tab w:val="left" w:pos="1688"/>
        </w:tabs>
        <w:rPr>
          <w:rFonts w:ascii="Segoe UI Symbol" w:hAnsi="Segoe UI Symbol"/>
          <w:szCs w:val="52"/>
          <w:u w:val="single"/>
        </w:rPr>
      </w:pPr>
      <w:r>
        <w:rPr>
          <w:rFonts w:ascii="Segoe UI Symbol" w:hAnsi="Segoe UI Symbol"/>
          <w:szCs w:val="52"/>
          <w:u w:val="single"/>
        </w:rPr>
        <w:t>Experiment 2, Comparison of a Proportional-Only and a Proportional-Integral Controller</w:t>
      </w:r>
    </w:p>
    <w:p w:rsidR="00043533" w:rsidRDefault="0067029A">
      <w:pPr>
        <w:tabs>
          <w:tab w:val="left" w:pos="1688"/>
        </w:tabs>
      </w:pPr>
      <w:r>
        <w:rPr>
          <w:noProof/>
          <w:lang w:eastAsia="en-GB"/>
        </w:rPr>
        <w:drawing>
          <wp:inline distT="0" distB="0" distL="0" distR="0">
            <wp:extent cx="6610353" cy="3219446"/>
            <wp:effectExtent l="0" t="0" r="0" b="635"/>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43533" w:rsidRDefault="0067029A">
      <w:pPr>
        <w:tabs>
          <w:tab w:val="left" w:pos="1688"/>
        </w:tabs>
      </w:pPr>
      <w:r>
        <w:rPr>
          <w:noProof/>
          <w:lang w:eastAsia="en-GB"/>
        </w:rPr>
        <w:lastRenderedPageBreak/>
        <w:drawing>
          <wp:inline distT="0" distB="0" distL="0" distR="0">
            <wp:extent cx="6781803" cy="3962396"/>
            <wp:effectExtent l="0" t="0" r="0" b="635"/>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43533" w:rsidRDefault="0067029A">
      <w:pPr>
        <w:tabs>
          <w:tab w:val="left" w:pos="1688"/>
        </w:tabs>
      </w:pPr>
      <w:r>
        <w:rPr>
          <w:noProof/>
          <w:lang w:eastAsia="en-GB"/>
        </w:rPr>
        <w:drawing>
          <wp:inline distT="0" distB="0" distL="0" distR="0">
            <wp:extent cx="6800850" cy="4381503"/>
            <wp:effectExtent l="0" t="0" r="0" b="0"/>
            <wp:docPr id="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43533" w:rsidRDefault="0067029A">
      <w:pPr>
        <w:tabs>
          <w:tab w:val="left" w:pos="1688"/>
        </w:tabs>
      </w:pPr>
      <w:r>
        <w:rPr>
          <w:noProof/>
          <w:lang w:eastAsia="en-GB"/>
        </w:rPr>
        <w:lastRenderedPageBreak/>
        <w:drawing>
          <wp:inline distT="0" distB="0" distL="0" distR="0">
            <wp:extent cx="6667503" cy="4048121"/>
            <wp:effectExtent l="0" t="0" r="0" b="10160"/>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43533" w:rsidRDefault="0067029A">
      <w:pPr>
        <w:tabs>
          <w:tab w:val="left" w:pos="1688"/>
        </w:tabs>
      </w:pPr>
      <w:r>
        <w:rPr>
          <w:noProof/>
          <w:lang w:eastAsia="en-GB"/>
        </w:rPr>
        <w:drawing>
          <wp:inline distT="0" distB="0" distL="0" distR="0">
            <wp:extent cx="6705596" cy="4371975"/>
            <wp:effectExtent l="0" t="0" r="635" b="9525"/>
            <wp:docPr id="1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43533" w:rsidRDefault="00043533">
      <w:pPr>
        <w:tabs>
          <w:tab w:val="left" w:pos="1688"/>
        </w:tabs>
        <w:rPr>
          <w:rFonts w:ascii="Segoe UI Symbol" w:hAnsi="Segoe UI Symbol"/>
          <w:szCs w:val="52"/>
          <w:u w:val="single"/>
        </w:rPr>
      </w:pPr>
    </w:p>
    <w:p w:rsidR="00043533" w:rsidRDefault="0067029A">
      <w:pPr>
        <w:tabs>
          <w:tab w:val="left" w:pos="1688"/>
        </w:tabs>
      </w:pPr>
      <w:r>
        <w:rPr>
          <w:noProof/>
          <w:lang w:eastAsia="en-GB"/>
        </w:rPr>
        <w:lastRenderedPageBreak/>
        <w:drawing>
          <wp:inline distT="0" distB="0" distL="0" distR="0">
            <wp:extent cx="6667503" cy="4105271"/>
            <wp:effectExtent l="0" t="0" r="0" b="10160"/>
            <wp:docPr id="1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43533" w:rsidRDefault="0067029A">
      <w:pPr>
        <w:tabs>
          <w:tab w:val="left" w:pos="1688"/>
        </w:tabs>
      </w:pPr>
      <w:r>
        <w:rPr>
          <w:noProof/>
          <w:lang w:eastAsia="en-GB"/>
        </w:rPr>
        <w:drawing>
          <wp:inline distT="0" distB="0" distL="0" distR="0">
            <wp:extent cx="6610353" cy="4371975"/>
            <wp:effectExtent l="0" t="0" r="0" b="9525"/>
            <wp:docPr id="13"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43533" w:rsidRDefault="0067029A">
      <w:pPr>
        <w:tabs>
          <w:tab w:val="left" w:pos="1688"/>
        </w:tabs>
      </w:pPr>
      <w:r>
        <w:rPr>
          <w:noProof/>
          <w:lang w:eastAsia="en-GB"/>
        </w:rPr>
        <w:lastRenderedPageBreak/>
        <w:drawing>
          <wp:inline distT="0" distB="0" distL="0" distR="0">
            <wp:extent cx="6645914" cy="4067178"/>
            <wp:effectExtent l="0" t="0" r="2540" b="9525"/>
            <wp:docPr id="14"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43533" w:rsidRDefault="0067029A">
      <w:pPr>
        <w:tabs>
          <w:tab w:val="left" w:pos="1688"/>
        </w:tabs>
      </w:pPr>
      <w:r>
        <w:rPr>
          <w:noProof/>
          <w:lang w:eastAsia="en-GB"/>
        </w:rPr>
        <w:drawing>
          <wp:inline distT="0" distB="0" distL="0" distR="0">
            <wp:extent cx="6645914" cy="4124328"/>
            <wp:effectExtent l="0" t="0" r="2540" b="9525"/>
            <wp:docPr id="1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43533" w:rsidRDefault="00043533">
      <w:pPr>
        <w:tabs>
          <w:tab w:val="left" w:pos="1688"/>
        </w:tabs>
        <w:rPr>
          <w:rFonts w:ascii="Segoe UI Symbol" w:hAnsi="Segoe UI Symbol"/>
          <w:szCs w:val="52"/>
          <w:u w:val="single"/>
        </w:rPr>
      </w:pPr>
    </w:p>
    <w:p w:rsidR="00043533" w:rsidRDefault="0067029A">
      <w:pPr>
        <w:tabs>
          <w:tab w:val="left" w:pos="1688"/>
        </w:tabs>
        <w:rPr>
          <w:rFonts w:ascii="Segoe UI Symbol" w:hAnsi="Segoe UI Symbol"/>
          <w:szCs w:val="52"/>
          <w:u w:val="single"/>
        </w:rPr>
      </w:pPr>
      <w:r>
        <w:rPr>
          <w:rFonts w:ascii="Segoe UI Symbol" w:hAnsi="Segoe UI Symbol"/>
          <w:szCs w:val="52"/>
          <w:u w:val="single"/>
        </w:rPr>
        <w:lastRenderedPageBreak/>
        <w:t xml:space="preserve">The Effect of the Value of the Proportional Gain on the Response of a Control System to a Step Change in </w:t>
      </w:r>
      <w:r>
        <w:rPr>
          <w:rFonts w:ascii="Segoe UI Symbol" w:hAnsi="Segoe UI Symbol"/>
          <w:szCs w:val="52"/>
          <w:u w:val="single"/>
        </w:rPr>
        <w:t xml:space="preserve">the </w:t>
      </w:r>
      <w:proofErr w:type="spellStart"/>
      <w:r>
        <w:rPr>
          <w:rFonts w:ascii="Segoe UI Symbol" w:hAnsi="Segoe UI Symbol"/>
          <w:szCs w:val="52"/>
          <w:u w:val="single"/>
        </w:rPr>
        <w:t>Setpoint</w:t>
      </w:r>
      <w:proofErr w:type="spellEnd"/>
    </w:p>
    <w:p w:rsidR="00043533" w:rsidRDefault="0067029A">
      <w:pPr>
        <w:tabs>
          <w:tab w:val="left" w:pos="1688"/>
        </w:tabs>
      </w:pPr>
      <w:r>
        <w:rPr>
          <w:noProof/>
          <w:lang w:eastAsia="en-GB"/>
        </w:rPr>
        <w:drawing>
          <wp:inline distT="0" distB="0" distL="0" distR="0">
            <wp:extent cx="1676396" cy="1600200"/>
            <wp:effectExtent l="0" t="0" r="4"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76396" cy="1600200"/>
                    </a:xfrm>
                    <a:prstGeom prst="rect">
                      <a:avLst/>
                    </a:prstGeom>
                    <a:noFill/>
                    <a:ln>
                      <a:noFill/>
                      <a:prstDash/>
                    </a:ln>
                  </pic:spPr>
                </pic:pic>
              </a:graphicData>
            </a:graphic>
          </wp:inline>
        </w:drawing>
      </w:r>
    </w:p>
    <w:p w:rsidR="00043533" w:rsidRDefault="0067029A">
      <w:pPr>
        <w:tabs>
          <w:tab w:val="left" w:pos="1688"/>
        </w:tabs>
      </w:pPr>
      <w:r>
        <w:rPr>
          <w:noProof/>
          <w:lang w:eastAsia="en-GB"/>
        </w:rPr>
        <w:drawing>
          <wp:inline distT="0" distB="0" distL="0" distR="0">
            <wp:extent cx="6638928" cy="4048121"/>
            <wp:effectExtent l="0" t="0" r="9525" b="10160"/>
            <wp:docPr id="17"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43533" w:rsidRDefault="00043533">
      <w:pPr>
        <w:tabs>
          <w:tab w:val="left" w:pos="1688"/>
        </w:tabs>
        <w:rPr>
          <w:rFonts w:ascii="Segoe UI Symbol" w:hAnsi="Segoe UI Symbol"/>
          <w:sz w:val="20"/>
          <w:szCs w:val="52"/>
        </w:rPr>
      </w:pPr>
    </w:p>
    <w:p w:rsidR="00043533" w:rsidRDefault="0067029A">
      <w:pPr>
        <w:tabs>
          <w:tab w:val="left" w:pos="1688"/>
        </w:tabs>
        <w:rPr>
          <w:rFonts w:ascii="Segoe UI Symbol" w:hAnsi="Segoe UI Symbol"/>
          <w:b/>
          <w:sz w:val="52"/>
          <w:szCs w:val="52"/>
        </w:rPr>
      </w:pPr>
      <w:r>
        <w:rPr>
          <w:rFonts w:ascii="Segoe UI Symbol" w:hAnsi="Segoe UI Symbol"/>
          <w:b/>
          <w:sz w:val="52"/>
          <w:szCs w:val="52"/>
        </w:rPr>
        <w:t>Discussion of Results</w:t>
      </w:r>
    </w:p>
    <w:p w:rsidR="00043533" w:rsidRDefault="0067029A">
      <w:pPr>
        <w:tabs>
          <w:tab w:val="left" w:pos="1688"/>
        </w:tabs>
      </w:pPr>
      <w:r>
        <w:rPr>
          <w:rFonts w:ascii="Segoe UI Symbol" w:hAnsi="Segoe UI Symbol"/>
          <w:sz w:val="20"/>
          <w:szCs w:val="52"/>
        </w:rPr>
        <w:t xml:space="preserve">The aim of this experiment was to gain experience with system dynamics and control engineering, specifically, pressure control. We investigated the effect of changing the controller parameters in a </w:t>
      </w:r>
      <w:proofErr w:type="spellStart"/>
      <w:r>
        <w:rPr>
          <w:rFonts w:ascii="Segoe UI Symbol" w:hAnsi="Segoe UI Symbol"/>
          <w:sz w:val="20"/>
          <w:szCs w:val="52"/>
        </w:rPr>
        <w:t>Gunt</w:t>
      </w:r>
      <w:proofErr w:type="spellEnd"/>
      <w:r>
        <w:rPr>
          <w:rFonts w:ascii="Segoe UI Symbol" w:hAnsi="Segoe UI Symbol"/>
          <w:sz w:val="20"/>
          <w:szCs w:val="52"/>
        </w:rPr>
        <w:t xml:space="preserve"> RT 532 </w:t>
      </w:r>
      <w:r>
        <w:rPr>
          <w:rFonts w:ascii="Segoe UI Symbol" w:hAnsi="Segoe UI Symbol"/>
          <w:sz w:val="20"/>
          <w:szCs w:val="52"/>
        </w:rPr>
        <w:t xml:space="preserve">Pressure Control Trainer (G.U.N.T. </w:t>
      </w:r>
      <w:proofErr w:type="spellStart"/>
      <w:r>
        <w:rPr>
          <w:rFonts w:ascii="Segoe UI Symbol" w:hAnsi="Segoe UI Symbol"/>
          <w:sz w:val="20"/>
          <w:szCs w:val="52"/>
        </w:rPr>
        <w:t>Gerätebau</w:t>
      </w:r>
      <w:proofErr w:type="spellEnd"/>
      <w:r>
        <w:rPr>
          <w:rFonts w:ascii="Segoe UI Symbol" w:hAnsi="Segoe UI Symbol"/>
          <w:sz w:val="20"/>
          <w:szCs w:val="52"/>
        </w:rPr>
        <w:t xml:space="preserve"> GmbH, 2018) and investigated the different responses that can be expected from first and second order systems. (Heriot-Watt University School of Engineering &amp; Physical Sciences, 2018)</w:t>
      </w:r>
    </w:p>
    <w:p w:rsidR="00043533" w:rsidRDefault="0067029A">
      <w:pPr>
        <w:tabs>
          <w:tab w:val="left" w:pos="1688"/>
        </w:tabs>
        <w:rPr>
          <w:rFonts w:ascii="Segoe UI Symbol" w:hAnsi="Segoe UI Symbol"/>
          <w:sz w:val="20"/>
          <w:szCs w:val="52"/>
        </w:rPr>
      </w:pPr>
      <w:r>
        <w:rPr>
          <w:rFonts w:ascii="Segoe UI Symbol" w:hAnsi="Segoe UI Symbol"/>
          <w:sz w:val="20"/>
          <w:szCs w:val="52"/>
        </w:rPr>
        <w:t>The aim of the first part o</w:t>
      </w:r>
      <w:r>
        <w:rPr>
          <w:rFonts w:ascii="Segoe UI Symbol" w:hAnsi="Segoe UI Symbol"/>
          <w:sz w:val="20"/>
          <w:szCs w:val="52"/>
        </w:rPr>
        <w:t>f the experiment was to compare the response of a first order and a second order system using a proportional integral controller. When only one tank is used, the system can be modelled by a linear first order differential equation:</w:t>
      </w:r>
    </w:p>
    <w:p w:rsidR="00043533" w:rsidRDefault="0067029A">
      <w:pPr>
        <w:tabs>
          <w:tab w:val="left" w:pos="1688"/>
        </w:tabs>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1</m:t>
              </m:r>
            </m:sub>
          </m:sSub>
          <m:f>
            <m:fPr>
              <m:ctrlPr>
                <w:rPr>
                  <w:rFonts w:ascii="Cambria Math" w:hAnsi="Cambria Math"/>
                </w:rPr>
              </m:ctrlPr>
            </m:fPr>
            <m:num>
              <m:r>
                <w:rPr>
                  <w:rFonts w:ascii="Cambria Math" w:hAnsi="Cambria Math"/>
                </w:rPr>
                <m:t>dP</m:t>
              </m:r>
              <m:r>
                <w:rPr>
                  <w:rFonts w:ascii="Cambria Math" w:hAnsi="Cambria Math"/>
                </w:rPr>
                <m:t>(</m:t>
              </m:r>
              <m:r>
                <w:rPr>
                  <w:rFonts w:ascii="Cambria Math" w:hAnsi="Cambria Math"/>
                </w:rPr>
                <m:t>t</m:t>
              </m:r>
              <m:r>
                <w:rPr>
                  <w:rFonts w:ascii="Cambria Math" w:hAnsi="Cambria Math"/>
                </w:rPr>
                <m:t>)</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bx</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c</m:t>
          </m:r>
        </m:oMath>
      </m:oMathPara>
    </w:p>
    <w:p w:rsidR="00043533" w:rsidRDefault="0067029A">
      <w:pPr>
        <w:tabs>
          <w:tab w:val="left" w:pos="1688"/>
        </w:tabs>
        <w:rPr>
          <w:rFonts w:ascii="Segoe UI Symbol" w:hAnsi="Segoe UI Symbol"/>
          <w:sz w:val="20"/>
          <w:szCs w:val="52"/>
        </w:rPr>
      </w:pPr>
      <w:r>
        <w:rPr>
          <w:rFonts w:ascii="Segoe UI Symbol" w:hAnsi="Segoe UI Symbol"/>
          <w:sz w:val="20"/>
          <w:szCs w:val="52"/>
        </w:rPr>
        <w:t>When two tanks are used</w:t>
      </w:r>
      <w:r>
        <w:rPr>
          <w:rFonts w:ascii="Segoe UI Symbol" w:hAnsi="Segoe UI Symbol"/>
          <w:sz w:val="20"/>
          <w:szCs w:val="52"/>
        </w:rPr>
        <w:t>, the system can be modelled by a linear second order differential equation:</w:t>
      </w:r>
    </w:p>
    <w:p w:rsidR="00043533" w:rsidRDefault="0067029A">
      <w:pPr>
        <w:tabs>
          <w:tab w:val="left" w:pos="1688"/>
        </w:tabs>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2</m:t>
              </m:r>
            </m:sub>
          </m:sSub>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P</m:t>
              </m:r>
              <m:r>
                <w:rPr>
                  <w:rFonts w:ascii="Cambria Math" w:hAnsi="Cambria Math"/>
                </w:rPr>
                <m:t>(</m:t>
              </m:r>
              <m:r>
                <w:rPr>
                  <w:rFonts w:ascii="Cambria Math" w:hAnsi="Cambria Math"/>
                </w:rPr>
                <m:t>t</m:t>
              </m:r>
              <m:r>
                <w:rPr>
                  <w:rFonts w:ascii="Cambria Math" w:hAnsi="Cambria Math"/>
                </w:rPr>
                <m:t>)</m:t>
              </m:r>
            </m:num>
            <m:den>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f>
            <m:fPr>
              <m:ctrlPr>
                <w:rPr>
                  <w:rFonts w:ascii="Cambria Math" w:hAnsi="Cambria Math"/>
                </w:rPr>
              </m:ctrlPr>
            </m:fPr>
            <m:num>
              <m:r>
                <w:rPr>
                  <w:rFonts w:ascii="Cambria Math" w:hAnsi="Cambria Math"/>
                </w:rPr>
                <m:t>dP</m:t>
              </m:r>
              <m:r>
                <w:rPr>
                  <w:rFonts w:ascii="Cambria Math" w:hAnsi="Cambria Math"/>
                </w:rPr>
                <m:t>(</m:t>
              </m:r>
              <m:r>
                <w:rPr>
                  <w:rFonts w:ascii="Cambria Math" w:hAnsi="Cambria Math"/>
                </w:rPr>
                <m:t>t</m:t>
              </m:r>
              <m:r>
                <w:rPr>
                  <w:rFonts w:ascii="Cambria Math" w:hAnsi="Cambria Math"/>
                </w:rPr>
                <m:t>)</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bx</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c</m:t>
          </m:r>
        </m:oMath>
      </m:oMathPara>
    </w:p>
    <w:p w:rsidR="00043533" w:rsidRDefault="0067029A">
      <w:pPr>
        <w:tabs>
          <w:tab w:val="left" w:pos="1688"/>
        </w:tabs>
        <w:rPr>
          <w:rFonts w:ascii="Segoe UI Symbol" w:hAnsi="Segoe UI Symbol"/>
          <w:sz w:val="20"/>
          <w:szCs w:val="52"/>
        </w:rPr>
      </w:pPr>
      <w:r>
        <w:rPr>
          <w:rFonts w:ascii="Segoe UI Symbol" w:hAnsi="Segoe UI Symbol"/>
          <w:sz w:val="20"/>
          <w:szCs w:val="52"/>
        </w:rPr>
        <w:t>The proportional-integral controller function can be represented by:</w:t>
      </w:r>
    </w:p>
    <w:p w:rsidR="00043533" w:rsidRDefault="0067029A">
      <w:pPr>
        <w:tabs>
          <w:tab w:val="left" w:pos="1688"/>
        </w:tabs>
        <w:jc w:val="center"/>
      </w:pPr>
      <m:oMathPara>
        <m:oMathParaPr>
          <m:jc m:val="center"/>
        </m:oMathParaPr>
        <m:oMath>
          <m:r>
            <w:rPr>
              <w:rFonts w:ascii="Cambria Math" w:hAnsi="Cambria Math"/>
            </w:rPr>
            <m:t>m</m:t>
          </m:r>
          <m:d>
            <m:dPr>
              <m:ctrlPr>
                <w:rPr>
                  <w:rFonts w:ascii="Cambria Math" w:hAnsi="Cambria Math"/>
                </w:rPr>
              </m:ctrlPr>
            </m:dPr>
            <m:e>
              <m:r>
                <w:rPr>
                  <w:rFonts w:ascii="Cambria Math" w:hAnsi="Cambria Math"/>
                </w:rPr>
                <m:t>t</m:t>
              </m:r>
            </m:e>
          </m:d>
          <m:r>
            <w:rPr>
              <w:rFonts w:ascii="Cambria Math" w:hAnsi="Cambria Math"/>
            </w:rPr>
            <m:t>=</m:t>
          </m:r>
          <m:acc>
            <m:accPr>
              <m:chr m:val="̅"/>
              <m:ctrlPr>
                <w:rPr>
                  <w:rFonts w:ascii="Cambria Math" w:hAnsi="Cambria Math"/>
                </w:rPr>
              </m:ctrlPr>
            </m:accPr>
            <m:e>
              <m:r>
                <w:rPr>
                  <w:rFonts w:ascii="Cambria Math" w:hAnsi="Cambria Math"/>
                </w:rPr>
                <m:t>m</m:t>
              </m:r>
            </m:e>
          </m:acc>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m:t>
              </m:r>
            </m:sub>
          </m:sSub>
          <m:r>
            <w:rPr>
              <w:rFonts w:ascii="Cambria Math" w:hAnsi="Cambria Math"/>
            </w:rPr>
            <m:t>e</m:t>
          </m:r>
          <m:d>
            <m:dPr>
              <m:ctrlPr>
                <w:rPr>
                  <w:rFonts w:ascii="Cambria Math" w:hAnsi="Cambria Math"/>
                </w:rPr>
              </m:ctrlPr>
            </m:dPr>
            <m:e>
              <m:r>
                <w:rPr>
                  <w:rFonts w:ascii="Cambria Math" w:hAnsi="Cambria Math"/>
                </w:rPr>
                <m:t>t</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c</m:t>
                  </m:r>
                </m:sub>
              </m:sSub>
            </m:num>
            <m:den>
              <m:sSub>
                <m:sSubPr>
                  <m:ctrlPr>
                    <w:rPr>
                      <w:rFonts w:ascii="Cambria Math" w:hAnsi="Cambria Math"/>
                    </w:rPr>
                  </m:ctrlPr>
                </m:sSubPr>
                <m:e>
                  <m:r>
                    <w:rPr>
                      <w:rFonts w:ascii="Cambria Math" w:hAnsi="Cambria Math"/>
                    </w:rPr>
                    <m:t>τ</m:t>
                  </m:r>
                </m:e>
                <m:sub>
                  <m:r>
                    <w:rPr>
                      <w:rFonts w:ascii="Cambria Math" w:hAnsi="Cambria Math"/>
                    </w:rPr>
                    <m:t>I</m:t>
                  </m:r>
                </m:sub>
              </m:sSub>
            </m:den>
          </m:f>
          <m:r>
            <w:rPr>
              <w:rFonts w:ascii="Cambria Math" w:hAnsi="Cambria Math"/>
            </w:rPr>
            <m:t>∫</m:t>
          </m:r>
          <m:r>
            <w:rPr>
              <w:rFonts w:ascii="Cambria Math" w:hAnsi="Cambria Math"/>
            </w:rPr>
            <m:t>e</m:t>
          </m:r>
          <m:r>
            <w:rPr>
              <w:rFonts w:ascii="Cambria Math" w:hAnsi="Cambria Math"/>
            </w:rPr>
            <m:t>(</m:t>
          </m:r>
          <m:r>
            <w:rPr>
              <w:rFonts w:ascii="Cambria Math" w:hAnsi="Cambria Math"/>
            </w:rPr>
            <m:t>t</m:t>
          </m:r>
          <m:r>
            <w:rPr>
              <w:rFonts w:ascii="Cambria Math" w:hAnsi="Cambria Math"/>
            </w:rPr>
            <m:t>)</m:t>
          </m:r>
          <m:r>
            <w:rPr>
              <w:rFonts w:ascii="Cambria Math" w:hAnsi="Cambria Math"/>
            </w:rPr>
            <m:t>dt</m:t>
          </m:r>
        </m:oMath>
      </m:oMathPara>
    </w:p>
    <w:p w:rsidR="00043533" w:rsidRDefault="0067029A">
      <w:pPr>
        <w:tabs>
          <w:tab w:val="left" w:pos="1688"/>
        </w:tabs>
      </w:pPr>
      <w:r>
        <w:rPr>
          <w:rFonts w:ascii="Segoe UI Symbol" w:hAnsi="Segoe UI Symbol"/>
          <w:sz w:val="20"/>
          <w:szCs w:val="52"/>
        </w:rPr>
        <w:t>The system when using the proportional-integral controller constantly uses feedback from the pressure sensor</w:t>
      </w:r>
      <w:r>
        <w:rPr>
          <w:rFonts w:ascii="Segoe UI Symbol" w:hAnsi="Segoe UI Symbol"/>
          <w:sz w:val="20"/>
          <w:szCs w:val="52"/>
        </w:rPr>
        <w:t xml:space="preserve"> in the system to adjust valve position based on the controller output, the error and the chosen K</w:t>
      </w:r>
      <w:r>
        <w:rPr>
          <w:rFonts w:ascii="Segoe UI Symbol" w:hAnsi="Segoe UI Symbol"/>
          <w:sz w:val="20"/>
          <w:szCs w:val="52"/>
          <w:vertAlign w:val="subscript"/>
        </w:rPr>
        <w:t>c</w:t>
      </w:r>
      <w:r>
        <w:rPr>
          <w:rFonts w:ascii="Segoe UI Symbol" w:hAnsi="Segoe UI Symbol"/>
          <w:sz w:val="20"/>
          <w:szCs w:val="52"/>
        </w:rPr>
        <w:t xml:space="preserve"> and </w:t>
      </w:r>
      <w:proofErr w:type="spellStart"/>
      <w:r>
        <w:rPr>
          <w:rFonts w:cs="Calibri"/>
          <w:sz w:val="20"/>
          <w:szCs w:val="52"/>
        </w:rPr>
        <w:t>τ</w:t>
      </w:r>
      <w:r>
        <w:rPr>
          <w:rFonts w:ascii="Segoe UI Symbol" w:hAnsi="Segoe UI Symbol"/>
          <w:sz w:val="20"/>
          <w:szCs w:val="52"/>
          <w:vertAlign w:val="subscript"/>
        </w:rPr>
        <w:t>I</w:t>
      </w:r>
      <w:proofErr w:type="spellEnd"/>
      <w:r>
        <w:rPr>
          <w:rFonts w:ascii="Segoe UI Symbol" w:hAnsi="Segoe UI Symbol"/>
          <w:sz w:val="20"/>
          <w:szCs w:val="52"/>
        </w:rPr>
        <w:t xml:space="preserve"> parameters specified in the RT650.50 software. (G.U.N.T. </w:t>
      </w:r>
      <w:proofErr w:type="spellStart"/>
      <w:r>
        <w:rPr>
          <w:rFonts w:ascii="Segoe UI Symbol" w:hAnsi="Segoe UI Symbol"/>
          <w:sz w:val="20"/>
          <w:szCs w:val="52"/>
        </w:rPr>
        <w:t>Gerätebau</w:t>
      </w:r>
      <w:proofErr w:type="spellEnd"/>
      <w:r>
        <w:rPr>
          <w:rFonts w:ascii="Segoe UI Symbol" w:hAnsi="Segoe UI Symbol"/>
          <w:sz w:val="20"/>
          <w:szCs w:val="52"/>
        </w:rPr>
        <w:t xml:space="preserve"> GmbH, 2018) (Heriot-Watt University School of Engineering &amp; Physical Sciences, 201</w:t>
      </w:r>
      <w:r>
        <w:rPr>
          <w:rFonts w:ascii="Segoe UI Symbol" w:hAnsi="Segoe UI Symbol"/>
          <w:sz w:val="20"/>
          <w:szCs w:val="52"/>
        </w:rPr>
        <w:t xml:space="preserve">8) </w:t>
      </w:r>
    </w:p>
    <w:p w:rsidR="00043533" w:rsidRDefault="0067029A">
      <w:pPr>
        <w:tabs>
          <w:tab w:val="left" w:pos="1688"/>
        </w:tabs>
        <w:rPr>
          <w:rFonts w:ascii="Segoe UI Symbol" w:hAnsi="Segoe UI Symbol"/>
          <w:sz w:val="20"/>
          <w:szCs w:val="52"/>
        </w:rPr>
      </w:pPr>
      <w:r>
        <w:rPr>
          <w:rFonts w:ascii="Segoe UI Symbol" w:hAnsi="Segoe UI Symbol"/>
          <w:sz w:val="20"/>
          <w:szCs w:val="52"/>
        </w:rPr>
        <w:t xml:space="preserve">As expected, the first order system initially shows a rise above the </w:t>
      </w:r>
      <w:proofErr w:type="spellStart"/>
      <w:r>
        <w:rPr>
          <w:rFonts w:ascii="Segoe UI Symbol" w:hAnsi="Segoe UI Symbol"/>
          <w:sz w:val="20"/>
          <w:szCs w:val="52"/>
        </w:rPr>
        <w:t>setpoint</w:t>
      </w:r>
      <w:proofErr w:type="spellEnd"/>
      <w:r>
        <w:rPr>
          <w:rFonts w:ascii="Segoe UI Symbol" w:hAnsi="Segoe UI Symbol"/>
          <w:sz w:val="20"/>
          <w:szCs w:val="52"/>
        </w:rPr>
        <w:t xml:space="preserve"> value, then a decline slightly past the intended value before adjusting to the </w:t>
      </w:r>
      <w:proofErr w:type="spellStart"/>
      <w:r>
        <w:rPr>
          <w:rFonts w:ascii="Segoe UI Symbol" w:hAnsi="Segoe UI Symbol"/>
          <w:sz w:val="20"/>
          <w:szCs w:val="52"/>
        </w:rPr>
        <w:t>setpoint</w:t>
      </w:r>
      <w:proofErr w:type="spellEnd"/>
      <w:r>
        <w:rPr>
          <w:rFonts w:ascii="Segoe UI Symbol" w:hAnsi="Segoe UI Symbol"/>
          <w:sz w:val="20"/>
          <w:szCs w:val="52"/>
        </w:rPr>
        <w:t xml:space="preserve">. In comparison, the second order system shows oscillatory behaviour, rising above and </w:t>
      </w:r>
      <w:r>
        <w:rPr>
          <w:rFonts w:ascii="Segoe UI Symbol" w:hAnsi="Segoe UI Symbol"/>
          <w:sz w:val="20"/>
          <w:szCs w:val="52"/>
        </w:rPr>
        <w:t xml:space="preserve">falling below the </w:t>
      </w:r>
      <w:proofErr w:type="spellStart"/>
      <w:r>
        <w:rPr>
          <w:rFonts w:ascii="Segoe UI Symbol" w:hAnsi="Segoe UI Symbol"/>
          <w:sz w:val="20"/>
          <w:szCs w:val="52"/>
        </w:rPr>
        <w:t>setpoint</w:t>
      </w:r>
      <w:proofErr w:type="spellEnd"/>
      <w:r>
        <w:rPr>
          <w:rFonts w:ascii="Segoe UI Symbol" w:hAnsi="Segoe UI Symbol"/>
          <w:sz w:val="20"/>
          <w:szCs w:val="52"/>
        </w:rPr>
        <w:t xml:space="preserve"> by nearly the same value each time and never converging on the </w:t>
      </w:r>
      <w:proofErr w:type="spellStart"/>
      <w:r>
        <w:rPr>
          <w:rFonts w:ascii="Segoe UI Symbol" w:hAnsi="Segoe UI Symbol"/>
          <w:sz w:val="20"/>
          <w:szCs w:val="52"/>
        </w:rPr>
        <w:t>setpoint</w:t>
      </w:r>
      <w:proofErr w:type="spellEnd"/>
      <w:r>
        <w:rPr>
          <w:rFonts w:ascii="Segoe UI Symbol" w:hAnsi="Segoe UI Symbol"/>
          <w:sz w:val="20"/>
          <w:szCs w:val="52"/>
        </w:rPr>
        <w:t>. This is likely because it is much more difficult for the valve to equalise the pressure throughout a second order system in comparison to a first order syst</w:t>
      </w:r>
      <w:r>
        <w:rPr>
          <w:rFonts w:ascii="Segoe UI Symbol" w:hAnsi="Segoe UI Symbol"/>
          <w:sz w:val="20"/>
          <w:szCs w:val="52"/>
        </w:rPr>
        <w:t xml:space="preserve">em due to the added complexity of the second tank. </w:t>
      </w:r>
    </w:p>
    <w:p w:rsidR="00043533" w:rsidRDefault="0067029A">
      <w:pPr>
        <w:tabs>
          <w:tab w:val="left" w:pos="1688"/>
        </w:tabs>
        <w:rPr>
          <w:rFonts w:ascii="Segoe UI Symbol" w:hAnsi="Segoe UI Symbol"/>
          <w:sz w:val="20"/>
          <w:szCs w:val="52"/>
        </w:rPr>
      </w:pPr>
      <w:r>
        <w:rPr>
          <w:rFonts w:ascii="Segoe UI Symbol" w:hAnsi="Segoe UI Symbol"/>
          <w:sz w:val="20"/>
          <w:szCs w:val="52"/>
        </w:rPr>
        <w:t xml:space="preserve">For the second part of the experiment, the aim was to explore the effects of the values of the controller parameters on the response of a first order system using a proportional-only controller. The </w:t>
      </w:r>
      <w:r>
        <w:rPr>
          <w:rFonts w:ascii="Segoe UI Symbol" w:hAnsi="Segoe UI Symbol"/>
          <w:sz w:val="20"/>
          <w:szCs w:val="52"/>
        </w:rPr>
        <w:t>proportional only-controller function can be represented by:</w:t>
      </w:r>
    </w:p>
    <w:p w:rsidR="00043533" w:rsidRDefault="0067029A">
      <w:pPr>
        <w:tabs>
          <w:tab w:val="left" w:pos="1688"/>
        </w:tabs>
        <w:jc w:val="center"/>
      </w:pPr>
      <m:oMathPara>
        <m:oMathParaPr>
          <m:jc m:val="center"/>
        </m:oMathParaPr>
        <m:oMath>
          <m:r>
            <w:rPr>
              <w:rFonts w:ascii="Cambria Math" w:hAnsi="Cambria Math"/>
            </w:rPr>
            <m:t>m</m:t>
          </m:r>
          <m:d>
            <m:dPr>
              <m:ctrlPr>
                <w:rPr>
                  <w:rFonts w:ascii="Cambria Math" w:hAnsi="Cambria Math"/>
                </w:rPr>
              </m:ctrlPr>
            </m:dPr>
            <m:e>
              <m:r>
                <w:rPr>
                  <w:rFonts w:ascii="Cambria Math" w:hAnsi="Cambria Math"/>
                </w:rPr>
                <m:t>t</m:t>
              </m:r>
            </m:e>
          </m:d>
          <m:r>
            <w:rPr>
              <w:rFonts w:ascii="Cambria Math" w:hAnsi="Cambria Math"/>
            </w:rPr>
            <m:t>=</m:t>
          </m:r>
          <m:acc>
            <m:accPr>
              <m:chr m:val="̅"/>
              <m:ctrlPr>
                <w:rPr>
                  <w:rFonts w:ascii="Cambria Math" w:hAnsi="Cambria Math"/>
                </w:rPr>
              </m:ctrlPr>
            </m:accPr>
            <m:e>
              <m:r>
                <w:rPr>
                  <w:rFonts w:ascii="Cambria Math" w:hAnsi="Cambria Math"/>
                </w:rPr>
                <m:t>m</m:t>
              </m:r>
            </m:e>
          </m:acc>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m:t>
              </m:r>
            </m:sub>
          </m:sSub>
          <m:r>
            <w:rPr>
              <w:rFonts w:ascii="Cambria Math" w:hAnsi="Cambria Math"/>
            </w:rPr>
            <m:t>e</m:t>
          </m:r>
          <m:r>
            <w:rPr>
              <w:rFonts w:ascii="Cambria Math" w:hAnsi="Cambria Math"/>
            </w:rPr>
            <m:t>(</m:t>
          </m:r>
          <m:r>
            <w:rPr>
              <w:rFonts w:ascii="Cambria Math" w:hAnsi="Cambria Math"/>
            </w:rPr>
            <m:t>t</m:t>
          </m:r>
          <m:r>
            <w:rPr>
              <w:rFonts w:ascii="Cambria Math" w:hAnsi="Cambria Math"/>
            </w:rPr>
            <m:t>)</m:t>
          </m:r>
        </m:oMath>
      </m:oMathPara>
    </w:p>
    <w:p w:rsidR="00043533" w:rsidRDefault="0067029A">
      <w:pPr>
        <w:tabs>
          <w:tab w:val="left" w:pos="1688"/>
        </w:tabs>
      </w:pPr>
      <w:r>
        <w:rPr>
          <w:rFonts w:ascii="Segoe UI Symbol" w:hAnsi="Segoe UI Symbol"/>
          <w:sz w:val="20"/>
          <w:szCs w:val="52"/>
        </w:rPr>
        <w:t xml:space="preserve">The system when using the proportional-integral controller constantly uses feedback from the pressure sensor in the system to adjust valve position based on the controller output, the error and </w:t>
      </w:r>
      <w:r>
        <w:rPr>
          <w:rFonts w:ascii="Segoe UI Symbol" w:hAnsi="Segoe UI Symbol"/>
          <w:sz w:val="20"/>
          <w:szCs w:val="52"/>
        </w:rPr>
        <w:t>the chosen K</w:t>
      </w:r>
      <w:r>
        <w:rPr>
          <w:rFonts w:ascii="Segoe UI Symbol" w:hAnsi="Segoe UI Symbol"/>
          <w:sz w:val="20"/>
          <w:szCs w:val="52"/>
          <w:vertAlign w:val="subscript"/>
        </w:rPr>
        <w:t>c</w:t>
      </w:r>
      <w:r>
        <w:rPr>
          <w:rFonts w:ascii="Segoe UI Symbol" w:hAnsi="Segoe UI Symbol"/>
          <w:sz w:val="20"/>
          <w:szCs w:val="52"/>
        </w:rPr>
        <w:t xml:space="preserve"> parameter specified in the RT650.50 software. Upon comparison of the proportional-integral controller and proportional-only controller graphs at K</w:t>
      </w:r>
      <w:r>
        <w:rPr>
          <w:rFonts w:ascii="Segoe UI Symbol" w:hAnsi="Segoe UI Symbol"/>
          <w:sz w:val="20"/>
          <w:szCs w:val="52"/>
          <w:vertAlign w:val="subscript"/>
        </w:rPr>
        <w:t>c</w:t>
      </w:r>
      <w:r>
        <w:rPr>
          <w:rFonts w:ascii="Segoe UI Symbol" w:hAnsi="Segoe UI Symbol"/>
          <w:sz w:val="20"/>
          <w:szCs w:val="52"/>
        </w:rPr>
        <w:t xml:space="preserve"> = 1, it can be seen that the proportional-integral controller adjusts the pressure to the exac</w:t>
      </w:r>
      <w:r>
        <w:rPr>
          <w:rFonts w:ascii="Segoe UI Symbol" w:hAnsi="Segoe UI Symbol"/>
          <w:sz w:val="20"/>
          <w:szCs w:val="52"/>
        </w:rPr>
        <w:t xml:space="preserve">t </w:t>
      </w:r>
      <w:proofErr w:type="spellStart"/>
      <w:r>
        <w:rPr>
          <w:rFonts w:ascii="Segoe UI Symbol" w:hAnsi="Segoe UI Symbol"/>
          <w:sz w:val="20"/>
          <w:szCs w:val="52"/>
        </w:rPr>
        <w:t>setpoint</w:t>
      </w:r>
      <w:proofErr w:type="spellEnd"/>
      <w:r>
        <w:rPr>
          <w:rFonts w:ascii="Segoe UI Symbol" w:hAnsi="Segoe UI Symbol"/>
          <w:sz w:val="20"/>
          <w:szCs w:val="52"/>
        </w:rPr>
        <w:t xml:space="preserve"> (4 bar), whereas the proportional-only controller adjusts to a value (4.25 bar) with a slight offset above the </w:t>
      </w:r>
      <w:proofErr w:type="spellStart"/>
      <w:r>
        <w:rPr>
          <w:rFonts w:ascii="Segoe UI Symbol" w:hAnsi="Segoe UI Symbol"/>
          <w:sz w:val="20"/>
          <w:szCs w:val="52"/>
        </w:rPr>
        <w:t>setpoint</w:t>
      </w:r>
      <w:proofErr w:type="spellEnd"/>
      <w:r>
        <w:rPr>
          <w:rFonts w:ascii="Segoe UI Symbol" w:hAnsi="Segoe UI Symbol"/>
          <w:sz w:val="20"/>
          <w:szCs w:val="52"/>
        </w:rPr>
        <w:t>. This is because without the integral controller, the system does not fully adjust to the error value, hence causing a pressu</w:t>
      </w:r>
      <w:r>
        <w:rPr>
          <w:rFonts w:ascii="Segoe UI Symbol" w:hAnsi="Segoe UI Symbol"/>
          <w:sz w:val="20"/>
          <w:szCs w:val="52"/>
        </w:rPr>
        <w:t xml:space="preserve">re offset to occur. </w:t>
      </w:r>
    </w:p>
    <w:p w:rsidR="00043533" w:rsidRDefault="0067029A">
      <w:pPr>
        <w:tabs>
          <w:tab w:val="left" w:pos="1688"/>
        </w:tabs>
      </w:pPr>
      <w:r>
        <w:rPr>
          <w:rFonts w:ascii="Segoe UI Symbol" w:hAnsi="Segoe UI Symbol"/>
          <w:sz w:val="20"/>
          <w:szCs w:val="52"/>
        </w:rPr>
        <w:t xml:space="preserve">The third aim of the experiment was to investigate the value of the proportional gain on the response of a control system to a step change in the </w:t>
      </w:r>
      <w:proofErr w:type="spellStart"/>
      <w:r>
        <w:rPr>
          <w:rFonts w:ascii="Segoe UI Symbol" w:hAnsi="Segoe UI Symbol"/>
          <w:sz w:val="20"/>
          <w:szCs w:val="52"/>
        </w:rPr>
        <w:t>setpoint</w:t>
      </w:r>
      <w:proofErr w:type="spellEnd"/>
      <w:r>
        <w:rPr>
          <w:rFonts w:ascii="Segoe UI Symbol" w:hAnsi="Segoe UI Symbol"/>
          <w:sz w:val="20"/>
          <w:szCs w:val="52"/>
        </w:rPr>
        <w:t>. This experiment was conducted by varying the K</w:t>
      </w:r>
      <w:r>
        <w:rPr>
          <w:rFonts w:ascii="Segoe UI Symbol" w:hAnsi="Segoe UI Symbol"/>
          <w:sz w:val="20"/>
          <w:szCs w:val="52"/>
          <w:vertAlign w:val="subscript"/>
        </w:rPr>
        <w:t>c</w:t>
      </w:r>
      <w:r>
        <w:rPr>
          <w:rFonts w:ascii="Segoe UI Symbol" w:hAnsi="Segoe UI Symbol"/>
          <w:sz w:val="20"/>
          <w:szCs w:val="52"/>
        </w:rPr>
        <w:t xml:space="preserve"> parameter for a first order sys</w:t>
      </w:r>
      <w:r>
        <w:rPr>
          <w:rFonts w:ascii="Segoe UI Symbol" w:hAnsi="Segoe UI Symbol"/>
          <w:sz w:val="20"/>
          <w:szCs w:val="52"/>
        </w:rPr>
        <w:t>tem and measuring the offset. As can be seen in the table of results and the corresponding graph, there is a clear positive correlation between the K</w:t>
      </w:r>
      <w:r>
        <w:rPr>
          <w:rFonts w:ascii="Segoe UI Symbol" w:hAnsi="Segoe UI Symbol"/>
          <w:sz w:val="20"/>
          <w:szCs w:val="52"/>
          <w:vertAlign w:val="subscript"/>
        </w:rPr>
        <w:t>c</w:t>
      </w:r>
      <w:r>
        <w:rPr>
          <w:rFonts w:ascii="Segoe UI Symbol" w:hAnsi="Segoe UI Symbol"/>
          <w:sz w:val="20"/>
          <w:szCs w:val="52"/>
        </w:rPr>
        <w:t xml:space="preserve"> and the offset – when the K</w:t>
      </w:r>
      <w:r>
        <w:rPr>
          <w:rFonts w:ascii="Segoe UI Symbol" w:hAnsi="Segoe UI Symbol"/>
          <w:sz w:val="20"/>
          <w:szCs w:val="52"/>
          <w:vertAlign w:val="subscript"/>
        </w:rPr>
        <w:t>c</w:t>
      </w:r>
      <w:r>
        <w:rPr>
          <w:rFonts w:ascii="Segoe UI Symbol" w:hAnsi="Segoe UI Symbol"/>
          <w:sz w:val="20"/>
          <w:szCs w:val="52"/>
        </w:rPr>
        <w:t xml:space="preserve"> value increases, the offset decreases according to a logarithmic correlation</w:t>
      </w:r>
      <w:r>
        <w:rPr>
          <w:rFonts w:ascii="Segoe UI Symbol" w:hAnsi="Segoe UI Symbol"/>
          <w:sz w:val="20"/>
          <w:szCs w:val="52"/>
        </w:rPr>
        <w:t xml:space="preserve">. </w:t>
      </w:r>
    </w:p>
    <w:p w:rsidR="00043533" w:rsidRDefault="0067029A">
      <w:pPr>
        <w:tabs>
          <w:tab w:val="left" w:pos="1688"/>
        </w:tabs>
        <w:rPr>
          <w:rFonts w:ascii="Segoe UI Symbol" w:hAnsi="Segoe UI Symbol"/>
          <w:sz w:val="20"/>
          <w:szCs w:val="52"/>
        </w:rPr>
      </w:pPr>
      <w:r>
        <w:rPr>
          <w:rFonts w:ascii="Segoe UI Symbol" w:hAnsi="Segoe UI Symbol"/>
          <w:sz w:val="20"/>
          <w:szCs w:val="52"/>
        </w:rPr>
        <w:t xml:space="preserve">As shown by the correlation of the final part of the experiment, and the collected results following the expected patterns in the other parts of the experiment, we can assume that the collected results were very accurate. There were very few sources of </w:t>
      </w:r>
      <w:r>
        <w:rPr>
          <w:rFonts w:ascii="Segoe UI Symbol" w:hAnsi="Segoe UI Symbol"/>
          <w:sz w:val="20"/>
          <w:szCs w:val="52"/>
        </w:rPr>
        <w:t>error identified in the experiment, and all are related to human mistakes in control. Some of the valves were quite difficult to control, as it was not clear from the instructions as to how far they should be open as it was not marked on the valve, possibl</w:t>
      </w:r>
      <w:r>
        <w:rPr>
          <w:rFonts w:ascii="Segoe UI Symbol" w:hAnsi="Segoe UI Symbol"/>
          <w:sz w:val="20"/>
          <w:szCs w:val="52"/>
        </w:rPr>
        <w:t xml:space="preserve">y causing a systematic error. The experiments also required the setting of the different parameters to be done very quickly, which could have caused a slight error when it was not done quickly enough. </w:t>
      </w:r>
    </w:p>
    <w:p w:rsidR="00043533" w:rsidRDefault="0067029A">
      <w:pPr>
        <w:tabs>
          <w:tab w:val="left" w:pos="1688"/>
        </w:tabs>
      </w:pPr>
      <w:r>
        <w:rPr>
          <w:rFonts w:ascii="Segoe UI Symbol" w:hAnsi="Segoe UI Symbol"/>
          <w:sz w:val="20"/>
          <w:szCs w:val="52"/>
        </w:rPr>
        <w:t>In conclusion, it was found that using a proportional-</w:t>
      </w:r>
      <w:r>
        <w:rPr>
          <w:rFonts w:ascii="Segoe UI Symbol" w:hAnsi="Segoe UI Symbol"/>
          <w:sz w:val="20"/>
          <w:szCs w:val="52"/>
        </w:rPr>
        <w:t xml:space="preserve">integral controller was more effective at reaching a more accurate </w:t>
      </w:r>
      <w:proofErr w:type="spellStart"/>
      <w:r>
        <w:rPr>
          <w:rFonts w:ascii="Segoe UI Symbol" w:hAnsi="Segoe UI Symbol"/>
          <w:sz w:val="20"/>
          <w:szCs w:val="52"/>
        </w:rPr>
        <w:t>setpoint</w:t>
      </w:r>
      <w:proofErr w:type="spellEnd"/>
      <w:r>
        <w:rPr>
          <w:rFonts w:ascii="Segoe UI Symbol" w:hAnsi="Segoe UI Symbol"/>
          <w:sz w:val="20"/>
          <w:szCs w:val="52"/>
        </w:rPr>
        <w:t xml:space="preserve"> than the proportional-only controller. It was also found that it was more difficult to control the pressure of a </w:t>
      </w:r>
      <w:r>
        <w:rPr>
          <w:rFonts w:ascii="Segoe UI Symbol" w:hAnsi="Segoe UI Symbol"/>
          <w:sz w:val="20"/>
          <w:szCs w:val="52"/>
        </w:rPr>
        <w:lastRenderedPageBreak/>
        <w:t>second order system than a first order system. Finally, it was foun</w:t>
      </w:r>
      <w:r>
        <w:rPr>
          <w:rFonts w:ascii="Segoe UI Symbol" w:hAnsi="Segoe UI Symbol"/>
          <w:sz w:val="20"/>
          <w:szCs w:val="52"/>
        </w:rPr>
        <w:t>d that there is a clear positive correlation between the K</w:t>
      </w:r>
      <w:r>
        <w:rPr>
          <w:rFonts w:ascii="Segoe UI Symbol" w:hAnsi="Segoe UI Symbol"/>
          <w:sz w:val="20"/>
          <w:szCs w:val="52"/>
          <w:vertAlign w:val="subscript"/>
        </w:rPr>
        <w:t>c</w:t>
      </w:r>
      <w:r>
        <w:rPr>
          <w:rFonts w:ascii="Segoe UI Symbol" w:hAnsi="Segoe UI Symbol"/>
          <w:sz w:val="20"/>
          <w:szCs w:val="52"/>
        </w:rPr>
        <w:t xml:space="preserve"> and the offset – when the K</w:t>
      </w:r>
      <w:r>
        <w:rPr>
          <w:rFonts w:ascii="Segoe UI Symbol" w:hAnsi="Segoe UI Symbol"/>
          <w:sz w:val="20"/>
          <w:szCs w:val="52"/>
          <w:vertAlign w:val="subscript"/>
        </w:rPr>
        <w:t>c</w:t>
      </w:r>
      <w:r>
        <w:rPr>
          <w:rFonts w:ascii="Segoe UI Symbol" w:hAnsi="Segoe UI Symbol"/>
          <w:sz w:val="20"/>
          <w:szCs w:val="52"/>
        </w:rPr>
        <w:t xml:space="preserve"> value increases, the offset decreases according to a logarithmic correlation. </w:t>
      </w:r>
    </w:p>
    <w:p w:rsidR="00043533" w:rsidRDefault="0067029A">
      <w:pPr>
        <w:pStyle w:val="Heading1"/>
      </w:pPr>
      <w:r>
        <w:rPr>
          <w:rFonts w:ascii="Segoe UI Symbol" w:hAnsi="Segoe UI Symbol"/>
          <w:b/>
          <w:color w:val="auto"/>
          <w:sz w:val="52"/>
          <w:szCs w:val="52"/>
        </w:rPr>
        <w:t>References</w:t>
      </w:r>
    </w:p>
    <w:p w:rsidR="00043533" w:rsidRDefault="0067029A">
      <w:pPr>
        <w:pStyle w:val="Bibliography"/>
      </w:pPr>
      <w:r>
        <w:rPr>
          <w:lang w:val="en-US"/>
        </w:rPr>
        <w:t xml:space="preserve">G.U.N.T. </w:t>
      </w:r>
      <w:proofErr w:type="spellStart"/>
      <w:r>
        <w:rPr>
          <w:lang w:val="en-US"/>
        </w:rPr>
        <w:t>Gerätebau</w:t>
      </w:r>
      <w:proofErr w:type="spellEnd"/>
      <w:r>
        <w:rPr>
          <w:lang w:val="en-US"/>
        </w:rPr>
        <w:t xml:space="preserve"> GmbH, 2018. </w:t>
      </w:r>
      <w:r>
        <w:rPr>
          <w:i/>
          <w:iCs/>
          <w:lang w:val="en-US"/>
        </w:rPr>
        <w:t xml:space="preserve">RT 532 Pressure control trainer. </w:t>
      </w:r>
      <w:r>
        <w:rPr>
          <w:lang w:val="en-US"/>
        </w:rPr>
        <w:t xml:space="preserve">[Online] </w:t>
      </w:r>
      <w:r>
        <w:rPr>
          <w:lang w:val="en-US"/>
        </w:rPr>
        <w:br/>
      </w:r>
      <w:r>
        <w:rPr>
          <w:lang w:val="en-US"/>
        </w:rPr>
        <w:t>Ava</w:t>
      </w:r>
      <w:r>
        <w:rPr>
          <w:lang w:val="en-US"/>
        </w:rPr>
        <w:t xml:space="preserve">ilable at: </w:t>
      </w:r>
      <w:r>
        <w:rPr>
          <w:u w:val="single"/>
          <w:lang w:val="en-US"/>
        </w:rPr>
        <w:t>https://www.gunt.de/en/products/mechatronics/automation-and-process-control-engineering/simple-process-engineering-control-systems/pressure-control-trainer/080.53200/rt532/glct-1:pa-148:ca-83:pr-1187</w:t>
      </w:r>
      <w:r>
        <w:rPr>
          <w:lang w:val="en-US"/>
        </w:rPr>
        <w:br/>
      </w:r>
      <w:r>
        <w:rPr>
          <w:lang w:val="en-US"/>
        </w:rPr>
        <w:t>[Accessed 4 November 2018].</w:t>
      </w:r>
    </w:p>
    <w:p w:rsidR="00043533" w:rsidRDefault="0067029A">
      <w:pPr>
        <w:pStyle w:val="Bibliography"/>
      </w:pPr>
      <w:r>
        <w:rPr>
          <w:lang w:val="en-US"/>
        </w:rPr>
        <w:t>Heriot-Watt Unive</w:t>
      </w:r>
      <w:r>
        <w:rPr>
          <w:lang w:val="en-US"/>
        </w:rPr>
        <w:t xml:space="preserve">rsity School of Engineering &amp; Physical Sciences, 2018. </w:t>
      </w:r>
      <w:r>
        <w:rPr>
          <w:i/>
          <w:iCs/>
          <w:lang w:val="en-US"/>
        </w:rPr>
        <w:t xml:space="preserve">Pressure control. </w:t>
      </w:r>
      <w:r>
        <w:rPr>
          <w:lang w:val="en-US"/>
        </w:rPr>
        <w:t>Edinburgh: Heriot-Watt University.</w:t>
      </w:r>
    </w:p>
    <w:p w:rsidR="00043533" w:rsidRDefault="00043533"/>
    <w:sectPr w:rsidR="00043533">
      <w:headerReference w:type="even" r:id="rId20"/>
      <w:headerReference w:type="default" r:id="rId21"/>
      <w:footerReference w:type="even" r:id="rId22"/>
      <w:footerReference w:type="default" r:id="rId23"/>
      <w:headerReference w:type="first" r:id="rId24"/>
      <w:footerReference w:type="first" r:id="rId25"/>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7029A">
      <w:pPr>
        <w:spacing w:after="0" w:line="240" w:lineRule="auto"/>
      </w:pPr>
      <w:r>
        <w:separator/>
      </w:r>
    </w:p>
  </w:endnote>
  <w:endnote w:type="continuationSeparator" w:id="0">
    <w:p w:rsidR="00000000" w:rsidRDefault="00670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charset w:val="00"/>
    <w:family w:val="roman"/>
    <w:pitch w:val="variable"/>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29A" w:rsidRDefault="006702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446" w:rsidRDefault="0067029A">
    <w:pPr>
      <w:pStyle w:val="Footer"/>
      <w:rPr>
        <w:rFonts w:ascii="Segoe UI Symbol" w:hAnsi="Segoe UI Symbol"/>
      </w:rPr>
    </w:pPr>
    <w:r>
      <w:rPr>
        <w:rFonts w:ascii="Segoe UI Symbol" w:hAnsi="Segoe UI Symbol"/>
      </w:rPr>
      <w:tab/>
    </w:r>
    <w:r>
      <w:rPr>
        <w:rFonts w:ascii="Segoe UI Symbol" w:hAnsi="Segoe UI Symbol"/>
      </w:rPr>
      <w:tab/>
      <w:t>Bethany</w:t>
    </w:r>
    <w:r>
      <w:rPr>
        <w:rFonts w:ascii="Segoe UI Symbol" w:hAnsi="Segoe UI Symbol"/>
      </w:rPr>
      <w:t xml:space="preserve"> Mulliner</w:t>
    </w:r>
  </w:p>
  <w:p w:rsidR="00874446" w:rsidRDefault="0067029A">
    <w:pPr>
      <w:pStyle w:val="Footer"/>
      <w:rPr>
        <w:rFonts w:ascii="Segoe UI Symbol" w:hAnsi="Segoe UI Symbol"/>
      </w:rPr>
    </w:pPr>
    <w:r>
      <w:rPr>
        <w:rFonts w:ascii="Segoe UI Symbol" w:hAnsi="Segoe UI Symbol"/>
      </w:rPr>
      <w:tab/>
    </w:r>
    <w:r>
      <w:rPr>
        <w:rFonts w:ascii="Segoe UI Symbol" w:hAnsi="Segoe UI Symbol"/>
      </w:rPr>
      <w:tab/>
      <w:t>H00238016</w:t>
    </w:r>
  </w:p>
  <w:p w:rsidR="00874446" w:rsidRDefault="0067029A">
    <w:pPr>
      <w:pStyle w:val="Footer"/>
      <w:rPr>
        <w:rFonts w:ascii="Segoe UI Symbol" w:hAnsi="Segoe UI Symbol"/>
      </w:rPr>
    </w:pPr>
    <w:r>
      <w:rPr>
        <w:rFonts w:ascii="Segoe UI Symbol" w:hAnsi="Segoe UI Symbol"/>
      </w:rPr>
      <w:tab/>
    </w:r>
    <w:r>
      <w:rPr>
        <w:rFonts w:ascii="Segoe UI Symbol" w:hAnsi="Segoe UI Symbol"/>
      </w:rPr>
      <w:tab/>
      <w:t>hgm1@hw.ac.uk</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446" w:rsidRDefault="0067029A">
    <w:pPr>
      <w:pStyle w:val="Footer"/>
      <w:rPr>
        <w:rFonts w:ascii="Segoe UI Symbol" w:hAnsi="Segoe UI Symbol"/>
      </w:rPr>
    </w:pPr>
    <w:r>
      <w:rPr>
        <w:rFonts w:ascii="Segoe UI Symbol" w:hAnsi="Segoe UI Symbol"/>
      </w:rPr>
      <w:t>Bethany</w:t>
    </w:r>
    <w:r>
      <w:rPr>
        <w:rFonts w:ascii="Segoe UI Symbol" w:hAnsi="Segoe UI Symbol"/>
      </w:rPr>
      <w:t xml:space="preserve"> Mulliner</w:t>
    </w:r>
  </w:p>
  <w:p w:rsidR="00874446" w:rsidRDefault="0067029A">
    <w:pPr>
      <w:pStyle w:val="Footer"/>
      <w:rPr>
        <w:rFonts w:ascii="Segoe UI Symbol" w:hAnsi="Segoe UI Symbol"/>
      </w:rPr>
    </w:pPr>
    <w:r>
      <w:rPr>
        <w:rFonts w:ascii="Segoe UI Symbol" w:hAnsi="Segoe UI Symbol"/>
      </w:rPr>
      <w:t>H00238016</w:t>
    </w:r>
  </w:p>
  <w:p w:rsidR="00874446" w:rsidRDefault="0067029A">
    <w:pPr>
      <w:pStyle w:val="Footer"/>
      <w:rPr>
        <w:rFonts w:ascii="Segoe UI Symbol" w:hAnsi="Segoe UI Symbol"/>
      </w:rPr>
    </w:pPr>
    <w:r>
      <w:rPr>
        <w:rFonts w:ascii="Segoe UI Symbol" w:hAnsi="Segoe UI Symbol"/>
      </w:rPr>
      <w:t>hgm1@hw.ac.uk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7029A">
      <w:pPr>
        <w:spacing w:after="0" w:line="240" w:lineRule="auto"/>
      </w:pPr>
      <w:r>
        <w:rPr>
          <w:color w:val="000000"/>
        </w:rPr>
        <w:separator/>
      </w:r>
    </w:p>
  </w:footnote>
  <w:footnote w:type="continuationSeparator" w:id="0">
    <w:p w:rsidR="00000000" w:rsidRDefault="00670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29A" w:rsidRDefault="006702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446" w:rsidRDefault="0067029A">
    <w:pPr>
      <w:pStyle w:val="Header"/>
      <w:jc w:val="right"/>
    </w:pPr>
  </w:p>
  <w:p w:rsidR="00874446" w:rsidRDefault="0067029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29A" w:rsidRDefault="006702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043533"/>
    <w:rsid w:val="00043533"/>
    <w:rsid w:val="00670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F61CF1"/>
  <w15:docId w15:val="{8CFD32BE-8614-4D8D-9FA1-CD893927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Yu Gothic Light" w:hAnsi="Calibri Light" w:cs="Times New Roman"/>
      <w:color w:val="2E74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Yu Mincho"/>
      <w:lang w:val="en-US"/>
    </w:rPr>
  </w:style>
  <w:style w:type="character" w:customStyle="1" w:styleId="NoSpacingChar">
    <w:name w:val="No Spacing Char"/>
    <w:basedOn w:val="DefaultParagraphFont"/>
    <w:rPr>
      <w:rFonts w:eastAsia="Yu Mincho"/>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0563C1"/>
      <w:u w:val="single"/>
    </w:rPr>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Yu Gothic Light" w:hAnsi="Calibri Light" w:cs="Times New Roman"/>
      <w:color w:val="2E74B5"/>
      <w:sz w:val="32"/>
      <w:szCs w:val="32"/>
      <w:lang w:val="en-US"/>
    </w:rPr>
  </w:style>
  <w:style w:type="paragraph" w:styleId="Bibliography">
    <w:name w:val="Bibliography"/>
    <w:basedOn w:val="Normal"/>
    <w:next w:val="Normal"/>
  </w:style>
  <w:style w:type="character" w:styleId="PlaceholderText">
    <w:name w:val="Placeholder Text"/>
    <w:basedOn w:val="DefaultParagraphFont"/>
    <w:rPr>
      <w:color w:val="808080"/>
    </w:rPr>
  </w:style>
  <w:style w:type="paragraph" w:styleId="Caption">
    <w:name w:val="caption"/>
    <w:basedOn w:val="Normal"/>
    <w:next w:val="Normal"/>
    <w:pPr>
      <w:spacing w:after="200" w:line="240" w:lineRule="auto"/>
    </w:pPr>
    <w:rPr>
      <w:i/>
      <w:iCs/>
      <w:color w:val="44546A"/>
      <w:sz w:val="18"/>
      <w:szCs w:val="18"/>
    </w:rPr>
  </w:style>
  <w:style w:type="table" w:styleId="GridTable3-Accent1">
    <w:name w:val="Grid Table 3 Accent 1"/>
    <w:basedOn w:val="TableNormal"/>
    <w:uiPriority w:val="48"/>
    <w:rsid w:val="0067029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chart" Target="charts/chart9.xm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chart" Target="charts/chart8.xml"/><Relationship Id="rId23" Type="http://schemas.openxmlformats.org/officeDocument/2006/relationships/footer" Target="footer2.xml"/><Relationship Id="rId10" Type="http://schemas.openxmlformats.org/officeDocument/2006/relationships/chart" Target="charts/chart3.xml"/><Relationship Id="rId19" Type="http://schemas.openxmlformats.org/officeDocument/2006/relationships/chart" Target="charts/chart11.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First Order vs Second order</a:t>
            </a:r>
          </a:p>
        </c:rich>
      </c:tx>
      <c:layout/>
      <c:overlay val="0"/>
      <c:spPr>
        <a:noFill/>
        <a:ln>
          <a:noFill/>
        </a:ln>
      </c:spPr>
    </c:title>
    <c:autoTitleDeleted val="0"/>
    <c:plotArea>
      <c:layout/>
      <c:scatterChart>
        <c:scatterStyle val="lineMarker"/>
        <c:varyColors val="0"/>
        <c:ser>
          <c:idx val="0"/>
          <c:order val="0"/>
          <c:tx>
            <c:v>Set point</c:v>
          </c:tx>
          <c:spPr>
            <a:ln>
              <a:noFill/>
            </a:ln>
          </c:spPr>
          <c:marker>
            <c:symbol val="circle"/>
            <c:size val="5"/>
          </c:marker>
          <c:xVal>
            <c:numLit>
              <c:formatCode>General</c:formatCode>
              <c:ptCount val="711"/>
              <c:pt idx="0">
                <c:v>0</c:v>
              </c:pt>
              <c:pt idx="1">
                <c:v>1.1574076779652387E-5</c:v>
              </c:pt>
              <c:pt idx="2">
                <c:v>2.3148153559304774E-5</c:v>
              </c:pt>
              <c:pt idx="3">
                <c:v>3.4722223062999547E-5</c:v>
              </c:pt>
              <c:pt idx="4">
                <c:v>4.6296299842651933E-5</c:v>
              </c:pt>
              <c:pt idx="5">
                <c:v>5.7870369346346706E-5</c:v>
              </c:pt>
              <c:pt idx="6">
                <c:v>6.9444446125999093E-5</c:v>
              </c:pt>
              <c:pt idx="7">
                <c:v>8.101852290565148E-5</c:v>
              </c:pt>
              <c:pt idx="8">
                <c:v>9.2592592409346253E-5</c:v>
              </c:pt>
              <c:pt idx="9">
                <c:v>1.0416666918899864E-4</c:v>
              </c:pt>
              <c:pt idx="10">
                <c:v>1.1574074596865103E-4</c:v>
              </c:pt>
              <c:pt idx="11">
                <c:v>1.273148154723458E-4</c:v>
              </c:pt>
              <c:pt idx="12">
                <c:v>1.3888889225199819E-4</c:v>
              </c:pt>
              <c:pt idx="13">
                <c:v>1.5046296903165057E-4</c:v>
              </c:pt>
              <c:pt idx="14">
                <c:v>1.6203703853534535E-4</c:v>
              </c:pt>
              <c:pt idx="15">
                <c:v>1.7361111531499773E-4</c:v>
              </c:pt>
              <c:pt idx="16">
                <c:v>1.8518518481869251E-4</c:v>
              </c:pt>
              <c:pt idx="17">
                <c:v>1.9675926159834489E-4</c:v>
              </c:pt>
              <c:pt idx="18">
                <c:v>2.0833333837799728E-4</c:v>
              </c:pt>
              <c:pt idx="19">
                <c:v>2.1990740788169205E-4</c:v>
              </c:pt>
              <c:pt idx="20">
                <c:v>2.3148148466134444E-4</c:v>
              </c:pt>
              <c:pt idx="21">
                <c:v>2.4305556144099683E-4</c:v>
              </c:pt>
              <c:pt idx="22">
                <c:v>2.546296309446916E-4</c:v>
              </c:pt>
              <c:pt idx="23">
                <c:v>2.6620370772434399E-4</c:v>
              </c:pt>
              <c:pt idx="24">
                <c:v>2.7777777722803876E-4</c:v>
              </c:pt>
              <c:pt idx="25">
                <c:v>2.8935185400769114E-4</c:v>
              </c:pt>
              <c:pt idx="26">
                <c:v>3.0092593078734353E-4</c:v>
              </c:pt>
              <c:pt idx="27">
                <c:v>3.125000002910383E-4</c:v>
              </c:pt>
              <c:pt idx="28">
                <c:v>3.2407407707069069E-4</c:v>
              </c:pt>
              <c:pt idx="29">
                <c:v>3.3564815385034308E-4</c:v>
              </c:pt>
              <c:pt idx="30">
                <c:v>3.4722222335403785E-4</c:v>
              </c:pt>
              <c:pt idx="31">
                <c:v>3.5879630013369024E-4</c:v>
              </c:pt>
              <c:pt idx="32">
                <c:v>3.7037036963738501E-4</c:v>
              </c:pt>
              <c:pt idx="33">
                <c:v>3.819444464170374E-4</c:v>
              </c:pt>
              <c:pt idx="34">
                <c:v>3.9351852319668978E-4</c:v>
              </c:pt>
              <c:pt idx="35">
                <c:v>4.0509259270038456E-4</c:v>
              </c:pt>
              <c:pt idx="36">
                <c:v>4.1666666948003694E-4</c:v>
              </c:pt>
              <c:pt idx="37">
                <c:v>4.2824074625968933E-4</c:v>
              </c:pt>
              <c:pt idx="38">
                <c:v>4.398148157633841E-4</c:v>
              </c:pt>
              <c:pt idx="39">
                <c:v>4.5138889254303649E-4</c:v>
              </c:pt>
              <c:pt idx="40">
                <c:v>4.6296296204673126E-4</c:v>
              </c:pt>
              <c:pt idx="41">
                <c:v>4.7453703882638365E-4</c:v>
              </c:pt>
              <c:pt idx="42">
                <c:v>4.8611111560603604E-4</c:v>
              </c:pt>
              <c:pt idx="43">
                <c:v>4.9768518510973081E-4</c:v>
              </c:pt>
              <c:pt idx="44">
                <c:v>5.092592618893832E-4</c:v>
              </c:pt>
              <c:pt idx="45">
                <c:v>5.2083333866903558E-4</c:v>
              </c:pt>
              <c:pt idx="46">
                <c:v>5.3240740817273036E-4</c:v>
              </c:pt>
              <c:pt idx="47">
                <c:v>5.4398148495238274E-4</c:v>
              </c:pt>
              <c:pt idx="48">
                <c:v>5.5555556173203513E-4</c:v>
              </c:pt>
              <c:pt idx="49">
                <c:v>5.671296312357299E-4</c:v>
              </c:pt>
              <c:pt idx="50">
                <c:v>5.7870370801538229E-4</c:v>
              </c:pt>
              <c:pt idx="51">
                <c:v>5.9027777751907706E-4</c:v>
              </c:pt>
              <c:pt idx="52">
                <c:v>6.0185185429872945E-4</c:v>
              </c:pt>
              <c:pt idx="53">
                <c:v>6.1342593107838184E-4</c:v>
              </c:pt>
              <c:pt idx="54">
                <c:v>6.2500000058207661E-4</c:v>
              </c:pt>
              <c:pt idx="55">
                <c:v>6.36574077361729E-4</c:v>
              </c:pt>
              <c:pt idx="56">
                <c:v>6.4814815414138138E-4</c:v>
              </c:pt>
              <c:pt idx="57">
                <c:v>6.5972222364507616E-4</c:v>
              </c:pt>
              <c:pt idx="58">
                <c:v>6.7129630042472854E-4</c:v>
              </c:pt>
              <c:pt idx="59">
                <c:v>6.8287036992842332E-4</c:v>
              </c:pt>
              <c:pt idx="60">
                <c:v>6.944444467080757E-4</c:v>
              </c:pt>
              <c:pt idx="61">
                <c:v>7.0601852348772809E-4</c:v>
              </c:pt>
              <c:pt idx="62">
                <c:v>7.1759259299142286E-4</c:v>
              </c:pt>
              <c:pt idx="63">
                <c:v>7.2916666977107525E-4</c:v>
              </c:pt>
              <c:pt idx="64">
                <c:v>7.4074074655072764E-4</c:v>
              </c:pt>
              <c:pt idx="65">
                <c:v>7.5231481605442241E-4</c:v>
              </c:pt>
              <c:pt idx="66">
                <c:v>7.638888928340748E-4</c:v>
              </c:pt>
              <c:pt idx="67">
                <c:v>7.7546296233776957E-4</c:v>
              </c:pt>
              <c:pt idx="68">
                <c:v>7.8703703911742195E-4</c:v>
              </c:pt>
              <c:pt idx="69">
                <c:v>7.9861111589707434E-4</c:v>
              </c:pt>
              <c:pt idx="70">
                <c:v>8.1018518540076911E-4</c:v>
              </c:pt>
              <c:pt idx="71">
                <c:v>8.217592621804215E-4</c:v>
              </c:pt>
              <c:pt idx="72">
                <c:v>8.3333333896007389E-4</c:v>
              </c:pt>
              <c:pt idx="73">
                <c:v>8.4490740846376866E-4</c:v>
              </c:pt>
              <c:pt idx="74">
                <c:v>8.5648148524342105E-4</c:v>
              </c:pt>
              <c:pt idx="75">
                <c:v>8.6805555474711582E-4</c:v>
              </c:pt>
              <c:pt idx="76">
                <c:v>8.7962963152676821E-4</c:v>
              </c:pt>
              <c:pt idx="77">
                <c:v>8.9120370830642059E-4</c:v>
              </c:pt>
              <c:pt idx="78">
                <c:v>9.0277777781011537E-4</c:v>
              </c:pt>
              <c:pt idx="79">
                <c:v>9.1435185458976775E-4</c:v>
              </c:pt>
              <c:pt idx="80">
                <c:v>9.2592593136942014E-4</c:v>
              </c:pt>
              <c:pt idx="81">
                <c:v>9.3750000087311491E-4</c:v>
              </c:pt>
              <c:pt idx="82">
                <c:v>9.490740776527673E-4</c:v>
              </c:pt>
              <c:pt idx="83">
                <c:v>9.6064814715646207E-4</c:v>
              </c:pt>
              <c:pt idx="84">
                <c:v>9.7222222393611446E-4</c:v>
              </c:pt>
              <c:pt idx="85">
                <c:v>9.8379630071576685E-4</c:v>
              </c:pt>
              <c:pt idx="86">
                <c:v>9.9537037021946162E-4</c:v>
              </c:pt>
              <c:pt idx="87">
                <c:v>1.006944446999114E-3</c:v>
              </c:pt>
              <c:pt idx="88">
                <c:v>1.0185185237787664E-3</c:v>
              </c:pt>
              <c:pt idx="89">
                <c:v>1.0300925932824612E-3</c:v>
              </c:pt>
              <c:pt idx="90">
                <c:v>1.0416666700621136E-3</c:v>
              </c:pt>
              <c:pt idx="91">
                <c:v>1.0532407468417659E-3</c:v>
              </c:pt>
              <c:pt idx="92">
                <c:v>1.0648148163454607E-3</c:v>
              </c:pt>
              <c:pt idx="93">
                <c:v>1.0763888931251131E-3</c:v>
              </c:pt>
              <c:pt idx="94">
                <c:v>1.0879629626288079E-3</c:v>
              </c:pt>
              <c:pt idx="95">
                <c:v>1.0995370394084603E-3</c:v>
              </c:pt>
              <c:pt idx="96">
                <c:v>1.1111111161881126E-3</c:v>
              </c:pt>
              <c:pt idx="97">
                <c:v>1.1226851856918074E-3</c:v>
              </c:pt>
              <c:pt idx="98">
                <c:v>1.1342592624714598E-3</c:v>
              </c:pt>
              <c:pt idx="99">
                <c:v>1.1458333392511122E-3</c:v>
              </c:pt>
              <c:pt idx="100">
                <c:v>1.157407408754807E-3</c:v>
              </c:pt>
              <c:pt idx="101">
                <c:v>1.1689814855344594E-3</c:v>
              </c:pt>
              <c:pt idx="102">
                <c:v>1.1805555550381541E-3</c:v>
              </c:pt>
              <c:pt idx="103">
                <c:v>1.1921296318178065E-3</c:v>
              </c:pt>
              <c:pt idx="104">
                <c:v>1.2037037085974589E-3</c:v>
              </c:pt>
              <c:pt idx="105">
                <c:v>1.2152777781011537E-3</c:v>
              </c:pt>
              <c:pt idx="106">
                <c:v>1.2268518548808061E-3</c:v>
              </c:pt>
              <c:pt idx="107">
                <c:v>1.2384259316604584E-3</c:v>
              </c:pt>
              <c:pt idx="108">
                <c:v>1.2500000011641532E-3</c:v>
              </c:pt>
              <c:pt idx="109">
                <c:v>1.2615740779438056E-3</c:v>
              </c:pt>
              <c:pt idx="110">
                <c:v>1.2731481474475004E-3</c:v>
              </c:pt>
              <c:pt idx="111">
                <c:v>1.2847222242271528E-3</c:v>
              </c:pt>
              <c:pt idx="112">
                <c:v>1.2962963010068052E-3</c:v>
              </c:pt>
              <c:pt idx="113">
                <c:v>1.3078703705104999E-3</c:v>
              </c:pt>
              <c:pt idx="114">
                <c:v>1.3194444472901523E-3</c:v>
              </c:pt>
              <c:pt idx="115">
                <c:v>1.3310185240698047E-3</c:v>
              </c:pt>
              <c:pt idx="116">
                <c:v>1.3425925935734995E-3</c:v>
              </c:pt>
              <c:pt idx="117">
                <c:v>1.3541666703531519E-3</c:v>
              </c:pt>
              <c:pt idx="118">
                <c:v>1.3657407398568466E-3</c:v>
              </c:pt>
              <c:pt idx="119">
                <c:v>1.377314816636499E-3</c:v>
              </c:pt>
              <c:pt idx="120">
                <c:v>1.3888888934161514E-3</c:v>
              </c:pt>
              <c:pt idx="121">
                <c:v>1.4004629629198462E-3</c:v>
              </c:pt>
              <c:pt idx="122">
                <c:v>1.4120370396994986E-3</c:v>
              </c:pt>
              <c:pt idx="123">
                <c:v>1.423611116479151E-3</c:v>
              </c:pt>
              <c:pt idx="124">
                <c:v>1.4351851859828457E-3</c:v>
              </c:pt>
              <c:pt idx="125">
                <c:v>1.4467592627624981E-3</c:v>
              </c:pt>
              <c:pt idx="126">
                <c:v>1.4583333395421505E-3</c:v>
              </c:pt>
              <c:pt idx="127">
                <c:v>1.4699074090458453E-3</c:v>
              </c:pt>
              <c:pt idx="128">
                <c:v>1.4814814858254977E-3</c:v>
              </c:pt>
              <c:pt idx="129">
                <c:v>1.4930555553291924E-3</c:v>
              </c:pt>
              <c:pt idx="130">
                <c:v>1.5046296321088448E-3</c:v>
              </c:pt>
              <c:pt idx="131">
                <c:v>1.5162037088884972E-3</c:v>
              </c:pt>
              <c:pt idx="132">
                <c:v>1.527777778392192E-3</c:v>
              </c:pt>
              <c:pt idx="133">
                <c:v>1.5393518551718444E-3</c:v>
              </c:pt>
              <c:pt idx="134">
                <c:v>1.5509259319514968E-3</c:v>
              </c:pt>
              <c:pt idx="135">
                <c:v>1.5625000014551915E-3</c:v>
              </c:pt>
              <c:pt idx="136">
                <c:v>1.5740740782348439E-3</c:v>
              </c:pt>
              <c:pt idx="137">
                <c:v>1.5856481477385387E-3</c:v>
              </c:pt>
              <c:pt idx="138">
                <c:v>1.5972222245181911E-3</c:v>
              </c:pt>
              <c:pt idx="139">
                <c:v>1.6087963012978435E-3</c:v>
              </c:pt>
              <c:pt idx="140">
                <c:v>1.6203703708015382E-3</c:v>
              </c:pt>
              <c:pt idx="141">
                <c:v>1.6319444475811906E-3</c:v>
              </c:pt>
              <c:pt idx="142">
                <c:v>1.643518524360843E-3</c:v>
              </c:pt>
              <c:pt idx="143">
                <c:v>1.6550925938645378E-3</c:v>
              </c:pt>
              <c:pt idx="144">
                <c:v>1.6666666706441902E-3</c:v>
              </c:pt>
              <c:pt idx="145">
                <c:v>1.6782407401478849E-3</c:v>
              </c:pt>
              <c:pt idx="146">
                <c:v>1.6898148169275373E-3</c:v>
              </c:pt>
              <c:pt idx="147">
                <c:v>1.7013888937071897E-3</c:v>
              </c:pt>
              <c:pt idx="148">
                <c:v>1.7129629632108845E-3</c:v>
              </c:pt>
              <c:pt idx="149">
                <c:v>1.7245370399905369E-3</c:v>
              </c:pt>
              <c:pt idx="150">
                <c:v>1.7361111167701893E-3</c:v>
              </c:pt>
              <c:pt idx="151">
                <c:v>1.747685186273884E-3</c:v>
              </c:pt>
              <c:pt idx="152">
                <c:v>1.7592592630535364E-3</c:v>
              </c:pt>
              <c:pt idx="153">
                <c:v>1.7708333325572312E-3</c:v>
              </c:pt>
              <c:pt idx="154">
                <c:v>1.7824074093368836E-3</c:v>
              </c:pt>
              <c:pt idx="155">
                <c:v>1.793981486116536E-3</c:v>
              </c:pt>
              <c:pt idx="156">
                <c:v>1.8055555556202307E-3</c:v>
              </c:pt>
              <c:pt idx="157">
                <c:v>1.8171296323998831E-3</c:v>
              </c:pt>
              <c:pt idx="158">
                <c:v>1.8287037091795355E-3</c:v>
              </c:pt>
              <c:pt idx="159">
                <c:v>1.8402777786832303E-3</c:v>
              </c:pt>
              <c:pt idx="160">
                <c:v>1.8518518554628827E-3</c:v>
              </c:pt>
              <c:pt idx="161">
                <c:v>1.8634259249665774E-3</c:v>
              </c:pt>
              <c:pt idx="162">
                <c:v>1.8750000017462298E-3</c:v>
              </c:pt>
              <c:pt idx="163">
                <c:v>1.8865740785258822E-3</c:v>
              </c:pt>
              <c:pt idx="164">
                <c:v>1.898148148029577E-3</c:v>
              </c:pt>
              <c:pt idx="165">
                <c:v>1.9097222248092294E-3</c:v>
              </c:pt>
              <c:pt idx="166">
                <c:v>1.9212963015888818E-3</c:v>
              </c:pt>
              <c:pt idx="167">
                <c:v>1.9328703710925765E-3</c:v>
              </c:pt>
              <c:pt idx="168">
                <c:v>1.9444444478722289E-3</c:v>
              </c:pt>
              <c:pt idx="169">
                <c:v>1.9560185246518813E-3</c:v>
              </c:pt>
              <c:pt idx="170">
                <c:v>1.9675925941555761E-3</c:v>
              </c:pt>
              <c:pt idx="171">
                <c:v>1.9791666709352285E-3</c:v>
              </c:pt>
              <c:pt idx="172">
                <c:v>1.9907407404389232E-3</c:v>
              </c:pt>
              <c:pt idx="173">
                <c:v>2.0023148172185756E-3</c:v>
              </c:pt>
              <c:pt idx="174">
                <c:v>2.013888893998228E-3</c:v>
              </c:pt>
              <c:pt idx="175">
                <c:v>2.0254629635019228E-3</c:v>
              </c:pt>
              <c:pt idx="176">
                <c:v>2.0370370402815752E-3</c:v>
              </c:pt>
              <c:pt idx="177">
                <c:v>2.0486111170612276E-3</c:v>
              </c:pt>
              <c:pt idx="178">
                <c:v>2.0601851865649223E-3</c:v>
              </c:pt>
              <c:pt idx="179">
                <c:v>2.0717592633445747E-3</c:v>
              </c:pt>
              <c:pt idx="180">
                <c:v>2.0833333328482695E-3</c:v>
              </c:pt>
              <c:pt idx="181">
                <c:v>2.0949074096279219E-3</c:v>
              </c:pt>
              <c:pt idx="182">
                <c:v>2.1064814864075743E-3</c:v>
              </c:pt>
              <c:pt idx="183">
                <c:v>2.118055555911269E-3</c:v>
              </c:pt>
              <c:pt idx="184">
                <c:v>2.1296296326909214E-3</c:v>
              </c:pt>
              <c:pt idx="185">
                <c:v>2.1412037094705738E-3</c:v>
              </c:pt>
              <c:pt idx="186">
                <c:v>2.1527777789742686E-3</c:v>
              </c:pt>
              <c:pt idx="187">
                <c:v>2.164351855753921E-3</c:v>
              </c:pt>
              <c:pt idx="188">
                <c:v>2.1759259252576157E-3</c:v>
              </c:pt>
              <c:pt idx="189">
                <c:v>2.1875000020372681E-3</c:v>
              </c:pt>
              <c:pt idx="190">
                <c:v>2.1990740788169205E-3</c:v>
              </c:pt>
              <c:pt idx="191">
                <c:v>2.2106481483206153E-3</c:v>
              </c:pt>
              <c:pt idx="192">
                <c:v>2.2222222251002677E-3</c:v>
              </c:pt>
              <c:pt idx="193">
                <c:v>2.2337963018799201E-3</c:v>
              </c:pt>
              <c:pt idx="194">
                <c:v>2.2453703713836148E-3</c:v>
              </c:pt>
              <c:pt idx="195">
                <c:v>2.2569444481632672E-3</c:v>
              </c:pt>
              <c:pt idx="196">
                <c:v>2.268518517666962E-3</c:v>
              </c:pt>
              <c:pt idx="197">
                <c:v>2.2800925944466144E-3</c:v>
              </c:pt>
              <c:pt idx="198">
                <c:v>2.2916666712262668E-3</c:v>
              </c:pt>
              <c:pt idx="199">
                <c:v>2.3032407407299615E-3</c:v>
              </c:pt>
              <c:pt idx="200">
                <c:v>2.3148148175096139E-3</c:v>
              </c:pt>
              <c:pt idx="201">
                <c:v>2.3263888942892663E-3</c:v>
              </c:pt>
              <c:pt idx="202">
                <c:v>2.3379629637929611E-3</c:v>
              </c:pt>
              <c:pt idx="203">
                <c:v>2.3495370405726135E-3</c:v>
              </c:pt>
              <c:pt idx="204">
                <c:v>2.3611111173522659E-3</c:v>
              </c:pt>
              <c:pt idx="205">
                <c:v>2.3726851868559606E-3</c:v>
              </c:pt>
              <c:pt idx="206">
                <c:v>2.384259263635613E-3</c:v>
              </c:pt>
              <c:pt idx="207">
                <c:v>2.3958333331393078E-3</c:v>
              </c:pt>
              <c:pt idx="208">
                <c:v>2.4074074099189602E-3</c:v>
              </c:pt>
              <c:pt idx="209">
                <c:v>2.4189814866986126E-3</c:v>
              </c:pt>
              <c:pt idx="210">
                <c:v>2.4305555562023073E-3</c:v>
              </c:pt>
              <c:pt idx="211">
                <c:v>2.4421296329819597E-3</c:v>
              </c:pt>
              <c:pt idx="212">
                <c:v>2.4537037097616121E-3</c:v>
              </c:pt>
              <c:pt idx="213">
                <c:v>2.4652777792653069E-3</c:v>
              </c:pt>
              <c:pt idx="214">
                <c:v>2.4768518560449593E-3</c:v>
              </c:pt>
              <c:pt idx="215">
                <c:v>2.488425925548654E-3</c:v>
              </c:pt>
              <c:pt idx="216">
                <c:v>2.5000000023283064E-3</c:v>
              </c:pt>
              <c:pt idx="217">
                <c:v>2.5115740791079588E-3</c:v>
              </c:pt>
              <c:pt idx="218">
                <c:v>2.5231481486116536E-3</c:v>
              </c:pt>
              <c:pt idx="219">
                <c:v>2.534722225391306E-3</c:v>
              </c:pt>
              <c:pt idx="220">
                <c:v>2.5462963021709584E-3</c:v>
              </c:pt>
              <c:pt idx="221">
                <c:v>2.5578703716746531E-3</c:v>
              </c:pt>
              <c:pt idx="222">
                <c:v>2.5694444484543055E-3</c:v>
              </c:pt>
              <c:pt idx="223">
                <c:v>2.5810185179580003E-3</c:v>
              </c:pt>
              <c:pt idx="224">
                <c:v>2.5925925947376527E-3</c:v>
              </c:pt>
              <c:pt idx="225">
                <c:v>2.6041666715173051E-3</c:v>
              </c:pt>
              <c:pt idx="226">
                <c:v>2.6157407410209998E-3</c:v>
              </c:pt>
              <c:pt idx="227">
                <c:v>2.6273148178006522E-3</c:v>
              </c:pt>
              <c:pt idx="228">
                <c:v>2.6388888945803046E-3</c:v>
              </c:pt>
              <c:pt idx="229">
                <c:v>2.6504629640839994E-3</c:v>
              </c:pt>
              <c:pt idx="230">
                <c:v>2.6620370408636518E-3</c:v>
              </c:pt>
              <c:pt idx="231">
                <c:v>2.6736111103673466E-3</c:v>
              </c:pt>
              <c:pt idx="232">
                <c:v>2.6851851871469989E-3</c:v>
              </c:pt>
              <c:pt idx="233">
                <c:v>2.6967592639266513E-3</c:v>
              </c:pt>
              <c:pt idx="234">
                <c:v>2.7083333334303461E-3</c:v>
              </c:pt>
              <c:pt idx="235">
                <c:v>2.7199074102099985E-3</c:v>
              </c:pt>
              <c:pt idx="236">
                <c:v>2.7314814869896509E-3</c:v>
              </c:pt>
              <c:pt idx="237">
                <c:v>2.7430555564933456E-3</c:v>
              </c:pt>
              <c:pt idx="238">
                <c:v>2.754629633272998E-3</c:v>
              </c:pt>
              <c:pt idx="239">
                <c:v>2.7662037027766928E-3</c:v>
              </c:pt>
              <c:pt idx="240">
                <c:v>2.7777777795563452E-3</c:v>
              </c:pt>
              <c:pt idx="241">
                <c:v>2.7893518563359976E-3</c:v>
              </c:pt>
              <c:pt idx="242">
                <c:v>2.8009259258396924E-3</c:v>
              </c:pt>
              <c:pt idx="243">
                <c:v>2.8125000026193447E-3</c:v>
              </c:pt>
              <c:pt idx="244">
                <c:v>2.8240740793989971E-3</c:v>
              </c:pt>
              <c:pt idx="245">
                <c:v>2.8356481489026919E-3</c:v>
              </c:pt>
              <c:pt idx="246">
                <c:v>2.8472222256823443E-3</c:v>
              </c:pt>
              <c:pt idx="247">
                <c:v>2.8587963024619967E-3</c:v>
              </c:pt>
              <c:pt idx="248">
                <c:v>2.8703703719656914E-3</c:v>
              </c:pt>
              <c:pt idx="249">
                <c:v>2.8819444487453438E-3</c:v>
              </c:pt>
              <c:pt idx="250">
                <c:v>2.8935185182490386E-3</c:v>
              </c:pt>
              <c:pt idx="251">
                <c:v>2.905092595028691E-3</c:v>
              </c:pt>
              <c:pt idx="252">
                <c:v>2.9166666718083434E-3</c:v>
              </c:pt>
              <c:pt idx="253">
                <c:v>2.9282407413120382E-3</c:v>
              </c:pt>
              <c:pt idx="254">
                <c:v>2.9398148180916905E-3</c:v>
              </c:pt>
              <c:pt idx="255">
                <c:v>2.9513888948713429E-3</c:v>
              </c:pt>
              <c:pt idx="256">
                <c:v>2.9629629643750377E-3</c:v>
              </c:pt>
              <c:pt idx="257">
                <c:v>2.9745370411546901E-3</c:v>
              </c:pt>
              <c:pt idx="258">
                <c:v>2.9861111106583849E-3</c:v>
              </c:pt>
              <c:pt idx="259">
                <c:v>2.9976851874380372E-3</c:v>
              </c:pt>
              <c:pt idx="260">
                <c:v>3.0092592642176896E-3</c:v>
              </c:pt>
              <c:pt idx="261">
                <c:v>3.0208333337213844E-3</c:v>
              </c:pt>
              <c:pt idx="262">
                <c:v>3.0324074105010368E-3</c:v>
              </c:pt>
              <c:pt idx="263">
                <c:v>3.0439814872806892E-3</c:v>
              </c:pt>
              <c:pt idx="264">
                <c:v>3.055555556784384E-3</c:v>
              </c:pt>
              <c:pt idx="265">
                <c:v>3.0671296335640363E-3</c:v>
              </c:pt>
              <c:pt idx="266">
                <c:v>3.0787037030677311E-3</c:v>
              </c:pt>
              <c:pt idx="267">
                <c:v>3.0902777798473835E-3</c:v>
              </c:pt>
              <c:pt idx="268">
                <c:v>3.1018518566270359E-3</c:v>
              </c:pt>
              <c:pt idx="269">
                <c:v>3.1134259261307307E-3</c:v>
              </c:pt>
              <c:pt idx="270">
                <c:v>3.125000002910383E-3</c:v>
              </c:pt>
              <c:pt idx="271">
                <c:v>3.1365740796900354E-3</c:v>
              </c:pt>
              <c:pt idx="272">
                <c:v>3.1481481491937302E-3</c:v>
              </c:pt>
              <c:pt idx="273">
                <c:v>3.1597222259733826E-3</c:v>
              </c:pt>
              <c:pt idx="274">
                <c:v>3.1712962954770774E-3</c:v>
              </c:pt>
              <c:pt idx="275">
                <c:v>3.1828703722567298E-3</c:v>
              </c:pt>
              <c:pt idx="276">
                <c:v>3.1944444490363821E-3</c:v>
              </c:pt>
              <c:pt idx="277">
                <c:v>3.2060185185400769E-3</c:v>
              </c:pt>
              <c:pt idx="278">
                <c:v>3.2175925953197293E-3</c:v>
              </c:pt>
              <c:pt idx="279">
                <c:v>3.2291666720993817E-3</c:v>
              </c:pt>
              <c:pt idx="280">
                <c:v>3.2407407416030765E-3</c:v>
              </c:pt>
              <c:pt idx="281">
                <c:v>3.2523148183827288E-3</c:v>
              </c:pt>
              <c:pt idx="282">
                <c:v>3.2638888878864236E-3</c:v>
              </c:pt>
              <c:pt idx="283">
                <c:v>3.275462964666076E-3</c:v>
              </c:pt>
              <c:pt idx="284">
                <c:v>3.2870370414457284E-3</c:v>
              </c:pt>
              <c:pt idx="285">
                <c:v>3.2986111109494232E-3</c:v>
              </c:pt>
              <c:pt idx="286">
                <c:v>3.3101851877290756E-3</c:v>
              </c:pt>
              <c:pt idx="287">
                <c:v>3.3217592645087279E-3</c:v>
              </c:pt>
              <c:pt idx="288">
                <c:v>3.3333333340124227E-3</c:v>
              </c:pt>
              <c:pt idx="289">
                <c:v>3.3449074107920751E-3</c:v>
              </c:pt>
              <c:pt idx="290">
                <c:v>3.3564814875717275E-3</c:v>
              </c:pt>
              <c:pt idx="291">
                <c:v>3.3680555570754223E-3</c:v>
              </c:pt>
              <c:pt idx="292">
                <c:v>3.3796296338550746E-3</c:v>
              </c:pt>
              <c:pt idx="293">
                <c:v>3.3912037033587694E-3</c:v>
              </c:pt>
              <c:pt idx="294">
                <c:v>3.4027777801384218E-3</c:v>
              </c:pt>
              <c:pt idx="295">
                <c:v>3.4143518569180742E-3</c:v>
              </c:pt>
              <c:pt idx="296">
                <c:v>3.425925926421769E-3</c:v>
              </c:pt>
              <c:pt idx="297">
                <c:v>3.4375000032014214E-3</c:v>
              </c:pt>
              <c:pt idx="298">
                <c:v>3.4490740799810737E-3</c:v>
              </c:pt>
              <c:pt idx="299">
                <c:v>3.4606481494847685E-3</c:v>
              </c:pt>
              <c:pt idx="300">
                <c:v>3.4722222262644209E-3</c:v>
              </c:pt>
              <c:pt idx="301">
                <c:v>3.4837962957681157E-3</c:v>
              </c:pt>
              <c:pt idx="302">
                <c:v>3.4953703725477681E-3</c:v>
              </c:pt>
              <c:pt idx="303">
                <c:v>3.5069444493274204E-3</c:v>
              </c:pt>
              <c:pt idx="304">
                <c:v>3.5185185188311152E-3</c:v>
              </c:pt>
              <c:pt idx="305">
                <c:v>3.5300925956107676E-3</c:v>
              </c:pt>
              <c:pt idx="306">
                <c:v>3.54166667239042E-3</c:v>
              </c:pt>
              <c:pt idx="307">
                <c:v>3.5532407418941148E-3</c:v>
              </c:pt>
              <c:pt idx="308">
                <c:v>3.5648148186737671E-3</c:v>
              </c:pt>
              <c:pt idx="309">
                <c:v>3.5763888881774619E-3</c:v>
              </c:pt>
              <c:pt idx="310">
                <c:v>3.5879629649571143E-3</c:v>
              </c:pt>
              <c:pt idx="311">
                <c:v>3.5995370417367667E-3</c:v>
              </c:pt>
              <c:pt idx="312">
                <c:v>3.6111111112404615E-3</c:v>
              </c:pt>
              <c:pt idx="313">
                <c:v>3.6226851880201139E-3</c:v>
              </c:pt>
              <c:pt idx="314">
                <c:v>3.6342592647997662E-3</c:v>
              </c:pt>
              <c:pt idx="315">
                <c:v>3.645833334303461E-3</c:v>
              </c:pt>
              <c:pt idx="316">
                <c:v>3.6574074110831134E-3</c:v>
              </c:pt>
              <c:pt idx="317">
                <c:v>3.6689814805868082E-3</c:v>
              </c:pt>
              <c:pt idx="318">
                <c:v>3.6805555573664606E-3</c:v>
              </c:pt>
              <c:pt idx="319">
                <c:v>3.6921296341461129E-3</c:v>
              </c:pt>
              <c:pt idx="320">
                <c:v>3.7037037036498077E-3</c:v>
              </c:pt>
              <c:pt idx="321">
                <c:v>3.7152777804294601E-3</c:v>
              </c:pt>
              <c:pt idx="322">
                <c:v>3.7268518572091125E-3</c:v>
              </c:pt>
              <c:pt idx="323">
                <c:v>3.7384259267128073E-3</c:v>
              </c:pt>
              <c:pt idx="324">
                <c:v>3.7500000034924597E-3</c:v>
              </c:pt>
              <c:pt idx="325">
                <c:v>3.761574080272112E-3</c:v>
              </c:pt>
              <c:pt idx="326">
                <c:v>3.7731481497758068E-3</c:v>
              </c:pt>
              <c:pt idx="327">
                <c:v>3.7847222265554592E-3</c:v>
              </c:pt>
              <c:pt idx="328">
                <c:v>3.796296296059154E-3</c:v>
              </c:pt>
              <c:pt idx="329">
                <c:v>3.8078703728388064E-3</c:v>
              </c:pt>
              <c:pt idx="330">
                <c:v>3.8194444496184587E-3</c:v>
              </c:pt>
              <c:pt idx="331">
                <c:v>3.8310185191221535E-3</c:v>
              </c:pt>
              <c:pt idx="332">
                <c:v>3.8425925959018059E-3</c:v>
              </c:pt>
              <c:pt idx="333">
                <c:v>3.8541666726814583E-3</c:v>
              </c:pt>
              <c:pt idx="334">
                <c:v>3.8657407421851531E-3</c:v>
              </c:pt>
              <c:pt idx="335">
                <c:v>3.8773148189648055E-3</c:v>
              </c:pt>
              <c:pt idx="336">
                <c:v>3.8888888884685002E-3</c:v>
              </c:pt>
              <c:pt idx="337">
                <c:v>3.9004629652481526E-3</c:v>
              </c:pt>
              <c:pt idx="338">
                <c:v>3.912037042027805E-3</c:v>
              </c:pt>
              <c:pt idx="339">
                <c:v>3.9236111115314998E-3</c:v>
              </c:pt>
              <c:pt idx="340">
                <c:v>3.9351851883111522E-3</c:v>
              </c:pt>
              <c:pt idx="341">
                <c:v>3.9467592650908045E-3</c:v>
              </c:pt>
              <c:pt idx="342">
                <c:v>3.9583333345944993E-3</c:v>
              </c:pt>
              <c:pt idx="343">
                <c:v>3.9699074113741517E-3</c:v>
              </c:pt>
              <c:pt idx="344">
                <c:v>3.9814814808778465E-3</c:v>
              </c:pt>
              <c:pt idx="345">
                <c:v>3.9930555576574989E-3</c:v>
              </c:pt>
              <c:pt idx="346">
                <c:v>4.0046296344371513E-3</c:v>
              </c:pt>
              <c:pt idx="347">
                <c:v>4.016203703940846E-3</c:v>
              </c:pt>
              <c:pt idx="348">
                <c:v>4.0277777807204984E-3</c:v>
              </c:pt>
              <c:pt idx="349">
                <c:v>4.0393518575001508E-3</c:v>
              </c:pt>
              <c:pt idx="350">
                <c:v>4.0509259270038456E-3</c:v>
              </c:pt>
              <c:pt idx="351">
                <c:v>4.062500003783498E-3</c:v>
              </c:pt>
              <c:pt idx="352">
                <c:v>4.0740740732871927E-3</c:v>
              </c:pt>
              <c:pt idx="353">
                <c:v>4.0856481500668451E-3</c:v>
              </c:pt>
              <c:pt idx="354">
                <c:v>4.0972222268464975E-3</c:v>
              </c:pt>
              <c:pt idx="355">
                <c:v>4.1087962963501923E-3</c:v>
              </c:pt>
              <c:pt idx="356">
                <c:v>4.1203703731298447E-3</c:v>
              </c:pt>
              <c:pt idx="357">
                <c:v>4.1319444499094971E-3</c:v>
              </c:pt>
              <c:pt idx="358">
                <c:v>4.1435185194131918E-3</c:v>
              </c:pt>
              <c:pt idx="359">
                <c:v>4.1550925961928442E-3</c:v>
              </c:pt>
              <c:pt idx="360">
                <c:v>4.166666665696539E-3</c:v>
              </c:pt>
              <c:pt idx="361">
                <c:v>4.1782407424761914E-3</c:v>
              </c:pt>
              <c:pt idx="362">
                <c:v>4.1898148192558438E-3</c:v>
              </c:pt>
              <c:pt idx="363">
                <c:v>4.2013888887595385E-3</c:v>
              </c:pt>
              <c:pt idx="364">
                <c:v>4.2129629655391909E-3</c:v>
              </c:pt>
              <c:pt idx="365">
                <c:v>4.2245370423188433E-3</c:v>
              </c:pt>
              <c:pt idx="366">
                <c:v>4.2361111118225381E-3</c:v>
              </c:pt>
              <c:pt idx="367">
                <c:v>4.2476851886021905E-3</c:v>
              </c:pt>
              <c:pt idx="368">
                <c:v>4.2592592653818429E-3</c:v>
              </c:pt>
              <c:pt idx="369">
                <c:v>4.2708333348855376E-3</c:v>
              </c:pt>
              <c:pt idx="370">
                <c:v>4.28240741166519E-3</c:v>
              </c:pt>
              <c:pt idx="371">
                <c:v>4.2939814811688848E-3</c:v>
              </c:pt>
              <c:pt idx="372">
                <c:v>4.3055555579485372E-3</c:v>
              </c:pt>
              <c:pt idx="373">
                <c:v>4.3171296347281896E-3</c:v>
              </c:pt>
              <c:pt idx="374">
                <c:v>4.3287037042318843E-3</c:v>
              </c:pt>
              <c:pt idx="375">
                <c:v>4.3402777810115367E-3</c:v>
              </c:pt>
              <c:pt idx="376">
                <c:v>4.3518518577911891E-3</c:v>
              </c:pt>
              <c:pt idx="377">
                <c:v>4.3634259272948839E-3</c:v>
              </c:pt>
              <c:pt idx="378">
                <c:v>4.3750000040745363E-3</c:v>
              </c:pt>
              <c:pt idx="379">
                <c:v>4.386574073578231E-3</c:v>
              </c:pt>
              <c:pt idx="380">
                <c:v>4.3981481503578834E-3</c:v>
              </c:pt>
              <c:pt idx="381">
                <c:v>4.4097222271375358E-3</c:v>
              </c:pt>
              <c:pt idx="382">
                <c:v>4.4212962966412306E-3</c:v>
              </c:pt>
              <c:pt idx="383">
                <c:v>4.432870373420883E-3</c:v>
              </c:pt>
              <c:pt idx="384">
                <c:v>4.4444444502005354E-3</c:v>
              </c:pt>
              <c:pt idx="385">
                <c:v>4.4560185197042301E-3</c:v>
              </c:pt>
              <c:pt idx="386">
                <c:v>4.4675925964838825E-3</c:v>
              </c:pt>
              <c:pt idx="387">
                <c:v>4.4791666659875773E-3</c:v>
              </c:pt>
              <c:pt idx="388">
                <c:v>4.4907407427672297E-3</c:v>
              </c:pt>
              <c:pt idx="389">
                <c:v>4.5023148195468821E-3</c:v>
              </c:pt>
              <c:pt idx="390">
                <c:v>4.5138888890505768E-3</c:v>
              </c:pt>
              <c:pt idx="391">
                <c:v>4.5254629658302292E-3</c:v>
              </c:pt>
              <c:pt idx="392">
                <c:v>4.5370370426098816E-3</c:v>
              </c:pt>
              <c:pt idx="393">
                <c:v>4.5486111121135764E-3</c:v>
              </c:pt>
              <c:pt idx="394">
                <c:v>4.5601851888932288E-3</c:v>
              </c:pt>
              <c:pt idx="395">
                <c:v>4.5717592583969235E-3</c:v>
              </c:pt>
              <c:pt idx="396">
                <c:v>4.5833333351765759E-3</c:v>
              </c:pt>
              <c:pt idx="397">
                <c:v>4.5949074119562283E-3</c:v>
              </c:pt>
              <c:pt idx="398">
                <c:v>4.6064814814599231E-3</c:v>
              </c:pt>
              <c:pt idx="399">
                <c:v>4.6180555582395755E-3</c:v>
              </c:pt>
              <c:pt idx="400">
                <c:v>4.6296296350192279E-3</c:v>
              </c:pt>
              <c:pt idx="401">
                <c:v>4.6412037045229226E-3</c:v>
              </c:pt>
              <c:pt idx="402">
                <c:v>4.652777781302575E-3</c:v>
              </c:pt>
              <c:pt idx="403">
                <c:v>4.6643518580822274E-3</c:v>
              </c:pt>
              <c:pt idx="404">
                <c:v>4.6759259275859222E-3</c:v>
              </c:pt>
              <c:pt idx="405">
                <c:v>4.6875000043655746E-3</c:v>
              </c:pt>
              <c:pt idx="406">
                <c:v>4.6990740738692693E-3</c:v>
              </c:pt>
              <c:pt idx="407">
                <c:v>4.7106481506489217E-3</c:v>
              </c:pt>
              <c:pt idx="408">
                <c:v>4.7222222274285741E-3</c:v>
              </c:pt>
              <c:pt idx="409">
                <c:v>4.7337962969322689E-3</c:v>
              </c:pt>
              <c:pt idx="410">
                <c:v>4.7453703737119213E-3</c:v>
              </c:pt>
              <c:pt idx="411">
                <c:v>4.7569444504915737E-3</c:v>
              </c:pt>
              <c:pt idx="412">
                <c:v>4.7685185199952684E-3</c:v>
              </c:pt>
              <c:pt idx="413">
                <c:v>4.7800925967749208E-3</c:v>
              </c:pt>
              <c:pt idx="414">
                <c:v>4.7916666662786156E-3</c:v>
              </c:pt>
              <c:pt idx="415">
                <c:v>4.803240743058268E-3</c:v>
              </c:pt>
              <c:pt idx="416">
                <c:v>4.8148148198379204E-3</c:v>
              </c:pt>
              <c:pt idx="417">
                <c:v>4.8263888893416151E-3</c:v>
              </c:pt>
              <c:pt idx="418">
                <c:v>4.8379629661212675E-3</c:v>
              </c:pt>
              <c:pt idx="419">
                <c:v>4.8495370429009199E-3</c:v>
              </c:pt>
              <c:pt idx="420">
                <c:v>4.8611111124046147E-3</c:v>
              </c:pt>
              <c:pt idx="421">
                <c:v>4.8726851891842671E-3</c:v>
              </c:pt>
              <c:pt idx="422">
                <c:v>4.8842592586879618E-3</c:v>
              </c:pt>
              <c:pt idx="423">
                <c:v>4.8958333354676142E-3</c:v>
              </c:pt>
              <c:pt idx="424">
                <c:v>4.9074074122472666E-3</c:v>
              </c:pt>
              <c:pt idx="425">
                <c:v>4.9189814817509614E-3</c:v>
              </c:pt>
              <c:pt idx="426">
                <c:v>4.9305555585306138E-3</c:v>
              </c:pt>
              <c:pt idx="427">
                <c:v>4.9421296353102662E-3</c:v>
              </c:pt>
              <c:pt idx="428">
                <c:v>4.9537037048139609E-3</c:v>
              </c:pt>
              <c:pt idx="429">
                <c:v>4.9652777815936133E-3</c:v>
              </c:pt>
              <c:pt idx="430">
                <c:v>4.9768518510973081E-3</c:v>
              </c:pt>
              <c:pt idx="431">
                <c:v>4.9884259278769605E-3</c:v>
              </c:pt>
              <c:pt idx="432">
                <c:v>5.0000000046566129E-3</c:v>
              </c:pt>
              <c:pt idx="433">
                <c:v>5.0115740741603076E-3</c:v>
              </c:pt>
              <c:pt idx="434">
                <c:v>5.02314815093996E-3</c:v>
              </c:pt>
              <c:pt idx="435">
                <c:v>5.0347222277196124E-3</c:v>
              </c:pt>
              <c:pt idx="436">
                <c:v>5.0462962972233072E-3</c:v>
              </c:pt>
              <c:pt idx="437">
                <c:v>5.0578703740029596E-3</c:v>
              </c:pt>
              <c:pt idx="438">
                <c:v>5.0694444435066544E-3</c:v>
              </c:pt>
              <c:pt idx="439">
                <c:v>5.0810185202863067E-3</c:v>
              </c:pt>
              <c:pt idx="440">
                <c:v>5.0925925970659591E-3</c:v>
              </c:pt>
              <c:pt idx="441">
                <c:v>5.1041666665696539E-3</c:v>
              </c:pt>
              <c:pt idx="442">
                <c:v>5.1157407433493063E-3</c:v>
              </c:pt>
              <c:pt idx="443">
                <c:v>5.1273148201289587E-3</c:v>
              </c:pt>
              <c:pt idx="444">
                <c:v>5.1388888896326534E-3</c:v>
              </c:pt>
              <c:pt idx="445">
                <c:v>5.1504629664123058E-3</c:v>
              </c:pt>
              <c:pt idx="446">
                <c:v>5.1620370431919582E-3</c:v>
              </c:pt>
              <c:pt idx="447">
                <c:v>5.173611112695653E-3</c:v>
              </c:pt>
              <c:pt idx="448">
                <c:v>5.1851851894753054E-3</c:v>
              </c:pt>
              <c:pt idx="449">
                <c:v>5.1967592589790002E-3</c:v>
              </c:pt>
              <c:pt idx="450">
                <c:v>5.2083333357586525E-3</c:v>
              </c:pt>
              <c:pt idx="451">
                <c:v>5.2199074125383049E-3</c:v>
              </c:pt>
              <c:pt idx="452">
                <c:v>5.2314814820419997E-3</c:v>
              </c:pt>
              <c:pt idx="453">
                <c:v>5.2430555588216521E-3</c:v>
              </c:pt>
              <c:pt idx="454">
                <c:v>5.2546296356013045E-3</c:v>
              </c:pt>
              <c:pt idx="455">
                <c:v>5.2662037051049992E-3</c:v>
              </c:pt>
              <c:pt idx="456">
                <c:v>5.2777777818846516E-3</c:v>
              </c:pt>
              <c:pt idx="457">
                <c:v>5.2893518513883464E-3</c:v>
              </c:pt>
              <c:pt idx="458">
                <c:v>5.3009259281679988E-3</c:v>
              </c:pt>
              <c:pt idx="459">
                <c:v>5.3125000049476512E-3</c:v>
              </c:pt>
              <c:pt idx="460">
                <c:v>5.324074074451346E-3</c:v>
              </c:pt>
              <c:pt idx="461">
                <c:v>5.3356481512309983E-3</c:v>
              </c:pt>
              <c:pt idx="462">
                <c:v>5.3472222280106507E-3</c:v>
              </c:pt>
              <c:pt idx="463">
                <c:v>5.3587962975143455E-3</c:v>
              </c:pt>
              <c:pt idx="464">
                <c:v>5.3703703742939979E-3</c:v>
              </c:pt>
              <c:pt idx="465">
                <c:v>5.3819444437976927E-3</c:v>
              </c:pt>
              <c:pt idx="466">
                <c:v>5.393518520577345E-3</c:v>
              </c:pt>
              <c:pt idx="467">
                <c:v>5.4050925973569974E-3</c:v>
              </c:pt>
              <c:pt idx="468">
                <c:v>5.4166666668606922E-3</c:v>
              </c:pt>
              <c:pt idx="469">
                <c:v>5.4282407436403446E-3</c:v>
              </c:pt>
              <c:pt idx="470">
                <c:v>5.439814820419997E-3</c:v>
              </c:pt>
              <c:pt idx="471">
                <c:v>5.4513888899236917E-3</c:v>
              </c:pt>
              <c:pt idx="472">
                <c:v>5.4629629667033441E-3</c:v>
              </c:pt>
              <c:pt idx="473">
                <c:v>5.4745370362070389E-3</c:v>
              </c:pt>
              <c:pt idx="474">
                <c:v>5.4861111129866913E-3</c:v>
              </c:pt>
              <c:pt idx="475">
                <c:v>5.4976851897663437E-3</c:v>
              </c:pt>
              <c:pt idx="476">
                <c:v>5.5092592592700385E-3</c:v>
              </c:pt>
              <c:pt idx="477">
                <c:v>5.5208333360496908E-3</c:v>
              </c:pt>
              <c:pt idx="478">
                <c:v>5.5324074128293432E-3</c:v>
              </c:pt>
              <c:pt idx="479">
                <c:v>5.543981482333038E-3</c:v>
              </c:pt>
              <c:pt idx="480">
                <c:v>5.5555555591126904E-3</c:v>
              </c:pt>
              <c:pt idx="481">
                <c:v>5.5671296286163852E-3</c:v>
              </c:pt>
              <c:pt idx="482">
                <c:v>5.5787037053960375E-3</c:v>
              </c:pt>
              <c:pt idx="483">
                <c:v>5.5902777821756899E-3</c:v>
              </c:pt>
              <c:pt idx="484">
                <c:v>5.6018518516793847E-3</c:v>
              </c:pt>
              <c:pt idx="485">
                <c:v>5.6134259284590371E-3</c:v>
              </c:pt>
              <c:pt idx="486">
                <c:v>5.6250000052386895E-3</c:v>
              </c:pt>
              <c:pt idx="487">
                <c:v>5.6365740747423843E-3</c:v>
              </c:pt>
              <c:pt idx="488">
                <c:v>5.6481481515220366E-3</c:v>
              </c:pt>
              <c:pt idx="489">
                <c:v>5.659722228301689E-3</c:v>
              </c:pt>
              <c:pt idx="490">
                <c:v>5.6712962978053838E-3</c:v>
              </c:pt>
              <c:pt idx="491">
                <c:v>5.6828703745850362E-3</c:v>
              </c:pt>
              <c:pt idx="492">
                <c:v>5.694444444088731E-3</c:v>
              </c:pt>
              <c:pt idx="493">
                <c:v>5.7060185208683833E-3</c:v>
              </c:pt>
              <c:pt idx="494">
                <c:v>5.7175925976480357E-3</c:v>
              </c:pt>
              <c:pt idx="495">
                <c:v>5.7291666671517305E-3</c:v>
              </c:pt>
              <c:pt idx="496">
                <c:v>5.7407407439313829E-3</c:v>
              </c:pt>
              <c:pt idx="497">
                <c:v>5.7523148207110353E-3</c:v>
              </c:pt>
              <c:pt idx="498">
                <c:v>5.7638888902147301E-3</c:v>
              </c:pt>
              <c:pt idx="499">
                <c:v>5.7754629669943824E-3</c:v>
              </c:pt>
              <c:pt idx="500">
                <c:v>5.7870370364980772E-3</c:v>
              </c:pt>
              <c:pt idx="501">
                <c:v>5.7986111132777296E-3</c:v>
              </c:pt>
              <c:pt idx="502">
                <c:v>5.810185190057382E-3</c:v>
              </c:pt>
              <c:pt idx="503">
                <c:v>5.8217592595610768E-3</c:v>
              </c:pt>
              <c:pt idx="504">
                <c:v>5.8333333363407291E-3</c:v>
              </c:pt>
              <c:pt idx="505">
                <c:v>5.8449074131203815E-3</c:v>
              </c:pt>
              <c:pt idx="506">
                <c:v>5.8564814826240763E-3</c:v>
              </c:pt>
              <c:pt idx="507">
                <c:v>5.8680555594037287E-3</c:v>
              </c:pt>
              <c:pt idx="508">
                <c:v>5.8796296289074235E-3</c:v>
              </c:pt>
              <c:pt idx="509">
                <c:v>5.8912037056870759E-3</c:v>
              </c:pt>
              <c:pt idx="510">
                <c:v>5.9027777824667282E-3</c:v>
              </c:pt>
              <c:pt idx="511">
                <c:v>5.914351851970423E-3</c:v>
              </c:pt>
              <c:pt idx="512">
                <c:v>5.9259259287500754E-3</c:v>
              </c:pt>
              <c:pt idx="513">
                <c:v>5.9375000055297278E-3</c:v>
              </c:pt>
              <c:pt idx="514">
                <c:v>5.9490740750334226E-3</c:v>
              </c:pt>
              <c:pt idx="515">
                <c:v>5.9606481518130749E-3</c:v>
              </c:pt>
              <c:pt idx="516">
                <c:v>5.9722222213167697E-3</c:v>
              </c:pt>
              <c:pt idx="517">
                <c:v>5.9837962980964221E-3</c:v>
              </c:pt>
              <c:pt idx="518">
                <c:v>5.9953703748760745E-3</c:v>
              </c:pt>
              <c:pt idx="519">
                <c:v>6.0069444443797693E-3</c:v>
              </c:pt>
              <c:pt idx="520">
                <c:v>6.0185185211594217E-3</c:v>
              </c:pt>
              <c:pt idx="521">
                <c:v>6.030092597939074E-3</c:v>
              </c:pt>
              <c:pt idx="522">
                <c:v>6.0416666674427688E-3</c:v>
              </c:pt>
              <c:pt idx="523">
                <c:v>6.0532407442224212E-3</c:v>
              </c:pt>
              <c:pt idx="524">
                <c:v>6.0648148210020736E-3</c:v>
              </c:pt>
              <c:pt idx="525">
                <c:v>6.0763888905057684E-3</c:v>
              </c:pt>
              <c:pt idx="526">
                <c:v>6.0879629672854207E-3</c:v>
              </c:pt>
              <c:pt idx="527">
                <c:v>6.0995370367891155E-3</c:v>
              </c:pt>
              <c:pt idx="528">
                <c:v>6.1111111135687679E-3</c:v>
              </c:pt>
              <c:pt idx="529">
                <c:v>6.1226851903484203E-3</c:v>
              </c:pt>
              <c:pt idx="530">
                <c:v>6.1342592598521151E-3</c:v>
              </c:pt>
              <c:pt idx="531">
                <c:v>6.1458333366317675E-3</c:v>
              </c:pt>
              <c:pt idx="532">
                <c:v>6.1574074134114198E-3</c:v>
              </c:pt>
              <c:pt idx="533">
                <c:v>6.1689814829151146E-3</c:v>
              </c:pt>
              <c:pt idx="534">
                <c:v>6.180555559694767E-3</c:v>
              </c:pt>
              <c:pt idx="535">
                <c:v>6.1921296291984618E-3</c:v>
              </c:pt>
              <c:pt idx="536">
                <c:v>6.2037037059781142E-3</c:v>
              </c:pt>
              <c:pt idx="537">
                <c:v>6.2152777827577665E-3</c:v>
              </c:pt>
              <c:pt idx="538">
                <c:v>6.2268518522614613E-3</c:v>
              </c:pt>
              <c:pt idx="539">
                <c:v>6.2384259290411137E-3</c:v>
              </c:pt>
              <c:pt idx="540">
                <c:v>6.2500000058207661E-3</c:v>
              </c:pt>
              <c:pt idx="541">
                <c:v>6.2615740753244609E-3</c:v>
              </c:pt>
              <c:pt idx="542">
                <c:v>6.2731481521041133E-3</c:v>
              </c:pt>
              <c:pt idx="543">
                <c:v>6.284722221607808E-3</c:v>
              </c:pt>
              <c:pt idx="544">
                <c:v>6.2962962983874604E-3</c:v>
              </c:pt>
              <c:pt idx="545">
                <c:v>6.3078703751671128E-3</c:v>
              </c:pt>
              <c:pt idx="546">
                <c:v>6.3194444446708076E-3</c:v>
              </c:pt>
              <c:pt idx="547">
                <c:v>6.33101852145046E-3</c:v>
              </c:pt>
              <c:pt idx="548">
                <c:v>6.3425925982301123E-3</c:v>
              </c:pt>
              <c:pt idx="549">
                <c:v>6.3541666677338071E-3</c:v>
              </c:pt>
              <c:pt idx="550">
                <c:v>6.3657407445134595E-3</c:v>
              </c:pt>
              <c:pt idx="551">
                <c:v>6.3773148140171543E-3</c:v>
              </c:pt>
              <c:pt idx="552">
                <c:v>6.3888888907968067E-3</c:v>
              </c:pt>
              <c:pt idx="553">
                <c:v>6.4004629675764591E-3</c:v>
              </c:pt>
              <c:pt idx="554">
                <c:v>6.4120370370801538E-3</c:v>
              </c:pt>
              <c:pt idx="555">
                <c:v>6.4236111138598062E-3</c:v>
              </c:pt>
              <c:pt idx="556">
                <c:v>6.4351851906394586E-3</c:v>
              </c:pt>
              <c:pt idx="557">
                <c:v>6.4467592601431534E-3</c:v>
              </c:pt>
              <c:pt idx="558">
                <c:v>6.4583333369228058E-3</c:v>
              </c:pt>
              <c:pt idx="559">
                <c:v>6.4699074064265005E-3</c:v>
              </c:pt>
              <c:pt idx="560">
                <c:v>6.4814814832061529E-3</c:v>
              </c:pt>
              <c:pt idx="561">
                <c:v>6.4930555599858053E-3</c:v>
              </c:pt>
              <c:pt idx="562">
                <c:v>6.5046296294895001E-3</c:v>
              </c:pt>
              <c:pt idx="563">
                <c:v>6.5162037062691525E-3</c:v>
              </c:pt>
              <c:pt idx="564">
                <c:v>6.5277777830488048E-3</c:v>
              </c:pt>
              <c:pt idx="565">
                <c:v>6.5393518525524996E-3</c:v>
              </c:pt>
              <c:pt idx="566">
                <c:v>6.550925929332152E-3</c:v>
              </c:pt>
              <c:pt idx="567">
                <c:v>6.5625000061118044E-3</c:v>
              </c:pt>
              <c:pt idx="568">
                <c:v>6.5740740756154992E-3</c:v>
              </c:pt>
              <c:pt idx="569">
                <c:v>6.5856481523951516E-3</c:v>
              </c:pt>
              <c:pt idx="570">
                <c:v>6.5972222218988463E-3</c:v>
              </c:pt>
              <c:pt idx="571">
                <c:v>6.6087962986784987E-3</c:v>
              </c:pt>
              <c:pt idx="572">
                <c:v>6.6203703754581511E-3</c:v>
              </c:pt>
              <c:pt idx="573">
                <c:v>6.6319444449618459E-3</c:v>
              </c:pt>
              <c:pt idx="574">
                <c:v>6.6435185217414983E-3</c:v>
              </c:pt>
              <c:pt idx="575">
                <c:v>6.6550925985211506E-3</c:v>
              </c:pt>
              <c:pt idx="576">
                <c:v>6.6666666680248454E-3</c:v>
              </c:pt>
              <c:pt idx="577">
                <c:v>6.6782407448044978E-3</c:v>
              </c:pt>
              <c:pt idx="578">
                <c:v>6.6898148143081926E-3</c:v>
              </c:pt>
              <c:pt idx="579">
                <c:v>6.701388891087845E-3</c:v>
              </c:pt>
              <c:pt idx="580">
                <c:v>6.7129629678674974E-3</c:v>
              </c:pt>
              <c:pt idx="581">
                <c:v>6.7245370373711921E-3</c:v>
              </c:pt>
              <c:pt idx="582">
                <c:v>6.7361111141508445E-3</c:v>
              </c:pt>
              <c:pt idx="583">
                <c:v>6.7476851909304969E-3</c:v>
              </c:pt>
              <c:pt idx="584">
                <c:v>6.7592592604341917E-3</c:v>
              </c:pt>
              <c:pt idx="585">
                <c:v>6.7708333372138441E-3</c:v>
              </c:pt>
              <c:pt idx="586">
                <c:v>6.7824074067175388E-3</c:v>
              </c:pt>
              <c:pt idx="587">
                <c:v>6.7939814834971912E-3</c:v>
              </c:pt>
              <c:pt idx="588">
                <c:v>6.8055555602768436E-3</c:v>
              </c:pt>
              <c:pt idx="589">
                <c:v>6.8171296297805384E-3</c:v>
              </c:pt>
              <c:pt idx="590">
                <c:v>6.8287037065601908E-3</c:v>
              </c:pt>
              <c:pt idx="591">
                <c:v>6.8402777833398432E-3</c:v>
              </c:pt>
              <c:pt idx="592">
                <c:v>6.8518518528435379E-3</c:v>
              </c:pt>
              <c:pt idx="593">
                <c:v>6.8634259296231903E-3</c:v>
              </c:pt>
              <c:pt idx="594">
                <c:v>6.8749999991268851E-3</c:v>
              </c:pt>
              <c:pt idx="595">
                <c:v>6.8865740759065375E-3</c:v>
              </c:pt>
              <c:pt idx="596">
                <c:v>6.8981481526861899E-3</c:v>
              </c:pt>
              <c:pt idx="597">
                <c:v>6.9097222221898846E-3</c:v>
              </c:pt>
              <c:pt idx="598">
                <c:v>6.921296298969537E-3</c:v>
              </c:pt>
              <c:pt idx="599">
                <c:v>6.9328703757491894E-3</c:v>
              </c:pt>
              <c:pt idx="600">
                <c:v>6.9444444452528842E-3</c:v>
              </c:pt>
              <c:pt idx="601">
                <c:v>6.9560185220325366E-3</c:v>
              </c:pt>
              <c:pt idx="602">
                <c:v>6.967592598812189E-3</c:v>
              </c:pt>
              <c:pt idx="603">
                <c:v>6.9791666683158837E-3</c:v>
              </c:pt>
              <c:pt idx="604">
                <c:v>6.9907407450955361E-3</c:v>
              </c:pt>
              <c:pt idx="605">
                <c:v>7.0023148145992309E-3</c:v>
              </c:pt>
              <c:pt idx="606">
                <c:v>7.0138888913788833E-3</c:v>
              </c:pt>
              <c:pt idx="607">
                <c:v>7.0254629681585357E-3</c:v>
              </c:pt>
              <c:pt idx="608">
                <c:v>7.0370370376622304E-3</c:v>
              </c:pt>
              <c:pt idx="609">
                <c:v>7.0486111144418828E-3</c:v>
              </c:pt>
              <c:pt idx="610">
                <c:v>7.0601851912215352E-3</c:v>
              </c:pt>
              <c:pt idx="611">
                <c:v>7.07175926072523E-3</c:v>
              </c:pt>
              <c:pt idx="612">
                <c:v>7.0833333375048824E-3</c:v>
              </c:pt>
              <c:pt idx="613">
                <c:v>7.0949074070085771E-3</c:v>
              </c:pt>
              <c:pt idx="614">
                <c:v>7.1064814837882295E-3</c:v>
              </c:pt>
              <c:pt idx="615">
                <c:v>7.1180555605678819E-3</c:v>
              </c:pt>
              <c:pt idx="616">
                <c:v>7.1296296300715767E-3</c:v>
              </c:pt>
              <c:pt idx="617">
                <c:v>7.1412037068512291E-3</c:v>
              </c:pt>
              <c:pt idx="618">
                <c:v>7.1527777836308815E-3</c:v>
              </c:pt>
              <c:pt idx="619">
                <c:v>7.1643518531345762E-3</c:v>
              </c:pt>
              <c:pt idx="620">
                <c:v>7.1759259299142286E-3</c:v>
              </c:pt>
              <c:pt idx="621">
                <c:v>7.1874999994179234E-3</c:v>
              </c:pt>
              <c:pt idx="622">
                <c:v>7.1990740761975758E-3</c:v>
              </c:pt>
              <c:pt idx="623">
                <c:v>7.2106481529772282E-3</c:v>
              </c:pt>
              <c:pt idx="624">
                <c:v>7.2222222224809229E-3</c:v>
              </c:pt>
              <c:pt idx="625">
                <c:v>7.2337962992605753E-3</c:v>
              </c:pt>
              <c:pt idx="626">
                <c:v>7.2453703760402277E-3</c:v>
              </c:pt>
              <c:pt idx="627">
                <c:v>7.2569444455439225E-3</c:v>
              </c:pt>
              <c:pt idx="628">
                <c:v>7.2685185223235749E-3</c:v>
              </c:pt>
              <c:pt idx="629">
                <c:v>7.2800925918272696E-3</c:v>
              </c:pt>
              <c:pt idx="630">
                <c:v>7.291666668606922E-3</c:v>
              </c:pt>
              <c:pt idx="631">
                <c:v>7.3032407453865744E-3</c:v>
              </c:pt>
              <c:pt idx="632">
                <c:v>7.3148148148902692E-3</c:v>
              </c:pt>
              <c:pt idx="633">
                <c:v>7.3263888916699216E-3</c:v>
              </c:pt>
              <c:pt idx="634">
                <c:v>7.337962968449574E-3</c:v>
              </c:pt>
              <c:pt idx="635">
                <c:v>7.3495370379532687E-3</c:v>
              </c:pt>
              <c:pt idx="636">
                <c:v>7.3611111147329211E-3</c:v>
              </c:pt>
              <c:pt idx="637">
                <c:v>7.3726851842366159E-3</c:v>
              </c:pt>
              <c:pt idx="638">
                <c:v>7.3842592610162683E-3</c:v>
              </c:pt>
              <c:pt idx="639">
                <c:v>7.3958333377959207E-3</c:v>
              </c:pt>
              <c:pt idx="640">
                <c:v>7.4074074072996154E-3</c:v>
              </c:pt>
              <c:pt idx="641">
                <c:v>7.4189814840792678E-3</c:v>
              </c:pt>
              <c:pt idx="642">
                <c:v>7.4305555608589202E-3</c:v>
              </c:pt>
              <c:pt idx="643">
                <c:v>7.442129630362615E-3</c:v>
              </c:pt>
              <c:pt idx="644">
                <c:v>7.4537037071422674E-3</c:v>
              </c:pt>
              <c:pt idx="645">
                <c:v>7.4652777839219198E-3</c:v>
              </c:pt>
              <c:pt idx="646">
                <c:v>7.4768518534256145E-3</c:v>
              </c:pt>
              <c:pt idx="647">
                <c:v>7.4884259302052669E-3</c:v>
              </c:pt>
              <c:pt idx="648">
                <c:v>7.4999999997089617E-3</c:v>
              </c:pt>
              <c:pt idx="649">
                <c:v>7.5115740764886141E-3</c:v>
              </c:pt>
              <c:pt idx="650">
                <c:v>7.5231481532682665E-3</c:v>
              </c:pt>
              <c:pt idx="651">
                <c:v>7.5347222227719612E-3</c:v>
              </c:pt>
              <c:pt idx="652">
                <c:v>7.5462962995516136E-3</c:v>
              </c:pt>
              <c:pt idx="653">
                <c:v>7.557870376331266E-3</c:v>
              </c:pt>
              <c:pt idx="654">
                <c:v>7.5694444458349608E-3</c:v>
              </c:pt>
              <c:pt idx="655">
                <c:v>7.5810185226146132E-3</c:v>
              </c:pt>
              <c:pt idx="656">
                <c:v>7.5925925921183079E-3</c:v>
              </c:pt>
              <c:pt idx="657">
                <c:v>7.6041666688979603E-3</c:v>
              </c:pt>
              <c:pt idx="658">
                <c:v>7.6157407456776127E-3</c:v>
              </c:pt>
              <c:pt idx="659">
                <c:v>7.6273148151813075E-3</c:v>
              </c:pt>
              <c:pt idx="660">
                <c:v>7.6388888919609599E-3</c:v>
              </c:pt>
              <c:pt idx="661">
                <c:v>7.6504629687406123E-3</c:v>
              </c:pt>
              <c:pt idx="662">
                <c:v>7.662037038244307E-3</c:v>
              </c:pt>
              <c:pt idx="663">
                <c:v>7.6736111150239594E-3</c:v>
              </c:pt>
              <c:pt idx="664">
                <c:v>7.6851851845276542E-3</c:v>
              </c:pt>
              <c:pt idx="665">
                <c:v>7.6967592613073066E-3</c:v>
              </c:pt>
              <c:pt idx="666">
                <c:v>7.708333338086959E-3</c:v>
              </c:pt>
              <c:pt idx="667">
                <c:v>7.7199074075906537E-3</c:v>
              </c:pt>
              <c:pt idx="668">
                <c:v>7.7314814843703061E-3</c:v>
              </c:pt>
              <c:pt idx="669">
                <c:v>7.7430555611499585E-3</c:v>
              </c:pt>
              <c:pt idx="670">
                <c:v>7.7546296306536533E-3</c:v>
              </c:pt>
              <c:pt idx="671">
                <c:v>7.7662037074333057E-3</c:v>
              </c:pt>
              <c:pt idx="672">
                <c:v>7.7777777769370005E-3</c:v>
              </c:pt>
              <c:pt idx="673">
                <c:v>7.7893518537166528E-3</c:v>
              </c:pt>
              <c:pt idx="674">
                <c:v>7.8009259304963052E-3</c:v>
              </c:pt>
              <c:pt idx="675">
                <c:v>7.8125E-3</c:v>
              </c:pt>
              <c:pt idx="676">
                <c:v>7.8240740767796524E-3</c:v>
              </c:pt>
              <c:pt idx="677">
                <c:v>7.8356481535593048E-3</c:v>
              </c:pt>
              <c:pt idx="678">
                <c:v>7.8472222230629995E-3</c:v>
              </c:pt>
              <c:pt idx="679">
                <c:v>7.8587962998426519E-3</c:v>
              </c:pt>
              <c:pt idx="680">
                <c:v>7.8703703693463467E-3</c:v>
              </c:pt>
              <c:pt idx="681">
                <c:v>7.8819444461259991E-3</c:v>
              </c:pt>
              <c:pt idx="682">
                <c:v>7.8935185229056515E-3</c:v>
              </c:pt>
              <c:pt idx="683">
                <c:v>7.9050925924093463E-3</c:v>
              </c:pt>
              <c:pt idx="684">
                <c:v>7.9166666691889986E-3</c:v>
              </c:pt>
              <c:pt idx="685">
                <c:v>7.928240745968651E-3</c:v>
              </c:pt>
              <c:pt idx="686">
                <c:v>7.9398148154723458E-3</c:v>
              </c:pt>
              <c:pt idx="687">
                <c:v>7.9513888922519982E-3</c:v>
              </c:pt>
              <c:pt idx="688">
                <c:v>7.9629629690316506E-3</c:v>
              </c:pt>
              <c:pt idx="689">
                <c:v>7.9745370385353453E-3</c:v>
              </c:pt>
              <c:pt idx="690">
                <c:v>7.9861111153149977E-3</c:v>
              </c:pt>
              <c:pt idx="691">
                <c:v>7.9976851848186925E-3</c:v>
              </c:pt>
              <c:pt idx="692">
                <c:v>8.0092592615983449E-3</c:v>
              </c:pt>
              <c:pt idx="693">
                <c:v>8.0208333383779973E-3</c:v>
              </c:pt>
              <c:pt idx="694">
                <c:v>8.0324074078816921E-3</c:v>
              </c:pt>
              <c:pt idx="695">
                <c:v>8.0439814846613444E-3</c:v>
              </c:pt>
              <c:pt idx="696">
                <c:v>8.0555555614409968E-3</c:v>
              </c:pt>
              <c:pt idx="697">
                <c:v>8.0671296309446916E-3</c:v>
              </c:pt>
              <c:pt idx="698">
                <c:v>8.078703707724344E-3</c:v>
              </c:pt>
              <c:pt idx="699">
                <c:v>8.0902777772280388E-3</c:v>
              </c:pt>
              <c:pt idx="700">
                <c:v>8.1018518540076911E-3</c:v>
              </c:pt>
              <c:pt idx="701">
                <c:v>8.1134259307873435E-3</c:v>
              </c:pt>
              <c:pt idx="702">
                <c:v>8.1250000002910383E-3</c:v>
              </c:pt>
              <c:pt idx="703">
                <c:v>8.1365740770706907E-3</c:v>
              </c:pt>
              <c:pt idx="704">
                <c:v>8.1481481538503431E-3</c:v>
              </c:pt>
              <c:pt idx="705">
                <c:v>8.1597222233540379E-3</c:v>
              </c:pt>
              <c:pt idx="706">
                <c:v>8.1712963001336902E-3</c:v>
              </c:pt>
              <c:pt idx="707">
                <c:v>8.182870369637385E-3</c:v>
              </c:pt>
              <c:pt idx="708">
                <c:v>8.1944444464170374E-3</c:v>
              </c:pt>
              <c:pt idx="709">
                <c:v>8.2060185231966898E-3</c:v>
              </c:pt>
              <c:pt idx="710">
                <c:v>8.2175925927003846E-3</c:v>
              </c:pt>
            </c:numLit>
          </c:xVal>
          <c:yVal>
            <c:numLit>
              <c:formatCode>General</c:formatCode>
              <c:ptCount val="71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pt idx="203">
                <c:v>4</c:v>
              </c:pt>
              <c:pt idx="204">
                <c:v>4</c:v>
              </c:pt>
              <c:pt idx="205">
                <c:v>4</c:v>
              </c:pt>
              <c:pt idx="206">
                <c:v>4</c:v>
              </c:pt>
              <c:pt idx="207">
                <c:v>4</c:v>
              </c:pt>
              <c:pt idx="208">
                <c:v>4</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c:v>
              </c:pt>
              <c:pt idx="225">
                <c:v>4</c:v>
              </c:pt>
              <c:pt idx="226">
                <c:v>4</c:v>
              </c:pt>
              <c:pt idx="227">
                <c:v>4</c:v>
              </c:pt>
              <c:pt idx="228">
                <c:v>4</c:v>
              </c:pt>
              <c:pt idx="229">
                <c:v>4</c:v>
              </c:pt>
              <c:pt idx="230">
                <c:v>4</c:v>
              </c:pt>
              <c:pt idx="231">
                <c:v>4</c:v>
              </c:pt>
              <c:pt idx="232">
                <c:v>4</c:v>
              </c:pt>
              <c:pt idx="233">
                <c:v>4</c:v>
              </c:pt>
              <c:pt idx="234">
                <c:v>4</c:v>
              </c:pt>
              <c:pt idx="235">
                <c:v>4</c:v>
              </c:pt>
              <c:pt idx="236">
                <c:v>4</c:v>
              </c:pt>
              <c:pt idx="237">
                <c:v>4</c:v>
              </c:pt>
              <c:pt idx="238">
                <c:v>4</c:v>
              </c:pt>
              <c:pt idx="239">
                <c:v>4</c:v>
              </c:pt>
              <c:pt idx="240">
                <c:v>4</c:v>
              </c:pt>
              <c:pt idx="241">
                <c:v>4</c:v>
              </c:pt>
              <c:pt idx="242">
                <c:v>4</c:v>
              </c:pt>
              <c:pt idx="243">
                <c:v>4</c:v>
              </c:pt>
              <c:pt idx="244">
                <c:v>4</c:v>
              </c:pt>
              <c:pt idx="245">
                <c:v>4</c:v>
              </c:pt>
              <c:pt idx="246">
                <c:v>4</c:v>
              </c:pt>
              <c:pt idx="247">
                <c:v>4</c:v>
              </c:pt>
              <c:pt idx="248">
                <c:v>4</c:v>
              </c:pt>
              <c:pt idx="249">
                <c:v>4</c:v>
              </c:pt>
              <c:pt idx="250">
                <c:v>4</c:v>
              </c:pt>
              <c:pt idx="251">
                <c:v>4</c:v>
              </c:pt>
              <c:pt idx="252">
                <c:v>4</c:v>
              </c:pt>
              <c:pt idx="253">
                <c:v>4</c:v>
              </c:pt>
              <c:pt idx="254">
                <c:v>4</c:v>
              </c:pt>
              <c:pt idx="255">
                <c:v>4</c:v>
              </c:pt>
              <c:pt idx="256">
                <c:v>4</c:v>
              </c:pt>
              <c:pt idx="257">
                <c:v>4</c:v>
              </c:pt>
              <c:pt idx="258">
                <c:v>4</c:v>
              </c:pt>
              <c:pt idx="259">
                <c:v>4</c:v>
              </c:pt>
              <c:pt idx="260">
                <c:v>4</c:v>
              </c:pt>
              <c:pt idx="261">
                <c:v>4</c:v>
              </c:pt>
              <c:pt idx="262">
                <c:v>4</c:v>
              </c:pt>
              <c:pt idx="263">
                <c:v>4</c:v>
              </c:pt>
              <c:pt idx="264">
                <c:v>4</c:v>
              </c:pt>
              <c:pt idx="265">
                <c:v>4</c:v>
              </c:pt>
              <c:pt idx="266">
                <c:v>4</c:v>
              </c:pt>
              <c:pt idx="267">
                <c:v>4</c:v>
              </c:pt>
              <c:pt idx="268">
                <c:v>4</c:v>
              </c:pt>
              <c:pt idx="269">
                <c:v>4</c:v>
              </c:pt>
              <c:pt idx="270">
                <c:v>4</c:v>
              </c:pt>
              <c:pt idx="271">
                <c:v>4</c:v>
              </c:pt>
              <c:pt idx="272">
                <c:v>4</c:v>
              </c:pt>
              <c:pt idx="273">
                <c:v>4</c:v>
              </c:pt>
              <c:pt idx="274">
                <c:v>4</c:v>
              </c:pt>
              <c:pt idx="275">
                <c:v>4</c:v>
              </c:pt>
              <c:pt idx="276">
                <c:v>4</c:v>
              </c:pt>
              <c:pt idx="277">
                <c:v>4</c:v>
              </c:pt>
              <c:pt idx="278">
                <c:v>4</c:v>
              </c:pt>
              <c:pt idx="279">
                <c:v>4</c:v>
              </c:pt>
              <c:pt idx="280">
                <c:v>4</c:v>
              </c:pt>
              <c:pt idx="281">
                <c:v>4</c:v>
              </c:pt>
              <c:pt idx="282">
                <c:v>4</c:v>
              </c:pt>
              <c:pt idx="283">
                <c:v>4</c:v>
              </c:pt>
              <c:pt idx="284">
                <c:v>4</c:v>
              </c:pt>
              <c:pt idx="285">
                <c:v>4</c:v>
              </c:pt>
              <c:pt idx="286">
                <c:v>4</c:v>
              </c:pt>
              <c:pt idx="287">
                <c:v>4</c:v>
              </c:pt>
              <c:pt idx="288">
                <c:v>4</c:v>
              </c:pt>
              <c:pt idx="289">
                <c:v>4</c:v>
              </c:pt>
              <c:pt idx="290">
                <c:v>4</c:v>
              </c:pt>
              <c:pt idx="291">
                <c:v>4</c:v>
              </c:pt>
              <c:pt idx="292">
                <c:v>4</c:v>
              </c:pt>
              <c:pt idx="293">
                <c:v>4</c:v>
              </c:pt>
              <c:pt idx="294">
                <c:v>4</c:v>
              </c:pt>
              <c:pt idx="295">
                <c:v>4</c:v>
              </c:pt>
              <c:pt idx="296">
                <c:v>4</c:v>
              </c:pt>
              <c:pt idx="297">
                <c:v>4</c:v>
              </c:pt>
              <c:pt idx="298">
                <c:v>4</c:v>
              </c:pt>
              <c:pt idx="299">
                <c:v>4</c:v>
              </c:pt>
              <c:pt idx="300">
                <c:v>4</c:v>
              </c:pt>
              <c:pt idx="301">
                <c:v>4</c:v>
              </c:pt>
              <c:pt idx="302">
                <c:v>4</c:v>
              </c:pt>
              <c:pt idx="303">
                <c:v>4</c:v>
              </c:pt>
              <c:pt idx="304">
                <c:v>4</c:v>
              </c:pt>
              <c:pt idx="305">
                <c:v>4</c:v>
              </c:pt>
              <c:pt idx="306">
                <c:v>4</c:v>
              </c:pt>
              <c:pt idx="307">
                <c:v>4</c:v>
              </c:pt>
              <c:pt idx="308">
                <c:v>4</c:v>
              </c:pt>
              <c:pt idx="309">
                <c:v>4</c:v>
              </c:pt>
              <c:pt idx="310">
                <c:v>4</c:v>
              </c:pt>
              <c:pt idx="311">
                <c:v>4</c:v>
              </c:pt>
              <c:pt idx="312">
                <c:v>4</c:v>
              </c:pt>
              <c:pt idx="313">
                <c:v>4</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4</c:v>
              </c:pt>
              <c:pt idx="360">
                <c:v>4</c:v>
              </c:pt>
              <c:pt idx="361">
                <c:v>4</c:v>
              </c:pt>
              <c:pt idx="362">
                <c:v>4</c:v>
              </c:pt>
              <c:pt idx="363">
                <c:v>4</c:v>
              </c:pt>
              <c:pt idx="364">
                <c:v>4</c:v>
              </c:pt>
              <c:pt idx="365">
                <c:v>4</c:v>
              </c:pt>
              <c:pt idx="366">
                <c:v>4</c:v>
              </c:pt>
              <c:pt idx="367">
                <c:v>4</c:v>
              </c:pt>
              <c:pt idx="368">
                <c:v>4</c:v>
              </c:pt>
              <c:pt idx="369">
                <c:v>4</c:v>
              </c:pt>
              <c:pt idx="370">
                <c:v>4</c:v>
              </c:pt>
              <c:pt idx="371">
                <c:v>4</c:v>
              </c:pt>
              <c:pt idx="372">
                <c:v>4</c:v>
              </c:pt>
              <c:pt idx="373">
                <c:v>4</c:v>
              </c:pt>
              <c:pt idx="374">
                <c:v>4</c:v>
              </c:pt>
              <c:pt idx="375">
                <c:v>4</c:v>
              </c:pt>
              <c:pt idx="376">
                <c:v>4</c:v>
              </c:pt>
              <c:pt idx="377">
                <c:v>4</c:v>
              </c:pt>
              <c:pt idx="378">
                <c:v>4</c:v>
              </c:pt>
              <c:pt idx="379">
                <c:v>4</c:v>
              </c:pt>
              <c:pt idx="380">
                <c:v>4</c:v>
              </c:pt>
              <c:pt idx="381">
                <c:v>4</c:v>
              </c:pt>
              <c:pt idx="382">
                <c:v>4</c:v>
              </c:pt>
              <c:pt idx="383">
                <c:v>4</c:v>
              </c:pt>
              <c:pt idx="384">
                <c:v>4</c:v>
              </c:pt>
              <c:pt idx="385">
                <c:v>4</c:v>
              </c:pt>
              <c:pt idx="386">
                <c:v>4</c:v>
              </c:pt>
              <c:pt idx="387">
                <c:v>4</c:v>
              </c:pt>
              <c:pt idx="388">
                <c:v>4</c:v>
              </c:pt>
              <c:pt idx="389">
                <c:v>4</c:v>
              </c:pt>
              <c:pt idx="390">
                <c:v>4</c:v>
              </c:pt>
              <c:pt idx="391">
                <c:v>4</c:v>
              </c:pt>
              <c:pt idx="392">
                <c:v>4</c:v>
              </c:pt>
              <c:pt idx="393">
                <c:v>4</c:v>
              </c:pt>
              <c:pt idx="394">
                <c:v>4</c:v>
              </c:pt>
              <c:pt idx="395">
                <c:v>4</c:v>
              </c:pt>
              <c:pt idx="396">
                <c:v>4</c:v>
              </c:pt>
              <c:pt idx="397">
                <c:v>4</c:v>
              </c:pt>
              <c:pt idx="398">
                <c:v>4</c:v>
              </c:pt>
              <c:pt idx="399">
                <c:v>4</c:v>
              </c:pt>
              <c:pt idx="400">
                <c:v>4</c:v>
              </c:pt>
              <c:pt idx="401">
                <c:v>4</c:v>
              </c:pt>
              <c:pt idx="402">
                <c:v>4</c:v>
              </c:pt>
              <c:pt idx="403">
                <c:v>4</c:v>
              </c:pt>
              <c:pt idx="404">
                <c:v>4</c:v>
              </c:pt>
              <c:pt idx="405">
                <c:v>4</c:v>
              </c:pt>
              <c:pt idx="406">
                <c:v>4</c:v>
              </c:pt>
              <c:pt idx="407">
                <c:v>4</c:v>
              </c:pt>
              <c:pt idx="408">
                <c:v>4</c:v>
              </c:pt>
              <c:pt idx="409">
                <c:v>4</c:v>
              </c:pt>
              <c:pt idx="410">
                <c:v>4</c:v>
              </c:pt>
              <c:pt idx="411">
                <c:v>4</c:v>
              </c:pt>
              <c:pt idx="412">
                <c:v>4</c:v>
              </c:pt>
              <c:pt idx="413">
                <c:v>4</c:v>
              </c:pt>
              <c:pt idx="414">
                <c:v>4</c:v>
              </c:pt>
              <c:pt idx="415">
                <c:v>4</c:v>
              </c:pt>
              <c:pt idx="416">
                <c:v>4</c:v>
              </c:pt>
              <c:pt idx="417">
                <c:v>4</c:v>
              </c:pt>
              <c:pt idx="418">
                <c:v>4</c:v>
              </c:pt>
              <c:pt idx="419">
                <c:v>4</c:v>
              </c:pt>
              <c:pt idx="420">
                <c:v>4</c:v>
              </c:pt>
              <c:pt idx="421">
                <c:v>4</c:v>
              </c:pt>
              <c:pt idx="422">
                <c:v>4</c:v>
              </c:pt>
              <c:pt idx="423">
                <c:v>4</c:v>
              </c:pt>
              <c:pt idx="424">
                <c:v>4</c:v>
              </c:pt>
              <c:pt idx="425">
                <c:v>4</c:v>
              </c:pt>
              <c:pt idx="426">
                <c:v>4</c:v>
              </c:pt>
              <c:pt idx="427">
                <c:v>4</c:v>
              </c:pt>
              <c:pt idx="428">
                <c:v>4</c:v>
              </c:pt>
              <c:pt idx="429">
                <c:v>4</c:v>
              </c:pt>
              <c:pt idx="430">
                <c:v>4</c:v>
              </c:pt>
              <c:pt idx="431">
                <c:v>4</c:v>
              </c:pt>
              <c:pt idx="432">
                <c:v>4</c:v>
              </c:pt>
              <c:pt idx="433">
                <c:v>4</c:v>
              </c:pt>
              <c:pt idx="434">
                <c:v>4</c:v>
              </c:pt>
              <c:pt idx="435">
                <c:v>4</c:v>
              </c:pt>
              <c:pt idx="436">
                <c:v>4</c:v>
              </c:pt>
              <c:pt idx="437">
                <c:v>4</c:v>
              </c:pt>
              <c:pt idx="438">
                <c:v>4</c:v>
              </c:pt>
              <c:pt idx="439">
                <c:v>4</c:v>
              </c:pt>
              <c:pt idx="440">
                <c:v>4</c:v>
              </c:pt>
              <c:pt idx="441">
                <c:v>4</c:v>
              </c:pt>
              <c:pt idx="442">
                <c:v>4</c:v>
              </c:pt>
              <c:pt idx="443">
                <c:v>4</c:v>
              </c:pt>
              <c:pt idx="444">
                <c:v>4</c:v>
              </c:pt>
              <c:pt idx="445">
                <c:v>4</c:v>
              </c:pt>
              <c:pt idx="446">
                <c:v>4</c:v>
              </c:pt>
              <c:pt idx="447">
                <c:v>4</c:v>
              </c:pt>
              <c:pt idx="448">
                <c:v>4</c:v>
              </c:pt>
              <c:pt idx="449">
                <c:v>4</c:v>
              </c:pt>
              <c:pt idx="450">
                <c:v>4</c:v>
              </c:pt>
              <c:pt idx="451">
                <c:v>4</c:v>
              </c:pt>
              <c:pt idx="452">
                <c:v>4</c:v>
              </c:pt>
              <c:pt idx="453">
                <c:v>4</c:v>
              </c:pt>
              <c:pt idx="454">
                <c:v>4</c:v>
              </c:pt>
              <c:pt idx="455">
                <c:v>4</c:v>
              </c:pt>
              <c:pt idx="456">
                <c:v>4</c:v>
              </c:pt>
              <c:pt idx="457">
                <c:v>4</c:v>
              </c:pt>
              <c:pt idx="458">
                <c:v>4</c:v>
              </c:pt>
              <c:pt idx="459">
                <c:v>4</c:v>
              </c:pt>
              <c:pt idx="460">
                <c:v>4</c:v>
              </c:pt>
              <c:pt idx="461">
                <c:v>4</c:v>
              </c:pt>
              <c:pt idx="462">
                <c:v>4</c:v>
              </c:pt>
              <c:pt idx="463">
                <c:v>4</c:v>
              </c:pt>
              <c:pt idx="464">
                <c:v>4</c:v>
              </c:pt>
              <c:pt idx="465">
                <c:v>4</c:v>
              </c:pt>
              <c:pt idx="466">
                <c:v>4</c:v>
              </c:pt>
              <c:pt idx="467">
                <c:v>4</c:v>
              </c:pt>
              <c:pt idx="468">
                <c:v>4</c:v>
              </c:pt>
              <c:pt idx="469">
                <c:v>4</c:v>
              </c:pt>
              <c:pt idx="470">
                <c:v>4</c:v>
              </c:pt>
              <c:pt idx="471">
                <c:v>4</c:v>
              </c:pt>
              <c:pt idx="472">
                <c:v>4</c:v>
              </c:pt>
              <c:pt idx="473">
                <c:v>4</c:v>
              </c:pt>
              <c:pt idx="474">
                <c:v>4</c:v>
              </c:pt>
              <c:pt idx="475">
                <c:v>4</c:v>
              </c:pt>
              <c:pt idx="476">
                <c:v>4</c:v>
              </c:pt>
              <c:pt idx="477">
                <c:v>4</c:v>
              </c:pt>
              <c:pt idx="478">
                <c:v>4</c:v>
              </c:pt>
              <c:pt idx="479">
                <c:v>4</c:v>
              </c:pt>
              <c:pt idx="480">
                <c:v>4</c:v>
              </c:pt>
              <c:pt idx="481">
                <c:v>4</c:v>
              </c:pt>
              <c:pt idx="482">
                <c:v>4</c:v>
              </c:pt>
              <c:pt idx="483">
                <c:v>4</c:v>
              </c:pt>
              <c:pt idx="484">
                <c:v>4</c:v>
              </c:pt>
              <c:pt idx="485">
                <c:v>4</c:v>
              </c:pt>
              <c:pt idx="486">
                <c:v>4</c:v>
              </c:pt>
              <c:pt idx="487">
                <c:v>4</c:v>
              </c:pt>
              <c:pt idx="488">
                <c:v>4</c:v>
              </c:pt>
              <c:pt idx="489">
                <c:v>4</c:v>
              </c:pt>
              <c:pt idx="490">
                <c:v>4</c:v>
              </c:pt>
              <c:pt idx="491">
                <c:v>4</c:v>
              </c:pt>
              <c:pt idx="492">
                <c:v>4</c:v>
              </c:pt>
              <c:pt idx="493">
                <c:v>4</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4</c:v>
              </c:pt>
              <c:pt idx="540">
                <c:v>4</c:v>
              </c:pt>
              <c:pt idx="541">
                <c:v>4</c:v>
              </c:pt>
              <c:pt idx="542">
                <c:v>4</c:v>
              </c:pt>
              <c:pt idx="543">
                <c:v>4</c:v>
              </c:pt>
              <c:pt idx="544">
                <c:v>4</c:v>
              </c:pt>
              <c:pt idx="545">
                <c:v>4</c:v>
              </c:pt>
              <c:pt idx="546">
                <c:v>4</c:v>
              </c:pt>
              <c:pt idx="547">
                <c:v>4</c:v>
              </c:pt>
              <c:pt idx="548">
                <c:v>4</c:v>
              </c:pt>
              <c:pt idx="549">
                <c:v>4</c:v>
              </c:pt>
              <c:pt idx="550">
                <c:v>4</c:v>
              </c:pt>
              <c:pt idx="551">
                <c:v>4</c:v>
              </c:pt>
              <c:pt idx="552">
                <c:v>4</c:v>
              </c:pt>
              <c:pt idx="553">
                <c:v>4</c:v>
              </c:pt>
              <c:pt idx="554">
                <c:v>4</c:v>
              </c:pt>
              <c:pt idx="555">
                <c:v>4</c:v>
              </c:pt>
              <c:pt idx="556">
                <c:v>4</c:v>
              </c:pt>
              <c:pt idx="557">
                <c:v>4</c:v>
              </c:pt>
              <c:pt idx="558">
                <c:v>4</c:v>
              </c:pt>
              <c:pt idx="559">
                <c:v>4</c:v>
              </c:pt>
              <c:pt idx="560">
                <c:v>4</c:v>
              </c:pt>
              <c:pt idx="561">
                <c:v>4</c:v>
              </c:pt>
              <c:pt idx="562">
                <c:v>4</c:v>
              </c:pt>
              <c:pt idx="563">
                <c:v>4</c:v>
              </c:pt>
              <c:pt idx="564">
                <c:v>4</c:v>
              </c:pt>
              <c:pt idx="565">
                <c:v>4</c:v>
              </c:pt>
              <c:pt idx="566">
                <c:v>4</c:v>
              </c:pt>
              <c:pt idx="567">
                <c:v>4</c:v>
              </c:pt>
              <c:pt idx="568">
                <c:v>4</c:v>
              </c:pt>
              <c:pt idx="569">
                <c:v>4</c:v>
              </c:pt>
              <c:pt idx="570">
                <c:v>4</c:v>
              </c:pt>
              <c:pt idx="571">
                <c:v>4</c:v>
              </c:pt>
              <c:pt idx="572">
                <c:v>4</c:v>
              </c:pt>
              <c:pt idx="573">
                <c:v>4</c:v>
              </c:pt>
              <c:pt idx="574">
                <c:v>4</c:v>
              </c:pt>
              <c:pt idx="575">
                <c:v>4</c:v>
              </c:pt>
              <c:pt idx="576">
                <c:v>4</c:v>
              </c:pt>
              <c:pt idx="577">
                <c:v>4</c:v>
              </c:pt>
              <c:pt idx="578">
                <c:v>4</c:v>
              </c:pt>
              <c:pt idx="579">
                <c:v>4</c:v>
              </c:pt>
              <c:pt idx="580">
                <c:v>4</c:v>
              </c:pt>
              <c:pt idx="581">
                <c:v>4</c:v>
              </c:pt>
              <c:pt idx="582">
                <c:v>4</c:v>
              </c:pt>
              <c:pt idx="583">
                <c:v>4</c:v>
              </c:pt>
              <c:pt idx="584">
                <c:v>4</c:v>
              </c:pt>
              <c:pt idx="585">
                <c:v>4</c:v>
              </c:pt>
              <c:pt idx="586">
                <c:v>4</c:v>
              </c:pt>
              <c:pt idx="587">
                <c:v>4</c:v>
              </c:pt>
              <c:pt idx="588">
                <c:v>4</c:v>
              </c:pt>
              <c:pt idx="589">
                <c:v>4</c:v>
              </c:pt>
              <c:pt idx="590">
                <c:v>4</c:v>
              </c:pt>
              <c:pt idx="591">
                <c:v>4</c:v>
              </c:pt>
              <c:pt idx="592">
                <c:v>4</c:v>
              </c:pt>
              <c:pt idx="593">
                <c:v>4</c:v>
              </c:pt>
              <c:pt idx="594">
                <c:v>4</c:v>
              </c:pt>
              <c:pt idx="595">
                <c:v>4</c:v>
              </c:pt>
              <c:pt idx="596">
                <c:v>4</c:v>
              </c:pt>
              <c:pt idx="597">
                <c:v>4</c:v>
              </c:pt>
              <c:pt idx="598">
                <c:v>4</c:v>
              </c:pt>
              <c:pt idx="599">
                <c:v>4</c:v>
              </c:pt>
              <c:pt idx="600">
                <c:v>4</c:v>
              </c:pt>
              <c:pt idx="601">
                <c:v>4</c:v>
              </c:pt>
              <c:pt idx="602">
                <c:v>4</c:v>
              </c:pt>
              <c:pt idx="603">
                <c:v>4</c:v>
              </c:pt>
              <c:pt idx="604">
                <c:v>4</c:v>
              </c:pt>
              <c:pt idx="605">
                <c:v>4</c:v>
              </c:pt>
              <c:pt idx="606">
                <c:v>4</c:v>
              </c:pt>
              <c:pt idx="607">
                <c:v>4</c:v>
              </c:pt>
              <c:pt idx="608">
                <c:v>4</c:v>
              </c:pt>
              <c:pt idx="609">
                <c:v>4</c:v>
              </c:pt>
              <c:pt idx="610">
                <c:v>4</c:v>
              </c:pt>
              <c:pt idx="611">
                <c:v>4</c:v>
              </c:pt>
              <c:pt idx="612">
                <c:v>4</c:v>
              </c:pt>
              <c:pt idx="613">
                <c:v>4</c:v>
              </c:pt>
              <c:pt idx="614">
                <c:v>4</c:v>
              </c:pt>
              <c:pt idx="615">
                <c:v>4</c:v>
              </c:pt>
              <c:pt idx="616">
                <c:v>4</c:v>
              </c:pt>
              <c:pt idx="617">
                <c:v>4</c:v>
              </c:pt>
              <c:pt idx="618">
                <c:v>4</c:v>
              </c:pt>
              <c:pt idx="619">
                <c:v>4</c:v>
              </c:pt>
              <c:pt idx="620">
                <c:v>4</c:v>
              </c:pt>
              <c:pt idx="621">
                <c:v>4</c:v>
              </c:pt>
              <c:pt idx="622">
                <c:v>4</c:v>
              </c:pt>
              <c:pt idx="623">
                <c:v>4</c:v>
              </c:pt>
              <c:pt idx="624">
                <c:v>4</c:v>
              </c:pt>
              <c:pt idx="625">
                <c:v>4</c:v>
              </c:pt>
              <c:pt idx="626">
                <c:v>4</c:v>
              </c:pt>
              <c:pt idx="627">
                <c:v>4</c:v>
              </c:pt>
              <c:pt idx="628">
                <c:v>4</c:v>
              </c:pt>
              <c:pt idx="629">
                <c:v>4</c:v>
              </c:pt>
              <c:pt idx="630">
                <c:v>4</c:v>
              </c:pt>
              <c:pt idx="631">
                <c:v>4</c:v>
              </c:pt>
              <c:pt idx="632">
                <c:v>4</c:v>
              </c:pt>
              <c:pt idx="633">
                <c:v>4</c:v>
              </c:pt>
              <c:pt idx="634">
                <c:v>4</c:v>
              </c:pt>
              <c:pt idx="635">
                <c:v>4</c:v>
              </c:pt>
              <c:pt idx="636">
                <c:v>4</c:v>
              </c:pt>
              <c:pt idx="637">
                <c:v>4</c:v>
              </c:pt>
              <c:pt idx="638">
                <c:v>4</c:v>
              </c:pt>
              <c:pt idx="639">
                <c:v>4</c:v>
              </c:pt>
              <c:pt idx="640">
                <c:v>4</c:v>
              </c:pt>
              <c:pt idx="641">
                <c:v>4</c:v>
              </c:pt>
              <c:pt idx="642">
                <c:v>4</c:v>
              </c:pt>
              <c:pt idx="643">
                <c:v>4</c:v>
              </c:pt>
              <c:pt idx="644">
                <c:v>4</c:v>
              </c:pt>
              <c:pt idx="645">
                <c:v>4</c:v>
              </c:pt>
              <c:pt idx="646">
                <c:v>4</c:v>
              </c:pt>
              <c:pt idx="647">
                <c:v>4</c:v>
              </c:pt>
              <c:pt idx="648">
                <c:v>4</c:v>
              </c:pt>
              <c:pt idx="649">
                <c:v>4</c:v>
              </c:pt>
              <c:pt idx="650">
                <c:v>4</c:v>
              </c:pt>
              <c:pt idx="651">
                <c:v>4</c:v>
              </c:pt>
              <c:pt idx="652">
                <c:v>4</c:v>
              </c:pt>
              <c:pt idx="653">
                <c:v>4</c:v>
              </c:pt>
              <c:pt idx="654">
                <c:v>4</c:v>
              </c:pt>
              <c:pt idx="655">
                <c:v>4</c:v>
              </c:pt>
              <c:pt idx="656">
                <c:v>4</c:v>
              </c:pt>
              <c:pt idx="657">
                <c:v>4</c:v>
              </c:pt>
              <c:pt idx="658">
                <c:v>4</c:v>
              </c:pt>
              <c:pt idx="659">
                <c:v>4</c:v>
              </c:pt>
              <c:pt idx="660">
                <c:v>4</c:v>
              </c:pt>
              <c:pt idx="661">
                <c:v>4</c:v>
              </c:pt>
              <c:pt idx="662">
                <c:v>4</c:v>
              </c:pt>
              <c:pt idx="663">
                <c:v>4</c:v>
              </c:pt>
              <c:pt idx="664">
                <c:v>4</c:v>
              </c:pt>
              <c:pt idx="665">
                <c:v>4</c:v>
              </c:pt>
              <c:pt idx="666">
                <c:v>4</c:v>
              </c:pt>
              <c:pt idx="667">
                <c:v>4</c:v>
              </c:pt>
              <c:pt idx="668">
                <c:v>4</c:v>
              </c:pt>
              <c:pt idx="669">
                <c:v>4</c:v>
              </c:pt>
              <c:pt idx="670">
                <c:v>4</c:v>
              </c:pt>
              <c:pt idx="671">
                <c:v>4</c:v>
              </c:pt>
              <c:pt idx="672">
                <c:v>4</c:v>
              </c:pt>
              <c:pt idx="673">
                <c:v>4</c:v>
              </c:pt>
              <c:pt idx="674">
                <c:v>4</c:v>
              </c:pt>
              <c:pt idx="675">
                <c:v>4</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4</c:v>
              </c:pt>
              <c:pt idx="700">
                <c:v>4</c:v>
              </c:pt>
              <c:pt idx="701">
                <c:v>4</c:v>
              </c:pt>
              <c:pt idx="702">
                <c:v>4</c:v>
              </c:pt>
              <c:pt idx="703">
                <c:v>4</c:v>
              </c:pt>
              <c:pt idx="704">
                <c:v>4</c:v>
              </c:pt>
              <c:pt idx="705">
                <c:v>4</c:v>
              </c:pt>
              <c:pt idx="706">
                <c:v>4</c:v>
              </c:pt>
              <c:pt idx="707">
                <c:v>4</c:v>
              </c:pt>
              <c:pt idx="708">
                <c:v>4</c:v>
              </c:pt>
              <c:pt idx="709">
                <c:v>4</c:v>
              </c:pt>
              <c:pt idx="710">
                <c:v>4</c:v>
              </c:pt>
            </c:numLit>
          </c:yVal>
          <c:smooth val="0"/>
        </c:ser>
        <c:ser>
          <c:idx val="1"/>
          <c:order val="1"/>
          <c:tx>
            <c:v>First order</c:v>
          </c:tx>
          <c:spPr>
            <a:ln>
              <a:noFill/>
            </a:ln>
          </c:spPr>
          <c:marker>
            <c:symbol val="circle"/>
            <c:size val="5"/>
          </c:marker>
          <c:xVal>
            <c:numLit>
              <c:formatCode>General</c:formatCode>
              <c:ptCount val="289"/>
              <c:pt idx="0">
                <c:v>0</c:v>
              </c:pt>
              <c:pt idx="1">
                <c:v>1.1574069503694773E-5</c:v>
              </c:pt>
              <c:pt idx="2">
                <c:v>2.314814628334716E-5</c:v>
              </c:pt>
              <c:pt idx="3">
                <c:v>3.4722223062999547E-5</c:v>
              </c:pt>
              <c:pt idx="4">
                <c:v>4.6296292566694319E-5</c:v>
              </c:pt>
              <c:pt idx="5">
                <c:v>5.7870369346346706E-5</c:v>
              </c:pt>
              <c:pt idx="6">
                <c:v>6.9444438850041479E-5</c:v>
              </c:pt>
              <c:pt idx="7">
                <c:v>8.1018515629693866E-5</c:v>
              </c:pt>
              <c:pt idx="8">
                <c:v>9.2592592409346253E-5</c:v>
              </c:pt>
              <c:pt idx="9">
                <c:v>1.0416666191304103E-4</c:v>
              </c:pt>
              <c:pt idx="10">
                <c:v>1.1574073869269341E-4</c:v>
              </c:pt>
              <c:pt idx="11">
                <c:v>1.273148154723458E-4</c:v>
              </c:pt>
              <c:pt idx="12">
                <c:v>1.3888888497604057E-4</c:v>
              </c:pt>
              <c:pt idx="13">
                <c:v>1.5046296175569296E-4</c:v>
              </c:pt>
              <c:pt idx="14">
                <c:v>1.6203703853534535E-4</c:v>
              </c:pt>
              <c:pt idx="15">
                <c:v>1.7361110803904012E-4</c:v>
              </c:pt>
              <c:pt idx="16">
                <c:v>1.8518518481869251E-4</c:v>
              </c:pt>
              <c:pt idx="17">
                <c:v>1.9675925432238728E-4</c:v>
              </c:pt>
              <c:pt idx="18">
                <c:v>2.0833333110203966E-4</c:v>
              </c:pt>
              <c:pt idx="19">
                <c:v>2.1990740788169205E-4</c:v>
              </c:pt>
              <c:pt idx="20">
                <c:v>2.3148147738538682E-4</c:v>
              </c:pt>
              <c:pt idx="21">
                <c:v>2.4305555416503921E-4</c:v>
              </c:pt>
              <c:pt idx="22">
                <c:v>2.546296309446916E-4</c:v>
              </c:pt>
              <c:pt idx="23">
                <c:v>2.6620370044838637E-4</c:v>
              </c:pt>
              <c:pt idx="24">
                <c:v>2.7777777722803876E-4</c:v>
              </c:pt>
              <c:pt idx="25">
                <c:v>2.8935184673173353E-4</c:v>
              </c:pt>
              <c:pt idx="26">
                <c:v>3.0092592351138592E-4</c:v>
              </c:pt>
              <c:pt idx="27">
                <c:v>3.125000002910383E-4</c:v>
              </c:pt>
              <c:pt idx="28">
                <c:v>3.2407406979473308E-4</c:v>
              </c:pt>
              <c:pt idx="29">
                <c:v>3.3564814657438546E-4</c:v>
              </c:pt>
              <c:pt idx="30">
                <c:v>3.4722222335403785E-4</c:v>
              </c:pt>
              <c:pt idx="31">
                <c:v>3.5879629285773262E-4</c:v>
              </c:pt>
              <c:pt idx="32">
                <c:v>3.7037036963738501E-4</c:v>
              </c:pt>
              <c:pt idx="33">
                <c:v>3.8194443914107978E-4</c:v>
              </c:pt>
              <c:pt idx="34">
                <c:v>3.9351851592073217E-4</c:v>
              </c:pt>
              <c:pt idx="35">
                <c:v>4.0509259270038456E-4</c:v>
              </c:pt>
              <c:pt idx="36">
                <c:v>4.1666666220407933E-4</c:v>
              </c:pt>
              <c:pt idx="37">
                <c:v>4.2824073898373172E-4</c:v>
              </c:pt>
              <c:pt idx="38">
                <c:v>4.398148157633841E-4</c:v>
              </c:pt>
              <c:pt idx="39">
                <c:v>4.5138888526707888E-4</c:v>
              </c:pt>
              <c:pt idx="40">
                <c:v>4.6296296204673126E-4</c:v>
              </c:pt>
              <c:pt idx="41">
                <c:v>4.7453703155042604E-4</c:v>
              </c:pt>
              <c:pt idx="42">
                <c:v>4.8611110833007842E-4</c:v>
              </c:pt>
              <c:pt idx="43">
                <c:v>4.9768518510973081E-4</c:v>
              </c:pt>
              <c:pt idx="44">
                <c:v>5.0925925461342558E-4</c:v>
              </c:pt>
              <c:pt idx="45">
                <c:v>5.2083333139307797E-4</c:v>
              </c:pt>
              <c:pt idx="46">
                <c:v>5.3240740817273036E-4</c:v>
              </c:pt>
              <c:pt idx="47">
                <c:v>5.4398147767642513E-4</c:v>
              </c:pt>
              <c:pt idx="48">
                <c:v>5.5555555445607752E-4</c:v>
              </c:pt>
              <c:pt idx="49">
                <c:v>5.6712962395977229E-4</c:v>
              </c:pt>
              <c:pt idx="50">
                <c:v>5.7870370073942468E-4</c:v>
              </c:pt>
              <c:pt idx="51">
                <c:v>5.9027777751907706E-4</c:v>
              </c:pt>
              <c:pt idx="52">
                <c:v>6.0185184702277184E-4</c:v>
              </c:pt>
              <c:pt idx="53">
                <c:v>6.1342592380242422E-4</c:v>
              </c:pt>
              <c:pt idx="54">
                <c:v>6.2500000058207661E-4</c:v>
              </c:pt>
              <c:pt idx="55">
                <c:v>6.3657407008577138E-4</c:v>
              </c:pt>
              <c:pt idx="56">
                <c:v>6.4814814686542377E-4</c:v>
              </c:pt>
              <c:pt idx="57">
                <c:v>6.5972222364507616E-4</c:v>
              </c:pt>
              <c:pt idx="58">
                <c:v>6.7129629314877093E-4</c:v>
              </c:pt>
              <c:pt idx="59">
                <c:v>6.8287036992842332E-4</c:v>
              </c:pt>
              <c:pt idx="60">
                <c:v>6.9444443943211809E-4</c:v>
              </c:pt>
              <c:pt idx="61">
                <c:v>7.0601851621177047E-4</c:v>
              </c:pt>
              <c:pt idx="62">
                <c:v>7.1759259299142286E-4</c:v>
              </c:pt>
              <c:pt idx="63">
                <c:v>7.2916666249511763E-4</c:v>
              </c:pt>
              <c:pt idx="64">
                <c:v>7.4074073927477002E-4</c:v>
              </c:pt>
              <c:pt idx="65">
                <c:v>7.5231481605442241E-4</c:v>
              </c:pt>
              <c:pt idx="66">
                <c:v>7.6388888555811718E-4</c:v>
              </c:pt>
              <c:pt idx="67">
                <c:v>7.7546296233776957E-4</c:v>
              </c:pt>
              <c:pt idx="68">
                <c:v>7.8703703184146434E-4</c:v>
              </c:pt>
              <c:pt idx="69">
                <c:v>7.9861110862111673E-4</c:v>
              </c:pt>
              <c:pt idx="70">
                <c:v>8.1018518540076911E-4</c:v>
              </c:pt>
              <c:pt idx="71">
                <c:v>8.2175925490446389E-4</c:v>
              </c:pt>
              <c:pt idx="72">
                <c:v>8.3333333168411627E-4</c:v>
              </c:pt>
              <c:pt idx="73">
                <c:v>8.4490740846376866E-4</c:v>
              </c:pt>
              <c:pt idx="74">
                <c:v>8.5648147796746343E-4</c:v>
              </c:pt>
              <c:pt idx="75">
                <c:v>8.6805555474711582E-4</c:v>
              </c:pt>
              <c:pt idx="76">
                <c:v>8.7962962425081059E-4</c:v>
              </c:pt>
              <c:pt idx="77">
                <c:v>8.9120370103046298E-4</c:v>
              </c:pt>
              <c:pt idx="78">
                <c:v>9.0277777781011537E-4</c:v>
              </c:pt>
              <c:pt idx="79">
                <c:v>9.1435184731381014E-4</c:v>
              </c:pt>
              <c:pt idx="80">
                <c:v>9.2592592409346253E-4</c:v>
              </c:pt>
              <c:pt idx="81">
                <c:v>9.3750000087311491E-4</c:v>
              </c:pt>
              <c:pt idx="82">
                <c:v>9.4907407037680969E-4</c:v>
              </c:pt>
              <c:pt idx="83">
                <c:v>9.6064814715646207E-4</c:v>
              </c:pt>
              <c:pt idx="84">
                <c:v>9.7222221666015685E-4</c:v>
              </c:pt>
              <c:pt idx="85">
                <c:v>9.8379629343980923E-4</c:v>
              </c:pt>
              <c:pt idx="86">
                <c:v>9.9537037021946162E-4</c:v>
              </c:pt>
              <c:pt idx="87">
                <c:v>1.0069444397231564E-3</c:v>
              </c:pt>
              <c:pt idx="88">
                <c:v>1.0185185165028088E-3</c:v>
              </c:pt>
              <c:pt idx="89">
                <c:v>1.0300925932824612E-3</c:v>
              </c:pt>
              <c:pt idx="90">
                <c:v>1.0416666627861559E-3</c:v>
              </c:pt>
              <c:pt idx="91">
                <c:v>1.0532407395658083E-3</c:v>
              </c:pt>
              <c:pt idx="92">
                <c:v>1.0648148163454607E-3</c:v>
              </c:pt>
              <c:pt idx="93">
                <c:v>1.0763888858491555E-3</c:v>
              </c:pt>
              <c:pt idx="94">
                <c:v>1.0879629626288079E-3</c:v>
              </c:pt>
              <c:pt idx="95">
                <c:v>1.0995370321325026E-3</c:v>
              </c:pt>
              <c:pt idx="96">
                <c:v>1.111111108912155E-3</c:v>
              </c:pt>
              <c:pt idx="97">
                <c:v>1.1226851856918074E-3</c:v>
              </c:pt>
              <c:pt idx="98">
                <c:v>1.1342592551955022E-3</c:v>
              </c:pt>
              <c:pt idx="99">
                <c:v>1.1458333319751546E-3</c:v>
              </c:pt>
              <c:pt idx="100">
                <c:v>1.157407408754807E-3</c:v>
              </c:pt>
              <c:pt idx="101">
                <c:v>1.1689814782585017E-3</c:v>
              </c:pt>
              <c:pt idx="102">
                <c:v>1.1805555550381541E-3</c:v>
              </c:pt>
              <c:pt idx="103">
                <c:v>1.1921296245418489E-3</c:v>
              </c:pt>
              <c:pt idx="104">
                <c:v>1.2037037013215013E-3</c:v>
              </c:pt>
              <c:pt idx="105">
                <c:v>1.2152777781011537E-3</c:v>
              </c:pt>
              <c:pt idx="106">
                <c:v>1.2268518476048484E-3</c:v>
              </c:pt>
              <c:pt idx="107">
                <c:v>1.2384259243845008E-3</c:v>
              </c:pt>
              <c:pt idx="108">
                <c:v>1.2500000011641532E-3</c:v>
              </c:pt>
              <c:pt idx="109">
                <c:v>1.261574070667848E-3</c:v>
              </c:pt>
              <c:pt idx="110">
                <c:v>1.2731481474475004E-3</c:v>
              </c:pt>
              <c:pt idx="111">
                <c:v>1.2847222169511952E-3</c:v>
              </c:pt>
              <c:pt idx="112">
                <c:v>1.2962962937308475E-3</c:v>
              </c:pt>
              <c:pt idx="113">
                <c:v>1.3078703705104999E-3</c:v>
              </c:pt>
              <c:pt idx="114">
                <c:v>1.3194444400141947E-3</c:v>
              </c:pt>
              <c:pt idx="115">
                <c:v>1.3310185167938471E-3</c:v>
              </c:pt>
              <c:pt idx="116">
                <c:v>1.3425925935734995E-3</c:v>
              </c:pt>
              <c:pt idx="117">
                <c:v>1.3541666630771942E-3</c:v>
              </c:pt>
              <c:pt idx="118">
                <c:v>1.3657407398568466E-3</c:v>
              </c:pt>
              <c:pt idx="119">
                <c:v>1.3773148093605414E-3</c:v>
              </c:pt>
              <c:pt idx="120">
                <c:v>1.3888888861401938E-3</c:v>
              </c:pt>
              <c:pt idx="121">
                <c:v>1.4004629629198462E-3</c:v>
              </c:pt>
              <c:pt idx="122">
                <c:v>1.4120370324235409E-3</c:v>
              </c:pt>
              <c:pt idx="123">
                <c:v>1.4236111092031933E-3</c:v>
              </c:pt>
              <c:pt idx="124">
                <c:v>1.4351851859828457E-3</c:v>
              </c:pt>
              <c:pt idx="125">
                <c:v>1.4467592554865405E-3</c:v>
              </c:pt>
              <c:pt idx="126">
                <c:v>1.4583333322661929E-3</c:v>
              </c:pt>
              <c:pt idx="127">
                <c:v>1.4699074017698877E-3</c:v>
              </c:pt>
              <c:pt idx="128">
                <c:v>1.48148147854954E-3</c:v>
              </c:pt>
              <c:pt idx="129">
                <c:v>1.4930555553291924E-3</c:v>
              </c:pt>
              <c:pt idx="130">
                <c:v>1.5046296248328872E-3</c:v>
              </c:pt>
              <c:pt idx="131">
                <c:v>1.5162037016125396E-3</c:v>
              </c:pt>
              <c:pt idx="132">
                <c:v>1.527777778392192E-3</c:v>
              </c:pt>
              <c:pt idx="133">
                <c:v>1.5393518478958867E-3</c:v>
              </c:pt>
              <c:pt idx="134">
                <c:v>1.5509259246755391E-3</c:v>
              </c:pt>
              <c:pt idx="135">
                <c:v>1.5625000014551915E-3</c:v>
              </c:pt>
              <c:pt idx="136">
                <c:v>1.5740740709588863E-3</c:v>
              </c:pt>
              <c:pt idx="137">
                <c:v>1.5856481477385387E-3</c:v>
              </c:pt>
              <c:pt idx="138">
                <c:v>1.5972222172422335E-3</c:v>
              </c:pt>
              <c:pt idx="139">
                <c:v>1.6087962940218858E-3</c:v>
              </c:pt>
              <c:pt idx="140">
                <c:v>1.6203703708015382E-3</c:v>
              </c:pt>
              <c:pt idx="141">
                <c:v>1.631944440305233E-3</c:v>
              </c:pt>
              <c:pt idx="142">
                <c:v>1.6435185170848854E-3</c:v>
              </c:pt>
              <c:pt idx="143">
                <c:v>1.6550925938645378E-3</c:v>
              </c:pt>
              <c:pt idx="144">
                <c:v>1.6666666633682325E-3</c:v>
              </c:pt>
              <c:pt idx="145">
                <c:v>1.6782407401478849E-3</c:v>
              </c:pt>
              <c:pt idx="146">
                <c:v>1.6898148096515797E-3</c:v>
              </c:pt>
              <c:pt idx="147">
                <c:v>1.7013888864312321E-3</c:v>
              </c:pt>
              <c:pt idx="148">
                <c:v>1.7129629632108845E-3</c:v>
              </c:pt>
              <c:pt idx="149">
                <c:v>1.7245370327145793E-3</c:v>
              </c:pt>
              <c:pt idx="150">
                <c:v>1.7361111094942316E-3</c:v>
              </c:pt>
              <c:pt idx="151">
                <c:v>1.747685186273884E-3</c:v>
              </c:pt>
              <c:pt idx="152">
                <c:v>1.7592592557775788E-3</c:v>
              </c:pt>
              <c:pt idx="153">
                <c:v>1.7708333325572312E-3</c:v>
              </c:pt>
              <c:pt idx="154">
                <c:v>1.782407402060926E-3</c:v>
              </c:pt>
              <c:pt idx="155">
                <c:v>1.7939814788405783E-3</c:v>
              </c:pt>
              <c:pt idx="156">
                <c:v>1.8055555556202307E-3</c:v>
              </c:pt>
              <c:pt idx="157">
                <c:v>1.8171296251239255E-3</c:v>
              </c:pt>
              <c:pt idx="158">
                <c:v>1.8287037019035779E-3</c:v>
              </c:pt>
              <c:pt idx="159">
                <c:v>1.8402777786832303E-3</c:v>
              </c:pt>
              <c:pt idx="160">
                <c:v>1.8518518481869251E-3</c:v>
              </c:pt>
              <c:pt idx="161">
                <c:v>1.8634259249665774E-3</c:v>
              </c:pt>
              <c:pt idx="162">
                <c:v>1.8749999944702722E-3</c:v>
              </c:pt>
              <c:pt idx="163">
                <c:v>1.8865740712499246E-3</c:v>
              </c:pt>
              <c:pt idx="164">
                <c:v>1.898148148029577E-3</c:v>
              </c:pt>
              <c:pt idx="165">
                <c:v>1.9097222175332718E-3</c:v>
              </c:pt>
              <c:pt idx="166">
                <c:v>1.9212962943129241E-3</c:v>
              </c:pt>
              <c:pt idx="167">
                <c:v>1.9328703710925765E-3</c:v>
              </c:pt>
              <c:pt idx="168">
                <c:v>1.9444444405962713E-3</c:v>
              </c:pt>
              <c:pt idx="169">
                <c:v>1.9560185173759237E-3</c:v>
              </c:pt>
              <c:pt idx="170">
                <c:v>1.9675925868796185E-3</c:v>
              </c:pt>
              <c:pt idx="171">
                <c:v>1.9791666636592709E-3</c:v>
              </c:pt>
              <c:pt idx="172">
                <c:v>1.9907407404389232E-3</c:v>
              </c:pt>
              <c:pt idx="173">
                <c:v>2.002314809942618E-3</c:v>
              </c:pt>
              <c:pt idx="174">
                <c:v>2.0138888867222704E-3</c:v>
              </c:pt>
              <c:pt idx="175">
                <c:v>2.0254629635019228E-3</c:v>
              </c:pt>
              <c:pt idx="176">
                <c:v>2.0370370330056176E-3</c:v>
              </c:pt>
              <c:pt idx="177">
                <c:v>2.0486111097852699E-3</c:v>
              </c:pt>
              <c:pt idx="178">
                <c:v>2.0601851865649223E-3</c:v>
              </c:pt>
              <c:pt idx="179">
                <c:v>2.0717592560686171E-3</c:v>
              </c:pt>
              <c:pt idx="180">
                <c:v>2.0833333328482695E-3</c:v>
              </c:pt>
              <c:pt idx="181">
                <c:v>2.0949074023519643E-3</c:v>
              </c:pt>
              <c:pt idx="182">
                <c:v>2.1064814791316167E-3</c:v>
              </c:pt>
              <c:pt idx="183">
                <c:v>2.118055555911269E-3</c:v>
              </c:pt>
              <c:pt idx="184">
                <c:v>2.1296296254149638E-3</c:v>
              </c:pt>
              <c:pt idx="185">
                <c:v>2.1412037021946162E-3</c:v>
              </c:pt>
              <c:pt idx="186">
                <c:v>2.1527777789742686E-3</c:v>
              </c:pt>
              <c:pt idx="187">
                <c:v>2.1643518484779634E-3</c:v>
              </c:pt>
              <c:pt idx="188">
                <c:v>2.1759259252576157E-3</c:v>
              </c:pt>
              <c:pt idx="189">
                <c:v>2.1874999947613105E-3</c:v>
              </c:pt>
              <c:pt idx="190">
                <c:v>2.1990740715409629E-3</c:v>
              </c:pt>
              <c:pt idx="191">
                <c:v>2.2106481483206153E-3</c:v>
              </c:pt>
              <c:pt idx="192">
                <c:v>2.2222222178243101E-3</c:v>
              </c:pt>
              <c:pt idx="193">
                <c:v>2.2337962946039625E-3</c:v>
              </c:pt>
              <c:pt idx="194">
                <c:v>2.2453703713836148E-3</c:v>
              </c:pt>
              <c:pt idx="195">
                <c:v>2.2569444408873096E-3</c:v>
              </c:pt>
              <c:pt idx="196">
                <c:v>2.268518517666962E-3</c:v>
              </c:pt>
              <c:pt idx="197">
                <c:v>2.2800925871706568E-3</c:v>
              </c:pt>
              <c:pt idx="198">
                <c:v>2.2916666639503092E-3</c:v>
              </c:pt>
              <c:pt idx="199">
                <c:v>2.3032407407299615E-3</c:v>
              </c:pt>
              <c:pt idx="200">
                <c:v>2.3148148102336563E-3</c:v>
              </c:pt>
              <c:pt idx="201">
                <c:v>2.3263888870133087E-3</c:v>
              </c:pt>
              <c:pt idx="202">
                <c:v>2.3379629637929611E-3</c:v>
              </c:pt>
              <c:pt idx="203">
                <c:v>2.3495370332966559E-3</c:v>
              </c:pt>
              <c:pt idx="204">
                <c:v>2.3611111100763083E-3</c:v>
              </c:pt>
              <c:pt idx="205">
                <c:v>2.372685179580003E-3</c:v>
              </c:pt>
              <c:pt idx="206">
                <c:v>2.3842592563596554E-3</c:v>
              </c:pt>
              <c:pt idx="207">
                <c:v>2.3958333331393078E-3</c:v>
              </c:pt>
              <c:pt idx="208">
                <c:v>2.4074074026430026E-3</c:v>
              </c:pt>
              <c:pt idx="209">
                <c:v>2.418981479422655E-3</c:v>
              </c:pt>
              <c:pt idx="210">
                <c:v>2.4305555562023073E-3</c:v>
              </c:pt>
              <c:pt idx="211">
                <c:v>2.4421296257060021E-3</c:v>
              </c:pt>
              <c:pt idx="212">
                <c:v>2.4537037024856545E-3</c:v>
              </c:pt>
              <c:pt idx="213">
                <c:v>2.4652777792653069E-3</c:v>
              </c:pt>
              <c:pt idx="214">
                <c:v>2.4768518487690017E-3</c:v>
              </c:pt>
              <c:pt idx="215">
                <c:v>2.488425925548654E-3</c:v>
              </c:pt>
              <c:pt idx="216">
                <c:v>2.4999999950523488E-3</c:v>
              </c:pt>
              <c:pt idx="217">
                <c:v>2.5115740718320012E-3</c:v>
              </c:pt>
              <c:pt idx="218">
                <c:v>2.5231481486116536E-3</c:v>
              </c:pt>
              <c:pt idx="219">
                <c:v>2.5347222181153484E-3</c:v>
              </c:pt>
              <c:pt idx="220">
                <c:v>2.5462962948950008E-3</c:v>
              </c:pt>
              <c:pt idx="221">
                <c:v>2.5578703716746531E-3</c:v>
              </c:pt>
              <c:pt idx="222">
                <c:v>2.5694444411783479E-3</c:v>
              </c:pt>
              <c:pt idx="223">
                <c:v>2.5810185179580003E-3</c:v>
              </c:pt>
              <c:pt idx="224">
                <c:v>2.5925925874616951E-3</c:v>
              </c:pt>
              <c:pt idx="225">
                <c:v>2.6041666642413475E-3</c:v>
              </c:pt>
              <c:pt idx="226">
                <c:v>2.6157407410209998E-3</c:v>
              </c:pt>
              <c:pt idx="227">
                <c:v>2.6273148105246946E-3</c:v>
              </c:pt>
              <c:pt idx="228">
                <c:v>2.638888887304347E-3</c:v>
              </c:pt>
              <c:pt idx="229">
                <c:v>2.6504629640839994E-3</c:v>
              </c:pt>
              <c:pt idx="230">
                <c:v>2.6620370335876942E-3</c:v>
              </c:pt>
              <c:pt idx="231">
                <c:v>2.6736111103673466E-3</c:v>
              </c:pt>
              <c:pt idx="232">
                <c:v>2.6851851798710413E-3</c:v>
              </c:pt>
              <c:pt idx="233">
                <c:v>2.6967592566506937E-3</c:v>
              </c:pt>
              <c:pt idx="234">
                <c:v>2.7083333334303461E-3</c:v>
              </c:pt>
              <c:pt idx="235">
                <c:v>2.7199074029340409E-3</c:v>
              </c:pt>
              <c:pt idx="236">
                <c:v>2.7314814797136933E-3</c:v>
              </c:pt>
              <c:pt idx="237">
                <c:v>2.7430555564933456E-3</c:v>
              </c:pt>
              <c:pt idx="238">
                <c:v>2.7546296259970404E-3</c:v>
              </c:pt>
              <c:pt idx="239">
                <c:v>2.7662037027766928E-3</c:v>
              </c:pt>
              <c:pt idx="240">
                <c:v>2.7777777722803876E-3</c:v>
              </c:pt>
              <c:pt idx="241">
                <c:v>2.78935184906004E-3</c:v>
              </c:pt>
              <c:pt idx="242">
                <c:v>2.8009259258396924E-3</c:v>
              </c:pt>
              <c:pt idx="243">
                <c:v>2.8124999953433871E-3</c:v>
              </c:pt>
              <c:pt idx="244">
                <c:v>2.8240740721230395E-3</c:v>
              </c:pt>
              <c:pt idx="245">
                <c:v>2.8356481489026919E-3</c:v>
              </c:pt>
              <c:pt idx="246">
                <c:v>2.8472222184063867E-3</c:v>
              </c:pt>
              <c:pt idx="247">
                <c:v>2.8587962951860391E-3</c:v>
              </c:pt>
              <c:pt idx="248">
                <c:v>2.8703703646897338E-3</c:v>
              </c:pt>
              <c:pt idx="249">
                <c:v>2.8819444414693862E-3</c:v>
              </c:pt>
              <c:pt idx="250">
                <c:v>2.8935185182490386E-3</c:v>
              </c:pt>
              <c:pt idx="251">
                <c:v>2.9050925877527334E-3</c:v>
              </c:pt>
              <c:pt idx="252">
                <c:v>2.9166666645323858E-3</c:v>
              </c:pt>
              <c:pt idx="253">
                <c:v>2.9282407413120382E-3</c:v>
              </c:pt>
              <c:pt idx="254">
                <c:v>2.9398148108157329E-3</c:v>
              </c:pt>
              <c:pt idx="255">
                <c:v>2.9513888875953853E-3</c:v>
              </c:pt>
              <c:pt idx="256">
                <c:v>2.9629629643750377E-3</c:v>
              </c:pt>
              <c:pt idx="257">
                <c:v>2.9745370338787325E-3</c:v>
              </c:pt>
              <c:pt idx="258">
                <c:v>2.9861111106583849E-3</c:v>
              </c:pt>
              <c:pt idx="259">
                <c:v>2.9976851801620796E-3</c:v>
              </c:pt>
              <c:pt idx="260">
                <c:v>3.009259256941732E-3</c:v>
              </c:pt>
              <c:pt idx="261">
                <c:v>3.0208333337213844E-3</c:v>
              </c:pt>
              <c:pt idx="262">
                <c:v>3.0324074032250792E-3</c:v>
              </c:pt>
              <c:pt idx="263">
                <c:v>3.0439814800047316E-3</c:v>
              </c:pt>
              <c:pt idx="264">
                <c:v>3.055555556784384E-3</c:v>
              </c:pt>
              <c:pt idx="265">
                <c:v>3.0671296262880787E-3</c:v>
              </c:pt>
              <c:pt idx="266">
                <c:v>3.0787037030677311E-3</c:v>
              </c:pt>
              <c:pt idx="267">
                <c:v>3.0902777725714259E-3</c:v>
              </c:pt>
              <c:pt idx="268">
                <c:v>3.1018518493510783E-3</c:v>
              </c:pt>
              <c:pt idx="269">
                <c:v>3.1134259261307307E-3</c:v>
              </c:pt>
              <c:pt idx="270">
                <c:v>3.1249999956344254E-3</c:v>
              </c:pt>
              <c:pt idx="271">
                <c:v>3.1365740724140778E-3</c:v>
              </c:pt>
              <c:pt idx="272">
                <c:v>3.1481481491937302E-3</c:v>
              </c:pt>
              <c:pt idx="273">
                <c:v>3.159722218697425E-3</c:v>
              </c:pt>
              <c:pt idx="274">
                <c:v>3.1712962954770774E-3</c:v>
              </c:pt>
              <c:pt idx="275">
                <c:v>3.1828703649807721E-3</c:v>
              </c:pt>
              <c:pt idx="276">
                <c:v>3.1944444417604245E-3</c:v>
              </c:pt>
              <c:pt idx="277">
                <c:v>3.2060185185400769E-3</c:v>
              </c:pt>
              <c:pt idx="278">
                <c:v>3.2175925880437717E-3</c:v>
              </c:pt>
              <c:pt idx="279">
                <c:v>3.2291666648234241E-3</c:v>
              </c:pt>
              <c:pt idx="280">
                <c:v>3.2407407416030765E-3</c:v>
              </c:pt>
              <c:pt idx="281">
                <c:v>3.2523148111067712E-3</c:v>
              </c:pt>
              <c:pt idx="282">
                <c:v>3.2638888878864236E-3</c:v>
              </c:pt>
              <c:pt idx="283">
                <c:v>3.2754629573901184E-3</c:v>
              </c:pt>
              <c:pt idx="284">
                <c:v>3.2870370341697708E-3</c:v>
              </c:pt>
              <c:pt idx="285">
                <c:v>3.2986111109494232E-3</c:v>
              </c:pt>
              <c:pt idx="286">
                <c:v>3.3101851804531179E-3</c:v>
              </c:pt>
              <c:pt idx="287">
                <c:v>3.3217592572327703E-3</c:v>
              </c:pt>
              <c:pt idx="288">
                <c:v>3.3333333340124227E-3</c:v>
              </c:pt>
            </c:numLit>
          </c:xVal>
          <c:yVal>
            <c:numLit>
              <c:formatCode>General</c:formatCode>
              <c:ptCount val="289"/>
              <c:pt idx="0">
                <c:v>1.99</c:v>
              </c:pt>
              <c:pt idx="1">
                <c:v>2.0099999999999998</c:v>
              </c:pt>
              <c:pt idx="2">
                <c:v>2.0499999999999998</c:v>
              </c:pt>
              <c:pt idx="3">
                <c:v>2.12</c:v>
              </c:pt>
              <c:pt idx="4">
                <c:v>2.2400000000000002</c:v>
              </c:pt>
              <c:pt idx="5">
                <c:v>2.4300000000000002</c:v>
              </c:pt>
              <c:pt idx="6">
                <c:v>2.57</c:v>
              </c:pt>
              <c:pt idx="7">
                <c:v>2.84</c:v>
              </c:pt>
              <c:pt idx="8">
                <c:v>3.04</c:v>
              </c:pt>
              <c:pt idx="9">
                <c:v>3.19</c:v>
              </c:pt>
              <c:pt idx="10">
                <c:v>3.4</c:v>
              </c:pt>
              <c:pt idx="11">
                <c:v>3.57</c:v>
              </c:pt>
              <c:pt idx="12">
                <c:v>3.71</c:v>
              </c:pt>
              <c:pt idx="13">
                <c:v>3.86</c:v>
              </c:pt>
              <c:pt idx="14">
                <c:v>3.97</c:v>
              </c:pt>
              <c:pt idx="15">
                <c:v>4.07</c:v>
              </c:pt>
              <c:pt idx="16">
                <c:v>4.16</c:v>
              </c:pt>
              <c:pt idx="17">
                <c:v>4.25</c:v>
              </c:pt>
              <c:pt idx="18">
                <c:v>4.3099999999999996</c:v>
              </c:pt>
              <c:pt idx="19">
                <c:v>4.3499999999999996</c:v>
              </c:pt>
              <c:pt idx="20">
                <c:v>4.3899999999999997</c:v>
              </c:pt>
              <c:pt idx="21">
                <c:v>4.42</c:v>
              </c:pt>
              <c:pt idx="22">
                <c:v>4.43</c:v>
              </c:pt>
              <c:pt idx="23">
                <c:v>4.4400000000000004</c:v>
              </c:pt>
              <c:pt idx="24">
                <c:v>4.4400000000000004</c:v>
              </c:pt>
              <c:pt idx="25">
                <c:v>4.4400000000000004</c:v>
              </c:pt>
              <c:pt idx="26">
                <c:v>4.43</c:v>
              </c:pt>
              <c:pt idx="27">
                <c:v>4.41</c:v>
              </c:pt>
              <c:pt idx="28">
                <c:v>4.4000000000000004</c:v>
              </c:pt>
              <c:pt idx="29">
                <c:v>4.38</c:v>
              </c:pt>
              <c:pt idx="30">
                <c:v>4.3600000000000003</c:v>
              </c:pt>
              <c:pt idx="31">
                <c:v>4.33</c:v>
              </c:pt>
              <c:pt idx="32">
                <c:v>4.3099999999999996</c:v>
              </c:pt>
              <c:pt idx="33">
                <c:v>4.29</c:v>
              </c:pt>
              <c:pt idx="34">
                <c:v>4.2699999999999996</c:v>
              </c:pt>
              <c:pt idx="35">
                <c:v>4.25</c:v>
              </c:pt>
              <c:pt idx="36">
                <c:v>4.22</c:v>
              </c:pt>
              <c:pt idx="37">
                <c:v>4.2</c:v>
              </c:pt>
              <c:pt idx="38">
                <c:v>4.18</c:v>
              </c:pt>
              <c:pt idx="39">
                <c:v>4.1500000000000004</c:v>
              </c:pt>
              <c:pt idx="40">
                <c:v>4.13</c:v>
              </c:pt>
              <c:pt idx="41">
                <c:v>4.1100000000000003</c:v>
              </c:pt>
              <c:pt idx="42">
                <c:v>4.08</c:v>
              </c:pt>
              <c:pt idx="43">
                <c:v>4.05</c:v>
              </c:pt>
              <c:pt idx="44">
                <c:v>4.04</c:v>
              </c:pt>
              <c:pt idx="45">
                <c:v>4.0199999999999996</c:v>
              </c:pt>
              <c:pt idx="46">
                <c:v>4</c:v>
              </c:pt>
              <c:pt idx="47">
                <c:v>3.98</c:v>
              </c:pt>
              <c:pt idx="48">
                <c:v>3.96</c:v>
              </c:pt>
              <c:pt idx="49">
                <c:v>3.95</c:v>
              </c:pt>
              <c:pt idx="50">
                <c:v>3.93</c:v>
              </c:pt>
              <c:pt idx="51">
                <c:v>3.92</c:v>
              </c:pt>
              <c:pt idx="52">
                <c:v>3.91</c:v>
              </c:pt>
              <c:pt idx="53">
                <c:v>3.89</c:v>
              </c:pt>
              <c:pt idx="54">
                <c:v>3.89</c:v>
              </c:pt>
              <c:pt idx="55">
                <c:v>3.87</c:v>
              </c:pt>
              <c:pt idx="56">
                <c:v>3.87</c:v>
              </c:pt>
              <c:pt idx="57">
                <c:v>3.86</c:v>
              </c:pt>
              <c:pt idx="58">
                <c:v>3.86</c:v>
              </c:pt>
              <c:pt idx="59">
                <c:v>3.86</c:v>
              </c:pt>
              <c:pt idx="60">
                <c:v>3.86</c:v>
              </c:pt>
              <c:pt idx="61">
                <c:v>3.85</c:v>
              </c:pt>
              <c:pt idx="62">
                <c:v>3.86</c:v>
              </c:pt>
              <c:pt idx="63">
                <c:v>3.86</c:v>
              </c:pt>
              <c:pt idx="64">
                <c:v>3.86</c:v>
              </c:pt>
              <c:pt idx="65">
                <c:v>3.87</c:v>
              </c:pt>
              <c:pt idx="66">
                <c:v>3.87</c:v>
              </c:pt>
              <c:pt idx="67">
                <c:v>3.88</c:v>
              </c:pt>
              <c:pt idx="68">
                <c:v>3.89</c:v>
              </c:pt>
              <c:pt idx="69">
                <c:v>3.9</c:v>
              </c:pt>
              <c:pt idx="70">
                <c:v>3.91</c:v>
              </c:pt>
              <c:pt idx="71">
                <c:v>3.92</c:v>
              </c:pt>
              <c:pt idx="72">
                <c:v>3.93</c:v>
              </c:pt>
              <c:pt idx="73">
                <c:v>3.94</c:v>
              </c:pt>
              <c:pt idx="74">
                <c:v>3.95</c:v>
              </c:pt>
              <c:pt idx="75">
                <c:v>3.96</c:v>
              </c:pt>
              <c:pt idx="76">
                <c:v>3.97</c:v>
              </c:pt>
              <c:pt idx="77">
                <c:v>3.98</c:v>
              </c:pt>
              <c:pt idx="78">
                <c:v>3.99</c:v>
              </c:pt>
              <c:pt idx="79">
                <c:v>4</c:v>
              </c:pt>
              <c:pt idx="80">
                <c:v>4.01</c:v>
              </c:pt>
              <c:pt idx="81">
                <c:v>4.0199999999999996</c:v>
              </c:pt>
              <c:pt idx="82">
                <c:v>4.03</c:v>
              </c:pt>
              <c:pt idx="83">
                <c:v>4.03</c:v>
              </c:pt>
              <c:pt idx="84">
                <c:v>4.04</c:v>
              </c:pt>
              <c:pt idx="85">
                <c:v>4.04</c:v>
              </c:pt>
              <c:pt idx="86">
                <c:v>4.05</c:v>
              </c:pt>
              <c:pt idx="87">
                <c:v>4.05</c:v>
              </c:pt>
              <c:pt idx="88">
                <c:v>4.05</c:v>
              </c:pt>
              <c:pt idx="89">
                <c:v>4.05</c:v>
              </c:pt>
              <c:pt idx="90">
                <c:v>4.05</c:v>
              </c:pt>
              <c:pt idx="91">
                <c:v>4.05</c:v>
              </c:pt>
              <c:pt idx="92">
                <c:v>4.05</c:v>
              </c:pt>
              <c:pt idx="93">
                <c:v>4.05</c:v>
              </c:pt>
              <c:pt idx="94">
                <c:v>4.05</c:v>
              </c:pt>
              <c:pt idx="95">
                <c:v>4.05</c:v>
              </c:pt>
              <c:pt idx="96">
                <c:v>4.05</c:v>
              </c:pt>
              <c:pt idx="97">
                <c:v>4.05</c:v>
              </c:pt>
              <c:pt idx="98">
                <c:v>4.04</c:v>
              </c:pt>
              <c:pt idx="99">
                <c:v>4.04</c:v>
              </c:pt>
              <c:pt idx="100">
                <c:v>4.04</c:v>
              </c:pt>
              <c:pt idx="101">
                <c:v>4.03</c:v>
              </c:pt>
              <c:pt idx="102">
                <c:v>4.03</c:v>
              </c:pt>
              <c:pt idx="103">
                <c:v>4.03</c:v>
              </c:pt>
              <c:pt idx="104">
                <c:v>4.0199999999999996</c:v>
              </c:pt>
              <c:pt idx="105">
                <c:v>4.0199999999999996</c:v>
              </c:pt>
              <c:pt idx="106">
                <c:v>4.0199999999999996</c:v>
              </c:pt>
              <c:pt idx="107">
                <c:v>4.0199999999999996</c:v>
              </c:pt>
              <c:pt idx="108">
                <c:v>4.01</c:v>
              </c:pt>
              <c:pt idx="109">
                <c:v>4.01</c:v>
              </c:pt>
              <c:pt idx="110">
                <c:v>4.01</c:v>
              </c:pt>
              <c:pt idx="111">
                <c:v>4</c:v>
              </c:pt>
              <c:pt idx="112">
                <c:v>4</c:v>
              </c:pt>
              <c:pt idx="113">
                <c:v>4</c:v>
              </c:pt>
              <c:pt idx="114">
                <c:v>3.99</c:v>
              </c:pt>
              <c:pt idx="115">
                <c:v>3.99</c:v>
              </c:pt>
              <c:pt idx="116">
                <c:v>3.99</c:v>
              </c:pt>
              <c:pt idx="117">
                <c:v>3.99</c:v>
              </c:pt>
              <c:pt idx="118">
                <c:v>3.99</c:v>
              </c:pt>
              <c:pt idx="119">
                <c:v>3.98</c:v>
              </c:pt>
              <c:pt idx="120">
                <c:v>3.98</c:v>
              </c:pt>
              <c:pt idx="121">
                <c:v>3.98</c:v>
              </c:pt>
              <c:pt idx="122">
                <c:v>3.98</c:v>
              </c:pt>
              <c:pt idx="123">
                <c:v>3.98</c:v>
              </c:pt>
              <c:pt idx="124">
                <c:v>3.98</c:v>
              </c:pt>
              <c:pt idx="125">
                <c:v>3.98</c:v>
              </c:pt>
              <c:pt idx="126">
                <c:v>3.98</c:v>
              </c:pt>
              <c:pt idx="127">
                <c:v>3.98</c:v>
              </c:pt>
              <c:pt idx="128">
                <c:v>3.98</c:v>
              </c:pt>
              <c:pt idx="129">
                <c:v>3.98</c:v>
              </c:pt>
              <c:pt idx="130">
                <c:v>3.98</c:v>
              </c:pt>
              <c:pt idx="131">
                <c:v>3.98</c:v>
              </c:pt>
              <c:pt idx="132">
                <c:v>3.98</c:v>
              </c:pt>
              <c:pt idx="133">
                <c:v>3.98</c:v>
              </c:pt>
              <c:pt idx="134">
                <c:v>3.99</c:v>
              </c:pt>
              <c:pt idx="135">
                <c:v>3.99</c:v>
              </c:pt>
              <c:pt idx="136">
                <c:v>3.99</c:v>
              </c:pt>
              <c:pt idx="137">
                <c:v>3.99</c:v>
              </c:pt>
              <c:pt idx="138">
                <c:v>3.99</c:v>
              </c:pt>
              <c:pt idx="139">
                <c:v>3.99</c:v>
              </c:pt>
              <c:pt idx="140">
                <c:v>3.99</c:v>
              </c:pt>
              <c:pt idx="141">
                <c:v>3.99</c:v>
              </c:pt>
              <c:pt idx="142">
                <c:v>3.99</c:v>
              </c:pt>
              <c:pt idx="143">
                <c:v>4</c:v>
              </c:pt>
              <c:pt idx="144">
                <c:v>4</c:v>
              </c:pt>
              <c:pt idx="145">
                <c:v>4</c:v>
              </c:pt>
              <c:pt idx="146">
                <c:v>4</c:v>
              </c:pt>
              <c:pt idx="147">
                <c:v>4</c:v>
              </c:pt>
              <c:pt idx="148">
                <c:v>4.01</c:v>
              </c:pt>
              <c:pt idx="149">
                <c:v>4.01</c:v>
              </c:pt>
              <c:pt idx="150">
                <c:v>4</c:v>
              </c:pt>
              <c:pt idx="151">
                <c:v>4.01</c:v>
              </c:pt>
              <c:pt idx="152">
                <c:v>4.01</c:v>
              </c:pt>
              <c:pt idx="153">
                <c:v>4.01</c:v>
              </c:pt>
              <c:pt idx="154">
                <c:v>4.01</c:v>
              </c:pt>
              <c:pt idx="155">
                <c:v>4.01</c:v>
              </c:pt>
              <c:pt idx="156">
                <c:v>4.01</c:v>
              </c:pt>
              <c:pt idx="157">
                <c:v>4.01</c:v>
              </c:pt>
              <c:pt idx="158">
                <c:v>4.01</c:v>
              </c:pt>
              <c:pt idx="159">
                <c:v>4.01</c:v>
              </c:pt>
              <c:pt idx="160">
                <c:v>4.01</c:v>
              </c:pt>
              <c:pt idx="161">
                <c:v>4.01</c:v>
              </c:pt>
              <c:pt idx="162">
                <c:v>4.01</c:v>
              </c:pt>
              <c:pt idx="163">
                <c:v>4.01</c:v>
              </c:pt>
              <c:pt idx="164">
                <c:v>4.01</c:v>
              </c:pt>
              <c:pt idx="165">
                <c:v>4.01</c:v>
              </c:pt>
              <c:pt idx="166">
                <c:v>4.01</c:v>
              </c:pt>
              <c:pt idx="167">
                <c:v>4.01</c:v>
              </c:pt>
              <c:pt idx="168">
                <c:v>4.01</c:v>
              </c:pt>
              <c:pt idx="169">
                <c:v>4.01</c:v>
              </c:pt>
              <c:pt idx="170">
                <c:v>4.01</c:v>
              </c:pt>
              <c:pt idx="171">
                <c:v>4.01</c:v>
              </c:pt>
              <c:pt idx="172">
                <c:v>4.01</c:v>
              </c:pt>
              <c:pt idx="173">
                <c:v>4.01</c:v>
              </c:pt>
              <c:pt idx="174">
                <c:v>4</c:v>
              </c:pt>
              <c:pt idx="175">
                <c:v>4.01</c:v>
              </c:pt>
              <c:pt idx="176">
                <c:v>4</c:v>
              </c:pt>
              <c:pt idx="177">
                <c:v>4</c:v>
              </c:pt>
              <c:pt idx="178">
                <c:v>4</c:v>
              </c:pt>
              <c:pt idx="179">
                <c:v>4</c:v>
              </c:pt>
              <c:pt idx="180">
                <c:v>4</c:v>
              </c:pt>
              <c:pt idx="181">
                <c:v>4</c:v>
              </c:pt>
              <c:pt idx="182">
                <c:v>4</c:v>
              </c:pt>
              <c:pt idx="183">
                <c:v>4</c:v>
              </c:pt>
              <c:pt idx="184">
                <c:v>4</c:v>
              </c:pt>
              <c:pt idx="185">
                <c:v>3.99</c:v>
              </c:pt>
              <c:pt idx="186">
                <c:v>4</c:v>
              </c:pt>
              <c:pt idx="187">
                <c:v>4</c:v>
              </c:pt>
              <c:pt idx="188">
                <c:v>4</c:v>
              </c:pt>
              <c:pt idx="189">
                <c:v>3.99</c:v>
              </c:pt>
              <c:pt idx="190">
                <c:v>3.99</c:v>
              </c:pt>
              <c:pt idx="191">
                <c:v>3.99</c:v>
              </c:pt>
              <c:pt idx="192">
                <c:v>3.99</c:v>
              </c:pt>
              <c:pt idx="193">
                <c:v>3.99</c:v>
              </c:pt>
              <c:pt idx="194">
                <c:v>3.99</c:v>
              </c:pt>
              <c:pt idx="195">
                <c:v>3.99</c:v>
              </c:pt>
              <c:pt idx="196">
                <c:v>3.99</c:v>
              </c:pt>
              <c:pt idx="197">
                <c:v>3.99</c:v>
              </c:pt>
              <c:pt idx="198">
                <c:v>3.99</c:v>
              </c:pt>
              <c:pt idx="199">
                <c:v>3.99</c:v>
              </c:pt>
              <c:pt idx="200">
                <c:v>4</c:v>
              </c:pt>
              <c:pt idx="201">
                <c:v>4</c:v>
              </c:pt>
              <c:pt idx="202">
                <c:v>4</c:v>
              </c:pt>
              <c:pt idx="203">
                <c:v>4</c:v>
              </c:pt>
              <c:pt idx="204">
                <c:v>3.99</c:v>
              </c:pt>
              <c:pt idx="205">
                <c:v>4</c:v>
              </c:pt>
              <c:pt idx="206">
                <c:v>4</c:v>
              </c:pt>
              <c:pt idx="207">
                <c:v>4</c:v>
              </c:pt>
              <c:pt idx="208">
                <c:v>4</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4.01</c:v>
              </c:pt>
              <c:pt idx="225">
                <c:v>4.01</c:v>
              </c:pt>
              <c:pt idx="226">
                <c:v>4</c:v>
              </c:pt>
              <c:pt idx="227">
                <c:v>4</c:v>
              </c:pt>
              <c:pt idx="228">
                <c:v>4</c:v>
              </c:pt>
              <c:pt idx="229">
                <c:v>4</c:v>
              </c:pt>
              <c:pt idx="230">
                <c:v>4</c:v>
              </c:pt>
              <c:pt idx="231">
                <c:v>4</c:v>
              </c:pt>
              <c:pt idx="232">
                <c:v>4</c:v>
              </c:pt>
              <c:pt idx="233">
                <c:v>4</c:v>
              </c:pt>
              <c:pt idx="234">
                <c:v>4.01</c:v>
              </c:pt>
              <c:pt idx="235">
                <c:v>4</c:v>
              </c:pt>
              <c:pt idx="236">
                <c:v>4</c:v>
              </c:pt>
              <c:pt idx="237">
                <c:v>4.01</c:v>
              </c:pt>
              <c:pt idx="238">
                <c:v>4</c:v>
              </c:pt>
              <c:pt idx="239">
                <c:v>4</c:v>
              </c:pt>
              <c:pt idx="240">
                <c:v>4</c:v>
              </c:pt>
              <c:pt idx="241">
                <c:v>4</c:v>
              </c:pt>
              <c:pt idx="242">
                <c:v>4</c:v>
              </c:pt>
              <c:pt idx="243">
                <c:v>4</c:v>
              </c:pt>
              <c:pt idx="244">
                <c:v>4</c:v>
              </c:pt>
              <c:pt idx="245">
                <c:v>4</c:v>
              </c:pt>
              <c:pt idx="246">
                <c:v>4</c:v>
              </c:pt>
              <c:pt idx="247">
                <c:v>4</c:v>
              </c:pt>
              <c:pt idx="248">
                <c:v>4</c:v>
              </c:pt>
              <c:pt idx="249">
                <c:v>4</c:v>
              </c:pt>
              <c:pt idx="250">
                <c:v>4</c:v>
              </c:pt>
              <c:pt idx="251">
                <c:v>4</c:v>
              </c:pt>
              <c:pt idx="252">
                <c:v>4</c:v>
              </c:pt>
              <c:pt idx="253">
                <c:v>4</c:v>
              </c:pt>
              <c:pt idx="254">
                <c:v>4</c:v>
              </c:pt>
              <c:pt idx="255">
                <c:v>4</c:v>
              </c:pt>
              <c:pt idx="256">
                <c:v>4</c:v>
              </c:pt>
              <c:pt idx="257">
                <c:v>4</c:v>
              </c:pt>
              <c:pt idx="258">
                <c:v>4</c:v>
              </c:pt>
              <c:pt idx="259">
                <c:v>4</c:v>
              </c:pt>
              <c:pt idx="260">
                <c:v>4</c:v>
              </c:pt>
              <c:pt idx="261">
                <c:v>4</c:v>
              </c:pt>
              <c:pt idx="262">
                <c:v>4</c:v>
              </c:pt>
              <c:pt idx="263">
                <c:v>4</c:v>
              </c:pt>
              <c:pt idx="264">
                <c:v>3.99</c:v>
              </c:pt>
              <c:pt idx="265">
                <c:v>4</c:v>
              </c:pt>
              <c:pt idx="266">
                <c:v>3.99</c:v>
              </c:pt>
              <c:pt idx="267">
                <c:v>3.99</c:v>
              </c:pt>
              <c:pt idx="268">
                <c:v>3.99</c:v>
              </c:pt>
              <c:pt idx="269">
                <c:v>3.99</c:v>
              </c:pt>
              <c:pt idx="270">
                <c:v>3.99</c:v>
              </c:pt>
              <c:pt idx="271">
                <c:v>3.99</c:v>
              </c:pt>
              <c:pt idx="272">
                <c:v>4</c:v>
              </c:pt>
              <c:pt idx="273">
                <c:v>4</c:v>
              </c:pt>
              <c:pt idx="274">
                <c:v>4</c:v>
              </c:pt>
              <c:pt idx="275">
                <c:v>4</c:v>
              </c:pt>
              <c:pt idx="276">
                <c:v>4</c:v>
              </c:pt>
              <c:pt idx="277">
                <c:v>4</c:v>
              </c:pt>
              <c:pt idx="278">
                <c:v>4</c:v>
              </c:pt>
              <c:pt idx="279">
                <c:v>4</c:v>
              </c:pt>
              <c:pt idx="280">
                <c:v>4</c:v>
              </c:pt>
              <c:pt idx="281">
                <c:v>4</c:v>
              </c:pt>
              <c:pt idx="282">
                <c:v>4</c:v>
              </c:pt>
              <c:pt idx="283">
                <c:v>4</c:v>
              </c:pt>
              <c:pt idx="284">
                <c:v>4</c:v>
              </c:pt>
              <c:pt idx="285">
                <c:v>4</c:v>
              </c:pt>
              <c:pt idx="286">
                <c:v>4</c:v>
              </c:pt>
              <c:pt idx="287">
                <c:v>4</c:v>
              </c:pt>
              <c:pt idx="288">
                <c:v>4</c:v>
              </c:pt>
            </c:numLit>
          </c:yVal>
          <c:smooth val="0"/>
        </c:ser>
        <c:ser>
          <c:idx val="2"/>
          <c:order val="2"/>
          <c:tx>
            <c:v>Second Order</c:v>
          </c:tx>
          <c:spPr>
            <a:ln>
              <a:noFill/>
            </a:ln>
          </c:spPr>
          <c:marker>
            <c:symbol val="circle"/>
            <c:size val="5"/>
          </c:marker>
          <c:xVal>
            <c:numLit>
              <c:formatCode>General</c:formatCode>
              <c:ptCount val="711"/>
              <c:pt idx="0">
                <c:v>0</c:v>
              </c:pt>
              <c:pt idx="1">
                <c:v>1.1574076779652387E-5</c:v>
              </c:pt>
              <c:pt idx="2">
                <c:v>2.3148153559304774E-5</c:v>
              </c:pt>
              <c:pt idx="3">
                <c:v>3.4722223062999547E-5</c:v>
              </c:pt>
              <c:pt idx="4">
                <c:v>4.6296299842651933E-5</c:v>
              </c:pt>
              <c:pt idx="5">
                <c:v>5.7870369346346706E-5</c:v>
              </c:pt>
              <c:pt idx="6">
                <c:v>6.9444446125999093E-5</c:v>
              </c:pt>
              <c:pt idx="7">
                <c:v>8.101852290565148E-5</c:v>
              </c:pt>
              <c:pt idx="8">
                <c:v>9.2592592409346253E-5</c:v>
              </c:pt>
              <c:pt idx="9">
                <c:v>1.0416666918899864E-4</c:v>
              </c:pt>
              <c:pt idx="10">
                <c:v>1.1574074596865103E-4</c:v>
              </c:pt>
              <c:pt idx="11">
                <c:v>1.273148154723458E-4</c:v>
              </c:pt>
              <c:pt idx="12">
                <c:v>1.3888889225199819E-4</c:v>
              </c:pt>
              <c:pt idx="13">
                <c:v>1.5046296903165057E-4</c:v>
              </c:pt>
              <c:pt idx="14">
                <c:v>1.6203703853534535E-4</c:v>
              </c:pt>
              <c:pt idx="15">
                <c:v>1.7361111531499773E-4</c:v>
              </c:pt>
              <c:pt idx="16">
                <c:v>1.8518518481869251E-4</c:v>
              </c:pt>
              <c:pt idx="17">
                <c:v>1.9675926159834489E-4</c:v>
              </c:pt>
              <c:pt idx="18">
                <c:v>2.0833333837799728E-4</c:v>
              </c:pt>
              <c:pt idx="19">
                <c:v>2.1990740788169205E-4</c:v>
              </c:pt>
              <c:pt idx="20">
                <c:v>2.3148148466134444E-4</c:v>
              </c:pt>
              <c:pt idx="21">
                <c:v>2.4305556144099683E-4</c:v>
              </c:pt>
              <c:pt idx="22">
                <c:v>2.546296309446916E-4</c:v>
              </c:pt>
              <c:pt idx="23">
                <c:v>2.6620370772434399E-4</c:v>
              </c:pt>
              <c:pt idx="24">
                <c:v>2.7777777722803876E-4</c:v>
              </c:pt>
              <c:pt idx="25">
                <c:v>2.8935185400769114E-4</c:v>
              </c:pt>
              <c:pt idx="26">
                <c:v>3.0092593078734353E-4</c:v>
              </c:pt>
              <c:pt idx="27">
                <c:v>3.125000002910383E-4</c:v>
              </c:pt>
              <c:pt idx="28">
                <c:v>3.2407407707069069E-4</c:v>
              </c:pt>
              <c:pt idx="29">
                <c:v>3.3564815385034308E-4</c:v>
              </c:pt>
              <c:pt idx="30">
                <c:v>3.4722222335403785E-4</c:v>
              </c:pt>
              <c:pt idx="31">
                <c:v>3.5879630013369024E-4</c:v>
              </c:pt>
              <c:pt idx="32">
                <c:v>3.7037036963738501E-4</c:v>
              </c:pt>
              <c:pt idx="33">
                <c:v>3.819444464170374E-4</c:v>
              </c:pt>
              <c:pt idx="34">
                <c:v>3.9351852319668978E-4</c:v>
              </c:pt>
              <c:pt idx="35">
                <c:v>4.0509259270038456E-4</c:v>
              </c:pt>
              <c:pt idx="36">
                <c:v>4.1666666948003694E-4</c:v>
              </c:pt>
              <c:pt idx="37">
                <c:v>4.2824074625968933E-4</c:v>
              </c:pt>
              <c:pt idx="38">
                <c:v>4.398148157633841E-4</c:v>
              </c:pt>
              <c:pt idx="39">
                <c:v>4.5138889254303649E-4</c:v>
              </c:pt>
              <c:pt idx="40">
                <c:v>4.6296296204673126E-4</c:v>
              </c:pt>
              <c:pt idx="41">
                <c:v>4.7453703882638365E-4</c:v>
              </c:pt>
              <c:pt idx="42">
                <c:v>4.8611111560603604E-4</c:v>
              </c:pt>
              <c:pt idx="43">
                <c:v>4.9768518510973081E-4</c:v>
              </c:pt>
              <c:pt idx="44">
                <c:v>5.092592618893832E-4</c:v>
              </c:pt>
              <c:pt idx="45">
                <c:v>5.2083333866903558E-4</c:v>
              </c:pt>
              <c:pt idx="46">
                <c:v>5.3240740817273036E-4</c:v>
              </c:pt>
              <c:pt idx="47">
                <c:v>5.4398148495238274E-4</c:v>
              </c:pt>
              <c:pt idx="48">
                <c:v>5.5555556173203513E-4</c:v>
              </c:pt>
              <c:pt idx="49">
                <c:v>5.671296312357299E-4</c:v>
              </c:pt>
              <c:pt idx="50">
                <c:v>5.7870370801538229E-4</c:v>
              </c:pt>
              <c:pt idx="51">
                <c:v>5.9027777751907706E-4</c:v>
              </c:pt>
              <c:pt idx="52">
                <c:v>6.0185185429872945E-4</c:v>
              </c:pt>
              <c:pt idx="53">
                <c:v>6.1342593107838184E-4</c:v>
              </c:pt>
              <c:pt idx="54">
                <c:v>6.2500000058207661E-4</c:v>
              </c:pt>
              <c:pt idx="55">
                <c:v>6.36574077361729E-4</c:v>
              </c:pt>
              <c:pt idx="56">
                <c:v>6.4814815414138138E-4</c:v>
              </c:pt>
              <c:pt idx="57">
                <c:v>6.5972222364507616E-4</c:v>
              </c:pt>
              <c:pt idx="58">
                <c:v>6.7129630042472854E-4</c:v>
              </c:pt>
              <c:pt idx="59">
                <c:v>6.8287036992842332E-4</c:v>
              </c:pt>
              <c:pt idx="60">
                <c:v>6.944444467080757E-4</c:v>
              </c:pt>
              <c:pt idx="61">
                <c:v>7.0601852348772809E-4</c:v>
              </c:pt>
              <c:pt idx="62">
                <c:v>7.1759259299142286E-4</c:v>
              </c:pt>
              <c:pt idx="63">
                <c:v>7.2916666977107525E-4</c:v>
              </c:pt>
              <c:pt idx="64">
                <c:v>7.4074074655072764E-4</c:v>
              </c:pt>
              <c:pt idx="65">
                <c:v>7.5231481605442241E-4</c:v>
              </c:pt>
              <c:pt idx="66">
                <c:v>7.638888928340748E-4</c:v>
              </c:pt>
              <c:pt idx="67">
                <c:v>7.7546296233776957E-4</c:v>
              </c:pt>
              <c:pt idx="68">
                <c:v>7.8703703911742195E-4</c:v>
              </c:pt>
              <c:pt idx="69">
                <c:v>7.9861111589707434E-4</c:v>
              </c:pt>
              <c:pt idx="70">
                <c:v>8.1018518540076911E-4</c:v>
              </c:pt>
              <c:pt idx="71">
                <c:v>8.217592621804215E-4</c:v>
              </c:pt>
              <c:pt idx="72">
                <c:v>8.3333333896007389E-4</c:v>
              </c:pt>
              <c:pt idx="73">
                <c:v>8.4490740846376866E-4</c:v>
              </c:pt>
              <c:pt idx="74">
                <c:v>8.5648148524342105E-4</c:v>
              </c:pt>
              <c:pt idx="75">
                <c:v>8.6805555474711582E-4</c:v>
              </c:pt>
              <c:pt idx="76">
                <c:v>8.7962963152676821E-4</c:v>
              </c:pt>
              <c:pt idx="77">
                <c:v>8.9120370830642059E-4</c:v>
              </c:pt>
              <c:pt idx="78">
                <c:v>9.0277777781011537E-4</c:v>
              </c:pt>
              <c:pt idx="79">
                <c:v>9.1435185458976775E-4</c:v>
              </c:pt>
              <c:pt idx="80">
                <c:v>9.2592593136942014E-4</c:v>
              </c:pt>
              <c:pt idx="81">
                <c:v>9.3750000087311491E-4</c:v>
              </c:pt>
              <c:pt idx="82">
                <c:v>9.490740776527673E-4</c:v>
              </c:pt>
              <c:pt idx="83">
                <c:v>9.6064814715646207E-4</c:v>
              </c:pt>
              <c:pt idx="84">
                <c:v>9.7222222393611446E-4</c:v>
              </c:pt>
              <c:pt idx="85">
                <c:v>9.8379630071576685E-4</c:v>
              </c:pt>
              <c:pt idx="86">
                <c:v>9.9537037021946162E-4</c:v>
              </c:pt>
              <c:pt idx="87">
                <c:v>1.006944446999114E-3</c:v>
              </c:pt>
              <c:pt idx="88">
                <c:v>1.0185185237787664E-3</c:v>
              </c:pt>
              <c:pt idx="89">
                <c:v>1.0300925932824612E-3</c:v>
              </c:pt>
              <c:pt idx="90">
                <c:v>1.0416666700621136E-3</c:v>
              </c:pt>
              <c:pt idx="91">
                <c:v>1.0532407468417659E-3</c:v>
              </c:pt>
              <c:pt idx="92">
                <c:v>1.0648148163454607E-3</c:v>
              </c:pt>
              <c:pt idx="93">
                <c:v>1.0763888931251131E-3</c:v>
              </c:pt>
              <c:pt idx="94">
                <c:v>1.0879629626288079E-3</c:v>
              </c:pt>
              <c:pt idx="95">
                <c:v>1.0995370394084603E-3</c:v>
              </c:pt>
              <c:pt idx="96">
                <c:v>1.1111111161881126E-3</c:v>
              </c:pt>
              <c:pt idx="97">
                <c:v>1.1226851856918074E-3</c:v>
              </c:pt>
              <c:pt idx="98">
                <c:v>1.1342592624714598E-3</c:v>
              </c:pt>
              <c:pt idx="99">
                <c:v>1.1458333392511122E-3</c:v>
              </c:pt>
              <c:pt idx="100">
                <c:v>1.157407408754807E-3</c:v>
              </c:pt>
              <c:pt idx="101">
                <c:v>1.1689814855344594E-3</c:v>
              </c:pt>
              <c:pt idx="102">
                <c:v>1.1805555550381541E-3</c:v>
              </c:pt>
              <c:pt idx="103">
                <c:v>1.1921296318178065E-3</c:v>
              </c:pt>
              <c:pt idx="104">
                <c:v>1.2037037085974589E-3</c:v>
              </c:pt>
              <c:pt idx="105">
                <c:v>1.2152777781011537E-3</c:v>
              </c:pt>
              <c:pt idx="106">
                <c:v>1.2268518548808061E-3</c:v>
              </c:pt>
              <c:pt idx="107">
                <c:v>1.2384259316604584E-3</c:v>
              </c:pt>
              <c:pt idx="108">
                <c:v>1.2500000011641532E-3</c:v>
              </c:pt>
              <c:pt idx="109">
                <c:v>1.2615740779438056E-3</c:v>
              </c:pt>
              <c:pt idx="110">
                <c:v>1.2731481474475004E-3</c:v>
              </c:pt>
              <c:pt idx="111">
                <c:v>1.2847222242271528E-3</c:v>
              </c:pt>
              <c:pt idx="112">
                <c:v>1.2962963010068052E-3</c:v>
              </c:pt>
              <c:pt idx="113">
                <c:v>1.3078703705104999E-3</c:v>
              </c:pt>
              <c:pt idx="114">
                <c:v>1.3194444472901523E-3</c:v>
              </c:pt>
              <c:pt idx="115">
                <c:v>1.3310185240698047E-3</c:v>
              </c:pt>
              <c:pt idx="116">
                <c:v>1.3425925935734995E-3</c:v>
              </c:pt>
              <c:pt idx="117">
                <c:v>1.3541666703531519E-3</c:v>
              </c:pt>
              <c:pt idx="118">
                <c:v>1.3657407398568466E-3</c:v>
              </c:pt>
              <c:pt idx="119">
                <c:v>1.377314816636499E-3</c:v>
              </c:pt>
              <c:pt idx="120">
                <c:v>1.3888888934161514E-3</c:v>
              </c:pt>
              <c:pt idx="121">
                <c:v>1.4004629629198462E-3</c:v>
              </c:pt>
              <c:pt idx="122">
                <c:v>1.4120370396994986E-3</c:v>
              </c:pt>
              <c:pt idx="123">
                <c:v>1.423611116479151E-3</c:v>
              </c:pt>
              <c:pt idx="124">
                <c:v>1.4351851859828457E-3</c:v>
              </c:pt>
              <c:pt idx="125">
                <c:v>1.4467592627624981E-3</c:v>
              </c:pt>
              <c:pt idx="126">
                <c:v>1.4583333395421505E-3</c:v>
              </c:pt>
              <c:pt idx="127">
                <c:v>1.4699074090458453E-3</c:v>
              </c:pt>
              <c:pt idx="128">
                <c:v>1.4814814858254977E-3</c:v>
              </c:pt>
              <c:pt idx="129">
                <c:v>1.4930555553291924E-3</c:v>
              </c:pt>
              <c:pt idx="130">
                <c:v>1.5046296321088448E-3</c:v>
              </c:pt>
              <c:pt idx="131">
                <c:v>1.5162037088884972E-3</c:v>
              </c:pt>
              <c:pt idx="132">
                <c:v>1.527777778392192E-3</c:v>
              </c:pt>
              <c:pt idx="133">
                <c:v>1.5393518551718444E-3</c:v>
              </c:pt>
              <c:pt idx="134">
                <c:v>1.5509259319514968E-3</c:v>
              </c:pt>
              <c:pt idx="135">
                <c:v>1.5625000014551915E-3</c:v>
              </c:pt>
              <c:pt idx="136">
                <c:v>1.5740740782348439E-3</c:v>
              </c:pt>
              <c:pt idx="137">
                <c:v>1.5856481477385387E-3</c:v>
              </c:pt>
              <c:pt idx="138">
                <c:v>1.5972222245181911E-3</c:v>
              </c:pt>
              <c:pt idx="139">
                <c:v>1.6087963012978435E-3</c:v>
              </c:pt>
              <c:pt idx="140">
                <c:v>1.6203703708015382E-3</c:v>
              </c:pt>
              <c:pt idx="141">
                <c:v>1.6319444475811906E-3</c:v>
              </c:pt>
              <c:pt idx="142">
                <c:v>1.643518524360843E-3</c:v>
              </c:pt>
              <c:pt idx="143">
                <c:v>1.6550925938645378E-3</c:v>
              </c:pt>
              <c:pt idx="144">
                <c:v>1.6666666706441902E-3</c:v>
              </c:pt>
              <c:pt idx="145">
                <c:v>1.6782407401478849E-3</c:v>
              </c:pt>
              <c:pt idx="146">
                <c:v>1.6898148169275373E-3</c:v>
              </c:pt>
              <c:pt idx="147">
                <c:v>1.7013888937071897E-3</c:v>
              </c:pt>
              <c:pt idx="148">
                <c:v>1.7129629632108845E-3</c:v>
              </c:pt>
              <c:pt idx="149">
                <c:v>1.7245370399905369E-3</c:v>
              </c:pt>
              <c:pt idx="150">
                <c:v>1.7361111167701893E-3</c:v>
              </c:pt>
              <c:pt idx="151">
                <c:v>1.747685186273884E-3</c:v>
              </c:pt>
              <c:pt idx="152">
                <c:v>1.7592592630535364E-3</c:v>
              </c:pt>
              <c:pt idx="153">
                <c:v>1.7708333325572312E-3</c:v>
              </c:pt>
              <c:pt idx="154">
                <c:v>1.7824074093368836E-3</c:v>
              </c:pt>
              <c:pt idx="155">
                <c:v>1.793981486116536E-3</c:v>
              </c:pt>
              <c:pt idx="156">
                <c:v>1.8055555556202307E-3</c:v>
              </c:pt>
              <c:pt idx="157">
                <c:v>1.8171296323998831E-3</c:v>
              </c:pt>
              <c:pt idx="158">
                <c:v>1.8287037091795355E-3</c:v>
              </c:pt>
              <c:pt idx="159">
                <c:v>1.8402777786832303E-3</c:v>
              </c:pt>
              <c:pt idx="160">
                <c:v>1.8518518554628827E-3</c:v>
              </c:pt>
              <c:pt idx="161">
                <c:v>1.8634259249665774E-3</c:v>
              </c:pt>
              <c:pt idx="162">
                <c:v>1.8750000017462298E-3</c:v>
              </c:pt>
              <c:pt idx="163">
                <c:v>1.8865740785258822E-3</c:v>
              </c:pt>
              <c:pt idx="164">
                <c:v>1.898148148029577E-3</c:v>
              </c:pt>
              <c:pt idx="165">
                <c:v>1.9097222248092294E-3</c:v>
              </c:pt>
              <c:pt idx="166">
                <c:v>1.9212963015888818E-3</c:v>
              </c:pt>
              <c:pt idx="167">
                <c:v>1.9328703710925765E-3</c:v>
              </c:pt>
              <c:pt idx="168">
                <c:v>1.9444444478722289E-3</c:v>
              </c:pt>
              <c:pt idx="169">
                <c:v>1.9560185246518813E-3</c:v>
              </c:pt>
              <c:pt idx="170">
                <c:v>1.9675925941555761E-3</c:v>
              </c:pt>
              <c:pt idx="171">
                <c:v>1.9791666709352285E-3</c:v>
              </c:pt>
              <c:pt idx="172">
                <c:v>1.9907407404389232E-3</c:v>
              </c:pt>
              <c:pt idx="173">
                <c:v>2.0023148172185756E-3</c:v>
              </c:pt>
              <c:pt idx="174">
                <c:v>2.013888893998228E-3</c:v>
              </c:pt>
              <c:pt idx="175">
                <c:v>2.0254629635019228E-3</c:v>
              </c:pt>
              <c:pt idx="176">
                <c:v>2.0370370402815752E-3</c:v>
              </c:pt>
              <c:pt idx="177">
                <c:v>2.0486111170612276E-3</c:v>
              </c:pt>
              <c:pt idx="178">
                <c:v>2.0601851865649223E-3</c:v>
              </c:pt>
              <c:pt idx="179">
                <c:v>2.0717592633445747E-3</c:v>
              </c:pt>
              <c:pt idx="180">
                <c:v>2.0833333328482695E-3</c:v>
              </c:pt>
              <c:pt idx="181">
                <c:v>2.0949074096279219E-3</c:v>
              </c:pt>
              <c:pt idx="182">
                <c:v>2.1064814864075743E-3</c:v>
              </c:pt>
              <c:pt idx="183">
                <c:v>2.118055555911269E-3</c:v>
              </c:pt>
              <c:pt idx="184">
                <c:v>2.1296296326909214E-3</c:v>
              </c:pt>
              <c:pt idx="185">
                <c:v>2.1412037094705738E-3</c:v>
              </c:pt>
              <c:pt idx="186">
                <c:v>2.1527777789742686E-3</c:v>
              </c:pt>
              <c:pt idx="187">
                <c:v>2.164351855753921E-3</c:v>
              </c:pt>
              <c:pt idx="188">
                <c:v>2.1759259252576157E-3</c:v>
              </c:pt>
              <c:pt idx="189">
                <c:v>2.1875000020372681E-3</c:v>
              </c:pt>
              <c:pt idx="190">
                <c:v>2.1990740788169205E-3</c:v>
              </c:pt>
              <c:pt idx="191">
                <c:v>2.2106481483206153E-3</c:v>
              </c:pt>
              <c:pt idx="192">
                <c:v>2.2222222251002677E-3</c:v>
              </c:pt>
              <c:pt idx="193">
                <c:v>2.2337963018799201E-3</c:v>
              </c:pt>
              <c:pt idx="194">
                <c:v>2.2453703713836148E-3</c:v>
              </c:pt>
              <c:pt idx="195">
                <c:v>2.2569444481632672E-3</c:v>
              </c:pt>
              <c:pt idx="196">
                <c:v>2.268518517666962E-3</c:v>
              </c:pt>
              <c:pt idx="197">
                <c:v>2.2800925944466144E-3</c:v>
              </c:pt>
              <c:pt idx="198">
                <c:v>2.2916666712262668E-3</c:v>
              </c:pt>
              <c:pt idx="199">
                <c:v>2.3032407407299615E-3</c:v>
              </c:pt>
              <c:pt idx="200">
                <c:v>2.3148148175096139E-3</c:v>
              </c:pt>
              <c:pt idx="201">
                <c:v>2.3263888942892663E-3</c:v>
              </c:pt>
              <c:pt idx="202">
                <c:v>2.3379629637929611E-3</c:v>
              </c:pt>
              <c:pt idx="203">
                <c:v>2.3495370405726135E-3</c:v>
              </c:pt>
              <c:pt idx="204">
                <c:v>2.3611111173522659E-3</c:v>
              </c:pt>
              <c:pt idx="205">
                <c:v>2.3726851868559606E-3</c:v>
              </c:pt>
              <c:pt idx="206">
                <c:v>2.384259263635613E-3</c:v>
              </c:pt>
              <c:pt idx="207">
                <c:v>2.3958333331393078E-3</c:v>
              </c:pt>
              <c:pt idx="208">
                <c:v>2.4074074099189602E-3</c:v>
              </c:pt>
              <c:pt idx="209">
                <c:v>2.4189814866986126E-3</c:v>
              </c:pt>
              <c:pt idx="210">
                <c:v>2.4305555562023073E-3</c:v>
              </c:pt>
              <c:pt idx="211">
                <c:v>2.4421296329819597E-3</c:v>
              </c:pt>
              <c:pt idx="212">
                <c:v>2.4537037097616121E-3</c:v>
              </c:pt>
              <c:pt idx="213">
                <c:v>2.4652777792653069E-3</c:v>
              </c:pt>
              <c:pt idx="214">
                <c:v>2.4768518560449593E-3</c:v>
              </c:pt>
              <c:pt idx="215">
                <c:v>2.488425925548654E-3</c:v>
              </c:pt>
              <c:pt idx="216">
                <c:v>2.5000000023283064E-3</c:v>
              </c:pt>
              <c:pt idx="217">
                <c:v>2.5115740791079588E-3</c:v>
              </c:pt>
              <c:pt idx="218">
                <c:v>2.5231481486116536E-3</c:v>
              </c:pt>
              <c:pt idx="219">
                <c:v>2.534722225391306E-3</c:v>
              </c:pt>
              <c:pt idx="220">
                <c:v>2.5462963021709584E-3</c:v>
              </c:pt>
              <c:pt idx="221">
                <c:v>2.5578703716746531E-3</c:v>
              </c:pt>
              <c:pt idx="222">
                <c:v>2.5694444484543055E-3</c:v>
              </c:pt>
              <c:pt idx="223">
                <c:v>2.5810185179580003E-3</c:v>
              </c:pt>
              <c:pt idx="224">
                <c:v>2.5925925947376527E-3</c:v>
              </c:pt>
              <c:pt idx="225">
                <c:v>2.6041666715173051E-3</c:v>
              </c:pt>
              <c:pt idx="226">
                <c:v>2.6157407410209998E-3</c:v>
              </c:pt>
              <c:pt idx="227">
                <c:v>2.6273148178006522E-3</c:v>
              </c:pt>
              <c:pt idx="228">
                <c:v>2.6388888945803046E-3</c:v>
              </c:pt>
              <c:pt idx="229">
                <c:v>2.6504629640839994E-3</c:v>
              </c:pt>
              <c:pt idx="230">
                <c:v>2.6620370408636518E-3</c:v>
              </c:pt>
              <c:pt idx="231">
                <c:v>2.6736111103673466E-3</c:v>
              </c:pt>
              <c:pt idx="232">
                <c:v>2.6851851871469989E-3</c:v>
              </c:pt>
              <c:pt idx="233">
                <c:v>2.6967592639266513E-3</c:v>
              </c:pt>
              <c:pt idx="234">
                <c:v>2.7083333334303461E-3</c:v>
              </c:pt>
              <c:pt idx="235">
                <c:v>2.7199074102099985E-3</c:v>
              </c:pt>
              <c:pt idx="236">
                <c:v>2.7314814869896509E-3</c:v>
              </c:pt>
              <c:pt idx="237">
                <c:v>2.7430555564933456E-3</c:v>
              </c:pt>
              <c:pt idx="238">
                <c:v>2.754629633272998E-3</c:v>
              </c:pt>
              <c:pt idx="239">
                <c:v>2.7662037027766928E-3</c:v>
              </c:pt>
              <c:pt idx="240">
                <c:v>2.7777777795563452E-3</c:v>
              </c:pt>
              <c:pt idx="241">
                <c:v>2.7893518563359976E-3</c:v>
              </c:pt>
              <c:pt idx="242">
                <c:v>2.8009259258396924E-3</c:v>
              </c:pt>
              <c:pt idx="243">
                <c:v>2.8125000026193447E-3</c:v>
              </c:pt>
              <c:pt idx="244">
                <c:v>2.8240740793989971E-3</c:v>
              </c:pt>
              <c:pt idx="245">
                <c:v>2.8356481489026919E-3</c:v>
              </c:pt>
              <c:pt idx="246">
                <c:v>2.8472222256823443E-3</c:v>
              </c:pt>
              <c:pt idx="247">
                <c:v>2.8587963024619967E-3</c:v>
              </c:pt>
              <c:pt idx="248">
                <c:v>2.8703703719656914E-3</c:v>
              </c:pt>
              <c:pt idx="249">
                <c:v>2.8819444487453438E-3</c:v>
              </c:pt>
              <c:pt idx="250">
                <c:v>2.8935185182490386E-3</c:v>
              </c:pt>
              <c:pt idx="251">
                <c:v>2.905092595028691E-3</c:v>
              </c:pt>
              <c:pt idx="252">
                <c:v>2.9166666718083434E-3</c:v>
              </c:pt>
              <c:pt idx="253">
                <c:v>2.9282407413120382E-3</c:v>
              </c:pt>
              <c:pt idx="254">
                <c:v>2.9398148180916905E-3</c:v>
              </c:pt>
              <c:pt idx="255">
                <c:v>2.9513888948713429E-3</c:v>
              </c:pt>
              <c:pt idx="256">
                <c:v>2.9629629643750377E-3</c:v>
              </c:pt>
              <c:pt idx="257">
                <c:v>2.9745370411546901E-3</c:v>
              </c:pt>
              <c:pt idx="258">
                <c:v>2.9861111106583849E-3</c:v>
              </c:pt>
              <c:pt idx="259">
                <c:v>2.9976851874380372E-3</c:v>
              </c:pt>
              <c:pt idx="260">
                <c:v>3.0092592642176896E-3</c:v>
              </c:pt>
              <c:pt idx="261">
                <c:v>3.0208333337213844E-3</c:v>
              </c:pt>
              <c:pt idx="262">
                <c:v>3.0324074105010368E-3</c:v>
              </c:pt>
              <c:pt idx="263">
                <c:v>3.0439814872806892E-3</c:v>
              </c:pt>
              <c:pt idx="264">
                <c:v>3.055555556784384E-3</c:v>
              </c:pt>
              <c:pt idx="265">
                <c:v>3.0671296335640363E-3</c:v>
              </c:pt>
              <c:pt idx="266">
                <c:v>3.0787037030677311E-3</c:v>
              </c:pt>
              <c:pt idx="267">
                <c:v>3.0902777798473835E-3</c:v>
              </c:pt>
              <c:pt idx="268">
                <c:v>3.1018518566270359E-3</c:v>
              </c:pt>
              <c:pt idx="269">
                <c:v>3.1134259261307307E-3</c:v>
              </c:pt>
              <c:pt idx="270">
                <c:v>3.125000002910383E-3</c:v>
              </c:pt>
              <c:pt idx="271">
                <c:v>3.1365740796900354E-3</c:v>
              </c:pt>
              <c:pt idx="272">
                <c:v>3.1481481491937302E-3</c:v>
              </c:pt>
              <c:pt idx="273">
                <c:v>3.1597222259733826E-3</c:v>
              </c:pt>
              <c:pt idx="274">
                <c:v>3.1712962954770774E-3</c:v>
              </c:pt>
              <c:pt idx="275">
                <c:v>3.1828703722567298E-3</c:v>
              </c:pt>
              <c:pt idx="276">
                <c:v>3.1944444490363821E-3</c:v>
              </c:pt>
              <c:pt idx="277">
                <c:v>3.2060185185400769E-3</c:v>
              </c:pt>
              <c:pt idx="278">
                <c:v>3.2175925953197293E-3</c:v>
              </c:pt>
              <c:pt idx="279">
                <c:v>3.2291666720993817E-3</c:v>
              </c:pt>
              <c:pt idx="280">
                <c:v>3.2407407416030765E-3</c:v>
              </c:pt>
              <c:pt idx="281">
                <c:v>3.2523148183827288E-3</c:v>
              </c:pt>
              <c:pt idx="282">
                <c:v>3.2638888878864236E-3</c:v>
              </c:pt>
              <c:pt idx="283">
                <c:v>3.275462964666076E-3</c:v>
              </c:pt>
              <c:pt idx="284">
                <c:v>3.2870370414457284E-3</c:v>
              </c:pt>
              <c:pt idx="285">
                <c:v>3.2986111109494232E-3</c:v>
              </c:pt>
              <c:pt idx="286">
                <c:v>3.3101851877290756E-3</c:v>
              </c:pt>
              <c:pt idx="287">
                <c:v>3.3217592645087279E-3</c:v>
              </c:pt>
              <c:pt idx="288">
                <c:v>3.3333333340124227E-3</c:v>
              </c:pt>
              <c:pt idx="289">
                <c:v>3.3449074107920751E-3</c:v>
              </c:pt>
              <c:pt idx="290">
                <c:v>3.3564814875717275E-3</c:v>
              </c:pt>
              <c:pt idx="291">
                <c:v>3.3680555570754223E-3</c:v>
              </c:pt>
              <c:pt idx="292">
                <c:v>3.3796296338550746E-3</c:v>
              </c:pt>
              <c:pt idx="293">
                <c:v>3.3912037033587694E-3</c:v>
              </c:pt>
              <c:pt idx="294">
                <c:v>3.4027777801384218E-3</c:v>
              </c:pt>
              <c:pt idx="295">
                <c:v>3.4143518569180742E-3</c:v>
              </c:pt>
              <c:pt idx="296">
                <c:v>3.425925926421769E-3</c:v>
              </c:pt>
              <c:pt idx="297">
                <c:v>3.4375000032014214E-3</c:v>
              </c:pt>
              <c:pt idx="298">
                <c:v>3.4490740799810737E-3</c:v>
              </c:pt>
              <c:pt idx="299">
                <c:v>3.4606481494847685E-3</c:v>
              </c:pt>
              <c:pt idx="300">
                <c:v>3.4722222262644209E-3</c:v>
              </c:pt>
              <c:pt idx="301">
                <c:v>3.4837962957681157E-3</c:v>
              </c:pt>
              <c:pt idx="302">
                <c:v>3.4953703725477681E-3</c:v>
              </c:pt>
              <c:pt idx="303">
                <c:v>3.5069444493274204E-3</c:v>
              </c:pt>
              <c:pt idx="304">
                <c:v>3.5185185188311152E-3</c:v>
              </c:pt>
              <c:pt idx="305">
                <c:v>3.5300925956107676E-3</c:v>
              </c:pt>
              <c:pt idx="306">
                <c:v>3.54166667239042E-3</c:v>
              </c:pt>
              <c:pt idx="307">
                <c:v>3.5532407418941148E-3</c:v>
              </c:pt>
              <c:pt idx="308">
                <c:v>3.5648148186737671E-3</c:v>
              </c:pt>
              <c:pt idx="309">
                <c:v>3.5763888881774619E-3</c:v>
              </c:pt>
              <c:pt idx="310">
                <c:v>3.5879629649571143E-3</c:v>
              </c:pt>
              <c:pt idx="311">
                <c:v>3.5995370417367667E-3</c:v>
              </c:pt>
              <c:pt idx="312">
                <c:v>3.6111111112404615E-3</c:v>
              </c:pt>
              <c:pt idx="313">
                <c:v>3.6226851880201139E-3</c:v>
              </c:pt>
              <c:pt idx="314">
                <c:v>3.6342592647997662E-3</c:v>
              </c:pt>
              <c:pt idx="315">
                <c:v>3.645833334303461E-3</c:v>
              </c:pt>
              <c:pt idx="316">
                <c:v>3.6574074110831134E-3</c:v>
              </c:pt>
              <c:pt idx="317">
                <c:v>3.6689814805868082E-3</c:v>
              </c:pt>
              <c:pt idx="318">
                <c:v>3.6805555573664606E-3</c:v>
              </c:pt>
              <c:pt idx="319">
                <c:v>3.6921296341461129E-3</c:v>
              </c:pt>
              <c:pt idx="320">
                <c:v>3.7037037036498077E-3</c:v>
              </c:pt>
              <c:pt idx="321">
                <c:v>3.7152777804294601E-3</c:v>
              </c:pt>
              <c:pt idx="322">
                <c:v>3.7268518572091125E-3</c:v>
              </c:pt>
              <c:pt idx="323">
                <c:v>3.7384259267128073E-3</c:v>
              </c:pt>
              <c:pt idx="324">
                <c:v>3.7500000034924597E-3</c:v>
              </c:pt>
              <c:pt idx="325">
                <c:v>3.761574080272112E-3</c:v>
              </c:pt>
              <c:pt idx="326">
                <c:v>3.7731481497758068E-3</c:v>
              </c:pt>
              <c:pt idx="327">
                <c:v>3.7847222265554592E-3</c:v>
              </c:pt>
              <c:pt idx="328">
                <c:v>3.796296296059154E-3</c:v>
              </c:pt>
              <c:pt idx="329">
                <c:v>3.8078703728388064E-3</c:v>
              </c:pt>
              <c:pt idx="330">
                <c:v>3.8194444496184587E-3</c:v>
              </c:pt>
              <c:pt idx="331">
                <c:v>3.8310185191221535E-3</c:v>
              </c:pt>
              <c:pt idx="332">
                <c:v>3.8425925959018059E-3</c:v>
              </c:pt>
              <c:pt idx="333">
                <c:v>3.8541666726814583E-3</c:v>
              </c:pt>
              <c:pt idx="334">
                <c:v>3.8657407421851531E-3</c:v>
              </c:pt>
              <c:pt idx="335">
                <c:v>3.8773148189648055E-3</c:v>
              </c:pt>
              <c:pt idx="336">
                <c:v>3.8888888884685002E-3</c:v>
              </c:pt>
              <c:pt idx="337">
                <c:v>3.9004629652481526E-3</c:v>
              </c:pt>
              <c:pt idx="338">
                <c:v>3.912037042027805E-3</c:v>
              </c:pt>
              <c:pt idx="339">
                <c:v>3.9236111115314998E-3</c:v>
              </c:pt>
              <c:pt idx="340">
                <c:v>3.9351851883111522E-3</c:v>
              </c:pt>
              <c:pt idx="341">
                <c:v>3.9467592650908045E-3</c:v>
              </c:pt>
              <c:pt idx="342">
                <c:v>3.9583333345944993E-3</c:v>
              </c:pt>
              <c:pt idx="343">
                <c:v>3.9699074113741517E-3</c:v>
              </c:pt>
              <c:pt idx="344">
                <c:v>3.9814814808778465E-3</c:v>
              </c:pt>
              <c:pt idx="345">
                <c:v>3.9930555576574989E-3</c:v>
              </c:pt>
              <c:pt idx="346">
                <c:v>4.0046296344371513E-3</c:v>
              </c:pt>
              <c:pt idx="347">
                <c:v>4.016203703940846E-3</c:v>
              </c:pt>
              <c:pt idx="348">
                <c:v>4.0277777807204984E-3</c:v>
              </c:pt>
              <c:pt idx="349">
                <c:v>4.0393518575001508E-3</c:v>
              </c:pt>
              <c:pt idx="350">
                <c:v>4.0509259270038456E-3</c:v>
              </c:pt>
              <c:pt idx="351">
                <c:v>4.062500003783498E-3</c:v>
              </c:pt>
              <c:pt idx="352">
                <c:v>4.0740740732871927E-3</c:v>
              </c:pt>
              <c:pt idx="353">
                <c:v>4.0856481500668451E-3</c:v>
              </c:pt>
              <c:pt idx="354">
                <c:v>4.0972222268464975E-3</c:v>
              </c:pt>
              <c:pt idx="355">
                <c:v>4.1087962963501923E-3</c:v>
              </c:pt>
              <c:pt idx="356">
                <c:v>4.1203703731298447E-3</c:v>
              </c:pt>
              <c:pt idx="357">
                <c:v>4.1319444499094971E-3</c:v>
              </c:pt>
              <c:pt idx="358">
                <c:v>4.1435185194131918E-3</c:v>
              </c:pt>
              <c:pt idx="359">
                <c:v>4.1550925961928442E-3</c:v>
              </c:pt>
              <c:pt idx="360">
                <c:v>4.166666665696539E-3</c:v>
              </c:pt>
              <c:pt idx="361">
                <c:v>4.1782407424761914E-3</c:v>
              </c:pt>
              <c:pt idx="362">
                <c:v>4.1898148192558438E-3</c:v>
              </c:pt>
              <c:pt idx="363">
                <c:v>4.2013888887595385E-3</c:v>
              </c:pt>
              <c:pt idx="364">
                <c:v>4.2129629655391909E-3</c:v>
              </c:pt>
              <c:pt idx="365">
                <c:v>4.2245370423188433E-3</c:v>
              </c:pt>
              <c:pt idx="366">
                <c:v>4.2361111118225381E-3</c:v>
              </c:pt>
              <c:pt idx="367">
                <c:v>4.2476851886021905E-3</c:v>
              </c:pt>
              <c:pt idx="368">
                <c:v>4.2592592653818429E-3</c:v>
              </c:pt>
              <c:pt idx="369">
                <c:v>4.2708333348855376E-3</c:v>
              </c:pt>
              <c:pt idx="370">
                <c:v>4.28240741166519E-3</c:v>
              </c:pt>
              <c:pt idx="371">
                <c:v>4.2939814811688848E-3</c:v>
              </c:pt>
              <c:pt idx="372">
                <c:v>4.3055555579485372E-3</c:v>
              </c:pt>
              <c:pt idx="373">
                <c:v>4.3171296347281896E-3</c:v>
              </c:pt>
              <c:pt idx="374">
                <c:v>4.3287037042318843E-3</c:v>
              </c:pt>
              <c:pt idx="375">
                <c:v>4.3402777810115367E-3</c:v>
              </c:pt>
              <c:pt idx="376">
                <c:v>4.3518518577911891E-3</c:v>
              </c:pt>
              <c:pt idx="377">
                <c:v>4.3634259272948839E-3</c:v>
              </c:pt>
              <c:pt idx="378">
                <c:v>4.3750000040745363E-3</c:v>
              </c:pt>
              <c:pt idx="379">
                <c:v>4.386574073578231E-3</c:v>
              </c:pt>
              <c:pt idx="380">
                <c:v>4.3981481503578834E-3</c:v>
              </c:pt>
              <c:pt idx="381">
                <c:v>4.4097222271375358E-3</c:v>
              </c:pt>
              <c:pt idx="382">
                <c:v>4.4212962966412306E-3</c:v>
              </c:pt>
              <c:pt idx="383">
                <c:v>4.432870373420883E-3</c:v>
              </c:pt>
              <c:pt idx="384">
                <c:v>4.4444444502005354E-3</c:v>
              </c:pt>
              <c:pt idx="385">
                <c:v>4.4560185197042301E-3</c:v>
              </c:pt>
              <c:pt idx="386">
                <c:v>4.4675925964838825E-3</c:v>
              </c:pt>
              <c:pt idx="387">
                <c:v>4.4791666659875773E-3</c:v>
              </c:pt>
              <c:pt idx="388">
                <c:v>4.4907407427672297E-3</c:v>
              </c:pt>
              <c:pt idx="389">
                <c:v>4.5023148195468821E-3</c:v>
              </c:pt>
              <c:pt idx="390">
                <c:v>4.5138888890505768E-3</c:v>
              </c:pt>
              <c:pt idx="391">
                <c:v>4.5254629658302292E-3</c:v>
              </c:pt>
              <c:pt idx="392">
                <c:v>4.5370370426098816E-3</c:v>
              </c:pt>
              <c:pt idx="393">
                <c:v>4.5486111121135764E-3</c:v>
              </c:pt>
              <c:pt idx="394">
                <c:v>4.5601851888932288E-3</c:v>
              </c:pt>
              <c:pt idx="395">
                <c:v>4.5717592583969235E-3</c:v>
              </c:pt>
              <c:pt idx="396">
                <c:v>4.5833333351765759E-3</c:v>
              </c:pt>
              <c:pt idx="397">
                <c:v>4.5949074119562283E-3</c:v>
              </c:pt>
              <c:pt idx="398">
                <c:v>4.6064814814599231E-3</c:v>
              </c:pt>
              <c:pt idx="399">
                <c:v>4.6180555582395755E-3</c:v>
              </c:pt>
              <c:pt idx="400">
                <c:v>4.6296296350192279E-3</c:v>
              </c:pt>
              <c:pt idx="401">
                <c:v>4.6412037045229226E-3</c:v>
              </c:pt>
              <c:pt idx="402">
                <c:v>4.652777781302575E-3</c:v>
              </c:pt>
              <c:pt idx="403">
                <c:v>4.6643518580822274E-3</c:v>
              </c:pt>
              <c:pt idx="404">
                <c:v>4.6759259275859222E-3</c:v>
              </c:pt>
              <c:pt idx="405">
                <c:v>4.6875000043655746E-3</c:v>
              </c:pt>
              <c:pt idx="406">
                <c:v>4.6990740738692693E-3</c:v>
              </c:pt>
              <c:pt idx="407">
                <c:v>4.7106481506489217E-3</c:v>
              </c:pt>
              <c:pt idx="408">
                <c:v>4.7222222274285741E-3</c:v>
              </c:pt>
              <c:pt idx="409">
                <c:v>4.7337962969322689E-3</c:v>
              </c:pt>
              <c:pt idx="410">
                <c:v>4.7453703737119213E-3</c:v>
              </c:pt>
              <c:pt idx="411">
                <c:v>4.7569444504915737E-3</c:v>
              </c:pt>
              <c:pt idx="412">
                <c:v>4.7685185199952684E-3</c:v>
              </c:pt>
              <c:pt idx="413">
                <c:v>4.7800925967749208E-3</c:v>
              </c:pt>
              <c:pt idx="414">
                <c:v>4.7916666662786156E-3</c:v>
              </c:pt>
              <c:pt idx="415">
                <c:v>4.803240743058268E-3</c:v>
              </c:pt>
              <c:pt idx="416">
                <c:v>4.8148148198379204E-3</c:v>
              </c:pt>
              <c:pt idx="417">
                <c:v>4.8263888893416151E-3</c:v>
              </c:pt>
              <c:pt idx="418">
                <c:v>4.8379629661212675E-3</c:v>
              </c:pt>
              <c:pt idx="419">
                <c:v>4.8495370429009199E-3</c:v>
              </c:pt>
              <c:pt idx="420">
                <c:v>4.8611111124046147E-3</c:v>
              </c:pt>
              <c:pt idx="421">
                <c:v>4.8726851891842671E-3</c:v>
              </c:pt>
              <c:pt idx="422">
                <c:v>4.8842592586879618E-3</c:v>
              </c:pt>
              <c:pt idx="423">
                <c:v>4.8958333354676142E-3</c:v>
              </c:pt>
              <c:pt idx="424">
                <c:v>4.9074074122472666E-3</c:v>
              </c:pt>
              <c:pt idx="425">
                <c:v>4.9189814817509614E-3</c:v>
              </c:pt>
              <c:pt idx="426">
                <c:v>4.9305555585306138E-3</c:v>
              </c:pt>
              <c:pt idx="427">
                <c:v>4.9421296353102662E-3</c:v>
              </c:pt>
              <c:pt idx="428">
                <c:v>4.9537037048139609E-3</c:v>
              </c:pt>
              <c:pt idx="429">
                <c:v>4.9652777815936133E-3</c:v>
              </c:pt>
              <c:pt idx="430">
                <c:v>4.9768518510973081E-3</c:v>
              </c:pt>
              <c:pt idx="431">
                <c:v>4.9884259278769605E-3</c:v>
              </c:pt>
              <c:pt idx="432">
                <c:v>5.0000000046566129E-3</c:v>
              </c:pt>
              <c:pt idx="433">
                <c:v>5.0115740741603076E-3</c:v>
              </c:pt>
              <c:pt idx="434">
                <c:v>5.02314815093996E-3</c:v>
              </c:pt>
              <c:pt idx="435">
                <c:v>5.0347222277196124E-3</c:v>
              </c:pt>
              <c:pt idx="436">
                <c:v>5.0462962972233072E-3</c:v>
              </c:pt>
              <c:pt idx="437">
                <c:v>5.0578703740029596E-3</c:v>
              </c:pt>
              <c:pt idx="438">
                <c:v>5.0694444435066544E-3</c:v>
              </c:pt>
              <c:pt idx="439">
                <c:v>5.0810185202863067E-3</c:v>
              </c:pt>
              <c:pt idx="440">
                <c:v>5.0925925970659591E-3</c:v>
              </c:pt>
              <c:pt idx="441">
                <c:v>5.1041666665696539E-3</c:v>
              </c:pt>
              <c:pt idx="442">
                <c:v>5.1157407433493063E-3</c:v>
              </c:pt>
              <c:pt idx="443">
                <c:v>5.1273148201289587E-3</c:v>
              </c:pt>
              <c:pt idx="444">
                <c:v>5.1388888896326534E-3</c:v>
              </c:pt>
              <c:pt idx="445">
                <c:v>5.1504629664123058E-3</c:v>
              </c:pt>
              <c:pt idx="446">
                <c:v>5.1620370431919582E-3</c:v>
              </c:pt>
              <c:pt idx="447">
                <c:v>5.173611112695653E-3</c:v>
              </c:pt>
              <c:pt idx="448">
                <c:v>5.1851851894753054E-3</c:v>
              </c:pt>
              <c:pt idx="449">
                <c:v>5.1967592589790002E-3</c:v>
              </c:pt>
              <c:pt idx="450">
                <c:v>5.2083333357586525E-3</c:v>
              </c:pt>
              <c:pt idx="451">
                <c:v>5.2199074125383049E-3</c:v>
              </c:pt>
              <c:pt idx="452">
                <c:v>5.2314814820419997E-3</c:v>
              </c:pt>
              <c:pt idx="453">
                <c:v>5.2430555588216521E-3</c:v>
              </c:pt>
              <c:pt idx="454">
                <c:v>5.2546296356013045E-3</c:v>
              </c:pt>
              <c:pt idx="455">
                <c:v>5.2662037051049992E-3</c:v>
              </c:pt>
              <c:pt idx="456">
                <c:v>5.2777777818846516E-3</c:v>
              </c:pt>
              <c:pt idx="457">
                <c:v>5.2893518513883464E-3</c:v>
              </c:pt>
              <c:pt idx="458">
                <c:v>5.3009259281679988E-3</c:v>
              </c:pt>
              <c:pt idx="459">
                <c:v>5.3125000049476512E-3</c:v>
              </c:pt>
              <c:pt idx="460">
                <c:v>5.324074074451346E-3</c:v>
              </c:pt>
              <c:pt idx="461">
                <c:v>5.3356481512309983E-3</c:v>
              </c:pt>
              <c:pt idx="462">
                <c:v>5.3472222280106507E-3</c:v>
              </c:pt>
              <c:pt idx="463">
                <c:v>5.3587962975143455E-3</c:v>
              </c:pt>
              <c:pt idx="464">
                <c:v>5.3703703742939979E-3</c:v>
              </c:pt>
              <c:pt idx="465">
                <c:v>5.3819444437976927E-3</c:v>
              </c:pt>
              <c:pt idx="466">
                <c:v>5.393518520577345E-3</c:v>
              </c:pt>
              <c:pt idx="467">
                <c:v>5.4050925973569974E-3</c:v>
              </c:pt>
              <c:pt idx="468">
                <c:v>5.4166666668606922E-3</c:v>
              </c:pt>
              <c:pt idx="469">
                <c:v>5.4282407436403446E-3</c:v>
              </c:pt>
              <c:pt idx="470">
                <c:v>5.439814820419997E-3</c:v>
              </c:pt>
              <c:pt idx="471">
                <c:v>5.4513888899236917E-3</c:v>
              </c:pt>
              <c:pt idx="472">
                <c:v>5.4629629667033441E-3</c:v>
              </c:pt>
              <c:pt idx="473">
                <c:v>5.4745370362070389E-3</c:v>
              </c:pt>
              <c:pt idx="474">
                <c:v>5.4861111129866913E-3</c:v>
              </c:pt>
              <c:pt idx="475">
                <c:v>5.4976851897663437E-3</c:v>
              </c:pt>
              <c:pt idx="476">
                <c:v>5.5092592592700385E-3</c:v>
              </c:pt>
              <c:pt idx="477">
                <c:v>5.5208333360496908E-3</c:v>
              </c:pt>
              <c:pt idx="478">
                <c:v>5.5324074128293432E-3</c:v>
              </c:pt>
              <c:pt idx="479">
                <c:v>5.543981482333038E-3</c:v>
              </c:pt>
              <c:pt idx="480">
                <c:v>5.5555555591126904E-3</c:v>
              </c:pt>
              <c:pt idx="481">
                <c:v>5.5671296286163852E-3</c:v>
              </c:pt>
              <c:pt idx="482">
                <c:v>5.5787037053960375E-3</c:v>
              </c:pt>
              <c:pt idx="483">
                <c:v>5.5902777821756899E-3</c:v>
              </c:pt>
              <c:pt idx="484">
                <c:v>5.6018518516793847E-3</c:v>
              </c:pt>
              <c:pt idx="485">
                <c:v>5.6134259284590371E-3</c:v>
              </c:pt>
              <c:pt idx="486">
                <c:v>5.6250000052386895E-3</c:v>
              </c:pt>
              <c:pt idx="487">
                <c:v>5.6365740747423843E-3</c:v>
              </c:pt>
              <c:pt idx="488">
                <c:v>5.6481481515220366E-3</c:v>
              </c:pt>
              <c:pt idx="489">
                <c:v>5.659722228301689E-3</c:v>
              </c:pt>
              <c:pt idx="490">
                <c:v>5.6712962978053838E-3</c:v>
              </c:pt>
              <c:pt idx="491">
                <c:v>5.6828703745850362E-3</c:v>
              </c:pt>
              <c:pt idx="492">
                <c:v>5.694444444088731E-3</c:v>
              </c:pt>
              <c:pt idx="493">
                <c:v>5.7060185208683833E-3</c:v>
              </c:pt>
              <c:pt idx="494">
                <c:v>5.7175925976480357E-3</c:v>
              </c:pt>
              <c:pt idx="495">
                <c:v>5.7291666671517305E-3</c:v>
              </c:pt>
              <c:pt idx="496">
                <c:v>5.7407407439313829E-3</c:v>
              </c:pt>
              <c:pt idx="497">
                <c:v>5.7523148207110353E-3</c:v>
              </c:pt>
              <c:pt idx="498">
                <c:v>5.7638888902147301E-3</c:v>
              </c:pt>
              <c:pt idx="499">
                <c:v>5.7754629669943824E-3</c:v>
              </c:pt>
              <c:pt idx="500">
                <c:v>5.7870370364980772E-3</c:v>
              </c:pt>
              <c:pt idx="501">
                <c:v>5.7986111132777296E-3</c:v>
              </c:pt>
              <c:pt idx="502">
                <c:v>5.810185190057382E-3</c:v>
              </c:pt>
              <c:pt idx="503">
                <c:v>5.8217592595610768E-3</c:v>
              </c:pt>
              <c:pt idx="504">
                <c:v>5.8333333363407291E-3</c:v>
              </c:pt>
              <c:pt idx="505">
                <c:v>5.8449074131203815E-3</c:v>
              </c:pt>
              <c:pt idx="506">
                <c:v>5.8564814826240763E-3</c:v>
              </c:pt>
              <c:pt idx="507">
                <c:v>5.8680555594037287E-3</c:v>
              </c:pt>
              <c:pt idx="508">
                <c:v>5.8796296289074235E-3</c:v>
              </c:pt>
              <c:pt idx="509">
                <c:v>5.8912037056870759E-3</c:v>
              </c:pt>
              <c:pt idx="510">
                <c:v>5.9027777824667282E-3</c:v>
              </c:pt>
              <c:pt idx="511">
                <c:v>5.914351851970423E-3</c:v>
              </c:pt>
              <c:pt idx="512">
                <c:v>5.9259259287500754E-3</c:v>
              </c:pt>
              <c:pt idx="513">
                <c:v>5.9375000055297278E-3</c:v>
              </c:pt>
              <c:pt idx="514">
                <c:v>5.9490740750334226E-3</c:v>
              </c:pt>
              <c:pt idx="515">
                <c:v>5.9606481518130749E-3</c:v>
              </c:pt>
              <c:pt idx="516">
                <c:v>5.9722222213167697E-3</c:v>
              </c:pt>
              <c:pt idx="517">
                <c:v>5.9837962980964221E-3</c:v>
              </c:pt>
              <c:pt idx="518">
                <c:v>5.9953703748760745E-3</c:v>
              </c:pt>
              <c:pt idx="519">
                <c:v>6.0069444443797693E-3</c:v>
              </c:pt>
              <c:pt idx="520">
                <c:v>6.0185185211594217E-3</c:v>
              </c:pt>
              <c:pt idx="521">
                <c:v>6.030092597939074E-3</c:v>
              </c:pt>
              <c:pt idx="522">
                <c:v>6.0416666674427688E-3</c:v>
              </c:pt>
              <c:pt idx="523">
                <c:v>6.0532407442224212E-3</c:v>
              </c:pt>
              <c:pt idx="524">
                <c:v>6.0648148210020736E-3</c:v>
              </c:pt>
              <c:pt idx="525">
                <c:v>6.0763888905057684E-3</c:v>
              </c:pt>
              <c:pt idx="526">
                <c:v>6.0879629672854207E-3</c:v>
              </c:pt>
              <c:pt idx="527">
                <c:v>6.0995370367891155E-3</c:v>
              </c:pt>
              <c:pt idx="528">
                <c:v>6.1111111135687679E-3</c:v>
              </c:pt>
              <c:pt idx="529">
                <c:v>6.1226851903484203E-3</c:v>
              </c:pt>
              <c:pt idx="530">
                <c:v>6.1342592598521151E-3</c:v>
              </c:pt>
              <c:pt idx="531">
                <c:v>6.1458333366317675E-3</c:v>
              </c:pt>
              <c:pt idx="532">
                <c:v>6.1574074134114198E-3</c:v>
              </c:pt>
              <c:pt idx="533">
                <c:v>6.1689814829151146E-3</c:v>
              </c:pt>
              <c:pt idx="534">
                <c:v>6.180555559694767E-3</c:v>
              </c:pt>
              <c:pt idx="535">
                <c:v>6.1921296291984618E-3</c:v>
              </c:pt>
              <c:pt idx="536">
                <c:v>6.2037037059781142E-3</c:v>
              </c:pt>
              <c:pt idx="537">
                <c:v>6.2152777827577665E-3</c:v>
              </c:pt>
              <c:pt idx="538">
                <c:v>6.2268518522614613E-3</c:v>
              </c:pt>
              <c:pt idx="539">
                <c:v>6.2384259290411137E-3</c:v>
              </c:pt>
              <c:pt idx="540">
                <c:v>6.2500000058207661E-3</c:v>
              </c:pt>
              <c:pt idx="541">
                <c:v>6.2615740753244609E-3</c:v>
              </c:pt>
              <c:pt idx="542">
                <c:v>6.2731481521041133E-3</c:v>
              </c:pt>
              <c:pt idx="543">
                <c:v>6.284722221607808E-3</c:v>
              </c:pt>
              <c:pt idx="544">
                <c:v>6.2962962983874604E-3</c:v>
              </c:pt>
              <c:pt idx="545">
                <c:v>6.3078703751671128E-3</c:v>
              </c:pt>
              <c:pt idx="546">
                <c:v>6.3194444446708076E-3</c:v>
              </c:pt>
              <c:pt idx="547">
                <c:v>6.33101852145046E-3</c:v>
              </c:pt>
              <c:pt idx="548">
                <c:v>6.3425925982301123E-3</c:v>
              </c:pt>
              <c:pt idx="549">
                <c:v>6.3541666677338071E-3</c:v>
              </c:pt>
              <c:pt idx="550">
                <c:v>6.3657407445134595E-3</c:v>
              </c:pt>
              <c:pt idx="551">
                <c:v>6.3773148140171543E-3</c:v>
              </c:pt>
              <c:pt idx="552">
                <c:v>6.3888888907968067E-3</c:v>
              </c:pt>
              <c:pt idx="553">
                <c:v>6.4004629675764591E-3</c:v>
              </c:pt>
              <c:pt idx="554">
                <c:v>6.4120370370801538E-3</c:v>
              </c:pt>
              <c:pt idx="555">
                <c:v>6.4236111138598062E-3</c:v>
              </c:pt>
              <c:pt idx="556">
                <c:v>6.4351851906394586E-3</c:v>
              </c:pt>
              <c:pt idx="557">
                <c:v>6.4467592601431534E-3</c:v>
              </c:pt>
              <c:pt idx="558">
                <c:v>6.4583333369228058E-3</c:v>
              </c:pt>
              <c:pt idx="559">
                <c:v>6.4699074064265005E-3</c:v>
              </c:pt>
              <c:pt idx="560">
                <c:v>6.4814814832061529E-3</c:v>
              </c:pt>
              <c:pt idx="561">
                <c:v>6.4930555599858053E-3</c:v>
              </c:pt>
              <c:pt idx="562">
                <c:v>6.5046296294895001E-3</c:v>
              </c:pt>
              <c:pt idx="563">
                <c:v>6.5162037062691525E-3</c:v>
              </c:pt>
              <c:pt idx="564">
                <c:v>6.5277777830488048E-3</c:v>
              </c:pt>
              <c:pt idx="565">
                <c:v>6.5393518525524996E-3</c:v>
              </c:pt>
              <c:pt idx="566">
                <c:v>6.550925929332152E-3</c:v>
              </c:pt>
              <c:pt idx="567">
                <c:v>6.5625000061118044E-3</c:v>
              </c:pt>
              <c:pt idx="568">
                <c:v>6.5740740756154992E-3</c:v>
              </c:pt>
              <c:pt idx="569">
                <c:v>6.5856481523951516E-3</c:v>
              </c:pt>
              <c:pt idx="570">
                <c:v>6.5972222218988463E-3</c:v>
              </c:pt>
              <c:pt idx="571">
                <c:v>6.6087962986784987E-3</c:v>
              </c:pt>
              <c:pt idx="572">
                <c:v>6.6203703754581511E-3</c:v>
              </c:pt>
              <c:pt idx="573">
                <c:v>6.6319444449618459E-3</c:v>
              </c:pt>
              <c:pt idx="574">
                <c:v>6.6435185217414983E-3</c:v>
              </c:pt>
              <c:pt idx="575">
                <c:v>6.6550925985211506E-3</c:v>
              </c:pt>
              <c:pt idx="576">
                <c:v>6.6666666680248454E-3</c:v>
              </c:pt>
              <c:pt idx="577">
                <c:v>6.6782407448044978E-3</c:v>
              </c:pt>
              <c:pt idx="578">
                <c:v>6.6898148143081926E-3</c:v>
              </c:pt>
              <c:pt idx="579">
                <c:v>6.701388891087845E-3</c:v>
              </c:pt>
              <c:pt idx="580">
                <c:v>6.7129629678674974E-3</c:v>
              </c:pt>
              <c:pt idx="581">
                <c:v>6.7245370373711921E-3</c:v>
              </c:pt>
              <c:pt idx="582">
                <c:v>6.7361111141508445E-3</c:v>
              </c:pt>
              <c:pt idx="583">
                <c:v>6.7476851909304969E-3</c:v>
              </c:pt>
              <c:pt idx="584">
                <c:v>6.7592592604341917E-3</c:v>
              </c:pt>
              <c:pt idx="585">
                <c:v>6.7708333372138441E-3</c:v>
              </c:pt>
              <c:pt idx="586">
                <c:v>6.7824074067175388E-3</c:v>
              </c:pt>
              <c:pt idx="587">
                <c:v>6.7939814834971912E-3</c:v>
              </c:pt>
              <c:pt idx="588">
                <c:v>6.8055555602768436E-3</c:v>
              </c:pt>
              <c:pt idx="589">
                <c:v>6.8171296297805384E-3</c:v>
              </c:pt>
              <c:pt idx="590">
                <c:v>6.8287037065601908E-3</c:v>
              </c:pt>
              <c:pt idx="591">
                <c:v>6.8402777833398432E-3</c:v>
              </c:pt>
              <c:pt idx="592">
                <c:v>6.8518518528435379E-3</c:v>
              </c:pt>
              <c:pt idx="593">
                <c:v>6.8634259296231903E-3</c:v>
              </c:pt>
              <c:pt idx="594">
                <c:v>6.8749999991268851E-3</c:v>
              </c:pt>
              <c:pt idx="595">
                <c:v>6.8865740759065375E-3</c:v>
              </c:pt>
              <c:pt idx="596">
                <c:v>6.8981481526861899E-3</c:v>
              </c:pt>
              <c:pt idx="597">
                <c:v>6.9097222221898846E-3</c:v>
              </c:pt>
              <c:pt idx="598">
                <c:v>6.921296298969537E-3</c:v>
              </c:pt>
              <c:pt idx="599">
                <c:v>6.9328703757491894E-3</c:v>
              </c:pt>
              <c:pt idx="600">
                <c:v>6.9444444452528842E-3</c:v>
              </c:pt>
              <c:pt idx="601">
                <c:v>6.9560185220325366E-3</c:v>
              </c:pt>
              <c:pt idx="602">
                <c:v>6.967592598812189E-3</c:v>
              </c:pt>
              <c:pt idx="603">
                <c:v>6.9791666683158837E-3</c:v>
              </c:pt>
              <c:pt idx="604">
                <c:v>6.9907407450955361E-3</c:v>
              </c:pt>
              <c:pt idx="605">
                <c:v>7.0023148145992309E-3</c:v>
              </c:pt>
              <c:pt idx="606">
                <c:v>7.0138888913788833E-3</c:v>
              </c:pt>
              <c:pt idx="607">
                <c:v>7.0254629681585357E-3</c:v>
              </c:pt>
              <c:pt idx="608">
                <c:v>7.0370370376622304E-3</c:v>
              </c:pt>
              <c:pt idx="609">
                <c:v>7.0486111144418828E-3</c:v>
              </c:pt>
              <c:pt idx="610">
                <c:v>7.0601851912215352E-3</c:v>
              </c:pt>
              <c:pt idx="611">
                <c:v>7.07175926072523E-3</c:v>
              </c:pt>
              <c:pt idx="612">
                <c:v>7.0833333375048824E-3</c:v>
              </c:pt>
              <c:pt idx="613">
                <c:v>7.0949074070085771E-3</c:v>
              </c:pt>
              <c:pt idx="614">
                <c:v>7.1064814837882295E-3</c:v>
              </c:pt>
              <c:pt idx="615">
                <c:v>7.1180555605678819E-3</c:v>
              </c:pt>
              <c:pt idx="616">
                <c:v>7.1296296300715767E-3</c:v>
              </c:pt>
              <c:pt idx="617">
                <c:v>7.1412037068512291E-3</c:v>
              </c:pt>
              <c:pt idx="618">
                <c:v>7.1527777836308815E-3</c:v>
              </c:pt>
              <c:pt idx="619">
                <c:v>7.1643518531345762E-3</c:v>
              </c:pt>
              <c:pt idx="620">
                <c:v>7.1759259299142286E-3</c:v>
              </c:pt>
              <c:pt idx="621">
                <c:v>7.1874999994179234E-3</c:v>
              </c:pt>
              <c:pt idx="622">
                <c:v>7.1990740761975758E-3</c:v>
              </c:pt>
              <c:pt idx="623">
                <c:v>7.2106481529772282E-3</c:v>
              </c:pt>
              <c:pt idx="624">
                <c:v>7.2222222224809229E-3</c:v>
              </c:pt>
              <c:pt idx="625">
                <c:v>7.2337962992605753E-3</c:v>
              </c:pt>
              <c:pt idx="626">
                <c:v>7.2453703760402277E-3</c:v>
              </c:pt>
              <c:pt idx="627">
                <c:v>7.2569444455439225E-3</c:v>
              </c:pt>
              <c:pt idx="628">
                <c:v>7.2685185223235749E-3</c:v>
              </c:pt>
              <c:pt idx="629">
                <c:v>7.2800925918272696E-3</c:v>
              </c:pt>
              <c:pt idx="630">
                <c:v>7.291666668606922E-3</c:v>
              </c:pt>
              <c:pt idx="631">
                <c:v>7.3032407453865744E-3</c:v>
              </c:pt>
              <c:pt idx="632">
                <c:v>7.3148148148902692E-3</c:v>
              </c:pt>
              <c:pt idx="633">
                <c:v>7.3263888916699216E-3</c:v>
              </c:pt>
              <c:pt idx="634">
                <c:v>7.337962968449574E-3</c:v>
              </c:pt>
              <c:pt idx="635">
                <c:v>7.3495370379532687E-3</c:v>
              </c:pt>
              <c:pt idx="636">
                <c:v>7.3611111147329211E-3</c:v>
              </c:pt>
              <c:pt idx="637">
                <c:v>7.3726851842366159E-3</c:v>
              </c:pt>
              <c:pt idx="638">
                <c:v>7.3842592610162683E-3</c:v>
              </c:pt>
              <c:pt idx="639">
                <c:v>7.3958333377959207E-3</c:v>
              </c:pt>
              <c:pt idx="640">
                <c:v>7.4074074072996154E-3</c:v>
              </c:pt>
              <c:pt idx="641">
                <c:v>7.4189814840792678E-3</c:v>
              </c:pt>
              <c:pt idx="642">
                <c:v>7.4305555608589202E-3</c:v>
              </c:pt>
              <c:pt idx="643">
                <c:v>7.442129630362615E-3</c:v>
              </c:pt>
              <c:pt idx="644">
                <c:v>7.4537037071422674E-3</c:v>
              </c:pt>
              <c:pt idx="645">
                <c:v>7.4652777839219198E-3</c:v>
              </c:pt>
              <c:pt idx="646">
                <c:v>7.4768518534256145E-3</c:v>
              </c:pt>
              <c:pt idx="647">
                <c:v>7.4884259302052669E-3</c:v>
              </c:pt>
              <c:pt idx="648">
                <c:v>7.4999999997089617E-3</c:v>
              </c:pt>
              <c:pt idx="649">
                <c:v>7.5115740764886141E-3</c:v>
              </c:pt>
              <c:pt idx="650">
                <c:v>7.5231481532682665E-3</c:v>
              </c:pt>
              <c:pt idx="651">
                <c:v>7.5347222227719612E-3</c:v>
              </c:pt>
              <c:pt idx="652">
                <c:v>7.5462962995516136E-3</c:v>
              </c:pt>
              <c:pt idx="653">
                <c:v>7.557870376331266E-3</c:v>
              </c:pt>
              <c:pt idx="654">
                <c:v>7.5694444458349608E-3</c:v>
              </c:pt>
              <c:pt idx="655">
                <c:v>7.5810185226146132E-3</c:v>
              </c:pt>
              <c:pt idx="656">
                <c:v>7.5925925921183079E-3</c:v>
              </c:pt>
              <c:pt idx="657">
                <c:v>7.6041666688979603E-3</c:v>
              </c:pt>
              <c:pt idx="658">
                <c:v>7.6157407456776127E-3</c:v>
              </c:pt>
              <c:pt idx="659">
                <c:v>7.6273148151813075E-3</c:v>
              </c:pt>
              <c:pt idx="660">
                <c:v>7.6388888919609599E-3</c:v>
              </c:pt>
              <c:pt idx="661">
                <c:v>7.6504629687406123E-3</c:v>
              </c:pt>
              <c:pt idx="662">
                <c:v>7.662037038244307E-3</c:v>
              </c:pt>
              <c:pt idx="663">
                <c:v>7.6736111150239594E-3</c:v>
              </c:pt>
              <c:pt idx="664">
                <c:v>7.6851851845276542E-3</c:v>
              </c:pt>
              <c:pt idx="665">
                <c:v>7.6967592613073066E-3</c:v>
              </c:pt>
              <c:pt idx="666">
                <c:v>7.708333338086959E-3</c:v>
              </c:pt>
              <c:pt idx="667">
                <c:v>7.7199074075906537E-3</c:v>
              </c:pt>
              <c:pt idx="668">
                <c:v>7.7314814843703061E-3</c:v>
              </c:pt>
              <c:pt idx="669">
                <c:v>7.7430555611499585E-3</c:v>
              </c:pt>
              <c:pt idx="670">
                <c:v>7.7546296306536533E-3</c:v>
              </c:pt>
              <c:pt idx="671">
                <c:v>7.7662037074333057E-3</c:v>
              </c:pt>
              <c:pt idx="672">
                <c:v>7.7777777769370005E-3</c:v>
              </c:pt>
              <c:pt idx="673">
                <c:v>7.7893518537166528E-3</c:v>
              </c:pt>
              <c:pt idx="674">
                <c:v>7.8009259304963052E-3</c:v>
              </c:pt>
              <c:pt idx="675">
                <c:v>7.8125E-3</c:v>
              </c:pt>
              <c:pt idx="676">
                <c:v>7.8240740767796524E-3</c:v>
              </c:pt>
              <c:pt idx="677">
                <c:v>7.8356481535593048E-3</c:v>
              </c:pt>
              <c:pt idx="678">
                <c:v>7.8472222230629995E-3</c:v>
              </c:pt>
              <c:pt idx="679">
                <c:v>7.8587962998426519E-3</c:v>
              </c:pt>
              <c:pt idx="680">
                <c:v>7.8703703693463467E-3</c:v>
              </c:pt>
              <c:pt idx="681">
                <c:v>7.8819444461259991E-3</c:v>
              </c:pt>
              <c:pt idx="682">
                <c:v>7.8935185229056515E-3</c:v>
              </c:pt>
              <c:pt idx="683">
                <c:v>7.9050925924093463E-3</c:v>
              </c:pt>
              <c:pt idx="684">
                <c:v>7.9166666691889986E-3</c:v>
              </c:pt>
              <c:pt idx="685">
                <c:v>7.928240745968651E-3</c:v>
              </c:pt>
              <c:pt idx="686">
                <c:v>7.9398148154723458E-3</c:v>
              </c:pt>
              <c:pt idx="687">
                <c:v>7.9513888922519982E-3</c:v>
              </c:pt>
              <c:pt idx="688">
                <c:v>7.9629629690316506E-3</c:v>
              </c:pt>
              <c:pt idx="689">
                <c:v>7.9745370385353453E-3</c:v>
              </c:pt>
              <c:pt idx="690">
                <c:v>7.9861111153149977E-3</c:v>
              </c:pt>
              <c:pt idx="691">
                <c:v>7.9976851848186925E-3</c:v>
              </c:pt>
              <c:pt idx="692">
                <c:v>8.0092592615983449E-3</c:v>
              </c:pt>
              <c:pt idx="693">
                <c:v>8.0208333383779973E-3</c:v>
              </c:pt>
              <c:pt idx="694">
                <c:v>8.0324074078816921E-3</c:v>
              </c:pt>
              <c:pt idx="695">
                <c:v>8.0439814846613444E-3</c:v>
              </c:pt>
              <c:pt idx="696">
                <c:v>8.0555555614409968E-3</c:v>
              </c:pt>
              <c:pt idx="697">
                <c:v>8.0671296309446916E-3</c:v>
              </c:pt>
              <c:pt idx="698">
                <c:v>8.078703707724344E-3</c:v>
              </c:pt>
              <c:pt idx="699">
                <c:v>8.0902777772280388E-3</c:v>
              </c:pt>
              <c:pt idx="700">
                <c:v>8.1018518540076911E-3</c:v>
              </c:pt>
              <c:pt idx="701">
                <c:v>8.1134259307873435E-3</c:v>
              </c:pt>
              <c:pt idx="702">
                <c:v>8.1250000002910383E-3</c:v>
              </c:pt>
              <c:pt idx="703">
                <c:v>8.1365740770706907E-3</c:v>
              </c:pt>
              <c:pt idx="704">
                <c:v>8.1481481538503431E-3</c:v>
              </c:pt>
              <c:pt idx="705">
                <c:v>8.1597222233540379E-3</c:v>
              </c:pt>
              <c:pt idx="706">
                <c:v>8.1712963001336902E-3</c:v>
              </c:pt>
              <c:pt idx="707">
                <c:v>8.182870369637385E-3</c:v>
              </c:pt>
              <c:pt idx="708">
                <c:v>8.1944444464170374E-3</c:v>
              </c:pt>
              <c:pt idx="709">
                <c:v>8.2060185231966898E-3</c:v>
              </c:pt>
              <c:pt idx="710">
                <c:v>8.2175925927003846E-3</c:v>
              </c:pt>
            </c:numLit>
          </c:xVal>
          <c:yVal>
            <c:numLit>
              <c:formatCode>General</c:formatCode>
              <c:ptCount val="711"/>
              <c:pt idx="0">
                <c:v>2.1</c:v>
              </c:pt>
              <c:pt idx="1">
                <c:v>2.09</c:v>
              </c:pt>
              <c:pt idx="2">
                <c:v>2.09</c:v>
              </c:pt>
              <c:pt idx="3">
                <c:v>2.09</c:v>
              </c:pt>
              <c:pt idx="4">
                <c:v>2.1</c:v>
              </c:pt>
              <c:pt idx="5">
                <c:v>2.1</c:v>
              </c:pt>
              <c:pt idx="6">
                <c:v>2.12</c:v>
              </c:pt>
              <c:pt idx="7">
                <c:v>2.13</c:v>
              </c:pt>
              <c:pt idx="8">
                <c:v>2.14</c:v>
              </c:pt>
              <c:pt idx="9">
                <c:v>2.17</c:v>
              </c:pt>
              <c:pt idx="10">
                <c:v>2.19</c:v>
              </c:pt>
              <c:pt idx="11">
                <c:v>2.21</c:v>
              </c:pt>
              <c:pt idx="12">
                <c:v>2.2200000000000002</c:v>
              </c:pt>
              <c:pt idx="13">
                <c:v>2.25</c:v>
              </c:pt>
              <c:pt idx="14">
                <c:v>2.27</c:v>
              </c:pt>
              <c:pt idx="15">
                <c:v>2.29</c:v>
              </c:pt>
              <c:pt idx="16">
                <c:v>2.3199999999999998</c:v>
              </c:pt>
              <c:pt idx="17">
                <c:v>2.35</c:v>
              </c:pt>
              <c:pt idx="18">
                <c:v>2.37</c:v>
              </c:pt>
              <c:pt idx="19">
                <c:v>2.4</c:v>
              </c:pt>
              <c:pt idx="20">
                <c:v>2.4300000000000002</c:v>
              </c:pt>
              <c:pt idx="21">
                <c:v>2.4500000000000002</c:v>
              </c:pt>
              <c:pt idx="22">
                <c:v>2.48</c:v>
              </c:pt>
              <c:pt idx="23">
                <c:v>2.5</c:v>
              </c:pt>
              <c:pt idx="24">
                <c:v>2.5299999999999998</c:v>
              </c:pt>
              <c:pt idx="25">
                <c:v>2.5499999999999998</c:v>
              </c:pt>
              <c:pt idx="26">
                <c:v>2.58</c:v>
              </c:pt>
              <c:pt idx="27">
                <c:v>2.6</c:v>
              </c:pt>
              <c:pt idx="28">
                <c:v>2.63</c:v>
              </c:pt>
              <c:pt idx="29">
                <c:v>2.66</c:v>
              </c:pt>
              <c:pt idx="30">
                <c:v>2.68</c:v>
              </c:pt>
              <c:pt idx="31">
                <c:v>2.71</c:v>
              </c:pt>
              <c:pt idx="32">
                <c:v>2.73</c:v>
              </c:pt>
              <c:pt idx="33">
                <c:v>2.76</c:v>
              </c:pt>
              <c:pt idx="34">
                <c:v>2.77</c:v>
              </c:pt>
              <c:pt idx="35">
                <c:v>2.8</c:v>
              </c:pt>
              <c:pt idx="36">
                <c:v>2.83</c:v>
              </c:pt>
              <c:pt idx="37">
                <c:v>2.85</c:v>
              </c:pt>
              <c:pt idx="38">
                <c:v>2.87</c:v>
              </c:pt>
              <c:pt idx="39">
                <c:v>2.9</c:v>
              </c:pt>
              <c:pt idx="40">
                <c:v>2.92</c:v>
              </c:pt>
              <c:pt idx="41">
                <c:v>2.94</c:v>
              </c:pt>
              <c:pt idx="42">
                <c:v>2.96</c:v>
              </c:pt>
              <c:pt idx="43">
                <c:v>2.99</c:v>
              </c:pt>
              <c:pt idx="44">
                <c:v>3.01</c:v>
              </c:pt>
              <c:pt idx="45">
                <c:v>3.03</c:v>
              </c:pt>
              <c:pt idx="46">
                <c:v>3.05</c:v>
              </c:pt>
              <c:pt idx="47">
                <c:v>3.07</c:v>
              </c:pt>
              <c:pt idx="48">
                <c:v>3.09</c:v>
              </c:pt>
              <c:pt idx="49">
                <c:v>3.12</c:v>
              </c:pt>
              <c:pt idx="50">
                <c:v>3.14</c:v>
              </c:pt>
              <c:pt idx="51">
                <c:v>3.15</c:v>
              </c:pt>
              <c:pt idx="52">
                <c:v>3.18</c:v>
              </c:pt>
              <c:pt idx="53">
                <c:v>3.2</c:v>
              </c:pt>
              <c:pt idx="54">
                <c:v>3.21</c:v>
              </c:pt>
              <c:pt idx="55">
                <c:v>3.24</c:v>
              </c:pt>
              <c:pt idx="56">
                <c:v>3.25</c:v>
              </c:pt>
              <c:pt idx="57">
                <c:v>3.27</c:v>
              </c:pt>
              <c:pt idx="58">
                <c:v>3.29</c:v>
              </c:pt>
              <c:pt idx="59">
                <c:v>3.31</c:v>
              </c:pt>
              <c:pt idx="60">
                <c:v>3.33</c:v>
              </c:pt>
              <c:pt idx="61">
                <c:v>3.35</c:v>
              </c:pt>
              <c:pt idx="62">
                <c:v>3.37</c:v>
              </c:pt>
              <c:pt idx="63">
                <c:v>3.38</c:v>
              </c:pt>
              <c:pt idx="64">
                <c:v>3.4</c:v>
              </c:pt>
              <c:pt idx="65">
                <c:v>3.42</c:v>
              </c:pt>
              <c:pt idx="66">
                <c:v>3.43</c:v>
              </c:pt>
              <c:pt idx="67">
                <c:v>3.45</c:v>
              </c:pt>
              <c:pt idx="68">
                <c:v>3.47</c:v>
              </c:pt>
              <c:pt idx="69">
                <c:v>3.49</c:v>
              </c:pt>
              <c:pt idx="70">
                <c:v>3.5</c:v>
              </c:pt>
              <c:pt idx="71">
                <c:v>3.52</c:v>
              </c:pt>
              <c:pt idx="72">
                <c:v>3.53</c:v>
              </c:pt>
              <c:pt idx="73">
                <c:v>3.55</c:v>
              </c:pt>
              <c:pt idx="74">
                <c:v>3.56</c:v>
              </c:pt>
              <c:pt idx="75">
                <c:v>3.58</c:v>
              </c:pt>
              <c:pt idx="76">
                <c:v>3.59</c:v>
              </c:pt>
              <c:pt idx="77">
                <c:v>3.61</c:v>
              </c:pt>
              <c:pt idx="78">
                <c:v>3.62</c:v>
              </c:pt>
              <c:pt idx="79">
                <c:v>3.64</c:v>
              </c:pt>
              <c:pt idx="80">
                <c:v>3.65</c:v>
              </c:pt>
              <c:pt idx="81">
                <c:v>3.67</c:v>
              </c:pt>
              <c:pt idx="82">
                <c:v>3.68</c:v>
              </c:pt>
              <c:pt idx="83">
                <c:v>3.69</c:v>
              </c:pt>
              <c:pt idx="84">
                <c:v>3.71</c:v>
              </c:pt>
              <c:pt idx="85">
                <c:v>3.72</c:v>
              </c:pt>
              <c:pt idx="86">
                <c:v>3.73</c:v>
              </c:pt>
              <c:pt idx="87">
                <c:v>3.75</c:v>
              </c:pt>
              <c:pt idx="88">
                <c:v>3.76</c:v>
              </c:pt>
              <c:pt idx="89">
                <c:v>3.77</c:v>
              </c:pt>
              <c:pt idx="90">
                <c:v>3.79</c:v>
              </c:pt>
              <c:pt idx="91">
                <c:v>3.8</c:v>
              </c:pt>
              <c:pt idx="92">
                <c:v>3.81</c:v>
              </c:pt>
              <c:pt idx="93">
                <c:v>3.82</c:v>
              </c:pt>
              <c:pt idx="94">
                <c:v>3.83</c:v>
              </c:pt>
              <c:pt idx="95">
                <c:v>3.84</c:v>
              </c:pt>
              <c:pt idx="96">
                <c:v>3.85</c:v>
              </c:pt>
              <c:pt idx="97">
                <c:v>3.86</c:v>
              </c:pt>
              <c:pt idx="98">
                <c:v>3.88</c:v>
              </c:pt>
              <c:pt idx="99">
                <c:v>3.89</c:v>
              </c:pt>
              <c:pt idx="100">
                <c:v>3.9</c:v>
              </c:pt>
              <c:pt idx="101">
                <c:v>3.91</c:v>
              </c:pt>
              <c:pt idx="102">
                <c:v>3.92</c:v>
              </c:pt>
              <c:pt idx="103">
                <c:v>3.93</c:v>
              </c:pt>
              <c:pt idx="104">
                <c:v>3.94</c:v>
              </c:pt>
              <c:pt idx="105">
                <c:v>3.95</c:v>
              </c:pt>
              <c:pt idx="106">
                <c:v>3.96</c:v>
              </c:pt>
              <c:pt idx="107">
                <c:v>3.97</c:v>
              </c:pt>
              <c:pt idx="108">
                <c:v>3.97</c:v>
              </c:pt>
              <c:pt idx="109">
                <c:v>3.98</c:v>
              </c:pt>
              <c:pt idx="110">
                <c:v>3.99</c:v>
              </c:pt>
              <c:pt idx="111">
                <c:v>4</c:v>
              </c:pt>
              <c:pt idx="112">
                <c:v>4.01</c:v>
              </c:pt>
              <c:pt idx="113">
                <c:v>4.0199999999999996</c:v>
              </c:pt>
              <c:pt idx="114">
                <c:v>4.03</c:v>
              </c:pt>
              <c:pt idx="115">
                <c:v>4.04</c:v>
              </c:pt>
              <c:pt idx="116">
                <c:v>4.04</c:v>
              </c:pt>
              <c:pt idx="117">
                <c:v>4.05</c:v>
              </c:pt>
              <c:pt idx="118">
                <c:v>4.0599999999999996</c:v>
              </c:pt>
              <c:pt idx="119">
                <c:v>4.07</c:v>
              </c:pt>
              <c:pt idx="120">
                <c:v>4.08</c:v>
              </c:pt>
              <c:pt idx="121">
                <c:v>4.08</c:v>
              </c:pt>
              <c:pt idx="122">
                <c:v>4.09</c:v>
              </c:pt>
              <c:pt idx="123">
                <c:v>4.0999999999999996</c:v>
              </c:pt>
              <c:pt idx="124">
                <c:v>4.0999999999999996</c:v>
              </c:pt>
              <c:pt idx="125">
                <c:v>4.1100000000000003</c:v>
              </c:pt>
              <c:pt idx="126">
                <c:v>4.12</c:v>
              </c:pt>
              <c:pt idx="127">
                <c:v>4.12</c:v>
              </c:pt>
              <c:pt idx="128">
                <c:v>4.13</c:v>
              </c:pt>
              <c:pt idx="129">
                <c:v>4.1399999999999997</c:v>
              </c:pt>
              <c:pt idx="130">
                <c:v>4.1399999999999997</c:v>
              </c:pt>
              <c:pt idx="131">
                <c:v>4.1500000000000004</c:v>
              </c:pt>
              <c:pt idx="132">
                <c:v>4.1500000000000004</c:v>
              </c:pt>
              <c:pt idx="133">
                <c:v>4.16</c:v>
              </c:pt>
              <c:pt idx="134">
                <c:v>4.17</c:v>
              </c:pt>
              <c:pt idx="135">
                <c:v>4.17</c:v>
              </c:pt>
              <c:pt idx="136">
                <c:v>4.17</c:v>
              </c:pt>
              <c:pt idx="137">
                <c:v>4.18</c:v>
              </c:pt>
              <c:pt idx="138">
                <c:v>4.18</c:v>
              </c:pt>
              <c:pt idx="139">
                <c:v>4.1900000000000004</c:v>
              </c:pt>
              <c:pt idx="140">
                <c:v>4.1900000000000004</c:v>
              </c:pt>
              <c:pt idx="141">
                <c:v>4.1900000000000004</c:v>
              </c:pt>
              <c:pt idx="142">
                <c:v>4.2</c:v>
              </c:pt>
              <c:pt idx="143">
                <c:v>4.2</c:v>
              </c:pt>
              <c:pt idx="144">
                <c:v>4.2</c:v>
              </c:pt>
              <c:pt idx="145">
                <c:v>4.21</c:v>
              </c:pt>
              <c:pt idx="146">
                <c:v>4.21</c:v>
              </c:pt>
              <c:pt idx="147">
                <c:v>4.21</c:v>
              </c:pt>
              <c:pt idx="148">
                <c:v>4.22</c:v>
              </c:pt>
              <c:pt idx="149">
                <c:v>4.22</c:v>
              </c:pt>
              <c:pt idx="150">
                <c:v>4.22</c:v>
              </c:pt>
              <c:pt idx="151">
                <c:v>4.22</c:v>
              </c:pt>
              <c:pt idx="152">
                <c:v>4.22</c:v>
              </c:pt>
              <c:pt idx="153">
                <c:v>4.22</c:v>
              </c:pt>
              <c:pt idx="154">
                <c:v>4.22</c:v>
              </c:pt>
              <c:pt idx="155">
                <c:v>4.22</c:v>
              </c:pt>
              <c:pt idx="156">
                <c:v>4.22</c:v>
              </c:pt>
              <c:pt idx="157">
                <c:v>4.22</c:v>
              </c:pt>
              <c:pt idx="158">
                <c:v>4.22</c:v>
              </c:pt>
              <c:pt idx="159">
                <c:v>4.22</c:v>
              </c:pt>
              <c:pt idx="160">
                <c:v>4.22</c:v>
              </c:pt>
              <c:pt idx="161">
                <c:v>4.21</c:v>
              </c:pt>
              <c:pt idx="162">
                <c:v>4.21</c:v>
              </c:pt>
              <c:pt idx="163">
                <c:v>4.21</c:v>
              </c:pt>
              <c:pt idx="164">
                <c:v>4.21</c:v>
              </c:pt>
              <c:pt idx="165">
                <c:v>4.21</c:v>
              </c:pt>
              <c:pt idx="166">
                <c:v>4.2</c:v>
              </c:pt>
              <c:pt idx="167">
                <c:v>4.2</c:v>
              </c:pt>
              <c:pt idx="168">
                <c:v>4.2</c:v>
              </c:pt>
              <c:pt idx="169">
                <c:v>4.1900000000000004</c:v>
              </c:pt>
              <c:pt idx="170">
                <c:v>4.1900000000000004</c:v>
              </c:pt>
              <c:pt idx="171">
                <c:v>4.1900000000000004</c:v>
              </c:pt>
              <c:pt idx="172">
                <c:v>4.18</c:v>
              </c:pt>
              <c:pt idx="173">
                <c:v>4.18</c:v>
              </c:pt>
              <c:pt idx="174">
                <c:v>4.17</c:v>
              </c:pt>
              <c:pt idx="175">
                <c:v>4.17</c:v>
              </c:pt>
              <c:pt idx="176">
                <c:v>4.16</c:v>
              </c:pt>
              <c:pt idx="177">
                <c:v>4.16</c:v>
              </c:pt>
              <c:pt idx="178">
                <c:v>4.1500000000000004</c:v>
              </c:pt>
              <c:pt idx="179">
                <c:v>4.1500000000000004</c:v>
              </c:pt>
              <c:pt idx="180">
                <c:v>4.1399999999999997</c:v>
              </c:pt>
              <c:pt idx="181">
                <c:v>4.1399999999999997</c:v>
              </c:pt>
              <c:pt idx="182">
                <c:v>4.13</c:v>
              </c:pt>
              <c:pt idx="183">
                <c:v>4.13</c:v>
              </c:pt>
              <c:pt idx="184">
                <c:v>4.12</c:v>
              </c:pt>
              <c:pt idx="185">
                <c:v>4.1100000000000003</c:v>
              </c:pt>
              <c:pt idx="186">
                <c:v>4.1100000000000003</c:v>
              </c:pt>
              <c:pt idx="187">
                <c:v>4.0999999999999996</c:v>
              </c:pt>
              <c:pt idx="188">
                <c:v>4.0999999999999996</c:v>
              </c:pt>
              <c:pt idx="189">
                <c:v>4.09</c:v>
              </c:pt>
              <c:pt idx="190">
                <c:v>4.08</c:v>
              </c:pt>
              <c:pt idx="191">
                <c:v>4.08</c:v>
              </c:pt>
              <c:pt idx="192">
                <c:v>4.07</c:v>
              </c:pt>
              <c:pt idx="193">
                <c:v>4.0599999999999996</c:v>
              </c:pt>
              <c:pt idx="194">
                <c:v>4.0599999999999996</c:v>
              </c:pt>
              <c:pt idx="195">
                <c:v>4.05</c:v>
              </c:pt>
              <c:pt idx="196">
                <c:v>4.05</c:v>
              </c:pt>
              <c:pt idx="197">
                <c:v>4.04</c:v>
              </c:pt>
              <c:pt idx="198">
                <c:v>4.03</c:v>
              </c:pt>
              <c:pt idx="199">
                <c:v>4.03</c:v>
              </c:pt>
              <c:pt idx="200">
                <c:v>4.0199999999999996</c:v>
              </c:pt>
              <c:pt idx="201">
                <c:v>4.0199999999999996</c:v>
              </c:pt>
              <c:pt idx="202">
                <c:v>4.01</c:v>
              </c:pt>
              <c:pt idx="203">
                <c:v>4</c:v>
              </c:pt>
              <c:pt idx="204">
                <c:v>4</c:v>
              </c:pt>
              <c:pt idx="205">
                <c:v>3.99</c:v>
              </c:pt>
              <c:pt idx="206">
                <c:v>3.99</c:v>
              </c:pt>
              <c:pt idx="207">
                <c:v>3.98</c:v>
              </c:pt>
              <c:pt idx="208">
                <c:v>3.98</c:v>
              </c:pt>
              <c:pt idx="209">
                <c:v>3.97</c:v>
              </c:pt>
              <c:pt idx="210">
                <c:v>3.96</c:v>
              </c:pt>
              <c:pt idx="211">
                <c:v>3.96</c:v>
              </c:pt>
              <c:pt idx="212">
                <c:v>3.95</c:v>
              </c:pt>
              <c:pt idx="213">
                <c:v>3.95</c:v>
              </c:pt>
              <c:pt idx="214">
                <c:v>3.94</c:v>
              </c:pt>
              <c:pt idx="215">
                <c:v>3.93</c:v>
              </c:pt>
              <c:pt idx="216">
                <c:v>3.93</c:v>
              </c:pt>
              <c:pt idx="217">
                <c:v>3.92</c:v>
              </c:pt>
              <c:pt idx="218">
                <c:v>3.92</c:v>
              </c:pt>
              <c:pt idx="219">
                <c:v>3.91</c:v>
              </c:pt>
              <c:pt idx="220">
                <c:v>3.91</c:v>
              </c:pt>
              <c:pt idx="221">
                <c:v>3.9</c:v>
              </c:pt>
              <c:pt idx="222">
                <c:v>3.9</c:v>
              </c:pt>
              <c:pt idx="223">
                <c:v>3.89</c:v>
              </c:pt>
              <c:pt idx="224">
                <c:v>3.89</c:v>
              </c:pt>
              <c:pt idx="225">
                <c:v>3.88</c:v>
              </c:pt>
              <c:pt idx="226">
                <c:v>3.87</c:v>
              </c:pt>
              <c:pt idx="227">
                <c:v>3.87</c:v>
              </c:pt>
              <c:pt idx="228">
                <c:v>3.86</c:v>
              </c:pt>
              <c:pt idx="229">
                <c:v>3.86</c:v>
              </c:pt>
              <c:pt idx="230">
                <c:v>3.85</c:v>
              </c:pt>
              <c:pt idx="231">
                <c:v>3.85</c:v>
              </c:pt>
              <c:pt idx="232">
                <c:v>3.84</c:v>
              </c:pt>
              <c:pt idx="233">
                <c:v>3.84</c:v>
              </c:pt>
              <c:pt idx="234">
                <c:v>3.84</c:v>
              </c:pt>
              <c:pt idx="235">
                <c:v>3.83</c:v>
              </c:pt>
              <c:pt idx="236">
                <c:v>3.82</c:v>
              </c:pt>
              <c:pt idx="237">
                <c:v>3.82</c:v>
              </c:pt>
              <c:pt idx="238">
                <c:v>3.82</c:v>
              </c:pt>
              <c:pt idx="239">
                <c:v>3.81</c:v>
              </c:pt>
              <c:pt idx="240">
                <c:v>3.81</c:v>
              </c:pt>
              <c:pt idx="241">
                <c:v>3.81</c:v>
              </c:pt>
              <c:pt idx="242">
                <c:v>3.8</c:v>
              </c:pt>
              <c:pt idx="243">
                <c:v>3.8</c:v>
              </c:pt>
              <c:pt idx="244">
                <c:v>3.8</c:v>
              </c:pt>
              <c:pt idx="245">
                <c:v>3.79</c:v>
              </c:pt>
              <c:pt idx="246">
                <c:v>3.79</c:v>
              </c:pt>
              <c:pt idx="247">
                <c:v>3.79</c:v>
              </c:pt>
              <c:pt idx="248">
                <c:v>3.79</c:v>
              </c:pt>
              <c:pt idx="249">
                <c:v>3.79</c:v>
              </c:pt>
              <c:pt idx="250">
                <c:v>3.79</c:v>
              </c:pt>
              <c:pt idx="251">
                <c:v>3.79</c:v>
              </c:pt>
              <c:pt idx="252">
                <c:v>3.79</c:v>
              </c:pt>
              <c:pt idx="253">
                <c:v>3.79</c:v>
              </c:pt>
              <c:pt idx="254">
                <c:v>3.78</c:v>
              </c:pt>
              <c:pt idx="255">
                <c:v>3.79</c:v>
              </c:pt>
              <c:pt idx="256">
                <c:v>3.79</c:v>
              </c:pt>
              <c:pt idx="257">
                <c:v>3.79</c:v>
              </c:pt>
              <c:pt idx="258">
                <c:v>3.79</c:v>
              </c:pt>
              <c:pt idx="259">
                <c:v>3.79</c:v>
              </c:pt>
              <c:pt idx="260">
                <c:v>3.79</c:v>
              </c:pt>
              <c:pt idx="261">
                <c:v>3.8</c:v>
              </c:pt>
              <c:pt idx="262">
                <c:v>3.8</c:v>
              </c:pt>
              <c:pt idx="263">
                <c:v>3.8</c:v>
              </c:pt>
              <c:pt idx="264">
                <c:v>3.81</c:v>
              </c:pt>
              <c:pt idx="265">
                <c:v>3.81</c:v>
              </c:pt>
              <c:pt idx="266">
                <c:v>3.82</c:v>
              </c:pt>
              <c:pt idx="267">
                <c:v>3.83</c:v>
              </c:pt>
              <c:pt idx="268">
                <c:v>3.83</c:v>
              </c:pt>
              <c:pt idx="269">
                <c:v>3.84</c:v>
              </c:pt>
              <c:pt idx="270">
                <c:v>3.85</c:v>
              </c:pt>
              <c:pt idx="271">
                <c:v>3.86</c:v>
              </c:pt>
              <c:pt idx="272">
                <c:v>3.86</c:v>
              </c:pt>
              <c:pt idx="273">
                <c:v>3.87</c:v>
              </c:pt>
              <c:pt idx="274">
                <c:v>3.88</c:v>
              </c:pt>
              <c:pt idx="275">
                <c:v>3.89</c:v>
              </c:pt>
              <c:pt idx="276">
                <c:v>3.89</c:v>
              </c:pt>
              <c:pt idx="277">
                <c:v>3.9</c:v>
              </c:pt>
              <c:pt idx="278">
                <c:v>3.91</c:v>
              </c:pt>
              <c:pt idx="279">
                <c:v>3.92</c:v>
              </c:pt>
              <c:pt idx="280">
                <c:v>3.93</c:v>
              </c:pt>
              <c:pt idx="281">
                <c:v>3.94</c:v>
              </c:pt>
              <c:pt idx="282">
                <c:v>3.95</c:v>
              </c:pt>
              <c:pt idx="283">
                <c:v>3.96</c:v>
              </c:pt>
              <c:pt idx="284">
                <c:v>3.97</c:v>
              </c:pt>
              <c:pt idx="285">
                <c:v>3.97</c:v>
              </c:pt>
              <c:pt idx="286">
                <c:v>3.98</c:v>
              </c:pt>
              <c:pt idx="287">
                <c:v>3.99</c:v>
              </c:pt>
              <c:pt idx="288">
                <c:v>4</c:v>
              </c:pt>
              <c:pt idx="289">
                <c:v>4.01</c:v>
              </c:pt>
              <c:pt idx="290">
                <c:v>4.0199999999999996</c:v>
              </c:pt>
              <c:pt idx="291">
                <c:v>4.03</c:v>
              </c:pt>
              <c:pt idx="292">
                <c:v>4.03</c:v>
              </c:pt>
              <c:pt idx="293">
                <c:v>4.04</c:v>
              </c:pt>
              <c:pt idx="294">
                <c:v>4.05</c:v>
              </c:pt>
              <c:pt idx="295">
                <c:v>4.05</c:v>
              </c:pt>
              <c:pt idx="296">
                <c:v>4.0599999999999996</c:v>
              </c:pt>
              <c:pt idx="297">
                <c:v>4.07</c:v>
              </c:pt>
              <c:pt idx="298">
                <c:v>4.08</c:v>
              </c:pt>
              <c:pt idx="299">
                <c:v>4.08</c:v>
              </c:pt>
              <c:pt idx="300">
                <c:v>4.09</c:v>
              </c:pt>
              <c:pt idx="301">
                <c:v>4.0999999999999996</c:v>
              </c:pt>
              <c:pt idx="302">
                <c:v>4.0999999999999996</c:v>
              </c:pt>
              <c:pt idx="303">
                <c:v>4.1100000000000003</c:v>
              </c:pt>
              <c:pt idx="304">
                <c:v>4.12</c:v>
              </c:pt>
              <c:pt idx="305">
                <c:v>4.12</c:v>
              </c:pt>
              <c:pt idx="306">
                <c:v>4.13</c:v>
              </c:pt>
              <c:pt idx="307">
                <c:v>4.13</c:v>
              </c:pt>
              <c:pt idx="308">
                <c:v>4.13</c:v>
              </c:pt>
              <c:pt idx="309">
                <c:v>4.1399999999999997</c:v>
              </c:pt>
              <c:pt idx="310">
                <c:v>4.1399999999999997</c:v>
              </c:pt>
              <c:pt idx="311">
                <c:v>4.1500000000000004</c:v>
              </c:pt>
              <c:pt idx="312">
                <c:v>4.1500000000000004</c:v>
              </c:pt>
              <c:pt idx="313">
                <c:v>4.16</c:v>
              </c:pt>
              <c:pt idx="314">
                <c:v>4.16</c:v>
              </c:pt>
              <c:pt idx="315">
                <c:v>4.16</c:v>
              </c:pt>
              <c:pt idx="316">
                <c:v>4.16</c:v>
              </c:pt>
              <c:pt idx="317">
                <c:v>4.17</c:v>
              </c:pt>
              <c:pt idx="318">
                <c:v>4.17</c:v>
              </c:pt>
              <c:pt idx="319">
                <c:v>4.17</c:v>
              </c:pt>
              <c:pt idx="320">
                <c:v>4.17</c:v>
              </c:pt>
              <c:pt idx="321">
                <c:v>4.17</c:v>
              </c:pt>
              <c:pt idx="322">
                <c:v>4.18</c:v>
              </c:pt>
              <c:pt idx="323">
                <c:v>4.18</c:v>
              </c:pt>
              <c:pt idx="324">
                <c:v>4.18</c:v>
              </c:pt>
              <c:pt idx="325">
                <c:v>4.18</c:v>
              </c:pt>
              <c:pt idx="326">
                <c:v>4.18</c:v>
              </c:pt>
              <c:pt idx="327">
                <c:v>4.18</c:v>
              </c:pt>
              <c:pt idx="328">
                <c:v>4.18</c:v>
              </c:pt>
              <c:pt idx="329">
                <c:v>4.18</c:v>
              </c:pt>
              <c:pt idx="330">
                <c:v>4.18</c:v>
              </c:pt>
              <c:pt idx="331">
                <c:v>4.18</c:v>
              </c:pt>
              <c:pt idx="332">
                <c:v>4.17</c:v>
              </c:pt>
              <c:pt idx="333">
                <c:v>4.17</c:v>
              </c:pt>
              <c:pt idx="334">
                <c:v>4.17</c:v>
              </c:pt>
              <c:pt idx="335">
                <c:v>4.17</c:v>
              </c:pt>
              <c:pt idx="336">
                <c:v>4.17</c:v>
              </c:pt>
              <c:pt idx="337">
                <c:v>4.17</c:v>
              </c:pt>
              <c:pt idx="338">
                <c:v>4.16</c:v>
              </c:pt>
              <c:pt idx="339">
                <c:v>4.16</c:v>
              </c:pt>
              <c:pt idx="340">
                <c:v>4.16</c:v>
              </c:pt>
              <c:pt idx="341">
                <c:v>4.1500000000000004</c:v>
              </c:pt>
              <c:pt idx="342">
                <c:v>4.1500000000000004</c:v>
              </c:pt>
              <c:pt idx="343">
                <c:v>4.1500000000000004</c:v>
              </c:pt>
              <c:pt idx="344">
                <c:v>4.1399999999999997</c:v>
              </c:pt>
              <c:pt idx="345">
                <c:v>4.1399999999999997</c:v>
              </c:pt>
              <c:pt idx="346">
                <c:v>4.13</c:v>
              </c:pt>
              <c:pt idx="347">
                <c:v>4.13</c:v>
              </c:pt>
              <c:pt idx="348">
                <c:v>4.13</c:v>
              </c:pt>
              <c:pt idx="349">
                <c:v>4.12</c:v>
              </c:pt>
              <c:pt idx="350">
                <c:v>4.12</c:v>
              </c:pt>
              <c:pt idx="351">
                <c:v>4.1100000000000003</c:v>
              </c:pt>
              <c:pt idx="352">
                <c:v>4.1100000000000003</c:v>
              </c:pt>
              <c:pt idx="353">
                <c:v>4.0999999999999996</c:v>
              </c:pt>
              <c:pt idx="354">
                <c:v>4.0999999999999996</c:v>
              </c:pt>
              <c:pt idx="355">
                <c:v>4.09</c:v>
              </c:pt>
              <c:pt idx="356">
                <c:v>4.09</c:v>
              </c:pt>
              <c:pt idx="357">
                <c:v>4.08</c:v>
              </c:pt>
              <c:pt idx="358">
                <c:v>4.08</c:v>
              </c:pt>
              <c:pt idx="359">
                <c:v>4.07</c:v>
              </c:pt>
              <c:pt idx="360">
                <c:v>4.07</c:v>
              </c:pt>
              <c:pt idx="361">
                <c:v>4.0599999999999996</c:v>
              </c:pt>
              <c:pt idx="362">
                <c:v>4.05</c:v>
              </c:pt>
              <c:pt idx="363">
                <c:v>4.05</c:v>
              </c:pt>
              <c:pt idx="364">
                <c:v>4.04</c:v>
              </c:pt>
              <c:pt idx="365">
                <c:v>4.03</c:v>
              </c:pt>
              <c:pt idx="366">
                <c:v>4.03</c:v>
              </c:pt>
              <c:pt idx="367">
                <c:v>4.03</c:v>
              </c:pt>
              <c:pt idx="368">
                <c:v>4.0199999999999996</c:v>
              </c:pt>
              <c:pt idx="369">
                <c:v>4.01</c:v>
              </c:pt>
              <c:pt idx="370">
                <c:v>4.01</c:v>
              </c:pt>
              <c:pt idx="371">
                <c:v>4</c:v>
              </c:pt>
              <c:pt idx="372">
                <c:v>4</c:v>
              </c:pt>
              <c:pt idx="373">
                <c:v>3.99</c:v>
              </c:pt>
              <c:pt idx="374">
                <c:v>3.99</c:v>
              </c:pt>
              <c:pt idx="375">
                <c:v>3.98</c:v>
              </c:pt>
              <c:pt idx="376">
                <c:v>3.98</c:v>
              </c:pt>
              <c:pt idx="377">
                <c:v>3.97</c:v>
              </c:pt>
              <c:pt idx="378">
                <c:v>3.96</c:v>
              </c:pt>
              <c:pt idx="379">
                <c:v>3.96</c:v>
              </c:pt>
              <c:pt idx="380">
                <c:v>3.96</c:v>
              </c:pt>
              <c:pt idx="381">
                <c:v>3.95</c:v>
              </c:pt>
              <c:pt idx="382">
                <c:v>3.94</c:v>
              </c:pt>
              <c:pt idx="383">
                <c:v>3.94</c:v>
              </c:pt>
              <c:pt idx="384">
                <c:v>3.93</c:v>
              </c:pt>
              <c:pt idx="385">
                <c:v>3.93</c:v>
              </c:pt>
              <c:pt idx="386">
                <c:v>3.92</c:v>
              </c:pt>
              <c:pt idx="387">
                <c:v>3.92</c:v>
              </c:pt>
              <c:pt idx="388">
                <c:v>3.91</c:v>
              </c:pt>
              <c:pt idx="389">
                <c:v>3.91</c:v>
              </c:pt>
              <c:pt idx="390">
                <c:v>3.9</c:v>
              </c:pt>
              <c:pt idx="391">
                <c:v>3.9</c:v>
              </c:pt>
              <c:pt idx="392">
                <c:v>3.89</c:v>
              </c:pt>
              <c:pt idx="393">
                <c:v>3.89</c:v>
              </c:pt>
              <c:pt idx="394">
                <c:v>3.88</c:v>
              </c:pt>
              <c:pt idx="395">
                <c:v>3.88</c:v>
              </c:pt>
              <c:pt idx="396">
                <c:v>3.87</c:v>
              </c:pt>
              <c:pt idx="397">
                <c:v>3.87</c:v>
              </c:pt>
              <c:pt idx="398">
                <c:v>3.87</c:v>
              </c:pt>
              <c:pt idx="399">
                <c:v>3.86</c:v>
              </c:pt>
              <c:pt idx="400">
                <c:v>3.86</c:v>
              </c:pt>
              <c:pt idx="401">
                <c:v>3.86</c:v>
              </c:pt>
              <c:pt idx="402">
                <c:v>3.85</c:v>
              </c:pt>
              <c:pt idx="403">
                <c:v>3.85</c:v>
              </c:pt>
              <c:pt idx="404">
                <c:v>3.85</c:v>
              </c:pt>
              <c:pt idx="405">
                <c:v>3.84</c:v>
              </c:pt>
              <c:pt idx="406">
                <c:v>3.84</c:v>
              </c:pt>
              <c:pt idx="407">
                <c:v>3.84</c:v>
              </c:pt>
              <c:pt idx="408">
                <c:v>3.84</c:v>
              </c:pt>
              <c:pt idx="409">
                <c:v>3.84</c:v>
              </c:pt>
              <c:pt idx="410">
                <c:v>3.83</c:v>
              </c:pt>
              <c:pt idx="411">
                <c:v>3.83</c:v>
              </c:pt>
              <c:pt idx="412">
                <c:v>3.83</c:v>
              </c:pt>
              <c:pt idx="413">
                <c:v>3.83</c:v>
              </c:pt>
              <c:pt idx="414">
                <c:v>3.82</c:v>
              </c:pt>
              <c:pt idx="415">
                <c:v>3.82</c:v>
              </c:pt>
              <c:pt idx="416">
                <c:v>3.82</c:v>
              </c:pt>
              <c:pt idx="417">
                <c:v>3.82</c:v>
              </c:pt>
              <c:pt idx="418">
                <c:v>3.82</c:v>
              </c:pt>
              <c:pt idx="419">
                <c:v>3.82</c:v>
              </c:pt>
              <c:pt idx="420">
                <c:v>3.83</c:v>
              </c:pt>
              <c:pt idx="421">
                <c:v>3.83</c:v>
              </c:pt>
              <c:pt idx="422">
                <c:v>3.83</c:v>
              </c:pt>
              <c:pt idx="423">
                <c:v>3.83</c:v>
              </c:pt>
              <c:pt idx="424">
                <c:v>3.84</c:v>
              </c:pt>
              <c:pt idx="425">
                <c:v>3.84</c:v>
              </c:pt>
              <c:pt idx="426">
                <c:v>3.84</c:v>
              </c:pt>
              <c:pt idx="427">
                <c:v>3.84</c:v>
              </c:pt>
              <c:pt idx="428">
                <c:v>3.85</c:v>
              </c:pt>
              <c:pt idx="429">
                <c:v>3.85</c:v>
              </c:pt>
              <c:pt idx="430">
                <c:v>3.86</c:v>
              </c:pt>
              <c:pt idx="431">
                <c:v>3.86</c:v>
              </c:pt>
              <c:pt idx="432">
                <c:v>3.87</c:v>
              </c:pt>
              <c:pt idx="433">
                <c:v>3.87</c:v>
              </c:pt>
              <c:pt idx="434">
                <c:v>3.88</c:v>
              </c:pt>
              <c:pt idx="435">
                <c:v>3.88</c:v>
              </c:pt>
              <c:pt idx="436">
                <c:v>3.89</c:v>
              </c:pt>
              <c:pt idx="437">
                <c:v>3.9</c:v>
              </c:pt>
              <c:pt idx="438">
                <c:v>3.9</c:v>
              </c:pt>
              <c:pt idx="439">
                <c:v>3.91</c:v>
              </c:pt>
              <c:pt idx="440">
                <c:v>3.92</c:v>
              </c:pt>
              <c:pt idx="441">
                <c:v>3.92</c:v>
              </c:pt>
              <c:pt idx="442">
                <c:v>3.93</c:v>
              </c:pt>
              <c:pt idx="443">
                <c:v>3.94</c:v>
              </c:pt>
              <c:pt idx="444">
                <c:v>3.95</c:v>
              </c:pt>
              <c:pt idx="445">
                <c:v>3.96</c:v>
              </c:pt>
              <c:pt idx="446">
                <c:v>3.96</c:v>
              </c:pt>
              <c:pt idx="447">
                <c:v>3.97</c:v>
              </c:pt>
              <c:pt idx="448">
                <c:v>3.98</c:v>
              </c:pt>
              <c:pt idx="449">
                <c:v>3.98</c:v>
              </c:pt>
              <c:pt idx="450">
                <c:v>3.99</c:v>
              </c:pt>
              <c:pt idx="451">
                <c:v>4</c:v>
              </c:pt>
              <c:pt idx="452">
                <c:v>4.01</c:v>
              </c:pt>
              <c:pt idx="453">
                <c:v>4.01</c:v>
              </c:pt>
              <c:pt idx="454">
                <c:v>4.0199999999999996</c:v>
              </c:pt>
              <c:pt idx="455">
                <c:v>4.03</c:v>
              </c:pt>
              <c:pt idx="456">
                <c:v>4.03</c:v>
              </c:pt>
              <c:pt idx="457">
                <c:v>4.04</c:v>
              </c:pt>
              <c:pt idx="458">
                <c:v>4.05</c:v>
              </c:pt>
              <c:pt idx="459">
                <c:v>4.05</c:v>
              </c:pt>
              <c:pt idx="460">
                <c:v>4.0599999999999996</c:v>
              </c:pt>
              <c:pt idx="461">
                <c:v>4.0599999999999996</c:v>
              </c:pt>
              <c:pt idx="462">
                <c:v>4.07</c:v>
              </c:pt>
              <c:pt idx="463">
                <c:v>4.08</c:v>
              </c:pt>
              <c:pt idx="464">
                <c:v>4.08</c:v>
              </c:pt>
              <c:pt idx="465">
                <c:v>4.09</c:v>
              </c:pt>
              <c:pt idx="466">
                <c:v>4.0999999999999996</c:v>
              </c:pt>
              <c:pt idx="467">
                <c:v>4.0999999999999996</c:v>
              </c:pt>
              <c:pt idx="468">
                <c:v>4.0999999999999996</c:v>
              </c:pt>
              <c:pt idx="469">
                <c:v>4.1100000000000003</c:v>
              </c:pt>
              <c:pt idx="470">
                <c:v>4.1100000000000003</c:v>
              </c:pt>
              <c:pt idx="471">
                <c:v>4.12</c:v>
              </c:pt>
              <c:pt idx="472">
                <c:v>4.12</c:v>
              </c:pt>
              <c:pt idx="473">
                <c:v>4.12</c:v>
              </c:pt>
              <c:pt idx="474">
                <c:v>4.13</c:v>
              </c:pt>
              <c:pt idx="475">
                <c:v>4.13</c:v>
              </c:pt>
              <c:pt idx="476">
                <c:v>4.13</c:v>
              </c:pt>
              <c:pt idx="477">
                <c:v>4.1399999999999997</c:v>
              </c:pt>
              <c:pt idx="478">
                <c:v>4.1399999999999997</c:v>
              </c:pt>
              <c:pt idx="479">
                <c:v>4.1399999999999997</c:v>
              </c:pt>
              <c:pt idx="480">
                <c:v>4.1500000000000004</c:v>
              </c:pt>
              <c:pt idx="481">
                <c:v>4.1500000000000004</c:v>
              </c:pt>
              <c:pt idx="482">
                <c:v>4.1500000000000004</c:v>
              </c:pt>
              <c:pt idx="483">
                <c:v>4.1500000000000004</c:v>
              </c:pt>
              <c:pt idx="484">
                <c:v>4.1500000000000004</c:v>
              </c:pt>
              <c:pt idx="485">
                <c:v>4.1500000000000004</c:v>
              </c:pt>
              <c:pt idx="486">
                <c:v>4.1500000000000004</c:v>
              </c:pt>
              <c:pt idx="487">
                <c:v>4.1500000000000004</c:v>
              </c:pt>
              <c:pt idx="488">
                <c:v>4.1500000000000004</c:v>
              </c:pt>
              <c:pt idx="489">
                <c:v>4.16</c:v>
              </c:pt>
              <c:pt idx="490">
                <c:v>4.1500000000000004</c:v>
              </c:pt>
              <c:pt idx="491">
                <c:v>4.1500000000000004</c:v>
              </c:pt>
              <c:pt idx="492">
                <c:v>4.1500000000000004</c:v>
              </c:pt>
              <c:pt idx="493">
                <c:v>4.1500000000000004</c:v>
              </c:pt>
              <c:pt idx="494">
                <c:v>4.1500000000000004</c:v>
              </c:pt>
              <c:pt idx="495">
                <c:v>4.1500000000000004</c:v>
              </c:pt>
              <c:pt idx="496">
                <c:v>4.1500000000000004</c:v>
              </c:pt>
              <c:pt idx="497">
                <c:v>4.1500000000000004</c:v>
              </c:pt>
              <c:pt idx="498">
                <c:v>4.1500000000000004</c:v>
              </c:pt>
              <c:pt idx="499">
                <c:v>4.1399999999999997</c:v>
              </c:pt>
              <c:pt idx="500">
                <c:v>4.1399999999999997</c:v>
              </c:pt>
              <c:pt idx="501">
                <c:v>4.1399999999999997</c:v>
              </c:pt>
              <c:pt idx="502">
                <c:v>4.1399999999999997</c:v>
              </c:pt>
              <c:pt idx="503">
                <c:v>4.13</c:v>
              </c:pt>
              <c:pt idx="504">
                <c:v>4.13</c:v>
              </c:pt>
              <c:pt idx="505">
                <c:v>4.13</c:v>
              </c:pt>
              <c:pt idx="506">
                <c:v>4.12</c:v>
              </c:pt>
              <c:pt idx="507">
                <c:v>4.12</c:v>
              </c:pt>
              <c:pt idx="508">
                <c:v>4.12</c:v>
              </c:pt>
              <c:pt idx="509">
                <c:v>4.12</c:v>
              </c:pt>
              <c:pt idx="510">
                <c:v>4.1100000000000003</c:v>
              </c:pt>
              <c:pt idx="511">
                <c:v>4.1100000000000003</c:v>
              </c:pt>
              <c:pt idx="512">
                <c:v>4.0999999999999996</c:v>
              </c:pt>
              <c:pt idx="513">
                <c:v>4.0999999999999996</c:v>
              </c:pt>
              <c:pt idx="514">
                <c:v>4.09</c:v>
              </c:pt>
              <c:pt idx="515">
                <c:v>4.09</c:v>
              </c:pt>
              <c:pt idx="516">
                <c:v>4.08</c:v>
              </c:pt>
              <c:pt idx="517">
                <c:v>4.08</c:v>
              </c:pt>
              <c:pt idx="518">
                <c:v>4.07</c:v>
              </c:pt>
              <c:pt idx="519">
                <c:v>4.07</c:v>
              </c:pt>
              <c:pt idx="520">
                <c:v>4.0599999999999996</c:v>
              </c:pt>
              <c:pt idx="521">
                <c:v>4.0599999999999996</c:v>
              </c:pt>
              <c:pt idx="522">
                <c:v>4.05</c:v>
              </c:pt>
              <c:pt idx="523">
                <c:v>4.05</c:v>
              </c:pt>
              <c:pt idx="524">
                <c:v>4.04</c:v>
              </c:pt>
              <c:pt idx="525">
                <c:v>4.04</c:v>
              </c:pt>
              <c:pt idx="526">
                <c:v>4.03</c:v>
              </c:pt>
              <c:pt idx="527">
                <c:v>4.03</c:v>
              </c:pt>
              <c:pt idx="528">
                <c:v>4.0199999999999996</c:v>
              </c:pt>
              <c:pt idx="529">
                <c:v>4.0199999999999996</c:v>
              </c:pt>
              <c:pt idx="530">
                <c:v>4.01</c:v>
              </c:pt>
              <c:pt idx="531">
                <c:v>4.01</c:v>
              </c:pt>
              <c:pt idx="532">
                <c:v>4</c:v>
              </c:pt>
              <c:pt idx="533">
                <c:v>4</c:v>
              </c:pt>
              <c:pt idx="534">
                <c:v>3.99</c:v>
              </c:pt>
              <c:pt idx="535">
                <c:v>3.98</c:v>
              </c:pt>
              <c:pt idx="536">
                <c:v>3.98</c:v>
              </c:pt>
              <c:pt idx="537">
                <c:v>3.98</c:v>
              </c:pt>
              <c:pt idx="538">
                <c:v>3.97</c:v>
              </c:pt>
              <c:pt idx="539">
                <c:v>3.97</c:v>
              </c:pt>
              <c:pt idx="540">
                <c:v>3.96</c:v>
              </c:pt>
              <c:pt idx="541">
                <c:v>3.96</c:v>
              </c:pt>
              <c:pt idx="542">
                <c:v>3.95</c:v>
              </c:pt>
              <c:pt idx="543">
                <c:v>3.95</c:v>
              </c:pt>
              <c:pt idx="544">
                <c:v>3.94</c:v>
              </c:pt>
              <c:pt idx="545">
                <c:v>3.93</c:v>
              </c:pt>
              <c:pt idx="546">
                <c:v>3.93</c:v>
              </c:pt>
              <c:pt idx="547">
                <c:v>3.93</c:v>
              </c:pt>
              <c:pt idx="548">
                <c:v>3.92</c:v>
              </c:pt>
              <c:pt idx="549">
                <c:v>3.92</c:v>
              </c:pt>
              <c:pt idx="550">
                <c:v>3.91</c:v>
              </c:pt>
              <c:pt idx="551">
                <c:v>3.91</c:v>
              </c:pt>
              <c:pt idx="552">
                <c:v>3.9</c:v>
              </c:pt>
              <c:pt idx="553">
                <c:v>3.9</c:v>
              </c:pt>
              <c:pt idx="554">
                <c:v>3.89</c:v>
              </c:pt>
              <c:pt idx="555">
                <c:v>3.89</c:v>
              </c:pt>
              <c:pt idx="556">
                <c:v>3.89</c:v>
              </c:pt>
              <c:pt idx="557">
                <c:v>3.88</c:v>
              </c:pt>
              <c:pt idx="558">
                <c:v>3.88</c:v>
              </c:pt>
              <c:pt idx="559">
                <c:v>3.88</c:v>
              </c:pt>
              <c:pt idx="560">
                <c:v>3.87</c:v>
              </c:pt>
              <c:pt idx="561">
                <c:v>3.87</c:v>
              </c:pt>
              <c:pt idx="562">
                <c:v>3.87</c:v>
              </c:pt>
              <c:pt idx="563">
                <c:v>3.86</c:v>
              </c:pt>
              <c:pt idx="564">
                <c:v>3.86</c:v>
              </c:pt>
              <c:pt idx="565">
                <c:v>3.86</c:v>
              </c:pt>
              <c:pt idx="566">
                <c:v>3.86</c:v>
              </c:pt>
              <c:pt idx="567">
                <c:v>3.85</c:v>
              </c:pt>
              <c:pt idx="568">
                <c:v>3.85</c:v>
              </c:pt>
              <c:pt idx="569">
                <c:v>3.85</c:v>
              </c:pt>
              <c:pt idx="570">
                <c:v>3.85</c:v>
              </c:pt>
              <c:pt idx="571">
                <c:v>3.85</c:v>
              </c:pt>
              <c:pt idx="572">
                <c:v>3.84</c:v>
              </c:pt>
              <c:pt idx="573">
                <c:v>3.84</c:v>
              </c:pt>
              <c:pt idx="574">
                <c:v>3.84</c:v>
              </c:pt>
              <c:pt idx="575">
                <c:v>3.84</c:v>
              </c:pt>
              <c:pt idx="576">
                <c:v>3.84</c:v>
              </c:pt>
              <c:pt idx="577">
                <c:v>3.84</c:v>
              </c:pt>
              <c:pt idx="578">
                <c:v>3.84</c:v>
              </c:pt>
              <c:pt idx="579">
                <c:v>3.85</c:v>
              </c:pt>
              <c:pt idx="580">
                <c:v>3.85</c:v>
              </c:pt>
              <c:pt idx="581">
                <c:v>3.85</c:v>
              </c:pt>
              <c:pt idx="582">
                <c:v>3.85</c:v>
              </c:pt>
              <c:pt idx="583">
                <c:v>3.85</c:v>
              </c:pt>
              <c:pt idx="584">
                <c:v>3.85</c:v>
              </c:pt>
              <c:pt idx="585">
                <c:v>3.86</c:v>
              </c:pt>
              <c:pt idx="586">
                <c:v>3.86</c:v>
              </c:pt>
              <c:pt idx="587">
                <c:v>3.86</c:v>
              </c:pt>
              <c:pt idx="588">
                <c:v>3.87</c:v>
              </c:pt>
              <c:pt idx="589">
                <c:v>3.87</c:v>
              </c:pt>
              <c:pt idx="590">
                <c:v>3.87</c:v>
              </c:pt>
              <c:pt idx="591">
                <c:v>3.88</c:v>
              </c:pt>
              <c:pt idx="592">
                <c:v>3.88</c:v>
              </c:pt>
              <c:pt idx="593">
                <c:v>3.89</c:v>
              </c:pt>
              <c:pt idx="594">
                <c:v>3.89</c:v>
              </c:pt>
              <c:pt idx="595">
                <c:v>3.9</c:v>
              </c:pt>
              <c:pt idx="596">
                <c:v>3.91</c:v>
              </c:pt>
              <c:pt idx="597">
                <c:v>3.91</c:v>
              </c:pt>
              <c:pt idx="598">
                <c:v>3.92</c:v>
              </c:pt>
              <c:pt idx="599">
                <c:v>3.92</c:v>
              </c:pt>
              <c:pt idx="600">
                <c:v>3.93</c:v>
              </c:pt>
              <c:pt idx="601">
                <c:v>3.94</c:v>
              </c:pt>
              <c:pt idx="602">
                <c:v>3.94</c:v>
              </c:pt>
              <c:pt idx="603">
                <c:v>3.95</c:v>
              </c:pt>
              <c:pt idx="604">
                <c:v>3.96</c:v>
              </c:pt>
              <c:pt idx="605">
                <c:v>3.96</c:v>
              </c:pt>
              <c:pt idx="606">
                <c:v>3.97</c:v>
              </c:pt>
              <c:pt idx="607">
                <c:v>3.98</c:v>
              </c:pt>
              <c:pt idx="608">
                <c:v>3.98</c:v>
              </c:pt>
              <c:pt idx="609">
                <c:v>3.99</c:v>
              </c:pt>
              <c:pt idx="610">
                <c:v>4</c:v>
              </c:pt>
              <c:pt idx="611">
                <c:v>4.01</c:v>
              </c:pt>
              <c:pt idx="612">
                <c:v>4.01</c:v>
              </c:pt>
              <c:pt idx="613">
                <c:v>4.0199999999999996</c:v>
              </c:pt>
              <c:pt idx="614">
                <c:v>4.03</c:v>
              </c:pt>
              <c:pt idx="615">
                <c:v>4.03</c:v>
              </c:pt>
              <c:pt idx="616">
                <c:v>4.04</c:v>
              </c:pt>
              <c:pt idx="617">
                <c:v>4.04</c:v>
              </c:pt>
              <c:pt idx="618">
                <c:v>4.05</c:v>
              </c:pt>
              <c:pt idx="619">
                <c:v>4.05</c:v>
              </c:pt>
              <c:pt idx="620">
                <c:v>4.0599999999999996</c:v>
              </c:pt>
              <c:pt idx="621">
                <c:v>4.07</c:v>
              </c:pt>
              <c:pt idx="622">
                <c:v>4.07</c:v>
              </c:pt>
              <c:pt idx="623">
                <c:v>4.08</c:v>
              </c:pt>
              <c:pt idx="624">
                <c:v>4.08</c:v>
              </c:pt>
              <c:pt idx="625">
                <c:v>4.08</c:v>
              </c:pt>
              <c:pt idx="626">
                <c:v>4.09</c:v>
              </c:pt>
              <c:pt idx="627">
                <c:v>4.0999999999999996</c:v>
              </c:pt>
              <c:pt idx="628">
                <c:v>4.0999999999999996</c:v>
              </c:pt>
              <c:pt idx="629">
                <c:v>4.1100000000000003</c:v>
              </c:pt>
              <c:pt idx="630">
                <c:v>4.1100000000000003</c:v>
              </c:pt>
              <c:pt idx="631">
                <c:v>4.1100000000000003</c:v>
              </c:pt>
              <c:pt idx="632">
                <c:v>4.12</c:v>
              </c:pt>
              <c:pt idx="633">
                <c:v>4.12</c:v>
              </c:pt>
              <c:pt idx="634">
                <c:v>4.12</c:v>
              </c:pt>
              <c:pt idx="635">
                <c:v>4.12</c:v>
              </c:pt>
              <c:pt idx="636">
                <c:v>4.13</c:v>
              </c:pt>
              <c:pt idx="637">
                <c:v>4.13</c:v>
              </c:pt>
              <c:pt idx="638">
                <c:v>4.13</c:v>
              </c:pt>
              <c:pt idx="639">
                <c:v>4.13</c:v>
              </c:pt>
              <c:pt idx="640">
                <c:v>4.13</c:v>
              </c:pt>
              <c:pt idx="641">
                <c:v>4.13</c:v>
              </c:pt>
              <c:pt idx="642">
                <c:v>4.1399999999999997</c:v>
              </c:pt>
              <c:pt idx="643">
                <c:v>4.1399999999999997</c:v>
              </c:pt>
              <c:pt idx="644">
                <c:v>4.1399999999999997</c:v>
              </c:pt>
              <c:pt idx="645">
                <c:v>4.1399999999999997</c:v>
              </c:pt>
              <c:pt idx="646">
                <c:v>4.1399999999999997</c:v>
              </c:pt>
              <c:pt idx="647">
                <c:v>4.1399999999999997</c:v>
              </c:pt>
              <c:pt idx="648">
                <c:v>4.1399999999999997</c:v>
              </c:pt>
              <c:pt idx="649">
                <c:v>4.1399999999999997</c:v>
              </c:pt>
              <c:pt idx="650">
                <c:v>4.1399999999999997</c:v>
              </c:pt>
              <c:pt idx="651">
                <c:v>4.1399999999999997</c:v>
              </c:pt>
              <c:pt idx="652">
                <c:v>4.1399999999999997</c:v>
              </c:pt>
              <c:pt idx="653">
                <c:v>4.13</c:v>
              </c:pt>
              <c:pt idx="654">
                <c:v>4.1399999999999997</c:v>
              </c:pt>
              <c:pt idx="655">
                <c:v>4.13</c:v>
              </c:pt>
              <c:pt idx="656">
                <c:v>4.13</c:v>
              </c:pt>
              <c:pt idx="657">
                <c:v>4.13</c:v>
              </c:pt>
              <c:pt idx="658">
                <c:v>4.13</c:v>
              </c:pt>
              <c:pt idx="659">
                <c:v>4.12</c:v>
              </c:pt>
              <c:pt idx="660">
                <c:v>4.12</c:v>
              </c:pt>
              <c:pt idx="661">
                <c:v>4.12</c:v>
              </c:pt>
              <c:pt idx="662">
                <c:v>4.12</c:v>
              </c:pt>
              <c:pt idx="663">
                <c:v>4.1100000000000003</c:v>
              </c:pt>
              <c:pt idx="664">
                <c:v>4.1100000000000003</c:v>
              </c:pt>
              <c:pt idx="665">
                <c:v>4.1100000000000003</c:v>
              </c:pt>
              <c:pt idx="666">
                <c:v>4.0999999999999996</c:v>
              </c:pt>
              <c:pt idx="667">
                <c:v>4.0999999999999996</c:v>
              </c:pt>
              <c:pt idx="668">
                <c:v>4.0999999999999996</c:v>
              </c:pt>
              <c:pt idx="669">
                <c:v>4.09</c:v>
              </c:pt>
              <c:pt idx="670">
                <c:v>4.09</c:v>
              </c:pt>
              <c:pt idx="671">
                <c:v>4.08</c:v>
              </c:pt>
              <c:pt idx="672">
                <c:v>4.08</c:v>
              </c:pt>
              <c:pt idx="673">
                <c:v>4.08</c:v>
              </c:pt>
              <c:pt idx="674">
                <c:v>4.07</c:v>
              </c:pt>
              <c:pt idx="675">
                <c:v>4.07</c:v>
              </c:pt>
              <c:pt idx="676">
                <c:v>4.0599999999999996</c:v>
              </c:pt>
              <c:pt idx="677">
                <c:v>4.0599999999999996</c:v>
              </c:pt>
              <c:pt idx="678">
                <c:v>4.05</c:v>
              </c:pt>
              <c:pt idx="679">
                <c:v>4.05</c:v>
              </c:pt>
              <c:pt idx="680">
                <c:v>4.04</c:v>
              </c:pt>
              <c:pt idx="681">
                <c:v>4.04</c:v>
              </c:pt>
              <c:pt idx="682">
                <c:v>4.03</c:v>
              </c:pt>
              <c:pt idx="683">
                <c:v>4.03</c:v>
              </c:pt>
              <c:pt idx="684">
                <c:v>4.0199999999999996</c:v>
              </c:pt>
              <c:pt idx="685">
                <c:v>4.0199999999999996</c:v>
              </c:pt>
              <c:pt idx="686">
                <c:v>4.01</c:v>
              </c:pt>
              <c:pt idx="687">
                <c:v>4.01</c:v>
              </c:pt>
              <c:pt idx="688">
                <c:v>4.01</c:v>
              </c:pt>
              <c:pt idx="689">
                <c:v>4</c:v>
              </c:pt>
              <c:pt idx="690">
                <c:v>3.99</c:v>
              </c:pt>
              <c:pt idx="691">
                <c:v>3.99</c:v>
              </c:pt>
              <c:pt idx="692">
                <c:v>3.98</c:v>
              </c:pt>
              <c:pt idx="693">
                <c:v>3.98</c:v>
              </c:pt>
              <c:pt idx="694">
                <c:v>3.98</c:v>
              </c:pt>
              <c:pt idx="695">
                <c:v>3.97</c:v>
              </c:pt>
              <c:pt idx="696">
                <c:v>3.97</c:v>
              </c:pt>
              <c:pt idx="697">
                <c:v>3.96</c:v>
              </c:pt>
              <c:pt idx="698">
                <c:v>3.96</c:v>
              </c:pt>
              <c:pt idx="699">
                <c:v>3.95</c:v>
              </c:pt>
              <c:pt idx="700">
                <c:v>3.95</c:v>
              </c:pt>
              <c:pt idx="701">
                <c:v>3.94</c:v>
              </c:pt>
              <c:pt idx="702">
                <c:v>3.94</c:v>
              </c:pt>
              <c:pt idx="703">
                <c:v>3.93</c:v>
              </c:pt>
              <c:pt idx="704">
                <c:v>3.93</c:v>
              </c:pt>
              <c:pt idx="705">
                <c:v>3.93</c:v>
              </c:pt>
              <c:pt idx="706">
                <c:v>3.92</c:v>
              </c:pt>
              <c:pt idx="707">
                <c:v>3.92</c:v>
              </c:pt>
              <c:pt idx="708">
                <c:v>3.91</c:v>
              </c:pt>
              <c:pt idx="709">
                <c:v>3.91</c:v>
              </c:pt>
              <c:pt idx="710">
                <c:v>3.91</c:v>
              </c:pt>
            </c:numLit>
          </c:yVal>
          <c:smooth val="0"/>
        </c:ser>
        <c:dLbls>
          <c:showLegendKey val="0"/>
          <c:showVal val="0"/>
          <c:showCatName val="0"/>
          <c:showSerName val="0"/>
          <c:showPercent val="0"/>
          <c:showBubbleSize val="0"/>
        </c:dLbls>
        <c:axId val="1077371343"/>
        <c:axId val="1077369679"/>
      </c:scatterChart>
      <c:valAx>
        <c:axId val="1077369679"/>
        <c:scaling>
          <c:orientation val="minMax"/>
          <c:min val="2"/>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Pressure (bar)</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77371343"/>
        <c:crosses val="autoZero"/>
        <c:crossBetween val="midCat"/>
      </c:valAx>
      <c:valAx>
        <c:axId val="1077371343"/>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a:t>
                </a:r>
              </a:p>
            </c:rich>
          </c:tx>
          <c:layout/>
          <c:overlay val="0"/>
          <c:spPr>
            <a:noFill/>
            <a:ln>
              <a:noFill/>
            </a:ln>
          </c:spPr>
        </c:title>
        <c:numFmt formatCode="[$-1000809]h&quot;:&quot;mm&quot;:&quot;ss&quot; &quot;AM/PM"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77369679"/>
        <c:crosses val="autoZero"/>
        <c:crossBetween val="midCat"/>
      </c:valAx>
      <c:spPr>
        <a:noFill/>
        <a:ln>
          <a:noFill/>
        </a:ln>
      </c:spPr>
    </c:plotArea>
    <c:legend>
      <c:legendPos val="r"/>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Proportional-Only Controller at Different Kp Values</a:t>
            </a:r>
          </a:p>
        </c:rich>
      </c:tx>
      <c:layout>
        <c:manualLayout>
          <c:xMode val="edge"/>
          <c:yMode val="edge"/>
          <c:x val="0.29887664727278085"/>
          <c:y val="2.36729646669455E-2"/>
        </c:manualLayout>
      </c:layout>
      <c:overlay val="0"/>
      <c:spPr>
        <a:noFill/>
        <a:ln>
          <a:noFill/>
        </a:ln>
      </c:spPr>
    </c:title>
    <c:autoTitleDeleted val="0"/>
    <c:plotArea>
      <c:layout/>
      <c:scatterChart>
        <c:scatterStyle val="lineMarker"/>
        <c:varyColors val="0"/>
        <c:ser>
          <c:idx val="0"/>
          <c:order val="0"/>
          <c:tx>
            <c:v>Kp = 1</c:v>
          </c:tx>
          <c:spPr>
            <a:ln>
              <a:noFill/>
            </a:ln>
          </c:spPr>
          <c:marker>
            <c:symbol val="circle"/>
            <c:size val="5"/>
          </c:marker>
          <c:xVal>
            <c:numLit>
              <c:formatCode>General</c:formatCode>
              <c:ptCount val="461"/>
              <c:pt idx="0">
                <c:v>0</c:v>
              </c:pt>
              <c:pt idx="1">
                <c:v>1.1574076779652387E-5</c:v>
              </c:pt>
              <c:pt idx="2">
                <c:v>2.3148153559304774E-5</c:v>
              </c:pt>
              <c:pt idx="3">
                <c:v>3.4722223062999547E-5</c:v>
              </c:pt>
              <c:pt idx="4">
                <c:v>4.6296299842651933E-5</c:v>
              </c:pt>
              <c:pt idx="5">
                <c:v>5.7870369346346706E-5</c:v>
              </c:pt>
              <c:pt idx="6">
                <c:v>6.9444446125999093E-5</c:v>
              </c:pt>
              <c:pt idx="7">
                <c:v>8.101852290565148E-5</c:v>
              </c:pt>
              <c:pt idx="8">
                <c:v>9.2592592409346253E-5</c:v>
              </c:pt>
              <c:pt idx="9">
                <c:v>1.0416666918899864E-4</c:v>
              </c:pt>
              <c:pt idx="10">
                <c:v>1.1574074596865103E-4</c:v>
              </c:pt>
              <c:pt idx="11">
                <c:v>1.273148154723458E-4</c:v>
              </c:pt>
              <c:pt idx="12">
                <c:v>1.3888889225199819E-4</c:v>
              </c:pt>
              <c:pt idx="13">
                <c:v>1.5046296175569296E-4</c:v>
              </c:pt>
              <c:pt idx="14">
                <c:v>1.6203703853534535E-4</c:v>
              </c:pt>
              <c:pt idx="15">
                <c:v>1.7361111531499773E-4</c:v>
              </c:pt>
              <c:pt idx="16">
                <c:v>1.8518518481869251E-4</c:v>
              </c:pt>
              <c:pt idx="17">
                <c:v>1.9675926159834489E-4</c:v>
              </c:pt>
              <c:pt idx="18">
                <c:v>2.0833333837799728E-4</c:v>
              </c:pt>
              <c:pt idx="19">
                <c:v>2.1990740788169205E-4</c:v>
              </c:pt>
              <c:pt idx="20">
                <c:v>2.3148148466134444E-4</c:v>
              </c:pt>
              <c:pt idx="21">
                <c:v>2.4305555416503921E-4</c:v>
              </c:pt>
              <c:pt idx="22">
                <c:v>2.546296309446916E-4</c:v>
              </c:pt>
              <c:pt idx="23">
                <c:v>2.6620370772434399E-4</c:v>
              </c:pt>
              <c:pt idx="24">
                <c:v>2.7777777722803876E-4</c:v>
              </c:pt>
              <c:pt idx="25">
                <c:v>2.8935185400769114E-4</c:v>
              </c:pt>
              <c:pt idx="26">
                <c:v>3.0092593078734353E-4</c:v>
              </c:pt>
              <c:pt idx="27">
                <c:v>3.125000002910383E-4</c:v>
              </c:pt>
              <c:pt idx="28">
                <c:v>3.2407407707069069E-4</c:v>
              </c:pt>
              <c:pt idx="29">
                <c:v>3.3564815385034308E-4</c:v>
              </c:pt>
              <c:pt idx="30">
                <c:v>3.4722222335403785E-4</c:v>
              </c:pt>
              <c:pt idx="31">
                <c:v>3.5879630013369024E-4</c:v>
              </c:pt>
              <c:pt idx="32">
                <c:v>3.7037036963738501E-4</c:v>
              </c:pt>
              <c:pt idx="33">
                <c:v>3.819444464170374E-4</c:v>
              </c:pt>
              <c:pt idx="34">
                <c:v>3.9351852319668978E-4</c:v>
              </c:pt>
              <c:pt idx="35">
                <c:v>4.0509259270038456E-4</c:v>
              </c:pt>
              <c:pt idx="36">
                <c:v>4.1666666948003694E-4</c:v>
              </c:pt>
              <c:pt idx="37">
                <c:v>4.2824074625968933E-4</c:v>
              </c:pt>
              <c:pt idx="38">
                <c:v>4.398148157633841E-4</c:v>
              </c:pt>
              <c:pt idx="39">
                <c:v>4.5138889254303649E-4</c:v>
              </c:pt>
              <c:pt idx="40">
                <c:v>4.6296296204673126E-4</c:v>
              </c:pt>
              <c:pt idx="41">
                <c:v>4.7453703882638365E-4</c:v>
              </c:pt>
              <c:pt idx="42">
                <c:v>4.8611111560603604E-4</c:v>
              </c:pt>
              <c:pt idx="43">
                <c:v>4.9768518510973081E-4</c:v>
              </c:pt>
              <c:pt idx="44">
                <c:v>5.092592618893832E-4</c:v>
              </c:pt>
              <c:pt idx="45">
                <c:v>5.2083333866903558E-4</c:v>
              </c:pt>
              <c:pt idx="46">
                <c:v>5.3240740817273036E-4</c:v>
              </c:pt>
              <c:pt idx="47">
                <c:v>5.4398148495238274E-4</c:v>
              </c:pt>
              <c:pt idx="48">
                <c:v>5.5555555445607752E-4</c:v>
              </c:pt>
              <c:pt idx="49">
                <c:v>5.671296312357299E-4</c:v>
              </c:pt>
              <c:pt idx="50">
                <c:v>5.7870370801538229E-4</c:v>
              </c:pt>
              <c:pt idx="51">
                <c:v>5.9027777751907706E-4</c:v>
              </c:pt>
              <c:pt idx="52">
                <c:v>6.0185185429872945E-4</c:v>
              </c:pt>
              <c:pt idx="53">
                <c:v>6.1342593107838184E-4</c:v>
              </c:pt>
              <c:pt idx="54">
                <c:v>6.2500000058207661E-4</c:v>
              </c:pt>
              <c:pt idx="55">
                <c:v>6.36574077361729E-4</c:v>
              </c:pt>
              <c:pt idx="56">
                <c:v>6.4814814686542377E-4</c:v>
              </c:pt>
              <c:pt idx="57">
                <c:v>6.5972222364507616E-4</c:v>
              </c:pt>
              <c:pt idx="58">
                <c:v>6.7129630042472854E-4</c:v>
              </c:pt>
              <c:pt idx="59">
                <c:v>6.8287036992842332E-4</c:v>
              </c:pt>
              <c:pt idx="60">
                <c:v>6.944444467080757E-4</c:v>
              </c:pt>
              <c:pt idx="61">
                <c:v>7.0601852348772809E-4</c:v>
              </c:pt>
              <c:pt idx="62">
                <c:v>7.1759259299142286E-4</c:v>
              </c:pt>
              <c:pt idx="63">
                <c:v>7.2916666977107525E-4</c:v>
              </c:pt>
              <c:pt idx="64">
                <c:v>7.4074074655072764E-4</c:v>
              </c:pt>
              <c:pt idx="65">
                <c:v>7.5231481605442241E-4</c:v>
              </c:pt>
              <c:pt idx="66">
                <c:v>7.638888928340748E-4</c:v>
              </c:pt>
              <c:pt idx="67">
                <c:v>7.7546296233776957E-4</c:v>
              </c:pt>
              <c:pt idx="68">
                <c:v>7.8703703911742195E-4</c:v>
              </c:pt>
              <c:pt idx="69">
                <c:v>7.9861111589707434E-4</c:v>
              </c:pt>
              <c:pt idx="70">
                <c:v>8.1018518540076911E-4</c:v>
              </c:pt>
              <c:pt idx="71">
                <c:v>8.217592621804215E-4</c:v>
              </c:pt>
              <c:pt idx="72">
                <c:v>8.3333333896007389E-4</c:v>
              </c:pt>
              <c:pt idx="73">
                <c:v>8.4490740846376866E-4</c:v>
              </c:pt>
              <c:pt idx="74">
                <c:v>8.5648148524342105E-4</c:v>
              </c:pt>
              <c:pt idx="75">
                <c:v>8.6805555474711582E-4</c:v>
              </c:pt>
              <c:pt idx="76">
                <c:v>8.7962963152676821E-4</c:v>
              </c:pt>
              <c:pt idx="77">
                <c:v>8.9120370830642059E-4</c:v>
              </c:pt>
              <c:pt idx="78">
                <c:v>9.0277777781011537E-4</c:v>
              </c:pt>
              <c:pt idx="79">
                <c:v>9.1435185458976775E-4</c:v>
              </c:pt>
              <c:pt idx="80">
                <c:v>9.2592593136942014E-4</c:v>
              </c:pt>
              <c:pt idx="81">
                <c:v>9.3750000087311491E-4</c:v>
              </c:pt>
              <c:pt idx="82">
                <c:v>9.490740776527673E-4</c:v>
              </c:pt>
              <c:pt idx="83">
                <c:v>9.6064814715646207E-4</c:v>
              </c:pt>
              <c:pt idx="84">
                <c:v>9.7222222393611446E-4</c:v>
              </c:pt>
              <c:pt idx="85">
                <c:v>9.8379630071576685E-4</c:v>
              </c:pt>
              <c:pt idx="86">
                <c:v>9.9537037021946162E-4</c:v>
              </c:pt>
              <c:pt idx="87">
                <c:v>1.006944446999114E-3</c:v>
              </c:pt>
              <c:pt idx="88">
                <c:v>1.0185185237787664E-3</c:v>
              </c:pt>
              <c:pt idx="89">
                <c:v>1.0300925932824612E-3</c:v>
              </c:pt>
              <c:pt idx="90">
                <c:v>1.0416666700621136E-3</c:v>
              </c:pt>
              <c:pt idx="91">
                <c:v>1.0532407395658083E-3</c:v>
              </c:pt>
              <c:pt idx="92">
                <c:v>1.0648148163454607E-3</c:v>
              </c:pt>
              <c:pt idx="93">
                <c:v>1.0763888931251131E-3</c:v>
              </c:pt>
              <c:pt idx="94">
                <c:v>1.0879629626288079E-3</c:v>
              </c:pt>
              <c:pt idx="95">
                <c:v>1.0995370394084603E-3</c:v>
              </c:pt>
              <c:pt idx="96">
                <c:v>1.1111111161881126E-3</c:v>
              </c:pt>
              <c:pt idx="97">
                <c:v>1.1226851856918074E-3</c:v>
              </c:pt>
              <c:pt idx="98">
                <c:v>1.1342592624714598E-3</c:v>
              </c:pt>
              <c:pt idx="99">
                <c:v>1.1458333319751546E-3</c:v>
              </c:pt>
              <c:pt idx="100">
                <c:v>1.157407408754807E-3</c:v>
              </c:pt>
              <c:pt idx="101">
                <c:v>1.1689814855344594E-3</c:v>
              </c:pt>
              <c:pt idx="102">
                <c:v>1.1805555550381541E-3</c:v>
              </c:pt>
              <c:pt idx="103">
                <c:v>1.1921296318178065E-3</c:v>
              </c:pt>
              <c:pt idx="104">
                <c:v>1.2037037085974589E-3</c:v>
              </c:pt>
              <c:pt idx="105">
                <c:v>1.2152777781011537E-3</c:v>
              </c:pt>
              <c:pt idx="106">
                <c:v>1.2268518548808061E-3</c:v>
              </c:pt>
              <c:pt idx="107">
                <c:v>1.2384259316604584E-3</c:v>
              </c:pt>
              <c:pt idx="108">
                <c:v>1.2500000011641532E-3</c:v>
              </c:pt>
              <c:pt idx="109">
                <c:v>1.2615740779438056E-3</c:v>
              </c:pt>
              <c:pt idx="110">
                <c:v>1.2731481474475004E-3</c:v>
              </c:pt>
              <c:pt idx="111">
                <c:v>1.2847222242271528E-3</c:v>
              </c:pt>
              <c:pt idx="112">
                <c:v>1.2962963010068052E-3</c:v>
              </c:pt>
              <c:pt idx="113">
                <c:v>1.3078703705104999E-3</c:v>
              </c:pt>
              <c:pt idx="114">
                <c:v>1.3194444472901523E-3</c:v>
              </c:pt>
              <c:pt idx="115">
                <c:v>1.3310185240698047E-3</c:v>
              </c:pt>
              <c:pt idx="116">
                <c:v>1.3425925935734995E-3</c:v>
              </c:pt>
              <c:pt idx="117">
                <c:v>1.3541666703531519E-3</c:v>
              </c:pt>
              <c:pt idx="118">
                <c:v>1.3657407398568466E-3</c:v>
              </c:pt>
              <c:pt idx="119">
                <c:v>1.377314816636499E-3</c:v>
              </c:pt>
              <c:pt idx="120">
                <c:v>1.3888888934161514E-3</c:v>
              </c:pt>
              <c:pt idx="121">
                <c:v>1.4004629629198462E-3</c:v>
              </c:pt>
              <c:pt idx="122">
                <c:v>1.4120370396994986E-3</c:v>
              </c:pt>
              <c:pt idx="123">
                <c:v>1.423611116479151E-3</c:v>
              </c:pt>
              <c:pt idx="124">
                <c:v>1.4351851859828457E-3</c:v>
              </c:pt>
              <c:pt idx="125">
                <c:v>1.4467592627624981E-3</c:v>
              </c:pt>
              <c:pt idx="126">
                <c:v>1.4583333322661929E-3</c:v>
              </c:pt>
              <c:pt idx="127">
                <c:v>1.4699074090458453E-3</c:v>
              </c:pt>
              <c:pt idx="128">
                <c:v>1.4814814858254977E-3</c:v>
              </c:pt>
              <c:pt idx="129">
                <c:v>1.4930555553291924E-3</c:v>
              </c:pt>
              <c:pt idx="130">
                <c:v>1.5046296321088448E-3</c:v>
              </c:pt>
              <c:pt idx="131">
                <c:v>1.5162037088884972E-3</c:v>
              </c:pt>
              <c:pt idx="132">
                <c:v>1.527777778392192E-3</c:v>
              </c:pt>
              <c:pt idx="133">
                <c:v>1.5393518551718444E-3</c:v>
              </c:pt>
              <c:pt idx="134">
                <c:v>1.5509259246755391E-3</c:v>
              </c:pt>
              <c:pt idx="135">
                <c:v>1.5625000014551915E-3</c:v>
              </c:pt>
              <c:pt idx="136">
                <c:v>1.5740740782348439E-3</c:v>
              </c:pt>
              <c:pt idx="137">
                <c:v>1.5856481477385387E-3</c:v>
              </c:pt>
              <c:pt idx="138">
                <c:v>1.5972222245181911E-3</c:v>
              </c:pt>
              <c:pt idx="139">
                <c:v>1.6087963012978435E-3</c:v>
              </c:pt>
              <c:pt idx="140">
                <c:v>1.6203703708015382E-3</c:v>
              </c:pt>
              <c:pt idx="141">
                <c:v>1.6319444475811906E-3</c:v>
              </c:pt>
              <c:pt idx="142">
                <c:v>1.6435185170848854E-3</c:v>
              </c:pt>
              <c:pt idx="143">
                <c:v>1.6550925938645378E-3</c:v>
              </c:pt>
              <c:pt idx="144">
                <c:v>1.6666666706441902E-3</c:v>
              </c:pt>
              <c:pt idx="145">
                <c:v>1.6782407401478849E-3</c:v>
              </c:pt>
              <c:pt idx="146">
                <c:v>1.6898148169275373E-3</c:v>
              </c:pt>
              <c:pt idx="147">
                <c:v>1.7013888937071897E-3</c:v>
              </c:pt>
              <c:pt idx="148">
                <c:v>1.7129629632108845E-3</c:v>
              </c:pt>
              <c:pt idx="149">
                <c:v>1.7245370399905369E-3</c:v>
              </c:pt>
              <c:pt idx="150">
                <c:v>1.7361111167701893E-3</c:v>
              </c:pt>
              <c:pt idx="151">
                <c:v>1.747685186273884E-3</c:v>
              </c:pt>
              <c:pt idx="152">
                <c:v>1.7592592630535364E-3</c:v>
              </c:pt>
              <c:pt idx="153">
                <c:v>1.7708333325572312E-3</c:v>
              </c:pt>
              <c:pt idx="154">
                <c:v>1.7824074093368836E-3</c:v>
              </c:pt>
              <c:pt idx="155">
                <c:v>1.793981486116536E-3</c:v>
              </c:pt>
              <c:pt idx="156">
                <c:v>1.8055555556202307E-3</c:v>
              </c:pt>
              <c:pt idx="157">
                <c:v>1.8171296323998831E-3</c:v>
              </c:pt>
              <c:pt idx="158">
                <c:v>1.8287037091795355E-3</c:v>
              </c:pt>
              <c:pt idx="159">
                <c:v>1.8402777786832303E-3</c:v>
              </c:pt>
              <c:pt idx="160">
                <c:v>1.8518518554628827E-3</c:v>
              </c:pt>
              <c:pt idx="161">
                <c:v>1.8634259249665774E-3</c:v>
              </c:pt>
              <c:pt idx="162">
                <c:v>1.8750000017462298E-3</c:v>
              </c:pt>
              <c:pt idx="163">
                <c:v>1.8865740785258822E-3</c:v>
              </c:pt>
              <c:pt idx="164">
                <c:v>1.898148148029577E-3</c:v>
              </c:pt>
              <c:pt idx="165">
                <c:v>1.9097222248092294E-3</c:v>
              </c:pt>
              <c:pt idx="166">
                <c:v>1.9212963015888818E-3</c:v>
              </c:pt>
              <c:pt idx="167">
                <c:v>1.9328703710925765E-3</c:v>
              </c:pt>
              <c:pt idx="168">
                <c:v>1.9444444478722289E-3</c:v>
              </c:pt>
              <c:pt idx="169">
                <c:v>1.9560185173759237E-3</c:v>
              </c:pt>
              <c:pt idx="170">
                <c:v>1.9675925941555761E-3</c:v>
              </c:pt>
              <c:pt idx="171">
                <c:v>1.9791666709352285E-3</c:v>
              </c:pt>
              <c:pt idx="172">
                <c:v>1.9907407404389232E-3</c:v>
              </c:pt>
              <c:pt idx="173">
                <c:v>2.0023148172185756E-3</c:v>
              </c:pt>
              <c:pt idx="174">
                <c:v>2.013888893998228E-3</c:v>
              </c:pt>
              <c:pt idx="175">
                <c:v>2.0254629635019228E-3</c:v>
              </c:pt>
              <c:pt idx="176">
                <c:v>2.0370370402815752E-3</c:v>
              </c:pt>
              <c:pt idx="177">
                <c:v>2.0486111097852699E-3</c:v>
              </c:pt>
              <c:pt idx="178">
                <c:v>2.0601851865649223E-3</c:v>
              </c:pt>
              <c:pt idx="179">
                <c:v>2.0717592633445747E-3</c:v>
              </c:pt>
              <c:pt idx="180">
                <c:v>2.0833333328482695E-3</c:v>
              </c:pt>
              <c:pt idx="181">
                <c:v>2.0949074096279219E-3</c:v>
              </c:pt>
              <c:pt idx="182">
                <c:v>2.1064814864075743E-3</c:v>
              </c:pt>
              <c:pt idx="183">
                <c:v>2.118055555911269E-3</c:v>
              </c:pt>
              <c:pt idx="184">
                <c:v>2.1296296326909214E-3</c:v>
              </c:pt>
              <c:pt idx="185">
                <c:v>2.1412037094705738E-3</c:v>
              </c:pt>
              <c:pt idx="186">
                <c:v>2.1527777789742686E-3</c:v>
              </c:pt>
              <c:pt idx="187">
                <c:v>2.164351855753921E-3</c:v>
              </c:pt>
              <c:pt idx="188">
                <c:v>2.1759259252576157E-3</c:v>
              </c:pt>
              <c:pt idx="189">
                <c:v>2.1875000020372681E-3</c:v>
              </c:pt>
              <c:pt idx="190">
                <c:v>2.1990740788169205E-3</c:v>
              </c:pt>
              <c:pt idx="191">
                <c:v>2.2106481483206153E-3</c:v>
              </c:pt>
              <c:pt idx="192">
                <c:v>2.2222222251002677E-3</c:v>
              </c:pt>
              <c:pt idx="193">
                <c:v>2.2337963018799201E-3</c:v>
              </c:pt>
              <c:pt idx="194">
                <c:v>2.2453703713836148E-3</c:v>
              </c:pt>
              <c:pt idx="195">
                <c:v>2.2569444481632672E-3</c:v>
              </c:pt>
              <c:pt idx="196">
                <c:v>2.268518517666962E-3</c:v>
              </c:pt>
              <c:pt idx="197">
                <c:v>2.2800925944466144E-3</c:v>
              </c:pt>
              <c:pt idx="198">
                <c:v>2.2916666712262668E-3</c:v>
              </c:pt>
              <c:pt idx="199">
                <c:v>2.3032407407299615E-3</c:v>
              </c:pt>
              <c:pt idx="200">
                <c:v>2.3148148175096139E-3</c:v>
              </c:pt>
              <c:pt idx="201">
                <c:v>2.3263888942892663E-3</c:v>
              </c:pt>
              <c:pt idx="202">
                <c:v>2.3379629637929611E-3</c:v>
              </c:pt>
              <c:pt idx="203">
                <c:v>2.3495370405726135E-3</c:v>
              </c:pt>
              <c:pt idx="204">
                <c:v>2.3611111100763083E-3</c:v>
              </c:pt>
              <c:pt idx="205">
                <c:v>2.3726851868559606E-3</c:v>
              </c:pt>
              <c:pt idx="206">
                <c:v>2.384259263635613E-3</c:v>
              </c:pt>
              <c:pt idx="207">
                <c:v>2.3958333331393078E-3</c:v>
              </c:pt>
              <c:pt idx="208">
                <c:v>2.4074074099189602E-3</c:v>
              </c:pt>
              <c:pt idx="209">
                <c:v>2.4189814866986126E-3</c:v>
              </c:pt>
              <c:pt idx="210">
                <c:v>2.4305555562023073E-3</c:v>
              </c:pt>
              <c:pt idx="211">
                <c:v>2.4421296329819597E-3</c:v>
              </c:pt>
              <c:pt idx="212">
                <c:v>2.4537037024856545E-3</c:v>
              </c:pt>
              <c:pt idx="213">
                <c:v>2.4652777792653069E-3</c:v>
              </c:pt>
              <c:pt idx="214">
                <c:v>2.4768518560449593E-3</c:v>
              </c:pt>
              <c:pt idx="215">
                <c:v>2.488425925548654E-3</c:v>
              </c:pt>
              <c:pt idx="216">
                <c:v>2.5000000023283064E-3</c:v>
              </c:pt>
              <c:pt idx="217">
                <c:v>2.5115740791079588E-3</c:v>
              </c:pt>
              <c:pt idx="218">
                <c:v>2.5231481486116536E-3</c:v>
              </c:pt>
              <c:pt idx="219">
                <c:v>2.534722225391306E-3</c:v>
              </c:pt>
              <c:pt idx="220">
                <c:v>2.5462962948950008E-3</c:v>
              </c:pt>
              <c:pt idx="221">
                <c:v>2.5578703716746531E-3</c:v>
              </c:pt>
              <c:pt idx="222">
                <c:v>2.5694444484543055E-3</c:v>
              </c:pt>
              <c:pt idx="223">
                <c:v>2.5810185179580003E-3</c:v>
              </c:pt>
              <c:pt idx="224">
                <c:v>2.5925925947376527E-3</c:v>
              </c:pt>
              <c:pt idx="225">
                <c:v>2.6041666715173051E-3</c:v>
              </c:pt>
              <c:pt idx="226">
                <c:v>2.6157407410209998E-3</c:v>
              </c:pt>
              <c:pt idx="227">
                <c:v>2.6273148178006522E-3</c:v>
              </c:pt>
              <c:pt idx="228">
                <c:v>2.6388888945803046E-3</c:v>
              </c:pt>
              <c:pt idx="229">
                <c:v>2.6504629640839994E-3</c:v>
              </c:pt>
              <c:pt idx="230">
                <c:v>2.6620370408636518E-3</c:v>
              </c:pt>
              <c:pt idx="231">
                <c:v>2.6736111103673466E-3</c:v>
              </c:pt>
              <c:pt idx="232">
                <c:v>2.6851851871469989E-3</c:v>
              </c:pt>
              <c:pt idx="233">
                <c:v>2.6967592639266513E-3</c:v>
              </c:pt>
              <c:pt idx="234">
                <c:v>2.7083333334303461E-3</c:v>
              </c:pt>
              <c:pt idx="235">
                <c:v>2.7199074102099985E-3</c:v>
              </c:pt>
              <c:pt idx="236">
                <c:v>2.7314814869896509E-3</c:v>
              </c:pt>
              <c:pt idx="237">
                <c:v>2.7430555564933456E-3</c:v>
              </c:pt>
              <c:pt idx="238">
                <c:v>2.754629633272998E-3</c:v>
              </c:pt>
              <c:pt idx="239">
                <c:v>2.7662037027766928E-3</c:v>
              </c:pt>
              <c:pt idx="240">
                <c:v>2.7777777795563452E-3</c:v>
              </c:pt>
              <c:pt idx="241">
                <c:v>2.7893518563359976E-3</c:v>
              </c:pt>
              <c:pt idx="242">
                <c:v>2.8009259258396924E-3</c:v>
              </c:pt>
              <c:pt idx="243">
                <c:v>2.8125000026193447E-3</c:v>
              </c:pt>
              <c:pt idx="244">
                <c:v>2.8240740793989971E-3</c:v>
              </c:pt>
              <c:pt idx="245">
                <c:v>2.8356481489026919E-3</c:v>
              </c:pt>
              <c:pt idx="246">
                <c:v>2.8472222256823443E-3</c:v>
              </c:pt>
              <c:pt idx="247">
                <c:v>2.8587962951860391E-3</c:v>
              </c:pt>
              <c:pt idx="248">
                <c:v>2.8703703719656914E-3</c:v>
              </c:pt>
              <c:pt idx="249">
                <c:v>2.8819444487453438E-3</c:v>
              </c:pt>
              <c:pt idx="250">
                <c:v>2.8935185182490386E-3</c:v>
              </c:pt>
              <c:pt idx="251">
                <c:v>2.905092595028691E-3</c:v>
              </c:pt>
              <c:pt idx="252">
                <c:v>2.9166666718083434E-3</c:v>
              </c:pt>
              <c:pt idx="253">
                <c:v>2.9282407413120382E-3</c:v>
              </c:pt>
              <c:pt idx="254">
                <c:v>2.9398148180916905E-3</c:v>
              </c:pt>
              <c:pt idx="255">
                <c:v>2.9513888875953853E-3</c:v>
              </c:pt>
              <c:pt idx="256">
                <c:v>2.9629629643750377E-3</c:v>
              </c:pt>
              <c:pt idx="257">
                <c:v>2.9745370411546901E-3</c:v>
              </c:pt>
              <c:pt idx="258">
                <c:v>2.9861111106583849E-3</c:v>
              </c:pt>
              <c:pt idx="259">
                <c:v>2.9976851874380372E-3</c:v>
              </c:pt>
              <c:pt idx="260">
                <c:v>3.0092592642176896E-3</c:v>
              </c:pt>
              <c:pt idx="261">
                <c:v>3.0208333337213844E-3</c:v>
              </c:pt>
              <c:pt idx="262">
                <c:v>3.0324074105010368E-3</c:v>
              </c:pt>
              <c:pt idx="263">
                <c:v>3.0439814872806892E-3</c:v>
              </c:pt>
              <c:pt idx="264">
                <c:v>3.055555556784384E-3</c:v>
              </c:pt>
              <c:pt idx="265">
                <c:v>3.0671296335640363E-3</c:v>
              </c:pt>
              <c:pt idx="266">
                <c:v>3.0787037030677311E-3</c:v>
              </c:pt>
              <c:pt idx="267">
                <c:v>3.0902777798473835E-3</c:v>
              </c:pt>
              <c:pt idx="268">
                <c:v>3.1018518566270359E-3</c:v>
              </c:pt>
              <c:pt idx="269">
                <c:v>3.1134259261307307E-3</c:v>
              </c:pt>
              <c:pt idx="270">
                <c:v>3.125000002910383E-3</c:v>
              </c:pt>
              <c:pt idx="271">
                <c:v>3.1365740796900354E-3</c:v>
              </c:pt>
              <c:pt idx="272">
                <c:v>3.1481481491937302E-3</c:v>
              </c:pt>
              <c:pt idx="273">
                <c:v>3.1597222259733826E-3</c:v>
              </c:pt>
              <c:pt idx="274">
                <c:v>3.1712962954770774E-3</c:v>
              </c:pt>
              <c:pt idx="275">
                <c:v>3.1828703722567298E-3</c:v>
              </c:pt>
              <c:pt idx="276">
                <c:v>3.1944444490363821E-3</c:v>
              </c:pt>
              <c:pt idx="277">
                <c:v>3.2060185185400769E-3</c:v>
              </c:pt>
              <c:pt idx="278">
                <c:v>3.2175925953197293E-3</c:v>
              </c:pt>
              <c:pt idx="279">
                <c:v>3.2291666720993817E-3</c:v>
              </c:pt>
              <c:pt idx="280">
                <c:v>3.2407407416030765E-3</c:v>
              </c:pt>
              <c:pt idx="281">
                <c:v>3.2523148183827288E-3</c:v>
              </c:pt>
              <c:pt idx="282">
                <c:v>3.2638888878864236E-3</c:v>
              </c:pt>
              <c:pt idx="283">
                <c:v>3.275462964666076E-3</c:v>
              </c:pt>
              <c:pt idx="284">
                <c:v>3.2870370414457284E-3</c:v>
              </c:pt>
              <c:pt idx="285">
                <c:v>3.2986111109494232E-3</c:v>
              </c:pt>
              <c:pt idx="286">
                <c:v>3.3101851877290756E-3</c:v>
              </c:pt>
              <c:pt idx="287">
                <c:v>3.3217592645087279E-3</c:v>
              </c:pt>
              <c:pt idx="288">
                <c:v>3.3333333340124227E-3</c:v>
              </c:pt>
              <c:pt idx="289">
                <c:v>3.3449074107920751E-3</c:v>
              </c:pt>
              <c:pt idx="290">
                <c:v>3.3564814802957699E-3</c:v>
              </c:pt>
              <c:pt idx="291">
                <c:v>3.3680555570754223E-3</c:v>
              </c:pt>
              <c:pt idx="292">
                <c:v>3.3796296338550746E-3</c:v>
              </c:pt>
              <c:pt idx="293">
                <c:v>3.3912037033587694E-3</c:v>
              </c:pt>
              <c:pt idx="294">
                <c:v>3.4027777801384218E-3</c:v>
              </c:pt>
              <c:pt idx="295">
                <c:v>3.4143518569180742E-3</c:v>
              </c:pt>
              <c:pt idx="296">
                <c:v>3.425925926421769E-3</c:v>
              </c:pt>
              <c:pt idx="297">
                <c:v>3.4375000032014214E-3</c:v>
              </c:pt>
              <c:pt idx="298">
                <c:v>3.4490740727051161E-3</c:v>
              </c:pt>
              <c:pt idx="299">
                <c:v>3.4606481494847685E-3</c:v>
              </c:pt>
              <c:pt idx="300">
                <c:v>3.4732638887362555E-3</c:v>
              </c:pt>
              <c:pt idx="301">
                <c:v>3.4837962957681157E-3</c:v>
              </c:pt>
              <c:pt idx="302">
                <c:v>3.4953703725477681E-3</c:v>
              </c:pt>
              <c:pt idx="303">
                <c:v>3.5069444493274204E-3</c:v>
              </c:pt>
              <c:pt idx="304">
                <c:v>3.5185185188311152E-3</c:v>
              </c:pt>
              <c:pt idx="305">
                <c:v>3.5300925956107676E-3</c:v>
              </c:pt>
              <c:pt idx="306">
                <c:v>3.54166667239042E-3</c:v>
              </c:pt>
              <c:pt idx="307">
                <c:v>3.5532407418941148E-3</c:v>
              </c:pt>
              <c:pt idx="308">
                <c:v>3.5648148186737671E-3</c:v>
              </c:pt>
              <c:pt idx="309">
                <c:v>3.5763888881774619E-3</c:v>
              </c:pt>
              <c:pt idx="310">
                <c:v>3.5879629649571143E-3</c:v>
              </c:pt>
              <c:pt idx="311">
                <c:v>3.5995370417367667E-3</c:v>
              </c:pt>
              <c:pt idx="312">
                <c:v>3.6111111112404615E-3</c:v>
              </c:pt>
              <c:pt idx="313">
                <c:v>3.6226851880201139E-3</c:v>
              </c:pt>
              <c:pt idx="314">
                <c:v>3.6342592647997662E-3</c:v>
              </c:pt>
              <c:pt idx="315">
                <c:v>3.645833334303461E-3</c:v>
              </c:pt>
              <c:pt idx="316">
                <c:v>3.6574074110831134E-3</c:v>
              </c:pt>
              <c:pt idx="317">
                <c:v>3.6689814805868082E-3</c:v>
              </c:pt>
              <c:pt idx="318">
                <c:v>3.6805555573664606E-3</c:v>
              </c:pt>
              <c:pt idx="319">
                <c:v>3.6921296341461129E-3</c:v>
              </c:pt>
              <c:pt idx="320">
                <c:v>3.7037037036498077E-3</c:v>
              </c:pt>
              <c:pt idx="321">
                <c:v>3.7152777804294601E-3</c:v>
              </c:pt>
              <c:pt idx="322">
                <c:v>3.7268518572091125E-3</c:v>
              </c:pt>
              <c:pt idx="323">
                <c:v>3.7384259267128073E-3</c:v>
              </c:pt>
              <c:pt idx="324">
                <c:v>3.7500000034924597E-3</c:v>
              </c:pt>
              <c:pt idx="325">
                <c:v>3.7615740729961544E-3</c:v>
              </c:pt>
              <c:pt idx="326">
                <c:v>3.7731481497758068E-3</c:v>
              </c:pt>
              <c:pt idx="327">
                <c:v>3.7847222265554592E-3</c:v>
              </c:pt>
              <c:pt idx="328">
                <c:v>3.796296296059154E-3</c:v>
              </c:pt>
              <c:pt idx="329">
                <c:v>3.8078703728388064E-3</c:v>
              </c:pt>
              <c:pt idx="330">
                <c:v>3.8194444496184587E-3</c:v>
              </c:pt>
              <c:pt idx="331">
                <c:v>3.8310185191221535E-3</c:v>
              </c:pt>
              <c:pt idx="332">
                <c:v>3.8425925959018059E-3</c:v>
              </c:pt>
              <c:pt idx="333">
                <c:v>3.8541666654055007E-3</c:v>
              </c:pt>
              <c:pt idx="334">
                <c:v>3.8657407421851531E-3</c:v>
              </c:pt>
              <c:pt idx="335">
                <c:v>3.8773148189648055E-3</c:v>
              </c:pt>
              <c:pt idx="336">
                <c:v>3.8888888884685002E-3</c:v>
              </c:pt>
              <c:pt idx="337">
                <c:v>3.9004629652481526E-3</c:v>
              </c:pt>
              <c:pt idx="338">
                <c:v>3.912037042027805E-3</c:v>
              </c:pt>
              <c:pt idx="339">
                <c:v>3.9236111115314998E-3</c:v>
              </c:pt>
              <c:pt idx="340">
                <c:v>3.9351851883111522E-3</c:v>
              </c:pt>
              <c:pt idx="341">
                <c:v>3.9467592578148469E-3</c:v>
              </c:pt>
              <c:pt idx="342">
                <c:v>3.9583333345944993E-3</c:v>
              </c:pt>
              <c:pt idx="343">
                <c:v>3.9699074113741517E-3</c:v>
              </c:pt>
              <c:pt idx="344">
                <c:v>3.9814814808778465E-3</c:v>
              </c:pt>
              <c:pt idx="345">
                <c:v>3.9930555576574989E-3</c:v>
              </c:pt>
              <c:pt idx="346">
                <c:v>4.0046296344371513E-3</c:v>
              </c:pt>
              <c:pt idx="347">
                <c:v>4.016203703940846E-3</c:v>
              </c:pt>
              <c:pt idx="348">
                <c:v>4.0277777807204984E-3</c:v>
              </c:pt>
              <c:pt idx="349">
                <c:v>4.0393518575001508E-3</c:v>
              </c:pt>
              <c:pt idx="350">
                <c:v>4.0509259270038456E-3</c:v>
              </c:pt>
              <c:pt idx="351">
                <c:v>4.062500003783498E-3</c:v>
              </c:pt>
              <c:pt idx="352">
                <c:v>4.0740740732871927E-3</c:v>
              </c:pt>
              <c:pt idx="353">
                <c:v>4.0856481500668451E-3</c:v>
              </c:pt>
              <c:pt idx="354">
                <c:v>4.0972222268464975E-3</c:v>
              </c:pt>
              <c:pt idx="355">
                <c:v>4.1087962963501923E-3</c:v>
              </c:pt>
              <c:pt idx="356">
                <c:v>4.1203703731298447E-3</c:v>
              </c:pt>
              <c:pt idx="357">
                <c:v>4.1319444499094971E-3</c:v>
              </c:pt>
              <c:pt idx="358">
                <c:v>4.1435185194131918E-3</c:v>
              </c:pt>
              <c:pt idx="359">
                <c:v>4.1550925961928442E-3</c:v>
              </c:pt>
              <c:pt idx="360">
                <c:v>4.166666665696539E-3</c:v>
              </c:pt>
              <c:pt idx="361">
                <c:v>4.1782407424761914E-3</c:v>
              </c:pt>
              <c:pt idx="362">
                <c:v>4.1898148192558438E-3</c:v>
              </c:pt>
              <c:pt idx="363">
                <c:v>4.2013888887595385E-3</c:v>
              </c:pt>
              <c:pt idx="364">
                <c:v>4.2129629655391909E-3</c:v>
              </c:pt>
              <c:pt idx="365">
                <c:v>4.2245370423188433E-3</c:v>
              </c:pt>
              <c:pt idx="366">
                <c:v>4.2361111118225381E-3</c:v>
              </c:pt>
              <c:pt idx="367">
                <c:v>4.2476851886021905E-3</c:v>
              </c:pt>
              <c:pt idx="368">
                <c:v>4.2592592581058852E-3</c:v>
              </c:pt>
              <c:pt idx="369">
                <c:v>4.2708333348855376E-3</c:v>
              </c:pt>
              <c:pt idx="370">
                <c:v>4.28240741166519E-3</c:v>
              </c:pt>
              <c:pt idx="371">
                <c:v>4.2939814811688848E-3</c:v>
              </c:pt>
              <c:pt idx="372">
                <c:v>4.3055555579485372E-3</c:v>
              </c:pt>
              <c:pt idx="373">
                <c:v>4.3171296347281896E-3</c:v>
              </c:pt>
              <c:pt idx="374">
                <c:v>4.3287037042318843E-3</c:v>
              </c:pt>
              <c:pt idx="375">
                <c:v>4.3402777810115367E-3</c:v>
              </c:pt>
              <c:pt idx="376">
                <c:v>4.3518518505152315E-3</c:v>
              </c:pt>
              <c:pt idx="377">
                <c:v>4.3634259272948839E-3</c:v>
              </c:pt>
              <c:pt idx="378">
                <c:v>4.3750000040745363E-3</c:v>
              </c:pt>
              <c:pt idx="379">
                <c:v>4.386574073578231E-3</c:v>
              </c:pt>
              <c:pt idx="380">
                <c:v>4.3981481503578834E-3</c:v>
              </c:pt>
              <c:pt idx="381">
                <c:v>4.4097222271375358E-3</c:v>
              </c:pt>
              <c:pt idx="382">
                <c:v>4.4212962966412306E-3</c:v>
              </c:pt>
              <c:pt idx="383">
                <c:v>4.432870373420883E-3</c:v>
              </c:pt>
              <c:pt idx="384">
                <c:v>4.4444444502005354E-3</c:v>
              </c:pt>
              <c:pt idx="385">
                <c:v>4.4560185197042301E-3</c:v>
              </c:pt>
              <c:pt idx="386">
                <c:v>4.4675925964838825E-3</c:v>
              </c:pt>
              <c:pt idx="387">
                <c:v>4.4791666659875773E-3</c:v>
              </c:pt>
              <c:pt idx="388">
                <c:v>4.4907407427672297E-3</c:v>
              </c:pt>
              <c:pt idx="389">
                <c:v>4.5023148195468821E-3</c:v>
              </c:pt>
              <c:pt idx="390">
                <c:v>4.5138888890505768E-3</c:v>
              </c:pt>
              <c:pt idx="391">
                <c:v>4.5254629658302292E-3</c:v>
              </c:pt>
              <c:pt idx="392">
                <c:v>4.5370370426098816E-3</c:v>
              </c:pt>
              <c:pt idx="393">
                <c:v>4.5486111121135764E-3</c:v>
              </c:pt>
              <c:pt idx="394">
                <c:v>4.5601851888932288E-3</c:v>
              </c:pt>
              <c:pt idx="395">
                <c:v>4.5717592583969235E-3</c:v>
              </c:pt>
              <c:pt idx="396">
                <c:v>4.5833333351765759E-3</c:v>
              </c:pt>
              <c:pt idx="397">
                <c:v>4.5949074119562283E-3</c:v>
              </c:pt>
              <c:pt idx="398">
                <c:v>4.6064814814599231E-3</c:v>
              </c:pt>
              <c:pt idx="399">
                <c:v>4.6180555582395755E-3</c:v>
              </c:pt>
              <c:pt idx="400">
                <c:v>4.6296296350192279E-3</c:v>
              </c:pt>
              <c:pt idx="401">
                <c:v>4.6412037045229226E-3</c:v>
              </c:pt>
              <c:pt idx="402">
                <c:v>4.652777781302575E-3</c:v>
              </c:pt>
              <c:pt idx="403">
                <c:v>4.6643518508062698E-3</c:v>
              </c:pt>
              <c:pt idx="404">
                <c:v>4.6759259275859222E-3</c:v>
              </c:pt>
              <c:pt idx="405">
                <c:v>4.6875000043655746E-3</c:v>
              </c:pt>
              <c:pt idx="406">
                <c:v>4.6990740738692693E-3</c:v>
              </c:pt>
              <c:pt idx="407">
                <c:v>4.7106481506489217E-3</c:v>
              </c:pt>
              <c:pt idx="408">
                <c:v>4.7222222274285741E-3</c:v>
              </c:pt>
              <c:pt idx="409">
                <c:v>4.7337962969322689E-3</c:v>
              </c:pt>
              <c:pt idx="410">
                <c:v>4.7453703737119213E-3</c:v>
              </c:pt>
              <c:pt idx="411">
                <c:v>4.756944443215616E-3</c:v>
              </c:pt>
              <c:pt idx="412">
                <c:v>4.7685185199952684E-3</c:v>
              </c:pt>
              <c:pt idx="413">
                <c:v>4.7800925967749208E-3</c:v>
              </c:pt>
              <c:pt idx="414">
                <c:v>4.7916666662786156E-3</c:v>
              </c:pt>
              <c:pt idx="415">
                <c:v>4.803240743058268E-3</c:v>
              </c:pt>
              <c:pt idx="416">
                <c:v>4.8148148198379204E-3</c:v>
              </c:pt>
              <c:pt idx="417">
                <c:v>4.8263888893416151E-3</c:v>
              </c:pt>
              <c:pt idx="418">
                <c:v>4.8379629661212675E-3</c:v>
              </c:pt>
              <c:pt idx="419">
                <c:v>4.8495370356249623E-3</c:v>
              </c:pt>
              <c:pt idx="420">
                <c:v>4.8611111124046147E-3</c:v>
              </c:pt>
              <c:pt idx="421">
                <c:v>4.8726851891842671E-3</c:v>
              </c:pt>
              <c:pt idx="422">
                <c:v>4.8842592586879618E-3</c:v>
              </c:pt>
              <c:pt idx="423">
                <c:v>4.8958333354676142E-3</c:v>
              </c:pt>
              <c:pt idx="424">
                <c:v>4.9074074122472666E-3</c:v>
              </c:pt>
              <c:pt idx="425">
                <c:v>4.9189814817509614E-3</c:v>
              </c:pt>
              <c:pt idx="426">
                <c:v>4.9305555585306138E-3</c:v>
              </c:pt>
              <c:pt idx="427">
                <c:v>4.9421296353102662E-3</c:v>
              </c:pt>
              <c:pt idx="428">
                <c:v>4.9537037048139609E-3</c:v>
              </c:pt>
              <c:pt idx="429">
                <c:v>4.9652777815936133E-3</c:v>
              </c:pt>
              <c:pt idx="430">
                <c:v>4.9768518510973081E-3</c:v>
              </c:pt>
              <c:pt idx="431">
                <c:v>4.9884259278769605E-3</c:v>
              </c:pt>
              <c:pt idx="432">
                <c:v>5.0000000046566129E-3</c:v>
              </c:pt>
              <c:pt idx="433">
                <c:v>5.0115740741603076E-3</c:v>
              </c:pt>
              <c:pt idx="434">
                <c:v>5.02314815093996E-3</c:v>
              </c:pt>
              <c:pt idx="435">
                <c:v>5.0347222277196124E-3</c:v>
              </c:pt>
              <c:pt idx="436">
                <c:v>5.0462962972233072E-3</c:v>
              </c:pt>
              <c:pt idx="437">
                <c:v>5.0578703740029596E-3</c:v>
              </c:pt>
              <c:pt idx="438">
                <c:v>5.0694444435066544E-3</c:v>
              </c:pt>
              <c:pt idx="439">
                <c:v>5.0810185202863067E-3</c:v>
              </c:pt>
              <c:pt idx="440">
                <c:v>5.0925925970659591E-3</c:v>
              </c:pt>
              <c:pt idx="441">
                <c:v>5.1041666665696539E-3</c:v>
              </c:pt>
              <c:pt idx="442">
                <c:v>5.1157407433493063E-3</c:v>
              </c:pt>
              <c:pt idx="443">
                <c:v>5.1273148201289587E-3</c:v>
              </c:pt>
              <c:pt idx="444">
                <c:v>5.1388888896326534E-3</c:v>
              </c:pt>
              <c:pt idx="445">
                <c:v>5.1504629664123058E-3</c:v>
              </c:pt>
              <c:pt idx="446">
                <c:v>5.1620370359160006E-3</c:v>
              </c:pt>
              <c:pt idx="447">
                <c:v>5.173611112695653E-3</c:v>
              </c:pt>
              <c:pt idx="448">
                <c:v>5.1851851894753054E-3</c:v>
              </c:pt>
              <c:pt idx="449">
                <c:v>5.1967592589790002E-3</c:v>
              </c:pt>
              <c:pt idx="450">
                <c:v>5.2083333357586525E-3</c:v>
              </c:pt>
              <c:pt idx="451">
                <c:v>5.2199074125383049E-3</c:v>
              </c:pt>
              <c:pt idx="452">
                <c:v>5.2314814820419997E-3</c:v>
              </c:pt>
              <c:pt idx="453">
                <c:v>5.2430555588216521E-3</c:v>
              </c:pt>
              <c:pt idx="454">
                <c:v>5.2546296283253469E-3</c:v>
              </c:pt>
              <c:pt idx="455">
                <c:v>5.2662037051049992E-3</c:v>
              </c:pt>
              <c:pt idx="456">
                <c:v>5.2777777818846516E-3</c:v>
              </c:pt>
              <c:pt idx="457">
                <c:v>5.2893518513883464E-3</c:v>
              </c:pt>
              <c:pt idx="458">
                <c:v>5.3009259281679988E-3</c:v>
              </c:pt>
              <c:pt idx="459">
                <c:v>5.3125000049476512E-3</c:v>
              </c:pt>
              <c:pt idx="460">
                <c:v>5.324074074451346E-3</c:v>
              </c:pt>
            </c:numLit>
          </c:xVal>
          <c:yVal>
            <c:numLit>
              <c:formatCode>General</c:formatCode>
              <c:ptCount val="461"/>
              <c:pt idx="0">
                <c:v>2.0699999999999998</c:v>
              </c:pt>
              <c:pt idx="1">
                <c:v>2.11</c:v>
              </c:pt>
              <c:pt idx="2">
                <c:v>2.13</c:v>
              </c:pt>
              <c:pt idx="3">
                <c:v>2.15</c:v>
              </c:pt>
              <c:pt idx="4">
                <c:v>2.1800000000000002</c:v>
              </c:pt>
              <c:pt idx="5">
                <c:v>2.2000000000000002</c:v>
              </c:pt>
              <c:pt idx="6">
                <c:v>2.23</c:v>
              </c:pt>
              <c:pt idx="7">
                <c:v>2.25</c:v>
              </c:pt>
              <c:pt idx="8">
                <c:v>2.27</c:v>
              </c:pt>
              <c:pt idx="9">
                <c:v>2.2999999999999998</c:v>
              </c:pt>
              <c:pt idx="10">
                <c:v>2.31</c:v>
              </c:pt>
              <c:pt idx="11">
                <c:v>2.34</c:v>
              </c:pt>
              <c:pt idx="12">
                <c:v>2.36</c:v>
              </c:pt>
              <c:pt idx="13">
                <c:v>2.38</c:v>
              </c:pt>
              <c:pt idx="14">
                <c:v>2.41</c:v>
              </c:pt>
              <c:pt idx="15">
                <c:v>2.4300000000000002</c:v>
              </c:pt>
              <c:pt idx="16">
                <c:v>2.4500000000000002</c:v>
              </c:pt>
              <c:pt idx="17">
                <c:v>2.4700000000000002</c:v>
              </c:pt>
              <c:pt idx="18">
                <c:v>2.4900000000000002</c:v>
              </c:pt>
              <c:pt idx="19">
                <c:v>2.5099999999999998</c:v>
              </c:pt>
              <c:pt idx="20">
                <c:v>2.5299999999999998</c:v>
              </c:pt>
              <c:pt idx="21">
                <c:v>2.56</c:v>
              </c:pt>
              <c:pt idx="22">
                <c:v>2.58</c:v>
              </c:pt>
              <c:pt idx="23">
                <c:v>2.6</c:v>
              </c:pt>
              <c:pt idx="24">
                <c:v>2.62</c:v>
              </c:pt>
              <c:pt idx="25">
                <c:v>2.64</c:v>
              </c:pt>
              <c:pt idx="26">
                <c:v>2.66</c:v>
              </c:pt>
              <c:pt idx="27">
                <c:v>2.68</c:v>
              </c:pt>
              <c:pt idx="28">
                <c:v>2.7</c:v>
              </c:pt>
              <c:pt idx="29">
                <c:v>2.71</c:v>
              </c:pt>
              <c:pt idx="30">
                <c:v>2.74</c:v>
              </c:pt>
              <c:pt idx="31">
                <c:v>2.76</c:v>
              </c:pt>
              <c:pt idx="32">
                <c:v>2.78</c:v>
              </c:pt>
              <c:pt idx="33">
                <c:v>2.8</c:v>
              </c:pt>
              <c:pt idx="34">
                <c:v>2.82</c:v>
              </c:pt>
              <c:pt idx="35">
                <c:v>2.84</c:v>
              </c:pt>
              <c:pt idx="36">
                <c:v>2.86</c:v>
              </c:pt>
              <c:pt idx="37">
                <c:v>2.88</c:v>
              </c:pt>
              <c:pt idx="38">
                <c:v>2.9</c:v>
              </c:pt>
              <c:pt idx="39">
                <c:v>2.91</c:v>
              </c:pt>
              <c:pt idx="40">
                <c:v>2.93</c:v>
              </c:pt>
              <c:pt idx="41">
                <c:v>2.95</c:v>
              </c:pt>
              <c:pt idx="42">
                <c:v>2.97</c:v>
              </c:pt>
              <c:pt idx="43">
                <c:v>2.99</c:v>
              </c:pt>
              <c:pt idx="44">
                <c:v>3</c:v>
              </c:pt>
              <c:pt idx="45">
                <c:v>3.02</c:v>
              </c:pt>
              <c:pt idx="46">
                <c:v>3.04</c:v>
              </c:pt>
              <c:pt idx="47">
                <c:v>3.06</c:v>
              </c:pt>
              <c:pt idx="48">
                <c:v>3.07</c:v>
              </c:pt>
              <c:pt idx="49">
                <c:v>3.1</c:v>
              </c:pt>
              <c:pt idx="50">
                <c:v>3.11</c:v>
              </c:pt>
              <c:pt idx="51">
                <c:v>3.13</c:v>
              </c:pt>
              <c:pt idx="52">
                <c:v>3.14</c:v>
              </c:pt>
              <c:pt idx="53">
                <c:v>3.16</c:v>
              </c:pt>
              <c:pt idx="54">
                <c:v>3.18</c:v>
              </c:pt>
              <c:pt idx="55">
                <c:v>3.19</c:v>
              </c:pt>
              <c:pt idx="56">
                <c:v>3.21</c:v>
              </c:pt>
              <c:pt idx="57">
                <c:v>3.22</c:v>
              </c:pt>
              <c:pt idx="58">
                <c:v>3.24</c:v>
              </c:pt>
              <c:pt idx="59">
                <c:v>3.25</c:v>
              </c:pt>
              <c:pt idx="60">
                <c:v>3.27</c:v>
              </c:pt>
              <c:pt idx="61">
                <c:v>3.28</c:v>
              </c:pt>
              <c:pt idx="62">
                <c:v>3.3</c:v>
              </c:pt>
              <c:pt idx="63">
                <c:v>3.31</c:v>
              </c:pt>
              <c:pt idx="64">
                <c:v>3.33</c:v>
              </c:pt>
              <c:pt idx="65">
                <c:v>3.34</c:v>
              </c:pt>
              <c:pt idx="66">
                <c:v>3.36</c:v>
              </c:pt>
              <c:pt idx="67">
                <c:v>3.37</c:v>
              </c:pt>
              <c:pt idx="68">
                <c:v>3.38</c:v>
              </c:pt>
              <c:pt idx="69">
                <c:v>3.4</c:v>
              </c:pt>
              <c:pt idx="70">
                <c:v>3.41</c:v>
              </c:pt>
              <c:pt idx="71">
                <c:v>3.42</c:v>
              </c:pt>
              <c:pt idx="72">
                <c:v>3.43</c:v>
              </c:pt>
              <c:pt idx="73">
                <c:v>3.45</c:v>
              </c:pt>
              <c:pt idx="74">
                <c:v>3.46</c:v>
              </c:pt>
              <c:pt idx="75">
                <c:v>3.48</c:v>
              </c:pt>
              <c:pt idx="76">
                <c:v>3.49</c:v>
              </c:pt>
              <c:pt idx="77">
                <c:v>3.5</c:v>
              </c:pt>
              <c:pt idx="78">
                <c:v>3.5</c:v>
              </c:pt>
              <c:pt idx="79">
                <c:v>3.52</c:v>
              </c:pt>
              <c:pt idx="80">
                <c:v>3.53</c:v>
              </c:pt>
              <c:pt idx="81">
                <c:v>3.54</c:v>
              </c:pt>
              <c:pt idx="82">
                <c:v>3.55</c:v>
              </c:pt>
              <c:pt idx="83">
                <c:v>3.57</c:v>
              </c:pt>
              <c:pt idx="84">
                <c:v>3.57</c:v>
              </c:pt>
              <c:pt idx="85">
                <c:v>3.59</c:v>
              </c:pt>
              <c:pt idx="86">
                <c:v>3.6</c:v>
              </c:pt>
              <c:pt idx="87">
                <c:v>3.6</c:v>
              </c:pt>
              <c:pt idx="88">
                <c:v>3.62</c:v>
              </c:pt>
              <c:pt idx="89">
                <c:v>3.63</c:v>
              </c:pt>
              <c:pt idx="90">
                <c:v>3.64</c:v>
              </c:pt>
              <c:pt idx="91">
                <c:v>3.65</c:v>
              </c:pt>
              <c:pt idx="92">
                <c:v>3.66</c:v>
              </c:pt>
              <c:pt idx="93">
                <c:v>3.67</c:v>
              </c:pt>
              <c:pt idx="94">
                <c:v>3.67</c:v>
              </c:pt>
              <c:pt idx="95">
                <c:v>3.69</c:v>
              </c:pt>
              <c:pt idx="96">
                <c:v>3.7</c:v>
              </c:pt>
              <c:pt idx="97">
                <c:v>3.7</c:v>
              </c:pt>
              <c:pt idx="98">
                <c:v>3.72</c:v>
              </c:pt>
              <c:pt idx="99">
                <c:v>3.72</c:v>
              </c:pt>
              <c:pt idx="100">
                <c:v>3.73</c:v>
              </c:pt>
              <c:pt idx="101">
                <c:v>3.74</c:v>
              </c:pt>
              <c:pt idx="102">
                <c:v>3.75</c:v>
              </c:pt>
              <c:pt idx="103">
                <c:v>3.76</c:v>
              </c:pt>
              <c:pt idx="104">
                <c:v>3.76</c:v>
              </c:pt>
              <c:pt idx="105">
                <c:v>3.77</c:v>
              </c:pt>
              <c:pt idx="106">
                <c:v>3.78</c:v>
              </c:pt>
              <c:pt idx="107">
                <c:v>3.79</c:v>
              </c:pt>
              <c:pt idx="108">
                <c:v>3.8</c:v>
              </c:pt>
              <c:pt idx="109">
                <c:v>3.81</c:v>
              </c:pt>
              <c:pt idx="110">
                <c:v>3.81</c:v>
              </c:pt>
              <c:pt idx="111">
                <c:v>3.82</c:v>
              </c:pt>
              <c:pt idx="112">
                <c:v>3.83</c:v>
              </c:pt>
              <c:pt idx="113">
                <c:v>3.84</c:v>
              </c:pt>
              <c:pt idx="114">
                <c:v>3.84</c:v>
              </c:pt>
              <c:pt idx="115">
                <c:v>3.85</c:v>
              </c:pt>
              <c:pt idx="116">
                <c:v>3.86</c:v>
              </c:pt>
              <c:pt idx="117">
                <c:v>3.86</c:v>
              </c:pt>
              <c:pt idx="118">
                <c:v>3.87</c:v>
              </c:pt>
              <c:pt idx="119">
                <c:v>3.87</c:v>
              </c:pt>
              <c:pt idx="120">
                <c:v>3.88</c:v>
              </c:pt>
              <c:pt idx="121">
                <c:v>3.89</c:v>
              </c:pt>
              <c:pt idx="122">
                <c:v>3.89</c:v>
              </c:pt>
              <c:pt idx="123">
                <c:v>3.9</c:v>
              </c:pt>
              <c:pt idx="124">
                <c:v>3.91</c:v>
              </c:pt>
              <c:pt idx="125">
                <c:v>3.91</c:v>
              </c:pt>
              <c:pt idx="126">
                <c:v>3.92</c:v>
              </c:pt>
              <c:pt idx="127">
                <c:v>3.92</c:v>
              </c:pt>
              <c:pt idx="128">
                <c:v>3.93</c:v>
              </c:pt>
              <c:pt idx="129">
                <c:v>3.93</c:v>
              </c:pt>
              <c:pt idx="130">
                <c:v>3.94</c:v>
              </c:pt>
              <c:pt idx="131">
                <c:v>3.95</c:v>
              </c:pt>
              <c:pt idx="132">
                <c:v>3.95</c:v>
              </c:pt>
              <c:pt idx="133">
                <c:v>3.96</c:v>
              </c:pt>
              <c:pt idx="134">
                <c:v>3.96</c:v>
              </c:pt>
              <c:pt idx="135">
                <c:v>3.97</c:v>
              </c:pt>
              <c:pt idx="136">
                <c:v>3.97</c:v>
              </c:pt>
              <c:pt idx="137">
                <c:v>3.98</c:v>
              </c:pt>
              <c:pt idx="138">
                <c:v>3.98</c:v>
              </c:pt>
              <c:pt idx="139">
                <c:v>3.98</c:v>
              </c:pt>
              <c:pt idx="140">
                <c:v>3.99</c:v>
              </c:pt>
              <c:pt idx="141">
                <c:v>4</c:v>
              </c:pt>
              <c:pt idx="142">
                <c:v>4</c:v>
              </c:pt>
              <c:pt idx="143">
                <c:v>4.01</c:v>
              </c:pt>
              <c:pt idx="144">
                <c:v>4.01</c:v>
              </c:pt>
              <c:pt idx="145">
                <c:v>4.01</c:v>
              </c:pt>
              <c:pt idx="146">
                <c:v>4.0199999999999996</c:v>
              </c:pt>
              <c:pt idx="147">
                <c:v>4.0199999999999996</c:v>
              </c:pt>
              <c:pt idx="148">
                <c:v>4.0199999999999996</c:v>
              </c:pt>
              <c:pt idx="149">
                <c:v>4.03</c:v>
              </c:pt>
              <c:pt idx="150">
                <c:v>4.03</c:v>
              </c:pt>
              <c:pt idx="151">
                <c:v>4.04</c:v>
              </c:pt>
              <c:pt idx="152">
                <c:v>4.04</c:v>
              </c:pt>
              <c:pt idx="153">
                <c:v>4.04</c:v>
              </c:pt>
              <c:pt idx="154">
                <c:v>4.05</c:v>
              </c:pt>
              <c:pt idx="155">
                <c:v>4.05</c:v>
              </c:pt>
              <c:pt idx="156">
                <c:v>4.05</c:v>
              </c:pt>
              <c:pt idx="157">
                <c:v>4.05</c:v>
              </c:pt>
              <c:pt idx="158">
                <c:v>4.0599999999999996</c:v>
              </c:pt>
              <c:pt idx="159">
                <c:v>4.0599999999999996</c:v>
              </c:pt>
              <c:pt idx="160">
                <c:v>4.07</c:v>
              </c:pt>
              <c:pt idx="161">
                <c:v>4.07</c:v>
              </c:pt>
              <c:pt idx="162">
                <c:v>4.07</c:v>
              </c:pt>
              <c:pt idx="163">
                <c:v>4.08</c:v>
              </c:pt>
              <c:pt idx="164">
                <c:v>4.08</c:v>
              </c:pt>
              <c:pt idx="165">
                <c:v>4.08</c:v>
              </c:pt>
              <c:pt idx="166">
                <c:v>4.09</c:v>
              </c:pt>
              <c:pt idx="167">
                <c:v>4.09</c:v>
              </c:pt>
              <c:pt idx="168">
                <c:v>4.09</c:v>
              </c:pt>
              <c:pt idx="169">
                <c:v>4.0999999999999996</c:v>
              </c:pt>
              <c:pt idx="170">
                <c:v>4.0999999999999996</c:v>
              </c:pt>
              <c:pt idx="171">
                <c:v>4.0999999999999996</c:v>
              </c:pt>
              <c:pt idx="172">
                <c:v>4.0999999999999996</c:v>
              </c:pt>
              <c:pt idx="173">
                <c:v>4.1100000000000003</c:v>
              </c:pt>
              <c:pt idx="174">
                <c:v>4.1100000000000003</c:v>
              </c:pt>
              <c:pt idx="175">
                <c:v>4.1100000000000003</c:v>
              </c:pt>
              <c:pt idx="176">
                <c:v>4.1100000000000003</c:v>
              </c:pt>
              <c:pt idx="177">
                <c:v>4.12</c:v>
              </c:pt>
              <c:pt idx="178">
                <c:v>4.12</c:v>
              </c:pt>
              <c:pt idx="179">
                <c:v>4.12</c:v>
              </c:pt>
              <c:pt idx="180">
                <c:v>4.12</c:v>
              </c:pt>
              <c:pt idx="181">
                <c:v>4.13</c:v>
              </c:pt>
              <c:pt idx="182">
                <c:v>4.13</c:v>
              </c:pt>
              <c:pt idx="183">
                <c:v>4.13</c:v>
              </c:pt>
              <c:pt idx="184">
                <c:v>4.13</c:v>
              </c:pt>
              <c:pt idx="185">
                <c:v>4.13</c:v>
              </c:pt>
              <c:pt idx="186">
                <c:v>4.1399999999999997</c:v>
              </c:pt>
              <c:pt idx="187">
                <c:v>4.1399999999999997</c:v>
              </c:pt>
              <c:pt idx="188">
                <c:v>4.1399999999999997</c:v>
              </c:pt>
              <c:pt idx="189">
                <c:v>4.1399999999999997</c:v>
              </c:pt>
              <c:pt idx="190">
                <c:v>4.1399999999999997</c:v>
              </c:pt>
              <c:pt idx="191">
                <c:v>4.1500000000000004</c:v>
              </c:pt>
              <c:pt idx="192">
                <c:v>4.1500000000000004</c:v>
              </c:pt>
              <c:pt idx="193">
                <c:v>4.1500000000000004</c:v>
              </c:pt>
              <c:pt idx="194">
                <c:v>4.1500000000000004</c:v>
              </c:pt>
              <c:pt idx="195">
                <c:v>4.1500000000000004</c:v>
              </c:pt>
              <c:pt idx="196">
                <c:v>4.1500000000000004</c:v>
              </c:pt>
              <c:pt idx="197">
                <c:v>4.16</c:v>
              </c:pt>
              <c:pt idx="198">
                <c:v>4.16</c:v>
              </c:pt>
              <c:pt idx="199">
                <c:v>4.16</c:v>
              </c:pt>
              <c:pt idx="200">
                <c:v>4.16</c:v>
              </c:pt>
              <c:pt idx="201">
                <c:v>4.16</c:v>
              </c:pt>
              <c:pt idx="202">
                <c:v>4.17</c:v>
              </c:pt>
              <c:pt idx="203">
                <c:v>4.17</c:v>
              </c:pt>
              <c:pt idx="204">
                <c:v>4.17</c:v>
              </c:pt>
              <c:pt idx="205">
                <c:v>4.17</c:v>
              </c:pt>
              <c:pt idx="206">
                <c:v>4.17</c:v>
              </c:pt>
              <c:pt idx="207">
                <c:v>4.17</c:v>
              </c:pt>
              <c:pt idx="208">
                <c:v>4.17</c:v>
              </c:pt>
              <c:pt idx="209">
                <c:v>4.18</c:v>
              </c:pt>
              <c:pt idx="210">
                <c:v>4.18</c:v>
              </c:pt>
              <c:pt idx="211">
                <c:v>4.18</c:v>
              </c:pt>
              <c:pt idx="212">
                <c:v>4.18</c:v>
              </c:pt>
              <c:pt idx="213">
                <c:v>4.18</c:v>
              </c:pt>
              <c:pt idx="214">
                <c:v>4.18</c:v>
              </c:pt>
              <c:pt idx="215">
                <c:v>4.18</c:v>
              </c:pt>
              <c:pt idx="216">
                <c:v>4.1900000000000004</c:v>
              </c:pt>
              <c:pt idx="217">
                <c:v>4.1900000000000004</c:v>
              </c:pt>
              <c:pt idx="218">
                <c:v>4.1900000000000004</c:v>
              </c:pt>
              <c:pt idx="219">
                <c:v>4.1900000000000004</c:v>
              </c:pt>
              <c:pt idx="220">
                <c:v>4.1900000000000004</c:v>
              </c:pt>
              <c:pt idx="221">
                <c:v>4.1900000000000004</c:v>
              </c:pt>
              <c:pt idx="222">
                <c:v>4.1900000000000004</c:v>
              </c:pt>
              <c:pt idx="223">
                <c:v>4.1900000000000004</c:v>
              </c:pt>
              <c:pt idx="224">
                <c:v>4.2</c:v>
              </c:pt>
              <c:pt idx="225">
                <c:v>4.2</c:v>
              </c:pt>
              <c:pt idx="226">
                <c:v>4.2</c:v>
              </c:pt>
              <c:pt idx="227">
                <c:v>4.2</c:v>
              </c:pt>
              <c:pt idx="228">
                <c:v>4.2</c:v>
              </c:pt>
              <c:pt idx="229">
                <c:v>4.2</c:v>
              </c:pt>
              <c:pt idx="230">
                <c:v>4.2</c:v>
              </c:pt>
              <c:pt idx="231">
                <c:v>4.2</c:v>
              </c:pt>
              <c:pt idx="232">
                <c:v>4.2</c:v>
              </c:pt>
              <c:pt idx="233">
                <c:v>4.2</c:v>
              </c:pt>
              <c:pt idx="234">
                <c:v>4.2</c:v>
              </c:pt>
              <c:pt idx="235">
                <c:v>4.2</c:v>
              </c:pt>
              <c:pt idx="236">
                <c:v>4.21</c:v>
              </c:pt>
              <c:pt idx="237">
                <c:v>4.21</c:v>
              </c:pt>
              <c:pt idx="238">
                <c:v>4.21</c:v>
              </c:pt>
              <c:pt idx="239">
                <c:v>4.21</c:v>
              </c:pt>
              <c:pt idx="240">
                <c:v>4.21</c:v>
              </c:pt>
              <c:pt idx="241">
                <c:v>4.21</c:v>
              </c:pt>
              <c:pt idx="242">
                <c:v>4.21</c:v>
              </c:pt>
              <c:pt idx="243">
                <c:v>4.21</c:v>
              </c:pt>
              <c:pt idx="244">
                <c:v>4.21</c:v>
              </c:pt>
              <c:pt idx="245">
                <c:v>4.22</c:v>
              </c:pt>
              <c:pt idx="246">
                <c:v>4.22</c:v>
              </c:pt>
              <c:pt idx="247">
                <c:v>4.22</c:v>
              </c:pt>
              <c:pt idx="248">
                <c:v>4.22</c:v>
              </c:pt>
              <c:pt idx="249">
                <c:v>4.22</c:v>
              </c:pt>
              <c:pt idx="250">
                <c:v>4.22</c:v>
              </c:pt>
              <c:pt idx="251">
                <c:v>4.22</c:v>
              </c:pt>
              <c:pt idx="252">
                <c:v>4.22</c:v>
              </c:pt>
              <c:pt idx="253">
                <c:v>4.22</c:v>
              </c:pt>
              <c:pt idx="254">
                <c:v>4.22</c:v>
              </c:pt>
              <c:pt idx="255">
                <c:v>4.22</c:v>
              </c:pt>
              <c:pt idx="256">
                <c:v>4.22</c:v>
              </c:pt>
              <c:pt idx="257">
                <c:v>4.22</c:v>
              </c:pt>
              <c:pt idx="258">
                <c:v>4.22</c:v>
              </c:pt>
              <c:pt idx="259">
                <c:v>4.22</c:v>
              </c:pt>
              <c:pt idx="260">
                <c:v>4.22</c:v>
              </c:pt>
              <c:pt idx="261">
                <c:v>4.22</c:v>
              </c:pt>
              <c:pt idx="262">
                <c:v>4.22</c:v>
              </c:pt>
              <c:pt idx="263">
                <c:v>4.22</c:v>
              </c:pt>
              <c:pt idx="264">
                <c:v>4.22</c:v>
              </c:pt>
              <c:pt idx="265">
                <c:v>4.22</c:v>
              </c:pt>
              <c:pt idx="266">
                <c:v>4.22</c:v>
              </c:pt>
              <c:pt idx="267">
                <c:v>4.2300000000000004</c:v>
              </c:pt>
              <c:pt idx="268">
                <c:v>4.2300000000000004</c:v>
              </c:pt>
              <c:pt idx="269">
                <c:v>4.2300000000000004</c:v>
              </c:pt>
              <c:pt idx="270">
                <c:v>4.2300000000000004</c:v>
              </c:pt>
              <c:pt idx="271">
                <c:v>4.2300000000000004</c:v>
              </c:pt>
              <c:pt idx="272">
                <c:v>4.2300000000000004</c:v>
              </c:pt>
              <c:pt idx="273">
                <c:v>4.2300000000000004</c:v>
              </c:pt>
              <c:pt idx="274">
                <c:v>4.2300000000000004</c:v>
              </c:pt>
              <c:pt idx="275">
                <c:v>4.2300000000000004</c:v>
              </c:pt>
              <c:pt idx="276">
                <c:v>4.2300000000000004</c:v>
              </c:pt>
              <c:pt idx="277">
                <c:v>4.2300000000000004</c:v>
              </c:pt>
              <c:pt idx="278">
                <c:v>4.2300000000000004</c:v>
              </c:pt>
              <c:pt idx="279">
                <c:v>4.2300000000000004</c:v>
              </c:pt>
              <c:pt idx="280">
                <c:v>4.2300000000000004</c:v>
              </c:pt>
              <c:pt idx="281">
                <c:v>4.2300000000000004</c:v>
              </c:pt>
              <c:pt idx="282">
                <c:v>4.2300000000000004</c:v>
              </c:pt>
              <c:pt idx="283">
                <c:v>4.2300000000000004</c:v>
              </c:pt>
              <c:pt idx="284">
                <c:v>4.2300000000000004</c:v>
              </c:pt>
              <c:pt idx="285">
                <c:v>4.2300000000000004</c:v>
              </c:pt>
              <c:pt idx="286">
                <c:v>4.2300000000000004</c:v>
              </c:pt>
              <c:pt idx="287">
                <c:v>4.2300000000000004</c:v>
              </c:pt>
              <c:pt idx="288">
                <c:v>4.2300000000000004</c:v>
              </c:pt>
              <c:pt idx="289">
                <c:v>4.2300000000000004</c:v>
              </c:pt>
              <c:pt idx="290">
                <c:v>4.2300000000000004</c:v>
              </c:pt>
              <c:pt idx="291">
                <c:v>4.24</c:v>
              </c:pt>
              <c:pt idx="292">
                <c:v>4.24</c:v>
              </c:pt>
              <c:pt idx="293">
                <c:v>4.24</c:v>
              </c:pt>
              <c:pt idx="294">
                <c:v>4.24</c:v>
              </c:pt>
              <c:pt idx="295">
                <c:v>4.2300000000000004</c:v>
              </c:pt>
              <c:pt idx="296">
                <c:v>4.24</c:v>
              </c:pt>
              <c:pt idx="297">
                <c:v>4.2300000000000004</c:v>
              </c:pt>
              <c:pt idx="298">
                <c:v>4.24</c:v>
              </c:pt>
              <c:pt idx="299">
                <c:v>4.24</c:v>
              </c:pt>
              <c:pt idx="300">
                <c:v>4.24</c:v>
              </c:pt>
              <c:pt idx="301">
                <c:v>4.24</c:v>
              </c:pt>
              <c:pt idx="302">
                <c:v>4.24</c:v>
              </c:pt>
              <c:pt idx="303">
                <c:v>4.24</c:v>
              </c:pt>
              <c:pt idx="304">
                <c:v>4.24</c:v>
              </c:pt>
              <c:pt idx="305">
                <c:v>4.24</c:v>
              </c:pt>
              <c:pt idx="306">
                <c:v>4.24</c:v>
              </c:pt>
              <c:pt idx="307">
                <c:v>4.24</c:v>
              </c:pt>
              <c:pt idx="308">
                <c:v>4.24</c:v>
              </c:pt>
              <c:pt idx="309">
                <c:v>4.24</c:v>
              </c:pt>
              <c:pt idx="310">
                <c:v>4.24</c:v>
              </c:pt>
              <c:pt idx="311">
                <c:v>4.24</c:v>
              </c:pt>
              <c:pt idx="312">
                <c:v>4.24</c:v>
              </c:pt>
              <c:pt idx="313">
                <c:v>4.24</c:v>
              </c:pt>
              <c:pt idx="314">
                <c:v>4.24</c:v>
              </c:pt>
              <c:pt idx="315">
                <c:v>4.24</c:v>
              </c:pt>
              <c:pt idx="316">
                <c:v>4.24</c:v>
              </c:pt>
              <c:pt idx="317">
                <c:v>4.24</c:v>
              </c:pt>
              <c:pt idx="318">
                <c:v>4.24</c:v>
              </c:pt>
              <c:pt idx="319">
                <c:v>4.24</c:v>
              </c:pt>
              <c:pt idx="320">
                <c:v>4.24</c:v>
              </c:pt>
              <c:pt idx="321">
                <c:v>4.24</c:v>
              </c:pt>
              <c:pt idx="322">
                <c:v>4.24</c:v>
              </c:pt>
              <c:pt idx="323">
                <c:v>4.24</c:v>
              </c:pt>
              <c:pt idx="324">
                <c:v>4.24</c:v>
              </c:pt>
              <c:pt idx="325">
                <c:v>4.24</c:v>
              </c:pt>
              <c:pt idx="326">
                <c:v>4.24</c:v>
              </c:pt>
              <c:pt idx="327">
                <c:v>4.24</c:v>
              </c:pt>
              <c:pt idx="328">
                <c:v>4.24</c:v>
              </c:pt>
              <c:pt idx="329">
                <c:v>4.24</c:v>
              </c:pt>
              <c:pt idx="330">
                <c:v>4.24</c:v>
              </c:pt>
              <c:pt idx="331">
                <c:v>4.24</c:v>
              </c:pt>
              <c:pt idx="332">
                <c:v>4.24</c:v>
              </c:pt>
              <c:pt idx="333">
                <c:v>4.25</c:v>
              </c:pt>
              <c:pt idx="334">
                <c:v>4.25</c:v>
              </c:pt>
              <c:pt idx="335">
                <c:v>4.24</c:v>
              </c:pt>
              <c:pt idx="336">
                <c:v>4.24</c:v>
              </c:pt>
              <c:pt idx="337">
                <c:v>4.24</c:v>
              </c:pt>
              <c:pt idx="338">
                <c:v>4.25</c:v>
              </c:pt>
              <c:pt idx="339">
                <c:v>4.24</c:v>
              </c:pt>
              <c:pt idx="340">
                <c:v>4.25</c:v>
              </c:pt>
              <c:pt idx="341">
                <c:v>4.24</c:v>
              </c:pt>
              <c:pt idx="342">
                <c:v>4.25</c:v>
              </c:pt>
              <c:pt idx="343">
                <c:v>4.25</c:v>
              </c:pt>
              <c:pt idx="344">
                <c:v>4.25</c:v>
              </c:pt>
              <c:pt idx="345">
                <c:v>4.25</c:v>
              </c:pt>
              <c:pt idx="346">
                <c:v>4.24</c:v>
              </c:pt>
              <c:pt idx="347">
                <c:v>4.25</c:v>
              </c:pt>
              <c:pt idx="348">
                <c:v>4.25</c:v>
              </c:pt>
              <c:pt idx="349">
                <c:v>4.25</c:v>
              </c:pt>
              <c:pt idx="350">
                <c:v>4.24</c:v>
              </c:pt>
              <c:pt idx="351">
                <c:v>4.25</c:v>
              </c:pt>
              <c:pt idx="352">
                <c:v>4.25</c:v>
              </c:pt>
              <c:pt idx="353">
                <c:v>4.25</c:v>
              </c:pt>
              <c:pt idx="354">
                <c:v>4.25</c:v>
              </c:pt>
              <c:pt idx="355">
                <c:v>4.25</c:v>
              </c:pt>
              <c:pt idx="356">
                <c:v>4.25</c:v>
              </c:pt>
              <c:pt idx="357">
                <c:v>4.25</c:v>
              </c:pt>
              <c:pt idx="358">
                <c:v>4.25</c:v>
              </c:pt>
              <c:pt idx="359">
                <c:v>4.25</c:v>
              </c:pt>
              <c:pt idx="360">
                <c:v>4.25</c:v>
              </c:pt>
              <c:pt idx="361">
                <c:v>4.25</c:v>
              </c:pt>
              <c:pt idx="362">
                <c:v>4.25</c:v>
              </c:pt>
              <c:pt idx="363">
                <c:v>4.25</c:v>
              </c:pt>
              <c:pt idx="364">
                <c:v>4.25</c:v>
              </c:pt>
              <c:pt idx="365">
                <c:v>4.25</c:v>
              </c:pt>
              <c:pt idx="366">
                <c:v>4.25</c:v>
              </c:pt>
              <c:pt idx="367">
                <c:v>4.25</c:v>
              </c:pt>
              <c:pt idx="368">
                <c:v>4.25</c:v>
              </c:pt>
              <c:pt idx="369">
                <c:v>4.25</c:v>
              </c:pt>
              <c:pt idx="370">
                <c:v>4.25</c:v>
              </c:pt>
              <c:pt idx="371">
                <c:v>4.25</c:v>
              </c:pt>
              <c:pt idx="372">
                <c:v>4.25</c:v>
              </c:pt>
              <c:pt idx="373">
                <c:v>4.25</c:v>
              </c:pt>
              <c:pt idx="374">
                <c:v>4.25</c:v>
              </c:pt>
              <c:pt idx="375">
                <c:v>4.25</c:v>
              </c:pt>
              <c:pt idx="376">
                <c:v>4.25</c:v>
              </c:pt>
              <c:pt idx="377">
                <c:v>4.25</c:v>
              </c:pt>
              <c:pt idx="378">
                <c:v>4.25</c:v>
              </c:pt>
              <c:pt idx="379">
                <c:v>4.25</c:v>
              </c:pt>
              <c:pt idx="380">
                <c:v>4.25</c:v>
              </c:pt>
              <c:pt idx="381">
                <c:v>4.25</c:v>
              </c:pt>
              <c:pt idx="382">
                <c:v>4.25</c:v>
              </c:pt>
              <c:pt idx="383">
                <c:v>4.25</c:v>
              </c:pt>
              <c:pt idx="384">
                <c:v>4.25</c:v>
              </c:pt>
              <c:pt idx="385">
                <c:v>4.25</c:v>
              </c:pt>
              <c:pt idx="386">
                <c:v>4.25</c:v>
              </c:pt>
              <c:pt idx="387">
                <c:v>4.25</c:v>
              </c:pt>
              <c:pt idx="388">
                <c:v>4.25</c:v>
              </c:pt>
              <c:pt idx="389">
                <c:v>4.25</c:v>
              </c:pt>
              <c:pt idx="390">
                <c:v>4.25</c:v>
              </c:pt>
              <c:pt idx="391">
                <c:v>4.25</c:v>
              </c:pt>
              <c:pt idx="392">
                <c:v>4.25</c:v>
              </c:pt>
              <c:pt idx="393">
                <c:v>4.25</c:v>
              </c:pt>
              <c:pt idx="394">
                <c:v>4.25</c:v>
              </c:pt>
              <c:pt idx="395">
                <c:v>4.25</c:v>
              </c:pt>
              <c:pt idx="396">
                <c:v>4.25</c:v>
              </c:pt>
              <c:pt idx="397">
                <c:v>4.25</c:v>
              </c:pt>
              <c:pt idx="398">
                <c:v>4.25</c:v>
              </c:pt>
              <c:pt idx="399">
                <c:v>4.25</c:v>
              </c:pt>
              <c:pt idx="400">
                <c:v>4.25</c:v>
              </c:pt>
              <c:pt idx="401">
                <c:v>4.25</c:v>
              </c:pt>
              <c:pt idx="402">
                <c:v>4.25</c:v>
              </c:pt>
              <c:pt idx="403">
                <c:v>4.25</c:v>
              </c:pt>
              <c:pt idx="404">
                <c:v>4.25</c:v>
              </c:pt>
              <c:pt idx="405">
                <c:v>4.25</c:v>
              </c:pt>
              <c:pt idx="406">
                <c:v>4.25</c:v>
              </c:pt>
              <c:pt idx="407">
                <c:v>4.25</c:v>
              </c:pt>
              <c:pt idx="408">
                <c:v>4.25</c:v>
              </c:pt>
              <c:pt idx="409">
                <c:v>4.25</c:v>
              </c:pt>
              <c:pt idx="410">
                <c:v>4.25</c:v>
              </c:pt>
              <c:pt idx="411">
                <c:v>4.25</c:v>
              </c:pt>
              <c:pt idx="412">
                <c:v>4.25</c:v>
              </c:pt>
              <c:pt idx="413">
                <c:v>4.25</c:v>
              </c:pt>
              <c:pt idx="414">
                <c:v>4.25</c:v>
              </c:pt>
              <c:pt idx="415">
                <c:v>4.25</c:v>
              </c:pt>
              <c:pt idx="416">
                <c:v>4.25</c:v>
              </c:pt>
              <c:pt idx="417">
                <c:v>4.25</c:v>
              </c:pt>
              <c:pt idx="418">
                <c:v>4.25</c:v>
              </c:pt>
              <c:pt idx="419">
                <c:v>4.25</c:v>
              </c:pt>
              <c:pt idx="420">
                <c:v>4.25</c:v>
              </c:pt>
              <c:pt idx="421">
                <c:v>4.25</c:v>
              </c:pt>
              <c:pt idx="422">
                <c:v>4.25</c:v>
              </c:pt>
              <c:pt idx="423">
                <c:v>4.25</c:v>
              </c:pt>
              <c:pt idx="424">
                <c:v>4.25</c:v>
              </c:pt>
              <c:pt idx="425">
                <c:v>4.25</c:v>
              </c:pt>
              <c:pt idx="426">
                <c:v>4.25</c:v>
              </c:pt>
              <c:pt idx="427">
                <c:v>4.25</c:v>
              </c:pt>
              <c:pt idx="428">
                <c:v>4.25</c:v>
              </c:pt>
              <c:pt idx="429">
                <c:v>4.25</c:v>
              </c:pt>
              <c:pt idx="430">
                <c:v>4.25</c:v>
              </c:pt>
              <c:pt idx="431">
                <c:v>4.25</c:v>
              </c:pt>
              <c:pt idx="432">
                <c:v>4.25</c:v>
              </c:pt>
              <c:pt idx="433">
                <c:v>4.25</c:v>
              </c:pt>
              <c:pt idx="434">
                <c:v>4.25</c:v>
              </c:pt>
              <c:pt idx="435">
                <c:v>4.25</c:v>
              </c:pt>
              <c:pt idx="436">
                <c:v>4.25</c:v>
              </c:pt>
              <c:pt idx="437">
                <c:v>4.25</c:v>
              </c:pt>
              <c:pt idx="438">
                <c:v>4.25</c:v>
              </c:pt>
              <c:pt idx="439">
                <c:v>4.25</c:v>
              </c:pt>
              <c:pt idx="440">
                <c:v>4.25</c:v>
              </c:pt>
              <c:pt idx="441">
                <c:v>4.25</c:v>
              </c:pt>
              <c:pt idx="442">
                <c:v>4.25</c:v>
              </c:pt>
              <c:pt idx="443">
                <c:v>4.25</c:v>
              </c:pt>
              <c:pt idx="444">
                <c:v>4.25</c:v>
              </c:pt>
              <c:pt idx="445">
                <c:v>4.26</c:v>
              </c:pt>
              <c:pt idx="446">
                <c:v>4.25</c:v>
              </c:pt>
              <c:pt idx="447">
                <c:v>4.26</c:v>
              </c:pt>
              <c:pt idx="448">
                <c:v>4.25</c:v>
              </c:pt>
              <c:pt idx="449">
                <c:v>4.25</c:v>
              </c:pt>
              <c:pt idx="450">
                <c:v>4.26</c:v>
              </c:pt>
              <c:pt idx="451">
                <c:v>4.25</c:v>
              </c:pt>
              <c:pt idx="452">
                <c:v>4.25</c:v>
              </c:pt>
              <c:pt idx="453">
                <c:v>4.26</c:v>
              </c:pt>
              <c:pt idx="454">
                <c:v>4.26</c:v>
              </c:pt>
              <c:pt idx="455">
                <c:v>4.25</c:v>
              </c:pt>
              <c:pt idx="456">
                <c:v>4.25</c:v>
              </c:pt>
              <c:pt idx="457">
                <c:v>4.25</c:v>
              </c:pt>
              <c:pt idx="458">
                <c:v>4.25</c:v>
              </c:pt>
              <c:pt idx="459">
                <c:v>4.26</c:v>
              </c:pt>
              <c:pt idx="460">
                <c:v>4.25</c:v>
              </c:pt>
            </c:numLit>
          </c:yVal>
          <c:smooth val="0"/>
        </c:ser>
        <c:ser>
          <c:idx val="1"/>
          <c:order val="1"/>
          <c:tx>
            <c:v>Kp = 5</c:v>
          </c:tx>
          <c:spPr>
            <a:ln>
              <a:noFill/>
            </a:ln>
          </c:spPr>
          <c:marker>
            <c:symbol val="circle"/>
            <c:size val="5"/>
          </c:marker>
          <c:xVal>
            <c:numLit>
              <c:formatCode>General</c:formatCode>
              <c:ptCount val="96"/>
              <c:pt idx="0">
                <c:v>0</c:v>
              </c:pt>
              <c:pt idx="1">
                <c:v>1.1574069503694773E-5</c:v>
              </c:pt>
              <c:pt idx="2">
                <c:v>2.314814628334716E-5</c:v>
              </c:pt>
              <c:pt idx="3">
                <c:v>3.4722223062999547E-5</c:v>
              </c:pt>
              <c:pt idx="4">
                <c:v>4.6296292566694319E-5</c:v>
              </c:pt>
              <c:pt idx="5">
                <c:v>5.7870369346346706E-5</c:v>
              </c:pt>
              <c:pt idx="6">
                <c:v>6.9444446125999093E-5</c:v>
              </c:pt>
              <c:pt idx="7">
                <c:v>8.1018515629693866E-5</c:v>
              </c:pt>
              <c:pt idx="8">
                <c:v>9.2592592409346253E-5</c:v>
              </c:pt>
              <c:pt idx="9">
                <c:v>1.0416666191304103E-4</c:v>
              </c:pt>
              <c:pt idx="10">
                <c:v>1.1574073869269341E-4</c:v>
              </c:pt>
              <c:pt idx="11">
                <c:v>1.273148154723458E-4</c:v>
              </c:pt>
              <c:pt idx="12">
                <c:v>1.3888888497604057E-4</c:v>
              </c:pt>
              <c:pt idx="13">
                <c:v>1.5046296175569296E-4</c:v>
              </c:pt>
              <c:pt idx="14">
                <c:v>1.6203703853534535E-4</c:v>
              </c:pt>
              <c:pt idx="15">
                <c:v>1.7361110803904012E-4</c:v>
              </c:pt>
              <c:pt idx="16">
                <c:v>1.8518518481869251E-4</c:v>
              </c:pt>
              <c:pt idx="17">
                <c:v>1.9675925432238728E-4</c:v>
              </c:pt>
              <c:pt idx="18">
                <c:v>2.0833333110203966E-4</c:v>
              </c:pt>
              <c:pt idx="19">
                <c:v>2.1990740788169205E-4</c:v>
              </c:pt>
              <c:pt idx="20">
                <c:v>2.3148147738538682E-4</c:v>
              </c:pt>
              <c:pt idx="21">
                <c:v>2.4305555416503921E-4</c:v>
              </c:pt>
              <c:pt idx="22">
                <c:v>2.546296309446916E-4</c:v>
              </c:pt>
              <c:pt idx="23">
                <c:v>2.6620370044838637E-4</c:v>
              </c:pt>
              <c:pt idx="24">
                <c:v>2.7777777722803876E-4</c:v>
              </c:pt>
              <c:pt idx="25">
                <c:v>2.8935185400769114E-4</c:v>
              </c:pt>
              <c:pt idx="26">
                <c:v>3.0092592351138592E-4</c:v>
              </c:pt>
              <c:pt idx="27">
                <c:v>3.125000002910383E-4</c:v>
              </c:pt>
              <c:pt idx="28">
                <c:v>3.2407406979473308E-4</c:v>
              </c:pt>
              <c:pt idx="29">
                <c:v>3.3564814657438546E-4</c:v>
              </c:pt>
              <c:pt idx="30">
                <c:v>3.4722222335403785E-4</c:v>
              </c:pt>
              <c:pt idx="31">
                <c:v>3.5879629285773262E-4</c:v>
              </c:pt>
              <c:pt idx="32">
                <c:v>3.7037036963738501E-4</c:v>
              </c:pt>
              <c:pt idx="33">
                <c:v>3.819444464170374E-4</c:v>
              </c:pt>
              <c:pt idx="34">
                <c:v>3.9351851592073217E-4</c:v>
              </c:pt>
              <c:pt idx="35">
                <c:v>4.0509259270038456E-4</c:v>
              </c:pt>
              <c:pt idx="36">
                <c:v>4.1666666220407933E-4</c:v>
              </c:pt>
              <c:pt idx="37">
                <c:v>4.2824073898373172E-4</c:v>
              </c:pt>
              <c:pt idx="38">
                <c:v>4.398148157633841E-4</c:v>
              </c:pt>
              <c:pt idx="39">
                <c:v>4.5138888526707888E-4</c:v>
              </c:pt>
              <c:pt idx="40">
                <c:v>4.6296296204673126E-4</c:v>
              </c:pt>
              <c:pt idx="41">
                <c:v>4.7453703882638365E-4</c:v>
              </c:pt>
              <c:pt idx="42">
                <c:v>4.8611110833007842E-4</c:v>
              </c:pt>
              <c:pt idx="43">
                <c:v>4.9768518510973081E-4</c:v>
              </c:pt>
              <c:pt idx="44">
                <c:v>5.0925925461342558E-4</c:v>
              </c:pt>
              <c:pt idx="45">
                <c:v>5.2083333139307797E-4</c:v>
              </c:pt>
              <c:pt idx="46">
                <c:v>5.3240740817273036E-4</c:v>
              </c:pt>
              <c:pt idx="47">
                <c:v>5.4398147767642513E-4</c:v>
              </c:pt>
              <c:pt idx="48">
                <c:v>5.5555555445607752E-4</c:v>
              </c:pt>
              <c:pt idx="49">
                <c:v>5.671296312357299E-4</c:v>
              </c:pt>
              <c:pt idx="50">
                <c:v>5.7870370073942468E-4</c:v>
              </c:pt>
              <c:pt idx="51">
                <c:v>5.9027777751907706E-4</c:v>
              </c:pt>
              <c:pt idx="52">
                <c:v>6.0185184702277184E-4</c:v>
              </c:pt>
              <c:pt idx="53">
                <c:v>6.1342592380242422E-4</c:v>
              </c:pt>
              <c:pt idx="54">
                <c:v>6.2500000058207661E-4</c:v>
              </c:pt>
              <c:pt idx="55">
                <c:v>6.3657407008577138E-4</c:v>
              </c:pt>
              <c:pt idx="56">
                <c:v>6.4814814686542377E-4</c:v>
              </c:pt>
              <c:pt idx="57">
                <c:v>6.5972222364507616E-4</c:v>
              </c:pt>
              <c:pt idx="58">
                <c:v>6.7129629314877093E-4</c:v>
              </c:pt>
              <c:pt idx="59">
                <c:v>6.8287036992842332E-4</c:v>
              </c:pt>
              <c:pt idx="60">
                <c:v>6.9444443943211809E-4</c:v>
              </c:pt>
              <c:pt idx="61">
                <c:v>7.0601851621177047E-4</c:v>
              </c:pt>
              <c:pt idx="62">
                <c:v>7.1759259299142286E-4</c:v>
              </c:pt>
              <c:pt idx="63">
                <c:v>7.2916666249511763E-4</c:v>
              </c:pt>
              <c:pt idx="64">
                <c:v>7.4074073927477002E-4</c:v>
              </c:pt>
              <c:pt idx="65">
                <c:v>7.5231481605442241E-4</c:v>
              </c:pt>
              <c:pt idx="66">
                <c:v>7.6388888555811718E-4</c:v>
              </c:pt>
              <c:pt idx="67">
                <c:v>7.7546296233776957E-4</c:v>
              </c:pt>
              <c:pt idx="68">
                <c:v>7.8703703911742195E-4</c:v>
              </c:pt>
              <c:pt idx="69">
                <c:v>7.9861110862111673E-4</c:v>
              </c:pt>
              <c:pt idx="70">
                <c:v>8.1018518540076911E-4</c:v>
              </c:pt>
              <c:pt idx="71">
                <c:v>8.2175925490446389E-4</c:v>
              </c:pt>
              <c:pt idx="72">
                <c:v>8.3333333168411627E-4</c:v>
              </c:pt>
              <c:pt idx="73">
                <c:v>8.4490740846376866E-4</c:v>
              </c:pt>
              <c:pt idx="74">
                <c:v>8.5648147796746343E-4</c:v>
              </c:pt>
              <c:pt idx="75">
                <c:v>8.6805555474711582E-4</c:v>
              </c:pt>
              <c:pt idx="76">
                <c:v>8.7962963152676821E-4</c:v>
              </c:pt>
              <c:pt idx="77">
                <c:v>8.9120370103046298E-4</c:v>
              </c:pt>
              <c:pt idx="78">
                <c:v>9.0277777781011537E-4</c:v>
              </c:pt>
              <c:pt idx="79">
                <c:v>9.1435184731381014E-4</c:v>
              </c:pt>
              <c:pt idx="80">
                <c:v>9.2592592409346253E-4</c:v>
              </c:pt>
              <c:pt idx="81">
                <c:v>9.3750000087311491E-4</c:v>
              </c:pt>
              <c:pt idx="82">
                <c:v>9.4907407037680969E-4</c:v>
              </c:pt>
              <c:pt idx="83">
                <c:v>9.6064814715646207E-4</c:v>
              </c:pt>
              <c:pt idx="84">
                <c:v>9.7222222393611446E-4</c:v>
              </c:pt>
              <c:pt idx="85">
                <c:v>9.8379629343980923E-4</c:v>
              </c:pt>
              <c:pt idx="86">
                <c:v>9.9537037021946162E-4</c:v>
              </c:pt>
              <c:pt idx="87">
                <c:v>1.0069444397231564E-3</c:v>
              </c:pt>
              <c:pt idx="88">
                <c:v>1.0185185165028088E-3</c:v>
              </c:pt>
              <c:pt idx="89">
                <c:v>1.0300925932824612E-3</c:v>
              </c:pt>
              <c:pt idx="90">
                <c:v>1.0416666627861559E-3</c:v>
              </c:pt>
              <c:pt idx="91">
                <c:v>1.0532407395658083E-3</c:v>
              </c:pt>
              <c:pt idx="92">
                <c:v>1.0648148163454607E-3</c:v>
              </c:pt>
              <c:pt idx="93">
                <c:v>1.0763888858491555E-3</c:v>
              </c:pt>
              <c:pt idx="94">
                <c:v>1.0879629626288079E-3</c:v>
              </c:pt>
              <c:pt idx="95">
                <c:v>1.0995370321325026E-3</c:v>
              </c:pt>
            </c:numLit>
          </c:xVal>
          <c:yVal>
            <c:numLit>
              <c:formatCode>General</c:formatCode>
              <c:ptCount val="96"/>
              <c:pt idx="0">
                <c:v>2.33</c:v>
              </c:pt>
              <c:pt idx="1">
                <c:v>2.4900000000000002</c:v>
              </c:pt>
              <c:pt idx="2">
                <c:v>2.76</c:v>
              </c:pt>
              <c:pt idx="3">
                <c:v>2.98</c:v>
              </c:pt>
              <c:pt idx="4">
                <c:v>3.17</c:v>
              </c:pt>
              <c:pt idx="5">
                <c:v>3.37</c:v>
              </c:pt>
              <c:pt idx="6">
                <c:v>3.53</c:v>
              </c:pt>
              <c:pt idx="7">
                <c:v>3.62</c:v>
              </c:pt>
              <c:pt idx="8">
                <c:v>3.69</c:v>
              </c:pt>
              <c:pt idx="9">
                <c:v>3.74</c:v>
              </c:pt>
              <c:pt idx="10">
                <c:v>3.77</c:v>
              </c:pt>
              <c:pt idx="11">
                <c:v>3.8</c:v>
              </c:pt>
              <c:pt idx="12">
                <c:v>3.83</c:v>
              </c:pt>
              <c:pt idx="13">
                <c:v>3.85</c:v>
              </c:pt>
              <c:pt idx="14">
                <c:v>3.87</c:v>
              </c:pt>
              <c:pt idx="15">
                <c:v>3.89</c:v>
              </c:pt>
              <c:pt idx="16">
                <c:v>3.9</c:v>
              </c:pt>
              <c:pt idx="17">
                <c:v>3.9</c:v>
              </c:pt>
              <c:pt idx="18">
                <c:v>3.92</c:v>
              </c:pt>
              <c:pt idx="19">
                <c:v>3.93</c:v>
              </c:pt>
              <c:pt idx="20">
                <c:v>3.93</c:v>
              </c:pt>
              <c:pt idx="21">
                <c:v>3.94</c:v>
              </c:pt>
              <c:pt idx="22">
                <c:v>3.95</c:v>
              </c:pt>
              <c:pt idx="23">
                <c:v>3.96</c:v>
              </c:pt>
              <c:pt idx="24">
                <c:v>3.96</c:v>
              </c:pt>
              <c:pt idx="25">
                <c:v>3.97</c:v>
              </c:pt>
              <c:pt idx="26">
                <c:v>3.98</c:v>
              </c:pt>
              <c:pt idx="27">
                <c:v>3.98</c:v>
              </c:pt>
              <c:pt idx="28">
                <c:v>3.99</c:v>
              </c:pt>
              <c:pt idx="29">
                <c:v>3.99</c:v>
              </c:pt>
              <c:pt idx="30">
                <c:v>4</c:v>
              </c:pt>
              <c:pt idx="31">
                <c:v>4</c:v>
              </c:pt>
              <c:pt idx="32">
                <c:v>4.01</c:v>
              </c:pt>
              <c:pt idx="33">
                <c:v>4.01</c:v>
              </c:pt>
              <c:pt idx="34">
                <c:v>4.01</c:v>
              </c:pt>
              <c:pt idx="35">
                <c:v>4.0199999999999996</c:v>
              </c:pt>
              <c:pt idx="36">
                <c:v>4.0199999999999996</c:v>
              </c:pt>
              <c:pt idx="37">
                <c:v>4.03</c:v>
              </c:pt>
              <c:pt idx="38">
                <c:v>4.03</c:v>
              </c:pt>
              <c:pt idx="39">
                <c:v>4.03</c:v>
              </c:pt>
              <c:pt idx="40">
                <c:v>4.03</c:v>
              </c:pt>
              <c:pt idx="41">
                <c:v>4.04</c:v>
              </c:pt>
              <c:pt idx="42">
                <c:v>4.04</c:v>
              </c:pt>
              <c:pt idx="43">
                <c:v>4.04</c:v>
              </c:pt>
              <c:pt idx="44">
                <c:v>4.04</c:v>
              </c:pt>
              <c:pt idx="45">
                <c:v>4.05</c:v>
              </c:pt>
              <c:pt idx="46">
                <c:v>4.05</c:v>
              </c:pt>
              <c:pt idx="47">
                <c:v>4.05</c:v>
              </c:pt>
              <c:pt idx="48">
                <c:v>4.05</c:v>
              </c:pt>
              <c:pt idx="49">
                <c:v>4.05</c:v>
              </c:pt>
              <c:pt idx="50">
                <c:v>4.05</c:v>
              </c:pt>
              <c:pt idx="51">
                <c:v>4.0599999999999996</c:v>
              </c:pt>
              <c:pt idx="52">
                <c:v>4.0599999999999996</c:v>
              </c:pt>
              <c:pt idx="53">
                <c:v>4.0599999999999996</c:v>
              </c:pt>
              <c:pt idx="54">
                <c:v>4.0599999999999996</c:v>
              </c:pt>
              <c:pt idx="55">
                <c:v>4.0599999999999996</c:v>
              </c:pt>
              <c:pt idx="56">
                <c:v>4.07</c:v>
              </c:pt>
              <c:pt idx="57">
                <c:v>4.07</c:v>
              </c:pt>
              <c:pt idx="58">
                <c:v>4.07</c:v>
              </c:pt>
              <c:pt idx="59">
                <c:v>4.07</c:v>
              </c:pt>
              <c:pt idx="60">
                <c:v>4.07</c:v>
              </c:pt>
              <c:pt idx="61">
                <c:v>4.07</c:v>
              </c:pt>
              <c:pt idx="62">
                <c:v>4.07</c:v>
              </c:pt>
              <c:pt idx="63">
                <c:v>4.07</c:v>
              </c:pt>
              <c:pt idx="64">
                <c:v>4.07</c:v>
              </c:pt>
              <c:pt idx="65">
                <c:v>4.07</c:v>
              </c:pt>
              <c:pt idx="66">
                <c:v>4.07</c:v>
              </c:pt>
              <c:pt idx="67">
                <c:v>4.08</c:v>
              </c:pt>
              <c:pt idx="68">
                <c:v>4.07</c:v>
              </c:pt>
              <c:pt idx="69">
                <c:v>4.08</c:v>
              </c:pt>
              <c:pt idx="70">
                <c:v>4.08</c:v>
              </c:pt>
              <c:pt idx="71">
                <c:v>4.08</c:v>
              </c:pt>
              <c:pt idx="72">
                <c:v>4.08</c:v>
              </c:pt>
              <c:pt idx="73">
                <c:v>4.08</c:v>
              </c:pt>
              <c:pt idx="74">
                <c:v>4.08</c:v>
              </c:pt>
              <c:pt idx="75">
                <c:v>4.08</c:v>
              </c:pt>
              <c:pt idx="76">
                <c:v>4.08</c:v>
              </c:pt>
              <c:pt idx="77">
                <c:v>4.08</c:v>
              </c:pt>
              <c:pt idx="78">
                <c:v>4.08</c:v>
              </c:pt>
              <c:pt idx="79">
                <c:v>4.08</c:v>
              </c:pt>
              <c:pt idx="80">
                <c:v>4.08</c:v>
              </c:pt>
              <c:pt idx="81">
                <c:v>4.08</c:v>
              </c:pt>
              <c:pt idx="82">
                <c:v>4.08</c:v>
              </c:pt>
              <c:pt idx="83">
                <c:v>4.08</c:v>
              </c:pt>
              <c:pt idx="84">
                <c:v>4.08</c:v>
              </c:pt>
              <c:pt idx="85">
                <c:v>4.09</c:v>
              </c:pt>
              <c:pt idx="86">
                <c:v>4.09</c:v>
              </c:pt>
              <c:pt idx="87">
                <c:v>4.09</c:v>
              </c:pt>
              <c:pt idx="88">
                <c:v>4.09</c:v>
              </c:pt>
              <c:pt idx="89">
                <c:v>4.09</c:v>
              </c:pt>
              <c:pt idx="90">
                <c:v>4.09</c:v>
              </c:pt>
              <c:pt idx="91">
                <c:v>4.09</c:v>
              </c:pt>
              <c:pt idx="92">
                <c:v>4.09</c:v>
              </c:pt>
              <c:pt idx="93">
                <c:v>4.09</c:v>
              </c:pt>
              <c:pt idx="94">
                <c:v>4.09</c:v>
              </c:pt>
              <c:pt idx="95">
                <c:v>4.09</c:v>
              </c:pt>
            </c:numLit>
          </c:yVal>
          <c:smooth val="0"/>
        </c:ser>
        <c:ser>
          <c:idx val="2"/>
          <c:order val="2"/>
          <c:tx>
            <c:v>Kp = 10</c:v>
          </c:tx>
          <c:spPr>
            <a:ln>
              <a:noFill/>
            </a:ln>
          </c:spPr>
          <c:marker>
            <c:symbol val="circle"/>
            <c:size val="5"/>
          </c:marker>
          <c:xVal>
            <c:numLit>
              <c:formatCode>General</c:formatCode>
              <c:ptCount val="150"/>
              <c:pt idx="0">
                <c:v>0</c:v>
              </c:pt>
              <c:pt idx="1">
                <c:v>1.1574069503694773E-5</c:v>
              </c:pt>
              <c:pt idx="2">
                <c:v>2.314814628334716E-5</c:v>
              </c:pt>
              <c:pt idx="3">
                <c:v>3.4722223062999547E-5</c:v>
              </c:pt>
              <c:pt idx="4">
                <c:v>4.6296292566694319E-5</c:v>
              </c:pt>
              <c:pt idx="5">
                <c:v>5.7870369346346706E-5</c:v>
              </c:pt>
              <c:pt idx="6">
                <c:v>6.9444438850041479E-5</c:v>
              </c:pt>
              <c:pt idx="7">
                <c:v>8.1018515629693866E-5</c:v>
              </c:pt>
              <c:pt idx="8">
                <c:v>9.2592592409346253E-5</c:v>
              </c:pt>
              <c:pt idx="9">
                <c:v>1.0416666191304103E-4</c:v>
              </c:pt>
              <c:pt idx="10">
                <c:v>1.1574073869269341E-4</c:v>
              </c:pt>
              <c:pt idx="11">
                <c:v>1.273148154723458E-4</c:v>
              </c:pt>
              <c:pt idx="12">
                <c:v>1.3888888497604057E-4</c:v>
              </c:pt>
              <c:pt idx="13">
                <c:v>1.5046296175569296E-4</c:v>
              </c:pt>
              <c:pt idx="14">
                <c:v>1.6203703125938773E-4</c:v>
              </c:pt>
              <c:pt idx="15">
                <c:v>1.7361110803904012E-4</c:v>
              </c:pt>
              <c:pt idx="16">
                <c:v>1.8518518481869251E-4</c:v>
              </c:pt>
              <c:pt idx="17">
                <c:v>1.9675925432238728E-4</c:v>
              </c:pt>
              <c:pt idx="18">
                <c:v>2.0833333110203966E-4</c:v>
              </c:pt>
              <c:pt idx="19">
                <c:v>2.1990740788169205E-4</c:v>
              </c:pt>
              <c:pt idx="20">
                <c:v>2.3148147738538682E-4</c:v>
              </c:pt>
              <c:pt idx="21">
                <c:v>2.4305555416503921E-4</c:v>
              </c:pt>
              <c:pt idx="22">
                <c:v>2.5462962366873398E-4</c:v>
              </c:pt>
              <c:pt idx="23">
                <c:v>2.6620370044838637E-4</c:v>
              </c:pt>
              <c:pt idx="24">
                <c:v>2.7777777722803876E-4</c:v>
              </c:pt>
              <c:pt idx="25">
                <c:v>2.8935184673173353E-4</c:v>
              </c:pt>
              <c:pt idx="26">
                <c:v>3.0092592351138592E-4</c:v>
              </c:pt>
              <c:pt idx="27">
                <c:v>3.125000002910383E-4</c:v>
              </c:pt>
              <c:pt idx="28">
                <c:v>3.2407406979473308E-4</c:v>
              </c:pt>
              <c:pt idx="29">
                <c:v>3.3564814657438546E-4</c:v>
              </c:pt>
              <c:pt idx="30">
                <c:v>3.4722221607808024E-4</c:v>
              </c:pt>
              <c:pt idx="31">
                <c:v>3.5879629285773262E-4</c:v>
              </c:pt>
              <c:pt idx="32">
                <c:v>3.7037036963738501E-4</c:v>
              </c:pt>
              <c:pt idx="33">
                <c:v>3.8194443914107978E-4</c:v>
              </c:pt>
              <c:pt idx="34">
                <c:v>3.9351851592073217E-4</c:v>
              </c:pt>
              <c:pt idx="35">
                <c:v>4.0509259270038456E-4</c:v>
              </c:pt>
              <c:pt idx="36">
                <c:v>4.1666666220407933E-4</c:v>
              </c:pt>
              <c:pt idx="37">
                <c:v>4.2824073898373172E-4</c:v>
              </c:pt>
              <c:pt idx="38">
                <c:v>4.398148157633841E-4</c:v>
              </c:pt>
              <c:pt idx="39">
                <c:v>4.5138888526707888E-4</c:v>
              </c:pt>
              <c:pt idx="40">
                <c:v>4.6296296204673126E-4</c:v>
              </c:pt>
              <c:pt idx="41">
                <c:v>4.7453703155042604E-4</c:v>
              </c:pt>
              <c:pt idx="42">
                <c:v>4.8611110833007842E-4</c:v>
              </c:pt>
              <c:pt idx="43">
                <c:v>4.9768518510973081E-4</c:v>
              </c:pt>
              <c:pt idx="44">
                <c:v>5.0925925461342558E-4</c:v>
              </c:pt>
              <c:pt idx="45">
                <c:v>5.2083333139307797E-4</c:v>
              </c:pt>
              <c:pt idx="46">
                <c:v>5.3240740817273036E-4</c:v>
              </c:pt>
              <c:pt idx="47">
                <c:v>5.4398147767642513E-4</c:v>
              </c:pt>
              <c:pt idx="48">
                <c:v>5.5555555445607752E-4</c:v>
              </c:pt>
              <c:pt idx="49">
                <c:v>5.6712962395977229E-4</c:v>
              </c:pt>
              <c:pt idx="50">
                <c:v>5.7870370073942468E-4</c:v>
              </c:pt>
              <c:pt idx="51">
                <c:v>5.9027777751907706E-4</c:v>
              </c:pt>
              <c:pt idx="52">
                <c:v>6.0185184702277184E-4</c:v>
              </c:pt>
              <c:pt idx="53">
                <c:v>6.1342592380242422E-4</c:v>
              </c:pt>
              <c:pt idx="54">
                <c:v>6.2500000058207661E-4</c:v>
              </c:pt>
              <c:pt idx="55">
                <c:v>6.3657407008577138E-4</c:v>
              </c:pt>
              <c:pt idx="56">
                <c:v>6.4814814686542377E-4</c:v>
              </c:pt>
              <c:pt idx="57">
                <c:v>6.5972221636911854E-4</c:v>
              </c:pt>
              <c:pt idx="58">
                <c:v>6.7129629314877093E-4</c:v>
              </c:pt>
              <c:pt idx="59">
                <c:v>6.8287036992842332E-4</c:v>
              </c:pt>
              <c:pt idx="60">
                <c:v>6.9444443943211809E-4</c:v>
              </c:pt>
              <c:pt idx="61">
                <c:v>7.0601851621177047E-4</c:v>
              </c:pt>
              <c:pt idx="62">
                <c:v>7.1759259299142286E-4</c:v>
              </c:pt>
              <c:pt idx="63">
                <c:v>7.2916666249511763E-4</c:v>
              </c:pt>
              <c:pt idx="64">
                <c:v>7.4074073927477002E-4</c:v>
              </c:pt>
              <c:pt idx="65">
                <c:v>7.5231480877846479E-4</c:v>
              </c:pt>
              <c:pt idx="66">
                <c:v>7.6388888555811718E-4</c:v>
              </c:pt>
              <c:pt idx="67">
                <c:v>7.7546296233776957E-4</c:v>
              </c:pt>
              <c:pt idx="68">
                <c:v>7.8703703184146434E-4</c:v>
              </c:pt>
              <c:pt idx="69">
                <c:v>7.9861110862111673E-4</c:v>
              </c:pt>
              <c:pt idx="70">
                <c:v>8.1018518540076911E-4</c:v>
              </c:pt>
              <c:pt idx="71">
                <c:v>8.2175925490446389E-4</c:v>
              </c:pt>
              <c:pt idx="72">
                <c:v>8.3333333168411627E-4</c:v>
              </c:pt>
              <c:pt idx="73">
                <c:v>8.4490740846376866E-4</c:v>
              </c:pt>
              <c:pt idx="74">
                <c:v>8.5648147796746343E-4</c:v>
              </c:pt>
              <c:pt idx="75">
                <c:v>8.6805555474711582E-4</c:v>
              </c:pt>
              <c:pt idx="76">
                <c:v>8.7962962425081059E-4</c:v>
              </c:pt>
              <c:pt idx="77">
                <c:v>8.9120370103046298E-4</c:v>
              </c:pt>
              <c:pt idx="78">
                <c:v>9.0277777781011537E-4</c:v>
              </c:pt>
              <c:pt idx="79">
                <c:v>9.1435184731381014E-4</c:v>
              </c:pt>
              <c:pt idx="80">
                <c:v>9.2592592409346253E-4</c:v>
              </c:pt>
              <c:pt idx="81">
                <c:v>9.3750000087311491E-4</c:v>
              </c:pt>
              <c:pt idx="82">
                <c:v>9.4907407037680969E-4</c:v>
              </c:pt>
              <c:pt idx="83">
                <c:v>9.6064814715646207E-4</c:v>
              </c:pt>
              <c:pt idx="84">
                <c:v>9.7222221666015685E-4</c:v>
              </c:pt>
              <c:pt idx="85">
                <c:v>9.8379629343980923E-4</c:v>
              </c:pt>
              <c:pt idx="86">
                <c:v>9.9537037021946162E-4</c:v>
              </c:pt>
              <c:pt idx="87">
                <c:v>1.0069444397231564E-3</c:v>
              </c:pt>
              <c:pt idx="88">
                <c:v>1.0185185165028088E-3</c:v>
              </c:pt>
              <c:pt idx="89">
                <c:v>1.0300925932824612E-3</c:v>
              </c:pt>
              <c:pt idx="90">
                <c:v>1.0416666627861559E-3</c:v>
              </c:pt>
              <c:pt idx="91">
                <c:v>1.0532407395658083E-3</c:v>
              </c:pt>
              <c:pt idx="92">
                <c:v>1.0648148090695031E-3</c:v>
              </c:pt>
              <c:pt idx="93">
                <c:v>1.0763888858491555E-3</c:v>
              </c:pt>
              <c:pt idx="94">
                <c:v>1.0879629626288079E-3</c:v>
              </c:pt>
              <c:pt idx="95">
                <c:v>1.0995370321325026E-3</c:v>
              </c:pt>
              <c:pt idx="96">
                <c:v>1.111111108912155E-3</c:v>
              </c:pt>
              <c:pt idx="97">
                <c:v>1.1226851856918074E-3</c:v>
              </c:pt>
              <c:pt idx="98">
                <c:v>1.1342592551955022E-3</c:v>
              </c:pt>
              <c:pt idx="99">
                <c:v>1.1458333319751546E-3</c:v>
              </c:pt>
              <c:pt idx="100">
                <c:v>1.1574074014788494E-3</c:v>
              </c:pt>
              <c:pt idx="101">
                <c:v>1.1689814782585017E-3</c:v>
              </c:pt>
              <c:pt idx="102">
                <c:v>1.1805555550381541E-3</c:v>
              </c:pt>
              <c:pt idx="103">
                <c:v>1.1921296245418489E-3</c:v>
              </c:pt>
              <c:pt idx="104">
                <c:v>1.2037037013215013E-3</c:v>
              </c:pt>
              <c:pt idx="105">
                <c:v>1.2152777781011537E-3</c:v>
              </c:pt>
              <c:pt idx="106">
                <c:v>1.2268518476048484E-3</c:v>
              </c:pt>
              <c:pt idx="107">
                <c:v>1.2384259243845008E-3</c:v>
              </c:pt>
              <c:pt idx="108">
                <c:v>1.2499999938881956E-3</c:v>
              </c:pt>
              <c:pt idx="109">
                <c:v>1.261574070667848E-3</c:v>
              </c:pt>
              <c:pt idx="110">
                <c:v>1.2731481474475004E-3</c:v>
              </c:pt>
              <c:pt idx="111">
                <c:v>1.2847222169511952E-3</c:v>
              </c:pt>
              <c:pt idx="112">
                <c:v>1.2962962937308475E-3</c:v>
              </c:pt>
              <c:pt idx="113">
                <c:v>1.3078703705104999E-3</c:v>
              </c:pt>
              <c:pt idx="114">
                <c:v>1.3194444400141947E-3</c:v>
              </c:pt>
              <c:pt idx="115">
                <c:v>1.3310185167938471E-3</c:v>
              </c:pt>
              <c:pt idx="116">
                <c:v>1.3425925935734995E-3</c:v>
              </c:pt>
              <c:pt idx="117">
                <c:v>1.3541666630771942E-3</c:v>
              </c:pt>
              <c:pt idx="118">
                <c:v>1.3657407398568466E-3</c:v>
              </c:pt>
              <c:pt idx="119">
                <c:v>1.3773148093605414E-3</c:v>
              </c:pt>
              <c:pt idx="120">
                <c:v>1.3888888861401938E-3</c:v>
              </c:pt>
              <c:pt idx="121">
                <c:v>1.4004629629198462E-3</c:v>
              </c:pt>
              <c:pt idx="122">
                <c:v>1.4120370324235409E-3</c:v>
              </c:pt>
              <c:pt idx="123">
                <c:v>1.4236111092031933E-3</c:v>
              </c:pt>
              <c:pt idx="124">
                <c:v>1.4351851859828457E-3</c:v>
              </c:pt>
              <c:pt idx="125">
                <c:v>1.4467592554865405E-3</c:v>
              </c:pt>
              <c:pt idx="126">
                <c:v>1.4583333322661929E-3</c:v>
              </c:pt>
              <c:pt idx="127">
                <c:v>1.4699074017698877E-3</c:v>
              </c:pt>
              <c:pt idx="128">
                <c:v>1.48148147854954E-3</c:v>
              </c:pt>
              <c:pt idx="129">
                <c:v>1.4930555553291924E-3</c:v>
              </c:pt>
              <c:pt idx="130">
                <c:v>1.5046296248328872E-3</c:v>
              </c:pt>
              <c:pt idx="131">
                <c:v>1.5162037016125396E-3</c:v>
              </c:pt>
              <c:pt idx="132">
                <c:v>1.527777778392192E-3</c:v>
              </c:pt>
              <c:pt idx="133">
                <c:v>1.5393518478958867E-3</c:v>
              </c:pt>
              <c:pt idx="134">
                <c:v>1.5509259246755391E-3</c:v>
              </c:pt>
              <c:pt idx="135">
                <c:v>1.5624999941792339E-3</c:v>
              </c:pt>
              <c:pt idx="136">
                <c:v>1.5740740709588863E-3</c:v>
              </c:pt>
              <c:pt idx="137">
                <c:v>1.5856481477385387E-3</c:v>
              </c:pt>
              <c:pt idx="138">
                <c:v>1.5972222172422335E-3</c:v>
              </c:pt>
              <c:pt idx="139">
                <c:v>1.6087962940218858E-3</c:v>
              </c:pt>
              <c:pt idx="140">
                <c:v>1.6203703708015382E-3</c:v>
              </c:pt>
              <c:pt idx="141">
                <c:v>1.631944440305233E-3</c:v>
              </c:pt>
              <c:pt idx="142">
                <c:v>1.6435185170848854E-3</c:v>
              </c:pt>
              <c:pt idx="143">
                <c:v>1.6550925865885802E-3</c:v>
              </c:pt>
              <c:pt idx="144">
                <c:v>1.6666666633682325E-3</c:v>
              </c:pt>
              <c:pt idx="145">
                <c:v>1.6782407401478849E-3</c:v>
              </c:pt>
              <c:pt idx="146">
                <c:v>1.6898148096515797E-3</c:v>
              </c:pt>
              <c:pt idx="147">
                <c:v>1.7013888864312321E-3</c:v>
              </c:pt>
              <c:pt idx="148">
                <c:v>1.7129629632108845E-3</c:v>
              </c:pt>
              <c:pt idx="149">
                <c:v>1.7245370327145793E-3</c:v>
              </c:pt>
            </c:numLit>
          </c:xVal>
          <c:yVal>
            <c:numLit>
              <c:formatCode>General</c:formatCode>
              <c:ptCount val="150"/>
              <c:pt idx="0">
                <c:v>2.0299999999999998</c:v>
              </c:pt>
              <c:pt idx="1">
                <c:v>2.23</c:v>
              </c:pt>
              <c:pt idx="2">
                <c:v>2.52</c:v>
              </c:pt>
              <c:pt idx="3">
                <c:v>2.76</c:v>
              </c:pt>
              <c:pt idx="4">
                <c:v>2.93</c:v>
              </c:pt>
              <c:pt idx="5">
                <c:v>3.16</c:v>
              </c:pt>
              <c:pt idx="6">
                <c:v>3.38</c:v>
              </c:pt>
              <c:pt idx="7">
                <c:v>3.53</c:v>
              </c:pt>
              <c:pt idx="8">
                <c:v>3.7</c:v>
              </c:pt>
              <c:pt idx="9">
                <c:v>3.8</c:v>
              </c:pt>
              <c:pt idx="10">
                <c:v>3.84</c:v>
              </c:pt>
              <c:pt idx="11">
                <c:v>3.87</c:v>
              </c:pt>
              <c:pt idx="12">
                <c:v>3.9</c:v>
              </c:pt>
              <c:pt idx="13">
                <c:v>3.91</c:v>
              </c:pt>
              <c:pt idx="14">
                <c:v>3.93</c:v>
              </c:pt>
              <c:pt idx="15">
                <c:v>3.94</c:v>
              </c:pt>
              <c:pt idx="16">
                <c:v>3.94</c:v>
              </c:pt>
              <c:pt idx="17">
                <c:v>3.95</c:v>
              </c:pt>
              <c:pt idx="18">
                <c:v>3.96</c:v>
              </c:pt>
              <c:pt idx="19">
                <c:v>3.96</c:v>
              </c:pt>
              <c:pt idx="20">
                <c:v>3.97</c:v>
              </c:pt>
              <c:pt idx="21">
                <c:v>3.98</c:v>
              </c:pt>
              <c:pt idx="22">
                <c:v>3.98</c:v>
              </c:pt>
              <c:pt idx="23">
                <c:v>3.98</c:v>
              </c:pt>
              <c:pt idx="24">
                <c:v>3.99</c:v>
              </c:pt>
              <c:pt idx="25">
                <c:v>4</c:v>
              </c:pt>
              <c:pt idx="26">
                <c:v>4</c:v>
              </c:pt>
              <c:pt idx="27">
                <c:v>4</c:v>
              </c:pt>
              <c:pt idx="28">
                <c:v>4</c:v>
              </c:pt>
              <c:pt idx="29">
                <c:v>4.01</c:v>
              </c:pt>
              <c:pt idx="30">
                <c:v>4.01</c:v>
              </c:pt>
              <c:pt idx="31">
                <c:v>4.01</c:v>
              </c:pt>
              <c:pt idx="32">
                <c:v>4.01</c:v>
              </c:pt>
              <c:pt idx="33">
                <c:v>4.0199999999999996</c:v>
              </c:pt>
              <c:pt idx="34">
                <c:v>4.0199999999999996</c:v>
              </c:pt>
              <c:pt idx="35">
                <c:v>4.0199999999999996</c:v>
              </c:pt>
              <c:pt idx="36">
                <c:v>4.0199999999999996</c:v>
              </c:pt>
              <c:pt idx="37">
                <c:v>4.0199999999999996</c:v>
              </c:pt>
              <c:pt idx="38">
                <c:v>4.0199999999999996</c:v>
              </c:pt>
              <c:pt idx="39">
                <c:v>4.03</c:v>
              </c:pt>
              <c:pt idx="40">
                <c:v>4.03</c:v>
              </c:pt>
              <c:pt idx="41">
                <c:v>4.03</c:v>
              </c:pt>
              <c:pt idx="42">
                <c:v>4.03</c:v>
              </c:pt>
              <c:pt idx="43">
                <c:v>4.03</c:v>
              </c:pt>
              <c:pt idx="44">
                <c:v>4.03</c:v>
              </c:pt>
              <c:pt idx="45">
                <c:v>4.03</c:v>
              </c:pt>
              <c:pt idx="46">
                <c:v>4.03</c:v>
              </c:pt>
              <c:pt idx="47">
                <c:v>4.03</c:v>
              </c:pt>
              <c:pt idx="48">
                <c:v>4.04</c:v>
              </c:pt>
              <c:pt idx="49">
                <c:v>4.03</c:v>
              </c:pt>
              <c:pt idx="50">
                <c:v>4.04</c:v>
              </c:pt>
              <c:pt idx="51">
                <c:v>4.04</c:v>
              </c:pt>
              <c:pt idx="52">
                <c:v>4.04</c:v>
              </c:pt>
              <c:pt idx="53">
                <c:v>4.04</c:v>
              </c:pt>
              <c:pt idx="54">
                <c:v>4.04</c:v>
              </c:pt>
              <c:pt idx="55">
                <c:v>4.04</c:v>
              </c:pt>
              <c:pt idx="56">
                <c:v>4.04</c:v>
              </c:pt>
              <c:pt idx="57">
                <c:v>4.04</c:v>
              </c:pt>
              <c:pt idx="58">
                <c:v>4.04</c:v>
              </c:pt>
              <c:pt idx="59">
                <c:v>4.04</c:v>
              </c:pt>
              <c:pt idx="60">
                <c:v>4.04</c:v>
              </c:pt>
              <c:pt idx="61">
                <c:v>4.04</c:v>
              </c:pt>
              <c:pt idx="62">
                <c:v>4.04</c:v>
              </c:pt>
              <c:pt idx="63">
                <c:v>4.04</c:v>
              </c:pt>
              <c:pt idx="64">
                <c:v>4.05</c:v>
              </c:pt>
              <c:pt idx="65">
                <c:v>4.05</c:v>
              </c:pt>
              <c:pt idx="66">
                <c:v>4.05</c:v>
              </c:pt>
              <c:pt idx="67">
                <c:v>4.05</c:v>
              </c:pt>
              <c:pt idx="68">
                <c:v>4.05</c:v>
              </c:pt>
              <c:pt idx="69">
                <c:v>4.05</c:v>
              </c:pt>
              <c:pt idx="70">
                <c:v>4.05</c:v>
              </c:pt>
              <c:pt idx="71">
                <c:v>4.05</c:v>
              </c:pt>
              <c:pt idx="72">
                <c:v>4.05</c:v>
              </c:pt>
              <c:pt idx="73">
                <c:v>4.05</c:v>
              </c:pt>
              <c:pt idx="74">
                <c:v>4.05</c:v>
              </c:pt>
              <c:pt idx="75">
                <c:v>4.05</c:v>
              </c:pt>
              <c:pt idx="76">
                <c:v>4.05</c:v>
              </c:pt>
              <c:pt idx="77">
                <c:v>4.05</c:v>
              </c:pt>
              <c:pt idx="78">
                <c:v>4.05</c:v>
              </c:pt>
              <c:pt idx="79">
                <c:v>4.05</c:v>
              </c:pt>
              <c:pt idx="80">
                <c:v>4.05</c:v>
              </c:pt>
              <c:pt idx="81">
                <c:v>4.05</c:v>
              </c:pt>
              <c:pt idx="82">
                <c:v>4.05</c:v>
              </c:pt>
              <c:pt idx="83">
                <c:v>4.05</c:v>
              </c:pt>
              <c:pt idx="84">
                <c:v>4.05</c:v>
              </c:pt>
              <c:pt idx="85">
                <c:v>4.05</c:v>
              </c:pt>
              <c:pt idx="86">
                <c:v>4.05</c:v>
              </c:pt>
              <c:pt idx="87">
                <c:v>4.05</c:v>
              </c:pt>
              <c:pt idx="88">
                <c:v>4.05</c:v>
              </c:pt>
              <c:pt idx="89">
                <c:v>4.05</c:v>
              </c:pt>
              <c:pt idx="90">
                <c:v>4.05</c:v>
              </c:pt>
              <c:pt idx="91">
                <c:v>4.05</c:v>
              </c:pt>
              <c:pt idx="92">
                <c:v>4.05</c:v>
              </c:pt>
              <c:pt idx="93">
                <c:v>4.05</c:v>
              </c:pt>
              <c:pt idx="94">
                <c:v>4.05</c:v>
              </c:pt>
              <c:pt idx="95">
                <c:v>4.05</c:v>
              </c:pt>
              <c:pt idx="96">
                <c:v>4.05</c:v>
              </c:pt>
              <c:pt idx="97">
                <c:v>4.05</c:v>
              </c:pt>
              <c:pt idx="98">
                <c:v>4.05</c:v>
              </c:pt>
              <c:pt idx="99">
                <c:v>4.05</c:v>
              </c:pt>
              <c:pt idx="100">
                <c:v>4.05</c:v>
              </c:pt>
              <c:pt idx="101">
                <c:v>4.05</c:v>
              </c:pt>
              <c:pt idx="102">
                <c:v>4.05</c:v>
              </c:pt>
              <c:pt idx="103">
                <c:v>4.05</c:v>
              </c:pt>
              <c:pt idx="104">
                <c:v>4.05</c:v>
              </c:pt>
              <c:pt idx="105">
                <c:v>4.05</c:v>
              </c:pt>
              <c:pt idx="106">
                <c:v>4.05</c:v>
              </c:pt>
              <c:pt idx="107">
                <c:v>4.05</c:v>
              </c:pt>
              <c:pt idx="108">
                <c:v>4.05</c:v>
              </c:pt>
              <c:pt idx="109">
                <c:v>4.05</c:v>
              </c:pt>
              <c:pt idx="110">
                <c:v>4.05</c:v>
              </c:pt>
              <c:pt idx="111">
                <c:v>4.05</c:v>
              </c:pt>
              <c:pt idx="112">
                <c:v>4.05</c:v>
              </c:pt>
              <c:pt idx="113">
                <c:v>4.05</c:v>
              </c:pt>
              <c:pt idx="114">
                <c:v>4.05</c:v>
              </c:pt>
              <c:pt idx="115">
                <c:v>4.05</c:v>
              </c:pt>
              <c:pt idx="116">
                <c:v>4.05</c:v>
              </c:pt>
              <c:pt idx="117">
                <c:v>4.05</c:v>
              </c:pt>
              <c:pt idx="118">
                <c:v>4.05</c:v>
              </c:pt>
              <c:pt idx="119">
                <c:v>4.05</c:v>
              </c:pt>
              <c:pt idx="120">
                <c:v>4.05</c:v>
              </c:pt>
              <c:pt idx="121">
                <c:v>4.05</c:v>
              </c:pt>
              <c:pt idx="122">
                <c:v>4.05</c:v>
              </c:pt>
              <c:pt idx="123">
                <c:v>4.05</c:v>
              </c:pt>
              <c:pt idx="124">
                <c:v>4.05</c:v>
              </c:pt>
              <c:pt idx="125">
                <c:v>4.0599999999999996</c:v>
              </c:pt>
              <c:pt idx="126">
                <c:v>4.05</c:v>
              </c:pt>
              <c:pt idx="127">
                <c:v>4.05</c:v>
              </c:pt>
              <c:pt idx="128">
                <c:v>4.05</c:v>
              </c:pt>
              <c:pt idx="129">
                <c:v>4.05</c:v>
              </c:pt>
              <c:pt idx="130">
                <c:v>4.05</c:v>
              </c:pt>
              <c:pt idx="131">
                <c:v>4.05</c:v>
              </c:pt>
              <c:pt idx="132">
                <c:v>4.05</c:v>
              </c:pt>
              <c:pt idx="133">
                <c:v>4.05</c:v>
              </c:pt>
              <c:pt idx="134">
                <c:v>4.05</c:v>
              </c:pt>
              <c:pt idx="135">
                <c:v>4.05</c:v>
              </c:pt>
              <c:pt idx="136">
                <c:v>4.05</c:v>
              </c:pt>
              <c:pt idx="137">
                <c:v>4.05</c:v>
              </c:pt>
              <c:pt idx="138">
                <c:v>4.05</c:v>
              </c:pt>
              <c:pt idx="139">
                <c:v>4.05</c:v>
              </c:pt>
              <c:pt idx="140">
                <c:v>4.05</c:v>
              </c:pt>
              <c:pt idx="141">
                <c:v>4.05</c:v>
              </c:pt>
              <c:pt idx="142">
                <c:v>4.05</c:v>
              </c:pt>
              <c:pt idx="143">
                <c:v>4.05</c:v>
              </c:pt>
              <c:pt idx="144">
                <c:v>4.05</c:v>
              </c:pt>
              <c:pt idx="145">
                <c:v>4.05</c:v>
              </c:pt>
              <c:pt idx="146">
                <c:v>4.05</c:v>
              </c:pt>
              <c:pt idx="147">
                <c:v>4.05</c:v>
              </c:pt>
              <c:pt idx="148">
                <c:v>4.05</c:v>
              </c:pt>
              <c:pt idx="149">
                <c:v>4.05</c:v>
              </c:pt>
            </c:numLit>
          </c:yVal>
          <c:smooth val="0"/>
        </c:ser>
        <c:ser>
          <c:idx val="3"/>
          <c:order val="3"/>
          <c:tx>
            <c:v>Kp = 50</c:v>
          </c:tx>
          <c:spPr>
            <a:ln>
              <a:noFill/>
            </a:ln>
          </c:spPr>
          <c:marker>
            <c:symbol val="circle"/>
            <c:size val="5"/>
          </c:marker>
          <c:xVal>
            <c:numLit>
              <c:formatCode>General</c:formatCode>
              <c:ptCount val="83"/>
              <c:pt idx="0">
                <c:v>0</c:v>
              </c:pt>
              <c:pt idx="1">
                <c:v>1.1574069503694773E-5</c:v>
              </c:pt>
              <c:pt idx="2">
                <c:v>2.314814628334716E-5</c:v>
              </c:pt>
              <c:pt idx="3">
                <c:v>3.4722223062999547E-5</c:v>
              </c:pt>
              <c:pt idx="4">
                <c:v>4.6296292566694319E-5</c:v>
              </c:pt>
              <c:pt idx="5">
                <c:v>5.7870369346346706E-5</c:v>
              </c:pt>
              <c:pt idx="6">
                <c:v>6.9444446125999093E-5</c:v>
              </c:pt>
              <c:pt idx="7">
                <c:v>8.1018515629693866E-5</c:v>
              </c:pt>
              <c:pt idx="8">
                <c:v>9.2592592409346253E-5</c:v>
              </c:pt>
              <c:pt idx="9">
                <c:v>1.0416666191304103E-4</c:v>
              </c:pt>
              <c:pt idx="10">
                <c:v>1.1574073869269341E-4</c:v>
              </c:pt>
              <c:pt idx="11">
                <c:v>1.273148154723458E-4</c:v>
              </c:pt>
              <c:pt idx="12">
                <c:v>1.3888888497604057E-4</c:v>
              </c:pt>
              <c:pt idx="13">
                <c:v>1.5046296175569296E-4</c:v>
              </c:pt>
              <c:pt idx="14">
                <c:v>1.6203703853534535E-4</c:v>
              </c:pt>
              <c:pt idx="15">
                <c:v>1.7361110803904012E-4</c:v>
              </c:pt>
              <c:pt idx="16">
                <c:v>1.8518518481869251E-4</c:v>
              </c:pt>
              <c:pt idx="17">
                <c:v>1.9675925432238728E-4</c:v>
              </c:pt>
              <c:pt idx="18">
                <c:v>2.0833333110203966E-4</c:v>
              </c:pt>
              <c:pt idx="19">
                <c:v>2.1990740788169205E-4</c:v>
              </c:pt>
              <c:pt idx="20">
                <c:v>2.3148147738538682E-4</c:v>
              </c:pt>
              <c:pt idx="21">
                <c:v>2.4305555416503921E-4</c:v>
              </c:pt>
              <c:pt idx="22">
                <c:v>2.546296309446916E-4</c:v>
              </c:pt>
              <c:pt idx="23">
                <c:v>2.6620370044838637E-4</c:v>
              </c:pt>
              <c:pt idx="24">
                <c:v>2.7777777722803876E-4</c:v>
              </c:pt>
              <c:pt idx="25">
                <c:v>2.8935184673173353E-4</c:v>
              </c:pt>
              <c:pt idx="26">
                <c:v>3.0092592351138592E-4</c:v>
              </c:pt>
              <c:pt idx="27">
                <c:v>3.125000002910383E-4</c:v>
              </c:pt>
              <c:pt idx="28">
                <c:v>3.2407406979473308E-4</c:v>
              </c:pt>
              <c:pt idx="29">
                <c:v>3.3564814657438546E-4</c:v>
              </c:pt>
              <c:pt idx="30">
                <c:v>3.4722222335403785E-4</c:v>
              </c:pt>
              <c:pt idx="31">
                <c:v>3.5879629285773262E-4</c:v>
              </c:pt>
              <c:pt idx="32">
                <c:v>3.7037036963738501E-4</c:v>
              </c:pt>
              <c:pt idx="33">
                <c:v>3.819444464170374E-4</c:v>
              </c:pt>
              <c:pt idx="34">
                <c:v>3.9351851592073217E-4</c:v>
              </c:pt>
              <c:pt idx="35">
                <c:v>4.0509259270038456E-4</c:v>
              </c:pt>
              <c:pt idx="36">
                <c:v>4.1666666220407933E-4</c:v>
              </c:pt>
              <c:pt idx="37">
                <c:v>4.2824073898373172E-4</c:v>
              </c:pt>
              <c:pt idx="38">
                <c:v>4.398148157633841E-4</c:v>
              </c:pt>
              <c:pt idx="39">
                <c:v>4.5138888526707888E-4</c:v>
              </c:pt>
              <c:pt idx="40">
                <c:v>4.6296296204673126E-4</c:v>
              </c:pt>
              <c:pt idx="41">
                <c:v>4.7453703882638365E-4</c:v>
              </c:pt>
              <c:pt idx="42">
                <c:v>4.8611110833007842E-4</c:v>
              </c:pt>
              <c:pt idx="43">
                <c:v>4.9768518510973081E-4</c:v>
              </c:pt>
              <c:pt idx="44">
                <c:v>5.0925925461342558E-4</c:v>
              </c:pt>
              <c:pt idx="45">
                <c:v>5.2083333139307797E-4</c:v>
              </c:pt>
              <c:pt idx="46">
                <c:v>5.3240740817273036E-4</c:v>
              </c:pt>
              <c:pt idx="47">
                <c:v>5.4398147767642513E-4</c:v>
              </c:pt>
              <c:pt idx="48">
                <c:v>5.5555555445607752E-4</c:v>
              </c:pt>
              <c:pt idx="49">
                <c:v>5.671296312357299E-4</c:v>
              </c:pt>
              <c:pt idx="50">
                <c:v>5.7870370073942468E-4</c:v>
              </c:pt>
              <c:pt idx="51">
                <c:v>5.9027777751907706E-4</c:v>
              </c:pt>
              <c:pt idx="52">
                <c:v>6.0185184702277184E-4</c:v>
              </c:pt>
              <c:pt idx="53">
                <c:v>6.1342592380242422E-4</c:v>
              </c:pt>
              <c:pt idx="54">
                <c:v>6.2500000058207661E-4</c:v>
              </c:pt>
              <c:pt idx="55">
                <c:v>6.3657407008577138E-4</c:v>
              </c:pt>
              <c:pt idx="56">
                <c:v>6.4814814686542377E-4</c:v>
              </c:pt>
              <c:pt idx="57">
                <c:v>6.5972222364507616E-4</c:v>
              </c:pt>
              <c:pt idx="58">
                <c:v>6.7129629314877093E-4</c:v>
              </c:pt>
              <c:pt idx="59">
                <c:v>6.8287036992842332E-4</c:v>
              </c:pt>
              <c:pt idx="60">
                <c:v>6.9444443943211809E-4</c:v>
              </c:pt>
              <c:pt idx="61">
                <c:v>7.0601851621177047E-4</c:v>
              </c:pt>
              <c:pt idx="62">
                <c:v>7.1759259299142286E-4</c:v>
              </c:pt>
              <c:pt idx="63">
                <c:v>7.2916666249511763E-4</c:v>
              </c:pt>
              <c:pt idx="64">
                <c:v>7.4074073927477002E-4</c:v>
              </c:pt>
              <c:pt idx="65">
                <c:v>7.5231481605442241E-4</c:v>
              </c:pt>
              <c:pt idx="66">
                <c:v>7.6388888555811718E-4</c:v>
              </c:pt>
              <c:pt idx="67">
                <c:v>7.7546296233776957E-4</c:v>
              </c:pt>
              <c:pt idx="68">
                <c:v>7.8703703184146434E-4</c:v>
              </c:pt>
              <c:pt idx="69">
                <c:v>7.9861110862111673E-4</c:v>
              </c:pt>
              <c:pt idx="70">
                <c:v>8.1018518540076911E-4</c:v>
              </c:pt>
              <c:pt idx="71">
                <c:v>8.2175925490446389E-4</c:v>
              </c:pt>
              <c:pt idx="72">
                <c:v>8.3333333168411627E-4</c:v>
              </c:pt>
              <c:pt idx="73">
                <c:v>8.4490740846376866E-4</c:v>
              </c:pt>
              <c:pt idx="74">
                <c:v>8.5648147796746343E-4</c:v>
              </c:pt>
              <c:pt idx="75">
                <c:v>8.6805555474711582E-4</c:v>
              </c:pt>
              <c:pt idx="76">
                <c:v>8.7962963152676821E-4</c:v>
              </c:pt>
              <c:pt idx="77">
                <c:v>8.9120370103046298E-4</c:v>
              </c:pt>
              <c:pt idx="78">
                <c:v>9.0277777781011537E-4</c:v>
              </c:pt>
              <c:pt idx="79">
                <c:v>9.1435184731381014E-4</c:v>
              </c:pt>
              <c:pt idx="80">
                <c:v>9.2592592409346253E-4</c:v>
              </c:pt>
              <c:pt idx="81">
                <c:v>9.3750000087311491E-4</c:v>
              </c:pt>
              <c:pt idx="82">
                <c:v>9.4907407037680969E-4</c:v>
              </c:pt>
            </c:numLit>
          </c:xVal>
          <c:yVal>
            <c:numLit>
              <c:formatCode>General</c:formatCode>
              <c:ptCount val="83"/>
              <c:pt idx="0">
                <c:v>2.06</c:v>
              </c:pt>
              <c:pt idx="1">
                <c:v>2.2999999999999998</c:v>
              </c:pt>
              <c:pt idx="2">
                <c:v>2.6</c:v>
              </c:pt>
              <c:pt idx="3">
                <c:v>2.82</c:v>
              </c:pt>
              <c:pt idx="4">
                <c:v>3.03</c:v>
              </c:pt>
              <c:pt idx="5">
                <c:v>3.22</c:v>
              </c:pt>
              <c:pt idx="6">
                <c:v>3.42</c:v>
              </c:pt>
              <c:pt idx="7">
                <c:v>3.6</c:v>
              </c:pt>
              <c:pt idx="8">
                <c:v>3.72</c:v>
              </c:pt>
              <c:pt idx="9">
                <c:v>3.91</c:v>
              </c:pt>
              <c:pt idx="10">
                <c:v>3.99</c:v>
              </c:pt>
              <c:pt idx="11">
                <c:v>3.99</c:v>
              </c:pt>
              <c:pt idx="12">
                <c:v>3.99</c:v>
              </c:pt>
              <c:pt idx="13">
                <c:v>3.99</c:v>
              </c:pt>
              <c:pt idx="14">
                <c:v>3.99</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4.01</c:v>
              </c:pt>
              <c:pt idx="31">
                <c:v>4</c:v>
              </c:pt>
              <c:pt idx="32">
                <c:v>4.01</c:v>
              </c:pt>
              <c:pt idx="33">
                <c:v>4</c:v>
              </c:pt>
              <c:pt idx="34">
                <c:v>4</c:v>
              </c:pt>
              <c:pt idx="35">
                <c:v>4</c:v>
              </c:pt>
              <c:pt idx="36">
                <c:v>4</c:v>
              </c:pt>
              <c:pt idx="37">
                <c:v>4.01</c:v>
              </c:pt>
              <c:pt idx="38">
                <c:v>4.01</c:v>
              </c:pt>
              <c:pt idx="39">
                <c:v>4.01</c:v>
              </c:pt>
              <c:pt idx="40">
                <c:v>4.01</c:v>
              </c:pt>
              <c:pt idx="41">
                <c:v>4.01</c:v>
              </c:pt>
              <c:pt idx="42">
                <c:v>4.01</c:v>
              </c:pt>
              <c:pt idx="43">
                <c:v>4.01</c:v>
              </c:pt>
              <c:pt idx="44">
                <c:v>4.01</c:v>
              </c:pt>
              <c:pt idx="45">
                <c:v>4.01</c:v>
              </c:pt>
              <c:pt idx="46">
                <c:v>4.01</c:v>
              </c:pt>
              <c:pt idx="47">
                <c:v>4.01</c:v>
              </c:pt>
              <c:pt idx="48">
                <c:v>4.01</c:v>
              </c:pt>
              <c:pt idx="49">
                <c:v>4.01</c:v>
              </c:pt>
              <c:pt idx="50">
                <c:v>4.01</c:v>
              </c:pt>
              <c:pt idx="51">
                <c:v>4.01</c:v>
              </c:pt>
              <c:pt idx="52">
                <c:v>4.01</c:v>
              </c:pt>
              <c:pt idx="53">
                <c:v>4.01</c:v>
              </c:pt>
              <c:pt idx="54">
                <c:v>4.01</c:v>
              </c:pt>
              <c:pt idx="55">
                <c:v>4.01</c:v>
              </c:pt>
              <c:pt idx="56">
                <c:v>4.01</c:v>
              </c:pt>
              <c:pt idx="57">
                <c:v>4.01</c:v>
              </c:pt>
              <c:pt idx="58">
                <c:v>4.01</c:v>
              </c:pt>
              <c:pt idx="59">
                <c:v>4.01</c:v>
              </c:pt>
              <c:pt idx="60">
                <c:v>4.01</c:v>
              </c:pt>
              <c:pt idx="61">
                <c:v>4.01</c:v>
              </c:pt>
              <c:pt idx="62">
                <c:v>4.01</c:v>
              </c:pt>
              <c:pt idx="63">
                <c:v>4.01</c:v>
              </c:pt>
              <c:pt idx="64">
                <c:v>4.01</c:v>
              </c:pt>
              <c:pt idx="65">
                <c:v>4.01</c:v>
              </c:pt>
              <c:pt idx="66">
                <c:v>4.01</c:v>
              </c:pt>
              <c:pt idx="67">
                <c:v>4.01</c:v>
              </c:pt>
              <c:pt idx="68">
                <c:v>4.01</c:v>
              </c:pt>
              <c:pt idx="69">
                <c:v>4.01</c:v>
              </c:pt>
              <c:pt idx="70">
                <c:v>4.01</c:v>
              </c:pt>
              <c:pt idx="71">
                <c:v>4.01</c:v>
              </c:pt>
              <c:pt idx="72">
                <c:v>4.01</c:v>
              </c:pt>
              <c:pt idx="73">
                <c:v>4.01</c:v>
              </c:pt>
              <c:pt idx="74">
                <c:v>4.01</c:v>
              </c:pt>
              <c:pt idx="75">
                <c:v>4.01</c:v>
              </c:pt>
              <c:pt idx="76">
                <c:v>4.01</c:v>
              </c:pt>
              <c:pt idx="77">
                <c:v>4.01</c:v>
              </c:pt>
              <c:pt idx="78">
                <c:v>4.01</c:v>
              </c:pt>
              <c:pt idx="79">
                <c:v>4.01</c:v>
              </c:pt>
              <c:pt idx="80">
                <c:v>4.01</c:v>
              </c:pt>
              <c:pt idx="81">
                <c:v>4.01</c:v>
              </c:pt>
              <c:pt idx="82">
                <c:v>4.01</c:v>
              </c:pt>
            </c:numLit>
          </c:yVal>
          <c:smooth val="0"/>
        </c:ser>
        <c:ser>
          <c:idx val="4"/>
          <c:order val="4"/>
          <c:tx>
            <c:v>Kp = 100</c:v>
          </c:tx>
          <c:spPr>
            <a:ln>
              <a:noFill/>
            </a:ln>
          </c:spPr>
          <c:marker>
            <c:symbol val="circle"/>
            <c:size val="5"/>
          </c:marker>
          <c:xVal>
            <c:numLit>
              <c:formatCode>General</c:formatCode>
              <c:ptCount val="111"/>
              <c:pt idx="0">
                <c:v>0</c:v>
              </c:pt>
              <c:pt idx="1">
                <c:v>1.1574076779652387E-5</c:v>
              </c:pt>
              <c:pt idx="2">
                <c:v>2.3148153559304774E-5</c:v>
              </c:pt>
              <c:pt idx="3">
                <c:v>3.4722223062999547E-5</c:v>
              </c:pt>
              <c:pt idx="4">
                <c:v>4.6296299842651933E-5</c:v>
              </c:pt>
              <c:pt idx="5">
                <c:v>5.7870369346346706E-5</c:v>
              </c:pt>
              <c:pt idx="6">
                <c:v>6.9444446125999093E-5</c:v>
              </c:pt>
              <c:pt idx="7">
                <c:v>8.101852290565148E-5</c:v>
              </c:pt>
              <c:pt idx="8">
                <c:v>9.2592592409346253E-5</c:v>
              </c:pt>
              <c:pt idx="9">
                <c:v>1.0416666918899864E-4</c:v>
              </c:pt>
              <c:pt idx="10">
                <c:v>1.1574074596865103E-4</c:v>
              </c:pt>
              <c:pt idx="11">
                <c:v>1.273148154723458E-4</c:v>
              </c:pt>
              <c:pt idx="12">
                <c:v>1.3888889225199819E-4</c:v>
              </c:pt>
              <c:pt idx="13">
                <c:v>1.5046296903165057E-4</c:v>
              </c:pt>
              <c:pt idx="14">
                <c:v>1.6203703853534535E-4</c:v>
              </c:pt>
              <c:pt idx="15">
                <c:v>1.7361111531499773E-4</c:v>
              </c:pt>
              <c:pt idx="16">
                <c:v>1.8518518481869251E-4</c:v>
              </c:pt>
              <c:pt idx="17">
                <c:v>1.9675926159834489E-4</c:v>
              </c:pt>
              <c:pt idx="18">
                <c:v>2.0833333837799728E-4</c:v>
              </c:pt>
              <c:pt idx="19">
                <c:v>2.1990740788169205E-4</c:v>
              </c:pt>
              <c:pt idx="20">
                <c:v>2.3148148466134444E-4</c:v>
              </c:pt>
              <c:pt idx="21">
                <c:v>2.4305556144099683E-4</c:v>
              </c:pt>
              <c:pt idx="22">
                <c:v>2.546296309446916E-4</c:v>
              </c:pt>
              <c:pt idx="23">
                <c:v>2.6620370772434399E-4</c:v>
              </c:pt>
              <c:pt idx="24">
                <c:v>2.7777777722803876E-4</c:v>
              </c:pt>
              <c:pt idx="25">
                <c:v>2.8935185400769114E-4</c:v>
              </c:pt>
              <c:pt idx="26">
                <c:v>3.0092593078734353E-4</c:v>
              </c:pt>
              <c:pt idx="27">
                <c:v>3.125000002910383E-4</c:v>
              </c:pt>
              <c:pt idx="28">
                <c:v>3.2407407707069069E-4</c:v>
              </c:pt>
              <c:pt idx="29">
                <c:v>3.3564815385034308E-4</c:v>
              </c:pt>
              <c:pt idx="30">
                <c:v>3.4722222335403785E-4</c:v>
              </c:pt>
              <c:pt idx="31">
                <c:v>3.5879630013369024E-4</c:v>
              </c:pt>
              <c:pt idx="32">
                <c:v>3.7037036963738501E-4</c:v>
              </c:pt>
              <c:pt idx="33">
                <c:v>3.819444464170374E-4</c:v>
              </c:pt>
              <c:pt idx="34">
                <c:v>3.9351852319668978E-4</c:v>
              </c:pt>
              <c:pt idx="35">
                <c:v>4.0509259270038456E-4</c:v>
              </c:pt>
              <c:pt idx="36">
                <c:v>4.1666666948003694E-4</c:v>
              </c:pt>
              <c:pt idx="37">
                <c:v>4.2824074625968933E-4</c:v>
              </c:pt>
              <c:pt idx="38">
                <c:v>4.398148157633841E-4</c:v>
              </c:pt>
              <c:pt idx="39">
                <c:v>4.5138889254303649E-4</c:v>
              </c:pt>
              <c:pt idx="40">
                <c:v>4.6296296204673126E-4</c:v>
              </c:pt>
              <c:pt idx="41">
                <c:v>4.7453703882638365E-4</c:v>
              </c:pt>
              <c:pt idx="42">
                <c:v>4.8611111560603604E-4</c:v>
              </c:pt>
              <c:pt idx="43">
                <c:v>4.9768518510973081E-4</c:v>
              </c:pt>
              <c:pt idx="44">
                <c:v>5.092592618893832E-4</c:v>
              </c:pt>
              <c:pt idx="45">
                <c:v>5.2083333866903558E-4</c:v>
              </c:pt>
              <c:pt idx="46">
                <c:v>5.3240740817273036E-4</c:v>
              </c:pt>
              <c:pt idx="47">
                <c:v>5.4398148495238274E-4</c:v>
              </c:pt>
              <c:pt idx="48">
                <c:v>5.5555555445607752E-4</c:v>
              </c:pt>
              <c:pt idx="49">
                <c:v>5.671296312357299E-4</c:v>
              </c:pt>
              <c:pt idx="50">
                <c:v>5.7870370801538229E-4</c:v>
              </c:pt>
              <c:pt idx="51">
                <c:v>5.9027777751907706E-4</c:v>
              </c:pt>
              <c:pt idx="52">
                <c:v>6.0185185429872945E-4</c:v>
              </c:pt>
              <c:pt idx="53">
                <c:v>6.1342593107838184E-4</c:v>
              </c:pt>
              <c:pt idx="54">
                <c:v>6.2500000058207661E-4</c:v>
              </c:pt>
              <c:pt idx="55">
                <c:v>6.36574077361729E-4</c:v>
              </c:pt>
              <c:pt idx="56">
                <c:v>6.4814815414138138E-4</c:v>
              </c:pt>
              <c:pt idx="57">
                <c:v>6.5972222364507616E-4</c:v>
              </c:pt>
              <c:pt idx="58">
                <c:v>6.7129630042472854E-4</c:v>
              </c:pt>
              <c:pt idx="59">
                <c:v>6.8287036992842332E-4</c:v>
              </c:pt>
              <c:pt idx="60">
                <c:v>6.944444467080757E-4</c:v>
              </c:pt>
              <c:pt idx="61">
                <c:v>7.0601852348772809E-4</c:v>
              </c:pt>
              <c:pt idx="62">
                <c:v>7.1759259299142286E-4</c:v>
              </c:pt>
              <c:pt idx="63">
                <c:v>7.2916666977107525E-4</c:v>
              </c:pt>
              <c:pt idx="64">
                <c:v>7.4074074655072764E-4</c:v>
              </c:pt>
              <c:pt idx="65">
                <c:v>7.5231481605442241E-4</c:v>
              </c:pt>
              <c:pt idx="66">
                <c:v>7.638888928340748E-4</c:v>
              </c:pt>
              <c:pt idx="67">
                <c:v>7.7546296233776957E-4</c:v>
              </c:pt>
              <c:pt idx="68">
                <c:v>7.8703703911742195E-4</c:v>
              </c:pt>
              <c:pt idx="69">
                <c:v>7.9861111589707434E-4</c:v>
              </c:pt>
              <c:pt idx="70">
                <c:v>8.1018518540076911E-4</c:v>
              </c:pt>
              <c:pt idx="71">
                <c:v>8.217592621804215E-4</c:v>
              </c:pt>
              <c:pt idx="72">
                <c:v>8.3333333896007389E-4</c:v>
              </c:pt>
              <c:pt idx="73">
                <c:v>8.4490740846376866E-4</c:v>
              </c:pt>
              <c:pt idx="74">
                <c:v>8.5648148524342105E-4</c:v>
              </c:pt>
              <c:pt idx="75">
                <c:v>8.6805555474711582E-4</c:v>
              </c:pt>
              <c:pt idx="76">
                <c:v>8.7962963152676821E-4</c:v>
              </c:pt>
              <c:pt idx="77">
                <c:v>8.9120370830642059E-4</c:v>
              </c:pt>
              <c:pt idx="78">
                <c:v>9.0277777781011537E-4</c:v>
              </c:pt>
              <c:pt idx="79">
                <c:v>9.1435185458976775E-4</c:v>
              </c:pt>
              <c:pt idx="80">
                <c:v>9.2592593136942014E-4</c:v>
              </c:pt>
              <c:pt idx="81">
                <c:v>9.3750000087311491E-4</c:v>
              </c:pt>
              <c:pt idx="82">
                <c:v>9.490740776527673E-4</c:v>
              </c:pt>
              <c:pt idx="83">
                <c:v>9.6064814715646207E-4</c:v>
              </c:pt>
              <c:pt idx="84">
                <c:v>9.7222222393611446E-4</c:v>
              </c:pt>
              <c:pt idx="85">
                <c:v>9.8379630071576685E-4</c:v>
              </c:pt>
              <c:pt idx="86">
                <c:v>9.9537037021946162E-4</c:v>
              </c:pt>
              <c:pt idx="87">
                <c:v>1.006944446999114E-3</c:v>
              </c:pt>
              <c:pt idx="88">
                <c:v>1.0185185237787664E-3</c:v>
              </c:pt>
              <c:pt idx="89">
                <c:v>1.030555555189494E-3</c:v>
              </c:pt>
              <c:pt idx="90">
                <c:v>1.0416666700621136E-3</c:v>
              </c:pt>
              <c:pt idx="91">
                <c:v>1.0532407395658083E-3</c:v>
              </c:pt>
              <c:pt idx="92">
                <c:v>1.0678240796551108E-3</c:v>
              </c:pt>
              <c:pt idx="93">
                <c:v>1.0763888931251131E-3</c:v>
              </c:pt>
              <c:pt idx="94">
                <c:v>1.0879629626288079E-3</c:v>
              </c:pt>
              <c:pt idx="95">
                <c:v>1.0995370394084603E-3</c:v>
              </c:pt>
              <c:pt idx="96">
                <c:v>1.1111111161881126E-3</c:v>
              </c:pt>
              <c:pt idx="97">
                <c:v>1.1226851856918074E-3</c:v>
              </c:pt>
              <c:pt idx="98">
                <c:v>1.1342592624714598E-3</c:v>
              </c:pt>
              <c:pt idx="99">
                <c:v>1.1458333392511122E-3</c:v>
              </c:pt>
              <c:pt idx="100">
                <c:v>1.157407408754807E-3</c:v>
              </c:pt>
              <c:pt idx="101">
                <c:v>1.1689814855344594E-3</c:v>
              </c:pt>
              <c:pt idx="102">
                <c:v>1.1805555550381541E-3</c:v>
              </c:pt>
              <c:pt idx="103">
                <c:v>1.1921296318178065E-3</c:v>
              </c:pt>
              <c:pt idx="104">
                <c:v>1.2037037085974589E-3</c:v>
              </c:pt>
              <c:pt idx="105">
                <c:v>1.2152777781011537E-3</c:v>
              </c:pt>
              <c:pt idx="106">
                <c:v>1.2268518548808061E-3</c:v>
              </c:pt>
              <c:pt idx="107">
                <c:v>1.2384259316604584E-3</c:v>
              </c:pt>
              <c:pt idx="108">
                <c:v>1.2500000011641532E-3</c:v>
              </c:pt>
              <c:pt idx="109">
                <c:v>1.2615740779438056E-3</c:v>
              </c:pt>
              <c:pt idx="110">
                <c:v>1.2731481474475004E-3</c:v>
              </c:pt>
            </c:numLit>
          </c:xVal>
          <c:yVal>
            <c:numLit>
              <c:formatCode>General</c:formatCode>
              <c:ptCount val="111"/>
              <c:pt idx="0">
                <c:v>2.0299999999999998</c:v>
              </c:pt>
              <c:pt idx="1">
                <c:v>2.13</c:v>
              </c:pt>
              <c:pt idx="2">
                <c:v>2.33</c:v>
              </c:pt>
              <c:pt idx="3">
                <c:v>2.59</c:v>
              </c:pt>
              <c:pt idx="4">
                <c:v>2.85</c:v>
              </c:pt>
              <c:pt idx="5">
                <c:v>3.05</c:v>
              </c:pt>
              <c:pt idx="6">
                <c:v>3.22</c:v>
              </c:pt>
              <c:pt idx="7">
                <c:v>3.45</c:v>
              </c:pt>
              <c:pt idx="8">
                <c:v>3.62</c:v>
              </c:pt>
              <c:pt idx="9">
                <c:v>3.74</c:v>
              </c:pt>
              <c:pt idx="10">
                <c:v>3.93</c:v>
              </c:pt>
              <c:pt idx="11">
                <c:v>4.01</c:v>
              </c:pt>
              <c:pt idx="12">
                <c:v>3.99</c:v>
              </c:pt>
              <c:pt idx="13">
                <c:v>4</c:v>
              </c:pt>
              <c:pt idx="14">
                <c:v>4</c:v>
              </c:pt>
              <c:pt idx="15">
                <c:v>3.99</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4.01</c:v>
              </c:pt>
              <c:pt idx="35">
                <c:v>4</c:v>
              </c:pt>
              <c:pt idx="36">
                <c:v>4</c:v>
              </c:pt>
              <c:pt idx="37">
                <c:v>4</c:v>
              </c:pt>
              <c:pt idx="38">
                <c:v>4</c:v>
              </c:pt>
              <c:pt idx="39">
                <c:v>4</c:v>
              </c:pt>
              <c:pt idx="40">
                <c:v>4</c:v>
              </c:pt>
              <c:pt idx="41">
                <c:v>4</c:v>
              </c:pt>
              <c:pt idx="42">
                <c:v>4</c:v>
              </c:pt>
              <c:pt idx="43">
                <c:v>4</c:v>
              </c:pt>
              <c:pt idx="44">
                <c:v>4.01</c:v>
              </c:pt>
              <c:pt idx="45">
                <c:v>4</c:v>
              </c:pt>
              <c:pt idx="46">
                <c:v>4.01</c:v>
              </c:pt>
              <c:pt idx="47">
                <c:v>4</c:v>
              </c:pt>
              <c:pt idx="48">
                <c:v>4.01</c:v>
              </c:pt>
              <c:pt idx="49">
                <c:v>4</c:v>
              </c:pt>
              <c:pt idx="50">
                <c:v>4.01</c:v>
              </c:pt>
              <c:pt idx="51">
                <c:v>4</c:v>
              </c:pt>
              <c:pt idx="52">
                <c:v>4</c:v>
              </c:pt>
              <c:pt idx="53">
                <c:v>4</c:v>
              </c:pt>
              <c:pt idx="54">
                <c:v>4</c:v>
              </c:pt>
              <c:pt idx="55">
                <c:v>4</c:v>
              </c:pt>
              <c:pt idx="56">
                <c:v>4.01</c:v>
              </c:pt>
              <c:pt idx="57">
                <c:v>4</c:v>
              </c:pt>
              <c:pt idx="58">
                <c:v>4.01</c:v>
              </c:pt>
              <c:pt idx="59">
                <c:v>4.01</c:v>
              </c:pt>
              <c:pt idx="60">
                <c:v>4.01</c:v>
              </c:pt>
              <c:pt idx="61">
                <c:v>4.01</c:v>
              </c:pt>
              <c:pt idx="62">
                <c:v>4.01</c:v>
              </c:pt>
              <c:pt idx="63">
                <c:v>4</c:v>
              </c:pt>
              <c:pt idx="64">
                <c:v>4.01</c:v>
              </c:pt>
              <c:pt idx="65">
                <c:v>4</c:v>
              </c:pt>
              <c:pt idx="66">
                <c:v>4.01</c:v>
              </c:pt>
              <c:pt idx="67">
                <c:v>4.01</c:v>
              </c:pt>
              <c:pt idx="68">
                <c:v>4</c:v>
              </c:pt>
              <c:pt idx="69">
                <c:v>4.01</c:v>
              </c:pt>
              <c:pt idx="70">
                <c:v>4.01</c:v>
              </c:pt>
              <c:pt idx="71">
                <c:v>4.01</c:v>
              </c:pt>
              <c:pt idx="72">
                <c:v>4.01</c:v>
              </c:pt>
              <c:pt idx="73">
                <c:v>4.01</c:v>
              </c:pt>
              <c:pt idx="74">
                <c:v>4.01</c:v>
              </c:pt>
              <c:pt idx="75">
                <c:v>4.01</c:v>
              </c:pt>
              <c:pt idx="76">
                <c:v>4.01</c:v>
              </c:pt>
              <c:pt idx="77">
                <c:v>4.01</c:v>
              </c:pt>
              <c:pt idx="78">
                <c:v>4.01</c:v>
              </c:pt>
              <c:pt idx="79">
                <c:v>4.01</c:v>
              </c:pt>
              <c:pt idx="80">
                <c:v>4.01</c:v>
              </c:pt>
              <c:pt idx="81">
                <c:v>4.01</c:v>
              </c:pt>
              <c:pt idx="82">
                <c:v>4</c:v>
              </c:pt>
              <c:pt idx="83">
                <c:v>4.01</c:v>
              </c:pt>
              <c:pt idx="84">
                <c:v>4.01</c:v>
              </c:pt>
              <c:pt idx="85">
                <c:v>4.01</c:v>
              </c:pt>
              <c:pt idx="86">
                <c:v>4.01</c:v>
              </c:pt>
              <c:pt idx="87">
                <c:v>4</c:v>
              </c:pt>
              <c:pt idx="88">
                <c:v>4.01</c:v>
              </c:pt>
              <c:pt idx="89">
                <c:v>4.01</c:v>
              </c:pt>
              <c:pt idx="90">
                <c:v>4.01</c:v>
              </c:pt>
              <c:pt idx="91">
                <c:v>4.01</c:v>
              </c:pt>
              <c:pt idx="92">
                <c:v>4.01</c:v>
              </c:pt>
              <c:pt idx="93">
                <c:v>4.01</c:v>
              </c:pt>
              <c:pt idx="94">
                <c:v>4.01</c:v>
              </c:pt>
              <c:pt idx="95">
                <c:v>4.01</c:v>
              </c:pt>
              <c:pt idx="96">
                <c:v>4</c:v>
              </c:pt>
              <c:pt idx="97">
                <c:v>4.01</c:v>
              </c:pt>
              <c:pt idx="98">
                <c:v>4</c:v>
              </c:pt>
              <c:pt idx="99">
                <c:v>4.01</c:v>
              </c:pt>
              <c:pt idx="100">
                <c:v>4.01</c:v>
              </c:pt>
              <c:pt idx="101">
                <c:v>4.01</c:v>
              </c:pt>
              <c:pt idx="102">
                <c:v>4.01</c:v>
              </c:pt>
              <c:pt idx="103">
                <c:v>4.01</c:v>
              </c:pt>
              <c:pt idx="104">
                <c:v>4.01</c:v>
              </c:pt>
              <c:pt idx="105">
                <c:v>4.01</c:v>
              </c:pt>
              <c:pt idx="106">
                <c:v>4.01</c:v>
              </c:pt>
              <c:pt idx="107">
                <c:v>4.01</c:v>
              </c:pt>
              <c:pt idx="108">
                <c:v>4.01</c:v>
              </c:pt>
              <c:pt idx="109">
                <c:v>4.01</c:v>
              </c:pt>
              <c:pt idx="110">
                <c:v>4</c:v>
              </c:pt>
            </c:numLit>
          </c:yVal>
          <c:smooth val="0"/>
        </c:ser>
        <c:ser>
          <c:idx val="5"/>
          <c:order val="5"/>
          <c:tx>
            <c:v>Kp = 0.1</c:v>
          </c:tx>
          <c:spPr>
            <a:ln>
              <a:noFill/>
            </a:ln>
          </c:spPr>
          <c:marker>
            <c:symbol val="circle"/>
            <c:size val="5"/>
          </c:marker>
          <c:xVal>
            <c:numLit>
              <c:formatCode>General</c:formatCode>
              <c:ptCount val="203"/>
              <c:pt idx="0">
                <c:v>0</c:v>
              </c:pt>
              <c:pt idx="1">
                <c:v>1.1574074596865103E-4</c:v>
              </c:pt>
              <c:pt idx="2">
                <c:v>2.3148148466134444E-4</c:v>
              </c:pt>
              <c:pt idx="3">
                <c:v>3.4722222335403785E-4</c:v>
              </c:pt>
              <c:pt idx="4">
                <c:v>4.6296296932268888E-4</c:v>
              </c:pt>
              <c:pt idx="5">
                <c:v>5.7870370801538229E-4</c:v>
              </c:pt>
              <c:pt idx="6">
                <c:v>6.944444467080757E-4</c:v>
              </c:pt>
              <c:pt idx="7">
                <c:v>8.1018518540076911E-4</c:v>
              </c:pt>
              <c:pt idx="8">
                <c:v>9.2592593136942014E-4</c:v>
              </c:pt>
              <c:pt idx="9">
                <c:v>1.0416666700621136E-3</c:v>
              </c:pt>
              <c:pt idx="10">
                <c:v>1.157407408754807E-3</c:v>
              </c:pt>
              <c:pt idx="11">
                <c:v>1.273148154723458E-3</c:v>
              </c:pt>
              <c:pt idx="12">
                <c:v>1.3888888934161514E-3</c:v>
              </c:pt>
              <c:pt idx="13">
                <c:v>1.5046296321088448E-3</c:v>
              </c:pt>
              <c:pt idx="14">
                <c:v>1.6203703708015382E-3</c:v>
              </c:pt>
              <c:pt idx="15">
                <c:v>1.7361111167701893E-3</c:v>
              </c:pt>
              <c:pt idx="16">
                <c:v>1.8518518554628827E-3</c:v>
              </c:pt>
              <c:pt idx="17">
                <c:v>1.9675925941555761E-3</c:v>
              </c:pt>
              <c:pt idx="18">
                <c:v>2.0833333328482695E-3</c:v>
              </c:pt>
              <c:pt idx="19">
                <c:v>2.1990740788169205E-3</c:v>
              </c:pt>
              <c:pt idx="20">
                <c:v>2.3148148175096139E-3</c:v>
              </c:pt>
              <c:pt idx="21">
                <c:v>2.4305555562023073E-3</c:v>
              </c:pt>
              <c:pt idx="22">
                <c:v>2.5462963021709584E-3</c:v>
              </c:pt>
              <c:pt idx="23">
                <c:v>2.6620370408636518E-3</c:v>
              </c:pt>
              <c:pt idx="24">
                <c:v>2.7777777795563452E-3</c:v>
              </c:pt>
              <c:pt idx="25">
                <c:v>2.8935185182490386E-3</c:v>
              </c:pt>
              <c:pt idx="26">
                <c:v>3.0092592642176896E-3</c:v>
              </c:pt>
              <c:pt idx="27">
                <c:v>3.125000002910383E-3</c:v>
              </c:pt>
              <c:pt idx="28">
                <c:v>3.2407407416030765E-3</c:v>
              </c:pt>
              <c:pt idx="29">
                <c:v>3.3564814875717275E-3</c:v>
              </c:pt>
              <c:pt idx="30">
                <c:v>3.4722222262644209E-3</c:v>
              </c:pt>
              <c:pt idx="31">
                <c:v>3.5879629649571143E-3</c:v>
              </c:pt>
              <c:pt idx="32">
                <c:v>3.7037037036498077E-3</c:v>
              </c:pt>
              <c:pt idx="33">
                <c:v>3.8194444496184587E-3</c:v>
              </c:pt>
              <c:pt idx="34">
                <c:v>3.9351851883111522E-3</c:v>
              </c:pt>
              <c:pt idx="35">
                <c:v>4.0509259270038456E-3</c:v>
              </c:pt>
              <c:pt idx="36">
                <c:v>4.1666666729724966E-3</c:v>
              </c:pt>
              <c:pt idx="37">
                <c:v>4.28240741166519E-3</c:v>
              </c:pt>
              <c:pt idx="38">
                <c:v>4.3981481503578834E-3</c:v>
              </c:pt>
              <c:pt idx="39">
                <c:v>4.5138888890505768E-3</c:v>
              </c:pt>
              <c:pt idx="40">
                <c:v>4.6296296350192279E-3</c:v>
              </c:pt>
              <c:pt idx="41">
                <c:v>4.7453703737119213E-3</c:v>
              </c:pt>
              <c:pt idx="42">
                <c:v>4.8611111124046147E-3</c:v>
              </c:pt>
              <c:pt idx="43">
                <c:v>4.9768518583732657E-3</c:v>
              </c:pt>
              <c:pt idx="44">
                <c:v>5.0925925970659591E-3</c:v>
              </c:pt>
              <c:pt idx="45">
                <c:v>5.2083333357586525E-3</c:v>
              </c:pt>
              <c:pt idx="46">
                <c:v>5.324074074451346E-3</c:v>
              </c:pt>
              <c:pt idx="47">
                <c:v>5.439814820419997E-3</c:v>
              </c:pt>
              <c:pt idx="48">
                <c:v>5.5555555591126904E-3</c:v>
              </c:pt>
              <c:pt idx="49">
                <c:v>5.6712962978053838E-3</c:v>
              </c:pt>
              <c:pt idx="50">
                <c:v>5.7870370437740348E-3</c:v>
              </c:pt>
              <c:pt idx="51">
                <c:v>5.9027777824667282E-3</c:v>
              </c:pt>
              <c:pt idx="52">
                <c:v>6.0185185211594217E-3</c:v>
              </c:pt>
              <c:pt idx="53">
                <c:v>6.1342592598521151E-3</c:v>
              </c:pt>
              <c:pt idx="54">
                <c:v>6.2500000058207661E-3</c:v>
              </c:pt>
              <c:pt idx="55">
                <c:v>6.3657407445134595E-3</c:v>
              </c:pt>
              <c:pt idx="56">
                <c:v>6.4814814832061529E-3</c:v>
              </c:pt>
              <c:pt idx="57">
                <c:v>6.5972222218988463E-3</c:v>
              </c:pt>
              <c:pt idx="58">
                <c:v>6.7129629678674974E-3</c:v>
              </c:pt>
              <c:pt idx="59">
                <c:v>6.8287037065601908E-3</c:v>
              </c:pt>
              <c:pt idx="60">
                <c:v>6.9444444452528842E-3</c:v>
              </c:pt>
              <c:pt idx="61">
                <c:v>7.0601851912215352E-3</c:v>
              </c:pt>
              <c:pt idx="62">
                <c:v>7.1759259299142286E-3</c:v>
              </c:pt>
              <c:pt idx="63">
                <c:v>7.291666668606922E-3</c:v>
              </c:pt>
              <c:pt idx="64">
                <c:v>7.4074074072996154E-3</c:v>
              </c:pt>
              <c:pt idx="65">
                <c:v>7.5231481532682665E-3</c:v>
              </c:pt>
              <c:pt idx="66">
                <c:v>7.6388888919609599E-3</c:v>
              </c:pt>
              <c:pt idx="67">
                <c:v>7.7546296306536533E-3</c:v>
              </c:pt>
              <c:pt idx="68">
                <c:v>7.8703703766223043E-3</c:v>
              </c:pt>
              <c:pt idx="69">
                <c:v>7.9861111153149977E-3</c:v>
              </c:pt>
              <c:pt idx="70">
                <c:v>8.1018518540076911E-3</c:v>
              </c:pt>
              <c:pt idx="71">
                <c:v>8.2175925927003846E-3</c:v>
              </c:pt>
              <c:pt idx="72">
                <c:v>8.3333333386690356E-3</c:v>
              </c:pt>
              <c:pt idx="73">
                <c:v>8.449074077361729E-3</c:v>
              </c:pt>
              <c:pt idx="74">
                <c:v>8.5648148160544224E-3</c:v>
              </c:pt>
              <c:pt idx="75">
                <c:v>8.6805555620230734E-3</c:v>
              </c:pt>
              <c:pt idx="76">
                <c:v>8.7962963007157668E-3</c:v>
              </c:pt>
              <c:pt idx="77">
                <c:v>8.9120370394084603E-3</c:v>
              </c:pt>
              <c:pt idx="78">
                <c:v>9.0277777781011537E-3</c:v>
              </c:pt>
              <c:pt idx="79">
                <c:v>9.1435185240698047E-3</c:v>
              </c:pt>
              <c:pt idx="80">
                <c:v>9.2592592627624981E-3</c:v>
              </c:pt>
              <c:pt idx="81">
                <c:v>9.3750000014551915E-3</c:v>
              </c:pt>
              <c:pt idx="82">
                <c:v>9.4907407474238425E-3</c:v>
              </c:pt>
              <c:pt idx="83">
                <c:v>9.606481486116536E-3</c:v>
              </c:pt>
              <c:pt idx="84">
                <c:v>9.7222222248092294E-3</c:v>
              </c:pt>
              <c:pt idx="85">
                <c:v>9.8379629635019228E-3</c:v>
              </c:pt>
              <c:pt idx="86">
                <c:v>9.9537037094705738E-3</c:v>
              </c:pt>
              <c:pt idx="87">
                <c:v>1.0069444448163267E-2</c:v>
              </c:pt>
              <c:pt idx="88">
                <c:v>1.0185185186855961E-2</c:v>
              </c:pt>
              <c:pt idx="89">
                <c:v>1.0300925925548654E-2</c:v>
              </c:pt>
              <c:pt idx="90">
                <c:v>1.0416666671517305E-2</c:v>
              </c:pt>
              <c:pt idx="91">
                <c:v>1.0532407410209998E-2</c:v>
              </c:pt>
              <c:pt idx="92">
                <c:v>1.0648148148902692E-2</c:v>
              </c:pt>
              <c:pt idx="93">
                <c:v>1.0763888894871343E-2</c:v>
              </c:pt>
              <c:pt idx="94">
                <c:v>1.0879629633564036E-2</c:v>
              </c:pt>
              <c:pt idx="95">
                <c:v>1.099537037225673E-2</c:v>
              </c:pt>
              <c:pt idx="96">
                <c:v>1.1111111110949423E-2</c:v>
              </c:pt>
              <c:pt idx="97">
                <c:v>1.1226851856918074E-2</c:v>
              </c:pt>
              <c:pt idx="98">
                <c:v>1.1342592595610768E-2</c:v>
              </c:pt>
              <c:pt idx="99">
                <c:v>1.1458333334303461E-2</c:v>
              </c:pt>
              <c:pt idx="100">
                <c:v>1.1574074080272112E-2</c:v>
              </c:pt>
              <c:pt idx="101">
                <c:v>1.1689814818964805E-2</c:v>
              </c:pt>
              <c:pt idx="102">
                <c:v>1.1805555557657499E-2</c:v>
              </c:pt>
              <c:pt idx="103">
                <c:v>1.1921296296350192E-2</c:v>
              </c:pt>
              <c:pt idx="104">
                <c:v>1.2037037042318843E-2</c:v>
              </c:pt>
              <c:pt idx="105">
                <c:v>1.2152777781011537E-2</c:v>
              </c:pt>
              <c:pt idx="106">
                <c:v>1.226851851970423E-2</c:v>
              </c:pt>
              <c:pt idx="107">
                <c:v>1.2384259265672881E-2</c:v>
              </c:pt>
              <c:pt idx="108">
                <c:v>1.2500000004365575E-2</c:v>
              </c:pt>
              <c:pt idx="109">
                <c:v>1.2615740743058268E-2</c:v>
              </c:pt>
              <c:pt idx="110">
                <c:v>1.2731481481750961E-2</c:v>
              </c:pt>
              <c:pt idx="111">
                <c:v>1.2847222227719612E-2</c:v>
              </c:pt>
              <c:pt idx="112">
                <c:v>1.2962962966412306E-2</c:v>
              </c:pt>
              <c:pt idx="113">
                <c:v>1.3078703705104999E-2</c:v>
              </c:pt>
              <c:pt idx="114">
                <c:v>1.319444445107365E-2</c:v>
              </c:pt>
              <c:pt idx="115">
                <c:v>1.3310185189766344E-2</c:v>
              </c:pt>
              <c:pt idx="116">
                <c:v>1.3425925928459037E-2</c:v>
              </c:pt>
              <c:pt idx="117">
                <c:v>1.3541666667151731E-2</c:v>
              </c:pt>
              <c:pt idx="118">
                <c:v>1.3657407413120382E-2</c:v>
              </c:pt>
              <c:pt idx="119">
                <c:v>1.3773148151813075E-2</c:v>
              </c:pt>
              <c:pt idx="120">
                <c:v>1.3888888890505768E-2</c:v>
              </c:pt>
              <c:pt idx="121">
                <c:v>1.4004629629198462E-2</c:v>
              </c:pt>
              <c:pt idx="122">
                <c:v>1.4120370375167113E-2</c:v>
              </c:pt>
              <c:pt idx="123">
                <c:v>1.4236111113859806E-2</c:v>
              </c:pt>
              <c:pt idx="124">
                <c:v>1.43518518525525E-2</c:v>
              </c:pt>
              <c:pt idx="125">
                <c:v>1.4467592598521151E-2</c:v>
              </c:pt>
              <c:pt idx="126">
                <c:v>1.4583333337213844E-2</c:v>
              </c:pt>
              <c:pt idx="127">
                <c:v>1.4699074075906537E-2</c:v>
              </c:pt>
              <c:pt idx="128">
                <c:v>1.4814814814599231E-2</c:v>
              </c:pt>
              <c:pt idx="129">
                <c:v>1.4930555560567882E-2</c:v>
              </c:pt>
              <c:pt idx="130">
                <c:v>1.5046296299260575E-2</c:v>
              </c:pt>
              <c:pt idx="131">
                <c:v>1.5162037037953269E-2</c:v>
              </c:pt>
              <c:pt idx="132">
                <c:v>1.527777778392192E-2</c:v>
              </c:pt>
              <c:pt idx="133">
                <c:v>1.5393518522614613E-2</c:v>
              </c:pt>
              <c:pt idx="134">
                <c:v>1.5509259261307307E-2</c:v>
              </c:pt>
              <c:pt idx="135">
                <c:v>1.5625E-2</c:v>
              </c:pt>
              <c:pt idx="136">
                <c:v>1.5740740745968651E-2</c:v>
              </c:pt>
              <c:pt idx="137">
                <c:v>1.5856481484661344E-2</c:v>
              </c:pt>
              <c:pt idx="138">
                <c:v>1.5972222223354038E-2</c:v>
              </c:pt>
              <c:pt idx="139">
                <c:v>1.6087962969322689E-2</c:v>
              </c:pt>
              <c:pt idx="140">
                <c:v>1.6203703708015382E-2</c:v>
              </c:pt>
              <c:pt idx="141">
                <c:v>1.6319444446708076E-2</c:v>
              </c:pt>
              <c:pt idx="142">
                <c:v>1.6435185185400769E-2</c:v>
              </c:pt>
              <c:pt idx="143">
                <c:v>1.655092593136942E-2</c:v>
              </c:pt>
              <c:pt idx="144">
                <c:v>1.6666666670062114E-2</c:v>
              </c:pt>
              <c:pt idx="145">
                <c:v>1.6782407408754807E-2</c:v>
              </c:pt>
              <c:pt idx="146">
                <c:v>1.6898148154723458E-2</c:v>
              </c:pt>
              <c:pt idx="147">
                <c:v>1.7013888893416151E-2</c:v>
              </c:pt>
              <c:pt idx="148">
                <c:v>1.7129629632108845E-2</c:v>
              </c:pt>
              <c:pt idx="149">
                <c:v>1.7245370370801538E-2</c:v>
              </c:pt>
              <c:pt idx="150">
                <c:v>1.7361111116770189E-2</c:v>
              </c:pt>
              <c:pt idx="151">
                <c:v>1.7476851855462883E-2</c:v>
              </c:pt>
              <c:pt idx="152">
                <c:v>1.7592592594155576E-2</c:v>
              </c:pt>
              <c:pt idx="153">
                <c:v>1.7708333332848269E-2</c:v>
              </c:pt>
              <c:pt idx="154">
                <c:v>1.7824074078816921E-2</c:v>
              </c:pt>
              <c:pt idx="155">
                <c:v>1.7939814817509614E-2</c:v>
              </c:pt>
              <c:pt idx="156">
                <c:v>1.8055555556202307E-2</c:v>
              </c:pt>
              <c:pt idx="157">
                <c:v>1.8171296302170958E-2</c:v>
              </c:pt>
              <c:pt idx="158">
                <c:v>1.8287037040863652E-2</c:v>
              </c:pt>
              <c:pt idx="159">
                <c:v>1.8402777779556345E-2</c:v>
              </c:pt>
              <c:pt idx="160">
                <c:v>1.8518518518249039E-2</c:v>
              </c:pt>
              <c:pt idx="161">
                <c:v>1.863425926421769E-2</c:v>
              </c:pt>
              <c:pt idx="162">
                <c:v>1.8750000002910383E-2</c:v>
              </c:pt>
              <c:pt idx="163">
                <c:v>1.8865740741603076E-2</c:v>
              </c:pt>
              <c:pt idx="164">
                <c:v>1.8981481487571727E-2</c:v>
              </c:pt>
              <c:pt idx="165">
                <c:v>1.9097222226264421E-2</c:v>
              </c:pt>
              <c:pt idx="166">
                <c:v>1.9212962964957114E-2</c:v>
              </c:pt>
              <c:pt idx="167">
                <c:v>1.9328703703649808E-2</c:v>
              </c:pt>
              <c:pt idx="168">
                <c:v>1.9444444449618459E-2</c:v>
              </c:pt>
              <c:pt idx="169">
                <c:v>1.9560185188311152E-2</c:v>
              </c:pt>
              <c:pt idx="170">
                <c:v>1.9675925927003846E-2</c:v>
              </c:pt>
              <c:pt idx="171">
                <c:v>1.9791666672972497E-2</c:v>
              </c:pt>
              <c:pt idx="172">
                <c:v>1.990740741166519E-2</c:v>
              </c:pt>
              <c:pt idx="173">
                <c:v>2.0023148150357883E-2</c:v>
              </c:pt>
              <c:pt idx="174">
                <c:v>2.0138888889050577E-2</c:v>
              </c:pt>
              <c:pt idx="175">
                <c:v>2.0254629635019228E-2</c:v>
              </c:pt>
              <c:pt idx="176">
                <c:v>2.0370370373711921E-2</c:v>
              </c:pt>
              <c:pt idx="177">
                <c:v>2.0486111112404615E-2</c:v>
              </c:pt>
              <c:pt idx="178">
                <c:v>2.0601851858373266E-2</c:v>
              </c:pt>
              <c:pt idx="179">
                <c:v>2.0717592597065959E-2</c:v>
              </c:pt>
              <c:pt idx="180">
                <c:v>2.0833333335758653E-2</c:v>
              </c:pt>
              <c:pt idx="181">
                <c:v>2.0949074074451346E-2</c:v>
              </c:pt>
              <c:pt idx="182">
                <c:v>2.1064814820419997E-2</c:v>
              </c:pt>
              <c:pt idx="183">
                <c:v>2.118055555911269E-2</c:v>
              </c:pt>
              <c:pt idx="184">
                <c:v>2.1296296297805384E-2</c:v>
              </c:pt>
              <c:pt idx="185">
                <c:v>2.1412037043774035E-2</c:v>
              </c:pt>
              <c:pt idx="186">
                <c:v>2.1527777782466728E-2</c:v>
              </c:pt>
              <c:pt idx="187">
                <c:v>2.1643518521159422E-2</c:v>
              </c:pt>
              <c:pt idx="188">
                <c:v>2.1759259259852115E-2</c:v>
              </c:pt>
              <c:pt idx="189">
                <c:v>2.1875000005820766E-2</c:v>
              </c:pt>
              <c:pt idx="190">
                <c:v>2.199074074451346E-2</c:v>
              </c:pt>
              <c:pt idx="191">
                <c:v>2.2106481483206153E-2</c:v>
              </c:pt>
              <c:pt idx="192">
                <c:v>2.2222222221898846E-2</c:v>
              </c:pt>
              <c:pt idx="193">
                <c:v>2.2337962967867497E-2</c:v>
              </c:pt>
              <c:pt idx="194">
                <c:v>2.2453703706560191E-2</c:v>
              </c:pt>
              <c:pt idx="195">
                <c:v>2.2569444445252884E-2</c:v>
              </c:pt>
              <c:pt idx="196">
                <c:v>2.2685185191221535E-2</c:v>
              </c:pt>
              <c:pt idx="197">
                <c:v>2.2800925929914229E-2</c:v>
              </c:pt>
              <c:pt idx="198">
                <c:v>2.2916666668606922E-2</c:v>
              </c:pt>
              <c:pt idx="199">
                <c:v>2.3032407407299615E-2</c:v>
              </c:pt>
              <c:pt idx="200">
                <c:v>2.3148148153268266E-2</c:v>
              </c:pt>
              <c:pt idx="201">
                <c:v>2.326388889196096E-2</c:v>
              </c:pt>
              <c:pt idx="202">
                <c:v>2.3344907407590654E-2</c:v>
              </c:pt>
            </c:numLit>
          </c:xVal>
          <c:yVal>
            <c:numLit>
              <c:formatCode>General</c:formatCode>
              <c:ptCount val="203"/>
              <c:pt idx="0">
                <c:v>2.16</c:v>
              </c:pt>
              <c:pt idx="1">
                <c:v>2.25</c:v>
              </c:pt>
              <c:pt idx="2">
                <c:v>2.33</c:v>
              </c:pt>
              <c:pt idx="3">
                <c:v>2.4</c:v>
              </c:pt>
              <c:pt idx="4">
                <c:v>2.4700000000000002</c:v>
              </c:pt>
              <c:pt idx="5">
                <c:v>2.5299999999999998</c:v>
              </c:pt>
              <c:pt idx="6">
                <c:v>2.59</c:v>
              </c:pt>
              <c:pt idx="7">
                <c:v>2.64</c:v>
              </c:pt>
              <c:pt idx="8">
                <c:v>2.69</c:v>
              </c:pt>
              <c:pt idx="9">
                <c:v>2.74</c:v>
              </c:pt>
              <c:pt idx="10">
                <c:v>2.78</c:v>
              </c:pt>
              <c:pt idx="11">
                <c:v>2.82</c:v>
              </c:pt>
              <c:pt idx="12">
                <c:v>2.86</c:v>
              </c:pt>
              <c:pt idx="13">
                <c:v>2.89</c:v>
              </c:pt>
              <c:pt idx="14">
                <c:v>2.92</c:v>
              </c:pt>
              <c:pt idx="15">
                <c:v>2.95</c:v>
              </c:pt>
              <c:pt idx="16">
                <c:v>2.98</c:v>
              </c:pt>
              <c:pt idx="17">
                <c:v>3.01</c:v>
              </c:pt>
              <c:pt idx="18">
                <c:v>3.03</c:v>
              </c:pt>
              <c:pt idx="19">
                <c:v>3.05</c:v>
              </c:pt>
              <c:pt idx="20">
                <c:v>3.08</c:v>
              </c:pt>
              <c:pt idx="21">
                <c:v>3.1</c:v>
              </c:pt>
              <c:pt idx="22">
                <c:v>3.12</c:v>
              </c:pt>
              <c:pt idx="23">
                <c:v>3.14</c:v>
              </c:pt>
              <c:pt idx="24">
                <c:v>3.15</c:v>
              </c:pt>
              <c:pt idx="25">
                <c:v>3.17</c:v>
              </c:pt>
              <c:pt idx="26">
                <c:v>3.19</c:v>
              </c:pt>
              <c:pt idx="27">
                <c:v>3.2</c:v>
              </c:pt>
              <c:pt idx="28">
                <c:v>3.22</c:v>
              </c:pt>
              <c:pt idx="29">
                <c:v>3.23</c:v>
              </c:pt>
              <c:pt idx="30">
                <c:v>3.24</c:v>
              </c:pt>
              <c:pt idx="31">
                <c:v>3.26</c:v>
              </c:pt>
              <c:pt idx="32">
                <c:v>3.27</c:v>
              </c:pt>
              <c:pt idx="33">
                <c:v>3.28</c:v>
              </c:pt>
              <c:pt idx="34">
                <c:v>3.3</c:v>
              </c:pt>
              <c:pt idx="35">
                <c:v>3.31</c:v>
              </c:pt>
              <c:pt idx="36">
                <c:v>3.32</c:v>
              </c:pt>
              <c:pt idx="37">
                <c:v>3.34</c:v>
              </c:pt>
              <c:pt idx="38">
                <c:v>3.35</c:v>
              </c:pt>
              <c:pt idx="39">
                <c:v>3.36</c:v>
              </c:pt>
              <c:pt idx="40">
                <c:v>3.37</c:v>
              </c:pt>
              <c:pt idx="41">
                <c:v>3.38</c:v>
              </c:pt>
              <c:pt idx="42">
                <c:v>3.39</c:v>
              </c:pt>
              <c:pt idx="43">
                <c:v>3.41</c:v>
              </c:pt>
              <c:pt idx="44">
                <c:v>3.42</c:v>
              </c:pt>
              <c:pt idx="45">
                <c:v>3.43</c:v>
              </c:pt>
              <c:pt idx="46">
                <c:v>3.44</c:v>
              </c:pt>
              <c:pt idx="47">
                <c:v>3.45</c:v>
              </c:pt>
              <c:pt idx="48">
                <c:v>3.46</c:v>
              </c:pt>
              <c:pt idx="49">
                <c:v>3.47</c:v>
              </c:pt>
              <c:pt idx="50">
                <c:v>3.48</c:v>
              </c:pt>
              <c:pt idx="51">
                <c:v>3.49</c:v>
              </c:pt>
              <c:pt idx="52">
                <c:v>3.5</c:v>
              </c:pt>
              <c:pt idx="53">
                <c:v>3.51</c:v>
              </c:pt>
              <c:pt idx="54">
                <c:v>3.52</c:v>
              </c:pt>
              <c:pt idx="55">
                <c:v>3.53</c:v>
              </c:pt>
              <c:pt idx="56">
                <c:v>3.55</c:v>
              </c:pt>
              <c:pt idx="57">
                <c:v>3.56</c:v>
              </c:pt>
              <c:pt idx="58">
                <c:v>3.57</c:v>
              </c:pt>
              <c:pt idx="59">
                <c:v>3.58</c:v>
              </c:pt>
              <c:pt idx="60">
                <c:v>3.6</c:v>
              </c:pt>
              <c:pt idx="61">
                <c:v>3.6</c:v>
              </c:pt>
              <c:pt idx="62">
                <c:v>3.62</c:v>
              </c:pt>
              <c:pt idx="63">
                <c:v>3.63</c:v>
              </c:pt>
              <c:pt idx="64">
                <c:v>3.64</c:v>
              </c:pt>
              <c:pt idx="65">
                <c:v>3.66</c:v>
              </c:pt>
              <c:pt idx="66">
                <c:v>3.67</c:v>
              </c:pt>
              <c:pt idx="67">
                <c:v>3.69</c:v>
              </c:pt>
              <c:pt idx="68">
                <c:v>3.7</c:v>
              </c:pt>
              <c:pt idx="69">
                <c:v>3.72</c:v>
              </c:pt>
              <c:pt idx="70">
                <c:v>3.73</c:v>
              </c:pt>
              <c:pt idx="71">
                <c:v>3.75</c:v>
              </c:pt>
              <c:pt idx="72">
                <c:v>3.76</c:v>
              </c:pt>
              <c:pt idx="73">
                <c:v>3.78</c:v>
              </c:pt>
              <c:pt idx="74">
                <c:v>3.79</c:v>
              </c:pt>
              <c:pt idx="75">
                <c:v>3.8</c:v>
              </c:pt>
              <c:pt idx="76">
                <c:v>3.81</c:v>
              </c:pt>
              <c:pt idx="77">
                <c:v>3.82</c:v>
              </c:pt>
              <c:pt idx="78">
                <c:v>3.84</c:v>
              </c:pt>
              <c:pt idx="79">
                <c:v>3.85</c:v>
              </c:pt>
              <c:pt idx="80">
                <c:v>3.86</c:v>
              </c:pt>
              <c:pt idx="81">
                <c:v>3.86</c:v>
              </c:pt>
              <c:pt idx="82">
                <c:v>3.87</c:v>
              </c:pt>
              <c:pt idx="83">
                <c:v>3.88</c:v>
              </c:pt>
              <c:pt idx="84">
                <c:v>3.89</c:v>
              </c:pt>
              <c:pt idx="85">
                <c:v>3.9</c:v>
              </c:pt>
              <c:pt idx="86">
                <c:v>3.91</c:v>
              </c:pt>
              <c:pt idx="87">
                <c:v>3.91</c:v>
              </c:pt>
              <c:pt idx="88">
                <c:v>3.92</c:v>
              </c:pt>
              <c:pt idx="89">
                <c:v>3.92</c:v>
              </c:pt>
              <c:pt idx="90">
                <c:v>3.92</c:v>
              </c:pt>
              <c:pt idx="91">
                <c:v>3.93</c:v>
              </c:pt>
              <c:pt idx="92">
                <c:v>3.93</c:v>
              </c:pt>
              <c:pt idx="93">
                <c:v>3.94</c:v>
              </c:pt>
              <c:pt idx="94">
                <c:v>3.95</c:v>
              </c:pt>
              <c:pt idx="95">
                <c:v>3.95</c:v>
              </c:pt>
              <c:pt idx="96">
                <c:v>3.96</c:v>
              </c:pt>
              <c:pt idx="97">
                <c:v>3.96</c:v>
              </c:pt>
              <c:pt idx="98">
                <c:v>3.97</c:v>
              </c:pt>
              <c:pt idx="99">
                <c:v>3.97</c:v>
              </c:pt>
              <c:pt idx="100">
                <c:v>3.98</c:v>
              </c:pt>
              <c:pt idx="101">
                <c:v>3.98</c:v>
              </c:pt>
              <c:pt idx="102">
                <c:v>3.99</c:v>
              </c:pt>
              <c:pt idx="103">
                <c:v>4</c:v>
              </c:pt>
              <c:pt idx="104">
                <c:v>4</c:v>
              </c:pt>
              <c:pt idx="105">
                <c:v>4.01</c:v>
              </c:pt>
              <c:pt idx="106">
                <c:v>4.01</c:v>
              </c:pt>
              <c:pt idx="107">
                <c:v>4.0199999999999996</c:v>
              </c:pt>
              <c:pt idx="108">
                <c:v>4.0199999999999996</c:v>
              </c:pt>
              <c:pt idx="109">
                <c:v>4.03</c:v>
              </c:pt>
              <c:pt idx="110">
                <c:v>4.04</c:v>
              </c:pt>
              <c:pt idx="111">
                <c:v>4.04</c:v>
              </c:pt>
              <c:pt idx="112">
                <c:v>4.05</c:v>
              </c:pt>
              <c:pt idx="113">
                <c:v>4.05</c:v>
              </c:pt>
              <c:pt idx="114">
                <c:v>4.0599999999999996</c:v>
              </c:pt>
              <c:pt idx="115">
                <c:v>4.0599999999999996</c:v>
              </c:pt>
              <c:pt idx="116">
                <c:v>4.07</c:v>
              </c:pt>
              <c:pt idx="117">
                <c:v>4.07</c:v>
              </c:pt>
              <c:pt idx="118">
                <c:v>4.08</c:v>
              </c:pt>
              <c:pt idx="119">
                <c:v>4.08</c:v>
              </c:pt>
              <c:pt idx="120">
                <c:v>4.09</c:v>
              </c:pt>
              <c:pt idx="121">
                <c:v>4.0999999999999996</c:v>
              </c:pt>
              <c:pt idx="122">
                <c:v>4.0999999999999996</c:v>
              </c:pt>
              <c:pt idx="123">
                <c:v>4.0999999999999996</c:v>
              </c:pt>
              <c:pt idx="124">
                <c:v>4.1100000000000003</c:v>
              </c:pt>
              <c:pt idx="125">
                <c:v>4.12</c:v>
              </c:pt>
              <c:pt idx="126">
                <c:v>4.12</c:v>
              </c:pt>
              <c:pt idx="127">
                <c:v>4.13</c:v>
              </c:pt>
              <c:pt idx="128">
                <c:v>4.13</c:v>
              </c:pt>
              <c:pt idx="129">
                <c:v>4.13</c:v>
              </c:pt>
              <c:pt idx="130">
                <c:v>4.1399999999999997</c:v>
              </c:pt>
              <c:pt idx="131">
                <c:v>4.1399999999999997</c:v>
              </c:pt>
              <c:pt idx="132">
                <c:v>4.1500000000000004</c:v>
              </c:pt>
              <c:pt idx="133">
                <c:v>4.1500000000000004</c:v>
              </c:pt>
              <c:pt idx="134">
                <c:v>4.1500000000000004</c:v>
              </c:pt>
              <c:pt idx="135">
                <c:v>4.1500000000000004</c:v>
              </c:pt>
              <c:pt idx="136">
                <c:v>4.16</c:v>
              </c:pt>
              <c:pt idx="137">
                <c:v>4.16</c:v>
              </c:pt>
              <c:pt idx="138">
                <c:v>4.16</c:v>
              </c:pt>
              <c:pt idx="139">
                <c:v>4.17</c:v>
              </c:pt>
              <c:pt idx="140">
                <c:v>4.17</c:v>
              </c:pt>
              <c:pt idx="141">
                <c:v>4.17</c:v>
              </c:pt>
              <c:pt idx="142">
                <c:v>4.18</c:v>
              </c:pt>
              <c:pt idx="143">
                <c:v>4.18</c:v>
              </c:pt>
              <c:pt idx="144">
                <c:v>4.1900000000000004</c:v>
              </c:pt>
              <c:pt idx="145">
                <c:v>4.1900000000000004</c:v>
              </c:pt>
              <c:pt idx="146">
                <c:v>4.1900000000000004</c:v>
              </c:pt>
              <c:pt idx="147">
                <c:v>4.1900000000000004</c:v>
              </c:pt>
              <c:pt idx="148">
                <c:v>4.2</c:v>
              </c:pt>
              <c:pt idx="149">
                <c:v>4.2</c:v>
              </c:pt>
              <c:pt idx="150">
                <c:v>4.2</c:v>
              </c:pt>
              <c:pt idx="151">
                <c:v>4.21</c:v>
              </c:pt>
              <c:pt idx="152">
                <c:v>4.21</c:v>
              </c:pt>
              <c:pt idx="153">
                <c:v>4.22</c:v>
              </c:pt>
              <c:pt idx="154">
                <c:v>4.22</c:v>
              </c:pt>
              <c:pt idx="155">
                <c:v>4.22</c:v>
              </c:pt>
              <c:pt idx="156">
                <c:v>4.22</c:v>
              </c:pt>
              <c:pt idx="157">
                <c:v>4.2300000000000004</c:v>
              </c:pt>
              <c:pt idx="158">
                <c:v>4.2300000000000004</c:v>
              </c:pt>
              <c:pt idx="159">
                <c:v>4.2300000000000004</c:v>
              </c:pt>
              <c:pt idx="160">
                <c:v>4.24</c:v>
              </c:pt>
              <c:pt idx="161">
                <c:v>4.24</c:v>
              </c:pt>
              <c:pt idx="162">
                <c:v>4.24</c:v>
              </c:pt>
              <c:pt idx="163">
                <c:v>4.24</c:v>
              </c:pt>
              <c:pt idx="164">
                <c:v>4.25</c:v>
              </c:pt>
              <c:pt idx="165">
                <c:v>4.25</c:v>
              </c:pt>
              <c:pt idx="166">
                <c:v>4.25</c:v>
              </c:pt>
              <c:pt idx="167">
                <c:v>4.25</c:v>
              </c:pt>
              <c:pt idx="168">
                <c:v>4.25</c:v>
              </c:pt>
              <c:pt idx="169">
                <c:v>4.25</c:v>
              </c:pt>
              <c:pt idx="170">
                <c:v>4.26</c:v>
              </c:pt>
              <c:pt idx="171">
                <c:v>4.26</c:v>
              </c:pt>
              <c:pt idx="172">
                <c:v>4.26</c:v>
              </c:pt>
              <c:pt idx="173">
                <c:v>4.26</c:v>
              </c:pt>
              <c:pt idx="174">
                <c:v>4.26</c:v>
              </c:pt>
              <c:pt idx="175">
                <c:v>4.26</c:v>
              </c:pt>
              <c:pt idx="176">
                <c:v>4.2699999999999996</c:v>
              </c:pt>
              <c:pt idx="177">
                <c:v>4.2699999999999996</c:v>
              </c:pt>
              <c:pt idx="178">
                <c:v>4.2699999999999996</c:v>
              </c:pt>
              <c:pt idx="179">
                <c:v>4.2699999999999996</c:v>
              </c:pt>
              <c:pt idx="180">
                <c:v>4.2699999999999996</c:v>
              </c:pt>
              <c:pt idx="181">
                <c:v>4.28</c:v>
              </c:pt>
              <c:pt idx="182">
                <c:v>4.28</c:v>
              </c:pt>
              <c:pt idx="183">
                <c:v>4.28</c:v>
              </c:pt>
              <c:pt idx="184">
                <c:v>4.28</c:v>
              </c:pt>
              <c:pt idx="185">
                <c:v>4.28</c:v>
              </c:pt>
              <c:pt idx="186">
                <c:v>4.29</c:v>
              </c:pt>
              <c:pt idx="187">
                <c:v>4.29</c:v>
              </c:pt>
              <c:pt idx="188">
                <c:v>4.29</c:v>
              </c:pt>
              <c:pt idx="189">
                <c:v>4.29</c:v>
              </c:pt>
              <c:pt idx="190">
                <c:v>4.29</c:v>
              </c:pt>
              <c:pt idx="191">
                <c:v>4.3</c:v>
              </c:pt>
              <c:pt idx="192">
                <c:v>4.29</c:v>
              </c:pt>
              <c:pt idx="193">
                <c:v>4.3</c:v>
              </c:pt>
              <c:pt idx="194">
                <c:v>4.3</c:v>
              </c:pt>
              <c:pt idx="195">
                <c:v>4.3</c:v>
              </c:pt>
              <c:pt idx="196">
                <c:v>4.3</c:v>
              </c:pt>
              <c:pt idx="197">
                <c:v>4.3</c:v>
              </c:pt>
              <c:pt idx="198">
                <c:v>4.3099999999999996</c:v>
              </c:pt>
              <c:pt idx="199">
                <c:v>4.3099999999999996</c:v>
              </c:pt>
              <c:pt idx="200">
                <c:v>4.3099999999999996</c:v>
              </c:pt>
              <c:pt idx="201">
                <c:v>4.3099999999999996</c:v>
              </c:pt>
              <c:pt idx="202">
                <c:v>4.3099999999999996</c:v>
              </c:pt>
            </c:numLit>
          </c:yVal>
          <c:smooth val="0"/>
        </c:ser>
        <c:dLbls>
          <c:showLegendKey val="0"/>
          <c:showVal val="0"/>
          <c:showCatName val="0"/>
          <c:showSerName val="0"/>
          <c:showPercent val="0"/>
          <c:showBubbleSize val="0"/>
        </c:dLbls>
        <c:axId val="1077369263"/>
        <c:axId val="1077372175"/>
      </c:scatterChart>
      <c:valAx>
        <c:axId val="1077372175"/>
        <c:scaling>
          <c:orientation val="minMax"/>
          <c:min val="2"/>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Pressure (bar)</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77369263"/>
        <c:crosses val="autoZero"/>
        <c:crossBetween val="midCat"/>
      </c:valAx>
      <c:valAx>
        <c:axId val="1077369263"/>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a:t>
                </a:r>
              </a:p>
            </c:rich>
          </c:tx>
          <c:layout/>
          <c:overlay val="0"/>
          <c:spPr>
            <a:noFill/>
            <a:ln>
              <a:noFill/>
            </a:ln>
          </c:spPr>
        </c:title>
        <c:numFmt formatCode="[$-1000809]h&quot;:&quot;mm&quot;:&quot;ss&quot; &quot;AM/PM"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77372175"/>
        <c:crosses val="autoZero"/>
        <c:crossBetween val="midCat"/>
      </c:valAx>
      <c:spPr>
        <a:noFill/>
        <a:ln>
          <a:noFill/>
        </a:ln>
      </c:spPr>
    </c:plotArea>
    <c:legend>
      <c:legendPos val="r"/>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Offset vs Kp</a:t>
            </a:r>
          </a:p>
        </c:rich>
      </c:tx>
      <c:layout/>
      <c:overlay val="0"/>
      <c:spPr>
        <a:noFill/>
        <a:ln>
          <a:noFill/>
        </a:ln>
      </c:spPr>
    </c:title>
    <c:autoTitleDeleted val="0"/>
    <c:plotArea>
      <c:layout/>
      <c:scatterChart>
        <c:scatterStyle val="lineMarker"/>
        <c:varyColors val="0"/>
        <c:ser>
          <c:idx val="0"/>
          <c:order val="0"/>
          <c:tx>
            <c:v>Offset vs Kp</c:v>
          </c:tx>
          <c:spPr>
            <a:ln w="19046" cap="rnd">
              <a:solidFill>
                <a:srgbClr val="5B9BD5"/>
              </a:solidFill>
              <a:prstDash val="solid"/>
              <a:round/>
            </a:ln>
          </c:spPr>
          <c:marker>
            <c:symbol val="circle"/>
            <c:size val="5"/>
          </c:marker>
          <c:trendline>
            <c:spPr>
              <a:ln w="19046" cap="rnd">
                <a:solidFill>
                  <a:srgbClr val="5B9BD5"/>
                </a:solidFill>
                <a:custDash>
                  <a:ds d="100000" sp="100000"/>
                </a:custDash>
              </a:ln>
            </c:spPr>
            <c:trendlineType val="log"/>
            <c:dispRSqr val="1"/>
            <c:dispEq val="1"/>
            <c:trendlineLbl>
              <c:layout>
                <c:manualLayout>
                  <c:x val="3.6407550921271237E-2"/>
                  <c:y val="-0.28386500112706015"/>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trendlineLbl>
          </c:trendline>
          <c:xVal>
            <c:numLit>
              <c:formatCode>General</c:formatCode>
              <c:ptCount val="7"/>
              <c:pt idx="0">
                <c:v>0.1</c:v>
              </c:pt>
              <c:pt idx="1">
                <c:v>0.5</c:v>
              </c:pt>
              <c:pt idx="2">
                <c:v>1</c:v>
              </c:pt>
              <c:pt idx="3">
                <c:v>5</c:v>
              </c:pt>
              <c:pt idx="4">
                <c:v>10</c:v>
              </c:pt>
              <c:pt idx="5">
                <c:v>50</c:v>
              </c:pt>
              <c:pt idx="6">
                <c:v>100</c:v>
              </c:pt>
            </c:numLit>
          </c:xVal>
          <c:yVal>
            <c:numLit>
              <c:formatCode>General</c:formatCode>
              <c:ptCount val="7"/>
              <c:pt idx="0">
                <c:v>0.30999999999999961</c:v>
              </c:pt>
              <c:pt idx="1">
                <c:v>0.29000000000000004</c:v>
              </c:pt>
              <c:pt idx="2">
                <c:v>0.25</c:v>
              </c:pt>
              <c:pt idx="3">
                <c:v>8.9999999999999858E-2</c:v>
              </c:pt>
              <c:pt idx="4">
                <c:v>4.9999999999999822E-2</c:v>
              </c:pt>
              <c:pt idx="5">
                <c:v>9.9999999999997868E-3</c:v>
              </c:pt>
              <c:pt idx="6">
                <c:v>9.9999999999997868E-3</c:v>
              </c:pt>
            </c:numLit>
          </c:yVal>
          <c:smooth val="0"/>
        </c:ser>
        <c:dLbls>
          <c:showLegendKey val="0"/>
          <c:showVal val="0"/>
          <c:showCatName val="0"/>
          <c:showSerName val="0"/>
          <c:showPercent val="0"/>
          <c:showBubbleSize val="0"/>
        </c:dLbls>
        <c:axId val="1616305039"/>
        <c:axId val="1098445551"/>
      </c:scatterChart>
      <c:valAx>
        <c:axId val="1098445551"/>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Offset (bar)</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16305039"/>
        <c:crosses val="autoZero"/>
        <c:crossBetween val="midCat"/>
      </c:valAx>
      <c:valAx>
        <c:axId val="1616305039"/>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Kp</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98445551"/>
        <c:crosses val="autoZero"/>
        <c:crossBetween val="midCat"/>
      </c:valAx>
      <c:spPr>
        <a:noFill/>
        <a:ln>
          <a:noFill/>
        </a:ln>
      </c:spPr>
    </c:plotArea>
    <c:legend>
      <c:legendPos val="r"/>
      <c:layout>
        <c:manualLayout>
          <c:xMode val="edge"/>
          <c:yMode val="edge"/>
          <c:x val="0.74204859973564996"/>
          <c:y val="0.48197548247645516"/>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Kp = 0.1</a:t>
            </a:r>
          </a:p>
        </c:rich>
      </c:tx>
      <c:layout/>
      <c:overlay val="0"/>
      <c:spPr>
        <a:noFill/>
        <a:ln>
          <a:noFill/>
        </a:ln>
      </c:spPr>
    </c:title>
    <c:autoTitleDeleted val="0"/>
    <c:plotArea>
      <c:layout/>
      <c:scatterChart>
        <c:scatterStyle val="lineMarker"/>
        <c:varyColors val="0"/>
        <c:ser>
          <c:idx val="0"/>
          <c:order val="0"/>
          <c:tx>
            <c:v>Setpoint</c:v>
          </c:tx>
          <c:spPr>
            <a:ln>
              <a:noFill/>
            </a:ln>
          </c:spPr>
          <c:marker>
            <c:symbol val="circle"/>
            <c:size val="5"/>
          </c:marker>
          <c:xVal>
            <c:numLit>
              <c:formatCode>General</c:formatCode>
              <c:ptCount val="203"/>
              <c:pt idx="0">
                <c:v>0</c:v>
              </c:pt>
              <c:pt idx="1">
                <c:v>1.1574074596865103E-4</c:v>
              </c:pt>
              <c:pt idx="2">
                <c:v>2.3148148466134444E-4</c:v>
              </c:pt>
              <c:pt idx="3">
                <c:v>3.4722222335403785E-4</c:v>
              </c:pt>
              <c:pt idx="4">
                <c:v>4.6296296932268888E-4</c:v>
              </c:pt>
              <c:pt idx="5">
                <c:v>5.7870370801538229E-4</c:v>
              </c:pt>
              <c:pt idx="6">
                <c:v>6.944444467080757E-4</c:v>
              </c:pt>
              <c:pt idx="7">
                <c:v>8.1018518540076911E-4</c:v>
              </c:pt>
              <c:pt idx="8">
                <c:v>9.2592593136942014E-4</c:v>
              </c:pt>
              <c:pt idx="9">
                <c:v>1.0416666700621136E-3</c:v>
              </c:pt>
              <c:pt idx="10">
                <c:v>1.157407408754807E-3</c:v>
              </c:pt>
              <c:pt idx="11">
                <c:v>1.273148154723458E-3</c:v>
              </c:pt>
              <c:pt idx="12">
                <c:v>1.3888888934161514E-3</c:v>
              </c:pt>
              <c:pt idx="13">
                <c:v>1.5046296321088448E-3</c:v>
              </c:pt>
              <c:pt idx="14">
                <c:v>1.6203703708015382E-3</c:v>
              </c:pt>
              <c:pt idx="15">
                <c:v>1.7361111167701893E-3</c:v>
              </c:pt>
              <c:pt idx="16">
                <c:v>1.8518518554628827E-3</c:v>
              </c:pt>
              <c:pt idx="17">
                <c:v>1.9675925941555761E-3</c:v>
              </c:pt>
              <c:pt idx="18">
                <c:v>2.0833333328482695E-3</c:v>
              </c:pt>
              <c:pt idx="19">
                <c:v>2.1990740788169205E-3</c:v>
              </c:pt>
              <c:pt idx="20">
                <c:v>2.3148148175096139E-3</c:v>
              </c:pt>
              <c:pt idx="21">
                <c:v>2.4305555562023073E-3</c:v>
              </c:pt>
              <c:pt idx="22">
                <c:v>2.5462963021709584E-3</c:v>
              </c:pt>
              <c:pt idx="23">
                <c:v>2.6620370408636518E-3</c:v>
              </c:pt>
              <c:pt idx="24">
                <c:v>2.7777777795563452E-3</c:v>
              </c:pt>
              <c:pt idx="25">
                <c:v>2.8935185182490386E-3</c:v>
              </c:pt>
              <c:pt idx="26">
                <c:v>3.0092592642176896E-3</c:v>
              </c:pt>
              <c:pt idx="27">
                <c:v>3.125000002910383E-3</c:v>
              </c:pt>
              <c:pt idx="28">
                <c:v>3.2407407416030765E-3</c:v>
              </c:pt>
              <c:pt idx="29">
                <c:v>3.3564814875717275E-3</c:v>
              </c:pt>
              <c:pt idx="30">
                <c:v>3.4722222262644209E-3</c:v>
              </c:pt>
              <c:pt idx="31">
                <c:v>3.5879629649571143E-3</c:v>
              </c:pt>
              <c:pt idx="32">
                <c:v>3.7037037036498077E-3</c:v>
              </c:pt>
              <c:pt idx="33">
                <c:v>3.8194444496184587E-3</c:v>
              </c:pt>
              <c:pt idx="34">
                <c:v>3.9351851883111522E-3</c:v>
              </c:pt>
              <c:pt idx="35">
                <c:v>4.0509259270038456E-3</c:v>
              </c:pt>
              <c:pt idx="36">
                <c:v>4.1666666729724966E-3</c:v>
              </c:pt>
              <c:pt idx="37">
                <c:v>4.28240741166519E-3</c:v>
              </c:pt>
              <c:pt idx="38">
                <c:v>4.3981481503578834E-3</c:v>
              </c:pt>
              <c:pt idx="39">
                <c:v>4.5138888890505768E-3</c:v>
              </c:pt>
              <c:pt idx="40">
                <c:v>4.6296296350192279E-3</c:v>
              </c:pt>
              <c:pt idx="41">
                <c:v>4.7453703737119213E-3</c:v>
              </c:pt>
              <c:pt idx="42">
                <c:v>4.8611111124046147E-3</c:v>
              </c:pt>
              <c:pt idx="43">
                <c:v>4.9768518583732657E-3</c:v>
              </c:pt>
              <c:pt idx="44">
                <c:v>5.0925925970659591E-3</c:v>
              </c:pt>
              <c:pt idx="45">
                <c:v>5.2083333357586525E-3</c:v>
              </c:pt>
              <c:pt idx="46">
                <c:v>5.324074074451346E-3</c:v>
              </c:pt>
              <c:pt idx="47">
                <c:v>5.439814820419997E-3</c:v>
              </c:pt>
              <c:pt idx="48">
                <c:v>5.5555555591126904E-3</c:v>
              </c:pt>
              <c:pt idx="49">
                <c:v>5.6712962978053838E-3</c:v>
              </c:pt>
              <c:pt idx="50">
                <c:v>5.7870370437740348E-3</c:v>
              </c:pt>
              <c:pt idx="51">
                <c:v>5.9027777824667282E-3</c:v>
              </c:pt>
              <c:pt idx="52">
                <c:v>6.0185185211594217E-3</c:v>
              </c:pt>
              <c:pt idx="53">
                <c:v>6.1342592598521151E-3</c:v>
              </c:pt>
              <c:pt idx="54">
                <c:v>6.2500000058207661E-3</c:v>
              </c:pt>
              <c:pt idx="55">
                <c:v>6.3657407445134595E-3</c:v>
              </c:pt>
              <c:pt idx="56">
                <c:v>6.4814814832061529E-3</c:v>
              </c:pt>
              <c:pt idx="57">
                <c:v>6.5972222218988463E-3</c:v>
              </c:pt>
              <c:pt idx="58">
                <c:v>6.7129629678674974E-3</c:v>
              </c:pt>
              <c:pt idx="59">
                <c:v>6.8287037065601908E-3</c:v>
              </c:pt>
              <c:pt idx="60">
                <c:v>6.9444444452528842E-3</c:v>
              </c:pt>
              <c:pt idx="61">
                <c:v>7.0601851912215352E-3</c:v>
              </c:pt>
              <c:pt idx="62">
                <c:v>7.1759259299142286E-3</c:v>
              </c:pt>
              <c:pt idx="63">
                <c:v>7.291666668606922E-3</c:v>
              </c:pt>
              <c:pt idx="64">
                <c:v>7.4074074072996154E-3</c:v>
              </c:pt>
              <c:pt idx="65">
                <c:v>7.5231481532682665E-3</c:v>
              </c:pt>
              <c:pt idx="66">
                <c:v>7.6388888919609599E-3</c:v>
              </c:pt>
              <c:pt idx="67">
                <c:v>7.7546296306536533E-3</c:v>
              </c:pt>
              <c:pt idx="68">
                <c:v>7.8703703766223043E-3</c:v>
              </c:pt>
              <c:pt idx="69">
                <c:v>7.9861111153149977E-3</c:v>
              </c:pt>
              <c:pt idx="70">
                <c:v>8.1018518540076911E-3</c:v>
              </c:pt>
              <c:pt idx="71">
                <c:v>8.2175925927003846E-3</c:v>
              </c:pt>
              <c:pt idx="72">
                <c:v>8.3333333386690356E-3</c:v>
              </c:pt>
              <c:pt idx="73">
                <c:v>8.449074077361729E-3</c:v>
              </c:pt>
              <c:pt idx="74">
                <c:v>8.5648148160544224E-3</c:v>
              </c:pt>
              <c:pt idx="75">
                <c:v>8.6805555620230734E-3</c:v>
              </c:pt>
              <c:pt idx="76">
                <c:v>8.7962963007157668E-3</c:v>
              </c:pt>
              <c:pt idx="77">
                <c:v>8.9120370394084603E-3</c:v>
              </c:pt>
              <c:pt idx="78">
                <c:v>9.0277777781011537E-3</c:v>
              </c:pt>
              <c:pt idx="79">
                <c:v>9.1435185240698047E-3</c:v>
              </c:pt>
              <c:pt idx="80">
                <c:v>9.2592592627624981E-3</c:v>
              </c:pt>
              <c:pt idx="81">
                <c:v>9.3750000014551915E-3</c:v>
              </c:pt>
              <c:pt idx="82">
                <c:v>9.4907407474238425E-3</c:v>
              </c:pt>
              <c:pt idx="83">
                <c:v>9.606481486116536E-3</c:v>
              </c:pt>
              <c:pt idx="84">
                <c:v>9.7222222248092294E-3</c:v>
              </c:pt>
              <c:pt idx="85">
                <c:v>9.8379629635019228E-3</c:v>
              </c:pt>
              <c:pt idx="86">
                <c:v>9.9537037094705738E-3</c:v>
              </c:pt>
              <c:pt idx="87">
                <c:v>1.0069444448163267E-2</c:v>
              </c:pt>
              <c:pt idx="88">
                <c:v>1.0185185186855961E-2</c:v>
              </c:pt>
              <c:pt idx="89">
                <c:v>1.0300925925548654E-2</c:v>
              </c:pt>
              <c:pt idx="90">
                <c:v>1.0416666671517305E-2</c:v>
              </c:pt>
              <c:pt idx="91">
                <c:v>1.0532407410209998E-2</c:v>
              </c:pt>
              <c:pt idx="92">
                <c:v>1.0648148148902692E-2</c:v>
              </c:pt>
              <c:pt idx="93">
                <c:v>1.0763888894871343E-2</c:v>
              </c:pt>
              <c:pt idx="94">
                <c:v>1.0879629633564036E-2</c:v>
              </c:pt>
              <c:pt idx="95">
                <c:v>1.099537037225673E-2</c:v>
              </c:pt>
              <c:pt idx="96">
                <c:v>1.1111111110949423E-2</c:v>
              </c:pt>
              <c:pt idx="97">
                <c:v>1.1226851856918074E-2</c:v>
              </c:pt>
              <c:pt idx="98">
                <c:v>1.1342592595610768E-2</c:v>
              </c:pt>
              <c:pt idx="99">
                <c:v>1.1458333334303461E-2</c:v>
              </c:pt>
              <c:pt idx="100">
                <c:v>1.1574074080272112E-2</c:v>
              </c:pt>
              <c:pt idx="101">
                <c:v>1.1689814818964805E-2</c:v>
              </c:pt>
              <c:pt idx="102">
                <c:v>1.1805555557657499E-2</c:v>
              </c:pt>
              <c:pt idx="103">
                <c:v>1.1921296296350192E-2</c:v>
              </c:pt>
              <c:pt idx="104">
                <c:v>1.2037037042318843E-2</c:v>
              </c:pt>
              <c:pt idx="105">
                <c:v>1.2152777781011537E-2</c:v>
              </c:pt>
              <c:pt idx="106">
                <c:v>1.226851851970423E-2</c:v>
              </c:pt>
              <c:pt idx="107">
                <c:v>1.2384259265672881E-2</c:v>
              </c:pt>
              <c:pt idx="108">
                <c:v>1.2500000004365575E-2</c:v>
              </c:pt>
              <c:pt idx="109">
                <c:v>1.2615740743058268E-2</c:v>
              </c:pt>
              <c:pt idx="110">
                <c:v>1.2731481481750961E-2</c:v>
              </c:pt>
              <c:pt idx="111">
                <c:v>1.2847222227719612E-2</c:v>
              </c:pt>
              <c:pt idx="112">
                <c:v>1.2962962966412306E-2</c:v>
              </c:pt>
              <c:pt idx="113">
                <c:v>1.3078703705104999E-2</c:v>
              </c:pt>
              <c:pt idx="114">
                <c:v>1.319444445107365E-2</c:v>
              </c:pt>
              <c:pt idx="115">
                <c:v>1.3310185189766344E-2</c:v>
              </c:pt>
              <c:pt idx="116">
                <c:v>1.3425925928459037E-2</c:v>
              </c:pt>
              <c:pt idx="117">
                <c:v>1.3541666667151731E-2</c:v>
              </c:pt>
              <c:pt idx="118">
                <c:v>1.3657407413120382E-2</c:v>
              </c:pt>
              <c:pt idx="119">
                <c:v>1.3773148151813075E-2</c:v>
              </c:pt>
              <c:pt idx="120">
                <c:v>1.3888888890505768E-2</c:v>
              </c:pt>
              <c:pt idx="121">
                <c:v>1.4004629629198462E-2</c:v>
              </c:pt>
              <c:pt idx="122">
                <c:v>1.4120370375167113E-2</c:v>
              </c:pt>
              <c:pt idx="123">
                <c:v>1.4236111113859806E-2</c:v>
              </c:pt>
              <c:pt idx="124">
                <c:v>1.43518518525525E-2</c:v>
              </c:pt>
              <c:pt idx="125">
                <c:v>1.4467592598521151E-2</c:v>
              </c:pt>
              <c:pt idx="126">
                <c:v>1.4583333337213844E-2</c:v>
              </c:pt>
              <c:pt idx="127">
                <c:v>1.4699074075906537E-2</c:v>
              </c:pt>
              <c:pt idx="128">
                <c:v>1.4814814814599231E-2</c:v>
              </c:pt>
              <c:pt idx="129">
                <c:v>1.4930555560567882E-2</c:v>
              </c:pt>
              <c:pt idx="130">
                <c:v>1.5046296299260575E-2</c:v>
              </c:pt>
              <c:pt idx="131">
                <c:v>1.5162037037953269E-2</c:v>
              </c:pt>
              <c:pt idx="132">
                <c:v>1.527777778392192E-2</c:v>
              </c:pt>
              <c:pt idx="133">
                <c:v>1.5393518522614613E-2</c:v>
              </c:pt>
              <c:pt idx="134">
                <c:v>1.5509259261307307E-2</c:v>
              </c:pt>
              <c:pt idx="135">
                <c:v>1.5625E-2</c:v>
              </c:pt>
              <c:pt idx="136">
                <c:v>1.5740740745968651E-2</c:v>
              </c:pt>
              <c:pt idx="137">
                <c:v>1.5856481484661344E-2</c:v>
              </c:pt>
              <c:pt idx="138">
                <c:v>1.5972222223354038E-2</c:v>
              </c:pt>
              <c:pt idx="139">
                <c:v>1.6087962969322689E-2</c:v>
              </c:pt>
              <c:pt idx="140">
                <c:v>1.6203703708015382E-2</c:v>
              </c:pt>
              <c:pt idx="141">
                <c:v>1.6319444446708076E-2</c:v>
              </c:pt>
              <c:pt idx="142">
                <c:v>1.6435185185400769E-2</c:v>
              </c:pt>
              <c:pt idx="143">
                <c:v>1.655092593136942E-2</c:v>
              </c:pt>
              <c:pt idx="144">
                <c:v>1.6666666670062114E-2</c:v>
              </c:pt>
              <c:pt idx="145">
                <c:v>1.6782407408754807E-2</c:v>
              </c:pt>
              <c:pt idx="146">
                <c:v>1.6898148154723458E-2</c:v>
              </c:pt>
              <c:pt idx="147">
                <c:v>1.7013888893416151E-2</c:v>
              </c:pt>
              <c:pt idx="148">
                <c:v>1.7129629632108845E-2</c:v>
              </c:pt>
              <c:pt idx="149">
                <c:v>1.7245370370801538E-2</c:v>
              </c:pt>
              <c:pt idx="150">
                <c:v>1.7361111116770189E-2</c:v>
              </c:pt>
              <c:pt idx="151">
                <c:v>1.7476851855462883E-2</c:v>
              </c:pt>
              <c:pt idx="152">
                <c:v>1.7592592594155576E-2</c:v>
              </c:pt>
              <c:pt idx="153">
                <c:v>1.7708333332848269E-2</c:v>
              </c:pt>
              <c:pt idx="154">
                <c:v>1.7824074078816921E-2</c:v>
              </c:pt>
              <c:pt idx="155">
                <c:v>1.7939814817509614E-2</c:v>
              </c:pt>
              <c:pt idx="156">
                <c:v>1.8055555556202307E-2</c:v>
              </c:pt>
              <c:pt idx="157">
                <c:v>1.8171296302170958E-2</c:v>
              </c:pt>
              <c:pt idx="158">
                <c:v>1.8287037040863652E-2</c:v>
              </c:pt>
              <c:pt idx="159">
                <c:v>1.8402777779556345E-2</c:v>
              </c:pt>
              <c:pt idx="160">
                <c:v>1.8518518518249039E-2</c:v>
              </c:pt>
              <c:pt idx="161">
                <c:v>1.863425926421769E-2</c:v>
              </c:pt>
              <c:pt idx="162">
                <c:v>1.8750000002910383E-2</c:v>
              </c:pt>
              <c:pt idx="163">
                <c:v>1.8865740741603076E-2</c:v>
              </c:pt>
              <c:pt idx="164">
                <c:v>1.8981481487571727E-2</c:v>
              </c:pt>
              <c:pt idx="165">
                <c:v>1.9097222226264421E-2</c:v>
              </c:pt>
              <c:pt idx="166">
                <c:v>1.9212962964957114E-2</c:v>
              </c:pt>
              <c:pt idx="167">
                <c:v>1.9328703703649808E-2</c:v>
              </c:pt>
              <c:pt idx="168">
                <c:v>1.9444444449618459E-2</c:v>
              </c:pt>
              <c:pt idx="169">
                <c:v>1.9560185188311152E-2</c:v>
              </c:pt>
              <c:pt idx="170">
                <c:v>1.9675925927003846E-2</c:v>
              </c:pt>
              <c:pt idx="171">
                <c:v>1.9791666672972497E-2</c:v>
              </c:pt>
              <c:pt idx="172">
                <c:v>1.990740741166519E-2</c:v>
              </c:pt>
              <c:pt idx="173">
                <c:v>2.0023148150357883E-2</c:v>
              </c:pt>
              <c:pt idx="174">
                <c:v>2.0138888889050577E-2</c:v>
              </c:pt>
              <c:pt idx="175">
                <c:v>2.0254629635019228E-2</c:v>
              </c:pt>
              <c:pt idx="176">
                <c:v>2.0370370373711921E-2</c:v>
              </c:pt>
              <c:pt idx="177">
                <c:v>2.0486111112404615E-2</c:v>
              </c:pt>
              <c:pt idx="178">
                <c:v>2.0601851858373266E-2</c:v>
              </c:pt>
              <c:pt idx="179">
                <c:v>2.0717592597065959E-2</c:v>
              </c:pt>
              <c:pt idx="180">
                <c:v>2.0833333335758653E-2</c:v>
              </c:pt>
              <c:pt idx="181">
                <c:v>2.0949074074451346E-2</c:v>
              </c:pt>
              <c:pt idx="182">
                <c:v>2.1064814820419997E-2</c:v>
              </c:pt>
              <c:pt idx="183">
                <c:v>2.118055555911269E-2</c:v>
              </c:pt>
              <c:pt idx="184">
                <c:v>2.1296296297805384E-2</c:v>
              </c:pt>
              <c:pt idx="185">
                <c:v>2.1412037043774035E-2</c:v>
              </c:pt>
              <c:pt idx="186">
                <c:v>2.1527777782466728E-2</c:v>
              </c:pt>
              <c:pt idx="187">
                <c:v>2.1643518521159422E-2</c:v>
              </c:pt>
              <c:pt idx="188">
                <c:v>2.1759259259852115E-2</c:v>
              </c:pt>
              <c:pt idx="189">
                <c:v>2.1875000005820766E-2</c:v>
              </c:pt>
              <c:pt idx="190">
                <c:v>2.199074074451346E-2</c:v>
              </c:pt>
              <c:pt idx="191">
                <c:v>2.2106481483206153E-2</c:v>
              </c:pt>
              <c:pt idx="192">
                <c:v>2.2222222221898846E-2</c:v>
              </c:pt>
              <c:pt idx="193">
                <c:v>2.2337962967867497E-2</c:v>
              </c:pt>
              <c:pt idx="194">
                <c:v>2.2453703706560191E-2</c:v>
              </c:pt>
              <c:pt idx="195">
                <c:v>2.2569444445252884E-2</c:v>
              </c:pt>
              <c:pt idx="196">
                <c:v>2.2685185191221535E-2</c:v>
              </c:pt>
              <c:pt idx="197">
                <c:v>2.2800925929914229E-2</c:v>
              </c:pt>
              <c:pt idx="198">
                <c:v>2.2916666668606922E-2</c:v>
              </c:pt>
              <c:pt idx="199">
                <c:v>2.3032407407299615E-2</c:v>
              </c:pt>
              <c:pt idx="200">
                <c:v>2.3148148153268266E-2</c:v>
              </c:pt>
              <c:pt idx="201">
                <c:v>2.326388889196096E-2</c:v>
              </c:pt>
              <c:pt idx="202">
                <c:v>2.3344907407590654E-2</c:v>
              </c:pt>
            </c:numLit>
          </c:xVal>
          <c:yVal>
            <c:numLit>
              <c:formatCode>General</c:formatCode>
              <c:ptCount val="203"/>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numLit>
          </c:yVal>
          <c:smooth val="0"/>
        </c:ser>
        <c:ser>
          <c:idx val="1"/>
          <c:order val="1"/>
          <c:tx>
            <c:v>Kp = 0.1</c:v>
          </c:tx>
          <c:spPr>
            <a:ln>
              <a:noFill/>
            </a:ln>
          </c:spPr>
          <c:marker>
            <c:symbol val="circle"/>
            <c:size val="5"/>
          </c:marker>
          <c:xVal>
            <c:numLit>
              <c:formatCode>General</c:formatCode>
              <c:ptCount val="203"/>
              <c:pt idx="0">
                <c:v>0</c:v>
              </c:pt>
              <c:pt idx="1">
                <c:v>1.1574074596865103E-4</c:v>
              </c:pt>
              <c:pt idx="2">
                <c:v>2.3148148466134444E-4</c:v>
              </c:pt>
              <c:pt idx="3">
                <c:v>3.4722222335403785E-4</c:v>
              </c:pt>
              <c:pt idx="4">
                <c:v>4.6296296932268888E-4</c:v>
              </c:pt>
              <c:pt idx="5">
                <c:v>5.7870370801538229E-4</c:v>
              </c:pt>
              <c:pt idx="6">
                <c:v>6.944444467080757E-4</c:v>
              </c:pt>
              <c:pt idx="7">
                <c:v>8.1018518540076911E-4</c:v>
              </c:pt>
              <c:pt idx="8">
                <c:v>9.2592593136942014E-4</c:v>
              </c:pt>
              <c:pt idx="9">
                <c:v>1.0416666700621136E-3</c:v>
              </c:pt>
              <c:pt idx="10">
                <c:v>1.157407408754807E-3</c:v>
              </c:pt>
              <c:pt idx="11">
                <c:v>1.273148154723458E-3</c:v>
              </c:pt>
              <c:pt idx="12">
                <c:v>1.3888888934161514E-3</c:v>
              </c:pt>
              <c:pt idx="13">
                <c:v>1.5046296321088448E-3</c:v>
              </c:pt>
              <c:pt idx="14">
                <c:v>1.6203703708015382E-3</c:v>
              </c:pt>
              <c:pt idx="15">
                <c:v>1.7361111167701893E-3</c:v>
              </c:pt>
              <c:pt idx="16">
                <c:v>1.8518518554628827E-3</c:v>
              </c:pt>
              <c:pt idx="17">
                <c:v>1.9675925941555761E-3</c:v>
              </c:pt>
              <c:pt idx="18">
                <c:v>2.0833333328482695E-3</c:v>
              </c:pt>
              <c:pt idx="19">
                <c:v>2.1990740788169205E-3</c:v>
              </c:pt>
              <c:pt idx="20">
                <c:v>2.3148148175096139E-3</c:v>
              </c:pt>
              <c:pt idx="21">
                <c:v>2.4305555562023073E-3</c:v>
              </c:pt>
              <c:pt idx="22">
                <c:v>2.5462963021709584E-3</c:v>
              </c:pt>
              <c:pt idx="23">
                <c:v>2.6620370408636518E-3</c:v>
              </c:pt>
              <c:pt idx="24">
                <c:v>2.7777777795563452E-3</c:v>
              </c:pt>
              <c:pt idx="25">
                <c:v>2.8935185182490386E-3</c:v>
              </c:pt>
              <c:pt idx="26">
                <c:v>3.0092592642176896E-3</c:v>
              </c:pt>
              <c:pt idx="27">
                <c:v>3.125000002910383E-3</c:v>
              </c:pt>
              <c:pt idx="28">
                <c:v>3.2407407416030765E-3</c:v>
              </c:pt>
              <c:pt idx="29">
                <c:v>3.3564814875717275E-3</c:v>
              </c:pt>
              <c:pt idx="30">
                <c:v>3.4722222262644209E-3</c:v>
              </c:pt>
              <c:pt idx="31">
                <c:v>3.5879629649571143E-3</c:v>
              </c:pt>
              <c:pt idx="32">
                <c:v>3.7037037036498077E-3</c:v>
              </c:pt>
              <c:pt idx="33">
                <c:v>3.8194444496184587E-3</c:v>
              </c:pt>
              <c:pt idx="34">
                <c:v>3.9351851883111522E-3</c:v>
              </c:pt>
              <c:pt idx="35">
                <c:v>4.0509259270038456E-3</c:v>
              </c:pt>
              <c:pt idx="36">
                <c:v>4.1666666729724966E-3</c:v>
              </c:pt>
              <c:pt idx="37">
                <c:v>4.28240741166519E-3</c:v>
              </c:pt>
              <c:pt idx="38">
                <c:v>4.3981481503578834E-3</c:v>
              </c:pt>
              <c:pt idx="39">
                <c:v>4.5138888890505768E-3</c:v>
              </c:pt>
              <c:pt idx="40">
                <c:v>4.6296296350192279E-3</c:v>
              </c:pt>
              <c:pt idx="41">
                <c:v>4.7453703737119213E-3</c:v>
              </c:pt>
              <c:pt idx="42">
                <c:v>4.8611111124046147E-3</c:v>
              </c:pt>
              <c:pt idx="43">
                <c:v>4.9768518583732657E-3</c:v>
              </c:pt>
              <c:pt idx="44">
                <c:v>5.0925925970659591E-3</c:v>
              </c:pt>
              <c:pt idx="45">
                <c:v>5.2083333357586525E-3</c:v>
              </c:pt>
              <c:pt idx="46">
                <c:v>5.324074074451346E-3</c:v>
              </c:pt>
              <c:pt idx="47">
                <c:v>5.439814820419997E-3</c:v>
              </c:pt>
              <c:pt idx="48">
                <c:v>5.5555555591126904E-3</c:v>
              </c:pt>
              <c:pt idx="49">
                <c:v>5.6712962978053838E-3</c:v>
              </c:pt>
              <c:pt idx="50">
                <c:v>5.7870370437740348E-3</c:v>
              </c:pt>
              <c:pt idx="51">
                <c:v>5.9027777824667282E-3</c:v>
              </c:pt>
              <c:pt idx="52">
                <c:v>6.0185185211594217E-3</c:v>
              </c:pt>
              <c:pt idx="53">
                <c:v>6.1342592598521151E-3</c:v>
              </c:pt>
              <c:pt idx="54">
                <c:v>6.2500000058207661E-3</c:v>
              </c:pt>
              <c:pt idx="55">
                <c:v>6.3657407445134595E-3</c:v>
              </c:pt>
              <c:pt idx="56">
                <c:v>6.4814814832061529E-3</c:v>
              </c:pt>
              <c:pt idx="57">
                <c:v>6.5972222218988463E-3</c:v>
              </c:pt>
              <c:pt idx="58">
                <c:v>6.7129629678674974E-3</c:v>
              </c:pt>
              <c:pt idx="59">
                <c:v>6.8287037065601908E-3</c:v>
              </c:pt>
              <c:pt idx="60">
                <c:v>6.9444444452528842E-3</c:v>
              </c:pt>
              <c:pt idx="61">
                <c:v>7.0601851912215352E-3</c:v>
              </c:pt>
              <c:pt idx="62">
                <c:v>7.1759259299142286E-3</c:v>
              </c:pt>
              <c:pt idx="63">
                <c:v>7.291666668606922E-3</c:v>
              </c:pt>
              <c:pt idx="64">
                <c:v>7.4074074072996154E-3</c:v>
              </c:pt>
              <c:pt idx="65">
                <c:v>7.5231481532682665E-3</c:v>
              </c:pt>
              <c:pt idx="66">
                <c:v>7.6388888919609599E-3</c:v>
              </c:pt>
              <c:pt idx="67">
                <c:v>7.7546296306536533E-3</c:v>
              </c:pt>
              <c:pt idx="68">
                <c:v>7.8703703766223043E-3</c:v>
              </c:pt>
              <c:pt idx="69">
                <c:v>7.9861111153149977E-3</c:v>
              </c:pt>
              <c:pt idx="70">
                <c:v>8.1018518540076911E-3</c:v>
              </c:pt>
              <c:pt idx="71">
                <c:v>8.2175925927003846E-3</c:v>
              </c:pt>
              <c:pt idx="72">
                <c:v>8.3333333386690356E-3</c:v>
              </c:pt>
              <c:pt idx="73">
                <c:v>8.449074077361729E-3</c:v>
              </c:pt>
              <c:pt idx="74">
                <c:v>8.5648148160544224E-3</c:v>
              </c:pt>
              <c:pt idx="75">
                <c:v>8.6805555620230734E-3</c:v>
              </c:pt>
              <c:pt idx="76">
                <c:v>8.7962963007157668E-3</c:v>
              </c:pt>
              <c:pt idx="77">
                <c:v>8.9120370394084603E-3</c:v>
              </c:pt>
              <c:pt idx="78">
                <c:v>9.0277777781011537E-3</c:v>
              </c:pt>
              <c:pt idx="79">
                <c:v>9.1435185240698047E-3</c:v>
              </c:pt>
              <c:pt idx="80">
                <c:v>9.2592592627624981E-3</c:v>
              </c:pt>
              <c:pt idx="81">
                <c:v>9.3750000014551915E-3</c:v>
              </c:pt>
              <c:pt idx="82">
                <c:v>9.4907407474238425E-3</c:v>
              </c:pt>
              <c:pt idx="83">
                <c:v>9.606481486116536E-3</c:v>
              </c:pt>
              <c:pt idx="84">
                <c:v>9.7222222248092294E-3</c:v>
              </c:pt>
              <c:pt idx="85">
                <c:v>9.8379629635019228E-3</c:v>
              </c:pt>
              <c:pt idx="86">
                <c:v>9.9537037094705738E-3</c:v>
              </c:pt>
              <c:pt idx="87">
                <c:v>1.0069444448163267E-2</c:v>
              </c:pt>
              <c:pt idx="88">
                <c:v>1.0185185186855961E-2</c:v>
              </c:pt>
              <c:pt idx="89">
                <c:v>1.0300925925548654E-2</c:v>
              </c:pt>
              <c:pt idx="90">
                <c:v>1.0416666671517305E-2</c:v>
              </c:pt>
              <c:pt idx="91">
                <c:v>1.0532407410209998E-2</c:v>
              </c:pt>
              <c:pt idx="92">
                <c:v>1.0648148148902692E-2</c:v>
              </c:pt>
              <c:pt idx="93">
                <c:v>1.0763888894871343E-2</c:v>
              </c:pt>
              <c:pt idx="94">
                <c:v>1.0879629633564036E-2</c:v>
              </c:pt>
              <c:pt idx="95">
                <c:v>1.099537037225673E-2</c:v>
              </c:pt>
              <c:pt idx="96">
                <c:v>1.1111111110949423E-2</c:v>
              </c:pt>
              <c:pt idx="97">
                <c:v>1.1226851856918074E-2</c:v>
              </c:pt>
              <c:pt idx="98">
                <c:v>1.1342592595610768E-2</c:v>
              </c:pt>
              <c:pt idx="99">
                <c:v>1.1458333334303461E-2</c:v>
              </c:pt>
              <c:pt idx="100">
                <c:v>1.1574074080272112E-2</c:v>
              </c:pt>
              <c:pt idx="101">
                <c:v>1.1689814818964805E-2</c:v>
              </c:pt>
              <c:pt idx="102">
                <c:v>1.1805555557657499E-2</c:v>
              </c:pt>
              <c:pt idx="103">
                <c:v>1.1921296296350192E-2</c:v>
              </c:pt>
              <c:pt idx="104">
                <c:v>1.2037037042318843E-2</c:v>
              </c:pt>
              <c:pt idx="105">
                <c:v>1.2152777781011537E-2</c:v>
              </c:pt>
              <c:pt idx="106">
                <c:v>1.226851851970423E-2</c:v>
              </c:pt>
              <c:pt idx="107">
                <c:v>1.2384259265672881E-2</c:v>
              </c:pt>
              <c:pt idx="108">
                <c:v>1.2500000004365575E-2</c:v>
              </c:pt>
              <c:pt idx="109">
                <c:v>1.2615740743058268E-2</c:v>
              </c:pt>
              <c:pt idx="110">
                <c:v>1.2731481481750961E-2</c:v>
              </c:pt>
              <c:pt idx="111">
                <c:v>1.2847222227719612E-2</c:v>
              </c:pt>
              <c:pt idx="112">
                <c:v>1.2962962966412306E-2</c:v>
              </c:pt>
              <c:pt idx="113">
                <c:v>1.3078703705104999E-2</c:v>
              </c:pt>
              <c:pt idx="114">
                <c:v>1.319444445107365E-2</c:v>
              </c:pt>
              <c:pt idx="115">
                <c:v>1.3310185189766344E-2</c:v>
              </c:pt>
              <c:pt idx="116">
                <c:v>1.3425925928459037E-2</c:v>
              </c:pt>
              <c:pt idx="117">
                <c:v>1.3541666667151731E-2</c:v>
              </c:pt>
              <c:pt idx="118">
                <c:v>1.3657407413120382E-2</c:v>
              </c:pt>
              <c:pt idx="119">
                <c:v>1.3773148151813075E-2</c:v>
              </c:pt>
              <c:pt idx="120">
                <c:v>1.3888888890505768E-2</c:v>
              </c:pt>
              <c:pt idx="121">
                <c:v>1.4004629629198462E-2</c:v>
              </c:pt>
              <c:pt idx="122">
                <c:v>1.4120370375167113E-2</c:v>
              </c:pt>
              <c:pt idx="123">
                <c:v>1.4236111113859806E-2</c:v>
              </c:pt>
              <c:pt idx="124">
                <c:v>1.43518518525525E-2</c:v>
              </c:pt>
              <c:pt idx="125">
                <c:v>1.4467592598521151E-2</c:v>
              </c:pt>
              <c:pt idx="126">
                <c:v>1.4583333337213844E-2</c:v>
              </c:pt>
              <c:pt idx="127">
                <c:v>1.4699074075906537E-2</c:v>
              </c:pt>
              <c:pt idx="128">
                <c:v>1.4814814814599231E-2</c:v>
              </c:pt>
              <c:pt idx="129">
                <c:v>1.4930555560567882E-2</c:v>
              </c:pt>
              <c:pt idx="130">
                <c:v>1.5046296299260575E-2</c:v>
              </c:pt>
              <c:pt idx="131">
                <c:v>1.5162037037953269E-2</c:v>
              </c:pt>
              <c:pt idx="132">
                <c:v>1.527777778392192E-2</c:v>
              </c:pt>
              <c:pt idx="133">
                <c:v>1.5393518522614613E-2</c:v>
              </c:pt>
              <c:pt idx="134">
                <c:v>1.5509259261307307E-2</c:v>
              </c:pt>
              <c:pt idx="135">
                <c:v>1.5625E-2</c:v>
              </c:pt>
              <c:pt idx="136">
                <c:v>1.5740740745968651E-2</c:v>
              </c:pt>
              <c:pt idx="137">
                <c:v>1.5856481484661344E-2</c:v>
              </c:pt>
              <c:pt idx="138">
                <c:v>1.5972222223354038E-2</c:v>
              </c:pt>
              <c:pt idx="139">
                <c:v>1.6087962969322689E-2</c:v>
              </c:pt>
              <c:pt idx="140">
                <c:v>1.6203703708015382E-2</c:v>
              </c:pt>
              <c:pt idx="141">
                <c:v>1.6319444446708076E-2</c:v>
              </c:pt>
              <c:pt idx="142">
                <c:v>1.6435185185400769E-2</c:v>
              </c:pt>
              <c:pt idx="143">
                <c:v>1.655092593136942E-2</c:v>
              </c:pt>
              <c:pt idx="144">
                <c:v>1.6666666670062114E-2</c:v>
              </c:pt>
              <c:pt idx="145">
                <c:v>1.6782407408754807E-2</c:v>
              </c:pt>
              <c:pt idx="146">
                <c:v>1.6898148154723458E-2</c:v>
              </c:pt>
              <c:pt idx="147">
                <c:v>1.7013888893416151E-2</c:v>
              </c:pt>
              <c:pt idx="148">
                <c:v>1.7129629632108845E-2</c:v>
              </c:pt>
              <c:pt idx="149">
                <c:v>1.7245370370801538E-2</c:v>
              </c:pt>
              <c:pt idx="150">
                <c:v>1.7361111116770189E-2</c:v>
              </c:pt>
              <c:pt idx="151">
                <c:v>1.7476851855462883E-2</c:v>
              </c:pt>
              <c:pt idx="152">
                <c:v>1.7592592594155576E-2</c:v>
              </c:pt>
              <c:pt idx="153">
                <c:v>1.7708333332848269E-2</c:v>
              </c:pt>
              <c:pt idx="154">
                <c:v>1.7824074078816921E-2</c:v>
              </c:pt>
              <c:pt idx="155">
                <c:v>1.7939814817509614E-2</c:v>
              </c:pt>
              <c:pt idx="156">
                <c:v>1.8055555556202307E-2</c:v>
              </c:pt>
              <c:pt idx="157">
                <c:v>1.8171296302170958E-2</c:v>
              </c:pt>
              <c:pt idx="158">
                <c:v>1.8287037040863652E-2</c:v>
              </c:pt>
              <c:pt idx="159">
                <c:v>1.8402777779556345E-2</c:v>
              </c:pt>
              <c:pt idx="160">
                <c:v>1.8518518518249039E-2</c:v>
              </c:pt>
              <c:pt idx="161">
                <c:v>1.863425926421769E-2</c:v>
              </c:pt>
              <c:pt idx="162">
                <c:v>1.8750000002910383E-2</c:v>
              </c:pt>
              <c:pt idx="163">
                <c:v>1.8865740741603076E-2</c:v>
              </c:pt>
              <c:pt idx="164">
                <c:v>1.8981481487571727E-2</c:v>
              </c:pt>
              <c:pt idx="165">
                <c:v>1.9097222226264421E-2</c:v>
              </c:pt>
              <c:pt idx="166">
                <c:v>1.9212962964957114E-2</c:v>
              </c:pt>
              <c:pt idx="167">
                <c:v>1.9328703703649808E-2</c:v>
              </c:pt>
              <c:pt idx="168">
                <c:v>1.9444444449618459E-2</c:v>
              </c:pt>
              <c:pt idx="169">
                <c:v>1.9560185188311152E-2</c:v>
              </c:pt>
              <c:pt idx="170">
                <c:v>1.9675925927003846E-2</c:v>
              </c:pt>
              <c:pt idx="171">
                <c:v>1.9791666672972497E-2</c:v>
              </c:pt>
              <c:pt idx="172">
                <c:v>1.990740741166519E-2</c:v>
              </c:pt>
              <c:pt idx="173">
                <c:v>2.0023148150357883E-2</c:v>
              </c:pt>
              <c:pt idx="174">
                <c:v>2.0138888889050577E-2</c:v>
              </c:pt>
              <c:pt idx="175">
                <c:v>2.0254629635019228E-2</c:v>
              </c:pt>
              <c:pt idx="176">
                <c:v>2.0370370373711921E-2</c:v>
              </c:pt>
              <c:pt idx="177">
                <c:v>2.0486111112404615E-2</c:v>
              </c:pt>
              <c:pt idx="178">
                <c:v>2.0601851858373266E-2</c:v>
              </c:pt>
              <c:pt idx="179">
                <c:v>2.0717592597065959E-2</c:v>
              </c:pt>
              <c:pt idx="180">
                <c:v>2.0833333335758653E-2</c:v>
              </c:pt>
              <c:pt idx="181">
                <c:v>2.0949074074451346E-2</c:v>
              </c:pt>
              <c:pt idx="182">
                <c:v>2.1064814820419997E-2</c:v>
              </c:pt>
              <c:pt idx="183">
                <c:v>2.118055555911269E-2</c:v>
              </c:pt>
              <c:pt idx="184">
                <c:v>2.1296296297805384E-2</c:v>
              </c:pt>
              <c:pt idx="185">
                <c:v>2.1412037043774035E-2</c:v>
              </c:pt>
              <c:pt idx="186">
                <c:v>2.1527777782466728E-2</c:v>
              </c:pt>
              <c:pt idx="187">
                <c:v>2.1643518521159422E-2</c:v>
              </c:pt>
              <c:pt idx="188">
                <c:v>2.1759259259852115E-2</c:v>
              </c:pt>
              <c:pt idx="189">
                <c:v>2.1875000005820766E-2</c:v>
              </c:pt>
              <c:pt idx="190">
                <c:v>2.199074074451346E-2</c:v>
              </c:pt>
              <c:pt idx="191">
                <c:v>2.2106481483206153E-2</c:v>
              </c:pt>
              <c:pt idx="192">
                <c:v>2.2222222221898846E-2</c:v>
              </c:pt>
              <c:pt idx="193">
                <c:v>2.2337962967867497E-2</c:v>
              </c:pt>
              <c:pt idx="194">
                <c:v>2.2453703706560191E-2</c:v>
              </c:pt>
              <c:pt idx="195">
                <c:v>2.2569444445252884E-2</c:v>
              </c:pt>
              <c:pt idx="196">
                <c:v>2.2685185191221535E-2</c:v>
              </c:pt>
              <c:pt idx="197">
                <c:v>2.2800925929914229E-2</c:v>
              </c:pt>
              <c:pt idx="198">
                <c:v>2.2916666668606922E-2</c:v>
              </c:pt>
              <c:pt idx="199">
                <c:v>2.3032407407299615E-2</c:v>
              </c:pt>
              <c:pt idx="200">
                <c:v>2.3148148153268266E-2</c:v>
              </c:pt>
              <c:pt idx="201">
                <c:v>2.326388889196096E-2</c:v>
              </c:pt>
              <c:pt idx="202">
                <c:v>2.3344907407590654E-2</c:v>
              </c:pt>
            </c:numLit>
          </c:xVal>
          <c:yVal>
            <c:numLit>
              <c:formatCode>General</c:formatCode>
              <c:ptCount val="203"/>
              <c:pt idx="0">
                <c:v>2.16</c:v>
              </c:pt>
              <c:pt idx="1">
                <c:v>2.25</c:v>
              </c:pt>
              <c:pt idx="2">
                <c:v>2.33</c:v>
              </c:pt>
              <c:pt idx="3">
                <c:v>2.4</c:v>
              </c:pt>
              <c:pt idx="4">
                <c:v>2.4700000000000002</c:v>
              </c:pt>
              <c:pt idx="5">
                <c:v>2.5299999999999998</c:v>
              </c:pt>
              <c:pt idx="6">
                <c:v>2.59</c:v>
              </c:pt>
              <c:pt idx="7">
                <c:v>2.64</c:v>
              </c:pt>
              <c:pt idx="8">
                <c:v>2.69</c:v>
              </c:pt>
              <c:pt idx="9">
                <c:v>2.74</c:v>
              </c:pt>
              <c:pt idx="10">
                <c:v>2.78</c:v>
              </c:pt>
              <c:pt idx="11">
                <c:v>2.82</c:v>
              </c:pt>
              <c:pt idx="12">
                <c:v>2.86</c:v>
              </c:pt>
              <c:pt idx="13">
                <c:v>2.89</c:v>
              </c:pt>
              <c:pt idx="14">
                <c:v>2.92</c:v>
              </c:pt>
              <c:pt idx="15">
                <c:v>2.95</c:v>
              </c:pt>
              <c:pt idx="16">
                <c:v>2.98</c:v>
              </c:pt>
              <c:pt idx="17">
                <c:v>3.01</c:v>
              </c:pt>
              <c:pt idx="18">
                <c:v>3.03</c:v>
              </c:pt>
              <c:pt idx="19">
                <c:v>3.05</c:v>
              </c:pt>
              <c:pt idx="20">
                <c:v>3.08</c:v>
              </c:pt>
              <c:pt idx="21">
                <c:v>3.1</c:v>
              </c:pt>
              <c:pt idx="22">
                <c:v>3.12</c:v>
              </c:pt>
              <c:pt idx="23">
                <c:v>3.14</c:v>
              </c:pt>
              <c:pt idx="24">
                <c:v>3.15</c:v>
              </c:pt>
              <c:pt idx="25">
                <c:v>3.17</c:v>
              </c:pt>
              <c:pt idx="26">
                <c:v>3.19</c:v>
              </c:pt>
              <c:pt idx="27">
                <c:v>3.2</c:v>
              </c:pt>
              <c:pt idx="28">
                <c:v>3.22</c:v>
              </c:pt>
              <c:pt idx="29">
                <c:v>3.23</c:v>
              </c:pt>
              <c:pt idx="30">
                <c:v>3.24</c:v>
              </c:pt>
              <c:pt idx="31">
                <c:v>3.26</c:v>
              </c:pt>
              <c:pt idx="32">
                <c:v>3.27</c:v>
              </c:pt>
              <c:pt idx="33">
                <c:v>3.28</c:v>
              </c:pt>
              <c:pt idx="34">
                <c:v>3.3</c:v>
              </c:pt>
              <c:pt idx="35">
                <c:v>3.31</c:v>
              </c:pt>
              <c:pt idx="36">
                <c:v>3.32</c:v>
              </c:pt>
              <c:pt idx="37">
                <c:v>3.34</c:v>
              </c:pt>
              <c:pt idx="38">
                <c:v>3.35</c:v>
              </c:pt>
              <c:pt idx="39">
                <c:v>3.36</c:v>
              </c:pt>
              <c:pt idx="40">
                <c:v>3.37</c:v>
              </c:pt>
              <c:pt idx="41">
                <c:v>3.38</c:v>
              </c:pt>
              <c:pt idx="42">
                <c:v>3.39</c:v>
              </c:pt>
              <c:pt idx="43">
                <c:v>3.41</c:v>
              </c:pt>
              <c:pt idx="44">
                <c:v>3.42</c:v>
              </c:pt>
              <c:pt idx="45">
                <c:v>3.43</c:v>
              </c:pt>
              <c:pt idx="46">
                <c:v>3.44</c:v>
              </c:pt>
              <c:pt idx="47">
                <c:v>3.45</c:v>
              </c:pt>
              <c:pt idx="48">
                <c:v>3.46</c:v>
              </c:pt>
              <c:pt idx="49">
                <c:v>3.47</c:v>
              </c:pt>
              <c:pt idx="50">
                <c:v>3.48</c:v>
              </c:pt>
              <c:pt idx="51">
                <c:v>3.49</c:v>
              </c:pt>
              <c:pt idx="52">
                <c:v>3.5</c:v>
              </c:pt>
              <c:pt idx="53">
                <c:v>3.51</c:v>
              </c:pt>
              <c:pt idx="54">
                <c:v>3.52</c:v>
              </c:pt>
              <c:pt idx="55">
                <c:v>3.53</c:v>
              </c:pt>
              <c:pt idx="56">
                <c:v>3.55</c:v>
              </c:pt>
              <c:pt idx="57">
                <c:v>3.56</c:v>
              </c:pt>
              <c:pt idx="58">
                <c:v>3.57</c:v>
              </c:pt>
              <c:pt idx="59">
                <c:v>3.58</c:v>
              </c:pt>
              <c:pt idx="60">
                <c:v>3.6</c:v>
              </c:pt>
              <c:pt idx="61">
                <c:v>3.6</c:v>
              </c:pt>
              <c:pt idx="62">
                <c:v>3.62</c:v>
              </c:pt>
              <c:pt idx="63">
                <c:v>3.63</c:v>
              </c:pt>
              <c:pt idx="64">
                <c:v>3.64</c:v>
              </c:pt>
              <c:pt idx="65">
                <c:v>3.66</c:v>
              </c:pt>
              <c:pt idx="66">
                <c:v>3.67</c:v>
              </c:pt>
              <c:pt idx="67">
                <c:v>3.69</c:v>
              </c:pt>
              <c:pt idx="68">
                <c:v>3.7</c:v>
              </c:pt>
              <c:pt idx="69">
                <c:v>3.72</c:v>
              </c:pt>
              <c:pt idx="70">
                <c:v>3.73</c:v>
              </c:pt>
              <c:pt idx="71">
                <c:v>3.75</c:v>
              </c:pt>
              <c:pt idx="72">
                <c:v>3.76</c:v>
              </c:pt>
              <c:pt idx="73">
                <c:v>3.78</c:v>
              </c:pt>
              <c:pt idx="74">
                <c:v>3.79</c:v>
              </c:pt>
              <c:pt idx="75">
                <c:v>3.8</c:v>
              </c:pt>
              <c:pt idx="76">
                <c:v>3.81</c:v>
              </c:pt>
              <c:pt idx="77">
                <c:v>3.82</c:v>
              </c:pt>
              <c:pt idx="78">
                <c:v>3.84</c:v>
              </c:pt>
              <c:pt idx="79">
                <c:v>3.85</c:v>
              </c:pt>
              <c:pt idx="80">
                <c:v>3.86</c:v>
              </c:pt>
              <c:pt idx="81">
                <c:v>3.86</c:v>
              </c:pt>
              <c:pt idx="82">
                <c:v>3.87</c:v>
              </c:pt>
              <c:pt idx="83">
                <c:v>3.88</c:v>
              </c:pt>
              <c:pt idx="84">
                <c:v>3.89</c:v>
              </c:pt>
              <c:pt idx="85">
                <c:v>3.9</c:v>
              </c:pt>
              <c:pt idx="86">
                <c:v>3.91</c:v>
              </c:pt>
              <c:pt idx="87">
                <c:v>3.91</c:v>
              </c:pt>
              <c:pt idx="88">
                <c:v>3.92</c:v>
              </c:pt>
              <c:pt idx="89">
                <c:v>3.92</c:v>
              </c:pt>
              <c:pt idx="90">
                <c:v>3.92</c:v>
              </c:pt>
              <c:pt idx="91">
                <c:v>3.93</c:v>
              </c:pt>
              <c:pt idx="92">
                <c:v>3.93</c:v>
              </c:pt>
              <c:pt idx="93">
                <c:v>3.94</c:v>
              </c:pt>
              <c:pt idx="94">
                <c:v>3.95</c:v>
              </c:pt>
              <c:pt idx="95">
                <c:v>3.95</c:v>
              </c:pt>
              <c:pt idx="96">
                <c:v>3.96</c:v>
              </c:pt>
              <c:pt idx="97">
                <c:v>3.96</c:v>
              </c:pt>
              <c:pt idx="98">
                <c:v>3.97</c:v>
              </c:pt>
              <c:pt idx="99">
                <c:v>3.97</c:v>
              </c:pt>
              <c:pt idx="100">
                <c:v>3.98</c:v>
              </c:pt>
              <c:pt idx="101">
                <c:v>3.98</c:v>
              </c:pt>
              <c:pt idx="102">
                <c:v>3.99</c:v>
              </c:pt>
              <c:pt idx="103">
                <c:v>4</c:v>
              </c:pt>
              <c:pt idx="104">
                <c:v>4</c:v>
              </c:pt>
              <c:pt idx="105">
                <c:v>4.01</c:v>
              </c:pt>
              <c:pt idx="106">
                <c:v>4.01</c:v>
              </c:pt>
              <c:pt idx="107">
                <c:v>4.0199999999999996</c:v>
              </c:pt>
              <c:pt idx="108">
                <c:v>4.0199999999999996</c:v>
              </c:pt>
              <c:pt idx="109">
                <c:v>4.03</c:v>
              </c:pt>
              <c:pt idx="110">
                <c:v>4.04</c:v>
              </c:pt>
              <c:pt idx="111">
                <c:v>4.04</c:v>
              </c:pt>
              <c:pt idx="112">
                <c:v>4.05</c:v>
              </c:pt>
              <c:pt idx="113">
                <c:v>4.05</c:v>
              </c:pt>
              <c:pt idx="114">
                <c:v>4.0599999999999996</c:v>
              </c:pt>
              <c:pt idx="115">
                <c:v>4.0599999999999996</c:v>
              </c:pt>
              <c:pt idx="116">
                <c:v>4.07</c:v>
              </c:pt>
              <c:pt idx="117">
                <c:v>4.07</c:v>
              </c:pt>
              <c:pt idx="118">
                <c:v>4.08</c:v>
              </c:pt>
              <c:pt idx="119">
                <c:v>4.08</c:v>
              </c:pt>
              <c:pt idx="120">
                <c:v>4.09</c:v>
              </c:pt>
              <c:pt idx="121">
                <c:v>4.0999999999999996</c:v>
              </c:pt>
              <c:pt idx="122">
                <c:v>4.0999999999999996</c:v>
              </c:pt>
              <c:pt idx="123">
                <c:v>4.0999999999999996</c:v>
              </c:pt>
              <c:pt idx="124">
                <c:v>4.1100000000000003</c:v>
              </c:pt>
              <c:pt idx="125">
                <c:v>4.12</c:v>
              </c:pt>
              <c:pt idx="126">
                <c:v>4.12</c:v>
              </c:pt>
              <c:pt idx="127">
                <c:v>4.13</c:v>
              </c:pt>
              <c:pt idx="128">
                <c:v>4.13</c:v>
              </c:pt>
              <c:pt idx="129">
                <c:v>4.13</c:v>
              </c:pt>
              <c:pt idx="130">
                <c:v>4.1399999999999997</c:v>
              </c:pt>
              <c:pt idx="131">
                <c:v>4.1399999999999997</c:v>
              </c:pt>
              <c:pt idx="132">
                <c:v>4.1500000000000004</c:v>
              </c:pt>
              <c:pt idx="133">
                <c:v>4.1500000000000004</c:v>
              </c:pt>
              <c:pt idx="134">
                <c:v>4.1500000000000004</c:v>
              </c:pt>
              <c:pt idx="135">
                <c:v>4.1500000000000004</c:v>
              </c:pt>
              <c:pt idx="136">
                <c:v>4.16</c:v>
              </c:pt>
              <c:pt idx="137">
                <c:v>4.16</c:v>
              </c:pt>
              <c:pt idx="138">
                <c:v>4.16</c:v>
              </c:pt>
              <c:pt idx="139">
                <c:v>4.17</c:v>
              </c:pt>
              <c:pt idx="140">
                <c:v>4.17</c:v>
              </c:pt>
              <c:pt idx="141">
                <c:v>4.17</c:v>
              </c:pt>
              <c:pt idx="142">
                <c:v>4.18</c:v>
              </c:pt>
              <c:pt idx="143">
                <c:v>4.18</c:v>
              </c:pt>
              <c:pt idx="144">
                <c:v>4.1900000000000004</c:v>
              </c:pt>
              <c:pt idx="145">
                <c:v>4.1900000000000004</c:v>
              </c:pt>
              <c:pt idx="146">
                <c:v>4.1900000000000004</c:v>
              </c:pt>
              <c:pt idx="147">
                <c:v>4.1900000000000004</c:v>
              </c:pt>
              <c:pt idx="148">
                <c:v>4.2</c:v>
              </c:pt>
              <c:pt idx="149">
                <c:v>4.2</c:v>
              </c:pt>
              <c:pt idx="150">
                <c:v>4.2</c:v>
              </c:pt>
              <c:pt idx="151">
                <c:v>4.21</c:v>
              </c:pt>
              <c:pt idx="152">
                <c:v>4.21</c:v>
              </c:pt>
              <c:pt idx="153">
                <c:v>4.22</c:v>
              </c:pt>
              <c:pt idx="154">
                <c:v>4.22</c:v>
              </c:pt>
              <c:pt idx="155">
                <c:v>4.22</c:v>
              </c:pt>
              <c:pt idx="156">
                <c:v>4.22</c:v>
              </c:pt>
              <c:pt idx="157">
                <c:v>4.2300000000000004</c:v>
              </c:pt>
              <c:pt idx="158">
                <c:v>4.2300000000000004</c:v>
              </c:pt>
              <c:pt idx="159">
                <c:v>4.2300000000000004</c:v>
              </c:pt>
              <c:pt idx="160">
                <c:v>4.24</c:v>
              </c:pt>
              <c:pt idx="161">
                <c:v>4.24</c:v>
              </c:pt>
              <c:pt idx="162">
                <c:v>4.24</c:v>
              </c:pt>
              <c:pt idx="163">
                <c:v>4.24</c:v>
              </c:pt>
              <c:pt idx="164">
                <c:v>4.25</c:v>
              </c:pt>
              <c:pt idx="165">
                <c:v>4.25</c:v>
              </c:pt>
              <c:pt idx="166">
                <c:v>4.25</c:v>
              </c:pt>
              <c:pt idx="167">
                <c:v>4.25</c:v>
              </c:pt>
              <c:pt idx="168">
                <c:v>4.25</c:v>
              </c:pt>
              <c:pt idx="169">
                <c:v>4.25</c:v>
              </c:pt>
              <c:pt idx="170">
                <c:v>4.26</c:v>
              </c:pt>
              <c:pt idx="171">
                <c:v>4.26</c:v>
              </c:pt>
              <c:pt idx="172">
                <c:v>4.26</c:v>
              </c:pt>
              <c:pt idx="173">
                <c:v>4.26</c:v>
              </c:pt>
              <c:pt idx="174">
                <c:v>4.26</c:v>
              </c:pt>
              <c:pt idx="175">
                <c:v>4.26</c:v>
              </c:pt>
              <c:pt idx="176">
                <c:v>4.2699999999999996</c:v>
              </c:pt>
              <c:pt idx="177">
                <c:v>4.2699999999999996</c:v>
              </c:pt>
              <c:pt idx="178">
                <c:v>4.2699999999999996</c:v>
              </c:pt>
              <c:pt idx="179">
                <c:v>4.2699999999999996</c:v>
              </c:pt>
              <c:pt idx="180">
                <c:v>4.2699999999999996</c:v>
              </c:pt>
              <c:pt idx="181">
                <c:v>4.28</c:v>
              </c:pt>
              <c:pt idx="182">
                <c:v>4.28</c:v>
              </c:pt>
              <c:pt idx="183">
                <c:v>4.28</c:v>
              </c:pt>
              <c:pt idx="184">
                <c:v>4.28</c:v>
              </c:pt>
              <c:pt idx="185">
                <c:v>4.28</c:v>
              </c:pt>
              <c:pt idx="186">
                <c:v>4.29</c:v>
              </c:pt>
              <c:pt idx="187">
                <c:v>4.29</c:v>
              </c:pt>
              <c:pt idx="188">
                <c:v>4.29</c:v>
              </c:pt>
              <c:pt idx="189">
                <c:v>4.29</c:v>
              </c:pt>
              <c:pt idx="190">
                <c:v>4.29</c:v>
              </c:pt>
              <c:pt idx="191">
                <c:v>4.3</c:v>
              </c:pt>
              <c:pt idx="192">
                <c:v>4.29</c:v>
              </c:pt>
              <c:pt idx="193">
                <c:v>4.3</c:v>
              </c:pt>
              <c:pt idx="194">
                <c:v>4.3</c:v>
              </c:pt>
              <c:pt idx="195">
                <c:v>4.3</c:v>
              </c:pt>
              <c:pt idx="196">
                <c:v>4.3</c:v>
              </c:pt>
              <c:pt idx="197">
                <c:v>4.3</c:v>
              </c:pt>
              <c:pt idx="198">
                <c:v>4.3099999999999996</c:v>
              </c:pt>
              <c:pt idx="199">
                <c:v>4.3099999999999996</c:v>
              </c:pt>
              <c:pt idx="200">
                <c:v>4.3099999999999996</c:v>
              </c:pt>
              <c:pt idx="201">
                <c:v>4.3099999999999996</c:v>
              </c:pt>
              <c:pt idx="202">
                <c:v>4.3099999999999996</c:v>
              </c:pt>
            </c:numLit>
          </c:yVal>
          <c:smooth val="0"/>
        </c:ser>
        <c:dLbls>
          <c:showLegendKey val="0"/>
          <c:showVal val="0"/>
          <c:showCatName val="0"/>
          <c:showSerName val="0"/>
          <c:showPercent val="0"/>
          <c:showBubbleSize val="0"/>
        </c:dLbls>
        <c:axId val="1098447631"/>
        <c:axId val="1098451375"/>
      </c:scatterChart>
      <c:valAx>
        <c:axId val="1098451375"/>
        <c:scaling>
          <c:orientation val="minMax"/>
          <c:min val="2"/>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Pressure (bar)</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98447631"/>
        <c:crosses val="autoZero"/>
        <c:crossBetween val="midCat"/>
      </c:valAx>
      <c:valAx>
        <c:axId val="1098447631"/>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a:t>
                </a:r>
              </a:p>
            </c:rich>
          </c:tx>
          <c:layout/>
          <c:overlay val="0"/>
          <c:spPr>
            <a:noFill/>
            <a:ln>
              <a:noFill/>
            </a:ln>
          </c:spPr>
        </c:title>
        <c:numFmt formatCode="[$-1000809]h&quot;:&quot;mm&quot;:&quot;ss&quot; &quot;AM/PM"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98451375"/>
        <c:crosses val="autoZero"/>
        <c:crossBetween val="midCat"/>
      </c:valAx>
      <c:spPr>
        <a:noFill/>
        <a:ln>
          <a:noFill/>
        </a:ln>
      </c:spPr>
    </c:plotArea>
    <c:legend>
      <c:legendPos val="r"/>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Kp = 0.5</a:t>
            </a:r>
          </a:p>
        </c:rich>
      </c:tx>
      <c:layout/>
      <c:overlay val="0"/>
      <c:spPr>
        <a:noFill/>
        <a:ln>
          <a:noFill/>
        </a:ln>
      </c:spPr>
    </c:title>
    <c:autoTitleDeleted val="0"/>
    <c:plotArea>
      <c:layout/>
      <c:scatterChart>
        <c:scatterStyle val="lineMarker"/>
        <c:varyColors val="0"/>
        <c:ser>
          <c:idx val="0"/>
          <c:order val="0"/>
          <c:tx>
            <c:v>Setpoint</c:v>
          </c:tx>
          <c:spPr>
            <a:ln>
              <a:noFill/>
            </a:ln>
          </c:spPr>
          <c:marker>
            <c:symbol val="circle"/>
            <c:size val="5"/>
          </c:marker>
          <c:xVal>
            <c:numLit>
              <c:formatCode>General</c:formatCode>
              <c:ptCount val="657"/>
              <c:pt idx="0">
                <c:v>0</c:v>
              </c:pt>
              <c:pt idx="1">
                <c:v>1.1574076779652387E-5</c:v>
              </c:pt>
              <c:pt idx="2">
                <c:v>2.3148153559304774E-5</c:v>
              </c:pt>
              <c:pt idx="3">
                <c:v>3.4722223062999547E-5</c:v>
              </c:pt>
              <c:pt idx="4">
                <c:v>4.6296299842651933E-5</c:v>
              </c:pt>
              <c:pt idx="5">
                <c:v>5.787037662230432E-5</c:v>
              </c:pt>
              <c:pt idx="6">
                <c:v>6.9444446125999093E-5</c:v>
              </c:pt>
              <c:pt idx="7">
                <c:v>8.101852290565148E-5</c:v>
              </c:pt>
              <c:pt idx="8">
                <c:v>9.2592592409346253E-5</c:v>
              </c:pt>
              <c:pt idx="9">
                <c:v>1.0416666918899864E-4</c:v>
              </c:pt>
              <c:pt idx="10">
                <c:v>1.1574074596865103E-4</c:v>
              </c:pt>
              <c:pt idx="11">
                <c:v>1.273148154723458E-4</c:v>
              </c:pt>
              <c:pt idx="12">
                <c:v>1.3888889225199819E-4</c:v>
              </c:pt>
              <c:pt idx="13">
                <c:v>1.5046296903165057E-4</c:v>
              </c:pt>
              <c:pt idx="14">
                <c:v>1.6203703853534535E-4</c:v>
              </c:pt>
              <c:pt idx="15">
                <c:v>1.7361111531499773E-4</c:v>
              </c:pt>
              <c:pt idx="16">
                <c:v>1.8518518481869251E-4</c:v>
              </c:pt>
              <c:pt idx="17">
                <c:v>1.9675926159834489E-4</c:v>
              </c:pt>
              <c:pt idx="18">
                <c:v>2.0833333837799728E-4</c:v>
              </c:pt>
              <c:pt idx="19">
                <c:v>2.1990740788169205E-4</c:v>
              </c:pt>
              <c:pt idx="20">
                <c:v>2.3148148466134444E-4</c:v>
              </c:pt>
              <c:pt idx="21">
                <c:v>2.4305556144099683E-4</c:v>
              </c:pt>
              <c:pt idx="22">
                <c:v>2.546296309446916E-4</c:v>
              </c:pt>
              <c:pt idx="23">
                <c:v>2.6620370772434399E-4</c:v>
              </c:pt>
              <c:pt idx="24">
                <c:v>2.7777777722803876E-4</c:v>
              </c:pt>
              <c:pt idx="25">
                <c:v>2.8935185400769114E-4</c:v>
              </c:pt>
              <c:pt idx="26">
                <c:v>3.0092593078734353E-4</c:v>
              </c:pt>
              <c:pt idx="27">
                <c:v>3.125000002910383E-4</c:v>
              </c:pt>
              <c:pt idx="28">
                <c:v>3.2407407707069069E-4</c:v>
              </c:pt>
              <c:pt idx="29">
                <c:v>3.3564815385034308E-4</c:v>
              </c:pt>
              <c:pt idx="30">
                <c:v>3.4722222335403785E-4</c:v>
              </c:pt>
              <c:pt idx="31">
                <c:v>3.5879630013369024E-4</c:v>
              </c:pt>
              <c:pt idx="32">
                <c:v>3.7037036963738501E-4</c:v>
              </c:pt>
              <c:pt idx="33">
                <c:v>3.819444464170374E-4</c:v>
              </c:pt>
              <c:pt idx="34">
                <c:v>3.9351852319668978E-4</c:v>
              </c:pt>
              <c:pt idx="35">
                <c:v>4.0509259270038456E-4</c:v>
              </c:pt>
              <c:pt idx="36">
                <c:v>4.1666666948003694E-4</c:v>
              </c:pt>
              <c:pt idx="37">
                <c:v>4.2824074625968933E-4</c:v>
              </c:pt>
              <c:pt idx="38">
                <c:v>4.398148157633841E-4</c:v>
              </c:pt>
              <c:pt idx="39">
                <c:v>4.5138889254303649E-4</c:v>
              </c:pt>
              <c:pt idx="40">
                <c:v>4.6296296932268888E-4</c:v>
              </c:pt>
              <c:pt idx="41">
                <c:v>4.7453703882638365E-4</c:v>
              </c:pt>
              <c:pt idx="42">
                <c:v>4.8611111560603604E-4</c:v>
              </c:pt>
              <c:pt idx="43">
                <c:v>4.9768518510973081E-4</c:v>
              </c:pt>
              <c:pt idx="44">
                <c:v>5.092592618893832E-4</c:v>
              </c:pt>
              <c:pt idx="45">
                <c:v>5.2083333866903558E-4</c:v>
              </c:pt>
              <c:pt idx="46">
                <c:v>5.3240740817273036E-4</c:v>
              </c:pt>
              <c:pt idx="47">
                <c:v>5.4398148495238274E-4</c:v>
              </c:pt>
              <c:pt idx="48">
                <c:v>5.5555556173203513E-4</c:v>
              </c:pt>
              <c:pt idx="49">
                <c:v>5.671296312357299E-4</c:v>
              </c:pt>
              <c:pt idx="50">
                <c:v>5.7870370801538229E-4</c:v>
              </c:pt>
              <c:pt idx="51">
                <c:v>5.9027777751907706E-4</c:v>
              </c:pt>
              <c:pt idx="52">
                <c:v>6.0185185429872945E-4</c:v>
              </c:pt>
              <c:pt idx="53">
                <c:v>6.1342593107838184E-4</c:v>
              </c:pt>
              <c:pt idx="54">
                <c:v>6.2500000058207661E-4</c:v>
              </c:pt>
              <c:pt idx="55">
                <c:v>6.36574077361729E-4</c:v>
              </c:pt>
              <c:pt idx="56">
                <c:v>6.4814815414138138E-4</c:v>
              </c:pt>
              <c:pt idx="57">
                <c:v>6.5972222364507616E-4</c:v>
              </c:pt>
              <c:pt idx="58">
                <c:v>6.7129630042472854E-4</c:v>
              </c:pt>
              <c:pt idx="59">
                <c:v>6.8287036992842332E-4</c:v>
              </c:pt>
              <c:pt idx="60">
                <c:v>6.944444467080757E-4</c:v>
              </c:pt>
              <c:pt idx="61">
                <c:v>7.0601852348772809E-4</c:v>
              </c:pt>
              <c:pt idx="62">
                <c:v>7.1759259299142286E-4</c:v>
              </c:pt>
              <c:pt idx="63">
                <c:v>7.2916666977107525E-4</c:v>
              </c:pt>
              <c:pt idx="64">
                <c:v>7.4074074655072764E-4</c:v>
              </c:pt>
              <c:pt idx="65">
                <c:v>7.5231481605442241E-4</c:v>
              </c:pt>
              <c:pt idx="66">
                <c:v>7.638888928340748E-4</c:v>
              </c:pt>
              <c:pt idx="67">
                <c:v>7.7546296233776957E-4</c:v>
              </c:pt>
              <c:pt idx="68">
                <c:v>7.8703703911742195E-4</c:v>
              </c:pt>
              <c:pt idx="69">
                <c:v>7.9861111589707434E-4</c:v>
              </c:pt>
              <c:pt idx="70">
                <c:v>8.1018518540076911E-4</c:v>
              </c:pt>
              <c:pt idx="71">
                <c:v>8.217592621804215E-4</c:v>
              </c:pt>
              <c:pt idx="72">
                <c:v>8.3333333896007389E-4</c:v>
              </c:pt>
              <c:pt idx="73">
                <c:v>8.4490740846376866E-4</c:v>
              </c:pt>
              <c:pt idx="74">
                <c:v>8.5648148524342105E-4</c:v>
              </c:pt>
              <c:pt idx="75">
                <c:v>8.6805556202307343E-4</c:v>
              </c:pt>
              <c:pt idx="76">
                <c:v>8.7962963152676821E-4</c:v>
              </c:pt>
              <c:pt idx="77">
                <c:v>8.9120370830642059E-4</c:v>
              </c:pt>
              <c:pt idx="78">
                <c:v>9.0277777781011537E-4</c:v>
              </c:pt>
              <c:pt idx="79">
                <c:v>9.1435185458976775E-4</c:v>
              </c:pt>
              <c:pt idx="80">
                <c:v>9.2592593136942014E-4</c:v>
              </c:pt>
              <c:pt idx="81">
                <c:v>9.3750000087311491E-4</c:v>
              </c:pt>
              <c:pt idx="82">
                <c:v>9.490740776527673E-4</c:v>
              </c:pt>
              <c:pt idx="83">
                <c:v>9.6064815443241969E-4</c:v>
              </c:pt>
              <c:pt idx="84">
                <c:v>9.7222222393611446E-4</c:v>
              </c:pt>
              <c:pt idx="85">
                <c:v>9.8379630071576685E-4</c:v>
              </c:pt>
              <c:pt idx="86">
                <c:v>9.9537037021946162E-4</c:v>
              </c:pt>
              <c:pt idx="87">
                <c:v>1.006944446999114E-3</c:v>
              </c:pt>
              <c:pt idx="88">
                <c:v>1.0185185237787664E-3</c:v>
              </c:pt>
              <c:pt idx="89">
                <c:v>1.0300925932824612E-3</c:v>
              </c:pt>
              <c:pt idx="90">
                <c:v>1.0416666700621136E-3</c:v>
              </c:pt>
              <c:pt idx="91">
                <c:v>1.0532407468417659E-3</c:v>
              </c:pt>
              <c:pt idx="92">
                <c:v>1.0648148163454607E-3</c:v>
              </c:pt>
              <c:pt idx="93">
                <c:v>1.0763888931251131E-3</c:v>
              </c:pt>
              <c:pt idx="94">
                <c:v>1.0879629626288079E-3</c:v>
              </c:pt>
              <c:pt idx="95">
                <c:v>1.0995370394084603E-3</c:v>
              </c:pt>
              <c:pt idx="96">
                <c:v>1.1111111161881126E-3</c:v>
              </c:pt>
              <c:pt idx="97">
                <c:v>1.1226851856918074E-3</c:v>
              </c:pt>
              <c:pt idx="98">
                <c:v>1.1342592624714598E-3</c:v>
              </c:pt>
              <c:pt idx="99">
                <c:v>1.1458333392511122E-3</c:v>
              </c:pt>
              <c:pt idx="100">
                <c:v>1.157407408754807E-3</c:v>
              </c:pt>
              <c:pt idx="101">
                <c:v>1.1689814855344594E-3</c:v>
              </c:pt>
              <c:pt idx="102">
                <c:v>1.1805555550381541E-3</c:v>
              </c:pt>
              <c:pt idx="103">
                <c:v>1.1921296318178065E-3</c:v>
              </c:pt>
              <c:pt idx="104">
                <c:v>1.2037037085974589E-3</c:v>
              </c:pt>
              <c:pt idx="105">
                <c:v>1.2152777781011537E-3</c:v>
              </c:pt>
              <c:pt idx="106">
                <c:v>1.2268518548808061E-3</c:v>
              </c:pt>
              <c:pt idx="107">
                <c:v>1.2384259316604584E-3</c:v>
              </c:pt>
              <c:pt idx="108">
                <c:v>1.2500000011641532E-3</c:v>
              </c:pt>
              <c:pt idx="109">
                <c:v>1.2615740779438056E-3</c:v>
              </c:pt>
              <c:pt idx="110">
                <c:v>1.2731481474475004E-3</c:v>
              </c:pt>
              <c:pt idx="111">
                <c:v>1.2847222242271528E-3</c:v>
              </c:pt>
              <c:pt idx="112">
                <c:v>1.2962963010068052E-3</c:v>
              </c:pt>
              <c:pt idx="113">
                <c:v>1.3078703705104999E-3</c:v>
              </c:pt>
              <c:pt idx="114">
                <c:v>1.3194444472901523E-3</c:v>
              </c:pt>
              <c:pt idx="115">
                <c:v>1.3310185240698047E-3</c:v>
              </c:pt>
              <c:pt idx="116">
                <c:v>1.3425925935734995E-3</c:v>
              </c:pt>
              <c:pt idx="117">
                <c:v>1.3541666703531519E-3</c:v>
              </c:pt>
              <c:pt idx="118">
                <c:v>1.3657407471328042E-3</c:v>
              </c:pt>
              <c:pt idx="119">
                <c:v>1.377314816636499E-3</c:v>
              </c:pt>
              <c:pt idx="120">
                <c:v>1.3888888934161514E-3</c:v>
              </c:pt>
              <c:pt idx="121">
                <c:v>1.4004629629198462E-3</c:v>
              </c:pt>
              <c:pt idx="122">
                <c:v>1.4120370396994986E-3</c:v>
              </c:pt>
              <c:pt idx="123">
                <c:v>1.423611116479151E-3</c:v>
              </c:pt>
              <c:pt idx="124">
                <c:v>1.4351851859828457E-3</c:v>
              </c:pt>
              <c:pt idx="125">
                <c:v>1.4467592627624981E-3</c:v>
              </c:pt>
              <c:pt idx="126">
                <c:v>1.4583333395421505E-3</c:v>
              </c:pt>
              <c:pt idx="127">
                <c:v>1.4699074090458453E-3</c:v>
              </c:pt>
              <c:pt idx="128">
                <c:v>1.4814814858254977E-3</c:v>
              </c:pt>
              <c:pt idx="129">
                <c:v>1.4930555553291924E-3</c:v>
              </c:pt>
              <c:pt idx="130">
                <c:v>1.5046296321088448E-3</c:v>
              </c:pt>
              <c:pt idx="131">
                <c:v>1.5162037088884972E-3</c:v>
              </c:pt>
              <c:pt idx="132">
                <c:v>1.527777778392192E-3</c:v>
              </c:pt>
              <c:pt idx="133">
                <c:v>1.5393518551718444E-3</c:v>
              </c:pt>
              <c:pt idx="134">
                <c:v>1.5509259319514968E-3</c:v>
              </c:pt>
              <c:pt idx="135">
                <c:v>1.5625000014551915E-3</c:v>
              </c:pt>
              <c:pt idx="136">
                <c:v>1.5740740782348439E-3</c:v>
              </c:pt>
              <c:pt idx="137">
                <c:v>1.5856481477385387E-3</c:v>
              </c:pt>
              <c:pt idx="138">
                <c:v>1.5972222245181911E-3</c:v>
              </c:pt>
              <c:pt idx="139">
                <c:v>1.6087963012978435E-3</c:v>
              </c:pt>
              <c:pt idx="140">
                <c:v>1.6203703708015382E-3</c:v>
              </c:pt>
              <c:pt idx="141">
                <c:v>1.6319444475811906E-3</c:v>
              </c:pt>
              <c:pt idx="142">
                <c:v>1.643518524360843E-3</c:v>
              </c:pt>
              <c:pt idx="143">
                <c:v>1.6550925938645378E-3</c:v>
              </c:pt>
              <c:pt idx="144">
                <c:v>1.6666666706441902E-3</c:v>
              </c:pt>
              <c:pt idx="145">
                <c:v>1.6782407401478849E-3</c:v>
              </c:pt>
              <c:pt idx="146">
                <c:v>1.6898148169275373E-3</c:v>
              </c:pt>
              <c:pt idx="147">
                <c:v>1.7013888937071897E-3</c:v>
              </c:pt>
              <c:pt idx="148">
                <c:v>1.7129629632108845E-3</c:v>
              </c:pt>
              <c:pt idx="149">
                <c:v>1.7245370399905369E-3</c:v>
              </c:pt>
              <c:pt idx="150">
                <c:v>1.7361111167701893E-3</c:v>
              </c:pt>
              <c:pt idx="151">
                <c:v>1.747685186273884E-3</c:v>
              </c:pt>
              <c:pt idx="152">
                <c:v>1.7592592630535364E-3</c:v>
              </c:pt>
              <c:pt idx="153">
                <c:v>1.7708333398331888E-3</c:v>
              </c:pt>
              <c:pt idx="154">
                <c:v>1.7824074093368836E-3</c:v>
              </c:pt>
              <c:pt idx="155">
                <c:v>1.793981486116536E-3</c:v>
              </c:pt>
              <c:pt idx="156">
                <c:v>1.8055555556202307E-3</c:v>
              </c:pt>
              <c:pt idx="157">
                <c:v>1.8171296323998831E-3</c:v>
              </c:pt>
              <c:pt idx="158">
                <c:v>1.8287037091795355E-3</c:v>
              </c:pt>
              <c:pt idx="159">
                <c:v>1.8402777786832303E-3</c:v>
              </c:pt>
              <c:pt idx="160">
                <c:v>1.8518518554628827E-3</c:v>
              </c:pt>
              <c:pt idx="161">
                <c:v>1.8634259322425351E-3</c:v>
              </c:pt>
              <c:pt idx="162">
                <c:v>1.8750000017462298E-3</c:v>
              </c:pt>
              <c:pt idx="163">
                <c:v>1.8865740785258822E-3</c:v>
              </c:pt>
              <c:pt idx="164">
                <c:v>1.898148148029577E-3</c:v>
              </c:pt>
              <c:pt idx="165">
                <c:v>1.9097222248092294E-3</c:v>
              </c:pt>
              <c:pt idx="166">
                <c:v>1.9212963015888818E-3</c:v>
              </c:pt>
              <c:pt idx="167">
                <c:v>1.9328703710925765E-3</c:v>
              </c:pt>
              <c:pt idx="168">
                <c:v>1.9444444478722289E-3</c:v>
              </c:pt>
              <c:pt idx="169">
                <c:v>1.9560185246518813E-3</c:v>
              </c:pt>
              <c:pt idx="170">
                <c:v>1.9675925941555761E-3</c:v>
              </c:pt>
              <c:pt idx="171">
                <c:v>1.9791666709352285E-3</c:v>
              </c:pt>
              <c:pt idx="172">
                <c:v>1.9907407404389232E-3</c:v>
              </c:pt>
              <c:pt idx="173">
                <c:v>2.0023148172185756E-3</c:v>
              </c:pt>
              <c:pt idx="174">
                <c:v>2.013888893998228E-3</c:v>
              </c:pt>
              <c:pt idx="175">
                <c:v>2.0254629635019228E-3</c:v>
              </c:pt>
              <c:pt idx="176">
                <c:v>2.0370370402815752E-3</c:v>
              </c:pt>
              <c:pt idx="177">
                <c:v>2.0486111170612276E-3</c:v>
              </c:pt>
              <c:pt idx="178">
                <c:v>2.0601851865649223E-3</c:v>
              </c:pt>
              <c:pt idx="179">
                <c:v>2.0717592633445747E-3</c:v>
              </c:pt>
              <c:pt idx="180">
                <c:v>2.0833333328482695E-3</c:v>
              </c:pt>
              <c:pt idx="181">
                <c:v>2.0949074096279219E-3</c:v>
              </c:pt>
              <c:pt idx="182">
                <c:v>2.1064814864075743E-3</c:v>
              </c:pt>
              <c:pt idx="183">
                <c:v>2.118055555911269E-3</c:v>
              </c:pt>
              <c:pt idx="184">
                <c:v>2.1296296326909214E-3</c:v>
              </c:pt>
              <c:pt idx="185">
                <c:v>2.1412037094705738E-3</c:v>
              </c:pt>
              <c:pt idx="186">
                <c:v>2.1527777789742686E-3</c:v>
              </c:pt>
              <c:pt idx="187">
                <c:v>2.164351855753921E-3</c:v>
              </c:pt>
              <c:pt idx="188">
                <c:v>2.1759259252576157E-3</c:v>
              </c:pt>
              <c:pt idx="189">
                <c:v>2.1875000020372681E-3</c:v>
              </c:pt>
              <c:pt idx="190">
                <c:v>2.1990740788169205E-3</c:v>
              </c:pt>
              <c:pt idx="191">
                <c:v>2.2106481483206153E-3</c:v>
              </c:pt>
              <c:pt idx="192">
                <c:v>2.2222222251002677E-3</c:v>
              </c:pt>
              <c:pt idx="193">
                <c:v>2.2337963018799201E-3</c:v>
              </c:pt>
              <c:pt idx="194">
                <c:v>2.2453703713836148E-3</c:v>
              </c:pt>
              <c:pt idx="195">
                <c:v>2.2569444481632672E-3</c:v>
              </c:pt>
              <c:pt idx="196">
                <c:v>2.2685185249429196E-3</c:v>
              </c:pt>
              <c:pt idx="197">
                <c:v>2.2800925944466144E-3</c:v>
              </c:pt>
              <c:pt idx="198">
                <c:v>2.2916666712262668E-3</c:v>
              </c:pt>
              <c:pt idx="199">
                <c:v>2.3032407407299615E-3</c:v>
              </c:pt>
              <c:pt idx="200">
                <c:v>2.3148148175096139E-3</c:v>
              </c:pt>
              <c:pt idx="201">
                <c:v>2.3263888942892663E-3</c:v>
              </c:pt>
              <c:pt idx="202">
                <c:v>2.3379629637929611E-3</c:v>
              </c:pt>
              <c:pt idx="203">
                <c:v>2.3495370405726135E-3</c:v>
              </c:pt>
              <c:pt idx="204">
                <c:v>2.3611111173522659E-3</c:v>
              </c:pt>
              <c:pt idx="205">
                <c:v>2.3726851868559606E-3</c:v>
              </c:pt>
              <c:pt idx="206">
                <c:v>2.384259263635613E-3</c:v>
              </c:pt>
              <c:pt idx="207">
                <c:v>2.3958333331393078E-3</c:v>
              </c:pt>
              <c:pt idx="208">
                <c:v>2.4074074099189602E-3</c:v>
              </c:pt>
              <c:pt idx="209">
                <c:v>2.4189814866986126E-3</c:v>
              </c:pt>
              <c:pt idx="210">
                <c:v>2.4305555562023073E-3</c:v>
              </c:pt>
              <c:pt idx="211">
                <c:v>2.4421296329819597E-3</c:v>
              </c:pt>
              <c:pt idx="212">
                <c:v>2.4537037097616121E-3</c:v>
              </c:pt>
              <c:pt idx="213">
                <c:v>2.4652777792653069E-3</c:v>
              </c:pt>
              <c:pt idx="214">
                <c:v>2.4768518560449593E-3</c:v>
              </c:pt>
              <c:pt idx="215">
                <c:v>2.488425925548654E-3</c:v>
              </c:pt>
              <c:pt idx="216">
                <c:v>2.5000000023283064E-3</c:v>
              </c:pt>
              <c:pt idx="217">
                <c:v>2.5115740791079588E-3</c:v>
              </c:pt>
              <c:pt idx="218">
                <c:v>2.5231481486116536E-3</c:v>
              </c:pt>
              <c:pt idx="219">
                <c:v>2.534722225391306E-3</c:v>
              </c:pt>
              <c:pt idx="220">
                <c:v>2.5462963021709584E-3</c:v>
              </c:pt>
              <c:pt idx="221">
                <c:v>2.5578703716746531E-3</c:v>
              </c:pt>
              <c:pt idx="222">
                <c:v>2.5694444484543055E-3</c:v>
              </c:pt>
              <c:pt idx="223">
                <c:v>2.5810185179580003E-3</c:v>
              </c:pt>
              <c:pt idx="224">
                <c:v>2.5925925947376527E-3</c:v>
              </c:pt>
              <c:pt idx="225">
                <c:v>2.6041666715173051E-3</c:v>
              </c:pt>
              <c:pt idx="226">
                <c:v>2.6157407410209998E-3</c:v>
              </c:pt>
              <c:pt idx="227">
                <c:v>2.6273148178006522E-3</c:v>
              </c:pt>
              <c:pt idx="228">
                <c:v>2.6388888945803046E-3</c:v>
              </c:pt>
              <c:pt idx="229">
                <c:v>2.6504629640839994E-3</c:v>
              </c:pt>
              <c:pt idx="230">
                <c:v>2.6620370408636518E-3</c:v>
              </c:pt>
              <c:pt idx="231">
                <c:v>2.6736111176433042E-3</c:v>
              </c:pt>
              <c:pt idx="232">
                <c:v>2.6851851871469989E-3</c:v>
              </c:pt>
              <c:pt idx="233">
                <c:v>2.6967592639266513E-3</c:v>
              </c:pt>
              <c:pt idx="234">
                <c:v>2.7083333334303461E-3</c:v>
              </c:pt>
              <c:pt idx="235">
                <c:v>2.7199074102099985E-3</c:v>
              </c:pt>
              <c:pt idx="236">
                <c:v>2.7314814869896509E-3</c:v>
              </c:pt>
              <c:pt idx="237">
                <c:v>2.7430555564933456E-3</c:v>
              </c:pt>
              <c:pt idx="238">
                <c:v>2.754629633272998E-3</c:v>
              </c:pt>
              <c:pt idx="239">
                <c:v>2.7662037100526504E-3</c:v>
              </c:pt>
              <c:pt idx="240">
                <c:v>2.7777777795563452E-3</c:v>
              </c:pt>
              <c:pt idx="241">
                <c:v>2.7893518563359976E-3</c:v>
              </c:pt>
              <c:pt idx="242">
                <c:v>2.8009259258396924E-3</c:v>
              </c:pt>
              <c:pt idx="243">
                <c:v>2.8125000026193447E-3</c:v>
              </c:pt>
              <c:pt idx="244">
                <c:v>2.8240740793989971E-3</c:v>
              </c:pt>
              <c:pt idx="245">
                <c:v>2.8356481489026919E-3</c:v>
              </c:pt>
              <c:pt idx="246">
                <c:v>2.8472222256823443E-3</c:v>
              </c:pt>
              <c:pt idx="247">
                <c:v>2.8587963024619967E-3</c:v>
              </c:pt>
              <c:pt idx="248">
                <c:v>2.8703703719656914E-3</c:v>
              </c:pt>
              <c:pt idx="249">
                <c:v>2.8819444487453438E-3</c:v>
              </c:pt>
              <c:pt idx="250">
                <c:v>2.8935185182490386E-3</c:v>
              </c:pt>
              <c:pt idx="251">
                <c:v>2.905092595028691E-3</c:v>
              </c:pt>
              <c:pt idx="252">
                <c:v>2.9166666718083434E-3</c:v>
              </c:pt>
              <c:pt idx="253">
                <c:v>2.9282407413120382E-3</c:v>
              </c:pt>
              <c:pt idx="254">
                <c:v>2.9398148180916905E-3</c:v>
              </c:pt>
              <c:pt idx="255">
                <c:v>2.9513888948713429E-3</c:v>
              </c:pt>
              <c:pt idx="256">
                <c:v>2.9629629643750377E-3</c:v>
              </c:pt>
              <c:pt idx="257">
                <c:v>2.9745370411546901E-3</c:v>
              </c:pt>
              <c:pt idx="258">
                <c:v>2.9861111106583849E-3</c:v>
              </c:pt>
              <c:pt idx="259">
                <c:v>2.9976851874380372E-3</c:v>
              </c:pt>
              <c:pt idx="260">
                <c:v>3.0092592642176896E-3</c:v>
              </c:pt>
              <c:pt idx="261">
                <c:v>3.0208333337213844E-3</c:v>
              </c:pt>
              <c:pt idx="262">
                <c:v>3.0324074105010368E-3</c:v>
              </c:pt>
              <c:pt idx="263">
                <c:v>3.0439814872806892E-3</c:v>
              </c:pt>
              <c:pt idx="264">
                <c:v>3.055555556784384E-3</c:v>
              </c:pt>
              <c:pt idx="265">
                <c:v>3.0671296335640363E-3</c:v>
              </c:pt>
              <c:pt idx="266">
                <c:v>3.0787037030677311E-3</c:v>
              </c:pt>
              <c:pt idx="267">
                <c:v>3.0902777798473835E-3</c:v>
              </c:pt>
              <c:pt idx="268">
                <c:v>3.1018518566270359E-3</c:v>
              </c:pt>
              <c:pt idx="269">
                <c:v>3.1134259261307307E-3</c:v>
              </c:pt>
              <c:pt idx="270">
                <c:v>3.125000002910383E-3</c:v>
              </c:pt>
              <c:pt idx="271">
                <c:v>3.1365740796900354E-3</c:v>
              </c:pt>
              <c:pt idx="272">
                <c:v>3.1481481491937302E-3</c:v>
              </c:pt>
              <c:pt idx="273">
                <c:v>3.1597222259733826E-3</c:v>
              </c:pt>
              <c:pt idx="274">
                <c:v>3.171296302753035E-3</c:v>
              </c:pt>
              <c:pt idx="275">
                <c:v>3.1828703722567298E-3</c:v>
              </c:pt>
              <c:pt idx="276">
                <c:v>3.1944444490363821E-3</c:v>
              </c:pt>
              <c:pt idx="277">
                <c:v>3.2060185185400769E-3</c:v>
              </c:pt>
              <c:pt idx="278">
                <c:v>3.2175925953197293E-3</c:v>
              </c:pt>
              <c:pt idx="279">
                <c:v>3.2291666720993817E-3</c:v>
              </c:pt>
              <c:pt idx="280">
                <c:v>3.2407407416030765E-3</c:v>
              </c:pt>
              <c:pt idx="281">
                <c:v>3.2523148183827288E-3</c:v>
              </c:pt>
              <c:pt idx="282">
                <c:v>3.2638888951623812E-3</c:v>
              </c:pt>
              <c:pt idx="283">
                <c:v>3.275462964666076E-3</c:v>
              </c:pt>
              <c:pt idx="284">
                <c:v>3.2870370414457284E-3</c:v>
              </c:pt>
              <c:pt idx="285">
                <c:v>3.2986111109494232E-3</c:v>
              </c:pt>
              <c:pt idx="286">
                <c:v>3.3101851877290756E-3</c:v>
              </c:pt>
              <c:pt idx="287">
                <c:v>3.3217592645087279E-3</c:v>
              </c:pt>
              <c:pt idx="288">
                <c:v>3.3333333340124227E-3</c:v>
              </c:pt>
              <c:pt idx="289">
                <c:v>3.3449074107920751E-3</c:v>
              </c:pt>
              <c:pt idx="290">
                <c:v>3.3564814875717275E-3</c:v>
              </c:pt>
              <c:pt idx="291">
                <c:v>3.3680555570754223E-3</c:v>
              </c:pt>
              <c:pt idx="292">
                <c:v>3.3796296338550746E-3</c:v>
              </c:pt>
              <c:pt idx="293">
                <c:v>3.3912037033587694E-3</c:v>
              </c:pt>
              <c:pt idx="294">
                <c:v>3.4027777801384218E-3</c:v>
              </c:pt>
              <c:pt idx="295">
                <c:v>3.4143518569180742E-3</c:v>
              </c:pt>
              <c:pt idx="296">
                <c:v>3.425925926421769E-3</c:v>
              </c:pt>
              <c:pt idx="297">
                <c:v>3.4375000032014214E-3</c:v>
              </c:pt>
              <c:pt idx="298">
                <c:v>3.4490740799810737E-3</c:v>
              </c:pt>
              <c:pt idx="299">
                <c:v>3.4606481494847685E-3</c:v>
              </c:pt>
              <c:pt idx="300">
                <c:v>3.4722222262644209E-3</c:v>
              </c:pt>
              <c:pt idx="301">
                <c:v>3.4837962957681157E-3</c:v>
              </c:pt>
              <c:pt idx="302">
                <c:v>3.4953703725477681E-3</c:v>
              </c:pt>
              <c:pt idx="303">
                <c:v>3.5069444493274204E-3</c:v>
              </c:pt>
              <c:pt idx="304">
                <c:v>3.5185185188311152E-3</c:v>
              </c:pt>
              <c:pt idx="305">
                <c:v>3.5300925956107676E-3</c:v>
              </c:pt>
              <c:pt idx="306">
                <c:v>3.54166667239042E-3</c:v>
              </c:pt>
              <c:pt idx="307">
                <c:v>3.5532407418941148E-3</c:v>
              </c:pt>
              <c:pt idx="308">
                <c:v>3.5648148186737671E-3</c:v>
              </c:pt>
              <c:pt idx="309">
                <c:v>3.5763888881774619E-3</c:v>
              </c:pt>
              <c:pt idx="310">
                <c:v>3.5879629649571143E-3</c:v>
              </c:pt>
              <c:pt idx="311">
                <c:v>3.5995370417367667E-3</c:v>
              </c:pt>
              <c:pt idx="312">
                <c:v>3.6111111112404615E-3</c:v>
              </c:pt>
              <c:pt idx="313">
                <c:v>3.6226851880201139E-3</c:v>
              </c:pt>
              <c:pt idx="314">
                <c:v>3.6342592647997662E-3</c:v>
              </c:pt>
              <c:pt idx="315">
                <c:v>3.645833334303461E-3</c:v>
              </c:pt>
              <c:pt idx="316">
                <c:v>3.6574074110831134E-3</c:v>
              </c:pt>
              <c:pt idx="317">
                <c:v>3.6689814878627658E-3</c:v>
              </c:pt>
              <c:pt idx="318">
                <c:v>3.6805555573664606E-3</c:v>
              </c:pt>
              <c:pt idx="319">
                <c:v>3.6921296341461129E-3</c:v>
              </c:pt>
              <c:pt idx="320">
                <c:v>3.7037037036498077E-3</c:v>
              </c:pt>
              <c:pt idx="321">
                <c:v>3.7152777804294601E-3</c:v>
              </c:pt>
              <c:pt idx="322">
                <c:v>3.7268518572091125E-3</c:v>
              </c:pt>
              <c:pt idx="323">
                <c:v>3.7384259267128073E-3</c:v>
              </c:pt>
              <c:pt idx="324">
                <c:v>3.7500000034924597E-3</c:v>
              </c:pt>
              <c:pt idx="325">
                <c:v>3.761574080272112E-3</c:v>
              </c:pt>
              <c:pt idx="326">
                <c:v>3.7731481497758068E-3</c:v>
              </c:pt>
              <c:pt idx="327">
                <c:v>3.7847222265554592E-3</c:v>
              </c:pt>
              <c:pt idx="328">
                <c:v>3.796296296059154E-3</c:v>
              </c:pt>
              <c:pt idx="329">
                <c:v>3.8078703728388064E-3</c:v>
              </c:pt>
              <c:pt idx="330">
                <c:v>3.8194444496184587E-3</c:v>
              </c:pt>
              <c:pt idx="331">
                <c:v>3.8310185191221535E-3</c:v>
              </c:pt>
              <c:pt idx="332">
                <c:v>3.8425925959018059E-3</c:v>
              </c:pt>
              <c:pt idx="333">
                <c:v>3.8541666726814583E-3</c:v>
              </c:pt>
              <c:pt idx="334">
                <c:v>3.8657407421851531E-3</c:v>
              </c:pt>
              <c:pt idx="335">
                <c:v>3.8773148189648055E-3</c:v>
              </c:pt>
              <c:pt idx="336">
                <c:v>3.8888888884685002E-3</c:v>
              </c:pt>
              <c:pt idx="337">
                <c:v>3.9004629652481526E-3</c:v>
              </c:pt>
              <c:pt idx="338">
                <c:v>3.912037042027805E-3</c:v>
              </c:pt>
              <c:pt idx="339">
                <c:v>3.9236111115314998E-3</c:v>
              </c:pt>
              <c:pt idx="340">
                <c:v>3.9351851883111522E-3</c:v>
              </c:pt>
              <c:pt idx="341">
                <c:v>3.9467592650908045E-3</c:v>
              </c:pt>
              <c:pt idx="342">
                <c:v>3.9583333345944993E-3</c:v>
              </c:pt>
              <c:pt idx="343">
                <c:v>3.9699074113741517E-3</c:v>
              </c:pt>
              <c:pt idx="344">
                <c:v>3.9814814808778465E-3</c:v>
              </c:pt>
              <c:pt idx="345">
                <c:v>3.9930555576574989E-3</c:v>
              </c:pt>
              <c:pt idx="346">
                <c:v>4.0046296344371513E-3</c:v>
              </c:pt>
              <c:pt idx="347">
                <c:v>4.016203703940846E-3</c:v>
              </c:pt>
              <c:pt idx="348">
                <c:v>4.0277777807204984E-3</c:v>
              </c:pt>
              <c:pt idx="349">
                <c:v>4.0393518575001508E-3</c:v>
              </c:pt>
              <c:pt idx="350">
                <c:v>4.0509259270038456E-3</c:v>
              </c:pt>
              <c:pt idx="351">
                <c:v>4.062500003783498E-3</c:v>
              </c:pt>
              <c:pt idx="352">
                <c:v>4.0740740805631503E-3</c:v>
              </c:pt>
              <c:pt idx="353">
                <c:v>4.0856481500668451E-3</c:v>
              </c:pt>
              <c:pt idx="354">
                <c:v>4.0972222268464975E-3</c:v>
              </c:pt>
              <c:pt idx="355">
                <c:v>4.1087962963501923E-3</c:v>
              </c:pt>
              <c:pt idx="356">
                <c:v>4.1203703731298447E-3</c:v>
              </c:pt>
              <c:pt idx="357">
                <c:v>4.1319444499094971E-3</c:v>
              </c:pt>
              <c:pt idx="358">
                <c:v>4.1435185194131918E-3</c:v>
              </c:pt>
              <c:pt idx="359">
                <c:v>4.1550925961928442E-3</c:v>
              </c:pt>
              <c:pt idx="360">
                <c:v>4.1666666729724966E-3</c:v>
              </c:pt>
              <c:pt idx="361">
                <c:v>4.1782407424761914E-3</c:v>
              </c:pt>
              <c:pt idx="362">
                <c:v>4.1898148192558438E-3</c:v>
              </c:pt>
              <c:pt idx="363">
                <c:v>4.2013888887595385E-3</c:v>
              </c:pt>
              <c:pt idx="364">
                <c:v>4.2129629655391909E-3</c:v>
              </c:pt>
              <c:pt idx="365">
                <c:v>4.2245370423188433E-3</c:v>
              </c:pt>
              <c:pt idx="366">
                <c:v>4.2361111118225381E-3</c:v>
              </c:pt>
              <c:pt idx="367">
                <c:v>4.2476851886021905E-3</c:v>
              </c:pt>
              <c:pt idx="368">
                <c:v>4.2592592653818429E-3</c:v>
              </c:pt>
              <c:pt idx="369">
                <c:v>4.2708333348855376E-3</c:v>
              </c:pt>
              <c:pt idx="370">
                <c:v>4.28240741166519E-3</c:v>
              </c:pt>
              <c:pt idx="371">
                <c:v>4.2939814811688848E-3</c:v>
              </c:pt>
              <c:pt idx="372">
                <c:v>4.3055555579485372E-3</c:v>
              </c:pt>
              <c:pt idx="373">
                <c:v>4.3171296347281896E-3</c:v>
              </c:pt>
              <c:pt idx="374">
                <c:v>4.3287037042318843E-3</c:v>
              </c:pt>
              <c:pt idx="375">
                <c:v>4.3402777810115367E-3</c:v>
              </c:pt>
              <c:pt idx="376">
                <c:v>4.3518518577911891E-3</c:v>
              </c:pt>
              <c:pt idx="377">
                <c:v>4.3634259272948839E-3</c:v>
              </c:pt>
              <c:pt idx="378">
                <c:v>4.3750000040745363E-3</c:v>
              </c:pt>
              <c:pt idx="379">
                <c:v>4.386574073578231E-3</c:v>
              </c:pt>
              <c:pt idx="380">
                <c:v>4.3981481503578834E-3</c:v>
              </c:pt>
              <c:pt idx="381">
                <c:v>4.4097222271375358E-3</c:v>
              </c:pt>
              <c:pt idx="382">
                <c:v>4.4212962966412306E-3</c:v>
              </c:pt>
              <c:pt idx="383">
                <c:v>4.432870373420883E-3</c:v>
              </c:pt>
              <c:pt idx="384">
                <c:v>4.4444444502005354E-3</c:v>
              </c:pt>
              <c:pt idx="385">
                <c:v>4.4560185197042301E-3</c:v>
              </c:pt>
              <c:pt idx="386">
                <c:v>4.4675925964838825E-3</c:v>
              </c:pt>
              <c:pt idx="387">
                <c:v>4.4791666659875773E-3</c:v>
              </c:pt>
              <c:pt idx="388">
                <c:v>4.4907407427672297E-3</c:v>
              </c:pt>
              <c:pt idx="389">
                <c:v>4.5023148195468821E-3</c:v>
              </c:pt>
              <c:pt idx="390">
                <c:v>4.5138888890505768E-3</c:v>
              </c:pt>
              <c:pt idx="391">
                <c:v>4.5254629658302292E-3</c:v>
              </c:pt>
              <c:pt idx="392">
                <c:v>4.5370370426098816E-3</c:v>
              </c:pt>
              <c:pt idx="393">
                <c:v>4.5486111121135764E-3</c:v>
              </c:pt>
              <c:pt idx="394">
                <c:v>4.5601851888932288E-3</c:v>
              </c:pt>
              <c:pt idx="395">
                <c:v>4.5717592656728812E-3</c:v>
              </c:pt>
              <c:pt idx="396">
                <c:v>4.5833333351765759E-3</c:v>
              </c:pt>
              <c:pt idx="397">
                <c:v>4.5949074119562283E-3</c:v>
              </c:pt>
              <c:pt idx="398">
                <c:v>4.6064814814599231E-3</c:v>
              </c:pt>
              <c:pt idx="399">
                <c:v>4.6180555582395755E-3</c:v>
              </c:pt>
              <c:pt idx="400">
                <c:v>4.6296296350192279E-3</c:v>
              </c:pt>
              <c:pt idx="401">
                <c:v>4.6412037045229226E-3</c:v>
              </c:pt>
              <c:pt idx="402">
                <c:v>4.652777781302575E-3</c:v>
              </c:pt>
              <c:pt idx="403">
                <c:v>4.6643518580822274E-3</c:v>
              </c:pt>
              <c:pt idx="404">
                <c:v>4.6759259275859222E-3</c:v>
              </c:pt>
              <c:pt idx="405">
                <c:v>4.6875000043655746E-3</c:v>
              </c:pt>
              <c:pt idx="406">
                <c:v>4.6990740738692693E-3</c:v>
              </c:pt>
              <c:pt idx="407">
                <c:v>4.7106481506489217E-3</c:v>
              </c:pt>
              <c:pt idx="408">
                <c:v>4.7222222274285741E-3</c:v>
              </c:pt>
              <c:pt idx="409">
                <c:v>4.7337962969322689E-3</c:v>
              </c:pt>
              <c:pt idx="410">
                <c:v>4.7453703737119213E-3</c:v>
              </c:pt>
              <c:pt idx="411">
                <c:v>4.7569444504915737E-3</c:v>
              </c:pt>
              <c:pt idx="412">
                <c:v>4.7685185199952684E-3</c:v>
              </c:pt>
              <c:pt idx="413">
                <c:v>4.7800925967749208E-3</c:v>
              </c:pt>
              <c:pt idx="414">
                <c:v>4.7916666662786156E-3</c:v>
              </c:pt>
              <c:pt idx="415">
                <c:v>4.803240743058268E-3</c:v>
              </c:pt>
              <c:pt idx="416">
                <c:v>4.8148148198379204E-3</c:v>
              </c:pt>
              <c:pt idx="417">
                <c:v>4.8263888893416151E-3</c:v>
              </c:pt>
              <c:pt idx="418">
                <c:v>4.8379629661212675E-3</c:v>
              </c:pt>
              <c:pt idx="419">
                <c:v>4.8495370429009199E-3</c:v>
              </c:pt>
              <c:pt idx="420">
                <c:v>4.8611111124046147E-3</c:v>
              </c:pt>
              <c:pt idx="421">
                <c:v>4.8726851891842671E-3</c:v>
              </c:pt>
              <c:pt idx="422">
                <c:v>4.8842592586879618E-3</c:v>
              </c:pt>
              <c:pt idx="423">
                <c:v>4.8958333354676142E-3</c:v>
              </c:pt>
              <c:pt idx="424">
                <c:v>4.9074074122472666E-3</c:v>
              </c:pt>
              <c:pt idx="425">
                <c:v>4.9189814817509614E-3</c:v>
              </c:pt>
              <c:pt idx="426">
                <c:v>4.9305555585306138E-3</c:v>
              </c:pt>
              <c:pt idx="427">
                <c:v>4.9421296353102662E-3</c:v>
              </c:pt>
              <c:pt idx="428">
                <c:v>4.9537037048139609E-3</c:v>
              </c:pt>
              <c:pt idx="429">
                <c:v>4.9652777815936133E-3</c:v>
              </c:pt>
              <c:pt idx="430">
                <c:v>4.9768518583732657E-3</c:v>
              </c:pt>
              <c:pt idx="431">
                <c:v>4.9884259278769605E-3</c:v>
              </c:pt>
              <c:pt idx="432">
                <c:v>5.0000000046566129E-3</c:v>
              </c:pt>
              <c:pt idx="433">
                <c:v>5.0115740741603076E-3</c:v>
              </c:pt>
              <c:pt idx="434">
                <c:v>5.02314815093996E-3</c:v>
              </c:pt>
              <c:pt idx="435">
                <c:v>5.0347222277196124E-3</c:v>
              </c:pt>
              <c:pt idx="436">
                <c:v>5.0462962972233072E-3</c:v>
              </c:pt>
              <c:pt idx="437">
                <c:v>5.0578703740029596E-3</c:v>
              </c:pt>
              <c:pt idx="438">
                <c:v>5.069444450782612E-3</c:v>
              </c:pt>
              <c:pt idx="439">
                <c:v>5.0810185202863067E-3</c:v>
              </c:pt>
              <c:pt idx="440">
                <c:v>5.0925925970659591E-3</c:v>
              </c:pt>
              <c:pt idx="441">
                <c:v>5.1041666665696539E-3</c:v>
              </c:pt>
              <c:pt idx="442">
                <c:v>5.1157407433493063E-3</c:v>
              </c:pt>
              <c:pt idx="443">
                <c:v>5.1273148201289587E-3</c:v>
              </c:pt>
              <c:pt idx="444">
                <c:v>5.1388888896326534E-3</c:v>
              </c:pt>
              <c:pt idx="445">
                <c:v>5.1504629664123058E-3</c:v>
              </c:pt>
              <c:pt idx="446">
                <c:v>5.1620370431919582E-3</c:v>
              </c:pt>
              <c:pt idx="447">
                <c:v>5.173611112695653E-3</c:v>
              </c:pt>
              <c:pt idx="448">
                <c:v>5.1851851894753054E-3</c:v>
              </c:pt>
              <c:pt idx="449">
                <c:v>5.1967592589790002E-3</c:v>
              </c:pt>
              <c:pt idx="450">
                <c:v>5.2083333357586525E-3</c:v>
              </c:pt>
              <c:pt idx="451">
                <c:v>5.2199074125383049E-3</c:v>
              </c:pt>
              <c:pt idx="452">
                <c:v>5.2314814820419997E-3</c:v>
              </c:pt>
              <c:pt idx="453">
                <c:v>5.2430555588216521E-3</c:v>
              </c:pt>
              <c:pt idx="454">
                <c:v>5.2546296356013045E-3</c:v>
              </c:pt>
              <c:pt idx="455">
                <c:v>5.2662037051049992E-3</c:v>
              </c:pt>
              <c:pt idx="456">
                <c:v>5.2777777818846516E-3</c:v>
              </c:pt>
              <c:pt idx="457">
                <c:v>5.2893518513883464E-3</c:v>
              </c:pt>
              <c:pt idx="458">
                <c:v>5.3009259281679988E-3</c:v>
              </c:pt>
              <c:pt idx="459">
                <c:v>5.3125000049476512E-3</c:v>
              </c:pt>
              <c:pt idx="460">
                <c:v>5.324074074451346E-3</c:v>
              </c:pt>
              <c:pt idx="461">
                <c:v>5.3356481512309983E-3</c:v>
              </c:pt>
              <c:pt idx="462">
                <c:v>5.3472222280106507E-3</c:v>
              </c:pt>
              <c:pt idx="463">
                <c:v>5.3587962975143455E-3</c:v>
              </c:pt>
              <c:pt idx="464">
                <c:v>5.3703703742939979E-3</c:v>
              </c:pt>
              <c:pt idx="465">
                <c:v>5.3819444437976927E-3</c:v>
              </c:pt>
              <c:pt idx="466">
                <c:v>5.393518520577345E-3</c:v>
              </c:pt>
              <c:pt idx="467">
                <c:v>5.4050925973569974E-3</c:v>
              </c:pt>
              <c:pt idx="468">
                <c:v>5.4166666668606922E-3</c:v>
              </c:pt>
              <c:pt idx="469">
                <c:v>5.4282407436403446E-3</c:v>
              </c:pt>
              <c:pt idx="470">
                <c:v>5.439814820419997E-3</c:v>
              </c:pt>
              <c:pt idx="471">
                <c:v>5.4513888899236917E-3</c:v>
              </c:pt>
              <c:pt idx="472">
                <c:v>5.4629629667033441E-3</c:v>
              </c:pt>
              <c:pt idx="473">
                <c:v>5.4745370434829965E-3</c:v>
              </c:pt>
              <c:pt idx="474">
                <c:v>5.4861111129866913E-3</c:v>
              </c:pt>
              <c:pt idx="475">
                <c:v>5.4976851897663437E-3</c:v>
              </c:pt>
              <c:pt idx="476">
                <c:v>5.5092592592700385E-3</c:v>
              </c:pt>
              <c:pt idx="477">
                <c:v>5.5208333360496908E-3</c:v>
              </c:pt>
              <c:pt idx="478">
                <c:v>5.5324074128293432E-3</c:v>
              </c:pt>
              <c:pt idx="479">
                <c:v>5.543981482333038E-3</c:v>
              </c:pt>
              <c:pt idx="480">
                <c:v>5.5555555591126904E-3</c:v>
              </c:pt>
              <c:pt idx="481">
                <c:v>5.5671296358923428E-3</c:v>
              </c:pt>
              <c:pt idx="482">
                <c:v>5.5787037053960375E-3</c:v>
              </c:pt>
              <c:pt idx="483">
                <c:v>5.5902777821756899E-3</c:v>
              </c:pt>
              <c:pt idx="484">
                <c:v>5.6018518516793847E-3</c:v>
              </c:pt>
              <c:pt idx="485">
                <c:v>5.6134259284590371E-3</c:v>
              </c:pt>
              <c:pt idx="486">
                <c:v>5.6250000052386895E-3</c:v>
              </c:pt>
              <c:pt idx="487">
                <c:v>5.6365740747423843E-3</c:v>
              </c:pt>
              <c:pt idx="488">
                <c:v>5.6481481515220366E-3</c:v>
              </c:pt>
              <c:pt idx="489">
                <c:v>5.659722228301689E-3</c:v>
              </c:pt>
              <c:pt idx="490">
                <c:v>5.6712962978053838E-3</c:v>
              </c:pt>
              <c:pt idx="491">
                <c:v>5.6828703745850362E-3</c:v>
              </c:pt>
              <c:pt idx="492">
                <c:v>5.694444444088731E-3</c:v>
              </c:pt>
              <c:pt idx="493">
                <c:v>5.7060185208683833E-3</c:v>
              </c:pt>
              <c:pt idx="494">
                <c:v>5.7175925976480357E-3</c:v>
              </c:pt>
              <c:pt idx="495">
                <c:v>5.7291666671517305E-3</c:v>
              </c:pt>
              <c:pt idx="496">
                <c:v>5.7407407439313829E-3</c:v>
              </c:pt>
              <c:pt idx="497">
                <c:v>5.7523148207110353E-3</c:v>
              </c:pt>
              <c:pt idx="498">
                <c:v>5.7638888902147301E-3</c:v>
              </c:pt>
              <c:pt idx="499">
                <c:v>5.7754629669943824E-3</c:v>
              </c:pt>
              <c:pt idx="500">
                <c:v>5.7870370364980772E-3</c:v>
              </c:pt>
              <c:pt idx="501">
                <c:v>5.7986111132777296E-3</c:v>
              </c:pt>
              <c:pt idx="502">
                <c:v>5.810185190057382E-3</c:v>
              </c:pt>
              <c:pt idx="503">
                <c:v>5.8217592595610768E-3</c:v>
              </c:pt>
              <c:pt idx="504">
                <c:v>5.8333333363407291E-3</c:v>
              </c:pt>
              <c:pt idx="505">
                <c:v>5.8449074131203815E-3</c:v>
              </c:pt>
              <c:pt idx="506">
                <c:v>5.8564814826240763E-3</c:v>
              </c:pt>
              <c:pt idx="507">
                <c:v>5.8680555594037287E-3</c:v>
              </c:pt>
              <c:pt idx="508">
                <c:v>5.8796296289074235E-3</c:v>
              </c:pt>
              <c:pt idx="509">
                <c:v>5.8912037056870759E-3</c:v>
              </c:pt>
              <c:pt idx="510">
                <c:v>5.9027777824667282E-3</c:v>
              </c:pt>
              <c:pt idx="511">
                <c:v>5.914351851970423E-3</c:v>
              </c:pt>
              <c:pt idx="512">
                <c:v>5.9259259287500754E-3</c:v>
              </c:pt>
              <c:pt idx="513">
                <c:v>5.9375000055297278E-3</c:v>
              </c:pt>
              <c:pt idx="514">
                <c:v>5.9490740750334226E-3</c:v>
              </c:pt>
              <c:pt idx="515">
                <c:v>5.9606481518130749E-3</c:v>
              </c:pt>
              <c:pt idx="516">
                <c:v>5.9722222285927273E-3</c:v>
              </c:pt>
              <c:pt idx="517">
                <c:v>5.9837962980964221E-3</c:v>
              </c:pt>
              <c:pt idx="518">
                <c:v>5.9953703748760745E-3</c:v>
              </c:pt>
              <c:pt idx="519">
                <c:v>6.0069444443797693E-3</c:v>
              </c:pt>
              <c:pt idx="520">
                <c:v>6.0185185211594217E-3</c:v>
              </c:pt>
              <c:pt idx="521">
                <c:v>6.030092597939074E-3</c:v>
              </c:pt>
              <c:pt idx="522">
                <c:v>6.0416666674427688E-3</c:v>
              </c:pt>
              <c:pt idx="523">
                <c:v>6.0532407442224212E-3</c:v>
              </c:pt>
              <c:pt idx="524">
                <c:v>6.0648148210020736E-3</c:v>
              </c:pt>
              <c:pt idx="525">
                <c:v>6.0763888905057684E-3</c:v>
              </c:pt>
              <c:pt idx="526">
                <c:v>6.0879629672854207E-3</c:v>
              </c:pt>
              <c:pt idx="527">
                <c:v>6.0995370367891155E-3</c:v>
              </c:pt>
              <c:pt idx="528">
                <c:v>6.1111111135687679E-3</c:v>
              </c:pt>
              <c:pt idx="529">
                <c:v>6.1226851903484203E-3</c:v>
              </c:pt>
              <c:pt idx="530">
                <c:v>6.1342592598521151E-3</c:v>
              </c:pt>
              <c:pt idx="531">
                <c:v>6.1458333366317675E-3</c:v>
              </c:pt>
              <c:pt idx="532">
                <c:v>6.1574074134114198E-3</c:v>
              </c:pt>
              <c:pt idx="533">
                <c:v>6.1689814829151146E-3</c:v>
              </c:pt>
              <c:pt idx="534">
                <c:v>6.180555559694767E-3</c:v>
              </c:pt>
              <c:pt idx="535">
                <c:v>6.1921296291984618E-3</c:v>
              </c:pt>
              <c:pt idx="536">
                <c:v>6.2037037059781142E-3</c:v>
              </c:pt>
              <c:pt idx="537">
                <c:v>6.2152777827577665E-3</c:v>
              </c:pt>
              <c:pt idx="538">
                <c:v>6.2268518522614613E-3</c:v>
              </c:pt>
              <c:pt idx="539">
                <c:v>6.2384259290411137E-3</c:v>
              </c:pt>
              <c:pt idx="540">
                <c:v>6.2500000058207661E-3</c:v>
              </c:pt>
              <c:pt idx="541">
                <c:v>6.2615740753244609E-3</c:v>
              </c:pt>
              <c:pt idx="542">
                <c:v>6.2731481521041133E-3</c:v>
              </c:pt>
              <c:pt idx="543">
                <c:v>6.284722221607808E-3</c:v>
              </c:pt>
              <c:pt idx="544">
                <c:v>6.2962962983874604E-3</c:v>
              </c:pt>
              <c:pt idx="545">
                <c:v>6.3078703751671128E-3</c:v>
              </c:pt>
              <c:pt idx="546">
                <c:v>6.3194444446708076E-3</c:v>
              </c:pt>
              <c:pt idx="547">
                <c:v>6.33101852145046E-3</c:v>
              </c:pt>
              <c:pt idx="548">
                <c:v>6.3425925982301123E-3</c:v>
              </c:pt>
              <c:pt idx="549">
                <c:v>6.3541666677338071E-3</c:v>
              </c:pt>
              <c:pt idx="550">
                <c:v>6.3657407445134595E-3</c:v>
              </c:pt>
              <c:pt idx="551">
                <c:v>6.3773148212931119E-3</c:v>
              </c:pt>
              <c:pt idx="552">
                <c:v>6.3888888907968067E-3</c:v>
              </c:pt>
              <c:pt idx="553">
                <c:v>6.4004629675764591E-3</c:v>
              </c:pt>
              <c:pt idx="554">
                <c:v>6.4120370370801538E-3</c:v>
              </c:pt>
              <c:pt idx="555">
                <c:v>6.4236111138598062E-3</c:v>
              </c:pt>
              <c:pt idx="556">
                <c:v>6.4351851906394586E-3</c:v>
              </c:pt>
              <c:pt idx="557">
                <c:v>6.4467592601431534E-3</c:v>
              </c:pt>
              <c:pt idx="558">
                <c:v>6.4583333369228058E-3</c:v>
              </c:pt>
              <c:pt idx="559">
                <c:v>6.4699074137024581E-3</c:v>
              </c:pt>
              <c:pt idx="560">
                <c:v>6.4814814832061529E-3</c:v>
              </c:pt>
              <c:pt idx="561">
                <c:v>6.4930555599858053E-3</c:v>
              </c:pt>
              <c:pt idx="562">
                <c:v>6.5046296294895001E-3</c:v>
              </c:pt>
              <c:pt idx="563">
                <c:v>6.5162037062691525E-3</c:v>
              </c:pt>
              <c:pt idx="564">
                <c:v>6.5277777830488048E-3</c:v>
              </c:pt>
              <c:pt idx="565">
                <c:v>6.5393518525524996E-3</c:v>
              </c:pt>
              <c:pt idx="566">
                <c:v>6.550925929332152E-3</c:v>
              </c:pt>
              <c:pt idx="567">
                <c:v>6.5625000061118044E-3</c:v>
              </c:pt>
              <c:pt idx="568">
                <c:v>6.5740740756154992E-3</c:v>
              </c:pt>
              <c:pt idx="569">
                <c:v>6.5856481523951516E-3</c:v>
              </c:pt>
              <c:pt idx="570">
                <c:v>6.5972222218988463E-3</c:v>
              </c:pt>
              <c:pt idx="571">
                <c:v>6.6087962986784987E-3</c:v>
              </c:pt>
              <c:pt idx="572">
                <c:v>6.6203703754581511E-3</c:v>
              </c:pt>
              <c:pt idx="573">
                <c:v>6.6319444449618459E-3</c:v>
              </c:pt>
              <c:pt idx="574">
                <c:v>6.6435185217414983E-3</c:v>
              </c:pt>
              <c:pt idx="575">
                <c:v>6.6550925985211506E-3</c:v>
              </c:pt>
              <c:pt idx="576">
                <c:v>6.6666666680248454E-3</c:v>
              </c:pt>
              <c:pt idx="577">
                <c:v>6.6782407448044978E-3</c:v>
              </c:pt>
              <c:pt idx="578">
                <c:v>6.6898148143081926E-3</c:v>
              </c:pt>
              <c:pt idx="579">
                <c:v>6.701388891087845E-3</c:v>
              </c:pt>
              <c:pt idx="580">
                <c:v>6.7129629678674974E-3</c:v>
              </c:pt>
              <c:pt idx="581">
                <c:v>6.7245370373711921E-3</c:v>
              </c:pt>
              <c:pt idx="582">
                <c:v>6.7361111141508445E-3</c:v>
              </c:pt>
              <c:pt idx="583">
                <c:v>6.7476851909304969E-3</c:v>
              </c:pt>
              <c:pt idx="584">
                <c:v>6.7592592604341917E-3</c:v>
              </c:pt>
              <c:pt idx="585">
                <c:v>6.7708333372138441E-3</c:v>
              </c:pt>
              <c:pt idx="586">
                <c:v>6.7824074067175388E-3</c:v>
              </c:pt>
              <c:pt idx="587">
                <c:v>6.7939814834971912E-3</c:v>
              </c:pt>
              <c:pt idx="588">
                <c:v>6.8055555602768436E-3</c:v>
              </c:pt>
              <c:pt idx="589">
                <c:v>6.8171296297805384E-3</c:v>
              </c:pt>
              <c:pt idx="590">
                <c:v>6.8287037065601908E-3</c:v>
              </c:pt>
              <c:pt idx="591">
                <c:v>6.8402777833398432E-3</c:v>
              </c:pt>
              <c:pt idx="592">
                <c:v>6.8518518528435379E-3</c:v>
              </c:pt>
              <c:pt idx="593">
                <c:v>6.8634259296231903E-3</c:v>
              </c:pt>
              <c:pt idx="594">
                <c:v>6.8750000064028427E-3</c:v>
              </c:pt>
              <c:pt idx="595">
                <c:v>6.8865740759065375E-3</c:v>
              </c:pt>
              <c:pt idx="596">
                <c:v>6.8981481526861899E-3</c:v>
              </c:pt>
              <c:pt idx="597">
                <c:v>6.9097222221898846E-3</c:v>
              </c:pt>
              <c:pt idx="598">
                <c:v>6.921296298969537E-3</c:v>
              </c:pt>
              <c:pt idx="599">
                <c:v>6.9328703757491894E-3</c:v>
              </c:pt>
              <c:pt idx="600">
                <c:v>6.9444444452528842E-3</c:v>
              </c:pt>
              <c:pt idx="601">
                <c:v>6.9560185220325366E-3</c:v>
              </c:pt>
              <c:pt idx="602">
                <c:v>6.967592598812189E-3</c:v>
              </c:pt>
              <c:pt idx="603">
                <c:v>6.9791666683158837E-3</c:v>
              </c:pt>
              <c:pt idx="604">
                <c:v>6.9907407450955361E-3</c:v>
              </c:pt>
              <c:pt idx="605">
                <c:v>7.0023148145992309E-3</c:v>
              </c:pt>
              <c:pt idx="606">
                <c:v>7.0138888913788833E-3</c:v>
              </c:pt>
              <c:pt idx="607">
                <c:v>7.0254629681585357E-3</c:v>
              </c:pt>
              <c:pt idx="608">
                <c:v>7.0370370376622304E-3</c:v>
              </c:pt>
              <c:pt idx="609">
                <c:v>7.0486111144418828E-3</c:v>
              </c:pt>
              <c:pt idx="610">
                <c:v>7.0601851912215352E-3</c:v>
              </c:pt>
              <c:pt idx="611">
                <c:v>7.07175926072523E-3</c:v>
              </c:pt>
              <c:pt idx="612">
                <c:v>7.0833333375048824E-3</c:v>
              </c:pt>
              <c:pt idx="613">
                <c:v>7.0949074070085771E-3</c:v>
              </c:pt>
              <c:pt idx="614">
                <c:v>7.1064814837882295E-3</c:v>
              </c:pt>
              <c:pt idx="615">
                <c:v>7.1180555605678819E-3</c:v>
              </c:pt>
              <c:pt idx="616">
                <c:v>7.1296296300715767E-3</c:v>
              </c:pt>
              <c:pt idx="617">
                <c:v>7.1412037068512291E-3</c:v>
              </c:pt>
              <c:pt idx="618">
                <c:v>7.1527777836308815E-3</c:v>
              </c:pt>
              <c:pt idx="619">
                <c:v>7.1643518531345762E-3</c:v>
              </c:pt>
              <c:pt idx="620">
                <c:v>7.1759259299142286E-3</c:v>
              </c:pt>
              <c:pt idx="621">
                <c:v>7.1874999994179234E-3</c:v>
              </c:pt>
              <c:pt idx="622">
                <c:v>7.1990740761975758E-3</c:v>
              </c:pt>
              <c:pt idx="623">
                <c:v>7.2106481529772282E-3</c:v>
              </c:pt>
              <c:pt idx="624">
                <c:v>7.2222222224809229E-3</c:v>
              </c:pt>
              <c:pt idx="625">
                <c:v>7.2337962992605753E-3</c:v>
              </c:pt>
              <c:pt idx="626">
                <c:v>7.2453703760402277E-3</c:v>
              </c:pt>
              <c:pt idx="627">
                <c:v>7.2569444455439225E-3</c:v>
              </c:pt>
              <c:pt idx="628">
                <c:v>7.2685185223235749E-3</c:v>
              </c:pt>
              <c:pt idx="629">
                <c:v>7.2800925991032273E-3</c:v>
              </c:pt>
              <c:pt idx="630">
                <c:v>7.291666668606922E-3</c:v>
              </c:pt>
              <c:pt idx="631">
                <c:v>7.3032407453865744E-3</c:v>
              </c:pt>
              <c:pt idx="632">
                <c:v>7.3148148148902692E-3</c:v>
              </c:pt>
              <c:pt idx="633">
                <c:v>7.3263888916699216E-3</c:v>
              </c:pt>
              <c:pt idx="634">
                <c:v>7.337962968449574E-3</c:v>
              </c:pt>
              <c:pt idx="635">
                <c:v>7.3495370379532687E-3</c:v>
              </c:pt>
              <c:pt idx="636">
                <c:v>7.3611111147329211E-3</c:v>
              </c:pt>
              <c:pt idx="637">
                <c:v>7.3726851915125735E-3</c:v>
              </c:pt>
              <c:pt idx="638">
                <c:v>7.3842592610162683E-3</c:v>
              </c:pt>
              <c:pt idx="639">
                <c:v>7.3958333377959207E-3</c:v>
              </c:pt>
              <c:pt idx="640">
                <c:v>7.4074074072996154E-3</c:v>
              </c:pt>
              <c:pt idx="641">
                <c:v>7.4189814840792678E-3</c:v>
              </c:pt>
              <c:pt idx="642">
                <c:v>7.4305555608589202E-3</c:v>
              </c:pt>
              <c:pt idx="643">
                <c:v>7.442129630362615E-3</c:v>
              </c:pt>
              <c:pt idx="644">
                <c:v>7.4537037071422674E-3</c:v>
              </c:pt>
              <c:pt idx="645">
                <c:v>7.4652777839219198E-3</c:v>
              </c:pt>
              <c:pt idx="646">
                <c:v>7.4768518534256145E-3</c:v>
              </c:pt>
              <c:pt idx="647">
                <c:v>7.4884259302052669E-3</c:v>
              </c:pt>
              <c:pt idx="648">
                <c:v>7.4999999997089617E-3</c:v>
              </c:pt>
              <c:pt idx="649">
                <c:v>7.5115740764886141E-3</c:v>
              </c:pt>
              <c:pt idx="650">
                <c:v>7.5231481532682665E-3</c:v>
              </c:pt>
              <c:pt idx="651">
                <c:v>7.5347222227719612E-3</c:v>
              </c:pt>
              <c:pt idx="652">
                <c:v>7.5462962995516136E-3</c:v>
              </c:pt>
              <c:pt idx="653">
                <c:v>7.557870376331266E-3</c:v>
              </c:pt>
              <c:pt idx="654">
                <c:v>7.5694444458349608E-3</c:v>
              </c:pt>
              <c:pt idx="655">
                <c:v>7.5810185226146132E-3</c:v>
              </c:pt>
              <c:pt idx="656">
                <c:v>7.5925925921183079E-3</c:v>
              </c:pt>
            </c:numLit>
          </c:xVal>
          <c:yVal>
            <c:numLit>
              <c:formatCode>General</c:formatCode>
              <c:ptCount val="657"/>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pt idx="203">
                <c:v>4</c:v>
              </c:pt>
              <c:pt idx="204">
                <c:v>4</c:v>
              </c:pt>
              <c:pt idx="205">
                <c:v>4</c:v>
              </c:pt>
              <c:pt idx="206">
                <c:v>4</c:v>
              </c:pt>
              <c:pt idx="207">
                <c:v>4</c:v>
              </c:pt>
              <c:pt idx="208">
                <c:v>4</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c:v>
              </c:pt>
              <c:pt idx="225">
                <c:v>4</c:v>
              </c:pt>
              <c:pt idx="226">
                <c:v>4</c:v>
              </c:pt>
              <c:pt idx="227">
                <c:v>4</c:v>
              </c:pt>
              <c:pt idx="228">
                <c:v>4</c:v>
              </c:pt>
              <c:pt idx="229">
                <c:v>4</c:v>
              </c:pt>
              <c:pt idx="230">
                <c:v>4</c:v>
              </c:pt>
              <c:pt idx="231">
                <c:v>4</c:v>
              </c:pt>
              <c:pt idx="232">
                <c:v>4</c:v>
              </c:pt>
              <c:pt idx="233">
                <c:v>4</c:v>
              </c:pt>
              <c:pt idx="234">
                <c:v>4</c:v>
              </c:pt>
              <c:pt idx="235">
                <c:v>4</c:v>
              </c:pt>
              <c:pt idx="236">
                <c:v>4</c:v>
              </c:pt>
              <c:pt idx="237">
                <c:v>4</c:v>
              </c:pt>
              <c:pt idx="238">
                <c:v>4</c:v>
              </c:pt>
              <c:pt idx="239">
                <c:v>4</c:v>
              </c:pt>
              <c:pt idx="240">
                <c:v>4</c:v>
              </c:pt>
              <c:pt idx="241">
                <c:v>4</c:v>
              </c:pt>
              <c:pt idx="242">
                <c:v>4</c:v>
              </c:pt>
              <c:pt idx="243">
                <c:v>4</c:v>
              </c:pt>
              <c:pt idx="244">
                <c:v>4</c:v>
              </c:pt>
              <c:pt idx="245">
                <c:v>4</c:v>
              </c:pt>
              <c:pt idx="246">
                <c:v>4</c:v>
              </c:pt>
              <c:pt idx="247">
                <c:v>4</c:v>
              </c:pt>
              <c:pt idx="248">
                <c:v>4</c:v>
              </c:pt>
              <c:pt idx="249">
                <c:v>4</c:v>
              </c:pt>
              <c:pt idx="250">
                <c:v>4</c:v>
              </c:pt>
              <c:pt idx="251">
                <c:v>4</c:v>
              </c:pt>
              <c:pt idx="252">
                <c:v>4</c:v>
              </c:pt>
              <c:pt idx="253">
                <c:v>4</c:v>
              </c:pt>
              <c:pt idx="254">
                <c:v>4</c:v>
              </c:pt>
              <c:pt idx="255">
                <c:v>4</c:v>
              </c:pt>
              <c:pt idx="256">
                <c:v>4</c:v>
              </c:pt>
              <c:pt idx="257">
                <c:v>4</c:v>
              </c:pt>
              <c:pt idx="258">
                <c:v>4</c:v>
              </c:pt>
              <c:pt idx="259">
                <c:v>4</c:v>
              </c:pt>
              <c:pt idx="260">
                <c:v>4</c:v>
              </c:pt>
              <c:pt idx="261">
                <c:v>4</c:v>
              </c:pt>
              <c:pt idx="262">
                <c:v>4</c:v>
              </c:pt>
              <c:pt idx="263">
                <c:v>4</c:v>
              </c:pt>
              <c:pt idx="264">
                <c:v>4</c:v>
              </c:pt>
              <c:pt idx="265">
                <c:v>4</c:v>
              </c:pt>
              <c:pt idx="266">
                <c:v>4</c:v>
              </c:pt>
              <c:pt idx="267">
                <c:v>4</c:v>
              </c:pt>
              <c:pt idx="268">
                <c:v>4</c:v>
              </c:pt>
              <c:pt idx="269">
                <c:v>4</c:v>
              </c:pt>
              <c:pt idx="270">
                <c:v>4</c:v>
              </c:pt>
              <c:pt idx="271">
                <c:v>4</c:v>
              </c:pt>
              <c:pt idx="272">
                <c:v>4</c:v>
              </c:pt>
              <c:pt idx="273">
                <c:v>4</c:v>
              </c:pt>
              <c:pt idx="274">
                <c:v>4</c:v>
              </c:pt>
              <c:pt idx="275">
                <c:v>4</c:v>
              </c:pt>
              <c:pt idx="276">
                <c:v>4</c:v>
              </c:pt>
              <c:pt idx="277">
                <c:v>4</c:v>
              </c:pt>
              <c:pt idx="278">
                <c:v>4</c:v>
              </c:pt>
              <c:pt idx="279">
                <c:v>4</c:v>
              </c:pt>
              <c:pt idx="280">
                <c:v>4</c:v>
              </c:pt>
              <c:pt idx="281">
                <c:v>4</c:v>
              </c:pt>
              <c:pt idx="282">
                <c:v>4</c:v>
              </c:pt>
              <c:pt idx="283">
                <c:v>4</c:v>
              </c:pt>
              <c:pt idx="284">
                <c:v>4</c:v>
              </c:pt>
              <c:pt idx="285">
                <c:v>4</c:v>
              </c:pt>
              <c:pt idx="286">
                <c:v>4</c:v>
              </c:pt>
              <c:pt idx="287">
                <c:v>4</c:v>
              </c:pt>
              <c:pt idx="288">
                <c:v>4</c:v>
              </c:pt>
              <c:pt idx="289">
                <c:v>4</c:v>
              </c:pt>
              <c:pt idx="290">
                <c:v>4</c:v>
              </c:pt>
              <c:pt idx="291">
                <c:v>4</c:v>
              </c:pt>
              <c:pt idx="292">
                <c:v>4</c:v>
              </c:pt>
              <c:pt idx="293">
                <c:v>4</c:v>
              </c:pt>
              <c:pt idx="294">
                <c:v>4</c:v>
              </c:pt>
              <c:pt idx="295">
                <c:v>4</c:v>
              </c:pt>
              <c:pt idx="296">
                <c:v>4</c:v>
              </c:pt>
              <c:pt idx="297">
                <c:v>4</c:v>
              </c:pt>
              <c:pt idx="298">
                <c:v>4</c:v>
              </c:pt>
              <c:pt idx="299">
                <c:v>4</c:v>
              </c:pt>
              <c:pt idx="300">
                <c:v>4</c:v>
              </c:pt>
              <c:pt idx="301">
                <c:v>4</c:v>
              </c:pt>
              <c:pt idx="302">
                <c:v>4</c:v>
              </c:pt>
              <c:pt idx="303">
                <c:v>4</c:v>
              </c:pt>
              <c:pt idx="304">
                <c:v>4</c:v>
              </c:pt>
              <c:pt idx="305">
                <c:v>4</c:v>
              </c:pt>
              <c:pt idx="306">
                <c:v>4</c:v>
              </c:pt>
              <c:pt idx="307">
                <c:v>4</c:v>
              </c:pt>
              <c:pt idx="308">
                <c:v>4</c:v>
              </c:pt>
              <c:pt idx="309">
                <c:v>4</c:v>
              </c:pt>
              <c:pt idx="310">
                <c:v>4</c:v>
              </c:pt>
              <c:pt idx="311">
                <c:v>4</c:v>
              </c:pt>
              <c:pt idx="312">
                <c:v>4</c:v>
              </c:pt>
              <c:pt idx="313">
                <c:v>4</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4</c:v>
              </c:pt>
              <c:pt idx="360">
                <c:v>4</c:v>
              </c:pt>
              <c:pt idx="361">
                <c:v>4</c:v>
              </c:pt>
              <c:pt idx="362">
                <c:v>4</c:v>
              </c:pt>
              <c:pt idx="363">
                <c:v>4</c:v>
              </c:pt>
              <c:pt idx="364">
                <c:v>4</c:v>
              </c:pt>
              <c:pt idx="365">
                <c:v>4</c:v>
              </c:pt>
              <c:pt idx="366">
                <c:v>4</c:v>
              </c:pt>
              <c:pt idx="367">
                <c:v>4</c:v>
              </c:pt>
              <c:pt idx="368">
                <c:v>4</c:v>
              </c:pt>
              <c:pt idx="369">
                <c:v>4</c:v>
              </c:pt>
              <c:pt idx="370">
                <c:v>4</c:v>
              </c:pt>
              <c:pt idx="371">
                <c:v>4</c:v>
              </c:pt>
              <c:pt idx="372">
                <c:v>4</c:v>
              </c:pt>
              <c:pt idx="373">
                <c:v>4</c:v>
              </c:pt>
              <c:pt idx="374">
                <c:v>4</c:v>
              </c:pt>
              <c:pt idx="375">
                <c:v>4</c:v>
              </c:pt>
              <c:pt idx="376">
                <c:v>4</c:v>
              </c:pt>
              <c:pt idx="377">
                <c:v>4</c:v>
              </c:pt>
              <c:pt idx="378">
                <c:v>4</c:v>
              </c:pt>
              <c:pt idx="379">
                <c:v>4</c:v>
              </c:pt>
              <c:pt idx="380">
                <c:v>4</c:v>
              </c:pt>
              <c:pt idx="381">
                <c:v>4</c:v>
              </c:pt>
              <c:pt idx="382">
                <c:v>4</c:v>
              </c:pt>
              <c:pt idx="383">
                <c:v>4</c:v>
              </c:pt>
              <c:pt idx="384">
                <c:v>4</c:v>
              </c:pt>
              <c:pt idx="385">
                <c:v>4</c:v>
              </c:pt>
              <c:pt idx="386">
                <c:v>4</c:v>
              </c:pt>
              <c:pt idx="387">
                <c:v>4</c:v>
              </c:pt>
              <c:pt idx="388">
                <c:v>4</c:v>
              </c:pt>
              <c:pt idx="389">
                <c:v>4</c:v>
              </c:pt>
              <c:pt idx="390">
                <c:v>4</c:v>
              </c:pt>
              <c:pt idx="391">
                <c:v>4</c:v>
              </c:pt>
              <c:pt idx="392">
                <c:v>4</c:v>
              </c:pt>
              <c:pt idx="393">
                <c:v>4</c:v>
              </c:pt>
              <c:pt idx="394">
                <c:v>4</c:v>
              </c:pt>
              <c:pt idx="395">
                <c:v>4</c:v>
              </c:pt>
              <c:pt idx="396">
                <c:v>4</c:v>
              </c:pt>
              <c:pt idx="397">
                <c:v>4</c:v>
              </c:pt>
              <c:pt idx="398">
                <c:v>4</c:v>
              </c:pt>
              <c:pt idx="399">
                <c:v>4</c:v>
              </c:pt>
              <c:pt idx="400">
                <c:v>4</c:v>
              </c:pt>
              <c:pt idx="401">
                <c:v>4</c:v>
              </c:pt>
              <c:pt idx="402">
                <c:v>4</c:v>
              </c:pt>
              <c:pt idx="403">
                <c:v>4</c:v>
              </c:pt>
              <c:pt idx="404">
                <c:v>4</c:v>
              </c:pt>
              <c:pt idx="405">
                <c:v>4</c:v>
              </c:pt>
              <c:pt idx="406">
                <c:v>4</c:v>
              </c:pt>
              <c:pt idx="407">
                <c:v>4</c:v>
              </c:pt>
              <c:pt idx="408">
                <c:v>4</c:v>
              </c:pt>
              <c:pt idx="409">
                <c:v>4</c:v>
              </c:pt>
              <c:pt idx="410">
                <c:v>4</c:v>
              </c:pt>
              <c:pt idx="411">
                <c:v>4</c:v>
              </c:pt>
              <c:pt idx="412">
                <c:v>4</c:v>
              </c:pt>
              <c:pt idx="413">
                <c:v>4</c:v>
              </c:pt>
              <c:pt idx="414">
                <c:v>4</c:v>
              </c:pt>
              <c:pt idx="415">
                <c:v>4</c:v>
              </c:pt>
              <c:pt idx="416">
                <c:v>4</c:v>
              </c:pt>
              <c:pt idx="417">
                <c:v>4</c:v>
              </c:pt>
              <c:pt idx="418">
                <c:v>4</c:v>
              </c:pt>
              <c:pt idx="419">
                <c:v>4</c:v>
              </c:pt>
              <c:pt idx="420">
                <c:v>4</c:v>
              </c:pt>
              <c:pt idx="421">
                <c:v>4</c:v>
              </c:pt>
              <c:pt idx="422">
                <c:v>4</c:v>
              </c:pt>
              <c:pt idx="423">
                <c:v>4</c:v>
              </c:pt>
              <c:pt idx="424">
                <c:v>4</c:v>
              </c:pt>
              <c:pt idx="425">
                <c:v>4</c:v>
              </c:pt>
              <c:pt idx="426">
                <c:v>4</c:v>
              </c:pt>
              <c:pt idx="427">
                <c:v>4</c:v>
              </c:pt>
              <c:pt idx="428">
                <c:v>4</c:v>
              </c:pt>
              <c:pt idx="429">
                <c:v>4</c:v>
              </c:pt>
              <c:pt idx="430">
                <c:v>4</c:v>
              </c:pt>
              <c:pt idx="431">
                <c:v>4</c:v>
              </c:pt>
              <c:pt idx="432">
                <c:v>4</c:v>
              </c:pt>
              <c:pt idx="433">
                <c:v>4</c:v>
              </c:pt>
              <c:pt idx="434">
                <c:v>4</c:v>
              </c:pt>
              <c:pt idx="435">
                <c:v>4</c:v>
              </c:pt>
              <c:pt idx="436">
                <c:v>4</c:v>
              </c:pt>
              <c:pt idx="437">
                <c:v>4</c:v>
              </c:pt>
              <c:pt idx="438">
                <c:v>4</c:v>
              </c:pt>
              <c:pt idx="439">
                <c:v>4</c:v>
              </c:pt>
              <c:pt idx="440">
                <c:v>4</c:v>
              </c:pt>
              <c:pt idx="441">
                <c:v>4</c:v>
              </c:pt>
              <c:pt idx="442">
                <c:v>4</c:v>
              </c:pt>
              <c:pt idx="443">
                <c:v>4</c:v>
              </c:pt>
              <c:pt idx="444">
                <c:v>4</c:v>
              </c:pt>
              <c:pt idx="445">
                <c:v>4</c:v>
              </c:pt>
              <c:pt idx="446">
                <c:v>4</c:v>
              </c:pt>
              <c:pt idx="447">
                <c:v>4</c:v>
              </c:pt>
              <c:pt idx="448">
                <c:v>4</c:v>
              </c:pt>
              <c:pt idx="449">
                <c:v>4</c:v>
              </c:pt>
              <c:pt idx="450">
                <c:v>4</c:v>
              </c:pt>
              <c:pt idx="451">
                <c:v>4</c:v>
              </c:pt>
              <c:pt idx="452">
                <c:v>4</c:v>
              </c:pt>
              <c:pt idx="453">
                <c:v>4</c:v>
              </c:pt>
              <c:pt idx="454">
                <c:v>4</c:v>
              </c:pt>
              <c:pt idx="455">
                <c:v>4</c:v>
              </c:pt>
              <c:pt idx="456">
                <c:v>4</c:v>
              </c:pt>
              <c:pt idx="457">
                <c:v>4</c:v>
              </c:pt>
              <c:pt idx="458">
                <c:v>4</c:v>
              </c:pt>
              <c:pt idx="459">
                <c:v>4</c:v>
              </c:pt>
              <c:pt idx="460">
                <c:v>4</c:v>
              </c:pt>
              <c:pt idx="461">
                <c:v>4</c:v>
              </c:pt>
              <c:pt idx="462">
                <c:v>4</c:v>
              </c:pt>
              <c:pt idx="463">
                <c:v>4</c:v>
              </c:pt>
              <c:pt idx="464">
                <c:v>4</c:v>
              </c:pt>
              <c:pt idx="465">
                <c:v>4</c:v>
              </c:pt>
              <c:pt idx="466">
                <c:v>4</c:v>
              </c:pt>
              <c:pt idx="467">
                <c:v>4</c:v>
              </c:pt>
              <c:pt idx="468">
                <c:v>4</c:v>
              </c:pt>
              <c:pt idx="469">
                <c:v>4</c:v>
              </c:pt>
              <c:pt idx="470">
                <c:v>4</c:v>
              </c:pt>
              <c:pt idx="471">
                <c:v>4</c:v>
              </c:pt>
              <c:pt idx="472">
                <c:v>4</c:v>
              </c:pt>
              <c:pt idx="473">
                <c:v>4</c:v>
              </c:pt>
              <c:pt idx="474">
                <c:v>4</c:v>
              </c:pt>
              <c:pt idx="475">
                <c:v>4</c:v>
              </c:pt>
              <c:pt idx="476">
                <c:v>4</c:v>
              </c:pt>
              <c:pt idx="477">
                <c:v>4</c:v>
              </c:pt>
              <c:pt idx="478">
                <c:v>4</c:v>
              </c:pt>
              <c:pt idx="479">
                <c:v>4</c:v>
              </c:pt>
              <c:pt idx="480">
                <c:v>4</c:v>
              </c:pt>
              <c:pt idx="481">
                <c:v>4</c:v>
              </c:pt>
              <c:pt idx="482">
                <c:v>4</c:v>
              </c:pt>
              <c:pt idx="483">
                <c:v>4</c:v>
              </c:pt>
              <c:pt idx="484">
                <c:v>4</c:v>
              </c:pt>
              <c:pt idx="485">
                <c:v>4</c:v>
              </c:pt>
              <c:pt idx="486">
                <c:v>4</c:v>
              </c:pt>
              <c:pt idx="487">
                <c:v>4</c:v>
              </c:pt>
              <c:pt idx="488">
                <c:v>4</c:v>
              </c:pt>
              <c:pt idx="489">
                <c:v>4</c:v>
              </c:pt>
              <c:pt idx="490">
                <c:v>4</c:v>
              </c:pt>
              <c:pt idx="491">
                <c:v>4</c:v>
              </c:pt>
              <c:pt idx="492">
                <c:v>4</c:v>
              </c:pt>
              <c:pt idx="493">
                <c:v>4</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4</c:v>
              </c:pt>
              <c:pt idx="540">
                <c:v>4</c:v>
              </c:pt>
              <c:pt idx="541">
                <c:v>4</c:v>
              </c:pt>
              <c:pt idx="542">
                <c:v>4</c:v>
              </c:pt>
              <c:pt idx="543">
                <c:v>4</c:v>
              </c:pt>
              <c:pt idx="544">
                <c:v>4</c:v>
              </c:pt>
              <c:pt idx="545">
                <c:v>4</c:v>
              </c:pt>
              <c:pt idx="546">
                <c:v>4</c:v>
              </c:pt>
              <c:pt idx="547">
                <c:v>4</c:v>
              </c:pt>
              <c:pt idx="548">
                <c:v>4</c:v>
              </c:pt>
              <c:pt idx="549">
                <c:v>4</c:v>
              </c:pt>
              <c:pt idx="550">
                <c:v>4</c:v>
              </c:pt>
              <c:pt idx="551">
                <c:v>4</c:v>
              </c:pt>
              <c:pt idx="552">
                <c:v>4</c:v>
              </c:pt>
              <c:pt idx="553">
                <c:v>4</c:v>
              </c:pt>
              <c:pt idx="554">
                <c:v>4</c:v>
              </c:pt>
              <c:pt idx="555">
                <c:v>4</c:v>
              </c:pt>
              <c:pt idx="556">
                <c:v>4</c:v>
              </c:pt>
              <c:pt idx="557">
                <c:v>4</c:v>
              </c:pt>
              <c:pt idx="558">
                <c:v>4</c:v>
              </c:pt>
              <c:pt idx="559">
                <c:v>4</c:v>
              </c:pt>
              <c:pt idx="560">
                <c:v>4</c:v>
              </c:pt>
              <c:pt idx="561">
                <c:v>4</c:v>
              </c:pt>
              <c:pt idx="562">
                <c:v>4</c:v>
              </c:pt>
              <c:pt idx="563">
                <c:v>4</c:v>
              </c:pt>
              <c:pt idx="564">
                <c:v>4</c:v>
              </c:pt>
              <c:pt idx="565">
                <c:v>4</c:v>
              </c:pt>
              <c:pt idx="566">
                <c:v>4</c:v>
              </c:pt>
              <c:pt idx="567">
                <c:v>4</c:v>
              </c:pt>
              <c:pt idx="568">
                <c:v>4</c:v>
              </c:pt>
              <c:pt idx="569">
                <c:v>4</c:v>
              </c:pt>
              <c:pt idx="570">
                <c:v>4</c:v>
              </c:pt>
              <c:pt idx="571">
                <c:v>4</c:v>
              </c:pt>
              <c:pt idx="572">
                <c:v>4</c:v>
              </c:pt>
              <c:pt idx="573">
                <c:v>4</c:v>
              </c:pt>
              <c:pt idx="574">
                <c:v>4</c:v>
              </c:pt>
              <c:pt idx="575">
                <c:v>4</c:v>
              </c:pt>
              <c:pt idx="576">
                <c:v>4</c:v>
              </c:pt>
              <c:pt idx="577">
                <c:v>4</c:v>
              </c:pt>
              <c:pt idx="578">
                <c:v>4</c:v>
              </c:pt>
              <c:pt idx="579">
                <c:v>4</c:v>
              </c:pt>
              <c:pt idx="580">
                <c:v>4</c:v>
              </c:pt>
              <c:pt idx="581">
                <c:v>4</c:v>
              </c:pt>
              <c:pt idx="582">
                <c:v>4</c:v>
              </c:pt>
              <c:pt idx="583">
                <c:v>4</c:v>
              </c:pt>
              <c:pt idx="584">
                <c:v>4</c:v>
              </c:pt>
              <c:pt idx="585">
                <c:v>4</c:v>
              </c:pt>
              <c:pt idx="586">
                <c:v>4</c:v>
              </c:pt>
              <c:pt idx="587">
                <c:v>4</c:v>
              </c:pt>
              <c:pt idx="588">
                <c:v>4</c:v>
              </c:pt>
              <c:pt idx="589">
                <c:v>4</c:v>
              </c:pt>
              <c:pt idx="590">
                <c:v>4</c:v>
              </c:pt>
              <c:pt idx="591">
                <c:v>4</c:v>
              </c:pt>
              <c:pt idx="592">
                <c:v>4</c:v>
              </c:pt>
              <c:pt idx="593">
                <c:v>4</c:v>
              </c:pt>
              <c:pt idx="594">
                <c:v>4</c:v>
              </c:pt>
              <c:pt idx="595">
                <c:v>4</c:v>
              </c:pt>
              <c:pt idx="596">
                <c:v>4</c:v>
              </c:pt>
              <c:pt idx="597">
                <c:v>4</c:v>
              </c:pt>
              <c:pt idx="598">
                <c:v>4</c:v>
              </c:pt>
              <c:pt idx="599">
                <c:v>4</c:v>
              </c:pt>
              <c:pt idx="600">
                <c:v>4</c:v>
              </c:pt>
              <c:pt idx="601">
                <c:v>4</c:v>
              </c:pt>
              <c:pt idx="602">
                <c:v>4</c:v>
              </c:pt>
              <c:pt idx="603">
                <c:v>4</c:v>
              </c:pt>
              <c:pt idx="604">
                <c:v>4</c:v>
              </c:pt>
              <c:pt idx="605">
                <c:v>4</c:v>
              </c:pt>
              <c:pt idx="606">
                <c:v>4</c:v>
              </c:pt>
              <c:pt idx="607">
                <c:v>4</c:v>
              </c:pt>
              <c:pt idx="608">
                <c:v>4</c:v>
              </c:pt>
              <c:pt idx="609">
                <c:v>4</c:v>
              </c:pt>
              <c:pt idx="610">
                <c:v>4</c:v>
              </c:pt>
              <c:pt idx="611">
                <c:v>4</c:v>
              </c:pt>
              <c:pt idx="612">
                <c:v>4</c:v>
              </c:pt>
              <c:pt idx="613">
                <c:v>4</c:v>
              </c:pt>
              <c:pt idx="614">
                <c:v>4</c:v>
              </c:pt>
              <c:pt idx="615">
                <c:v>4</c:v>
              </c:pt>
              <c:pt idx="616">
                <c:v>4</c:v>
              </c:pt>
              <c:pt idx="617">
                <c:v>4</c:v>
              </c:pt>
              <c:pt idx="618">
                <c:v>4</c:v>
              </c:pt>
              <c:pt idx="619">
                <c:v>4</c:v>
              </c:pt>
              <c:pt idx="620">
                <c:v>4</c:v>
              </c:pt>
              <c:pt idx="621">
                <c:v>4</c:v>
              </c:pt>
              <c:pt idx="622">
                <c:v>4</c:v>
              </c:pt>
              <c:pt idx="623">
                <c:v>4</c:v>
              </c:pt>
              <c:pt idx="624">
                <c:v>4</c:v>
              </c:pt>
              <c:pt idx="625">
                <c:v>4</c:v>
              </c:pt>
              <c:pt idx="626">
                <c:v>4</c:v>
              </c:pt>
              <c:pt idx="627">
                <c:v>4</c:v>
              </c:pt>
              <c:pt idx="628">
                <c:v>4</c:v>
              </c:pt>
              <c:pt idx="629">
                <c:v>4</c:v>
              </c:pt>
              <c:pt idx="630">
                <c:v>4</c:v>
              </c:pt>
              <c:pt idx="631">
                <c:v>4</c:v>
              </c:pt>
              <c:pt idx="632">
                <c:v>4</c:v>
              </c:pt>
              <c:pt idx="633">
                <c:v>4</c:v>
              </c:pt>
              <c:pt idx="634">
                <c:v>4</c:v>
              </c:pt>
              <c:pt idx="635">
                <c:v>4</c:v>
              </c:pt>
              <c:pt idx="636">
                <c:v>4</c:v>
              </c:pt>
              <c:pt idx="637">
                <c:v>4</c:v>
              </c:pt>
              <c:pt idx="638">
                <c:v>4</c:v>
              </c:pt>
              <c:pt idx="639">
                <c:v>4</c:v>
              </c:pt>
              <c:pt idx="640">
                <c:v>4</c:v>
              </c:pt>
              <c:pt idx="641">
                <c:v>4</c:v>
              </c:pt>
              <c:pt idx="642">
                <c:v>4</c:v>
              </c:pt>
              <c:pt idx="643">
                <c:v>4</c:v>
              </c:pt>
              <c:pt idx="644">
                <c:v>4</c:v>
              </c:pt>
              <c:pt idx="645">
                <c:v>4</c:v>
              </c:pt>
              <c:pt idx="646">
                <c:v>4</c:v>
              </c:pt>
              <c:pt idx="647">
                <c:v>4</c:v>
              </c:pt>
              <c:pt idx="648">
                <c:v>4</c:v>
              </c:pt>
              <c:pt idx="649">
                <c:v>4</c:v>
              </c:pt>
              <c:pt idx="650">
                <c:v>4</c:v>
              </c:pt>
              <c:pt idx="651">
                <c:v>4</c:v>
              </c:pt>
              <c:pt idx="652">
                <c:v>4</c:v>
              </c:pt>
              <c:pt idx="653">
                <c:v>4</c:v>
              </c:pt>
              <c:pt idx="654">
                <c:v>4</c:v>
              </c:pt>
              <c:pt idx="655">
                <c:v>4</c:v>
              </c:pt>
              <c:pt idx="656">
                <c:v>4</c:v>
              </c:pt>
            </c:numLit>
          </c:yVal>
          <c:smooth val="0"/>
        </c:ser>
        <c:ser>
          <c:idx val="1"/>
          <c:order val="1"/>
          <c:tx>
            <c:v>Kp= 0.5</c:v>
          </c:tx>
          <c:spPr>
            <a:ln>
              <a:noFill/>
            </a:ln>
          </c:spPr>
          <c:marker>
            <c:symbol val="circle"/>
            <c:size val="5"/>
          </c:marker>
          <c:xVal>
            <c:numLit>
              <c:formatCode>General</c:formatCode>
              <c:ptCount val="657"/>
              <c:pt idx="0">
                <c:v>0</c:v>
              </c:pt>
              <c:pt idx="1">
                <c:v>1.1574076779652387E-5</c:v>
              </c:pt>
              <c:pt idx="2">
                <c:v>2.3148153559304774E-5</c:v>
              </c:pt>
              <c:pt idx="3">
                <c:v>3.4722223062999547E-5</c:v>
              </c:pt>
              <c:pt idx="4">
                <c:v>4.6296299842651933E-5</c:v>
              </c:pt>
              <c:pt idx="5">
                <c:v>5.787037662230432E-5</c:v>
              </c:pt>
              <c:pt idx="6">
                <c:v>6.9444446125999093E-5</c:v>
              </c:pt>
              <c:pt idx="7">
                <c:v>8.101852290565148E-5</c:v>
              </c:pt>
              <c:pt idx="8">
                <c:v>9.2592592409346253E-5</c:v>
              </c:pt>
              <c:pt idx="9">
                <c:v>1.0416666918899864E-4</c:v>
              </c:pt>
              <c:pt idx="10">
                <c:v>1.1574074596865103E-4</c:v>
              </c:pt>
              <c:pt idx="11">
                <c:v>1.273148154723458E-4</c:v>
              </c:pt>
              <c:pt idx="12">
                <c:v>1.3888889225199819E-4</c:v>
              </c:pt>
              <c:pt idx="13">
                <c:v>1.5046296903165057E-4</c:v>
              </c:pt>
              <c:pt idx="14">
                <c:v>1.6203703853534535E-4</c:v>
              </c:pt>
              <c:pt idx="15">
                <c:v>1.7361111531499773E-4</c:v>
              </c:pt>
              <c:pt idx="16">
                <c:v>1.8518518481869251E-4</c:v>
              </c:pt>
              <c:pt idx="17">
                <c:v>1.9675926159834489E-4</c:v>
              </c:pt>
              <c:pt idx="18">
                <c:v>2.0833333837799728E-4</c:v>
              </c:pt>
              <c:pt idx="19">
                <c:v>2.1990740788169205E-4</c:v>
              </c:pt>
              <c:pt idx="20">
                <c:v>2.3148148466134444E-4</c:v>
              </c:pt>
              <c:pt idx="21">
                <c:v>2.4305556144099683E-4</c:v>
              </c:pt>
              <c:pt idx="22">
                <c:v>2.546296309446916E-4</c:v>
              </c:pt>
              <c:pt idx="23">
                <c:v>2.6620370772434399E-4</c:v>
              </c:pt>
              <c:pt idx="24">
                <c:v>2.7777777722803876E-4</c:v>
              </c:pt>
              <c:pt idx="25">
                <c:v>2.8935185400769114E-4</c:v>
              </c:pt>
              <c:pt idx="26">
                <c:v>3.0092593078734353E-4</c:v>
              </c:pt>
              <c:pt idx="27">
                <c:v>3.125000002910383E-4</c:v>
              </c:pt>
              <c:pt idx="28">
                <c:v>3.2407407707069069E-4</c:v>
              </c:pt>
              <c:pt idx="29">
                <c:v>3.3564815385034308E-4</c:v>
              </c:pt>
              <c:pt idx="30">
                <c:v>3.4722222335403785E-4</c:v>
              </c:pt>
              <c:pt idx="31">
                <c:v>3.5879630013369024E-4</c:v>
              </c:pt>
              <c:pt idx="32">
                <c:v>3.7037036963738501E-4</c:v>
              </c:pt>
              <c:pt idx="33">
                <c:v>3.819444464170374E-4</c:v>
              </c:pt>
              <c:pt idx="34">
                <c:v>3.9351852319668978E-4</c:v>
              </c:pt>
              <c:pt idx="35">
                <c:v>4.0509259270038456E-4</c:v>
              </c:pt>
              <c:pt idx="36">
                <c:v>4.1666666948003694E-4</c:v>
              </c:pt>
              <c:pt idx="37">
                <c:v>4.2824074625968933E-4</c:v>
              </c:pt>
              <c:pt idx="38">
                <c:v>4.398148157633841E-4</c:v>
              </c:pt>
              <c:pt idx="39">
                <c:v>4.5138889254303649E-4</c:v>
              </c:pt>
              <c:pt idx="40">
                <c:v>4.6296296932268888E-4</c:v>
              </c:pt>
              <c:pt idx="41">
                <c:v>4.7453703882638365E-4</c:v>
              </c:pt>
              <c:pt idx="42">
                <c:v>4.8611111560603604E-4</c:v>
              </c:pt>
              <c:pt idx="43">
                <c:v>4.9768518510973081E-4</c:v>
              </c:pt>
              <c:pt idx="44">
                <c:v>5.092592618893832E-4</c:v>
              </c:pt>
              <c:pt idx="45">
                <c:v>5.2083333866903558E-4</c:v>
              </c:pt>
              <c:pt idx="46">
                <c:v>5.3240740817273036E-4</c:v>
              </c:pt>
              <c:pt idx="47">
                <c:v>5.4398148495238274E-4</c:v>
              </c:pt>
              <c:pt idx="48">
                <c:v>5.5555556173203513E-4</c:v>
              </c:pt>
              <c:pt idx="49">
                <c:v>5.671296312357299E-4</c:v>
              </c:pt>
              <c:pt idx="50">
                <c:v>5.7870370801538229E-4</c:v>
              </c:pt>
              <c:pt idx="51">
                <c:v>5.9027777751907706E-4</c:v>
              </c:pt>
              <c:pt idx="52">
                <c:v>6.0185185429872945E-4</c:v>
              </c:pt>
              <c:pt idx="53">
                <c:v>6.1342593107838184E-4</c:v>
              </c:pt>
              <c:pt idx="54">
                <c:v>6.2500000058207661E-4</c:v>
              </c:pt>
              <c:pt idx="55">
                <c:v>6.36574077361729E-4</c:v>
              </c:pt>
              <c:pt idx="56">
                <c:v>6.4814815414138138E-4</c:v>
              </c:pt>
              <c:pt idx="57">
                <c:v>6.5972222364507616E-4</c:v>
              </c:pt>
              <c:pt idx="58">
                <c:v>6.7129630042472854E-4</c:v>
              </c:pt>
              <c:pt idx="59">
                <c:v>6.8287036992842332E-4</c:v>
              </c:pt>
              <c:pt idx="60">
                <c:v>6.944444467080757E-4</c:v>
              </c:pt>
              <c:pt idx="61">
                <c:v>7.0601852348772809E-4</c:v>
              </c:pt>
              <c:pt idx="62">
                <c:v>7.1759259299142286E-4</c:v>
              </c:pt>
              <c:pt idx="63">
                <c:v>7.2916666977107525E-4</c:v>
              </c:pt>
              <c:pt idx="64">
                <c:v>7.4074074655072764E-4</c:v>
              </c:pt>
              <c:pt idx="65">
                <c:v>7.5231481605442241E-4</c:v>
              </c:pt>
              <c:pt idx="66">
                <c:v>7.638888928340748E-4</c:v>
              </c:pt>
              <c:pt idx="67">
                <c:v>7.7546296233776957E-4</c:v>
              </c:pt>
              <c:pt idx="68">
                <c:v>7.8703703911742195E-4</c:v>
              </c:pt>
              <c:pt idx="69">
                <c:v>7.9861111589707434E-4</c:v>
              </c:pt>
              <c:pt idx="70">
                <c:v>8.1018518540076911E-4</c:v>
              </c:pt>
              <c:pt idx="71">
                <c:v>8.217592621804215E-4</c:v>
              </c:pt>
              <c:pt idx="72">
                <c:v>8.3333333896007389E-4</c:v>
              </c:pt>
              <c:pt idx="73">
                <c:v>8.4490740846376866E-4</c:v>
              </c:pt>
              <c:pt idx="74">
                <c:v>8.5648148524342105E-4</c:v>
              </c:pt>
              <c:pt idx="75">
                <c:v>8.6805556202307343E-4</c:v>
              </c:pt>
              <c:pt idx="76">
                <c:v>8.7962963152676821E-4</c:v>
              </c:pt>
              <c:pt idx="77">
                <c:v>8.9120370830642059E-4</c:v>
              </c:pt>
              <c:pt idx="78">
                <c:v>9.0277777781011537E-4</c:v>
              </c:pt>
              <c:pt idx="79">
                <c:v>9.1435185458976775E-4</c:v>
              </c:pt>
              <c:pt idx="80">
                <c:v>9.2592593136942014E-4</c:v>
              </c:pt>
              <c:pt idx="81">
                <c:v>9.3750000087311491E-4</c:v>
              </c:pt>
              <c:pt idx="82">
                <c:v>9.490740776527673E-4</c:v>
              </c:pt>
              <c:pt idx="83">
                <c:v>9.6064815443241969E-4</c:v>
              </c:pt>
              <c:pt idx="84">
                <c:v>9.7222222393611446E-4</c:v>
              </c:pt>
              <c:pt idx="85">
                <c:v>9.8379630071576685E-4</c:v>
              </c:pt>
              <c:pt idx="86">
                <c:v>9.9537037021946162E-4</c:v>
              </c:pt>
              <c:pt idx="87">
                <c:v>1.006944446999114E-3</c:v>
              </c:pt>
              <c:pt idx="88">
                <c:v>1.0185185237787664E-3</c:v>
              </c:pt>
              <c:pt idx="89">
                <c:v>1.0300925932824612E-3</c:v>
              </c:pt>
              <c:pt idx="90">
                <c:v>1.0416666700621136E-3</c:v>
              </c:pt>
              <c:pt idx="91">
                <c:v>1.0532407468417659E-3</c:v>
              </c:pt>
              <c:pt idx="92">
                <c:v>1.0648148163454607E-3</c:v>
              </c:pt>
              <c:pt idx="93">
                <c:v>1.0763888931251131E-3</c:v>
              </c:pt>
              <c:pt idx="94">
                <c:v>1.0879629626288079E-3</c:v>
              </c:pt>
              <c:pt idx="95">
                <c:v>1.0995370394084603E-3</c:v>
              </c:pt>
              <c:pt idx="96">
                <c:v>1.1111111161881126E-3</c:v>
              </c:pt>
              <c:pt idx="97">
                <c:v>1.1226851856918074E-3</c:v>
              </c:pt>
              <c:pt idx="98">
                <c:v>1.1342592624714598E-3</c:v>
              </c:pt>
              <c:pt idx="99">
                <c:v>1.1458333392511122E-3</c:v>
              </c:pt>
              <c:pt idx="100">
                <c:v>1.157407408754807E-3</c:v>
              </c:pt>
              <c:pt idx="101">
                <c:v>1.1689814855344594E-3</c:v>
              </c:pt>
              <c:pt idx="102">
                <c:v>1.1805555550381541E-3</c:v>
              </c:pt>
              <c:pt idx="103">
                <c:v>1.1921296318178065E-3</c:v>
              </c:pt>
              <c:pt idx="104">
                <c:v>1.2037037085974589E-3</c:v>
              </c:pt>
              <c:pt idx="105">
                <c:v>1.2152777781011537E-3</c:v>
              </c:pt>
              <c:pt idx="106">
                <c:v>1.2268518548808061E-3</c:v>
              </c:pt>
              <c:pt idx="107">
                <c:v>1.2384259316604584E-3</c:v>
              </c:pt>
              <c:pt idx="108">
                <c:v>1.2500000011641532E-3</c:v>
              </c:pt>
              <c:pt idx="109">
                <c:v>1.2615740779438056E-3</c:v>
              </c:pt>
              <c:pt idx="110">
                <c:v>1.2731481474475004E-3</c:v>
              </c:pt>
              <c:pt idx="111">
                <c:v>1.2847222242271528E-3</c:v>
              </c:pt>
              <c:pt idx="112">
                <c:v>1.2962963010068052E-3</c:v>
              </c:pt>
              <c:pt idx="113">
                <c:v>1.3078703705104999E-3</c:v>
              </c:pt>
              <c:pt idx="114">
                <c:v>1.3194444472901523E-3</c:v>
              </c:pt>
              <c:pt idx="115">
                <c:v>1.3310185240698047E-3</c:v>
              </c:pt>
              <c:pt idx="116">
                <c:v>1.3425925935734995E-3</c:v>
              </c:pt>
              <c:pt idx="117">
                <c:v>1.3541666703531519E-3</c:v>
              </c:pt>
              <c:pt idx="118">
                <c:v>1.3657407471328042E-3</c:v>
              </c:pt>
              <c:pt idx="119">
                <c:v>1.377314816636499E-3</c:v>
              </c:pt>
              <c:pt idx="120">
                <c:v>1.3888888934161514E-3</c:v>
              </c:pt>
              <c:pt idx="121">
                <c:v>1.4004629629198462E-3</c:v>
              </c:pt>
              <c:pt idx="122">
                <c:v>1.4120370396994986E-3</c:v>
              </c:pt>
              <c:pt idx="123">
                <c:v>1.423611116479151E-3</c:v>
              </c:pt>
              <c:pt idx="124">
                <c:v>1.4351851859828457E-3</c:v>
              </c:pt>
              <c:pt idx="125">
                <c:v>1.4467592627624981E-3</c:v>
              </c:pt>
              <c:pt idx="126">
                <c:v>1.4583333395421505E-3</c:v>
              </c:pt>
              <c:pt idx="127">
                <c:v>1.4699074090458453E-3</c:v>
              </c:pt>
              <c:pt idx="128">
                <c:v>1.4814814858254977E-3</c:v>
              </c:pt>
              <c:pt idx="129">
                <c:v>1.4930555553291924E-3</c:v>
              </c:pt>
              <c:pt idx="130">
                <c:v>1.5046296321088448E-3</c:v>
              </c:pt>
              <c:pt idx="131">
                <c:v>1.5162037088884972E-3</c:v>
              </c:pt>
              <c:pt idx="132">
                <c:v>1.527777778392192E-3</c:v>
              </c:pt>
              <c:pt idx="133">
                <c:v>1.5393518551718444E-3</c:v>
              </c:pt>
              <c:pt idx="134">
                <c:v>1.5509259319514968E-3</c:v>
              </c:pt>
              <c:pt idx="135">
                <c:v>1.5625000014551915E-3</c:v>
              </c:pt>
              <c:pt idx="136">
                <c:v>1.5740740782348439E-3</c:v>
              </c:pt>
              <c:pt idx="137">
                <c:v>1.5856481477385387E-3</c:v>
              </c:pt>
              <c:pt idx="138">
                <c:v>1.5972222245181911E-3</c:v>
              </c:pt>
              <c:pt idx="139">
                <c:v>1.6087963012978435E-3</c:v>
              </c:pt>
              <c:pt idx="140">
                <c:v>1.6203703708015382E-3</c:v>
              </c:pt>
              <c:pt idx="141">
                <c:v>1.6319444475811906E-3</c:v>
              </c:pt>
              <c:pt idx="142">
                <c:v>1.643518524360843E-3</c:v>
              </c:pt>
              <c:pt idx="143">
                <c:v>1.6550925938645378E-3</c:v>
              </c:pt>
              <c:pt idx="144">
                <c:v>1.6666666706441902E-3</c:v>
              </c:pt>
              <c:pt idx="145">
                <c:v>1.6782407401478849E-3</c:v>
              </c:pt>
              <c:pt idx="146">
                <c:v>1.6898148169275373E-3</c:v>
              </c:pt>
              <c:pt idx="147">
                <c:v>1.7013888937071897E-3</c:v>
              </c:pt>
              <c:pt idx="148">
                <c:v>1.7129629632108845E-3</c:v>
              </c:pt>
              <c:pt idx="149">
                <c:v>1.7245370399905369E-3</c:v>
              </c:pt>
              <c:pt idx="150">
                <c:v>1.7361111167701893E-3</c:v>
              </c:pt>
              <c:pt idx="151">
                <c:v>1.747685186273884E-3</c:v>
              </c:pt>
              <c:pt idx="152">
                <c:v>1.7592592630535364E-3</c:v>
              </c:pt>
              <c:pt idx="153">
                <c:v>1.7708333398331888E-3</c:v>
              </c:pt>
              <c:pt idx="154">
                <c:v>1.7824074093368836E-3</c:v>
              </c:pt>
              <c:pt idx="155">
                <c:v>1.793981486116536E-3</c:v>
              </c:pt>
              <c:pt idx="156">
                <c:v>1.8055555556202307E-3</c:v>
              </c:pt>
              <c:pt idx="157">
                <c:v>1.8171296323998831E-3</c:v>
              </c:pt>
              <c:pt idx="158">
                <c:v>1.8287037091795355E-3</c:v>
              </c:pt>
              <c:pt idx="159">
                <c:v>1.8402777786832303E-3</c:v>
              </c:pt>
              <c:pt idx="160">
                <c:v>1.8518518554628827E-3</c:v>
              </c:pt>
              <c:pt idx="161">
                <c:v>1.8634259322425351E-3</c:v>
              </c:pt>
              <c:pt idx="162">
                <c:v>1.8750000017462298E-3</c:v>
              </c:pt>
              <c:pt idx="163">
                <c:v>1.8865740785258822E-3</c:v>
              </c:pt>
              <c:pt idx="164">
                <c:v>1.898148148029577E-3</c:v>
              </c:pt>
              <c:pt idx="165">
                <c:v>1.9097222248092294E-3</c:v>
              </c:pt>
              <c:pt idx="166">
                <c:v>1.9212963015888818E-3</c:v>
              </c:pt>
              <c:pt idx="167">
                <c:v>1.9328703710925765E-3</c:v>
              </c:pt>
              <c:pt idx="168">
                <c:v>1.9444444478722289E-3</c:v>
              </c:pt>
              <c:pt idx="169">
                <c:v>1.9560185246518813E-3</c:v>
              </c:pt>
              <c:pt idx="170">
                <c:v>1.9675925941555761E-3</c:v>
              </c:pt>
              <c:pt idx="171">
                <c:v>1.9791666709352285E-3</c:v>
              </c:pt>
              <c:pt idx="172">
                <c:v>1.9907407404389232E-3</c:v>
              </c:pt>
              <c:pt idx="173">
                <c:v>2.0023148172185756E-3</c:v>
              </c:pt>
              <c:pt idx="174">
                <c:v>2.013888893998228E-3</c:v>
              </c:pt>
              <c:pt idx="175">
                <c:v>2.0254629635019228E-3</c:v>
              </c:pt>
              <c:pt idx="176">
                <c:v>2.0370370402815752E-3</c:v>
              </c:pt>
              <c:pt idx="177">
                <c:v>2.0486111170612276E-3</c:v>
              </c:pt>
              <c:pt idx="178">
                <c:v>2.0601851865649223E-3</c:v>
              </c:pt>
              <c:pt idx="179">
                <c:v>2.0717592633445747E-3</c:v>
              </c:pt>
              <c:pt idx="180">
                <c:v>2.0833333328482695E-3</c:v>
              </c:pt>
              <c:pt idx="181">
                <c:v>2.0949074096279219E-3</c:v>
              </c:pt>
              <c:pt idx="182">
                <c:v>2.1064814864075743E-3</c:v>
              </c:pt>
              <c:pt idx="183">
                <c:v>2.118055555911269E-3</c:v>
              </c:pt>
              <c:pt idx="184">
                <c:v>2.1296296326909214E-3</c:v>
              </c:pt>
              <c:pt idx="185">
                <c:v>2.1412037094705738E-3</c:v>
              </c:pt>
              <c:pt idx="186">
                <c:v>2.1527777789742686E-3</c:v>
              </c:pt>
              <c:pt idx="187">
                <c:v>2.164351855753921E-3</c:v>
              </c:pt>
              <c:pt idx="188">
                <c:v>2.1759259252576157E-3</c:v>
              </c:pt>
              <c:pt idx="189">
                <c:v>2.1875000020372681E-3</c:v>
              </c:pt>
              <c:pt idx="190">
                <c:v>2.1990740788169205E-3</c:v>
              </c:pt>
              <c:pt idx="191">
                <c:v>2.2106481483206153E-3</c:v>
              </c:pt>
              <c:pt idx="192">
                <c:v>2.2222222251002677E-3</c:v>
              </c:pt>
              <c:pt idx="193">
                <c:v>2.2337963018799201E-3</c:v>
              </c:pt>
              <c:pt idx="194">
                <c:v>2.2453703713836148E-3</c:v>
              </c:pt>
              <c:pt idx="195">
                <c:v>2.2569444481632672E-3</c:v>
              </c:pt>
              <c:pt idx="196">
                <c:v>2.2685185249429196E-3</c:v>
              </c:pt>
              <c:pt idx="197">
                <c:v>2.2800925944466144E-3</c:v>
              </c:pt>
              <c:pt idx="198">
                <c:v>2.2916666712262668E-3</c:v>
              </c:pt>
              <c:pt idx="199">
                <c:v>2.3032407407299615E-3</c:v>
              </c:pt>
              <c:pt idx="200">
                <c:v>2.3148148175096139E-3</c:v>
              </c:pt>
              <c:pt idx="201">
                <c:v>2.3263888942892663E-3</c:v>
              </c:pt>
              <c:pt idx="202">
                <c:v>2.3379629637929611E-3</c:v>
              </c:pt>
              <c:pt idx="203">
                <c:v>2.3495370405726135E-3</c:v>
              </c:pt>
              <c:pt idx="204">
                <c:v>2.3611111173522659E-3</c:v>
              </c:pt>
              <c:pt idx="205">
                <c:v>2.3726851868559606E-3</c:v>
              </c:pt>
              <c:pt idx="206">
                <c:v>2.384259263635613E-3</c:v>
              </c:pt>
              <c:pt idx="207">
                <c:v>2.3958333331393078E-3</c:v>
              </c:pt>
              <c:pt idx="208">
                <c:v>2.4074074099189602E-3</c:v>
              </c:pt>
              <c:pt idx="209">
                <c:v>2.4189814866986126E-3</c:v>
              </c:pt>
              <c:pt idx="210">
                <c:v>2.4305555562023073E-3</c:v>
              </c:pt>
              <c:pt idx="211">
                <c:v>2.4421296329819597E-3</c:v>
              </c:pt>
              <c:pt idx="212">
                <c:v>2.4537037097616121E-3</c:v>
              </c:pt>
              <c:pt idx="213">
                <c:v>2.4652777792653069E-3</c:v>
              </c:pt>
              <c:pt idx="214">
                <c:v>2.4768518560449593E-3</c:v>
              </c:pt>
              <c:pt idx="215">
                <c:v>2.488425925548654E-3</c:v>
              </c:pt>
              <c:pt idx="216">
                <c:v>2.5000000023283064E-3</c:v>
              </c:pt>
              <c:pt idx="217">
                <c:v>2.5115740791079588E-3</c:v>
              </c:pt>
              <c:pt idx="218">
                <c:v>2.5231481486116536E-3</c:v>
              </c:pt>
              <c:pt idx="219">
                <c:v>2.534722225391306E-3</c:v>
              </c:pt>
              <c:pt idx="220">
                <c:v>2.5462963021709584E-3</c:v>
              </c:pt>
              <c:pt idx="221">
                <c:v>2.5578703716746531E-3</c:v>
              </c:pt>
              <c:pt idx="222">
                <c:v>2.5694444484543055E-3</c:v>
              </c:pt>
              <c:pt idx="223">
                <c:v>2.5810185179580003E-3</c:v>
              </c:pt>
              <c:pt idx="224">
                <c:v>2.5925925947376527E-3</c:v>
              </c:pt>
              <c:pt idx="225">
                <c:v>2.6041666715173051E-3</c:v>
              </c:pt>
              <c:pt idx="226">
                <c:v>2.6157407410209998E-3</c:v>
              </c:pt>
              <c:pt idx="227">
                <c:v>2.6273148178006522E-3</c:v>
              </c:pt>
              <c:pt idx="228">
                <c:v>2.6388888945803046E-3</c:v>
              </c:pt>
              <c:pt idx="229">
                <c:v>2.6504629640839994E-3</c:v>
              </c:pt>
              <c:pt idx="230">
                <c:v>2.6620370408636518E-3</c:v>
              </c:pt>
              <c:pt idx="231">
                <c:v>2.6736111176433042E-3</c:v>
              </c:pt>
              <c:pt idx="232">
                <c:v>2.6851851871469989E-3</c:v>
              </c:pt>
              <c:pt idx="233">
                <c:v>2.6967592639266513E-3</c:v>
              </c:pt>
              <c:pt idx="234">
                <c:v>2.7083333334303461E-3</c:v>
              </c:pt>
              <c:pt idx="235">
                <c:v>2.7199074102099985E-3</c:v>
              </c:pt>
              <c:pt idx="236">
                <c:v>2.7314814869896509E-3</c:v>
              </c:pt>
              <c:pt idx="237">
                <c:v>2.7430555564933456E-3</c:v>
              </c:pt>
              <c:pt idx="238">
                <c:v>2.754629633272998E-3</c:v>
              </c:pt>
              <c:pt idx="239">
                <c:v>2.7662037100526504E-3</c:v>
              </c:pt>
              <c:pt idx="240">
                <c:v>2.7777777795563452E-3</c:v>
              </c:pt>
              <c:pt idx="241">
                <c:v>2.7893518563359976E-3</c:v>
              </c:pt>
              <c:pt idx="242">
                <c:v>2.8009259258396924E-3</c:v>
              </c:pt>
              <c:pt idx="243">
                <c:v>2.8125000026193447E-3</c:v>
              </c:pt>
              <c:pt idx="244">
                <c:v>2.8240740793989971E-3</c:v>
              </c:pt>
              <c:pt idx="245">
                <c:v>2.8356481489026919E-3</c:v>
              </c:pt>
              <c:pt idx="246">
                <c:v>2.8472222256823443E-3</c:v>
              </c:pt>
              <c:pt idx="247">
                <c:v>2.8587963024619967E-3</c:v>
              </c:pt>
              <c:pt idx="248">
                <c:v>2.8703703719656914E-3</c:v>
              </c:pt>
              <c:pt idx="249">
                <c:v>2.8819444487453438E-3</c:v>
              </c:pt>
              <c:pt idx="250">
                <c:v>2.8935185182490386E-3</c:v>
              </c:pt>
              <c:pt idx="251">
                <c:v>2.905092595028691E-3</c:v>
              </c:pt>
              <c:pt idx="252">
                <c:v>2.9166666718083434E-3</c:v>
              </c:pt>
              <c:pt idx="253">
                <c:v>2.9282407413120382E-3</c:v>
              </c:pt>
              <c:pt idx="254">
                <c:v>2.9398148180916905E-3</c:v>
              </c:pt>
              <c:pt idx="255">
                <c:v>2.9513888948713429E-3</c:v>
              </c:pt>
              <c:pt idx="256">
                <c:v>2.9629629643750377E-3</c:v>
              </c:pt>
              <c:pt idx="257">
                <c:v>2.9745370411546901E-3</c:v>
              </c:pt>
              <c:pt idx="258">
                <c:v>2.9861111106583849E-3</c:v>
              </c:pt>
              <c:pt idx="259">
                <c:v>2.9976851874380372E-3</c:v>
              </c:pt>
              <c:pt idx="260">
                <c:v>3.0092592642176896E-3</c:v>
              </c:pt>
              <c:pt idx="261">
                <c:v>3.0208333337213844E-3</c:v>
              </c:pt>
              <c:pt idx="262">
                <c:v>3.0324074105010368E-3</c:v>
              </c:pt>
              <c:pt idx="263">
                <c:v>3.0439814872806892E-3</c:v>
              </c:pt>
              <c:pt idx="264">
                <c:v>3.055555556784384E-3</c:v>
              </c:pt>
              <c:pt idx="265">
                <c:v>3.0671296335640363E-3</c:v>
              </c:pt>
              <c:pt idx="266">
                <c:v>3.0787037030677311E-3</c:v>
              </c:pt>
              <c:pt idx="267">
                <c:v>3.0902777798473835E-3</c:v>
              </c:pt>
              <c:pt idx="268">
                <c:v>3.1018518566270359E-3</c:v>
              </c:pt>
              <c:pt idx="269">
                <c:v>3.1134259261307307E-3</c:v>
              </c:pt>
              <c:pt idx="270">
                <c:v>3.125000002910383E-3</c:v>
              </c:pt>
              <c:pt idx="271">
                <c:v>3.1365740796900354E-3</c:v>
              </c:pt>
              <c:pt idx="272">
                <c:v>3.1481481491937302E-3</c:v>
              </c:pt>
              <c:pt idx="273">
                <c:v>3.1597222259733826E-3</c:v>
              </c:pt>
              <c:pt idx="274">
                <c:v>3.171296302753035E-3</c:v>
              </c:pt>
              <c:pt idx="275">
                <c:v>3.1828703722567298E-3</c:v>
              </c:pt>
              <c:pt idx="276">
                <c:v>3.1944444490363821E-3</c:v>
              </c:pt>
              <c:pt idx="277">
                <c:v>3.2060185185400769E-3</c:v>
              </c:pt>
              <c:pt idx="278">
                <c:v>3.2175925953197293E-3</c:v>
              </c:pt>
              <c:pt idx="279">
                <c:v>3.2291666720993817E-3</c:v>
              </c:pt>
              <c:pt idx="280">
                <c:v>3.2407407416030765E-3</c:v>
              </c:pt>
              <c:pt idx="281">
                <c:v>3.2523148183827288E-3</c:v>
              </c:pt>
              <c:pt idx="282">
                <c:v>3.2638888951623812E-3</c:v>
              </c:pt>
              <c:pt idx="283">
                <c:v>3.275462964666076E-3</c:v>
              </c:pt>
              <c:pt idx="284">
                <c:v>3.2870370414457284E-3</c:v>
              </c:pt>
              <c:pt idx="285">
                <c:v>3.2986111109494232E-3</c:v>
              </c:pt>
              <c:pt idx="286">
                <c:v>3.3101851877290756E-3</c:v>
              </c:pt>
              <c:pt idx="287">
                <c:v>3.3217592645087279E-3</c:v>
              </c:pt>
              <c:pt idx="288">
                <c:v>3.3333333340124227E-3</c:v>
              </c:pt>
              <c:pt idx="289">
                <c:v>3.3449074107920751E-3</c:v>
              </c:pt>
              <c:pt idx="290">
                <c:v>3.3564814875717275E-3</c:v>
              </c:pt>
              <c:pt idx="291">
                <c:v>3.3680555570754223E-3</c:v>
              </c:pt>
              <c:pt idx="292">
                <c:v>3.3796296338550746E-3</c:v>
              </c:pt>
              <c:pt idx="293">
                <c:v>3.3912037033587694E-3</c:v>
              </c:pt>
              <c:pt idx="294">
                <c:v>3.4027777801384218E-3</c:v>
              </c:pt>
              <c:pt idx="295">
                <c:v>3.4143518569180742E-3</c:v>
              </c:pt>
              <c:pt idx="296">
                <c:v>3.425925926421769E-3</c:v>
              </c:pt>
              <c:pt idx="297">
                <c:v>3.4375000032014214E-3</c:v>
              </c:pt>
              <c:pt idx="298">
                <c:v>3.4490740799810737E-3</c:v>
              </c:pt>
              <c:pt idx="299">
                <c:v>3.4606481494847685E-3</c:v>
              </c:pt>
              <c:pt idx="300">
                <c:v>3.4722222262644209E-3</c:v>
              </c:pt>
              <c:pt idx="301">
                <c:v>3.4837962957681157E-3</c:v>
              </c:pt>
              <c:pt idx="302">
                <c:v>3.4953703725477681E-3</c:v>
              </c:pt>
              <c:pt idx="303">
                <c:v>3.5069444493274204E-3</c:v>
              </c:pt>
              <c:pt idx="304">
                <c:v>3.5185185188311152E-3</c:v>
              </c:pt>
              <c:pt idx="305">
                <c:v>3.5300925956107676E-3</c:v>
              </c:pt>
              <c:pt idx="306">
                <c:v>3.54166667239042E-3</c:v>
              </c:pt>
              <c:pt idx="307">
                <c:v>3.5532407418941148E-3</c:v>
              </c:pt>
              <c:pt idx="308">
                <c:v>3.5648148186737671E-3</c:v>
              </c:pt>
              <c:pt idx="309">
                <c:v>3.5763888881774619E-3</c:v>
              </c:pt>
              <c:pt idx="310">
                <c:v>3.5879629649571143E-3</c:v>
              </c:pt>
              <c:pt idx="311">
                <c:v>3.5995370417367667E-3</c:v>
              </c:pt>
              <c:pt idx="312">
                <c:v>3.6111111112404615E-3</c:v>
              </c:pt>
              <c:pt idx="313">
                <c:v>3.6226851880201139E-3</c:v>
              </c:pt>
              <c:pt idx="314">
                <c:v>3.6342592647997662E-3</c:v>
              </c:pt>
              <c:pt idx="315">
                <c:v>3.645833334303461E-3</c:v>
              </c:pt>
              <c:pt idx="316">
                <c:v>3.6574074110831134E-3</c:v>
              </c:pt>
              <c:pt idx="317">
                <c:v>3.6689814878627658E-3</c:v>
              </c:pt>
              <c:pt idx="318">
                <c:v>3.6805555573664606E-3</c:v>
              </c:pt>
              <c:pt idx="319">
                <c:v>3.6921296341461129E-3</c:v>
              </c:pt>
              <c:pt idx="320">
                <c:v>3.7037037036498077E-3</c:v>
              </c:pt>
              <c:pt idx="321">
                <c:v>3.7152777804294601E-3</c:v>
              </c:pt>
              <c:pt idx="322">
                <c:v>3.7268518572091125E-3</c:v>
              </c:pt>
              <c:pt idx="323">
                <c:v>3.7384259267128073E-3</c:v>
              </c:pt>
              <c:pt idx="324">
                <c:v>3.7500000034924597E-3</c:v>
              </c:pt>
              <c:pt idx="325">
                <c:v>3.761574080272112E-3</c:v>
              </c:pt>
              <c:pt idx="326">
                <c:v>3.7731481497758068E-3</c:v>
              </c:pt>
              <c:pt idx="327">
                <c:v>3.7847222265554592E-3</c:v>
              </c:pt>
              <c:pt idx="328">
                <c:v>3.796296296059154E-3</c:v>
              </c:pt>
              <c:pt idx="329">
                <c:v>3.8078703728388064E-3</c:v>
              </c:pt>
              <c:pt idx="330">
                <c:v>3.8194444496184587E-3</c:v>
              </c:pt>
              <c:pt idx="331">
                <c:v>3.8310185191221535E-3</c:v>
              </c:pt>
              <c:pt idx="332">
                <c:v>3.8425925959018059E-3</c:v>
              </c:pt>
              <c:pt idx="333">
                <c:v>3.8541666726814583E-3</c:v>
              </c:pt>
              <c:pt idx="334">
                <c:v>3.8657407421851531E-3</c:v>
              </c:pt>
              <c:pt idx="335">
                <c:v>3.8773148189648055E-3</c:v>
              </c:pt>
              <c:pt idx="336">
                <c:v>3.8888888884685002E-3</c:v>
              </c:pt>
              <c:pt idx="337">
                <c:v>3.9004629652481526E-3</c:v>
              </c:pt>
              <c:pt idx="338">
                <c:v>3.912037042027805E-3</c:v>
              </c:pt>
              <c:pt idx="339">
                <c:v>3.9236111115314998E-3</c:v>
              </c:pt>
              <c:pt idx="340">
                <c:v>3.9351851883111522E-3</c:v>
              </c:pt>
              <c:pt idx="341">
                <c:v>3.9467592650908045E-3</c:v>
              </c:pt>
              <c:pt idx="342">
                <c:v>3.9583333345944993E-3</c:v>
              </c:pt>
              <c:pt idx="343">
                <c:v>3.9699074113741517E-3</c:v>
              </c:pt>
              <c:pt idx="344">
                <c:v>3.9814814808778465E-3</c:v>
              </c:pt>
              <c:pt idx="345">
                <c:v>3.9930555576574989E-3</c:v>
              </c:pt>
              <c:pt idx="346">
                <c:v>4.0046296344371513E-3</c:v>
              </c:pt>
              <c:pt idx="347">
                <c:v>4.016203703940846E-3</c:v>
              </c:pt>
              <c:pt idx="348">
                <c:v>4.0277777807204984E-3</c:v>
              </c:pt>
              <c:pt idx="349">
                <c:v>4.0393518575001508E-3</c:v>
              </c:pt>
              <c:pt idx="350">
                <c:v>4.0509259270038456E-3</c:v>
              </c:pt>
              <c:pt idx="351">
                <c:v>4.062500003783498E-3</c:v>
              </c:pt>
              <c:pt idx="352">
                <c:v>4.0740740805631503E-3</c:v>
              </c:pt>
              <c:pt idx="353">
                <c:v>4.0856481500668451E-3</c:v>
              </c:pt>
              <c:pt idx="354">
                <c:v>4.0972222268464975E-3</c:v>
              </c:pt>
              <c:pt idx="355">
                <c:v>4.1087962963501923E-3</c:v>
              </c:pt>
              <c:pt idx="356">
                <c:v>4.1203703731298447E-3</c:v>
              </c:pt>
              <c:pt idx="357">
                <c:v>4.1319444499094971E-3</c:v>
              </c:pt>
              <c:pt idx="358">
                <c:v>4.1435185194131918E-3</c:v>
              </c:pt>
              <c:pt idx="359">
                <c:v>4.1550925961928442E-3</c:v>
              </c:pt>
              <c:pt idx="360">
                <c:v>4.1666666729724966E-3</c:v>
              </c:pt>
              <c:pt idx="361">
                <c:v>4.1782407424761914E-3</c:v>
              </c:pt>
              <c:pt idx="362">
                <c:v>4.1898148192558438E-3</c:v>
              </c:pt>
              <c:pt idx="363">
                <c:v>4.2013888887595385E-3</c:v>
              </c:pt>
              <c:pt idx="364">
                <c:v>4.2129629655391909E-3</c:v>
              </c:pt>
              <c:pt idx="365">
                <c:v>4.2245370423188433E-3</c:v>
              </c:pt>
              <c:pt idx="366">
                <c:v>4.2361111118225381E-3</c:v>
              </c:pt>
              <c:pt idx="367">
                <c:v>4.2476851886021905E-3</c:v>
              </c:pt>
              <c:pt idx="368">
                <c:v>4.2592592653818429E-3</c:v>
              </c:pt>
              <c:pt idx="369">
                <c:v>4.2708333348855376E-3</c:v>
              </c:pt>
              <c:pt idx="370">
                <c:v>4.28240741166519E-3</c:v>
              </c:pt>
              <c:pt idx="371">
                <c:v>4.2939814811688848E-3</c:v>
              </c:pt>
              <c:pt idx="372">
                <c:v>4.3055555579485372E-3</c:v>
              </c:pt>
              <c:pt idx="373">
                <c:v>4.3171296347281896E-3</c:v>
              </c:pt>
              <c:pt idx="374">
                <c:v>4.3287037042318843E-3</c:v>
              </c:pt>
              <c:pt idx="375">
                <c:v>4.3402777810115367E-3</c:v>
              </c:pt>
              <c:pt idx="376">
                <c:v>4.3518518577911891E-3</c:v>
              </c:pt>
              <c:pt idx="377">
                <c:v>4.3634259272948839E-3</c:v>
              </c:pt>
              <c:pt idx="378">
                <c:v>4.3750000040745363E-3</c:v>
              </c:pt>
              <c:pt idx="379">
                <c:v>4.386574073578231E-3</c:v>
              </c:pt>
              <c:pt idx="380">
                <c:v>4.3981481503578834E-3</c:v>
              </c:pt>
              <c:pt idx="381">
                <c:v>4.4097222271375358E-3</c:v>
              </c:pt>
              <c:pt idx="382">
                <c:v>4.4212962966412306E-3</c:v>
              </c:pt>
              <c:pt idx="383">
                <c:v>4.432870373420883E-3</c:v>
              </c:pt>
              <c:pt idx="384">
                <c:v>4.4444444502005354E-3</c:v>
              </c:pt>
              <c:pt idx="385">
                <c:v>4.4560185197042301E-3</c:v>
              </c:pt>
              <c:pt idx="386">
                <c:v>4.4675925964838825E-3</c:v>
              </c:pt>
              <c:pt idx="387">
                <c:v>4.4791666659875773E-3</c:v>
              </c:pt>
              <c:pt idx="388">
                <c:v>4.4907407427672297E-3</c:v>
              </c:pt>
              <c:pt idx="389">
                <c:v>4.5023148195468821E-3</c:v>
              </c:pt>
              <c:pt idx="390">
                <c:v>4.5138888890505768E-3</c:v>
              </c:pt>
              <c:pt idx="391">
                <c:v>4.5254629658302292E-3</c:v>
              </c:pt>
              <c:pt idx="392">
                <c:v>4.5370370426098816E-3</c:v>
              </c:pt>
              <c:pt idx="393">
                <c:v>4.5486111121135764E-3</c:v>
              </c:pt>
              <c:pt idx="394">
                <c:v>4.5601851888932288E-3</c:v>
              </c:pt>
              <c:pt idx="395">
                <c:v>4.5717592656728812E-3</c:v>
              </c:pt>
              <c:pt idx="396">
                <c:v>4.5833333351765759E-3</c:v>
              </c:pt>
              <c:pt idx="397">
                <c:v>4.5949074119562283E-3</c:v>
              </c:pt>
              <c:pt idx="398">
                <c:v>4.6064814814599231E-3</c:v>
              </c:pt>
              <c:pt idx="399">
                <c:v>4.6180555582395755E-3</c:v>
              </c:pt>
              <c:pt idx="400">
                <c:v>4.6296296350192279E-3</c:v>
              </c:pt>
              <c:pt idx="401">
                <c:v>4.6412037045229226E-3</c:v>
              </c:pt>
              <c:pt idx="402">
                <c:v>4.652777781302575E-3</c:v>
              </c:pt>
              <c:pt idx="403">
                <c:v>4.6643518580822274E-3</c:v>
              </c:pt>
              <c:pt idx="404">
                <c:v>4.6759259275859222E-3</c:v>
              </c:pt>
              <c:pt idx="405">
                <c:v>4.6875000043655746E-3</c:v>
              </c:pt>
              <c:pt idx="406">
                <c:v>4.6990740738692693E-3</c:v>
              </c:pt>
              <c:pt idx="407">
                <c:v>4.7106481506489217E-3</c:v>
              </c:pt>
              <c:pt idx="408">
                <c:v>4.7222222274285741E-3</c:v>
              </c:pt>
              <c:pt idx="409">
                <c:v>4.7337962969322689E-3</c:v>
              </c:pt>
              <c:pt idx="410">
                <c:v>4.7453703737119213E-3</c:v>
              </c:pt>
              <c:pt idx="411">
                <c:v>4.7569444504915737E-3</c:v>
              </c:pt>
              <c:pt idx="412">
                <c:v>4.7685185199952684E-3</c:v>
              </c:pt>
              <c:pt idx="413">
                <c:v>4.7800925967749208E-3</c:v>
              </c:pt>
              <c:pt idx="414">
                <c:v>4.7916666662786156E-3</c:v>
              </c:pt>
              <c:pt idx="415">
                <c:v>4.803240743058268E-3</c:v>
              </c:pt>
              <c:pt idx="416">
                <c:v>4.8148148198379204E-3</c:v>
              </c:pt>
              <c:pt idx="417">
                <c:v>4.8263888893416151E-3</c:v>
              </c:pt>
              <c:pt idx="418">
                <c:v>4.8379629661212675E-3</c:v>
              </c:pt>
              <c:pt idx="419">
                <c:v>4.8495370429009199E-3</c:v>
              </c:pt>
              <c:pt idx="420">
                <c:v>4.8611111124046147E-3</c:v>
              </c:pt>
              <c:pt idx="421">
                <c:v>4.8726851891842671E-3</c:v>
              </c:pt>
              <c:pt idx="422">
                <c:v>4.8842592586879618E-3</c:v>
              </c:pt>
              <c:pt idx="423">
                <c:v>4.8958333354676142E-3</c:v>
              </c:pt>
              <c:pt idx="424">
                <c:v>4.9074074122472666E-3</c:v>
              </c:pt>
              <c:pt idx="425">
                <c:v>4.9189814817509614E-3</c:v>
              </c:pt>
              <c:pt idx="426">
                <c:v>4.9305555585306138E-3</c:v>
              </c:pt>
              <c:pt idx="427">
                <c:v>4.9421296353102662E-3</c:v>
              </c:pt>
              <c:pt idx="428">
                <c:v>4.9537037048139609E-3</c:v>
              </c:pt>
              <c:pt idx="429">
                <c:v>4.9652777815936133E-3</c:v>
              </c:pt>
              <c:pt idx="430">
                <c:v>4.9768518583732657E-3</c:v>
              </c:pt>
              <c:pt idx="431">
                <c:v>4.9884259278769605E-3</c:v>
              </c:pt>
              <c:pt idx="432">
                <c:v>5.0000000046566129E-3</c:v>
              </c:pt>
              <c:pt idx="433">
                <c:v>5.0115740741603076E-3</c:v>
              </c:pt>
              <c:pt idx="434">
                <c:v>5.02314815093996E-3</c:v>
              </c:pt>
              <c:pt idx="435">
                <c:v>5.0347222277196124E-3</c:v>
              </c:pt>
              <c:pt idx="436">
                <c:v>5.0462962972233072E-3</c:v>
              </c:pt>
              <c:pt idx="437">
                <c:v>5.0578703740029596E-3</c:v>
              </c:pt>
              <c:pt idx="438">
                <c:v>5.069444450782612E-3</c:v>
              </c:pt>
              <c:pt idx="439">
                <c:v>5.0810185202863067E-3</c:v>
              </c:pt>
              <c:pt idx="440">
                <c:v>5.0925925970659591E-3</c:v>
              </c:pt>
              <c:pt idx="441">
                <c:v>5.1041666665696539E-3</c:v>
              </c:pt>
              <c:pt idx="442">
                <c:v>5.1157407433493063E-3</c:v>
              </c:pt>
              <c:pt idx="443">
                <c:v>5.1273148201289587E-3</c:v>
              </c:pt>
              <c:pt idx="444">
                <c:v>5.1388888896326534E-3</c:v>
              </c:pt>
              <c:pt idx="445">
                <c:v>5.1504629664123058E-3</c:v>
              </c:pt>
              <c:pt idx="446">
                <c:v>5.1620370431919582E-3</c:v>
              </c:pt>
              <c:pt idx="447">
                <c:v>5.173611112695653E-3</c:v>
              </c:pt>
              <c:pt idx="448">
                <c:v>5.1851851894753054E-3</c:v>
              </c:pt>
              <c:pt idx="449">
                <c:v>5.1967592589790002E-3</c:v>
              </c:pt>
              <c:pt idx="450">
                <c:v>5.2083333357586525E-3</c:v>
              </c:pt>
              <c:pt idx="451">
                <c:v>5.2199074125383049E-3</c:v>
              </c:pt>
              <c:pt idx="452">
                <c:v>5.2314814820419997E-3</c:v>
              </c:pt>
              <c:pt idx="453">
                <c:v>5.2430555588216521E-3</c:v>
              </c:pt>
              <c:pt idx="454">
                <c:v>5.2546296356013045E-3</c:v>
              </c:pt>
              <c:pt idx="455">
                <c:v>5.2662037051049992E-3</c:v>
              </c:pt>
              <c:pt idx="456">
                <c:v>5.2777777818846516E-3</c:v>
              </c:pt>
              <c:pt idx="457">
                <c:v>5.2893518513883464E-3</c:v>
              </c:pt>
              <c:pt idx="458">
                <c:v>5.3009259281679988E-3</c:v>
              </c:pt>
              <c:pt idx="459">
                <c:v>5.3125000049476512E-3</c:v>
              </c:pt>
              <c:pt idx="460">
                <c:v>5.324074074451346E-3</c:v>
              </c:pt>
              <c:pt idx="461">
                <c:v>5.3356481512309983E-3</c:v>
              </c:pt>
              <c:pt idx="462">
                <c:v>5.3472222280106507E-3</c:v>
              </c:pt>
              <c:pt idx="463">
                <c:v>5.3587962975143455E-3</c:v>
              </c:pt>
              <c:pt idx="464">
                <c:v>5.3703703742939979E-3</c:v>
              </c:pt>
              <c:pt idx="465">
                <c:v>5.3819444437976927E-3</c:v>
              </c:pt>
              <c:pt idx="466">
                <c:v>5.393518520577345E-3</c:v>
              </c:pt>
              <c:pt idx="467">
                <c:v>5.4050925973569974E-3</c:v>
              </c:pt>
              <c:pt idx="468">
                <c:v>5.4166666668606922E-3</c:v>
              </c:pt>
              <c:pt idx="469">
                <c:v>5.4282407436403446E-3</c:v>
              </c:pt>
              <c:pt idx="470">
                <c:v>5.439814820419997E-3</c:v>
              </c:pt>
              <c:pt idx="471">
                <c:v>5.4513888899236917E-3</c:v>
              </c:pt>
              <c:pt idx="472">
                <c:v>5.4629629667033441E-3</c:v>
              </c:pt>
              <c:pt idx="473">
                <c:v>5.4745370434829965E-3</c:v>
              </c:pt>
              <c:pt idx="474">
                <c:v>5.4861111129866913E-3</c:v>
              </c:pt>
              <c:pt idx="475">
                <c:v>5.4976851897663437E-3</c:v>
              </c:pt>
              <c:pt idx="476">
                <c:v>5.5092592592700385E-3</c:v>
              </c:pt>
              <c:pt idx="477">
                <c:v>5.5208333360496908E-3</c:v>
              </c:pt>
              <c:pt idx="478">
                <c:v>5.5324074128293432E-3</c:v>
              </c:pt>
              <c:pt idx="479">
                <c:v>5.543981482333038E-3</c:v>
              </c:pt>
              <c:pt idx="480">
                <c:v>5.5555555591126904E-3</c:v>
              </c:pt>
              <c:pt idx="481">
                <c:v>5.5671296358923428E-3</c:v>
              </c:pt>
              <c:pt idx="482">
                <c:v>5.5787037053960375E-3</c:v>
              </c:pt>
              <c:pt idx="483">
                <c:v>5.5902777821756899E-3</c:v>
              </c:pt>
              <c:pt idx="484">
                <c:v>5.6018518516793847E-3</c:v>
              </c:pt>
              <c:pt idx="485">
                <c:v>5.6134259284590371E-3</c:v>
              </c:pt>
              <c:pt idx="486">
                <c:v>5.6250000052386895E-3</c:v>
              </c:pt>
              <c:pt idx="487">
                <c:v>5.6365740747423843E-3</c:v>
              </c:pt>
              <c:pt idx="488">
                <c:v>5.6481481515220366E-3</c:v>
              </c:pt>
              <c:pt idx="489">
                <c:v>5.659722228301689E-3</c:v>
              </c:pt>
              <c:pt idx="490">
                <c:v>5.6712962978053838E-3</c:v>
              </c:pt>
              <c:pt idx="491">
                <c:v>5.6828703745850362E-3</c:v>
              </c:pt>
              <c:pt idx="492">
                <c:v>5.694444444088731E-3</c:v>
              </c:pt>
              <c:pt idx="493">
                <c:v>5.7060185208683833E-3</c:v>
              </c:pt>
              <c:pt idx="494">
                <c:v>5.7175925976480357E-3</c:v>
              </c:pt>
              <c:pt idx="495">
                <c:v>5.7291666671517305E-3</c:v>
              </c:pt>
              <c:pt idx="496">
                <c:v>5.7407407439313829E-3</c:v>
              </c:pt>
              <c:pt idx="497">
                <c:v>5.7523148207110353E-3</c:v>
              </c:pt>
              <c:pt idx="498">
                <c:v>5.7638888902147301E-3</c:v>
              </c:pt>
              <c:pt idx="499">
                <c:v>5.7754629669943824E-3</c:v>
              </c:pt>
              <c:pt idx="500">
                <c:v>5.7870370364980772E-3</c:v>
              </c:pt>
              <c:pt idx="501">
                <c:v>5.7986111132777296E-3</c:v>
              </c:pt>
              <c:pt idx="502">
                <c:v>5.810185190057382E-3</c:v>
              </c:pt>
              <c:pt idx="503">
                <c:v>5.8217592595610768E-3</c:v>
              </c:pt>
              <c:pt idx="504">
                <c:v>5.8333333363407291E-3</c:v>
              </c:pt>
              <c:pt idx="505">
                <c:v>5.8449074131203815E-3</c:v>
              </c:pt>
              <c:pt idx="506">
                <c:v>5.8564814826240763E-3</c:v>
              </c:pt>
              <c:pt idx="507">
                <c:v>5.8680555594037287E-3</c:v>
              </c:pt>
              <c:pt idx="508">
                <c:v>5.8796296289074235E-3</c:v>
              </c:pt>
              <c:pt idx="509">
                <c:v>5.8912037056870759E-3</c:v>
              </c:pt>
              <c:pt idx="510">
                <c:v>5.9027777824667282E-3</c:v>
              </c:pt>
              <c:pt idx="511">
                <c:v>5.914351851970423E-3</c:v>
              </c:pt>
              <c:pt idx="512">
                <c:v>5.9259259287500754E-3</c:v>
              </c:pt>
              <c:pt idx="513">
                <c:v>5.9375000055297278E-3</c:v>
              </c:pt>
              <c:pt idx="514">
                <c:v>5.9490740750334226E-3</c:v>
              </c:pt>
              <c:pt idx="515">
                <c:v>5.9606481518130749E-3</c:v>
              </c:pt>
              <c:pt idx="516">
                <c:v>5.9722222285927273E-3</c:v>
              </c:pt>
              <c:pt idx="517">
                <c:v>5.9837962980964221E-3</c:v>
              </c:pt>
              <c:pt idx="518">
                <c:v>5.9953703748760745E-3</c:v>
              </c:pt>
              <c:pt idx="519">
                <c:v>6.0069444443797693E-3</c:v>
              </c:pt>
              <c:pt idx="520">
                <c:v>6.0185185211594217E-3</c:v>
              </c:pt>
              <c:pt idx="521">
                <c:v>6.030092597939074E-3</c:v>
              </c:pt>
              <c:pt idx="522">
                <c:v>6.0416666674427688E-3</c:v>
              </c:pt>
              <c:pt idx="523">
                <c:v>6.0532407442224212E-3</c:v>
              </c:pt>
              <c:pt idx="524">
                <c:v>6.0648148210020736E-3</c:v>
              </c:pt>
              <c:pt idx="525">
                <c:v>6.0763888905057684E-3</c:v>
              </c:pt>
              <c:pt idx="526">
                <c:v>6.0879629672854207E-3</c:v>
              </c:pt>
              <c:pt idx="527">
                <c:v>6.0995370367891155E-3</c:v>
              </c:pt>
              <c:pt idx="528">
                <c:v>6.1111111135687679E-3</c:v>
              </c:pt>
              <c:pt idx="529">
                <c:v>6.1226851903484203E-3</c:v>
              </c:pt>
              <c:pt idx="530">
                <c:v>6.1342592598521151E-3</c:v>
              </c:pt>
              <c:pt idx="531">
                <c:v>6.1458333366317675E-3</c:v>
              </c:pt>
              <c:pt idx="532">
                <c:v>6.1574074134114198E-3</c:v>
              </c:pt>
              <c:pt idx="533">
                <c:v>6.1689814829151146E-3</c:v>
              </c:pt>
              <c:pt idx="534">
                <c:v>6.180555559694767E-3</c:v>
              </c:pt>
              <c:pt idx="535">
                <c:v>6.1921296291984618E-3</c:v>
              </c:pt>
              <c:pt idx="536">
                <c:v>6.2037037059781142E-3</c:v>
              </c:pt>
              <c:pt idx="537">
                <c:v>6.2152777827577665E-3</c:v>
              </c:pt>
              <c:pt idx="538">
                <c:v>6.2268518522614613E-3</c:v>
              </c:pt>
              <c:pt idx="539">
                <c:v>6.2384259290411137E-3</c:v>
              </c:pt>
              <c:pt idx="540">
                <c:v>6.2500000058207661E-3</c:v>
              </c:pt>
              <c:pt idx="541">
                <c:v>6.2615740753244609E-3</c:v>
              </c:pt>
              <c:pt idx="542">
                <c:v>6.2731481521041133E-3</c:v>
              </c:pt>
              <c:pt idx="543">
                <c:v>6.284722221607808E-3</c:v>
              </c:pt>
              <c:pt idx="544">
                <c:v>6.2962962983874604E-3</c:v>
              </c:pt>
              <c:pt idx="545">
                <c:v>6.3078703751671128E-3</c:v>
              </c:pt>
              <c:pt idx="546">
                <c:v>6.3194444446708076E-3</c:v>
              </c:pt>
              <c:pt idx="547">
                <c:v>6.33101852145046E-3</c:v>
              </c:pt>
              <c:pt idx="548">
                <c:v>6.3425925982301123E-3</c:v>
              </c:pt>
              <c:pt idx="549">
                <c:v>6.3541666677338071E-3</c:v>
              </c:pt>
              <c:pt idx="550">
                <c:v>6.3657407445134595E-3</c:v>
              </c:pt>
              <c:pt idx="551">
                <c:v>6.3773148212931119E-3</c:v>
              </c:pt>
              <c:pt idx="552">
                <c:v>6.3888888907968067E-3</c:v>
              </c:pt>
              <c:pt idx="553">
                <c:v>6.4004629675764591E-3</c:v>
              </c:pt>
              <c:pt idx="554">
                <c:v>6.4120370370801538E-3</c:v>
              </c:pt>
              <c:pt idx="555">
                <c:v>6.4236111138598062E-3</c:v>
              </c:pt>
              <c:pt idx="556">
                <c:v>6.4351851906394586E-3</c:v>
              </c:pt>
              <c:pt idx="557">
                <c:v>6.4467592601431534E-3</c:v>
              </c:pt>
              <c:pt idx="558">
                <c:v>6.4583333369228058E-3</c:v>
              </c:pt>
              <c:pt idx="559">
                <c:v>6.4699074137024581E-3</c:v>
              </c:pt>
              <c:pt idx="560">
                <c:v>6.4814814832061529E-3</c:v>
              </c:pt>
              <c:pt idx="561">
                <c:v>6.4930555599858053E-3</c:v>
              </c:pt>
              <c:pt idx="562">
                <c:v>6.5046296294895001E-3</c:v>
              </c:pt>
              <c:pt idx="563">
                <c:v>6.5162037062691525E-3</c:v>
              </c:pt>
              <c:pt idx="564">
                <c:v>6.5277777830488048E-3</c:v>
              </c:pt>
              <c:pt idx="565">
                <c:v>6.5393518525524996E-3</c:v>
              </c:pt>
              <c:pt idx="566">
                <c:v>6.550925929332152E-3</c:v>
              </c:pt>
              <c:pt idx="567">
                <c:v>6.5625000061118044E-3</c:v>
              </c:pt>
              <c:pt idx="568">
                <c:v>6.5740740756154992E-3</c:v>
              </c:pt>
              <c:pt idx="569">
                <c:v>6.5856481523951516E-3</c:v>
              </c:pt>
              <c:pt idx="570">
                <c:v>6.5972222218988463E-3</c:v>
              </c:pt>
              <c:pt idx="571">
                <c:v>6.6087962986784987E-3</c:v>
              </c:pt>
              <c:pt idx="572">
                <c:v>6.6203703754581511E-3</c:v>
              </c:pt>
              <c:pt idx="573">
                <c:v>6.6319444449618459E-3</c:v>
              </c:pt>
              <c:pt idx="574">
                <c:v>6.6435185217414983E-3</c:v>
              </c:pt>
              <c:pt idx="575">
                <c:v>6.6550925985211506E-3</c:v>
              </c:pt>
              <c:pt idx="576">
                <c:v>6.6666666680248454E-3</c:v>
              </c:pt>
              <c:pt idx="577">
                <c:v>6.6782407448044978E-3</c:v>
              </c:pt>
              <c:pt idx="578">
                <c:v>6.6898148143081926E-3</c:v>
              </c:pt>
              <c:pt idx="579">
                <c:v>6.701388891087845E-3</c:v>
              </c:pt>
              <c:pt idx="580">
                <c:v>6.7129629678674974E-3</c:v>
              </c:pt>
              <c:pt idx="581">
                <c:v>6.7245370373711921E-3</c:v>
              </c:pt>
              <c:pt idx="582">
                <c:v>6.7361111141508445E-3</c:v>
              </c:pt>
              <c:pt idx="583">
                <c:v>6.7476851909304969E-3</c:v>
              </c:pt>
              <c:pt idx="584">
                <c:v>6.7592592604341917E-3</c:v>
              </c:pt>
              <c:pt idx="585">
                <c:v>6.7708333372138441E-3</c:v>
              </c:pt>
              <c:pt idx="586">
                <c:v>6.7824074067175388E-3</c:v>
              </c:pt>
              <c:pt idx="587">
                <c:v>6.7939814834971912E-3</c:v>
              </c:pt>
              <c:pt idx="588">
                <c:v>6.8055555602768436E-3</c:v>
              </c:pt>
              <c:pt idx="589">
                <c:v>6.8171296297805384E-3</c:v>
              </c:pt>
              <c:pt idx="590">
                <c:v>6.8287037065601908E-3</c:v>
              </c:pt>
              <c:pt idx="591">
                <c:v>6.8402777833398432E-3</c:v>
              </c:pt>
              <c:pt idx="592">
                <c:v>6.8518518528435379E-3</c:v>
              </c:pt>
              <c:pt idx="593">
                <c:v>6.8634259296231903E-3</c:v>
              </c:pt>
              <c:pt idx="594">
                <c:v>6.8750000064028427E-3</c:v>
              </c:pt>
              <c:pt idx="595">
                <c:v>6.8865740759065375E-3</c:v>
              </c:pt>
              <c:pt idx="596">
                <c:v>6.8981481526861899E-3</c:v>
              </c:pt>
              <c:pt idx="597">
                <c:v>6.9097222221898846E-3</c:v>
              </c:pt>
              <c:pt idx="598">
                <c:v>6.921296298969537E-3</c:v>
              </c:pt>
              <c:pt idx="599">
                <c:v>6.9328703757491894E-3</c:v>
              </c:pt>
              <c:pt idx="600">
                <c:v>6.9444444452528842E-3</c:v>
              </c:pt>
              <c:pt idx="601">
                <c:v>6.9560185220325366E-3</c:v>
              </c:pt>
              <c:pt idx="602">
                <c:v>6.967592598812189E-3</c:v>
              </c:pt>
              <c:pt idx="603">
                <c:v>6.9791666683158837E-3</c:v>
              </c:pt>
              <c:pt idx="604">
                <c:v>6.9907407450955361E-3</c:v>
              </c:pt>
              <c:pt idx="605">
                <c:v>7.0023148145992309E-3</c:v>
              </c:pt>
              <c:pt idx="606">
                <c:v>7.0138888913788833E-3</c:v>
              </c:pt>
              <c:pt idx="607">
                <c:v>7.0254629681585357E-3</c:v>
              </c:pt>
              <c:pt idx="608">
                <c:v>7.0370370376622304E-3</c:v>
              </c:pt>
              <c:pt idx="609">
                <c:v>7.0486111144418828E-3</c:v>
              </c:pt>
              <c:pt idx="610">
                <c:v>7.0601851912215352E-3</c:v>
              </c:pt>
              <c:pt idx="611">
                <c:v>7.07175926072523E-3</c:v>
              </c:pt>
              <c:pt idx="612">
                <c:v>7.0833333375048824E-3</c:v>
              </c:pt>
              <c:pt idx="613">
                <c:v>7.0949074070085771E-3</c:v>
              </c:pt>
              <c:pt idx="614">
                <c:v>7.1064814837882295E-3</c:v>
              </c:pt>
              <c:pt idx="615">
                <c:v>7.1180555605678819E-3</c:v>
              </c:pt>
              <c:pt idx="616">
                <c:v>7.1296296300715767E-3</c:v>
              </c:pt>
              <c:pt idx="617">
                <c:v>7.1412037068512291E-3</c:v>
              </c:pt>
              <c:pt idx="618">
                <c:v>7.1527777836308815E-3</c:v>
              </c:pt>
              <c:pt idx="619">
                <c:v>7.1643518531345762E-3</c:v>
              </c:pt>
              <c:pt idx="620">
                <c:v>7.1759259299142286E-3</c:v>
              </c:pt>
              <c:pt idx="621">
                <c:v>7.1874999994179234E-3</c:v>
              </c:pt>
              <c:pt idx="622">
                <c:v>7.1990740761975758E-3</c:v>
              </c:pt>
              <c:pt idx="623">
                <c:v>7.2106481529772282E-3</c:v>
              </c:pt>
              <c:pt idx="624">
                <c:v>7.2222222224809229E-3</c:v>
              </c:pt>
              <c:pt idx="625">
                <c:v>7.2337962992605753E-3</c:v>
              </c:pt>
              <c:pt idx="626">
                <c:v>7.2453703760402277E-3</c:v>
              </c:pt>
              <c:pt idx="627">
                <c:v>7.2569444455439225E-3</c:v>
              </c:pt>
              <c:pt idx="628">
                <c:v>7.2685185223235749E-3</c:v>
              </c:pt>
              <c:pt idx="629">
                <c:v>7.2800925991032273E-3</c:v>
              </c:pt>
              <c:pt idx="630">
                <c:v>7.291666668606922E-3</c:v>
              </c:pt>
              <c:pt idx="631">
                <c:v>7.3032407453865744E-3</c:v>
              </c:pt>
              <c:pt idx="632">
                <c:v>7.3148148148902692E-3</c:v>
              </c:pt>
              <c:pt idx="633">
                <c:v>7.3263888916699216E-3</c:v>
              </c:pt>
              <c:pt idx="634">
                <c:v>7.337962968449574E-3</c:v>
              </c:pt>
              <c:pt idx="635">
                <c:v>7.3495370379532687E-3</c:v>
              </c:pt>
              <c:pt idx="636">
                <c:v>7.3611111147329211E-3</c:v>
              </c:pt>
              <c:pt idx="637">
                <c:v>7.3726851915125735E-3</c:v>
              </c:pt>
              <c:pt idx="638">
                <c:v>7.3842592610162683E-3</c:v>
              </c:pt>
              <c:pt idx="639">
                <c:v>7.3958333377959207E-3</c:v>
              </c:pt>
              <c:pt idx="640">
                <c:v>7.4074074072996154E-3</c:v>
              </c:pt>
              <c:pt idx="641">
                <c:v>7.4189814840792678E-3</c:v>
              </c:pt>
              <c:pt idx="642">
                <c:v>7.4305555608589202E-3</c:v>
              </c:pt>
              <c:pt idx="643">
                <c:v>7.442129630362615E-3</c:v>
              </c:pt>
              <c:pt idx="644">
                <c:v>7.4537037071422674E-3</c:v>
              </c:pt>
              <c:pt idx="645">
                <c:v>7.4652777839219198E-3</c:v>
              </c:pt>
              <c:pt idx="646">
                <c:v>7.4768518534256145E-3</c:v>
              </c:pt>
              <c:pt idx="647">
                <c:v>7.4884259302052669E-3</c:v>
              </c:pt>
              <c:pt idx="648">
                <c:v>7.4999999997089617E-3</c:v>
              </c:pt>
              <c:pt idx="649">
                <c:v>7.5115740764886141E-3</c:v>
              </c:pt>
              <c:pt idx="650">
                <c:v>7.5231481532682665E-3</c:v>
              </c:pt>
              <c:pt idx="651">
                <c:v>7.5347222227719612E-3</c:v>
              </c:pt>
              <c:pt idx="652">
                <c:v>7.5462962995516136E-3</c:v>
              </c:pt>
              <c:pt idx="653">
                <c:v>7.557870376331266E-3</c:v>
              </c:pt>
              <c:pt idx="654">
                <c:v>7.5694444458349608E-3</c:v>
              </c:pt>
              <c:pt idx="655">
                <c:v>7.5810185226146132E-3</c:v>
              </c:pt>
              <c:pt idx="656">
                <c:v>7.5925925921183079E-3</c:v>
              </c:pt>
            </c:numLit>
          </c:xVal>
          <c:yVal>
            <c:numLit>
              <c:formatCode>General</c:formatCode>
              <c:ptCount val="657"/>
              <c:pt idx="0">
                <c:v>2.0499999999999998</c:v>
              </c:pt>
              <c:pt idx="1">
                <c:v>2.0699999999999998</c:v>
              </c:pt>
              <c:pt idx="2">
                <c:v>2.08</c:v>
              </c:pt>
              <c:pt idx="3">
                <c:v>2.09</c:v>
              </c:pt>
              <c:pt idx="4">
                <c:v>2.11</c:v>
              </c:pt>
              <c:pt idx="5">
                <c:v>2.12</c:v>
              </c:pt>
              <c:pt idx="6">
                <c:v>2.13</c:v>
              </c:pt>
              <c:pt idx="7">
                <c:v>2.15</c:v>
              </c:pt>
              <c:pt idx="8">
                <c:v>2.16</c:v>
              </c:pt>
              <c:pt idx="9">
                <c:v>2.17</c:v>
              </c:pt>
              <c:pt idx="10">
                <c:v>2.1800000000000002</c:v>
              </c:pt>
              <c:pt idx="11">
                <c:v>2.19</c:v>
              </c:pt>
              <c:pt idx="12">
                <c:v>2.2000000000000002</c:v>
              </c:pt>
              <c:pt idx="13">
                <c:v>2.2200000000000002</c:v>
              </c:pt>
              <c:pt idx="14">
                <c:v>2.23</c:v>
              </c:pt>
              <c:pt idx="15">
                <c:v>2.2400000000000002</c:v>
              </c:pt>
              <c:pt idx="16">
                <c:v>2.25</c:v>
              </c:pt>
              <c:pt idx="17">
                <c:v>2.2599999999999998</c:v>
              </c:pt>
              <c:pt idx="18">
                <c:v>2.27</c:v>
              </c:pt>
              <c:pt idx="19">
                <c:v>2.2799999999999998</c:v>
              </c:pt>
              <c:pt idx="20">
                <c:v>2.29</c:v>
              </c:pt>
              <c:pt idx="21">
                <c:v>2.2999999999999998</c:v>
              </c:pt>
              <c:pt idx="22">
                <c:v>2.31</c:v>
              </c:pt>
              <c:pt idx="23">
                <c:v>2.33</c:v>
              </c:pt>
              <c:pt idx="24">
                <c:v>2.34</c:v>
              </c:pt>
              <c:pt idx="25">
                <c:v>2.35</c:v>
              </c:pt>
              <c:pt idx="26">
                <c:v>2.36</c:v>
              </c:pt>
              <c:pt idx="27">
                <c:v>2.37</c:v>
              </c:pt>
              <c:pt idx="28">
                <c:v>2.38</c:v>
              </c:pt>
              <c:pt idx="29">
                <c:v>2.39</c:v>
              </c:pt>
              <c:pt idx="30">
                <c:v>2.4</c:v>
              </c:pt>
              <c:pt idx="31">
                <c:v>2.41</c:v>
              </c:pt>
              <c:pt idx="32">
                <c:v>2.42</c:v>
              </c:pt>
              <c:pt idx="33">
                <c:v>2.4300000000000002</c:v>
              </c:pt>
              <c:pt idx="34">
                <c:v>2.44</c:v>
              </c:pt>
              <c:pt idx="35">
                <c:v>2.4500000000000002</c:v>
              </c:pt>
              <c:pt idx="36">
                <c:v>2.46</c:v>
              </c:pt>
              <c:pt idx="37">
                <c:v>2.4700000000000002</c:v>
              </c:pt>
              <c:pt idx="38">
                <c:v>2.48</c:v>
              </c:pt>
              <c:pt idx="39">
                <c:v>2.4900000000000002</c:v>
              </c:pt>
              <c:pt idx="40">
                <c:v>2.5</c:v>
              </c:pt>
              <c:pt idx="41">
                <c:v>2.5099999999999998</c:v>
              </c:pt>
              <c:pt idx="42">
                <c:v>2.52</c:v>
              </c:pt>
              <c:pt idx="43">
                <c:v>2.5299999999999998</c:v>
              </c:pt>
              <c:pt idx="44">
                <c:v>2.54</c:v>
              </c:pt>
              <c:pt idx="45">
                <c:v>2.5499999999999998</c:v>
              </c:pt>
              <c:pt idx="46">
                <c:v>2.56</c:v>
              </c:pt>
              <c:pt idx="47">
                <c:v>2.57</c:v>
              </c:pt>
              <c:pt idx="48">
                <c:v>2.58</c:v>
              </c:pt>
              <c:pt idx="49">
                <c:v>2.59</c:v>
              </c:pt>
              <c:pt idx="50">
                <c:v>2.6</c:v>
              </c:pt>
              <c:pt idx="51">
                <c:v>2.61</c:v>
              </c:pt>
              <c:pt idx="52">
                <c:v>2.62</c:v>
              </c:pt>
              <c:pt idx="53">
                <c:v>2.63</c:v>
              </c:pt>
              <c:pt idx="54">
                <c:v>2.64</c:v>
              </c:pt>
              <c:pt idx="55">
                <c:v>2.65</c:v>
              </c:pt>
              <c:pt idx="56">
                <c:v>2.66</c:v>
              </c:pt>
              <c:pt idx="57">
                <c:v>2.67</c:v>
              </c:pt>
              <c:pt idx="58">
                <c:v>2.68</c:v>
              </c:pt>
              <c:pt idx="59">
                <c:v>2.69</c:v>
              </c:pt>
              <c:pt idx="60">
                <c:v>2.7</c:v>
              </c:pt>
              <c:pt idx="61">
                <c:v>2.71</c:v>
              </c:pt>
              <c:pt idx="62">
                <c:v>2.72</c:v>
              </c:pt>
              <c:pt idx="63">
                <c:v>2.73</c:v>
              </c:pt>
              <c:pt idx="64">
                <c:v>2.74</c:v>
              </c:pt>
              <c:pt idx="65">
                <c:v>2.75</c:v>
              </c:pt>
              <c:pt idx="66">
                <c:v>2.76</c:v>
              </c:pt>
              <c:pt idx="67">
                <c:v>2.77</c:v>
              </c:pt>
              <c:pt idx="68">
                <c:v>2.78</c:v>
              </c:pt>
              <c:pt idx="69">
                <c:v>2.79</c:v>
              </c:pt>
              <c:pt idx="70">
                <c:v>2.8</c:v>
              </c:pt>
              <c:pt idx="71">
                <c:v>2.81</c:v>
              </c:pt>
              <c:pt idx="72">
                <c:v>2.82</c:v>
              </c:pt>
              <c:pt idx="73">
                <c:v>2.83</c:v>
              </c:pt>
              <c:pt idx="74">
                <c:v>2.84</c:v>
              </c:pt>
              <c:pt idx="75">
                <c:v>2.85</c:v>
              </c:pt>
              <c:pt idx="76">
                <c:v>2.86</c:v>
              </c:pt>
              <c:pt idx="77">
                <c:v>2.87</c:v>
              </c:pt>
              <c:pt idx="78">
                <c:v>2.88</c:v>
              </c:pt>
              <c:pt idx="79">
                <c:v>2.89</c:v>
              </c:pt>
              <c:pt idx="80">
                <c:v>2.9</c:v>
              </c:pt>
              <c:pt idx="81">
                <c:v>2.91</c:v>
              </c:pt>
              <c:pt idx="82">
                <c:v>2.92</c:v>
              </c:pt>
              <c:pt idx="83">
                <c:v>2.93</c:v>
              </c:pt>
              <c:pt idx="84">
                <c:v>2.95</c:v>
              </c:pt>
              <c:pt idx="85">
                <c:v>2.95</c:v>
              </c:pt>
              <c:pt idx="86">
                <c:v>2.97</c:v>
              </c:pt>
              <c:pt idx="87">
                <c:v>2.98</c:v>
              </c:pt>
              <c:pt idx="88">
                <c:v>2.99</c:v>
              </c:pt>
              <c:pt idx="89">
                <c:v>3</c:v>
              </c:pt>
              <c:pt idx="90">
                <c:v>3</c:v>
              </c:pt>
              <c:pt idx="91">
                <c:v>3.02</c:v>
              </c:pt>
              <c:pt idx="92">
                <c:v>3.03</c:v>
              </c:pt>
              <c:pt idx="93">
                <c:v>3.03</c:v>
              </c:pt>
              <c:pt idx="94">
                <c:v>3.05</c:v>
              </c:pt>
              <c:pt idx="95">
                <c:v>3.06</c:v>
              </c:pt>
              <c:pt idx="96">
                <c:v>3.07</c:v>
              </c:pt>
              <c:pt idx="97">
                <c:v>3.08</c:v>
              </c:pt>
              <c:pt idx="98">
                <c:v>3.09</c:v>
              </c:pt>
              <c:pt idx="99">
                <c:v>3.1</c:v>
              </c:pt>
              <c:pt idx="100">
                <c:v>3.11</c:v>
              </c:pt>
              <c:pt idx="101">
                <c:v>3.12</c:v>
              </c:pt>
              <c:pt idx="102">
                <c:v>3.13</c:v>
              </c:pt>
              <c:pt idx="103">
                <c:v>3.14</c:v>
              </c:pt>
              <c:pt idx="104">
                <c:v>3.15</c:v>
              </c:pt>
              <c:pt idx="105">
                <c:v>3.15</c:v>
              </c:pt>
              <c:pt idx="106">
                <c:v>3.16</c:v>
              </c:pt>
              <c:pt idx="107">
                <c:v>3.17</c:v>
              </c:pt>
              <c:pt idx="108">
                <c:v>3.18</c:v>
              </c:pt>
              <c:pt idx="109">
                <c:v>3.19</c:v>
              </c:pt>
              <c:pt idx="110">
                <c:v>3.2</c:v>
              </c:pt>
              <c:pt idx="111">
                <c:v>3.21</c:v>
              </c:pt>
              <c:pt idx="112">
                <c:v>3.21</c:v>
              </c:pt>
              <c:pt idx="113">
                <c:v>3.23</c:v>
              </c:pt>
              <c:pt idx="114">
                <c:v>3.23</c:v>
              </c:pt>
              <c:pt idx="115">
                <c:v>3.24</c:v>
              </c:pt>
              <c:pt idx="116">
                <c:v>3.25</c:v>
              </c:pt>
              <c:pt idx="117">
                <c:v>3.26</c:v>
              </c:pt>
              <c:pt idx="118">
                <c:v>3.27</c:v>
              </c:pt>
              <c:pt idx="119">
                <c:v>3.27</c:v>
              </c:pt>
              <c:pt idx="120">
                <c:v>3.28</c:v>
              </c:pt>
              <c:pt idx="121">
                <c:v>3.29</c:v>
              </c:pt>
              <c:pt idx="122">
                <c:v>3.3</c:v>
              </c:pt>
              <c:pt idx="123">
                <c:v>3.31</c:v>
              </c:pt>
              <c:pt idx="124">
                <c:v>3.32</c:v>
              </c:pt>
              <c:pt idx="125">
                <c:v>3.32</c:v>
              </c:pt>
              <c:pt idx="126">
                <c:v>3.33</c:v>
              </c:pt>
              <c:pt idx="127">
                <c:v>3.34</c:v>
              </c:pt>
              <c:pt idx="128">
                <c:v>3.35</c:v>
              </c:pt>
              <c:pt idx="129">
                <c:v>3.36</c:v>
              </c:pt>
              <c:pt idx="130">
                <c:v>3.36</c:v>
              </c:pt>
              <c:pt idx="131">
                <c:v>3.37</c:v>
              </c:pt>
              <c:pt idx="132">
                <c:v>3.38</c:v>
              </c:pt>
              <c:pt idx="133">
                <c:v>3.39</c:v>
              </c:pt>
              <c:pt idx="134">
                <c:v>3.39</c:v>
              </c:pt>
              <c:pt idx="135">
                <c:v>3.4</c:v>
              </c:pt>
              <c:pt idx="136">
                <c:v>3.41</c:v>
              </c:pt>
              <c:pt idx="137">
                <c:v>3.42</c:v>
              </c:pt>
              <c:pt idx="138">
                <c:v>3.42</c:v>
              </c:pt>
              <c:pt idx="139">
                <c:v>3.43</c:v>
              </c:pt>
              <c:pt idx="140">
                <c:v>3.44</c:v>
              </c:pt>
              <c:pt idx="141">
                <c:v>3.44</c:v>
              </c:pt>
              <c:pt idx="142">
                <c:v>3.45</c:v>
              </c:pt>
              <c:pt idx="143">
                <c:v>3.46</c:v>
              </c:pt>
              <c:pt idx="144">
                <c:v>3.46</c:v>
              </c:pt>
              <c:pt idx="145">
                <c:v>3.47</c:v>
              </c:pt>
              <c:pt idx="146">
                <c:v>3.48</c:v>
              </c:pt>
              <c:pt idx="147">
                <c:v>3.48</c:v>
              </c:pt>
              <c:pt idx="148">
                <c:v>3.49</c:v>
              </c:pt>
              <c:pt idx="149">
                <c:v>3.5</c:v>
              </c:pt>
              <c:pt idx="150">
                <c:v>3.5</c:v>
              </c:pt>
              <c:pt idx="151">
                <c:v>3.51</c:v>
              </c:pt>
              <c:pt idx="152">
                <c:v>3.52</c:v>
              </c:pt>
              <c:pt idx="153">
                <c:v>3.52</c:v>
              </c:pt>
              <c:pt idx="154">
                <c:v>3.53</c:v>
              </c:pt>
              <c:pt idx="155">
                <c:v>3.53</c:v>
              </c:pt>
              <c:pt idx="156">
                <c:v>3.54</c:v>
              </c:pt>
              <c:pt idx="157">
                <c:v>3.55</c:v>
              </c:pt>
              <c:pt idx="158">
                <c:v>3.55</c:v>
              </c:pt>
              <c:pt idx="159">
                <c:v>3.56</c:v>
              </c:pt>
              <c:pt idx="160">
                <c:v>3.57</c:v>
              </c:pt>
              <c:pt idx="161">
                <c:v>3.58</c:v>
              </c:pt>
              <c:pt idx="162">
                <c:v>3.58</c:v>
              </c:pt>
              <c:pt idx="163">
                <c:v>3.59</c:v>
              </c:pt>
              <c:pt idx="164">
                <c:v>3.59</c:v>
              </c:pt>
              <c:pt idx="165">
                <c:v>3.6</c:v>
              </c:pt>
              <c:pt idx="166">
                <c:v>3.61</c:v>
              </c:pt>
              <c:pt idx="167">
                <c:v>3.61</c:v>
              </c:pt>
              <c:pt idx="168">
                <c:v>3.62</c:v>
              </c:pt>
              <c:pt idx="169">
                <c:v>3.62</c:v>
              </c:pt>
              <c:pt idx="170">
                <c:v>3.63</c:v>
              </c:pt>
              <c:pt idx="171">
                <c:v>3.64</c:v>
              </c:pt>
              <c:pt idx="172">
                <c:v>3.64</c:v>
              </c:pt>
              <c:pt idx="173">
                <c:v>3.64</c:v>
              </c:pt>
              <c:pt idx="174">
                <c:v>3.65</c:v>
              </c:pt>
              <c:pt idx="175">
                <c:v>3.66</c:v>
              </c:pt>
              <c:pt idx="176">
                <c:v>3.66</c:v>
              </c:pt>
              <c:pt idx="177">
                <c:v>3.67</c:v>
              </c:pt>
              <c:pt idx="178">
                <c:v>3.68</c:v>
              </c:pt>
              <c:pt idx="179">
                <c:v>3.68</c:v>
              </c:pt>
              <c:pt idx="180">
                <c:v>3.69</c:v>
              </c:pt>
              <c:pt idx="181">
                <c:v>3.69</c:v>
              </c:pt>
              <c:pt idx="182">
                <c:v>3.7</c:v>
              </c:pt>
              <c:pt idx="183">
                <c:v>3.7</c:v>
              </c:pt>
              <c:pt idx="184">
                <c:v>3.71</c:v>
              </c:pt>
              <c:pt idx="185">
                <c:v>3.71</c:v>
              </c:pt>
              <c:pt idx="186">
                <c:v>3.72</c:v>
              </c:pt>
              <c:pt idx="187">
                <c:v>3.72</c:v>
              </c:pt>
              <c:pt idx="188">
                <c:v>3.73</c:v>
              </c:pt>
              <c:pt idx="189">
                <c:v>3.73</c:v>
              </c:pt>
              <c:pt idx="190">
                <c:v>3.74</c:v>
              </c:pt>
              <c:pt idx="191">
                <c:v>3.74</c:v>
              </c:pt>
              <c:pt idx="192">
                <c:v>3.75</c:v>
              </c:pt>
              <c:pt idx="193">
                <c:v>3.75</c:v>
              </c:pt>
              <c:pt idx="194">
                <c:v>3.76</c:v>
              </c:pt>
              <c:pt idx="195">
                <c:v>3.76</c:v>
              </c:pt>
              <c:pt idx="196">
                <c:v>3.76</c:v>
              </c:pt>
              <c:pt idx="197">
                <c:v>3.77</c:v>
              </c:pt>
              <c:pt idx="198">
                <c:v>3.78</c:v>
              </c:pt>
              <c:pt idx="199">
                <c:v>3.78</c:v>
              </c:pt>
              <c:pt idx="200">
                <c:v>3.78</c:v>
              </c:pt>
              <c:pt idx="201">
                <c:v>3.79</c:v>
              </c:pt>
              <c:pt idx="202">
                <c:v>3.79</c:v>
              </c:pt>
              <c:pt idx="203">
                <c:v>3.8</c:v>
              </c:pt>
              <c:pt idx="204">
                <c:v>3.8</c:v>
              </c:pt>
              <c:pt idx="205">
                <c:v>3.81</c:v>
              </c:pt>
              <c:pt idx="206">
                <c:v>3.81</c:v>
              </c:pt>
              <c:pt idx="207">
                <c:v>3.82</c:v>
              </c:pt>
              <c:pt idx="208">
                <c:v>3.82</c:v>
              </c:pt>
              <c:pt idx="209">
                <c:v>3.82</c:v>
              </c:pt>
              <c:pt idx="210">
                <c:v>3.83</c:v>
              </c:pt>
              <c:pt idx="211">
                <c:v>3.83</c:v>
              </c:pt>
              <c:pt idx="212">
                <c:v>3.84</c:v>
              </c:pt>
              <c:pt idx="213">
                <c:v>3.84</c:v>
              </c:pt>
              <c:pt idx="214">
                <c:v>3.85</c:v>
              </c:pt>
              <c:pt idx="215">
                <c:v>3.85</c:v>
              </c:pt>
              <c:pt idx="216">
                <c:v>3.86</c:v>
              </c:pt>
              <c:pt idx="217">
                <c:v>3.86</c:v>
              </c:pt>
              <c:pt idx="218">
                <c:v>3.86</c:v>
              </c:pt>
              <c:pt idx="219">
                <c:v>3.87</c:v>
              </c:pt>
              <c:pt idx="220">
                <c:v>3.87</c:v>
              </c:pt>
              <c:pt idx="221">
                <c:v>3.87</c:v>
              </c:pt>
              <c:pt idx="222">
                <c:v>3.88</c:v>
              </c:pt>
              <c:pt idx="223">
                <c:v>3.88</c:v>
              </c:pt>
              <c:pt idx="224">
                <c:v>3.89</c:v>
              </c:pt>
              <c:pt idx="225">
                <c:v>3.89</c:v>
              </c:pt>
              <c:pt idx="226">
                <c:v>3.9</c:v>
              </c:pt>
              <c:pt idx="227">
                <c:v>3.9</c:v>
              </c:pt>
              <c:pt idx="228">
                <c:v>3.9</c:v>
              </c:pt>
              <c:pt idx="229">
                <c:v>3.91</c:v>
              </c:pt>
              <c:pt idx="230">
                <c:v>3.91</c:v>
              </c:pt>
              <c:pt idx="231">
                <c:v>3.91</c:v>
              </c:pt>
              <c:pt idx="232">
                <c:v>3.92</c:v>
              </c:pt>
              <c:pt idx="233">
                <c:v>3.92</c:v>
              </c:pt>
              <c:pt idx="234">
                <c:v>3.92</c:v>
              </c:pt>
              <c:pt idx="235">
                <c:v>3.93</c:v>
              </c:pt>
              <c:pt idx="236">
                <c:v>3.93</c:v>
              </c:pt>
              <c:pt idx="237">
                <c:v>3.93</c:v>
              </c:pt>
              <c:pt idx="238">
                <c:v>3.94</c:v>
              </c:pt>
              <c:pt idx="239">
                <c:v>3.94</c:v>
              </c:pt>
              <c:pt idx="240">
                <c:v>3.94</c:v>
              </c:pt>
              <c:pt idx="241">
                <c:v>3.95</c:v>
              </c:pt>
              <c:pt idx="242">
                <c:v>3.95</c:v>
              </c:pt>
              <c:pt idx="243">
                <c:v>3.95</c:v>
              </c:pt>
              <c:pt idx="244">
                <c:v>3.96</c:v>
              </c:pt>
              <c:pt idx="245">
                <c:v>3.96</c:v>
              </c:pt>
              <c:pt idx="246">
                <c:v>3.96</c:v>
              </c:pt>
              <c:pt idx="247">
                <c:v>3.96</c:v>
              </c:pt>
              <c:pt idx="248">
                <c:v>3.97</c:v>
              </c:pt>
              <c:pt idx="249">
                <c:v>3.97</c:v>
              </c:pt>
              <c:pt idx="250">
                <c:v>3.98</c:v>
              </c:pt>
              <c:pt idx="251">
                <c:v>3.98</c:v>
              </c:pt>
              <c:pt idx="252">
                <c:v>3.98</c:v>
              </c:pt>
              <c:pt idx="253">
                <c:v>3.98</c:v>
              </c:pt>
              <c:pt idx="254">
                <c:v>3.98</c:v>
              </c:pt>
              <c:pt idx="255">
                <c:v>3.99</c:v>
              </c:pt>
              <c:pt idx="256">
                <c:v>3.99</c:v>
              </c:pt>
              <c:pt idx="257">
                <c:v>3.99</c:v>
              </c:pt>
              <c:pt idx="258">
                <c:v>4</c:v>
              </c:pt>
              <c:pt idx="259">
                <c:v>4</c:v>
              </c:pt>
              <c:pt idx="260">
                <c:v>4</c:v>
              </c:pt>
              <c:pt idx="261">
                <c:v>4.01</c:v>
              </c:pt>
              <c:pt idx="262">
                <c:v>4.01</c:v>
              </c:pt>
              <c:pt idx="263">
                <c:v>4.01</c:v>
              </c:pt>
              <c:pt idx="264">
                <c:v>4.01</c:v>
              </c:pt>
              <c:pt idx="265">
                <c:v>4.01</c:v>
              </c:pt>
              <c:pt idx="266">
                <c:v>4.0199999999999996</c:v>
              </c:pt>
              <c:pt idx="267">
                <c:v>4.0199999999999996</c:v>
              </c:pt>
              <c:pt idx="268">
                <c:v>4.0199999999999996</c:v>
              </c:pt>
              <c:pt idx="269">
                <c:v>4.03</c:v>
              </c:pt>
              <c:pt idx="270">
                <c:v>4.03</c:v>
              </c:pt>
              <c:pt idx="271">
                <c:v>4.03</c:v>
              </c:pt>
              <c:pt idx="272">
                <c:v>4.03</c:v>
              </c:pt>
              <c:pt idx="273">
                <c:v>4.04</c:v>
              </c:pt>
              <c:pt idx="274">
                <c:v>4.04</c:v>
              </c:pt>
              <c:pt idx="275">
                <c:v>4.04</c:v>
              </c:pt>
              <c:pt idx="276">
                <c:v>4.04</c:v>
              </c:pt>
              <c:pt idx="277">
                <c:v>4.04</c:v>
              </c:pt>
              <c:pt idx="278">
                <c:v>4.05</c:v>
              </c:pt>
              <c:pt idx="279">
                <c:v>4.05</c:v>
              </c:pt>
              <c:pt idx="280">
                <c:v>4.05</c:v>
              </c:pt>
              <c:pt idx="281">
                <c:v>4.05</c:v>
              </c:pt>
              <c:pt idx="282">
                <c:v>4.0599999999999996</c:v>
              </c:pt>
              <c:pt idx="283">
                <c:v>4.0599999999999996</c:v>
              </c:pt>
              <c:pt idx="284">
                <c:v>4.0599999999999996</c:v>
              </c:pt>
              <c:pt idx="285">
                <c:v>4.07</c:v>
              </c:pt>
              <c:pt idx="286">
                <c:v>4.07</c:v>
              </c:pt>
              <c:pt idx="287">
                <c:v>4.07</c:v>
              </c:pt>
              <c:pt idx="288">
                <c:v>4.07</c:v>
              </c:pt>
              <c:pt idx="289">
                <c:v>4.07</c:v>
              </c:pt>
              <c:pt idx="290">
                <c:v>4.08</c:v>
              </c:pt>
              <c:pt idx="291">
                <c:v>4.08</c:v>
              </c:pt>
              <c:pt idx="292">
                <c:v>4.08</c:v>
              </c:pt>
              <c:pt idx="293">
                <c:v>4.08</c:v>
              </c:pt>
              <c:pt idx="294">
                <c:v>4.08</c:v>
              </c:pt>
              <c:pt idx="295">
                <c:v>4.08</c:v>
              </c:pt>
              <c:pt idx="296">
                <c:v>4.08</c:v>
              </c:pt>
              <c:pt idx="297">
                <c:v>4.09</c:v>
              </c:pt>
              <c:pt idx="298">
                <c:v>4.09</c:v>
              </c:pt>
              <c:pt idx="299">
                <c:v>4.09</c:v>
              </c:pt>
              <c:pt idx="300">
                <c:v>4.09</c:v>
              </c:pt>
              <c:pt idx="301">
                <c:v>4.0999999999999996</c:v>
              </c:pt>
              <c:pt idx="302">
                <c:v>4.0999999999999996</c:v>
              </c:pt>
              <c:pt idx="303">
                <c:v>4.0999999999999996</c:v>
              </c:pt>
              <c:pt idx="304">
                <c:v>4.0999999999999996</c:v>
              </c:pt>
              <c:pt idx="305">
                <c:v>4.0999999999999996</c:v>
              </c:pt>
              <c:pt idx="306">
                <c:v>4.0999999999999996</c:v>
              </c:pt>
              <c:pt idx="307">
                <c:v>4.1100000000000003</c:v>
              </c:pt>
              <c:pt idx="308">
                <c:v>4.1100000000000003</c:v>
              </c:pt>
              <c:pt idx="309">
                <c:v>4.1100000000000003</c:v>
              </c:pt>
              <c:pt idx="310">
                <c:v>4.1100000000000003</c:v>
              </c:pt>
              <c:pt idx="311">
                <c:v>4.1100000000000003</c:v>
              </c:pt>
              <c:pt idx="312">
                <c:v>4.1100000000000003</c:v>
              </c:pt>
              <c:pt idx="313">
                <c:v>4.12</c:v>
              </c:pt>
              <c:pt idx="314">
                <c:v>4.12</c:v>
              </c:pt>
              <c:pt idx="315">
                <c:v>4.12</c:v>
              </c:pt>
              <c:pt idx="316">
                <c:v>4.12</c:v>
              </c:pt>
              <c:pt idx="317">
                <c:v>4.13</c:v>
              </c:pt>
              <c:pt idx="318">
                <c:v>4.13</c:v>
              </c:pt>
              <c:pt idx="319">
                <c:v>4.13</c:v>
              </c:pt>
              <c:pt idx="320">
                <c:v>4.13</c:v>
              </c:pt>
              <c:pt idx="321">
                <c:v>4.13</c:v>
              </c:pt>
              <c:pt idx="322">
                <c:v>4.13</c:v>
              </c:pt>
              <c:pt idx="323">
                <c:v>4.13</c:v>
              </c:pt>
              <c:pt idx="324">
                <c:v>4.1399999999999997</c:v>
              </c:pt>
              <c:pt idx="325">
                <c:v>4.1399999999999997</c:v>
              </c:pt>
              <c:pt idx="326">
                <c:v>4.1399999999999997</c:v>
              </c:pt>
              <c:pt idx="327">
                <c:v>4.1399999999999997</c:v>
              </c:pt>
              <c:pt idx="328">
                <c:v>4.1399999999999997</c:v>
              </c:pt>
              <c:pt idx="329">
                <c:v>4.1399999999999997</c:v>
              </c:pt>
              <c:pt idx="330">
                <c:v>4.1500000000000004</c:v>
              </c:pt>
              <c:pt idx="331">
                <c:v>4.1500000000000004</c:v>
              </c:pt>
              <c:pt idx="332">
                <c:v>4.1500000000000004</c:v>
              </c:pt>
              <c:pt idx="333">
                <c:v>4.1500000000000004</c:v>
              </c:pt>
              <c:pt idx="334">
                <c:v>4.1500000000000004</c:v>
              </c:pt>
              <c:pt idx="335">
                <c:v>4.1500000000000004</c:v>
              </c:pt>
              <c:pt idx="336">
                <c:v>4.1500000000000004</c:v>
              </c:pt>
              <c:pt idx="337">
                <c:v>4.1500000000000004</c:v>
              </c:pt>
              <c:pt idx="338">
                <c:v>4.1500000000000004</c:v>
              </c:pt>
              <c:pt idx="339">
                <c:v>4.1500000000000004</c:v>
              </c:pt>
              <c:pt idx="340">
                <c:v>4.16</c:v>
              </c:pt>
              <c:pt idx="341">
                <c:v>4.16</c:v>
              </c:pt>
              <c:pt idx="342">
                <c:v>4.16</c:v>
              </c:pt>
              <c:pt idx="343">
                <c:v>4.16</c:v>
              </c:pt>
              <c:pt idx="344">
                <c:v>4.16</c:v>
              </c:pt>
              <c:pt idx="345">
                <c:v>4.17</c:v>
              </c:pt>
              <c:pt idx="346">
                <c:v>4.17</c:v>
              </c:pt>
              <c:pt idx="347">
                <c:v>4.17</c:v>
              </c:pt>
              <c:pt idx="348">
                <c:v>4.17</c:v>
              </c:pt>
              <c:pt idx="349">
                <c:v>4.17</c:v>
              </c:pt>
              <c:pt idx="350">
                <c:v>4.17</c:v>
              </c:pt>
              <c:pt idx="351">
                <c:v>4.17</c:v>
              </c:pt>
              <c:pt idx="352">
                <c:v>4.17</c:v>
              </c:pt>
              <c:pt idx="353">
                <c:v>4.17</c:v>
              </c:pt>
              <c:pt idx="354">
                <c:v>4.17</c:v>
              </c:pt>
              <c:pt idx="355">
                <c:v>4.17</c:v>
              </c:pt>
              <c:pt idx="356">
                <c:v>4.18</c:v>
              </c:pt>
              <c:pt idx="357">
                <c:v>4.18</c:v>
              </c:pt>
              <c:pt idx="358">
                <c:v>4.18</c:v>
              </c:pt>
              <c:pt idx="359">
                <c:v>4.18</c:v>
              </c:pt>
              <c:pt idx="360">
                <c:v>4.18</c:v>
              </c:pt>
              <c:pt idx="361">
                <c:v>4.18</c:v>
              </c:pt>
              <c:pt idx="362">
                <c:v>4.18</c:v>
              </c:pt>
              <c:pt idx="363">
                <c:v>4.18</c:v>
              </c:pt>
              <c:pt idx="364">
                <c:v>4.18</c:v>
              </c:pt>
              <c:pt idx="365">
                <c:v>4.1900000000000004</c:v>
              </c:pt>
              <c:pt idx="366">
                <c:v>4.1900000000000004</c:v>
              </c:pt>
              <c:pt idx="367">
                <c:v>4.1900000000000004</c:v>
              </c:pt>
              <c:pt idx="368">
                <c:v>4.1900000000000004</c:v>
              </c:pt>
              <c:pt idx="369">
                <c:v>4.1900000000000004</c:v>
              </c:pt>
              <c:pt idx="370">
                <c:v>4.1900000000000004</c:v>
              </c:pt>
              <c:pt idx="371">
                <c:v>4.1900000000000004</c:v>
              </c:pt>
              <c:pt idx="372">
                <c:v>4.1900000000000004</c:v>
              </c:pt>
              <c:pt idx="373">
                <c:v>4.1900000000000004</c:v>
              </c:pt>
              <c:pt idx="374">
                <c:v>4.1900000000000004</c:v>
              </c:pt>
              <c:pt idx="375">
                <c:v>4.2</c:v>
              </c:pt>
              <c:pt idx="376">
                <c:v>4.2</c:v>
              </c:pt>
              <c:pt idx="377">
                <c:v>4.2</c:v>
              </c:pt>
              <c:pt idx="378">
                <c:v>4.2</c:v>
              </c:pt>
              <c:pt idx="379">
                <c:v>4.2</c:v>
              </c:pt>
              <c:pt idx="380">
                <c:v>4.2</c:v>
              </c:pt>
              <c:pt idx="381">
                <c:v>4.2</c:v>
              </c:pt>
              <c:pt idx="382">
                <c:v>4.2</c:v>
              </c:pt>
              <c:pt idx="383">
                <c:v>4.2</c:v>
              </c:pt>
              <c:pt idx="384">
                <c:v>4.2</c:v>
              </c:pt>
              <c:pt idx="385">
                <c:v>4.2</c:v>
              </c:pt>
              <c:pt idx="386">
                <c:v>4.2</c:v>
              </c:pt>
              <c:pt idx="387">
                <c:v>4.2</c:v>
              </c:pt>
              <c:pt idx="388">
                <c:v>4.21</c:v>
              </c:pt>
              <c:pt idx="389">
                <c:v>4.21</c:v>
              </c:pt>
              <c:pt idx="390">
                <c:v>4.21</c:v>
              </c:pt>
              <c:pt idx="391">
                <c:v>4.21</c:v>
              </c:pt>
              <c:pt idx="392">
                <c:v>4.21</c:v>
              </c:pt>
              <c:pt idx="393">
                <c:v>4.21</c:v>
              </c:pt>
              <c:pt idx="394">
                <c:v>4.21</c:v>
              </c:pt>
              <c:pt idx="395">
                <c:v>4.21</c:v>
              </c:pt>
              <c:pt idx="396">
                <c:v>4.21</c:v>
              </c:pt>
              <c:pt idx="397">
                <c:v>4.21</c:v>
              </c:pt>
              <c:pt idx="398">
                <c:v>4.21</c:v>
              </c:pt>
              <c:pt idx="399">
                <c:v>4.21</c:v>
              </c:pt>
              <c:pt idx="400">
                <c:v>4.21</c:v>
              </c:pt>
              <c:pt idx="401">
                <c:v>4.22</c:v>
              </c:pt>
              <c:pt idx="402">
                <c:v>4.22</c:v>
              </c:pt>
              <c:pt idx="403">
                <c:v>4.22</c:v>
              </c:pt>
              <c:pt idx="404">
                <c:v>4.22</c:v>
              </c:pt>
              <c:pt idx="405">
                <c:v>4.22</c:v>
              </c:pt>
              <c:pt idx="406">
                <c:v>4.22</c:v>
              </c:pt>
              <c:pt idx="407">
                <c:v>4.22</c:v>
              </c:pt>
              <c:pt idx="408">
                <c:v>4.22</c:v>
              </c:pt>
              <c:pt idx="409">
                <c:v>4.22</c:v>
              </c:pt>
              <c:pt idx="410">
                <c:v>4.22</c:v>
              </c:pt>
              <c:pt idx="411">
                <c:v>4.22</c:v>
              </c:pt>
              <c:pt idx="412">
                <c:v>4.22</c:v>
              </c:pt>
              <c:pt idx="413">
                <c:v>4.22</c:v>
              </c:pt>
              <c:pt idx="414">
                <c:v>4.22</c:v>
              </c:pt>
              <c:pt idx="415">
                <c:v>4.22</c:v>
              </c:pt>
              <c:pt idx="416">
                <c:v>4.22</c:v>
              </c:pt>
              <c:pt idx="417">
                <c:v>4.22</c:v>
              </c:pt>
              <c:pt idx="418">
                <c:v>4.2300000000000004</c:v>
              </c:pt>
              <c:pt idx="419">
                <c:v>4.2300000000000004</c:v>
              </c:pt>
              <c:pt idx="420">
                <c:v>4.2300000000000004</c:v>
              </c:pt>
              <c:pt idx="421">
                <c:v>4.2300000000000004</c:v>
              </c:pt>
              <c:pt idx="422">
                <c:v>4.2300000000000004</c:v>
              </c:pt>
              <c:pt idx="423">
                <c:v>4.2300000000000004</c:v>
              </c:pt>
              <c:pt idx="424">
                <c:v>4.2300000000000004</c:v>
              </c:pt>
              <c:pt idx="425">
                <c:v>4.2300000000000004</c:v>
              </c:pt>
              <c:pt idx="426">
                <c:v>4.2300000000000004</c:v>
              </c:pt>
              <c:pt idx="427">
                <c:v>4.2300000000000004</c:v>
              </c:pt>
              <c:pt idx="428">
                <c:v>4.2300000000000004</c:v>
              </c:pt>
              <c:pt idx="429">
                <c:v>4.2300000000000004</c:v>
              </c:pt>
              <c:pt idx="430">
                <c:v>4.2300000000000004</c:v>
              </c:pt>
              <c:pt idx="431">
                <c:v>4.2300000000000004</c:v>
              </c:pt>
              <c:pt idx="432">
                <c:v>4.2300000000000004</c:v>
              </c:pt>
              <c:pt idx="433">
                <c:v>4.24</c:v>
              </c:pt>
              <c:pt idx="434">
                <c:v>4.24</c:v>
              </c:pt>
              <c:pt idx="435">
                <c:v>4.2300000000000004</c:v>
              </c:pt>
              <c:pt idx="436">
                <c:v>4.24</c:v>
              </c:pt>
              <c:pt idx="437">
                <c:v>4.24</c:v>
              </c:pt>
              <c:pt idx="438">
                <c:v>4.24</c:v>
              </c:pt>
              <c:pt idx="439">
                <c:v>4.24</c:v>
              </c:pt>
              <c:pt idx="440">
                <c:v>4.24</c:v>
              </c:pt>
              <c:pt idx="441">
                <c:v>4.24</c:v>
              </c:pt>
              <c:pt idx="442">
                <c:v>4.24</c:v>
              </c:pt>
              <c:pt idx="443">
                <c:v>4.24</c:v>
              </c:pt>
              <c:pt idx="444">
                <c:v>4.24</c:v>
              </c:pt>
              <c:pt idx="445">
                <c:v>4.24</c:v>
              </c:pt>
              <c:pt idx="446">
                <c:v>4.25</c:v>
              </c:pt>
              <c:pt idx="447">
                <c:v>4.24</c:v>
              </c:pt>
              <c:pt idx="448">
                <c:v>4.24</c:v>
              </c:pt>
              <c:pt idx="449">
                <c:v>4.24</c:v>
              </c:pt>
              <c:pt idx="450">
                <c:v>4.25</c:v>
              </c:pt>
              <c:pt idx="451">
                <c:v>4.25</c:v>
              </c:pt>
              <c:pt idx="452">
                <c:v>4.25</c:v>
              </c:pt>
              <c:pt idx="453">
                <c:v>4.25</c:v>
              </c:pt>
              <c:pt idx="454">
                <c:v>4.25</c:v>
              </c:pt>
              <c:pt idx="455">
                <c:v>4.25</c:v>
              </c:pt>
              <c:pt idx="456">
                <c:v>4.25</c:v>
              </c:pt>
              <c:pt idx="457">
                <c:v>4.25</c:v>
              </c:pt>
              <c:pt idx="458">
                <c:v>4.25</c:v>
              </c:pt>
              <c:pt idx="459">
                <c:v>4.25</c:v>
              </c:pt>
              <c:pt idx="460">
                <c:v>4.25</c:v>
              </c:pt>
              <c:pt idx="461">
                <c:v>4.25</c:v>
              </c:pt>
              <c:pt idx="462">
                <c:v>4.25</c:v>
              </c:pt>
              <c:pt idx="463">
                <c:v>4.25</c:v>
              </c:pt>
              <c:pt idx="464">
                <c:v>4.25</c:v>
              </c:pt>
              <c:pt idx="465">
                <c:v>4.25</c:v>
              </c:pt>
              <c:pt idx="466">
                <c:v>4.25</c:v>
              </c:pt>
              <c:pt idx="467">
                <c:v>4.25</c:v>
              </c:pt>
              <c:pt idx="468">
                <c:v>4.25</c:v>
              </c:pt>
              <c:pt idx="469">
                <c:v>4.25</c:v>
              </c:pt>
              <c:pt idx="470">
                <c:v>4.25</c:v>
              </c:pt>
              <c:pt idx="471">
                <c:v>4.25</c:v>
              </c:pt>
              <c:pt idx="472">
                <c:v>4.25</c:v>
              </c:pt>
              <c:pt idx="473">
                <c:v>4.25</c:v>
              </c:pt>
              <c:pt idx="474">
                <c:v>4.26</c:v>
              </c:pt>
              <c:pt idx="475">
                <c:v>4.26</c:v>
              </c:pt>
              <c:pt idx="476">
                <c:v>4.26</c:v>
              </c:pt>
              <c:pt idx="477">
                <c:v>4.26</c:v>
              </c:pt>
              <c:pt idx="478">
                <c:v>4.26</c:v>
              </c:pt>
              <c:pt idx="479">
                <c:v>4.26</c:v>
              </c:pt>
              <c:pt idx="480">
                <c:v>4.26</c:v>
              </c:pt>
              <c:pt idx="481">
                <c:v>4.26</c:v>
              </c:pt>
              <c:pt idx="482">
                <c:v>4.26</c:v>
              </c:pt>
              <c:pt idx="483">
                <c:v>4.26</c:v>
              </c:pt>
              <c:pt idx="484">
                <c:v>4.26</c:v>
              </c:pt>
              <c:pt idx="485">
                <c:v>4.26</c:v>
              </c:pt>
              <c:pt idx="486">
                <c:v>4.26</c:v>
              </c:pt>
              <c:pt idx="487">
                <c:v>4.26</c:v>
              </c:pt>
              <c:pt idx="488">
                <c:v>4.26</c:v>
              </c:pt>
              <c:pt idx="489">
                <c:v>4.26</c:v>
              </c:pt>
              <c:pt idx="490">
                <c:v>4.26</c:v>
              </c:pt>
              <c:pt idx="491">
                <c:v>4.26</c:v>
              </c:pt>
              <c:pt idx="492">
                <c:v>4.26</c:v>
              </c:pt>
              <c:pt idx="493">
                <c:v>4.26</c:v>
              </c:pt>
              <c:pt idx="494">
                <c:v>4.26</c:v>
              </c:pt>
              <c:pt idx="495">
                <c:v>4.26</c:v>
              </c:pt>
              <c:pt idx="496">
                <c:v>4.26</c:v>
              </c:pt>
              <c:pt idx="497">
                <c:v>4.26</c:v>
              </c:pt>
              <c:pt idx="498">
                <c:v>4.2699999999999996</c:v>
              </c:pt>
              <c:pt idx="499">
                <c:v>4.26</c:v>
              </c:pt>
              <c:pt idx="500">
                <c:v>4.2699999999999996</c:v>
              </c:pt>
              <c:pt idx="501">
                <c:v>4.26</c:v>
              </c:pt>
              <c:pt idx="502">
                <c:v>4.2699999999999996</c:v>
              </c:pt>
              <c:pt idx="503">
                <c:v>4.2699999999999996</c:v>
              </c:pt>
              <c:pt idx="504">
                <c:v>4.2699999999999996</c:v>
              </c:pt>
              <c:pt idx="505">
                <c:v>4.2699999999999996</c:v>
              </c:pt>
              <c:pt idx="506">
                <c:v>4.2699999999999996</c:v>
              </c:pt>
              <c:pt idx="507">
                <c:v>4.2699999999999996</c:v>
              </c:pt>
              <c:pt idx="508">
                <c:v>4.2699999999999996</c:v>
              </c:pt>
              <c:pt idx="509">
                <c:v>4.2699999999999996</c:v>
              </c:pt>
              <c:pt idx="510">
                <c:v>4.2699999999999996</c:v>
              </c:pt>
              <c:pt idx="511">
                <c:v>4.2699999999999996</c:v>
              </c:pt>
              <c:pt idx="512">
                <c:v>4.2699999999999996</c:v>
              </c:pt>
              <c:pt idx="513">
                <c:v>4.2699999999999996</c:v>
              </c:pt>
              <c:pt idx="514">
                <c:v>4.2699999999999996</c:v>
              </c:pt>
              <c:pt idx="515">
                <c:v>4.2699999999999996</c:v>
              </c:pt>
              <c:pt idx="516">
                <c:v>4.2699999999999996</c:v>
              </c:pt>
              <c:pt idx="517">
                <c:v>4.2699999999999996</c:v>
              </c:pt>
              <c:pt idx="518">
                <c:v>4.2699999999999996</c:v>
              </c:pt>
              <c:pt idx="519">
                <c:v>4.2699999999999996</c:v>
              </c:pt>
              <c:pt idx="520">
                <c:v>4.2699999999999996</c:v>
              </c:pt>
              <c:pt idx="521">
                <c:v>4.2699999999999996</c:v>
              </c:pt>
              <c:pt idx="522">
                <c:v>4.2699999999999996</c:v>
              </c:pt>
              <c:pt idx="523">
                <c:v>4.2699999999999996</c:v>
              </c:pt>
              <c:pt idx="524">
                <c:v>4.2699999999999996</c:v>
              </c:pt>
              <c:pt idx="525">
                <c:v>4.2699999999999996</c:v>
              </c:pt>
              <c:pt idx="526">
                <c:v>4.2699999999999996</c:v>
              </c:pt>
              <c:pt idx="527">
                <c:v>4.2699999999999996</c:v>
              </c:pt>
              <c:pt idx="528">
                <c:v>4.2699999999999996</c:v>
              </c:pt>
              <c:pt idx="529">
                <c:v>4.2699999999999996</c:v>
              </c:pt>
              <c:pt idx="530">
                <c:v>4.2699999999999996</c:v>
              </c:pt>
              <c:pt idx="531">
                <c:v>4.2699999999999996</c:v>
              </c:pt>
              <c:pt idx="532">
                <c:v>4.28</c:v>
              </c:pt>
              <c:pt idx="533">
                <c:v>4.2699999999999996</c:v>
              </c:pt>
              <c:pt idx="534">
                <c:v>4.28</c:v>
              </c:pt>
              <c:pt idx="535">
                <c:v>4.2699999999999996</c:v>
              </c:pt>
              <c:pt idx="536">
                <c:v>4.2699999999999996</c:v>
              </c:pt>
              <c:pt idx="537">
                <c:v>4.2699999999999996</c:v>
              </c:pt>
              <c:pt idx="538">
                <c:v>4.28</c:v>
              </c:pt>
              <c:pt idx="539">
                <c:v>4.28</c:v>
              </c:pt>
              <c:pt idx="540">
                <c:v>4.2699999999999996</c:v>
              </c:pt>
              <c:pt idx="541">
                <c:v>4.28</c:v>
              </c:pt>
              <c:pt idx="542">
                <c:v>4.28</c:v>
              </c:pt>
              <c:pt idx="543">
                <c:v>4.28</c:v>
              </c:pt>
              <c:pt idx="544">
                <c:v>4.28</c:v>
              </c:pt>
              <c:pt idx="545">
                <c:v>4.28</c:v>
              </c:pt>
              <c:pt idx="546">
                <c:v>4.28</c:v>
              </c:pt>
              <c:pt idx="547">
                <c:v>4.28</c:v>
              </c:pt>
              <c:pt idx="548">
                <c:v>4.28</c:v>
              </c:pt>
              <c:pt idx="549">
                <c:v>4.28</c:v>
              </c:pt>
              <c:pt idx="550">
                <c:v>4.28</c:v>
              </c:pt>
              <c:pt idx="551">
                <c:v>4.28</c:v>
              </c:pt>
              <c:pt idx="552">
                <c:v>4.28</c:v>
              </c:pt>
              <c:pt idx="553">
                <c:v>4.28</c:v>
              </c:pt>
              <c:pt idx="554">
                <c:v>4.28</c:v>
              </c:pt>
              <c:pt idx="555">
                <c:v>4.28</c:v>
              </c:pt>
              <c:pt idx="556">
                <c:v>4.28</c:v>
              </c:pt>
              <c:pt idx="557">
                <c:v>4.28</c:v>
              </c:pt>
              <c:pt idx="558">
                <c:v>4.28</c:v>
              </c:pt>
              <c:pt idx="559">
                <c:v>4.28</c:v>
              </c:pt>
              <c:pt idx="560">
                <c:v>4.28</c:v>
              </c:pt>
              <c:pt idx="561">
                <c:v>4.28</c:v>
              </c:pt>
              <c:pt idx="562">
                <c:v>4.28</c:v>
              </c:pt>
              <c:pt idx="563">
                <c:v>4.28</c:v>
              </c:pt>
              <c:pt idx="564">
                <c:v>4.28</c:v>
              </c:pt>
              <c:pt idx="565">
                <c:v>4.28</c:v>
              </c:pt>
              <c:pt idx="566">
                <c:v>4.28</c:v>
              </c:pt>
              <c:pt idx="567">
                <c:v>4.28</c:v>
              </c:pt>
              <c:pt idx="568">
                <c:v>4.28</c:v>
              </c:pt>
              <c:pt idx="569">
                <c:v>4.28</c:v>
              </c:pt>
              <c:pt idx="570">
                <c:v>4.28</c:v>
              </c:pt>
              <c:pt idx="571">
                <c:v>4.28</c:v>
              </c:pt>
              <c:pt idx="572">
                <c:v>4.29</c:v>
              </c:pt>
              <c:pt idx="573">
                <c:v>4.28</c:v>
              </c:pt>
              <c:pt idx="574">
                <c:v>4.28</c:v>
              </c:pt>
              <c:pt idx="575">
                <c:v>4.28</c:v>
              </c:pt>
              <c:pt idx="576">
                <c:v>4.29</c:v>
              </c:pt>
              <c:pt idx="577">
                <c:v>4.29</c:v>
              </c:pt>
              <c:pt idx="578">
                <c:v>4.28</c:v>
              </c:pt>
              <c:pt idx="579">
                <c:v>4.28</c:v>
              </c:pt>
              <c:pt idx="580">
                <c:v>4.28</c:v>
              </c:pt>
              <c:pt idx="581">
                <c:v>4.29</c:v>
              </c:pt>
              <c:pt idx="582">
                <c:v>4.28</c:v>
              </c:pt>
              <c:pt idx="583">
                <c:v>4.29</c:v>
              </c:pt>
              <c:pt idx="584">
                <c:v>4.29</c:v>
              </c:pt>
              <c:pt idx="585">
                <c:v>4.29</c:v>
              </c:pt>
              <c:pt idx="586">
                <c:v>4.29</c:v>
              </c:pt>
              <c:pt idx="587">
                <c:v>4.29</c:v>
              </c:pt>
              <c:pt idx="588">
                <c:v>4.29</c:v>
              </c:pt>
              <c:pt idx="589">
                <c:v>4.29</c:v>
              </c:pt>
              <c:pt idx="590">
                <c:v>4.29</c:v>
              </c:pt>
              <c:pt idx="591">
                <c:v>4.29</c:v>
              </c:pt>
              <c:pt idx="592">
                <c:v>4.29</c:v>
              </c:pt>
              <c:pt idx="593">
                <c:v>4.29</c:v>
              </c:pt>
              <c:pt idx="594">
                <c:v>4.29</c:v>
              </c:pt>
              <c:pt idx="595">
                <c:v>4.29</c:v>
              </c:pt>
              <c:pt idx="596">
                <c:v>4.29</c:v>
              </c:pt>
              <c:pt idx="597">
                <c:v>4.29</c:v>
              </c:pt>
              <c:pt idx="598">
                <c:v>4.29</c:v>
              </c:pt>
              <c:pt idx="599">
                <c:v>4.29</c:v>
              </c:pt>
              <c:pt idx="600">
                <c:v>4.29</c:v>
              </c:pt>
              <c:pt idx="601">
                <c:v>4.29</c:v>
              </c:pt>
              <c:pt idx="602">
                <c:v>4.29</c:v>
              </c:pt>
              <c:pt idx="603">
                <c:v>4.29</c:v>
              </c:pt>
              <c:pt idx="604">
                <c:v>4.29</c:v>
              </c:pt>
              <c:pt idx="605">
                <c:v>4.29</c:v>
              </c:pt>
              <c:pt idx="606">
                <c:v>4.29</c:v>
              </c:pt>
              <c:pt idx="607">
                <c:v>4.29</c:v>
              </c:pt>
              <c:pt idx="608">
                <c:v>4.29</c:v>
              </c:pt>
              <c:pt idx="609">
                <c:v>4.29</c:v>
              </c:pt>
              <c:pt idx="610">
                <c:v>4.29</c:v>
              </c:pt>
              <c:pt idx="611">
                <c:v>4.29</c:v>
              </c:pt>
              <c:pt idx="612">
                <c:v>4.29</c:v>
              </c:pt>
              <c:pt idx="613">
                <c:v>4.29</c:v>
              </c:pt>
              <c:pt idx="614">
                <c:v>4.29</c:v>
              </c:pt>
              <c:pt idx="615">
                <c:v>4.29</c:v>
              </c:pt>
              <c:pt idx="616">
                <c:v>4.29</c:v>
              </c:pt>
              <c:pt idx="617">
                <c:v>4.29</c:v>
              </c:pt>
              <c:pt idx="618">
                <c:v>4.29</c:v>
              </c:pt>
              <c:pt idx="619">
                <c:v>4.29</c:v>
              </c:pt>
              <c:pt idx="620">
                <c:v>4.29</c:v>
              </c:pt>
              <c:pt idx="621">
                <c:v>4.29</c:v>
              </c:pt>
              <c:pt idx="622">
                <c:v>4.29</c:v>
              </c:pt>
              <c:pt idx="623">
                <c:v>4.29</c:v>
              </c:pt>
              <c:pt idx="624">
                <c:v>4.29</c:v>
              </c:pt>
              <c:pt idx="625">
                <c:v>4.29</c:v>
              </c:pt>
              <c:pt idx="626">
                <c:v>4.29</c:v>
              </c:pt>
              <c:pt idx="627">
                <c:v>4.29</c:v>
              </c:pt>
              <c:pt idx="628">
                <c:v>4.29</c:v>
              </c:pt>
              <c:pt idx="629">
                <c:v>4.29</c:v>
              </c:pt>
              <c:pt idx="630">
                <c:v>4.29</c:v>
              </c:pt>
              <c:pt idx="631">
                <c:v>4.29</c:v>
              </c:pt>
              <c:pt idx="632">
                <c:v>4.29</c:v>
              </c:pt>
              <c:pt idx="633">
                <c:v>4.29</c:v>
              </c:pt>
              <c:pt idx="634">
                <c:v>4.29</c:v>
              </c:pt>
              <c:pt idx="635">
                <c:v>4.29</c:v>
              </c:pt>
              <c:pt idx="636">
                <c:v>4.29</c:v>
              </c:pt>
              <c:pt idx="637">
                <c:v>4.29</c:v>
              </c:pt>
              <c:pt idx="638">
                <c:v>4.29</c:v>
              </c:pt>
              <c:pt idx="639">
                <c:v>4.29</c:v>
              </c:pt>
              <c:pt idx="640">
                <c:v>4.29</c:v>
              </c:pt>
              <c:pt idx="641">
                <c:v>4.29</c:v>
              </c:pt>
              <c:pt idx="642">
                <c:v>4.29</c:v>
              </c:pt>
              <c:pt idx="643">
                <c:v>4.29</c:v>
              </c:pt>
              <c:pt idx="644">
                <c:v>4.29</c:v>
              </c:pt>
              <c:pt idx="645">
                <c:v>4.29</c:v>
              </c:pt>
              <c:pt idx="646">
                <c:v>4.29</c:v>
              </c:pt>
              <c:pt idx="647">
                <c:v>4.29</c:v>
              </c:pt>
              <c:pt idx="648">
                <c:v>4.29</c:v>
              </c:pt>
              <c:pt idx="649">
                <c:v>4.29</c:v>
              </c:pt>
              <c:pt idx="650">
                <c:v>4.29</c:v>
              </c:pt>
              <c:pt idx="651">
                <c:v>4.29</c:v>
              </c:pt>
              <c:pt idx="652">
                <c:v>4.29</c:v>
              </c:pt>
              <c:pt idx="653">
                <c:v>4.29</c:v>
              </c:pt>
              <c:pt idx="654">
                <c:v>4.29</c:v>
              </c:pt>
              <c:pt idx="655">
                <c:v>4.3</c:v>
              </c:pt>
              <c:pt idx="656">
                <c:v>4.3</c:v>
              </c:pt>
            </c:numLit>
          </c:yVal>
          <c:smooth val="0"/>
        </c:ser>
        <c:dLbls>
          <c:showLegendKey val="0"/>
          <c:showVal val="0"/>
          <c:showCatName val="0"/>
          <c:showSerName val="0"/>
          <c:showPercent val="0"/>
          <c:showBubbleSize val="0"/>
        </c:dLbls>
        <c:axId val="1098445967"/>
        <c:axId val="1098448463"/>
      </c:scatterChart>
      <c:valAx>
        <c:axId val="1098448463"/>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Pressure (bar)</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98445967"/>
        <c:crosses val="autoZero"/>
        <c:crossBetween val="midCat"/>
      </c:valAx>
      <c:valAx>
        <c:axId val="1098445967"/>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a:t>
                </a:r>
              </a:p>
            </c:rich>
          </c:tx>
          <c:layout/>
          <c:overlay val="0"/>
          <c:spPr>
            <a:noFill/>
            <a:ln>
              <a:noFill/>
            </a:ln>
          </c:spPr>
        </c:title>
        <c:numFmt formatCode="[$-1000809]h&quot;:&quot;mm&quot;:&quot;ss&quot; &quot;AM/PM"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98448463"/>
        <c:crosses val="autoZero"/>
        <c:crossBetween val="midCat"/>
      </c:valAx>
      <c:spPr>
        <a:noFill/>
        <a:ln>
          <a:noFill/>
        </a:ln>
      </c:spPr>
    </c:plotArea>
    <c:legend>
      <c:legendPos val="r"/>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Kp = 1</a:t>
            </a:r>
          </a:p>
        </c:rich>
      </c:tx>
      <c:layout/>
      <c:overlay val="0"/>
      <c:spPr>
        <a:noFill/>
        <a:ln>
          <a:noFill/>
        </a:ln>
      </c:spPr>
    </c:title>
    <c:autoTitleDeleted val="0"/>
    <c:plotArea>
      <c:layout/>
      <c:scatterChart>
        <c:scatterStyle val="lineMarker"/>
        <c:varyColors val="0"/>
        <c:ser>
          <c:idx val="0"/>
          <c:order val="0"/>
          <c:tx>
            <c:v>Setpoint</c:v>
          </c:tx>
          <c:spPr>
            <a:ln>
              <a:noFill/>
            </a:ln>
          </c:spPr>
          <c:marker>
            <c:symbol val="circle"/>
            <c:size val="5"/>
          </c:marker>
          <c:xVal>
            <c:numLit>
              <c:formatCode>General</c:formatCode>
              <c:ptCount val="461"/>
              <c:pt idx="0">
                <c:v>0</c:v>
              </c:pt>
              <c:pt idx="1">
                <c:v>1.1574076779652387E-5</c:v>
              </c:pt>
              <c:pt idx="2">
                <c:v>2.3148153559304774E-5</c:v>
              </c:pt>
              <c:pt idx="3">
                <c:v>3.4722223062999547E-5</c:v>
              </c:pt>
              <c:pt idx="4">
                <c:v>4.6296299842651933E-5</c:v>
              </c:pt>
              <c:pt idx="5">
                <c:v>5.7870369346346706E-5</c:v>
              </c:pt>
              <c:pt idx="6">
                <c:v>6.9444446125999093E-5</c:v>
              </c:pt>
              <c:pt idx="7">
                <c:v>8.101852290565148E-5</c:v>
              </c:pt>
              <c:pt idx="8">
                <c:v>9.2592592409346253E-5</c:v>
              </c:pt>
              <c:pt idx="9">
                <c:v>1.0416666918899864E-4</c:v>
              </c:pt>
              <c:pt idx="10">
                <c:v>1.1574074596865103E-4</c:v>
              </c:pt>
              <c:pt idx="11">
                <c:v>1.273148154723458E-4</c:v>
              </c:pt>
              <c:pt idx="12">
                <c:v>1.3888889225199819E-4</c:v>
              </c:pt>
              <c:pt idx="13">
                <c:v>1.5046296175569296E-4</c:v>
              </c:pt>
              <c:pt idx="14">
                <c:v>1.6203703853534535E-4</c:v>
              </c:pt>
              <c:pt idx="15">
                <c:v>1.7361111531499773E-4</c:v>
              </c:pt>
              <c:pt idx="16">
                <c:v>1.8518518481869251E-4</c:v>
              </c:pt>
              <c:pt idx="17">
                <c:v>1.9675926159834489E-4</c:v>
              </c:pt>
              <c:pt idx="18">
                <c:v>2.0833333837799728E-4</c:v>
              </c:pt>
              <c:pt idx="19">
                <c:v>2.1990740788169205E-4</c:v>
              </c:pt>
              <c:pt idx="20">
                <c:v>2.3148148466134444E-4</c:v>
              </c:pt>
              <c:pt idx="21">
                <c:v>2.4305555416503921E-4</c:v>
              </c:pt>
              <c:pt idx="22">
                <c:v>2.546296309446916E-4</c:v>
              </c:pt>
              <c:pt idx="23">
                <c:v>2.6620370772434399E-4</c:v>
              </c:pt>
              <c:pt idx="24">
                <c:v>2.7777777722803876E-4</c:v>
              </c:pt>
              <c:pt idx="25">
                <c:v>2.8935185400769114E-4</c:v>
              </c:pt>
              <c:pt idx="26">
                <c:v>3.0092593078734353E-4</c:v>
              </c:pt>
              <c:pt idx="27">
                <c:v>3.125000002910383E-4</c:v>
              </c:pt>
              <c:pt idx="28">
                <c:v>3.2407407707069069E-4</c:v>
              </c:pt>
              <c:pt idx="29">
                <c:v>3.3564815385034308E-4</c:v>
              </c:pt>
              <c:pt idx="30">
                <c:v>3.4722222335403785E-4</c:v>
              </c:pt>
              <c:pt idx="31">
                <c:v>3.5879630013369024E-4</c:v>
              </c:pt>
              <c:pt idx="32">
                <c:v>3.7037036963738501E-4</c:v>
              </c:pt>
              <c:pt idx="33">
                <c:v>3.819444464170374E-4</c:v>
              </c:pt>
              <c:pt idx="34">
                <c:v>3.9351852319668978E-4</c:v>
              </c:pt>
              <c:pt idx="35">
                <c:v>4.0509259270038456E-4</c:v>
              </c:pt>
              <c:pt idx="36">
                <c:v>4.1666666948003694E-4</c:v>
              </c:pt>
              <c:pt idx="37">
                <c:v>4.2824074625968933E-4</c:v>
              </c:pt>
              <c:pt idx="38">
                <c:v>4.398148157633841E-4</c:v>
              </c:pt>
              <c:pt idx="39">
                <c:v>4.5138889254303649E-4</c:v>
              </c:pt>
              <c:pt idx="40">
                <c:v>4.6296296204673126E-4</c:v>
              </c:pt>
              <c:pt idx="41">
                <c:v>4.7453703882638365E-4</c:v>
              </c:pt>
              <c:pt idx="42">
                <c:v>4.8611111560603604E-4</c:v>
              </c:pt>
              <c:pt idx="43">
                <c:v>4.9768518510973081E-4</c:v>
              </c:pt>
              <c:pt idx="44">
                <c:v>5.092592618893832E-4</c:v>
              </c:pt>
              <c:pt idx="45">
                <c:v>5.2083333866903558E-4</c:v>
              </c:pt>
              <c:pt idx="46">
                <c:v>5.3240740817273036E-4</c:v>
              </c:pt>
              <c:pt idx="47">
                <c:v>5.4398148495238274E-4</c:v>
              </c:pt>
              <c:pt idx="48">
                <c:v>5.5555555445607752E-4</c:v>
              </c:pt>
              <c:pt idx="49">
                <c:v>5.671296312357299E-4</c:v>
              </c:pt>
              <c:pt idx="50">
                <c:v>5.7870370801538229E-4</c:v>
              </c:pt>
              <c:pt idx="51">
                <c:v>5.9027777751907706E-4</c:v>
              </c:pt>
              <c:pt idx="52">
                <c:v>6.0185185429872945E-4</c:v>
              </c:pt>
              <c:pt idx="53">
                <c:v>6.1342593107838184E-4</c:v>
              </c:pt>
              <c:pt idx="54">
                <c:v>6.2500000058207661E-4</c:v>
              </c:pt>
              <c:pt idx="55">
                <c:v>6.36574077361729E-4</c:v>
              </c:pt>
              <c:pt idx="56">
                <c:v>6.4814814686542377E-4</c:v>
              </c:pt>
              <c:pt idx="57">
                <c:v>6.5972222364507616E-4</c:v>
              </c:pt>
              <c:pt idx="58">
                <c:v>6.7129630042472854E-4</c:v>
              </c:pt>
              <c:pt idx="59">
                <c:v>6.8287036992842332E-4</c:v>
              </c:pt>
              <c:pt idx="60">
                <c:v>6.944444467080757E-4</c:v>
              </c:pt>
              <c:pt idx="61">
                <c:v>7.0601852348772809E-4</c:v>
              </c:pt>
              <c:pt idx="62">
                <c:v>7.1759259299142286E-4</c:v>
              </c:pt>
              <c:pt idx="63">
                <c:v>7.2916666977107525E-4</c:v>
              </c:pt>
              <c:pt idx="64">
                <c:v>7.4074074655072764E-4</c:v>
              </c:pt>
              <c:pt idx="65">
                <c:v>7.5231481605442241E-4</c:v>
              </c:pt>
              <c:pt idx="66">
                <c:v>7.638888928340748E-4</c:v>
              </c:pt>
              <c:pt idx="67">
                <c:v>7.7546296233776957E-4</c:v>
              </c:pt>
              <c:pt idx="68">
                <c:v>7.8703703911742195E-4</c:v>
              </c:pt>
              <c:pt idx="69">
                <c:v>7.9861111589707434E-4</c:v>
              </c:pt>
              <c:pt idx="70">
                <c:v>8.1018518540076911E-4</c:v>
              </c:pt>
              <c:pt idx="71">
                <c:v>8.217592621804215E-4</c:v>
              </c:pt>
              <c:pt idx="72">
                <c:v>8.3333333896007389E-4</c:v>
              </c:pt>
              <c:pt idx="73">
                <c:v>8.4490740846376866E-4</c:v>
              </c:pt>
              <c:pt idx="74">
                <c:v>8.5648148524342105E-4</c:v>
              </c:pt>
              <c:pt idx="75">
                <c:v>8.6805555474711582E-4</c:v>
              </c:pt>
              <c:pt idx="76">
                <c:v>8.7962963152676821E-4</c:v>
              </c:pt>
              <c:pt idx="77">
                <c:v>8.9120370830642059E-4</c:v>
              </c:pt>
              <c:pt idx="78">
                <c:v>9.0277777781011537E-4</c:v>
              </c:pt>
              <c:pt idx="79">
                <c:v>9.1435185458976775E-4</c:v>
              </c:pt>
              <c:pt idx="80">
                <c:v>9.2592593136942014E-4</c:v>
              </c:pt>
              <c:pt idx="81">
                <c:v>9.3750000087311491E-4</c:v>
              </c:pt>
              <c:pt idx="82">
                <c:v>9.490740776527673E-4</c:v>
              </c:pt>
              <c:pt idx="83">
                <c:v>9.6064814715646207E-4</c:v>
              </c:pt>
              <c:pt idx="84">
                <c:v>9.7222222393611446E-4</c:v>
              </c:pt>
              <c:pt idx="85">
                <c:v>9.8379630071576685E-4</c:v>
              </c:pt>
              <c:pt idx="86">
                <c:v>9.9537037021946162E-4</c:v>
              </c:pt>
              <c:pt idx="87">
                <c:v>1.006944446999114E-3</c:v>
              </c:pt>
              <c:pt idx="88">
                <c:v>1.0185185237787664E-3</c:v>
              </c:pt>
              <c:pt idx="89">
                <c:v>1.0300925932824612E-3</c:v>
              </c:pt>
              <c:pt idx="90">
                <c:v>1.0416666700621136E-3</c:v>
              </c:pt>
              <c:pt idx="91">
                <c:v>1.0532407395658083E-3</c:v>
              </c:pt>
              <c:pt idx="92">
                <c:v>1.0648148163454607E-3</c:v>
              </c:pt>
              <c:pt idx="93">
                <c:v>1.0763888931251131E-3</c:v>
              </c:pt>
              <c:pt idx="94">
                <c:v>1.0879629626288079E-3</c:v>
              </c:pt>
              <c:pt idx="95">
                <c:v>1.0995370394084603E-3</c:v>
              </c:pt>
              <c:pt idx="96">
                <c:v>1.1111111161881126E-3</c:v>
              </c:pt>
              <c:pt idx="97">
                <c:v>1.1226851856918074E-3</c:v>
              </c:pt>
              <c:pt idx="98">
                <c:v>1.1342592624714598E-3</c:v>
              </c:pt>
              <c:pt idx="99">
                <c:v>1.1458333319751546E-3</c:v>
              </c:pt>
              <c:pt idx="100">
                <c:v>1.157407408754807E-3</c:v>
              </c:pt>
              <c:pt idx="101">
                <c:v>1.1689814855344594E-3</c:v>
              </c:pt>
              <c:pt idx="102">
                <c:v>1.1805555550381541E-3</c:v>
              </c:pt>
              <c:pt idx="103">
                <c:v>1.1921296318178065E-3</c:v>
              </c:pt>
              <c:pt idx="104">
                <c:v>1.2037037085974589E-3</c:v>
              </c:pt>
              <c:pt idx="105">
                <c:v>1.2152777781011537E-3</c:v>
              </c:pt>
              <c:pt idx="106">
                <c:v>1.2268518548808061E-3</c:v>
              </c:pt>
              <c:pt idx="107">
                <c:v>1.2384259316604584E-3</c:v>
              </c:pt>
              <c:pt idx="108">
                <c:v>1.2500000011641532E-3</c:v>
              </c:pt>
              <c:pt idx="109">
                <c:v>1.2615740779438056E-3</c:v>
              </c:pt>
              <c:pt idx="110">
                <c:v>1.2731481474475004E-3</c:v>
              </c:pt>
              <c:pt idx="111">
                <c:v>1.2847222242271528E-3</c:v>
              </c:pt>
              <c:pt idx="112">
                <c:v>1.2962963010068052E-3</c:v>
              </c:pt>
              <c:pt idx="113">
                <c:v>1.3078703705104999E-3</c:v>
              </c:pt>
              <c:pt idx="114">
                <c:v>1.3194444472901523E-3</c:v>
              </c:pt>
              <c:pt idx="115">
                <c:v>1.3310185240698047E-3</c:v>
              </c:pt>
              <c:pt idx="116">
                <c:v>1.3425925935734995E-3</c:v>
              </c:pt>
              <c:pt idx="117">
                <c:v>1.3541666703531519E-3</c:v>
              </c:pt>
              <c:pt idx="118">
                <c:v>1.3657407398568466E-3</c:v>
              </c:pt>
              <c:pt idx="119">
                <c:v>1.377314816636499E-3</c:v>
              </c:pt>
              <c:pt idx="120">
                <c:v>1.3888888934161514E-3</c:v>
              </c:pt>
              <c:pt idx="121">
                <c:v>1.4004629629198462E-3</c:v>
              </c:pt>
              <c:pt idx="122">
                <c:v>1.4120370396994986E-3</c:v>
              </c:pt>
              <c:pt idx="123">
                <c:v>1.423611116479151E-3</c:v>
              </c:pt>
              <c:pt idx="124">
                <c:v>1.4351851859828457E-3</c:v>
              </c:pt>
              <c:pt idx="125">
                <c:v>1.4467592627624981E-3</c:v>
              </c:pt>
              <c:pt idx="126">
                <c:v>1.4583333322661929E-3</c:v>
              </c:pt>
              <c:pt idx="127">
                <c:v>1.4699074090458453E-3</c:v>
              </c:pt>
              <c:pt idx="128">
                <c:v>1.4814814858254977E-3</c:v>
              </c:pt>
              <c:pt idx="129">
                <c:v>1.4930555553291924E-3</c:v>
              </c:pt>
              <c:pt idx="130">
                <c:v>1.5046296321088448E-3</c:v>
              </c:pt>
              <c:pt idx="131">
                <c:v>1.5162037088884972E-3</c:v>
              </c:pt>
              <c:pt idx="132">
                <c:v>1.527777778392192E-3</c:v>
              </c:pt>
              <c:pt idx="133">
                <c:v>1.5393518551718444E-3</c:v>
              </c:pt>
              <c:pt idx="134">
                <c:v>1.5509259246755391E-3</c:v>
              </c:pt>
              <c:pt idx="135">
                <c:v>1.5625000014551915E-3</c:v>
              </c:pt>
              <c:pt idx="136">
                <c:v>1.5740740782348439E-3</c:v>
              </c:pt>
              <c:pt idx="137">
                <c:v>1.5856481477385387E-3</c:v>
              </c:pt>
              <c:pt idx="138">
                <c:v>1.5972222245181911E-3</c:v>
              </c:pt>
              <c:pt idx="139">
                <c:v>1.6087963012978435E-3</c:v>
              </c:pt>
              <c:pt idx="140">
                <c:v>1.6203703708015382E-3</c:v>
              </c:pt>
              <c:pt idx="141">
                <c:v>1.6319444475811906E-3</c:v>
              </c:pt>
              <c:pt idx="142">
                <c:v>1.6435185170848854E-3</c:v>
              </c:pt>
              <c:pt idx="143">
                <c:v>1.6550925938645378E-3</c:v>
              </c:pt>
              <c:pt idx="144">
                <c:v>1.6666666706441902E-3</c:v>
              </c:pt>
              <c:pt idx="145">
                <c:v>1.6782407401478849E-3</c:v>
              </c:pt>
              <c:pt idx="146">
                <c:v>1.6898148169275373E-3</c:v>
              </c:pt>
              <c:pt idx="147">
                <c:v>1.7013888937071897E-3</c:v>
              </c:pt>
              <c:pt idx="148">
                <c:v>1.7129629632108845E-3</c:v>
              </c:pt>
              <c:pt idx="149">
                <c:v>1.7245370399905369E-3</c:v>
              </c:pt>
              <c:pt idx="150">
                <c:v>1.7361111167701893E-3</c:v>
              </c:pt>
              <c:pt idx="151">
                <c:v>1.747685186273884E-3</c:v>
              </c:pt>
              <c:pt idx="152">
                <c:v>1.7592592630535364E-3</c:v>
              </c:pt>
              <c:pt idx="153">
                <c:v>1.7708333325572312E-3</c:v>
              </c:pt>
              <c:pt idx="154">
                <c:v>1.7824074093368836E-3</c:v>
              </c:pt>
              <c:pt idx="155">
                <c:v>1.793981486116536E-3</c:v>
              </c:pt>
              <c:pt idx="156">
                <c:v>1.8055555556202307E-3</c:v>
              </c:pt>
              <c:pt idx="157">
                <c:v>1.8171296323998831E-3</c:v>
              </c:pt>
              <c:pt idx="158">
                <c:v>1.8287037091795355E-3</c:v>
              </c:pt>
              <c:pt idx="159">
                <c:v>1.8402777786832303E-3</c:v>
              </c:pt>
              <c:pt idx="160">
                <c:v>1.8518518554628827E-3</c:v>
              </c:pt>
              <c:pt idx="161">
                <c:v>1.8634259249665774E-3</c:v>
              </c:pt>
              <c:pt idx="162">
                <c:v>1.8750000017462298E-3</c:v>
              </c:pt>
              <c:pt idx="163">
                <c:v>1.8865740785258822E-3</c:v>
              </c:pt>
              <c:pt idx="164">
                <c:v>1.898148148029577E-3</c:v>
              </c:pt>
              <c:pt idx="165">
                <c:v>1.9097222248092294E-3</c:v>
              </c:pt>
              <c:pt idx="166">
                <c:v>1.9212963015888818E-3</c:v>
              </c:pt>
              <c:pt idx="167">
                <c:v>1.9328703710925765E-3</c:v>
              </c:pt>
              <c:pt idx="168">
                <c:v>1.9444444478722289E-3</c:v>
              </c:pt>
              <c:pt idx="169">
                <c:v>1.9560185173759237E-3</c:v>
              </c:pt>
              <c:pt idx="170">
                <c:v>1.9675925941555761E-3</c:v>
              </c:pt>
              <c:pt idx="171">
                <c:v>1.9791666709352285E-3</c:v>
              </c:pt>
              <c:pt idx="172">
                <c:v>1.9907407404389232E-3</c:v>
              </c:pt>
              <c:pt idx="173">
                <c:v>2.0023148172185756E-3</c:v>
              </c:pt>
              <c:pt idx="174">
                <c:v>2.013888893998228E-3</c:v>
              </c:pt>
              <c:pt idx="175">
                <c:v>2.0254629635019228E-3</c:v>
              </c:pt>
              <c:pt idx="176">
                <c:v>2.0370370402815752E-3</c:v>
              </c:pt>
              <c:pt idx="177">
                <c:v>2.0486111097852699E-3</c:v>
              </c:pt>
              <c:pt idx="178">
                <c:v>2.0601851865649223E-3</c:v>
              </c:pt>
              <c:pt idx="179">
                <c:v>2.0717592633445747E-3</c:v>
              </c:pt>
              <c:pt idx="180">
                <c:v>2.0833333328482695E-3</c:v>
              </c:pt>
              <c:pt idx="181">
                <c:v>2.0949074096279219E-3</c:v>
              </c:pt>
              <c:pt idx="182">
                <c:v>2.1064814864075743E-3</c:v>
              </c:pt>
              <c:pt idx="183">
                <c:v>2.118055555911269E-3</c:v>
              </c:pt>
              <c:pt idx="184">
                <c:v>2.1296296326909214E-3</c:v>
              </c:pt>
              <c:pt idx="185">
                <c:v>2.1412037094705738E-3</c:v>
              </c:pt>
              <c:pt idx="186">
                <c:v>2.1527777789742686E-3</c:v>
              </c:pt>
              <c:pt idx="187">
                <c:v>2.164351855753921E-3</c:v>
              </c:pt>
              <c:pt idx="188">
                <c:v>2.1759259252576157E-3</c:v>
              </c:pt>
              <c:pt idx="189">
                <c:v>2.1875000020372681E-3</c:v>
              </c:pt>
              <c:pt idx="190">
                <c:v>2.1990740788169205E-3</c:v>
              </c:pt>
              <c:pt idx="191">
                <c:v>2.2106481483206153E-3</c:v>
              </c:pt>
              <c:pt idx="192">
                <c:v>2.2222222251002677E-3</c:v>
              </c:pt>
              <c:pt idx="193">
                <c:v>2.2337963018799201E-3</c:v>
              </c:pt>
              <c:pt idx="194">
                <c:v>2.2453703713836148E-3</c:v>
              </c:pt>
              <c:pt idx="195">
                <c:v>2.2569444481632672E-3</c:v>
              </c:pt>
              <c:pt idx="196">
                <c:v>2.268518517666962E-3</c:v>
              </c:pt>
              <c:pt idx="197">
                <c:v>2.2800925944466144E-3</c:v>
              </c:pt>
              <c:pt idx="198">
                <c:v>2.2916666712262668E-3</c:v>
              </c:pt>
              <c:pt idx="199">
                <c:v>2.3032407407299615E-3</c:v>
              </c:pt>
              <c:pt idx="200">
                <c:v>2.3148148175096139E-3</c:v>
              </c:pt>
              <c:pt idx="201">
                <c:v>2.3263888942892663E-3</c:v>
              </c:pt>
              <c:pt idx="202">
                <c:v>2.3379629637929611E-3</c:v>
              </c:pt>
              <c:pt idx="203">
                <c:v>2.3495370405726135E-3</c:v>
              </c:pt>
              <c:pt idx="204">
                <c:v>2.3611111100763083E-3</c:v>
              </c:pt>
              <c:pt idx="205">
                <c:v>2.3726851868559606E-3</c:v>
              </c:pt>
              <c:pt idx="206">
                <c:v>2.384259263635613E-3</c:v>
              </c:pt>
              <c:pt idx="207">
                <c:v>2.3958333331393078E-3</c:v>
              </c:pt>
              <c:pt idx="208">
                <c:v>2.4074074099189602E-3</c:v>
              </c:pt>
              <c:pt idx="209">
                <c:v>2.4189814866986126E-3</c:v>
              </c:pt>
              <c:pt idx="210">
                <c:v>2.4305555562023073E-3</c:v>
              </c:pt>
              <c:pt idx="211">
                <c:v>2.4421296329819597E-3</c:v>
              </c:pt>
              <c:pt idx="212">
                <c:v>2.4537037024856545E-3</c:v>
              </c:pt>
              <c:pt idx="213">
                <c:v>2.4652777792653069E-3</c:v>
              </c:pt>
              <c:pt idx="214">
                <c:v>2.4768518560449593E-3</c:v>
              </c:pt>
              <c:pt idx="215">
                <c:v>2.488425925548654E-3</c:v>
              </c:pt>
              <c:pt idx="216">
                <c:v>2.5000000023283064E-3</c:v>
              </c:pt>
              <c:pt idx="217">
                <c:v>2.5115740791079588E-3</c:v>
              </c:pt>
              <c:pt idx="218">
                <c:v>2.5231481486116536E-3</c:v>
              </c:pt>
              <c:pt idx="219">
                <c:v>2.534722225391306E-3</c:v>
              </c:pt>
              <c:pt idx="220">
                <c:v>2.5462962948950008E-3</c:v>
              </c:pt>
              <c:pt idx="221">
                <c:v>2.5578703716746531E-3</c:v>
              </c:pt>
              <c:pt idx="222">
                <c:v>2.5694444484543055E-3</c:v>
              </c:pt>
              <c:pt idx="223">
                <c:v>2.5810185179580003E-3</c:v>
              </c:pt>
              <c:pt idx="224">
                <c:v>2.5925925947376527E-3</c:v>
              </c:pt>
              <c:pt idx="225">
                <c:v>2.6041666715173051E-3</c:v>
              </c:pt>
              <c:pt idx="226">
                <c:v>2.6157407410209998E-3</c:v>
              </c:pt>
              <c:pt idx="227">
                <c:v>2.6273148178006522E-3</c:v>
              </c:pt>
              <c:pt idx="228">
                <c:v>2.6388888945803046E-3</c:v>
              </c:pt>
              <c:pt idx="229">
                <c:v>2.6504629640839994E-3</c:v>
              </c:pt>
              <c:pt idx="230">
                <c:v>2.6620370408636518E-3</c:v>
              </c:pt>
              <c:pt idx="231">
                <c:v>2.6736111103673466E-3</c:v>
              </c:pt>
              <c:pt idx="232">
                <c:v>2.6851851871469989E-3</c:v>
              </c:pt>
              <c:pt idx="233">
                <c:v>2.6967592639266513E-3</c:v>
              </c:pt>
              <c:pt idx="234">
                <c:v>2.7083333334303461E-3</c:v>
              </c:pt>
              <c:pt idx="235">
                <c:v>2.7199074102099985E-3</c:v>
              </c:pt>
              <c:pt idx="236">
                <c:v>2.7314814869896509E-3</c:v>
              </c:pt>
              <c:pt idx="237">
                <c:v>2.7430555564933456E-3</c:v>
              </c:pt>
              <c:pt idx="238">
                <c:v>2.754629633272998E-3</c:v>
              </c:pt>
              <c:pt idx="239">
                <c:v>2.7662037027766928E-3</c:v>
              </c:pt>
              <c:pt idx="240">
                <c:v>2.7777777795563452E-3</c:v>
              </c:pt>
              <c:pt idx="241">
                <c:v>2.7893518563359976E-3</c:v>
              </c:pt>
              <c:pt idx="242">
                <c:v>2.8009259258396924E-3</c:v>
              </c:pt>
              <c:pt idx="243">
                <c:v>2.8125000026193447E-3</c:v>
              </c:pt>
              <c:pt idx="244">
                <c:v>2.8240740793989971E-3</c:v>
              </c:pt>
              <c:pt idx="245">
                <c:v>2.8356481489026919E-3</c:v>
              </c:pt>
              <c:pt idx="246">
                <c:v>2.8472222256823443E-3</c:v>
              </c:pt>
              <c:pt idx="247">
                <c:v>2.8587962951860391E-3</c:v>
              </c:pt>
              <c:pt idx="248">
                <c:v>2.8703703719656914E-3</c:v>
              </c:pt>
              <c:pt idx="249">
                <c:v>2.8819444487453438E-3</c:v>
              </c:pt>
              <c:pt idx="250">
                <c:v>2.8935185182490386E-3</c:v>
              </c:pt>
              <c:pt idx="251">
                <c:v>2.905092595028691E-3</c:v>
              </c:pt>
              <c:pt idx="252">
                <c:v>2.9166666718083434E-3</c:v>
              </c:pt>
              <c:pt idx="253">
                <c:v>2.9282407413120382E-3</c:v>
              </c:pt>
              <c:pt idx="254">
                <c:v>2.9398148180916905E-3</c:v>
              </c:pt>
              <c:pt idx="255">
                <c:v>2.9513888875953853E-3</c:v>
              </c:pt>
              <c:pt idx="256">
                <c:v>2.9629629643750377E-3</c:v>
              </c:pt>
              <c:pt idx="257">
                <c:v>2.9745370411546901E-3</c:v>
              </c:pt>
              <c:pt idx="258">
                <c:v>2.9861111106583849E-3</c:v>
              </c:pt>
              <c:pt idx="259">
                <c:v>2.9976851874380372E-3</c:v>
              </c:pt>
              <c:pt idx="260">
                <c:v>3.0092592642176896E-3</c:v>
              </c:pt>
              <c:pt idx="261">
                <c:v>3.0208333337213844E-3</c:v>
              </c:pt>
              <c:pt idx="262">
                <c:v>3.0324074105010368E-3</c:v>
              </c:pt>
              <c:pt idx="263">
                <c:v>3.0439814872806892E-3</c:v>
              </c:pt>
              <c:pt idx="264">
                <c:v>3.055555556784384E-3</c:v>
              </c:pt>
              <c:pt idx="265">
                <c:v>3.0671296335640363E-3</c:v>
              </c:pt>
              <c:pt idx="266">
                <c:v>3.0787037030677311E-3</c:v>
              </c:pt>
              <c:pt idx="267">
                <c:v>3.0902777798473835E-3</c:v>
              </c:pt>
              <c:pt idx="268">
                <c:v>3.1018518566270359E-3</c:v>
              </c:pt>
              <c:pt idx="269">
                <c:v>3.1134259261307307E-3</c:v>
              </c:pt>
              <c:pt idx="270">
                <c:v>3.125000002910383E-3</c:v>
              </c:pt>
              <c:pt idx="271">
                <c:v>3.1365740796900354E-3</c:v>
              </c:pt>
              <c:pt idx="272">
                <c:v>3.1481481491937302E-3</c:v>
              </c:pt>
              <c:pt idx="273">
                <c:v>3.1597222259733826E-3</c:v>
              </c:pt>
              <c:pt idx="274">
                <c:v>3.1712962954770774E-3</c:v>
              </c:pt>
              <c:pt idx="275">
                <c:v>3.1828703722567298E-3</c:v>
              </c:pt>
              <c:pt idx="276">
                <c:v>3.1944444490363821E-3</c:v>
              </c:pt>
              <c:pt idx="277">
                <c:v>3.2060185185400769E-3</c:v>
              </c:pt>
              <c:pt idx="278">
                <c:v>3.2175925953197293E-3</c:v>
              </c:pt>
              <c:pt idx="279">
                <c:v>3.2291666720993817E-3</c:v>
              </c:pt>
              <c:pt idx="280">
                <c:v>3.2407407416030765E-3</c:v>
              </c:pt>
              <c:pt idx="281">
                <c:v>3.2523148183827288E-3</c:v>
              </c:pt>
              <c:pt idx="282">
                <c:v>3.2638888878864236E-3</c:v>
              </c:pt>
              <c:pt idx="283">
                <c:v>3.275462964666076E-3</c:v>
              </c:pt>
              <c:pt idx="284">
                <c:v>3.2870370414457284E-3</c:v>
              </c:pt>
              <c:pt idx="285">
                <c:v>3.2986111109494232E-3</c:v>
              </c:pt>
              <c:pt idx="286">
                <c:v>3.3101851877290756E-3</c:v>
              </c:pt>
              <c:pt idx="287">
                <c:v>3.3217592645087279E-3</c:v>
              </c:pt>
              <c:pt idx="288">
                <c:v>3.3333333340124227E-3</c:v>
              </c:pt>
              <c:pt idx="289">
                <c:v>3.3449074107920751E-3</c:v>
              </c:pt>
              <c:pt idx="290">
                <c:v>3.3564814802957699E-3</c:v>
              </c:pt>
              <c:pt idx="291">
                <c:v>3.3680555570754223E-3</c:v>
              </c:pt>
              <c:pt idx="292">
                <c:v>3.3796296338550746E-3</c:v>
              </c:pt>
              <c:pt idx="293">
                <c:v>3.3912037033587694E-3</c:v>
              </c:pt>
              <c:pt idx="294">
                <c:v>3.4027777801384218E-3</c:v>
              </c:pt>
              <c:pt idx="295">
                <c:v>3.4143518569180742E-3</c:v>
              </c:pt>
              <c:pt idx="296">
                <c:v>3.425925926421769E-3</c:v>
              </c:pt>
              <c:pt idx="297">
                <c:v>3.4375000032014214E-3</c:v>
              </c:pt>
              <c:pt idx="298">
                <c:v>3.4490740727051161E-3</c:v>
              </c:pt>
              <c:pt idx="299">
                <c:v>3.4606481494847685E-3</c:v>
              </c:pt>
              <c:pt idx="300">
                <c:v>3.4732638887362555E-3</c:v>
              </c:pt>
              <c:pt idx="301">
                <c:v>3.4837962957681157E-3</c:v>
              </c:pt>
              <c:pt idx="302">
                <c:v>3.4953703725477681E-3</c:v>
              </c:pt>
              <c:pt idx="303">
                <c:v>3.5069444493274204E-3</c:v>
              </c:pt>
              <c:pt idx="304">
                <c:v>3.5185185188311152E-3</c:v>
              </c:pt>
              <c:pt idx="305">
                <c:v>3.5300925956107676E-3</c:v>
              </c:pt>
              <c:pt idx="306">
                <c:v>3.54166667239042E-3</c:v>
              </c:pt>
              <c:pt idx="307">
                <c:v>3.5532407418941148E-3</c:v>
              </c:pt>
              <c:pt idx="308">
                <c:v>3.5648148186737671E-3</c:v>
              </c:pt>
              <c:pt idx="309">
                <c:v>3.5763888881774619E-3</c:v>
              </c:pt>
              <c:pt idx="310">
                <c:v>3.5879629649571143E-3</c:v>
              </c:pt>
              <c:pt idx="311">
                <c:v>3.5995370417367667E-3</c:v>
              </c:pt>
              <c:pt idx="312">
                <c:v>3.6111111112404615E-3</c:v>
              </c:pt>
              <c:pt idx="313">
                <c:v>3.6226851880201139E-3</c:v>
              </c:pt>
              <c:pt idx="314">
                <c:v>3.6342592647997662E-3</c:v>
              </c:pt>
              <c:pt idx="315">
                <c:v>3.645833334303461E-3</c:v>
              </c:pt>
              <c:pt idx="316">
                <c:v>3.6574074110831134E-3</c:v>
              </c:pt>
              <c:pt idx="317">
                <c:v>3.6689814805868082E-3</c:v>
              </c:pt>
              <c:pt idx="318">
                <c:v>3.6805555573664606E-3</c:v>
              </c:pt>
              <c:pt idx="319">
                <c:v>3.6921296341461129E-3</c:v>
              </c:pt>
              <c:pt idx="320">
                <c:v>3.7037037036498077E-3</c:v>
              </c:pt>
              <c:pt idx="321">
                <c:v>3.7152777804294601E-3</c:v>
              </c:pt>
              <c:pt idx="322">
                <c:v>3.7268518572091125E-3</c:v>
              </c:pt>
              <c:pt idx="323">
                <c:v>3.7384259267128073E-3</c:v>
              </c:pt>
              <c:pt idx="324">
                <c:v>3.7500000034924597E-3</c:v>
              </c:pt>
              <c:pt idx="325">
                <c:v>3.7615740729961544E-3</c:v>
              </c:pt>
              <c:pt idx="326">
                <c:v>3.7731481497758068E-3</c:v>
              </c:pt>
              <c:pt idx="327">
                <c:v>3.7847222265554592E-3</c:v>
              </c:pt>
              <c:pt idx="328">
                <c:v>3.796296296059154E-3</c:v>
              </c:pt>
              <c:pt idx="329">
                <c:v>3.8078703728388064E-3</c:v>
              </c:pt>
              <c:pt idx="330">
                <c:v>3.8194444496184587E-3</c:v>
              </c:pt>
              <c:pt idx="331">
                <c:v>3.8310185191221535E-3</c:v>
              </c:pt>
              <c:pt idx="332">
                <c:v>3.8425925959018059E-3</c:v>
              </c:pt>
              <c:pt idx="333">
                <c:v>3.8541666654055007E-3</c:v>
              </c:pt>
              <c:pt idx="334">
                <c:v>3.8657407421851531E-3</c:v>
              </c:pt>
              <c:pt idx="335">
                <c:v>3.8773148189648055E-3</c:v>
              </c:pt>
              <c:pt idx="336">
                <c:v>3.8888888884685002E-3</c:v>
              </c:pt>
              <c:pt idx="337">
                <c:v>3.9004629652481526E-3</c:v>
              </c:pt>
              <c:pt idx="338">
                <c:v>3.912037042027805E-3</c:v>
              </c:pt>
              <c:pt idx="339">
                <c:v>3.9236111115314998E-3</c:v>
              </c:pt>
              <c:pt idx="340">
                <c:v>3.9351851883111522E-3</c:v>
              </c:pt>
              <c:pt idx="341">
                <c:v>3.9467592578148469E-3</c:v>
              </c:pt>
              <c:pt idx="342">
                <c:v>3.9583333345944993E-3</c:v>
              </c:pt>
              <c:pt idx="343">
                <c:v>3.9699074113741517E-3</c:v>
              </c:pt>
              <c:pt idx="344">
                <c:v>3.9814814808778465E-3</c:v>
              </c:pt>
              <c:pt idx="345">
                <c:v>3.9930555576574989E-3</c:v>
              </c:pt>
              <c:pt idx="346">
                <c:v>4.0046296344371513E-3</c:v>
              </c:pt>
              <c:pt idx="347">
                <c:v>4.016203703940846E-3</c:v>
              </c:pt>
              <c:pt idx="348">
                <c:v>4.0277777807204984E-3</c:v>
              </c:pt>
              <c:pt idx="349">
                <c:v>4.0393518575001508E-3</c:v>
              </c:pt>
              <c:pt idx="350">
                <c:v>4.0509259270038456E-3</c:v>
              </c:pt>
              <c:pt idx="351">
                <c:v>4.062500003783498E-3</c:v>
              </c:pt>
              <c:pt idx="352">
                <c:v>4.0740740732871927E-3</c:v>
              </c:pt>
              <c:pt idx="353">
                <c:v>4.0856481500668451E-3</c:v>
              </c:pt>
              <c:pt idx="354">
                <c:v>4.0972222268464975E-3</c:v>
              </c:pt>
              <c:pt idx="355">
                <c:v>4.1087962963501923E-3</c:v>
              </c:pt>
              <c:pt idx="356">
                <c:v>4.1203703731298447E-3</c:v>
              </c:pt>
              <c:pt idx="357">
                <c:v>4.1319444499094971E-3</c:v>
              </c:pt>
              <c:pt idx="358">
                <c:v>4.1435185194131918E-3</c:v>
              </c:pt>
              <c:pt idx="359">
                <c:v>4.1550925961928442E-3</c:v>
              </c:pt>
              <c:pt idx="360">
                <c:v>4.166666665696539E-3</c:v>
              </c:pt>
              <c:pt idx="361">
                <c:v>4.1782407424761914E-3</c:v>
              </c:pt>
              <c:pt idx="362">
                <c:v>4.1898148192558438E-3</c:v>
              </c:pt>
              <c:pt idx="363">
                <c:v>4.2013888887595385E-3</c:v>
              </c:pt>
              <c:pt idx="364">
                <c:v>4.2129629655391909E-3</c:v>
              </c:pt>
              <c:pt idx="365">
                <c:v>4.2245370423188433E-3</c:v>
              </c:pt>
              <c:pt idx="366">
                <c:v>4.2361111118225381E-3</c:v>
              </c:pt>
              <c:pt idx="367">
                <c:v>4.2476851886021905E-3</c:v>
              </c:pt>
              <c:pt idx="368">
                <c:v>4.2592592581058852E-3</c:v>
              </c:pt>
              <c:pt idx="369">
                <c:v>4.2708333348855376E-3</c:v>
              </c:pt>
              <c:pt idx="370">
                <c:v>4.28240741166519E-3</c:v>
              </c:pt>
              <c:pt idx="371">
                <c:v>4.2939814811688848E-3</c:v>
              </c:pt>
              <c:pt idx="372">
                <c:v>4.3055555579485372E-3</c:v>
              </c:pt>
              <c:pt idx="373">
                <c:v>4.3171296347281896E-3</c:v>
              </c:pt>
              <c:pt idx="374">
                <c:v>4.3287037042318843E-3</c:v>
              </c:pt>
              <c:pt idx="375">
                <c:v>4.3402777810115367E-3</c:v>
              </c:pt>
              <c:pt idx="376">
                <c:v>4.3518518505152315E-3</c:v>
              </c:pt>
              <c:pt idx="377">
                <c:v>4.3634259272948839E-3</c:v>
              </c:pt>
              <c:pt idx="378">
                <c:v>4.3750000040745363E-3</c:v>
              </c:pt>
              <c:pt idx="379">
                <c:v>4.386574073578231E-3</c:v>
              </c:pt>
              <c:pt idx="380">
                <c:v>4.3981481503578834E-3</c:v>
              </c:pt>
              <c:pt idx="381">
                <c:v>4.4097222271375358E-3</c:v>
              </c:pt>
              <c:pt idx="382">
                <c:v>4.4212962966412306E-3</c:v>
              </c:pt>
              <c:pt idx="383">
                <c:v>4.432870373420883E-3</c:v>
              </c:pt>
              <c:pt idx="384">
                <c:v>4.4444444502005354E-3</c:v>
              </c:pt>
              <c:pt idx="385">
                <c:v>4.4560185197042301E-3</c:v>
              </c:pt>
              <c:pt idx="386">
                <c:v>4.4675925964838825E-3</c:v>
              </c:pt>
              <c:pt idx="387">
                <c:v>4.4791666659875773E-3</c:v>
              </c:pt>
              <c:pt idx="388">
                <c:v>4.4907407427672297E-3</c:v>
              </c:pt>
              <c:pt idx="389">
                <c:v>4.5023148195468821E-3</c:v>
              </c:pt>
              <c:pt idx="390">
                <c:v>4.5138888890505768E-3</c:v>
              </c:pt>
              <c:pt idx="391">
                <c:v>4.5254629658302292E-3</c:v>
              </c:pt>
              <c:pt idx="392">
                <c:v>4.5370370426098816E-3</c:v>
              </c:pt>
              <c:pt idx="393">
                <c:v>4.5486111121135764E-3</c:v>
              </c:pt>
              <c:pt idx="394">
                <c:v>4.5601851888932288E-3</c:v>
              </c:pt>
              <c:pt idx="395">
                <c:v>4.5717592583969235E-3</c:v>
              </c:pt>
              <c:pt idx="396">
                <c:v>4.5833333351765759E-3</c:v>
              </c:pt>
              <c:pt idx="397">
                <c:v>4.5949074119562283E-3</c:v>
              </c:pt>
              <c:pt idx="398">
                <c:v>4.6064814814599231E-3</c:v>
              </c:pt>
              <c:pt idx="399">
                <c:v>4.6180555582395755E-3</c:v>
              </c:pt>
              <c:pt idx="400">
                <c:v>4.6296296350192279E-3</c:v>
              </c:pt>
              <c:pt idx="401">
                <c:v>4.6412037045229226E-3</c:v>
              </c:pt>
              <c:pt idx="402">
                <c:v>4.652777781302575E-3</c:v>
              </c:pt>
              <c:pt idx="403">
                <c:v>4.6643518508062698E-3</c:v>
              </c:pt>
              <c:pt idx="404">
                <c:v>4.6759259275859222E-3</c:v>
              </c:pt>
              <c:pt idx="405">
                <c:v>4.6875000043655746E-3</c:v>
              </c:pt>
              <c:pt idx="406">
                <c:v>4.6990740738692693E-3</c:v>
              </c:pt>
              <c:pt idx="407">
                <c:v>4.7106481506489217E-3</c:v>
              </c:pt>
              <c:pt idx="408">
                <c:v>4.7222222274285741E-3</c:v>
              </c:pt>
              <c:pt idx="409">
                <c:v>4.7337962969322689E-3</c:v>
              </c:pt>
              <c:pt idx="410">
                <c:v>4.7453703737119213E-3</c:v>
              </c:pt>
              <c:pt idx="411">
                <c:v>4.756944443215616E-3</c:v>
              </c:pt>
              <c:pt idx="412">
                <c:v>4.7685185199952684E-3</c:v>
              </c:pt>
              <c:pt idx="413">
                <c:v>4.7800925967749208E-3</c:v>
              </c:pt>
              <c:pt idx="414">
                <c:v>4.7916666662786156E-3</c:v>
              </c:pt>
              <c:pt idx="415">
                <c:v>4.803240743058268E-3</c:v>
              </c:pt>
              <c:pt idx="416">
                <c:v>4.8148148198379204E-3</c:v>
              </c:pt>
              <c:pt idx="417">
                <c:v>4.8263888893416151E-3</c:v>
              </c:pt>
              <c:pt idx="418">
                <c:v>4.8379629661212675E-3</c:v>
              </c:pt>
              <c:pt idx="419">
                <c:v>4.8495370356249623E-3</c:v>
              </c:pt>
              <c:pt idx="420">
                <c:v>4.8611111124046147E-3</c:v>
              </c:pt>
              <c:pt idx="421">
                <c:v>4.8726851891842671E-3</c:v>
              </c:pt>
              <c:pt idx="422">
                <c:v>4.8842592586879618E-3</c:v>
              </c:pt>
              <c:pt idx="423">
                <c:v>4.8958333354676142E-3</c:v>
              </c:pt>
              <c:pt idx="424">
                <c:v>4.9074074122472666E-3</c:v>
              </c:pt>
              <c:pt idx="425">
                <c:v>4.9189814817509614E-3</c:v>
              </c:pt>
              <c:pt idx="426">
                <c:v>4.9305555585306138E-3</c:v>
              </c:pt>
              <c:pt idx="427">
                <c:v>4.9421296353102662E-3</c:v>
              </c:pt>
              <c:pt idx="428">
                <c:v>4.9537037048139609E-3</c:v>
              </c:pt>
              <c:pt idx="429">
                <c:v>4.9652777815936133E-3</c:v>
              </c:pt>
              <c:pt idx="430">
                <c:v>4.9768518510973081E-3</c:v>
              </c:pt>
              <c:pt idx="431">
                <c:v>4.9884259278769605E-3</c:v>
              </c:pt>
              <c:pt idx="432">
                <c:v>5.0000000046566129E-3</c:v>
              </c:pt>
              <c:pt idx="433">
                <c:v>5.0115740741603076E-3</c:v>
              </c:pt>
              <c:pt idx="434">
                <c:v>5.02314815093996E-3</c:v>
              </c:pt>
              <c:pt idx="435">
                <c:v>5.0347222277196124E-3</c:v>
              </c:pt>
              <c:pt idx="436">
                <c:v>5.0462962972233072E-3</c:v>
              </c:pt>
              <c:pt idx="437">
                <c:v>5.0578703740029596E-3</c:v>
              </c:pt>
              <c:pt idx="438">
                <c:v>5.0694444435066544E-3</c:v>
              </c:pt>
              <c:pt idx="439">
                <c:v>5.0810185202863067E-3</c:v>
              </c:pt>
              <c:pt idx="440">
                <c:v>5.0925925970659591E-3</c:v>
              </c:pt>
              <c:pt idx="441">
                <c:v>5.1041666665696539E-3</c:v>
              </c:pt>
              <c:pt idx="442">
                <c:v>5.1157407433493063E-3</c:v>
              </c:pt>
              <c:pt idx="443">
                <c:v>5.1273148201289587E-3</c:v>
              </c:pt>
              <c:pt idx="444">
                <c:v>5.1388888896326534E-3</c:v>
              </c:pt>
              <c:pt idx="445">
                <c:v>5.1504629664123058E-3</c:v>
              </c:pt>
              <c:pt idx="446">
                <c:v>5.1620370359160006E-3</c:v>
              </c:pt>
              <c:pt idx="447">
                <c:v>5.173611112695653E-3</c:v>
              </c:pt>
              <c:pt idx="448">
                <c:v>5.1851851894753054E-3</c:v>
              </c:pt>
              <c:pt idx="449">
                <c:v>5.1967592589790002E-3</c:v>
              </c:pt>
              <c:pt idx="450">
                <c:v>5.2083333357586525E-3</c:v>
              </c:pt>
              <c:pt idx="451">
                <c:v>5.2199074125383049E-3</c:v>
              </c:pt>
              <c:pt idx="452">
                <c:v>5.2314814820419997E-3</c:v>
              </c:pt>
              <c:pt idx="453">
                <c:v>5.2430555588216521E-3</c:v>
              </c:pt>
              <c:pt idx="454">
                <c:v>5.2546296283253469E-3</c:v>
              </c:pt>
              <c:pt idx="455">
                <c:v>5.2662037051049992E-3</c:v>
              </c:pt>
              <c:pt idx="456">
                <c:v>5.2777777818846516E-3</c:v>
              </c:pt>
              <c:pt idx="457">
                <c:v>5.2893518513883464E-3</c:v>
              </c:pt>
              <c:pt idx="458">
                <c:v>5.3009259281679988E-3</c:v>
              </c:pt>
              <c:pt idx="459">
                <c:v>5.3125000049476512E-3</c:v>
              </c:pt>
              <c:pt idx="460">
                <c:v>5.324074074451346E-3</c:v>
              </c:pt>
            </c:numLit>
          </c:xVal>
          <c:yVal>
            <c:numLit>
              <c:formatCode>General</c:formatCode>
              <c:ptCount val="46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pt idx="203">
                <c:v>4</c:v>
              </c:pt>
              <c:pt idx="204">
                <c:v>4</c:v>
              </c:pt>
              <c:pt idx="205">
                <c:v>4</c:v>
              </c:pt>
              <c:pt idx="206">
                <c:v>4</c:v>
              </c:pt>
              <c:pt idx="207">
                <c:v>4</c:v>
              </c:pt>
              <c:pt idx="208">
                <c:v>4</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c:v>
              </c:pt>
              <c:pt idx="225">
                <c:v>4</c:v>
              </c:pt>
              <c:pt idx="226">
                <c:v>4</c:v>
              </c:pt>
              <c:pt idx="227">
                <c:v>4</c:v>
              </c:pt>
              <c:pt idx="228">
                <c:v>4</c:v>
              </c:pt>
              <c:pt idx="229">
                <c:v>4</c:v>
              </c:pt>
              <c:pt idx="230">
                <c:v>4</c:v>
              </c:pt>
              <c:pt idx="231">
                <c:v>4</c:v>
              </c:pt>
              <c:pt idx="232">
                <c:v>4</c:v>
              </c:pt>
              <c:pt idx="233">
                <c:v>4</c:v>
              </c:pt>
              <c:pt idx="234">
                <c:v>4</c:v>
              </c:pt>
              <c:pt idx="235">
                <c:v>4</c:v>
              </c:pt>
              <c:pt idx="236">
                <c:v>4</c:v>
              </c:pt>
              <c:pt idx="237">
                <c:v>4</c:v>
              </c:pt>
              <c:pt idx="238">
                <c:v>4</c:v>
              </c:pt>
              <c:pt idx="239">
                <c:v>4</c:v>
              </c:pt>
              <c:pt idx="240">
                <c:v>4</c:v>
              </c:pt>
              <c:pt idx="241">
                <c:v>4</c:v>
              </c:pt>
              <c:pt idx="242">
                <c:v>4</c:v>
              </c:pt>
              <c:pt idx="243">
                <c:v>4</c:v>
              </c:pt>
              <c:pt idx="244">
                <c:v>4</c:v>
              </c:pt>
              <c:pt idx="245">
                <c:v>4</c:v>
              </c:pt>
              <c:pt idx="246">
                <c:v>4</c:v>
              </c:pt>
              <c:pt idx="247">
                <c:v>4</c:v>
              </c:pt>
              <c:pt idx="248">
                <c:v>4</c:v>
              </c:pt>
              <c:pt idx="249">
                <c:v>4</c:v>
              </c:pt>
              <c:pt idx="250">
                <c:v>4</c:v>
              </c:pt>
              <c:pt idx="251">
                <c:v>4</c:v>
              </c:pt>
              <c:pt idx="252">
                <c:v>4</c:v>
              </c:pt>
              <c:pt idx="253">
                <c:v>4</c:v>
              </c:pt>
              <c:pt idx="254">
                <c:v>4</c:v>
              </c:pt>
              <c:pt idx="255">
                <c:v>4</c:v>
              </c:pt>
              <c:pt idx="256">
                <c:v>4</c:v>
              </c:pt>
              <c:pt idx="257">
                <c:v>4</c:v>
              </c:pt>
              <c:pt idx="258">
                <c:v>4</c:v>
              </c:pt>
              <c:pt idx="259">
                <c:v>4</c:v>
              </c:pt>
              <c:pt idx="260">
                <c:v>4</c:v>
              </c:pt>
              <c:pt idx="261">
                <c:v>4</c:v>
              </c:pt>
              <c:pt idx="262">
                <c:v>4</c:v>
              </c:pt>
              <c:pt idx="263">
                <c:v>4</c:v>
              </c:pt>
              <c:pt idx="264">
                <c:v>4</c:v>
              </c:pt>
              <c:pt idx="265">
                <c:v>4</c:v>
              </c:pt>
              <c:pt idx="266">
                <c:v>4</c:v>
              </c:pt>
              <c:pt idx="267">
                <c:v>4</c:v>
              </c:pt>
              <c:pt idx="268">
                <c:v>4</c:v>
              </c:pt>
              <c:pt idx="269">
                <c:v>4</c:v>
              </c:pt>
              <c:pt idx="270">
                <c:v>4</c:v>
              </c:pt>
              <c:pt idx="271">
                <c:v>4</c:v>
              </c:pt>
              <c:pt idx="272">
                <c:v>4</c:v>
              </c:pt>
              <c:pt idx="273">
                <c:v>4</c:v>
              </c:pt>
              <c:pt idx="274">
                <c:v>4</c:v>
              </c:pt>
              <c:pt idx="275">
                <c:v>4</c:v>
              </c:pt>
              <c:pt idx="276">
                <c:v>4</c:v>
              </c:pt>
              <c:pt idx="277">
                <c:v>4</c:v>
              </c:pt>
              <c:pt idx="278">
                <c:v>4</c:v>
              </c:pt>
              <c:pt idx="279">
                <c:v>4</c:v>
              </c:pt>
              <c:pt idx="280">
                <c:v>4</c:v>
              </c:pt>
              <c:pt idx="281">
                <c:v>4</c:v>
              </c:pt>
              <c:pt idx="282">
                <c:v>4</c:v>
              </c:pt>
              <c:pt idx="283">
                <c:v>4</c:v>
              </c:pt>
              <c:pt idx="284">
                <c:v>4</c:v>
              </c:pt>
              <c:pt idx="285">
                <c:v>4</c:v>
              </c:pt>
              <c:pt idx="286">
                <c:v>4</c:v>
              </c:pt>
              <c:pt idx="287">
                <c:v>4</c:v>
              </c:pt>
              <c:pt idx="288">
                <c:v>4</c:v>
              </c:pt>
              <c:pt idx="289">
                <c:v>4</c:v>
              </c:pt>
              <c:pt idx="290">
                <c:v>4</c:v>
              </c:pt>
              <c:pt idx="291">
                <c:v>4</c:v>
              </c:pt>
              <c:pt idx="292">
                <c:v>4</c:v>
              </c:pt>
              <c:pt idx="293">
                <c:v>4</c:v>
              </c:pt>
              <c:pt idx="294">
                <c:v>4</c:v>
              </c:pt>
              <c:pt idx="295">
                <c:v>4</c:v>
              </c:pt>
              <c:pt idx="296">
                <c:v>4</c:v>
              </c:pt>
              <c:pt idx="297">
                <c:v>4</c:v>
              </c:pt>
              <c:pt idx="298">
                <c:v>4</c:v>
              </c:pt>
              <c:pt idx="299">
                <c:v>4</c:v>
              </c:pt>
              <c:pt idx="300">
                <c:v>4</c:v>
              </c:pt>
              <c:pt idx="301">
                <c:v>4</c:v>
              </c:pt>
              <c:pt idx="302">
                <c:v>4</c:v>
              </c:pt>
              <c:pt idx="303">
                <c:v>4</c:v>
              </c:pt>
              <c:pt idx="304">
                <c:v>4</c:v>
              </c:pt>
              <c:pt idx="305">
                <c:v>4</c:v>
              </c:pt>
              <c:pt idx="306">
                <c:v>4</c:v>
              </c:pt>
              <c:pt idx="307">
                <c:v>4</c:v>
              </c:pt>
              <c:pt idx="308">
                <c:v>4</c:v>
              </c:pt>
              <c:pt idx="309">
                <c:v>4</c:v>
              </c:pt>
              <c:pt idx="310">
                <c:v>4</c:v>
              </c:pt>
              <c:pt idx="311">
                <c:v>4</c:v>
              </c:pt>
              <c:pt idx="312">
                <c:v>4</c:v>
              </c:pt>
              <c:pt idx="313">
                <c:v>4</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4</c:v>
              </c:pt>
              <c:pt idx="360">
                <c:v>4</c:v>
              </c:pt>
              <c:pt idx="361">
                <c:v>4</c:v>
              </c:pt>
              <c:pt idx="362">
                <c:v>4</c:v>
              </c:pt>
              <c:pt idx="363">
                <c:v>4</c:v>
              </c:pt>
              <c:pt idx="364">
                <c:v>4</c:v>
              </c:pt>
              <c:pt idx="365">
                <c:v>4</c:v>
              </c:pt>
              <c:pt idx="366">
                <c:v>4</c:v>
              </c:pt>
              <c:pt idx="367">
                <c:v>4</c:v>
              </c:pt>
              <c:pt idx="368">
                <c:v>4</c:v>
              </c:pt>
              <c:pt idx="369">
                <c:v>4</c:v>
              </c:pt>
              <c:pt idx="370">
                <c:v>4</c:v>
              </c:pt>
              <c:pt idx="371">
                <c:v>4</c:v>
              </c:pt>
              <c:pt idx="372">
                <c:v>4</c:v>
              </c:pt>
              <c:pt idx="373">
                <c:v>4</c:v>
              </c:pt>
              <c:pt idx="374">
                <c:v>4</c:v>
              </c:pt>
              <c:pt idx="375">
                <c:v>4</c:v>
              </c:pt>
              <c:pt idx="376">
                <c:v>4</c:v>
              </c:pt>
              <c:pt idx="377">
                <c:v>4</c:v>
              </c:pt>
              <c:pt idx="378">
                <c:v>4</c:v>
              </c:pt>
              <c:pt idx="379">
                <c:v>4</c:v>
              </c:pt>
              <c:pt idx="380">
                <c:v>4</c:v>
              </c:pt>
              <c:pt idx="381">
                <c:v>4</c:v>
              </c:pt>
              <c:pt idx="382">
                <c:v>4</c:v>
              </c:pt>
              <c:pt idx="383">
                <c:v>4</c:v>
              </c:pt>
              <c:pt idx="384">
                <c:v>4</c:v>
              </c:pt>
              <c:pt idx="385">
                <c:v>4</c:v>
              </c:pt>
              <c:pt idx="386">
                <c:v>4</c:v>
              </c:pt>
              <c:pt idx="387">
                <c:v>4</c:v>
              </c:pt>
              <c:pt idx="388">
                <c:v>4</c:v>
              </c:pt>
              <c:pt idx="389">
                <c:v>4</c:v>
              </c:pt>
              <c:pt idx="390">
                <c:v>4</c:v>
              </c:pt>
              <c:pt idx="391">
                <c:v>4</c:v>
              </c:pt>
              <c:pt idx="392">
                <c:v>4</c:v>
              </c:pt>
              <c:pt idx="393">
                <c:v>4</c:v>
              </c:pt>
              <c:pt idx="394">
                <c:v>4</c:v>
              </c:pt>
              <c:pt idx="395">
                <c:v>4</c:v>
              </c:pt>
              <c:pt idx="396">
                <c:v>4</c:v>
              </c:pt>
              <c:pt idx="397">
                <c:v>4</c:v>
              </c:pt>
              <c:pt idx="398">
                <c:v>4</c:v>
              </c:pt>
              <c:pt idx="399">
                <c:v>4</c:v>
              </c:pt>
              <c:pt idx="400">
                <c:v>4</c:v>
              </c:pt>
              <c:pt idx="401">
                <c:v>4</c:v>
              </c:pt>
              <c:pt idx="402">
                <c:v>4</c:v>
              </c:pt>
              <c:pt idx="403">
                <c:v>4</c:v>
              </c:pt>
              <c:pt idx="404">
                <c:v>4</c:v>
              </c:pt>
              <c:pt idx="405">
                <c:v>4</c:v>
              </c:pt>
              <c:pt idx="406">
                <c:v>4</c:v>
              </c:pt>
              <c:pt idx="407">
                <c:v>4</c:v>
              </c:pt>
              <c:pt idx="408">
                <c:v>4</c:v>
              </c:pt>
              <c:pt idx="409">
                <c:v>4</c:v>
              </c:pt>
              <c:pt idx="410">
                <c:v>4</c:v>
              </c:pt>
              <c:pt idx="411">
                <c:v>4</c:v>
              </c:pt>
              <c:pt idx="412">
                <c:v>4</c:v>
              </c:pt>
              <c:pt idx="413">
                <c:v>4</c:v>
              </c:pt>
              <c:pt idx="414">
                <c:v>4</c:v>
              </c:pt>
              <c:pt idx="415">
                <c:v>4</c:v>
              </c:pt>
              <c:pt idx="416">
                <c:v>4</c:v>
              </c:pt>
              <c:pt idx="417">
                <c:v>4</c:v>
              </c:pt>
              <c:pt idx="418">
                <c:v>4</c:v>
              </c:pt>
              <c:pt idx="419">
                <c:v>4</c:v>
              </c:pt>
              <c:pt idx="420">
                <c:v>4</c:v>
              </c:pt>
              <c:pt idx="421">
                <c:v>4</c:v>
              </c:pt>
              <c:pt idx="422">
                <c:v>4</c:v>
              </c:pt>
              <c:pt idx="423">
                <c:v>4</c:v>
              </c:pt>
              <c:pt idx="424">
                <c:v>4</c:v>
              </c:pt>
              <c:pt idx="425">
                <c:v>4</c:v>
              </c:pt>
              <c:pt idx="426">
                <c:v>4</c:v>
              </c:pt>
              <c:pt idx="427">
                <c:v>4</c:v>
              </c:pt>
              <c:pt idx="428">
                <c:v>4</c:v>
              </c:pt>
              <c:pt idx="429">
                <c:v>4</c:v>
              </c:pt>
              <c:pt idx="430">
                <c:v>4</c:v>
              </c:pt>
              <c:pt idx="431">
                <c:v>4</c:v>
              </c:pt>
              <c:pt idx="432">
                <c:v>4</c:v>
              </c:pt>
              <c:pt idx="433">
                <c:v>4</c:v>
              </c:pt>
              <c:pt idx="434">
                <c:v>4</c:v>
              </c:pt>
              <c:pt idx="435">
                <c:v>4</c:v>
              </c:pt>
              <c:pt idx="436">
                <c:v>4</c:v>
              </c:pt>
              <c:pt idx="437">
                <c:v>4</c:v>
              </c:pt>
              <c:pt idx="438">
                <c:v>4</c:v>
              </c:pt>
              <c:pt idx="439">
                <c:v>4</c:v>
              </c:pt>
              <c:pt idx="440">
                <c:v>4</c:v>
              </c:pt>
              <c:pt idx="441">
                <c:v>4</c:v>
              </c:pt>
              <c:pt idx="442">
                <c:v>4</c:v>
              </c:pt>
              <c:pt idx="443">
                <c:v>4</c:v>
              </c:pt>
              <c:pt idx="444">
                <c:v>4</c:v>
              </c:pt>
              <c:pt idx="445">
                <c:v>4</c:v>
              </c:pt>
              <c:pt idx="446">
                <c:v>4</c:v>
              </c:pt>
              <c:pt idx="447">
                <c:v>4</c:v>
              </c:pt>
              <c:pt idx="448">
                <c:v>4</c:v>
              </c:pt>
              <c:pt idx="449">
                <c:v>4</c:v>
              </c:pt>
              <c:pt idx="450">
                <c:v>4</c:v>
              </c:pt>
              <c:pt idx="451">
                <c:v>4</c:v>
              </c:pt>
              <c:pt idx="452">
                <c:v>4</c:v>
              </c:pt>
              <c:pt idx="453">
                <c:v>4</c:v>
              </c:pt>
              <c:pt idx="454">
                <c:v>4</c:v>
              </c:pt>
              <c:pt idx="455">
                <c:v>4</c:v>
              </c:pt>
              <c:pt idx="456">
                <c:v>4</c:v>
              </c:pt>
              <c:pt idx="457">
                <c:v>4</c:v>
              </c:pt>
              <c:pt idx="458">
                <c:v>4</c:v>
              </c:pt>
              <c:pt idx="459">
                <c:v>4</c:v>
              </c:pt>
              <c:pt idx="460">
                <c:v>4</c:v>
              </c:pt>
            </c:numLit>
          </c:yVal>
          <c:smooth val="0"/>
        </c:ser>
        <c:ser>
          <c:idx val="1"/>
          <c:order val="1"/>
          <c:tx>
            <c:v>Kp = 1</c:v>
          </c:tx>
          <c:spPr>
            <a:ln>
              <a:noFill/>
            </a:ln>
          </c:spPr>
          <c:marker>
            <c:symbol val="circle"/>
            <c:size val="5"/>
          </c:marker>
          <c:xVal>
            <c:numLit>
              <c:formatCode>General</c:formatCode>
              <c:ptCount val="461"/>
              <c:pt idx="0">
                <c:v>0</c:v>
              </c:pt>
              <c:pt idx="1">
                <c:v>1.1574076779652387E-5</c:v>
              </c:pt>
              <c:pt idx="2">
                <c:v>2.3148153559304774E-5</c:v>
              </c:pt>
              <c:pt idx="3">
                <c:v>3.4722223062999547E-5</c:v>
              </c:pt>
              <c:pt idx="4">
                <c:v>4.6296299842651933E-5</c:v>
              </c:pt>
              <c:pt idx="5">
                <c:v>5.7870369346346706E-5</c:v>
              </c:pt>
              <c:pt idx="6">
                <c:v>6.9444446125999093E-5</c:v>
              </c:pt>
              <c:pt idx="7">
                <c:v>8.101852290565148E-5</c:v>
              </c:pt>
              <c:pt idx="8">
                <c:v>9.2592592409346253E-5</c:v>
              </c:pt>
              <c:pt idx="9">
                <c:v>1.0416666918899864E-4</c:v>
              </c:pt>
              <c:pt idx="10">
                <c:v>1.1574074596865103E-4</c:v>
              </c:pt>
              <c:pt idx="11">
                <c:v>1.273148154723458E-4</c:v>
              </c:pt>
              <c:pt idx="12">
                <c:v>1.3888889225199819E-4</c:v>
              </c:pt>
              <c:pt idx="13">
                <c:v>1.5046296175569296E-4</c:v>
              </c:pt>
              <c:pt idx="14">
                <c:v>1.6203703853534535E-4</c:v>
              </c:pt>
              <c:pt idx="15">
                <c:v>1.7361111531499773E-4</c:v>
              </c:pt>
              <c:pt idx="16">
                <c:v>1.8518518481869251E-4</c:v>
              </c:pt>
              <c:pt idx="17">
                <c:v>1.9675926159834489E-4</c:v>
              </c:pt>
              <c:pt idx="18">
                <c:v>2.0833333837799728E-4</c:v>
              </c:pt>
              <c:pt idx="19">
                <c:v>2.1990740788169205E-4</c:v>
              </c:pt>
              <c:pt idx="20">
                <c:v>2.3148148466134444E-4</c:v>
              </c:pt>
              <c:pt idx="21">
                <c:v>2.4305555416503921E-4</c:v>
              </c:pt>
              <c:pt idx="22">
                <c:v>2.546296309446916E-4</c:v>
              </c:pt>
              <c:pt idx="23">
                <c:v>2.6620370772434399E-4</c:v>
              </c:pt>
              <c:pt idx="24">
                <c:v>2.7777777722803876E-4</c:v>
              </c:pt>
              <c:pt idx="25">
                <c:v>2.8935185400769114E-4</c:v>
              </c:pt>
              <c:pt idx="26">
                <c:v>3.0092593078734353E-4</c:v>
              </c:pt>
              <c:pt idx="27">
                <c:v>3.125000002910383E-4</c:v>
              </c:pt>
              <c:pt idx="28">
                <c:v>3.2407407707069069E-4</c:v>
              </c:pt>
              <c:pt idx="29">
                <c:v>3.3564815385034308E-4</c:v>
              </c:pt>
              <c:pt idx="30">
                <c:v>3.4722222335403785E-4</c:v>
              </c:pt>
              <c:pt idx="31">
                <c:v>3.5879630013369024E-4</c:v>
              </c:pt>
              <c:pt idx="32">
                <c:v>3.7037036963738501E-4</c:v>
              </c:pt>
              <c:pt idx="33">
                <c:v>3.819444464170374E-4</c:v>
              </c:pt>
              <c:pt idx="34">
                <c:v>3.9351852319668978E-4</c:v>
              </c:pt>
              <c:pt idx="35">
                <c:v>4.0509259270038456E-4</c:v>
              </c:pt>
              <c:pt idx="36">
                <c:v>4.1666666948003694E-4</c:v>
              </c:pt>
              <c:pt idx="37">
                <c:v>4.2824074625968933E-4</c:v>
              </c:pt>
              <c:pt idx="38">
                <c:v>4.398148157633841E-4</c:v>
              </c:pt>
              <c:pt idx="39">
                <c:v>4.5138889254303649E-4</c:v>
              </c:pt>
              <c:pt idx="40">
                <c:v>4.6296296204673126E-4</c:v>
              </c:pt>
              <c:pt idx="41">
                <c:v>4.7453703882638365E-4</c:v>
              </c:pt>
              <c:pt idx="42">
                <c:v>4.8611111560603604E-4</c:v>
              </c:pt>
              <c:pt idx="43">
                <c:v>4.9768518510973081E-4</c:v>
              </c:pt>
              <c:pt idx="44">
                <c:v>5.092592618893832E-4</c:v>
              </c:pt>
              <c:pt idx="45">
                <c:v>5.2083333866903558E-4</c:v>
              </c:pt>
              <c:pt idx="46">
                <c:v>5.3240740817273036E-4</c:v>
              </c:pt>
              <c:pt idx="47">
                <c:v>5.4398148495238274E-4</c:v>
              </c:pt>
              <c:pt idx="48">
                <c:v>5.5555555445607752E-4</c:v>
              </c:pt>
              <c:pt idx="49">
                <c:v>5.671296312357299E-4</c:v>
              </c:pt>
              <c:pt idx="50">
                <c:v>5.7870370801538229E-4</c:v>
              </c:pt>
              <c:pt idx="51">
                <c:v>5.9027777751907706E-4</c:v>
              </c:pt>
              <c:pt idx="52">
                <c:v>6.0185185429872945E-4</c:v>
              </c:pt>
              <c:pt idx="53">
                <c:v>6.1342593107838184E-4</c:v>
              </c:pt>
              <c:pt idx="54">
                <c:v>6.2500000058207661E-4</c:v>
              </c:pt>
              <c:pt idx="55">
                <c:v>6.36574077361729E-4</c:v>
              </c:pt>
              <c:pt idx="56">
                <c:v>6.4814814686542377E-4</c:v>
              </c:pt>
              <c:pt idx="57">
                <c:v>6.5972222364507616E-4</c:v>
              </c:pt>
              <c:pt idx="58">
                <c:v>6.7129630042472854E-4</c:v>
              </c:pt>
              <c:pt idx="59">
                <c:v>6.8287036992842332E-4</c:v>
              </c:pt>
              <c:pt idx="60">
                <c:v>6.944444467080757E-4</c:v>
              </c:pt>
              <c:pt idx="61">
                <c:v>7.0601852348772809E-4</c:v>
              </c:pt>
              <c:pt idx="62">
                <c:v>7.1759259299142286E-4</c:v>
              </c:pt>
              <c:pt idx="63">
                <c:v>7.2916666977107525E-4</c:v>
              </c:pt>
              <c:pt idx="64">
                <c:v>7.4074074655072764E-4</c:v>
              </c:pt>
              <c:pt idx="65">
                <c:v>7.5231481605442241E-4</c:v>
              </c:pt>
              <c:pt idx="66">
                <c:v>7.638888928340748E-4</c:v>
              </c:pt>
              <c:pt idx="67">
                <c:v>7.7546296233776957E-4</c:v>
              </c:pt>
              <c:pt idx="68">
                <c:v>7.8703703911742195E-4</c:v>
              </c:pt>
              <c:pt idx="69">
                <c:v>7.9861111589707434E-4</c:v>
              </c:pt>
              <c:pt idx="70">
                <c:v>8.1018518540076911E-4</c:v>
              </c:pt>
              <c:pt idx="71">
                <c:v>8.217592621804215E-4</c:v>
              </c:pt>
              <c:pt idx="72">
                <c:v>8.3333333896007389E-4</c:v>
              </c:pt>
              <c:pt idx="73">
                <c:v>8.4490740846376866E-4</c:v>
              </c:pt>
              <c:pt idx="74">
                <c:v>8.5648148524342105E-4</c:v>
              </c:pt>
              <c:pt idx="75">
                <c:v>8.6805555474711582E-4</c:v>
              </c:pt>
              <c:pt idx="76">
                <c:v>8.7962963152676821E-4</c:v>
              </c:pt>
              <c:pt idx="77">
                <c:v>8.9120370830642059E-4</c:v>
              </c:pt>
              <c:pt idx="78">
                <c:v>9.0277777781011537E-4</c:v>
              </c:pt>
              <c:pt idx="79">
                <c:v>9.1435185458976775E-4</c:v>
              </c:pt>
              <c:pt idx="80">
                <c:v>9.2592593136942014E-4</c:v>
              </c:pt>
              <c:pt idx="81">
                <c:v>9.3750000087311491E-4</c:v>
              </c:pt>
              <c:pt idx="82">
                <c:v>9.490740776527673E-4</c:v>
              </c:pt>
              <c:pt idx="83">
                <c:v>9.6064814715646207E-4</c:v>
              </c:pt>
              <c:pt idx="84">
                <c:v>9.7222222393611446E-4</c:v>
              </c:pt>
              <c:pt idx="85">
                <c:v>9.8379630071576685E-4</c:v>
              </c:pt>
              <c:pt idx="86">
                <c:v>9.9537037021946162E-4</c:v>
              </c:pt>
              <c:pt idx="87">
                <c:v>1.006944446999114E-3</c:v>
              </c:pt>
              <c:pt idx="88">
                <c:v>1.0185185237787664E-3</c:v>
              </c:pt>
              <c:pt idx="89">
                <c:v>1.0300925932824612E-3</c:v>
              </c:pt>
              <c:pt idx="90">
                <c:v>1.0416666700621136E-3</c:v>
              </c:pt>
              <c:pt idx="91">
                <c:v>1.0532407395658083E-3</c:v>
              </c:pt>
              <c:pt idx="92">
                <c:v>1.0648148163454607E-3</c:v>
              </c:pt>
              <c:pt idx="93">
                <c:v>1.0763888931251131E-3</c:v>
              </c:pt>
              <c:pt idx="94">
                <c:v>1.0879629626288079E-3</c:v>
              </c:pt>
              <c:pt idx="95">
                <c:v>1.0995370394084603E-3</c:v>
              </c:pt>
              <c:pt idx="96">
                <c:v>1.1111111161881126E-3</c:v>
              </c:pt>
              <c:pt idx="97">
                <c:v>1.1226851856918074E-3</c:v>
              </c:pt>
              <c:pt idx="98">
                <c:v>1.1342592624714598E-3</c:v>
              </c:pt>
              <c:pt idx="99">
                <c:v>1.1458333319751546E-3</c:v>
              </c:pt>
              <c:pt idx="100">
                <c:v>1.157407408754807E-3</c:v>
              </c:pt>
              <c:pt idx="101">
                <c:v>1.1689814855344594E-3</c:v>
              </c:pt>
              <c:pt idx="102">
                <c:v>1.1805555550381541E-3</c:v>
              </c:pt>
              <c:pt idx="103">
                <c:v>1.1921296318178065E-3</c:v>
              </c:pt>
              <c:pt idx="104">
                <c:v>1.2037037085974589E-3</c:v>
              </c:pt>
              <c:pt idx="105">
                <c:v>1.2152777781011537E-3</c:v>
              </c:pt>
              <c:pt idx="106">
                <c:v>1.2268518548808061E-3</c:v>
              </c:pt>
              <c:pt idx="107">
                <c:v>1.2384259316604584E-3</c:v>
              </c:pt>
              <c:pt idx="108">
                <c:v>1.2500000011641532E-3</c:v>
              </c:pt>
              <c:pt idx="109">
                <c:v>1.2615740779438056E-3</c:v>
              </c:pt>
              <c:pt idx="110">
                <c:v>1.2731481474475004E-3</c:v>
              </c:pt>
              <c:pt idx="111">
                <c:v>1.2847222242271528E-3</c:v>
              </c:pt>
              <c:pt idx="112">
                <c:v>1.2962963010068052E-3</c:v>
              </c:pt>
              <c:pt idx="113">
                <c:v>1.3078703705104999E-3</c:v>
              </c:pt>
              <c:pt idx="114">
                <c:v>1.3194444472901523E-3</c:v>
              </c:pt>
              <c:pt idx="115">
                <c:v>1.3310185240698047E-3</c:v>
              </c:pt>
              <c:pt idx="116">
                <c:v>1.3425925935734995E-3</c:v>
              </c:pt>
              <c:pt idx="117">
                <c:v>1.3541666703531519E-3</c:v>
              </c:pt>
              <c:pt idx="118">
                <c:v>1.3657407398568466E-3</c:v>
              </c:pt>
              <c:pt idx="119">
                <c:v>1.377314816636499E-3</c:v>
              </c:pt>
              <c:pt idx="120">
                <c:v>1.3888888934161514E-3</c:v>
              </c:pt>
              <c:pt idx="121">
                <c:v>1.4004629629198462E-3</c:v>
              </c:pt>
              <c:pt idx="122">
                <c:v>1.4120370396994986E-3</c:v>
              </c:pt>
              <c:pt idx="123">
                <c:v>1.423611116479151E-3</c:v>
              </c:pt>
              <c:pt idx="124">
                <c:v>1.4351851859828457E-3</c:v>
              </c:pt>
              <c:pt idx="125">
                <c:v>1.4467592627624981E-3</c:v>
              </c:pt>
              <c:pt idx="126">
                <c:v>1.4583333322661929E-3</c:v>
              </c:pt>
              <c:pt idx="127">
                <c:v>1.4699074090458453E-3</c:v>
              </c:pt>
              <c:pt idx="128">
                <c:v>1.4814814858254977E-3</c:v>
              </c:pt>
              <c:pt idx="129">
                <c:v>1.4930555553291924E-3</c:v>
              </c:pt>
              <c:pt idx="130">
                <c:v>1.5046296321088448E-3</c:v>
              </c:pt>
              <c:pt idx="131">
                <c:v>1.5162037088884972E-3</c:v>
              </c:pt>
              <c:pt idx="132">
                <c:v>1.527777778392192E-3</c:v>
              </c:pt>
              <c:pt idx="133">
                <c:v>1.5393518551718444E-3</c:v>
              </c:pt>
              <c:pt idx="134">
                <c:v>1.5509259246755391E-3</c:v>
              </c:pt>
              <c:pt idx="135">
                <c:v>1.5625000014551915E-3</c:v>
              </c:pt>
              <c:pt idx="136">
                <c:v>1.5740740782348439E-3</c:v>
              </c:pt>
              <c:pt idx="137">
                <c:v>1.5856481477385387E-3</c:v>
              </c:pt>
              <c:pt idx="138">
                <c:v>1.5972222245181911E-3</c:v>
              </c:pt>
              <c:pt idx="139">
                <c:v>1.6087963012978435E-3</c:v>
              </c:pt>
              <c:pt idx="140">
                <c:v>1.6203703708015382E-3</c:v>
              </c:pt>
              <c:pt idx="141">
                <c:v>1.6319444475811906E-3</c:v>
              </c:pt>
              <c:pt idx="142">
                <c:v>1.6435185170848854E-3</c:v>
              </c:pt>
              <c:pt idx="143">
                <c:v>1.6550925938645378E-3</c:v>
              </c:pt>
              <c:pt idx="144">
                <c:v>1.6666666706441902E-3</c:v>
              </c:pt>
              <c:pt idx="145">
                <c:v>1.6782407401478849E-3</c:v>
              </c:pt>
              <c:pt idx="146">
                <c:v>1.6898148169275373E-3</c:v>
              </c:pt>
              <c:pt idx="147">
                <c:v>1.7013888937071897E-3</c:v>
              </c:pt>
              <c:pt idx="148">
                <c:v>1.7129629632108845E-3</c:v>
              </c:pt>
              <c:pt idx="149">
                <c:v>1.7245370399905369E-3</c:v>
              </c:pt>
              <c:pt idx="150">
                <c:v>1.7361111167701893E-3</c:v>
              </c:pt>
              <c:pt idx="151">
                <c:v>1.747685186273884E-3</c:v>
              </c:pt>
              <c:pt idx="152">
                <c:v>1.7592592630535364E-3</c:v>
              </c:pt>
              <c:pt idx="153">
                <c:v>1.7708333325572312E-3</c:v>
              </c:pt>
              <c:pt idx="154">
                <c:v>1.7824074093368836E-3</c:v>
              </c:pt>
              <c:pt idx="155">
                <c:v>1.793981486116536E-3</c:v>
              </c:pt>
              <c:pt idx="156">
                <c:v>1.8055555556202307E-3</c:v>
              </c:pt>
              <c:pt idx="157">
                <c:v>1.8171296323998831E-3</c:v>
              </c:pt>
              <c:pt idx="158">
                <c:v>1.8287037091795355E-3</c:v>
              </c:pt>
              <c:pt idx="159">
                <c:v>1.8402777786832303E-3</c:v>
              </c:pt>
              <c:pt idx="160">
                <c:v>1.8518518554628827E-3</c:v>
              </c:pt>
              <c:pt idx="161">
                <c:v>1.8634259249665774E-3</c:v>
              </c:pt>
              <c:pt idx="162">
                <c:v>1.8750000017462298E-3</c:v>
              </c:pt>
              <c:pt idx="163">
                <c:v>1.8865740785258822E-3</c:v>
              </c:pt>
              <c:pt idx="164">
                <c:v>1.898148148029577E-3</c:v>
              </c:pt>
              <c:pt idx="165">
                <c:v>1.9097222248092294E-3</c:v>
              </c:pt>
              <c:pt idx="166">
                <c:v>1.9212963015888818E-3</c:v>
              </c:pt>
              <c:pt idx="167">
                <c:v>1.9328703710925765E-3</c:v>
              </c:pt>
              <c:pt idx="168">
                <c:v>1.9444444478722289E-3</c:v>
              </c:pt>
              <c:pt idx="169">
                <c:v>1.9560185173759237E-3</c:v>
              </c:pt>
              <c:pt idx="170">
                <c:v>1.9675925941555761E-3</c:v>
              </c:pt>
              <c:pt idx="171">
                <c:v>1.9791666709352285E-3</c:v>
              </c:pt>
              <c:pt idx="172">
                <c:v>1.9907407404389232E-3</c:v>
              </c:pt>
              <c:pt idx="173">
                <c:v>2.0023148172185756E-3</c:v>
              </c:pt>
              <c:pt idx="174">
                <c:v>2.013888893998228E-3</c:v>
              </c:pt>
              <c:pt idx="175">
                <c:v>2.0254629635019228E-3</c:v>
              </c:pt>
              <c:pt idx="176">
                <c:v>2.0370370402815752E-3</c:v>
              </c:pt>
              <c:pt idx="177">
                <c:v>2.0486111097852699E-3</c:v>
              </c:pt>
              <c:pt idx="178">
                <c:v>2.0601851865649223E-3</c:v>
              </c:pt>
              <c:pt idx="179">
                <c:v>2.0717592633445747E-3</c:v>
              </c:pt>
              <c:pt idx="180">
                <c:v>2.0833333328482695E-3</c:v>
              </c:pt>
              <c:pt idx="181">
                <c:v>2.0949074096279219E-3</c:v>
              </c:pt>
              <c:pt idx="182">
                <c:v>2.1064814864075743E-3</c:v>
              </c:pt>
              <c:pt idx="183">
                <c:v>2.118055555911269E-3</c:v>
              </c:pt>
              <c:pt idx="184">
                <c:v>2.1296296326909214E-3</c:v>
              </c:pt>
              <c:pt idx="185">
                <c:v>2.1412037094705738E-3</c:v>
              </c:pt>
              <c:pt idx="186">
                <c:v>2.1527777789742686E-3</c:v>
              </c:pt>
              <c:pt idx="187">
                <c:v>2.164351855753921E-3</c:v>
              </c:pt>
              <c:pt idx="188">
                <c:v>2.1759259252576157E-3</c:v>
              </c:pt>
              <c:pt idx="189">
                <c:v>2.1875000020372681E-3</c:v>
              </c:pt>
              <c:pt idx="190">
                <c:v>2.1990740788169205E-3</c:v>
              </c:pt>
              <c:pt idx="191">
                <c:v>2.2106481483206153E-3</c:v>
              </c:pt>
              <c:pt idx="192">
                <c:v>2.2222222251002677E-3</c:v>
              </c:pt>
              <c:pt idx="193">
                <c:v>2.2337963018799201E-3</c:v>
              </c:pt>
              <c:pt idx="194">
                <c:v>2.2453703713836148E-3</c:v>
              </c:pt>
              <c:pt idx="195">
                <c:v>2.2569444481632672E-3</c:v>
              </c:pt>
              <c:pt idx="196">
                <c:v>2.268518517666962E-3</c:v>
              </c:pt>
              <c:pt idx="197">
                <c:v>2.2800925944466144E-3</c:v>
              </c:pt>
              <c:pt idx="198">
                <c:v>2.2916666712262668E-3</c:v>
              </c:pt>
              <c:pt idx="199">
                <c:v>2.3032407407299615E-3</c:v>
              </c:pt>
              <c:pt idx="200">
                <c:v>2.3148148175096139E-3</c:v>
              </c:pt>
              <c:pt idx="201">
                <c:v>2.3263888942892663E-3</c:v>
              </c:pt>
              <c:pt idx="202">
                <c:v>2.3379629637929611E-3</c:v>
              </c:pt>
              <c:pt idx="203">
                <c:v>2.3495370405726135E-3</c:v>
              </c:pt>
              <c:pt idx="204">
                <c:v>2.3611111100763083E-3</c:v>
              </c:pt>
              <c:pt idx="205">
                <c:v>2.3726851868559606E-3</c:v>
              </c:pt>
              <c:pt idx="206">
                <c:v>2.384259263635613E-3</c:v>
              </c:pt>
              <c:pt idx="207">
                <c:v>2.3958333331393078E-3</c:v>
              </c:pt>
              <c:pt idx="208">
                <c:v>2.4074074099189602E-3</c:v>
              </c:pt>
              <c:pt idx="209">
                <c:v>2.4189814866986126E-3</c:v>
              </c:pt>
              <c:pt idx="210">
                <c:v>2.4305555562023073E-3</c:v>
              </c:pt>
              <c:pt idx="211">
                <c:v>2.4421296329819597E-3</c:v>
              </c:pt>
              <c:pt idx="212">
                <c:v>2.4537037024856545E-3</c:v>
              </c:pt>
              <c:pt idx="213">
                <c:v>2.4652777792653069E-3</c:v>
              </c:pt>
              <c:pt idx="214">
                <c:v>2.4768518560449593E-3</c:v>
              </c:pt>
              <c:pt idx="215">
                <c:v>2.488425925548654E-3</c:v>
              </c:pt>
              <c:pt idx="216">
                <c:v>2.5000000023283064E-3</c:v>
              </c:pt>
              <c:pt idx="217">
                <c:v>2.5115740791079588E-3</c:v>
              </c:pt>
              <c:pt idx="218">
                <c:v>2.5231481486116536E-3</c:v>
              </c:pt>
              <c:pt idx="219">
                <c:v>2.534722225391306E-3</c:v>
              </c:pt>
              <c:pt idx="220">
                <c:v>2.5462962948950008E-3</c:v>
              </c:pt>
              <c:pt idx="221">
                <c:v>2.5578703716746531E-3</c:v>
              </c:pt>
              <c:pt idx="222">
                <c:v>2.5694444484543055E-3</c:v>
              </c:pt>
              <c:pt idx="223">
                <c:v>2.5810185179580003E-3</c:v>
              </c:pt>
              <c:pt idx="224">
                <c:v>2.5925925947376527E-3</c:v>
              </c:pt>
              <c:pt idx="225">
                <c:v>2.6041666715173051E-3</c:v>
              </c:pt>
              <c:pt idx="226">
                <c:v>2.6157407410209998E-3</c:v>
              </c:pt>
              <c:pt idx="227">
                <c:v>2.6273148178006522E-3</c:v>
              </c:pt>
              <c:pt idx="228">
                <c:v>2.6388888945803046E-3</c:v>
              </c:pt>
              <c:pt idx="229">
                <c:v>2.6504629640839994E-3</c:v>
              </c:pt>
              <c:pt idx="230">
                <c:v>2.6620370408636518E-3</c:v>
              </c:pt>
              <c:pt idx="231">
                <c:v>2.6736111103673466E-3</c:v>
              </c:pt>
              <c:pt idx="232">
                <c:v>2.6851851871469989E-3</c:v>
              </c:pt>
              <c:pt idx="233">
                <c:v>2.6967592639266513E-3</c:v>
              </c:pt>
              <c:pt idx="234">
                <c:v>2.7083333334303461E-3</c:v>
              </c:pt>
              <c:pt idx="235">
                <c:v>2.7199074102099985E-3</c:v>
              </c:pt>
              <c:pt idx="236">
                <c:v>2.7314814869896509E-3</c:v>
              </c:pt>
              <c:pt idx="237">
                <c:v>2.7430555564933456E-3</c:v>
              </c:pt>
              <c:pt idx="238">
                <c:v>2.754629633272998E-3</c:v>
              </c:pt>
              <c:pt idx="239">
                <c:v>2.7662037027766928E-3</c:v>
              </c:pt>
              <c:pt idx="240">
                <c:v>2.7777777795563452E-3</c:v>
              </c:pt>
              <c:pt idx="241">
                <c:v>2.7893518563359976E-3</c:v>
              </c:pt>
              <c:pt idx="242">
                <c:v>2.8009259258396924E-3</c:v>
              </c:pt>
              <c:pt idx="243">
                <c:v>2.8125000026193447E-3</c:v>
              </c:pt>
              <c:pt idx="244">
                <c:v>2.8240740793989971E-3</c:v>
              </c:pt>
              <c:pt idx="245">
                <c:v>2.8356481489026919E-3</c:v>
              </c:pt>
              <c:pt idx="246">
                <c:v>2.8472222256823443E-3</c:v>
              </c:pt>
              <c:pt idx="247">
                <c:v>2.8587962951860391E-3</c:v>
              </c:pt>
              <c:pt idx="248">
                <c:v>2.8703703719656914E-3</c:v>
              </c:pt>
              <c:pt idx="249">
                <c:v>2.8819444487453438E-3</c:v>
              </c:pt>
              <c:pt idx="250">
                <c:v>2.8935185182490386E-3</c:v>
              </c:pt>
              <c:pt idx="251">
                <c:v>2.905092595028691E-3</c:v>
              </c:pt>
              <c:pt idx="252">
                <c:v>2.9166666718083434E-3</c:v>
              </c:pt>
              <c:pt idx="253">
                <c:v>2.9282407413120382E-3</c:v>
              </c:pt>
              <c:pt idx="254">
                <c:v>2.9398148180916905E-3</c:v>
              </c:pt>
              <c:pt idx="255">
                <c:v>2.9513888875953853E-3</c:v>
              </c:pt>
              <c:pt idx="256">
                <c:v>2.9629629643750377E-3</c:v>
              </c:pt>
              <c:pt idx="257">
                <c:v>2.9745370411546901E-3</c:v>
              </c:pt>
              <c:pt idx="258">
                <c:v>2.9861111106583849E-3</c:v>
              </c:pt>
              <c:pt idx="259">
                <c:v>2.9976851874380372E-3</c:v>
              </c:pt>
              <c:pt idx="260">
                <c:v>3.0092592642176896E-3</c:v>
              </c:pt>
              <c:pt idx="261">
                <c:v>3.0208333337213844E-3</c:v>
              </c:pt>
              <c:pt idx="262">
                <c:v>3.0324074105010368E-3</c:v>
              </c:pt>
              <c:pt idx="263">
                <c:v>3.0439814872806892E-3</c:v>
              </c:pt>
              <c:pt idx="264">
                <c:v>3.055555556784384E-3</c:v>
              </c:pt>
              <c:pt idx="265">
                <c:v>3.0671296335640363E-3</c:v>
              </c:pt>
              <c:pt idx="266">
                <c:v>3.0787037030677311E-3</c:v>
              </c:pt>
              <c:pt idx="267">
                <c:v>3.0902777798473835E-3</c:v>
              </c:pt>
              <c:pt idx="268">
                <c:v>3.1018518566270359E-3</c:v>
              </c:pt>
              <c:pt idx="269">
                <c:v>3.1134259261307307E-3</c:v>
              </c:pt>
              <c:pt idx="270">
                <c:v>3.125000002910383E-3</c:v>
              </c:pt>
              <c:pt idx="271">
                <c:v>3.1365740796900354E-3</c:v>
              </c:pt>
              <c:pt idx="272">
                <c:v>3.1481481491937302E-3</c:v>
              </c:pt>
              <c:pt idx="273">
                <c:v>3.1597222259733826E-3</c:v>
              </c:pt>
              <c:pt idx="274">
                <c:v>3.1712962954770774E-3</c:v>
              </c:pt>
              <c:pt idx="275">
                <c:v>3.1828703722567298E-3</c:v>
              </c:pt>
              <c:pt idx="276">
                <c:v>3.1944444490363821E-3</c:v>
              </c:pt>
              <c:pt idx="277">
                <c:v>3.2060185185400769E-3</c:v>
              </c:pt>
              <c:pt idx="278">
                <c:v>3.2175925953197293E-3</c:v>
              </c:pt>
              <c:pt idx="279">
                <c:v>3.2291666720993817E-3</c:v>
              </c:pt>
              <c:pt idx="280">
                <c:v>3.2407407416030765E-3</c:v>
              </c:pt>
              <c:pt idx="281">
                <c:v>3.2523148183827288E-3</c:v>
              </c:pt>
              <c:pt idx="282">
                <c:v>3.2638888878864236E-3</c:v>
              </c:pt>
              <c:pt idx="283">
                <c:v>3.275462964666076E-3</c:v>
              </c:pt>
              <c:pt idx="284">
                <c:v>3.2870370414457284E-3</c:v>
              </c:pt>
              <c:pt idx="285">
                <c:v>3.2986111109494232E-3</c:v>
              </c:pt>
              <c:pt idx="286">
                <c:v>3.3101851877290756E-3</c:v>
              </c:pt>
              <c:pt idx="287">
                <c:v>3.3217592645087279E-3</c:v>
              </c:pt>
              <c:pt idx="288">
                <c:v>3.3333333340124227E-3</c:v>
              </c:pt>
              <c:pt idx="289">
                <c:v>3.3449074107920751E-3</c:v>
              </c:pt>
              <c:pt idx="290">
                <c:v>3.3564814802957699E-3</c:v>
              </c:pt>
              <c:pt idx="291">
                <c:v>3.3680555570754223E-3</c:v>
              </c:pt>
              <c:pt idx="292">
                <c:v>3.3796296338550746E-3</c:v>
              </c:pt>
              <c:pt idx="293">
                <c:v>3.3912037033587694E-3</c:v>
              </c:pt>
              <c:pt idx="294">
                <c:v>3.4027777801384218E-3</c:v>
              </c:pt>
              <c:pt idx="295">
                <c:v>3.4143518569180742E-3</c:v>
              </c:pt>
              <c:pt idx="296">
                <c:v>3.425925926421769E-3</c:v>
              </c:pt>
              <c:pt idx="297">
                <c:v>3.4375000032014214E-3</c:v>
              </c:pt>
              <c:pt idx="298">
                <c:v>3.4490740727051161E-3</c:v>
              </c:pt>
              <c:pt idx="299">
                <c:v>3.4606481494847685E-3</c:v>
              </c:pt>
              <c:pt idx="300">
                <c:v>3.4732638887362555E-3</c:v>
              </c:pt>
              <c:pt idx="301">
                <c:v>3.4837962957681157E-3</c:v>
              </c:pt>
              <c:pt idx="302">
                <c:v>3.4953703725477681E-3</c:v>
              </c:pt>
              <c:pt idx="303">
                <c:v>3.5069444493274204E-3</c:v>
              </c:pt>
              <c:pt idx="304">
                <c:v>3.5185185188311152E-3</c:v>
              </c:pt>
              <c:pt idx="305">
                <c:v>3.5300925956107676E-3</c:v>
              </c:pt>
              <c:pt idx="306">
                <c:v>3.54166667239042E-3</c:v>
              </c:pt>
              <c:pt idx="307">
                <c:v>3.5532407418941148E-3</c:v>
              </c:pt>
              <c:pt idx="308">
                <c:v>3.5648148186737671E-3</c:v>
              </c:pt>
              <c:pt idx="309">
                <c:v>3.5763888881774619E-3</c:v>
              </c:pt>
              <c:pt idx="310">
                <c:v>3.5879629649571143E-3</c:v>
              </c:pt>
              <c:pt idx="311">
                <c:v>3.5995370417367667E-3</c:v>
              </c:pt>
              <c:pt idx="312">
                <c:v>3.6111111112404615E-3</c:v>
              </c:pt>
              <c:pt idx="313">
                <c:v>3.6226851880201139E-3</c:v>
              </c:pt>
              <c:pt idx="314">
                <c:v>3.6342592647997662E-3</c:v>
              </c:pt>
              <c:pt idx="315">
                <c:v>3.645833334303461E-3</c:v>
              </c:pt>
              <c:pt idx="316">
                <c:v>3.6574074110831134E-3</c:v>
              </c:pt>
              <c:pt idx="317">
                <c:v>3.6689814805868082E-3</c:v>
              </c:pt>
              <c:pt idx="318">
                <c:v>3.6805555573664606E-3</c:v>
              </c:pt>
              <c:pt idx="319">
                <c:v>3.6921296341461129E-3</c:v>
              </c:pt>
              <c:pt idx="320">
                <c:v>3.7037037036498077E-3</c:v>
              </c:pt>
              <c:pt idx="321">
                <c:v>3.7152777804294601E-3</c:v>
              </c:pt>
              <c:pt idx="322">
                <c:v>3.7268518572091125E-3</c:v>
              </c:pt>
              <c:pt idx="323">
                <c:v>3.7384259267128073E-3</c:v>
              </c:pt>
              <c:pt idx="324">
                <c:v>3.7500000034924597E-3</c:v>
              </c:pt>
              <c:pt idx="325">
                <c:v>3.7615740729961544E-3</c:v>
              </c:pt>
              <c:pt idx="326">
                <c:v>3.7731481497758068E-3</c:v>
              </c:pt>
              <c:pt idx="327">
                <c:v>3.7847222265554592E-3</c:v>
              </c:pt>
              <c:pt idx="328">
                <c:v>3.796296296059154E-3</c:v>
              </c:pt>
              <c:pt idx="329">
                <c:v>3.8078703728388064E-3</c:v>
              </c:pt>
              <c:pt idx="330">
                <c:v>3.8194444496184587E-3</c:v>
              </c:pt>
              <c:pt idx="331">
                <c:v>3.8310185191221535E-3</c:v>
              </c:pt>
              <c:pt idx="332">
                <c:v>3.8425925959018059E-3</c:v>
              </c:pt>
              <c:pt idx="333">
                <c:v>3.8541666654055007E-3</c:v>
              </c:pt>
              <c:pt idx="334">
                <c:v>3.8657407421851531E-3</c:v>
              </c:pt>
              <c:pt idx="335">
                <c:v>3.8773148189648055E-3</c:v>
              </c:pt>
              <c:pt idx="336">
                <c:v>3.8888888884685002E-3</c:v>
              </c:pt>
              <c:pt idx="337">
                <c:v>3.9004629652481526E-3</c:v>
              </c:pt>
              <c:pt idx="338">
                <c:v>3.912037042027805E-3</c:v>
              </c:pt>
              <c:pt idx="339">
                <c:v>3.9236111115314998E-3</c:v>
              </c:pt>
              <c:pt idx="340">
                <c:v>3.9351851883111522E-3</c:v>
              </c:pt>
              <c:pt idx="341">
                <c:v>3.9467592578148469E-3</c:v>
              </c:pt>
              <c:pt idx="342">
                <c:v>3.9583333345944993E-3</c:v>
              </c:pt>
              <c:pt idx="343">
                <c:v>3.9699074113741517E-3</c:v>
              </c:pt>
              <c:pt idx="344">
                <c:v>3.9814814808778465E-3</c:v>
              </c:pt>
              <c:pt idx="345">
                <c:v>3.9930555576574989E-3</c:v>
              </c:pt>
              <c:pt idx="346">
                <c:v>4.0046296344371513E-3</c:v>
              </c:pt>
              <c:pt idx="347">
                <c:v>4.016203703940846E-3</c:v>
              </c:pt>
              <c:pt idx="348">
                <c:v>4.0277777807204984E-3</c:v>
              </c:pt>
              <c:pt idx="349">
                <c:v>4.0393518575001508E-3</c:v>
              </c:pt>
              <c:pt idx="350">
                <c:v>4.0509259270038456E-3</c:v>
              </c:pt>
              <c:pt idx="351">
                <c:v>4.062500003783498E-3</c:v>
              </c:pt>
              <c:pt idx="352">
                <c:v>4.0740740732871927E-3</c:v>
              </c:pt>
              <c:pt idx="353">
                <c:v>4.0856481500668451E-3</c:v>
              </c:pt>
              <c:pt idx="354">
                <c:v>4.0972222268464975E-3</c:v>
              </c:pt>
              <c:pt idx="355">
                <c:v>4.1087962963501923E-3</c:v>
              </c:pt>
              <c:pt idx="356">
                <c:v>4.1203703731298447E-3</c:v>
              </c:pt>
              <c:pt idx="357">
                <c:v>4.1319444499094971E-3</c:v>
              </c:pt>
              <c:pt idx="358">
                <c:v>4.1435185194131918E-3</c:v>
              </c:pt>
              <c:pt idx="359">
                <c:v>4.1550925961928442E-3</c:v>
              </c:pt>
              <c:pt idx="360">
                <c:v>4.166666665696539E-3</c:v>
              </c:pt>
              <c:pt idx="361">
                <c:v>4.1782407424761914E-3</c:v>
              </c:pt>
              <c:pt idx="362">
                <c:v>4.1898148192558438E-3</c:v>
              </c:pt>
              <c:pt idx="363">
                <c:v>4.2013888887595385E-3</c:v>
              </c:pt>
              <c:pt idx="364">
                <c:v>4.2129629655391909E-3</c:v>
              </c:pt>
              <c:pt idx="365">
                <c:v>4.2245370423188433E-3</c:v>
              </c:pt>
              <c:pt idx="366">
                <c:v>4.2361111118225381E-3</c:v>
              </c:pt>
              <c:pt idx="367">
                <c:v>4.2476851886021905E-3</c:v>
              </c:pt>
              <c:pt idx="368">
                <c:v>4.2592592581058852E-3</c:v>
              </c:pt>
              <c:pt idx="369">
                <c:v>4.2708333348855376E-3</c:v>
              </c:pt>
              <c:pt idx="370">
                <c:v>4.28240741166519E-3</c:v>
              </c:pt>
              <c:pt idx="371">
                <c:v>4.2939814811688848E-3</c:v>
              </c:pt>
              <c:pt idx="372">
                <c:v>4.3055555579485372E-3</c:v>
              </c:pt>
              <c:pt idx="373">
                <c:v>4.3171296347281896E-3</c:v>
              </c:pt>
              <c:pt idx="374">
                <c:v>4.3287037042318843E-3</c:v>
              </c:pt>
              <c:pt idx="375">
                <c:v>4.3402777810115367E-3</c:v>
              </c:pt>
              <c:pt idx="376">
                <c:v>4.3518518505152315E-3</c:v>
              </c:pt>
              <c:pt idx="377">
                <c:v>4.3634259272948839E-3</c:v>
              </c:pt>
              <c:pt idx="378">
                <c:v>4.3750000040745363E-3</c:v>
              </c:pt>
              <c:pt idx="379">
                <c:v>4.386574073578231E-3</c:v>
              </c:pt>
              <c:pt idx="380">
                <c:v>4.3981481503578834E-3</c:v>
              </c:pt>
              <c:pt idx="381">
                <c:v>4.4097222271375358E-3</c:v>
              </c:pt>
              <c:pt idx="382">
                <c:v>4.4212962966412306E-3</c:v>
              </c:pt>
              <c:pt idx="383">
                <c:v>4.432870373420883E-3</c:v>
              </c:pt>
              <c:pt idx="384">
                <c:v>4.4444444502005354E-3</c:v>
              </c:pt>
              <c:pt idx="385">
                <c:v>4.4560185197042301E-3</c:v>
              </c:pt>
              <c:pt idx="386">
                <c:v>4.4675925964838825E-3</c:v>
              </c:pt>
              <c:pt idx="387">
                <c:v>4.4791666659875773E-3</c:v>
              </c:pt>
              <c:pt idx="388">
                <c:v>4.4907407427672297E-3</c:v>
              </c:pt>
              <c:pt idx="389">
                <c:v>4.5023148195468821E-3</c:v>
              </c:pt>
              <c:pt idx="390">
                <c:v>4.5138888890505768E-3</c:v>
              </c:pt>
              <c:pt idx="391">
                <c:v>4.5254629658302292E-3</c:v>
              </c:pt>
              <c:pt idx="392">
                <c:v>4.5370370426098816E-3</c:v>
              </c:pt>
              <c:pt idx="393">
                <c:v>4.5486111121135764E-3</c:v>
              </c:pt>
              <c:pt idx="394">
                <c:v>4.5601851888932288E-3</c:v>
              </c:pt>
              <c:pt idx="395">
                <c:v>4.5717592583969235E-3</c:v>
              </c:pt>
              <c:pt idx="396">
                <c:v>4.5833333351765759E-3</c:v>
              </c:pt>
              <c:pt idx="397">
                <c:v>4.5949074119562283E-3</c:v>
              </c:pt>
              <c:pt idx="398">
                <c:v>4.6064814814599231E-3</c:v>
              </c:pt>
              <c:pt idx="399">
                <c:v>4.6180555582395755E-3</c:v>
              </c:pt>
              <c:pt idx="400">
                <c:v>4.6296296350192279E-3</c:v>
              </c:pt>
              <c:pt idx="401">
                <c:v>4.6412037045229226E-3</c:v>
              </c:pt>
              <c:pt idx="402">
                <c:v>4.652777781302575E-3</c:v>
              </c:pt>
              <c:pt idx="403">
                <c:v>4.6643518508062698E-3</c:v>
              </c:pt>
              <c:pt idx="404">
                <c:v>4.6759259275859222E-3</c:v>
              </c:pt>
              <c:pt idx="405">
                <c:v>4.6875000043655746E-3</c:v>
              </c:pt>
              <c:pt idx="406">
                <c:v>4.6990740738692693E-3</c:v>
              </c:pt>
              <c:pt idx="407">
                <c:v>4.7106481506489217E-3</c:v>
              </c:pt>
              <c:pt idx="408">
                <c:v>4.7222222274285741E-3</c:v>
              </c:pt>
              <c:pt idx="409">
                <c:v>4.7337962969322689E-3</c:v>
              </c:pt>
              <c:pt idx="410">
                <c:v>4.7453703737119213E-3</c:v>
              </c:pt>
              <c:pt idx="411">
                <c:v>4.756944443215616E-3</c:v>
              </c:pt>
              <c:pt idx="412">
                <c:v>4.7685185199952684E-3</c:v>
              </c:pt>
              <c:pt idx="413">
                <c:v>4.7800925967749208E-3</c:v>
              </c:pt>
              <c:pt idx="414">
                <c:v>4.7916666662786156E-3</c:v>
              </c:pt>
              <c:pt idx="415">
                <c:v>4.803240743058268E-3</c:v>
              </c:pt>
              <c:pt idx="416">
                <c:v>4.8148148198379204E-3</c:v>
              </c:pt>
              <c:pt idx="417">
                <c:v>4.8263888893416151E-3</c:v>
              </c:pt>
              <c:pt idx="418">
                <c:v>4.8379629661212675E-3</c:v>
              </c:pt>
              <c:pt idx="419">
                <c:v>4.8495370356249623E-3</c:v>
              </c:pt>
              <c:pt idx="420">
                <c:v>4.8611111124046147E-3</c:v>
              </c:pt>
              <c:pt idx="421">
                <c:v>4.8726851891842671E-3</c:v>
              </c:pt>
              <c:pt idx="422">
                <c:v>4.8842592586879618E-3</c:v>
              </c:pt>
              <c:pt idx="423">
                <c:v>4.8958333354676142E-3</c:v>
              </c:pt>
              <c:pt idx="424">
                <c:v>4.9074074122472666E-3</c:v>
              </c:pt>
              <c:pt idx="425">
                <c:v>4.9189814817509614E-3</c:v>
              </c:pt>
              <c:pt idx="426">
                <c:v>4.9305555585306138E-3</c:v>
              </c:pt>
              <c:pt idx="427">
                <c:v>4.9421296353102662E-3</c:v>
              </c:pt>
              <c:pt idx="428">
                <c:v>4.9537037048139609E-3</c:v>
              </c:pt>
              <c:pt idx="429">
                <c:v>4.9652777815936133E-3</c:v>
              </c:pt>
              <c:pt idx="430">
                <c:v>4.9768518510973081E-3</c:v>
              </c:pt>
              <c:pt idx="431">
                <c:v>4.9884259278769605E-3</c:v>
              </c:pt>
              <c:pt idx="432">
                <c:v>5.0000000046566129E-3</c:v>
              </c:pt>
              <c:pt idx="433">
                <c:v>5.0115740741603076E-3</c:v>
              </c:pt>
              <c:pt idx="434">
                <c:v>5.02314815093996E-3</c:v>
              </c:pt>
              <c:pt idx="435">
                <c:v>5.0347222277196124E-3</c:v>
              </c:pt>
              <c:pt idx="436">
                <c:v>5.0462962972233072E-3</c:v>
              </c:pt>
              <c:pt idx="437">
                <c:v>5.0578703740029596E-3</c:v>
              </c:pt>
              <c:pt idx="438">
                <c:v>5.0694444435066544E-3</c:v>
              </c:pt>
              <c:pt idx="439">
                <c:v>5.0810185202863067E-3</c:v>
              </c:pt>
              <c:pt idx="440">
                <c:v>5.0925925970659591E-3</c:v>
              </c:pt>
              <c:pt idx="441">
                <c:v>5.1041666665696539E-3</c:v>
              </c:pt>
              <c:pt idx="442">
                <c:v>5.1157407433493063E-3</c:v>
              </c:pt>
              <c:pt idx="443">
                <c:v>5.1273148201289587E-3</c:v>
              </c:pt>
              <c:pt idx="444">
                <c:v>5.1388888896326534E-3</c:v>
              </c:pt>
              <c:pt idx="445">
                <c:v>5.1504629664123058E-3</c:v>
              </c:pt>
              <c:pt idx="446">
                <c:v>5.1620370359160006E-3</c:v>
              </c:pt>
              <c:pt idx="447">
                <c:v>5.173611112695653E-3</c:v>
              </c:pt>
              <c:pt idx="448">
                <c:v>5.1851851894753054E-3</c:v>
              </c:pt>
              <c:pt idx="449">
                <c:v>5.1967592589790002E-3</c:v>
              </c:pt>
              <c:pt idx="450">
                <c:v>5.2083333357586525E-3</c:v>
              </c:pt>
              <c:pt idx="451">
                <c:v>5.2199074125383049E-3</c:v>
              </c:pt>
              <c:pt idx="452">
                <c:v>5.2314814820419997E-3</c:v>
              </c:pt>
              <c:pt idx="453">
                <c:v>5.2430555588216521E-3</c:v>
              </c:pt>
              <c:pt idx="454">
                <c:v>5.2546296283253469E-3</c:v>
              </c:pt>
              <c:pt idx="455">
                <c:v>5.2662037051049992E-3</c:v>
              </c:pt>
              <c:pt idx="456">
                <c:v>5.2777777818846516E-3</c:v>
              </c:pt>
              <c:pt idx="457">
                <c:v>5.2893518513883464E-3</c:v>
              </c:pt>
              <c:pt idx="458">
                <c:v>5.3009259281679988E-3</c:v>
              </c:pt>
              <c:pt idx="459">
                <c:v>5.3125000049476512E-3</c:v>
              </c:pt>
              <c:pt idx="460">
                <c:v>5.324074074451346E-3</c:v>
              </c:pt>
            </c:numLit>
          </c:xVal>
          <c:yVal>
            <c:numLit>
              <c:formatCode>General</c:formatCode>
              <c:ptCount val="461"/>
              <c:pt idx="0">
                <c:v>2.0699999999999998</c:v>
              </c:pt>
              <c:pt idx="1">
                <c:v>2.11</c:v>
              </c:pt>
              <c:pt idx="2">
                <c:v>2.13</c:v>
              </c:pt>
              <c:pt idx="3">
                <c:v>2.15</c:v>
              </c:pt>
              <c:pt idx="4">
                <c:v>2.1800000000000002</c:v>
              </c:pt>
              <c:pt idx="5">
                <c:v>2.2000000000000002</c:v>
              </c:pt>
              <c:pt idx="6">
                <c:v>2.23</c:v>
              </c:pt>
              <c:pt idx="7">
                <c:v>2.25</c:v>
              </c:pt>
              <c:pt idx="8">
                <c:v>2.27</c:v>
              </c:pt>
              <c:pt idx="9">
                <c:v>2.2999999999999998</c:v>
              </c:pt>
              <c:pt idx="10">
                <c:v>2.31</c:v>
              </c:pt>
              <c:pt idx="11">
                <c:v>2.34</c:v>
              </c:pt>
              <c:pt idx="12">
                <c:v>2.36</c:v>
              </c:pt>
              <c:pt idx="13">
                <c:v>2.38</c:v>
              </c:pt>
              <c:pt idx="14">
                <c:v>2.41</c:v>
              </c:pt>
              <c:pt idx="15">
                <c:v>2.4300000000000002</c:v>
              </c:pt>
              <c:pt idx="16">
                <c:v>2.4500000000000002</c:v>
              </c:pt>
              <c:pt idx="17">
                <c:v>2.4700000000000002</c:v>
              </c:pt>
              <c:pt idx="18">
                <c:v>2.4900000000000002</c:v>
              </c:pt>
              <c:pt idx="19">
                <c:v>2.5099999999999998</c:v>
              </c:pt>
              <c:pt idx="20">
                <c:v>2.5299999999999998</c:v>
              </c:pt>
              <c:pt idx="21">
                <c:v>2.56</c:v>
              </c:pt>
              <c:pt idx="22">
                <c:v>2.58</c:v>
              </c:pt>
              <c:pt idx="23">
                <c:v>2.6</c:v>
              </c:pt>
              <c:pt idx="24">
                <c:v>2.62</c:v>
              </c:pt>
              <c:pt idx="25">
                <c:v>2.64</c:v>
              </c:pt>
              <c:pt idx="26">
                <c:v>2.66</c:v>
              </c:pt>
              <c:pt idx="27">
                <c:v>2.68</c:v>
              </c:pt>
              <c:pt idx="28">
                <c:v>2.7</c:v>
              </c:pt>
              <c:pt idx="29">
                <c:v>2.71</c:v>
              </c:pt>
              <c:pt idx="30">
                <c:v>2.74</c:v>
              </c:pt>
              <c:pt idx="31">
                <c:v>2.76</c:v>
              </c:pt>
              <c:pt idx="32">
                <c:v>2.78</c:v>
              </c:pt>
              <c:pt idx="33">
                <c:v>2.8</c:v>
              </c:pt>
              <c:pt idx="34">
                <c:v>2.82</c:v>
              </c:pt>
              <c:pt idx="35">
                <c:v>2.84</c:v>
              </c:pt>
              <c:pt idx="36">
                <c:v>2.86</c:v>
              </c:pt>
              <c:pt idx="37">
                <c:v>2.88</c:v>
              </c:pt>
              <c:pt idx="38">
                <c:v>2.9</c:v>
              </c:pt>
              <c:pt idx="39">
                <c:v>2.91</c:v>
              </c:pt>
              <c:pt idx="40">
                <c:v>2.93</c:v>
              </c:pt>
              <c:pt idx="41">
                <c:v>2.95</c:v>
              </c:pt>
              <c:pt idx="42">
                <c:v>2.97</c:v>
              </c:pt>
              <c:pt idx="43">
                <c:v>2.99</c:v>
              </c:pt>
              <c:pt idx="44">
                <c:v>3</c:v>
              </c:pt>
              <c:pt idx="45">
                <c:v>3.02</c:v>
              </c:pt>
              <c:pt idx="46">
                <c:v>3.04</c:v>
              </c:pt>
              <c:pt idx="47">
                <c:v>3.06</c:v>
              </c:pt>
              <c:pt idx="48">
                <c:v>3.07</c:v>
              </c:pt>
              <c:pt idx="49">
                <c:v>3.1</c:v>
              </c:pt>
              <c:pt idx="50">
                <c:v>3.11</c:v>
              </c:pt>
              <c:pt idx="51">
                <c:v>3.13</c:v>
              </c:pt>
              <c:pt idx="52">
                <c:v>3.14</c:v>
              </c:pt>
              <c:pt idx="53">
                <c:v>3.16</c:v>
              </c:pt>
              <c:pt idx="54">
                <c:v>3.18</c:v>
              </c:pt>
              <c:pt idx="55">
                <c:v>3.19</c:v>
              </c:pt>
              <c:pt idx="56">
                <c:v>3.21</c:v>
              </c:pt>
              <c:pt idx="57">
                <c:v>3.22</c:v>
              </c:pt>
              <c:pt idx="58">
                <c:v>3.24</c:v>
              </c:pt>
              <c:pt idx="59">
                <c:v>3.25</c:v>
              </c:pt>
              <c:pt idx="60">
                <c:v>3.27</c:v>
              </c:pt>
              <c:pt idx="61">
                <c:v>3.28</c:v>
              </c:pt>
              <c:pt idx="62">
                <c:v>3.3</c:v>
              </c:pt>
              <c:pt idx="63">
                <c:v>3.31</c:v>
              </c:pt>
              <c:pt idx="64">
                <c:v>3.33</c:v>
              </c:pt>
              <c:pt idx="65">
                <c:v>3.34</c:v>
              </c:pt>
              <c:pt idx="66">
                <c:v>3.36</c:v>
              </c:pt>
              <c:pt idx="67">
                <c:v>3.37</c:v>
              </c:pt>
              <c:pt idx="68">
                <c:v>3.38</c:v>
              </c:pt>
              <c:pt idx="69">
                <c:v>3.4</c:v>
              </c:pt>
              <c:pt idx="70">
                <c:v>3.41</c:v>
              </c:pt>
              <c:pt idx="71">
                <c:v>3.42</c:v>
              </c:pt>
              <c:pt idx="72">
                <c:v>3.43</c:v>
              </c:pt>
              <c:pt idx="73">
                <c:v>3.45</c:v>
              </c:pt>
              <c:pt idx="74">
                <c:v>3.46</c:v>
              </c:pt>
              <c:pt idx="75">
                <c:v>3.48</c:v>
              </c:pt>
              <c:pt idx="76">
                <c:v>3.49</c:v>
              </c:pt>
              <c:pt idx="77">
                <c:v>3.5</c:v>
              </c:pt>
              <c:pt idx="78">
                <c:v>3.5</c:v>
              </c:pt>
              <c:pt idx="79">
                <c:v>3.52</c:v>
              </c:pt>
              <c:pt idx="80">
                <c:v>3.53</c:v>
              </c:pt>
              <c:pt idx="81">
                <c:v>3.54</c:v>
              </c:pt>
              <c:pt idx="82">
                <c:v>3.55</c:v>
              </c:pt>
              <c:pt idx="83">
                <c:v>3.57</c:v>
              </c:pt>
              <c:pt idx="84">
                <c:v>3.57</c:v>
              </c:pt>
              <c:pt idx="85">
                <c:v>3.59</c:v>
              </c:pt>
              <c:pt idx="86">
                <c:v>3.6</c:v>
              </c:pt>
              <c:pt idx="87">
                <c:v>3.6</c:v>
              </c:pt>
              <c:pt idx="88">
                <c:v>3.62</c:v>
              </c:pt>
              <c:pt idx="89">
                <c:v>3.63</c:v>
              </c:pt>
              <c:pt idx="90">
                <c:v>3.64</c:v>
              </c:pt>
              <c:pt idx="91">
                <c:v>3.65</c:v>
              </c:pt>
              <c:pt idx="92">
                <c:v>3.66</c:v>
              </c:pt>
              <c:pt idx="93">
                <c:v>3.67</c:v>
              </c:pt>
              <c:pt idx="94">
                <c:v>3.67</c:v>
              </c:pt>
              <c:pt idx="95">
                <c:v>3.69</c:v>
              </c:pt>
              <c:pt idx="96">
                <c:v>3.7</c:v>
              </c:pt>
              <c:pt idx="97">
                <c:v>3.7</c:v>
              </c:pt>
              <c:pt idx="98">
                <c:v>3.72</c:v>
              </c:pt>
              <c:pt idx="99">
                <c:v>3.72</c:v>
              </c:pt>
              <c:pt idx="100">
                <c:v>3.73</c:v>
              </c:pt>
              <c:pt idx="101">
                <c:v>3.74</c:v>
              </c:pt>
              <c:pt idx="102">
                <c:v>3.75</c:v>
              </c:pt>
              <c:pt idx="103">
                <c:v>3.76</c:v>
              </c:pt>
              <c:pt idx="104">
                <c:v>3.76</c:v>
              </c:pt>
              <c:pt idx="105">
                <c:v>3.77</c:v>
              </c:pt>
              <c:pt idx="106">
                <c:v>3.78</c:v>
              </c:pt>
              <c:pt idx="107">
                <c:v>3.79</c:v>
              </c:pt>
              <c:pt idx="108">
                <c:v>3.8</c:v>
              </c:pt>
              <c:pt idx="109">
                <c:v>3.81</c:v>
              </c:pt>
              <c:pt idx="110">
                <c:v>3.81</c:v>
              </c:pt>
              <c:pt idx="111">
                <c:v>3.82</c:v>
              </c:pt>
              <c:pt idx="112">
                <c:v>3.83</c:v>
              </c:pt>
              <c:pt idx="113">
                <c:v>3.84</c:v>
              </c:pt>
              <c:pt idx="114">
                <c:v>3.84</c:v>
              </c:pt>
              <c:pt idx="115">
                <c:v>3.85</c:v>
              </c:pt>
              <c:pt idx="116">
                <c:v>3.86</c:v>
              </c:pt>
              <c:pt idx="117">
                <c:v>3.86</c:v>
              </c:pt>
              <c:pt idx="118">
                <c:v>3.87</c:v>
              </c:pt>
              <c:pt idx="119">
                <c:v>3.87</c:v>
              </c:pt>
              <c:pt idx="120">
                <c:v>3.88</c:v>
              </c:pt>
              <c:pt idx="121">
                <c:v>3.89</c:v>
              </c:pt>
              <c:pt idx="122">
                <c:v>3.89</c:v>
              </c:pt>
              <c:pt idx="123">
                <c:v>3.9</c:v>
              </c:pt>
              <c:pt idx="124">
                <c:v>3.91</c:v>
              </c:pt>
              <c:pt idx="125">
                <c:v>3.91</c:v>
              </c:pt>
              <c:pt idx="126">
                <c:v>3.92</c:v>
              </c:pt>
              <c:pt idx="127">
                <c:v>3.92</c:v>
              </c:pt>
              <c:pt idx="128">
                <c:v>3.93</c:v>
              </c:pt>
              <c:pt idx="129">
                <c:v>3.93</c:v>
              </c:pt>
              <c:pt idx="130">
                <c:v>3.94</c:v>
              </c:pt>
              <c:pt idx="131">
                <c:v>3.95</c:v>
              </c:pt>
              <c:pt idx="132">
                <c:v>3.95</c:v>
              </c:pt>
              <c:pt idx="133">
                <c:v>3.96</c:v>
              </c:pt>
              <c:pt idx="134">
                <c:v>3.96</c:v>
              </c:pt>
              <c:pt idx="135">
                <c:v>3.97</c:v>
              </c:pt>
              <c:pt idx="136">
                <c:v>3.97</c:v>
              </c:pt>
              <c:pt idx="137">
                <c:v>3.98</c:v>
              </c:pt>
              <c:pt idx="138">
                <c:v>3.98</c:v>
              </c:pt>
              <c:pt idx="139">
                <c:v>3.98</c:v>
              </c:pt>
              <c:pt idx="140">
                <c:v>3.99</c:v>
              </c:pt>
              <c:pt idx="141">
                <c:v>4</c:v>
              </c:pt>
              <c:pt idx="142">
                <c:v>4</c:v>
              </c:pt>
              <c:pt idx="143">
                <c:v>4.01</c:v>
              </c:pt>
              <c:pt idx="144">
                <c:v>4.01</c:v>
              </c:pt>
              <c:pt idx="145">
                <c:v>4.01</c:v>
              </c:pt>
              <c:pt idx="146">
                <c:v>4.0199999999999996</c:v>
              </c:pt>
              <c:pt idx="147">
                <c:v>4.0199999999999996</c:v>
              </c:pt>
              <c:pt idx="148">
                <c:v>4.0199999999999996</c:v>
              </c:pt>
              <c:pt idx="149">
                <c:v>4.03</c:v>
              </c:pt>
              <c:pt idx="150">
                <c:v>4.03</c:v>
              </c:pt>
              <c:pt idx="151">
                <c:v>4.04</c:v>
              </c:pt>
              <c:pt idx="152">
                <c:v>4.04</c:v>
              </c:pt>
              <c:pt idx="153">
                <c:v>4.04</c:v>
              </c:pt>
              <c:pt idx="154">
                <c:v>4.05</c:v>
              </c:pt>
              <c:pt idx="155">
                <c:v>4.05</c:v>
              </c:pt>
              <c:pt idx="156">
                <c:v>4.05</c:v>
              </c:pt>
              <c:pt idx="157">
                <c:v>4.05</c:v>
              </c:pt>
              <c:pt idx="158">
                <c:v>4.0599999999999996</c:v>
              </c:pt>
              <c:pt idx="159">
                <c:v>4.0599999999999996</c:v>
              </c:pt>
              <c:pt idx="160">
                <c:v>4.07</c:v>
              </c:pt>
              <c:pt idx="161">
                <c:v>4.07</c:v>
              </c:pt>
              <c:pt idx="162">
                <c:v>4.07</c:v>
              </c:pt>
              <c:pt idx="163">
                <c:v>4.08</c:v>
              </c:pt>
              <c:pt idx="164">
                <c:v>4.08</c:v>
              </c:pt>
              <c:pt idx="165">
                <c:v>4.08</c:v>
              </c:pt>
              <c:pt idx="166">
                <c:v>4.09</c:v>
              </c:pt>
              <c:pt idx="167">
                <c:v>4.09</c:v>
              </c:pt>
              <c:pt idx="168">
                <c:v>4.09</c:v>
              </c:pt>
              <c:pt idx="169">
                <c:v>4.0999999999999996</c:v>
              </c:pt>
              <c:pt idx="170">
                <c:v>4.0999999999999996</c:v>
              </c:pt>
              <c:pt idx="171">
                <c:v>4.0999999999999996</c:v>
              </c:pt>
              <c:pt idx="172">
                <c:v>4.0999999999999996</c:v>
              </c:pt>
              <c:pt idx="173">
                <c:v>4.1100000000000003</c:v>
              </c:pt>
              <c:pt idx="174">
                <c:v>4.1100000000000003</c:v>
              </c:pt>
              <c:pt idx="175">
                <c:v>4.1100000000000003</c:v>
              </c:pt>
              <c:pt idx="176">
                <c:v>4.1100000000000003</c:v>
              </c:pt>
              <c:pt idx="177">
                <c:v>4.12</c:v>
              </c:pt>
              <c:pt idx="178">
                <c:v>4.12</c:v>
              </c:pt>
              <c:pt idx="179">
                <c:v>4.12</c:v>
              </c:pt>
              <c:pt idx="180">
                <c:v>4.12</c:v>
              </c:pt>
              <c:pt idx="181">
                <c:v>4.13</c:v>
              </c:pt>
              <c:pt idx="182">
                <c:v>4.13</c:v>
              </c:pt>
              <c:pt idx="183">
                <c:v>4.13</c:v>
              </c:pt>
              <c:pt idx="184">
                <c:v>4.13</c:v>
              </c:pt>
              <c:pt idx="185">
                <c:v>4.13</c:v>
              </c:pt>
              <c:pt idx="186">
                <c:v>4.1399999999999997</c:v>
              </c:pt>
              <c:pt idx="187">
                <c:v>4.1399999999999997</c:v>
              </c:pt>
              <c:pt idx="188">
                <c:v>4.1399999999999997</c:v>
              </c:pt>
              <c:pt idx="189">
                <c:v>4.1399999999999997</c:v>
              </c:pt>
              <c:pt idx="190">
                <c:v>4.1399999999999997</c:v>
              </c:pt>
              <c:pt idx="191">
                <c:v>4.1500000000000004</c:v>
              </c:pt>
              <c:pt idx="192">
                <c:v>4.1500000000000004</c:v>
              </c:pt>
              <c:pt idx="193">
                <c:v>4.1500000000000004</c:v>
              </c:pt>
              <c:pt idx="194">
                <c:v>4.1500000000000004</c:v>
              </c:pt>
              <c:pt idx="195">
                <c:v>4.1500000000000004</c:v>
              </c:pt>
              <c:pt idx="196">
                <c:v>4.1500000000000004</c:v>
              </c:pt>
              <c:pt idx="197">
                <c:v>4.16</c:v>
              </c:pt>
              <c:pt idx="198">
                <c:v>4.16</c:v>
              </c:pt>
              <c:pt idx="199">
                <c:v>4.16</c:v>
              </c:pt>
              <c:pt idx="200">
                <c:v>4.16</c:v>
              </c:pt>
              <c:pt idx="201">
                <c:v>4.16</c:v>
              </c:pt>
              <c:pt idx="202">
                <c:v>4.17</c:v>
              </c:pt>
              <c:pt idx="203">
                <c:v>4.17</c:v>
              </c:pt>
              <c:pt idx="204">
                <c:v>4.17</c:v>
              </c:pt>
              <c:pt idx="205">
                <c:v>4.17</c:v>
              </c:pt>
              <c:pt idx="206">
                <c:v>4.17</c:v>
              </c:pt>
              <c:pt idx="207">
                <c:v>4.17</c:v>
              </c:pt>
              <c:pt idx="208">
                <c:v>4.17</c:v>
              </c:pt>
              <c:pt idx="209">
                <c:v>4.18</c:v>
              </c:pt>
              <c:pt idx="210">
                <c:v>4.18</c:v>
              </c:pt>
              <c:pt idx="211">
                <c:v>4.18</c:v>
              </c:pt>
              <c:pt idx="212">
                <c:v>4.18</c:v>
              </c:pt>
              <c:pt idx="213">
                <c:v>4.18</c:v>
              </c:pt>
              <c:pt idx="214">
                <c:v>4.18</c:v>
              </c:pt>
              <c:pt idx="215">
                <c:v>4.18</c:v>
              </c:pt>
              <c:pt idx="216">
                <c:v>4.1900000000000004</c:v>
              </c:pt>
              <c:pt idx="217">
                <c:v>4.1900000000000004</c:v>
              </c:pt>
              <c:pt idx="218">
                <c:v>4.1900000000000004</c:v>
              </c:pt>
              <c:pt idx="219">
                <c:v>4.1900000000000004</c:v>
              </c:pt>
              <c:pt idx="220">
                <c:v>4.1900000000000004</c:v>
              </c:pt>
              <c:pt idx="221">
                <c:v>4.1900000000000004</c:v>
              </c:pt>
              <c:pt idx="222">
                <c:v>4.1900000000000004</c:v>
              </c:pt>
              <c:pt idx="223">
                <c:v>4.1900000000000004</c:v>
              </c:pt>
              <c:pt idx="224">
                <c:v>4.2</c:v>
              </c:pt>
              <c:pt idx="225">
                <c:v>4.2</c:v>
              </c:pt>
              <c:pt idx="226">
                <c:v>4.2</c:v>
              </c:pt>
              <c:pt idx="227">
                <c:v>4.2</c:v>
              </c:pt>
              <c:pt idx="228">
                <c:v>4.2</c:v>
              </c:pt>
              <c:pt idx="229">
                <c:v>4.2</c:v>
              </c:pt>
              <c:pt idx="230">
                <c:v>4.2</c:v>
              </c:pt>
              <c:pt idx="231">
                <c:v>4.2</c:v>
              </c:pt>
              <c:pt idx="232">
                <c:v>4.2</c:v>
              </c:pt>
              <c:pt idx="233">
                <c:v>4.2</c:v>
              </c:pt>
              <c:pt idx="234">
                <c:v>4.2</c:v>
              </c:pt>
              <c:pt idx="235">
                <c:v>4.2</c:v>
              </c:pt>
              <c:pt idx="236">
                <c:v>4.21</c:v>
              </c:pt>
              <c:pt idx="237">
                <c:v>4.21</c:v>
              </c:pt>
              <c:pt idx="238">
                <c:v>4.21</c:v>
              </c:pt>
              <c:pt idx="239">
                <c:v>4.21</c:v>
              </c:pt>
              <c:pt idx="240">
                <c:v>4.21</c:v>
              </c:pt>
              <c:pt idx="241">
                <c:v>4.21</c:v>
              </c:pt>
              <c:pt idx="242">
                <c:v>4.21</c:v>
              </c:pt>
              <c:pt idx="243">
                <c:v>4.21</c:v>
              </c:pt>
              <c:pt idx="244">
                <c:v>4.21</c:v>
              </c:pt>
              <c:pt idx="245">
                <c:v>4.22</c:v>
              </c:pt>
              <c:pt idx="246">
                <c:v>4.22</c:v>
              </c:pt>
              <c:pt idx="247">
                <c:v>4.22</c:v>
              </c:pt>
              <c:pt idx="248">
                <c:v>4.22</c:v>
              </c:pt>
              <c:pt idx="249">
                <c:v>4.22</c:v>
              </c:pt>
              <c:pt idx="250">
                <c:v>4.22</c:v>
              </c:pt>
              <c:pt idx="251">
                <c:v>4.22</c:v>
              </c:pt>
              <c:pt idx="252">
                <c:v>4.22</c:v>
              </c:pt>
              <c:pt idx="253">
                <c:v>4.22</c:v>
              </c:pt>
              <c:pt idx="254">
                <c:v>4.22</c:v>
              </c:pt>
              <c:pt idx="255">
                <c:v>4.22</c:v>
              </c:pt>
              <c:pt idx="256">
                <c:v>4.22</c:v>
              </c:pt>
              <c:pt idx="257">
                <c:v>4.22</c:v>
              </c:pt>
              <c:pt idx="258">
                <c:v>4.22</c:v>
              </c:pt>
              <c:pt idx="259">
                <c:v>4.22</c:v>
              </c:pt>
              <c:pt idx="260">
                <c:v>4.22</c:v>
              </c:pt>
              <c:pt idx="261">
                <c:v>4.22</c:v>
              </c:pt>
              <c:pt idx="262">
                <c:v>4.22</c:v>
              </c:pt>
              <c:pt idx="263">
                <c:v>4.22</c:v>
              </c:pt>
              <c:pt idx="264">
                <c:v>4.22</c:v>
              </c:pt>
              <c:pt idx="265">
                <c:v>4.22</c:v>
              </c:pt>
              <c:pt idx="266">
                <c:v>4.22</c:v>
              </c:pt>
              <c:pt idx="267">
                <c:v>4.2300000000000004</c:v>
              </c:pt>
              <c:pt idx="268">
                <c:v>4.2300000000000004</c:v>
              </c:pt>
              <c:pt idx="269">
                <c:v>4.2300000000000004</c:v>
              </c:pt>
              <c:pt idx="270">
                <c:v>4.2300000000000004</c:v>
              </c:pt>
              <c:pt idx="271">
                <c:v>4.2300000000000004</c:v>
              </c:pt>
              <c:pt idx="272">
                <c:v>4.2300000000000004</c:v>
              </c:pt>
              <c:pt idx="273">
                <c:v>4.2300000000000004</c:v>
              </c:pt>
              <c:pt idx="274">
                <c:v>4.2300000000000004</c:v>
              </c:pt>
              <c:pt idx="275">
                <c:v>4.2300000000000004</c:v>
              </c:pt>
              <c:pt idx="276">
                <c:v>4.2300000000000004</c:v>
              </c:pt>
              <c:pt idx="277">
                <c:v>4.2300000000000004</c:v>
              </c:pt>
              <c:pt idx="278">
                <c:v>4.2300000000000004</c:v>
              </c:pt>
              <c:pt idx="279">
                <c:v>4.2300000000000004</c:v>
              </c:pt>
              <c:pt idx="280">
                <c:v>4.2300000000000004</c:v>
              </c:pt>
              <c:pt idx="281">
                <c:v>4.2300000000000004</c:v>
              </c:pt>
              <c:pt idx="282">
                <c:v>4.2300000000000004</c:v>
              </c:pt>
              <c:pt idx="283">
                <c:v>4.2300000000000004</c:v>
              </c:pt>
              <c:pt idx="284">
                <c:v>4.2300000000000004</c:v>
              </c:pt>
              <c:pt idx="285">
                <c:v>4.2300000000000004</c:v>
              </c:pt>
              <c:pt idx="286">
                <c:v>4.2300000000000004</c:v>
              </c:pt>
              <c:pt idx="287">
                <c:v>4.2300000000000004</c:v>
              </c:pt>
              <c:pt idx="288">
                <c:v>4.2300000000000004</c:v>
              </c:pt>
              <c:pt idx="289">
                <c:v>4.2300000000000004</c:v>
              </c:pt>
              <c:pt idx="290">
                <c:v>4.2300000000000004</c:v>
              </c:pt>
              <c:pt idx="291">
                <c:v>4.24</c:v>
              </c:pt>
              <c:pt idx="292">
                <c:v>4.24</c:v>
              </c:pt>
              <c:pt idx="293">
                <c:v>4.24</c:v>
              </c:pt>
              <c:pt idx="294">
                <c:v>4.24</c:v>
              </c:pt>
              <c:pt idx="295">
                <c:v>4.2300000000000004</c:v>
              </c:pt>
              <c:pt idx="296">
                <c:v>4.24</c:v>
              </c:pt>
              <c:pt idx="297">
                <c:v>4.2300000000000004</c:v>
              </c:pt>
              <c:pt idx="298">
                <c:v>4.24</c:v>
              </c:pt>
              <c:pt idx="299">
                <c:v>4.24</c:v>
              </c:pt>
              <c:pt idx="300">
                <c:v>4.24</c:v>
              </c:pt>
              <c:pt idx="301">
                <c:v>4.24</c:v>
              </c:pt>
              <c:pt idx="302">
                <c:v>4.24</c:v>
              </c:pt>
              <c:pt idx="303">
                <c:v>4.24</c:v>
              </c:pt>
              <c:pt idx="304">
                <c:v>4.24</c:v>
              </c:pt>
              <c:pt idx="305">
                <c:v>4.24</c:v>
              </c:pt>
              <c:pt idx="306">
                <c:v>4.24</c:v>
              </c:pt>
              <c:pt idx="307">
                <c:v>4.24</c:v>
              </c:pt>
              <c:pt idx="308">
                <c:v>4.24</c:v>
              </c:pt>
              <c:pt idx="309">
                <c:v>4.24</c:v>
              </c:pt>
              <c:pt idx="310">
                <c:v>4.24</c:v>
              </c:pt>
              <c:pt idx="311">
                <c:v>4.24</c:v>
              </c:pt>
              <c:pt idx="312">
                <c:v>4.24</c:v>
              </c:pt>
              <c:pt idx="313">
                <c:v>4.24</c:v>
              </c:pt>
              <c:pt idx="314">
                <c:v>4.24</c:v>
              </c:pt>
              <c:pt idx="315">
                <c:v>4.24</c:v>
              </c:pt>
              <c:pt idx="316">
                <c:v>4.24</c:v>
              </c:pt>
              <c:pt idx="317">
                <c:v>4.24</c:v>
              </c:pt>
              <c:pt idx="318">
                <c:v>4.24</c:v>
              </c:pt>
              <c:pt idx="319">
                <c:v>4.24</c:v>
              </c:pt>
              <c:pt idx="320">
                <c:v>4.24</c:v>
              </c:pt>
              <c:pt idx="321">
                <c:v>4.24</c:v>
              </c:pt>
              <c:pt idx="322">
                <c:v>4.24</c:v>
              </c:pt>
              <c:pt idx="323">
                <c:v>4.24</c:v>
              </c:pt>
              <c:pt idx="324">
                <c:v>4.24</c:v>
              </c:pt>
              <c:pt idx="325">
                <c:v>4.24</c:v>
              </c:pt>
              <c:pt idx="326">
                <c:v>4.24</c:v>
              </c:pt>
              <c:pt idx="327">
                <c:v>4.24</c:v>
              </c:pt>
              <c:pt idx="328">
                <c:v>4.24</c:v>
              </c:pt>
              <c:pt idx="329">
                <c:v>4.24</c:v>
              </c:pt>
              <c:pt idx="330">
                <c:v>4.24</c:v>
              </c:pt>
              <c:pt idx="331">
                <c:v>4.24</c:v>
              </c:pt>
              <c:pt idx="332">
                <c:v>4.24</c:v>
              </c:pt>
              <c:pt idx="333">
                <c:v>4.25</c:v>
              </c:pt>
              <c:pt idx="334">
                <c:v>4.25</c:v>
              </c:pt>
              <c:pt idx="335">
                <c:v>4.24</c:v>
              </c:pt>
              <c:pt idx="336">
                <c:v>4.24</c:v>
              </c:pt>
              <c:pt idx="337">
                <c:v>4.24</c:v>
              </c:pt>
              <c:pt idx="338">
                <c:v>4.25</c:v>
              </c:pt>
              <c:pt idx="339">
                <c:v>4.24</c:v>
              </c:pt>
              <c:pt idx="340">
                <c:v>4.25</c:v>
              </c:pt>
              <c:pt idx="341">
                <c:v>4.24</c:v>
              </c:pt>
              <c:pt idx="342">
                <c:v>4.25</c:v>
              </c:pt>
              <c:pt idx="343">
                <c:v>4.25</c:v>
              </c:pt>
              <c:pt idx="344">
                <c:v>4.25</c:v>
              </c:pt>
              <c:pt idx="345">
                <c:v>4.25</c:v>
              </c:pt>
              <c:pt idx="346">
                <c:v>4.24</c:v>
              </c:pt>
              <c:pt idx="347">
                <c:v>4.25</c:v>
              </c:pt>
              <c:pt idx="348">
                <c:v>4.25</c:v>
              </c:pt>
              <c:pt idx="349">
                <c:v>4.25</c:v>
              </c:pt>
              <c:pt idx="350">
                <c:v>4.24</c:v>
              </c:pt>
              <c:pt idx="351">
                <c:v>4.25</c:v>
              </c:pt>
              <c:pt idx="352">
                <c:v>4.25</c:v>
              </c:pt>
              <c:pt idx="353">
                <c:v>4.25</c:v>
              </c:pt>
              <c:pt idx="354">
                <c:v>4.25</c:v>
              </c:pt>
              <c:pt idx="355">
                <c:v>4.25</c:v>
              </c:pt>
              <c:pt idx="356">
                <c:v>4.25</c:v>
              </c:pt>
              <c:pt idx="357">
                <c:v>4.25</c:v>
              </c:pt>
              <c:pt idx="358">
                <c:v>4.25</c:v>
              </c:pt>
              <c:pt idx="359">
                <c:v>4.25</c:v>
              </c:pt>
              <c:pt idx="360">
                <c:v>4.25</c:v>
              </c:pt>
              <c:pt idx="361">
                <c:v>4.25</c:v>
              </c:pt>
              <c:pt idx="362">
                <c:v>4.25</c:v>
              </c:pt>
              <c:pt idx="363">
                <c:v>4.25</c:v>
              </c:pt>
              <c:pt idx="364">
                <c:v>4.25</c:v>
              </c:pt>
              <c:pt idx="365">
                <c:v>4.25</c:v>
              </c:pt>
              <c:pt idx="366">
                <c:v>4.25</c:v>
              </c:pt>
              <c:pt idx="367">
                <c:v>4.25</c:v>
              </c:pt>
              <c:pt idx="368">
                <c:v>4.25</c:v>
              </c:pt>
              <c:pt idx="369">
                <c:v>4.25</c:v>
              </c:pt>
              <c:pt idx="370">
                <c:v>4.25</c:v>
              </c:pt>
              <c:pt idx="371">
                <c:v>4.25</c:v>
              </c:pt>
              <c:pt idx="372">
                <c:v>4.25</c:v>
              </c:pt>
              <c:pt idx="373">
                <c:v>4.25</c:v>
              </c:pt>
              <c:pt idx="374">
                <c:v>4.25</c:v>
              </c:pt>
              <c:pt idx="375">
                <c:v>4.25</c:v>
              </c:pt>
              <c:pt idx="376">
                <c:v>4.25</c:v>
              </c:pt>
              <c:pt idx="377">
                <c:v>4.25</c:v>
              </c:pt>
              <c:pt idx="378">
                <c:v>4.25</c:v>
              </c:pt>
              <c:pt idx="379">
                <c:v>4.25</c:v>
              </c:pt>
              <c:pt idx="380">
                <c:v>4.25</c:v>
              </c:pt>
              <c:pt idx="381">
                <c:v>4.25</c:v>
              </c:pt>
              <c:pt idx="382">
                <c:v>4.25</c:v>
              </c:pt>
              <c:pt idx="383">
                <c:v>4.25</c:v>
              </c:pt>
              <c:pt idx="384">
                <c:v>4.25</c:v>
              </c:pt>
              <c:pt idx="385">
                <c:v>4.25</c:v>
              </c:pt>
              <c:pt idx="386">
                <c:v>4.25</c:v>
              </c:pt>
              <c:pt idx="387">
                <c:v>4.25</c:v>
              </c:pt>
              <c:pt idx="388">
                <c:v>4.25</c:v>
              </c:pt>
              <c:pt idx="389">
                <c:v>4.25</c:v>
              </c:pt>
              <c:pt idx="390">
                <c:v>4.25</c:v>
              </c:pt>
              <c:pt idx="391">
                <c:v>4.25</c:v>
              </c:pt>
              <c:pt idx="392">
                <c:v>4.25</c:v>
              </c:pt>
              <c:pt idx="393">
                <c:v>4.25</c:v>
              </c:pt>
              <c:pt idx="394">
                <c:v>4.25</c:v>
              </c:pt>
              <c:pt idx="395">
                <c:v>4.25</c:v>
              </c:pt>
              <c:pt idx="396">
                <c:v>4.25</c:v>
              </c:pt>
              <c:pt idx="397">
                <c:v>4.25</c:v>
              </c:pt>
              <c:pt idx="398">
                <c:v>4.25</c:v>
              </c:pt>
              <c:pt idx="399">
                <c:v>4.25</c:v>
              </c:pt>
              <c:pt idx="400">
                <c:v>4.25</c:v>
              </c:pt>
              <c:pt idx="401">
                <c:v>4.25</c:v>
              </c:pt>
              <c:pt idx="402">
                <c:v>4.25</c:v>
              </c:pt>
              <c:pt idx="403">
                <c:v>4.25</c:v>
              </c:pt>
              <c:pt idx="404">
                <c:v>4.25</c:v>
              </c:pt>
              <c:pt idx="405">
                <c:v>4.25</c:v>
              </c:pt>
              <c:pt idx="406">
                <c:v>4.25</c:v>
              </c:pt>
              <c:pt idx="407">
                <c:v>4.25</c:v>
              </c:pt>
              <c:pt idx="408">
                <c:v>4.25</c:v>
              </c:pt>
              <c:pt idx="409">
                <c:v>4.25</c:v>
              </c:pt>
              <c:pt idx="410">
                <c:v>4.25</c:v>
              </c:pt>
              <c:pt idx="411">
                <c:v>4.25</c:v>
              </c:pt>
              <c:pt idx="412">
                <c:v>4.25</c:v>
              </c:pt>
              <c:pt idx="413">
                <c:v>4.25</c:v>
              </c:pt>
              <c:pt idx="414">
                <c:v>4.25</c:v>
              </c:pt>
              <c:pt idx="415">
                <c:v>4.25</c:v>
              </c:pt>
              <c:pt idx="416">
                <c:v>4.25</c:v>
              </c:pt>
              <c:pt idx="417">
                <c:v>4.25</c:v>
              </c:pt>
              <c:pt idx="418">
                <c:v>4.25</c:v>
              </c:pt>
              <c:pt idx="419">
                <c:v>4.25</c:v>
              </c:pt>
              <c:pt idx="420">
                <c:v>4.25</c:v>
              </c:pt>
              <c:pt idx="421">
                <c:v>4.25</c:v>
              </c:pt>
              <c:pt idx="422">
                <c:v>4.25</c:v>
              </c:pt>
              <c:pt idx="423">
                <c:v>4.25</c:v>
              </c:pt>
              <c:pt idx="424">
                <c:v>4.25</c:v>
              </c:pt>
              <c:pt idx="425">
                <c:v>4.25</c:v>
              </c:pt>
              <c:pt idx="426">
                <c:v>4.25</c:v>
              </c:pt>
              <c:pt idx="427">
                <c:v>4.25</c:v>
              </c:pt>
              <c:pt idx="428">
                <c:v>4.25</c:v>
              </c:pt>
              <c:pt idx="429">
                <c:v>4.25</c:v>
              </c:pt>
              <c:pt idx="430">
                <c:v>4.25</c:v>
              </c:pt>
              <c:pt idx="431">
                <c:v>4.25</c:v>
              </c:pt>
              <c:pt idx="432">
                <c:v>4.25</c:v>
              </c:pt>
              <c:pt idx="433">
                <c:v>4.25</c:v>
              </c:pt>
              <c:pt idx="434">
                <c:v>4.25</c:v>
              </c:pt>
              <c:pt idx="435">
                <c:v>4.25</c:v>
              </c:pt>
              <c:pt idx="436">
                <c:v>4.25</c:v>
              </c:pt>
              <c:pt idx="437">
                <c:v>4.25</c:v>
              </c:pt>
              <c:pt idx="438">
                <c:v>4.25</c:v>
              </c:pt>
              <c:pt idx="439">
                <c:v>4.25</c:v>
              </c:pt>
              <c:pt idx="440">
                <c:v>4.25</c:v>
              </c:pt>
              <c:pt idx="441">
                <c:v>4.25</c:v>
              </c:pt>
              <c:pt idx="442">
                <c:v>4.25</c:v>
              </c:pt>
              <c:pt idx="443">
                <c:v>4.25</c:v>
              </c:pt>
              <c:pt idx="444">
                <c:v>4.25</c:v>
              </c:pt>
              <c:pt idx="445">
                <c:v>4.26</c:v>
              </c:pt>
              <c:pt idx="446">
                <c:v>4.25</c:v>
              </c:pt>
              <c:pt idx="447">
                <c:v>4.26</c:v>
              </c:pt>
              <c:pt idx="448">
                <c:v>4.25</c:v>
              </c:pt>
              <c:pt idx="449">
                <c:v>4.25</c:v>
              </c:pt>
              <c:pt idx="450">
                <c:v>4.26</c:v>
              </c:pt>
              <c:pt idx="451">
                <c:v>4.25</c:v>
              </c:pt>
              <c:pt idx="452">
                <c:v>4.25</c:v>
              </c:pt>
              <c:pt idx="453">
                <c:v>4.26</c:v>
              </c:pt>
              <c:pt idx="454">
                <c:v>4.26</c:v>
              </c:pt>
              <c:pt idx="455">
                <c:v>4.25</c:v>
              </c:pt>
              <c:pt idx="456">
                <c:v>4.25</c:v>
              </c:pt>
              <c:pt idx="457">
                <c:v>4.25</c:v>
              </c:pt>
              <c:pt idx="458">
                <c:v>4.25</c:v>
              </c:pt>
              <c:pt idx="459">
                <c:v>4.26</c:v>
              </c:pt>
              <c:pt idx="460">
                <c:v>4.25</c:v>
              </c:pt>
            </c:numLit>
          </c:yVal>
          <c:smooth val="0"/>
        </c:ser>
        <c:dLbls>
          <c:showLegendKey val="0"/>
          <c:showVal val="0"/>
          <c:showCatName val="0"/>
          <c:showSerName val="0"/>
          <c:showPercent val="0"/>
          <c:showBubbleSize val="0"/>
        </c:dLbls>
        <c:axId val="1098452207"/>
        <c:axId val="1098447215"/>
      </c:scatterChart>
      <c:valAx>
        <c:axId val="1098447215"/>
        <c:scaling>
          <c:orientation val="minMax"/>
          <c:min val="2"/>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Pressure (Bar)</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98452207"/>
        <c:crosses val="autoZero"/>
        <c:crossBetween val="midCat"/>
      </c:valAx>
      <c:valAx>
        <c:axId val="1098452207"/>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a:t>
                </a:r>
              </a:p>
            </c:rich>
          </c:tx>
          <c:layout/>
          <c:overlay val="0"/>
          <c:spPr>
            <a:noFill/>
            <a:ln>
              <a:noFill/>
            </a:ln>
          </c:spPr>
        </c:title>
        <c:numFmt formatCode="[$-1000809]h&quot;:&quot;mm&quot;:&quot;ss&quot; &quot;AM/PM"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98447215"/>
        <c:crosses val="autoZero"/>
        <c:crossBetween val="midCat"/>
      </c:valAx>
      <c:spPr>
        <a:noFill/>
        <a:ln>
          <a:noFill/>
        </a:ln>
      </c:spPr>
    </c:plotArea>
    <c:legend>
      <c:legendPos val="r"/>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Kp = 5</a:t>
            </a:r>
          </a:p>
        </c:rich>
      </c:tx>
      <c:layout/>
      <c:overlay val="0"/>
      <c:spPr>
        <a:noFill/>
        <a:ln>
          <a:noFill/>
        </a:ln>
      </c:spPr>
    </c:title>
    <c:autoTitleDeleted val="0"/>
    <c:plotArea>
      <c:layout/>
      <c:scatterChart>
        <c:scatterStyle val="lineMarker"/>
        <c:varyColors val="0"/>
        <c:ser>
          <c:idx val="0"/>
          <c:order val="0"/>
          <c:tx>
            <c:v>Setpoint</c:v>
          </c:tx>
          <c:spPr>
            <a:ln>
              <a:noFill/>
            </a:ln>
          </c:spPr>
          <c:marker>
            <c:symbol val="circle"/>
            <c:size val="5"/>
          </c:marker>
          <c:xVal>
            <c:numLit>
              <c:formatCode>General</c:formatCode>
              <c:ptCount val="96"/>
              <c:pt idx="0">
                <c:v>0</c:v>
              </c:pt>
              <c:pt idx="1">
                <c:v>1.1574069503694773E-5</c:v>
              </c:pt>
              <c:pt idx="2">
                <c:v>2.314814628334716E-5</c:v>
              </c:pt>
              <c:pt idx="3">
                <c:v>3.4722223062999547E-5</c:v>
              </c:pt>
              <c:pt idx="4">
                <c:v>4.6296292566694319E-5</c:v>
              </c:pt>
              <c:pt idx="5">
                <c:v>5.7870369346346706E-5</c:v>
              </c:pt>
              <c:pt idx="6">
                <c:v>6.9444446125999093E-5</c:v>
              </c:pt>
              <c:pt idx="7">
                <c:v>8.1018515629693866E-5</c:v>
              </c:pt>
              <c:pt idx="8">
                <c:v>9.2592592409346253E-5</c:v>
              </c:pt>
              <c:pt idx="9">
                <c:v>1.0416666191304103E-4</c:v>
              </c:pt>
              <c:pt idx="10">
                <c:v>1.1574073869269341E-4</c:v>
              </c:pt>
              <c:pt idx="11">
                <c:v>1.273148154723458E-4</c:v>
              </c:pt>
              <c:pt idx="12">
                <c:v>1.3888888497604057E-4</c:v>
              </c:pt>
              <c:pt idx="13">
                <c:v>1.5046296175569296E-4</c:v>
              </c:pt>
              <c:pt idx="14">
                <c:v>1.6203703853534535E-4</c:v>
              </c:pt>
              <c:pt idx="15">
                <c:v>1.7361110803904012E-4</c:v>
              </c:pt>
              <c:pt idx="16">
                <c:v>1.8518518481869251E-4</c:v>
              </c:pt>
              <c:pt idx="17">
                <c:v>1.9675925432238728E-4</c:v>
              </c:pt>
              <c:pt idx="18">
                <c:v>2.0833333110203966E-4</c:v>
              </c:pt>
              <c:pt idx="19">
                <c:v>2.1990740788169205E-4</c:v>
              </c:pt>
              <c:pt idx="20">
                <c:v>2.3148147738538682E-4</c:v>
              </c:pt>
              <c:pt idx="21">
                <c:v>2.4305555416503921E-4</c:v>
              </c:pt>
              <c:pt idx="22">
                <c:v>2.546296309446916E-4</c:v>
              </c:pt>
              <c:pt idx="23">
                <c:v>2.6620370044838637E-4</c:v>
              </c:pt>
              <c:pt idx="24">
                <c:v>2.7777777722803876E-4</c:v>
              </c:pt>
              <c:pt idx="25">
                <c:v>2.8935185400769114E-4</c:v>
              </c:pt>
              <c:pt idx="26">
                <c:v>3.0092592351138592E-4</c:v>
              </c:pt>
              <c:pt idx="27">
                <c:v>3.125000002910383E-4</c:v>
              </c:pt>
              <c:pt idx="28">
                <c:v>3.2407406979473308E-4</c:v>
              </c:pt>
              <c:pt idx="29">
                <c:v>3.3564814657438546E-4</c:v>
              </c:pt>
              <c:pt idx="30">
                <c:v>3.4722222335403785E-4</c:v>
              </c:pt>
              <c:pt idx="31">
                <c:v>3.5879629285773262E-4</c:v>
              </c:pt>
              <c:pt idx="32">
                <c:v>3.7037036963738501E-4</c:v>
              </c:pt>
              <c:pt idx="33">
                <c:v>3.819444464170374E-4</c:v>
              </c:pt>
              <c:pt idx="34">
                <c:v>3.9351851592073217E-4</c:v>
              </c:pt>
              <c:pt idx="35">
                <c:v>4.0509259270038456E-4</c:v>
              </c:pt>
              <c:pt idx="36">
                <c:v>4.1666666220407933E-4</c:v>
              </c:pt>
              <c:pt idx="37">
                <c:v>4.2824073898373172E-4</c:v>
              </c:pt>
              <c:pt idx="38">
                <c:v>4.398148157633841E-4</c:v>
              </c:pt>
              <c:pt idx="39">
                <c:v>4.5138888526707888E-4</c:v>
              </c:pt>
              <c:pt idx="40">
                <c:v>4.6296296204673126E-4</c:v>
              </c:pt>
              <c:pt idx="41">
                <c:v>4.7453703882638365E-4</c:v>
              </c:pt>
              <c:pt idx="42">
                <c:v>4.8611110833007842E-4</c:v>
              </c:pt>
              <c:pt idx="43">
                <c:v>4.9768518510973081E-4</c:v>
              </c:pt>
              <c:pt idx="44">
                <c:v>5.0925925461342558E-4</c:v>
              </c:pt>
              <c:pt idx="45">
                <c:v>5.2083333139307797E-4</c:v>
              </c:pt>
              <c:pt idx="46">
                <c:v>5.3240740817273036E-4</c:v>
              </c:pt>
              <c:pt idx="47">
                <c:v>5.4398147767642513E-4</c:v>
              </c:pt>
              <c:pt idx="48">
                <c:v>5.5555555445607752E-4</c:v>
              </c:pt>
              <c:pt idx="49">
                <c:v>5.671296312357299E-4</c:v>
              </c:pt>
              <c:pt idx="50">
                <c:v>5.7870370073942468E-4</c:v>
              </c:pt>
              <c:pt idx="51">
                <c:v>5.9027777751907706E-4</c:v>
              </c:pt>
              <c:pt idx="52">
                <c:v>6.0185184702277184E-4</c:v>
              </c:pt>
              <c:pt idx="53">
                <c:v>6.1342592380242422E-4</c:v>
              </c:pt>
              <c:pt idx="54">
                <c:v>6.2500000058207661E-4</c:v>
              </c:pt>
              <c:pt idx="55">
                <c:v>6.3657407008577138E-4</c:v>
              </c:pt>
              <c:pt idx="56">
                <c:v>6.4814814686542377E-4</c:v>
              </c:pt>
              <c:pt idx="57">
                <c:v>6.5972222364507616E-4</c:v>
              </c:pt>
              <c:pt idx="58">
                <c:v>6.7129629314877093E-4</c:v>
              </c:pt>
              <c:pt idx="59">
                <c:v>6.8287036992842332E-4</c:v>
              </c:pt>
              <c:pt idx="60">
                <c:v>6.9444443943211809E-4</c:v>
              </c:pt>
              <c:pt idx="61">
                <c:v>7.0601851621177047E-4</c:v>
              </c:pt>
              <c:pt idx="62">
                <c:v>7.1759259299142286E-4</c:v>
              </c:pt>
              <c:pt idx="63">
                <c:v>7.2916666249511763E-4</c:v>
              </c:pt>
              <c:pt idx="64">
                <c:v>7.4074073927477002E-4</c:v>
              </c:pt>
              <c:pt idx="65">
                <c:v>7.5231481605442241E-4</c:v>
              </c:pt>
              <c:pt idx="66">
                <c:v>7.6388888555811718E-4</c:v>
              </c:pt>
              <c:pt idx="67">
                <c:v>7.7546296233776957E-4</c:v>
              </c:pt>
              <c:pt idx="68">
                <c:v>7.8703703911742195E-4</c:v>
              </c:pt>
              <c:pt idx="69">
                <c:v>7.9861110862111673E-4</c:v>
              </c:pt>
              <c:pt idx="70">
                <c:v>8.1018518540076911E-4</c:v>
              </c:pt>
              <c:pt idx="71">
                <c:v>8.2175925490446389E-4</c:v>
              </c:pt>
              <c:pt idx="72">
                <c:v>8.3333333168411627E-4</c:v>
              </c:pt>
              <c:pt idx="73">
                <c:v>8.4490740846376866E-4</c:v>
              </c:pt>
              <c:pt idx="74">
                <c:v>8.5648147796746343E-4</c:v>
              </c:pt>
              <c:pt idx="75">
                <c:v>8.6805555474711582E-4</c:v>
              </c:pt>
              <c:pt idx="76">
                <c:v>8.7962963152676821E-4</c:v>
              </c:pt>
              <c:pt idx="77">
                <c:v>8.9120370103046298E-4</c:v>
              </c:pt>
              <c:pt idx="78">
                <c:v>9.0277777781011537E-4</c:v>
              </c:pt>
              <c:pt idx="79">
                <c:v>9.1435184731381014E-4</c:v>
              </c:pt>
              <c:pt idx="80">
                <c:v>9.2592592409346253E-4</c:v>
              </c:pt>
              <c:pt idx="81">
                <c:v>9.3750000087311491E-4</c:v>
              </c:pt>
              <c:pt idx="82">
                <c:v>9.4907407037680969E-4</c:v>
              </c:pt>
              <c:pt idx="83">
                <c:v>9.6064814715646207E-4</c:v>
              </c:pt>
              <c:pt idx="84">
                <c:v>9.7222222393611446E-4</c:v>
              </c:pt>
              <c:pt idx="85">
                <c:v>9.8379629343980923E-4</c:v>
              </c:pt>
              <c:pt idx="86">
                <c:v>9.9537037021946162E-4</c:v>
              </c:pt>
              <c:pt idx="87">
                <c:v>1.0069444397231564E-3</c:v>
              </c:pt>
              <c:pt idx="88">
                <c:v>1.0185185165028088E-3</c:v>
              </c:pt>
              <c:pt idx="89">
                <c:v>1.0300925932824612E-3</c:v>
              </c:pt>
              <c:pt idx="90">
                <c:v>1.0416666627861559E-3</c:v>
              </c:pt>
              <c:pt idx="91">
                <c:v>1.0532407395658083E-3</c:v>
              </c:pt>
              <c:pt idx="92">
                <c:v>1.0648148163454607E-3</c:v>
              </c:pt>
              <c:pt idx="93">
                <c:v>1.0763888858491555E-3</c:v>
              </c:pt>
              <c:pt idx="94">
                <c:v>1.0879629626288079E-3</c:v>
              </c:pt>
              <c:pt idx="95">
                <c:v>1.0995370321325026E-3</c:v>
              </c:pt>
            </c:numLit>
          </c:xVal>
          <c:yVal>
            <c:numLit>
              <c:formatCode>General</c:formatCode>
              <c:ptCount val="96"/>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numLit>
          </c:yVal>
          <c:smooth val="0"/>
        </c:ser>
        <c:ser>
          <c:idx val="1"/>
          <c:order val="1"/>
          <c:tx>
            <c:v>Kp = 5</c:v>
          </c:tx>
          <c:spPr>
            <a:ln>
              <a:noFill/>
            </a:ln>
          </c:spPr>
          <c:marker>
            <c:symbol val="circle"/>
            <c:size val="5"/>
          </c:marker>
          <c:xVal>
            <c:numLit>
              <c:formatCode>General</c:formatCode>
              <c:ptCount val="96"/>
              <c:pt idx="0">
                <c:v>0</c:v>
              </c:pt>
              <c:pt idx="1">
                <c:v>1.1574069503694773E-5</c:v>
              </c:pt>
              <c:pt idx="2">
                <c:v>2.314814628334716E-5</c:v>
              </c:pt>
              <c:pt idx="3">
                <c:v>3.4722223062999547E-5</c:v>
              </c:pt>
              <c:pt idx="4">
                <c:v>4.6296292566694319E-5</c:v>
              </c:pt>
              <c:pt idx="5">
                <c:v>5.7870369346346706E-5</c:v>
              </c:pt>
              <c:pt idx="6">
                <c:v>6.9444446125999093E-5</c:v>
              </c:pt>
              <c:pt idx="7">
                <c:v>8.1018515629693866E-5</c:v>
              </c:pt>
              <c:pt idx="8">
                <c:v>9.2592592409346253E-5</c:v>
              </c:pt>
              <c:pt idx="9">
                <c:v>1.0416666191304103E-4</c:v>
              </c:pt>
              <c:pt idx="10">
                <c:v>1.1574073869269341E-4</c:v>
              </c:pt>
              <c:pt idx="11">
                <c:v>1.273148154723458E-4</c:v>
              </c:pt>
              <c:pt idx="12">
                <c:v>1.3888888497604057E-4</c:v>
              </c:pt>
              <c:pt idx="13">
                <c:v>1.5046296175569296E-4</c:v>
              </c:pt>
              <c:pt idx="14">
                <c:v>1.6203703853534535E-4</c:v>
              </c:pt>
              <c:pt idx="15">
                <c:v>1.7361110803904012E-4</c:v>
              </c:pt>
              <c:pt idx="16">
                <c:v>1.8518518481869251E-4</c:v>
              </c:pt>
              <c:pt idx="17">
                <c:v>1.9675925432238728E-4</c:v>
              </c:pt>
              <c:pt idx="18">
                <c:v>2.0833333110203966E-4</c:v>
              </c:pt>
              <c:pt idx="19">
                <c:v>2.1990740788169205E-4</c:v>
              </c:pt>
              <c:pt idx="20">
                <c:v>2.3148147738538682E-4</c:v>
              </c:pt>
              <c:pt idx="21">
                <c:v>2.4305555416503921E-4</c:v>
              </c:pt>
              <c:pt idx="22">
                <c:v>2.546296309446916E-4</c:v>
              </c:pt>
              <c:pt idx="23">
                <c:v>2.6620370044838637E-4</c:v>
              </c:pt>
              <c:pt idx="24">
                <c:v>2.7777777722803876E-4</c:v>
              </c:pt>
              <c:pt idx="25">
                <c:v>2.8935185400769114E-4</c:v>
              </c:pt>
              <c:pt idx="26">
                <c:v>3.0092592351138592E-4</c:v>
              </c:pt>
              <c:pt idx="27">
                <c:v>3.125000002910383E-4</c:v>
              </c:pt>
              <c:pt idx="28">
                <c:v>3.2407406979473308E-4</c:v>
              </c:pt>
              <c:pt idx="29">
                <c:v>3.3564814657438546E-4</c:v>
              </c:pt>
              <c:pt idx="30">
                <c:v>3.4722222335403785E-4</c:v>
              </c:pt>
              <c:pt idx="31">
                <c:v>3.5879629285773262E-4</c:v>
              </c:pt>
              <c:pt idx="32">
                <c:v>3.7037036963738501E-4</c:v>
              </c:pt>
              <c:pt idx="33">
                <c:v>3.819444464170374E-4</c:v>
              </c:pt>
              <c:pt idx="34">
                <c:v>3.9351851592073217E-4</c:v>
              </c:pt>
              <c:pt idx="35">
                <c:v>4.0509259270038456E-4</c:v>
              </c:pt>
              <c:pt idx="36">
                <c:v>4.1666666220407933E-4</c:v>
              </c:pt>
              <c:pt idx="37">
                <c:v>4.2824073898373172E-4</c:v>
              </c:pt>
              <c:pt idx="38">
                <c:v>4.398148157633841E-4</c:v>
              </c:pt>
              <c:pt idx="39">
                <c:v>4.5138888526707888E-4</c:v>
              </c:pt>
              <c:pt idx="40">
                <c:v>4.6296296204673126E-4</c:v>
              </c:pt>
              <c:pt idx="41">
                <c:v>4.7453703882638365E-4</c:v>
              </c:pt>
              <c:pt idx="42">
                <c:v>4.8611110833007842E-4</c:v>
              </c:pt>
              <c:pt idx="43">
                <c:v>4.9768518510973081E-4</c:v>
              </c:pt>
              <c:pt idx="44">
                <c:v>5.0925925461342558E-4</c:v>
              </c:pt>
              <c:pt idx="45">
                <c:v>5.2083333139307797E-4</c:v>
              </c:pt>
              <c:pt idx="46">
                <c:v>5.3240740817273036E-4</c:v>
              </c:pt>
              <c:pt idx="47">
                <c:v>5.4398147767642513E-4</c:v>
              </c:pt>
              <c:pt idx="48">
                <c:v>5.5555555445607752E-4</c:v>
              </c:pt>
              <c:pt idx="49">
                <c:v>5.671296312357299E-4</c:v>
              </c:pt>
              <c:pt idx="50">
                <c:v>5.7870370073942468E-4</c:v>
              </c:pt>
              <c:pt idx="51">
                <c:v>5.9027777751907706E-4</c:v>
              </c:pt>
              <c:pt idx="52">
                <c:v>6.0185184702277184E-4</c:v>
              </c:pt>
              <c:pt idx="53">
                <c:v>6.1342592380242422E-4</c:v>
              </c:pt>
              <c:pt idx="54">
                <c:v>6.2500000058207661E-4</c:v>
              </c:pt>
              <c:pt idx="55">
                <c:v>6.3657407008577138E-4</c:v>
              </c:pt>
              <c:pt idx="56">
                <c:v>6.4814814686542377E-4</c:v>
              </c:pt>
              <c:pt idx="57">
                <c:v>6.5972222364507616E-4</c:v>
              </c:pt>
              <c:pt idx="58">
                <c:v>6.7129629314877093E-4</c:v>
              </c:pt>
              <c:pt idx="59">
                <c:v>6.8287036992842332E-4</c:v>
              </c:pt>
              <c:pt idx="60">
                <c:v>6.9444443943211809E-4</c:v>
              </c:pt>
              <c:pt idx="61">
                <c:v>7.0601851621177047E-4</c:v>
              </c:pt>
              <c:pt idx="62">
                <c:v>7.1759259299142286E-4</c:v>
              </c:pt>
              <c:pt idx="63">
                <c:v>7.2916666249511763E-4</c:v>
              </c:pt>
              <c:pt idx="64">
                <c:v>7.4074073927477002E-4</c:v>
              </c:pt>
              <c:pt idx="65">
                <c:v>7.5231481605442241E-4</c:v>
              </c:pt>
              <c:pt idx="66">
                <c:v>7.6388888555811718E-4</c:v>
              </c:pt>
              <c:pt idx="67">
                <c:v>7.7546296233776957E-4</c:v>
              </c:pt>
              <c:pt idx="68">
                <c:v>7.8703703911742195E-4</c:v>
              </c:pt>
              <c:pt idx="69">
                <c:v>7.9861110862111673E-4</c:v>
              </c:pt>
              <c:pt idx="70">
                <c:v>8.1018518540076911E-4</c:v>
              </c:pt>
              <c:pt idx="71">
                <c:v>8.2175925490446389E-4</c:v>
              </c:pt>
              <c:pt idx="72">
                <c:v>8.3333333168411627E-4</c:v>
              </c:pt>
              <c:pt idx="73">
                <c:v>8.4490740846376866E-4</c:v>
              </c:pt>
              <c:pt idx="74">
                <c:v>8.5648147796746343E-4</c:v>
              </c:pt>
              <c:pt idx="75">
                <c:v>8.6805555474711582E-4</c:v>
              </c:pt>
              <c:pt idx="76">
                <c:v>8.7962963152676821E-4</c:v>
              </c:pt>
              <c:pt idx="77">
                <c:v>8.9120370103046298E-4</c:v>
              </c:pt>
              <c:pt idx="78">
                <c:v>9.0277777781011537E-4</c:v>
              </c:pt>
              <c:pt idx="79">
                <c:v>9.1435184731381014E-4</c:v>
              </c:pt>
              <c:pt idx="80">
                <c:v>9.2592592409346253E-4</c:v>
              </c:pt>
              <c:pt idx="81">
                <c:v>9.3750000087311491E-4</c:v>
              </c:pt>
              <c:pt idx="82">
                <c:v>9.4907407037680969E-4</c:v>
              </c:pt>
              <c:pt idx="83">
                <c:v>9.6064814715646207E-4</c:v>
              </c:pt>
              <c:pt idx="84">
                <c:v>9.7222222393611446E-4</c:v>
              </c:pt>
              <c:pt idx="85">
                <c:v>9.8379629343980923E-4</c:v>
              </c:pt>
              <c:pt idx="86">
                <c:v>9.9537037021946162E-4</c:v>
              </c:pt>
              <c:pt idx="87">
                <c:v>1.0069444397231564E-3</c:v>
              </c:pt>
              <c:pt idx="88">
                <c:v>1.0185185165028088E-3</c:v>
              </c:pt>
              <c:pt idx="89">
                <c:v>1.0300925932824612E-3</c:v>
              </c:pt>
              <c:pt idx="90">
                <c:v>1.0416666627861559E-3</c:v>
              </c:pt>
              <c:pt idx="91">
                <c:v>1.0532407395658083E-3</c:v>
              </c:pt>
              <c:pt idx="92">
                <c:v>1.0648148163454607E-3</c:v>
              </c:pt>
              <c:pt idx="93">
                <c:v>1.0763888858491555E-3</c:v>
              </c:pt>
              <c:pt idx="94">
                <c:v>1.0879629626288079E-3</c:v>
              </c:pt>
              <c:pt idx="95">
                <c:v>1.0995370321325026E-3</c:v>
              </c:pt>
            </c:numLit>
          </c:xVal>
          <c:yVal>
            <c:numLit>
              <c:formatCode>General</c:formatCode>
              <c:ptCount val="96"/>
              <c:pt idx="0">
                <c:v>2.33</c:v>
              </c:pt>
              <c:pt idx="1">
                <c:v>2.4900000000000002</c:v>
              </c:pt>
              <c:pt idx="2">
                <c:v>2.76</c:v>
              </c:pt>
              <c:pt idx="3">
                <c:v>2.98</c:v>
              </c:pt>
              <c:pt idx="4">
                <c:v>3.17</c:v>
              </c:pt>
              <c:pt idx="5">
                <c:v>3.37</c:v>
              </c:pt>
              <c:pt idx="6">
                <c:v>3.53</c:v>
              </c:pt>
              <c:pt idx="7">
                <c:v>3.62</c:v>
              </c:pt>
              <c:pt idx="8">
                <c:v>3.69</c:v>
              </c:pt>
              <c:pt idx="9">
                <c:v>3.74</c:v>
              </c:pt>
              <c:pt idx="10">
                <c:v>3.77</c:v>
              </c:pt>
              <c:pt idx="11">
                <c:v>3.8</c:v>
              </c:pt>
              <c:pt idx="12">
                <c:v>3.83</c:v>
              </c:pt>
              <c:pt idx="13">
                <c:v>3.85</c:v>
              </c:pt>
              <c:pt idx="14">
                <c:v>3.87</c:v>
              </c:pt>
              <c:pt idx="15">
                <c:v>3.89</c:v>
              </c:pt>
              <c:pt idx="16">
                <c:v>3.9</c:v>
              </c:pt>
              <c:pt idx="17">
                <c:v>3.9</c:v>
              </c:pt>
              <c:pt idx="18">
                <c:v>3.92</c:v>
              </c:pt>
              <c:pt idx="19">
                <c:v>3.93</c:v>
              </c:pt>
              <c:pt idx="20">
                <c:v>3.93</c:v>
              </c:pt>
              <c:pt idx="21">
                <c:v>3.94</c:v>
              </c:pt>
              <c:pt idx="22">
                <c:v>3.95</c:v>
              </c:pt>
              <c:pt idx="23">
                <c:v>3.96</c:v>
              </c:pt>
              <c:pt idx="24">
                <c:v>3.96</c:v>
              </c:pt>
              <c:pt idx="25">
                <c:v>3.97</c:v>
              </c:pt>
              <c:pt idx="26">
                <c:v>3.98</c:v>
              </c:pt>
              <c:pt idx="27">
                <c:v>3.98</c:v>
              </c:pt>
              <c:pt idx="28">
                <c:v>3.99</c:v>
              </c:pt>
              <c:pt idx="29">
                <c:v>3.99</c:v>
              </c:pt>
              <c:pt idx="30">
                <c:v>4</c:v>
              </c:pt>
              <c:pt idx="31">
                <c:v>4</c:v>
              </c:pt>
              <c:pt idx="32">
                <c:v>4.01</c:v>
              </c:pt>
              <c:pt idx="33">
                <c:v>4.01</c:v>
              </c:pt>
              <c:pt idx="34">
                <c:v>4.01</c:v>
              </c:pt>
              <c:pt idx="35">
                <c:v>4.0199999999999996</c:v>
              </c:pt>
              <c:pt idx="36">
                <c:v>4.0199999999999996</c:v>
              </c:pt>
              <c:pt idx="37">
                <c:v>4.03</c:v>
              </c:pt>
              <c:pt idx="38">
                <c:v>4.03</c:v>
              </c:pt>
              <c:pt idx="39">
                <c:v>4.03</c:v>
              </c:pt>
              <c:pt idx="40">
                <c:v>4.03</c:v>
              </c:pt>
              <c:pt idx="41">
                <c:v>4.04</c:v>
              </c:pt>
              <c:pt idx="42">
                <c:v>4.04</c:v>
              </c:pt>
              <c:pt idx="43">
                <c:v>4.04</c:v>
              </c:pt>
              <c:pt idx="44">
                <c:v>4.04</c:v>
              </c:pt>
              <c:pt idx="45">
                <c:v>4.05</c:v>
              </c:pt>
              <c:pt idx="46">
                <c:v>4.05</c:v>
              </c:pt>
              <c:pt idx="47">
                <c:v>4.05</c:v>
              </c:pt>
              <c:pt idx="48">
                <c:v>4.05</c:v>
              </c:pt>
              <c:pt idx="49">
                <c:v>4.05</c:v>
              </c:pt>
              <c:pt idx="50">
                <c:v>4.05</c:v>
              </c:pt>
              <c:pt idx="51">
                <c:v>4.0599999999999996</c:v>
              </c:pt>
              <c:pt idx="52">
                <c:v>4.0599999999999996</c:v>
              </c:pt>
              <c:pt idx="53">
                <c:v>4.0599999999999996</c:v>
              </c:pt>
              <c:pt idx="54">
                <c:v>4.0599999999999996</c:v>
              </c:pt>
              <c:pt idx="55">
                <c:v>4.0599999999999996</c:v>
              </c:pt>
              <c:pt idx="56">
                <c:v>4.07</c:v>
              </c:pt>
              <c:pt idx="57">
                <c:v>4.07</c:v>
              </c:pt>
              <c:pt idx="58">
                <c:v>4.07</c:v>
              </c:pt>
              <c:pt idx="59">
                <c:v>4.07</c:v>
              </c:pt>
              <c:pt idx="60">
                <c:v>4.07</c:v>
              </c:pt>
              <c:pt idx="61">
                <c:v>4.07</c:v>
              </c:pt>
              <c:pt idx="62">
                <c:v>4.07</c:v>
              </c:pt>
              <c:pt idx="63">
                <c:v>4.07</c:v>
              </c:pt>
              <c:pt idx="64">
                <c:v>4.07</c:v>
              </c:pt>
              <c:pt idx="65">
                <c:v>4.07</c:v>
              </c:pt>
              <c:pt idx="66">
                <c:v>4.07</c:v>
              </c:pt>
              <c:pt idx="67">
                <c:v>4.08</c:v>
              </c:pt>
              <c:pt idx="68">
                <c:v>4.07</c:v>
              </c:pt>
              <c:pt idx="69">
                <c:v>4.08</c:v>
              </c:pt>
              <c:pt idx="70">
                <c:v>4.08</c:v>
              </c:pt>
              <c:pt idx="71">
                <c:v>4.08</c:v>
              </c:pt>
              <c:pt idx="72">
                <c:v>4.08</c:v>
              </c:pt>
              <c:pt idx="73">
                <c:v>4.08</c:v>
              </c:pt>
              <c:pt idx="74">
                <c:v>4.08</c:v>
              </c:pt>
              <c:pt idx="75">
                <c:v>4.08</c:v>
              </c:pt>
              <c:pt idx="76">
                <c:v>4.08</c:v>
              </c:pt>
              <c:pt idx="77">
                <c:v>4.08</c:v>
              </c:pt>
              <c:pt idx="78">
                <c:v>4.08</c:v>
              </c:pt>
              <c:pt idx="79">
                <c:v>4.08</c:v>
              </c:pt>
              <c:pt idx="80">
                <c:v>4.08</c:v>
              </c:pt>
              <c:pt idx="81">
                <c:v>4.08</c:v>
              </c:pt>
              <c:pt idx="82">
                <c:v>4.08</c:v>
              </c:pt>
              <c:pt idx="83">
                <c:v>4.08</c:v>
              </c:pt>
              <c:pt idx="84">
                <c:v>4.08</c:v>
              </c:pt>
              <c:pt idx="85">
                <c:v>4.09</c:v>
              </c:pt>
              <c:pt idx="86">
                <c:v>4.09</c:v>
              </c:pt>
              <c:pt idx="87">
                <c:v>4.09</c:v>
              </c:pt>
              <c:pt idx="88">
                <c:v>4.09</c:v>
              </c:pt>
              <c:pt idx="89">
                <c:v>4.09</c:v>
              </c:pt>
              <c:pt idx="90">
                <c:v>4.09</c:v>
              </c:pt>
              <c:pt idx="91">
                <c:v>4.09</c:v>
              </c:pt>
              <c:pt idx="92">
                <c:v>4.09</c:v>
              </c:pt>
              <c:pt idx="93">
                <c:v>4.09</c:v>
              </c:pt>
              <c:pt idx="94">
                <c:v>4.09</c:v>
              </c:pt>
              <c:pt idx="95">
                <c:v>4.09</c:v>
              </c:pt>
            </c:numLit>
          </c:yVal>
          <c:smooth val="0"/>
        </c:ser>
        <c:dLbls>
          <c:showLegendKey val="0"/>
          <c:showVal val="0"/>
          <c:showCatName val="0"/>
          <c:showSerName val="0"/>
          <c:showPercent val="0"/>
          <c:showBubbleSize val="0"/>
        </c:dLbls>
        <c:axId val="1098450959"/>
        <c:axId val="1098449295"/>
      </c:scatterChart>
      <c:valAx>
        <c:axId val="1098449295"/>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Pressure (bar)</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98450959"/>
        <c:crosses val="autoZero"/>
        <c:crossBetween val="midCat"/>
      </c:valAx>
      <c:valAx>
        <c:axId val="1098450959"/>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a:t>
                </a:r>
              </a:p>
            </c:rich>
          </c:tx>
          <c:layout/>
          <c:overlay val="0"/>
          <c:spPr>
            <a:noFill/>
            <a:ln>
              <a:noFill/>
            </a:ln>
          </c:spPr>
        </c:title>
        <c:numFmt formatCode="[$-1000809]h&quot;:&quot;mm&quot;:&quot;ss&quot; &quot;AM/PM"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98449295"/>
        <c:crosses val="autoZero"/>
        <c:crossBetween val="midCat"/>
      </c:valAx>
      <c:spPr>
        <a:noFill/>
        <a:ln>
          <a:noFill/>
        </a:ln>
      </c:spPr>
    </c:plotArea>
    <c:legend>
      <c:legendPos val="r"/>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Kp = 10</a:t>
            </a:r>
          </a:p>
        </c:rich>
      </c:tx>
      <c:layout/>
      <c:overlay val="0"/>
      <c:spPr>
        <a:noFill/>
        <a:ln>
          <a:noFill/>
        </a:ln>
      </c:spPr>
    </c:title>
    <c:autoTitleDeleted val="0"/>
    <c:plotArea>
      <c:layout/>
      <c:scatterChart>
        <c:scatterStyle val="lineMarker"/>
        <c:varyColors val="0"/>
        <c:ser>
          <c:idx val="0"/>
          <c:order val="0"/>
          <c:tx>
            <c:v>Setpoint</c:v>
          </c:tx>
          <c:spPr>
            <a:ln>
              <a:noFill/>
            </a:ln>
          </c:spPr>
          <c:marker>
            <c:symbol val="circle"/>
            <c:size val="5"/>
          </c:marker>
          <c:xVal>
            <c:numLit>
              <c:formatCode>General</c:formatCode>
              <c:ptCount val="150"/>
              <c:pt idx="0">
                <c:v>0</c:v>
              </c:pt>
              <c:pt idx="1">
                <c:v>1.1574069503694773E-5</c:v>
              </c:pt>
              <c:pt idx="2">
                <c:v>2.314814628334716E-5</c:v>
              </c:pt>
              <c:pt idx="3">
                <c:v>3.4722223062999547E-5</c:v>
              </c:pt>
              <c:pt idx="4">
                <c:v>4.6296292566694319E-5</c:v>
              </c:pt>
              <c:pt idx="5">
                <c:v>5.7870369346346706E-5</c:v>
              </c:pt>
              <c:pt idx="6">
                <c:v>6.9444438850041479E-5</c:v>
              </c:pt>
              <c:pt idx="7">
                <c:v>8.1018515629693866E-5</c:v>
              </c:pt>
              <c:pt idx="8">
                <c:v>9.2592592409346253E-5</c:v>
              </c:pt>
              <c:pt idx="9">
                <c:v>1.0416666191304103E-4</c:v>
              </c:pt>
              <c:pt idx="10">
                <c:v>1.1574073869269341E-4</c:v>
              </c:pt>
              <c:pt idx="11">
                <c:v>1.273148154723458E-4</c:v>
              </c:pt>
              <c:pt idx="12">
                <c:v>1.3888888497604057E-4</c:v>
              </c:pt>
              <c:pt idx="13">
                <c:v>1.5046296175569296E-4</c:v>
              </c:pt>
              <c:pt idx="14">
                <c:v>1.6203703125938773E-4</c:v>
              </c:pt>
              <c:pt idx="15">
                <c:v>1.7361110803904012E-4</c:v>
              </c:pt>
              <c:pt idx="16">
                <c:v>1.8518518481869251E-4</c:v>
              </c:pt>
              <c:pt idx="17">
                <c:v>1.9675925432238728E-4</c:v>
              </c:pt>
              <c:pt idx="18">
                <c:v>2.0833333110203966E-4</c:v>
              </c:pt>
              <c:pt idx="19">
                <c:v>2.1990740788169205E-4</c:v>
              </c:pt>
              <c:pt idx="20">
                <c:v>2.3148147738538682E-4</c:v>
              </c:pt>
              <c:pt idx="21">
                <c:v>2.4305555416503921E-4</c:v>
              </c:pt>
              <c:pt idx="22">
                <c:v>2.5462962366873398E-4</c:v>
              </c:pt>
              <c:pt idx="23">
                <c:v>2.6620370044838637E-4</c:v>
              </c:pt>
              <c:pt idx="24">
                <c:v>2.7777777722803876E-4</c:v>
              </c:pt>
              <c:pt idx="25">
                <c:v>2.8935184673173353E-4</c:v>
              </c:pt>
              <c:pt idx="26">
                <c:v>3.0092592351138592E-4</c:v>
              </c:pt>
              <c:pt idx="27">
                <c:v>3.125000002910383E-4</c:v>
              </c:pt>
              <c:pt idx="28">
                <c:v>3.2407406979473308E-4</c:v>
              </c:pt>
              <c:pt idx="29">
                <c:v>3.3564814657438546E-4</c:v>
              </c:pt>
              <c:pt idx="30">
                <c:v>3.4722221607808024E-4</c:v>
              </c:pt>
              <c:pt idx="31">
                <c:v>3.5879629285773262E-4</c:v>
              </c:pt>
              <c:pt idx="32">
                <c:v>3.7037036963738501E-4</c:v>
              </c:pt>
              <c:pt idx="33">
                <c:v>3.8194443914107978E-4</c:v>
              </c:pt>
              <c:pt idx="34">
                <c:v>3.9351851592073217E-4</c:v>
              </c:pt>
              <c:pt idx="35">
                <c:v>4.0509259270038456E-4</c:v>
              </c:pt>
              <c:pt idx="36">
                <c:v>4.1666666220407933E-4</c:v>
              </c:pt>
              <c:pt idx="37">
                <c:v>4.2824073898373172E-4</c:v>
              </c:pt>
              <c:pt idx="38">
                <c:v>4.398148157633841E-4</c:v>
              </c:pt>
              <c:pt idx="39">
                <c:v>4.5138888526707888E-4</c:v>
              </c:pt>
              <c:pt idx="40">
                <c:v>4.6296296204673126E-4</c:v>
              </c:pt>
              <c:pt idx="41">
                <c:v>4.7453703155042604E-4</c:v>
              </c:pt>
              <c:pt idx="42">
                <c:v>4.8611110833007842E-4</c:v>
              </c:pt>
              <c:pt idx="43">
                <c:v>4.9768518510973081E-4</c:v>
              </c:pt>
              <c:pt idx="44">
                <c:v>5.0925925461342558E-4</c:v>
              </c:pt>
              <c:pt idx="45">
                <c:v>5.2083333139307797E-4</c:v>
              </c:pt>
              <c:pt idx="46">
                <c:v>5.3240740817273036E-4</c:v>
              </c:pt>
              <c:pt idx="47">
                <c:v>5.4398147767642513E-4</c:v>
              </c:pt>
              <c:pt idx="48">
                <c:v>5.5555555445607752E-4</c:v>
              </c:pt>
              <c:pt idx="49">
                <c:v>5.6712962395977229E-4</c:v>
              </c:pt>
              <c:pt idx="50">
                <c:v>5.7870370073942468E-4</c:v>
              </c:pt>
              <c:pt idx="51">
                <c:v>5.9027777751907706E-4</c:v>
              </c:pt>
              <c:pt idx="52">
                <c:v>6.0185184702277184E-4</c:v>
              </c:pt>
              <c:pt idx="53">
                <c:v>6.1342592380242422E-4</c:v>
              </c:pt>
              <c:pt idx="54">
                <c:v>6.2500000058207661E-4</c:v>
              </c:pt>
              <c:pt idx="55">
                <c:v>6.3657407008577138E-4</c:v>
              </c:pt>
              <c:pt idx="56">
                <c:v>6.4814814686542377E-4</c:v>
              </c:pt>
              <c:pt idx="57">
                <c:v>6.5972221636911854E-4</c:v>
              </c:pt>
              <c:pt idx="58">
                <c:v>6.7129629314877093E-4</c:v>
              </c:pt>
              <c:pt idx="59">
                <c:v>6.8287036992842332E-4</c:v>
              </c:pt>
              <c:pt idx="60">
                <c:v>6.9444443943211809E-4</c:v>
              </c:pt>
              <c:pt idx="61">
                <c:v>7.0601851621177047E-4</c:v>
              </c:pt>
              <c:pt idx="62">
                <c:v>7.1759259299142286E-4</c:v>
              </c:pt>
              <c:pt idx="63">
                <c:v>7.2916666249511763E-4</c:v>
              </c:pt>
              <c:pt idx="64">
                <c:v>7.4074073927477002E-4</c:v>
              </c:pt>
              <c:pt idx="65">
                <c:v>7.5231480877846479E-4</c:v>
              </c:pt>
              <c:pt idx="66">
                <c:v>7.6388888555811718E-4</c:v>
              </c:pt>
              <c:pt idx="67">
                <c:v>7.7546296233776957E-4</c:v>
              </c:pt>
              <c:pt idx="68">
                <c:v>7.8703703184146434E-4</c:v>
              </c:pt>
              <c:pt idx="69">
                <c:v>7.9861110862111673E-4</c:v>
              </c:pt>
              <c:pt idx="70">
                <c:v>8.1018518540076911E-4</c:v>
              </c:pt>
              <c:pt idx="71">
                <c:v>8.2175925490446389E-4</c:v>
              </c:pt>
              <c:pt idx="72">
                <c:v>8.3333333168411627E-4</c:v>
              </c:pt>
              <c:pt idx="73">
                <c:v>8.4490740846376866E-4</c:v>
              </c:pt>
              <c:pt idx="74">
                <c:v>8.5648147796746343E-4</c:v>
              </c:pt>
              <c:pt idx="75">
                <c:v>8.6805555474711582E-4</c:v>
              </c:pt>
              <c:pt idx="76">
                <c:v>8.7962962425081059E-4</c:v>
              </c:pt>
              <c:pt idx="77">
                <c:v>8.9120370103046298E-4</c:v>
              </c:pt>
              <c:pt idx="78">
                <c:v>9.0277777781011537E-4</c:v>
              </c:pt>
              <c:pt idx="79">
                <c:v>9.1435184731381014E-4</c:v>
              </c:pt>
              <c:pt idx="80">
                <c:v>9.2592592409346253E-4</c:v>
              </c:pt>
              <c:pt idx="81">
                <c:v>9.3750000087311491E-4</c:v>
              </c:pt>
              <c:pt idx="82">
                <c:v>9.4907407037680969E-4</c:v>
              </c:pt>
              <c:pt idx="83">
                <c:v>9.6064814715646207E-4</c:v>
              </c:pt>
              <c:pt idx="84">
                <c:v>9.7222221666015685E-4</c:v>
              </c:pt>
              <c:pt idx="85">
                <c:v>9.8379629343980923E-4</c:v>
              </c:pt>
              <c:pt idx="86">
                <c:v>9.9537037021946162E-4</c:v>
              </c:pt>
              <c:pt idx="87">
                <c:v>1.0069444397231564E-3</c:v>
              </c:pt>
              <c:pt idx="88">
                <c:v>1.0185185165028088E-3</c:v>
              </c:pt>
              <c:pt idx="89">
                <c:v>1.0300925932824612E-3</c:v>
              </c:pt>
              <c:pt idx="90">
                <c:v>1.0416666627861559E-3</c:v>
              </c:pt>
              <c:pt idx="91">
                <c:v>1.0532407395658083E-3</c:v>
              </c:pt>
              <c:pt idx="92">
                <c:v>1.0648148090695031E-3</c:v>
              </c:pt>
              <c:pt idx="93">
                <c:v>1.0763888858491555E-3</c:v>
              </c:pt>
              <c:pt idx="94">
                <c:v>1.0879629626288079E-3</c:v>
              </c:pt>
              <c:pt idx="95">
                <c:v>1.0995370321325026E-3</c:v>
              </c:pt>
              <c:pt idx="96">
                <c:v>1.111111108912155E-3</c:v>
              </c:pt>
              <c:pt idx="97">
                <c:v>1.1226851856918074E-3</c:v>
              </c:pt>
              <c:pt idx="98">
                <c:v>1.1342592551955022E-3</c:v>
              </c:pt>
              <c:pt idx="99">
                <c:v>1.1458333319751546E-3</c:v>
              </c:pt>
              <c:pt idx="100">
                <c:v>1.1574074014788494E-3</c:v>
              </c:pt>
              <c:pt idx="101">
                <c:v>1.1689814782585017E-3</c:v>
              </c:pt>
              <c:pt idx="102">
                <c:v>1.1805555550381541E-3</c:v>
              </c:pt>
              <c:pt idx="103">
                <c:v>1.1921296245418489E-3</c:v>
              </c:pt>
              <c:pt idx="104">
                <c:v>1.2037037013215013E-3</c:v>
              </c:pt>
              <c:pt idx="105">
                <c:v>1.2152777781011537E-3</c:v>
              </c:pt>
              <c:pt idx="106">
                <c:v>1.2268518476048484E-3</c:v>
              </c:pt>
              <c:pt idx="107">
                <c:v>1.2384259243845008E-3</c:v>
              </c:pt>
              <c:pt idx="108">
                <c:v>1.2499999938881956E-3</c:v>
              </c:pt>
              <c:pt idx="109">
                <c:v>1.261574070667848E-3</c:v>
              </c:pt>
              <c:pt idx="110">
                <c:v>1.2731481474475004E-3</c:v>
              </c:pt>
              <c:pt idx="111">
                <c:v>1.2847222169511952E-3</c:v>
              </c:pt>
              <c:pt idx="112">
                <c:v>1.2962962937308475E-3</c:v>
              </c:pt>
              <c:pt idx="113">
                <c:v>1.3078703705104999E-3</c:v>
              </c:pt>
              <c:pt idx="114">
                <c:v>1.3194444400141947E-3</c:v>
              </c:pt>
              <c:pt idx="115">
                <c:v>1.3310185167938471E-3</c:v>
              </c:pt>
              <c:pt idx="116">
                <c:v>1.3425925935734995E-3</c:v>
              </c:pt>
              <c:pt idx="117">
                <c:v>1.3541666630771942E-3</c:v>
              </c:pt>
              <c:pt idx="118">
                <c:v>1.3657407398568466E-3</c:v>
              </c:pt>
              <c:pt idx="119">
                <c:v>1.3773148093605414E-3</c:v>
              </c:pt>
              <c:pt idx="120">
                <c:v>1.3888888861401938E-3</c:v>
              </c:pt>
              <c:pt idx="121">
                <c:v>1.4004629629198462E-3</c:v>
              </c:pt>
              <c:pt idx="122">
                <c:v>1.4120370324235409E-3</c:v>
              </c:pt>
              <c:pt idx="123">
                <c:v>1.4236111092031933E-3</c:v>
              </c:pt>
              <c:pt idx="124">
                <c:v>1.4351851859828457E-3</c:v>
              </c:pt>
              <c:pt idx="125">
                <c:v>1.4467592554865405E-3</c:v>
              </c:pt>
              <c:pt idx="126">
                <c:v>1.4583333322661929E-3</c:v>
              </c:pt>
              <c:pt idx="127">
                <c:v>1.4699074017698877E-3</c:v>
              </c:pt>
              <c:pt idx="128">
                <c:v>1.48148147854954E-3</c:v>
              </c:pt>
              <c:pt idx="129">
                <c:v>1.4930555553291924E-3</c:v>
              </c:pt>
              <c:pt idx="130">
                <c:v>1.5046296248328872E-3</c:v>
              </c:pt>
              <c:pt idx="131">
                <c:v>1.5162037016125396E-3</c:v>
              </c:pt>
              <c:pt idx="132">
                <c:v>1.527777778392192E-3</c:v>
              </c:pt>
              <c:pt idx="133">
                <c:v>1.5393518478958867E-3</c:v>
              </c:pt>
              <c:pt idx="134">
                <c:v>1.5509259246755391E-3</c:v>
              </c:pt>
              <c:pt idx="135">
                <c:v>1.5624999941792339E-3</c:v>
              </c:pt>
              <c:pt idx="136">
                <c:v>1.5740740709588863E-3</c:v>
              </c:pt>
              <c:pt idx="137">
                <c:v>1.5856481477385387E-3</c:v>
              </c:pt>
              <c:pt idx="138">
                <c:v>1.5972222172422335E-3</c:v>
              </c:pt>
              <c:pt idx="139">
                <c:v>1.6087962940218858E-3</c:v>
              </c:pt>
              <c:pt idx="140">
                <c:v>1.6203703708015382E-3</c:v>
              </c:pt>
              <c:pt idx="141">
                <c:v>1.631944440305233E-3</c:v>
              </c:pt>
              <c:pt idx="142">
                <c:v>1.6435185170848854E-3</c:v>
              </c:pt>
              <c:pt idx="143">
                <c:v>1.6550925865885802E-3</c:v>
              </c:pt>
              <c:pt idx="144">
                <c:v>1.6666666633682325E-3</c:v>
              </c:pt>
              <c:pt idx="145">
                <c:v>1.6782407401478849E-3</c:v>
              </c:pt>
              <c:pt idx="146">
                <c:v>1.6898148096515797E-3</c:v>
              </c:pt>
              <c:pt idx="147">
                <c:v>1.7013888864312321E-3</c:v>
              </c:pt>
              <c:pt idx="148">
                <c:v>1.7129629632108845E-3</c:v>
              </c:pt>
              <c:pt idx="149">
                <c:v>1.7245370327145793E-3</c:v>
              </c:pt>
            </c:numLit>
          </c:xVal>
          <c:yVal>
            <c:numLit>
              <c:formatCode>General</c:formatCode>
              <c:ptCount val="150"/>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numLit>
          </c:yVal>
          <c:smooth val="0"/>
        </c:ser>
        <c:ser>
          <c:idx val="1"/>
          <c:order val="1"/>
          <c:tx>
            <c:v>Kp = 10</c:v>
          </c:tx>
          <c:spPr>
            <a:ln>
              <a:noFill/>
            </a:ln>
          </c:spPr>
          <c:marker>
            <c:symbol val="circle"/>
            <c:size val="5"/>
          </c:marker>
          <c:xVal>
            <c:numLit>
              <c:formatCode>General</c:formatCode>
              <c:ptCount val="150"/>
              <c:pt idx="0">
                <c:v>0</c:v>
              </c:pt>
              <c:pt idx="1">
                <c:v>1.1574069503694773E-5</c:v>
              </c:pt>
              <c:pt idx="2">
                <c:v>2.314814628334716E-5</c:v>
              </c:pt>
              <c:pt idx="3">
                <c:v>3.4722223062999547E-5</c:v>
              </c:pt>
              <c:pt idx="4">
                <c:v>4.6296292566694319E-5</c:v>
              </c:pt>
              <c:pt idx="5">
                <c:v>5.7870369346346706E-5</c:v>
              </c:pt>
              <c:pt idx="6">
                <c:v>6.9444438850041479E-5</c:v>
              </c:pt>
              <c:pt idx="7">
                <c:v>8.1018515629693866E-5</c:v>
              </c:pt>
              <c:pt idx="8">
                <c:v>9.2592592409346253E-5</c:v>
              </c:pt>
              <c:pt idx="9">
                <c:v>1.0416666191304103E-4</c:v>
              </c:pt>
              <c:pt idx="10">
                <c:v>1.1574073869269341E-4</c:v>
              </c:pt>
              <c:pt idx="11">
                <c:v>1.273148154723458E-4</c:v>
              </c:pt>
              <c:pt idx="12">
                <c:v>1.3888888497604057E-4</c:v>
              </c:pt>
              <c:pt idx="13">
                <c:v>1.5046296175569296E-4</c:v>
              </c:pt>
              <c:pt idx="14">
                <c:v>1.6203703125938773E-4</c:v>
              </c:pt>
              <c:pt idx="15">
                <c:v>1.7361110803904012E-4</c:v>
              </c:pt>
              <c:pt idx="16">
                <c:v>1.8518518481869251E-4</c:v>
              </c:pt>
              <c:pt idx="17">
                <c:v>1.9675925432238728E-4</c:v>
              </c:pt>
              <c:pt idx="18">
                <c:v>2.0833333110203966E-4</c:v>
              </c:pt>
              <c:pt idx="19">
                <c:v>2.1990740788169205E-4</c:v>
              </c:pt>
              <c:pt idx="20">
                <c:v>2.3148147738538682E-4</c:v>
              </c:pt>
              <c:pt idx="21">
                <c:v>2.4305555416503921E-4</c:v>
              </c:pt>
              <c:pt idx="22">
                <c:v>2.5462962366873398E-4</c:v>
              </c:pt>
              <c:pt idx="23">
                <c:v>2.6620370044838637E-4</c:v>
              </c:pt>
              <c:pt idx="24">
                <c:v>2.7777777722803876E-4</c:v>
              </c:pt>
              <c:pt idx="25">
                <c:v>2.8935184673173353E-4</c:v>
              </c:pt>
              <c:pt idx="26">
                <c:v>3.0092592351138592E-4</c:v>
              </c:pt>
              <c:pt idx="27">
                <c:v>3.125000002910383E-4</c:v>
              </c:pt>
              <c:pt idx="28">
                <c:v>3.2407406979473308E-4</c:v>
              </c:pt>
              <c:pt idx="29">
                <c:v>3.3564814657438546E-4</c:v>
              </c:pt>
              <c:pt idx="30">
                <c:v>3.4722221607808024E-4</c:v>
              </c:pt>
              <c:pt idx="31">
                <c:v>3.5879629285773262E-4</c:v>
              </c:pt>
              <c:pt idx="32">
                <c:v>3.7037036963738501E-4</c:v>
              </c:pt>
              <c:pt idx="33">
                <c:v>3.8194443914107978E-4</c:v>
              </c:pt>
              <c:pt idx="34">
                <c:v>3.9351851592073217E-4</c:v>
              </c:pt>
              <c:pt idx="35">
                <c:v>4.0509259270038456E-4</c:v>
              </c:pt>
              <c:pt idx="36">
                <c:v>4.1666666220407933E-4</c:v>
              </c:pt>
              <c:pt idx="37">
                <c:v>4.2824073898373172E-4</c:v>
              </c:pt>
              <c:pt idx="38">
                <c:v>4.398148157633841E-4</c:v>
              </c:pt>
              <c:pt idx="39">
                <c:v>4.5138888526707888E-4</c:v>
              </c:pt>
              <c:pt idx="40">
                <c:v>4.6296296204673126E-4</c:v>
              </c:pt>
              <c:pt idx="41">
                <c:v>4.7453703155042604E-4</c:v>
              </c:pt>
              <c:pt idx="42">
                <c:v>4.8611110833007842E-4</c:v>
              </c:pt>
              <c:pt idx="43">
                <c:v>4.9768518510973081E-4</c:v>
              </c:pt>
              <c:pt idx="44">
                <c:v>5.0925925461342558E-4</c:v>
              </c:pt>
              <c:pt idx="45">
                <c:v>5.2083333139307797E-4</c:v>
              </c:pt>
              <c:pt idx="46">
                <c:v>5.3240740817273036E-4</c:v>
              </c:pt>
              <c:pt idx="47">
                <c:v>5.4398147767642513E-4</c:v>
              </c:pt>
              <c:pt idx="48">
                <c:v>5.5555555445607752E-4</c:v>
              </c:pt>
              <c:pt idx="49">
                <c:v>5.6712962395977229E-4</c:v>
              </c:pt>
              <c:pt idx="50">
                <c:v>5.7870370073942468E-4</c:v>
              </c:pt>
              <c:pt idx="51">
                <c:v>5.9027777751907706E-4</c:v>
              </c:pt>
              <c:pt idx="52">
                <c:v>6.0185184702277184E-4</c:v>
              </c:pt>
              <c:pt idx="53">
                <c:v>6.1342592380242422E-4</c:v>
              </c:pt>
              <c:pt idx="54">
                <c:v>6.2500000058207661E-4</c:v>
              </c:pt>
              <c:pt idx="55">
                <c:v>6.3657407008577138E-4</c:v>
              </c:pt>
              <c:pt idx="56">
                <c:v>6.4814814686542377E-4</c:v>
              </c:pt>
              <c:pt idx="57">
                <c:v>6.5972221636911854E-4</c:v>
              </c:pt>
              <c:pt idx="58">
                <c:v>6.7129629314877093E-4</c:v>
              </c:pt>
              <c:pt idx="59">
                <c:v>6.8287036992842332E-4</c:v>
              </c:pt>
              <c:pt idx="60">
                <c:v>6.9444443943211809E-4</c:v>
              </c:pt>
              <c:pt idx="61">
                <c:v>7.0601851621177047E-4</c:v>
              </c:pt>
              <c:pt idx="62">
                <c:v>7.1759259299142286E-4</c:v>
              </c:pt>
              <c:pt idx="63">
                <c:v>7.2916666249511763E-4</c:v>
              </c:pt>
              <c:pt idx="64">
                <c:v>7.4074073927477002E-4</c:v>
              </c:pt>
              <c:pt idx="65">
                <c:v>7.5231480877846479E-4</c:v>
              </c:pt>
              <c:pt idx="66">
                <c:v>7.6388888555811718E-4</c:v>
              </c:pt>
              <c:pt idx="67">
                <c:v>7.7546296233776957E-4</c:v>
              </c:pt>
              <c:pt idx="68">
                <c:v>7.8703703184146434E-4</c:v>
              </c:pt>
              <c:pt idx="69">
                <c:v>7.9861110862111673E-4</c:v>
              </c:pt>
              <c:pt idx="70">
                <c:v>8.1018518540076911E-4</c:v>
              </c:pt>
              <c:pt idx="71">
                <c:v>8.2175925490446389E-4</c:v>
              </c:pt>
              <c:pt idx="72">
                <c:v>8.3333333168411627E-4</c:v>
              </c:pt>
              <c:pt idx="73">
                <c:v>8.4490740846376866E-4</c:v>
              </c:pt>
              <c:pt idx="74">
                <c:v>8.5648147796746343E-4</c:v>
              </c:pt>
              <c:pt idx="75">
                <c:v>8.6805555474711582E-4</c:v>
              </c:pt>
              <c:pt idx="76">
                <c:v>8.7962962425081059E-4</c:v>
              </c:pt>
              <c:pt idx="77">
                <c:v>8.9120370103046298E-4</c:v>
              </c:pt>
              <c:pt idx="78">
                <c:v>9.0277777781011537E-4</c:v>
              </c:pt>
              <c:pt idx="79">
                <c:v>9.1435184731381014E-4</c:v>
              </c:pt>
              <c:pt idx="80">
                <c:v>9.2592592409346253E-4</c:v>
              </c:pt>
              <c:pt idx="81">
                <c:v>9.3750000087311491E-4</c:v>
              </c:pt>
              <c:pt idx="82">
                <c:v>9.4907407037680969E-4</c:v>
              </c:pt>
              <c:pt idx="83">
                <c:v>9.6064814715646207E-4</c:v>
              </c:pt>
              <c:pt idx="84">
                <c:v>9.7222221666015685E-4</c:v>
              </c:pt>
              <c:pt idx="85">
                <c:v>9.8379629343980923E-4</c:v>
              </c:pt>
              <c:pt idx="86">
                <c:v>9.9537037021946162E-4</c:v>
              </c:pt>
              <c:pt idx="87">
                <c:v>1.0069444397231564E-3</c:v>
              </c:pt>
              <c:pt idx="88">
                <c:v>1.0185185165028088E-3</c:v>
              </c:pt>
              <c:pt idx="89">
                <c:v>1.0300925932824612E-3</c:v>
              </c:pt>
              <c:pt idx="90">
                <c:v>1.0416666627861559E-3</c:v>
              </c:pt>
              <c:pt idx="91">
                <c:v>1.0532407395658083E-3</c:v>
              </c:pt>
              <c:pt idx="92">
                <c:v>1.0648148090695031E-3</c:v>
              </c:pt>
              <c:pt idx="93">
                <c:v>1.0763888858491555E-3</c:v>
              </c:pt>
              <c:pt idx="94">
                <c:v>1.0879629626288079E-3</c:v>
              </c:pt>
              <c:pt idx="95">
                <c:v>1.0995370321325026E-3</c:v>
              </c:pt>
              <c:pt idx="96">
                <c:v>1.111111108912155E-3</c:v>
              </c:pt>
              <c:pt idx="97">
                <c:v>1.1226851856918074E-3</c:v>
              </c:pt>
              <c:pt idx="98">
                <c:v>1.1342592551955022E-3</c:v>
              </c:pt>
              <c:pt idx="99">
                <c:v>1.1458333319751546E-3</c:v>
              </c:pt>
              <c:pt idx="100">
                <c:v>1.1574074014788494E-3</c:v>
              </c:pt>
              <c:pt idx="101">
                <c:v>1.1689814782585017E-3</c:v>
              </c:pt>
              <c:pt idx="102">
                <c:v>1.1805555550381541E-3</c:v>
              </c:pt>
              <c:pt idx="103">
                <c:v>1.1921296245418489E-3</c:v>
              </c:pt>
              <c:pt idx="104">
                <c:v>1.2037037013215013E-3</c:v>
              </c:pt>
              <c:pt idx="105">
                <c:v>1.2152777781011537E-3</c:v>
              </c:pt>
              <c:pt idx="106">
                <c:v>1.2268518476048484E-3</c:v>
              </c:pt>
              <c:pt idx="107">
                <c:v>1.2384259243845008E-3</c:v>
              </c:pt>
              <c:pt idx="108">
                <c:v>1.2499999938881956E-3</c:v>
              </c:pt>
              <c:pt idx="109">
                <c:v>1.261574070667848E-3</c:v>
              </c:pt>
              <c:pt idx="110">
                <c:v>1.2731481474475004E-3</c:v>
              </c:pt>
              <c:pt idx="111">
                <c:v>1.2847222169511952E-3</c:v>
              </c:pt>
              <c:pt idx="112">
                <c:v>1.2962962937308475E-3</c:v>
              </c:pt>
              <c:pt idx="113">
                <c:v>1.3078703705104999E-3</c:v>
              </c:pt>
              <c:pt idx="114">
                <c:v>1.3194444400141947E-3</c:v>
              </c:pt>
              <c:pt idx="115">
                <c:v>1.3310185167938471E-3</c:v>
              </c:pt>
              <c:pt idx="116">
                <c:v>1.3425925935734995E-3</c:v>
              </c:pt>
              <c:pt idx="117">
                <c:v>1.3541666630771942E-3</c:v>
              </c:pt>
              <c:pt idx="118">
                <c:v>1.3657407398568466E-3</c:v>
              </c:pt>
              <c:pt idx="119">
                <c:v>1.3773148093605414E-3</c:v>
              </c:pt>
              <c:pt idx="120">
                <c:v>1.3888888861401938E-3</c:v>
              </c:pt>
              <c:pt idx="121">
                <c:v>1.4004629629198462E-3</c:v>
              </c:pt>
              <c:pt idx="122">
                <c:v>1.4120370324235409E-3</c:v>
              </c:pt>
              <c:pt idx="123">
                <c:v>1.4236111092031933E-3</c:v>
              </c:pt>
              <c:pt idx="124">
                <c:v>1.4351851859828457E-3</c:v>
              </c:pt>
              <c:pt idx="125">
                <c:v>1.4467592554865405E-3</c:v>
              </c:pt>
              <c:pt idx="126">
                <c:v>1.4583333322661929E-3</c:v>
              </c:pt>
              <c:pt idx="127">
                <c:v>1.4699074017698877E-3</c:v>
              </c:pt>
              <c:pt idx="128">
                <c:v>1.48148147854954E-3</c:v>
              </c:pt>
              <c:pt idx="129">
                <c:v>1.4930555553291924E-3</c:v>
              </c:pt>
              <c:pt idx="130">
                <c:v>1.5046296248328872E-3</c:v>
              </c:pt>
              <c:pt idx="131">
                <c:v>1.5162037016125396E-3</c:v>
              </c:pt>
              <c:pt idx="132">
                <c:v>1.527777778392192E-3</c:v>
              </c:pt>
              <c:pt idx="133">
                <c:v>1.5393518478958867E-3</c:v>
              </c:pt>
              <c:pt idx="134">
                <c:v>1.5509259246755391E-3</c:v>
              </c:pt>
              <c:pt idx="135">
                <c:v>1.5624999941792339E-3</c:v>
              </c:pt>
              <c:pt idx="136">
                <c:v>1.5740740709588863E-3</c:v>
              </c:pt>
              <c:pt idx="137">
                <c:v>1.5856481477385387E-3</c:v>
              </c:pt>
              <c:pt idx="138">
                <c:v>1.5972222172422335E-3</c:v>
              </c:pt>
              <c:pt idx="139">
                <c:v>1.6087962940218858E-3</c:v>
              </c:pt>
              <c:pt idx="140">
                <c:v>1.6203703708015382E-3</c:v>
              </c:pt>
              <c:pt idx="141">
                <c:v>1.631944440305233E-3</c:v>
              </c:pt>
              <c:pt idx="142">
                <c:v>1.6435185170848854E-3</c:v>
              </c:pt>
              <c:pt idx="143">
                <c:v>1.6550925865885802E-3</c:v>
              </c:pt>
              <c:pt idx="144">
                <c:v>1.6666666633682325E-3</c:v>
              </c:pt>
              <c:pt idx="145">
                <c:v>1.6782407401478849E-3</c:v>
              </c:pt>
              <c:pt idx="146">
                <c:v>1.6898148096515797E-3</c:v>
              </c:pt>
              <c:pt idx="147">
                <c:v>1.7013888864312321E-3</c:v>
              </c:pt>
              <c:pt idx="148">
                <c:v>1.7129629632108845E-3</c:v>
              </c:pt>
              <c:pt idx="149">
                <c:v>1.7245370327145793E-3</c:v>
              </c:pt>
            </c:numLit>
          </c:xVal>
          <c:yVal>
            <c:numLit>
              <c:formatCode>General</c:formatCode>
              <c:ptCount val="150"/>
              <c:pt idx="0">
                <c:v>2.0299999999999998</c:v>
              </c:pt>
              <c:pt idx="1">
                <c:v>2.23</c:v>
              </c:pt>
              <c:pt idx="2">
                <c:v>2.52</c:v>
              </c:pt>
              <c:pt idx="3">
                <c:v>2.76</c:v>
              </c:pt>
              <c:pt idx="4">
                <c:v>2.93</c:v>
              </c:pt>
              <c:pt idx="5">
                <c:v>3.16</c:v>
              </c:pt>
              <c:pt idx="6">
                <c:v>3.38</c:v>
              </c:pt>
              <c:pt idx="7">
                <c:v>3.53</c:v>
              </c:pt>
              <c:pt idx="8">
                <c:v>3.7</c:v>
              </c:pt>
              <c:pt idx="9">
                <c:v>3.8</c:v>
              </c:pt>
              <c:pt idx="10">
                <c:v>3.84</c:v>
              </c:pt>
              <c:pt idx="11">
                <c:v>3.87</c:v>
              </c:pt>
              <c:pt idx="12">
                <c:v>3.9</c:v>
              </c:pt>
              <c:pt idx="13">
                <c:v>3.91</c:v>
              </c:pt>
              <c:pt idx="14">
                <c:v>3.93</c:v>
              </c:pt>
              <c:pt idx="15">
                <c:v>3.94</c:v>
              </c:pt>
              <c:pt idx="16">
                <c:v>3.94</c:v>
              </c:pt>
              <c:pt idx="17">
                <c:v>3.95</c:v>
              </c:pt>
              <c:pt idx="18">
                <c:v>3.96</c:v>
              </c:pt>
              <c:pt idx="19">
                <c:v>3.96</c:v>
              </c:pt>
              <c:pt idx="20">
                <c:v>3.97</c:v>
              </c:pt>
              <c:pt idx="21">
                <c:v>3.98</c:v>
              </c:pt>
              <c:pt idx="22">
                <c:v>3.98</c:v>
              </c:pt>
              <c:pt idx="23">
                <c:v>3.98</c:v>
              </c:pt>
              <c:pt idx="24">
                <c:v>3.99</c:v>
              </c:pt>
              <c:pt idx="25">
                <c:v>4</c:v>
              </c:pt>
              <c:pt idx="26">
                <c:v>4</c:v>
              </c:pt>
              <c:pt idx="27">
                <c:v>4</c:v>
              </c:pt>
              <c:pt idx="28">
                <c:v>4</c:v>
              </c:pt>
              <c:pt idx="29">
                <c:v>4.01</c:v>
              </c:pt>
              <c:pt idx="30">
                <c:v>4.01</c:v>
              </c:pt>
              <c:pt idx="31">
                <c:v>4.01</c:v>
              </c:pt>
              <c:pt idx="32">
                <c:v>4.01</c:v>
              </c:pt>
              <c:pt idx="33">
                <c:v>4.0199999999999996</c:v>
              </c:pt>
              <c:pt idx="34">
                <c:v>4.0199999999999996</c:v>
              </c:pt>
              <c:pt idx="35">
                <c:v>4.0199999999999996</c:v>
              </c:pt>
              <c:pt idx="36">
                <c:v>4.0199999999999996</c:v>
              </c:pt>
              <c:pt idx="37">
                <c:v>4.0199999999999996</c:v>
              </c:pt>
              <c:pt idx="38">
                <c:v>4.0199999999999996</c:v>
              </c:pt>
              <c:pt idx="39">
                <c:v>4.03</c:v>
              </c:pt>
              <c:pt idx="40">
                <c:v>4.03</c:v>
              </c:pt>
              <c:pt idx="41">
                <c:v>4.03</c:v>
              </c:pt>
              <c:pt idx="42">
                <c:v>4.03</c:v>
              </c:pt>
              <c:pt idx="43">
                <c:v>4.03</c:v>
              </c:pt>
              <c:pt idx="44">
                <c:v>4.03</c:v>
              </c:pt>
              <c:pt idx="45">
                <c:v>4.03</c:v>
              </c:pt>
              <c:pt idx="46">
                <c:v>4.03</c:v>
              </c:pt>
              <c:pt idx="47">
                <c:v>4.03</c:v>
              </c:pt>
              <c:pt idx="48">
                <c:v>4.04</c:v>
              </c:pt>
              <c:pt idx="49">
                <c:v>4.03</c:v>
              </c:pt>
              <c:pt idx="50">
                <c:v>4.04</c:v>
              </c:pt>
              <c:pt idx="51">
                <c:v>4.04</c:v>
              </c:pt>
              <c:pt idx="52">
                <c:v>4.04</c:v>
              </c:pt>
              <c:pt idx="53">
                <c:v>4.04</c:v>
              </c:pt>
              <c:pt idx="54">
                <c:v>4.04</c:v>
              </c:pt>
              <c:pt idx="55">
                <c:v>4.04</c:v>
              </c:pt>
              <c:pt idx="56">
                <c:v>4.04</c:v>
              </c:pt>
              <c:pt idx="57">
                <c:v>4.04</c:v>
              </c:pt>
              <c:pt idx="58">
                <c:v>4.04</c:v>
              </c:pt>
              <c:pt idx="59">
                <c:v>4.04</c:v>
              </c:pt>
              <c:pt idx="60">
                <c:v>4.04</c:v>
              </c:pt>
              <c:pt idx="61">
                <c:v>4.04</c:v>
              </c:pt>
              <c:pt idx="62">
                <c:v>4.04</c:v>
              </c:pt>
              <c:pt idx="63">
                <c:v>4.04</c:v>
              </c:pt>
              <c:pt idx="64">
                <c:v>4.05</c:v>
              </c:pt>
              <c:pt idx="65">
                <c:v>4.05</c:v>
              </c:pt>
              <c:pt idx="66">
                <c:v>4.05</c:v>
              </c:pt>
              <c:pt idx="67">
                <c:v>4.05</c:v>
              </c:pt>
              <c:pt idx="68">
                <c:v>4.05</c:v>
              </c:pt>
              <c:pt idx="69">
                <c:v>4.05</c:v>
              </c:pt>
              <c:pt idx="70">
                <c:v>4.05</c:v>
              </c:pt>
              <c:pt idx="71">
                <c:v>4.05</c:v>
              </c:pt>
              <c:pt idx="72">
                <c:v>4.05</c:v>
              </c:pt>
              <c:pt idx="73">
                <c:v>4.05</c:v>
              </c:pt>
              <c:pt idx="74">
                <c:v>4.05</c:v>
              </c:pt>
              <c:pt idx="75">
                <c:v>4.05</c:v>
              </c:pt>
              <c:pt idx="76">
                <c:v>4.05</c:v>
              </c:pt>
              <c:pt idx="77">
                <c:v>4.05</c:v>
              </c:pt>
              <c:pt idx="78">
                <c:v>4.05</c:v>
              </c:pt>
              <c:pt idx="79">
                <c:v>4.05</c:v>
              </c:pt>
              <c:pt idx="80">
                <c:v>4.05</c:v>
              </c:pt>
              <c:pt idx="81">
                <c:v>4.05</c:v>
              </c:pt>
              <c:pt idx="82">
                <c:v>4.05</c:v>
              </c:pt>
              <c:pt idx="83">
                <c:v>4.05</c:v>
              </c:pt>
              <c:pt idx="84">
                <c:v>4.05</c:v>
              </c:pt>
              <c:pt idx="85">
                <c:v>4.05</c:v>
              </c:pt>
              <c:pt idx="86">
                <c:v>4.05</c:v>
              </c:pt>
              <c:pt idx="87">
                <c:v>4.05</c:v>
              </c:pt>
              <c:pt idx="88">
                <c:v>4.05</c:v>
              </c:pt>
              <c:pt idx="89">
                <c:v>4.05</c:v>
              </c:pt>
              <c:pt idx="90">
                <c:v>4.05</c:v>
              </c:pt>
              <c:pt idx="91">
                <c:v>4.05</c:v>
              </c:pt>
              <c:pt idx="92">
                <c:v>4.05</c:v>
              </c:pt>
              <c:pt idx="93">
                <c:v>4.05</c:v>
              </c:pt>
              <c:pt idx="94">
                <c:v>4.05</c:v>
              </c:pt>
              <c:pt idx="95">
                <c:v>4.05</c:v>
              </c:pt>
              <c:pt idx="96">
                <c:v>4.05</c:v>
              </c:pt>
              <c:pt idx="97">
                <c:v>4.05</c:v>
              </c:pt>
              <c:pt idx="98">
                <c:v>4.05</c:v>
              </c:pt>
              <c:pt idx="99">
                <c:v>4.05</c:v>
              </c:pt>
              <c:pt idx="100">
                <c:v>4.05</c:v>
              </c:pt>
              <c:pt idx="101">
                <c:v>4.05</c:v>
              </c:pt>
              <c:pt idx="102">
                <c:v>4.05</c:v>
              </c:pt>
              <c:pt idx="103">
                <c:v>4.05</c:v>
              </c:pt>
              <c:pt idx="104">
                <c:v>4.05</c:v>
              </c:pt>
              <c:pt idx="105">
                <c:v>4.05</c:v>
              </c:pt>
              <c:pt idx="106">
                <c:v>4.05</c:v>
              </c:pt>
              <c:pt idx="107">
                <c:v>4.05</c:v>
              </c:pt>
              <c:pt idx="108">
                <c:v>4.05</c:v>
              </c:pt>
              <c:pt idx="109">
                <c:v>4.05</c:v>
              </c:pt>
              <c:pt idx="110">
                <c:v>4.05</c:v>
              </c:pt>
              <c:pt idx="111">
                <c:v>4.05</c:v>
              </c:pt>
              <c:pt idx="112">
                <c:v>4.05</c:v>
              </c:pt>
              <c:pt idx="113">
                <c:v>4.05</c:v>
              </c:pt>
              <c:pt idx="114">
                <c:v>4.05</c:v>
              </c:pt>
              <c:pt idx="115">
                <c:v>4.05</c:v>
              </c:pt>
              <c:pt idx="116">
                <c:v>4.05</c:v>
              </c:pt>
              <c:pt idx="117">
                <c:v>4.05</c:v>
              </c:pt>
              <c:pt idx="118">
                <c:v>4.05</c:v>
              </c:pt>
              <c:pt idx="119">
                <c:v>4.05</c:v>
              </c:pt>
              <c:pt idx="120">
                <c:v>4.05</c:v>
              </c:pt>
              <c:pt idx="121">
                <c:v>4.05</c:v>
              </c:pt>
              <c:pt idx="122">
                <c:v>4.05</c:v>
              </c:pt>
              <c:pt idx="123">
                <c:v>4.05</c:v>
              </c:pt>
              <c:pt idx="124">
                <c:v>4.05</c:v>
              </c:pt>
              <c:pt idx="125">
                <c:v>4.0599999999999996</c:v>
              </c:pt>
              <c:pt idx="126">
                <c:v>4.05</c:v>
              </c:pt>
              <c:pt idx="127">
                <c:v>4.05</c:v>
              </c:pt>
              <c:pt idx="128">
                <c:v>4.05</c:v>
              </c:pt>
              <c:pt idx="129">
                <c:v>4.05</c:v>
              </c:pt>
              <c:pt idx="130">
                <c:v>4.05</c:v>
              </c:pt>
              <c:pt idx="131">
                <c:v>4.05</c:v>
              </c:pt>
              <c:pt idx="132">
                <c:v>4.05</c:v>
              </c:pt>
              <c:pt idx="133">
                <c:v>4.05</c:v>
              </c:pt>
              <c:pt idx="134">
                <c:v>4.05</c:v>
              </c:pt>
              <c:pt idx="135">
                <c:v>4.05</c:v>
              </c:pt>
              <c:pt idx="136">
                <c:v>4.05</c:v>
              </c:pt>
              <c:pt idx="137">
                <c:v>4.05</c:v>
              </c:pt>
              <c:pt idx="138">
                <c:v>4.05</c:v>
              </c:pt>
              <c:pt idx="139">
                <c:v>4.05</c:v>
              </c:pt>
              <c:pt idx="140">
                <c:v>4.05</c:v>
              </c:pt>
              <c:pt idx="141">
                <c:v>4.05</c:v>
              </c:pt>
              <c:pt idx="142">
                <c:v>4.05</c:v>
              </c:pt>
              <c:pt idx="143">
                <c:v>4.05</c:v>
              </c:pt>
              <c:pt idx="144">
                <c:v>4.05</c:v>
              </c:pt>
              <c:pt idx="145">
                <c:v>4.05</c:v>
              </c:pt>
              <c:pt idx="146">
                <c:v>4.05</c:v>
              </c:pt>
              <c:pt idx="147">
                <c:v>4.05</c:v>
              </c:pt>
              <c:pt idx="148">
                <c:v>4.05</c:v>
              </c:pt>
              <c:pt idx="149">
                <c:v>4.05</c:v>
              </c:pt>
            </c:numLit>
          </c:yVal>
          <c:smooth val="0"/>
        </c:ser>
        <c:dLbls>
          <c:showLegendKey val="0"/>
          <c:showVal val="0"/>
          <c:showCatName val="0"/>
          <c:showSerName val="0"/>
          <c:showPercent val="0"/>
          <c:showBubbleSize val="0"/>
        </c:dLbls>
        <c:axId val="1098449711"/>
        <c:axId val="1098446383"/>
      </c:scatterChart>
      <c:valAx>
        <c:axId val="1098446383"/>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Pressure (bar)</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98449711"/>
        <c:crosses val="autoZero"/>
        <c:crossBetween val="midCat"/>
      </c:valAx>
      <c:valAx>
        <c:axId val="1098449711"/>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a:t>
                </a:r>
              </a:p>
            </c:rich>
          </c:tx>
          <c:layout/>
          <c:overlay val="0"/>
          <c:spPr>
            <a:noFill/>
            <a:ln>
              <a:noFill/>
            </a:ln>
          </c:spPr>
        </c:title>
        <c:numFmt formatCode="[$-1000809]h&quot;:&quot;mm&quot;:&quot;ss&quot; &quot;AM/PM"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98446383"/>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Kp = 50</a:t>
            </a:r>
          </a:p>
        </c:rich>
      </c:tx>
      <c:layout/>
      <c:overlay val="0"/>
      <c:spPr>
        <a:noFill/>
        <a:ln>
          <a:noFill/>
        </a:ln>
      </c:spPr>
    </c:title>
    <c:autoTitleDeleted val="0"/>
    <c:plotArea>
      <c:layout/>
      <c:scatterChart>
        <c:scatterStyle val="lineMarker"/>
        <c:varyColors val="0"/>
        <c:ser>
          <c:idx val="0"/>
          <c:order val="0"/>
          <c:tx>
            <c:v>Setpoint</c:v>
          </c:tx>
          <c:spPr>
            <a:ln>
              <a:noFill/>
            </a:ln>
          </c:spPr>
          <c:marker>
            <c:symbol val="circle"/>
            <c:size val="5"/>
          </c:marker>
          <c:xVal>
            <c:numLit>
              <c:formatCode>General</c:formatCode>
              <c:ptCount val="83"/>
              <c:pt idx="0">
                <c:v>0</c:v>
              </c:pt>
              <c:pt idx="1">
                <c:v>1.1574069503694773E-5</c:v>
              </c:pt>
              <c:pt idx="2">
                <c:v>2.314814628334716E-5</c:v>
              </c:pt>
              <c:pt idx="3">
                <c:v>3.4722223062999547E-5</c:v>
              </c:pt>
              <c:pt idx="4">
                <c:v>4.6296292566694319E-5</c:v>
              </c:pt>
              <c:pt idx="5">
                <c:v>5.7870369346346706E-5</c:v>
              </c:pt>
              <c:pt idx="6">
                <c:v>6.9444446125999093E-5</c:v>
              </c:pt>
              <c:pt idx="7">
                <c:v>8.1018515629693866E-5</c:v>
              </c:pt>
              <c:pt idx="8">
                <c:v>9.2592592409346253E-5</c:v>
              </c:pt>
              <c:pt idx="9">
                <c:v>1.0416666191304103E-4</c:v>
              </c:pt>
              <c:pt idx="10">
                <c:v>1.1574073869269341E-4</c:v>
              </c:pt>
              <c:pt idx="11">
                <c:v>1.273148154723458E-4</c:v>
              </c:pt>
              <c:pt idx="12">
                <c:v>1.3888888497604057E-4</c:v>
              </c:pt>
              <c:pt idx="13">
                <c:v>1.5046296175569296E-4</c:v>
              </c:pt>
              <c:pt idx="14">
                <c:v>1.6203703853534535E-4</c:v>
              </c:pt>
              <c:pt idx="15">
                <c:v>1.7361110803904012E-4</c:v>
              </c:pt>
              <c:pt idx="16">
                <c:v>1.8518518481869251E-4</c:v>
              </c:pt>
              <c:pt idx="17">
                <c:v>1.9675925432238728E-4</c:v>
              </c:pt>
              <c:pt idx="18">
                <c:v>2.0833333110203966E-4</c:v>
              </c:pt>
              <c:pt idx="19">
                <c:v>2.1990740788169205E-4</c:v>
              </c:pt>
              <c:pt idx="20">
                <c:v>2.3148147738538682E-4</c:v>
              </c:pt>
              <c:pt idx="21">
                <c:v>2.4305555416503921E-4</c:v>
              </c:pt>
              <c:pt idx="22">
                <c:v>2.546296309446916E-4</c:v>
              </c:pt>
              <c:pt idx="23">
                <c:v>2.6620370044838637E-4</c:v>
              </c:pt>
              <c:pt idx="24">
                <c:v>2.7777777722803876E-4</c:v>
              </c:pt>
              <c:pt idx="25">
                <c:v>2.8935184673173353E-4</c:v>
              </c:pt>
              <c:pt idx="26">
                <c:v>3.0092592351138592E-4</c:v>
              </c:pt>
              <c:pt idx="27">
                <c:v>3.125000002910383E-4</c:v>
              </c:pt>
              <c:pt idx="28">
                <c:v>3.2407406979473308E-4</c:v>
              </c:pt>
              <c:pt idx="29">
                <c:v>3.3564814657438546E-4</c:v>
              </c:pt>
              <c:pt idx="30">
                <c:v>3.4722222335403785E-4</c:v>
              </c:pt>
              <c:pt idx="31">
                <c:v>3.5879629285773262E-4</c:v>
              </c:pt>
              <c:pt idx="32">
                <c:v>3.7037036963738501E-4</c:v>
              </c:pt>
              <c:pt idx="33">
                <c:v>3.819444464170374E-4</c:v>
              </c:pt>
              <c:pt idx="34">
                <c:v>3.9351851592073217E-4</c:v>
              </c:pt>
              <c:pt idx="35">
                <c:v>4.0509259270038456E-4</c:v>
              </c:pt>
              <c:pt idx="36">
                <c:v>4.1666666220407933E-4</c:v>
              </c:pt>
              <c:pt idx="37">
                <c:v>4.2824073898373172E-4</c:v>
              </c:pt>
              <c:pt idx="38">
                <c:v>4.398148157633841E-4</c:v>
              </c:pt>
              <c:pt idx="39">
                <c:v>4.5138888526707888E-4</c:v>
              </c:pt>
              <c:pt idx="40">
                <c:v>4.6296296204673126E-4</c:v>
              </c:pt>
              <c:pt idx="41">
                <c:v>4.7453703882638365E-4</c:v>
              </c:pt>
              <c:pt idx="42">
                <c:v>4.8611110833007842E-4</c:v>
              </c:pt>
              <c:pt idx="43">
                <c:v>4.9768518510973081E-4</c:v>
              </c:pt>
              <c:pt idx="44">
                <c:v>5.0925925461342558E-4</c:v>
              </c:pt>
              <c:pt idx="45">
                <c:v>5.2083333139307797E-4</c:v>
              </c:pt>
              <c:pt idx="46">
                <c:v>5.3240740817273036E-4</c:v>
              </c:pt>
              <c:pt idx="47">
                <c:v>5.4398147767642513E-4</c:v>
              </c:pt>
              <c:pt idx="48">
                <c:v>5.5555555445607752E-4</c:v>
              </c:pt>
              <c:pt idx="49">
                <c:v>5.671296312357299E-4</c:v>
              </c:pt>
              <c:pt idx="50">
                <c:v>5.7870370073942468E-4</c:v>
              </c:pt>
              <c:pt idx="51">
                <c:v>5.9027777751907706E-4</c:v>
              </c:pt>
              <c:pt idx="52">
                <c:v>6.0185184702277184E-4</c:v>
              </c:pt>
              <c:pt idx="53">
                <c:v>6.1342592380242422E-4</c:v>
              </c:pt>
              <c:pt idx="54">
                <c:v>6.2500000058207661E-4</c:v>
              </c:pt>
              <c:pt idx="55">
                <c:v>6.3657407008577138E-4</c:v>
              </c:pt>
              <c:pt idx="56">
                <c:v>6.4814814686542377E-4</c:v>
              </c:pt>
              <c:pt idx="57">
                <c:v>6.5972222364507616E-4</c:v>
              </c:pt>
              <c:pt idx="58">
                <c:v>6.7129629314877093E-4</c:v>
              </c:pt>
              <c:pt idx="59">
                <c:v>6.8287036992842332E-4</c:v>
              </c:pt>
              <c:pt idx="60">
                <c:v>6.9444443943211809E-4</c:v>
              </c:pt>
              <c:pt idx="61">
                <c:v>7.0601851621177047E-4</c:v>
              </c:pt>
              <c:pt idx="62">
                <c:v>7.1759259299142286E-4</c:v>
              </c:pt>
              <c:pt idx="63">
                <c:v>7.2916666249511763E-4</c:v>
              </c:pt>
              <c:pt idx="64">
                <c:v>7.4074073927477002E-4</c:v>
              </c:pt>
              <c:pt idx="65">
                <c:v>7.5231481605442241E-4</c:v>
              </c:pt>
              <c:pt idx="66">
                <c:v>7.6388888555811718E-4</c:v>
              </c:pt>
              <c:pt idx="67">
                <c:v>7.7546296233776957E-4</c:v>
              </c:pt>
              <c:pt idx="68">
                <c:v>7.8703703184146434E-4</c:v>
              </c:pt>
              <c:pt idx="69">
                <c:v>7.9861110862111673E-4</c:v>
              </c:pt>
              <c:pt idx="70">
                <c:v>8.1018518540076911E-4</c:v>
              </c:pt>
              <c:pt idx="71">
                <c:v>8.2175925490446389E-4</c:v>
              </c:pt>
              <c:pt idx="72">
                <c:v>8.3333333168411627E-4</c:v>
              </c:pt>
              <c:pt idx="73">
                <c:v>8.4490740846376866E-4</c:v>
              </c:pt>
              <c:pt idx="74">
                <c:v>8.5648147796746343E-4</c:v>
              </c:pt>
              <c:pt idx="75">
                <c:v>8.6805555474711582E-4</c:v>
              </c:pt>
              <c:pt idx="76">
                <c:v>8.7962963152676821E-4</c:v>
              </c:pt>
              <c:pt idx="77">
                <c:v>8.9120370103046298E-4</c:v>
              </c:pt>
              <c:pt idx="78">
                <c:v>9.0277777781011537E-4</c:v>
              </c:pt>
              <c:pt idx="79">
                <c:v>9.1435184731381014E-4</c:v>
              </c:pt>
              <c:pt idx="80">
                <c:v>9.2592592409346253E-4</c:v>
              </c:pt>
              <c:pt idx="81">
                <c:v>9.3750000087311491E-4</c:v>
              </c:pt>
              <c:pt idx="82">
                <c:v>9.4907407037680969E-4</c:v>
              </c:pt>
            </c:numLit>
          </c:xVal>
          <c:yVal>
            <c:numLit>
              <c:formatCode>General</c:formatCode>
              <c:ptCount val="83"/>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numLit>
          </c:yVal>
          <c:smooth val="0"/>
        </c:ser>
        <c:ser>
          <c:idx val="1"/>
          <c:order val="1"/>
          <c:tx>
            <c:v>Kp = 50</c:v>
          </c:tx>
          <c:spPr>
            <a:ln>
              <a:noFill/>
            </a:ln>
          </c:spPr>
          <c:marker>
            <c:symbol val="circle"/>
            <c:size val="5"/>
          </c:marker>
          <c:xVal>
            <c:numLit>
              <c:formatCode>General</c:formatCode>
              <c:ptCount val="83"/>
              <c:pt idx="0">
                <c:v>0</c:v>
              </c:pt>
              <c:pt idx="1">
                <c:v>1.1574069503694773E-5</c:v>
              </c:pt>
              <c:pt idx="2">
                <c:v>2.314814628334716E-5</c:v>
              </c:pt>
              <c:pt idx="3">
                <c:v>3.4722223062999547E-5</c:v>
              </c:pt>
              <c:pt idx="4">
                <c:v>4.6296292566694319E-5</c:v>
              </c:pt>
              <c:pt idx="5">
                <c:v>5.7870369346346706E-5</c:v>
              </c:pt>
              <c:pt idx="6">
                <c:v>6.9444446125999093E-5</c:v>
              </c:pt>
              <c:pt idx="7">
                <c:v>8.1018515629693866E-5</c:v>
              </c:pt>
              <c:pt idx="8">
                <c:v>9.2592592409346253E-5</c:v>
              </c:pt>
              <c:pt idx="9">
                <c:v>1.0416666191304103E-4</c:v>
              </c:pt>
              <c:pt idx="10">
                <c:v>1.1574073869269341E-4</c:v>
              </c:pt>
              <c:pt idx="11">
                <c:v>1.273148154723458E-4</c:v>
              </c:pt>
              <c:pt idx="12">
                <c:v>1.3888888497604057E-4</c:v>
              </c:pt>
              <c:pt idx="13">
                <c:v>1.5046296175569296E-4</c:v>
              </c:pt>
              <c:pt idx="14">
                <c:v>1.6203703853534535E-4</c:v>
              </c:pt>
              <c:pt idx="15">
                <c:v>1.7361110803904012E-4</c:v>
              </c:pt>
              <c:pt idx="16">
                <c:v>1.8518518481869251E-4</c:v>
              </c:pt>
              <c:pt idx="17">
                <c:v>1.9675925432238728E-4</c:v>
              </c:pt>
              <c:pt idx="18">
                <c:v>2.0833333110203966E-4</c:v>
              </c:pt>
              <c:pt idx="19">
                <c:v>2.1990740788169205E-4</c:v>
              </c:pt>
              <c:pt idx="20">
                <c:v>2.3148147738538682E-4</c:v>
              </c:pt>
              <c:pt idx="21">
                <c:v>2.4305555416503921E-4</c:v>
              </c:pt>
              <c:pt idx="22">
                <c:v>2.546296309446916E-4</c:v>
              </c:pt>
              <c:pt idx="23">
                <c:v>2.6620370044838637E-4</c:v>
              </c:pt>
              <c:pt idx="24">
                <c:v>2.7777777722803876E-4</c:v>
              </c:pt>
              <c:pt idx="25">
                <c:v>2.8935184673173353E-4</c:v>
              </c:pt>
              <c:pt idx="26">
                <c:v>3.0092592351138592E-4</c:v>
              </c:pt>
              <c:pt idx="27">
                <c:v>3.125000002910383E-4</c:v>
              </c:pt>
              <c:pt idx="28">
                <c:v>3.2407406979473308E-4</c:v>
              </c:pt>
              <c:pt idx="29">
                <c:v>3.3564814657438546E-4</c:v>
              </c:pt>
              <c:pt idx="30">
                <c:v>3.4722222335403785E-4</c:v>
              </c:pt>
              <c:pt idx="31">
                <c:v>3.5879629285773262E-4</c:v>
              </c:pt>
              <c:pt idx="32">
                <c:v>3.7037036963738501E-4</c:v>
              </c:pt>
              <c:pt idx="33">
                <c:v>3.819444464170374E-4</c:v>
              </c:pt>
              <c:pt idx="34">
                <c:v>3.9351851592073217E-4</c:v>
              </c:pt>
              <c:pt idx="35">
                <c:v>4.0509259270038456E-4</c:v>
              </c:pt>
              <c:pt idx="36">
                <c:v>4.1666666220407933E-4</c:v>
              </c:pt>
              <c:pt idx="37">
                <c:v>4.2824073898373172E-4</c:v>
              </c:pt>
              <c:pt idx="38">
                <c:v>4.398148157633841E-4</c:v>
              </c:pt>
              <c:pt idx="39">
                <c:v>4.5138888526707888E-4</c:v>
              </c:pt>
              <c:pt idx="40">
                <c:v>4.6296296204673126E-4</c:v>
              </c:pt>
              <c:pt idx="41">
                <c:v>4.7453703882638365E-4</c:v>
              </c:pt>
              <c:pt idx="42">
                <c:v>4.8611110833007842E-4</c:v>
              </c:pt>
              <c:pt idx="43">
                <c:v>4.9768518510973081E-4</c:v>
              </c:pt>
              <c:pt idx="44">
                <c:v>5.0925925461342558E-4</c:v>
              </c:pt>
              <c:pt idx="45">
                <c:v>5.2083333139307797E-4</c:v>
              </c:pt>
              <c:pt idx="46">
                <c:v>5.3240740817273036E-4</c:v>
              </c:pt>
              <c:pt idx="47">
                <c:v>5.4398147767642513E-4</c:v>
              </c:pt>
              <c:pt idx="48">
                <c:v>5.5555555445607752E-4</c:v>
              </c:pt>
              <c:pt idx="49">
                <c:v>5.671296312357299E-4</c:v>
              </c:pt>
              <c:pt idx="50">
                <c:v>5.7870370073942468E-4</c:v>
              </c:pt>
              <c:pt idx="51">
                <c:v>5.9027777751907706E-4</c:v>
              </c:pt>
              <c:pt idx="52">
                <c:v>6.0185184702277184E-4</c:v>
              </c:pt>
              <c:pt idx="53">
                <c:v>6.1342592380242422E-4</c:v>
              </c:pt>
              <c:pt idx="54">
                <c:v>6.2500000058207661E-4</c:v>
              </c:pt>
              <c:pt idx="55">
                <c:v>6.3657407008577138E-4</c:v>
              </c:pt>
              <c:pt idx="56">
                <c:v>6.4814814686542377E-4</c:v>
              </c:pt>
              <c:pt idx="57">
                <c:v>6.5972222364507616E-4</c:v>
              </c:pt>
              <c:pt idx="58">
                <c:v>6.7129629314877093E-4</c:v>
              </c:pt>
              <c:pt idx="59">
                <c:v>6.8287036992842332E-4</c:v>
              </c:pt>
              <c:pt idx="60">
                <c:v>6.9444443943211809E-4</c:v>
              </c:pt>
              <c:pt idx="61">
                <c:v>7.0601851621177047E-4</c:v>
              </c:pt>
              <c:pt idx="62">
                <c:v>7.1759259299142286E-4</c:v>
              </c:pt>
              <c:pt idx="63">
                <c:v>7.2916666249511763E-4</c:v>
              </c:pt>
              <c:pt idx="64">
                <c:v>7.4074073927477002E-4</c:v>
              </c:pt>
              <c:pt idx="65">
                <c:v>7.5231481605442241E-4</c:v>
              </c:pt>
              <c:pt idx="66">
                <c:v>7.6388888555811718E-4</c:v>
              </c:pt>
              <c:pt idx="67">
                <c:v>7.7546296233776957E-4</c:v>
              </c:pt>
              <c:pt idx="68">
                <c:v>7.8703703184146434E-4</c:v>
              </c:pt>
              <c:pt idx="69">
                <c:v>7.9861110862111673E-4</c:v>
              </c:pt>
              <c:pt idx="70">
                <c:v>8.1018518540076911E-4</c:v>
              </c:pt>
              <c:pt idx="71">
                <c:v>8.2175925490446389E-4</c:v>
              </c:pt>
              <c:pt idx="72">
                <c:v>8.3333333168411627E-4</c:v>
              </c:pt>
              <c:pt idx="73">
                <c:v>8.4490740846376866E-4</c:v>
              </c:pt>
              <c:pt idx="74">
                <c:v>8.5648147796746343E-4</c:v>
              </c:pt>
              <c:pt idx="75">
                <c:v>8.6805555474711582E-4</c:v>
              </c:pt>
              <c:pt idx="76">
                <c:v>8.7962963152676821E-4</c:v>
              </c:pt>
              <c:pt idx="77">
                <c:v>8.9120370103046298E-4</c:v>
              </c:pt>
              <c:pt idx="78">
                <c:v>9.0277777781011537E-4</c:v>
              </c:pt>
              <c:pt idx="79">
                <c:v>9.1435184731381014E-4</c:v>
              </c:pt>
              <c:pt idx="80">
                <c:v>9.2592592409346253E-4</c:v>
              </c:pt>
              <c:pt idx="81">
                <c:v>9.3750000087311491E-4</c:v>
              </c:pt>
              <c:pt idx="82">
                <c:v>9.4907407037680969E-4</c:v>
              </c:pt>
            </c:numLit>
          </c:xVal>
          <c:yVal>
            <c:numLit>
              <c:formatCode>General</c:formatCode>
              <c:ptCount val="83"/>
              <c:pt idx="0">
                <c:v>2.06</c:v>
              </c:pt>
              <c:pt idx="1">
                <c:v>2.2999999999999998</c:v>
              </c:pt>
              <c:pt idx="2">
                <c:v>2.6</c:v>
              </c:pt>
              <c:pt idx="3">
                <c:v>2.82</c:v>
              </c:pt>
              <c:pt idx="4">
                <c:v>3.03</c:v>
              </c:pt>
              <c:pt idx="5">
                <c:v>3.22</c:v>
              </c:pt>
              <c:pt idx="6">
                <c:v>3.42</c:v>
              </c:pt>
              <c:pt idx="7">
                <c:v>3.6</c:v>
              </c:pt>
              <c:pt idx="8">
                <c:v>3.72</c:v>
              </c:pt>
              <c:pt idx="9">
                <c:v>3.91</c:v>
              </c:pt>
              <c:pt idx="10">
                <c:v>3.99</c:v>
              </c:pt>
              <c:pt idx="11">
                <c:v>3.99</c:v>
              </c:pt>
              <c:pt idx="12">
                <c:v>3.99</c:v>
              </c:pt>
              <c:pt idx="13">
                <c:v>3.99</c:v>
              </c:pt>
              <c:pt idx="14">
                <c:v>3.99</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4.01</c:v>
              </c:pt>
              <c:pt idx="31">
                <c:v>4</c:v>
              </c:pt>
              <c:pt idx="32">
                <c:v>4.01</c:v>
              </c:pt>
              <c:pt idx="33">
                <c:v>4</c:v>
              </c:pt>
              <c:pt idx="34">
                <c:v>4</c:v>
              </c:pt>
              <c:pt idx="35">
                <c:v>4</c:v>
              </c:pt>
              <c:pt idx="36">
                <c:v>4</c:v>
              </c:pt>
              <c:pt idx="37">
                <c:v>4.01</c:v>
              </c:pt>
              <c:pt idx="38">
                <c:v>4.01</c:v>
              </c:pt>
              <c:pt idx="39">
                <c:v>4.01</c:v>
              </c:pt>
              <c:pt idx="40">
                <c:v>4.01</c:v>
              </c:pt>
              <c:pt idx="41">
                <c:v>4.01</c:v>
              </c:pt>
              <c:pt idx="42">
                <c:v>4.01</c:v>
              </c:pt>
              <c:pt idx="43">
                <c:v>4.01</c:v>
              </c:pt>
              <c:pt idx="44">
                <c:v>4.01</c:v>
              </c:pt>
              <c:pt idx="45">
                <c:v>4.01</c:v>
              </c:pt>
              <c:pt idx="46">
                <c:v>4.01</c:v>
              </c:pt>
              <c:pt idx="47">
                <c:v>4.01</c:v>
              </c:pt>
              <c:pt idx="48">
                <c:v>4.01</c:v>
              </c:pt>
              <c:pt idx="49">
                <c:v>4.01</c:v>
              </c:pt>
              <c:pt idx="50">
                <c:v>4.01</c:v>
              </c:pt>
              <c:pt idx="51">
                <c:v>4.01</c:v>
              </c:pt>
              <c:pt idx="52">
                <c:v>4.01</c:v>
              </c:pt>
              <c:pt idx="53">
                <c:v>4.01</c:v>
              </c:pt>
              <c:pt idx="54">
                <c:v>4.01</c:v>
              </c:pt>
              <c:pt idx="55">
                <c:v>4.01</c:v>
              </c:pt>
              <c:pt idx="56">
                <c:v>4.01</c:v>
              </c:pt>
              <c:pt idx="57">
                <c:v>4.01</c:v>
              </c:pt>
              <c:pt idx="58">
                <c:v>4.01</c:v>
              </c:pt>
              <c:pt idx="59">
                <c:v>4.01</c:v>
              </c:pt>
              <c:pt idx="60">
                <c:v>4.01</c:v>
              </c:pt>
              <c:pt idx="61">
                <c:v>4.01</c:v>
              </c:pt>
              <c:pt idx="62">
                <c:v>4.01</c:v>
              </c:pt>
              <c:pt idx="63">
                <c:v>4.01</c:v>
              </c:pt>
              <c:pt idx="64">
                <c:v>4.01</c:v>
              </c:pt>
              <c:pt idx="65">
                <c:v>4.01</c:v>
              </c:pt>
              <c:pt idx="66">
                <c:v>4.01</c:v>
              </c:pt>
              <c:pt idx="67">
                <c:v>4.01</c:v>
              </c:pt>
              <c:pt idx="68">
                <c:v>4.01</c:v>
              </c:pt>
              <c:pt idx="69">
                <c:v>4.01</c:v>
              </c:pt>
              <c:pt idx="70">
                <c:v>4.01</c:v>
              </c:pt>
              <c:pt idx="71">
                <c:v>4.01</c:v>
              </c:pt>
              <c:pt idx="72">
                <c:v>4.01</c:v>
              </c:pt>
              <c:pt idx="73">
                <c:v>4.01</c:v>
              </c:pt>
              <c:pt idx="74">
                <c:v>4.01</c:v>
              </c:pt>
              <c:pt idx="75">
                <c:v>4.01</c:v>
              </c:pt>
              <c:pt idx="76">
                <c:v>4.01</c:v>
              </c:pt>
              <c:pt idx="77">
                <c:v>4.01</c:v>
              </c:pt>
              <c:pt idx="78">
                <c:v>4.01</c:v>
              </c:pt>
              <c:pt idx="79">
                <c:v>4.01</c:v>
              </c:pt>
              <c:pt idx="80">
                <c:v>4.01</c:v>
              </c:pt>
              <c:pt idx="81">
                <c:v>4.01</c:v>
              </c:pt>
              <c:pt idx="82">
                <c:v>4.01</c:v>
              </c:pt>
            </c:numLit>
          </c:yVal>
          <c:smooth val="0"/>
        </c:ser>
        <c:dLbls>
          <c:showLegendKey val="0"/>
          <c:showVal val="0"/>
          <c:showCatName val="0"/>
          <c:showSerName val="0"/>
          <c:showPercent val="0"/>
          <c:showBubbleSize val="0"/>
        </c:dLbls>
        <c:axId val="1098446799"/>
        <c:axId val="1098448047"/>
      </c:scatterChart>
      <c:valAx>
        <c:axId val="109844804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Pressure (bar)</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98446799"/>
        <c:crosses val="autoZero"/>
        <c:crossBetween val="midCat"/>
      </c:valAx>
      <c:valAx>
        <c:axId val="1098446799"/>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a:t>
                </a:r>
              </a:p>
            </c:rich>
          </c:tx>
          <c:layout/>
          <c:overlay val="0"/>
          <c:spPr>
            <a:noFill/>
            <a:ln>
              <a:noFill/>
            </a:ln>
          </c:spPr>
        </c:title>
        <c:numFmt formatCode="[$-1000809]h&quot;:&quot;mm&quot;:&quot;ss&quot; &quot;AM/PM"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98448047"/>
        <c:crosses val="autoZero"/>
        <c:crossBetween val="midCat"/>
      </c:valAx>
      <c:spPr>
        <a:noFill/>
        <a:ln>
          <a:noFill/>
        </a:ln>
      </c:spPr>
    </c:plotArea>
    <c:legend>
      <c:legendPos val="r"/>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Kp = 100</a:t>
            </a:r>
          </a:p>
        </c:rich>
      </c:tx>
      <c:layout/>
      <c:overlay val="0"/>
      <c:spPr>
        <a:noFill/>
        <a:ln>
          <a:noFill/>
        </a:ln>
      </c:spPr>
    </c:title>
    <c:autoTitleDeleted val="0"/>
    <c:plotArea>
      <c:layout/>
      <c:scatterChart>
        <c:scatterStyle val="lineMarker"/>
        <c:varyColors val="0"/>
        <c:ser>
          <c:idx val="0"/>
          <c:order val="0"/>
          <c:tx>
            <c:v>Setpoint</c:v>
          </c:tx>
          <c:spPr>
            <a:ln>
              <a:noFill/>
            </a:ln>
          </c:spPr>
          <c:marker>
            <c:symbol val="circle"/>
            <c:size val="5"/>
          </c:marker>
          <c:xVal>
            <c:numLit>
              <c:formatCode>General</c:formatCode>
              <c:ptCount val="111"/>
              <c:pt idx="0">
                <c:v>0</c:v>
              </c:pt>
              <c:pt idx="1">
                <c:v>1.1574076779652387E-5</c:v>
              </c:pt>
              <c:pt idx="2">
                <c:v>2.3148153559304774E-5</c:v>
              </c:pt>
              <c:pt idx="3">
                <c:v>3.4722223062999547E-5</c:v>
              </c:pt>
              <c:pt idx="4">
                <c:v>4.6296299842651933E-5</c:v>
              </c:pt>
              <c:pt idx="5">
                <c:v>5.7870369346346706E-5</c:v>
              </c:pt>
              <c:pt idx="6">
                <c:v>6.9444446125999093E-5</c:v>
              </c:pt>
              <c:pt idx="7">
                <c:v>8.101852290565148E-5</c:v>
              </c:pt>
              <c:pt idx="8">
                <c:v>9.2592592409346253E-5</c:v>
              </c:pt>
              <c:pt idx="9">
                <c:v>1.0416666918899864E-4</c:v>
              </c:pt>
              <c:pt idx="10">
                <c:v>1.1574074596865103E-4</c:v>
              </c:pt>
              <c:pt idx="11">
                <c:v>1.273148154723458E-4</c:v>
              </c:pt>
              <c:pt idx="12">
                <c:v>1.3888889225199819E-4</c:v>
              </c:pt>
              <c:pt idx="13">
                <c:v>1.5046296903165057E-4</c:v>
              </c:pt>
              <c:pt idx="14">
                <c:v>1.6203703853534535E-4</c:v>
              </c:pt>
              <c:pt idx="15">
                <c:v>1.7361111531499773E-4</c:v>
              </c:pt>
              <c:pt idx="16">
                <c:v>1.8518518481869251E-4</c:v>
              </c:pt>
              <c:pt idx="17">
                <c:v>1.9675926159834489E-4</c:v>
              </c:pt>
              <c:pt idx="18">
                <c:v>2.0833333837799728E-4</c:v>
              </c:pt>
              <c:pt idx="19">
                <c:v>2.1990740788169205E-4</c:v>
              </c:pt>
              <c:pt idx="20">
                <c:v>2.3148148466134444E-4</c:v>
              </c:pt>
              <c:pt idx="21">
                <c:v>2.4305556144099683E-4</c:v>
              </c:pt>
              <c:pt idx="22">
                <c:v>2.546296309446916E-4</c:v>
              </c:pt>
              <c:pt idx="23">
                <c:v>2.6620370772434399E-4</c:v>
              </c:pt>
              <c:pt idx="24">
                <c:v>2.7777777722803876E-4</c:v>
              </c:pt>
              <c:pt idx="25">
                <c:v>2.8935185400769114E-4</c:v>
              </c:pt>
              <c:pt idx="26">
                <c:v>3.0092593078734353E-4</c:v>
              </c:pt>
              <c:pt idx="27">
                <c:v>3.125000002910383E-4</c:v>
              </c:pt>
              <c:pt idx="28">
                <c:v>3.2407407707069069E-4</c:v>
              </c:pt>
              <c:pt idx="29">
                <c:v>3.3564815385034308E-4</c:v>
              </c:pt>
              <c:pt idx="30">
                <c:v>3.4722222335403785E-4</c:v>
              </c:pt>
              <c:pt idx="31">
                <c:v>3.5879630013369024E-4</c:v>
              </c:pt>
              <c:pt idx="32">
                <c:v>3.7037036963738501E-4</c:v>
              </c:pt>
              <c:pt idx="33">
                <c:v>3.819444464170374E-4</c:v>
              </c:pt>
              <c:pt idx="34">
                <c:v>3.9351852319668978E-4</c:v>
              </c:pt>
              <c:pt idx="35">
                <c:v>4.0509259270038456E-4</c:v>
              </c:pt>
              <c:pt idx="36">
                <c:v>4.1666666948003694E-4</c:v>
              </c:pt>
              <c:pt idx="37">
                <c:v>4.2824074625968933E-4</c:v>
              </c:pt>
              <c:pt idx="38">
                <c:v>4.398148157633841E-4</c:v>
              </c:pt>
              <c:pt idx="39">
                <c:v>4.5138889254303649E-4</c:v>
              </c:pt>
              <c:pt idx="40">
                <c:v>4.6296296204673126E-4</c:v>
              </c:pt>
              <c:pt idx="41">
                <c:v>4.7453703882638365E-4</c:v>
              </c:pt>
              <c:pt idx="42">
                <c:v>4.8611111560603604E-4</c:v>
              </c:pt>
              <c:pt idx="43">
                <c:v>4.9768518510973081E-4</c:v>
              </c:pt>
              <c:pt idx="44">
                <c:v>5.092592618893832E-4</c:v>
              </c:pt>
              <c:pt idx="45">
                <c:v>5.2083333866903558E-4</c:v>
              </c:pt>
              <c:pt idx="46">
                <c:v>5.3240740817273036E-4</c:v>
              </c:pt>
              <c:pt idx="47">
                <c:v>5.4398148495238274E-4</c:v>
              </c:pt>
              <c:pt idx="48">
                <c:v>5.5555555445607752E-4</c:v>
              </c:pt>
              <c:pt idx="49">
                <c:v>5.671296312357299E-4</c:v>
              </c:pt>
              <c:pt idx="50">
                <c:v>5.7870370801538229E-4</c:v>
              </c:pt>
              <c:pt idx="51">
                <c:v>5.9027777751907706E-4</c:v>
              </c:pt>
              <c:pt idx="52">
                <c:v>6.0185185429872945E-4</c:v>
              </c:pt>
              <c:pt idx="53">
                <c:v>6.1342593107838184E-4</c:v>
              </c:pt>
              <c:pt idx="54">
                <c:v>6.2500000058207661E-4</c:v>
              </c:pt>
              <c:pt idx="55">
                <c:v>6.36574077361729E-4</c:v>
              </c:pt>
              <c:pt idx="56">
                <c:v>6.4814815414138138E-4</c:v>
              </c:pt>
              <c:pt idx="57">
                <c:v>6.5972222364507616E-4</c:v>
              </c:pt>
              <c:pt idx="58">
                <c:v>6.7129630042472854E-4</c:v>
              </c:pt>
              <c:pt idx="59">
                <c:v>6.8287036992842332E-4</c:v>
              </c:pt>
              <c:pt idx="60">
                <c:v>6.944444467080757E-4</c:v>
              </c:pt>
              <c:pt idx="61">
                <c:v>7.0601852348772809E-4</c:v>
              </c:pt>
              <c:pt idx="62">
                <c:v>7.1759259299142286E-4</c:v>
              </c:pt>
              <c:pt idx="63">
                <c:v>7.2916666977107525E-4</c:v>
              </c:pt>
              <c:pt idx="64">
                <c:v>7.4074074655072764E-4</c:v>
              </c:pt>
              <c:pt idx="65">
                <c:v>7.5231481605442241E-4</c:v>
              </c:pt>
              <c:pt idx="66">
                <c:v>7.638888928340748E-4</c:v>
              </c:pt>
              <c:pt idx="67">
                <c:v>7.7546296233776957E-4</c:v>
              </c:pt>
              <c:pt idx="68">
                <c:v>7.8703703911742195E-4</c:v>
              </c:pt>
              <c:pt idx="69">
                <c:v>7.9861111589707434E-4</c:v>
              </c:pt>
              <c:pt idx="70">
                <c:v>8.1018518540076911E-4</c:v>
              </c:pt>
              <c:pt idx="71">
                <c:v>8.217592621804215E-4</c:v>
              </c:pt>
              <c:pt idx="72">
                <c:v>8.3333333896007389E-4</c:v>
              </c:pt>
              <c:pt idx="73">
                <c:v>8.4490740846376866E-4</c:v>
              </c:pt>
              <c:pt idx="74">
                <c:v>8.5648148524342105E-4</c:v>
              </c:pt>
              <c:pt idx="75">
                <c:v>8.6805555474711582E-4</c:v>
              </c:pt>
              <c:pt idx="76">
                <c:v>8.7962963152676821E-4</c:v>
              </c:pt>
              <c:pt idx="77">
                <c:v>8.9120370830642059E-4</c:v>
              </c:pt>
              <c:pt idx="78">
                <c:v>9.0277777781011537E-4</c:v>
              </c:pt>
              <c:pt idx="79">
                <c:v>9.1435185458976775E-4</c:v>
              </c:pt>
              <c:pt idx="80">
                <c:v>9.2592593136942014E-4</c:v>
              </c:pt>
              <c:pt idx="81">
                <c:v>9.3750000087311491E-4</c:v>
              </c:pt>
              <c:pt idx="82">
                <c:v>9.490740776527673E-4</c:v>
              </c:pt>
              <c:pt idx="83">
                <c:v>9.6064814715646207E-4</c:v>
              </c:pt>
              <c:pt idx="84">
                <c:v>9.7222222393611446E-4</c:v>
              </c:pt>
              <c:pt idx="85">
                <c:v>9.8379630071576685E-4</c:v>
              </c:pt>
              <c:pt idx="86">
                <c:v>9.9537037021946162E-4</c:v>
              </c:pt>
              <c:pt idx="87">
                <c:v>1.006944446999114E-3</c:v>
              </c:pt>
              <c:pt idx="88">
                <c:v>1.0185185237787664E-3</c:v>
              </c:pt>
              <c:pt idx="89">
                <c:v>1.030555555189494E-3</c:v>
              </c:pt>
              <c:pt idx="90">
                <c:v>1.0416666700621136E-3</c:v>
              </c:pt>
              <c:pt idx="91">
                <c:v>1.0532407395658083E-3</c:v>
              </c:pt>
              <c:pt idx="92">
                <c:v>1.0678240796551108E-3</c:v>
              </c:pt>
              <c:pt idx="93">
                <c:v>1.0763888931251131E-3</c:v>
              </c:pt>
              <c:pt idx="94">
                <c:v>1.0879629626288079E-3</c:v>
              </c:pt>
              <c:pt idx="95">
                <c:v>1.0995370394084603E-3</c:v>
              </c:pt>
              <c:pt idx="96">
                <c:v>1.1111111161881126E-3</c:v>
              </c:pt>
              <c:pt idx="97">
                <c:v>1.1226851856918074E-3</c:v>
              </c:pt>
              <c:pt idx="98">
                <c:v>1.1342592624714598E-3</c:v>
              </c:pt>
              <c:pt idx="99">
                <c:v>1.1458333392511122E-3</c:v>
              </c:pt>
              <c:pt idx="100">
                <c:v>1.157407408754807E-3</c:v>
              </c:pt>
              <c:pt idx="101">
                <c:v>1.1689814855344594E-3</c:v>
              </c:pt>
              <c:pt idx="102">
                <c:v>1.1805555550381541E-3</c:v>
              </c:pt>
              <c:pt idx="103">
                <c:v>1.1921296318178065E-3</c:v>
              </c:pt>
              <c:pt idx="104">
                <c:v>1.2037037085974589E-3</c:v>
              </c:pt>
              <c:pt idx="105">
                <c:v>1.2152777781011537E-3</c:v>
              </c:pt>
              <c:pt idx="106">
                <c:v>1.2268518548808061E-3</c:v>
              </c:pt>
              <c:pt idx="107">
                <c:v>1.2384259316604584E-3</c:v>
              </c:pt>
              <c:pt idx="108">
                <c:v>1.2500000011641532E-3</c:v>
              </c:pt>
              <c:pt idx="109">
                <c:v>1.2615740779438056E-3</c:v>
              </c:pt>
              <c:pt idx="110">
                <c:v>1.2731481474475004E-3</c:v>
              </c:pt>
            </c:numLit>
          </c:xVal>
          <c:yVal>
            <c:numLit>
              <c:formatCode>General</c:formatCode>
              <c:ptCount val="11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numLit>
          </c:yVal>
          <c:smooth val="0"/>
        </c:ser>
        <c:ser>
          <c:idx val="1"/>
          <c:order val="1"/>
          <c:tx>
            <c:v>Kp = 100</c:v>
          </c:tx>
          <c:spPr>
            <a:ln>
              <a:noFill/>
            </a:ln>
          </c:spPr>
          <c:marker>
            <c:symbol val="circle"/>
            <c:size val="5"/>
          </c:marker>
          <c:xVal>
            <c:numLit>
              <c:formatCode>General</c:formatCode>
              <c:ptCount val="111"/>
              <c:pt idx="0">
                <c:v>0</c:v>
              </c:pt>
              <c:pt idx="1">
                <c:v>1.1574076779652387E-5</c:v>
              </c:pt>
              <c:pt idx="2">
                <c:v>2.3148153559304774E-5</c:v>
              </c:pt>
              <c:pt idx="3">
                <c:v>3.4722223062999547E-5</c:v>
              </c:pt>
              <c:pt idx="4">
                <c:v>4.6296299842651933E-5</c:v>
              </c:pt>
              <c:pt idx="5">
                <c:v>5.7870369346346706E-5</c:v>
              </c:pt>
              <c:pt idx="6">
                <c:v>6.9444446125999093E-5</c:v>
              </c:pt>
              <c:pt idx="7">
                <c:v>8.101852290565148E-5</c:v>
              </c:pt>
              <c:pt idx="8">
                <c:v>9.2592592409346253E-5</c:v>
              </c:pt>
              <c:pt idx="9">
                <c:v>1.0416666918899864E-4</c:v>
              </c:pt>
              <c:pt idx="10">
                <c:v>1.1574074596865103E-4</c:v>
              </c:pt>
              <c:pt idx="11">
                <c:v>1.273148154723458E-4</c:v>
              </c:pt>
              <c:pt idx="12">
                <c:v>1.3888889225199819E-4</c:v>
              </c:pt>
              <c:pt idx="13">
                <c:v>1.5046296903165057E-4</c:v>
              </c:pt>
              <c:pt idx="14">
                <c:v>1.6203703853534535E-4</c:v>
              </c:pt>
              <c:pt idx="15">
                <c:v>1.7361111531499773E-4</c:v>
              </c:pt>
              <c:pt idx="16">
                <c:v>1.8518518481869251E-4</c:v>
              </c:pt>
              <c:pt idx="17">
                <c:v>1.9675926159834489E-4</c:v>
              </c:pt>
              <c:pt idx="18">
                <c:v>2.0833333837799728E-4</c:v>
              </c:pt>
              <c:pt idx="19">
                <c:v>2.1990740788169205E-4</c:v>
              </c:pt>
              <c:pt idx="20">
                <c:v>2.3148148466134444E-4</c:v>
              </c:pt>
              <c:pt idx="21">
                <c:v>2.4305556144099683E-4</c:v>
              </c:pt>
              <c:pt idx="22">
                <c:v>2.546296309446916E-4</c:v>
              </c:pt>
              <c:pt idx="23">
                <c:v>2.6620370772434399E-4</c:v>
              </c:pt>
              <c:pt idx="24">
                <c:v>2.7777777722803876E-4</c:v>
              </c:pt>
              <c:pt idx="25">
                <c:v>2.8935185400769114E-4</c:v>
              </c:pt>
              <c:pt idx="26">
                <c:v>3.0092593078734353E-4</c:v>
              </c:pt>
              <c:pt idx="27">
                <c:v>3.125000002910383E-4</c:v>
              </c:pt>
              <c:pt idx="28">
                <c:v>3.2407407707069069E-4</c:v>
              </c:pt>
              <c:pt idx="29">
                <c:v>3.3564815385034308E-4</c:v>
              </c:pt>
              <c:pt idx="30">
                <c:v>3.4722222335403785E-4</c:v>
              </c:pt>
              <c:pt idx="31">
                <c:v>3.5879630013369024E-4</c:v>
              </c:pt>
              <c:pt idx="32">
                <c:v>3.7037036963738501E-4</c:v>
              </c:pt>
              <c:pt idx="33">
                <c:v>3.819444464170374E-4</c:v>
              </c:pt>
              <c:pt idx="34">
                <c:v>3.9351852319668978E-4</c:v>
              </c:pt>
              <c:pt idx="35">
                <c:v>4.0509259270038456E-4</c:v>
              </c:pt>
              <c:pt idx="36">
                <c:v>4.1666666948003694E-4</c:v>
              </c:pt>
              <c:pt idx="37">
                <c:v>4.2824074625968933E-4</c:v>
              </c:pt>
              <c:pt idx="38">
                <c:v>4.398148157633841E-4</c:v>
              </c:pt>
              <c:pt idx="39">
                <c:v>4.5138889254303649E-4</c:v>
              </c:pt>
              <c:pt idx="40">
                <c:v>4.6296296204673126E-4</c:v>
              </c:pt>
              <c:pt idx="41">
                <c:v>4.7453703882638365E-4</c:v>
              </c:pt>
              <c:pt idx="42">
                <c:v>4.8611111560603604E-4</c:v>
              </c:pt>
              <c:pt idx="43">
                <c:v>4.9768518510973081E-4</c:v>
              </c:pt>
              <c:pt idx="44">
                <c:v>5.092592618893832E-4</c:v>
              </c:pt>
              <c:pt idx="45">
                <c:v>5.2083333866903558E-4</c:v>
              </c:pt>
              <c:pt idx="46">
                <c:v>5.3240740817273036E-4</c:v>
              </c:pt>
              <c:pt idx="47">
                <c:v>5.4398148495238274E-4</c:v>
              </c:pt>
              <c:pt idx="48">
                <c:v>5.5555555445607752E-4</c:v>
              </c:pt>
              <c:pt idx="49">
                <c:v>5.671296312357299E-4</c:v>
              </c:pt>
              <c:pt idx="50">
                <c:v>5.7870370801538229E-4</c:v>
              </c:pt>
              <c:pt idx="51">
                <c:v>5.9027777751907706E-4</c:v>
              </c:pt>
              <c:pt idx="52">
                <c:v>6.0185185429872945E-4</c:v>
              </c:pt>
              <c:pt idx="53">
                <c:v>6.1342593107838184E-4</c:v>
              </c:pt>
              <c:pt idx="54">
                <c:v>6.2500000058207661E-4</c:v>
              </c:pt>
              <c:pt idx="55">
                <c:v>6.36574077361729E-4</c:v>
              </c:pt>
              <c:pt idx="56">
                <c:v>6.4814815414138138E-4</c:v>
              </c:pt>
              <c:pt idx="57">
                <c:v>6.5972222364507616E-4</c:v>
              </c:pt>
              <c:pt idx="58">
                <c:v>6.7129630042472854E-4</c:v>
              </c:pt>
              <c:pt idx="59">
                <c:v>6.8287036992842332E-4</c:v>
              </c:pt>
              <c:pt idx="60">
                <c:v>6.944444467080757E-4</c:v>
              </c:pt>
              <c:pt idx="61">
                <c:v>7.0601852348772809E-4</c:v>
              </c:pt>
              <c:pt idx="62">
                <c:v>7.1759259299142286E-4</c:v>
              </c:pt>
              <c:pt idx="63">
                <c:v>7.2916666977107525E-4</c:v>
              </c:pt>
              <c:pt idx="64">
                <c:v>7.4074074655072764E-4</c:v>
              </c:pt>
              <c:pt idx="65">
                <c:v>7.5231481605442241E-4</c:v>
              </c:pt>
              <c:pt idx="66">
                <c:v>7.638888928340748E-4</c:v>
              </c:pt>
              <c:pt idx="67">
                <c:v>7.7546296233776957E-4</c:v>
              </c:pt>
              <c:pt idx="68">
                <c:v>7.8703703911742195E-4</c:v>
              </c:pt>
              <c:pt idx="69">
                <c:v>7.9861111589707434E-4</c:v>
              </c:pt>
              <c:pt idx="70">
                <c:v>8.1018518540076911E-4</c:v>
              </c:pt>
              <c:pt idx="71">
                <c:v>8.217592621804215E-4</c:v>
              </c:pt>
              <c:pt idx="72">
                <c:v>8.3333333896007389E-4</c:v>
              </c:pt>
              <c:pt idx="73">
                <c:v>8.4490740846376866E-4</c:v>
              </c:pt>
              <c:pt idx="74">
                <c:v>8.5648148524342105E-4</c:v>
              </c:pt>
              <c:pt idx="75">
                <c:v>8.6805555474711582E-4</c:v>
              </c:pt>
              <c:pt idx="76">
                <c:v>8.7962963152676821E-4</c:v>
              </c:pt>
              <c:pt idx="77">
                <c:v>8.9120370830642059E-4</c:v>
              </c:pt>
              <c:pt idx="78">
                <c:v>9.0277777781011537E-4</c:v>
              </c:pt>
              <c:pt idx="79">
                <c:v>9.1435185458976775E-4</c:v>
              </c:pt>
              <c:pt idx="80">
                <c:v>9.2592593136942014E-4</c:v>
              </c:pt>
              <c:pt idx="81">
                <c:v>9.3750000087311491E-4</c:v>
              </c:pt>
              <c:pt idx="82">
                <c:v>9.490740776527673E-4</c:v>
              </c:pt>
              <c:pt idx="83">
                <c:v>9.6064814715646207E-4</c:v>
              </c:pt>
              <c:pt idx="84">
                <c:v>9.7222222393611446E-4</c:v>
              </c:pt>
              <c:pt idx="85">
                <c:v>9.8379630071576685E-4</c:v>
              </c:pt>
              <c:pt idx="86">
                <c:v>9.9537037021946162E-4</c:v>
              </c:pt>
              <c:pt idx="87">
                <c:v>1.006944446999114E-3</c:v>
              </c:pt>
              <c:pt idx="88">
                <c:v>1.0185185237787664E-3</c:v>
              </c:pt>
              <c:pt idx="89">
                <c:v>1.030555555189494E-3</c:v>
              </c:pt>
              <c:pt idx="90">
                <c:v>1.0416666700621136E-3</c:v>
              </c:pt>
              <c:pt idx="91">
                <c:v>1.0532407395658083E-3</c:v>
              </c:pt>
              <c:pt idx="92">
                <c:v>1.0678240796551108E-3</c:v>
              </c:pt>
              <c:pt idx="93">
                <c:v>1.0763888931251131E-3</c:v>
              </c:pt>
              <c:pt idx="94">
                <c:v>1.0879629626288079E-3</c:v>
              </c:pt>
              <c:pt idx="95">
                <c:v>1.0995370394084603E-3</c:v>
              </c:pt>
              <c:pt idx="96">
                <c:v>1.1111111161881126E-3</c:v>
              </c:pt>
              <c:pt idx="97">
                <c:v>1.1226851856918074E-3</c:v>
              </c:pt>
              <c:pt idx="98">
                <c:v>1.1342592624714598E-3</c:v>
              </c:pt>
              <c:pt idx="99">
                <c:v>1.1458333392511122E-3</c:v>
              </c:pt>
              <c:pt idx="100">
                <c:v>1.157407408754807E-3</c:v>
              </c:pt>
              <c:pt idx="101">
                <c:v>1.1689814855344594E-3</c:v>
              </c:pt>
              <c:pt idx="102">
                <c:v>1.1805555550381541E-3</c:v>
              </c:pt>
              <c:pt idx="103">
                <c:v>1.1921296318178065E-3</c:v>
              </c:pt>
              <c:pt idx="104">
                <c:v>1.2037037085974589E-3</c:v>
              </c:pt>
              <c:pt idx="105">
                <c:v>1.2152777781011537E-3</c:v>
              </c:pt>
              <c:pt idx="106">
                <c:v>1.2268518548808061E-3</c:v>
              </c:pt>
              <c:pt idx="107">
                <c:v>1.2384259316604584E-3</c:v>
              </c:pt>
              <c:pt idx="108">
                <c:v>1.2500000011641532E-3</c:v>
              </c:pt>
              <c:pt idx="109">
                <c:v>1.2615740779438056E-3</c:v>
              </c:pt>
              <c:pt idx="110">
                <c:v>1.2731481474475004E-3</c:v>
              </c:pt>
            </c:numLit>
          </c:xVal>
          <c:yVal>
            <c:numLit>
              <c:formatCode>General</c:formatCode>
              <c:ptCount val="111"/>
              <c:pt idx="0">
                <c:v>2.0299999999999998</c:v>
              </c:pt>
              <c:pt idx="1">
                <c:v>2.13</c:v>
              </c:pt>
              <c:pt idx="2">
                <c:v>2.33</c:v>
              </c:pt>
              <c:pt idx="3">
                <c:v>2.59</c:v>
              </c:pt>
              <c:pt idx="4">
                <c:v>2.85</c:v>
              </c:pt>
              <c:pt idx="5">
                <c:v>3.05</c:v>
              </c:pt>
              <c:pt idx="6">
                <c:v>3.22</c:v>
              </c:pt>
              <c:pt idx="7">
                <c:v>3.45</c:v>
              </c:pt>
              <c:pt idx="8">
                <c:v>3.62</c:v>
              </c:pt>
              <c:pt idx="9">
                <c:v>3.74</c:v>
              </c:pt>
              <c:pt idx="10">
                <c:v>3.93</c:v>
              </c:pt>
              <c:pt idx="11">
                <c:v>4.01</c:v>
              </c:pt>
              <c:pt idx="12">
                <c:v>3.99</c:v>
              </c:pt>
              <c:pt idx="13">
                <c:v>4</c:v>
              </c:pt>
              <c:pt idx="14">
                <c:v>4</c:v>
              </c:pt>
              <c:pt idx="15">
                <c:v>3.99</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4.01</c:v>
              </c:pt>
              <c:pt idx="35">
                <c:v>4</c:v>
              </c:pt>
              <c:pt idx="36">
                <c:v>4</c:v>
              </c:pt>
              <c:pt idx="37">
                <c:v>4</c:v>
              </c:pt>
              <c:pt idx="38">
                <c:v>4</c:v>
              </c:pt>
              <c:pt idx="39">
                <c:v>4</c:v>
              </c:pt>
              <c:pt idx="40">
                <c:v>4</c:v>
              </c:pt>
              <c:pt idx="41">
                <c:v>4</c:v>
              </c:pt>
              <c:pt idx="42">
                <c:v>4</c:v>
              </c:pt>
              <c:pt idx="43">
                <c:v>4</c:v>
              </c:pt>
              <c:pt idx="44">
                <c:v>4.01</c:v>
              </c:pt>
              <c:pt idx="45">
                <c:v>4</c:v>
              </c:pt>
              <c:pt idx="46">
                <c:v>4.01</c:v>
              </c:pt>
              <c:pt idx="47">
                <c:v>4</c:v>
              </c:pt>
              <c:pt idx="48">
                <c:v>4.01</c:v>
              </c:pt>
              <c:pt idx="49">
                <c:v>4</c:v>
              </c:pt>
              <c:pt idx="50">
                <c:v>4.01</c:v>
              </c:pt>
              <c:pt idx="51">
                <c:v>4</c:v>
              </c:pt>
              <c:pt idx="52">
                <c:v>4</c:v>
              </c:pt>
              <c:pt idx="53">
                <c:v>4</c:v>
              </c:pt>
              <c:pt idx="54">
                <c:v>4</c:v>
              </c:pt>
              <c:pt idx="55">
                <c:v>4</c:v>
              </c:pt>
              <c:pt idx="56">
                <c:v>4.01</c:v>
              </c:pt>
              <c:pt idx="57">
                <c:v>4</c:v>
              </c:pt>
              <c:pt idx="58">
                <c:v>4.01</c:v>
              </c:pt>
              <c:pt idx="59">
                <c:v>4.01</c:v>
              </c:pt>
              <c:pt idx="60">
                <c:v>4.01</c:v>
              </c:pt>
              <c:pt idx="61">
                <c:v>4.01</c:v>
              </c:pt>
              <c:pt idx="62">
                <c:v>4.01</c:v>
              </c:pt>
              <c:pt idx="63">
                <c:v>4</c:v>
              </c:pt>
              <c:pt idx="64">
                <c:v>4.01</c:v>
              </c:pt>
              <c:pt idx="65">
                <c:v>4</c:v>
              </c:pt>
              <c:pt idx="66">
                <c:v>4.01</c:v>
              </c:pt>
              <c:pt idx="67">
                <c:v>4.01</c:v>
              </c:pt>
              <c:pt idx="68">
                <c:v>4</c:v>
              </c:pt>
              <c:pt idx="69">
                <c:v>4.01</c:v>
              </c:pt>
              <c:pt idx="70">
                <c:v>4.01</c:v>
              </c:pt>
              <c:pt idx="71">
                <c:v>4.01</c:v>
              </c:pt>
              <c:pt idx="72">
                <c:v>4.01</c:v>
              </c:pt>
              <c:pt idx="73">
                <c:v>4.01</c:v>
              </c:pt>
              <c:pt idx="74">
                <c:v>4.01</c:v>
              </c:pt>
              <c:pt idx="75">
                <c:v>4.01</c:v>
              </c:pt>
              <c:pt idx="76">
                <c:v>4.01</c:v>
              </c:pt>
              <c:pt idx="77">
                <c:v>4.01</c:v>
              </c:pt>
              <c:pt idx="78">
                <c:v>4.01</c:v>
              </c:pt>
              <c:pt idx="79">
                <c:v>4.01</c:v>
              </c:pt>
              <c:pt idx="80">
                <c:v>4.01</c:v>
              </c:pt>
              <c:pt idx="81">
                <c:v>4.01</c:v>
              </c:pt>
              <c:pt idx="82">
                <c:v>4</c:v>
              </c:pt>
              <c:pt idx="83">
                <c:v>4.01</c:v>
              </c:pt>
              <c:pt idx="84">
                <c:v>4.01</c:v>
              </c:pt>
              <c:pt idx="85">
                <c:v>4.01</c:v>
              </c:pt>
              <c:pt idx="86">
                <c:v>4.01</c:v>
              </c:pt>
              <c:pt idx="87">
                <c:v>4</c:v>
              </c:pt>
              <c:pt idx="88">
                <c:v>4.01</c:v>
              </c:pt>
              <c:pt idx="89">
                <c:v>4.01</c:v>
              </c:pt>
              <c:pt idx="90">
                <c:v>4.01</c:v>
              </c:pt>
              <c:pt idx="91">
                <c:v>4.01</c:v>
              </c:pt>
              <c:pt idx="92">
                <c:v>4.01</c:v>
              </c:pt>
              <c:pt idx="93">
                <c:v>4.01</c:v>
              </c:pt>
              <c:pt idx="94">
                <c:v>4.01</c:v>
              </c:pt>
              <c:pt idx="95">
                <c:v>4.01</c:v>
              </c:pt>
              <c:pt idx="96">
                <c:v>4</c:v>
              </c:pt>
              <c:pt idx="97">
                <c:v>4.01</c:v>
              </c:pt>
              <c:pt idx="98">
                <c:v>4</c:v>
              </c:pt>
              <c:pt idx="99">
                <c:v>4.01</c:v>
              </c:pt>
              <c:pt idx="100">
                <c:v>4.01</c:v>
              </c:pt>
              <c:pt idx="101">
                <c:v>4.01</c:v>
              </c:pt>
              <c:pt idx="102">
                <c:v>4.01</c:v>
              </c:pt>
              <c:pt idx="103">
                <c:v>4.01</c:v>
              </c:pt>
              <c:pt idx="104">
                <c:v>4.01</c:v>
              </c:pt>
              <c:pt idx="105">
                <c:v>4.01</c:v>
              </c:pt>
              <c:pt idx="106">
                <c:v>4.01</c:v>
              </c:pt>
              <c:pt idx="107">
                <c:v>4.01</c:v>
              </c:pt>
              <c:pt idx="108">
                <c:v>4.01</c:v>
              </c:pt>
              <c:pt idx="109">
                <c:v>4.01</c:v>
              </c:pt>
              <c:pt idx="110">
                <c:v>4</c:v>
              </c:pt>
            </c:numLit>
          </c:yVal>
          <c:smooth val="0"/>
        </c:ser>
        <c:dLbls>
          <c:showLegendKey val="0"/>
          <c:showVal val="0"/>
          <c:showCatName val="0"/>
          <c:showSerName val="0"/>
          <c:showPercent val="0"/>
          <c:showBubbleSize val="0"/>
        </c:dLbls>
        <c:axId val="1098452623"/>
        <c:axId val="1098451791"/>
      </c:scatterChart>
      <c:valAx>
        <c:axId val="1098451791"/>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Pressure (bar)</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98452623"/>
        <c:crosses val="autoZero"/>
        <c:crossBetween val="midCat"/>
      </c:valAx>
      <c:valAx>
        <c:axId val="1098452623"/>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a:t>
                </a:r>
              </a:p>
            </c:rich>
          </c:tx>
          <c:layout/>
          <c:overlay val="0"/>
          <c:spPr>
            <a:noFill/>
            <a:ln>
              <a:noFill/>
            </a:ln>
          </c:spPr>
        </c:title>
        <c:numFmt formatCode="[$-1000809]h&quot;:&quot;mm&quot;:&quot;ss&quot; &quot;AM/PM"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98451791"/>
        <c:crosses val="autoZero"/>
        <c:crossBetween val="midCat"/>
      </c:valAx>
      <c:spPr>
        <a:noFill/>
        <a:ln>
          <a:noFill/>
        </a:ln>
      </c:spPr>
    </c:plotArea>
    <c:legend>
      <c:legendPos val="r"/>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Proportional-Only vs Proportional-Integral Controller</a:t>
            </a:r>
          </a:p>
        </c:rich>
      </c:tx>
      <c:layout/>
      <c:overlay val="0"/>
      <c:spPr>
        <a:noFill/>
        <a:ln>
          <a:noFill/>
        </a:ln>
      </c:spPr>
    </c:title>
    <c:autoTitleDeleted val="0"/>
    <c:plotArea>
      <c:layout/>
      <c:scatterChart>
        <c:scatterStyle val="lineMarker"/>
        <c:varyColors val="0"/>
        <c:ser>
          <c:idx val="0"/>
          <c:order val="0"/>
          <c:tx>
            <c:v>Set Point</c:v>
          </c:tx>
          <c:spPr>
            <a:ln>
              <a:noFill/>
            </a:ln>
          </c:spPr>
          <c:marker>
            <c:symbol val="circle"/>
            <c:size val="5"/>
          </c:marker>
          <c:xVal>
            <c:numLit>
              <c:formatCode>General</c:formatCode>
              <c:ptCount val="461"/>
              <c:pt idx="0">
                <c:v>0</c:v>
              </c:pt>
              <c:pt idx="1">
                <c:v>1.1574076779652387E-5</c:v>
              </c:pt>
              <c:pt idx="2">
                <c:v>2.3148153559304774E-5</c:v>
              </c:pt>
              <c:pt idx="3">
                <c:v>3.4722223062999547E-5</c:v>
              </c:pt>
              <c:pt idx="4">
                <c:v>4.6296299842651933E-5</c:v>
              </c:pt>
              <c:pt idx="5">
                <c:v>5.7870369346346706E-5</c:v>
              </c:pt>
              <c:pt idx="6">
                <c:v>6.9444446125999093E-5</c:v>
              </c:pt>
              <c:pt idx="7">
                <c:v>8.101852290565148E-5</c:v>
              </c:pt>
              <c:pt idx="8">
                <c:v>9.2592592409346253E-5</c:v>
              </c:pt>
              <c:pt idx="9">
                <c:v>1.0416666918899864E-4</c:v>
              </c:pt>
              <c:pt idx="10">
                <c:v>1.1574074596865103E-4</c:v>
              </c:pt>
              <c:pt idx="11">
                <c:v>1.273148154723458E-4</c:v>
              </c:pt>
              <c:pt idx="12">
                <c:v>1.3888889225199819E-4</c:v>
              </c:pt>
              <c:pt idx="13">
                <c:v>1.5046296175569296E-4</c:v>
              </c:pt>
              <c:pt idx="14">
                <c:v>1.6203703853534535E-4</c:v>
              </c:pt>
              <c:pt idx="15">
                <c:v>1.7361111531499773E-4</c:v>
              </c:pt>
              <c:pt idx="16">
                <c:v>1.8518518481869251E-4</c:v>
              </c:pt>
              <c:pt idx="17">
                <c:v>1.9675926159834489E-4</c:v>
              </c:pt>
              <c:pt idx="18">
                <c:v>2.0833333837799728E-4</c:v>
              </c:pt>
              <c:pt idx="19">
                <c:v>2.1990740788169205E-4</c:v>
              </c:pt>
              <c:pt idx="20">
                <c:v>2.3148148466134444E-4</c:v>
              </c:pt>
              <c:pt idx="21">
                <c:v>2.4305555416503921E-4</c:v>
              </c:pt>
              <c:pt idx="22">
                <c:v>2.546296309446916E-4</c:v>
              </c:pt>
              <c:pt idx="23">
                <c:v>2.6620370772434399E-4</c:v>
              </c:pt>
              <c:pt idx="24">
                <c:v>2.7777777722803876E-4</c:v>
              </c:pt>
              <c:pt idx="25">
                <c:v>2.8935185400769114E-4</c:v>
              </c:pt>
              <c:pt idx="26">
                <c:v>3.0092593078734353E-4</c:v>
              </c:pt>
              <c:pt idx="27">
                <c:v>3.125000002910383E-4</c:v>
              </c:pt>
              <c:pt idx="28">
                <c:v>3.2407407707069069E-4</c:v>
              </c:pt>
              <c:pt idx="29">
                <c:v>3.3564815385034308E-4</c:v>
              </c:pt>
              <c:pt idx="30">
                <c:v>3.4722222335403785E-4</c:v>
              </c:pt>
              <c:pt idx="31">
                <c:v>3.5879630013369024E-4</c:v>
              </c:pt>
              <c:pt idx="32">
                <c:v>3.7037036963738501E-4</c:v>
              </c:pt>
              <c:pt idx="33">
                <c:v>3.819444464170374E-4</c:v>
              </c:pt>
              <c:pt idx="34">
                <c:v>3.9351852319668978E-4</c:v>
              </c:pt>
              <c:pt idx="35">
                <c:v>4.0509259270038456E-4</c:v>
              </c:pt>
              <c:pt idx="36">
                <c:v>4.1666666948003694E-4</c:v>
              </c:pt>
              <c:pt idx="37">
                <c:v>4.2824074625968933E-4</c:v>
              </c:pt>
              <c:pt idx="38">
                <c:v>4.398148157633841E-4</c:v>
              </c:pt>
              <c:pt idx="39">
                <c:v>4.5138889254303649E-4</c:v>
              </c:pt>
              <c:pt idx="40">
                <c:v>4.6296296204673126E-4</c:v>
              </c:pt>
              <c:pt idx="41">
                <c:v>4.7453703882638365E-4</c:v>
              </c:pt>
              <c:pt idx="42">
                <c:v>4.8611111560603604E-4</c:v>
              </c:pt>
              <c:pt idx="43">
                <c:v>4.9768518510973081E-4</c:v>
              </c:pt>
              <c:pt idx="44">
                <c:v>5.092592618893832E-4</c:v>
              </c:pt>
              <c:pt idx="45">
                <c:v>5.2083333866903558E-4</c:v>
              </c:pt>
              <c:pt idx="46">
                <c:v>5.3240740817273036E-4</c:v>
              </c:pt>
              <c:pt idx="47">
                <c:v>5.4398148495238274E-4</c:v>
              </c:pt>
              <c:pt idx="48">
                <c:v>5.5555555445607752E-4</c:v>
              </c:pt>
              <c:pt idx="49">
                <c:v>5.671296312357299E-4</c:v>
              </c:pt>
              <c:pt idx="50">
                <c:v>5.7870370801538229E-4</c:v>
              </c:pt>
              <c:pt idx="51">
                <c:v>5.9027777751907706E-4</c:v>
              </c:pt>
              <c:pt idx="52">
                <c:v>6.0185185429872945E-4</c:v>
              </c:pt>
              <c:pt idx="53">
                <c:v>6.1342593107838184E-4</c:v>
              </c:pt>
              <c:pt idx="54">
                <c:v>6.2500000058207661E-4</c:v>
              </c:pt>
              <c:pt idx="55">
                <c:v>6.36574077361729E-4</c:v>
              </c:pt>
              <c:pt idx="56">
                <c:v>6.4814814686542377E-4</c:v>
              </c:pt>
              <c:pt idx="57">
                <c:v>6.5972222364507616E-4</c:v>
              </c:pt>
              <c:pt idx="58">
                <c:v>6.7129630042472854E-4</c:v>
              </c:pt>
              <c:pt idx="59">
                <c:v>6.8287036992842332E-4</c:v>
              </c:pt>
              <c:pt idx="60">
                <c:v>6.944444467080757E-4</c:v>
              </c:pt>
              <c:pt idx="61">
                <c:v>7.0601852348772809E-4</c:v>
              </c:pt>
              <c:pt idx="62">
                <c:v>7.1759259299142286E-4</c:v>
              </c:pt>
              <c:pt idx="63">
                <c:v>7.2916666977107525E-4</c:v>
              </c:pt>
              <c:pt idx="64">
                <c:v>7.4074074655072764E-4</c:v>
              </c:pt>
              <c:pt idx="65">
                <c:v>7.5231481605442241E-4</c:v>
              </c:pt>
              <c:pt idx="66">
                <c:v>7.638888928340748E-4</c:v>
              </c:pt>
              <c:pt idx="67">
                <c:v>7.7546296233776957E-4</c:v>
              </c:pt>
              <c:pt idx="68">
                <c:v>7.8703703911742195E-4</c:v>
              </c:pt>
              <c:pt idx="69">
                <c:v>7.9861111589707434E-4</c:v>
              </c:pt>
              <c:pt idx="70">
                <c:v>8.1018518540076911E-4</c:v>
              </c:pt>
              <c:pt idx="71">
                <c:v>8.217592621804215E-4</c:v>
              </c:pt>
              <c:pt idx="72">
                <c:v>8.3333333896007389E-4</c:v>
              </c:pt>
              <c:pt idx="73">
                <c:v>8.4490740846376866E-4</c:v>
              </c:pt>
              <c:pt idx="74">
                <c:v>8.5648148524342105E-4</c:v>
              </c:pt>
              <c:pt idx="75">
                <c:v>8.6805555474711582E-4</c:v>
              </c:pt>
              <c:pt idx="76">
                <c:v>8.7962963152676821E-4</c:v>
              </c:pt>
              <c:pt idx="77">
                <c:v>8.9120370830642059E-4</c:v>
              </c:pt>
              <c:pt idx="78">
                <c:v>9.0277777781011537E-4</c:v>
              </c:pt>
              <c:pt idx="79">
                <c:v>9.1435185458976775E-4</c:v>
              </c:pt>
              <c:pt idx="80">
                <c:v>9.2592593136942014E-4</c:v>
              </c:pt>
              <c:pt idx="81">
                <c:v>9.3750000087311491E-4</c:v>
              </c:pt>
              <c:pt idx="82">
                <c:v>9.490740776527673E-4</c:v>
              </c:pt>
              <c:pt idx="83">
                <c:v>9.6064814715646207E-4</c:v>
              </c:pt>
              <c:pt idx="84">
                <c:v>9.7222222393611446E-4</c:v>
              </c:pt>
              <c:pt idx="85">
                <c:v>9.8379630071576685E-4</c:v>
              </c:pt>
              <c:pt idx="86">
                <c:v>9.9537037021946162E-4</c:v>
              </c:pt>
              <c:pt idx="87">
                <c:v>1.006944446999114E-3</c:v>
              </c:pt>
              <c:pt idx="88">
                <c:v>1.0185185237787664E-3</c:v>
              </c:pt>
              <c:pt idx="89">
                <c:v>1.0300925932824612E-3</c:v>
              </c:pt>
              <c:pt idx="90">
                <c:v>1.0416666700621136E-3</c:v>
              </c:pt>
              <c:pt idx="91">
                <c:v>1.0532407395658083E-3</c:v>
              </c:pt>
              <c:pt idx="92">
                <c:v>1.0648148163454607E-3</c:v>
              </c:pt>
              <c:pt idx="93">
                <c:v>1.0763888931251131E-3</c:v>
              </c:pt>
              <c:pt idx="94">
                <c:v>1.0879629626288079E-3</c:v>
              </c:pt>
              <c:pt idx="95">
                <c:v>1.0995370394084603E-3</c:v>
              </c:pt>
              <c:pt idx="96">
                <c:v>1.1111111161881126E-3</c:v>
              </c:pt>
              <c:pt idx="97">
                <c:v>1.1226851856918074E-3</c:v>
              </c:pt>
              <c:pt idx="98">
                <c:v>1.1342592624714598E-3</c:v>
              </c:pt>
              <c:pt idx="99">
                <c:v>1.1458333319751546E-3</c:v>
              </c:pt>
              <c:pt idx="100">
                <c:v>1.157407408754807E-3</c:v>
              </c:pt>
              <c:pt idx="101">
                <c:v>1.1689814855344594E-3</c:v>
              </c:pt>
              <c:pt idx="102">
                <c:v>1.1805555550381541E-3</c:v>
              </c:pt>
              <c:pt idx="103">
                <c:v>1.1921296318178065E-3</c:v>
              </c:pt>
              <c:pt idx="104">
                <c:v>1.2037037085974589E-3</c:v>
              </c:pt>
              <c:pt idx="105">
                <c:v>1.2152777781011537E-3</c:v>
              </c:pt>
              <c:pt idx="106">
                <c:v>1.2268518548808061E-3</c:v>
              </c:pt>
              <c:pt idx="107">
                <c:v>1.2384259316604584E-3</c:v>
              </c:pt>
              <c:pt idx="108">
                <c:v>1.2500000011641532E-3</c:v>
              </c:pt>
              <c:pt idx="109">
                <c:v>1.2615740779438056E-3</c:v>
              </c:pt>
              <c:pt idx="110">
                <c:v>1.2731481474475004E-3</c:v>
              </c:pt>
              <c:pt idx="111">
                <c:v>1.2847222242271528E-3</c:v>
              </c:pt>
              <c:pt idx="112">
                <c:v>1.2962963010068052E-3</c:v>
              </c:pt>
              <c:pt idx="113">
                <c:v>1.3078703705104999E-3</c:v>
              </c:pt>
              <c:pt idx="114">
                <c:v>1.3194444472901523E-3</c:v>
              </c:pt>
              <c:pt idx="115">
                <c:v>1.3310185240698047E-3</c:v>
              </c:pt>
              <c:pt idx="116">
                <c:v>1.3425925935734995E-3</c:v>
              </c:pt>
              <c:pt idx="117">
                <c:v>1.3541666703531519E-3</c:v>
              </c:pt>
              <c:pt idx="118">
                <c:v>1.3657407398568466E-3</c:v>
              </c:pt>
              <c:pt idx="119">
                <c:v>1.377314816636499E-3</c:v>
              </c:pt>
              <c:pt idx="120">
                <c:v>1.3888888934161514E-3</c:v>
              </c:pt>
              <c:pt idx="121">
                <c:v>1.4004629629198462E-3</c:v>
              </c:pt>
              <c:pt idx="122">
                <c:v>1.4120370396994986E-3</c:v>
              </c:pt>
              <c:pt idx="123">
                <c:v>1.423611116479151E-3</c:v>
              </c:pt>
              <c:pt idx="124">
                <c:v>1.4351851859828457E-3</c:v>
              </c:pt>
              <c:pt idx="125">
                <c:v>1.4467592627624981E-3</c:v>
              </c:pt>
              <c:pt idx="126">
                <c:v>1.4583333322661929E-3</c:v>
              </c:pt>
              <c:pt idx="127">
                <c:v>1.4699074090458453E-3</c:v>
              </c:pt>
              <c:pt idx="128">
                <c:v>1.4814814858254977E-3</c:v>
              </c:pt>
              <c:pt idx="129">
                <c:v>1.4930555553291924E-3</c:v>
              </c:pt>
              <c:pt idx="130">
                <c:v>1.5046296321088448E-3</c:v>
              </c:pt>
              <c:pt idx="131">
                <c:v>1.5162037088884972E-3</c:v>
              </c:pt>
              <c:pt idx="132">
                <c:v>1.527777778392192E-3</c:v>
              </c:pt>
              <c:pt idx="133">
                <c:v>1.5393518551718444E-3</c:v>
              </c:pt>
              <c:pt idx="134">
                <c:v>1.5509259246755391E-3</c:v>
              </c:pt>
              <c:pt idx="135">
                <c:v>1.5625000014551915E-3</c:v>
              </c:pt>
              <c:pt idx="136">
                <c:v>1.5740740782348439E-3</c:v>
              </c:pt>
              <c:pt idx="137">
                <c:v>1.5856481477385387E-3</c:v>
              </c:pt>
              <c:pt idx="138">
                <c:v>1.5972222245181911E-3</c:v>
              </c:pt>
              <c:pt idx="139">
                <c:v>1.6087963012978435E-3</c:v>
              </c:pt>
              <c:pt idx="140">
                <c:v>1.6203703708015382E-3</c:v>
              </c:pt>
              <c:pt idx="141">
                <c:v>1.6319444475811906E-3</c:v>
              </c:pt>
              <c:pt idx="142">
                <c:v>1.6435185170848854E-3</c:v>
              </c:pt>
              <c:pt idx="143">
                <c:v>1.6550925938645378E-3</c:v>
              </c:pt>
              <c:pt idx="144">
                <c:v>1.6666666706441902E-3</c:v>
              </c:pt>
              <c:pt idx="145">
                <c:v>1.6782407401478849E-3</c:v>
              </c:pt>
              <c:pt idx="146">
                <c:v>1.6898148169275373E-3</c:v>
              </c:pt>
              <c:pt idx="147">
                <c:v>1.7013888937071897E-3</c:v>
              </c:pt>
              <c:pt idx="148">
                <c:v>1.7129629632108845E-3</c:v>
              </c:pt>
              <c:pt idx="149">
                <c:v>1.7245370399905369E-3</c:v>
              </c:pt>
              <c:pt idx="150">
                <c:v>1.7361111167701893E-3</c:v>
              </c:pt>
              <c:pt idx="151">
                <c:v>1.747685186273884E-3</c:v>
              </c:pt>
              <c:pt idx="152">
                <c:v>1.7592592630535364E-3</c:v>
              </c:pt>
              <c:pt idx="153">
                <c:v>1.7708333325572312E-3</c:v>
              </c:pt>
              <c:pt idx="154">
                <c:v>1.7824074093368836E-3</c:v>
              </c:pt>
              <c:pt idx="155">
                <c:v>1.793981486116536E-3</c:v>
              </c:pt>
              <c:pt idx="156">
                <c:v>1.8055555556202307E-3</c:v>
              </c:pt>
              <c:pt idx="157">
                <c:v>1.8171296323998831E-3</c:v>
              </c:pt>
              <c:pt idx="158">
                <c:v>1.8287037091795355E-3</c:v>
              </c:pt>
              <c:pt idx="159">
                <c:v>1.8402777786832303E-3</c:v>
              </c:pt>
              <c:pt idx="160">
                <c:v>1.8518518554628827E-3</c:v>
              </c:pt>
              <c:pt idx="161">
                <c:v>1.8634259249665774E-3</c:v>
              </c:pt>
              <c:pt idx="162">
                <c:v>1.8750000017462298E-3</c:v>
              </c:pt>
              <c:pt idx="163">
                <c:v>1.8865740785258822E-3</c:v>
              </c:pt>
              <c:pt idx="164">
                <c:v>1.898148148029577E-3</c:v>
              </c:pt>
              <c:pt idx="165">
                <c:v>1.9097222248092294E-3</c:v>
              </c:pt>
              <c:pt idx="166">
                <c:v>1.9212963015888818E-3</c:v>
              </c:pt>
              <c:pt idx="167">
                <c:v>1.9328703710925765E-3</c:v>
              </c:pt>
              <c:pt idx="168">
                <c:v>1.9444444478722289E-3</c:v>
              </c:pt>
              <c:pt idx="169">
                <c:v>1.9560185173759237E-3</c:v>
              </c:pt>
              <c:pt idx="170">
                <c:v>1.9675925941555761E-3</c:v>
              </c:pt>
              <c:pt idx="171">
                <c:v>1.9791666709352285E-3</c:v>
              </c:pt>
              <c:pt idx="172">
                <c:v>1.9907407404389232E-3</c:v>
              </c:pt>
              <c:pt idx="173">
                <c:v>2.0023148172185756E-3</c:v>
              </c:pt>
              <c:pt idx="174">
                <c:v>2.013888893998228E-3</c:v>
              </c:pt>
              <c:pt idx="175">
                <c:v>2.0254629635019228E-3</c:v>
              </c:pt>
              <c:pt idx="176">
                <c:v>2.0370370402815752E-3</c:v>
              </c:pt>
              <c:pt idx="177">
                <c:v>2.0486111097852699E-3</c:v>
              </c:pt>
              <c:pt idx="178">
                <c:v>2.0601851865649223E-3</c:v>
              </c:pt>
              <c:pt idx="179">
                <c:v>2.0717592633445747E-3</c:v>
              </c:pt>
              <c:pt idx="180">
                <c:v>2.0833333328482695E-3</c:v>
              </c:pt>
              <c:pt idx="181">
                <c:v>2.0949074096279219E-3</c:v>
              </c:pt>
              <c:pt idx="182">
                <c:v>2.1064814864075743E-3</c:v>
              </c:pt>
              <c:pt idx="183">
                <c:v>2.118055555911269E-3</c:v>
              </c:pt>
              <c:pt idx="184">
                <c:v>2.1296296326909214E-3</c:v>
              </c:pt>
              <c:pt idx="185">
                <c:v>2.1412037094705738E-3</c:v>
              </c:pt>
              <c:pt idx="186">
                <c:v>2.1527777789742686E-3</c:v>
              </c:pt>
              <c:pt idx="187">
                <c:v>2.164351855753921E-3</c:v>
              </c:pt>
              <c:pt idx="188">
                <c:v>2.1759259252576157E-3</c:v>
              </c:pt>
              <c:pt idx="189">
                <c:v>2.1875000020372681E-3</c:v>
              </c:pt>
              <c:pt idx="190">
                <c:v>2.1990740788169205E-3</c:v>
              </c:pt>
              <c:pt idx="191">
                <c:v>2.2106481483206153E-3</c:v>
              </c:pt>
              <c:pt idx="192">
                <c:v>2.2222222251002677E-3</c:v>
              </c:pt>
              <c:pt idx="193">
                <c:v>2.2337963018799201E-3</c:v>
              </c:pt>
              <c:pt idx="194">
                <c:v>2.2453703713836148E-3</c:v>
              </c:pt>
              <c:pt idx="195">
                <c:v>2.2569444481632672E-3</c:v>
              </c:pt>
              <c:pt idx="196">
                <c:v>2.268518517666962E-3</c:v>
              </c:pt>
              <c:pt idx="197">
                <c:v>2.2800925944466144E-3</c:v>
              </c:pt>
              <c:pt idx="198">
                <c:v>2.2916666712262668E-3</c:v>
              </c:pt>
              <c:pt idx="199">
                <c:v>2.3032407407299615E-3</c:v>
              </c:pt>
              <c:pt idx="200">
                <c:v>2.3148148175096139E-3</c:v>
              </c:pt>
              <c:pt idx="201">
                <c:v>2.3263888942892663E-3</c:v>
              </c:pt>
              <c:pt idx="202">
                <c:v>2.3379629637929611E-3</c:v>
              </c:pt>
              <c:pt idx="203">
                <c:v>2.3495370405726135E-3</c:v>
              </c:pt>
              <c:pt idx="204">
                <c:v>2.3611111100763083E-3</c:v>
              </c:pt>
              <c:pt idx="205">
                <c:v>2.3726851868559606E-3</c:v>
              </c:pt>
              <c:pt idx="206">
                <c:v>2.384259263635613E-3</c:v>
              </c:pt>
              <c:pt idx="207">
                <c:v>2.3958333331393078E-3</c:v>
              </c:pt>
              <c:pt idx="208">
                <c:v>2.4074074099189602E-3</c:v>
              </c:pt>
              <c:pt idx="209">
                <c:v>2.4189814866986126E-3</c:v>
              </c:pt>
              <c:pt idx="210">
                <c:v>2.4305555562023073E-3</c:v>
              </c:pt>
              <c:pt idx="211">
                <c:v>2.4421296329819597E-3</c:v>
              </c:pt>
              <c:pt idx="212">
                <c:v>2.4537037024856545E-3</c:v>
              </c:pt>
              <c:pt idx="213">
                <c:v>2.4652777792653069E-3</c:v>
              </c:pt>
              <c:pt idx="214">
                <c:v>2.4768518560449593E-3</c:v>
              </c:pt>
              <c:pt idx="215">
                <c:v>2.488425925548654E-3</c:v>
              </c:pt>
              <c:pt idx="216">
                <c:v>2.5000000023283064E-3</c:v>
              </c:pt>
              <c:pt idx="217">
                <c:v>2.5115740791079588E-3</c:v>
              </c:pt>
              <c:pt idx="218">
                <c:v>2.5231481486116536E-3</c:v>
              </c:pt>
              <c:pt idx="219">
                <c:v>2.534722225391306E-3</c:v>
              </c:pt>
              <c:pt idx="220">
                <c:v>2.5462962948950008E-3</c:v>
              </c:pt>
              <c:pt idx="221">
                <c:v>2.5578703716746531E-3</c:v>
              </c:pt>
              <c:pt idx="222">
                <c:v>2.5694444484543055E-3</c:v>
              </c:pt>
              <c:pt idx="223">
                <c:v>2.5810185179580003E-3</c:v>
              </c:pt>
              <c:pt idx="224">
                <c:v>2.5925925947376527E-3</c:v>
              </c:pt>
              <c:pt idx="225">
                <c:v>2.6041666715173051E-3</c:v>
              </c:pt>
              <c:pt idx="226">
                <c:v>2.6157407410209998E-3</c:v>
              </c:pt>
              <c:pt idx="227">
                <c:v>2.6273148178006522E-3</c:v>
              </c:pt>
              <c:pt idx="228">
                <c:v>2.6388888945803046E-3</c:v>
              </c:pt>
              <c:pt idx="229">
                <c:v>2.6504629640839994E-3</c:v>
              </c:pt>
              <c:pt idx="230">
                <c:v>2.6620370408636518E-3</c:v>
              </c:pt>
              <c:pt idx="231">
                <c:v>2.6736111103673466E-3</c:v>
              </c:pt>
              <c:pt idx="232">
                <c:v>2.6851851871469989E-3</c:v>
              </c:pt>
              <c:pt idx="233">
                <c:v>2.6967592639266513E-3</c:v>
              </c:pt>
              <c:pt idx="234">
                <c:v>2.7083333334303461E-3</c:v>
              </c:pt>
              <c:pt idx="235">
                <c:v>2.7199074102099985E-3</c:v>
              </c:pt>
              <c:pt idx="236">
                <c:v>2.7314814869896509E-3</c:v>
              </c:pt>
              <c:pt idx="237">
                <c:v>2.7430555564933456E-3</c:v>
              </c:pt>
              <c:pt idx="238">
                <c:v>2.754629633272998E-3</c:v>
              </c:pt>
              <c:pt idx="239">
                <c:v>2.7662037027766928E-3</c:v>
              </c:pt>
              <c:pt idx="240">
                <c:v>2.7777777795563452E-3</c:v>
              </c:pt>
              <c:pt idx="241">
                <c:v>2.7893518563359976E-3</c:v>
              </c:pt>
              <c:pt idx="242">
                <c:v>2.8009259258396924E-3</c:v>
              </c:pt>
              <c:pt idx="243">
                <c:v>2.8125000026193447E-3</c:v>
              </c:pt>
              <c:pt idx="244">
                <c:v>2.8240740793989971E-3</c:v>
              </c:pt>
              <c:pt idx="245">
                <c:v>2.8356481489026919E-3</c:v>
              </c:pt>
              <c:pt idx="246">
                <c:v>2.8472222256823443E-3</c:v>
              </c:pt>
              <c:pt idx="247">
                <c:v>2.8587962951860391E-3</c:v>
              </c:pt>
              <c:pt idx="248">
                <c:v>2.8703703719656914E-3</c:v>
              </c:pt>
              <c:pt idx="249">
                <c:v>2.8819444487453438E-3</c:v>
              </c:pt>
              <c:pt idx="250">
                <c:v>2.8935185182490386E-3</c:v>
              </c:pt>
              <c:pt idx="251">
                <c:v>2.905092595028691E-3</c:v>
              </c:pt>
              <c:pt idx="252">
                <c:v>2.9166666718083434E-3</c:v>
              </c:pt>
              <c:pt idx="253">
                <c:v>2.9282407413120382E-3</c:v>
              </c:pt>
              <c:pt idx="254">
                <c:v>2.9398148180916905E-3</c:v>
              </c:pt>
              <c:pt idx="255">
                <c:v>2.9513888875953853E-3</c:v>
              </c:pt>
              <c:pt idx="256">
                <c:v>2.9629629643750377E-3</c:v>
              </c:pt>
              <c:pt idx="257">
                <c:v>2.9745370411546901E-3</c:v>
              </c:pt>
              <c:pt idx="258">
                <c:v>2.9861111106583849E-3</c:v>
              </c:pt>
              <c:pt idx="259">
                <c:v>2.9976851874380372E-3</c:v>
              </c:pt>
              <c:pt idx="260">
                <c:v>3.0092592642176896E-3</c:v>
              </c:pt>
              <c:pt idx="261">
                <c:v>3.0208333337213844E-3</c:v>
              </c:pt>
              <c:pt idx="262">
                <c:v>3.0324074105010368E-3</c:v>
              </c:pt>
              <c:pt idx="263">
                <c:v>3.0439814872806892E-3</c:v>
              </c:pt>
              <c:pt idx="264">
                <c:v>3.055555556784384E-3</c:v>
              </c:pt>
              <c:pt idx="265">
                <c:v>3.0671296335640363E-3</c:v>
              </c:pt>
              <c:pt idx="266">
                <c:v>3.0787037030677311E-3</c:v>
              </c:pt>
              <c:pt idx="267">
                <c:v>3.0902777798473835E-3</c:v>
              </c:pt>
              <c:pt idx="268">
                <c:v>3.1018518566270359E-3</c:v>
              </c:pt>
              <c:pt idx="269">
                <c:v>3.1134259261307307E-3</c:v>
              </c:pt>
              <c:pt idx="270">
                <c:v>3.125000002910383E-3</c:v>
              </c:pt>
              <c:pt idx="271">
                <c:v>3.1365740796900354E-3</c:v>
              </c:pt>
              <c:pt idx="272">
                <c:v>3.1481481491937302E-3</c:v>
              </c:pt>
              <c:pt idx="273">
                <c:v>3.1597222259733826E-3</c:v>
              </c:pt>
              <c:pt idx="274">
                <c:v>3.1712962954770774E-3</c:v>
              </c:pt>
              <c:pt idx="275">
                <c:v>3.1828703722567298E-3</c:v>
              </c:pt>
              <c:pt idx="276">
                <c:v>3.1944444490363821E-3</c:v>
              </c:pt>
              <c:pt idx="277">
                <c:v>3.2060185185400769E-3</c:v>
              </c:pt>
              <c:pt idx="278">
                <c:v>3.2175925953197293E-3</c:v>
              </c:pt>
              <c:pt idx="279">
                <c:v>3.2291666720993817E-3</c:v>
              </c:pt>
              <c:pt idx="280">
                <c:v>3.2407407416030765E-3</c:v>
              </c:pt>
              <c:pt idx="281">
                <c:v>3.2523148183827288E-3</c:v>
              </c:pt>
              <c:pt idx="282">
                <c:v>3.2638888878864236E-3</c:v>
              </c:pt>
              <c:pt idx="283">
                <c:v>3.275462964666076E-3</c:v>
              </c:pt>
              <c:pt idx="284">
                <c:v>3.2870370414457284E-3</c:v>
              </c:pt>
              <c:pt idx="285">
                <c:v>3.2986111109494232E-3</c:v>
              </c:pt>
              <c:pt idx="286">
                <c:v>3.3101851877290756E-3</c:v>
              </c:pt>
              <c:pt idx="287">
                <c:v>3.3217592645087279E-3</c:v>
              </c:pt>
              <c:pt idx="288">
                <c:v>3.3333333340124227E-3</c:v>
              </c:pt>
              <c:pt idx="289">
                <c:v>3.3449074107920751E-3</c:v>
              </c:pt>
              <c:pt idx="290">
                <c:v>3.3564814802957699E-3</c:v>
              </c:pt>
              <c:pt idx="291">
                <c:v>3.3680555570754223E-3</c:v>
              </c:pt>
              <c:pt idx="292">
                <c:v>3.3796296338550746E-3</c:v>
              </c:pt>
              <c:pt idx="293">
                <c:v>3.3912037033587694E-3</c:v>
              </c:pt>
              <c:pt idx="294">
                <c:v>3.4027777801384218E-3</c:v>
              </c:pt>
              <c:pt idx="295">
                <c:v>3.4143518569180742E-3</c:v>
              </c:pt>
              <c:pt idx="296">
                <c:v>3.425925926421769E-3</c:v>
              </c:pt>
              <c:pt idx="297">
                <c:v>3.4375000032014214E-3</c:v>
              </c:pt>
              <c:pt idx="298">
                <c:v>3.4490740727051161E-3</c:v>
              </c:pt>
              <c:pt idx="299">
                <c:v>3.4606481494847685E-3</c:v>
              </c:pt>
              <c:pt idx="300">
                <c:v>3.4732638887362555E-3</c:v>
              </c:pt>
              <c:pt idx="301">
                <c:v>3.4837962957681157E-3</c:v>
              </c:pt>
              <c:pt idx="302">
                <c:v>3.4953703725477681E-3</c:v>
              </c:pt>
              <c:pt idx="303">
                <c:v>3.5069444493274204E-3</c:v>
              </c:pt>
              <c:pt idx="304">
                <c:v>3.5185185188311152E-3</c:v>
              </c:pt>
              <c:pt idx="305">
                <c:v>3.5300925956107676E-3</c:v>
              </c:pt>
              <c:pt idx="306">
                <c:v>3.54166667239042E-3</c:v>
              </c:pt>
              <c:pt idx="307">
                <c:v>3.5532407418941148E-3</c:v>
              </c:pt>
              <c:pt idx="308">
                <c:v>3.5648148186737671E-3</c:v>
              </c:pt>
              <c:pt idx="309">
                <c:v>3.5763888881774619E-3</c:v>
              </c:pt>
              <c:pt idx="310">
                <c:v>3.5879629649571143E-3</c:v>
              </c:pt>
              <c:pt idx="311">
                <c:v>3.5995370417367667E-3</c:v>
              </c:pt>
              <c:pt idx="312">
                <c:v>3.6111111112404615E-3</c:v>
              </c:pt>
              <c:pt idx="313">
                <c:v>3.6226851880201139E-3</c:v>
              </c:pt>
              <c:pt idx="314">
                <c:v>3.6342592647997662E-3</c:v>
              </c:pt>
              <c:pt idx="315">
                <c:v>3.645833334303461E-3</c:v>
              </c:pt>
              <c:pt idx="316">
                <c:v>3.6574074110831134E-3</c:v>
              </c:pt>
              <c:pt idx="317">
                <c:v>3.6689814805868082E-3</c:v>
              </c:pt>
              <c:pt idx="318">
                <c:v>3.6805555573664606E-3</c:v>
              </c:pt>
              <c:pt idx="319">
                <c:v>3.6921296341461129E-3</c:v>
              </c:pt>
              <c:pt idx="320">
                <c:v>3.7037037036498077E-3</c:v>
              </c:pt>
              <c:pt idx="321">
                <c:v>3.7152777804294601E-3</c:v>
              </c:pt>
              <c:pt idx="322">
                <c:v>3.7268518572091125E-3</c:v>
              </c:pt>
              <c:pt idx="323">
                <c:v>3.7384259267128073E-3</c:v>
              </c:pt>
              <c:pt idx="324">
                <c:v>3.7500000034924597E-3</c:v>
              </c:pt>
              <c:pt idx="325">
                <c:v>3.7615740729961544E-3</c:v>
              </c:pt>
              <c:pt idx="326">
                <c:v>3.7731481497758068E-3</c:v>
              </c:pt>
              <c:pt idx="327">
                <c:v>3.7847222265554592E-3</c:v>
              </c:pt>
              <c:pt idx="328">
                <c:v>3.796296296059154E-3</c:v>
              </c:pt>
              <c:pt idx="329">
                <c:v>3.8078703728388064E-3</c:v>
              </c:pt>
              <c:pt idx="330">
                <c:v>3.8194444496184587E-3</c:v>
              </c:pt>
              <c:pt idx="331">
                <c:v>3.8310185191221535E-3</c:v>
              </c:pt>
              <c:pt idx="332">
                <c:v>3.8425925959018059E-3</c:v>
              </c:pt>
              <c:pt idx="333">
                <c:v>3.8541666654055007E-3</c:v>
              </c:pt>
              <c:pt idx="334">
                <c:v>3.8657407421851531E-3</c:v>
              </c:pt>
              <c:pt idx="335">
                <c:v>3.8773148189648055E-3</c:v>
              </c:pt>
              <c:pt idx="336">
                <c:v>3.8888888884685002E-3</c:v>
              </c:pt>
              <c:pt idx="337">
                <c:v>3.9004629652481526E-3</c:v>
              </c:pt>
              <c:pt idx="338">
                <c:v>3.912037042027805E-3</c:v>
              </c:pt>
              <c:pt idx="339">
                <c:v>3.9236111115314998E-3</c:v>
              </c:pt>
              <c:pt idx="340">
                <c:v>3.9351851883111522E-3</c:v>
              </c:pt>
              <c:pt idx="341">
                <c:v>3.9467592578148469E-3</c:v>
              </c:pt>
              <c:pt idx="342">
                <c:v>3.9583333345944993E-3</c:v>
              </c:pt>
              <c:pt idx="343">
                <c:v>3.9699074113741517E-3</c:v>
              </c:pt>
              <c:pt idx="344">
                <c:v>3.9814814808778465E-3</c:v>
              </c:pt>
              <c:pt idx="345">
                <c:v>3.9930555576574989E-3</c:v>
              </c:pt>
              <c:pt idx="346">
                <c:v>4.0046296344371513E-3</c:v>
              </c:pt>
              <c:pt idx="347">
                <c:v>4.016203703940846E-3</c:v>
              </c:pt>
              <c:pt idx="348">
                <c:v>4.0277777807204984E-3</c:v>
              </c:pt>
              <c:pt idx="349">
                <c:v>4.0393518575001508E-3</c:v>
              </c:pt>
              <c:pt idx="350">
                <c:v>4.0509259270038456E-3</c:v>
              </c:pt>
              <c:pt idx="351">
                <c:v>4.062500003783498E-3</c:v>
              </c:pt>
              <c:pt idx="352">
                <c:v>4.0740740732871927E-3</c:v>
              </c:pt>
              <c:pt idx="353">
                <c:v>4.0856481500668451E-3</c:v>
              </c:pt>
              <c:pt idx="354">
                <c:v>4.0972222268464975E-3</c:v>
              </c:pt>
              <c:pt idx="355">
                <c:v>4.1087962963501923E-3</c:v>
              </c:pt>
              <c:pt idx="356">
                <c:v>4.1203703731298447E-3</c:v>
              </c:pt>
              <c:pt idx="357">
                <c:v>4.1319444499094971E-3</c:v>
              </c:pt>
              <c:pt idx="358">
                <c:v>4.1435185194131918E-3</c:v>
              </c:pt>
              <c:pt idx="359">
                <c:v>4.1550925961928442E-3</c:v>
              </c:pt>
              <c:pt idx="360">
                <c:v>4.166666665696539E-3</c:v>
              </c:pt>
              <c:pt idx="361">
                <c:v>4.1782407424761914E-3</c:v>
              </c:pt>
              <c:pt idx="362">
                <c:v>4.1898148192558438E-3</c:v>
              </c:pt>
              <c:pt idx="363">
                <c:v>4.2013888887595385E-3</c:v>
              </c:pt>
              <c:pt idx="364">
                <c:v>4.2129629655391909E-3</c:v>
              </c:pt>
              <c:pt idx="365">
                <c:v>4.2245370423188433E-3</c:v>
              </c:pt>
              <c:pt idx="366">
                <c:v>4.2361111118225381E-3</c:v>
              </c:pt>
              <c:pt idx="367">
                <c:v>4.2476851886021905E-3</c:v>
              </c:pt>
              <c:pt idx="368">
                <c:v>4.2592592581058852E-3</c:v>
              </c:pt>
              <c:pt idx="369">
                <c:v>4.2708333348855376E-3</c:v>
              </c:pt>
              <c:pt idx="370">
                <c:v>4.28240741166519E-3</c:v>
              </c:pt>
              <c:pt idx="371">
                <c:v>4.2939814811688848E-3</c:v>
              </c:pt>
              <c:pt idx="372">
                <c:v>4.3055555579485372E-3</c:v>
              </c:pt>
              <c:pt idx="373">
                <c:v>4.3171296347281896E-3</c:v>
              </c:pt>
              <c:pt idx="374">
                <c:v>4.3287037042318843E-3</c:v>
              </c:pt>
              <c:pt idx="375">
                <c:v>4.3402777810115367E-3</c:v>
              </c:pt>
              <c:pt idx="376">
                <c:v>4.3518518505152315E-3</c:v>
              </c:pt>
              <c:pt idx="377">
                <c:v>4.3634259272948839E-3</c:v>
              </c:pt>
              <c:pt idx="378">
                <c:v>4.3750000040745363E-3</c:v>
              </c:pt>
              <c:pt idx="379">
                <c:v>4.386574073578231E-3</c:v>
              </c:pt>
              <c:pt idx="380">
                <c:v>4.3981481503578834E-3</c:v>
              </c:pt>
              <c:pt idx="381">
                <c:v>4.4097222271375358E-3</c:v>
              </c:pt>
              <c:pt idx="382">
                <c:v>4.4212962966412306E-3</c:v>
              </c:pt>
              <c:pt idx="383">
                <c:v>4.432870373420883E-3</c:v>
              </c:pt>
              <c:pt idx="384">
                <c:v>4.4444444502005354E-3</c:v>
              </c:pt>
              <c:pt idx="385">
                <c:v>4.4560185197042301E-3</c:v>
              </c:pt>
              <c:pt idx="386">
                <c:v>4.4675925964838825E-3</c:v>
              </c:pt>
              <c:pt idx="387">
                <c:v>4.4791666659875773E-3</c:v>
              </c:pt>
              <c:pt idx="388">
                <c:v>4.4907407427672297E-3</c:v>
              </c:pt>
              <c:pt idx="389">
                <c:v>4.5023148195468821E-3</c:v>
              </c:pt>
              <c:pt idx="390">
                <c:v>4.5138888890505768E-3</c:v>
              </c:pt>
              <c:pt idx="391">
                <c:v>4.5254629658302292E-3</c:v>
              </c:pt>
              <c:pt idx="392">
                <c:v>4.5370370426098816E-3</c:v>
              </c:pt>
              <c:pt idx="393">
                <c:v>4.5486111121135764E-3</c:v>
              </c:pt>
              <c:pt idx="394">
                <c:v>4.5601851888932288E-3</c:v>
              </c:pt>
              <c:pt idx="395">
                <c:v>4.5717592583969235E-3</c:v>
              </c:pt>
              <c:pt idx="396">
                <c:v>4.5833333351765759E-3</c:v>
              </c:pt>
              <c:pt idx="397">
                <c:v>4.5949074119562283E-3</c:v>
              </c:pt>
              <c:pt idx="398">
                <c:v>4.6064814814599231E-3</c:v>
              </c:pt>
              <c:pt idx="399">
                <c:v>4.6180555582395755E-3</c:v>
              </c:pt>
              <c:pt idx="400">
                <c:v>4.6296296350192279E-3</c:v>
              </c:pt>
              <c:pt idx="401">
                <c:v>4.6412037045229226E-3</c:v>
              </c:pt>
              <c:pt idx="402">
                <c:v>4.652777781302575E-3</c:v>
              </c:pt>
              <c:pt idx="403">
                <c:v>4.6643518508062698E-3</c:v>
              </c:pt>
              <c:pt idx="404">
                <c:v>4.6759259275859222E-3</c:v>
              </c:pt>
              <c:pt idx="405">
                <c:v>4.6875000043655746E-3</c:v>
              </c:pt>
              <c:pt idx="406">
                <c:v>4.6990740738692693E-3</c:v>
              </c:pt>
              <c:pt idx="407">
                <c:v>4.7106481506489217E-3</c:v>
              </c:pt>
              <c:pt idx="408">
                <c:v>4.7222222274285741E-3</c:v>
              </c:pt>
              <c:pt idx="409">
                <c:v>4.7337962969322689E-3</c:v>
              </c:pt>
              <c:pt idx="410">
                <c:v>4.7453703737119213E-3</c:v>
              </c:pt>
              <c:pt idx="411">
                <c:v>4.756944443215616E-3</c:v>
              </c:pt>
              <c:pt idx="412">
                <c:v>4.7685185199952684E-3</c:v>
              </c:pt>
              <c:pt idx="413">
                <c:v>4.7800925967749208E-3</c:v>
              </c:pt>
              <c:pt idx="414">
                <c:v>4.7916666662786156E-3</c:v>
              </c:pt>
              <c:pt idx="415">
                <c:v>4.803240743058268E-3</c:v>
              </c:pt>
              <c:pt idx="416">
                <c:v>4.8148148198379204E-3</c:v>
              </c:pt>
              <c:pt idx="417">
                <c:v>4.8263888893416151E-3</c:v>
              </c:pt>
              <c:pt idx="418">
                <c:v>4.8379629661212675E-3</c:v>
              </c:pt>
              <c:pt idx="419">
                <c:v>4.8495370356249623E-3</c:v>
              </c:pt>
              <c:pt idx="420">
                <c:v>4.8611111124046147E-3</c:v>
              </c:pt>
              <c:pt idx="421">
                <c:v>4.8726851891842671E-3</c:v>
              </c:pt>
              <c:pt idx="422">
                <c:v>4.8842592586879618E-3</c:v>
              </c:pt>
              <c:pt idx="423">
                <c:v>4.8958333354676142E-3</c:v>
              </c:pt>
              <c:pt idx="424">
                <c:v>4.9074074122472666E-3</c:v>
              </c:pt>
              <c:pt idx="425">
                <c:v>4.9189814817509614E-3</c:v>
              </c:pt>
              <c:pt idx="426">
                <c:v>4.9305555585306138E-3</c:v>
              </c:pt>
              <c:pt idx="427">
                <c:v>4.9421296353102662E-3</c:v>
              </c:pt>
              <c:pt idx="428">
                <c:v>4.9537037048139609E-3</c:v>
              </c:pt>
              <c:pt idx="429">
                <c:v>4.9652777815936133E-3</c:v>
              </c:pt>
              <c:pt idx="430">
                <c:v>4.9768518510973081E-3</c:v>
              </c:pt>
              <c:pt idx="431">
                <c:v>4.9884259278769605E-3</c:v>
              </c:pt>
              <c:pt idx="432">
                <c:v>5.0000000046566129E-3</c:v>
              </c:pt>
              <c:pt idx="433">
                <c:v>5.0115740741603076E-3</c:v>
              </c:pt>
              <c:pt idx="434">
                <c:v>5.02314815093996E-3</c:v>
              </c:pt>
              <c:pt idx="435">
                <c:v>5.0347222277196124E-3</c:v>
              </c:pt>
              <c:pt idx="436">
                <c:v>5.0462962972233072E-3</c:v>
              </c:pt>
              <c:pt idx="437">
                <c:v>5.0578703740029596E-3</c:v>
              </c:pt>
              <c:pt idx="438">
                <c:v>5.0694444435066544E-3</c:v>
              </c:pt>
              <c:pt idx="439">
                <c:v>5.0810185202863067E-3</c:v>
              </c:pt>
              <c:pt idx="440">
                <c:v>5.0925925970659591E-3</c:v>
              </c:pt>
              <c:pt idx="441">
                <c:v>5.1041666665696539E-3</c:v>
              </c:pt>
              <c:pt idx="442">
                <c:v>5.1157407433493063E-3</c:v>
              </c:pt>
              <c:pt idx="443">
                <c:v>5.1273148201289587E-3</c:v>
              </c:pt>
              <c:pt idx="444">
                <c:v>5.1388888896326534E-3</c:v>
              </c:pt>
              <c:pt idx="445">
                <c:v>5.1504629664123058E-3</c:v>
              </c:pt>
              <c:pt idx="446">
                <c:v>5.1620370359160006E-3</c:v>
              </c:pt>
              <c:pt idx="447">
                <c:v>5.173611112695653E-3</c:v>
              </c:pt>
              <c:pt idx="448">
                <c:v>5.1851851894753054E-3</c:v>
              </c:pt>
              <c:pt idx="449">
                <c:v>5.1967592589790002E-3</c:v>
              </c:pt>
              <c:pt idx="450">
                <c:v>5.2083333357586525E-3</c:v>
              </c:pt>
              <c:pt idx="451">
                <c:v>5.2199074125383049E-3</c:v>
              </c:pt>
              <c:pt idx="452">
                <c:v>5.2314814820419997E-3</c:v>
              </c:pt>
              <c:pt idx="453">
                <c:v>5.2430555588216521E-3</c:v>
              </c:pt>
              <c:pt idx="454">
                <c:v>5.2546296283253469E-3</c:v>
              </c:pt>
              <c:pt idx="455">
                <c:v>5.2662037051049992E-3</c:v>
              </c:pt>
              <c:pt idx="456">
                <c:v>5.2777777818846516E-3</c:v>
              </c:pt>
              <c:pt idx="457">
                <c:v>5.2893518513883464E-3</c:v>
              </c:pt>
              <c:pt idx="458">
                <c:v>5.3009259281679988E-3</c:v>
              </c:pt>
              <c:pt idx="459">
                <c:v>5.3125000049476512E-3</c:v>
              </c:pt>
              <c:pt idx="460">
                <c:v>5.324074074451346E-3</c:v>
              </c:pt>
            </c:numLit>
          </c:xVal>
          <c:yVal>
            <c:numLit>
              <c:formatCode>General</c:formatCode>
              <c:ptCount val="46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pt idx="203">
                <c:v>4</c:v>
              </c:pt>
              <c:pt idx="204">
                <c:v>4</c:v>
              </c:pt>
              <c:pt idx="205">
                <c:v>4</c:v>
              </c:pt>
              <c:pt idx="206">
                <c:v>4</c:v>
              </c:pt>
              <c:pt idx="207">
                <c:v>4</c:v>
              </c:pt>
              <c:pt idx="208">
                <c:v>4</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c:v>
              </c:pt>
              <c:pt idx="225">
                <c:v>4</c:v>
              </c:pt>
              <c:pt idx="226">
                <c:v>4</c:v>
              </c:pt>
              <c:pt idx="227">
                <c:v>4</c:v>
              </c:pt>
              <c:pt idx="228">
                <c:v>4</c:v>
              </c:pt>
              <c:pt idx="229">
                <c:v>4</c:v>
              </c:pt>
              <c:pt idx="230">
                <c:v>4</c:v>
              </c:pt>
              <c:pt idx="231">
                <c:v>4</c:v>
              </c:pt>
              <c:pt idx="232">
                <c:v>4</c:v>
              </c:pt>
              <c:pt idx="233">
                <c:v>4</c:v>
              </c:pt>
              <c:pt idx="234">
                <c:v>4</c:v>
              </c:pt>
              <c:pt idx="235">
                <c:v>4</c:v>
              </c:pt>
              <c:pt idx="236">
                <c:v>4</c:v>
              </c:pt>
              <c:pt idx="237">
                <c:v>4</c:v>
              </c:pt>
              <c:pt idx="238">
                <c:v>4</c:v>
              </c:pt>
              <c:pt idx="239">
                <c:v>4</c:v>
              </c:pt>
              <c:pt idx="240">
                <c:v>4</c:v>
              </c:pt>
              <c:pt idx="241">
                <c:v>4</c:v>
              </c:pt>
              <c:pt idx="242">
                <c:v>4</c:v>
              </c:pt>
              <c:pt idx="243">
                <c:v>4</c:v>
              </c:pt>
              <c:pt idx="244">
                <c:v>4</c:v>
              </c:pt>
              <c:pt idx="245">
                <c:v>4</c:v>
              </c:pt>
              <c:pt idx="246">
                <c:v>4</c:v>
              </c:pt>
              <c:pt idx="247">
                <c:v>4</c:v>
              </c:pt>
              <c:pt idx="248">
                <c:v>4</c:v>
              </c:pt>
              <c:pt idx="249">
                <c:v>4</c:v>
              </c:pt>
              <c:pt idx="250">
                <c:v>4</c:v>
              </c:pt>
              <c:pt idx="251">
                <c:v>4</c:v>
              </c:pt>
              <c:pt idx="252">
                <c:v>4</c:v>
              </c:pt>
              <c:pt idx="253">
                <c:v>4</c:v>
              </c:pt>
              <c:pt idx="254">
                <c:v>4</c:v>
              </c:pt>
              <c:pt idx="255">
                <c:v>4</c:v>
              </c:pt>
              <c:pt idx="256">
                <c:v>4</c:v>
              </c:pt>
              <c:pt idx="257">
                <c:v>4</c:v>
              </c:pt>
              <c:pt idx="258">
                <c:v>4</c:v>
              </c:pt>
              <c:pt idx="259">
                <c:v>4</c:v>
              </c:pt>
              <c:pt idx="260">
                <c:v>4</c:v>
              </c:pt>
              <c:pt idx="261">
                <c:v>4</c:v>
              </c:pt>
              <c:pt idx="262">
                <c:v>4</c:v>
              </c:pt>
              <c:pt idx="263">
                <c:v>4</c:v>
              </c:pt>
              <c:pt idx="264">
                <c:v>4</c:v>
              </c:pt>
              <c:pt idx="265">
                <c:v>4</c:v>
              </c:pt>
              <c:pt idx="266">
                <c:v>4</c:v>
              </c:pt>
              <c:pt idx="267">
                <c:v>4</c:v>
              </c:pt>
              <c:pt idx="268">
                <c:v>4</c:v>
              </c:pt>
              <c:pt idx="269">
                <c:v>4</c:v>
              </c:pt>
              <c:pt idx="270">
                <c:v>4</c:v>
              </c:pt>
              <c:pt idx="271">
                <c:v>4</c:v>
              </c:pt>
              <c:pt idx="272">
                <c:v>4</c:v>
              </c:pt>
              <c:pt idx="273">
                <c:v>4</c:v>
              </c:pt>
              <c:pt idx="274">
                <c:v>4</c:v>
              </c:pt>
              <c:pt idx="275">
                <c:v>4</c:v>
              </c:pt>
              <c:pt idx="276">
                <c:v>4</c:v>
              </c:pt>
              <c:pt idx="277">
                <c:v>4</c:v>
              </c:pt>
              <c:pt idx="278">
                <c:v>4</c:v>
              </c:pt>
              <c:pt idx="279">
                <c:v>4</c:v>
              </c:pt>
              <c:pt idx="280">
                <c:v>4</c:v>
              </c:pt>
              <c:pt idx="281">
                <c:v>4</c:v>
              </c:pt>
              <c:pt idx="282">
                <c:v>4</c:v>
              </c:pt>
              <c:pt idx="283">
                <c:v>4</c:v>
              </c:pt>
              <c:pt idx="284">
                <c:v>4</c:v>
              </c:pt>
              <c:pt idx="285">
                <c:v>4</c:v>
              </c:pt>
              <c:pt idx="286">
                <c:v>4</c:v>
              </c:pt>
              <c:pt idx="287">
                <c:v>4</c:v>
              </c:pt>
              <c:pt idx="288">
                <c:v>4</c:v>
              </c:pt>
              <c:pt idx="289">
                <c:v>4</c:v>
              </c:pt>
              <c:pt idx="290">
                <c:v>4</c:v>
              </c:pt>
              <c:pt idx="291">
                <c:v>4</c:v>
              </c:pt>
              <c:pt idx="292">
                <c:v>4</c:v>
              </c:pt>
              <c:pt idx="293">
                <c:v>4</c:v>
              </c:pt>
              <c:pt idx="294">
                <c:v>4</c:v>
              </c:pt>
              <c:pt idx="295">
                <c:v>4</c:v>
              </c:pt>
              <c:pt idx="296">
                <c:v>4</c:v>
              </c:pt>
              <c:pt idx="297">
                <c:v>4</c:v>
              </c:pt>
              <c:pt idx="298">
                <c:v>4</c:v>
              </c:pt>
              <c:pt idx="299">
                <c:v>4</c:v>
              </c:pt>
              <c:pt idx="300">
                <c:v>4</c:v>
              </c:pt>
              <c:pt idx="301">
                <c:v>4</c:v>
              </c:pt>
              <c:pt idx="302">
                <c:v>4</c:v>
              </c:pt>
              <c:pt idx="303">
                <c:v>4</c:v>
              </c:pt>
              <c:pt idx="304">
                <c:v>4</c:v>
              </c:pt>
              <c:pt idx="305">
                <c:v>4</c:v>
              </c:pt>
              <c:pt idx="306">
                <c:v>4</c:v>
              </c:pt>
              <c:pt idx="307">
                <c:v>4</c:v>
              </c:pt>
              <c:pt idx="308">
                <c:v>4</c:v>
              </c:pt>
              <c:pt idx="309">
                <c:v>4</c:v>
              </c:pt>
              <c:pt idx="310">
                <c:v>4</c:v>
              </c:pt>
              <c:pt idx="311">
                <c:v>4</c:v>
              </c:pt>
              <c:pt idx="312">
                <c:v>4</c:v>
              </c:pt>
              <c:pt idx="313">
                <c:v>4</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4</c:v>
              </c:pt>
              <c:pt idx="360">
                <c:v>4</c:v>
              </c:pt>
              <c:pt idx="361">
                <c:v>4</c:v>
              </c:pt>
              <c:pt idx="362">
                <c:v>4</c:v>
              </c:pt>
              <c:pt idx="363">
                <c:v>4</c:v>
              </c:pt>
              <c:pt idx="364">
                <c:v>4</c:v>
              </c:pt>
              <c:pt idx="365">
                <c:v>4</c:v>
              </c:pt>
              <c:pt idx="366">
                <c:v>4</c:v>
              </c:pt>
              <c:pt idx="367">
                <c:v>4</c:v>
              </c:pt>
              <c:pt idx="368">
                <c:v>4</c:v>
              </c:pt>
              <c:pt idx="369">
                <c:v>4</c:v>
              </c:pt>
              <c:pt idx="370">
                <c:v>4</c:v>
              </c:pt>
              <c:pt idx="371">
                <c:v>4</c:v>
              </c:pt>
              <c:pt idx="372">
                <c:v>4</c:v>
              </c:pt>
              <c:pt idx="373">
                <c:v>4</c:v>
              </c:pt>
              <c:pt idx="374">
                <c:v>4</c:v>
              </c:pt>
              <c:pt idx="375">
                <c:v>4</c:v>
              </c:pt>
              <c:pt idx="376">
                <c:v>4</c:v>
              </c:pt>
              <c:pt idx="377">
                <c:v>4</c:v>
              </c:pt>
              <c:pt idx="378">
                <c:v>4</c:v>
              </c:pt>
              <c:pt idx="379">
                <c:v>4</c:v>
              </c:pt>
              <c:pt idx="380">
                <c:v>4</c:v>
              </c:pt>
              <c:pt idx="381">
                <c:v>4</c:v>
              </c:pt>
              <c:pt idx="382">
                <c:v>4</c:v>
              </c:pt>
              <c:pt idx="383">
                <c:v>4</c:v>
              </c:pt>
              <c:pt idx="384">
                <c:v>4</c:v>
              </c:pt>
              <c:pt idx="385">
                <c:v>4</c:v>
              </c:pt>
              <c:pt idx="386">
                <c:v>4</c:v>
              </c:pt>
              <c:pt idx="387">
                <c:v>4</c:v>
              </c:pt>
              <c:pt idx="388">
                <c:v>4</c:v>
              </c:pt>
              <c:pt idx="389">
                <c:v>4</c:v>
              </c:pt>
              <c:pt idx="390">
                <c:v>4</c:v>
              </c:pt>
              <c:pt idx="391">
                <c:v>4</c:v>
              </c:pt>
              <c:pt idx="392">
                <c:v>4</c:v>
              </c:pt>
              <c:pt idx="393">
                <c:v>4</c:v>
              </c:pt>
              <c:pt idx="394">
                <c:v>4</c:v>
              </c:pt>
              <c:pt idx="395">
                <c:v>4</c:v>
              </c:pt>
              <c:pt idx="396">
                <c:v>4</c:v>
              </c:pt>
              <c:pt idx="397">
                <c:v>4</c:v>
              </c:pt>
              <c:pt idx="398">
                <c:v>4</c:v>
              </c:pt>
              <c:pt idx="399">
                <c:v>4</c:v>
              </c:pt>
              <c:pt idx="400">
                <c:v>4</c:v>
              </c:pt>
              <c:pt idx="401">
                <c:v>4</c:v>
              </c:pt>
              <c:pt idx="402">
                <c:v>4</c:v>
              </c:pt>
              <c:pt idx="403">
                <c:v>4</c:v>
              </c:pt>
              <c:pt idx="404">
                <c:v>4</c:v>
              </c:pt>
              <c:pt idx="405">
                <c:v>4</c:v>
              </c:pt>
              <c:pt idx="406">
                <c:v>4</c:v>
              </c:pt>
              <c:pt idx="407">
                <c:v>4</c:v>
              </c:pt>
              <c:pt idx="408">
                <c:v>4</c:v>
              </c:pt>
              <c:pt idx="409">
                <c:v>4</c:v>
              </c:pt>
              <c:pt idx="410">
                <c:v>4</c:v>
              </c:pt>
              <c:pt idx="411">
                <c:v>4</c:v>
              </c:pt>
              <c:pt idx="412">
                <c:v>4</c:v>
              </c:pt>
              <c:pt idx="413">
                <c:v>4</c:v>
              </c:pt>
              <c:pt idx="414">
                <c:v>4</c:v>
              </c:pt>
              <c:pt idx="415">
                <c:v>4</c:v>
              </c:pt>
              <c:pt idx="416">
                <c:v>4</c:v>
              </c:pt>
              <c:pt idx="417">
                <c:v>4</c:v>
              </c:pt>
              <c:pt idx="418">
                <c:v>4</c:v>
              </c:pt>
              <c:pt idx="419">
                <c:v>4</c:v>
              </c:pt>
              <c:pt idx="420">
                <c:v>4</c:v>
              </c:pt>
              <c:pt idx="421">
                <c:v>4</c:v>
              </c:pt>
              <c:pt idx="422">
                <c:v>4</c:v>
              </c:pt>
              <c:pt idx="423">
                <c:v>4</c:v>
              </c:pt>
              <c:pt idx="424">
                <c:v>4</c:v>
              </c:pt>
              <c:pt idx="425">
                <c:v>4</c:v>
              </c:pt>
              <c:pt idx="426">
                <c:v>4</c:v>
              </c:pt>
              <c:pt idx="427">
                <c:v>4</c:v>
              </c:pt>
              <c:pt idx="428">
                <c:v>4</c:v>
              </c:pt>
              <c:pt idx="429">
                <c:v>4</c:v>
              </c:pt>
              <c:pt idx="430">
                <c:v>4</c:v>
              </c:pt>
              <c:pt idx="431">
                <c:v>4</c:v>
              </c:pt>
              <c:pt idx="432">
                <c:v>4</c:v>
              </c:pt>
              <c:pt idx="433">
                <c:v>4</c:v>
              </c:pt>
              <c:pt idx="434">
                <c:v>4</c:v>
              </c:pt>
              <c:pt idx="435">
                <c:v>4</c:v>
              </c:pt>
              <c:pt idx="436">
                <c:v>4</c:v>
              </c:pt>
              <c:pt idx="437">
                <c:v>4</c:v>
              </c:pt>
              <c:pt idx="438">
                <c:v>4</c:v>
              </c:pt>
              <c:pt idx="439">
                <c:v>4</c:v>
              </c:pt>
              <c:pt idx="440">
                <c:v>4</c:v>
              </c:pt>
              <c:pt idx="441">
                <c:v>4</c:v>
              </c:pt>
              <c:pt idx="442">
                <c:v>4</c:v>
              </c:pt>
              <c:pt idx="443">
                <c:v>4</c:v>
              </c:pt>
              <c:pt idx="444">
                <c:v>4</c:v>
              </c:pt>
              <c:pt idx="445">
                <c:v>4</c:v>
              </c:pt>
              <c:pt idx="446">
                <c:v>4</c:v>
              </c:pt>
              <c:pt idx="447">
                <c:v>4</c:v>
              </c:pt>
              <c:pt idx="448">
                <c:v>4</c:v>
              </c:pt>
              <c:pt idx="449">
                <c:v>4</c:v>
              </c:pt>
              <c:pt idx="450">
                <c:v>4</c:v>
              </c:pt>
              <c:pt idx="451">
                <c:v>4</c:v>
              </c:pt>
              <c:pt idx="452">
                <c:v>4</c:v>
              </c:pt>
              <c:pt idx="453">
                <c:v>4</c:v>
              </c:pt>
              <c:pt idx="454">
                <c:v>4</c:v>
              </c:pt>
              <c:pt idx="455">
                <c:v>4</c:v>
              </c:pt>
              <c:pt idx="456">
                <c:v>4</c:v>
              </c:pt>
              <c:pt idx="457">
                <c:v>4</c:v>
              </c:pt>
              <c:pt idx="458">
                <c:v>4</c:v>
              </c:pt>
              <c:pt idx="459">
                <c:v>4</c:v>
              </c:pt>
              <c:pt idx="460">
                <c:v>4</c:v>
              </c:pt>
            </c:numLit>
          </c:yVal>
          <c:smooth val="0"/>
        </c:ser>
        <c:ser>
          <c:idx val="1"/>
          <c:order val="1"/>
          <c:tx>
            <c:v>Proportional-Integral Controller</c:v>
          </c:tx>
          <c:spPr>
            <a:ln>
              <a:noFill/>
            </a:ln>
          </c:spPr>
          <c:marker>
            <c:symbol val="circle"/>
            <c:size val="5"/>
          </c:marker>
          <c:xVal>
            <c:numLit>
              <c:formatCode>General</c:formatCode>
              <c:ptCount val="289"/>
              <c:pt idx="0">
                <c:v>0</c:v>
              </c:pt>
              <c:pt idx="1">
                <c:v>1.1574069503694773E-5</c:v>
              </c:pt>
              <c:pt idx="2">
                <c:v>2.314814628334716E-5</c:v>
              </c:pt>
              <c:pt idx="3">
                <c:v>3.4722223062999547E-5</c:v>
              </c:pt>
              <c:pt idx="4">
                <c:v>4.6296292566694319E-5</c:v>
              </c:pt>
              <c:pt idx="5">
                <c:v>5.7870369346346706E-5</c:v>
              </c:pt>
              <c:pt idx="6">
                <c:v>6.9444438850041479E-5</c:v>
              </c:pt>
              <c:pt idx="7">
                <c:v>8.1018515629693866E-5</c:v>
              </c:pt>
              <c:pt idx="8">
                <c:v>9.2592592409346253E-5</c:v>
              </c:pt>
              <c:pt idx="9">
                <c:v>1.0416666191304103E-4</c:v>
              </c:pt>
              <c:pt idx="10">
                <c:v>1.1574073869269341E-4</c:v>
              </c:pt>
              <c:pt idx="11">
                <c:v>1.273148154723458E-4</c:v>
              </c:pt>
              <c:pt idx="12">
                <c:v>1.3888888497604057E-4</c:v>
              </c:pt>
              <c:pt idx="13">
                <c:v>1.5046296175569296E-4</c:v>
              </c:pt>
              <c:pt idx="14">
                <c:v>1.6203703853534535E-4</c:v>
              </c:pt>
              <c:pt idx="15">
                <c:v>1.7361110803904012E-4</c:v>
              </c:pt>
              <c:pt idx="16">
                <c:v>1.8518518481869251E-4</c:v>
              </c:pt>
              <c:pt idx="17">
                <c:v>1.9675925432238728E-4</c:v>
              </c:pt>
              <c:pt idx="18">
                <c:v>2.0833333110203966E-4</c:v>
              </c:pt>
              <c:pt idx="19">
                <c:v>2.1990740788169205E-4</c:v>
              </c:pt>
              <c:pt idx="20">
                <c:v>2.3148147738538682E-4</c:v>
              </c:pt>
              <c:pt idx="21">
                <c:v>2.4305555416503921E-4</c:v>
              </c:pt>
              <c:pt idx="22">
                <c:v>2.546296309446916E-4</c:v>
              </c:pt>
              <c:pt idx="23">
                <c:v>2.6620370044838637E-4</c:v>
              </c:pt>
              <c:pt idx="24">
                <c:v>2.7777777722803876E-4</c:v>
              </c:pt>
              <c:pt idx="25">
                <c:v>2.8935184673173353E-4</c:v>
              </c:pt>
              <c:pt idx="26">
                <c:v>3.0092592351138592E-4</c:v>
              </c:pt>
              <c:pt idx="27">
                <c:v>3.125000002910383E-4</c:v>
              </c:pt>
              <c:pt idx="28">
                <c:v>3.2407406979473308E-4</c:v>
              </c:pt>
              <c:pt idx="29">
                <c:v>3.3564814657438546E-4</c:v>
              </c:pt>
              <c:pt idx="30">
                <c:v>3.4722222335403785E-4</c:v>
              </c:pt>
              <c:pt idx="31">
                <c:v>3.5879629285773262E-4</c:v>
              </c:pt>
              <c:pt idx="32">
                <c:v>3.7037036963738501E-4</c:v>
              </c:pt>
              <c:pt idx="33">
                <c:v>3.8194443914107978E-4</c:v>
              </c:pt>
              <c:pt idx="34">
                <c:v>3.9351851592073217E-4</c:v>
              </c:pt>
              <c:pt idx="35">
                <c:v>4.0509259270038456E-4</c:v>
              </c:pt>
              <c:pt idx="36">
                <c:v>4.1666666220407933E-4</c:v>
              </c:pt>
              <c:pt idx="37">
                <c:v>4.2824073898373172E-4</c:v>
              </c:pt>
              <c:pt idx="38">
                <c:v>4.398148157633841E-4</c:v>
              </c:pt>
              <c:pt idx="39">
                <c:v>4.5138888526707888E-4</c:v>
              </c:pt>
              <c:pt idx="40">
                <c:v>4.6296296204673126E-4</c:v>
              </c:pt>
              <c:pt idx="41">
                <c:v>4.7453703155042604E-4</c:v>
              </c:pt>
              <c:pt idx="42">
                <c:v>4.8611110833007842E-4</c:v>
              </c:pt>
              <c:pt idx="43">
                <c:v>4.9768518510973081E-4</c:v>
              </c:pt>
              <c:pt idx="44">
                <c:v>5.0925925461342558E-4</c:v>
              </c:pt>
              <c:pt idx="45">
                <c:v>5.2083333139307797E-4</c:v>
              </c:pt>
              <c:pt idx="46">
                <c:v>5.3240740817273036E-4</c:v>
              </c:pt>
              <c:pt idx="47">
                <c:v>5.4398147767642513E-4</c:v>
              </c:pt>
              <c:pt idx="48">
                <c:v>5.5555555445607752E-4</c:v>
              </c:pt>
              <c:pt idx="49">
                <c:v>5.6712962395977229E-4</c:v>
              </c:pt>
              <c:pt idx="50">
                <c:v>5.7870370073942468E-4</c:v>
              </c:pt>
              <c:pt idx="51">
                <c:v>5.9027777751907706E-4</c:v>
              </c:pt>
              <c:pt idx="52">
                <c:v>6.0185184702277184E-4</c:v>
              </c:pt>
              <c:pt idx="53">
                <c:v>6.1342592380242422E-4</c:v>
              </c:pt>
              <c:pt idx="54">
                <c:v>6.2500000058207661E-4</c:v>
              </c:pt>
              <c:pt idx="55">
                <c:v>6.3657407008577138E-4</c:v>
              </c:pt>
              <c:pt idx="56">
                <c:v>6.4814814686542377E-4</c:v>
              </c:pt>
              <c:pt idx="57">
                <c:v>6.5972222364507616E-4</c:v>
              </c:pt>
              <c:pt idx="58">
                <c:v>6.7129629314877093E-4</c:v>
              </c:pt>
              <c:pt idx="59">
                <c:v>6.8287036992842332E-4</c:v>
              </c:pt>
              <c:pt idx="60">
                <c:v>6.9444443943211809E-4</c:v>
              </c:pt>
              <c:pt idx="61">
                <c:v>7.0601851621177047E-4</c:v>
              </c:pt>
              <c:pt idx="62">
                <c:v>7.1759259299142286E-4</c:v>
              </c:pt>
              <c:pt idx="63">
                <c:v>7.2916666249511763E-4</c:v>
              </c:pt>
              <c:pt idx="64">
                <c:v>7.4074073927477002E-4</c:v>
              </c:pt>
              <c:pt idx="65">
                <c:v>7.5231481605442241E-4</c:v>
              </c:pt>
              <c:pt idx="66">
                <c:v>7.6388888555811718E-4</c:v>
              </c:pt>
              <c:pt idx="67">
                <c:v>7.7546296233776957E-4</c:v>
              </c:pt>
              <c:pt idx="68">
                <c:v>7.8703703184146434E-4</c:v>
              </c:pt>
              <c:pt idx="69">
                <c:v>7.9861110862111673E-4</c:v>
              </c:pt>
              <c:pt idx="70">
                <c:v>8.1018518540076911E-4</c:v>
              </c:pt>
              <c:pt idx="71">
                <c:v>8.2175925490446389E-4</c:v>
              </c:pt>
              <c:pt idx="72">
                <c:v>8.3333333168411627E-4</c:v>
              </c:pt>
              <c:pt idx="73">
                <c:v>8.4490740846376866E-4</c:v>
              </c:pt>
              <c:pt idx="74">
                <c:v>8.5648147796746343E-4</c:v>
              </c:pt>
              <c:pt idx="75">
                <c:v>8.6805555474711582E-4</c:v>
              </c:pt>
              <c:pt idx="76">
                <c:v>8.7962962425081059E-4</c:v>
              </c:pt>
              <c:pt idx="77">
                <c:v>8.9120370103046298E-4</c:v>
              </c:pt>
              <c:pt idx="78">
                <c:v>9.0277777781011537E-4</c:v>
              </c:pt>
              <c:pt idx="79">
                <c:v>9.1435184731381014E-4</c:v>
              </c:pt>
              <c:pt idx="80">
                <c:v>9.2592592409346253E-4</c:v>
              </c:pt>
              <c:pt idx="81">
                <c:v>9.3750000087311491E-4</c:v>
              </c:pt>
              <c:pt idx="82">
                <c:v>9.4907407037680969E-4</c:v>
              </c:pt>
              <c:pt idx="83">
                <c:v>9.6064814715646207E-4</c:v>
              </c:pt>
              <c:pt idx="84">
                <c:v>9.7222221666015685E-4</c:v>
              </c:pt>
              <c:pt idx="85">
                <c:v>9.8379629343980923E-4</c:v>
              </c:pt>
              <c:pt idx="86">
                <c:v>9.9537037021946162E-4</c:v>
              </c:pt>
              <c:pt idx="87">
                <c:v>1.0069444397231564E-3</c:v>
              </c:pt>
              <c:pt idx="88">
                <c:v>1.0185185165028088E-3</c:v>
              </c:pt>
              <c:pt idx="89">
                <c:v>1.0300925932824612E-3</c:v>
              </c:pt>
              <c:pt idx="90">
                <c:v>1.0416666627861559E-3</c:v>
              </c:pt>
              <c:pt idx="91">
                <c:v>1.0532407395658083E-3</c:v>
              </c:pt>
              <c:pt idx="92">
                <c:v>1.0648148163454607E-3</c:v>
              </c:pt>
              <c:pt idx="93">
                <c:v>1.0763888858491555E-3</c:v>
              </c:pt>
              <c:pt idx="94">
                <c:v>1.0879629626288079E-3</c:v>
              </c:pt>
              <c:pt idx="95">
                <c:v>1.0995370321325026E-3</c:v>
              </c:pt>
              <c:pt idx="96">
                <c:v>1.111111108912155E-3</c:v>
              </c:pt>
              <c:pt idx="97">
                <c:v>1.1226851856918074E-3</c:v>
              </c:pt>
              <c:pt idx="98">
                <c:v>1.1342592551955022E-3</c:v>
              </c:pt>
              <c:pt idx="99">
                <c:v>1.1458333319751546E-3</c:v>
              </c:pt>
              <c:pt idx="100">
                <c:v>1.157407408754807E-3</c:v>
              </c:pt>
              <c:pt idx="101">
                <c:v>1.1689814782585017E-3</c:v>
              </c:pt>
              <c:pt idx="102">
                <c:v>1.1805555550381541E-3</c:v>
              </c:pt>
              <c:pt idx="103">
                <c:v>1.1921296245418489E-3</c:v>
              </c:pt>
              <c:pt idx="104">
                <c:v>1.2037037013215013E-3</c:v>
              </c:pt>
              <c:pt idx="105">
                <c:v>1.2152777781011537E-3</c:v>
              </c:pt>
              <c:pt idx="106">
                <c:v>1.2268518476048484E-3</c:v>
              </c:pt>
              <c:pt idx="107">
                <c:v>1.2384259243845008E-3</c:v>
              </c:pt>
              <c:pt idx="108">
                <c:v>1.2500000011641532E-3</c:v>
              </c:pt>
              <c:pt idx="109">
                <c:v>1.261574070667848E-3</c:v>
              </c:pt>
              <c:pt idx="110">
                <c:v>1.2731481474475004E-3</c:v>
              </c:pt>
              <c:pt idx="111">
                <c:v>1.2847222169511952E-3</c:v>
              </c:pt>
              <c:pt idx="112">
                <c:v>1.2962962937308475E-3</c:v>
              </c:pt>
              <c:pt idx="113">
                <c:v>1.3078703705104999E-3</c:v>
              </c:pt>
              <c:pt idx="114">
                <c:v>1.3194444400141947E-3</c:v>
              </c:pt>
              <c:pt idx="115">
                <c:v>1.3310185167938471E-3</c:v>
              </c:pt>
              <c:pt idx="116">
                <c:v>1.3425925935734995E-3</c:v>
              </c:pt>
              <c:pt idx="117">
                <c:v>1.3541666630771942E-3</c:v>
              </c:pt>
              <c:pt idx="118">
                <c:v>1.3657407398568466E-3</c:v>
              </c:pt>
              <c:pt idx="119">
                <c:v>1.3773148093605414E-3</c:v>
              </c:pt>
              <c:pt idx="120">
                <c:v>1.3888888861401938E-3</c:v>
              </c:pt>
              <c:pt idx="121">
                <c:v>1.4004629629198462E-3</c:v>
              </c:pt>
              <c:pt idx="122">
                <c:v>1.4120370324235409E-3</c:v>
              </c:pt>
              <c:pt idx="123">
                <c:v>1.4236111092031933E-3</c:v>
              </c:pt>
              <c:pt idx="124">
                <c:v>1.4351851859828457E-3</c:v>
              </c:pt>
              <c:pt idx="125">
                <c:v>1.4467592554865405E-3</c:v>
              </c:pt>
              <c:pt idx="126">
                <c:v>1.4583333322661929E-3</c:v>
              </c:pt>
              <c:pt idx="127">
                <c:v>1.4699074017698877E-3</c:v>
              </c:pt>
              <c:pt idx="128">
                <c:v>1.48148147854954E-3</c:v>
              </c:pt>
              <c:pt idx="129">
                <c:v>1.4930555553291924E-3</c:v>
              </c:pt>
              <c:pt idx="130">
                <c:v>1.5046296248328872E-3</c:v>
              </c:pt>
              <c:pt idx="131">
                <c:v>1.5162037016125396E-3</c:v>
              </c:pt>
              <c:pt idx="132">
                <c:v>1.527777778392192E-3</c:v>
              </c:pt>
              <c:pt idx="133">
                <c:v>1.5393518478958867E-3</c:v>
              </c:pt>
              <c:pt idx="134">
                <c:v>1.5509259246755391E-3</c:v>
              </c:pt>
              <c:pt idx="135">
                <c:v>1.5625000014551915E-3</c:v>
              </c:pt>
              <c:pt idx="136">
                <c:v>1.5740740709588863E-3</c:v>
              </c:pt>
              <c:pt idx="137">
                <c:v>1.5856481477385387E-3</c:v>
              </c:pt>
              <c:pt idx="138">
                <c:v>1.5972222172422335E-3</c:v>
              </c:pt>
              <c:pt idx="139">
                <c:v>1.6087962940218858E-3</c:v>
              </c:pt>
              <c:pt idx="140">
                <c:v>1.6203703708015382E-3</c:v>
              </c:pt>
              <c:pt idx="141">
                <c:v>1.631944440305233E-3</c:v>
              </c:pt>
              <c:pt idx="142">
                <c:v>1.6435185170848854E-3</c:v>
              </c:pt>
              <c:pt idx="143">
                <c:v>1.6550925938645378E-3</c:v>
              </c:pt>
              <c:pt idx="144">
                <c:v>1.6666666633682325E-3</c:v>
              </c:pt>
              <c:pt idx="145">
                <c:v>1.6782407401478849E-3</c:v>
              </c:pt>
              <c:pt idx="146">
                <c:v>1.6898148096515797E-3</c:v>
              </c:pt>
              <c:pt idx="147">
                <c:v>1.7013888864312321E-3</c:v>
              </c:pt>
              <c:pt idx="148">
                <c:v>1.7129629632108845E-3</c:v>
              </c:pt>
              <c:pt idx="149">
                <c:v>1.7245370327145793E-3</c:v>
              </c:pt>
              <c:pt idx="150">
                <c:v>1.7361111094942316E-3</c:v>
              </c:pt>
              <c:pt idx="151">
                <c:v>1.747685186273884E-3</c:v>
              </c:pt>
              <c:pt idx="152">
                <c:v>1.7592592557775788E-3</c:v>
              </c:pt>
              <c:pt idx="153">
                <c:v>1.7708333325572312E-3</c:v>
              </c:pt>
              <c:pt idx="154">
                <c:v>1.782407402060926E-3</c:v>
              </c:pt>
              <c:pt idx="155">
                <c:v>1.7939814788405783E-3</c:v>
              </c:pt>
              <c:pt idx="156">
                <c:v>1.8055555556202307E-3</c:v>
              </c:pt>
              <c:pt idx="157">
                <c:v>1.8171296251239255E-3</c:v>
              </c:pt>
              <c:pt idx="158">
                <c:v>1.8287037019035779E-3</c:v>
              </c:pt>
              <c:pt idx="159">
                <c:v>1.8402777786832303E-3</c:v>
              </c:pt>
              <c:pt idx="160">
                <c:v>1.8518518481869251E-3</c:v>
              </c:pt>
              <c:pt idx="161">
                <c:v>1.8634259249665774E-3</c:v>
              </c:pt>
              <c:pt idx="162">
                <c:v>1.8749999944702722E-3</c:v>
              </c:pt>
              <c:pt idx="163">
                <c:v>1.8865740712499246E-3</c:v>
              </c:pt>
              <c:pt idx="164">
                <c:v>1.898148148029577E-3</c:v>
              </c:pt>
              <c:pt idx="165">
                <c:v>1.9097222175332718E-3</c:v>
              </c:pt>
              <c:pt idx="166">
                <c:v>1.9212962943129241E-3</c:v>
              </c:pt>
              <c:pt idx="167">
                <c:v>1.9328703710925765E-3</c:v>
              </c:pt>
              <c:pt idx="168">
                <c:v>1.9444444405962713E-3</c:v>
              </c:pt>
              <c:pt idx="169">
                <c:v>1.9560185173759237E-3</c:v>
              </c:pt>
              <c:pt idx="170">
                <c:v>1.9675925868796185E-3</c:v>
              </c:pt>
              <c:pt idx="171">
                <c:v>1.9791666636592709E-3</c:v>
              </c:pt>
              <c:pt idx="172">
                <c:v>1.9907407404389232E-3</c:v>
              </c:pt>
              <c:pt idx="173">
                <c:v>2.002314809942618E-3</c:v>
              </c:pt>
              <c:pt idx="174">
                <c:v>2.0138888867222704E-3</c:v>
              </c:pt>
              <c:pt idx="175">
                <c:v>2.0254629635019228E-3</c:v>
              </c:pt>
              <c:pt idx="176">
                <c:v>2.0370370330056176E-3</c:v>
              </c:pt>
              <c:pt idx="177">
                <c:v>2.0486111097852699E-3</c:v>
              </c:pt>
              <c:pt idx="178">
                <c:v>2.0601851865649223E-3</c:v>
              </c:pt>
              <c:pt idx="179">
                <c:v>2.0717592560686171E-3</c:v>
              </c:pt>
              <c:pt idx="180">
                <c:v>2.0833333328482695E-3</c:v>
              </c:pt>
              <c:pt idx="181">
                <c:v>2.0949074023519643E-3</c:v>
              </c:pt>
              <c:pt idx="182">
                <c:v>2.1064814791316167E-3</c:v>
              </c:pt>
              <c:pt idx="183">
                <c:v>2.118055555911269E-3</c:v>
              </c:pt>
              <c:pt idx="184">
                <c:v>2.1296296254149638E-3</c:v>
              </c:pt>
              <c:pt idx="185">
                <c:v>2.1412037021946162E-3</c:v>
              </c:pt>
              <c:pt idx="186">
                <c:v>2.1527777789742686E-3</c:v>
              </c:pt>
              <c:pt idx="187">
                <c:v>2.1643518484779634E-3</c:v>
              </c:pt>
              <c:pt idx="188">
                <c:v>2.1759259252576157E-3</c:v>
              </c:pt>
              <c:pt idx="189">
                <c:v>2.1874999947613105E-3</c:v>
              </c:pt>
              <c:pt idx="190">
                <c:v>2.1990740715409629E-3</c:v>
              </c:pt>
              <c:pt idx="191">
                <c:v>2.2106481483206153E-3</c:v>
              </c:pt>
              <c:pt idx="192">
                <c:v>2.2222222178243101E-3</c:v>
              </c:pt>
              <c:pt idx="193">
                <c:v>2.2337962946039625E-3</c:v>
              </c:pt>
              <c:pt idx="194">
                <c:v>2.2453703713836148E-3</c:v>
              </c:pt>
              <c:pt idx="195">
                <c:v>2.2569444408873096E-3</c:v>
              </c:pt>
              <c:pt idx="196">
                <c:v>2.268518517666962E-3</c:v>
              </c:pt>
              <c:pt idx="197">
                <c:v>2.2800925871706568E-3</c:v>
              </c:pt>
              <c:pt idx="198">
                <c:v>2.2916666639503092E-3</c:v>
              </c:pt>
              <c:pt idx="199">
                <c:v>2.3032407407299615E-3</c:v>
              </c:pt>
              <c:pt idx="200">
                <c:v>2.3148148102336563E-3</c:v>
              </c:pt>
              <c:pt idx="201">
                <c:v>2.3263888870133087E-3</c:v>
              </c:pt>
              <c:pt idx="202">
                <c:v>2.3379629637929611E-3</c:v>
              </c:pt>
              <c:pt idx="203">
                <c:v>2.3495370332966559E-3</c:v>
              </c:pt>
              <c:pt idx="204">
                <c:v>2.3611111100763083E-3</c:v>
              </c:pt>
              <c:pt idx="205">
                <c:v>2.372685179580003E-3</c:v>
              </c:pt>
              <c:pt idx="206">
                <c:v>2.3842592563596554E-3</c:v>
              </c:pt>
              <c:pt idx="207">
                <c:v>2.3958333331393078E-3</c:v>
              </c:pt>
              <c:pt idx="208">
                <c:v>2.4074074026430026E-3</c:v>
              </c:pt>
              <c:pt idx="209">
                <c:v>2.418981479422655E-3</c:v>
              </c:pt>
              <c:pt idx="210">
                <c:v>2.4305555562023073E-3</c:v>
              </c:pt>
              <c:pt idx="211">
                <c:v>2.4421296257060021E-3</c:v>
              </c:pt>
              <c:pt idx="212">
                <c:v>2.4537037024856545E-3</c:v>
              </c:pt>
              <c:pt idx="213">
                <c:v>2.4652777792653069E-3</c:v>
              </c:pt>
              <c:pt idx="214">
                <c:v>2.4768518487690017E-3</c:v>
              </c:pt>
              <c:pt idx="215">
                <c:v>2.488425925548654E-3</c:v>
              </c:pt>
              <c:pt idx="216">
                <c:v>2.4999999950523488E-3</c:v>
              </c:pt>
              <c:pt idx="217">
                <c:v>2.5115740718320012E-3</c:v>
              </c:pt>
              <c:pt idx="218">
                <c:v>2.5231481486116536E-3</c:v>
              </c:pt>
              <c:pt idx="219">
                <c:v>2.5347222181153484E-3</c:v>
              </c:pt>
              <c:pt idx="220">
                <c:v>2.5462962948950008E-3</c:v>
              </c:pt>
              <c:pt idx="221">
                <c:v>2.5578703716746531E-3</c:v>
              </c:pt>
              <c:pt idx="222">
                <c:v>2.5694444411783479E-3</c:v>
              </c:pt>
              <c:pt idx="223">
                <c:v>2.5810185179580003E-3</c:v>
              </c:pt>
              <c:pt idx="224">
                <c:v>2.5925925874616951E-3</c:v>
              </c:pt>
              <c:pt idx="225">
                <c:v>2.6041666642413475E-3</c:v>
              </c:pt>
              <c:pt idx="226">
                <c:v>2.6157407410209998E-3</c:v>
              </c:pt>
              <c:pt idx="227">
                <c:v>2.6273148105246946E-3</c:v>
              </c:pt>
              <c:pt idx="228">
                <c:v>2.638888887304347E-3</c:v>
              </c:pt>
              <c:pt idx="229">
                <c:v>2.6504629640839994E-3</c:v>
              </c:pt>
              <c:pt idx="230">
                <c:v>2.6620370335876942E-3</c:v>
              </c:pt>
              <c:pt idx="231">
                <c:v>2.6736111103673466E-3</c:v>
              </c:pt>
              <c:pt idx="232">
                <c:v>2.6851851798710413E-3</c:v>
              </c:pt>
              <c:pt idx="233">
                <c:v>2.6967592566506937E-3</c:v>
              </c:pt>
              <c:pt idx="234">
                <c:v>2.7083333334303461E-3</c:v>
              </c:pt>
              <c:pt idx="235">
                <c:v>2.7199074029340409E-3</c:v>
              </c:pt>
              <c:pt idx="236">
                <c:v>2.7314814797136933E-3</c:v>
              </c:pt>
              <c:pt idx="237">
                <c:v>2.7430555564933456E-3</c:v>
              </c:pt>
              <c:pt idx="238">
                <c:v>2.7546296259970404E-3</c:v>
              </c:pt>
              <c:pt idx="239">
                <c:v>2.7662037027766928E-3</c:v>
              </c:pt>
              <c:pt idx="240">
                <c:v>2.7777777722803876E-3</c:v>
              </c:pt>
              <c:pt idx="241">
                <c:v>2.78935184906004E-3</c:v>
              </c:pt>
              <c:pt idx="242">
                <c:v>2.8009259258396924E-3</c:v>
              </c:pt>
              <c:pt idx="243">
                <c:v>2.8124999953433871E-3</c:v>
              </c:pt>
              <c:pt idx="244">
                <c:v>2.8240740721230395E-3</c:v>
              </c:pt>
              <c:pt idx="245">
                <c:v>2.8356481489026919E-3</c:v>
              </c:pt>
              <c:pt idx="246">
                <c:v>2.8472222184063867E-3</c:v>
              </c:pt>
              <c:pt idx="247">
                <c:v>2.8587962951860391E-3</c:v>
              </c:pt>
              <c:pt idx="248">
                <c:v>2.8703703646897338E-3</c:v>
              </c:pt>
              <c:pt idx="249">
                <c:v>2.8819444414693862E-3</c:v>
              </c:pt>
              <c:pt idx="250">
                <c:v>2.8935185182490386E-3</c:v>
              </c:pt>
              <c:pt idx="251">
                <c:v>2.9050925877527334E-3</c:v>
              </c:pt>
              <c:pt idx="252">
                <c:v>2.9166666645323858E-3</c:v>
              </c:pt>
              <c:pt idx="253">
                <c:v>2.9282407413120382E-3</c:v>
              </c:pt>
              <c:pt idx="254">
                <c:v>2.9398148108157329E-3</c:v>
              </c:pt>
              <c:pt idx="255">
                <c:v>2.9513888875953853E-3</c:v>
              </c:pt>
              <c:pt idx="256">
                <c:v>2.9629629643750377E-3</c:v>
              </c:pt>
              <c:pt idx="257">
                <c:v>2.9745370338787325E-3</c:v>
              </c:pt>
              <c:pt idx="258">
                <c:v>2.9861111106583849E-3</c:v>
              </c:pt>
              <c:pt idx="259">
                <c:v>2.9976851801620796E-3</c:v>
              </c:pt>
              <c:pt idx="260">
                <c:v>3.009259256941732E-3</c:v>
              </c:pt>
              <c:pt idx="261">
                <c:v>3.0208333337213844E-3</c:v>
              </c:pt>
              <c:pt idx="262">
                <c:v>3.0324074032250792E-3</c:v>
              </c:pt>
              <c:pt idx="263">
                <c:v>3.0439814800047316E-3</c:v>
              </c:pt>
              <c:pt idx="264">
                <c:v>3.055555556784384E-3</c:v>
              </c:pt>
              <c:pt idx="265">
                <c:v>3.0671296262880787E-3</c:v>
              </c:pt>
              <c:pt idx="266">
                <c:v>3.0787037030677311E-3</c:v>
              </c:pt>
              <c:pt idx="267">
                <c:v>3.0902777725714259E-3</c:v>
              </c:pt>
              <c:pt idx="268">
                <c:v>3.1018518493510783E-3</c:v>
              </c:pt>
              <c:pt idx="269">
                <c:v>3.1134259261307307E-3</c:v>
              </c:pt>
              <c:pt idx="270">
                <c:v>3.1249999956344254E-3</c:v>
              </c:pt>
              <c:pt idx="271">
                <c:v>3.1365740724140778E-3</c:v>
              </c:pt>
              <c:pt idx="272">
                <c:v>3.1481481491937302E-3</c:v>
              </c:pt>
              <c:pt idx="273">
                <c:v>3.159722218697425E-3</c:v>
              </c:pt>
              <c:pt idx="274">
                <c:v>3.1712962954770774E-3</c:v>
              </c:pt>
              <c:pt idx="275">
                <c:v>3.1828703649807721E-3</c:v>
              </c:pt>
              <c:pt idx="276">
                <c:v>3.1944444417604245E-3</c:v>
              </c:pt>
              <c:pt idx="277">
                <c:v>3.2060185185400769E-3</c:v>
              </c:pt>
              <c:pt idx="278">
                <c:v>3.2175925880437717E-3</c:v>
              </c:pt>
              <c:pt idx="279">
                <c:v>3.2291666648234241E-3</c:v>
              </c:pt>
              <c:pt idx="280">
                <c:v>3.2407407416030765E-3</c:v>
              </c:pt>
              <c:pt idx="281">
                <c:v>3.2523148111067712E-3</c:v>
              </c:pt>
              <c:pt idx="282">
                <c:v>3.2638888878864236E-3</c:v>
              </c:pt>
              <c:pt idx="283">
                <c:v>3.2754629573901184E-3</c:v>
              </c:pt>
              <c:pt idx="284">
                <c:v>3.2870370341697708E-3</c:v>
              </c:pt>
              <c:pt idx="285">
                <c:v>3.2986111109494232E-3</c:v>
              </c:pt>
              <c:pt idx="286">
                <c:v>3.3101851804531179E-3</c:v>
              </c:pt>
              <c:pt idx="287">
                <c:v>3.3217592572327703E-3</c:v>
              </c:pt>
              <c:pt idx="288">
                <c:v>3.3333333340124227E-3</c:v>
              </c:pt>
            </c:numLit>
          </c:xVal>
          <c:yVal>
            <c:numLit>
              <c:formatCode>General</c:formatCode>
              <c:ptCount val="289"/>
              <c:pt idx="0">
                <c:v>1.99</c:v>
              </c:pt>
              <c:pt idx="1">
                <c:v>2.0099999999999998</c:v>
              </c:pt>
              <c:pt idx="2">
                <c:v>2.0499999999999998</c:v>
              </c:pt>
              <c:pt idx="3">
                <c:v>2.12</c:v>
              </c:pt>
              <c:pt idx="4">
                <c:v>2.2400000000000002</c:v>
              </c:pt>
              <c:pt idx="5">
                <c:v>2.4300000000000002</c:v>
              </c:pt>
              <c:pt idx="6">
                <c:v>2.57</c:v>
              </c:pt>
              <c:pt idx="7">
                <c:v>2.84</c:v>
              </c:pt>
              <c:pt idx="8">
                <c:v>3.04</c:v>
              </c:pt>
              <c:pt idx="9">
                <c:v>3.19</c:v>
              </c:pt>
              <c:pt idx="10">
                <c:v>3.4</c:v>
              </c:pt>
              <c:pt idx="11">
                <c:v>3.57</c:v>
              </c:pt>
              <c:pt idx="12">
                <c:v>3.71</c:v>
              </c:pt>
              <c:pt idx="13">
                <c:v>3.86</c:v>
              </c:pt>
              <c:pt idx="14">
                <c:v>3.97</c:v>
              </c:pt>
              <c:pt idx="15">
                <c:v>4.07</c:v>
              </c:pt>
              <c:pt idx="16">
                <c:v>4.16</c:v>
              </c:pt>
              <c:pt idx="17">
                <c:v>4.25</c:v>
              </c:pt>
              <c:pt idx="18">
                <c:v>4.3099999999999996</c:v>
              </c:pt>
              <c:pt idx="19">
                <c:v>4.3499999999999996</c:v>
              </c:pt>
              <c:pt idx="20">
                <c:v>4.3899999999999997</c:v>
              </c:pt>
              <c:pt idx="21">
                <c:v>4.42</c:v>
              </c:pt>
              <c:pt idx="22">
                <c:v>4.43</c:v>
              </c:pt>
              <c:pt idx="23">
                <c:v>4.4400000000000004</c:v>
              </c:pt>
              <c:pt idx="24">
                <c:v>4.4400000000000004</c:v>
              </c:pt>
              <c:pt idx="25">
                <c:v>4.4400000000000004</c:v>
              </c:pt>
              <c:pt idx="26">
                <c:v>4.43</c:v>
              </c:pt>
              <c:pt idx="27">
                <c:v>4.41</c:v>
              </c:pt>
              <c:pt idx="28">
                <c:v>4.4000000000000004</c:v>
              </c:pt>
              <c:pt idx="29">
                <c:v>4.38</c:v>
              </c:pt>
              <c:pt idx="30">
                <c:v>4.3600000000000003</c:v>
              </c:pt>
              <c:pt idx="31">
                <c:v>4.33</c:v>
              </c:pt>
              <c:pt idx="32">
                <c:v>4.3099999999999996</c:v>
              </c:pt>
              <c:pt idx="33">
                <c:v>4.29</c:v>
              </c:pt>
              <c:pt idx="34">
                <c:v>4.2699999999999996</c:v>
              </c:pt>
              <c:pt idx="35">
                <c:v>4.25</c:v>
              </c:pt>
              <c:pt idx="36">
                <c:v>4.22</c:v>
              </c:pt>
              <c:pt idx="37">
                <c:v>4.2</c:v>
              </c:pt>
              <c:pt idx="38">
                <c:v>4.18</c:v>
              </c:pt>
              <c:pt idx="39">
                <c:v>4.1500000000000004</c:v>
              </c:pt>
              <c:pt idx="40">
                <c:v>4.13</c:v>
              </c:pt>
              <c:pt idx="41">
                <c:v>4.1100000000000003</c:v>
              </c:pt>
              <c:pt idx="42">
                <c:v>4.08</c:v>
              </c:pt>
              <c:pt idx="43">
                <c:v>4.05</c:v>
              </c:pt>
              <c:pt idx="44">
                <c:v>4.04</c:v>
              </c:pt>
              <c:pt idx="45">
                <c:v>4.0199999999999996</c:v>
              </c:pt>
              <c:pt idx="46">
                <c:v>4</c:v>
              </c:pt>
              <c:pt idx="47">
                <c:v>3.98</c:v>
              </c:pt>
              <c:pt idx="48">
                <c:v>3.96</c:v>
              </c:pt>
              <c:pt idx="49">
                <c:v>3.95</c:v>
              </c:pt>
              <c:pt idx="50">
                <c:v>3.93</c:v>
              </c:pt>
              <c:pt idx="51">
                <c:v>3.92</c:v>
              </c:pt>
              <c:pt idx="52">
                <c:v>3.91</c:v>
              </c:pt>
              <c:pt idx="53">
                <c:v>3.89</c:v>
              </c:pt>
              <c:pt idx="54">
                <c:v>3.89</c:v>
              </c:pt>
              <c:pt idx="55">
                <c:v>3.87</c:v>
              </c:pt>
              <c:pt idx="56">
                <c:v>3.87</c:v>
              </c:pt>
              <c:pt idx="57">
                <c:v>3.86</c:v>
              </c:pt>
              <c:pt idx="58">
                <c:v>3.86</c:v>
              </c:pt>
              <c:pt idx="59">
                <c:v>3.86</c:v>
              </c:pt>
              <c:pt idx="60">
                <c:v>3.86</c:v>
              </c:pt>
              <c:pt idx="61">
                <c:v>3.85</c:v>
              </c:pt>
              <c:pt idx="62">
                <c:v>3.86</c:v>
              </c:pt>
              <c:pt idx="63">
                <c:v>3.86</c:v>
              </c:pt>
              <c:pt idx="64">
                <c:v>3.86</c:v>
              </c:pt>
              <c:pt idx="65">
                <c:v>3.87</c:v>
              </c:pt>
              <c:pt idx="66">
                <c:v>3.87</c:v>
              </c:pt>
              <c:pt idx="67">
                <c:v>3.88</c:v>
              </c:pt>
              <c:pt idx="68">
                <c:v>3.89</c:v>
              </c:pt>
              <c:pt idx="69">
                <c:v>3.9</c:v>
              </c:pt>
              <c:pt idx="70">
                <c:v>3.91</c:v>
              </c:pt>
              <c:pt idx="71">
                <c:v>3.92</c:v>
              </c:pt>
              <c:pt idx="72">
                <c:v>3.93</c:v>
              </c:pt>
              <c:pt idx="73">
                <c:v>3.94</c:v>
              </c:pt>
              <c:pt idx="74">
                <c:v>3.95</c:v>
              </c:pt>
              <c:pt idx="75">
                <c:v>3.96</c:v>
              </c:pt>
              <c:pt idx="76">
                <c:v>3.97</c:v>
              </c:pt>
              <c:pt idx="77">
                <c:v>3.98</c:v>
              </c:pt>
              <c:pt idx="78">
                <c:v>3.99</c:v>
              </c:pt>
              <c:pt idx="79">
                <c:v>4</c:v>
              </c:pt>
              <c:pt idx="80">
                <c:v>4.01</c:v>
              </c:pt>
              <c:pt idx="81">
                <c:v>4.0199999999999996</c:v>
              </c:pt>
              <c:pt idx="82">
                <c:v>4.03</c:v>
              </c:pt>
              <c:pt idx="83">
                <c:v>4.03</c:v>
              </c:pt>
              <c:pt idx="84">
                <c:v>4.04</c:v>
              </c:pt>
              <c:pt idx="85">
                <c:v>4.04</c:v>
              </c:pt>
              <c:pt idx="86">
                <c:v>4.05</c:v>
              </c:pt>
              <c:pt idx="87">
                <c:v>4.05</c:v>
              </c:pt>
              <c:pt idx="88">
                <c:v>4.05</c:v>
              </c:pt>
              <c:pt idx="89">
                <c:v>4.05</c:v>
              </c:pt>
              <c:pt idx="90">
                <c:v>4.05</c:v>
              </c:pt>
              <c:pt idx="91">
                <c:v>4.05</c:v>
              </c:pt>
              <c:pt idx="92">
                <c:v>4.05</c:v>
              </c:pt>
              <c:pt idx="93">
                <c:v>4.05</c:v>
              </c:pt>
              <c:pt idx="94">
                <c:v>4.05</c:v>
              </c:pt>
              <c:pt idx="95">
                <c:v>4.05</c:v>
              </c:pt>
              <c:pt idx="96">
                <c:v>4.05</c:v>
              </c:pt>
              <c:pt idx="97">
                <c:v>4.05</c:v>
              </c:pt>
              <c:pt idx="98">
                <c:v>4.04</c:v>
              </c:pt>
              <c:pt idx="99">
                <c:v>4.04</c:v>
              </c:pt>
              <c:pt idx="100">
                <c:v>4.04</c:v>
              </c:pt>
              <c:pt idx="101">
                <c:v>4.03</c:v>
              </c:pt>
              <c:pt idx="102">
                <c:v>4.03</c:v>
              </c:pt>
              <c:pt idx="103">
                <c:v>4.03</c:v>
              </c:pt>
              <c:pt idx="104">
                <c:v>4.0199999999999996</c:v>
              </c:pt>
              <c:pt idx="105">
                <c:v>4.0199999999999996</c:v>
              </c:pt>
              <c:pt idx="106">
                <c:v>4.0199999999999996</c:v>
              </c:pt>
              <c:pt idx="107">
                <c:v>4.0199999999999996</c:v>
              </c:pt>
              <c:pt idx="108">
                <c:v>4.01</c:v>
              </c:pt>
              <c:pt idx="109">
                <c:v>4.01</c:v>
              </c:pt>
              <c:pt idx="110">
                <c:v>4.01</c:v>
              </c:pt>
              <c:pt idx="111">
                <c:v>4</c:v>
              </c:pt>
              <c:pt idx="112">
                <c:v>4</c:v>
              </c:pt>
              <c:pt idx="113">
                <c:v>4</c:v>
              </c:pt>
              <c:pt idx="114">
                <c:v>3.99</c:v>
              </c:pt>
              <c:pt idx="115">
                <c:v>3.99</c:v>
              </c:pt>
              <c:pt idx="116">
                <c:v>3.99</c:v>
              </c:pt>
              <c:pt idx="117">
                <c:v>3.99</c:v>
              </c:pt>
              <c:pt idx="118">
                <c:v>3.99</c:v>
              </c:pt>
              <c:pt idx="119">
                <c:v>3.98</c:v>
              </c:pt>
              <c:pt idx="120">
                <c:v>3.98</c:v>
              </c:pt>
              <c:pt idx="121">
                <c:v>3.98</c:v>
              </c:pt>
              <c:pt idx="122">
                <c:v>3.98</c:v>
              </c:pt>
              <c:pt idx="123">
                <c:v>3.98</c:v>
              </c:pt>
              <c:pt idx="124">
                <c:v>3.98</c:v>
              </c:pt>
              <c:pt idx="125">
                <c:v>3.98</c:v>
              </c:pt>
              <c:pt idx="126">
                <c:v>3.98</c:v>
              </c:pt>
              <c:pt idx="127">
                <c:v>3.98</c:v>
              </c:pt>
              <c:pt idx="128">
                <c:v>3.98</c:v>
              </c:pt>
              <c:pt idx="129">
                <c:v>3.98</c:v>
              </c:pt>
              <c:pt idx="130">
                <c:v>3.98</c:v>
              </c:pt>
              <c:pt idx="131">
                <c:v>3.98</c:v>
              </c:pt>
              <c:pt idx="132">
                <c:v>3.98</c:v>
              </c:pt>
              <c:pt idx="133">
                <c:v>3.98</c:v>
              </c:pt>
              <c:pt idx="134">
                <c:v>3.99</c:v>
              </c:pt>
              <c:pt idx="135">
                <c:v>3.99</c:v>
              </c:pt>
              <c:pt idx="136">
                <c:v>3.99</c:v>
              </c:pt>
              <c:pt idx="137">
                <c:v>3.99</c:v>
              </c:pt>
              <c:pt idx="138">
                <c:v>3.99</c:v>
              </c:pt>
              <c:pt idx="139">
                <c:v>3.99</c:v>
              </c:pt>
              <c:pt idx="140">
                <c:v>3.99</c:v>
              </c:pt>
              <c:pt idx="141">
                <c:v>3.99</c:v>
              </c:pt>
              <c:pt idx="142">
                <c:v>3.99</c:v>
              </c:pt>
              <c:pt idx="143">
                <c:v>4</c:v>
              </c:pt>
              <c:pt idx="144">
                <c:v>4</c:v>
              </c:pt>
              <c:pt idx="145">
                <c:v>4</c:v>
              </c:pt>
              <c:pt idx="146">
                <c:v>4</c:v>
              </c:pt>
              <c:pt idx="147">
                <c:v>4</c:v>
              </c:pt>
              <c:pt idx="148">
                <c:v>4.01</c:v>
              </c:pt>
              <c:pt idx="149">
                <c:v>4.01</c:v>
              </c:pt>
              <c:pt idx="150">
                <c:v>4</c:v>
              </c:pt>
              <c:pt idx="151">
                <c:v>4.01</c:v>
              </c:pt>
              <c:pt idx="152">
                <c:v>4.01</c:v>
              </c:pt>
              <c:pt idx="153">
                <c:v>4.01</c:v>
              </c:pt>
              <c:pt idx="154">
                <c:v>4.01</c:v>
              </c:pt>
              <c:pt idx="155">
                <c:v>4.01</c:v>
              </c:pt>
              <c:pt idx="156">
                <c:v>4.01</c:v>
              </c:pt>
              <c:pt idx="157">
                <c:v>4.01</c:v>
              </c:pt>
              <c:pt idx="158">
                <c:v>4.01</c:v>
              </c:pt>
              <c:pt idx="159">
                <c:v>4.01</c:v>
              </c:pt>
              <c:pt idx="160">
                <c:v>4.01</c:v>
              </c:pt>
              <c:pt idx="161">
                <c:v>4.01</c:v>
              </c:pt>
              <c:pt idx="162">
                <c:v>4.01</c:v>
              </c:pt>
              <c:pt idx="163">
                <c:v>4.01</c:v>
              </c:pt>
              <c:pt idx="164">
                <c:v>4.01</c:v>
              </c:pt>
              <c:pt idx="165">
                <c:v>4.01</c:v>
              </c:pt>
              <c:pt idx="166">
                <c:v>4.01</c:v>
              </c:pt>
              <c:pt idx="167">
                <c:v>4.01</c:v>
              </c:pt>
              <c:pt idx="168">
                <c:v>4.01</c:v>
              </c:pt>
              <c:pt idx="169">
                <c:v>4.01</c:v>
              </c:pt>
              <c:pt idx="170">
                <c:v>4.01</c:v>
              </c:pt>
              <c:pt idx="171">
                <c:v>4.01</c:v>
              </c:pt>
              <c:pt idx="172">
                <c:v>4.01</c:v>
              </c:pt>
              <c:pt idx="173">
                <c:v>4.01</c:v>
              </c:pt>
              <c:pt idx="174">
                <c:v>4</c:v>
              </c:pt>
              <c:pt idx="175">
                <c:v>4.01</c:v>
              </c:pt>
              <c:pt idx="176">
                <c:v>4</c:v>
              </c:pt>
              <c:pt idx="177">
                <c:v>4</c:v>
              </c:pt>
              <c:pt idx="178">
                <c:v>4</c:v>
              </c:pt>
              <c:pt idx="179">
                <c:v>4</c:v>
              </c:pt>
              <c:pt idx="180">
                <c:v>4</c:v>
              </c:pt>
              <c:pt idx="181">
                <c:v>4</c:v>
              </c:pt>
              <c:pt idx="182">
                <c:v>4</c:v>
              </c:pt>
              <c:pt idx="183">
                <c:v>4</c:v>
              </c:pt>
              <c:pt idx="184">
                <c:v>4</c:v>
              </c:pt>
              <c:pt idx="185">
                <c:v>3.99</c:v>
              </c:pt>
              <c:pt idx="186">
                <c:v>4</c:v>
              </c:pt>
              <c:pt idx="187">
                <c:v>4</c:v>
              </c:pt>
              <c:pt idx="188">
                <c:v>4</c:v>
              </c:pt>
              <c:pt idx="189">
                <c:v>3.99</c:v>
              </c:pt>
              <c:pt idx="190">
                <c:v>3.99</c:v>
              </c:pt>
              <c:pt idx="191">
                <c:v>3.99</c:v>
              </c:pt>
              <c:pt idx="192">
                <c:v>3.99</c:v>
              </c:pt>
              <c:pt idx="193">
                <c:v>3.99</c:v>
              </c:pt>
              <c:pt idx="194">
                <c:v>3.99</c:v>
              </c:pt>
              <c:pt idx="195">
                <c:v>3.99</c:v>
              </c:pt>
              <c:pt idx="196">
                <c:v>3.99</c:v>
              </c:pt>
              <c:pt idx="197">
                <c:v>3.99</c:v>
              </c:pt>
              <c:pt idx="198">
                <c:v>3.99</c:v>
              </c:pt>
              <c:pt idx="199">
                <c:v>3.99</c:v>
              </c:pt>
              <c:pt idx="200">
                <c:v>4</c:v>
              </c:pt>
              <c:pt idx="201">
                <c:v>4</c:v>
              </c:pt>
              <c:pt idx="202">
                <c:v>4</c:v>
              </c:pt>
              <c:pt idx="203">
                <c:v>4</c:v>
              </c:pt>
              <c:pt idx="204">
                <c:v>3.99</c:v>
              </c:pt>
              <c:pt idx="205">
                <c:v>4</c:v>
              </c:pt>
              <c:pt idx="206">
                <c:v>4</c:v>
              </c:pt>
              <c:pt idx="207">
                <c:v>4</c:v>
              </c:pt>
              <c:pt idx="208">
                <c:v>4</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4.01</c:v>
              </c:pt>
              <c:pt idx="225">
                <c:v>4.01</c:v>
              </c:pt>
              <c:pt idx="226">
                <c:v>4</c:v>
              </c:pt>
              <c:pt idx="227">
                <c:v>4</c:v>
              </c:pt>
              <c:pt idx="228">
                <c:v>4</c:v>
              </c:pt>
              <c:pt idx="229">
                <c:v>4</c:v>
              </c:pt>
              <c:pt idx="230">
                <c:v>4</c:v>
              </c:pt>
              <c:pt idx="231">
                <c:v>4</c:v>
              </c:pt>
              <c:pt idx="232">
                <c:v>4</c:v>
              </c:pt>
              <c:pt idx="233">
                <c:v>4</c:v>
              </c:pt>
              <c:pt idx="234">
                <c:v>4.01</c:v>
              </c:pt>
              <c:pt idx="235">
                <c:v>4</c:v>
              </c:pt>
              <c:pt idx="236">
                <c:v>4</c:v>
              </c:pt>
              <c:pt idx="237">
                <c:v>4.01</c:v>
              </c:pt>
              <c:pt idx="238">
                <c:v>4</c:v>
              </c:pt>
              <c:pt idx="239">
                <c:v>4</c:v>
              </c:pt>
              <c:pt idx="240">
                <c:v>4</c:v>
              </c:pt>
              <c:pt idx="241">
                <c:v>4</c:v>
              </c:pt>
              <c:pt idx="242">
                <c:v>4</c:v>
              </c:pt>
              <c:pt idx="243">
                <c:v>4</c:v>
              </c:pt>
              <c:pt idx="244">
                <c:v>4</c:v>
              </c:pt>
              <c:pt idx="245">
                <c:v>4</c:v>
              </c:pt>
              <c:pt idx="246">
                <c:v>4</c:v>
              </c:pt>
              <c:pt idx="247">
                <c:v>4</c:v>
              </c:pt>
              <c:pt idx="248">
                <c:v>4</c:v>
              </c:pt>
              <c:pt idx="249">
                <c:v>4</c:v>
              </c:pt>
              <c:pt idx="250">
                <c:v>4</c:v>
              </c:pt>
              <c:pt idx="251">
                <c:v>4</c:v>
              </c:pt>
              <c:pt idx="252">
                <c:v>4</c:v>
              </c:pt>
              <c:pt idx="253">
                <c:v>4</c:v>
              </c:pt>
              <c:pt idx="254">
                <c:v>4</c:v>
              </c:pt>
              <c:pt idx="255">
                <c:v>4</c:v>
              </c:pt>
              <c:pt idx="256">
                <c:v>4</c:v>
              </c:pt>
              <c:pt idx="257">
                <c:v>4</c:v>
              </c:pt>
              <c:pt idx="258">
                <c:v>4</c:v>
              </c:pt>
              <c:pt idx="259">
                <c:v>4</c:v>
              </c:pt>
              <c:pt idx="260">
                <c:v>4</c:v>
              </c:pt>
              <c:pt idx="261">
                <c:v>4</c:v>
              </c:pt>
              <c:pt idx="262">
                <c:v>4</c:v>
              </c:pt>
              <c:pt idx="263">
                <c:v>4</c:v>
              </c:pt>
              <c:pt idx="264">
                <c:v>3.99</c:v>
              </c:pt>
              <c:pt idx="265">
                <c:v>4</c:v>
              </c:pt>
              <c:pt idx="266">
                <c:v>3.99</c:v>
              </c:pt>
              <c:pt idx="267">
                <c:v>3.99</c:v>
              </c:pt>
              <c:pt idx="268">
                <c:v>3.99</c:v>
              </c:pt>
              <c:pt idx="269">
                <c:v>3.99</c:v>
              </c:pt>
              <c:pt idx="270">
                <c:v>3.99</c:v>
              </c:pt>
              <c:pt idx="271">
                <c:v>3.99</c:v>
              </c:pt>
              <c:pt idx="272">
                <c:v>4</c:v>
              </c:pt>
              <c:pt idx="273">
                <c:v>4</c:v>
              </c:pt>
              <c:pt idx="274">
                <c:v>4</c:v>
              </c:pt>
              <c:pt idx="275">
                <c:v>4</c:v>
              </c:pt>
              <c:pt idx="276">
                <c:v>4</c:v>
              </c:pt>
              <c:pt idx="277">
                <c:v>4</c:v>
              </c:pt>
              <c:pt idx="278">
                <c:v>4</c:v>
              </c:pt>
              <c:pt idx="279">
                <c:v>4</c:v>
              </c:pt>
              <c:pt idx="280">
                <c:v>4</c:v>
              </c:pt>
              <c:pt idx="281">
                <c:v>4</c:v>
              </c:pt>
              <c:pt idx="282">
                <c:v>4</c:v>
              </c:pt>
              <c:pt idx="283">
                <c:v>4</c:v>
              </c:pt>
              <c:pt idx="284">
                <c:v>4</c:v>
              </c:pt>
              <c:pt idx="285">
                <c:v>4</c:v>
              </c:pt>
              <c:pt idx="286">
                <c:v>4</c:v>
              </c:pt>
              <c:pt idx="287">
                <c:v>4</c:v>
              </c:pt>
              <c:pt idx="288">
                <c:v>4</c:v>
              </c:pt>
            </c:numLit>
          </c:yVal>
          <c:smooth val="0"/>
        </c:ser>
        <c:ser>
          <c:idx val="2"/>
          <c:order val="2"/>
          <c:tx>
            <c:v>Proportional-Only</c:v>
          </c:tx>
          <c:spPr>
            <a:ln>
              <a:noFill/>
            </a:ln>
          </c:spPr>
          <c:marker>
            <c:symbol val="circle"/>
            <c:size val="5"/>
          </c:marker>
          <c:xVal>
            <c:numLit>
              <c:formatCode>General</c:formatCode>
              <c:ptCount val="461"/>
              <c:pt idx="0">
                <c:v>0</c:v>
              </c:pt>
              <c:pt idx="1">
                <c:v>1.1574076779652387E-5</c:v>
              </c:pt>
              <c:pt idx="2">
                <c:v>2.3148153559304774E-5</c:v>
              </c:pt>
              <c:pt idx="3">
                <c:v>3.4722223062999547E-5</c:v>
              </c:pt>
              <c:pt idx="4">
                <c:v>4.6296299842651933E-5</c:v>
              </c:pt>
              <c:pt idx="5">
                <c:v>5.7870369346346706E-5</c:v>
              </c:pt>
              <c:pt idx="6">
                <c:v>6.9444446125999093E-5</c:v>
              </c:pt>
              <c:pt idx="7">
                <c:v>8.101852290565148E-5</c:v>
              </c:pt>
              <c:pt idx="8">
                <c:v>9.2592592409346253E-5</c:v>
              </c:pt>
              <c:pt idx="9">
                <c:v>1.0416666918899864E-4</c:v>
              </c:pt>
              <c:pt idx="10">
                <c:v>1.1574074596865103E-4</c:v>
              </c:pt>
              <c:pt idx="11">
                <c:v>1.273148154723458E-4</c:v>
              </c:pt>
              <c:pt idx="12">
                <c:v>1.3888889225199819E-4</c:v>
              </c:pt>
              <c:pt idx="13">
                <c:v>1.5046296175569296E-4</c:v>
              </c:pt>
              <c:pt idx="14">
                <c:v>1.6203703853534535E-4</c:v>
              </c:pt>
              <c:pt idx="15">
                <c:v>1.7361111531499773E-4</c:v>
              </c:pt>
              <c:pt idx="16">
                <c:v>1.8518518481869251E-4</c:v>
              </c:pt>
              <c:pt idx="17">
                <c:v>1.9675926159834489E-4</c:v>
              </c:pt>
              <c:pt idx="18">
                <c:v>2.0833333837799728E-4</c:v>
              </c:pt>
              <c:pt idx="19">
                <c:v>2.1990740788169205E-4</c:v>
              </c:pt>
              <c:pt idx="20">
                <c:v>2.3148148466134444E-4</c:v>
              </c:pt>
              <c:pt idx="21">
                <c:v>2.4305555416503921E-4</c:v>
              </c:pt>
              <c:pt idx="22">
                <c:v>2.546296309446916E-4</c:v>
              </c:pt>
              <c:pt idx="23">
                <c:v>2.6620370772434399E-4</c:v>
              </c:pt>
              <c:pt idx="24">
                <c:v>2.7777777722803876E-4</c:v>
              </c:pt>
              <c:pt idx="25">
                <c:v>2.8935185400769114E-4</c:v>
              </c:pt>
              <c:pt idx="26">
                <c:v>3.0092593078734353E-4</c:v>
              </c:pt>
              <c:pt idx="27">
                <c:v>3.125000002910383E-4</c:v>
              </c:pt>
              <c:pt idx="28">
                <c:v>3.2407407707069069E-4</c:v>
              </c:pt>
              <c:pt idx="29">
                <c:v>3.3564815385034308E-4</c:v>
              </c:pt>
              <c:pt idx="30">
                <c:v>3.4722222335403785E-4</c:v>
              </c:pt>
              <c:pt idx="31">
                <c:v>3.5879630013369024E-4</c:v>
              </c:pt>
              <c:pt idx="32">
                <c:v>3.7037036963738501E-4</c:v>
              </c:pt>
              <c:pt idx="33">
                <c:v>3.819444464170374E-4</c:v>
              </c:pt>
              <c:pt idx="34">
                <c:v>3.9351852319668978E-4</c:v>
              </c:pt>
              <c:pt idx="35">
                <c:v>4.0509259270038456E-4</c:v>
              </c:pt>
              <c:pt idx="36">
                <c:v>4.1666666948003694E-4</c:v>
              </c:pt>
              <c:pt idx="37">
                <c:v>4.2824074625968933E-4</c:v>
              </c:pt>
              <c:pt idx="38">
                <c:v>4.398148157633841E-4</c:v>
              </c:pt>
              <c:pt idx="39">
                <c:v>4.5138889254303649E-4</c:v>
              </c:pt>
              <c:pt idx="40">
                <c:v>4.6296296204673126E-4</c:v>
              </c:pt>
              <c:pt idx="41">
                <c:v>4.7453703882638365E-4</c:v>
              </c:pt>
              <c:pt idx="42">
                <c:v>4.8611111560603604E-4</c:v>
              </c:pt>
              <c:pt idx="43">
                <c:v>4.9768518510973081E-4</c:v>
              </c:pt>
              <c:pt idx="44">
                <c:v>5.092592618893832E-4</c:v>
              </c:pt>
              <c:pt idx="45">
                <c:v>5.2083333866903558E-4</c:v>
              </c:pt>
              <c:pt idx="46">
                <c:v>5.3240740817273036E-4</c:v>
              </c:pt>
              <c:pt idx="47">
                <c:v>5.4398148495238274E-4</c:v>
              </c:pt>
              <c:pt idx="48">
                <c:v>5.5555555445607752E-4</c:v>
              </c:pt>
              <c:pt idx="49">
                <c:v>5.671296312357299E-4</c:v>
              </c:pt>
              <c:pt idx="50">
                <c:v>5.7870370801538229E-4</c:v>
              </c:pt>
              <c:pt idx="51">
                <c:v>5.9027777751907706E-4</c:v>
              </c:pt>
              <c:pt idx="52">
                <c:v>6.0185185429872945E-4</c:v>
              </c:pt>
              <c:pt idx="53">
                <c:v>6.1342593107838184E-4</c:v>
              </c:pt>
              <c:pt idx="54">
                <c:v>6.2500000058207661E-4</c:v>
              </c:pt>
              <c:pt idx="55">
                <c:v>6.36574077361729E-4</c:v>
              </c:pt>
              <c:pt idx="56">
                <c:v>6.4814814686542377E-4</c:v>
              </c:pt>
              <c:pt idx="57">
                <c:v>6.5972222364507616E-4</c:v>
              </c:pt>
              <c:pt idx="58">
                <c:v>6.7129630042472854E-4</c:v>
              </c:pt>
              <c:pt idx="59">
                <c:v>6.8287036992842332E-4</c:v>
              </c:pt>
              <c:pt idx="60">
                <c:v>6.944444467080757E-4</c:v>
              </c:pt>
              <c:pt idx="61">
                <c:v>7.0601852348772809E-4</c:v>
              </c:pt>
              <c:pt idx="62">
                <c:v>7.1759259299142286E-4</c:v>
              </c:pt>
              <c:pt idx="63">
                <c:v>7.2916666977107525E-4</c:v>
              </c:pt>
              <c:pt idx="64">
                <c:v>7.4074074655072764E-4</c:v>
              </c:pt>
              <c:pt idx="65">
                <c:v>7.5231481605442241E-4</c:v>
              </c:pt>
              <c:pt idx="66">
                <c:v>7.638888928340748E-4</c:v>
              </c:pt>
              <c:pt idx="67">
                <c:v>7.7546296233776957E-4</c:v>
              </c:pt>
              <c:pt idx="68">
                <c:v>7.8703703911742195E-4</c:v>
              </c:pt>
              <c:pt idx="69">
                <c:v>7.9861111589707434E-4</c:v>
              </c:pt>
              <c:pt idx="70">
                <c:v>8.1018518540076911E-4</c:v>
              </c:pt>
              <c:pt idx="71">
                <c:v>8.217592621804215E-4</c:v>
              </c:pt>
              <c:pt idx="72">
                <c:v>8.3333333896007389E-4</c:v>
              </c:pt>
              <c:pt idx="73">
                <c:v>8.4490740846376866E-4</c:v>
              </c:pt>
              <c:pt idx="74">
                <c:v>8.5648148524342105E-4</c:v>
              </c:pt>
              <c:pt idx="75">
                <c:v>8.6805555474711582E-4</c:v>
              </c:pt>
              <c:pt idx="76">
                <c:v>8.7962963152676821E-4</c:v>
              </c:pt>
              <c:pt idx="77">
                <c:v>8.9120370830642059E-4</c:v>
              </c:pt>
              <c:pt idx="78">
                <c:v>9.0277777781011537E-4</c:v>
              </c:pt>
              <c:pt idx="79">
                <c:v>9.1435185458976775E-4</c:v>
              </c:pt>
              <c:pt idx="80">
                <c:v>9.2592593136942014E-4</c:v>
              </c:pt>
              <c:pt idx="81">
                <c:v>9.3750000087311491E-4</c:v>
              </c:pt>
              <c:pt idx="82">
                <c:v>9.490740776527673E-4</c:v>
              </c:pt>
              <c:pt idx="83">
                <c:v>9.6064814715646207E-4</c:v>
              </c:pt>
              <c:pt idx="84">
                <c:v>9.7222222393611446E-4</c:v>
              </c:pt>
              <c:pt idx="85">
                <c:v>9.8379630071576685E-4</c:v>
              </c:pt>
              <c:pt idx="86">
                <c:v>9.9537037021946162E-4</c:v>
              </c:pt>
              <c:pt idx="87">
                <c:v>1.006944446999114E-3</c:v>
              </c:pt>
              <c:pt idx="88">
                <c:v>1.0185185237787664E-3</c:v>
              </c:pt>
              <c:pt idx="89">
                <c:v>1.0300925932824612E-3</c:v>
              </c:pt>
              <c:pt idx="90">
                <c:v>1.0416666700621136E-3</c:v>
              </c:pt>
              <c:pt idx="91">
                <c:v>1.0532407395658083E-3</c:v>
              </c:pt>
              <c:pt idx="92">
                <c:v>1.0648148163454607E-3</c:v>
              </c:pt>
              <c:pt idx="93">
                <c:v>1.0763888931251131E-3</c:v>
              </c:pt>
              <c:pt idx="94">
                <c:v>1.0879629626288079E-3</c:v>
              </c:pt>
              <c:pt idx="95">
                <c:v>1.0995370394084603E-3</c:v>
              </c:pt>
              <c:pt idx="96">
                <c:v>1.1111111161881126E-3</c:v>
              </c:pt>
              <c:pt idx="97">
                <c:v>1.1226851856918074E-3</c:v>
              </c:pt>
              <c:pt idx="98">
                <c:v>1.1342592624714598E-3</c:v>
              </c:pt>
              <c:pt idx="99">
                <c:v>1.1458333319751546E-3</c:v>
              </c:pt>
              <c:pt idx="100">
                <c:v>1.157407408754807E-3</c:v>
              </c:pt>
              <c:pt idx="101">
                <c:v>1.1689814855344594E-3</c:v>
              </c:pt>
              <c:pt idx="102">
                <c:v>1.1805555550381541E-3</c:v>
              </c:pt>
              <c:pt idx="103">
                <c:v>1.1921296318178065E-3</c:v>
              </c:pt>
              <c:pt idx="104">
                <c:v>1.2037037085974589E-3</c:v>
              </c:pt>
              <c:pt idx="105">
                <c:v>1.2152777781011537E-3</c:v>
              </c:pt>
              <c:pt idx="106">
                <c:v>1.2268518548808061E-3</c:v>
              </c:pt>
              <c:pt idx="107">
                <c:v>1.2384259316604584E-3</c:v>
              </c:pt>
              <c:pt idx="108">
                <c:v>1.2500000011641532E-3</c:v>
              </c:pt>
              <c:pt idx="109">
                <c:v>1.2615740779438056E-3</c:v>
              </c:pt>
              <c:pt idx="110">
                <c:v>1.2731481474475004E-3</c:v>
              </c:pt>
              <c:pt idx="111">
                <c:v>1.2847222242271528E-3</c:v>
              </c:pt>
              <c:pt idx="112">
                <c:v>1.2962963010068052E-3</c:v>
              </c:pt>
              <c:pt idx="113">
                <c:v>1.3078703705104999E-3</c:v>
              </c:pt>
              <c:pt idx="114">
                <c:v>1.3194444472901523E-3</c:v>
              </c:pt>
              <c:pt idx="115">
                <c:v>1.3310185240698047E-3</c:v>
              </c:pt>
              <c:pt idx="116">
                <c:v>1.3425925935734995E-3</c:v>
              </c:pt>
              <c:pt idx="117">
                <c:v>1.3541666703531519E-3</c:v>
              </c:pt>
              <c:pt idx="118">
                <c:v>1.3657407398568466E-3</c:v>
              </c:pt>
              <c:pt idx="119">
                <c:v>1.377314816636499E-3</c:v>
              </c:pt>
              <c:pt idx="120">
                <c:v>1.3888888934161514E-3</c:v>
              </c:pt>
              <c:pt idx="121">
                <c:v>1.4004629629198462E-3</c:v>
              </c:pt>
              <c:pt idx="122">
                <c:v>1.4120370396994986E-3</c:v>
              </c:pt>
              <c:pt idx="123">
                <c:v>1.423611116479151E-3</c:v>
              </c:pt>
              <c:pt idx="124">
                <c:v>1.4351851859828457E-3</c:v>
              </c:pt>
              <c:pt idx="125">
                <c:v>1.4467592627624981E-3</c:v>
              </c:pt>
              <c:pt idx="126">
                <c:v>1.4583333322661929E-3</c:v>
              </c:pt>
              <c:pt idx="127">
                <c:v>1.4699074090458453E-3</c:v>
              </c:pt>
              <c:pt idx="128">
                <c:v>1.4814814858254977E-3</c:v>
              </c:pt>
              <c:pt idx="129">
                <c:v>1.4930555553291924E-3</c:v>
              </c:pt>
              <c:pt idx="130">
                <c:v>1.5046296321088448E-3</c:v>
              </c:pt>
              <c:pt idx="131">
                <c:v>1.5162037088884972E-3</c:v>
              </c:pt>
              <c:pt idx="132">
                <c:v>1.527777778392192E-3</c:v>
              </c:pt>
              <c:pt idx="133">
                <c:v>1.5393518551718444E-3</c:v>
              </c:pt>
              <c:pt idx="134">
                <c:v>1.5509259246755391E-3</c:v>
              </c:pt>
              <c:pt idx="135">
                <c:v>1.5625000014551915E-3</c:v>
              </c:pt>
              <c:pt idx="136">
                <c:v>1.5740740782348439E-3</c:v>
              </c:pt>
              <c:pt idx="137">
                <c:v>1.5856481477385387E-3</c:v>
              </c:pt>
              <c:pt idx="138">
                <c:v>1.5972222245181911E-3</c:v>
              </c:pt>
              <c:pt idx="139">
                <c:v>1.6087963012978435E-3</c:v>
              </c:pt>
              <c:pt idx="140">
                <c:v>1.6203703708015382E-3</c:v>
              </c:pt>
              <c:pt idx="141">
                <c:v>1.6319444475811906E-3</c:v>
              </c:pt>
              <c:pt idx="142">
                <c:v>1.6435185170848854E-3</c:v>
              </c:pt>
              <c:pt idx="143">
                <c:v>1.6550925938645378E-3</c:v>
              </c:pt>
              <c:pt idx="144">
                <c:v>1.6666666706441902E-3</c:v>
              </c:pt>
              <c:pt idx="145">
                <c:v>1.6782407401478849E-3</c:v>
              </c:pt>
              <c:pt idx="146">
                <c:v>1.6898148169275373E-3</c:v>
              </c:pt>
              <c:pt idx="147">
                <c:v>1.7013888937071897E-3</c:v>
              </c:pt>
              <c:pt idx="148">
                <c:v>1.7129629632108845E-3</c:v>
              </c:pt>
              <c:pt idx="149">
                <c:v>1.7245370399905369E-3</c:v>
              </c:pt>
              <c:pt idx="150">
                <c:v>1.7361111167701893E-3</c:v>
              </c:pt>
              <c:pt idx="151">
                <c:v>1.747685186273884E-3</c:v>
              </c:pt>
              <c:pt idx="152">
                <c:v>1.7592592630535364E-3</c:v>
              </c:pt>
              <c:pt idx="153">
                <c:v>1.7708333325572312E-3</c:v>
              </c:pt>
              <c:pt idx="154">
                <c:v>1.7824074093368836E-3</c:v>
              </c:pt>
              <c:pt idx="155">
                <c:v>1.793981486116536E-3</c:v>
              </c:pt>
              <c:pt idx="156">
                <c:v>1.8055555556202307E-3</c:v>
              </c:pt>
              <c:pt idx="157">
                <c:v>1.8171296323998831E-3</c:v>
              </c:pt>
              <c:pt idx="158">
                <c:v>1.8287037091795355E-3</c:v>
              </c:pt>
              <c:pt idx="159">
                <c:v>1.8402777786832303E-3</c:v>
              </c:pt>
              <c:pt idx="160">
                <c:v>1.8518518554628827E-3</c:v>
              </c:pt>
              <c:pt idx="161">
                <c:v>1.8634259249665774E-3</c:v>
              </c:pt>
              <c:pt idx="162">
                <c:v>1.8750000017462298E-3</c:v>
              </c:pt>
              <c:pt idx="163">
                <c:v>1.8865740785258822E-3</c:v>
              </c:pt>
              <c:pt idx="164">
                <c:v>1.898148148029577E-3</c:v>
              </c:pt>
              <c:pt idx="165">
                <c:v>1.9097222248092294E-3</c:v>
              </c:pt>
              <c:pt idx="166">
                <c:v>1.9212963015888818E-3</c:v>
              </c:pt>
              <c:pt idx="167">
                <c:v>1.9328703710925765E-3</c:v>
              </c:pt>
              <c:pt idx="168">
                <c:v>1.9444444478722289E-3</c:v>
              </c:pt>
              <c:pt idx="169">
                <c:v>1.9560185173759237E-3</c:v>
              </c:pt>
              <c:pt idx="170">
                <c:v>1.9675925941555761E-3</c:v>
              </c:pt>
              <c:pt idx="171">
                <c:v>1.9791666709352285E-3</c:v>
              </c:pt>
              <c:pt idx="172">
                <c:v>1.9907407404389232E-3</c:v>
              </c:pt>
              <c:pt idx="173">
                <c:v>2.0023148172185756E-3</c:v>
              </c:pt>
              <c:pt idx="174">
                <c:v>2.013888893998228E-3</c:v>
              </c:pt>
              <c:pt idx="175">
                <c:v>2.0254629635019228E-3</c:v>
              </c:pt>
              <c:pt idx="176">
                <c:v>2.0370370402815752E-3</c:v>
              </c:pt>
              <c:pt idx="177">
                <c:v>2.0486111097852699E-3</c:v>
              </c:pt>
              <c:pt idx="178">
                <c:v>2.0601851865649223E-3</c:v>
              </c:pt>
              <c:pt idx="179">
                <c:v>2.0717592633445747E-3</c:v>
              </c:pt>
              <c:pt idx="180">
                <c:v>2.0833333328482695E-3</c:v>
              </c:pt>
              <c:pt idx="181">
                <c:v>2.0949074096279219E-3</c:v>
              </c:pt>
              <c:pt idx="182">
                <c:v>2.1064814864075743E-3</c:v>
              </c:pt>
              <c:pt idx="183">
                <c:v>2.118055555911269E-3</c:v>
              </c:pt>
              <c:pt idx="184">
                <c:v>2.1296296326909214E-3</c:v>
              </c:pt>
              <c:pt idx="185">
                <c:v>2.1412037094705738E-3</c:v>
              </c:pt>
              <c:pt idx="186">
                <c:v>2.1527777789742686E-3</c:v>
              </c:pt>
              <c:pt idx="187">
                <c:v>2.164351855753921E-3</c:v>
              </c:pt>
              <c:pt idx="188">
                <c:v>2.1759259252576157E-3</c:v>
              </c:pt>
              <c:pt idx="189">
                <c:v>2.1875000020372681E-3</c:v>
              </c:pt>
              <c:pt idx="190">
                <c:v>2.1990740788169205E-3</c:v>
              </c:pt>
              <c:pt idx="191">
                <c:v>2.2106481483206153E-3</c:v>
              </c:pt>
              <c:pt idx="192">
                <c:v>2.2222222251002677E-3</c:v>
              </c:pt>
              <c:pt idx="193">
                <c:v>2.2337963018799201E-3</c:v>
              </c:pt>
              <c:pt idx="194">
                <c:v>2.2453703713836148E-3</c:v>
              </c:pt>
              <c:pt idx="195">
                <c:v>2.2569444481632672E-3</c:v>
              </c:pt>
              <c:pt idx="196">
                <c:v>2.268518517666962E-3</c:v>
              </c:pt>
              <c:pt idx="197">
                <c:v>2.2800925944466144E-3</c:v>
              </c:pt>
              <c:pt idx="198">
                <c:v>2.2916666712262668E-3</c:v>
              </c:pt>
              <c:pt idx="199">
                <c:v>2.3032407407299615E-3</c:v>
              </c:pt>
              <c:pt idx="200">
                <c:v>2.3148148175096139E-3</c:v>
              </c:pt>
              <c:pt idx="201">
                <c:v>2.3263888942892663E-3</c:v>
              </c:pt>
              <c:pt idx="202">
                <c:v>2.3379629637929611E-3</c:v>
              </c:pt>
              <c:pt idx="203">
                <c:v>2.3495370405726135E-3</c:v>
              </c:pt>
              <c:pt idx="204">
                <c:v>2.3611111100763083E-3</c:v>
              </c:pt>
              <c:pt idx="205">
                <c:v>2.3726851868559606E-3</c:v>
              </c:pt>
              <c:pt idx="206">
                <c:v>2.384259263635613E-3</c:v>
              </c:pt>
              <c:pt idx="207">
                <c:v>2.3958333331393078E-3</c:v>
              </c:pt>
              <c:pt idx="208">
                <c:v>2.4074074099189602E-3</c:v>
              </c:pt>
              <c:pt idx="209">
                <c:v>2.4189814866986126E-3</c:v>
              </c:pt>
              <c:pt idx="210">
                <c:v>2.4305555562023073E-3</c:v>
              </c:pt>
              <c:pt idx="211">
                <c:v>2.4421296329819597E-3</c:v>
              </c:pt>
              <c:pt idx="212">
                <c:v>2.4537037024856545E-3</c:v>
              </c:pt>
              <c:pt idx="213">
                <c:v>2.4652777792653069E-3</c:v>
              </c:pt>
              <c:pt idx="214">
                <c:v>2.4768518560449593E-3</c:v>
              </c:pt>
              <c:pt idx="215">
                <c:v>2.488425925548654E-3</c:v>
              </c:pt>
              <c:pt idx="216">
                <c:v>2.5000000023283064E-3</c:v>
              </c:pt>
              <c:pt idx="217">
                <c:v>2.5115740791079588E-3</c:v>
              </c:pt>
              <c:pt idx="218">
                <c:v>2.5231481486116536E-3</c:v>
              </c:pt>
              <c:pt idx="219">
                <c:v>2.534722225391306E-3</c:v>
              </c:pt>
              <c:pt idx="220">
                <c:v>2.5462962948950008E-3</c:v>
              </c:pt>
              <c:pt idx="221">
                <c:v>2.5578703716746531E-3</c:v>
              </c:pt>
              <c:pt idx="222">
                <c:v>2.5694444484543055E-3</c:v>
              </c:pt>
              <c:pt idx="223">
                <c:v>2.5810185179580003E-3</c:v>
              </c:pt>
              <c:pt idx="224">
                <c:v>2.5925925947376527E-3</c:v>
              </c:pt>
              <c:pt idx="225">
                <c:v>2.6041666715173051E-3</c:v>
              </c:pt>
              <c:pt idx="226">
                <c:v>2.6157407410209998E-3</c:v>
              </c:pt>
              <c:pt idx="227">
                <c:v>2.6273148178006522E-3</c:v>
              </c:pt>
              <c:pt idx="228">
                <c:v>2.6388888945803046E-3</c:v>
              </c:pt>
              <c:pt idx="229">
                <c:v>2.6504629640839994E-3</c:v>
              </c:pt>
              <c:pt idx="230">
                <c:v>2.6620370408636518E-3</c:v>
              </c:pt>
              <c:pt idx="231">
                <c:v>2.6736111103673466E-3</c:v>
              </c:pt>
              <c:pt idx="232">
                <c:v>2.6851851871469989E-3</c:v>
              </c:pt>
              <c:pt idx="233">
                <c:v>2.6967592639266513E-3</c:v>
              </c:pt>
              <c:pt idx="234">
                <c:v>2.7083333334303461E-3</c:v>
              </c:pt>
              <c:pt idx="235">
                <c:v>2.7199074102099985E-3</c:v>
              </c:pt>
              <c:pt idx="236">
                <c:v>2.7314814869896509E-3</c:v>
              </c:pt>
              <c:pt idx="237">
                <c:v>2.7430555564933456E-3</c:v>
              </c:pt>
              <c:pt idx="238">
                <c:v>2.754629633272998E-3</c:v>
              </c:pt>
              <c:pt idx="239">
                <c:v>2.7662037027766928E-3</c:v>
              </c:pt>
              <c:pt idx="240">
                <c:v>2.7777777795563452E-3</c:v>
              </c:pt>
              <c:pt idx="241">
                <c:v>2.7893518563359976E-3</c:v>
              </c:pt>
              <c:pt idx="242">
                <c:v>2.8009259258396924E-3</c:v>
              </c:pt>
              <c:pt idx="243">
                <c:v>2.8125000026193447E-3</c:v>
              </c:pt>
              <c:pt idx="244">
                <c:v>2.8240740793989971E-3</c:v>
              </c:pt>
              <c:pt idx="245">
                <c:v>2.8356481489026919E-3</c:v>
              </c:pt>
              <c:pt idx="246">
                <c:v>2.8472222256823443E-3</c:v>
              </c:pt>
              <c:pt idx="247">
                <c:v>2.8587962951860391E-3</c:v>
              </c:pt>
              <c:pt idx="248">
                <c:v>2.8703703719656914E-3</c:v>
              </c:pt>
              <c:pt idx="249">
                <c:v>2.8819444487453438E-3</c:v>
              </c:pt>
              <c:pt idx="250">
                <c:v>2.8935185182490386E-3</c:v>
              </c:pt>
              <c:pt idx="251">
                <c:v>2.905092595028691E-3</c:v>
              </c:pt>
              <c:pt idx="252">
                <c:v>2.9166666718083434E-3</c:v>
              </c:pt>
              <c:pt idx="253">
                <c:v>2.9282407413120382E-3</c:v>
              </c:pt>
              <c:pt idx="254">
                <c:v>2.9398148180916905E-3</c:v>
              </c:pt>
              <c:pt idx="255">
                <c:v>2.9513888875953853E-3</c:v>
              </c:pt>
              <c:pt idx="256">
                <c:v>2.9629629643750377E-3</c:v>
              </c:pt>
              <c:pt idx="257">
                <c:v>2.9745370411546901E-3</c:v>
              </c:pt>
              <c:pt idx="258">
                <c:v>2.9861111106583849E-3</c:v>
              </c:pt>
              <c:pt idx="259">
                <c:v>2.9976851874380372E-3</c:v>
              </c:pt>
              <c:pt idx="260">
                <c:v>3.0092592642176896E-3</c:v>
              </c:pt>
              <c:pt idx="261">
                <c:v>3.0208333337213844E-3</c:v>
              </c:pt>
              <c:pt idx="262">
                <c:v>3.0324074105010368E-3</c:v>
              </c:pt>
              <c:pt idx="263">
                <c:v>3.0439814872806892E-3</c:v>
              </c:pt>
              <c:pt idx="264">
                <c:v>3.055555556784384E-3</c:v>
              </c:pt>
              <c:pt idx="265">
                <c:v>3.0671296335640363E-3</c:v>
              </c:pt>
              <c:pt idx="266">
                <c:v>3.0787037030677311E-3</c:v>
              </c:pt>
              <c:pt idx="267">
                <c:v>3.0902777798473835E-3</c:v>
              </c:pt>
              <c:pt idx="268">
                <c:v>3.1018518566270359E-3</c:v>
              </c:pt>
              <c:pt idx="269">
                <c:v>3.1134259261307307E-3</c:v>
              </c:pt>
              <c:pt idx="270">
                <c:v>3.125000002910383E-3</c:v>
              </c:pt>
              <c:pt idx="271">
                <c:v>3.1365740796900354E-3</c:v>
              </c:pt>
              <c:pt idx="272">
                <c:v>3.1481481491937302E-3</c:v>
              </c:pt>
              <c:pt idx="273">
                <c:v>3.1597222259733826E-3</c:v>
              </c:pt>
              <c:pt idx="274">
                <c:v>3.1712962954770774E-3</c:v>
              </c:pt>
              <c:pt idx="275">
                <c:v>3.1828703722567298E-3</c:v>
              </c:pt>
              <c:pt idx="276">
                <c:v>3.1944444490363821E-3</c:v>
              </c:pt>
              <c:pt idx="277">
                <c:v>3.2060185185400769E-3</c:v>
              </c:pt>
              <c:pt idx="278">
                <c:v>3.2175925953197293E-3</c:v>
              </c:pt>
              <c:pt idx="279">
                <c:v>3.2291666720993817E-3</c:v>
              </c:pt>
              <c:pt idx="280">
                <c:v>3.2407407416030765E-3</c:v>
              </c:pt>
              <c:pt idx="281">
                <c:v>3.2523148183827288E-3</c:v>
              </c:pt>
              <c:pt idx="282">
                <c:v>3.2638888878864236E-3</c:v>
              </c:pt>
              <c:pt idx="283">
                <c:v>3.275462964666076E-3</c:v>
              </c:pt>
              <c:pt idx="284">
                <c:v>3.2870370414457284E-3</c:v>
              </c:pt>
              <c:pt idx="285">
                <c:v>3.2986111109494232E-3</c:v>
              </c:pt>
              <c:pt idx="286">
                <c:v>3.3101851877290756E-3</c:v>
              </c:pt>
              <c:pt idx="287">
                <c:v>3.3217592645087279E-3</c:v>
              </c:pt>
              <c:pt idx="288">
                <c:v>3.3333333340124227E-3</c:v>
              </c:pt>
              <c:pt idx="289">
                <c:v>3.3449074107920751E-3</c:v>
              </c:pt>
              <c:pt idx="290">
                <c:v>3.3564814802957699E-3</c:v>
              </c:pt>
              <c:pt idx="291">
                <c:v>3.3680555570754223E-3</c:v>
              </c:pt>
              <c:pt idx="292">
                <c:v>3.3796296338550746E-3</c:v>
              </c:pt>
              <c:pt idx="293">
                <c:v>3.3912037033587694E-3</c:v>
              </c:pt>
              <c:pt idx="294">
                <c:v>3.4027777801384218E-3</c:v>
              </c:pt>
              <c:pt idx="295">
                <c:v>3.4143518569180742E-3</c:v>
              </c:pt>
              <c:pt idx="296">
                <c:v>3.425925926421769E-3</c:v>
              </c:pt>
              <c:pt idx="297">
                <c:v>3.4375000032014214E-3</c:v>
              </c:pt>
              <c:pt idx="298">
                <c:v>3.4490740727051161E-3</c:v>
              </c:pt>
              <c:pt idx="299">
                <c:v>3.4606481494847685E-3</c:v>
              </c:pt>
              <c:pt idx="300">
                <c:v>3.4732638887362555E-3</c:v>
              </c:pt>
              <c:pt idx="301">
                <c:v>3.4837962957681157E-3</c:v>
              </c:pt>
              <c:pt idx="302">
                <c:v>3.4953703725477681E-3</c:v>
              </c:pt>
              <c:pt idx="303">
                <c:v>3.5069444493274204E-3</c:v>
              </c:pt>
              <c:pt idx="304">
                <c:v>3.5185185188311152E-3</c:v>
              </c:pt>
              <c:pt idx="305">
                <c:v>3.5300925956107676E-3</c:v>
              </c:pt>
              <c:pt idx="306">
                <c:v>3.54166667239042E-3</c:v>
              </c:pt>
              <c:pt idx="307">
                <c:v>3.5532407418941148E-3</c:v>
              </c:pt>
              <c:pt idx="308">
                <c:v>3.5648148186737671E-3</c:v>
              </c:pt>
              <c:pt idx="309">
                <c:v>3.5763888881774619E-3</c:v>
              </c:pt>
              <c:pt idx="310">
                <c:v>3.5879629649571143E-3</c:v>
              </c:pt>
              <c:pt idx="311">
                <c:v>3.5995370417367667E-3</c:v>
              </c:pt>
              <c:pt idx="312">
                <c:v>3.6111111112404615E-3</c:v>
              </c:pt>
              <c:pt idx="313">
                <c:v>3.6226851880201139E-3</c:v>
              </c:pt>
              <c:pt idx="314">
                <c:v>3.6342592647997662E-3</c:v>
              </c:pt>
              <c:pt idx="315">
                <c:v>3.645833334303461E-3</c:v>
              </c:pt>
              <c:pt idx="316">
                <c:v>3.6574074110831134E-3</c:v>
              </c:pt>
              <c:pt idx="317">
                <c:v>3.6689814805868082E-3</c:v>
              </c:pt>
              <c:pt idx="318">
                <c:v>3.6805555573664606E-3</c:v>
              </c:pt>
              <c:pt idx="319">
                <c:v>3.6921296341461129E-3</c:v>
              </c:pt>
              <c:pt idx="320">
                <c:v>3.7037037036498077E-3</c:v>
              </c:pt>
              <c:pt idx="321">
                <c:v>3.7152777804294601E-3</c:v>
              </c:pt>
              <c:pt idx="322">
                <c:v>3.7268518572091125E-3</c:v>
              </c:pt>
              <c:pt idx="323">
                <c:v>3.7384259267128073E-3</c:v>
              </c:pt>
              <c:pt idx="324">
                <c:v>3.7500000034924597E-3</c:v>
              </c:pt>
              <c:pt idx="325">
                <c:v>3.7615740729961544E-3</c:v>
              </c:pt>
              <c:pt idx="326">
                <c:v>3.7731481497758068E-3</c:v>
              </c:pt>
              <c:pt idx="327">
                <c:v>3.7847222265554592E-3</c:v>
              </c:pt>
              <c:pt idx="328">
                <c:v>3.796296296059154E-3</c:v>
              </c:pt>
              <c:pt idx="329">
                <c:v>3.8078703728388064E-3</c:v>
              </c:pt>
              <c:pt idx="330">
                <c:v>3.8194444496184587E-3</c:v>
              </c:pt>
              <c:pt idx="331">
                <c:v>3.8310185191221535E-3</c:v>
              </c:pt>
              <c:pt idx="332">
                <c:v>3.8425925959018059E-3</c:v>
              </c:pt>
              <c:pt idx="333">
                <c:v>3.8541666654055007E-3</c:v>
              </c:pt>
              <c:pt idx="334">
                <c:v>3.8657407421851531E-3</c:v>
              </c:pt>
              <c:pt idx="335">
                <c:v>3.8773148189648055E-3</c:v>
              </c:pt>
              <c:pt idx="336">
                <c:v>3.8888888884685002E-3</c:v>
              </c:pt>
              <c:pt idx="337">
                <c:v>3.9004629652481526E-3</c:v>
              </c:pt>
              <c:pt idx="338">
                <c:v>3.912037042027805E-3</c:v>
              </c:pt>
              <c:pt idx="339">
                <c:v>3.9236111115314998E-3</c:v>
              </c:pt>
              <c:pt idx="340">
                <c:v>3.9351851883111522E-3</c:v>
              </c:pt>
              <c:pt idx="341">
                <c:v>3.9467592578148469E-3</c:v>
              </c:pt>
              <c:pt idx="342">
                <c:v>3.9583333345944993E-3</c:v>
              </c:pt>
              <c:pt idx="343">
                <c:v>3.9699074113741517E-3</c:v>
              </c:pt>
              <c:pt idx="344">
                <c:v>3.9814814808778465E-3</c:v>
              </c:pt>
              <c:pt idx="345">
                <c:v>3.9930555576574989E-3</c:v>
              </c:pt>
              <c:pt idx="346">
                <c:v>4.0046296344371513E-3</c:v>
              </c:pt>
              <c:pt idx="347">
                <c:v>4.016203703940846E-3</c:v>
              </c:pt>
              <c:pt idx="348">
                <c:v>4.0277777807204984E-3</c:v>
              </c:pt>
              <c:pt idx="349">
                <c:v>4.0393518575001508E-3</c:v>
              </c:pt>
              <c:pt idx="350">
                <c:v>4.0509259270038456E-3</c:v>
              </c:pt>
              <c:pt idx="351">
                <c:v>4.062500003783498E-3</c:v>
              </c:pt>
              <c:pt idx="352">
                <c:v>4.0740740732871927E-3</c:v>
              </c:pt>
              <c:pt idx="353">
                <c:v>4.0856481500668451E-3</c:v>
              </c:pt>
              <c:pt idx="354">
                <c:v>4.0972222268464975E-3</c:v>
              </c:pt>
              <c:pt idx="355">
                <c:v>4.1087962963501923E-3</c:v>
              </c:pt>
              <c:pt idx="356">
                <c:v>4.1203703731298447E-3</c:v>
              </c:pt>
              <c:pt idx="357">
                <c:v>4.1319444499094971E-3</c:v>
              </c:pt>
              <c:pt idx="358">
                <c:v>4.1435185194131918E-3</c:v>
              </c:pt>
              <c:pt idx="359">
                <c:v>4.1550925961928442E-3</c:v>
              </c:pt>
              <c:pt idx="360">
                <c:v>4.166666665696539E-3</c:v>
              </c:pt>
              <c:pt idx="361">
                <c:v>4.1782407424761914E-3</c:v>
              </c:pt>
              <c:pt idx="362">
                <c:v>4.1898148192558438E-3</c:v>
              </c:pt>
              <c:pt idx="363">
                <c:v>4.2013888887595385E-3</c:v>
              </c:pt>
              <c:pt idx="364">
                <c:v>4.2129629655391909E-3</c:v>
              </c:pt>
              <c:pt idx="365">
                <c:v>4.2245370423188433E-3</c:v>
              </c:pt>
              <c:pt idx="366">
                <c:v>4.2361111118225381E-3</c:v>
              </c:pt>
              <c:pt idx="367">
                <c:v>4.2476851886021905E-3</c:v>
              </c:pt>
              <c:pt idx="368">
                <c:v>4.2592592581058852E-3</c:v>
              </c:pt>
              <c:pt idx="369">
                <c:v>4.2708333348855376E-3</c:v>
              </c:pt>
              <c:pt idx="370">
                <c:v>4.28240741166519E-3</c:v>
              </c:pt>
              <c:pt idx="371">
                <c:v>4.2939814811688848E-3</c:v>
              </c:pt>
              <c:pt idx="372">
                <c:v>4.3055555579485372E-3</c:v>
              </c:pt>
              <c:pt idx="373">
                <c:v>4.3171296347281896E-3</c:v>
              </c:pt>
              <c:pt idx="374">
                <c:v>4.3287037042318843E-3</c:v>
              </c:pt>
              <c:pt idx="375">
                <c:v>4.3402777810115367E-3</c:v>
              </c:pt>
              <c:pt idx="376">
                <c:v>4.3518518505152315E-3</c:v>
              </c:pt>
              <c:pt idx="377">
                <c:v>4.3634259272948839E-3</c:v>
              </c:pt>
              <c:pt idx="378">
                <c:v>4.3750000040745363E-3</c:v>
              </c:pt>
              <c:pt idx="379">
                <c:v>4.386574073578231E-3</c:v>
              </c:pt>
              <c:pt idx="380">
                <c:v>4.3981481503578834E-3</c:v>
              </c:pt>
              <c:pt idx="381">
                <c:v>4.4097222271375358E-3</c:v>
              </c:pt>
              <c:pt idx="382">
                <c:v>4.4212962966412306E-3</c:v>
              </c:pt>
              <c:pt idx="383">
                <c:v>4.432870373420883E-3</c:v>
              </c:pt>
              <c:pt idx="384">
                <c:v>4.4444444502005354E-3</c:v>
              </c:pt>
              <c:pt idx="385">
                <c:v>4.4560185197042301E-3</c:v>
              </c:pt>
              <c:pt idx="386">
                <c:v>4.4675925964838825E-3</c:v>
              </c:pt>
              <c:pt idx="387">
                <c:v>4.4791666659875773E-3</c:v>
              </c:pt>
              <c:pt idx="388">
                <c:v>4.4907407427672297E-3</c:v>
              </c:pt>
              <c:pt idx="389">
                <c:v>4.5023148195468821E-3</c:v>
              </c:pt>
              <c:pt idx="390">
                <c:v>4.5138888890505768E-3</c:v>
              </c:pt>
              <c:pt idx="391">
                <c:v>4.5254629658302292E-3</c:v>
              </c:pt>
              <c:pt idx="392">
                <c:v>4.5370370426098816E-3</c:v>
              </c:pt>
              <c:pt idx="393">
                <c:v>4.5486111121135764E-3</c:v>
              </c:pt>
              <c:pt idx="394">
                <c:v>4.5601851888932288E-3</c:v>
              </c:pt>
              <c:pt idx="395">
                <c:v>4.5717592583969235E-3</c:v>
              </c:pt>
              <c:pt idx="396">
                <c:v>4.5833333351765759E-3</c:v>
              </c:pt>
              <c:pt idx="397">
                <c:v>4.5949074119562283E-3</c:v>
              </c:pt>
              <c:pt idx="398">
                <c:v>4.6064814814599231E-3</c:v>
              </c:pt>
              <c:pt idx="399">
                <c:v>4.6180555582395755E-3</c:v>
              </c:pt>
              <c:pt idx="400">
                <c:v>4.6296296350192279E-3</c:v>
              </c:pt>
              <c:pt idx="401">
                <c:v>4.6412037045229226E-3</c:v>
              </c:pt>
              <c:pt idx="402">
                <c:v>4.652777781302575E-3</c:v>
              </c:pt>
              <c:pt idx="403">
                <c:v>4.6643518508062698E-3</c:v>
              </c:pt>
              <c:pt idx="404">
                <c:v>4.6759259275859222E-3</c:v>
              </c:pt>
              <c:pt idx="405">
                <c:v>4.6875000043655746E-3</c:v>
              </c:pt>
              <c:pt idx="406">
                <c:v>4.6990740738692693E-3</c:v>
              </c:pt>
              <c:pt idx="407">
                <c:v>4.7106481506489217E-3</c:v>
              </c:pt>
              <c:pt idx="408">
                <c:v>4.7222222274285741E-3</c:v>
              </c:pt>
              <c:pt idx="409">
                <c:v>4.7337962969322689E-3</c:v>
              </c:pt>
              <c:pt idx="410">
                <c:v>4.7453703737119213E-3</c:v>
              </c:pt>
              <c:pt idx="411">
                <c:v>4.756944443215616E-3</c:v>
              </c:pt>
              <c:pt idx="412">
                <c:v>4.7685185199952684E-3</c:v>
              </c:pt>
              <c:pt idx="413">
                <c:v>4.7800925967749208E-3</c:v>
              </c:pt>
              <c:pt idx="414">
                <c:v>4.7916666662786156E-3</c:v>
              </c:pt>
              <c:pt idx="415">
                <c:v>4.803240743058268E-3</c:v>
              </c:pt>
              <c:pt idx="416">
                <c:v>4.8148148198379204E-3</c:v>
              </c:pt>
              <c:pt idx="417">
                <c:v>4.8263888893416151E-3</c:v>
              </c:pt>
              <c:pt idx="418">
                <c:v>4.8379629661212675E-3</c:v>
              </c:pt>
              <c:pt idx="419">
                <c:v>4.8495370356249623E-3</c:v>
              </c:pt>
              <c:pt idx="420">
                <c:v>4.8611111124046147E-3</c:v>
              </c:pt>
              <c:pt idx="421">
                <c:v>4.8726851891842671E-3</c:v>
              </c:pt>
              <c:pt idx="422">
                <c:v>4.8842592586879618E-3</c:v>
              </c:pt>
              <c:pt idx="423">
                <c:v>4.8958333354676142E-3</c:v>
              </c:pt>
              <c:pt idx="424">
                <c:v>4.9074074122472666E-3</c:v>
              </c:pt>
              <c:pt idx="425">
                <c:v>4.9189814817509614E-3</c:v>
              </c:pt>
              <c:pt idx="426">
                <c:v>4.9305555585306138E-3</c:v>
              </c:pt>
              <c:pt idx="427">
                <c:v>4.9421296353102662E-3</c:v>
              </c:pt>
              <c:pt idx="428">
                <c:v>4.9537037048139609E-3</c:v>
              </c:pt>
              <c:pt idx="429">
                <c:v>4.9652777815936133E-3</c:v>
              </c:pt>
              <c:pt idx="430">
                <c:v>4.9768518510973081E-3</c:v>
              </c:pt>
              <c:pt idx="431">
                <c:v>4.9884259278769605E-3</c:v>
              </c:pt>
              <c:pt idx="432">
                <c:v>5.0000000046566129E-3</c:v>
              </c:pt>
              <c:pt idx="433">
                <c:v>5.0115740741603076E-3</c:v>
              </c:pt>
              <c:pt idx="434">
                <c:v>5.02314815093996E-3</c:v>
              </c:pt>
              <c:pt idx="435">
                <c:v>5.0347222277196124E-3</c:v>
              </c:pt>
              <c:pt idx="436">
                <c:v>5.0462962972233072E-3</c:v>
              </c:pt>
              <c:pt idx="437">
                <c:v>5.0578703740029596E-3</c:v>
              </c:pt>
              <c:pt idx="438">
                <c:v>5.0694444435066544E-3</c:v>
              </c:pt>
              <c:pt idx="439">
                <c:v>5.0810185202863067E-3</c:v>
              </c:pt>
              <c:pt idx="440">
                <c:v>5.0925925970659591E-3</c:v>
              </c:pt>
              <c:pt idx="441">
                <c:v>5.1041666665696539E-3</c:v>
              </c:pt>
              <c:pt idx="442">
                <c:v>5.1157407433493063E-3</c:v>
              </c:pt>
              <c:pt idx="443">
                <c:v>5.1273148201289587E-3</c:v>
              </c:pt>
              <c:pt idx="444">
                <c:v>5.1388888896326534E-3</c:v>
              </c:pt>
              <c:pt idx="445">
                <c:v>5.1504629664123058E-3</c:v>
              </c:pt>
              <c:pt idx="446">
                <c:v>5.1620370359160006E-3</c:v>
              </c:pt>
              <c:pt idx="447">
                <c:v>5.173611112695653E-3</c:v>
              </c:pt>
              <c:pt idx="448">
                <c:v>5.1851851894753054E-3</c:v>
              </c:pt>
              <c:pt idx="449">
                <c:v>5.1967592589790002E-3</c:v>
              </c:pt>
              <c:pt idx="450">
                <c:v>5.2083333357586525E-3</c:v>
              </c:pt>
              <c:pt idx="451">
                <c:v>5.2199074125383049E-3</c:v>
              </c:pt>
              <c:pt idx="452">
                <c:v>5.2314814820419997E-3</c:v>
              </c:pt>
              <c:pt idx="453">
                <c:v>5.2430555588216521E-3</c:v>
              </c:pt>
              <c:pt idx="454">
                <c:v>5.2546296283253469E-3</c:v>
              </c:pt>
              <c:pt idx="455">
                <c:v>5.2662037051049992E-3</c:v>
              </c:pt>
              <c:pt idx="456">
                <c:v>5.2777777818846516E-3</c:v>
              </c:pt>
              <c:pt idx="457">
                <c:v>5.2893518513883464E-3</c:v>
              </c:pt>
              <c:pt idx="458">
                <c:v>5.3009259281679988E-3</c:v>
              </c:pt>
              <c:pt idx="459">
                <c:v>5.3125000049476512E-3</c:v>
              </c:pt>
              <c:pt idx="460">
                <c:v>5.324074074451346E-3</c:v>
              </c:pt>
            </c:numLit>
          </c:xVal>
          <c:yVal>
            <c:numLit>
              <c:formatCode>General</c:formatCode>
              <c:ptCount val="461"/>
              <c:pt idx="0">
                <c:v>2.0699999999999998</c:v>
              </c:pt>
              <c:pt idx="1">
                <c:v>2.11</c:v>
              </c:pt>
              <c:pt idx="2">
                <c:v>2.13</c:v>
              </c:pt>
              <c:pt idx="3">
                <c:v>2.15</c:v>
              </c:pt>
              <c:pt idx="4">
                <c:v>2.1800000000000002</c:v>
              </c:pt>
              <c:pt idx="5">
                <c:v>2.2000000000000002</c:v>
              </c:pt>
              <c:pt idx="6">
                <c:v>2.23</c:v>
              </c:pt>
              <c:pt idx="7">
                <c:v>2.25</c:v>
              </c:pt>
              <c:pt idx="8">
                <c:v>2.27</c:v>
              </c:pt>
              <c:pt idx="9">
                <c:v>2.2999999999999998</c:v>
              </c:pt>
              <c:pt idx="10">
                <c:v>2.31</c:v>
              </c:pt>
              <c:pt idx="11">
                <c:v>2.34</c:v>
              </c:pt>
              <c:pt idx="12">
                <c:v>2.36</c:v>
              </c:pt>
              <c:pt idx="13">
                <c:v>2.38</c:v>
              </c:pt>
              <c:pt idx="14">
                <c:v>2.41</c:v>
              </c:pt>
              <c:pt idx="15">
                <c:v>2.4300000000000002</c:v>
              </c:pt>
              <c:pt idx="16">
                <c:v>2.4500000000000002</c:v>
              </c:pt>
              <c:pt idx="17">
                <c:v>2.4700000000000002</c:v>
              </c:pt>
              <c:pt idx="18">
                <c:v>2.4900000000000002</c:v>
              </c:pt>
              <c:pt idx="19">
                <c:v>2.5099999999999998</c:v>
              </c:pt>
              <c:pt idx="20">
                <c:v>2.5299999999999998</c:v>
              </c:pt>
              <c:pt idx="21">
                <c:v>2.56</c:v>
              </c:pt>
              <c:pt idx="22">
                <c:v>2.58</c:v>
              </c:pt>
              <c:pt idx="23">
                <c:v>2.6</c:v>
              </c:pt>
              <c:pt idx="24">
                <c:v>2.62</c:v>
              </c:pt>
              <c:pt idx="25">
                <c:v>2.64</c:v>
              </c:pt>
              <c:pt idx="26">
                <c:v>2.66</c:v>
              </c:pt>
              <c:pt idx="27">
                <c:v>2.68</c:v>
              </c:pt>
              <c:pt idx="28">
                <c:v>2.7</c:v>
              </c:pt>
              <c:pt idx="29">
                <c:v>2.71</c:v>
              </c:pt>
              <c:pt idx="30">
                <c:v>2.74</c:v>
              </c:pt>
              <c:pt idx="31">
                <c:v>2.76</c:v>
              </c:pt>
              <c:pt idx="32">
                <c:v>2.78</c:v>
              </c:pt>
              <c:pt idx="33">
                <c:v>2.8</c:v>
              </c:pt>
              <c:pt idx="34">
                <c:v>2.82</c:v>
              </c:pt>
              <c:pt idx="35">
                <c:v>2.84</c:v>
              </c:pt>
              <c:pt idx="36">
                <c:v>2.86</c:v>
              </c:pt>
              <c:pt idx="37">
                <c:v>2.88</c:v>
              </c:pt>
              <c:pt idx="38">
                <c:v>2.9</c:v>
              </c:pt>
              <c:pt idx="39">
                <c:v>2.91</c:v>
              </c:pt>
              <c:pt idx="40">
                <c:v>2.93</c:v>
              </c:pt>
              <c:pt idx="41">
                <c:v>2.95</c:v>
              </c:pt>
              <c:pt idx="42">
                <c:v>2.97</c:v>
              </c:pt>
              <c:pt idx="43">
                <c:v>2.99</c:v>
              </c:pt>
              <c:pt idx="44">
                <c:v>3</c:v>
              </c:pt>
              <c:pt idx="45">
                <c:v>3.02</c:v>
              </c:pt>
              <c:pt idx="46">
                <c:v>3.04</c:v>
              </c:pt>
              <c:pt idx="47">
                <c:v>3.06</c:v>
              </c:pt>
              <c:pt idx="48">
                <c:v>3.07</c:v>
              </c:pt>
              <c:pt idx="49">
                <c:v>3.1</c:v>
              </c:pt>
              <c:pt idx="50">
                <c:v>3.11</c:v>
              </c:pt>
              <c:pt idx="51">
                <c:v>3.13</c:v>
              </c:pt>
              <c:pt idx="52">
                <c:v>3.14</c:v>
              </c:pt>
              <c:pt idx="53">
                <c:v>3.16</c:v>
              </c:pt>
              <c:pt idx="54">
                <c:v>3.18</c:v>
              </c:pt>
              <c:pt idx="55">
                <c:v>3.19</c:v>
              </c:pt>
              <c:pt idx="56">
                <c:v>3.21</c:v>
              </c:pt>
              <c:pt idx="57">
                <c:v>3.22</c:v>
              </c:pt>
              <c:pt idx="58">
                <c:v>3.24</c:v>
              </c:pt>
              <c:pt idx="59">
                <c:v>3.25</c:v>
              </c:pt>
              <c:pt idx="60">
                <c:v>3.27</c:v>
              </c:pt>
              <c:pt idx="61">
                <c:v>3.28</c:v>
              </c:pt>
              <c:pt idx="62">
                <c:v>3.3</c:v>
              </c:pt>
              <c:pt idx="63">
                <c:v>3.31</c:v>
              </c:pt>
              <c:pt idx="64">
                <c:v>3.33</c:v>
              </c:pt>
              <c:pt idx="65">
                <c:v>3.34</c:v>
              </c:pt>
              <c:pt idx="66">
                <c:v>3.36</c:v>
              </c:pt>
              <c:pt idx="67">
                <c:v>3.37</c:v>
              </c:pt>
              <c:pt idx="68">
                <c:v>3.38</c:v>
              </c:pt>
              <c:pt idx="69">
                <c:v>3.4</c:v>
              </c:pt>
              <c:pt idx="70">
                <c:v>3.41</c:v>
              </c:pt>
              <c:pt idx="71">
                <c:v>3.42</c:v>
              </c:pt>
              <c:pt idx="72">
                <c:v>3.43</c:v>
              </c:pt>
              <c:pt idx="73">
                <c:v>3.45</c:v>
              </c:pt>
              <c:pt idx="74">
                <c:v>3.46</c:v>
              </c:pt>
              <c:pt idx="75">
                <c:v>3.48</c:v>
              </c:pt>
              <c:pt idx="76">
                <c:v>3.49</c:v>
              </c:pt>
              <c:pt idx="77">
                <c:v>3.5</c:v>
              </c:pt>
              <c:pt idx="78">
                <c:v>3.5</c:v>
              </c:pt>
              <c:pt idx="79">
                <c:v>3.52</c:v>
              </c:pt>
              <c:pt idx="80">
                <c:v>3.53</c:v>
              </c:pt>
              <c:pt idx="81">
                <c:v>3.54</c:v>
              </c:pt>
              <c:pt idx="82">
                <c:v>3.55</c:v>
              </c:pt>
              <c:pt idx="83">
                <c:v>3.57</c:v>
              </c:pt>
              <c:pt idx="84">
                <c:v>3.57</c:v>
              </c:pt>
              <c:pt idx="85">
                <c:v>3.59</c:v>
              </c:pt>
              <c:pt idx="86">
                <c:v>3.6</c:v>
              </c:pt>
              <c:pt idx="87">
                <c:v>3.6</c:v>
              </c:pt>
              <c:pt idx="88">
                <c:v>3.62</c:v>
              </c:pt>
              <c:pt idx="89">
                <c:v>3.63</c:v>
              </c:pt>
              <c:pt idx="90">
                <c:v>3.64</c:v>
              </c:pt>
              <c:pt idx="91">
                <c:v>3.65</c:v>
              </c:pt>
              <c:pt idx="92">
                <c:v>3.66</c:v>
              </c:pt>
              <c:pt idx="93">
                <c:v>3.67</c:v>
              </c:pt>
              <c:pt idx="94">
                <c:v>3.67</c:v>
              </c:pt>
              <c:pt idx="95">
                <c:v>3.69</c:v>
              </c:pt>
              <c:pt idx="96">
                <c:v>3.7</c:v>
              </c:pt>
              <c:pt idx="97">
                <c:v>3.7</c:v>
              </c:pt>
              <c:pt idx="98">
                <c:v>3.72</c:v>
              </c:pt>
              <c:pt idx="99">
                <c:v>3.72</c:v>
              </c:pt>
              <c:pt idx="100">
                <c:v>3.73</c:v>
              </c:pt>
              <c:pt idx="101">
                <c:v>3.74</c:v>
              </c:pt>
              <c:pt idx="102">
                <c:v>3.75</c:v>
              </c:pt>
              <c:pt idx="103">
                <c:v>3.76</c:v>
              </c:pt>
              <c:pt idx="104">
                <c:v>3.76</c:v>
              </c:pt>
              <c:pt idx="105">
                <c:v>3.77</c:v>
              </c:pt>
              <c:pt idx="106">
                <c:v>3.78</c:v>
              </c:pt>
              <c:pt idx="107">
                <c:v>3.79</c:v>
              </c:pt>
              <c:pt idx="108">
                <c:v>3.8</c:v>
              </c:pt>
              <c:pt idx="109">
                <c:v>3.81</c:v>
              </c:pt>
              <c:pt idx="110">
                <c:v>3.81</c:v>
              </c:pt>
              <c:pt idx="111">
                <c:v>3.82</c:v>
              </c:pt>
              <c:pt idx="112">
                <c:v>3.83</c:v>
              </c:pt>
              <c:pt idx="113">
                <c:v>3.84</c:v>
              </c:pt>
              <c:pt idx="114">
                <c:v>3.84</c:v>
              </c:pt>
              <c:pt idx="115">
                <c:v>3.85</c:v>
              </c:pt>
              <c:pt idx="116">
                <c:v>3.86</c:v>
              </c:pt>
              <c:pt idx="117">
                <c:v>3.86</c:v>
              </c:pt>
              <c:pt idx="118">
                <c:v>3.87</c:v>
              </c:pt>
              <c:pt idx="119">
                <c:v>3.87</c:v>
              </c:pt>
              <c:pt idx="120">
                <c:v>3.88</c:v>
              </c:pt>
              <c:pt idx="121">
                <c:v>3.89</c:v>
              </c:pt>
              <c:pt idx="122">
                <c:v>3.89</c:v>
              </c:pt>
              <c:pt idx="123">
                <c:v>3.9</c:v>
              </c:pt>
              <c:pt idx="124">
                <c:v>3.91</c:v>
              </c:pt>
              <c:pt idx="125">
                <c:v>3.91</c:v>
              </c:pt>
              <c:pt idx="126">
                <c:v>3.92</c:v>
              </c:pt>
              <c:pt idx="127">
                <c:v>3.92</c:v>
              </c:pt>
              <c:pt idx="128">
                <c:v>3.93</c:v>
              </c:pt>
              <c:pt idx="129">
                <c:v>3.93</c:v>
              </c:pt>
              <c:pt idx="130">
                <c:v>3.94</c:v>
              </c:pt>
              <c:pt idx="131">
                <c:v>3.95</c:v>
              </c:pt>
              <c:pt idx="132">
                <c:v>3.95</c:v>
              </c:pt>
              <c:pt idx="133">
                <c:v>3.96</c:v>
              </c:pt>
              <c:pt idx="134">
                <c:v>3.96</c:v>
              </c:pt>
              <c:pt idx="135">
                <c:v>3.97</c:v>
              </c:pt>
              <c:pt idx="136">
                <c:v>3.97</c:v>
              </c:pt>
              <c:pt idx="137">
                <c:v>3.98</c:v>
              </c:pt>
              <c:pt idx="138">
                <c:v>3.98</c:v>
              </c:pt>
              <c:pt idx="139">
                <c:v>3.98</c:v>
              </c:pt>
              <c:pt idx="140">
                <c:v>3.99</c:v>
              </c:pt>
              <c:pt idx="141">
                <c:v>4</c:v>
              </c:pt>
              <c:pt idx="142">
                <c:v>4</c:v>
              </c:pt>
              <c:pt idx="143">
                <c:v>4.01</c:v>
              </c:pt>
              <c:pt idx="144">
                <c:v>4.01</c:v>
              </c:pt>
              <c:pt idx="145">
                <c:v>4.01</c:v>
              </c:pt>
              <c:pt idx="146">
                <c:v>4.0199999999999996</c:v>
              </c:pt>
              <c:pt idx="147">
                <c:v>4.0199999999999996</c:v>
              </c:pt>
              <c:pt idx="148">
                <c:v>4.0199999999999996</c:v>
              </c:pt>
              <c:pt idx="149">
                <c:v>4.03</c:v>
              </c:pt>
              <c:pt idx="150">
                <c:v>4.03</c:v>
              </c:pt>
              <c:pt idx="151">
                <c:v>4.04</c:v>
              </c:pt>
              <c:pt idx="152">
                <c:v>4.04</c:v>
              </c:pt>
              <c:pt idx="153">
                <c:v>4.04</c:v>
              </c:pt>
              <c:pt idx="154">
                <c:v>4.05</c:v>
              </c:pt>
              <c:pt idx="155">
                <c:v>4.05</c:v>
              </c:pt>
              <c:pt idx="156">
                <c:v>4.05</c:v>
              </c:pt>
              <c:pt idx="157">
                <c:v>4.05</c:v>
              </c:pt>
              <c:pt idx="158">
                <c:v>4.0599999999999996</c:v>
              </c:pt>
              <c:pt idx="159">
                <c:v>4.0599999999999996</c:v>
              </c:pt>
              <c:pt idx="160">
                <c:v>4.07</c:v>
              </c:pt>
              <c:pt idx="161">
                <c:v>4.07</c:v>
              </c:pt>
              <c:pt idx="162">
                <c:v>4.07</c:v>
              </c:pt>
              <c:pt idx="163">
                <c:v>4.08</c:v>
              </c:pt>
              <c:pt idx="164">
                <c:v>4.08</c:v>
              </c:pt>
              <c:pt idx="165">
                <c:v>4.08</c:v>
              </c:pt>
              <c:pt idx="166">
                <c:v>4.09</c:v>
              </c:pt>
              <c:pt idx="167">
                <c:v>4.09</c:v>
              </c:pt>
              <c:pt idx="168">
                <c:v>4.09</c:v>
              </c:pt>
              <c:pt idx="169">
                <c:v>4.0999999999999996</c:v>
              </c:pt>
              <c:pt idx="170">
                <c:v>4.0999999999999996</c:v>
              </c:pt>
              <c:pt idx="171">
                <c:v>4.0999999999999996</c:v>
              </c:pt>
              <c:pt idx="172">
                <c:v>4.0999999999999996</c:v>
              </c:pt>
              <c:pt idx="173">
                <c:v>4.1100000000000003</c:v>
              </c:pt>
              <c:pt idx="174">
                <c:v>4.1100000000000003</c:v>
              </c:pt>
              <c:pt idx="175">
                <c:v>4.1100000000000003</c:v>
              </c:pt>
              <c:pt idx="176">
                <c:v>4.1100000000000003</c:v>
              </c:pt>
              <c:pt idx="177">
                <c:v>4.12</c:v>
              </c:pt>
              <c:pt idx="178">
                <c:v>4.12</c:v>
              </c:pt>
              <c:pt idx="179">
                <c:v>4.12</c:v>
              </c:pt>
              <c:pt idx="180">
                <c:v>4.12</c:v>
              </c:pt>
              <c:pt idx="181">
                <c:v>4.13</c:v>
              </c:pt>
              <c:pt idx="182">
                <c:v>4.13</c:v>
              </c:pt>
              <c:pt idx="183">
                <c:v>4.13</c:v>
              </c:pt>
              <c:pt idx="184">
                <c:v>4.13</c:v>
              </c:pt>
              <c:pt idx="185">
                <c:v>4.13</c:v>
              </c:pt>
              <c:pt idx="186">
                <c:v>4.1399999999999997</c:v>
              </c:pt>
              <c:pt idx="187">
                <c:v>4.1399999999999997</c:v>
              </c:pt>
              <c:pt idx="188">
                <c:v>4.1399999999999997</c:v>
              </c:pt>
              <c:pt idx="189">
                <c:v>4.1399999999999997</c:v>
              </c:pt>
              <c:pt idx="190">
                <c:v>4.1399999999999997</c:v>
              </c:pt>
              <c:pt idx="191">
                <c:v>4.1500000000000004</c:v>
              </c:pt>
              <c:pt idx="192">
                <c:v>4.1500000000000004</c:v>
              </c:pt>
              <c:pt idx="193">
                <c:v>4.1500000000000004</c:v>
              </c:pt>
              <c:pt idx="194">
                <c:v>4.1500000000000004</c:v>
              </c:pt>
              <c:pt idx="195">
                <c:v>4.1500000000000004</c:v>
              </c:pt>
              <c:pt idx="196">
                <c:v>4.1500000000000004</c:v>
              </c:pt>
              <c:pt idx="197">
                <c:v>4.16</c:v>
              </c:pt>
              <c:pt idx="198">
                <c:v>4.16</c:v>
              </c:pt>
              <c:pt idx="199">
                <c:v>4.16</c:v>
              </c:pt>
              <c:pt idx="200">
                <c:v>4.16</c:v>
              </c:pt>
              <c:pt idx="201">
                <c:v>4.16</c:v>
              </c:pt>
              <c:pt idx="202">
                <c:v>4.17</c:v>
              </c:pt>
              <c:pt idx="203">
                <c:v>4.17</c:v>
              </c:pt>
              <c:pt idx="204">
                <c:v>4.17</c:v>
              </c:pt>
              <c:pt idx="205">
                <c:v>4.17</c:v>
              </c:pt>
              <c:pt idx="206">
                <c:v>4.17</c:v>
              </c:pt>
              <c:pt idx="207">
                <c:v>4.17</c:v>
              </c:pt>
              <c:pt idx="208">
                <c:v>4.17</c:v>
              </c:pt>
              <c:pt idx="209">
                <c:v>4.18</c:v>
              </c:pt>
              <c:pt idx="210">
                <c:v>4.18</c:v>
              </c:pt>
              <c:pt idx="211">
                <c:v>4.18</c:v>
              </c:pt>
              <c:pt idx="212">
                <c:v>4.18</c:v>
              </c:pt>
              <c:pt idx="213">
                <c:v>4.18</c:v>
              </c:pt>
              <c:pt idx="214">
                <c:v>4.18</c:v>
              </c:pt>
              <c:pt idx="215">
                <c:v>4.18</c:v>
              </c:pt>
              <c:pt idx="216">
                <c:v>4.1900000000000004</c:v>
              </c:pt>
              <c:pt idx="217">
                <c:v>4.1900000000000004</c:v>
              </c:pt>
              <c:pt idx="218">
                <c:v>4.1900000000000004</c:v>
              </c:pt>
              <c:pt idx="219">
                <c:v>4.1900000000000004</c:v>
              </c:pt>
              <c:pt idx="220">
                <c:v>4.1900000000000004</c:v>
              </c:pt>
              <c:pt idx="221">
                <c:v>4.1900000000000004</c:v>
              </c:pt>
              <c:pt idx="222">
                <c:v>4.1900000000000004</c:v>
              </c:pt>
              <c:pt idx="223">
                <c:v>4.1900000000000004</c:v>
              </c:pt>
              <c:pt idx="224">
                <c:v>4.2</c:v>
              </c:pt>
              <c:pt idx="225">
                <c:v>4.2</c:v>
              </c:pt>
              <c:pt idx="226">
                <c:v>4.2</c:v>
              </c:pt>
              <c:pt idx="227">
                <c:v>4.2</c:v>
              </c:pt>
              <c:pt idx="228">
                <c:v>4.2</c:v>
              </c:pt>
              <c:pt idx="229">
                <c:v>4.2</c:v>
              </c:pt>
              <c:pt idx="230">
                <c:v>4.2</c:v>
              </c:pt>
              <c:pt idx="231">
                <c:v>4.2</c:v>
              </c:pt>
              <c:pt idx="232">
                <c:v>4.2</c:v>
              </c:pt>
              <c:pt idx="233">
                <c:v>4.2</c:v>
              </c:pt>
              <c:pt idx="234">
                <c:v>4.2</c:v>
              </c:pt>
              <c:pt idx="235">
                <c:v>4.2</c:v>
              </c:pt>
              <c:pt idx="236">
                <c:v>4.21</c:v>
              </c:pt>
              <c:pt idx="237">
                <c:v>4.21</c:v>
              </c:pt>
              <c:pt idx="238">
                <c:v>4.21</c:v>
              </c:pt>
              <c:pt idx="239">
                <c:v>4.21</c:v>
              </c:pt>
              <c:pt idx="240">
                <c:v>4.21</c:v>
              </c:pt>
              <c:pt idx="241">
                <c:v>4.21</c:v>
              </c:pt>
              <c:pt idx="242">
                <c:v>4.21</c:v>
              </c:pt>
              <c:pt idx="243">
                <c:v>4.21</c:v>
              </c:pt>
              <c:pt idx="244">
                <c:v>4.21</c:v>
              </c:pt>
              <c:pt idx="245">
                <c:v>4.22</c:v>
              </c:pt>
              <c:pt idx="246">
                <c:v>4.22</c:v>
              </c:pt>
              <c:pt idx="247">
                <c:v>4.22</c:v>
              </c:pt>
              <c:pt idx="248">
                <c:v>4.22</c:v>
              </c:pt>
              <c:pt idx="249">
                <c:v>4.22</c:v>
              </c:pt>
              <c:pt idx="250">
                <c:v>4.22</c:v>
              </c:pt>
              <c:pt idx="251">
                <c:v>4.22</c:v>
              </c:pt>
              <c:pt idx="252">
                <c:v>4.22</c:v>
              </c:pt>
              <c:pt idx="253">
                <c:v>4.22</c:v>
              </c:pt>
              <c:pt idx="254">
                <c:v>4.22</c:v>
              </c:pt>
              <c:pt idx="255">
                <c:v>4.22</c:v>
              </c:pt>
              <c:pt idx="256">
                <c:v>4.22</c:v>
              </c:pt>
              <c:pt idx="257">
                <c:v>4.22</c:v>
              </c:pt>
              <c:pt idx="258">
                <c:v>4.22</c:v>
              </c:pt>
              <c:pt idx="259">
                <c:v>4.22</c:v>
              </c:pt>
              <c:pt idx="260">
                <c:v>4.22</c:v>
              </c:pt>
              <c:pt idx="261">
                <c:v>4.22</c:v>
              </c:pt>
              <c:pt idx="262">
                <c:v>4.22</c:v>
              </c:pt>
              <c:pt idx="263">
                <c:v>4.22</c:v>
              </c:pt>
              <c:pt idx="264">
                <c:v>4.22</c:v>
              </c:pt>
              <c:pt idx="265">
                <c:v>4.22</c:v>
              </c:pt>
              <c:pt idx="266">
                <c:v>4.22</c:v>
              </c:pt>
              <c:pt idx="267">
                <c:v>4.2300000000000004</c:v>
              </c:pt>
              <c:pt idx="268">
                <c:v>4.2300000000000004</c:v>
              </c:pt>
              <c:pt idx="269">
                <c:v>4.2300000000000004</c:v>
              </c:pt>
              <c:pt idx="270">
                <c:v>4.2300000000000004</c:v>
              </c:pt>
              <c:pt idx="271">
                <c:v>4.2300000000000004</c:v>
              </c:pt>
              <c:pt idx="272">
                <c:v>4.2300000000000004</c:v>
              </c:pt>
              <c:pt idx="273">
                <c:v>4.2300000000000004</c:v>
              </c:pt>
              <c:pt idx="274">
                <c:v>4.2300000000000004</c:v>
              </c:pt>
              <c:pt idx="275">
                <c:v>4.2300000000000004</c:v>
              </c:pt>
              <c:pt idx="276">
                <c:v>4.2300000000000004</c:v>
              </c:pt>
              <c:pt idx="277">
                <c:v>4.2300000000000004</c:v>
              </c:pt>
              <c:pt idx="278">
                <c:v>4.2300000000000004</c:v>
              </c:pt>
              <c:pt idx="279">
                <c:v>4.2300000000000004</c:v>
              </c:pt>
              <c:pt idx="280">
                <c:v>4.2300000000000004</c:v>
              </c:pt>
              <c:pt idx="281">
                <c:v>4.2300000000000004</c:v>
              </c:pt>
              <c:pt idx="282">
                <c:v>4.2300000000000004</c:v>
              </c:pt>
              <c:pt idx="283">
                <c:v>4.2300000000000004</c:v>
              </c:pt>
              <c:pt idx="284">
                <c:v>4.2300000000000004</c:v>
              </c:pt>
              <c:pt idx="285">
                <c:v>4.2300000000000004</c:v>
              </c:pt>
              <c:pt idx="286">
                <c:v>4.2300000000000004</c:v>
              </c:pt>
              <c:pt idx="287">
                <c:v>4.2300000000000004</c:v>
              </c:pt>
              <c:pt idx="288">
                <c:v>4.2300000000000004</c:v>
              </c:pt>
              <c:pt idx="289">
                <c:v>4.2300000000000004</c:v>
              </c:pt>
              <c:pt idx="290">
                <c:v>4.2300000000000004</c:v>
              </c:pt>
              <c:pt idx="291">
                <c:v>4.24</c:v>
              </c:pt>
              <c:pt idx="292">
                <c:v>4.24</c:v>
              </c:pt>
              <c:pt idx="293">
                <c:v>4.24</c:v>
              </c:pt>
              <c:pt idx="294">
                <c:v>4.24</c:v>
              </c:pt>
              <c:pt idx="295">
                <c:v>4.2300000000000004</c:v>
              </c:pt>
              <c:pt idx="296">
                <c:v>4.24</c:v>
              </c:pt>
              <c:pt idx="297">
                <c:v>4.2300000000000004</c:v>
              </c:pt>
              <c:pt idx="298">
                <c:v>4.24</c:v>
              </c:pt>
              <c:pt idx="299">
                <c:v>4.24</c:v>
              </c:pt>
              <c:pt idx="300">
                <c:v>4.24</c:v>
              </c:pt>
              <c:pt idx="301">
                <c:v>4.24</c:v>
              </c:pt>
              <c:pt idx="302">
                <c:v>4.24</c:v>
              </c:pt>
              <c:pt idx="303">
                <c:v>4.24</c:v>
              </c:pt>
              <c:pt idx="304">
                <c:v>4.24</c:v>
              </c:pt>
              <c:pt idx="305">
                <c:v>4.24</c:v>
              </c:pt>
              <c:pt idx="306">
                <c:v>4.24</c:v>
              </c:pt>
              <c:pt idx="307">
                <c:v>4.24</c:v>
              </c:pt>
              <c:pt idx="308">
                <c:v>4.24</c:v>
              </c:pt>
              <c:pt idx="309">
                <c:v>4.24</c:v>
              </c:pt>
              <c:pt idx="310">
                <c:v>4.24</c:v>
              </c:pt>
              <c:pt idx="311">
                <c:v>4.24</c:v>
              </c:pt>
              <c:pt idx="312">
                <c:v>4.24</c:v>
              </c:pt>
              <c:pt idx="313">
                <c:v>4.24</c:v>
              </c:pt>
              <c:pt idx="314">
                <c:v>4.24</c:v>
              </c:pt>
              <c:pt idx="315">
                <c:v>4.24</c:v>
              </c:pt>
              <c:pt idx="316">
                <c:v>4.24</c:v>
              </c:pt>
              <c:pt idx="317">
                <c:v>4.24</c:v>
              </c:pt>
              <c:pt idx="318">
                <c:v>4.24</c:v>
              </c:pt>
              <c:pt idx="319">
                <c:v>4.24</c:v>
              </c:pt>
              <c:pt idx="320">
                <c:v>4.24</c:v>
              </c:pt>
              <c:pt idx="321">
                <c:v>4.24</c:v>
              </c:pt>
              <c:pt idx="322">
                <c:v>4.24</c:v>
              </c:pt>
              <c:pt idx="323">
                <c:v>4.24</c:v>
              </c:pt>
              <c:pt idx="324">
                <c:v>4.24</c:v>
              </c:pt>
              <c:pt idx="325">
                <c:v>4.24</c:v>
              </c:pt>
              <c:pt idx="326">
                <c:v>4.24</c:v>
              </c:pt>
              <c:pt idx="327">
                <c:v>4.24</c:v>
              </c:pt>
              <c:pt idx="328">
                <c:v>4.24</c:v>
              </c:pt>
              <c:pt idx="329">
                <c:v>4.24</c:v>
              </c:pt>
              <c:pt idx="330">
                <c:v>4.24</c:v>
              </c:pt>
              <c:pt idx="331">
                <c:v>4.24</c:v>
              </c:pt>
              <c:pt idx="332">
                <c:v>4.24</c:v>
              </c:pt>
              <c:pt idx="333">
                <c:v>4.25</c:v>
              </c:pt>
              <c:pt idx="334">
                <c:v>4.25</c:v>
              </c:pt>
              <c:pt idx="335">
                <c:v>4.24</c:v>
              </c:pt>
              <c:pt idx="336">
                <c:v>4.24</c:v>
              </c:pt>
              <c:pt idx="337">
                <c:v>4.24</c:v>
              </c:pt>
              <c:pt idx="338">
                <c:v>4.25</c:v>
              </c:pt>
              <c:pt idx="339">
                <c:v>4.24</c:v>
              </c:pt>
              <c:pt idx="340">
                <c:v>4.25</c:v>
              </c:pt>
              <c:pt idx="341">
                <c:v>4.24</c:v>
              </c:pt>
              <c:pt idx="342">
                <c:v>4.25</c:v>
              </c:pt>
              <c:pt idx="343">
                <c:v>4.25</c:v>
              </c:pt>
              <c:pt idx="344">
                <c:v>4.25</c:v>
              </c:pt>
              <c:pt idx="345">
                <c:v>4.25</c:v>
              </c:pt>
              <c:pt idx="346">
                <c:v>4.24</c:v>
              </c:pt>
              <c:pt idx="347">
                <c:v>4.25</c:v>
              </c:pt>
              <c:pt idx="348">
                <c:v>4.25</c:v>
              </c:pt>
              <c:pt idx="349">
                <c:v>4.25</c:v>
              </c:pt>
              <c:pt idx="350">
                <c:v>4.24</c:v>
              </c:pt>
              <c:pt idx="351">
                <c:v>4.25</c:v>
              </c:pt>
              <c:pt idx="352">
                <c:v>4.25</c:v>
              </c:pt>
              <c:pt idx="353">
                <c:v>4.25</c:v>
              </c:pt>
              <c:pt idx="354">
                <c:v>4.25</c:v>
              </c:pt>
              <c:pt idx="355">
                <c:v>4.25</c:v>
              </c:pt>
              <c:pt idx="356">
                <c:v>4.25</c:v>
              </c:pt>
              <c:pt idx="357">
                <c:v>4.25</c:v>
              </c:pt>
              <c:pt idx="358">
                <c:v>4.25</c:v>
              </c:pt>
              <c:pt idx="359">
                <c:v>4.25</c:v>
              </c:pt>
              <c:pt idx="360">
                <c:v>4.25</c:v>
              </c:pt>
              <c:pt idx="361">
                <c:v>4.25</c:v>
              </c:pt>
              <c:pt idx="362">
                <c:v>4.25</c:v>
              </c:pt>
              <c:pt idx="363">
                <c:v>4.25</c:v>
              </c:pt>
              <c:pt idx="364">
                <c:v>4.25</c:v>
              </c:pt>
              <c:pt idx="365">
                <c:v>4.25</c:v>
              </c:pt>
              <c:pt idx="366">
                <c:v>4.25</c:v>
              </c:pt>
              <c:pt idx="367">
                <c:v>4.25</c:v>
              </c:pt>
              <c:pt idx="368">
                <c:v>4.25</c:v>
              </c:pt>
              <c:pt idx="369">
                <c:v>4.25</c:v>
              </c:pt>
              <c:pt idx="370">
                <c:v>4.25</c:v>
              </c:pt>
              <c:pt idx="371">
                <c:v>4.25</c:v>
              </c:pt>
              <c:pt idx="372">
                <c:v>4.25</c:v>
              </c:pt>
              <c:pt idx="373">
                <c:v>4.25</c:v>
              </c:pt>
              <c:pt idx="374">
                <c:v>4.25</c:v>
              </c:pt>
              <c:pt idx="375">
                <c:v>4.25</c:v>
              </c:pt>
              <c:pt idx="376">
                <c:v>4.25</c:v>
              </c:pt>
              <c:pt idx="377">
                <c:v>4.25</c:v>
              </c:pt>
              <c:pt idx="378">
                <c:v>4.25</c:v>
              </c:pt>
              <c:pt idx="379">
                <c:v>4.25</c:v>
              </c:pt>
              <c:pt idx="380">
                <c:v>4.25</c:v>
              </c:pt>
              <c:pt idx="381">
                <c:v>4.25</c:v>
              </c:pt>
              <c:pt idx="382">
                <c:v>4.25</c:v>
              </c:pt>
              <c:pt idx="383">
                <c:v>4.25</c:v>
              </c:pt>
              <c:pt idx="384">
                <c:v>4.25</c:v>
              </c:pt>
              <c:pt idx="385">
                <c:v>4.25</c:v>
              </c:pt>
              <c:pt idx="386">
                <c:v>4.25</c:v>
              </c:pt>
              <c:pt idx="387">
                <c:v>4.25</c:v>
              </c:pt>
              <c:pt idx="388">
                <c:v>4.25</c:v>
              </c:pt>
              <c:pt idx="389">
                <c:v>4.25</c:v>
              </c:pt>
              <c:pt idx="390">
                <c:v>4.25</c:v>
              </c:pt>
              <c:pt idx="391">
                <c:v>4.25</c:v>
              </c:pt>
              <c:pt idx="392">
                <c:v>4.25</c:v>
              </c:pt>
              <c:pt idx="393">
                <c:v>4.25</c:v>
              </c:pt>
              <c:pt idx="394">
                <c:v>4.25</c:v>
              </c:pt>
              <c:pt idx="395">
                <c:v>4.25</c:v>
              </c:pt>
              <c:pt idx="396">
                <c:v>4.25</c:v>
              </c:pt>
              <c:pt idx="397">
                <c:v>4.25</c:v>
              </c:pt>
              <c:pt idx="398">
                <c:v>4.25</c:v>
              </c:pt>
              <c:pt idx="399">
                <c:v>4.25</c:v>
              </c:pt>
              <c:pt idx="400">
                <c:v>4.25</c:v>
              </c:pt>
              <c:pt idx="401">
                <c:v>4.25</c:v>
              </c:pt>
              <c:pt idx="402">
                <c:v>4.25</c:v>
              </c:pt>
              <c:pt idx="403">
                <c:v>4.25</c:v>
              </c:pt>
              <c:pt idx="404">
                <c:v>4.25</c:v>
              </c:pt>
              <c:pt idx="405">
                <c:v>4.25</c:v>
              </c:pt>
              <c:pt idx="406">
                <c:v>4.25</c:v>
              </c:pt>
              <c:pt idx="407">
                <c:v>4.25</c:v>
              </c:pt>
              <c:pt idx="408">
                <c:v>4.25</c:v>
              </c:pt>
              <c:pt idx="409">
                <c:v>4.25</c:v>
              </c:pt>
              <c:pt idx="410">
                <c:v>4.25</c:v>
              </c:pt>
              <c:pt idx="411">
                <c:v>4.25</c:v>
              </c:pt>
              <c:pt idx="412">
                <c:v>4.25</c:v>
              </c:pt>
              <c:pt idx="413">
                <c:v>4.25</c:v>
              </c:pt>
              <c:pt idx="414">
                <c:v>4.25</c:v>
              </c:pt>
              <c:pt idx="415">
                <c:v>4.25</c:v>
              </c:pt>
              <c:pt idx="416">
                <c:v>4.25</c:v>
              </c:pt>
              <c:pt idx="417">
                <c:v>4.25</c:v>
              </c:pt>
              <c:pt idx="418">
                <c:v>4.25</c:v>
              </c:pt>
              <c:pt idx="419">
                <c:v>4.25</c:v>
              </c:pt>
              <c:pt idx="420">
                <c:v>4.25</c:v>
              </c:pt>
              <c:pt idx="421">
                <c:v>4.25</c:v>
              </c:pt>
              <c:pt idx="422">
                <c:v>4.25</c:v>
              </c:pt>
              <c:pt idx="423">
                <c:v>4.25</c:v>
              </c:pt>
              <c:pt idx="424">
                <c:v>4.25</c:v>
              </c:pt>
              <c:pt idx="425">
                <c:v>4.25</c:v>
              </c:pt>
              <c:pt idx="426">
                <c:v>4.25</c:v>
              </c:pt>
              <c:pt idx="427">
                <c:v>4.25</c:v>
              </c:pt>
              <c:pt idx="428">
                <c:v>4.25</c:v>
              </c:pt>
              <c:pt idx="429">
                <c:v>4.25</c:v>
              </c:pt>
              <c:pt idx="430">
                <c:v>4.25</c:v>
              </c:pt>
              <c:pt idx="431">
                <c:v>4.25</c:v>
              </c:pt>
              <c:pt idx="432">
                <c:v>4.25</c:v>
              </c:pt>
              <c:pt idx="433">
                <c:v>4.25</c:v>
              </c:pt>
              <c:pt idx="434">
                <c:v>4.25</c:v>
              </c:pt>
              <c:pt idx="435">
                <c:v>4.25</c:v>
              </c:pt>
              <c:pt idx="436">
                <c:v>4.25</c:v>
              </c:pt>
              <c:pt idx="437">
                <c:v>4.25</c:v>
              </c:pt>
              <c:pt idx="438">
                <c:v>4.25</c:v>
              </c:pt>
              <c:pt idx="439">
                <c:v>4.25</c:v>
              </c:pt>
              <c:pt idx="440">
                <c:v>4.25</c:v>
              </c:pt>
              <c:pt idx="441">
                <c:v>4.25</c:v>
              </c:pt>
              <c:pt idx="442">
                <c:v>4.25</c:v>
              </c:pt>
              <c:pt idx="443">
                <c:v>4.25</c:v>
              </c:pt>
              <c:pt idx="444">
                <c:v>4.25</c:v>
              </c:pt>
              <c:pt idx="445">
                <c:v>4.26</c:v>
              </c:pt>
              <c:pt idx="446">
                <c:v>4.25</c:v>
              </c:pt>
              <c:pt idx="447">
                <c:v>4.26</c:v>
              </c:pt>
              <c:pt idx="448">
                <c:v>4.25</c:v>
              </c:pt>
              <c:pt idx="449">
                <c:v>4.25</c:v>
              </c:pt>
              <c:pt idx="450">
                <c:v>4.26</c:v>
              </c:pt>
              <c:pt idx="451">
                <c:v>4.25</c:v>
              </c:pt>
              <c:pt idx="452">
                <c:v>4.25</c:v>
              </c:pt>
              <c:pt idx="453">
                <c:v>4.26</c:v>
              </c:pt>
              <c:pt idx="454">
                <c:v>4.26</c:v>
              </c:pt>
              <c:pt idx="455">
                <c:v>4.25</c:v>
              </c:pt>
              <c:pt idx="456">
                <c:v>4.25</c:v>
              </c:pt>
              <c:pt idx="457">
                <c:v>4.25</c:v>
              </c:pt>
              <c:pt idx="458">
                <c:v>4.25</c:v>
              </c:pt>
              <c:pt idx="459">
                <c:v>4.26</c:v>
              </c:pt>
              <c:pt idx="460">
                <c:v>4.25</c:v>
              </c:pt>
            </c:numLit>
          </c:yVal>
          <c:smooth val="0"/>
        </c:ser>
        <c:dLbls>
          <c:showLegendKey val="0"/>
          <c:showVal val="0"/>
          <c:showCatName val="0"/>
          <c:showSerName val="0"/>
          <c:showPercent val="0"/>
          <c:showBubbleSize val="0"/>
        </c:dLbls>
        <c:axId val="1098450543"/>
        <c:axId val="1098450127"/>
      </c:scatterChart>
      <c:valAx>
        <c:axId val="1098450127"/>
        <c:scaling>
          <c:orientation val="minMax"/>
          <c:min val="2"/>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Pressure (bar)</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98450543"/>
        <c:crosses val="autoZero"/>
        <c:crossBetween val="midCat"/>
      </c:valAx>
      <c:valAx>
        <c:axId val="1098450543"/>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a:t>
                </a:r>
              </a:p>
            </c:rich>
          </c:tx>
          <c:layout/>
          <c:overlay val="0"/>
          <c:spPr>
            <a:noFill/>
            <a:ln>
              <a:noFill/>
            </a:ln>
          </c:spPr>
        </c:title>
        <c:numFmt formatCode="[$-1000809]h&quot;:&quot;mm&quot;:&quot;ss&quot; &quot;AM/PM"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98450127"/>
        <c:crosses val="autoZero"/>
        <c:crossBetween val="midCat"/>
      </c:valAx>
      <c:spPr>
        <a:noFill/>
        <a:ln>
          <a:noFill/>
        </a:ln>
      </c:spPr>
    </c:plotArea>
    <c:legend>
      <c:legendPos val="r"/>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833</Words>
  <Characters>4751</Characters>
  <Application>Microsoft Office Word</Application>
  <DocSecurity>0</DocSecurity>
  <Lines>39</Lines>
  <Paragraphs>11</Paragraphs>
  <ScaleCrop>false</ScaleCrop>
  <Company>James Fisher &amp; Sons</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Harry Mulliner – Group A4</dc:subject>
  <dc:creator>Bethany Mulliner</dc:creator>
  <dc:description/>
  <cp:lastModifiedBy>Bethany Mulliner</cp:lastModifiedBy>
  <cp:revision>2</cp:revision>
  <dcterms:created xsi:type="dcterms:W3CDTF">2019-10-16T10:31:00Z</dcterms:created>
  <dcterms:modified xsi:type="dcterms:W3CDTF">2019-10-16T10:31:00Z</dcterms:modified>
</cp:coreProperties>
</file>